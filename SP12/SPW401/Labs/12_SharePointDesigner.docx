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A01596">
            <w:t>12</w:t>
          </w:r>
        </w:sdtContent>
      </w:sdt>
      <w:r w:rsidR="00F86317">
        <w:t xml:space="preserve">: </w:t>
      </w:r>
      <w:r w:rsidR="000B1ED5">
        <w:t>Extending SharePoint Designer with Custom Activities</w:t>
      </w:r>
    </w:p>
    <w:p w:rsidR="005014B4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DE64BE">
        <w:t xml:space="preserve">Litware Inc has a need to integrate contact information that has currently been stored in a database into a </w:t>
      </w:r>
      <w:r w:rsidR="00DE64BE" w:rsidRPr="005014B4">
        <w:rPr>
          <w:b/>
        </w:rPr>
        <w:t>Contacts</w:t>
      </w:r>
      <w:r w:rsidR="005014B4">
        <w:t xml:space="preserve"> list on a SharePoint site.  A two-step process is </w:t>
      </w:r>
      <w:r w:rsidR="0065512E">
        <w:t>designed</w:t>
      </w:r>
      <w:r w:rsidR="005014B4">
        <w:t>.  First, it checks if a new or updated contact has an email address and then looks up notes based on that email address.  In the event no value exists for the email address, a user is assigned a task to provide them.  The notes are then assigned to the Contact in its notes field.</w:t>
      </w:r>
    </w:p>
    <w:p w:rsidR="00DE64BE" w:rsidRDefault="00DE64BE" w:rsidP="00F86317">
      <w:pPr>
        <w:pStyle w:val="LabOverview"/>
      </w:pPr>
      <w:r>
        <w:t xml:space="preserve">This solution is fluid enough that the design team </w:t>
      </w:r>
      <w:r w:rsidR="005014B4">
        <w:t>does not</w:t>
      </w:r>
      <w:r>
        <w:t xml:space="preserve"> want a developer to manage it.  Using the SharePoint designer is the best choice as it allows each department to manage their needs.  To do this, a developer will need to create some custom conditions and actions that allow the IT departments to design the workflows themselves using the SharePoint Designer.</w:t>
      </w:r>
    </w:p>
    <w:p w:rsidR="00F86317" w:rsidRDefault="003E54E7" w:rsidP="00B51F9B">
      <w:pPr>
        <w:pStyle w:val="Heading2"/>
      </w:pPr>
      <w:r w:rsidRPr="000F266A">
        <w:t>Exercise 1</w:t>
      </w:r>
      <w:r>
        <w:t xml:space="preserve">: </w:t>
      </w:r>
      <w:r w:rsidR="00FD671D">
        <w:t>Creating a simple workflow in SharePoint Designer</w:t>
      </w:r>
    </w:p>
    <w:p w:rsidR="00712F23" w:rsidRDefault="00712F23" w:rsidP="003D5518">
      <w:pPr>
        <w:pStyle w:val="Heading3"/>
      </w:pPr>
      <w:r>
        <w:t xml:space="preserve">Start the </w:t>
      </w:r>
      <w:r w:rsidRPr="00783EFB">
        <w:rPr>
          <w:b/>
        </w:rPr>
        <w:t>SharePoint Designer</w:t>
      </w:r>
      <w:r>
        <w:t xml:space="preserve"> on open the site at </w:t>
      </w:r>
      <w:r w:rsidR="0064621A">
        <w:rPr>
          <w:b/>
        </w:rPr>
        <w:t>http://li</w:t>
      </w:r>
      <w:r w:rsidRPr="00712F23">
        <w:rPr>
          <w:b/>
        </w:rPr>
        <w:t>t</w:t>
      </w:r>
      <w:r w:rsidR="0064621A">
        <w:rPr>
          <w:b/>
        </w:rPr>
        <w:t>wareinc.com</w:t>
      </w:r>
      <w:r w:rsidRPr="00712F23">
        <w:rPr>
          <w:b/>
        </w:rPr>
        <w:t>/sites/Demo</w:t>
      </w:r>
      <w:r>
        <w:t xml:space="preserve">. </w:t>
      </w:r>
    </w:p>
    <w:p w:rsidR="00712F23" w:rsidRDefault="00712F23" w:rsidP="00F11F8A">
      <w:pPr>
        <w:pStyle w:val="Heading4"/>
      </w:pPr>
      <w:r>
        <w:t xml:space="preserve">Start the </w:t>
      </w:r>
      <w:r w:rsidRPr="0064621A">
        <w:rPr>
          <w:b/>
        </w:rPr>
        <w:t>SharePoint Designer</w:t>
      </w:r>
      <w:r>
        <w:t xml:space="preserve"> by clicking the </w:t>
      </w:r>
      <w:r w:rsidRPr="0064621A">
        <w:rPr>
          <w:b/>
        </w:rPr>
        <w:t>Start Button</w:t>
      </w:r>
      <w:r>
        <w:t xml:space="preserve"> and selecting </w:t>
      </w:r>
      <w:r w:rsidRPr="0064621A">
        <w:rPr>
          <w:b/>
        </w:rPr>
        <w:t>All Programs -&gt; Microsoft Office -&gt; Microsoft Office SharePoint Designer 2007</w:t>
      </w:r>
      <w:r>
        <w:t>.</w:t>
      </w:r>
    </w:p>
    <w:p w:rsidR="00691451" w:rsidRDefault="00712F23" w:rsidP="00F11F8A">
      <w:pPr>
        <w:pStyle w:val="Heading4"/>
      </w:pPr>
      <w:r>
        <w:t xml:space="preserve">Open the </w:t>
      </w:r>
      <w:r w:rsidR="00691451" w:rsidRPr="00691451">
        <w:rPr>
          <w:b/>
        </w:rPr>
        <w:t>D</w:t>
      </w:r>
      <w:r w:rsidRPr="00691451">
        <w:rPr>
          <w:b/>
        </w:rPr>
        <w:t>emos</w:t>
      </w:r>
      <w:r>
        <w:t xml:space="preserve"> site collection by clicking </w:t>
      </w:r>
      <w:r w:rsidRPr="00691451">
        <w:rPr>
          <w:b/>
        </w:rPr>
        <w:t>File -&gt; Open Site</w:t>
      </w:r>
      <w:r w:rsidR="00691451">
        <w:t xml:space="preserve"> and entering a site name of </w:t>
      </w:r>
      <w:r w:rsidR="00691451" w:rsidRPr="00691451">
        <w:rPr>
          <w:b/>
        </w:rPr>
        <w:t>http://</w:t>
      </w:r>
      <w:r w:rsidR="0064621A">
        <w:rPr>
          <w:b/>
        </w:rPr>
        <w:t>litwareinc.com</w:t>
      </w:r>
      <w:r w:rsidR="00691451" w:rsidRPr="00691451">
        <w:rPr>
          <w:b/>
        </w:rPr>
        <w:t>/sites/Demo</w:t>
      </w:r>
      <w:r w:rsidR="00691451">
        <w:t>.</w:t>
      </w:r>
    </w:p>
    <w:p w:rsidR="00027944" w:rsidRDefault="00691451" w:rsidP="00627B34">
      <w:pPr>
        <w:pStyle w:val="Heading3"/>
      </w:pPr>
      <w:r>
        <w:t xml:space="preserve">Create a new list in the site named </w:t>
      </w:r>
      <w:r w:rsidRPr="00691451">
        <w:rPr>
          <w:b/>
        </w:rPr>
        <w:t>Contacts</w:t>
      </w:r>
      <w:r>
        <w:t xml:space="preserve"> using list type </w:t>
      </w:r>
      <w:r w:rsidRPr="00691451">
        <w:rPr>
          <w:b/>
        </w:rPr>
        <w:t>Contacts</w:t>
      </w:r>
      <w:r>
        <w:t>.</w:t>
      </w:r>
    </w:p>
    <w:p w:rsidR="00691451" w:rsidRDefault="00691451" w:rsidP="00F11F8A">
      <w:pPr>
        <w:pStyle w:val="Heading4"/>
      </w:pPr>
      <w:r>
        <w:t xml:space="preserve">In the </w:t>
      </w:r>
      <w:r w:rsidRPr="00691451">
        <w:rPr>
          <w:b/>
        </w:rPr>
        <w:t>Folder List</w:t>
      </w:r>
      <w:r>
        <w:t xml:space="preserve"> on the left hand side, right click the site at the top of the tree and click </w:t>
      </w:r>
      <w:r w:rsidRPr="00691451">
        <w:rPr>
          <w:b/>
        </w:rPr>
        <w:t>New -&gt; SharePoint Content.</w:t>
      </w:r>
    </w:p>
    <w:p w:rsidR="00691451" w:rsidRDefault="00691451" w:rsidP="00F11F8A">
      <w:pPr>
        <w:pStyle w:val="Heading4"/>
      </w:pPr>
      <w:r>
        <w:t xml:space="preserve">In the </w:t>
      </w:r>
      <w:r w:rsidRPr="00691451">
        <w:rPr>
          <w:b/>
        </w:rPr>
        <w:t>New</w:t>
      </w:r>
      <w:r>
        <w:t xml:space="preserve"> dialog, select </w:t>
      </w:r>
      <w:r w:rsidRPr="00691451">
        <w:rPr>
          <w:b/>
        </w:rPr>
        <w:t>Lists</w:t>
      </w:r>
      <w:r>
        <w:t xml:space="preserve"> in the list box on the left and select </w:t>
      </w:r>
      <w:r w:rsidRPr="00691451">
        <w:rPr>
          <w:b/>
        </w:rPr>
        <w:t>Contacts</w:t>
      </w:r>
      <w:r>
        <w:t xml:space="preserve"> on the center list box.</w:t>
      </w:r>
    </w:p>
    <w:p w:rsidR="00691451" w:rsidRDefault="00691451" w:rsidP="00F11F8A">
      <w:pPr>
        <w:pStyle w:val="Heading4"/>
      </w:pPr>
      <w:r>
        <w:t xml:space="preserve">Enter a name of </w:t>
      </w:r>
      <w:r w:rsidRPr="00691451">
        <w:rPr>
          <w:b/>
        </w:rPr>
        <w:t>Contacts</w:t>
      </w:r>
      <w:r>
        <w:t xml:space="preserve"> and click </w:t>
      </w:r>
      <w:r w:rsidRPr="00691451">
        <w:rPr>
          <w:b/>
        </w:rPr>
        <w:t>OK</w:t>
      </w:r>
      <w:r>
        <w:t>.</w:t>
      </w:r>
    </w:p>
    <w:p w:rsidR="00691451" w:rsidRDefault="00691451" w:rsidP="00783EFB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956550" cy="2811888"/>
            <wp:effectExtent l="190500" t="152400" r="177300" b="1408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19" cy="2814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451" w:rsidRDefault="00691451" w:rsidP="00627B34">
      <w:pPr>
        <w:pStyle w:val="Heading3"/>
      </w:pPr>
      <w:r>
        <w:lastRenderedPageBreak/>
        <w:t xml:space="preserve">Add a new workflow named </w:t>
      </w:r>
      <w:r w:rsidRPr="004D1A7B">
        <w:rPr>
          <w:b/>
        </w:rPr>
        <w:t>Lookup Notes</w:t>
      </w:r>
      <w:r>
        <w:t xml:space="preserve"> to the </w:t>
      </w:r>
      <w:r w:rsidRPr="004D1A7B">
        <w:rPr>
          <w:b/>
        </w:rPr>
        <w:t>Contacts</w:t>
      </w:r>
      <w:r>
        <w:t xml:space="preserve"> list.</w:t>
      </w:r>
    </w:p>
    <w:p w:rsidR="00691451" w:rsidRDefault="00691451" w:rsidP="00F11F8A">
      <w:pPr>
        <w:pStyle w:val="Heading4"/>
      </w:pPr>
      <w:r>
        <w:t xml:space="preserve">In the </w:t>
      </w:r>
      <w:r w:rsidRPr="00691451">
        <w:rPr>
          <w:b/>
        </w:rPr>
        <w:t>Folder List</w:t>
      </w:r>
      <w:r>
        <w:t xml:space="preserve"> on the left hand side, right click the site at the top of the tree and click </w:t>
      </w:r>
      <w:r w:rsidRPr="00691451">
        <w:rPr>
          <w:b/>
        </w:rPr>
        <w:t>New -&gt; SharePoint Content.</w:t>
      </w:r>
    </w:p>
    <w:p w:rsidR="00691451" w:rsidRDefault="00691451" w:rsidP="00F11F8A">
      <w:pPr>
        <w:pStyle w:val="Heading4"/>
      </w:pPr>
      <w:r>
        <w:t xml:space="preserve">In the </w:t>
      </w:r>
      <w:r w:rsidRPr="00691451">
        <w:rPr>
          <w:b/>
        </w:rPr>
        <w:t>New</w:t>
      </w:r>
      <w:r>
        <w:t xml:space="preserve"> dialog, select </w:t>
      </w:r>
      <w:r>
        <w:rPr>
          <w:b/>
        </w:rPr>
        <w:t>Workflow</w:t>
      </w:r>
      <w:r>
        <w:t xml:space="preserve"> in the list box on the left and select </w:t>
      </w:r>
      <w:r>
        <w:rPr>
          <w:b/>
        </w:rPr>
        <w:t>Blank Workflow</w:t>
      </w:r>
      <w:r>
        <w:t xml:space="preserve"> on the center list box.</w:t>
      </w:r>
    </w:p>
    <w:p w:rsidR="00691451" w:rsidRDefault="00691451" w:rsidP="00F11F8A">
      <w:pPr>
        <w:pStyle w:val="Heading4"/>
      </w:pPr>
      <w:r>
        <w:t xml:space="preserve">Click </w:t>
      </w:r>
      <w:r w:rsidRPr="00691451">
        <w:rPr>
          <w:b/>
        </w:rPr>
        <w:t>OK</w:t>
      </w:r>
      <w:r>
        <w:t xml:space="preserve"> to create the new workflow.</w:t>
      </w:r>
    </w:p>
    <w:p w:rsidR="00691451" w:rsidRDefault="00691451" w:rsidP="0069145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13760" cy="2426130"/>
            <wp:effectExtent l="190500" t="152400" r="167640" b="126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77" cy="2428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7944" w:rsidRDefault="00691451" w:rsidP="00627B34">
      <w:pPr>
        <w:pStyle w:val="Heading3"/>
      </w:pPr>
      <w:r>
        <w:t xml:space="preserve">Name the new workflow </w:t>
      </w:r>
      <w:r w:rsidRPr="004D1A7B">
        <w:rPr>
          <w:b/>
        </w:rPr>
        <w:t>Lookup Notes</w:t>
      </w:r>
      <w:r>
        <w:t xml:space="preserve"> and attach the new workflow to the Con</w:t>
      </w:r>
      <w:r w:rsidRPr="004D1A7B">
        <w:rPr>
          <w:b/>
        </w:rPr>
        <w:t>t</w:t>
      </w:r>
      <w:r>
        <w:t>acts list</w:t>
      </w:r>
      <w:r w:rsidR="00027944">
        <w:t>s</w:t>
      </w:r>
      <w:r>
        <w:t>.</w:t>
      </w:r>
    </w:p>
    <w:p w:rsidR="00691451" w:rsidRDefault="00691451" w:rsidP="00F11F8A">
      <w:pPr>
        <w:pStyle w:val="Heading4"/>
      </w:pPr>
      <w:r>
        <w:t xml:space="preserve">In the </w:t>
      </w:r>
      <w:r w:rsidRPr="004D1A7B">
        <w:rPr>
          <w:b/>
        </w:rPr>
        <w:t xml:space="preserve">Workflow Designer </w:t>
      </w:r>
      <w:r w:rsidR="004D1A7B" w:rsidRPr="004D1A7B">
        <w:rPr>
          <w:b/>
        </w:rPr>
        <w:t>W</w:t>
      </w:r>
      <w:r w:rsidRPr="004D1A7B">
        <w:rPr>
          <w:b/>
        </w:rPr>
        <w:t>izard</w:t>
      </w:r>
      <w:r>
        <w:t xml:space="preserve">, set the name of the workflow to </w:t>
      </w:r>
      <w:r w:rsidRPr="004D1A7B">
        <w:rPr>
          <w:b/>
        </w:rPr>
        <w:t>Lookup Notes</w:t>
      </w:r>
      <w:r>
        <w:t>.</w:t>
      </w:r>
    </w:p>
    <w:p w:rsidR="00691451" w:rsidRDefault="00691451" w:rsidP="00F11F8A">
      <w:pPr>
        <w:pStyle w:val="Heading4"/>
      </w:pPr>
      <w:r>
        <w:t xml:space="preserve">Choose the </w:t>
      </w:r>
      <w:r w:rsidRPr="004D1A7B">
        <w:rPr>
          <w:b/>
        </w:rPr>
        <w:t>Contacts</w:t>
      </w:r>
      <w:r>
        <w:t xml:space="preserve"> list as the list the workflow should be attached to.</w:t>
      </w:r>
    </w:p>
    <w:p w:rsidR="00691451" w:rsidRDefault="00691451" w:rsidP="00F11F8A">
      <w:pPr>
        <w:pStyle w:val="Heading4"/>
      </w:pPr>
      <w:r>
        <w:t xml:space="preserve">Click </w:t>
      </w:r>
      <w:r w:rsidRPr="004D1A7B">
        <w:rPr>
          <w:b/>
        </w:rPr>
        <w:t>Next</w:t>
      </w:r>
      <w:r>
        <w:t xml:space="preserve"> to move on to defining the workflow steps.</w:t>
      </w:r>
    </w:p>
    <w:p w:rsidR="00691451" w:rsidRDefault="00691451" w:rsidP="0069145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924300" cy="3055763"/>
            <wp:effectExtent l="190500" t="152400" r="171450" b="1255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55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451" w:rsidRDefault="00691451" w:rsidP="00691451">
      <w:pPr>
        <w:pStyle w:val="Heading3"/>
      </w:pPr>
      <w:r>
        <w:lastRenderedPageBreak/>
        <w:t>Create a step that will terminate the workflow if the contact’s email field is empty.</w:t>
      </w:r>
    </w:p>
    <w:p w:rsidR="00027944" w:rsidRPr="004D1A7B" w:rsidRDefault="00691451" w:rsidP="00F11F8A">
      <w:pPr>
        <w:pStyle w:val="Heading4"/>
      </w:pPr>
      <w:r>
        <w:t xml:space="preserve">Set the </w:t>
      </w:r>
      <w:r w:rsidRPr="0064621A">
        <w:rPr>
          <w:b/>
        </w:rPr>
        <w:t>Step Name</w:t>
      </w:r>
      <w:r>
        <w:t xml:space="preserve"> to </w:t>
      </w:r>
      <w:r w:rsidRPr="0064621A">
        <w:rPr>
          <w:b/>
        </w:rPr>
        <w:t>Verify Email Available</w:t>
      </w:r>
      <w:r w:rsidR="004D1A7B">
        <w:t>.</w:t>
      </w:r>
    </w:p>
    <w:p w:rsidR="00691451" w:rsidRDefault="00691451" w:rsidP="00F11F8A">
      <w:pPr>
        <w:pStyle w:val="Heading4"/>
      </w:pPr>
      <w:r>
        <w:t xml:space="preserve">Add a condition of type </w:t>
      </w:r>
      <w:r w:rsidRPr="004D1A7B">
        <w:rPr>
          <w:b/>
        </w:rPr>
        <w:t>Compare Contacts Field</w:t>
      </w:r>
      <w:r>
        <w:t>.</w:t>
      </w:r>
    </w:p>
    <w:p w:rsidR="00691451" w:rsidRDefault="00691451" w:rsidP="00691451">
      <w:pPr>
        <w:pStyle w:val="Heading5"/>
      </w:pPr>
      <w:r>
        <w:t xml:space="preserve">Click the </w:t>
      </w:r>
      <w:r w:rsidRPr="004D1A7B">
        <w:rPr>
          <w:b/>
        </w:rPr>
        <w:t>Condition</w:t>
      </w:r>
      <w:r>
        <w:t xml:space="preserve"> button and select </w:t>
      </w:r>
      <w:r w:rsidRPr="004D1A7B">
        <w:rPr>
          <w:b/>
        </w:rPr>
        <w:t>Compare Contacts Field</w:t>
      </w:r>
      <w:r>
        <w:t>.</w:t>
      </w:r>
    </w:p>
    <w:p w:rsidR="00691451" w:rsidRDefault="00691451" w:rsidP="00691451">
      <w:pPr>
        <w:pStyle w:val="Heading5"/>
      </w:pPr>
      <w:r>
        <w:t xml:space="preserve">Click the </w:t>
      </w:r>
      <w:r w:rsidRPr="004D1A7B">
        <w:rPr>
          <w:b/>
        </w:rPr>
        <w:t>field</w:t>
      </w:r>
      <w:r>
        <w:t xml:space="preserve"> link in the condition and select the </w:t>
      </w:r>
      <w:r w:rsidRPr="004D1A7B">
        <w:rPr>
          <w:b/>
        </w:rPr>
        <w:t>E-mail Address</w:t>
      </w:r>
      <w:r>
        <w:t xml:space="preserve"> field.</w:t>
      </w:r>
    </w:p>
    <w:p w:rsidR="00691451" w:rsidRDefault="00691451" w:rsidP="00691451">
      <w:pPr>
        <w:pStyle w:val="Heading5"/>
      </w:pPr>
      <w:r>
        <w:t xml:space="preserve">Click the </w:t>
      </w:r>
      <w:r w:rsidRPr="004D1A7B">
        <w:rPr>
          <w:b/>
        </w:rPr>
        <w:t>equals</w:t>
      </w:r>
      <w:r>
        <w:t xml:space="preserve"> link and select </w:t>
      </w:r>
      <w:r w:rsidRPr="004D1A7B">
        <w:rPr>
          <w:b/>
        </w:rPr>
        <w:t>is empty</w:t>
      </w:r>
      <w:r>
        <w:t>.</w:t>
      </w:r>
    </w:p>
    <w:p w:rsidR="00691451" w:rsidRDefault="00691451" w:rsidP="00F11F8A">
      <w:pPr>
        <w:pStyle w:val="Heading4"/>
      </w:pPr>
      <w:r>
        <w:t xml:space="preserve">Add an action that of </w:t>
      </w:r>
      <w:r w:rsidRPr="004D1A7B">
        <w:rPr>
          <w:b/>
        </w:rPr>
        <w:t>Stop Workflow</w:t>
      </w:r>
      <w:r>
        <w:t xml:space="preserve"> to terminate the workflow.</w:t>
      </w:r>
    </w:p>
    <w:p w:rsidR="00691451" w:rsidRDefault="00691451" w:rsidP="00691451">
      <w:pPr>
        <w:pStyle w:val="Heading5"/>
      </w:pPr>
      <w:r>
        <w:t xml:space="preserve">Click the </w:t>
      </w:r>
      <w:r w:rsidRPr="004D1A7B">
        <w:rPr>
          <w:b/>
        </w:rPr>
        <w:t>Actions</w:t>
      </w:r>
      <w:r>
        <w:t xml:space="preserve"> button and select </w:t>
      </w:r>
      <w:r w:rsidRPr="004D1A7B">
        <w:rPr>
          <w:b/>
        </w:rPr>
        <w:t>More</w:t>
      </w:r>
      <w:r>
        <w:t xml:space="preserve"> </w:t>
      </w:r>
      <w:r w:rsidRPr="004D1A7B">
        <w:rPr>
          <w:b/>
        </w:rPr>
        <w:t>Actions</w:t>
      </w:r>
      <w:r>
        <w:t>.</w:t>
      </w:r>
    </w:p>
    <w:p w:rsidR="00691451" w:rsidRDefault="00691451" w:rsidP="00691451">
      <w:pPr>
        <w:pStyle w:val="Heading5"/>
      </w:pPr>
      <w:r>
        <w:t xml:space="preserve">In the </w:t>
      </w:r>
      <w:r w:rsidRPr="004D1A7B">
        <w:rPr>
          <w:b/>
        </w:rPr>
        <w:t>Workflow</w:t>
      </w:r>
      <w:r>
        <w:t xml:space="preserve"> </w:t>
      </w:r>
      <w:r w:rsidRPr="004D1A7B">
        <w:rPr>
          <w:b/>
        </w:rPr>
        <w:t>Actions</w:t>
      </w:r>
      <w:r>
        <w:t xml:space="preserve"> dialog, select the </w:t>
      </w:r>
      <w:r w:rsidRPr="004D1A7B">
        <w:rPr>
          <w:b/>
        </w:rPr>
        <w:t>Core Actions</w:t>
      </w:r>
      <w:r>
        <w:t xml:space="preserve"> category.</w:t>
      </w:r>
    </w:p>
    <w:p w:rsidR="00691451" w:rsidRDefault="00691451" w:rsidP="00691451">
      <w:pPr>
        <w:pStyle w:val="Heading5"/>
      </w:pPr>
      <w:r>
        <w:t xml:space="preserve">Select the </w:t>
      </w:r>
      <w:r w:rsidRPr="004D1A7B">
        <w:rPr>
          <w:b/>
        </w:rPr>
        <w:t>Stop Workflow</w:t>
      </w:r>
      <w:r>
        <w:t xml:space="preserve"> action from the list and click </w:t>
      </w:r>
      <w:r w:rsidRPr="004D1A7B">
        <w:rPr>
          <w:b/>
        </w:rPr>
        <w:t>Add</w:t>
      </w:r>
      <w:r>
        <w:t>.</w:t>
      </w:r>
    </w:p>
    <w:p w:rsidR="00691451" w:rsidRDefault="00691451" w:rsidP="00691451">
      <w:pPr>
        <w:pStyle w:val="Heading5"/>
      </w:pPr>
      <w:r>
        <w:t xml:space="preserve">Click the </w:t>
      </w:r>
      <w:r w:rsidRPr="004D1A7B">
        <w:rPr>
          <w:b/>
        </w:rPr>
        <w:t>this message</w:t>
      </w:r>
      <w:r>
        <w:t xml:space="preserve"> link and enter “</w:t>
      </w:r>
      <w:r w:rsidRPr="004D1A7B">
        <w:rPr>
          <w:b/>
        </w:rPr>
        <w:t>The e-mail address was empty</w:t>
      </w:r>
      <w:r w:rsidR="004D1A7B" w:rsidRPr="004D1A7B">
        <w:rPr>
          <w:b/>
        </w:rPr>
        <w:t>.</w:t>
      </w:r>
      <w:r>
        <w:t>”</w:t>
      </w:r>
    </w:p>
    <w:p w:rsidR="00691451" w:rsidRDefault="00691451" w:rsidP="0069145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86200" cy="2714625"/>
            <wp:effectExtent l="190500" t="152400" r="17140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451" w:rsidRDefault="00691451" w:rsidP="00027944">
      <w:pPr>
        <w:pStyle w:val="Heading3"/>
      </w:pPr>
      <w:r>
        <w:t xml:space="preserve">Add a new step </w:t>
      </w:r>
      <w:r w:rsidR="005E7DD3">
        <w:t>that will be used to retrieve the notes from the user.</w:t>
      </w:r>
    </w:p>
    <w:p w:rsidR="005E7DD3" w:rsidRDefault="005E7DD3" w:rsidP="00F11F8A">
      <w:pPr>
        <w:pStyle w:val="Heading4"/>
      </w:pPr>
      <w:r>
        <w:t xml:space="preserve">Click the </w:t>
      </w:r>
      <w:r w:rsidRPr="005E7DD3">
        <w:rPr>
          <w:b/>
        </w:rPr>
        <w:t>Add workflow step</w:t>
      </w:r>
      <w:r>
        <w:t xml:space="preserve"> link on the left hand side of the dialog.</w:t>
      </w:r>
    </w:p>
    <w:p w:rsidR="005E7DD3" w:rsidRDefault="005E7DD3" w:rsidP="00F11F8A">
      <w:pPr>
        <w:pStyle w:val="Heading4"/>
      </w:pPr>
      <w:r>
        <w:t xml:space="preserve">Set the </w:t>
      </w:r>
      <w:r w:rsidRPr="0064621A">
        <w:rPr>
          <w:b/>
        </w:rPr>
        <w:t>Step Name</w:t>
      </w:r>
      <w:r>
        <w:t xml:space="preserve"> to </w:t>
      </w:r>
      <w:r w:rsidRPr="0064621A">
        <w:rPr>
          <w:b/>
        </w:rPr>
        <w:t>Retrieve Contact Notes</w:t>
      </w:r>
      <w:r w:rsidR="00511994" w:rsidRPr="00511994">
        <w:t>.</w:t>
      </w:r>
    </w:p>
    <w:p w:rsidR="005E7DD3" w:rsidRDefault="005E7DD3" w:rsidP="00F11F8A">
      <w:pPr>
        <w:pStyle w:val="Heading4"/>
      </w:pPr>
      <w:r>
        <w:t>Add an action that will request notes from a user.</w:t>
      </w:r>
    </w:p>
    <w:p w:rsidR="005E7DD3" w:rsidRDefault="005E7DD3" w:rsidP="005E7DD3">
      <w:pPr>
        <w:pStyle w:val="Heading5"/>
      </w:pPr>
      <w:r>
        <w:t xml:space="preserve">Click the </w:t>
      </w:r>
      <w:r w:rsidRPr="00511994">
        <w:rPr>
          <w:b/>
        </w:rPr>
        <w:t>Actions</w:t>
      </w:r>
      <w:r>
        <w:t xml:space="preserve"> button and select </w:t>
      </w:r>
      <w:r w:rsidRPr="00511994">
        <w:rPr>
          <w:b/>
        </w:rPr>
        <w:t>More actions</w:t>
      </w:r>
      <w:r>
        <w:t>.</w:t>
      </w:r>
    </w:p>
    <w:p w:rsidR="005E7DD3" w:rsidRDefault="005E7DD3" w:rsidP="005E7DD3">
      <w:pPr>
        <w:pStyle w:val="Heading5"/>
      </w:pPr>
      <w:r>
        <w:t xml:space="preserve">In the </w:t>
      </w:r>
      <w:r w:rsidRPr="00511994">
        <w:rPr>
          <w:b/>
        </w:rPr>
        <w:t>Workflow Actions</w:t>
      </w:r>
      <w:r>
        <w:t xml:space="preserve"> dialog, select the </w:t>
      </w:r>
      <w:r w:rsidRPr="00511994">
        <w:rPr>
          <w:b/>
        </w:rPr>
        <w:t>Task Actions</w:t>
      </w:r>
      <w:r>
        <w:t xml:space="preserve"> category.</w:t>
      </w:r>
    </w:p>
    <w:p w:rsidR="005E7DD3" w:rsidRDefault="005E7DD3" w:rsidP="005E7DD3">
      <w:pPr>
        <w:pStyle w:val="Heading5"/>
      </w:pPr>
      <w:r>
        <w:t xml:space="preserve">Select the </w:t>
      </w:r>
      <w:r w:rsidRPr="00511994">
        <w:rPr>
          <w:b/>
        </w:rPr>
        <w:t>Collect Data</w:t>
      </w:r>
      <w:r>
        <w:t xml:space="preserve"> </w:t>
      </w:r>
      <w:r w:rsidRPr="00511994">
        <w:rPr>
          <w:b/>
        </w:rPr>
        <w:t>from a User</w:t>
      </w:r>
      <w:r>
        <w:t xml:space="preserve"> action from the list and click </w:t>
      </w:r>
      <w:r w:rsidRPr="00511994">
        <w:rPr>
          <w:b/>
        </w:rPr>
        <w:t>Add</w:t>
      </w:r>
      <w:r>
        <w:t>.</w:t>
      </w:r>
    </w:p>
    <w:p w:rsidR="005E7DD3" w:rsidRDefault="005E7DD3" w:rsidP="005E7DD3">
      <w:pPr>
        <w:pStyle w:val="Heading5"/>
      </w:pPr>
      <w:r>
        <w:t xml:space="preserve">Click the </w:t>
      </w:r>
      <w:r w:rsidRPr="005E7DD3">
        <w:rPr>
          <w:b/>
        </w:rPr>
        <w:t>data</w:t>
      </w:r>
      <w:r>
        <w:t xml:space="preserve"> link to start the </w:t>
      </w:r>
      <w:r w:rsidRPr="005E7DD3">
        <w:rPr>
          <w:b/>
        </w:rPr>
        <w:t>Custom Task Wizard</w:t>
      </w:r>
      <w:r>
        <w:t>.</w:t>
      </w:r>
    </w:p>
    <w:p w:rsidR="005E7DD3" w:rsidRDefault="005E7DD3" w:rsidP="005E7DD3">
      <w:pPr>
        <w:pStyle w:val="Heading5"/>
      </w:pPr>
      <w:r>
        <w:t xml:space="preserve">Click </w:t>
      </w:r>
      <w:r w:rsidR="00511994" w:rsidRPr="00511994">
        <w:rPr>
          <w:b/>
        </w:rPr>
        <w:t>N</w:t>
      </w:r>
      <w:r w:rsidRPr="00511994">
        <w:rPr>
          <w:b/>
        </w:rPr>
        <w:t>ext</w:t>
      </w:r>
      <w:r>
        <w:t xml:space="preserve"> to move to the next step.</w:t>
      </w:r>
    </w:p>
    <w:p w:rsidR="005E7DD3" w:rsidRDefault="005E7DD3" w:rsidP="005E7DD3">
      <w:pPr>
        <w:pStyle w:val="Heading5"/>
      </w:pPr>
      <w:r>
        <w:t>Enter a name of “</w:t>
      </w:r>
      <w:r w:rsidRPr="00511994">
        <w:rPr>
          <w:b/>
        </w:rPr>
        <w:t>Enter notes for contact</w:t>
      </w:r>
      <w:r>
        <w:t xml:space="preserve">” and click </w:t>
      </w:r>
      <w:r w:rsidRPr="00511994">
        <w:rPr>
          <w:b/>
        </w:rPr>
        <w:t>Next</w:t>
      </w:r>
      <w:r>
        <w:t>.</w:t>
      </w:r>
    </w:p>
    <w:p w:rsidR="005E7DD3" w:rsidRDefault="005E7DD3" w:rsidP="005E7DD3">
      <w:pPr>
        <w:pStyle w:val="Heading5"/>
      </w:pPr>
      <w:r>
        <w:t xml:space="preserve">Click </w:t>
      </w:r>
      <w:r w:rsidRPr="00511994">
        <w:rPr>
          <w:b/>
        </w:rPr>
        <w:t>Add</w:t>
      </w:r>
      <w:r>
        <w:t xml:space="preserve"> to add a single field named </w:t>
      </w:r>
      <w:r w:rsidR="00511994">
        <w:rPr>
          <w:b/>
        </w:rPr>
        <w:t>CustomNotes</w:t>
      </w:r>
      <w:r w:rsidR="00511994">
        <w:t xml:space="preserve"> of type </w:t>
      </w:r>
      <w:r w:rsidR="00511994" w:rsidRPr="00511994">
        <w:rPr>
          <w:b/>
        </w:rPr>
        <w:t>Single line of text</w:t>
      </w:r>
      <w:r w:rsidR="00511994">
        <w:t xml:space="preserve"> and then click </w:t>
      </w:r>
      <w:r w:rsidR="00511994" w:rsidRPr="00511994">
        <w:rPr>
          <w:b/>
        </w:rPr>
        <w:t>Next</w:t>
      </w:r>
      <w:r w:rsidR="00511994">
        <w:t>.</w:t>
      </w:r>
    </w:p>
    <w:p w:rsidR="005E7DD3" w:rsidRDefault="00511994" w:rsidP="005E7DD3">
      <w:pPr>
        <w:pStyle w:val="Heading5"/>
      </w:pPr>
      <w:r>
        <w:t xml:space="preserve">Click </w:t>
      </w:r>
      <w:r w:rsidRPr="00511994">
        <w:rPr>
          <w:b/>
        </w:rPr>
        <w:t>Finish</w:t>
      </w:r>
      <w:r>
        <w:t xml:space="preserve"> on both dialogs to complete the wizard.</w:t>
      </w:r>
    </w:p>
    <w:p w:rsidR="00511994" w:rsidRDefault="00511994" w:rsidP="005E7DD3">
      <w:pPr>
        <w:pStyle w:val="Heading5"/>
      </w:pPr>
      <w:r>
        <w:t xml:space="preserve">Click the </w:t>
      </w:r>
      <w:r w:rsidRPr="00511994">
        <w:rPr>
          <w:b/>
        </w:rPr>
        <w:t>this user</w:t>
      </w:r>
      <w:r>
        <w:t xml:space="preserve"> link and select a user of </w:t>
      </w:r>
      <w:r w:rsidRPr="00511994">
        <w:rPr>
          <w:b/>
        </w:rPr>
        <w:t>Administrator</w:t>
      </w:r>
      <w:r>
        <w:t>.</w:t>
      </w:r>
    </w:p>
    <w:p w:rsidR="00783EFB" w:rsidRDefault="00783EFB">
      <w:pPr>
        <w:ind w:left="720"/>
        <w:rPr>
          <w:rFonts w:eastAsiaTheme="majorEastAsia" w:cs="Arial"/>
          <w:bCs/>
        </w:rPr>
      </w:pPr>
      <w:r>
        <w:br w:type="page"/>
      </w:r>
    </w:p>
    <w:p w:rsidR="00E349FE" w:rsidRDefault="00E349FE" w:rsidP="00027944">
      <w:pPr>
        <w:pStyle w:val="Heading3"/>
      </w:pPr>
      <w:r>
        <w:lastRenderedPageBreak/>
        <w:t>Store the results of the user acti</w:t>
      </w:r>
      <w:r w:rsidR="009D3269">
        <w:t>v</w:t>
      </w:r>
      <w:r>
        <w:t>ity into a workflow variable so it can be used later.</w:t>
      </w:r>
    </w:p>
    <w:p w:rsidR="00E349FE" w:rsidRDefault="00E349FE" w:rsidP="00F11F8A">
      <w:pPr>
        <w:pStyle w:val="Heading4"/>
      </w:pPr>
      <w:r>
        <w:t>Add an action that will store the result of t</w:t>
      </w:r>
      <w:r w:rsidR="009D3269">
        <w:t>he task in a workflow variable.</w:t>
      </w:r>
    </w:p>
    <w:p w:rsidR="00E349FE" w:rsidRDefault="00E349FE" w:rsidP="00E349FE">
      <w:pPr>
        <w:pStyle w:val="Heading5"/>
      </w:pPr>
      <w:r>
        <w:t xml:space="preserve">Click the </w:t>
      </w:r>
      <w:r w:rsidRPr="00511994">
        <w:rPr>
          <w:b/>
        </w:rPr>
        <w:t>Actions</w:t>
      </w:r>
      <w:r>
        <w:t xml:space="preserve"> button and select </w:t>
      </w:r>
      <w:r w:rsidRPr="00511994">
        <w:rPr>
          <w:b/>
        </w:rPr>
        <w:t>More actions</w:t>
      </w:r>
      <w:r>
        <w:t>.</w:t>
      </w:r>
    </w:p>
    <w:p w:rsidR="00E349FE" w:rsidRDefault="00E349FE" w:rsidP="00E349FE">
      <w:pPr>
        <w:pStyle w:val="Heading5"/>
      </w:pPr>
      <w:r>
        <w:t xml:space="preserve">In the </w:t>
      </w:r>
      <w:r w:rsidRPr="00511994">
        <w:rPr>
          <w:b/>
        </w:rPr>
        <w:t>Workflow Actions</w:t>
      </w:r>
      <w:r>
        <w:t xml:space="preserve"> dialog, select the </w:t>
      </w:r>
      <w:r>
        <w:rPr>
          <w:b/>
        </w:rPr>
        <w:t>Core</w:t>
      </w:r>
      <w:r w:rsidRPr="00511994">
        <w:rPr>
          <w:b/>
        </w:rPr>
        <w:t xml:space="preserve"> Actions</w:t>
      </w:r>
      <w:r>
        <w:t xml:space="preserve"> category.</w:t>
      </w:r>
    </w:p>
    <w:p w:rsidR="00E349FE" w:rsidRDefault="00E349FE" w:rsidP="00E349FE">
      <w:pPr>
        <w:pStyle w:val="Heading5"/>
      </w:pPr>
      <w:r>
        <w:t xml:space="preserve">Select the </w:t>
      </w:r>
      <w:r>
        <w:rPr>
          <w:b/>
        </w:rPr>
        <w:t xml:space="preserve">Set Workflow Variable </w:t>
      </w:r>
      <w:r>
        <w:t xml:space="preserve">action from the list and click </w:t>
      </w:r>
      <w:r w:rsidRPr="00511994">
        <w:rPr>
          <w:b/>
        </w:rPr>
        <w:t>Add</w:t>
      </w:r>
      <w:r>
        <w:t>.</w:t>
      </w:r>
    </w:p>
    <w:p w:rsidR="0064621A" w:rsidRDefault="00E349FE" w:rsidP="00E349FE">
      <w:pPr>
        <w:pStyle w:val="Heading5"/>
      </w:pPr>
      <w:r>
        <w:t xml:space="preserve">Click the </w:t>
      </w:r>
      <w:r>
        <w:rPr>
          <w:b/>
        </w:rPr>
        <w:t>workflow variable</w:t>
      </w:r>
      <w:r>
        <w:t xml:space="preserve"> link in the action and select the </w:t>
      </w:r>
      <w:r w:rsidR="0064621A">
        <w:rPr>
          <w:b/>
        </w:rPr>
        <w:t>Create a new variable</w:t>
      </w:r>
      <w:r>
        <w:t xml:space="preserve"> </w:t>
      </w:r>
      <w:r w:rsidR="0064621A">
        <w:t>link</w:t>
      </w:r>
    </w:p>
    <w:p w:rsidR="00E349FE" w:rsidRDefault="0064621A" w:rsidP="00E349FE">
      <w:pPr>
        <w:pStyle w:val="Heading5"/>
      </w:pPr>
      <w:r>
        <w:t xml:space="preserve">Give the variable a name of </w:t>
      </w:r>
      <w:r w:rsidRPr="0064621A">
        <w:rPr>
          <w:b/>
        </w:rPr>
        <w:t>Notes</w:t>
      </w:r>
      <w:r>
        <w:t xml:space="preserve"> and a type of </w:t>
      </w:r>
      <w:r w:rsidRPr="0064621A">
        <w:rPr>
          <w:b/>
        </w:rPr>
        <w:t>String</w:t>
      </w:r>
      <w:r>
        <w:t xml:space="preserve"> and click </w:t>
      </w:r>
      <w:r w:rsidRPr="0064621A">
        <w:rPr>
          <w:b/>
        </w:rPr>
        <w:t>OK</w:t>
      </w:r>
      <w:r w:rsidR="00E349FE">
        <w:t>.</w:t>
      </w:r>
    </w:p>
    <w:p w:rsidR="00E349FE" w:rsidRDefault="00E349FE" w:rsidP="00E349FE">
      <w:pPr>
        <w:pStyle w:val="Heading5"/>
      </w:pPr>
      <w:r>
        <w:t xml:space="preserve">Click the </w:t>
      </w:r>
      <w:r w:rsidRPr="00C52191">
        <w:rPr>
          <w:b/>
        </w:rPr>
        <w:t>value</w:t>
      </w:r>
      <w:r>
        <w:t xml:space="preserve"> link in the action and click the </w:t>
      </w:r>
      <w:r w:rsidRPr="00C52191">
        <w:rPr>
          <w:b/>
        </w:rPr>
        <w:t>Fx</w:t>
      </w:r>
      <w:r>
        <w:t xml:space="preserve"> button.</w:t>
      </w:r>
    </w:p>
    <w:p w:rsidR="00E349FE" w:rsidRDefault="00E349FE" w:rsidP="00F11F8A">
      <w:pPr>
        <w:pStyle w:val="Heading4"/>
      </w:pPr>
      <w:r>
        <w:t>Select the field from the task that was just completed.</w:t>
      </w:r>
    </w:p>
    <w:p w:rsidR="00E349FE" w:rsidRDefault="00E349FE" w:rsidP="00E349FE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Source</w:t>
      </w:r>
      <w:r>
        <w:t xml:space="preserve"> drop down list, select the </w:t>
      </w:r>
      <w:r w:rsidRPr="00C52191">
        <w:rPr>
          <w:b/>
        </w:rPr>
        <w:t>Tasks</w:t>
      </w:r>
      <w:r>
        <w:t xml:space="preserve"> list.</w:t>
      </w:r>
    </w:p>
    <w:p w:rsidR="00E349FE" w:rsidRDefault="00E349FE" w:rsidP="00E349FE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Field</w:t>
      </w:r>
      <w:r>
        <w:t xml:space="preserve"> drop down list, select </w:t>
      </w:r>
      <w:r w:rsidRPr="00C52191">
        <w:rPr>
          <w:b/>
        </w:rPr>
        <w:t>CustomNotes</w:t>
      </w:r>
      <w:r>
        <w:t>.</w:t>
      </w:r>
    </w:p>
    <w:p w:rsidR="00E349FE" w:rsidRDefault="00E349FE" w:rsidP="00E349FE">
      <w:pPr>
        <w:pStyle w:val="Heading5"/>
      </w:pPr>
      <w:r>
        <w:t xml:space="preserve">In the </w:t>
      </w:r>
      <w:r w:rsidRPr="00C52191">
        <w:rPr>
          <w:b/>
        </w:rPr>
        <w:t>Find the List Item</w:t>
      </w:r>
      <w:r>
        <w:t xml:space="preserve"> section’s </w:t>
      </w:r>
      <w:r w:rsidRPr="00C52191">
        <w:rPr>
          <w:b/>
        </w:rPr>
        <w:t>Field</w:t>
      </w:r>
      <w:r>
        <w:t xml:space="preserve"> drop down list, select </w:t>
      </w:r>
      <w:r w:rsidRPr="00C52191">
        <w:rPr>
          <w:b/>
        </w:rPr>
        <w:t>Tasks:ID</w:t>
      </w:r>
      <w:r>
        <w:t>.</w:t>
      </w:r>
    </w:p>
    <w:p w:rsidR="00E349FE" w:rsidRDefault="00E349FE" w:rsidP="00E349FE">
      <w:pPr>
        <w:pStyle w:val="Heading5"/>
      </w:pPr>
      <w:r>
        <w:t xml:space="preserve">In the </w:t>
      </w:r>
      <w:r w:rsidRPr="00C52191">
        <w:rPr>
          <w:b/>
        </w:rPr>
        <w:t>Find the List Item</w:t>
      </w:r>
      <w:r>
        <w:t xml:space="preserve"> section’s </w:t>
      </w:r>
      <w:r w:rsidRPr="00C52191">
        <w:rPr>
          <w:b/>
        </w:rPr>
        <w:t>Value</w:t>
      </w:r>
      <w:r>
        <w:t xml:space="preserve"> drop down </w:t>
      </w:r>
      <w:r w:rsidR="00783EFB">
        <w:t>list,</w:t>
      </w:r>
      <w:r>
        <w:t xml:space="preserve"> click the </w:t>
      </w:r>
      <w:r w:rsidRPr="00C52191">
        <w:rPr>
          <w:b/>
        </w:rPr>
        <w:t>Fx</w:t>
      </w:r>
      <w:r>
        <w:t xml:space="preserve"> button.</w:t>
      </w:r>
    </w:p>
    <w:p w:rsidR="00E349FE" w:rsidRDefault="00E349FE" w:rsidP="00E349FE">
      <w:pPr>
        <w:pStyle w:val="Heading5"/>
      </w:pPr>
      <w:r>
        <w:t xml:space="preserve">Select a </w:t>
      </w:r>
      <w:r w:rsidRPr="00C52191">
        <w:rPr>
          <w:b/>
        </w:rPr>
        <w:t>Source</w:t>
      </w:r>
      <w:r>
        <w:t xml:space="preserve"> of </w:t>
      </w:r>
      <w:r w:rsidRPr="00C52191">
        <w:rPr>
          <w:b/>
        </w:rPr>
        <w:t>Workflow Data</w:t>
      </w:r>
      <w:r>
        <w:t xml:space="preserve"> and a field of </w:t>
      </w:r>
      <w:r w:rsidRPr="00C52191">
        <w:rPr>
          <w:b/>
        </w:rPr>
        <w:t>Variable: collect</w:t>
      </w:r>
      <w:r>
        <w:t xml:space="preserve"> and click </w:t>
      </w:r>
      <w:r w:rsidRPr="00C52191">
        <w:rPr>
          <w:b/>
        </w:rPr>
        <w:t>OK</w:t>
      </w:r>
      <w:r>
        <w:t>.</w:t>
      </w:r>
    </w:p>
    <w:p w:rsidR="00E349FE" w:rsidRDefault="00E349FE" w:rsidP="00E349FE">
      <w:pPr>
        <w:pStyle w:val="Heading5"/>
      </w:pPr>
      <w:r>
        <w:t xml:space="preserve">Click </w:t>
      </w:r>
      <w:r w:rsidRPr="00C52191">
        <w:rPr>
          <w:b/>
        </w:rPr>
        <w:t>OK</w:t>
      </w:r>
      <w:r>
        <w:t xml:space="preserve"> again to complete the action.</w:t>
      </w:r>
    </w:p>
    <w:p w:rsidR="0064621A" w:rsidRDefault="0064621A" w:rsidP="0064621A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648200" cy="3619448"/>
            <wp:effectExtent l="190500" t="152400" r="171450" b="133402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19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EFB" w:rsidRDefault="00783EFB">
      <w:pPr>
        <w:ind w:left="720"/>
        <w:rPr>
          <w:rFonts w:eastAsiaTheme="majorEastAsia" w:cs="Arial"/>
          <w:bCs/>
        </w:rPr>
      </w:pPr>
      <w:r>
        <w:br w:type="page"/>
      </w:r>
    </w:p>
    <w:p w:rsidR="00027944" w:rsidRDefault="00511994" w:rsidP="00027944">
      <w:pPr>
        <w:pStyle w:val="Heading3"/>
      </w:pPr>
      <w:r>
        <w:lastRenderedPageBreak/>
        <w:t xml:space="preserve">Using the </w:t>
      </w:r>
      <w:r w:rsidR="00E349FE" w:rsidRPr="00E349FE">
        <w:rPr>
          <w:b/>
        </w:rPr>
        <w:t>Notes</w:t>
      </w:r>
      <w:r w:rsidR="00E349FE">
        <w:t xml:space="preserve"> workflow variable</w:t>
      </w:r>
      <w:r w:rsidR="00F846FC">
        <w:t xml:space="preserve">, </w:t>
      </w:r>
      <w:r w:rsidR="009D3269">
        <w:t>set</w:t>
      </w:r>
      <w:r>
        <w:t xml:space="preserve"> the </w:t>
      </w:r>
      <w:r w:rsidRPr="00511994">
        <w:rPr>
          <w:b/>
        </w:rPr>
        <w:t>Notes</w:t>
      </w:r>
      <w:r>
        <w:t xml:space="preserve"> field of the current item.</w:t>
      </w:r>
    </w:p>
    <w:p w:rsidR="00511994" w:rsidRDefault="00511994" w:rsidP="00F11F8A">
      <w:pPr>
        <w:pStyle w:val="Heading4"/>
      </w:pPr>
      <w:r>
        <w:t xml:space="preserve">Click the </w:t>
      </w:r>
      <w:r w:rsidRPr="005E7DD3">
        <w:rPr>
          <w:b/>
        </w:rPr>
        <w:t>Add workflow step</w:t>
      </w:r>
      <w:r>
        <w:t xml:space="preserve"> link on the left hand side of the dialog.</w:t>
      </w:r>
    </w:p>
    <w:p w:rsidR="00511994" w:rsidRDefault="00511994" w:rsidP="00F11F8A">
      <w:pPr>
        <w:pStyle w:val="Heading4"/>
      </w:pPr>
      <w:r>
        <w:t xml:space="preserve">Set the </w:t>
      </w:r>
      <w:r w:rsidRPr="00F846FC">
        <w:rPr>
          <w:b/>
        </w:rPr>
        <w:t>Step Name</w:t>
      </w:r>
      <w:r>
        <w:t xml:space="preserve"> to </w:t>
      </w:r>
      <w:r w:rsidRPr="00F846FC">
        <w:rPr>
          <w:b/>
        </w:rPr>
        <w:t>Update</w:t>
      </w:r>
      <w:r>
        <w:t xml:space="preserve"> </w:t>
      </w:r>
      <w:r w:rsidRPr="00F846FC">
        <w:rPr>
          <w:b/>
        </w:rPr>
        <w:t>Notes</w:t>
      </w:r>
      <w:r w:rsidRPr="00511994">
        <w:t>.</w:t>
      </w:r>
    </w:p>
    <w:p w:rsidR="00511994" w:rsidRDefault="00511994" w:rsidP="00F11F8A">
      <w:pPr>
        <w:pStyle w:val="Heading4"/>
      </w:pPr>
      <w:r>
        <w:t>Add an action that will update a field on the current item.</w:t>
      </w:r>
    </w:p>
    <w:p w:rsidR="00511994" w:rsidRDefault="00511994" w:rsidP="00511994">
      <w:pPr>
        <w:pStyle w:val="Heading5"/>
      </w:pPr>
      <w:r>
        <w:t xml:space="preserve">Click the </w:t>
      </w:r>
      <w:r w:rsidRPr="00511994">
        <w:rPr>
          <w:b/>
        </w:rPr>
        <w:t>Actions</w:t>
      </w:r>
      <w:r>
        <w:t xml:space="preserve"> button and select </w:t>
      </w:r>
      <w:r w:rsidRPr="00511994">
        <w:rPr>
          <w:b/>
        </w:rPr>
        <w:t>More actions</w:t>
      </w:r>
      <w:r>
        <w:t>.</w:t>
      </w:r>
    </w:p>
    <w:p w:rsidR="00511994" w:rsidRDefault="00511994" w:rsidP="00511994">
      <w:pPr>
        <w:pStyle w:val="Heading5"/>
      </w:pPr>
      <w:r>
        <w:t xml:space="preserve">In the </w:t>
      </w:r>
      <w:r w:rsidRPr="00511994">
        <w:rPr>
          <w:b/>
        </w:rPr>
        <w:t>Workflow Actions</w:t>
      </w:r>
      <w:r>
        <w:t xml:space="preserve"> dialog, select the </w:t>
      </w:r>
      <w:r>
        <w:rPr>
          <w:b/>
        </w:rPr>
        <w:t>Core</w:t>
      </w:r>
      <w:r w:rsidRPr="00511994">
        <w:rPr>
          <w:b/>
        </w:rPr>
        <w:t xml:space="preserve"> Actions</w:t>
      </w:r>
      <w:r>
        <w:t xml:space="preserve"> category.</w:t>
      </w:r>
    </w:p>
    <w:p w:rsidR="00511994" w:rsidRDefault="00511994" w:rsidP="00511994">
      <w:pPr>
        <w:pStyle w:val="Heading5"/>
      </w:pPr>
      <w:r>
        <w:t xml:space="preserve">Select the </w:t>
      </w:r>
      <w:r>
        <w:rPr>
          <w:b/>
        </w:rPr>
        <w:t xml:space="preserve">Set Field in Current Item </w:t>
      </w:r>
      <w:r>
        <w:t xml:space="preserve">action from the list and click </w:t>
      </w:r>
      <w:r w:rsidRPr="00511994">
        <w:rPr>
          <w:b/>
        </w:rPr>
        <w:t>Add</w:t>
      </w:r>
      <w:r>
        <w:t>.</w:t>
      </w:r>
    </w:p>
    <w:p w:rsidR="00511994" w:rsidRDefault="00511994" w:rsidP="00511994">
      <w:pPr>
        <w:pStyle w:val="Heading5"/>
      </w:pPr>
      <w:r>
        <w:t xml:space="preserve">Click the </w:t>
      </w:r>
      <w:r w:rsidRPr="00511994">
        <w:rPr>
          <w:b/>
        </w:rPr>
        <w:t>field</w:t>
      </w:r>
      <w:r>
        <w:t xml:space="preserve"> link in the action and select the </w:t>
      </w:r>
      <w:r w:rsidRPr="00511994">
        <w:rPr>
          <w:b/>
        </w:rPr>
        <w:t>Notes</w:t>
      </w:r>
      <w:r>
        <w:t xml:space="preserve"> field.</w:t>
      </w:r>
    </w:p>
    <w:p w:rsidR="00511994" w:rsidRDefault="00511994" w:rsidP="00511994">
      <w:pPr>
        <w:pStyle w:val="Heading5"/>
      </w:pPr>
      <w:r>
        <w:t xml:space="preserve">Click the </w:t>
      </w:r>
      <w:r w:rsidRPr="00C52191">
        <w:rPr>
          <w:b/>
        </w:rPr>
        <w:t>value</w:t>
      </w:r>
      <w:r>
        <w:t xml:space="preserve"> link in the action and click the </w:t>
      </w:r>
      <w:r w:rsidRPr="00C52191">
        <w:rPr>
          <w:b/>
        </w:rPr>
        <w:t>Fx</w:t>
      </w:r>
      <w:r>
        <w:t xml:space="preserve"> button.</w:t>
      </w:r>
    </w:p>
    <w:p w:rsidR="00511994" w:rsidRDefault="00511994" w:rsidP="00511994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Source</w:t>
      </w:r>
      <w:r>
        <w:t xml:space="preserve"> drop down list, select the </w:t>
      </w:r>
      <w:r w:rsidR="00E349FE">
        <w:rPr>
          <w:b/>
        </w:rPr>
        <w:t>Workflow Data</w:t>
      </w:r>
      <w:r>
        <w:t xml:space="preserve"> </w:t>
      </w:r>
      <w:r w:rsidR="00E349FE">
        <w:t>item</w:t>
      </w:r>
      <w:r>
        <w:t>.</w:t>
      </w:r>
    </w:p>
    <w:p w:rsidR="00511994" w:rsidRDefault="00511994" w:rsidP="00511994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Field</w:t>
      </w:r>
      <w:r>
        <w:t xml:space="preserve"> drop down list, select </w:t>
      </w:r>
      <w:r w:rsidR="00E349FE">
        <w:rPr>
          <w:b/>
        </w:rPr>
        <w:t xml:space="preserve">Variable: Notes </w:t>
      </w:r>
      <w:r w:rsidR="00E349FE" w:rsidRPr="00E349FE">
        <w:t>and click</w:t>
      </w:r>
      <w:r w:rsidR="00E349FE">
        <w:rPr>
          <w:b/>
        </w:rPr>
        <w:t xml:space="preserve"> OK</w:t>
      </w:r>
      <w:r>
        <w:t>.</w:t>
      </w:r>
    </w:p>
    <w:p w:rsidR="00511994" w:rsidRDefault="00511994" w:rsidP="00511994">
      <w:pPr>
        <w:pStyle w:val="Heading5"/>
      </w:pPr>
      <w:r>
        <w:t xml:space="preserve">Click </w:t>
      </w:r>
      <w:r w:rsidRPr="00C52191">
        <w:rPr>
          <w:b/>
        </w:rPr>
        <w:t>OK</w:t>
      </w:r>
      <w:r>
        <w:t xml:space="preserve"> again to complete the action.</w:t>
      </w:r>
    </w:p>
    <w:p w:rsidR="00E349FE" w:rsidRDefault="009D3269" w:rsidP="009D326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655755" cy="2851587"/>
            <wp:effectExtent l="190500" t="152400" r="173295" b="139263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755" cy="285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7944" w:rsidRDefault="00511994" w:rsidP="00027944">
      <w:pPr>
        <w:pStyle w:val="Heading3"/>
      </w:pPr>
      <w:r>
        <w:t xml:space="preserve">Save the workflow by clicking the </w:t>
      </w:r>
      <w:r w:rsidRPr="00511994">
        <w:rPr>
          <w:b/>
        </w:rPr>
        <w:t>Finish</w:t>
      </w:r>
      <w:r>
        <w:t xml:space="preserve"> button in the Workflow Designer.</w:t>
      </w:r>
    </w:p>
    <w:p w:rsidR="00027944" w:rsidRDefault="00511994" w:rsidP="00027944">
      <w:pPr>
        <w:pStyle w:val="Heading3"/>
      </w:pPr>
      <w:r>
        <w:t xml:space="preserve">Test the workflow in the browser by creating a new contact </w:t>
      </w:r>
      <w:r w:rsidR="00265968">
        <w:t xml:space="preserve">with no email </w:t>
      </w:r>
      <w:r>
        <w:t xml:space="preserve">and starting the </w:t>
      </w:r>
      <w:r w:rsidRPr="00265968">
        <w:rPr>
          <w:b/>
        </w:rPr>
        <w:t>Lookup Notes</w:t>
      </w:r>
      <w:r>
        <w:t xml:space="preserve"> workflow.</w:t>
      </w:r>
    </w:p>
    <w:p w:rsidR="00511994" w:rsidRDefault="00265968" w:rsidP="00F11F8A">
      <w:pPr>
        <w:pStyle w:val="Heading4"/>
      </w:pPr>
      <w:r>
        <w:t xml:space="preserve">Navigate to the </w:t>
      </w:r>
      <w:r w:rsidRPr="00F15822">
        <w:rPr>
          <w:b/>
        </w:rPr>
        <w:t>Contacts</w:t>
      </w:r>
      <w:r>
        <w:t xml:space="preserve"> list using </w:t>
      </w:r>
      <w:r w:rsidRPr="00F15822">
        <w:rPr>
          <w:b/>
        </w:rPr>
        <w:t>Internet Explorer</w:t>
      </w:r>
      <w:r>
        <w:t>.</w:t>
      </w:r>
    </w:p>
    <w:p w:rsidR="00265968" w:rsidRDefault="00265968" w:rsidP="00265968">
      <w:pPr>
        <w:pStyle w:val="Heading5"/>
      </w:pPr>
      <w:r>
        <w:t xml:space="preserve">Navigate to </w:t>
      </w:r>
      <w:r w:rsidRPr="004D1A7B">
        <w:rPr>
          <w:b/>
        </w:rPr>
        <w:t>http://</w:t>
      </w:r>
      <w:r w:rsidR="0064621A">
        <w:rPr>
          <w:b/>
        </w:rPr>
        <w:t>litwareinc.com</w:t>
      </w:r>
      <w:r w:rsidRPr="004D1A7B">
        <w:rPr>
          <w:b/>
        </w:rPr>
        <w:t>/sites/Demos</w:t>
      </w:r>
      <w:r>
        <w:t>.</w:t>
      </w:r>
    </w:p>
    <w:p w:rsidR="00265968" w:rsidRDefault="00265968" w:rsidP="00265968">
      <w:pPr>
        <w:pStyle w:val="Heading5"/>
      </w:pPr>
      <w:r>
        <w:t xml:space="preserve">Click the </w:t>
      </w:r>
      <w:r w:rsidRPr="004D1A7B">
        <w:rPr>
          <w:b/>
        </w:rPr>
        <w:t>Contacts</w:t>
      </w:r>
      <w:r>
        <w:t xml:space="preserve"> link on the left hand navigation bar.</w:t>
      </w:r>
    </w:p>
    <w:p w:rsidR="00265968" w:rsidRDefault="00265968" w:rsidP="00F11F8A">
      <w:pPr>
        <w:pStyle w:val="Heading4"/>
      </w:pPr>
      <w:r>
        <w:t>Create a new contact with an empty email address.</w:t>
      </w:r>
    </w:p>
    <w:p w:rsidR="00265968" w:rsidRDefault="00265968" w:rsidP="00F11F8A">
      <w:pPr>
        <w:pStyle w:val="Heading4"/>
      </w:pPr>
      <w:r>
        <w:t>Start the workflow on the new contact.</w:t>
      </w:r>
    </w:p>
    <w:p w:rsidR="00265968" w:rsidRDefault="00265968" w:rsidP="00265968">
      <w:pPr>
        <w:pStyle w:val="Heading5"/>
      </w:pPr>
      <w:r>
        <w:t xml:space="preserve">Click </w:t>
      </w:r>
      <w:r w:rsidRPr="004D1A7B">
        <w:rPr>
          <w:b/>
        </w:rPr>
        <w:t>Workflows</w:t>
      </w:r>
      <w:r>
        <w:t xml:space="preserve"> in the item’s drop down menu and start a workflow of type </w:t>
      </w:r>
      <w:r w:rsidRPr="004D1A7B">
        <w:rPr>
          <w:b/>
        </w:rPr>
        <w:t>Lookup Notes</w:t>
      </w:r>
      <w:r>
        <w:t>.</w:t>
      </w:r>
    </w:p>
    <w:p w:rsidR="00265968" w:rsidRDefault="00265968" w:rsidP="00265968">
      <w:pPr>
        <w:pStyle w:val="Heading5"/>
      </w:pPr>
      <w:r>
        <w:t xml:space="preserve">On the instantiation page, click </w:t>
      </w:r>
      <w:r w:rsidRPr="004D1A7B">
        <w:rPr>
          <w:b/>
        </w:rPr>
        <w:t>Start</w:t>
      </w:r>
      <w:r>
        <w:t>.</w:t>
      </w:r>
    </w:p>
    <w:p w:rsidR="00265968" w:rsidRDefault="00265968" w:rsidP="00F11F8A">
      <w:pPr>
        <w:pStyle w:val="Heading4"/>
      </w:pPr>
      <w:r>
        <w:t xml:space="preserve">On the </w:t>
      </w:r>
      <w:r w:rsidRPr="004D1A7B">
        <w:rPr>
          <w:b/>
        </w:rPr>
        <w:t>Contacts</w:t>
      </w:r>
      <w:r>
        <w:t xml:space="preserve"> list page, click the </w:t>
      </w:r>
      <w:r w:rsidRPr="004D1A7B">
        <w:rPr>
          <w:b/>
        </w:rPr>
        <w:t>Completed</w:t>
      </w:r>
      <w:r>
        <w:t xml:space="preserve"> link under </w:t>
      </w:r>
      <w:r w:rsidRPr="004D1A7B">
        <w:rPr>
          <w:b/>
        </w:rPr>
        <w:t>Lookup Notes</w:t>
      </w:r>
      <w:r>
        <w:t xml:space="preserve"> to see the workflow status.</w:t>
      </w:r>
    </w:p>
    <w:p w:rsidR="00265968" w:rsidRDefault="00265968" w:rsidP="00F11F8A">
      <w:pPr>
        <w:pStyle w:val="Heading4"/>
      </w:pPr>
      <w:r>
        <w:t>Verify the workflow is completed and there is a history event indicating the email address was empty.</w:t>
      </w:r>
    </w:p>
    <w:p w:rsidR="00265968" w:rsidRDefault="00F15822" w:rsidP="00265968">
      <w:pPr>
        <w:pStyle w:val="ExerciseStepLevel2Picture"/>
        <w:jc w:val="center"/>
      </w:pPr>
      <w:r>
        <w:rPr>
          <w:noProof/>
        </w:rPr>
        <w:lastRenderedPageBreak/>
        <w:drawing>
          <wp:inline distT="0" distB="0" distL="0" distR="0">
            <wp:extent cx="3552825" cy="1998095"/>
            <wp:effectExtent l="190500" t="152400" r="180975" b="1355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9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68" w:rsidRDefault="00265968" w:rsidP="00265968">
      <w:pPr>
        <w:pStyle w:val="Heading3"/>
      </w:pPr>
      <w:r>
        <w:t>Test the workflow with a contact that has an email address.</w:t>
      </w:r>
    </w:p>
    <w:p w:rsidR="00265968" w:rsidRDefault="00265968" w:rsidP="00F11F8A">
      <w:pPr>
        <w:pStyle w:val="Heading4"/>
      </w:pPr>
      <w:r>
        <w:t>Edit the existing contact and provide an email address</w:t>
      </w:r>
      <w:r w:rsidR="004D1A7B">
        <w:t xml:space="preserve"> of </w:t>
      </w:r>
      <w:r w:rsidR="004D1A7B" w:rsidRPr="004D1A7B">
        <w:rPr>
          <w:b/>
        </w:rPr>
        <w:t>Administrator@litwareinc.com</w:t>
      </w:r>
      <w:r>
        <w:t>.</w:t>
      </w:r>
    </w:p>
    <w:p w:rsidR="00265968" w:rsidRDefault="00265968" w:rsidP="00F11F8A">
      <w:pPr>
        <w:pStyle w:val="Heading4"/>
      </w:pPr>
      <w:r>
        <w:t xml:space="preserve">Start the workflow on the </w:t>
      </w:r>
      <w:r w:rsidR="004D1A7B">
        <w:t xml:space="preserve">existing </w:t>
      </w:r>
      <w:r>
        <w:t>contact.</w:t>
      </w:r>
    </w:p>
    <w:p w:rsidR="00265968" w:rsidRDefault="00265968" w:rsidP="00265968">
      <w:pPr>
        <w:pStyle w:val="Heading5"/>
      </w:pPr>
      <w:r>
        <w:t xml:space="preserve">Click </w:t>
      </w:r>
      <w:r w:rsidRPr="004D1A7B">
        <w:rPr>
          <w:b/>
        </w:rPr>
        <w:t>Workflows</w:t>
      </w:r>
      <w:r>
        <w:t xml:space="preserve"> in the item’s drop down menu and start a workflow of type </w:t>
      </w:r>
      <w:r w:rsidRPr="004D1A7B">
        <w:rPr>
          <w:b/>
        </w:rPr>
        <w:t>Lookup Notes</w:t>
      </w:r>
      <w:r>
        <w:t>.</w:t>
      </w:r>
    </w:p>
    <w:p w:rsidR="00265968" w:rsidRDefault="00265968" w:rsidP="00265968">
      <w:pPr>
        <w:pStyle w:val="Heading5"/>
      </w:pPr>
      <w:r>
        <w:t xml:space="preserve">On the instantiation page, click </w:t>
      </w:r>
      <w:r w:rsidRPr="004D1A7B">
        <w:rPr>
          <w:b/>
        </w:rPr>
        <w:t>Start</w:t>
      </w:r>
      <w:r>
        <w:t>.</w:t>
      </w:r>
    </w:p>
    <w:p w:rsidR="00265968" w:rsidRDefault="00265968" w:rsidP="00F11F8A">
      <w:pPr>
        <w:pStyle w:val="Heading4"/>
      </w:pPr>
      <w:r>
        <w:t xml:space="preserve">On the </w:t>
      </w:r>
      <w:r w:rsidRPr="00F15822">
        <w:rPr>
          <w:b/>
        </w:rPr>
        <w:t>Contacts</w:t>
      </w:r>
      <w:r>
        <w:t xml:space="preserve"> list page, click the </w:t>
      </w:r>
      <w:r w:rsidRPr="004D1A7B">
        <w:rPr>
          <w:b/>
        </w:rPr>
        <w:t>In Progress</w:t>
      </w:r>
      <w:r>
        <w:t xml:space="preserve"> link under </w:t>
      </w:r>
      <w:r w:rsidRPr="004D1A7B">
        <w:rPr>
          <w:b/>
        </w:rPr>
        <w:t>Lookup Notes</w:t>
      </w:r>
      <w:r>
        <w:t xml:space="preserve"> to see the workflow status.</w:t>
      </w:r>
    </w:p>
    <w:p w:rsidR="00265968" w:rsidRDefault="00265968" w:rsidP="00F11F8A">
      <w:pPr>
        <w:pStyle w:val="Heading4"/>
      </w:pPr>
      <w:r>
        <w:t>Approve the notes task</w:t>
      </w:r>
    </w:p>
    <w:p w:rsidR="00265968" w:rsidRDefault="00265968" w:rsidP="00265968">
      <w:pPr>
        <w:pStyle w:val="Heading5"/>
      </w:pPr>
      <w:r>
        <w:t xml:space="preserve">Click the </w:t>
      </w:r>
      <w:r w:rsidRPr="004D1A7B">
        <w:rPr>
          <w:b/>
        </w:rPr>
        <w:t>Edit Item</w:t>
      </w:r>
      <w:r>
        <w:t xml:space="preserve"> menu item on the task’s title.</w:t>
      </w:r>
    </w:p>
    <w:p w:rsidR="00265968" w:rsidRDefault="00265968" w:rsidP="00265968">
      <w:pPr>
        <w:pStyle w:val="Heading5"/>
      </w:pPr>
      <w:r>
        <w:t>Enter notes for the current contact.</w:t>
      </w:r>
    </w:p>
    <w:p w:rsidR="00265968" w:rsidRDefault="00265968" w:rsidP="00265968">
      <w:pPr>
        <w:pStyle w:val="Heading5"/>
      </w:pPr>
      <w:r>
        <w:t xml:space="preserve">Click </w:t>
      </w:r>
      <w:r w:rsidRPr="004D1A7B">
        <w:rPr>
          <w:b/>
        </w:rPr>
        <w:t>Complete Task</w:t>
      </w:r>
      <w:r>
        <w:t xml:space="preserve"> to approve the task.</w:t>
      </w:r>
    </w:p>
    <w:p w:rsidR="00265968" w:rsidRDefault="00265968" w:rsidP="004D1A7B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552950" cy="948531"/>
            <wp:effectExtent l="190500" t="152400" r="171450" b="137319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48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68" w:rsidRDefault="00265968" w:rsidP="00F11F8A">
      <w:pPr>
        <w:pStyle w:val="Heading4"/>
      </w:pPr>
      <w:r>
        <w:t xml:space="preserve">Verify the workflow is completed </w:t>
      </w:r>
      <w:r w:rsidR="00FD70E6">
        <w:t>and all of the tasks are completed as well.</w:t>
      </w:r>
    </w:p>
    <w:p w:rsidR="00265968" w:rsidRDefault="00F15822" w:rsidP="00FD70E6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16693" cy="2013812"/>
            <wp:effectExtent l="190500" t="152400" r="164707" b="138838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93" cy="2013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71D" w:rsidRDefault="00FD671D" w:rsidP="00181128">
      <w:pPr>
        <w:pStyle w:val="Heading2"/>
      </w:pPr>
      <w:r w:rsidRPr="000F266A">
        <w:lastRenderedPageBreak/>
        <w:t xml:space="preserve">Exercise </w:t>
      </w:r>
      <w:r w:rsidR="00ED5C88">
        <w:t>2</w:t>
      </w:r>
      <w:r>
        <w:t>: Creating a custom SharePoint Designer condition</w:t>
      </w:r>
    </w:p>
    <w:p w:rsidR="009D3269" w:rsidRDefault="009D3269" w:rsidP="00783EFB">
      <w:pPr>
        <w:pStyle w:val="Heading3"/>
        <w:numPr>
          <w:ilvl w:val="0"/>
          <w:numId w:val="32"/>
        </w:numPr>
        <w:ind w:left="360"/>
      </w:pPr>
      <w:r>
        <w:t xml:space="preserve">Add a new </w:t>
      </w:r>
      <w:r w:rsidRPr="00FA7E56">
        <w:rPr>
          <w:b/>
        </w:rPr>
        <w:t>SqlConditions</w:t>
      </w:r>
      <w:r>
        <w:t xml:space="preserve"> class to the </w:t>
      </w:r>
      <w:r w:rsidRPr="00FA7E56">
        <w:rPr>
          <w:b/>
        </w:rPr>
        <w:t>SqlDatabaseActivities</w:t>
      </w:r>
      <w:r>
        <w:t xml:space="preserve"> project.</w:t>
      </w:r>
    </w:p>
    <w:p w:rsidR="00FD671D" w:rsidRDefault="009D3269" w:rsidP="00F11F8A">
      <w:pPr>
        <w:pStyle w:val="Heading4"/>
      </w:pPr>
      <w:r>
        <w:t xml:space="preserve">In </w:t>
      </w:r>
      <w:r w:rsidRPr="00F15822">
        <w:rPr>
          <w:b/>
        </w:rPr>
        <w:t>Visual Studio 2008</w:t>
      </w:r>
      <w:r>
        <w:t xml:space="preserve">, right click </w:t>
      </w:r>
      <w:r w:rsidRPr="00F15822">
        <w:rPr>
          <w:b/>
        </w:rPr>
        <w:t>SqlDatabaseActivities</w:t>
      </w:r>
      <w:r>
        <w:t xml:space="preserve"> in the </w:t>
      </w:r>
      <w:r w:rsidRPr="00F15822">
        <w:rPr>
          <w:b/>
        </w:rPr>
        <w:t>Solution Explorer</w:t>
      </w:r>
      <w:r>
        <w:t xml:space="preserve"> and click </w:t>
      </w:r>
      <w:r w:rsidRPr="00F15822">
        <w:rPr>
          <w:b/>
        </w:rPr>
        <w:t>Add -&gt; Class</w:t>
      </w:r>
      <w:r>
        <w:t>.</w:t>
      </w:r>
    </w:p>
    <w:p w:rsidR="00F15822" w:rsidRDefault="00F15822" w:rsidP="00F11F8A">
      <w:pPr>
        <w:pStyle w:val="Heading4"/>
      </w:pPr>
      <w:r>
        <w:t xml:space="preserve">Name the class </w:t>
      </w:r>
      <w:r w:rsidRPr="00FA7E56">
        <w:rPr>
          <w:b/>
        </w:rPr>
        <w:t>SqlConditions.cs</w:t>
      </w:r>
      <w:r>
        <w:t xml:space="preserve"> and click </w:t>
      </w:r>
      <w:r w:rsidRPr="00FA7E56">
        <w:rPr>
          <w:b/>
        </w:rPr>
        <w:t>Add</w:t>
      </w:r>
      <w:r>
        <w:t>.</w:t>
      </w:r>
    </w:p>
    <w:p w:rsidR="009D3269" w:rsidRDefault="00F15822" w:rsidP="00F11F8A">
      <w:pPr>
        <w:pStyle w:val="Heading4"/>
      </w:pPr>
      <w:r>
        <w:t xml:space="preserve">Modify the class’s definition to make it </w:t>
      </w:r>
      <w:r w:rsidRPr="00F15822">
        <w:rPr>
          <w:b/>
        </w:rPr>
        <w:t>public</w:t>
      </w:r>
      <w:r>
        <w:t>.</w:t>
      </w:r>
    </w:p>
    <w:p w:rsidR="009D3269" w:rsidRDefault="009D3269" w:rsidP="009D3269">
      <w:pPr>
        <w:pStyle w:val="Heading3"/>
      </w:pPr>
      <w:r>
        <w:t xml:space="preserve">Add a static method named </w:t>
      </w:r>
      <w:r w:rsidR="00A01BE8" w:rsidRPr="00FA7E56">
        <w:rPr>
          <w:b/>
        </w:rPr>
        <w:t>ItemExists</w:t>
      </w:r>
      <w:r w:rsidR="00A01BE8">
        <w:t xml:space="preserve"> that will check for an item in the database.</w:t>
      </w:r>
    </w:p>
    <w:p w:rsidR="00A01BE8" w:rsidRDefault="00A01BE8" w:rsidP="00F11F8A">
      <w:pPr>
        <w:pStyle w:val="Heading4"/>
      </w:pPr>
      <w:r>
        <w:t xml:space="preserve">Create a public static </w:t>
      </w:r>
      <w:r w:rsidRPr="00A01BE8">
        <w:rPr>
          <w:b/>
        </w:rPr>
        <w:t>ItemExists</w:t>
      </w:r>
      <w:r>
        <w:t xml:space="preserve"> method that returns a </w:t>
      </w:r>
      <w:r w:rsidRPr="00A01BE8">
        <w:rPr>
          <w:b/>
        </w:rPr>
        <w:t>bool</w:t>
      </w:r>
      <w:r>
        <w:t xml:space="preserve"> and accepts a </w:t>
      </w:r>
      <w:r w:rsidRPr="00A01BE8">
        <w:rPr>
          <w:b/>
        </w:rPr>
        <w:t>WorkflowContext</w:t>
      </w:r>
      <w:r>
        <w:t>, list id, and item id along with the method specific parameters.</w:t>
      </w:r>
    </w:p>
    <w:p w:rsidR="00A01BE8" w:rsidRPr="00A01BE8" w:rsidRDefault="00A01BE8" w:rsidP="00A01BE8">
      <w:pPr>
        <w:pStyle w:val="ExerciseStepLevel2Code"/>
      </w:pPr>
      <w:r w:rsidRPr="00A01BE8">
        <w:t>public static bool ItemExists(WorkflowContext context, string listId, int itemId, string table, string queryField, object queryValue, string connectionString)</w:t>
      </w:r>
    </w:p>
    <w:p w:rsidR="00A01BE8" w:rsidRDefault="00A01BE8" w:rsidP="00A01BE8">
      <w:pPr>
        <w:pStyle w:val="ExerciseStepLevel2Code"/>
      </w:pPr>
      <w:r w:rsidRPr="00A01BE8">
        <w:t>{</w:t>
      </w:r>
      <w:r w:rsidR="00BF7EC9">
        <w:t xml:space="preserve"> </w:t>
      </w:r>
      <w:r w:rsidRPr="00A01BE8">
        <w:t>}</w:t>
      </w:r>
    </w:p>
    <w:p w:rsidR="00A01BE8" w:rsidRDefault="00A01BE8" w:rsidP="00F11F8A">
      <w:pPr>
        <w:pStyle w:val="Heading4"/>
      </w:pPr>
      <w:r>
        <w:t xml:space="preserve">Add code that opens the </w:t>
      </w:r>
      <w:r w:rsidRPr="00A01BE8">
        <w:rPr>
          <w:b/>
        </w:rPr>
        <w:t>SqlConnection</w:t>
      </w:r>
      <w:r>
        <w:t xml:space="preserve"> using the </w:t>
      </w:r>
      <w:r w:rsidRPr="00A01BE8">
        <w:rPr>
          <w:b/>
        </w:rPr>
        <w:t>connectionString</w:t>
      </w:r>
      <w:r>
        <w:t xml:space="preserve"> property.</w:t>
      </w:r>
    </w:p>
    <w:p w:rsidR="00A01BE8" w:rsidRPr="00A01BE8" w:rsidRDefault="00A01BE8" w:rsidP="00A01BE8">
      <w:pPr>
        <w:pStyle w:val="ExerciseStepLevel2Code"/>
      </w:pPr>
      <w:r w:rsidRPr="00A01BE8">
        <w:t>// create the SqlConnection object</w:t>
      </w:r>
    </w:p>
    <w:p w:rsidR="00A01BE8" w:rsidRPr="00A01BE8" w:rsidRDefault="00A01BE8" w:rsidP="00BF7EC9">
      <w:pPr>
        <w:pStyle w:val="ExerciseStepLevel2Code"/>
      </w:pPr>
      <w:r w:rsidRPr="00A01BE8">
        <w:t>using (SqlConnection connection = new SqlConnection(connectionString))</w:t>
      </w:r>
      <w:r w:rsidR="00BF7EC9">
        <w:t xml:space="preserve"> </w:t>
      </w:r>
      <w:r w:rsidRPr="00A01BE8">
        <w:t>{</w:t>
      </w:r>
    </w:p>
    <w:p w:rsidR="00A01BE8" w:rsidRPr="00A01BE8" w:rsidRDefault="00A01BE8" w:rsidP="00A01BE8">
      <w:pPr>
        <w:pStyle w:val="ExerciseStepLevel2Code"/>
      </w:pPr>
      <w:r w:rsidRPr="00A01BE8">
        <w:t xml:space="preserve">    connection.Open();</w:t>
      </w:r>
    </w:p>
    <w:p w:rsidR="00A01BE8" w:rsidRDefault="00A01BE8" w:rsidP="00A01BE8">
      <w:pPr>
        <w:pStyle w:val="ExerciseStepLevel2Code"/>
      </w:pPr>
      <w:r w:rsidRPr="00A01BE8">
        <w:t>}</w:t>
      </w:r>
    </w:p>
    <w:p w:rsidR="00A01BE8" w:rsidRDefault="00A01BE8" w:rsidP="00F11F8A">
      <w:pPr>
        <w:pStyle w:val="Heading4"/>
      </w:pPr>
      <w:r>
        <w:t xml:space="preserve">Format the query and execute the query using the </w:t>
      </w:r>
      <w:r w:rsidRPr="00A01BE8">
        <w:rPr>
          <w:b/>
        </w:rPr>
        <w:t>table</w:t>
      </w:r>
      <w:r>
        <w:t xml:space="preserve">, </w:t>
      </w:r>
      <w:r w:rsidRPr="00A01BE8">
        <w:rPr>
          <w:b/>
        </w:rPr>
        <w:t>queryField</w:t>
      </w:r>
      <w:r>
        <w:t xml:space="preserve">, and </w:t>
      </w:r>
      <w:r w:rsidRPr="00A01BE8">
        <w:rPr>
          <w:b/>
        </w:rPr>
        <w:t>queryValue</w:t>
      </w:r>
      <w:r>
        <w:t xml:space="preserve"> parameters.</w:t>
      </w:r>
      <w:r w:rsidR="0065512E">
        <w:t xml:space="preserve">  Place the code in the previous </w:t>
      </w:r>
      <w:r w:rsidR="0065512E" w:rsidRPr="0065512E">
        <w:rPr>
          <w:b/>
        </w:rPr>
        <w:t>using</w:t>
      </w:r>
      <w:r w:rsidR="0065512E">
        <w:t xml:space="preserve"> statement.</w:t>
      </w:r>
    </w:p>
    <w:p w:rsidR="00A01BE8" w:rsidRPr="00A01BE8" w:rsidRDefault="00A01BE8" w:rsidP="00A01BE8">
      <w:pPr>
        <w:pStyle w:val="ExerciseStepLevel2Code"/>
      </w:pPr>
      <w:r w:rsidRPr="00A01BE8">
        <w:t>// build the query using the parameters</w:t>
      </w:r>
    </w:p>
    <w:p w:rsidR="00A01BE8" w:rsidRPr="00A01BE8" w:rsidRDefault="00A01BE8" w:rsidP="00A01BE8">
      <w:pPr>
        <w:pStyle w:val="ExerciseStepLevel2Code"/>
      </w:pPr>
      <w:r w:rsidRPr="00A01BE8">
        <w:t xml:space="preserve">string query = </w:t>
      </w:r>
    </w:p>
    <w:p w:rsidR="00A01BE8" w:rsidRPr="00A01BE8" w:rsidRDefault="00A01BE8" w:rsidP="00A01BE8">
      <w:pPr>
        <w:pStyle w:val="ExerciseStepLevel2Code"/>
      </w:pPr>
      <w:r w:rsidRPr="00A01BE8">
        <w:t xml:space="preserve">    string.Format("SELECT TOP 1 COUNT(*) FROM {0} WHERE {1} = @queryValue", </w:t>
      </w:r>
    </w:p>
    <w:p w:rsidR="00A01BE8" w:rsidRPr="00A01BE8" w:rsidRDefault="00A01BE8" w:rsidP="00A01BE8">
      <w:pPr>
        <w:pStyle w:val="ExerciseStepLevel2Code"/>
      </w:pPr>
      <w:r w:rsidRPr="00A01BE8">
        <w:t xml:space="preserve">        table, queryField);</w:t>
      </w:r>
    </w:p>
    <w:p w:rsidR="00A01BE8" w:rsidRPr="00A01BE8" w:rsidRDefault="00A01BE8" w:rsidP="00A01BE8">
      <w:pPr>
        <w:pStyle w:val="ExerciseStepLevel2Code"/>
      </w:pPr>
    </w:p>
    <w:p w:rsidR="00A01BE8" w:rsidRPr="00A01BE8" w:rsidRDefault="00A01BE8" w:rsidP="00A01BE8">
      <w:pPr>
        <w:pStyle w:val="ExerciseStepLevel2Code"/>
      </w:pPr>
      <w:r w:rsidRPr="00A01BE8">
        <w:t>// create the SqlCommand and the parameters</w:t>
      </w:r>
    </w:p>
    <w:p w:rsidR="00A01BE8" w:rsidRPr="00A01BE8" w:rsidRDefault="00A01BE8" w:rsidP="00A01BE8">
      <w:pPr>
        <w:pStyle w:val="ExerciseStepLevel2Code"/>
      </w:pPr>
      <w:r w:rsidRPr="00A01BE8">
        <w:t>SqlCommand command = new SqlCommand(query, connection);</w:t>
      </w:r>
    </w:p>
    <w:p w:rsidR="00A01BE8" w:rsidRPr="00A01BE8" w:rsidRDefault="00A01BE8" w:rsidP="00A01BE8">
      <w:pPr>
        <w:pStyle w:val="ExerciseStepLevel2Code"/>
      </w:pPr>
      <w:r w:rsidRPr="00A01BE8">
        <w:t>command.Parameters.Add(new SqlParameter("@queryValue", queryValue));</w:t>
      </w:r>
    </w:p>
    <w:p w:rsidR="00A01BE8" w:rsidRPr="00A01BE8" w:rsidRDefault="00A01BE8" w:rsidP="00A01BE8">
      <w:pPr>
        <w:pStyle w:val="ExerciseStepLevel2Code"/>
      </w:pPr>
    </w:p>
    <w:p w:rsidR="00A01BE8" w:rsidRPr="00A01BE8" w:rsidRDefault="00A01BE8" w:rsidP="00A01BE8">
      <w:pPr>
        <w:pStyle w:val="ExerciseStepLevel2Code"/>
      </w:pPr>
      <w:r w:rsidRPr="00A01BE8">
        <w:t>// execute the query and return true if an item was found</w:t>
      </w:r>
    </w:p>
    <w:p w:rsidR="00A01BE8" w:rsidRPr="00A01BE8" w:rsidRDefault="00A01BE8" w:rsidP="00A01BE8">
      <w:pPr>
        <w:pStyle w:val="ExerciseStepLevel2Code"/>
        <w:rPr>
          <w:rFonts w:ascii="Arial" w:hAnsi="Arial" w:cs="Arial"/>
          <w:noProof w:val="0"/>
        </w:rPr>
      </w:pPr>
      <w:r w:rsidRPr="00A01BE8">
        <w:t>return ((int)command.ExecuteScalar() == 1);</w:t>
      </w:r>
    </w:p>
    <w:p w:rsidR="00027944" w:rsidRDefault="00A01BE8" w:rsidP="00027944">
      <w:pPr>
        <w:pStyle w:val="Heading3"/>
      </w:pPr>
      <w:r>
        <w:t xml:space="preserve">Create an </w:t>
      </w:r>
      <w:r w:rsidRPr="00D77C4C">
        <w:rPr>
          <w:b/>
        </w:rPr>
        <w:t>.ACTIONS</w:t>
      </w:r>
      <w:r>
        <w:t xml:space="preserve"> file in the </w:t>
      </w:r>
      <w:r w:rsidRPr="00D77C4C">
        <w:rPr>
          <w:b/>
        </w:rPr>
        <w:t>Template/1033/Workflow</w:t>
      </w:r>
      <w:r>
        <w:t xml:space="preserve"> folder.</w:t>
      </w:r>
    </w:p>
    <w:p w:rsidR="00A01BE8" w:rsidRDefault="00A01BE8" w:rsidP="00F11F8A">
      <w:pPr>
        <w:pStyle w:val="Heading4"/>
      </w:pPr>
      <w:r>
        <w:t xml:space="preserve">Create a </w:t>
      </w:r>
      <w:r w:rsidRPr="00733A9F">
        <w:rPr>
          <w:b/>
        </w:rPr>
        <w:t>Template</w:t>
      </w:r>
      <w:r>
        <w:t xml:space="preserve"> folder in the project</w:t>
      </w:r>
      <w:r w:rsidR="00322627">
        <w:t>.</w:t>
      </w:r>
    </w:p>
    <w:p w:rsidR="00322627" w:rsidRDefault="00322627" w:rsidP="00322627">
      <w:pPr>
        <w:pStyle w:val="Heading5"/>
      </w:pPr>
      <w:r>
        <w:t xml:space="preserve">Right click the project in the </w:t>
      </w:r>
      <w:r w:rsidRPr="00733A9F">
        <w:rPr>
          <w:b/>
        </w:rPr>
        <w:t>Solution Explorer</w:t>
      </w:r>
      <w:r>
        <w:t xml:space="preserve"> and click </w:t>
      </w:r>
      <w:r w:rsidRPr="00F15822">
        <w:rPr>
          <w:b/>
        </w:rPr>
        <w:t>Add -&gt; New Folder</w:t>
      </w:r>
      <w:r>
        <w:t>.</w:t>
      </w:r>
    </w:p>
    <w:p w:rsidR="00322627" w:rsidRDefault="00322627" w:rsidP="00322627">
      <w:pPr>
        <w:pStyle w:val="Heading5"/>
      </w:pPr>
      <w:r>
        <w:t xml:space="preserve">Change the name of the new folder to </w:t>
      </w:r>
      <w:r w:rsidRPr="00F846FC">
        <w:rPr>
          <w:b/>
        </w:rPr>
        <w:t>Template</w:t>
      </w:r>
      <w:r>
        <w:t>.</w:t>
      </w:r>
    </w:p>
    <w:p w:rsidR="00A01BE8" w:rsidRDefault="00A01BE8" w:rsidP="00F11F8A">
      <w:pPr>
        <w:pStyle w:val="Heading4"/>
      </w:pPr>
      <w:r>
        <w:t xml:space="preserve">Create a </w:t>
      </w:r>
      <w:r w:rsidRPr="00733A9F">
        <w:rPr>
          <w:b/>
        </w:rPr>
        <w:t>1033</w:t>
      </w:r>
      <w:r>
        <w:t xml:space="preserve"> folder in the </w:t>
      </w:r>
      <w:r w:rsidR="00322627">
        <w:t xml:space="preserve">new </w:t>
      </w:r>
      <w:r w:rsidRPr="00733A9F">
        <w:rPr>
          <w:b/>
        </w:rPr>
        <w:t>Template</w:t>
      </w:r>
      <w:r>
        <w:t xml:space="preserve"> folder.</w:t>
      </w:r>
    </w:p>
    <w:p w:rsidR="00322627" w:rsidRDefault="00322627" w:rsidP="00322627">
      <w:pPr>
        <w:pStyle w:val="Heading5"/>
      </w:pPr>
      <w:r>
        <w:t xml:space="preserve">Right click the </w:t>
      </w:r>
      <w:r w:rsidRPr="00733A9F">
        <w:rPr>
          <w:b/>
        </w:rPr>
        <w:t>Template</w:t>
      </w:r>
      <w:r>
        <w:t xml:space="preserve"> folder in the </w:t>
      </w:r>
      <w:r w:rsidRPr="00733A9F">
        <w:rPr>
          <w:b/>
        </w:rPr>
        <w:t>Solution Explorer</w:t>
      </w:r>
      <w:r>
        <w:t xml:space="preserve"> and click </w:t>
      </w:r>
      <w:r w:rsidRPr="00733A9F">
        <w:rPr>
          <w:b/>
        </w:rPr>
        <w:t>Add -&gt; New Folder</w:t>
      </w:r>
      <w:r>
        <w:t>.</w:t>
      </w:r>
    </w:p>
    <w:p w:rsidR="00322627" w:rsidRDefault="00322627" w:rsidP="00322627">
      <w:pPr>
        <w:pStyle w:val="Heading5"/>
      </w:pPr>
      <w:r>
        <w:t xml:space="preserve">Change the name of the new folder to </w:t>
      </w:r>
      <w:r w:rsidRPr="00733A9F">
        <w:rPr>
          <w:b/>
        </w:rPr>
        <w:t>1033</w:t>
      </w:r>
      <w:r>
        <w:t>.</w:t>
      </w:r>
    </w:p>
    <w:p w:rsidR="00A01BE8" w:rsidRDefault="00A01BE8" w:rsidP="00F11F8A">
      <w:pPr>
        <w:pStyle w:val="Heading4"/>
      </w:pPr>
      <w:r>
        <w:t xml:space="preserve">Create a </w:t>
      </w:r>
      <w:r w:rsidR="00322627" w:rsidRPr="00733A9F">
        <w:rPr>
          <w:b/>
        </w:rPr>
        <w:t>Workflow</w:t>
      </w:r>
      <w:r w:rsidR="00322627">
        <w:t xml:space="preserve"> folder in the new </w:t>
      </w:r>
      <w:r w:rsidR="00322627" w:rsidRPr="00733A9F">
        <w:rPr>
          <w:b/>
        </w:rPr>
        <w:t>1033</w:t>
      </w:r>
      <w:r w:rsidR="00322627">
        <w:t xml:space="preserve"> folder.</w:t>
      </w:r>
    </w:p>
    <w:p w:rsidR="00322627" w:rsidRDefault="00322627" w:rsidP="00322627">
      <w:pPr>
        <w:pStyle w:val="Heading5"/>
      </w:pPr>
      <w:r>
        <w:t xml:space="preserve">Right click the </w:t>
      </w:r>
      <w:r w:rsidRPr="00733A9F">
        <w:rPr>
          <w:b/>
        </w:rPr>
        <w:t>1033</w:t>
      </w:r>
      <w:r>
        <w:t xml:space="preserve"> folder in the </w:t>
      </w:r>
      <w:r w:rsidRPr="00733A9F">
        <w:rPr>
          <w:b/>
        </w:rPr>
        <w:t>Solution Explorer</w:t>
      </w:r>
      <w:r>
        <w:t xml:space="preserve"> and click </w:t>
      </w:r>
      <w:r w:rsidRPr="00733A9F">
        <w:rPr>
          <w:b/>
        </w:rPr>
        <w:t>Add -&gt; New Folder</w:t>
      </w:r>
      <w:r>
        <w:t>.</w:t>
      </w:r>
    </w:p>
    <w:p w:rsidR="00322627" w:rsidRDefault="00322627" w:rsidP="00322627">
      <w:pPr>
        <w:pStyle w:val="Heading5"/>
      </w:pPr>
      <w:r>
        <w:t xml:space="preserve">Change the name of the new folder to </w:t>
      </w:r>
      <w:r w:rsidRPr="00733A9F">
        <w:rPr>
          <w:b/>
        </w:rPr>
        <w:t>Workflow</w:t>
      </w:r>
      <w:r>
        <w:t>.</w:t>
      </w:r>
    </w:p>
    <w:p w:rsidR="00322627" w:rsidRDefault="00322627" w:rsidP="00F11F8A">
      <w:pPr>
        <w:pStyle w:val="Heading4"/>
      </w:pPr>
      <w:r>
        <w:t xml:space="preserve">Create a new </w:t>
      </w:r>
      <w:r w:rsidRPr="00733A9F">
        <w:rPr>
          <w:b/>
        </w:rPr>
        <w:t>SqlDatabaseActivites.ACTIONS</w:t>
      </w:r>
      <w:r>
        <w:t xml:space="preserve"> file in the new </w:t>
      </w:r>
      <w:r w:rsidRPr="00733A9F">
        <w:rPr>
          <w:b/>
        </w:rPr>
        <w:t>Workflow</w:t>
      </w:r>
      <w:r>
        <w:t xml:space="preserve"> folder.</w:t>
      </w:r>
    </w:p>
    <w:p w:rsidR="00322627" w:rsidRDefault="00322627" w:rsidP="00322627">
      <w:pPr>
        <w:pStyle w:val="Heading5"/>
      </w:pPr>
      <w:r>
        <w:t xml:space="preserve">Right click the </w:t>
      </w:r>
      <w:r w:rsidRPr="00733A9F">
        <w:rPr>
          <w:b/>
        </w:rPr>
        <w:t>Work</w:t>
      </w:r>
      <w:r w:rsidR="00733A9F">
        <w:rPr>
          <w:b/>
        </w:rPr>
        <w:t>f</w:t>
      </w:r>
      <w:r w:rsidRPr="00733A9F">
        <w:rPr>
          <w:b/>
        </w:rPr>
        <w:t>low</w:t>
      </w:r>
      <w:r>
        <w:t xml:space="preserve"> folder in the </w:t>
      </w:r>
      <w:r w:rsidRPr="00733A9F">
        <w:rPr>
          <w:b/>
        </w:rPr>
        <w:t>Solution Explorer</w:t>
      </w:r>
      <w:r>
        <w:t xml:space="preserve"> and click </w:t>
      </w:r>
      <w:r w:rsidRPr="00733A9F">
        <w:rPr>
          <w:b/>
        </w:rPr>
        <w:t>Add -&gt; New Item</w:t>
      </w:r>
      <w:r>
        <w:t>.</w:t>
      </w:r>
    </w:p>
    <w:p w:rsidR="00322627" w:rsidRDefault="00322627" w:rsidP="00322627">
      <w:pPr>
        <w:pStyle w:val="Heading5"/>
      </w:pPr>
      <w:r>
        <w:t xml:space="preserve">In the </w:t>
      </w:r>
      <w:r w:rsidRPr="00733A9F">
        <w:rPr>
          <w:b/>
        </w:rPr>
        <w:t>Add New Item</w:t>
      </w:r>
      <w:r>
        <w:t xml:space="preserve"> dialog, select </w:t>
      </w:r>
      <w:r w:rsidRPr="00733A9F">
        <w:rPr>
          <w:b/>
        </w:rPr>
        <w:t>Data</w:t>
      </w:r>
      <w:r>
        <w:t xml:space="preserve"> in the </w:t>
      </w:r>
      <w:r w:rsidRPr="00733A9F">
        <w:rPr>
          <w:b/>
        </w:rPr>
        <w:t>Categories</w:t>
      </w:r>
      <w:r w:rsidR="00BF7EC9">
        <w:t xml:space="preserve"> list and </w:t>
      </w:r>
      <w:r w:rsidR="00BF7EC9" w:rsidRPr="00BF7EC9">
        <w:rPr>
          <w:b/>
        </w:rPr>
        <w:t>Xml</w:t>
      </w:r>
      <w:r w:rsidR="00BF7EC9">
        <w:t xml:space="preserve"> </w:t>
      </w:r>
      <w:r w:rsidR="00BF7EC9" w:rsidRPr="00BF7EC9">
        <w:rPr>
          <w:b/>
        </w:rPr>
        <w:t>File</w:t>
      </w:r>
      <w:r w:rsidR="00BF7EC9">
        <w:t xml:space="preserve"> in the </w:t>
      </w:r>
      <w:r w:rsidR="00BF7EC9" w:rsidRPr="00BF7EC9">
        <w:rPr>
          <w:b/>
        </w:rPr>
        <w:t>Templates</w:t>
      </w:r>
      <w:r w:rsidR="00BF7EC9">
        <w:t xml:space="preserve"> list.</w:t>
      </w:r>
    </w:p>
    <w:p w:rsidR="00322627" w:rsidRDefault="00322627" w:rsidP="00322627">
      <w:pPr>
        <w:pStyle w:val="Heading5"/>
      </w:pPr>
      <w:r>
        <w:t xml:space="preserve">Set the name to </w:t>
      </w:r>
      <w:r w:rsidRPr="00733A9F">
        <w:rPr>
          <w:b/>
        </w:rPr>
        <w:t>SqlDatabaseActivities.ACTIONS</w:t>
      </w:r>
      <w:r>
        <w:t xml:space="preserve"> and click </w:t>
      </w:r>
      <w:r w:rsidRPr="00733A9F">
        <w:rPr>
          <w:b/>
        </w:rPr>
        <w:t>Add</w:t>
      </w:r>
      <w:r>
        <w:t>.</w:t>
      </w:r>
    </w:p>
    <w:p w:rsidR="00322627" w:rsidRDefault="00331E73" w:rsidP="00F11F8A">
      <w:pPr>
        <w:pStyle w:val="Heading4"/>
      </w:pPr>
      <w:r>
        <w:t xml:space="preserve">In the </w:t>
      </w:r>
      <w:r w:rsidRPr="00331E73">
        <w:rPr>
          <w:b/>
        </w:rPr>
        <w:t>Actions</w:t>
      </w:r>
      <w:r>
        <w:t xml:space="preserve"> file, add the following XML to define the new condition.</w:t>
      </w:r>
    </w:p>
    <w:p w:rsidR="00331E73" w:rsidRDefault="00331E73" w:rsidP="00331E73">
      <w:pPr>
        <w:pStyle w:val="Heading5"/>
      </w:pPr>
      <w:r>
        <w:t xml:space="preserve">The condition defines the </w:t>
      </w:r>
      <w:r w:rsidRPr="00331E73">
        <w:rPr>
          <w:b/>
        </w:rPr>
        <w:t>Functioname</w:t>
      </w:r>
      <w:r>
        <w:t xml:space="preserve">, </w:t>
      </w:r>
      <w:r w:rsidRPr="00331E73">
        <w:rPr>
          <w:b/>
        </w:rPr>
        <w:t>ClassName</w:t>
      </w:r>
      <w:r>
        <w:t xml:space="preserve">, and </w:t>
      </w:r>
      <w:r w:rsidRPr="00331E73">
        <w:rPr>
          <w:b/>
        </w:rPr>
        <w:t>Assembly</w:t>
      </w:r>
      <w:r>
        <w:t xml:space="preserve"> of the condition method.</w:t>
      </w:r>
    </w:p>
    <w:p w:rsidR="00331E73" w:rsidRDefault="00331E73" w:rsidP="00331E73">
      <w:pPr>
        <w:pStyle w:val="Heading5"/>
      </w:pPr>
      <w:r>
        <w:t xml:space="preserve">The </w:t>
      </w:r>
      <w:r w:rsidRPr="00331E73">
        <w:rPr>
          <w:b/>
        </w:rPr>
        <w:t>Sentence</w:t>
      </w:r>
      <w:r>
        <w:t xml:space="preserve"> and </w:t>
      </w:r>
      <w:r w:rsidRPr="00331E73">
        <w:rPr>
          <w:b/>
        </w:rPr>
        <w:t>FieldBind</w:t>
      </w:r>
      <w:r>
        <w:t xml:space="preserve"> defines the designer experience and references method parameters using the </w:t>
      </w:r>
      <w:r w:rsidRPr="00331E73">
        <w:rPr>
          <w:b/>
        </w:rPr>
        <w:t>_1_</w:t>
      </w:r>
      <w:r>
        <w:t xml:space="preserve"> syntax.</w:t>
      </w:r>
    </w:p>
    <w:p w:rsidR="00331E73" w:rsidRDefault="00331E73" w:rsidP="00331E73">
      <w:pPr>
        <w:pStyle w:val="Heading5"/>
      </w:pPr>
      <w:r>
        <w:t xml:space="preserve">The </w:t>
      </w:r>
      <w:r w:rsidRPr="00331E73">
        <w:rPr>
          <w:b/>
        </w:rPr>
        <w:t>Parameters</w:t>
      </w:r>
      <w:r>
        <w:t xml:space="preserve"> define the type of each parameter in the condition method.</w:t>
      </w:r>
    </w:p>
    <w:p w:rsidR="00331E73" w:rsidRPr="00331E73" w:rsidRDefault="00331E73" w:rsidP="00331E73">
      <w:pPr>
        <w:pStyle w:val="ExerciseStepLevel2Code"/>
      </w:pPr>
      <w:r w:rsidRPr="00331E73">
        <w:t>&lt;WorkflowInfo&gt;</w:t>
      </w:r>
    </w:p>
    <w:p w:rsidR="00331E73" w:rsidRPr="00331E73" w:rsidRDefault="00331E73" w:rsidP="00331E73">
      <w:pPr>
        <w:pStyle w:val="ExerciseStepLevel2Code"/>
      </w:pPr>
      <w:r w:rsidRPr="00331E73">
        <w:t xml:space="preserve">  &lt;Conditions And="and" Or="or" Not="not" When="If" Else="Else if"&gt;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&lt;Condition Name="Exists in database" FunctionName="ItemExists" ClassName="SqlDatabaseActivities.SqlConditions" Assembly="SqlDatabaseActivities, Version=1.0.0.0, Culture=neutral, PublicKeyToken=2848957be3dd88b2" AppliesTo="all" UsesCurrentItem="true"&gt;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&lt;RuleDesigner Sentence="Exists in %1 in %2 where %3 equals %4"&gt;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&lt;FieldBind Id="1" Field="_1_" Text="table"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&lt;FieldBind Id="2" Field="_4_" Text="database"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&lt;FieldBind Id="3" Field="_2_" Text="field"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&lt;FieldBind Id="4" Field="_3_" Text="value"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&lt;/RuleDesigner&gt;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&lt;Parameters&gt;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&lt;Parameter Name="_1_" Type="System.String, mscorlib" Direction="In"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&lt;Parameter Name="_2_" Type="System.String, mscorlib" Direction="In"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&lt;Parameter Name="_3_" Type="System.Object, mscorlib" Direction="In"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  &lt;Parameter Name="_4_" Type="System.String, mscorlib" Direction="In" /&gt;</w:t>
      </w:r>
    </w:p>
    <w:p w:rsidR="00331E73" w:rsidRPr="00331E73" w:rsidRDefault="00331E73" w:rsidP="00331E73">
      <w:pPr>
        <w:pStyle w:val="ExerciseStepLevel2Code"/>
      </w:pPr>
      <w:r w:rsidRPr="00331E73">
        <w:t xml:space="preserve">      &lt;/Parameters&gt;</w:t>
      </w:r>
    </w:p>
    <w:p w:rsidR="00331E73" w:rsidRDefault="00331E73" w:rsidP="00331E73">
      <w:pPr>
        <w:pStyle w:val="ExerciseStepLevel2Code"/>
      </w:pPr>
      <w:r w:rsidRPr="00331E73">
        <w:t xml:space="preserve">    &lt;/Condition&gt;</w:t>
      </w:r>
    </w:p>
    <w:p w:rsidR="00F15822" w:rsidRPr="00331E73" w:rsidRDefault="00F15822" w:rsidP="00331E73">
      <w:pPr>
        <w:pStyle w:val="ExerciseStepLevel2Code"/>
        <w:rPr>
          <w:rFonts w:ascii="Arial" w:hAnsi="Arial" w:cs="Arial"/>
          <w:noProof w:val="0"/>
        </w:rPr>
      </w:pPr>
      <w:r>
        <w:t xml:space="preserve">  &lt;/Conditions&gt;</w:t>
      </w:r>
    </w:p>
    <w:p w:rsidR="00F15822" w:rsidRPr="00F15822" w:rsidRDefault="00331E73" w:rsidP="00F15822">
      <w:pPr>
        <w:pStyle w:val="ExerciseStepLevel2Code"/>
      </w:pPr>
      <w:r w:rsidRPr="00331E73">
        <w:t>&lt;/WorkflowInfo&gt;</w:t>
      </w:r>
    </w:p>
    <w:p w:rsidR="00A01BE8" w:rsidRDefault="00331E73" w:rsidP="00331E73">
      <w:pPr>
        <w:pStyle w:val="Heading3"/>
      </w:pPr>
      <w:r>
        <w:t xml:space="preserve">Update the </w:t>
      </w:r>
      <w:r w:rsidRPr="00331E73">
        <w:rPr>
          <w:b/>
        </w:rPr>
        <w:t>web.config</w:t>
      </w:r>
      <w:r>
        <w:t xml:space="preserve"> file to allow the custom activities to be loaded by SharePoint</w:t>
      </w:r>
      <w:r w:rsidR="00F846FC">
        <w:t>’</w:t>
      </w:r>
      <w:r>
        <w:t>s workflow engine.</w:t>
      </w:r>
    </w:p>
    <w:p w:rsidR="00331E73" w:rsidRDefault="00331E73" w:rsidP="00F11F8A">
      <w:pPr>
        <w:pStyle w:val="Heading4"/>
      </w:pPr>
      <w:r>
        <w:t xml:space="preserve">Open </w:t>
      </w:r>
      <w:r w:rsidRPr="00331E73">
        <w:t xml:space="preserve">the </w:t>
      </w:r>
      <w:r w:rsidRPr="00F846FC">
        <w:rPr>
          <w:b/>
        </w:rPr>
        <w:t>web.config</w:t>
      </w:r>
      <w:r>
        <w:t xml:space="preserve"> file at </w:t>
      </w:r>
      <w:r w:rsidR="00F15822" w:rsidRPr="00F15822">
        <w:rPr>
          <w:b/>
        </w:rPr>
        <w:t>C:\Inetpub\LitwarePublicSite</w:t>
      </w:r>
      <w:r w:rsidR="00F15822">
        <w:rPr>
          <w:b/>
        </w:rPr>
        <w:t xml:space="preserve"> </w:t>
      </w:r>
      <w:r>
        <w:t xml:space="preserve">in </w:t>
      </w:r>
      <w:r w:rsidRPr="00783EFB">
        <w:rPr>
          <w:b/>
        </w:rPr>
        <w:t>Visual Studio</w:t>
      </w:r>
      <w:r w:rsidR="00783EFB">
        <w:t xml:space="preserve"> </w:t>
      </w:r>
      <w:r w:rsidR="00783EFB" w:rsidRPr="00783EFB">
        <w:rPr>
          <w:b/>
        </w:rPr>
        <w:t>2008</w:t>
      </w:r>
      <w:r>
        <w:t>.</w:t>
      </w:r>
    </w:p>
    <w:p w:rsidR="00331E73" w:rsidRDefault="00331E73" w:rsidP="00F11F8A">
      <w:pPr>
        <w:pStyle w:val="Heading4"/>
      </w:pPr>
      <w:r w:rsidRPr="00331E73">
        <w:t xml:space="preserve">Locate the </w:t>
      </w:r>
      <w:r w:rsidRPr="00F846FC">
        <w:rPr>
          <w:b/>
        </w:rPr>
        <w:t>System.Workflow.ComponentModel.WorkflowCompiler/authorizedTypes</w:t>
      </w:r>
      <w:r>
        <w:t>.</w:t>
      </w:r>
    </w:p>
    <w:p w:rsidR="00331E73" w:rsidRDefault="00331E73" w:rsidP="00F11F8A">
      <w:pPr>
        <w:pStyle w:val="Heading4"/>
      </w:pPr>
      <w:r>
        <w:t xml:space="preserve">Add another </w:t>
      </w:r>
      <w:r w:rsidRPr="00331E73">
        <w:rPr>
          <w:b/>
        </w:rPr>
        <w:t>authorizedType</w:t>
      </w:r>
      <w:r>
        <w:t xml:space="preserve"> referencing the </w:t>
      </w:r>
      <w:r w:rsidRPr="00331E73">
        <w:rPr>
          <w:b/>
        </w:rPr>
        <w:t>SqlDependencyActivities</w:t>
      </w:r>
      <w:r>
        <w:t xml:space="preserve"> assembly.</w:t>
      </w:r>
    </w:p>
    <w:p w:rsidR="00331E73" w:rsidRPr="00331E73" w:rsidRDefault="00331E73" w:rsidP="00331E73">
      <w:pPr>
        <w:pStyle w:val="ExerciseStepLevel2Code"/>
      </w:pPr>
      <w:r w:rsidRPr="00331E73">
        <w:t>&lt;authorizedType Assembly="SqlDatabaseActivities, Version=1.0.0.0, Culture=neutral, PublicKeyToken=2848957be3dd88b2" Namespace="SqlDatabaseActivities" TypeName="*" Authorized="True" /&gt;</w:t>
      </w:r>
    </w:p>
    <w:p w:rsidR="00027944" w:rsidRDefault="00331E73" w:rsidP="00027944">
      <w:pPr>
        <w:pStyle w:val="Heading3"/>
      </w:pPr>
      <w:r>
        <w:t xml:space="preserve">Add post build steps to install the assembly in the gac, copy files </w:t>
      </w:r>
      <w:r w:rsidR="00783EFB">
        <w:t xml:space="preserve">to </w:t>
      </w:r>
      <w:r>
        <w:t xml:space="preserve">the </w:t>
      </w:r>
      <w:r w:rsidRPr="00F15822">
        <w:rPr>
          <w:b/>
        </w:rPr>
        <w:t>Template</w:t>
      </w:r>
      <w:r>
        <w:t xml:space="preserve"> folder</w:t>
      </w:r>
      <w:r w:rsidR="00783EFB">
        <w:t>,</w:t>
      </w:r>
      <w:r>
        <w:t xml:space="preserve"> and reset the </w:t>
      </w:r>
      <w:r w:rsidR="00783EFB">
        <w:t>app pool</w:t>
      </w:r>
      <w:r>
        <w:t>.</w:t>
      </w:r>
    </w:p>
    <w:p w:rsidR="00331E73" w:rsidRDefault="00331E73" w:rsidP="00F11F8A">
      <w:pPr>
        <w:pStyle w:val="Heading4"/>
      </w:pPr>
      <w:r>
        <w:t xml:space="preserve">Right click the project in the </w:t>
      </w:r>
      <w:r w:rsidRPr="00331E73">
        <w:rPr>
          <w:b/>
        </w:rPr>
        <w:t>Solution Explorer</w:t>
      </w:r>
      <w:r>
        <w:t xml:space="preserve"> and click </w:t>
      </w:r>
      <w:r w:rsidRPr="00331E73">
        <w:rPr>
          <w:b/>
        </w:rPr>
        <w:t>Properties</w:t>
      </w:r>
      <w:r>
        <w:t>.</w:t>
      </w:r>
    </w:p>
    <w:p w:rsidR="00331E73" w:rsidRDefault="00331E73" w:rsidP="00F11F8A">
      <w:pPr>
        <w:pStyle w:val="Heading4"/>
      </w:pPr>
      <w:r>
        <w:t xml:space="preserve">Select the </w:t>
      </w:r>
      <w:r w:rsidRPr="00331E73">
        <w:rPr>
          <w:b/>
        </w:rPr>
        <w:t>Build Events</w:t>
      </w:r>
      <w:r>
        <w:t xml:space="preserve"> tab and enter the following </w:t>
      </w:r>
      <w:r w:rsidRPr="00331E73">
        <w:rPr>
          <w:b/>
        </w:rPr>
        <w:t>Post Build</w:t>
      </w:r>
      <w:r>
        <w:t xml:space="preserve"> steps</w:t>
      </w:r>
    </w:p>
    <w:p w:rsidR="00331E73" w:rsidRPr="00331E73" w:rsidRDefault="00331E73" w:rsidP="00331E73">
      <w:pPr>
        <w:pStyle w:val="ExerciseStepLevel2Code"/>
      </w:pPr>
      <w:r w:rsidRPr="00331E73">
        <w:t>xcopy "$(ProjectDir)\TEMPLATE" "C:\Program Files\Common Files\Microsoft Shared\web server extensions\12\TEMPLATE" /E /Y</w:t>
      </w:r>
    </w:p>
    <w:p w:rsidR="00331E73" w:rsidRPr="00331E73" w:rsidRDefault="00331E73" w:rsidP="00331E73">
      <w:pPr>
        <w:pStyle w:val="ExerciseStepLevel2Code"/>
      </w:pPr>
      <w:r w:rsidRPr="00331E73">
        <w:t>"$(DevEnvDir)\..\..\SDK\v2.0\bin\gacutil.exe" /i "$(TargetPath)" /f</w:t>
      </w:r>
    </w:p>
    <w:p w:rsidR="00331E73" w:rsidRPr="00331E73" w:rsidRDefault="00331E73" w:rsidP="00331E73">
      <w:pPr>
        <w:pStyle w:val="ExerciseStepLevel2Code"/>
      </w:pPr>
      <w:r w:rsidRPr="00331E73">
        <w:t>%windir%\system32\cscript.exe c:\windows\system3</w:t>
      </w:r>
      <w:r w:rsidR="00F15822">
        <w:t>2\iisapp.vbs /a "SharePointDefaultAppPool</w:t>
      </w:r>
      <w:r w:rsidRPr="00331E73">
        <w:t>" /r</w:t>
      </w:r>
    </w:p>
    <w:p w:rsidR="00CD2591" w:rsidRDefault="00CD2591" w:rsidP="00181128">
      <w:pPr>
        <w:pStyle w:val="Heading2"/>
      </w:pPr>
      <w:r w:rsidRPr="000F266A">
        <w:t xml:space="preserve">Exercise </w:t>
      </w:r>
      <w:r w:rsidR="00ED5C88">
        <w:t>3</w:t>
      </w:r>
      <w:r>
        <w:t xml:space="preserve">: </w:t>
      </w:r>
      <w:r w:rsidR="00FD671D">
        <w:t>Creating a custom SharePoint Designer activity</w:t>
      </w:r>
    </w:p>
    <w:p w:rsidR="00AE5ED4" w:rsidRDefault="00AE5ED4" w:rsidP="00A172F7">
      <w:pPr>
        <w:pStyle w:val="Heading3"/>
        <w:numPr>
          <w:ilvl w:val="0"/>
          <w:numId w:val="41"/>
        </w:numPr>
        <w:ind w:left="360"/>
      </w:pPr>
      <w:r>
        <w:t xml:space="preserve">Create a new </w:t>
      </w:r>
      <w:r w:rsidRPr="00A172F7">
        <w:rPr>
          <w:b/>
        </w:rPr>
        <w:t>SqlGetValueActivity</w:t>
      </w:r>
      <w:r>
        <w:t xml:space="preserve"> in the </w:t>
      </w:r>
      <w:r w:rsidRPr="00A172F7">
        <w:rPr>
          <w:b/>
        </w:rPr>
        <w:t>SqlDatabaseActivities</w:t>
      </w:r>
      <w:r>
        <w:t xml:space="preserve"> project.</w:t>
      </w:r>
    </w:p>
    <w:p w:rsidR="00AE5ED4" w:rsidRDefault="00AE5ED4" w:rsidP="00F11F8A">
      <w:pPr>
        <w:pStyle w:val="Heading4"/>
      </w:pPr>
      <w:r>
        <w:t xml:space="preserve">Right click the </w:t>
      </w:r>
      <w:r w:rsidRPr="00F846FC">
        <w:rPr>
          <w:b/>
        </w:rPr>
        <w:t>SqlDatabaseActivities</w:t>
      </w:r>
      <w:r>
        <w:t xml:space="preserve"> project in the </w:t>
      </w:r>
      <w:r w:rsidRPr="00F846FC">
        <w:rPr>
          <w:b/>
        </w:rPr>
        <w:t>Solution Explorer</w:t>
      </w:r>
      <w:r>
        <w:t xml:space="preserve"> and click </w:t>
      </w:r>
      <w:r w:rsidRPr="00F846FC">
        <w:rPr>
          <w:b/>
        </w:rPr>
        <w:t>Add -&gt; Activity</w:t>
      </w:r>
      <w:r>
        <w:t>.</w:t>
      </w:r>
    </w:p>
    <w:p w:rsidR="00AE5ED4" w:rsidRDefault="00AE5ED4" w:rsidP="00F11F8A">
      <w:pPr>
        <w:pStyle w:val="Heading4"/>
      </w:pPr>
      <w:r>
        <w:t xml:space="preserve">Enter a name of </w:t>
      </w:r>
      <w:r w:rsidRPr="00E55323">
        <w:rPr>
          <w:b/>
        </w:rPr>
        <w:t>SqlGetValueActivity.cs</w:t>
      </w:r>
      <w:r>
        <w:t xml:space="preserve"> and click </w:t>
      </w:r>
      <w:r w:rsidRPr="00E55323">
        <w:rPr>
          <w:b/>
        </w:rPr>
        <w:t>Add</w:t>
      </w:r>
      <w:r>
        <w:t>.</w:t>
      </w:r>
    </w:p>
    <w:p w:rsidR="00AE5ED4" w:rsidRDefault="00AE5ED4" w:rsidP="00AE5ED4">
      <w:pPr>
        <w:pStyle w:val="Heading3"/>
      </w:pPr>
      <w:r>
        <w:t xml:space="preserve">Define the dependency properties the </w:t>
      </w:r>
      <w:r w:rsidRPr="00A172F7">
        <w:rPr>
          <w:b/>
        </w:rPr>
        <w:t>SharePoint Designer</w:t>
      </w:r>
      <w:r>
        <w:t xml:space="preserve"> will use to communicate with the </w:t>
      </w:r>
      <w:r w:rsidRPr="00E55323">
        <w:rPr>
          <w:b/>
        </w:rPr>
        <w:t>activity</w:t>
      </w:r>
      <w:r>
        <w:t>.</w:t>
      </w:r>
    </w:p>
    <w:p w:rsidR="00AE5ED4" w:rsidRDefault="00AE5ED4" w:rsidP="00F11F8A">
      <w:pPr>
        <w:pStyle w:val="Heading4"/>
      </w:pPr>
      <w:r>
        <w:t xml:space="preserve">The </w:t>
      </w:r>
      <w:r w:rsidRPr="00A074A6">
        <w:rPr>
          <w:b/>
        </w:rPr>
        <w:t>ConnectionString</w:t>
      </w:r>
      <w:r>
        <w:t xml:space="preserve"> property will define the connection string to use.</w:t>
      </w:r>
    </w:p>
    <w:p w:rsidR="00AE5ED4" w:rsidRDefault="00AE5ED4" w:rsidP="00F11F8A">
      <w:pPr>
        <w:pStyle w:val="Heading4"/>
      </w:pPr>
      <w:r>
        <w:t xml:space="preserve">The </w:t>
      </w:r>
      <w:r w:rsidRPr="00E55323">
        <w:rPr>
          <w:b/>
        </w:rPr>
        <w:t>Table</w:t>
      </w:r>
      <w:r>
        <w:t xml:space="preserve"> property defines the table to use in the query.</w:t>
      </w:r>
    </w:p>
    <w:p w:rsidR="00AE5ED4" w:rsidRDefault="00AE5ED4" w:rsidP="00F11F8A">
      <w:pPr>
        <w:pStyle w:val="Heading4"/>
      </w:pPr>
      <w:r>
        <w:t xml:space="preserve">The </w:t>
      </w:r>
      <w:r w:rsidRPr="00E55323">
        <w:rPr>
          <w:b/>
        </w:rPr>
        <w:t>QueryField</w:t>
      </w:r>
      <w:r>
        <w:t xml:space="preserve"> and </w:t>
      </w:r>
      <w:r w:rsidRPr="00E55323">
        <w:rPr>
          <w:b/>
        </w:rPr>
        <w:t>QueryValue</w:t>
      </w:r>
      <w:r>
        <w:t xml:space="preserve"> properties will define the row to use.</w:t>
      </w:r>
    </w:p>
    <w:p w:rsidR="00AE5ED4" w:rsidRDefault="00AE5ED4" w:rsidP="00F11F8A">
      <w:pPr>
        <w:pStyle w:val="Heading4"/>
      </w:pPr>
      <w:r>
        <w:t xml:space="preserve">The </w:t>
      </w:r>
      <w:r w:rsidRPr="00E55323">
        <w:rPr>
          <w:b/>
        </w:rPr>
        <w:t>ResultField</w:t>
      </w:r>
      <w:r>
        <w:t xml:space="preserve"> will define the column to return.</w:t>
      </w:r>
    </w:p>
    <w:p w:rsidR="00AE5ED4" w:rsidRDefault="00AE5ED4" w:rsidP="00F11F8A">
      <w:pPr>
        <w:pStyle w:val="Heading4"/>
      </w:pPr>
      <w:r>
        <w:t xml:space="preserve">The </w:t>
      </w:r>
      <w:r w:rsidRPr="00E55323">
        <w:rPr>
          <w:b/>
        </w:rPr>
        <w:t>Result</w:t>
      </w:r>
      <w:r>
        <w:t xml:space="preserve"> </w:t>
      </w:r>
      <w:r w:rsidR="00E55323">
        <w:t>property</w:t>
      </w:r>
      <w:r>
        <w:t xml:space="preserve"> will hold the result.</w:t>
      </w:r>
    </w:p>
    <w:p w:rsidR="00D323B1" w:rsidRPr="00D323B1" w:rsidRDefault="00D323B1" w:rsidP="00D323B1">
      <w:pPr>
        <w:pStyle w:val="ExerciseStepLevel2Code"/>
      </w:pPr>
      <w:r w:rsidRPr="00D323B1">
        <w:t>public static DependencyProperty ConnectionStringProperty =</w:t>
      </w:r>
    </w:p>
    <w:p w:rsidR="00F15822" w:rsidRPr="00D323B1" w:rsidRDefault="00D323B1" w:rsidP="00F15822">
      <w:pPr>
        <w:pStyle w:val="ExerciseStepLevel2Code"/>
      </w:pPr>
      <w:r w:rsidRPr="00D323B1">
        <w:t xml:space="preserve">    DependencyProperty.Register("ConnectionString",</w:t>
      </w:r>
    </w:p>
    <w:p w:rsidR="00D323B1" w:rsidRPr="00D323B1" w:rsidRDefault="00F15822" w:rsidP="00D323B1">
      <w:pPr>
        <w:pStyle w:val="ExerciseStepLevel2Code"/>
      </w:pPr>
      <w:r>
        <w:t xml:space="preserve">      typeof(System.String), </w:t>
      </w:r>
      <w:r w:rsidR="00D323B1" w:rsidRPr="00D323B1">
        <w:t>typeof(SqlDatabaseActivities.SqlGetValueActivity));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[Category("Parameters")]</w:t>
      </w:r>
    </w:p>
    <w:p w:rsidR="00D323B1" w:rsidRPr="00D323B1" w:rsidRDefault="00D323B1" w:rsidP="00D323B1">
      <w:pPr>
        <w:pStyle w:val="ExerciseStepLevel2Code"/>
      </w:pPr>
      <w:r w:rsidRPr="00D323B1">
        <w:t>public String ConnectionString</w:t>
      </w:r>
    </w:p>
    <w:p w:rsidR="00D323B1" w:rsidRPr="00D323B1" w:rsidRDefault="00D323B1" w:rsidP="00D323B1">
      <w:pPr>
        <w:pStyle w:val="ExerciseStepLevel2Code"/>
      </w:pPr>
      <w:r w:rsidRPr="00D323B1">
        <w:t>{</w:t>
      </w:r>
    </w:p>
    <w:p w:rsidR="00D323B1" w:rsidRPr="00D323B1" w:rsidRDefault="00D323B1" w:rsidP="00D323B1">
      <w:pPr>
        <w:pStyle w:val="ExerciseStepLevel2Code"/>
      </w:pPr>
      <w:r w:rsidRPr="00D323B1">
        <w:t xml:space="preserve">    get { return ((string)(base.GetValue(ConnectionStringProperty))); }</w:t>
      </w:r>
    </w:p>
    <w:p w:rsidR="00D323B1" w:rsidRPr="00D323B1" w:rsidRDefault="00D323B1" w:rsidP="00D323B1">
      <w:pPr>
        <w:pStyle w:val="ExerciseStepLevel2Code"/>
      </w:pPr>
      <w:r w:rsidRPr="00D323B1">
        <w:t xml:space="preserve">    set { base.SetValue(ConnectionStringProperty, value); }</w:t>
      </w:r>
    </w:p>
    <w:p w:rsidR="00D323B1" w:rsidRPr="00D323B1" w:rsidRDefault="00D323B1" w:rsidP="00D323B1">
      <w:pPr>
        <w:pStyle w:val="ExerciseStepLevel2Code"/>
      </w:pPr>
      <w:r w:rsidRPr="00D323B1">
        <w:t>}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public static DependencyProperty ResultFieldProperty =</w:t>
      </w:r>
    </w:p>
    <w:p w:rsidR="00D323B1" w:rsidRPr="00D323B1" w:rsidRDefault="00D323B1" w:rsidP="00D323B1">
      <w:pPr>
        <w:pStyle w:val="ExerciseStepLevel2Code"/>
      </w:pPr>
      <w:r w:rsidRPr="00D323B1">
        <w:t xml:space="preserve">    DependencyProperty.Register("ResultField",</w:t>
      </w:r>
    </w:p>
    <w:p w:rsidR="00D323B1" w:rsidRPr="00D323B1" w:rsidRDefault="00D323B1" w:rsidP="00F15822">
      <w:pPr>
        <w:pStyle w:val="ExerciseStepLevel2Code"/>
      </w:pPr>
      <w:r w:rsidRPr="00D323B1">
        <w:t xml:space="preserve">      typeof(System.String), typeof(SqlDatabaseActivities.SqlGetValueActivity));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[Category("Parameters")]</w:t>
      </w:r>
    </w:p>
    <w:p w:rsidR="00D323B1" w:rsidRPr="00D323B1" w:rsidRDefault="00D323B1" w:rsidP="00D323B1">
      <w:pPr>
        <w:pStyle w:val="ExerciseStepLevel2Code"/>
      </w:pPr>
      <w:r w:rsidRPr="00D323B1">
        <w:t>public String ResultField</w:t>
      </w:r>
    </w:p>
    <w:p w:rsidR="00D323B1" w:rsidRPr="00D323B1" w:rsidRDefault="00D323B1" w:rsidP="00D323B1">
      <w:pPr>
        <w:pStyle w:val="ExerciseStepLevel2Code"/>
      </w:pPr>
      <w:r w:rsidRPr="00D323B1">
        <w:t>{</w:t>
      </w:r>
    </w:p>
    <w:p w:rsidR="00D323B1" w:rsidRPr="00D323B1" w:rsidRDefault="00D323B1" w:rsidP="00D323B1">
      <w:pPr>
        <w:pStyle w:val="ExerciseStepLevel2Code"/>
      </w:pPr>
      <w:r w:rsidRPr="00D323B1">
        <w:t xml:space="preserve">    get { return ((string)(base.GetValue(ResultFieldProperty))); }</w:t>
      </w:r>
    </w:p>
    <w:p w:rsidR="00D323B1" w:rsidRPr="00D323B1" w:rsidRDefault="00D323B1" w:rsidP="00D323B1">
      <w:pPr>
        <w:pStyle w:val="ExerciseStepLevel2Code"/>
      </w:pPr>
      <w:r w:rsidRPr="00D323B1">
        <w:t xml:space="preserve">    set { base.SetValue(ResultFieldProperty, value); }</w:t>
      </w:r>
    </w:p>
    <w:p w:rsidR="00D323B1" w:rsidRPr="00D323B1" w:rsidRDefault="00D323B1" w:rsidP="00D323B1">
      <w:pPr>
        <w:pStyle w:val="ExerciseStepLevel2Code"/>
      </w:pPr>
      <w:r w:rsidRPr="00D323B1">
        <w:t>}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public static DependencyProperty TableProperty =</w:t>
      </w:r>
    </w:p>
    <w:p w:rsidR="00D323B1" w:rsidRPr="00D323B1" w:rsidRDefault="00D323B1" w:rsidP="00D323B1">
      <w:pPr>
        <w:pStyle w:val="ExerciseStepLevel2Code"/>
      </w:pPr>
      <w:r w:rsidRPr="00D323B1">
        <w:t xml:space="preserve">    DependencyProperty.Register("Table",</w:t>
      </w:r>
    </w:p>
    <w:p w:rsidR="00D323B1" w:rsidRPr="00D323B1" w:rsidRDefault="00F15822" w:rsidP="00D323B1">
      <w:pPr>
        <w:pStyle w:val="ExerciseStepLevel2Code"/>
      </w:pPr>
      <w:r>
        <w:t xml:space="preserve">      typeof(System.String), </w:t>
      </w:r>
      <w:r w:rsidR="00D323B1" w:rsidRPr="00D323B1">
        <w:t>typeof(SqlDatabaseActivities.SqlGetValueActivity));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[Category("Parameters")]</w:t>
      </w:r>
    </w:p>
    <w:p w:rsidR="00D323B1" w:rsidRPr="00D323B1" w:rsidRDefault="00D323B1" w:rsidP="00D323B1">
      <w:pPr>
        <w:pStyle w:val="ExerciseStepLevel2Code"/>
      </w:pPr>
      <w:r w:rsidRPr="00D323B1">
        <w:t>public String Table</w:t>
      </w:r>
    </w:p>
    <w:p w:rsidR="00D323B1" w:rsidRPr="00D323B1" w:rsidRDefault="00D323B1" w:rsidP="00D323B1">
      <w:pPr>
        <w:pStyle w:val="ExerciseStepLevel2Code"/>
      </w:pPr>
      <w:r w:rsidRPr="00D323B1">
        <w:t>{</w:t>
      </w:r>
    </w:p>
    <w:p w:rsidR="00D323B1" w:rsidRPr="00D323B1" w:rsidRDefault="00D323B1" w:rsidP="00D323B1">
      <w:pPr>
        <w:pStyle w:val="ExerciseStepLevel2Code"/>
      </w:pPr>
      <w:r w:rsidRPr="00D323B1">
        <w:t xml:space="preserve">    get { return ((string)(base.GetValue(TableProperty))); }</w:t>
      </w:r>
    </w:p>
    <w:p w:rsidR="00D323B1" w:rsidRPr="00D323B1" w:rsidRDefault="00D323B1" w:rsidP="00D323B1">
      <w:pPr>
        <w:pStyle w:val="ExerciseStepLevel2Code"/>
      </w:pPr>
      <w:r w:rsidRPr="00D323B1">
        <w:t xml:space="preserve">    set { base.SetValue(TableProperty, value); }</w:t>
      </w:r>
    </w:p>
    <w:p w:rsidR="00D323B1" w:rsidRPr="00D323B1" w:rsidRDefault="00D323B1" w:rsidP="00D323B1">
      <w:pPr>
        <w:pStyle w:val="ExerciseStepLevel2Code"/>
      </w:pPr>
      <w:r w:rsidRPr="00D323B1">
        <w:t>}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public static DependencyProperty QueryFieldProperty =</w:t>
      </w:r>
    </w:p>
    <w:p w:rsidR="00D323B1" w:rsidRPr="00D323B1" w:rsidRDefault="00D323B1" w:rsidP="00D323B1">
      <w:pPr>
        <w:pStyle w:val="ExerciseStepLevel2Code"/>
      </w:pPr>
      <w:r w:rsidRPr="00D323B1">
        <w:t xml:space="preserve">    DependencyProperty.Register("QueryField",</w:t>
      </w:r>
    </w:p>
    <w:p w:rsidR="00D323B1" w:rsidRPr="00D323B1" w:rsidRDefault="00F15822" w:rsidP="00D323B1">
      <w:pPr>
        <w:pStyle w:val="ExerciseStepLevel2Code"/>
      </w:pPr>
      <w:r>
        <w:t xml:space="preserve">      </w:t>
      </w:r>
      <w:r w:rsidR="00D323B1" w:rsidRPr="00D323B1">
        <w:t>typeof(System.String), typeof(SqlDatabaseActivities.SqlGetValueActivity));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[Category("Parameters")]</w:t>
      </w:r>
    </w:p>
    <w:p w:rsidR="00D323B1" w:rsidRPr="00D323B1" w:rsidRDefault="00D323B1" w:rsidP="00D323B1">
      <w:pPr>
        <w:pStyle w:val="ExerciseStepLevel2Code"/>
      </w:pPr>
      <w:r w:rsidRPr="00D323B1">
        <w:t>public String QueryField</w:t>
      </w:r>
    </w:p>
    <w:p w:rsidR="00D323B1" w:rsidRPr="00D323B1" w:rsidRDefault="00D323B1" w:rsidP="00D323B1">
      <w:pPr>
        <w:pStyle w:val="ExerciseStepLevel2Code"/>
      </w:pPr>
      <w:r w:rsidRPr="00D323B1">
        <w:t>{</w:t>
      </w:r>
    </w:p>
    <w:p w:rsidR="00D323B1" w:rsidRPr="00D323B1" w:rsidRDefault="00D323B1" w:rsidP="00D323B1">
      <w:pPr>
        <w:pStyle w:val="ExerciseStepLevel2Code"/>
      </w:pPr>
      <w:r w:rsidRPr="00D323B1">
        <w:t xml:space="preserve">    get { return ((string)(base.GetValue(QueryFieldProperty))); }</w:t>
      </w:r>
    </w:p>
    <w:p w:rsidR="00D323B1" w:rsidRPr="00D323B1" w:rsidRDefault="00D323B1" w:rsidP="00D323B1">
      <w:pPr>
        <w:pStyle w:val="ExerciseStepLevel2Code"/>
      </w:pPr>
      <w:r w:rsidRPr="00D323B1">
        <w:t xml:space="preserve">    set { base.SetValue(QueryFieldProperty, value); }</w:t>
      </w:r>
    </w:p>
    <w:p w:rsidR="00D323B1" w:rsidRPr="00D323B1" w:rsidRDefault="00D323B1" w:rsidP="00D323B1">
      <w:pPr>
        <w:pStyle w:val="ExerciseStepLevel2Code"/>
      </w:pPr>
      <w:r w:rsidRPr="00D323B1">
        <w:t>}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public static DependencyProperty QueryValueProperty =</w:t>
      </w:r>
    </w:p>
    <w:p w:rsidR="00D323B1" w:rsidRPr="00D323B1" w:rsidRDefault="00D323B1" w:rsidP="00D323B1">
      <w:pPr>
        <w:pStyle w:val="ExerciseStepLevel2Code"/>
      </w:pPr>
      <w:r w:rsidRPr="00D323B1">
        <w:t xml:space="preserve">    DependencyProperty.Register("QueryValue",</w:t>
      </w:r>
    </w:p>
    <w:p w:rsidR="00D323B1" w:rsidRPr="00D323B1" w:rsidRDefault="00F15822" w:rsidP="00D323B1">
      <w:pPr>
        <w:pStyle w:val="ExerciseStepLevel2Code"/>
      </w:pPr>
      <w:r>
        <w:t xml:space="preserve">      </w:t>
      </w:r>
      <w:r w:rsidR="00D323B1" w:rsidRPr="00D323B1">
        <w:t>typeof(System.String), typeof(SqlDatabaseActivities.SqlGetValueActivity));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[Category("Parameters")]</w:t>
      </w:r>
    </w:p>
    <w:p w:rsidR="00D323B1" w:rsidRPr="00D323B1" w:rsidRDefault="00D323B1" w:rsidP="00D323B1">
      <w:pPr>
        <w:pStyle w:val="ExerciseStepLevel2Code"/>
      </w:pPr>
      <w:r w:rsidRPr="00D323B1">
        <w:t>public String QueryValue</w:t>
      </w:r>
    </w:p>
    <w:p w:rsidR="00D323B1" w:rsidRPr="00D323B1" w:rsidRDefault="00D323B1" w:rsidP="00D323B1">
      <w:pPr>
        <w:pStyle w:val="ExerciseStepLevel2Code"/>
      </w:pPr>
      <w:r w:rsidRPr="00D323B1">
        <w:t>{</w:t>
      </w:r>
    </w:p>
    <w:p w:rsidR="00D323B1" w:rsidRPr="00D323B1" w:rsidRDefault="00D323B1" w:rsidP="00D323B1">
      <w:pPr>
        <w:pStyle w:val="ExerciseStepLevel2Code"/>
      </w:pPr>
      <w:r w:rsidRPr="00D323B1">
        <w:t xml:space="preserve">    get { return ((string)(base.GetValue(QueryValueProperty))); }</w:t>
      </w:r>
    </w:p>
    <w:p w:rsidR="00D323B1" w:rsidRPr="00D323B1" w:rsidRDefault="00D323B1" w:rsidP="00D323B1">
      <w:pPr>
        <w:pStyle w:val="ExerciseStepLevel2Code"/>
      </w:pPr>
      <w:r w:rsidRPr="00D323B1">
        <w:t xml:space="preserve">    set { base.SetValue(QueryValueProperty, value); }</w:t>
      </w:r>
    </w:p>
    <w:p w:rsidR="00D323B1" w:rsidRPr="00D323B1" w:rsidRDefault="00D323B1" w:rsidP="00D323B1">
      <w:pPr>
        <w:pStyle w:val="ExerciseStepLevel2Code"/>
      </w:pPr>
      <w:r w:rsidRPr="00D323B1">
        <w:t>}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public static DependencyProperty ResultProperty =</w:t>
      </w:r>
    </w:p>
    <w:p w:rsidR="00D323B1" w:rsidRPr="00D323B1" w:rsidRDefault="00D323B1" w:rsidP="00D323B1">
      <w:pPr>
        <w:pStyle w:val="ExerciseStepLevel2Code"/>
      </w:pPr>
      <w:r w:rsidRPr="00D323B1">
        <w:t xml:space="preserve">    DependencyProperty.Register("Result",</w:t>
      </w:r>
    </w:p>
    <w:p w:rsidR="00D323B1" w:rsidRPr="00D323B1" w:rsidRDefault="00F15822" w:rsidP="00D323B1">
      <w:pPr>
        <w:pStyle w:val="ExerciseStepLevel2Code"/>
      </w:pPr>
      <w:r>
        <w:t xml:space="preserve">      </w:t>
      </w:r>
      <w:r w:rsidR="00D323B1" w:rsidRPr="00D323B1">
        <w:t>typeof(System.String), typeof(SqlDatabaseActivities.SqlGetValueActivity));</w:t>
      </w:r>
    </w:p>
    <w:p w:rsidR="00D323B1" w:rsidRPr="00D323B1" w:rsidRDefault="00D323B1" w:rsidP="00D323B1">
      <w:pPr>
        <w:pStyle w:val="ExerciseStepLevel2Code"/>
      </w:pPr>
    </w:p>
    <w:p w:rsidR="00D323B1" w:rsidRPr="00D323B1" w:rsidRDefault="00D323B1" w:rsidP="00D323B1">
      <w:pPr>
        <w:pStyle w:val="ExerciseStepLevel2Code"/>
      </w:pPr>
      <w:r w:rsidRPr="00D323B1">
        <w:t>[Category("Parameters")]</w:t>
      </w:r>
    </w:p>
    <w:p w:rsidR="00D323B1" w:rsidRPr="00D323B1" w:rsidRDefault="00D323B1" w:rsidP="00D323B1">
      <w:pPr>
        <w:pStyle w:val="ExerciseStepLevel2Code"/>
      </w:pPr>
      <w:r w:rsidRPr="00D323B1">
        <w:t>public String Result</w:t>
      </w:r>
    </w:p>
    <w:p w:rsidR="00D323B1" w:rsidRPr="00D323B1" w:rsidRDefault="00D323B1" w:rsidP="00D323B1">
      <w:pPr>
        <w:pStyle w:val="ExerciseStepLevel2Code"/>
      </w:pPr>
      <w:r w:rsidRPr="00D323B1">
        <w:t>{</w:t>
      </w:r>
    </w:p>
    <w:p w:rsidR="00D323B1" w:rsidRPr="00D323B1" w:rsidRDefault="00D323B1" w:rsidP="00D323B1">
      <w:pPr>
        <w:pStyle w:val="ExerciseStepLevel2Code"/>
      </w:pPr>
      <w:r w:rsidRPr="00D323B1">
        <w:t xml:space="preserve">    get { return ((string)(base.GetValue(ResultProperty))); }</w:t>
      </w:r>
    </w:p>
    <w:p w:rsidR="00D323B1" w:rsidRPr="00D323B1" w:rsidRDefault="00D323B1" w:rsidP="00D323B1">
      <w:pPr>
        <w:pStyle w:val="ExerciseStepLevel2Code"/>
      </w:pPr>
      <w:r w:rsidRPr="00D323B1">
        <w:t xml:space="preserve">    set { base.SetValue(ResultProperty, value); }</w:t>
      </w:r>
    </w:p>
    <w:p w:rsidR="00D323B1" w:rsidRPr="00D323B1" w:rsidRDefault="00D323B1" w:rsidP="00D323B1">
      <w:pPr>
        <w:pStyle w:val="ExerciseStepLevel2Code"/>
        <w:rPr>
          <w:rFonts w:ascii="Arial" w:hAnsi="Arial" w:cs="Arial"/>
          <w:noProof w:val="0"/>
        </w:rPr>
      </w:pPr>
      <w:r w:rsidRPr="00D323B1">
        <w:t>}</w:t>
      </w:r>
    </w:p>
    <w:p w:rsidR="00AE5ED4" w:rsidRDefault="00AE5ED4" w:rsidP="00F15822">
      <w:pPr>
        <w:pStyle w:val="Heading3"/>
      </w:pPr>
      <w:r>
        <w:t xml:space="preserve">Add a new </w:t>
      </w:r>
      <w:r w:rsidRPr="00D323B1">
        <w:rPr>
          <w:b/>
        </w:rPr>
        <w:t>SqlConnection</w:t>
      </w:r>
      <w:r>
        <w:t xml:space="preserve"> activity to the </w:t>
      </w:r>
      <w:r w:rsidRPr="00D323B1">
        <w:rPr>
          <w:b/>
        </w:rPr>
        <w:t>SqlGetValueActivity</w:t>
      </w:r>
      <w:r>
        <w:t xml:space="preserve"> designer.</w:t>
      </w:r>
    </w:p>
    <w:p w:rsidR="00AE5ED4" w:rsidRDefault="00AE5ED4" w:rsidP="00F11F8A">
      <w:pPr>
        <w:pStyle w:val="Heading4"/>
      </w:pPr>
      <w:r>
        <w:t xml:space="preserve">Right click </w:t>
      </w:r>
      <w:r w:rsidRPr="00F11F8A">
        <w:rPr>
          <w:b/>
        </w:rPr>
        <w:t>SqlGetValueActivity.cs</w:t>
      </w:r>
      <w:r>
        <w:t xml:space="preserve"> in the </w:t>
      </w:r>
      <w:r w:rsidRPr="00F11F8A">
        <w:rPr>
          <w:b/>
        </w:rPr>
        <w:t>Solution Explorer</w:t>
      </w:r>
      <w:r>
        <w:t xml:space="preserve"> and click </w:t>
      </w:r>
      <w:r w:rsidRPr="00F11F8A">
        <w:rPr>
          <w:b/>
        </w:rPr>
        <w:t>View Designer</w:t>
      </w:r>
      <w:r>
        <w:t>.</w:t>
      </w:r>
    </w:p>
    <w:p w:rsidR="00AE5ED4" w:rsidRDefault="00AE5ED4" w:rsidP="00F11F8A">
      <w:pPr>
        <w:pStyle w:val="Heading4"/>
      </w:pPr>
      <w:r>
        <w:t xml:space="preserve">Drag a new </w:t>
      </w:r>
      <w:r w:rsidRPr="00E55323">
        <w:rPr>
          <w:b/>
        </w:rPr>
        <w:t>SqlConnection</w:t>
      </w:r>
      <w:r>
        <w:t xml:space="preserve"> activity onto the canvas and name it </w:t>
      </w:r>
      <w:r w:rsidRPr="00E55323">
        <w:rPr>
          <w:b/>
        </w:rPr>
        <w:t>SqlConnection</w:t>
      </w:r>
      <w:r>
        <w:t>.</w:t>
      </w:r>
    </w:p>
    <w:p w:rsidR="00AE5ED4" w:rsidRDefault="00AE5ED4" w:rsidP="00AE5ED4">
      <w:pPr>
        <w:pStyle w:val="Heading5"/>
      </w:pPr>
      <w:r>
        <w:t xml:space="preserve">Drag a new </w:t>
      </w:r>
      <w:r w:rsidRPr="00E55323">
        <w:rPr>
          <w:b/>
        </w:rPr>
        <w:t>Sql</w:t>
      </w:r>
      <w:r w:rsidR="00E55323" w:rsidRPr="00E55323">
        <w:rPr>
          <w:b/>
        </w:rPr>
        <w:t>Connection</w:t>
      </w:r>
      <w:r w:rsidR="00E55323">
        <w:t xml:space="preserve"> activity onto the canvas.</w:t>
      </w:r>
    </w:p>
    <w:p w:rsidR="00E55323" w:rsidRDefault="00E55323" w:rsidP="00AE5ED4">
      <w:pPr>
        <w:pStyle w:val="Heading5"/>
      </w:pPr>
      <w:r>
        <w:t xml:space="preserve">In the properties pane, set the </w:t>
      </w:r>
      <w:r w:rsidRPr="00E55323">
        <w:rPr>
          <w:b/>
        </w:rPr>
        <w:t>Name</w:t>
      </w:r>
      <w:r>
        <w:t xml:space="preserve"> property to </w:t>
      </w:r>
      <w:r w:rsidRPr="00E55323">
        <w:rPr>
          <w:b/>
        </w:rPr>
        <w:t>SqlConnection</w:t>
      </w:r>
      <w:r>
        <w:t>.</w:t>
      </w:r>
    </w:p>
    <w:p w:rsidR="00E55323" w:rsidRDefault="00E55323" w:rsidP="00AE5ED4">
      <w:pPr>
        <w:pStyle w:val="Heading5"/>
      </w:pPr>
      <w:r>
        <w:t xml:space="preserve">Select the </w:t>
      </w:r>
      <w:r w:rsidRPr="00E55323">
        <w:rPr>
          <w:b/>
        </w:rPr>
        <w:t>ConnectionString</w:t>
      </w:r>
      <w:r>
        <w:t xml:space="preserve"> property and click the </w:t>
      </w:r>
      <w:r w:rsidRPr="00E55323">
        <w:rPr>
          <w:b/>
        </w:rPr>
        <w:t>…</w:t>
      </w:r>
      <w:r>
        <w:t xml:space="preserve"> button.</w:t>
      </w:r>
    </w:p>
    <w:p w:rsidR="00E55323" w:rsidRDefault="00E55323" w:rsidP="00AE5ED4">
      <w:pPr>
        <w:pStyle w:val="Heading5"/>
      </w:pPr>
      <w:r>
        <w:t xml:space="preserve">Select the </w:t>
      </w:r>
      <w:r w:rsidRPr="00E55323">
        <w:rPr>
          <w:b/>
        </w:rPr>
        <w:t>ConnectionString</w:t>
      </w:r>
      <w:r>
        <w:t xml:space="preserve"> property from the parent’s property list.</w:t>
      </w:r>
    </w:p>
    <w:p w:rsidR="003F20CB" w:rsidRDefault="003F20CB" w:rsidP="003F20CB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019300" cy="956511"/>
            <wp:effectExtent l="190500" t="152400" r="171450" b="12933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56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0CB" w:rsidRDefault="003F20CB" w:rsidP="00027944">
      <w:pPr>
        <w:pStyle w:val="Heading3"/>
      </w:pPr>
      <w:r>
        <w:t xml:space="preserve">Define the query embedded in the new </w:t>
      </w:r>
      <w:r w:rsidRPr="00855A5A">
        <w:rPr>
          <w:b/>
        </w:rPr>
        <w:t>SqlConnection</w:t>
      </w:r>
      <w:r>
        <w:t xml:space="preserve"> activity.</w:t>
      </w:r>
    </w:p>
    <w:p w:rsidR="00027944" w:rsidRDefault="003F20CB" w:rsidP="00F11F8A">
      <w:pPr>
        <w:pStyle w:val="Heading4"/>
      </w:pPr>
      <w:r>
        <w:t xml:space="preserve">Select the </w:t>
      </w:r>
      <w:r w:rsidRPr="00855A5A">
        <w:rPr>
          <w:b/>
        </w:rPr>
        <w:t>SqlScalarQueryActivity</w:t>
      </w:r>
      <w:r>
        <w:t xml:space="preserve"> inside the </w:t>
      </w:r>
      <w:r w:rsidRPr="00855A5A">
        <w:rPr>
          <w:b/>
        </w:rPr>
        <w:t>SqlConnection</w:t>
      </w:r>
      <w:r>
        <w:t xml:space="preserve"> </w:t>
      </w:r>
      <w:r w:rsidR="005B1BE9">
        <w:t xml:space="preserve">activity and change its name to </w:t>
      </w:r>
      <w:r w:rsidR="005B1BE9" w:rsidRPr="00855A5A">
        <w:rPr>
          <w:b/>
        </w:rPr>
        <w:t>LookupValue</w:t>
      </w:r>
      <w:r w:rsidR="005B1BE9">
        <w:t>.</w:t>
      </w:r>
    </w:p>
    <w:p w:rsidR="005B1BE9" w:rsidRDefault="005B1BE9" w:rsidP="005B1BE9">
      <w:pPr>
        <w:pStyle w:val="Heading5"/>
      </w:pPr>
      <w:r>
        <w:t xml:space="preserve">Right click the </w:t>
      </w:r>
      <w:r w:rsidRPr="00855A5A">
        <w:rPr>
          <w:b/>
        </w:rPr>
        <w:t>SqlScalarQueryActivity</w:t>
      </w:r>
      <w:r>
        <w:t xml:space="preserve"> in the </w:t>
      </w:r>
      <w:r w:rsidRPr="00A074A6">
        <w:rPr>
          <w:b/>
        </w:rPr>
        <w:t>SqlConnection</w:t>
      </w:r>
      <w:r>
        <w:t xml:space="preserve"> activity and click </w:t>
      </w:r>
      <w:r w:rsidRPr="00A074A6">
        <w:rPr>
          <w:b/>
        </w:rPr>
        <w:t>Properties</w:t>
      </w:r>
      <w:r>
        <w:t>.</w:t>
      </w:r>
    </w:p>
    <w:p w:rsidR="005B1BE9" w:rsidRDefault="005B1BE9" w:rsidP="005B1BE9">
      <w:pPr>
        <w:pStyle w:val="Heading5"/>
      </w:pPr>
      <w:r>
        <w:t xml:space="preserve">In the properties pane, set the </w:t>
      </w:r>
      <w:r w:rsidRPr="00A074A6">
        <w:rPr>
          <w:b/>
        </w:rPr>
        <w:t>Name</w:t>
      </w:r>
      <w:r>
        <w:t xml:space="preserve"> property to </w:t>
      </w:r>
      <w:r w:rsidRPr="00855A5A">
        <w:rPr>
          <w:b/>
        </w:rPr>
        <w:t>LookupValue</w:t>
      </w:r>
      <w:r>
        <w:t>.</w:t>
      </w:r>
    </w:p>
    <w:p w:rsidR="005B1BE9" w:rsidRDefault="005B1BE9" w:rsidP="005B1BE9">
      <w:pPr>
        <w:pStyle w:val="Heading5"/>
      </w:pPr>
      <w:r>
        <w:t xml:space="preserve">Bind the </w:t>
      </w:r>
      <w:r w:rsidRPr="00A074A6">
        <w:rPr>
          <w:b/>
        </w:rPr>
        <w:t>Result</w:t>
      </w:r>
      <w:r>
        <w:t xml:space="preserve"> property to the parent’s </w:t>
      </w:r>
      <w:r w:rsidRPr="00A074A6">
        <w:rPr>
          <w:b/>
        </w:rPr>
        <w:t>Result</w:t>
      </w:r>
      <w:r>
        <w:t xml:space="preserve"> property.</w:t>
      </w:r>
    </w:p>
    <w:p w:rsidR="005B1BE9" w:rsidRDefault="005B1BE9" w:rsidP="005B1BE9">
      <w:pPr>
        <w:pStyle w:val="Heading5"/>
      </w:pPr>
      <w:r>
        <w:t xml:space="preserve">Set the </w:t>
      </w:r>
      <w:r w:rsidRPr="00A074A6">
        <w:rPr>
          <w:b/>
        </w:rPr>
        <w:t>Query</w:t>
      </w:r>
      <w:r>
        <w:t xml:space="preserve"> property to </w:t>
      </w:r>
      <w:r w:rsidRPr="005B1BE9">
        <w:rPr>
          <w:b/>
        </w:rPr>
        <w:t>SELECT {0} FROM {1} WHERE {2} = @queryValue</w:t>
      </w:r>
      <w:r>
        <w:t>.</w:t>
      </w:r>
    </w:p>
    <w:p w:rsidR="005B1BE9" w:rsidRDefault="005B1BE9" w:rsidP="005B1BE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895238" cy="2048161"/>
            <wp:effectExtent l="190500" t="152400" r="171812" b="142589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38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BE9" w:rsidRDefault="005B1BE9" w:rsidP="00F11F8A">
      <w:pPr>
        <w:pStyle w:val="Heading4"/>
      </w:pPr>
      <w:r>
        <w:t xml:space="preserve">Add an Invoking handler to the activity that will initialize the </w:t>
      </w:r>
      <w:r w:rsidRPr="00855A5A">
        <w:rPr>
          <w:b/>
        </w:rPr>
        <w:t>Query</w:t>
      </w:r>
      <w:r>
        <w:t xml:space="preserve"> and </w:t>
      </w:r>
      <w:r w:rsidR="00855A5A" w:rsidRPr="00855A5A">
        <w:rPr>
          <w:b/>
        </w:rPr>
        <w:t>Parameters</w:t>
      </w:r>
      <w:r>
        <w:t xml:space="preserve"> property.</w:t>
      </w:r>
    </w:p>
    <w:p w:rsidR="005B1BE9" w:rsidRDefault="00180B8B" w:rsidP="005B1BE9">
      <w:pPr>
        <w:pStyle w:val="Heading5"/>
      </w:pPr>
      <w:r>
        <w:t xml:space="preserve">In the properties pane, set the </w:t>
      </w:r>
      <w:r w:rsidRPr="00855A5A">
        <w:rPr>
          <w:b/>
        </w:rPr>
        <w:t>Invoking</w:t>
      </w:r>
      <w:r>
        <w:t xml:space="preserve"> property o</w:t>
      </w:r>
      <w:r w:rsidR="00855A5A">
        <w:t>f</w:t>
      </w:r>
      <w:r>
        <w:t xml:space="preserve"> </w:t>
      </w:r>
      <w:r w:rsidRPr="00855A5A">
        <w:rPr>
          <w:b/>
        </w:rPr>
        <w:t>LookupValue_Invoking</w:t>
      </w:r>
      <w:r>
        <w:t xml:space="preserve"> and press </w:t>
      </w:r>
      <w:r w:rsidRPr="00855A5A">
        <w:rPr>
          <w:b/>
        </w:rPr>
        <w:t>Enter</w:t>
      </w:r>
      <w:r>
        <w:t>.</w:t>
      </w:r>
    </w:p>
    <w:p w:rsidR="00180B8B" w:rsidRDefault="00180B8B" w:rsidP="005B1BE9">
      <w:pPr>
        <w:pStyle w:val="Heading5"/>
      </w:pPr>
      <w:r>
        <w:t xml:space="preserve">Cast the sender property to a </w:t>
      </w:r>
      <w:r w:rsidRPr="00855A5A">
        <w:rPr>
          <w:b/>
        </w:rPr>
        <w:t>SqlScalarQueryActivity</w:t>
      </w:r>
      <w:r>
        <w:t xml:space="preserve"> object.</w:t>
      </w:r>
    </w:p>
    <w:p w:rsidR="00180B8B" w:rsidRDefault="00180B8B" w:rsidP="005B1BE9">
      <w:pPr>
        <w:pStyle w:val="Heading5"/>
      </w:pPr>
      <w:r>
        <w:t xml:space="preserve">Use </w:t>
      </w:r>
      <w:r w:rsidRPr="00855A5A">
        <w:rPr>
          <w:b/>
        </w:rPr>
        <w:t>string.Format</w:t>
      </w:r>
      <w:r>
        <w:t xml:space="preserve"> to replace the tokens in the query with the </w:t>
      </w:r>
      <w:r w:rsidRPr="00855A5A">
        <w:rPr>
          <w:b/>
        </w:rPr>
        <w:t>ResultField</w:t>
      </w:r>
      <w:r>
        <w:t xml:space="preserve">, </w:t>
      </w:r>
      <w:r w:rsidRPr="00855A5A">
        <w:rPr>
          <w:b/>
        </w:rPr>
        <w:t>Table</w:t>
      </w:r>
      <w:r>
        <w:t xml:space="preserve">, and </w:t>
      </w:r>
      <w:r w:rsidRPr="00855A5A">
        <w:rPr>
          <w:b/>
        </w:rPr>
        <w:t>QueryField</w:t>
      </w:r>
      <w:r>
        <w:t xml:space="preserve"> properties.</w:t>
      </w:r>
    </w:p>
    <w:p w:rsidR="00180B8B" w:rsidRDefault="00180B8B" w:rsidP="005B1BE9">
      <w:pPr>
        <w:pStyle w:val="Heading5"/>
      </w:pPr>
      <w:r>
        <w:t xml:space="preserve">Create a new </w:t>
      </w:r>
      <w:r w:rsidRPr="00855A5A">
        <w:rPr>
          <w:b/>
        </w:rPr>
        <w:t>SqlParameter</w:t>
      </w:r>
      <w:r>
        <w:t xml:space="preserve"> object to map the </w:t>
      </w:r>
      <w:r w:rsidRPr="00855A5A">
        <w:rPr>
          <w:b/>
        </w:rPr>
        <w:t>QueryValue</w:t>
      </w:r>
      <w:r>
        <w:t xml:space="preserve"> property to the </w:t>
      </w:r>
      <w:r w:rsidRPr="00855A5A">
        <w:rPr>
          <w:b/>
        </w:rPr>
        <w:t>@queryValue</w:t>
      </w:r>
      <w:r>
        <w:t xml:space="preserve"> query parameter.</w:t>
      </w:r>
    </w:p>
    <w:p w:rsidR="00180B8B" w:rsidRDefault="00180B8B" w:rsidP="005B1BE9">
      <w:pPr>
        <w:pStyle w:val="Heading5"/>
      </w:pPr>
      <w:r>
        <w:t xml:space="preserve">Put the new </w:t>
      </w:r>
      <w:r w:rsidRPr="00855A5A">
        <w:rPr>
          <w:b/>
        </w:rPr>
        <w:t>SqlParameter</w:t>
      </w:r>
      <w:r>
        <w:t xml:space="preserve"> into an array of </w:t>
      </w:r>
      <w:r w:rsidRPr="00855A5A">
        <w:rPr>
          <w:b/>
        </w:rPr>
        <w:t>SqlParameters</w:t>
      </w:r>
      <w:r>
        <w:t xml:space="preserve"> and assign it to the activity’s </w:t>
      </w:r>
      <w:r w:rsidRPr="00855A5A">
        <w:rPr>
          <w:b/>
        </w:rPr>
        <w:t>Parameters</w:t>
      </w:r>
      <w:r>
        <w:t xml:space="preserve"> property.</w:t>
      </w:r>
    </w:p>
    <w:p w:rsidR="00180B8B" w:rsidRPr="00180B8B" w:rsidRDefault="00180B8B" w:rsidP="00180B8B">
      <w:pPr>
        <w:pStyle w:val="ExerciseStepLevel2Code"/>
      </w:pPr>
      <w:r w:rsidRPr="00180B8B">
        <w:t>private void LookupValue_Invoking(object sender, EventArgs e)</w:t>
      </w:r>
    </w:p>
    <w:p w:rsidR="00180B8B" w:rsidRPr="00180B8B" w:rsidRDefault="00180B8B" w:rsidP="00180B8B">
      <w:pPr>
        <w:pStyle w:val="ExerciseStepLevel2Code"/>
      </w:pPr>
      <w:r w:rsidRPr="00180B8B">
        <w:t>{</w:t>
      </w:r>
    </w:p>
    <w:p w:rsidR="00180B8B" w:rsidRPr="00180B8B" w:rsidRDefault="00180B8B" w:rsidP="00180B8B">
      <w:pPr>
        <w:pStyle w:val="ExerciseStepLevel2Code"/>
      </w:pPr>
      <w:r w:rsidRPr="00180B8B">
        <w:t xml:space="preserve">    SqlScalarQueryActivity activity = sender as SqlScalarQueryActivity;</w:t>
      </w:r>
    </w:p>
    <w:p w:rsidR="00180B8B" w:rsidRPr="00180B8B" w:rsidRDefault="00180B8B" w:rsidP="00180B8B">
      <w:pPr>
        <w:pStyle w:val="ExerciseStepLevel2Code"/>
      </w:pPr>
    </w:p>
    <w:p w:rsidR="00F15822" w:rsidRDefault="00180B8B" w:rsidP="00180B8B">
      <w:pPr>
        <w:pStyle w:val="ExerciseStepLevel2Code"/>
      </w:pPr>
      <w:r w:rsidRPr="00180B8B">
        <w:t xml:space="preserve">    activity.Query = string.Format(</w:t>
      </w:r>
    </w:p>
    <w:p w:rsidR="00180B8B" w:rsidRPr="00180B8B" w:rsidRDefault="00F15822" w:rsidP="00180B8B">
      <w:pPr>
        <w:pStyle w:val="ExerciseStepLevel2Code"/>
      </w:pPr>
      <w:r>
        <w:t xml:space="preserve">        </w:t>
      </w:r>
      <w:r w:rsidR="00180B8B" w:rsidRPr="00180B8B">
        <w:t>activity.Query, this.ResultField, this.Table, this.QueryField);</w:t>
      </w:r>
    </w:p>
    <w:p w:rsidR="00180B8B" w:rsidRPr="00180B8B" w:rsidRDefault="00180B8B" w:rsidP="00180B8B">
      <w:pPr>
        <w:pStyle w:val="ExerciseStepLevel2Code"/>
      </w:pPr>
      <w:r w:rsidRPr="00180B8B">
        <w:t xml:space="preserve">    activity.Parameters = new SqlParameter[]</w:t>
      </w:r>
    </w:p>
    <w:p w:rsidR="00180B8B" w:rsidRPr="00180B8B" w:rsidRDefault="00180B8B" w:rsidP="00180B8B">
      <w:pPr>
        <w:pStyle w:val="ExerciseStepLevel2Code"/>
      </w:pPr>
      <w:r w:rsidRPr="00180B8B">
        <w:t xml:space="preserve">    {</w:t>
      </w:r>
    </w:p>
    <w:p w:rsidR="00180B8B" w:rsidRPr="00180B8B" w:rsidRDefault="00180B8B" w:rsidP="00180B8B">
      <w:pPr>
        <w:pStyle w:val="ExerciseStepLevel2Code"/>
      </w:pPr>
      <w:r w:rsidRPr="00180B8B">
        <w:t xml:space="preserve">        new SqlParameter("@queryValue", this.QueryValue)</w:t>
      </w:r>
    </w:p>
    <w:p w:rsidR="00180B8B" w:rsidRPr="00180B8B" w:rsidRDefault="00180B8B" w:rsidP="00180B8B">
      <w:pPr>
        <w:pStyle w:val="ExerciseStepLevel2Code"/>
      </w:pPr>
      <w:r w:rsidRPr="00180B8B">
        <w:t xml:space="preserve">    };</w:t>
      </w:r>
    </w:p>
    <w:p w:rsidR="00180B8B" w:rsidRPr="00180B8B" w:rsidRDefault="00180B8B" w:rsidP="00180B8B">
      <w:pPr>
        <w:pStyle w:val="ExerciseStepLevel2Code"/>
        <w:rPr>
          <w:rFonts w:ascii="Arial" w:hAnsi="Arial" w:cs="Arial"/>
          <w:noProof w:val="0"/>
        </w:rPr>
      </w:pPr>
      <w:r w:rsidRPr="00180B8B">
        <w:t>}</w:t>
      </w:r>
    </w:p>
    <w:p w:rsidR="00A172F7" w:rsidRDefault="00A172F7">
      <w:pPr>
        <w:ind w:left="720"/>
        <w:rPr>
          <w:rFonts w:eastAsiaTheme="majorEastAsia" w:cs="Arial"/>
          <w:bCs/>
        </w:rPr>
      </w:pPr>
      <w:r>
        <w:br w:type="page"/>
      </w:r>
    </w:p>
    <w:p w:rsidR="00027944" w:rsidRDefault="00E01BF6" w:rsidP="00027944">
      <w:pPr>
        <w:pStyle w:val="Heading3"/>
      </w:pPr>
      <w:r>
        <w:t xml:space="preserve">Update the </w:t>
      </w:r>
      <w:r w:rsidRPr="007263C6">
        <w:rPr>
          <w:b/>
        </w:rPr>
        <w:t xml:space="preserve">.ACTIONS </w:t>
      </w:r>
      <w:r>
        <w:t xml:space="preserve">file to define the new activity’s integration with the </w:t>
      </w:r>
      <w:r w:rsidRPr="00A172F7">
        <w:rPr>
          <w:b/>
        </w:rPr>
        <w:t>SharePoint Designer</w:t>
      </w:r>
      <w:r>
        <w:t>.</w:t>
      </w:r>
    </w:p>
    <w:p w:rsidR="00E01BF6" w:rsidRDefault="00342B85" w:rsidP="00F11F8A">
      <w:pPr>
        <w:pStyle w:val="Heading4"/>
      </w:pPr>
      <w:r>
        <w:t xml:space="preserve">Add the </w:t>
      </w:r>
      <w:r w:rsidRPr="007263C6">
        <w:rPr>
          <w:b/>
        </w:rPr>
        <w:t>Actions</w:t>
      </w:r>
      <w:r>
        <w:t xml:space="preserve"> and </w:t>
      </w:r>
      <w:r w:rsidRPr="007263C6">
        <w:rPr>
          <w:b/>
        </w:rPr>
        <w:t>Action</w:t>
      </w:r>
      <w:r>
        <w:t xml:space="preserve"> elements to the file.</w:t>
      </w:r>
    </w:p>
    <w:p w:rsidR="00342B85" w:rsidRDefault="007263C6" w:rsidP="00342B85">
      <w:pPr>
        <w:pStyle w:val="Heading5"/>
      </w:pPr>
      <w:r>
        <w:t xml:space="preserve">The </w:t>
      </w:r>
      <w:r w:rsidR="00342B85" w:rsidRPr="007263C6">
        <w:rPr>
          <w:b/>
        </w:rPr>
        <w:t>ClassName</w:t>
      </w:r>
      <w:r w:rsidR="00342B85">
        <w:t xml:space="preserve"> and </w:t>
      </w:r>
      <w:r w:rsidR="00342B85" w:rsidRPr="007263C6">
        <w:rPr>
          <w:b/>
        </w:rPr>
        <w:t>Assembly</w:t>
      </w:r>
      <w:r w:rsidR="00342B85">
        <w:t xml:space="preserve"> </w:t>
      </w:r>
      <w:r>
        <w:t xml:space="preserve">attributes define the location of the </w:t>
      </w:r>
      <w:r w:rsidR="00342B85">
        <w:t>activity.</w:t>
      </w:r>
    </w:p>
    <w:p w:rsidR="007263C6" w:rsidRPr="007263C6" w:rsidRDefault="007263C6" w:rsidP="007263C6">
      <w:pPr>
        <w:pStyle w:val="ExerciseStepLevel2Code"/>
      </w:pPr>
      <w:r w:rsidRPr="007263C6">
        <w:t>&lt;Actions Sequential="then" Parallel="and"&gt;</w:t>
      </w:r>
    </w:p>
    <w:p w:rsidR="007263C6" w:rsidRPr="007263C6" w:rsidRDefault="007263C6" w:rsidP="007263C6">
      <w:pPr>
        <w:pStyle w:val="ExerciseStepLevel2Code"/>
      </w:pPr>
      <w:r w:rsidRPr="007263C6">
        <w:t xml:space="preserve">  &lt;Action Name="Sql Value Lookup"</w:t>
      </w:r>
    </w:p>
    <w:p w:rsidR="007263C6" w:rsidRPr="007263C6" w:rsidRDefault="007263C6" w:rsidP="007263C6">
      <w:pPr>
        <w:pStyle w:val="ExerciseStepLevel2Code"/>
      </w:pPr>
      <w:r w:rsidRPr="007263C6">
        <w:t xml:space="preserve">      ClassName="SqlDatabaseActivities.SqlGetValueActivity"</w:t>
      </w:r>
    </w:p>
    <w:p w:rsidR="007263C6" w:rsidRPr="007263C6" w:rsidRDefault="007263C6" w:rsidP="007263C6">
      <w:pPr>
        <w:pStyle w:val="ExerciseStepLevel2Code"/>
      </w:pPr>
      <w:r w:rsidRPr="007263C6">
        <w:t xml:space="preserve">      Assembly="SqlDatabaseActivities, Version=1.0.0.0, Culture=neutral, PublicKeyToken=2848957be3dd88b2"</w:t>
      </w:r>
    </w:p>
    <w:p w:rsidR="007263C6" w:rsidRPr="007263C6" w:rsidRDefault="007263C6" w:rsidP="007263C6">
      <w:pPr>
        <w:pStyle w:val="ExerciseStepLevel2Code"/>
      </w:pPr>
      <w:r w:rsidRPr="007263C6">
        <w:t xml:space="preserve">      AppliesTo="all" Category="Sql" &gt;</w:t>
      </w:r>
    </w:p>
    <w:p w:rsidR="007263C6" w:rsidRPr="007263C6" w:rsidRDefault="007263C6" w:rsidP="007263C6">
      <w:pPr>
        <w:pStyle w:val="ExerciseStepLevel2Code"/>
      </w:pPr>
      <w:r w:rsidRPr="007263C6">
        <w:t xml:space="preserve">  &lt;/Action&gt;</w:t>
      </w:r>
    </w:p>
    <w:p w:rsidR="007263C6" w:rsidRPr="007263C6" w:rsidRDefault="007263C6" w:rsidP="007263C6">
      <w:pPr>
        <w:pStyle w:val="ExerciseStepLevel2Code"/>
      </w:pPr>
      <w:r w:rsidRPr="007263C6">
        <w:t>&lt;/Actions&gt;</w:t>
      </w:r>
    </w:p>
    <w:p w:rsidR="00E01BF6" w:rsidRDefault="007263C6" w:rsidP="00F11F8A">
      <w:pPr>
        <w:pStyle w:val="Heading4"/>
      </w:pPr>
      <w:r>
        <w:t xml:space="preserve">Add the interface definition for the action as a </w:t>
      </w:r>
      <w:r w:rsidRPr="007263C6">
        <w:rPr>
          <w:b/>
        </w:rPr>
        <w:t>RuleDesigner</w:t>
      </w:r>
      <w:r>
        <w:t xml:space="preserve"> element embedded in the </w:t>
      </w:r>
      <w:r w:rsidRPr="007263C6">
        <w:rPr>
          <w:b/>
        </w:rPr>
        <w:t>Action</w:t>
      </w:r>
      <w:r>
        <w:t xml:space="preserve"> element.</w:t>
      </w:r>
    </w:p>
    <w:p w:rsidR="007263C6" w:rsidRDefault="007263C6" w:rsidP="007263C6">
      <w:pPr>
        <w:pStyle w:val="Heading5"/>
      </w:pPr>
      <w:r>
        <w:t xml:space="preserve">The </w:t>
      </w:r>
      <w:r w:rsidRPr="007263C6">
        <w:rPr>
          <w:b/>
        </w:rPr>
        <w:t>sentence</w:t>
      </w:r>
      <w:r>
        <w:t xml:space="preserve"> defines the format of the action in the </w:t>
      </w:r>
      <w:r w:rsidRPr="00A172F7">
        <w:rPr>
          <w:b/>
        </w:rPr>
        <w:t>SharePoint Designer</w:t>
      </w:r>
      <w:r>
        <w:t>.</w:t>
      </w:r>
    </w:p>
    <w:p w:rsidR="007263C6" w:rsidRDefault="007263C6" w:rsidP="007263C6">
      <w:pPr>
        <w:pStyle w:val="Heading5"/>
      </w:pPr>
      <w:r>
        <w:t xml:space="preserve">The </w:t>
      </w:r>
      <w:r w:rsidRPr="007263C6">
        <w:rPr>
          <w:b/>
        </w:rPr>
        <w:t>FieldBind</w:t>
      </w:r>
      <w:r>
        <w:t xml:space="preserve"> elements map named properties in the activity to indexed tokens in the sentence.</w:t>
      </w:r>
    </w:p>
    <w:p w:rsidR="007263C6" w:rsidRDefault="007263C6" w:rsidP="007263C6">
      <w:pPr>
        <w:pStyle w:val="Heading5"/>
      </w:pPr>
      <w:r>
        <w:t xml:space="preserve">The </w:t>
      </w:r>
      <w:r w:rsidRPr="007263C6">
        <w:rPr>
          <w:b/>
        </w:rPr>
        <w:t>DesignerType</w:t>
      </w:r>
      <w:r>
        <w:t xml:space="preserve"> attribute defines the user interface provided for choosing the value.</w:t>
      </w:r>
    </w:p>
    <w:p w:rsidR="007263C6" w:rsidRPr="007616AA" w:rsidRDefault="007263C6" w:rsidP="007616AA">
      <w:pPr>
        <w:pStyle w:val="ExerciseStepLevel2Code"/>
      </w:pPr>
      <w:r w:rsidRPr="007616AA">
        <w:t>&lt;RuleDesigner Sentence="Set %6 using the %1 field from the %2 table in database %5 where the %3 field equals %4"&gt;</w:t>
      </w:r>
    </w:p>
    <w:p w:rsidR="007263C6" w:rsidRPr="007616AA" w:rsidRDefault="007616AA" w:rsidP="007616AA">
      <w:pPr>
        <w:pStyle w:val="ExerciseStepLevel2Code"/>
      </w:pPr>
      <w:r w:rsidRPr="007616AA">
        <w:t xml:space="preserve">  </w:t>
      </w:r>
      <w:r w:rsidR="007263C6" w:rsidRPr="007616AA">
        <w:t>&lt;FieldBind Field="ResultField" Id="1" /&gt;</w:t>
      </w:r>
    </w:p>
    <w:p w:rsidR="007263C6" w:rsidRPr="007616AA" w:rsidRDefault="007616AA" w:rsidP="007616AA">
      <w:pPr>
        <w:pStyle w:val="ExerciseStepLevel2Code"/>
      </w:pPr>
      <w:r w:rsidRPr="007616AA">
        <w:t xml:space="preserve">  </w:t>
      </w:r>
      <w:r w:rsidR="007263C6" w:rsidRPr="007616AA">
        <w:t>&lt;FieldBind Field="Table" Id="2" /&gt;</w:t>
      </w:r>
    </w:p>
    <w:p w:rsidR="007263C6" w:rsidRPr="007616AA" w:rsidRDefault="007616AA" w:rsidP="007616AA">
      <w:pPr>
        <w:pStyle w:val="ExerciseStepLevel2Code"/>
      </w:pPr>
      <w:r w:rsidRPr="007616AA">
        <w:t xml:space="preserve">  </w:t>
      </w:r>
      <w:r w:rsidR="007263C6" w:rsidRPr="007616AA">
        <w:t>&lt;FieldBind Field="QueryField" Id="3" /&gt;</w:t>
      </w:r>
    </w:p>
    <w:p w:rsidR="007263C6" w:rsidRPr="007616AA" w:rsidRDefault="007616AA" w:rsidP="007616AA">
      <w:pPr>
        <w:pStyle w:val="ExerciseStepLevel2Code"/>
      </w:pPr>
      <w:r w:rsidRPr="007616AA">
        <w:t xml:space="preserve">  </w:t>
      </w:r>
      <w:r w:rsidR="007263C6" w:rsidRPr="007616AA">
        <w:t>&lt;FieldBind Field="QueryValue" Id="4" /&gt;</w:t>
      </w:r>
    </w:p>
    <w:p w:rsidR="007263C6" w:rsidRPr="007616AA" w:rsidRDefault="007616AA" w:rsidP="007616AA">
      <w:pPr>
        <w:pStyle w:val="ExerciseStepLevel2Code"/>
      </w:pPr>
      <w:r w:rsidRPr="007616AA">
        <w:t xml:space="preserve">  </w:t>
      </w:r>
      <w:r w:rsidR="007263C6" w:rsidRPr="007616AA">
        <w:t>&lt;FieldBind Field="ConnectionString" Id="5" /&gt;</w:t>
      </w:r>
    </w:p>
    <w:p w:rsidR="007263C6" w:rsidRPr="007616AA" w:rsidRDefault="007616AA" w:rsidP="007616AA">
      <w:pPr>
        <w:pStyle w:val="ExerciseStepLevel2Code"/>
      </w:pPr>
      <w:r w:rsidRPr="007616AA">
        <w:t xml:space="preserve">  </w:t>
      </w:r>
      <w:r w:rsidR="007263C6" w:rsidRPr="007616AA">
        <w:t>&lt;FieldBind Field="Result" DesignerType="ParameterNames" Id="6" /&gt;</w:t>
      </w:r>
    </w:p>
    <w:p w:rsidR="007263C6" w:rsidRPr="007616AA" w:rsidRDefault="007263C6" w:rsidP="007616AA">
      <w:pPr>
        <w:pStyle w:val="ExerciseStepLevel2Code"/>
      </w:pPr>
      <w:r w:rsidRPr="007616AA">
        <w:t>&lt;/RuleDesigner&gt;</w:t>
      </w:r>
    </w:p>
    <w:p w:rsidR="00E01BF6" w:rsidRDefault="007263C6" w:rsidP="00F11F8A">
      <w:pPr>
        <w:pStyle w:val="Heading4"/>
      </w:pPr>
      <w:r>
        <w:t xml:space="preserve">Define the actual types for the named parameters using a </w:t>
      </w:r>
      <w:r w:rsidRPr="007263C6">
        <w:rPr>
          <w:b/>
        </w:rPr>
        <w:t>Parameters</w:t>
      </w:r>
      <w:r>
        <w:t xml:space="preserve"> element immediately following the </w:t>
      </w:r>
      <w:r w:rsidRPr="007263C6">
        <w:rPr>
          <w:b/>
        </w:rPr>
        <w:t>RuleDesigner</w:t>
      </w:r>
      <w:r>
        <w:t xml:space="preserve"> element.</w:t>
      </w:r>
    </w:p>
    <w:p w:rsidR="007263C6" w:rsidRDefault="007263C6" w:rsidP="007263C6">
      <w:pPr>
        <w:pStyle w:val="Heading5"/>
      </w:pPr>
      <w:r>
        <w:t xml:space="preserve">Each field referenced in the </w:t>
      </w:r>
      <w:r w:rsidRPr="007263C6">
        <w:rPr>
          <w:b/>
        </w:rPr>
        <w:t>FieldBind</w:t>
      </w:r>
      <w:r>
        <w:t xml:space="preserve"> elements has a corresponding parameter element.</w:t>
      </w:r>
    </w:p>
    <w:p w:rsidR="007263C6" w:rsidRDefault="007263C6" w:rsidP="007263C6">
      <w:pPr>
        <w:pStyle w:val="Heading5"/>
      </w:pPr>
      <w:r>
        <w:t xml:space="preserve">The </w:t>
      </w:r>
      <w:r w:rsidRPr="007263C6">
        <w:rPr>
          <w:b/>
        </w:rPr>
        <w:t>Name</w:t>
      </w:r>
      <w:r>
        <w:t xml:space="preserve"> and </w:t>
      </w:r>
      <w:r w:rsidRPr="007263C6">
        <w:rPr>
          <w:b/>
        </w:rPr>
        <w:t>Type</w:t>
      </w:r>
      <w:r>
        <w:t xml:space="preserve"> match the properties of the activity.</w:t>
      </w:r>
    </w:p>
    <w:p w:rsidR="007263C6" w:rsidRDefault="007263C6" w:rsidP="007263C6">
      <w:pPr>
        <w:pStyle w:val="Heading5"/>
      </w:pPr>
      <w:r>
        <w:t xml:space="preserve">The </w:t>
      </w:r>
      <w:r w:rsidRPr="007263C6">
        <w:rPr>
          <w:b/>
        </w:rPr>
        <w:t>Direction</w:t>
      </w:r>
      <w:r>
        <w:t xml:space="preserve"> determines if the action provides or receives the value.</w:t>
      </w:r>
    </w:p>
    <w:p w:rsidR="007263C6" w:rsidRPr="007263C6" w:rsidRDefault="007263C6" w:rsidP="007263C6">
      <w:pPr>
        <w:pStyle w:val="ExerciseStepLevel2Code"/>
      </w:pPr>
      <w:r w:rsidRPr="007263C6">
        <w:t>&lt;Parameters&gt;</w:t>
      </w:r>
    </w:p>
    <w:p w:rsidR="00DA31E9" w:rsidRDefault="007263C6" w:rsidP="007263C6">
      <w:pPr>
        <w:pStyle w:val="ExerciseStepLevel2Code"/>
      </w:pPr>
      <w:r w:rsidRPr="007263C6">
        <w:t xml:space="preserve">  &lt;Parameter Name="ConnectionString" Type="System.String, mscorlib" </w:t>
      </w:r>
      <w:r w:rsidR="00DA31E9">
        <w:t xml:space="preserve"> </w:t>
      </w:r>
    </w:p>
    <w:p w:rsidR="007263C6" w:rsidRPr="007263C6" w:rsidRDefault="00DA31E9" w:rsidP="007263C6">
      <w:pPr>
        <w:pStyle w:val="ExerciseStepLevel2Code"/>
      </w:pPr>
      <w:r>
        <w:t xml:space="preserve">             </w:t>
      </w:r>
      <w:r w:rsidR="007263C6" w:rsidRPr="007263C6">
        <w:t>Direction="In" /&gt;</w:t>
      </w:r>
    </w:p>
    <w:p w:rsidR="007263C6" w:rsidRPr="007263C6" w:rsidRDefault="007263C6" w:rsidP="007263C6">
      <w:pPr>
        <w:pStyle w:val="ExerciseStepLevel2Code"/>
      </w:pPr>
      <w:r w:rsidRPr="007263C6">
        <w:t xml:space="preserve">  &lt;Parameter Name="ResultField" Type="System.String, mscorlib" Direction="In" /&gt;</w:t>
      </w:r>
    </w:p>
    <w:p w:rsidR="007263C6" w:rsidRPr="007263C6" w:rsidRDefault="007263C6" w:rsidP="007263C6">
      <w:pPr>
        <w:pStyle w:val="ExerciseStepLevel2Code"/>
      </w:pPr>
      <w:r w:rsidRPr="007263C6">
        <w:t xml:space="preserve">  &lt;Parameter Name="Table" Type="System.String, mscorlib" Direction="In" /&gt;</w:t>
      </w:r>
    </w:p>
    <w:p w:rsidR="007263C6" w:rsidRPr="007263C6" w:rsidRDefault="007263C6" w:rsidP="007263C6">
      <w:pPr>
        <w:pStyle w:val="ExerciseStepLevel2Code"/>
      </w:pPr>
      <w:r w:rsidRPr="007263C6">
        <w:t xml:space="preserve">  &lt;Parameter Name="QueryField" Type="System.String, mscorlib" Direction="In" /&gt;</w:t>
      </w:r>
    </w:p>
    <w:p w:rsidR="007263C6" w:rsidRPr="007263C6" w:rsidRDefault="007263C6" w:rsidP="007263C6">
      <w:pPr>
        <w:pStyle w:val="ExerciseStepLevel2Code"/>
      </w:pPr>
      <w:r w:rsidRPr="007263C6">
        <w:t xml:space="preserve">  &lt;Parameter Name="QueryValue" Type="System.String, mscorlib" Direction="In" /&gt;</w:t>
      </w:r>
    </w:p>
    <w:p w:rsidR="007263C6" w:rsidRPr="007263C6" w:rsidRDefault="007263C6" w:rsidP="007263C6">
      <w:pPr>
        <w:pStyle w:val="ExerciseStepLevel2Code"/>
      </w:pPr>
      <w:r w:rsidRPr="007263C6">
        <w:t xml:space="preserve">  &lt;Parameter Name="Result" Type="System.String, mscorlib" Direction="Out" /&gt;</w:t>
      </w:r>
    </w:p>
    <w:p w:rsidR="007263C6" w:rsidRPr="007263C6" w:rsidRDefault="007263C6" w:rsidP="007263C6">
      <w:pPr>
        <w:pStyle w:val="ExerciseStepLevel2Code"/>
        <w:rPr>
          <w:rFonts w:ascii="Arial" w:hAnsi="Arial" w:cs="Arial"/>
          <w:noProof w:val="0"/>
        </w:rPr>
      </w:pPr>
      <w:r w:rsidRPr="007263C6">
        <w:t>&lt;/Parameters&gt;</w:t>
      </w:r>
    </w:p>
    <w:p w:rsidR="00027944" w:rsidRDefault="00E01BF6" w:rsidP="00A172F7">
      <w:pPr>
        <w:pStyle w:val="Heading3"/>
      </w:pPr>
      <w:r>
        <w:t xml:space="preserve">Rebuild the project in </w:t>
      </w:r>
      <w:r w:rsidRPr="00F11F8A">
        <w:rPr>
          <w:b/>
        </w:rPr>
        <w:t>Visual Studio 2008</w:t>
      </w:r>
      <w:r>
        <w:t>.</w:t>
      </w:r>
    </w:p>
    <w:p w:rsidR="00E01BF6" w:rsidRDefault="00E01BF6" w:rsidP="00F11F8A">
      <w:pPr>
        <w:pStyle w:val="Heading4"/>
      </w:pPr>
      <w:r>
        <w:t xml:space="preserve">Right click the project in the solution explorer and click </w:t>
      </w:r>
      <w:r w:rsidRPr="00E01BF6">
        <w:rPr>
          <w:b/>
        </w:rPr>
        <w:t>Rebuild</w:t>
      </w:r>
      <w:r>
        <w:t>.</w:t>
      </w:r>
    </w:p>
    <w:p w:rsidR="00A172F7" w:rsidRDefault="00A172F7">
      <w:pPr>
        <w:ind w:left="720"/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:rsidR="00ED5C88" w:rsidRDefault="00ED5C88" w:rsidP="00ED5C88">
      <w:pPr>
        <w:pStyle w:val="Heading2"/>
      </w:pPr>
      <w:r>
        <w:t>Exercise 4: Updating SharePoint Designer Workflow using new Activities</w:t>
      </w:r>
    </w:p>
    <w:p w:rsidR="00BC4BC3" w:rsidRDefault="00BC4BC3" w:rsidP="00A172F7">
      <w:pPr>
        <w:pStyle w:val="Heading3"/>
        <w:numPr>
          <w:ilvl w:val="0"/>
          <w:numId w:val="42"/>
        </w:numPr>
        <w:ind w:left="360"/>
      </w:pPr>
      <w:r>
        <w:t xml:space="preserve">Close and reopen the SharePoint Designer to force it to unload the </w:t>
      </w:r>
      <w:r w:rsidRPr="00A172F7">
        <w:rPr>
          <w:b/>
        </w:rPr>
        <w:t>SqlDatabaseActivity</w:t>
      </w:r>
      <w:r>
        <w:t xml:space="preserve"> assembly.</w:t>
      </w:r>
    </w:p>
    <w:p w:rsidR="00BC4BC3" w:rsidRDefault="00BC4BC3" w:rsidP="00F11F8A">
      <w:pPr>
        <w:pStyle w:val="Heading4"/>
      </w:pPr>
      <w:r>
        <w:t xml:space="preserve">Start the </w:t>
      </w:r>
      <w:r w:rsidRPr="00691451">
        <w:t>SharePoint Designer</w:t>
      </w:r>
      <w:r>
        <w:t xml:space="preserve"> by clicking the </w:t>
      </w:r>
      <w:r w:rsidRPr="00F11F8A">
        <w:rPr>
          <w:b/>
        </w:rPr>
        <w:t>Start Button</w:t>
      </w:r>
      <w:r>
        <w:t xml:space="preserve"> and selecting </w:t>
      </w:r>
      <w:r w:rsidRPr="00F11F8A">
        <w:rPr>
          <w:b/>
        </w:rPr>
        <w:t>All Programs -&gt; Microsoft Office -&gt; Microsoft Office SharePoint Designer 2007</w:t>
      </w:r>
      <w:r>
        <w:t>.</w:t>
      </w:r>
    </w:p>
    <w:p w:rsidR="00BC4BC3" w:rsidRDefault="00BC4BC3" w:rsidP="00F11F8A">
      <w:pPr>
        <w:pStyle w:val="Heading4"/>
      </w:pPr>
      <w:r>
        <w:t xml:space="preserve">Open the </w:t>
      </w:r>
      <w:r w:rsidRPr="00691451">
        <w:rPr>
          <w:b/>
        </w:rPr>
        <w:t>Demos</w:t>
      </w:r>
      <w:r>
        <w:t xml:space="preserve"> site collection by clicking </w:t>
      </w:r>
      <w:r w:rsidRPr="00691451">
        <w:rPr>
          <w:b/>
        </w:rPr>
        <w:t>File -&gt; Open Site</w:t>
      </w:r>
      <w:r>
        <w:t xml:space="preserve"> and entering a site name of </w:t>
      </w:r>
      <w:r w:rsidRPr="00691451">
        <w:rPr>
          <w:b/>
        </w:rPr>
        <w:t>http://</w:t>
      </w:r>
      <w:r w:rsidR="00DA31E9">
        <w:rPr>
          <w:b/>
        </w:rPr>
        <w:t>litwareinc.com</w:t>
      </w:r>
      <w:r w:rsidRPr="00691451">
        <w:rPr>
          <w:b/>
        </w:rPr>
        <w:t>/sites/Demos</w:t>
      </w:r>
      <w:r>
        <w:t>.</w:t>
      </w:r>
    </w:p>
    <w:p w:rsidR="00027944" w:rsidRDefault="00FD36B1" w:rsidP="00A172F7">
      <w:pPr>
        <w:pStyle w:val="Heading3"/>
      </w:pPr>
      <w:r>
        <w:t xml:space="preserve">Open the existing </w:t>
      </w:r>
      <w:r w:rsidRPr="00FD36B1">
        <w:rPr>
          <w:b/>
        </w:rPr>
        <w:t>Lookup Notes</w:t>
      </w:r>
      <w:r>
        <w:t xml:space="preserve"> workflow.</w:t>
      </w:r>
    </w:p>
    <w:p w:rsidR="00FD36B1" w:rsidRDefault="00FD36B1" w:rsidP="00F11F8A">
      <w:pPr>
        <w:pStyle w:val="Heading4"/>
      </w:pPr>
      <w:r>
        <w:t xml:space="preserve">Expand the </w:t>
      </w:r>
      <w:r w:rsidRPr="00FD36B1">
        <w:rPr>
          <w:b/>
        </w:rPr>
        <w:t>Workflow</w:t>
      </w:r>
      <w:r>
        <w:t xml:space="preserve"> node in the </w:t>
      </w:r>
      <w:r w:rsidRPr="00FD36B1">
        <w:rPr>
          <w:b/>
        </w:rPr>
        <w:t>Folder List</w:t>
      </w:r>
      <w:r>
        <w:t>.</w:t>
      </w:r>
    </w:p>
    <w:p w:rsidR="00FD36B1" w:rsidRDefault="00FD36B1" w:rsidP="00F11F8A">
      <w:pPr>
        <w:pStyle w:val="Heading4"/>
      </w:pPr>
      <w:r>
        <w:t xml:space="preserve">Expand the </w:t>
      </w:r>
      <w:r w:rsidRPr="00FD36B1">
        <w:t>Lookup Notes</w:t>
      </w:r>
      <w:r>
        <w:t xml:space="preserve"> in the </w:t>
      </w:r>
      <w:r w:rsidRPr="00FD36B1">
        <w:t>Folder List</w:t>
      </w:r>
    </w:p>
    <w:p w:rsidR="00FD36B1" w:rsidRDefault="00FD36B1" w:rsidP="00F11F8A">
      <w:pPr>
        <w:pStyle w:val="Heading4"/>
      </w:pPr>
      <w:r>
        <w:t xml:space="preserve">Double click </w:t>
      </w:r>
      <w:r w:rsidRPr="00FD36B1">
        <w:rPr>
          <w:b/>
        </w:rPr>
        <w:t>Lookup Notes.xoml</w:t>
      </w:r>
      <w:r>
        <w:t xml:space="preserve"> to open the workflow designer.</w:t>
      </w:r>
    </w:p>
    <w:p w:rsidR="00704257" w:rsidRDefault="00704257" w:rsidP="00A172F7">
      <w:pPr>
        <w:pStyle w:val="Heading3"/>
      </w:pPr>
      <w:r>
        <w:t xml:space="preserve">Add an </w:t>
      </w:r>
      <w:r w:rsidRPr="00756F50">
        <w:rPr>
          <w:b/>
        </w:rPr>
        <w:t xml:space="preserve">Else If </w:t>
      </w:r>
      <w:r>
        <w:t xml:space="preserve">conditional branch o the </w:t>
      </w:r>
      <w:r w:rsidRPr="00756F50">
        <w:rPr>
          <w:b/>
        </w:rPr>
        <w:t>Retrieve Contact Notes</w:t>
      </w:r>
    </w:p>
    <w:p w:rsidR="00704257" w:rsidRDefault="00704257" w:rsidP="00F11F8A">
      <w:pPr>
        <w:pStyle w:val="Heading4"/>
      </w:pPr>
      <w:r>
        <w:t xml:space="preserve">Select the </w:t>
      </w:r>
      <w:r w:rsidRPr="00DA31E9">
        <w:rPr>
          <w:b/>
        </w:rPr>
        <w:t>Retreive Contact Notes</w:t>
      </w:r>
      <w:r>
        <w:t xml:space="preserve"> step in the </w:t>
      </w:r>
      <w:r w:rsidRPr="00DA31E9">
        <w:rPr>
          <w:b/>
        </w:rPr>
        <w:t>Workflow Steps</w:t>
      </w:r>
      <w:r>
        <w:t xml:space="preserve"> section of the </w:t>
      </w:r>
      <w:r w:rsidRPr="00DA31E9">
        <w:rPr>
          <w:b/>
        </w:rPr>
        <w:t>Workflow Designer</w:t>
      </w:r>
      <w:r>
        <w:t>.</w:t>
      </w:r>
    </w:p>
    <w:p w:rsidR="00704257" w:rsidRDefault="00704257" w:rsidP="00F11F8A">
      <w:pPr>
        <w:pStyle w:val="Heading4"/>
      </w:pPr>
      <w:r>
        <w:t xml:space="preserve">Click the </w:t>
      </w:r>
      <w:r w:rsidRPr="00DA31E9">
        <w:rPr>
          <w:b/>
        </w:rPr>
        <w:t>Add ‘Else If’ Conditional Branch</w:t>
      </w:r>
      <w:r>
        <w:t xml:space="preserve"> in the </w:t>
      </w:r>
      <w:r w:rsidRPr="00DA31E9">
        <w:rPr>
          <w:b/>
        </w:rPr>
        <w:t>Workflow Designer</w:t>
      </w:r>
      <w:r>
        <w:t>.</w:t>
      </w:r>
    </w:p>
    <w:p w:rsidR="00704257" w:rsidRDefault="00756F50" w:rsidP="00F11F8A">
      <w:pPr>
        <w:pStyle w:val="Heading4"/>
      </w:pPr>
      <w:r>
        <w:t xml:space="preserve">Move the new branch up by clicking its drop down menu in the upper left corner and selecting </w:t>
      </w:r>
      <w:r w:rsidRPr="00756F50">
        <w:rPr>
          <w:b/>
        </w:rPr>
        <w:t>Move Branch Up</w:t>
      </w:r>
      <w:r>
        <w:t>.</w:t>
      </w:r>
    </w:p>
    <w:p w:rsidR="00756F50" w:rsidRDefault="00756F50" w:rsidP="00756F50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852500" cy="3778533"/>
            <wp:effectExtent l="190500" t="152400" r="176700" b="126717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10" cy="3778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2F7" w:rsidRDefault="00A172F7">
      <w:pPr>
        <w:ind w:left="720"/>
        <w:rPr>
          <w:rFonts w:eastAsiaTheme="majorEastAsia" w:cs="Arial"/>
          <w:bCs/>
        </w:rPr>
      </w:pPr>
      <w:r>
        <w:br w:type="page"/>
      </w:r>
    </w:p>
    <w:p w:rsidR="00756F50" w:rsidRDefault="00756F50" w:rsidP="00A172F7">
      <w:pPr>
        <w:pStyle w:val="Heading3"/>
      </w:pPr>
      <w:r>
        <w:t>Add a condition that performs a lookup into the database to determine if the email address is available.</w:t>
      </w:r>
    </w:p>
    <w:p w:rsidR="00756F50" w:rsidRDefault="00756F50" w:rsidP="00F11F8A">
      <w:pPr>
        <w:pStyle w:val="Heading4"/>
      </w:pPr>
      <w:r>
        <w:t xml:space="preserve">Add a condition to the top branch of type </w:t>
      </w:r>
      <w:r w:rsidR="00DA31E9">
        <w:rPr>
          <w:b/>
        </w:rPr>
        <w:t>Exists in database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 w:rsidRPr="004D1A7B">
        <w:rPr>
          <w:b/>
        </w:rPr>
        <w:t>Condition</w:t>
      </w:r>
      <w:r>
        <w:t xml:space="preserve"> button and select </w:t>
      </w:r>
      <w:r>
        <w:rPr>
          <w:b/>
        </w:rPr>
        <w:t>Exists in database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>
        <w:rPr>
          <w:b/>
        </w:rPr>
        <w:t>table</w:t>
      </w:r>
      <w:r>
        <w:t xml:space="preserve"> link in the condition and enter </w:t>
      </w:r>
      <w:r w:rsidRPr="00756F50">
        <w:rPr>
          <w:b/>
        </w:rPr>
        <w:t>UserProfiles</w:t>
      </w:r>
      <w:r>
        <w:t>.</w:t>
      </w:r>
    </w:p>
    <w:p w:rsidR="00756F50" w:rsidRDefault="00756F50" w:rsidP="005D13A4">
      <w:pPr>
        <w:pStyle w:val="Heading5"/>
      </w:pPr>
      <w:r>
        <w:t xml:space="preserve">Click the </w:t>
      </w:r>
      <w:r w:rsidRPr="00756F50">
        <w:rPr>
          <w:b/>
        </w:rPr>
        <w:t>database</w:t>
      </w:r>
      <w:r>
        <w:t xml:space="preserve"> link in the condition and enter </w:t>
      </w:r>
      <w:r w:rsidR="005D13A4" w:rsidRPr="005D13A4">
        <w:rPr>
          <w:b/>
        </w:rPr>
        <w:t>Data</w:t>
      </w:r>
      <w:r w:rsidR="00A172F7">
        <w:rPr>
          <w:b/>
        </w:rPr>
        <w:t>.</w:t>
      </w:r>
      <w:r w:rsidR="005D13A4" w:rsidRPr="005D13A4">
        <w:rPr>
          <w:b/>
        </w:rPr>
        <w:t xml:space="preserve"> Source=.\SQLEXPRESS;AttachDbFilename=C:\Labs\Files\Litware.mdf;Integrated Security=True;Connect Timeout=30;User Instance=True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>
        <w:rPr>
          <w:b/>
        </w:rPr>
        <w:t>field</w:t>
      </w:r>
      <w:r>
        <w:t xml:space="preserve"> link in the condition and enter </w:t>
      </w:r>
      <w:r>
        <w:rPr>
          <w:b/>
        </w:rPr>
        <w:t>Email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 w:rsidRPr="00C52191">
        <w:rPr>
          <w:b/>
        </w:rPr>
        <w:t>value</w:t>
      </w:r>
      <w:r>
        <w:t xml:space="preserve"> link in the action and click the </w:t>
      </w:r>
      <w:r w:rsidRPr="00C52191">
        <w:rPr>
          <w:b/>
        </w:rPr>
        <w:t>Fx</w:t>
      </w:r>
      <w:r>
        <w:t xml:space="preserve"> button.</w:t>
      </w:r>
    </w:p>
    <w:p w:rsidR="00756F50" w:rsidRDefault="00756F50" w:rsidP="00F11F8A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Source</w:t>
      </w:r>
      <w:r>
        <w:t xml:space="preserve"> drop down </w:t>
      </w:r>
      <w:r w:rsidRPr="00F11F8A">
        <w:t>list</w:t>
      </w:r>
      <w:r>
        <w:t xml:space="preserve">, select the </w:t>
      </w:r>
      <w:r>
        <w:rPr>
          <w:b/>
        </w:rPr>
        <w:t xml:space="preserve">Current Item </w:t>
      </w:r>
      <w:r>
        <w:t>item.</w:t>
      </w:r>
    </w:p>
    <w:p w:rsidR="00756F50" w:rsidRDefault="00756F50" w:rsidP="00756F50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Field</w:t>
      </w:r>
      <w:r>
        <w:t xml:space="preserve"> drop down list, select </w:t>
      </w:r>
      <w:r>
        <w:rPr>
          <w:b/>
        </w:rPr>
        <w:t xml:space="preserve">E-mail Address </w:t>
      </w:r>
      <w:r w:rsidRPr="00E349FE">
        <w:t>and click</w:t>
      </w:r>
      <w:r>
        <w:rPr>
          <w:b/>
        </w:rPr>
        <w:t xml:space="preserve"> OK</w:t>
      </w:r>
      <w:r>
        <w:t>.</w:t>
      </w:r>
    </w:p>
    <w:p w:rsidR="00756F50" w:rsidRDefault="00756F50" w:rsidP="00A172F7">
      <w:pPr>
        <w:pStyle w:val="Heading3"/>
      </w:pPr>
      <w:r>
        <w:t xml:space="preserve">Add an action that will perform the lookup in the database and store the notes in the </w:t>
      </w:r>
      <w:r w:rsidRPr="00756F50">
        <w:rPr>
          <w:b/>
        </w:rPr>
        <w:t>Notes</w:t>
      </w:r>
      <w:r>
        <w:t xml:space="preserve"> variable.</w:t>
      </w:r>
    </w:p>
    <w:p w:rsidR="00756F50" w:rsidRDefault="00756F50" w:rsidP="00F11F8A">
      <w:pPr>
        <w:pStyle w:val="Heading4"/>
      </w:pPr>
      <w:r>
        <w:t xml:space="preserve">Add an action to the top branch of type </w:t>
      </w:r>
      <w:r w:rsidRPr="00CD2BDC">
        <w:rPr>
          <w:b/>
        </w:rPr>
        <w:t>Sql Value Lookup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 w:rsidRPr="00511994">
        <w:rPr>
          <w:b/>
        </w:rPr>
        <w:t>Actions</w:t>
      </w:r>
      <w:r>
        <w:t xml:space="preserve"> button and select </w:t>
      </w:r>
      <w:r w:rsidRPr="00511994">
        <w:rPr>
          <w:b/>
        </w:rPr>
        <w:t>More actions</w:t>
      </w:r>
      <w:r>
        <w:t>.</w:t>
      </w:r>
    </w:p>
    <w:p w:rsidR="00756F50" w:rsidRDefault="00756F50" w:rsidP="00756F50">
      <w:pPr>
        <w:pStyle w:val="Heading5"/>
      </w:pPr>
      <w:r>
        <w:t xml:space="preserve">In the </w:t>
      </w:r>
      <w:r w:rsidRPr="00511994">
        <w:rPr>
          <w:b/>
        </w:rPr>
        <w:t>Workflow Actions</w:t>
      </w:r>
      <w:r>
        <w:t xml:space="preserve"> dialog, select the </w:t>
      </w:r>
      <w:r>
        <w:rPr>
          <w:b/>
        </w:rPr>
        <w:t xml:space="preserve">Sql </w:t>
      </w:r>
      <w:r>
        <w:t>category.</w:t>
      </w:r>
    </w:p>
    <w:p w:rsidR="00756F50" w:rsidRDefault="00756F50" w:rsidP="00756F50">
      <w:pPr>
        <w:pStyle w:val="Heading5"/>
      </w:pPr>
      <w:r>
        <w:t xml:space="preserve">Select the </w:t>
      </w:r>
      <w:r>
        <w:rPr>
          <w:b/>
        </w:rPr>
        <w:t xml:space="preserve">Sql Value Lookup </w:t>
      </w:r>
      <w:r>
        <w:t xml:space="preserve">action from the list and click </w:t>
      </w:r>
      <w:r w:rsidRPr="00511994">
        <w:rPr>
          <w:b/>
        </w:rPr>
        <w:t>Add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>
        <w:rPr>
          <w:b/>
        </w:rPr>
        <w:t xml:space="preserve">first </w:t>
      </w:r>
      <w:r>
        <w:t xml:space="preserve">link in the action and select the </w:t>
      </w:r>
      <w:r w:rsidRPr="00756F50">
        <w:rPr>
          <w:b/>
        </w:rPr>
        <w:t>Variable:</w:t>
      </w:r>
      <w:r>
        <w:t xml:space="preserve"> </w:t>
      </w:r>
      <w:r w:rsidRPr="00511994">
        <w:rPr>
          <w:b/>
        </w:rPr>
        <w:t>Notes</w:t>
      </w:r>
      <w:r>
        <w:t xml:space="preserve"> item.</w:t>
      </w:r>
    </w:p>
    <w:p w:rsidR="00756F50" w:rsidRDefault="00756F50" w:rsidP="00756F50">
      <w:pPr>
        <w:pStyle w:val="Heading5"/>
      </w:pPr>
      <w:r>
        <w:t xml:space="preserve">Click the </w:t>
      </w:r>
      <w:r>
        <w:rPr>
          <w:b/>
        </w:rPr>
        <w:t xml:space="preserve">second </w:t>
      </w:r>
      <w:r>
        <w:t xml:space="preserve">link in the action and set the value to </w:t>
      </w:r>
      <w:r w:rsidRPr="00756F50">
        <w:rPr>
          <w:b/>
        </w:rPr>
        <w:t>Comments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 w:rsidRPr="00756F50">
        <w:rPr>
          <w:b/>
        </w:rPr>
        <w:t>third</w:t>
      </w:r>
      <w:r>
        <w:t xml:space="preserve"> link in the action and set the value to </w:t>
      </w:r>
      <w:r w:rsidR="005D13A4">
        <w:rPr>
          <w:b/>
        </w:rPr>
        <w:t>User</w:t>
      </w:r>
      <w:r w:rsidRPr="00756F50">
        <w:rPr>
          <w:b/>
        </w:rPr>
        <w:t>Profiles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>
        <w:rPr>
          <w:b/>
        </w:rPr>
        <w:t>fourth</w:t>
      </w:r>
      <w:r>
        <w:t xml:space="preserve"> link in the action and set the value to </w:t>
      </w:r>
      <w:r w:rsidR="005D13A4" w:rsidRPr="005D13A4">
        <w:rPr>
          <w:b/>
        </w:rPr>
        <w:t>Data</w:t>
      </w:r>
      <w:r w:rsidR="00A172F7">
        <w:rPr>
          <w:b/>
        </w:rPr>
        <w:t>.</w:t>
      </w:r>
      <w:r w:rsidR="005D13A4" w:rsidRPr="005D13A4">
        <w:rPr>
          <w:b/>
        </w:rPr>
        <w:t xml:space="preserve"> Source=.\SQLEXPRESS;AttachDbFilename=C:\Labs\Files\Litware.mdf;Integrated Security=True;Connect Timeout=30;User Instance=True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>
        <w:rPr>
          <w:b/>
        </w:rPr>
        <w:t>fifth</w:t>
      </w:r>
      <w:r>
        <w:t xml:space="preserve"> link in the action and set the value to </w:t>
      </w:r>
      <w:r>
        <w:rPr>
          <w:b/>
        </w:rPr>
        <w:t>Email</w:t>
      </w:r>
      <w:r>
        <w:t>.</w:t>
      </w:r>
    </w:p>
    <w:p w:rsidR="00756F50" w:rsidRDefault="00756F50" w:rsidP="00756F50">
      <w:pPr>
        <w:pStyle w:val="Heading5"/>
      </w:pPr>
      <w:r>
        <w:t xml:space="preserve">Click the </w:t>
      </w:r>
      <w:r>
        <w:rPr>
          <w:b/>
        </w:rPr>
        <w:t>sixth</w:t>
      </w:r>
      <w:r>
        <w:t xml:space="preserve"> link in the action and click the </w:t>
      </w:r>
      <w:r w:rsidRPr="00756F50">
        <w:rPr>
          <w:b/>
        </w:rPr>
        <w:t>Fx</w:t>
      </w:r>
      <w:r>
        <w:t xml:space="preserve"> button.</w:t>
      </w:r>
    </w:p>
    <w:p w:rsidR="00756F50" w:rsidRDefault="00756F50" w:rsidP="00756F50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Source</w:t>
      </w:r>
      <w:r>
        <w:t xml:space="preserve"> drop down list, select the </w:t>
      </w:r>
      <w:r>
        <w:rPr>
          <w:b/>
        </w:rPr>
        <w:t xml:space="preserve">Current Item </w:t>
      </w:r>
      <w:r>
        <w:t>item.</w:t>
      </w:r>
    </w:p>
    <w:p w:rsidR="00756F50" w:rsidRDefault="00756F50" w:rsidP="00756F50">
      <w:pPr>
        <w:pStyle w:val="Heading5"/>
      </w:pPr>
      <w:r>
        <w:t xml:space="preserve">In the </w:t>
      </w:r>
      <w:r w:rsidRPr="00C52191">
        <w:rPr>
          <w:b/>
        </w:rPr>
        <w:t>Lookup Details</w:t>
      </w:r>
      <w:r>
        <w:t xml:space="preserve"> section’s </w:t>
      </w:r>
      <w:r w:rsidRPr="00C52191">
        <w:rPr>
          <w:b/>
        </w:rPr>
        <w:t>Field</w:t>
      </w:r>
      <w:r>
        <w:t xml:space="preserve"> drop down list, select </w:t>
      </w:r>
      <w:r>
        <w:rPr>
          <w:b/>
        </w:rPr>
        <w:t xml:space="preserve">E-mail Address </w:t>
      </w:r>
      <w:r w:rsidRPr="00E349FE">
        <w:t>and click</w:t>
      </w:r>
      <w:r>
        <w:rPr>
          <w:b/>
        </w:rPr>
        <w:t xml:space="preserve"> OK</w:t>
      </w:r>
      <w:r>
        <w:t>.</w:t>
      </w:r>
    </w:p>
    <w:p w:rsidR="00756F50" w:rsidRDefault="00756F50" w:rsidP="00756F50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286250" cy="3337606"/>
            <wp:effectExtent l="190500" t="152400" r="171450" b="129494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7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6CF" w:rsidRDefault="007D36CF" w:rsidP="00A172F7">
      <w:pPr>
        <w:pStyle w:val="Heading3"/>
      </w:pPr>
      <w:r>
        <w:t xml:space="preserve">Save the workflow by clicking the </w:t>
      </w:r>
      <w:r w:rsidRPr="00511994">
        <w:rPr>
          <w:b/>
        </w:rPr>
        <w:t>Finish</w:t>
      </w:r>
      <w:r>
        <w:t xml:space="preserve"> button in the </w:t>
      </w:r>
      <w:r w:rsidRPr="00CD2BDC">
        <w:rPr>
          <w:b/>
        </w:rPr>
        <w:t>Workflow Designer</w:t>
      </w:r>
      <w:r>
        <w:t>.</w:t>
      </w:r>
    </w:p>
    <w:p w:rsidR="007D36CF" w:rsidRDefault="007D36CF" w:rsidP="00A172F7">
      <w:pPr>
        <w:pStyle w:val="Heading3"/>
      </w:pPr>
      <w:r>
        <w:t xml:space="preserve">Test the workflow in the browser by creating a new contact with </w:t>
      </w:r>
      <w:r w:rsidR="00CD2BDC">
        <w:t xml:space="preserve">an </w:t>
      </w:r>
      <w:r>
        <w:t xml:space="preserve">email </w:t>
      </w:r>
      <w:r w:rsidR="00CD2BDC">
        <w:t xml:space="preserve">of </w:t>
      </w:r>
      <w:r w:rsidR="00CD2BDC" w:rsidRPr="00CD2BDC">
        <w:rPr>
          <w:b/>
        </w:rPr>
        <w:t>Administrator@litwareinc.com</w:t>
      </w:r>
      <w:r w:rsidR="00CD2BDC">
        <w:t xml:space="preserve"> </w:t>
      </w:r>
      <w:r>
        <w:t xml:space="preserve">and starting the </w:t>
      </w:r>
      <w:r w:rsidRPr="00265968">
        <w:rPr>
          <w:b/>
        </w:rPr>
        <w:t>Lookup Notes</w:t>
      </w:r>
      <w:r>
        <w:t xml:space="preserve"> workflow.</w:t>
      </w:r>
    </w:p>
    <w:p w:rsidR="007D36CF" w:rsidRDefault="007D36CF" w:rsidP="00F11F8A">
      <w:pPr>
        <w:pStyle w:val="Heading4"/>
      </w:pPr>
      <w:r>
        <w:t xml:space="preserve">Navigate to the </w:t>
      </w:r>
      <w:r w:rsidRPr="00CD2BDC">
        <w:rPr>
          <w:b/>
        </w:rPr>
        <w:t>Contacts</w:t>
      </w:r>
      <w:r>
        <w:t xml:space="preserve"> list using </w:t>
      </w:r>
      <w:r w:rsidRPr="00CD2BDC">
        <w:rPr>
          <w:b/>
        </w:rPr>
        <w:t>Internet Explorer</w:t>
      </w:r>
      <w:r>
        <w:t>.</w:t>
      </w:r>
    </w:p>
    <w:p w:rsidR="007D36CF" w:rsidRDefault="007D36CF" w:rsidP="007D36CF">
      <w:pPr>
        <w:pStyle w:val="Heading5"/>
      </w:pPr>
      <w:r>
        <w:t xml:space="preserve">Navigate to </w:t>
      </w:r>
      <w:r w:rsidRPr="004D1A7B">
        <w:rPr>
          <w:b/>
        </w:rPr>
        <w:t>http://</w:t>
      </w:r>
      <w:r w:rsidR="005D13A4">
        <w:rPr>
          <w:b/>
        </w:rPr>
        <w:t>litwareinc.com</w:t>
      </w:r>
      <w:r w:rsidRPr="004D1A7B">
        <w:rPr>
          <w:b/>
        </w:rPr>
        <w:t>/sites/Demos</w:t>
      </w:r>
      <w:r>
        <w:t>.</w:t>
      </w:r>
    </w:p>
    <w:p w:rsidR="007D36CF" w:rsidRDefault="007D36CF" w:rsidP="007D36CF">
      <w:pPr>
        <w:pStyle w:val="Heading5"/>
      </w:pPr>
      <w:r>
        <w:t xml:space="preserve">Click the </w:t>
      </w:r>
      <w:r w:rsidRPr="004D1A7B">
        <w:rPr>
          <w:b/>
        </w:rPr>
        <w:t>Contacts</w:t>
      </w:r>
      <w:r>
        <w:t xml:space="preserve"> link on the left hand navigation bar.</w:t>
      </w:r>
    </w:p>
    <w:p w:rsidR="007D36CF" w:rsidRDefault="007D36CF" w:rsidP="00F11F8A">
      <w:pPr>
        <w:pStyle w:val="Heading4"/>
      </w:pPr>
      <w:r>
        <w:t>Create a new contact with an email address</w:t>
      </w:r>
      <w:r w:rsidR="00CD2BDC">
        <w:t xml:space="preserve"> of </w:t>
      </w:r>
      <w:r w:rsidR="00CD2BDC" w:rsidRPr="00CD2BDC">
        <w:rPr>
          <w:b/>
        </w:rPr>
        <w:t>Administrator@litwareinc.com</w:t>
      </w:r>
      <w:r>
        <w:t>.</w:t>
      </w:r>
    </w:p>
    <w:p w:rsidR="007D36CF" w:rsidRDefault="007D36CF" w:rsidP="00F11F8A">
      <w:pPr>
        <w:pStyle w:val="Heading4"/>
      </w:pPr>
      <w:r>
        <w:t>Start the workflow on the new contact.</w:t>
      </w:r>
    </w:p>
    <w:p w:rsidR="007D36CF" w:rsidRDefault="007D36CF" w:rsidP="007D36CF">
      <w:pPr>
        <w:pStyle w:val="Heading5"/>
      </w:pPr>
      <w:r>
        <w:t xml:space="preserve">Click </w:t>
      </w:r>
      <w:r w:rsidRPr="004D1A7B">
        <w:rPr>
          <w:b/>
        </w:rPr>
        <w:t>Workflows</w:t>
      </w:r>
      <w:r>
        <w:t xml:space="preserve"> in the item’s drop down menu and start a workflow of type </w:t>
      </w:r>
      <w:r w:rsidRPr="004D1A7B">
        <w:rPr>
          <w:b/>
        </w:rPr>
        <w:t>Lookup Notes</w:t>
      </w:r>
      <w:r>
        <w:t>.</w:t>
      </w:r>
    </w:p>
    <w:p w:rsidR="007D36CF" w:rsidRDefault="007D36CF" w:rsidP="007D36CF">
      <w:pPr>
        <w:pStyle w:val="Heading5"/>
      </w:pPr>
      <w:r>
        <w:t xml:space="preserve">On the instantiation page, click </w:t>
      </w:r>
      <w:r w:rsidRPr="004D1A7B">
        <w:rPr>
          <w:b/>
        </w:rPr>
        <w:t>Start</w:t>
      </w:r>
      <w:r>
        <w:t>.</w:t>
      </w:r>
    </w:p>
    <w:p w:rsidR="007D36CF" w:rsidRDefault="007D36CF" w:rsidP="00F11F8A">
      <w:pPr>
        <w:pStyle w:val="Heading4"/>
      </w:pPr>
      <w:r>
        <w:t xml:space="preserve">On the </w:t>
      </w:r>
      <w:r w:rsidRPr="004D1A7B">
        <w:rPr>
          <w:b/>
        </w:rPr>
        <w:t>Contacts</w:t>
      </w:r>
      <w:r>
        <w:t xml:space="preserve"> list page, click the </w:t>
      </w:r>
      <w:r w:rsidRPr="004D1A7B">
        <w:rPr>
          <w:b/>
        </w:rPr>
        <w:t>Completed</w:t>
      </w:r>
      <w:r>
        <w:t xml:space="preserve"> link under </w:t>
      </w:r>
      <w:r w:rsidRPr="004D1A7B">
        <w:rPr>
          <w:b/>
        </w:rPr>
        <w:t>Lookup Notes</w:t>
      </w:r>
      <w:r>
        <w:t xml:space="preserve"> to see the workflow status.</w:t>
      </w:r>
    </w:p>
    <w:p w:rsidR="007D36CF" w:rsidRDefault="00CD2BDC" w:rsidP="00F11F8A">
      <w:pPr>
        <w:pStyle w:val="Heading4"/>
      </w:pPr>
      <w:r>
        <w:t>Verify that the workflow is completed and that the contact’s notes are now populated using the value in the database.</w:t>
      </w:r>
    </w:p>
    <w:p w:rsidR="007D36CF" w:rsidRDefault="00CD2BDC" w:rsidP="00CD2BDC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457700" cy="4724585"/>
            <wp:effectExtent l="190500" t="152400" r="171450" b="13316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72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D36CF" w:rsidSect="00F24E4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8F7" w:rsidRDefault="007C28F7" w:rsidP="008E38B2">
      <w:pPr>
        <w:spacing w:before="0" w:after="0" w:line="240" w:lineRule="auto"/>
      </w:pPr>
      <w:r>
        <w:separator/>
      </w:r>
    </w:p>
  </w:endnote>
  <w:endnote w:type="continuationSeparator" w:id="0">
    <w:p w:rsidR="007C28F7" w:rsidRDefault="007C28F7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86" w:rsidRPr="008E38B2" w:rsidRDefault="00A53EEA" w:rsidP="008E38B2">
    <w:pPr>
      <w:pStyle w:val="Footer"/>
    </w:pPr>
    <w:r>
      <w:t>© 2009</w:t>
    </w:r>
    <w:r w:rsidRPr="008E38B2">
      <w:t xml:space="preserve"> </w:t>
    </w:r>
    <w:r>
      <w:t>Critical Path Training, LLC</w:t>
    </w:r>
    <w:r w:rsidR="00764586">
      <w:tab/>
    </w:r>
    <w:r w:rsidR="00764586">
      <w:tab/>
      <w:t>Page</w:t>
    </w:r>
    <w:r w:rsidR="0065512E">
      <w:t xml:space="preserve"> 12-</w:t>
    </w:r>
    <w:fldSimple w:instr=" PAGE   \* MERGEFORMAT ">
      <w:r>
        <w:rPr>
          <w:noProof/>
        </w:rPr>
        <w:t>1</w:t>
      </w:r>
    </w:fldSimple>
    <w:r w:rsidR="00764586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8F7" w:rsidRDefault="007C28F7" w:rsidP="008E38B2">
      <w:pPr>
        <w:spacing w:before="0" w:after="0" w:line="240" w:lineRule="auto"/>
      </w:pPr>
      <w:r>
        <w:separator/>
      </w:r>
    </w:p>
  </w:footnote>
  <w:footnote w:type="continuationSeparator" w:id="0">
    <w:p w:rsidR="007C28F7" w:rsidRDefault="007C28F7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5994E91"/>
    <w:multiLevelType w:val="hybridMultilevel"/>
    <w:tmpl w:val="52FAD532"/>
    <w:lvl w:ilvl="0" w:tplc="16F4EA7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95C86"/>
    <w:multiLevelType w:val="hybridMultilevel"/>
    <w:tmpl w:val="9342F01C"/>
    <w:lvl w:ilvl="0" w:tplc="785CD444">
      <w:start w:val="1"/>
      <w:numFmt w:val="bullet"/>
      <w:pStyle w:val="Heading4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7"/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24CCE"/>
    <w:rsid w:val="00027944"/>
    <w:rsid w:val="00053746"/>
    <w:rsid w:val="00062F9D"/>
    <w:rsid w:val="000851B2"/>
    <w:rsid w:val="000B1ED5"/>
    <w:rsid w:val="000C40FB"/>
    <w:rsid w:val="000F266A"/>
    <w:rsid w:val="00103D35"/>
    <w:rsid w:val="001044BC"/>
    <w:rsid w:val="00110919"/>
    <w:rsid w:val="00153A47"/>
    <w:rsid w:val="0017254A"/>
    <w:rsid w:val="00172FEA"/>
    <w:rsid w:val="00180B8B"/>
    <w:rsid w:val="00181128"/>
    <w:rsid w:val="001B37B8"/>
    <w:rsid w:val="001C2018"/>
    <w:rsid w:val="001C5929"/>
    <w:rsid w:val="00234F62"/>
    <w:rsid w:val="00265968"/>
    <w:rsid w:val="002B290D"/>
    <w:rsid w:val="002C2533"/>
    <w:rsid w:val="002F2959"/>
    <w:rsid w:val="00322627"/>
    <w:rsid w:val="00331E73"/>
    <w:rsid w:val="00342B85"/>
    <w:rsid w:val="003531FC"/>
    <w:rsid w:val="003534F8"/>
    <w:rsid w:val="003D5518"/>
    <w:rsid w:val="003E54E7"/>
    <w:rsid w:val="003F20CB"/>
    <w:rsid w:val="004171A1"/>
    <w:rsid w:val="00420C99"/>
    <w:rsid w:val="0044340A"/>
    <w:rsid w:val="004B513D"/>
    <w:rsid w:val="004D1A7B"/>
    <w:rsid w:val="005014B4"/>
    <w:rsid w:val="00511994"/>
    <w:rsid w:val="00546CA5"/>
    <w:rsid w:val="00566BC5"/>
    <w:rsid w:val="00583EA8"/>
    <w:rsid w:val="005B1BE9"/>
    <w:rsid w:val="005D13A4"/>
    <w:rsid w:val="005E7DD3"/>
    <w:rsid w:val="00627B34"/>
    <w:rsid w:val="00633D3A"/>
    <w:rsid w:val="0064621A"/>
    <w:rsid w:val="0065512E"/>
    <w:rsid w:val="006855C6"/>
    <w:rsid w:val="00691451"/>
    <w:rsid w:val="006E5D40"/>
    <w:rsid w:val="00704257"/>
    <w:rsid w:val="00712F23"/>
    <w:rsid w:val="00725FB7"/>
    <w:rsid w:val="007263C6"/>
    <w:rsid w:val="00733A9F"/>
    <w:rsid w:val="00756F50"/>
    <w:rsid w:val="007616AA"/>
    <w:rsid w:val="00764586"/>
    <w:rsid w:val="00783EFB"/>
    <w:rsid w:val="00790C68"/>
    <w:rsid w:val="007B16CB"/>
    <w:rsid w:val="007C1036"/>
    <w:rsid w:val="007C28F7"/>
    <w:rsid w:val="007D36CF"/>
    <w:rsid w:val="007E26ED"/>
    <w:rsid w:val="007F1425"/>
    <w:rsid w:val="007F23C1"/>
    <w:rsid w:val="007F729D"/>
    <w:rsid w:val="00826A54"/>
    <w:rsid w:val="00855A5A"/>
    <w:rsid w:val="008E38B2"/>
    <w:rsid w:val="009B6371"/>
    <w:rsid w:val="009D3269"/>
    <w:rsid w:val="009D7911"/>
    <w:rsid w:val="00A01596"/>
    <w:rsid w:val="00A01BE8"/>
    <w:rsid w:val="00A02CF2"/>
    <w:rsid w:val="00A074A6"/>
    <w:rsid w:val="00A172F7"/>
    <w:rsid w:val="00A322BB"/>
    <w:rsid w:val="00A45A6A"/>
    <w:rsid w:val="00A53EEA"/>
    <w:rsid w:val="00A70B51"/>
    <w:rsid w:val="00AA3931"/>
    <w:rsid w:val="00AA49DF"/>
    <w:rsid w:val="00AE5ED4"/>
    <w:rsid w:val="00B3469F"/>
    <w:rsid w:val="00B51F9B"/>
    <w:rsid w:val="00B647D6"/>
    <w:rsid w:val="00BA0127"/>
    <w:rsid w:val="00BC4BC3"/>
    <w:rsid w:val="00BC4DAA"/>
    <w:rsid w:val="00BF7EC9"/>
    <w:rsid w:val="00C422BA"/>
    <w:rsid w:val="00C52191"/>
    <w:rsid w:val="00C827AC"/>
    <w:rsid w:val="00CC5956"/>
    <w:rsid w:val="00CD2591"/>
    <w:rsid w:val="00CD2BDC"/>
    <w:rsid w:val="00D105A1"/>
    <w:rsid w:val="00D323B1"/>
    <w:rsid w:val="00D32801"/>
    <w:rsid w:val="00D34E6C"/>
    <w:rsid w:val="00D77C4C"/>
    <w:rsid w:val="00DA31E9"/>
    <w:rsid w:val="00DE64BE"/>
    <w:rsid w:val="00E01BF6"/>
    <w:rsid w:val="00E349FE"/>
    <w:rsid w:val="00E52DCD"/>
    <w:rsid w:val="00E55323"/>
    <w:rsid w:val="00E914BF"/>
    <w:rsid w:val="00E96B63"/>
    <w:rsid w:val="00ED54D7"/>
    <w:rsid w:val="00ED5C88"/>
    <w:rsid w:val="00F11F8A"/>
    <w:rsid w:val="00F15822"/>
    <w:rsid w:val="00F24E45"/>
    <w:rsid w:val="00F627D0"/>
    <w:rsid w:val="00F846FC"/>
    <w:rsid w:val="00F86317"/>
    <w:rsid w:val="00FA7E56"/>
    <w:rsid w:val="00FD36B1"/>
    <w:rsid w:val="00FD671D"/>
    <w:rsid w:val="00FD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518"/>
    <w:pPr>
      <w:keepNext/>
      <w:keepLines/>
      <w:numPr>
        <w:numId w:val="30"/>
      </w:numPr>
      <w:spacing w:before="200" w:after="0"/>
      <w:ind w:left="360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F11F8A"/>
    <w:pPr>
      <w:numPr>
        <w:numId w:val="40"/>
      </w:numPr>
      <w:ind w:left="648" w:hanging="28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F11F8A"/>
    <w:pPr>
      <w:tabs>
        <w:tab w:val="clear" w:pos="864"/>
        <w:tab w:val="num" w:pos="288"/>
      </w:tabs>
      <w:ind w:left="792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tabs>
        <w:tab w:val="num" w:pos="864"/>
      </w:tabs>
      <w:ind w:left="576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783EFB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spacing w:line="240" w:lineRule="auto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518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11F8A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11F8A"/>
    <w:rPr>
      <w:rFonts w:ascii="Arial" w:hAnsi="Arial"/>
      <w:i/>
      <w:sz w:val="16"/>
    </w:rPr>
  </w:style>
  <w:style w:type="character" w:styleId="Hyperlink">
    <w:name w:val="Hyperlink"/>
    <w:basedOn w:val="DefaultParagraphFont"/>
    <w:uiPriority w:val="99"/>
    <w:unhideWhenUsed/>
    <w:rsid w:val="00712F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28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E1102"/>
    <w:rsid w:val="001C01DB"/>
    <w:rsid w:val="001C111F"/>
    <w:rsid w:val="002601F3"/>
    <w:rsid w:val="002E5C35"/>
    <w:rsid w:val="00420F5A"/>
    <w:rsid w:val="0070642D"/>
    <w:rsid w:val="00772DFA"/>
    <w:rsid w:val="00787A83"/>
    <w:rsid w:val="008C29DC"/>
    <w:rsid w:val="00904BD0"/>
    <w:rsid w:val="009305A2"/>
    <w:rsid w:val="00A31794"/>
    <w:rsid w:val="00AC2803"/>
    <w:rsid w:val="00B90B91"/>
    <w:rsid w:val="00C9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http://intranet.sharepointblackops.com/Courses/SPW401/_layouts/DocIdRedir.aspx?ID=3CC2HQU7XWNV-74-12</Url>
      <Description>3CC2HQU7XWNV-74-12</Description>
    </_dlc_DocIdUrl>
    <_dlc_DocId xmlns="c83d3ea4-1015-4b4b-bfa9-09fbcd7aa64d">3CC2HQU7XWNV-74-12</_dlc_Doc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450B27-514D-401C-8109-1B15BE0085FA}"/>
</file>

<file path=customXml/itemProps2.xml><?xml version="1.0" encoding="utf-8"?>
<ds:datastoreItem xmlns:ds="http://schemas.openxmlformats.org/officeDocument/2006/customXml" ds:itemID="{B26EDA34-FEF5-4D87-A91A-7585D13387E0}"/>
</file>

<file path=customXml/itemProps3.xml><?xml version="1.0" encoding="utf-8"?>
<ds:datastoreItem xmlns:ds="http://schemas.openxmlformats.org/officeDocument/2006/customXml" ds:itemID="{09325855-C7A9-4A80-A614-D57667C59824}"/>
</file>

<file path=customXml/itemProps4.xml><?xml version="1.0" encoding="utf-8"?>
<ds:datastoreItem xmlns:ds="http://schemas.openxmlformats.org/officeDocument/2006/customXml" ds:itemID="{40898F2C-886D-4BB6-B46D-B5D7F9C4CC7E}"/>
</file>

<file path=customXml/itemProps5.xml><?xml version="1.0" encoding="utf-8"?>
<ds:datastoreItem xmlns:ds="http://schemas.openxmlformats.org/officeDocument/2006/customXml" ds:itemID="{AC8C8057-1FB0-4435-B466-18ADBBB24685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</TotalTime>
  <Pages>7</Pages>
  <Words>3344</Words>
  <Characters>19066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22366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2</cp:revision>
  <cp:lastPrinted>2009-07-09T14:00:00Z</cp:lastPrinted>
  <dcterms:created xsi:type="dcterms:W3CDTF">2009-07-09T14:01:00Z</dcterms:created>
  <dcterms:modified xsi:type="dcterms:W3CDTF">2009-07-09T14:01:00Z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85bc8f65-6396-462c-9960-01db57141b24</vt:lpwstr>
  </property>
</Properties>
</file>