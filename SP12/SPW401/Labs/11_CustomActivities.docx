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313D22">
            <w:t>1</w:t>
          </w:r>
          <w:r w:rsidR="00B51F9B">
            <w:t>1</w:t>
          </w:r>
        </w:sdtContent>
      </w:sdt>
      <w:r w:rsidR="00F86317">
        <w:t xml:space="preserve">: </w:t>
      </w:r>
      <w:r w:rsidR="00313D22">
        <w:t>Developing Custom Activities for a SharePoint Workflow Template</w:t>
      </w:r>
    </w:p>
    <w:p w:rsidR="00BD535C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184CB3">
        <w:t>Often there are pieces of code used many times</w:t>
      </w:r>
      <w:r w:rsidR="00BD535C">
        <w:t xml:space="preserve"> in a solution</w:t>
      </w:r>
      <w:r w:rsidR="00184CB3">
        <w:t xml:space="preserve">.  In a traditional .NET </w:t>
      </w:r>
      <w:r w:rsidR="00BD535C">
        <w:t xml:space="preserve">application, you </w:t>
      </w:r>
      <w:r w:rsidR="00184CB3">
        <w:t>encapsulate</w:t>
      </w:r>
      <w:r w:rsidR="00BD535C">
        <w:t xml:space="preserve"> them</w:t>
      </w:r>
      <w:r w:rsidR="00184CB3">
        <w:t xml:space="preserve"> </w:t>
      </w:r>
      <w:r w:rsidR="00BD535C">
        <w:t xml:space="preserve">as a </w:t>
      </w:r>
      <w:r w:rsidR="00184CB3">
        <w:t xml:space="preserve">class or a function.  In Windows Workflow, </w:t>
      </w:r>
      <w:r w:rsidR="00BD535C">
        <w:t>you encapsulate them as Activities.</w:t>
      </w:r>
    </w:p>
    <w:p w:rsidR="00F86317" w:rsidRDefault="00184CB3" w:rsidP="00F86317">
      <w:pPr>
        <w:pStyle w:val="LabOverview"/>
      </w:pPr>
      <w:r>
        <w:t xml:space="preserve">In this lab, </w:t>
      </w:r>
      <w:r w:rsidR="00BD535C">
        <w:t>you will</w:t>
      </w:r>
      <w:r>
        <w:t xml:space="preserve"> be creating two custom activities that will provide database access.  To do this </w:t>
      </w:r>
      <w:r w:rsidR="00BD535C">
        <w:t>you will</w:t>
      </w:r>
      <w:r>
        <w:t xml:space="preserve"> need to create activities as well as validators and designers to ensure the activities are use properly.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15029E">
        <w:t>Building a simple Activity</w:t>
      </w:r>
    </w:p>
    <w:p w:rsidR="002419F7" w:rsidRDefault="002419F7" w:rsidP="00627B34">
      <w:pPr>
        <w:pStyle w:val="Heading3"/>
      </w:pPr>
      <w:r>
        <w:t xml:space="preserve">Create a new </w:t>
      </w:r>
      <w:r w:rsidRPr="00E85B63">
        <w:rPr>
          <w:b/>
        </w:rPr>
        <w:t>Workflow Activity Library</w:t>
      </w:r>
      <w:r>
        <w:t xml:space="preserve"> project to the solution named </w:t>
      </w:r>
      <w:r w:rsidRPr="002B0EB3">
        <w:rPr>
          <w:b/>
        </w:rPr>
        <w:t>SqlDatabaseActivities</w:t>
      </w:r>
      <w:r>
        <w:t>.</w:t>
      </w:r>
    </w:p>
    <w:p w:rsidR="002419F7" w:rsidRDefault="002419F7" w:rsidP="002419F7">
      <w:pPr>
        <w:pStyle w:val="Heading4"/>
      </w:pPr>
      <w:r>
        <w:t xml:space="preserve">Right click the solution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>Add -&gt; New Project</w:t>
      </w:r>
      <w:r>
        <w:t>.</w:t>
      </w:r>
    </w:p>
    <w:p w:rsidR="002419F7" w:rsidRDefault="002419F7" w:rsidP="002419F7">
      <w:pPr>
        <w:pStyle w:val="Heading4"/>
      </w:pPr>
      <w:r>
        <w:t xml:space="preserve">Select the </w:t>
      </w:r>
      <w:r w:rsidRPr="002B0EB3">
        <w:rPr>
          <w:b/>
        </w:rPr>
        <w:t>Workflow</w:t>
      </w:r>
      <w:r>
        <w:t xml:space="preserve"> option in the </w:t>
      </w:r>
      <w:r w:rsidRPr="002B0EB3">
        <w:rPr>
          <w:b/>
        </w:rPr>
        <w:t>Project types</w:t>
      </w:r>
      <w:r>
        <w:t xml:space="preserve"> list box and select </w:t>
      </w:r>
      <w:r w:rsidRPr="002B0EB3">
        <w:rPr>
          <w:b/>
        </w:rPr>
        <w:t>Workflow Activity Library</w:t>
      </w:r>
      <w:r>
        <w:t xml:space="preserve"> in the Templates list.</w:t>
      </w:r>
    </w:p>
    <w:p w:rsidR="002419F7" w:rsidRDefault="002419F7" w:rsidP="002419F7">
      <w:pPr>
        <w:pStyle w:val="Heading4"/>
      </w:pPr>
      <w:r>
        <w:t xml:space="preserve">Enter a name of </w:t>
      </w:r>
      <w:r w:rsidRPr="002B0EB3">
        <w:rPr>
          <w:b/>
        </w:rPr>
        <w:t>SqlDatabaseActivities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2419F7" w:rsidRDefault="002419F7" w:rsidP="002419F7">
      <w:pPr>
        <w:pStyle w:val="Heading3"/>
      </w:pPr>
      <w:r>
        <w:t xml:space="preserve">Create a new </w:t>
      </w:r>
      <w:r w:rsidRPr="002B0EB3">
        <w:rPr>
          <w:b/>
        </w:rPr>
        <w:t>Activity</w:t>
      </w:r>
      <w:r>
        <w:t xml:space="preserve"> named </w:t>
      </w:r>
      <w:r w:rsidRPr="002B0EB3">
        <w:rPr>
          <w:b/>
        </w:rPr>
        <w:t>SqlScalarQueryActivity</w:t>
      </w:r>
      <w:r>
        <w:t xml:space="preserve"> in the new project.</w:t>
      </w:r>
    </w:p>
    <w:p w:rsidR="002419F7" w:rsidRDefault="002419F7" w:rsidP="002419F7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>Add -&gt; Activity</w:t>
      </w:r>
      <w:r>
        <w:t>.</w:t>
      </w:r>
    </w:p>
    <w:p w:rsidR="002419F7" w:rsidRDefault="002419F7" w:rsidP="002419F7">
      <w:pPr>
        <w:pStyle w:val="Heading4"/>
      </w:pPr>
      <w:r>
        <w:t xml:space="preserve">Enter a name of </w:t>
      </w:r>
      <w:r w:rsidRPr="002B0EB3">
        <w:rPr>
          <w:b/>
        </w:rPr>
        <w:t>SqlScalarQueryActivity.cs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08070F" w:rsidRDefault="0008070F" w:rsidP="0008070F">
      <w:pPr>
        <w:pStyle w:val="Heading4"/>
      </w:pPr>
      <w:r>
        <w:t xml:space="preserve">Modify the class definition to change the base class to </w:t>
      </w:r>
      <w:r w:rsidRPr="006F533A">
        <w:rPr>
          <w:b/>
        </w:rPr>
        <w:t>Activity</w:t>
      </w:r>
      <w:r>
        <w:t xml:space="preserve"> instead of </w:t>
      </w:r>
      <w:r w:rsidRPr="006F533A">
        <w:rPr>
          <w:b/>
        </w:rPr>
        <w:t>SequenceActivity</w:t>
      </w:r>
      <w:r>
        <w:t>.</w:t>
      </w:r>
    </w:p>
    <w:p w:rsidR="0008070F" w:rsidRPr="006F533A" w:rsidRDefault="0008070F" w:rsidP="00BD535C">
      <w:pPr>
        <w:pStyle w:val="ExerciseStepLevel2Code"/>
      </w:pPr>
      <w:r w:rsidRPr="006F533A">
        <w:t>public partial class SqlScalarQueryActivity : Activity</w:t>
      </w:r>
    </w:p>
    <w:p w:rsidR="0008070F" w:rsidRPr="006F533A" w:rsidRDefault="0008070F" w:rsidP="00BD535C">
      <w:pPr>
        <w:pStyle w:val="ExerciseStepLevel2Code"/>
      </w:pPr>
      <w:r w:rsidRPr="006F533A">
        <w:t>{</w:t>
      </w:r>
    </w:p>
    <w:p w:rsidR="0008070F" w:rsidRPr="006F533A" w:rsidRDefault="0008070F" w:rsidP="00BD535C">
      <w:pPr>
        <w:pStyle w:val="ExerciseStepLevel2Code"/>
      </w:pPr>
      <w:r w:rsidRPr="006F533A">
        <w:t>}</w:t>
      </w:r>
    </w:p>
    <w:p w:rsidR="002419F7" w:rsidRDefault="002419F7" w:rsidP="00627B34">
      <w:pPr>
        <w:pStyle w:val="Heading3"/>
      </w:pPr>
      <w:r>
        <w:t xml:space="preserve">Define the dependency properties named </w:t>
      </w:r>
      <w:r w:rsidRPr="0008070F">
        <w:rPr>
          <w:b/>
        </w:rPr>
        <w:t>Parameters</w:t>
      </w:r>
      <w:r>
        <w:t xml:space="preserve"> and </w:t>
      </w:r>
      <w:r w:rsidRPr="0008070F">
        <w:rPr>
          <w:b/>
        </w:rPr>
        <w:t>Result</w:t>
      </w:r>
      <w:r>
        <w:t>.</w:t>
      </w:r>
    </w:p>
    <w:p w:rsidR="002419F7" w:rsidRDefault="002419F7" w:rsidP="002419F7">
      <w:pPr>
        <w:pStyle w:val="Heading4"/>
      </w:pPr>
      <w:r>
        <w:t xml:space="preserve">Define the static </w:t>
      </w:r>
      <w:r w:rsidRPr="002419F7">
        <w:rPr>
          <w:b/>
        </w:rPr>
        <w:t>DependencyProperty</w:t>
      </w:r>
      <w:r>
        <w:t xml:space="preserve"> object for </w:t>
      </w:r>
      <w:r w:rsidRPr="00BD535C">
        <w:rPr>
          <w:b/>
        </w:rPr>
        <w:t>Parameters</w:t>
      </w:r>
      <w:r>
        <w:t>.</w:t>
      </w:r>
    </w:p>
    <w:p w:rsidR="002419F7" w:rsidRDefault="002419F7" w:rsidP="002419F7">
      <w:pPr>
        <w:pStyle w:val="Heading5"/>
      </w:pPr>
      <w:r>
        <w:t xml:space="preserve">Create a new </w:t>
      </w:r>
      <w:r w:rsidRPr="007300E4">
        <w:rPr>
          <w:b/>
        </w:rPr>
        <w:t>public static</w:t>
      </w:r>
      <w:r>
        <w:t xml:space="preserve"> </w:t>
      </w:r>
      <w:r w:rsidRPr="002419F7">
        <w:rPr>
          <w:b/>
        </w:rPr>
        <w:t>DependencyProperty</w:t>
      </w:r>
      <w:r>
        <w:t xml:space="preserve"> object named </w:t>
      </w:r>
      <w:r w:rsidRPr="002419F7">
        <w:rPr>
          <w:b/>
        </w:rPr>
        <w:t>ParametersProperty</w:t>
      </w:r>
      <w:r>
        <w:t>.</w:t>
      </w:r>
    </w:p>
    <w:p w:rsidR="002419F7" w:rsidRDefault="002419F7" w:rsidP="002419F7">
      <w:pPr>
        <w:pStyle w:val="Heading5"/>
      </w:pPr>
      <w:r>
        <w:t xml:space="preserve">Set its value using the </w:t>
      </w:r>
      <w:r w:rsidRPr="002B0EB3">
        <w:rPr>
          <w:b/>
        </w:rPr>
        <w:t>DependencyProperty.Register</w:t>
      </w:r>
      <w:r>
        <w:t xml:space="preserve"> static method.</w:t>
      </w:r>
    </w:p>
    <w:p w:rsidR="002419F7" w:rsidRDefault="002419F7" w:rsidP="002419F7">
      <w:pPr>
        <w:pStyle w:val="Heading5"/>
      </w:pPr>
      <w:r>
        <w:t xml:space="preserve">Define its </w:t>
      </w:r>
      <w:r w:rsidRPr="002B0EB3">
        <w:rPr>
          <w:b/>
        </w:rPr>
        <w:t>name</w:t>
      </w:r>
      <w:r>
        <w:t xml:space="preserve"> as </w:t>
      </w:r>
      <w:r w:rsidRPr="002B0EB3">
        <w:rPr>
          <w:b/>
        </w:rPr>
        <w:t>Parameters</w:t>
      </w:r>
      <w:r>
        <w:t xml:space="preserve">, it’s </w:t>
      </w:r>
      <w:r w:rsidR="002B0EB3" w:rsidRPr="002B0EB3">
        <w:rPr>
          <w:b/>
        </w:rPr>
        <w:t>propertyT</w:t>
      </w:r>
      <w:r w:rsidRPr="002B0EB3">
        <w:rPr>
          <w:b/>
        </w:rPr>
        <w:t>ype</w:t>
      </w:r>
      <w:r>
        <w:t xml:space="preserve"> as </w:t>
      </w:r>
      <w:r w:rsidRPr="002B0EB3">
        <w:rPr>
          <w:b/>
        </w:rPr>
        <w:t>typeof(SqlParameter[])</w:t>
      </w:r>
      <w:r>
        <w:t xml:space="preserve">, and it’s </w:t>
      </w:r>
      <w:r w:rsidRPr="002B0EB3">
        <w:rPr>
          <w:b/>
        </w:rPr>
        <w:t>ownerType</w:t>
      </w:r>
      <w:r>
        <w:t xml:space="preserve"> of </w:t>
      </w:r>
      <w:r w:rsidRPr="002B0EB3">
        <w:rPr>
          <w:b/>
        </w:rPr>
        <w:t>typeof(SqlScalarQueryActivity)</w:t>
      </w:r>
      <w:r>
        <w:t>.</w:t>
      </w:r>
    </w:p>
    <w:p w:rsidR="002419F7" w:rsidRPr="002419F7" w:rsidRDefault="002419F7" w:rsidP="00BD535C">
      <w:pPr>
        <w:pStyle w:val="ExerciseStepLevel2Code"/>
      </w:pPr>
      <w:r w:rsidRPr="002419F7">
        <w:t>public static DependencyProperty ParametersProperty =</w:t>
      </w:r>
    </w:p>
    <w:p w:rsidR="0008070F" w:rsidRDefault="002419F7" w:rsidP="00BD535C">
      <w:pPr>
        <w:pStyle w:val="ExerciseStepLevel2Code"/>
      </w:pPr>
      <w:r w:rsidRPr="002419F7">
        <w:t xml:space="preserve">    DependencyProperty.Register("Parameters", </w:t>
      </w:r>
    </w:p>
    <w:p w:rsidR="002419F7" w:rsidRDefault="0008070F" w:rsidP="00BD535C">
      <w:pPr>
        <w:pStyle w:val="ExerciseStepLevel2Code"/>
      </w:pPr>
      <w:r>
        <w:t xml:space="preserve">        </w:t>
      </w:r>
      <w:r w:rsidR="002419F7" w:rsidRPr="002419F7">
        <w:t>typeof(SqlParameter[]), typeof(SqlScalarQueryActivity));</w:t>
      </w:r>
    </w:p>
    <w:p w:rsidR="002419F7" w:rsidRDefault="002419F7" w:rsidP="002419F7">
      <w:pPr>
        <w:pStyle w:val="Heading4"/>
        <w:rPr>
          <w:noProof/>
        </w:rPr>
      </w:pPr>
      <w:r>
        <w:rPr>
          <w:noProof/>
        </w:rPr>
        <w:t>Define a helper property that wraps access to the new dependency property.</w:t>
      </w:r>
    </w:p>
    <w:p w:rsidR="002419F7" w:rsidRDefault="002419F7" w:rsidP="002419F7">
      <w:pPr>
        <w:pStyle w:val="Heading5"/>
        <w:rPr>
          <w:noProof/>
        </w:rPr>
      </w:pPr>
      <w:r>
        <w:rPr>
          <w:noProof/>
        </w:rPr>
        <w:t xml:space="preserve">Define a string </w:t>
      </w:r>
      <w:r w:rsidRPr="002B0EB3">
        <w:rPr>
          <w:b/>
          <w:noProof/>
        </w:rPr>
        <w:t>Parameters</w:t>
      </w:r>
      <w:r>
        <w:rPr>
          <w:noProof/>
        </w:rPr>
        <w:t xml:space="preserve"> property with a get and set seciton.</w:t>
      </w:r>
    </w:p>
    <w:p w:rsidR="002419F7" w:rsidRDefault="002419F7" w:rsidP="002419F7">
      <w:pPr>
        <w:pStyle w:val="Heading5"/>
        <w:rPr>
          <w:noProof/>
        </w:rPr>
      </w:pPr>
      <w:r>
        <w:rPr>
          <w:noProof/>
        </w:rPr>
        <w:t xml:space="preserve">Implement get using the </w:t>
      </w:r>
      <w:r w:rsidRPr="002B0EB3">
        <w:rPr>
          <w:b/>
          <w:noProof/>
        </w:rPr>
        <w:t>base.GetValue</w:t>
      </w:r>
      <w:r>
        <w:rPr>
          <w:noProof/>
        </w:rPr>
        <w:t xml:space="preserve"> method and casting the result to a string.</w:t>
      </w:r>
    </w:p>
    <w:p w:rsidR="002419F7" w:rsidRDefault="002419F7" w:rsidP="002419F7">
      <w:pPr>
        <w:pStyle w:val="Heading5"/>
        <w:rPr>
          <w:noProof/>
        </w:rPr>
      </w:pPr>
      <w:r>
        <w:rPr>
          <w:noProof/>
        </w:rPr>
        <w:t xml:space="preserve">Implement set using the </w:t>
      </w:r>
      <w:r w:rsidRPr="002B0EB3">
        <w:rPr>
          <w:b/>
          <w:noProof/>
        </w:rPr>
        <w:t>base.SetValue</w:t>
      </w:r>
      <w:r>
        <w:rPr>
          <w:noProof/>
        </w:rPr>
        <w:t xml:space="preserve"> method.</w:t>
      </w:r>
    </w:p>
    <w:p w:rsidR="002419F7" w:rsidRDefault="002419F7" w:rsidP="002419F7">
      <w:pPr>
        <w:pStyle w:val="Heading5"/>
        <w:rPr>
          <w:noProof/>
        </w:rPr>
      </w:pPr>
      <w:r>
        <w:rPr>
          <w:noProof/>
        </w:rPr>
        <w:t xml:space="preserve">Add a </w:t>
      </w:r>
      <w:r w:rsidRPr="002B0EB3">
        <w:rPr>
          <w:b/>
          <w:noProof/>
        </w:rPr>
        <w:t>Category</w:t>
      </w:r>
      <w:r>
        <w:rPr>
          <w:noProof/>
        </w:rPr>
        <w:t xml:space="preserve"> attribute to the property with a value of </w:t>
      </w:r>
      <w:r w:rsidRPr="002B0EB3">
        <w:rPr>
          <w:b/>
          <w:noProof/>
        </w:rPr>
        <w:t>Parameters</w:t>
      </w:r>
      <w:r>
        <w:rPr>
          <w:noProof/>
        </w:rPr>
        <w:t xml:space="preserve"> (this places the property in the </w:t>
      </w:r>
      <w:r w:rsidRPr="002B0EB3">
        <w:rPr>
          <w:b/>
          <w:noProof/>
        </w:rPr>
        <w:t>Parameters</w:t>
      </w:r>
      <w:r>
        <w:rPr>
          <w:noProof/>
        </w:rPr>
        <w:t xml:space="preserve"> group in the designer)</w:t>
      </w:r>
      <w:r w:rsidR="00BD535C">
        <w:rPr>
          <w:noProof/>
        </w:rPr>
        <w:t>.</w:t>
      </w:r>
    </w:p>
    <w:p w:rsidR="00014062" w:rsidRDefault="00014062" w:rsidP="00014062"/>
    <w:p w:rsidR="00014062" w:rsidRPr="00014062" w:rsidRDefault="00014062" w:rsidP="00014062"/>
    <w:p w:rsidR="002419F7" w:rsidRPr="002419F7" w:rsidRDefault="002419F7" w:rsidP="00BD535C">
      <w:pPr>
        <w:pStyle w:val="ExerciseStepLevel2Code"/>
      </w:pPr>
      <w:r w:rsidRPr="002419F7">
        <w:lastRenderedPageBreak/>
        <w:t>[Category("Parameters")]</w:t>
      </w:r>
    </w:p>
    <w:p w:rsidR="002419F7" w:rsidRPr="002419F7" w:rsidRDefault="002419F7" w:rsidP="00BD535C">
      <w:pPr>
        <w:pStyle w:val="ExerciseStepLevel2Code"/>
      </w:pPr>
      <w:r w:rsidRPr="002419F7">
        <w:t>public SqlParameter[] Parameters</w:t>
      </w:r>
    </w:p>
    <w:p w:rsidR="002419F7" w:rsidRPr="002419F7" w:rsidRDefault="002419F7" w:rsidP="00BD535C">
      <w:pPr>
        <w:pStyle w:val="ExerciseStepLevel2Code"/>
      </w:pPr>
      <w:r w:rsidRPr="002419F7">
        <w:t>{</w:t>
      </w:r>
    </w:p>
    <w:p w:rsidR="002419F7" w:rsidRPr="002419F7" w:rsidRDefault="002419F7" w:rsidP="00BD535C">
      <w:pPr>
        <w:pStyle w:val="ExerciseStepLevel2Code"/>
      </w:pPr>
      <w:r w:rsidRPr="002419F7">
        <w:t xml:space="preserve">    get { return base.GetValue(ParametersProperty) as SqlParameter[]; }</w:t>
      </w:r>
    </w:p>
    <w:p w:rsidR="002419F7" w:rsidRPr="002419F7" w:rsidRDefault="002419F7" w:rsidP="00BD535C">
      <w:pPr>
        <w:pStyle w:val="ExerciseStepLevel2Code"/>
      </w:pPr>
      <w:r w:rsidRPr="002419F7">
        <w:t xml:space="preserve">    set { base.SetValue(ParametersProperty, value); }</w:t>
      </w:r>
    </w:p>
    <w:p w:rsidR="002419F7" w:rsidRPr="002419F7" w:rsidRDefault="002419F7" w:rsidP="00BD535C">
      <w:pPr>
        <w:pStyle w:val="ExerciseStepLevel2Code"/>
      </w:pPr>
      <w:r w:rsidRPr="002419F7">
        <w:t>}</w:t>
      </w:r>
    </w:p>
    <w:p w:rsidR="002419F7" w:rsidRDefault="002419F7" w:rsidP="002419F7">
      <w:pPr>
        <w:pStyle w:val="Heading4"/>
        <w:rPr>
          <w:noProof/>
        </w:rPr>
      </w:pPr>
      <w:r>
        <w:rPr>
          <w:noProof/>
        </w:rPr>
        <w:t xml:space="preserve">Repeat the process to create a </w:t>
      </w:r>
      <w:r w:rsidRPr="002B0EB3">
        <w:rPr>
          <w:b/>
          <w:noProof/>
        </w:rPr>
        <w:t>Result</w:t>
      </w:r>
      <w:r>
        <w:rPr>
          <w:noProof/>
        </w:rPr>
        <w:t xml:space="preserve"> dependency property and wrapping property definition.  The only difference is the type.  Make </w:t>
      </w:r>
      <w:r w:rsidRPr="0008070F">
        <w:rPr>
          <w:b/>
          <w:noProof/>
        </w:rPr>
        <w:t>Result</w:t>
      </w:r>
      <w:r>
        <w:rPr>
          <w:noProof/>
        </w:rPr>
        <w:t xml:space="preserve"> an object.</w:t>
      </w:r>
    </w:p>
    <w:p w:rsidR="002419F7" w:rsidRPr="002419F7" w:rsidRDefault="002419F7" w:rsidP="00BD535C">
      <w:pPr>
        <w:pStyle w:val="ExerciseStepLevel2Code"/>
      </w:pPr>
      <w:r w:rsidRPr="002419F7">
        <w:t>public static DependencyProperty ResultProperty =</w:t>
      </w:r>
    </w:p>
    <w:p w:rsidR="0008070F" w:rsidRDefault="002419F7" w:rsidP="00BD535C">
      <w:pPr>
        <w:pStyle w:val="ExerciseStepLevel2Code"/>
      </w:pPr>
      <w:r w:rsidRPr="002419F7">
        <w:t xml:space="preserve">   DependencyProperty.Register("Result", </w:t>
      </w:r>
    </w:p>
    <w:p w:rsidR="002419F7" w:rsidRPr="002419F7" w:rsidRDefault="0008070F" w:rsidP="00BD535C">
      <w:pPr>
        <w:pStyle w:val="ExerciseStepLevel2Code"/>
      </w:pPr>
      <w:r>
        <w:t xml:space="preserve">       </w:t>
      </w:r>
      <w:r w:rsidR="002419F7" w:rsidRPr="002419F7">
        <w:t>typeof(System.Object), typeof(SqlScalarQueryActivity));</w:t>
      </w:r>
    </w:p>
    <w:p w:rsidR="002419F7" w:rsidRPr="002419F7" w:rsidRDefault="002419F7" w:rsidP="00BD535C">
      <w:pPr>
        <w:pStyle w:val="ExerciseStepLevel2Code"/>
      </w:pPr>
    </w:p>
    <w:p w:rsidR="002419F7" w:rsidRPr="002419F7" w:rsidRDefault="002419F7" w:rsidP="00BD535C">
      <w:pPr>
        <w:pStyle w:val="ExerciseStepLevel2Code"/>
      </w:pPr>
      <w:r w:rsidRPr="002419F7">
        <w:t>[Category("Parameters")]</w:t>
      </w:r>
    </w:p>
    <w:p w:rsidR="002419F7" w:rsidRPr="002419F7" w:rsidRDefault="002419F7" w:rsidP="00BD535C">
      <w:pPr>
        <w:pStyle w:val="ExerciseStepLevel2Code"/>
      </w:pPr>
      <w:r w:rsidRPr="002419F7">
        <w:t>public object Result</w:t>
      </w:r>
    </w:p>
    <w:p w:rsidR="002419F7" w:rsidRPr="002419F7" w:rsidRDefault="002419F7" w:rsidP="00BD535C">
      <w:pPr>
        <w:pStyle w:val="ExerciseStepLevel2Code"/>
      </w:pPr>
      <w:r w:rsidRPr="002419F7">
        <w:t>{</w:t>
      </w:r>
    </w:p>
    <w:p w:rsidR="002419F7" w:rsidRPr="002419F7" w:rsidRDefault="002419F7" w:rsidP="00BD535C">
      <w:pPr>
        <w:pStyle w:val="ExerciseStepLevel2Code"/>
      </w:pPr>
      <w:r w:rsidRPr="002419F7">
        <w:t xml:space="preserve">    get { return base.GetValue(ResultProperty); }</w:t>
      </w:r>
    </w:p>
    <w:p w:rsidR="002419F7" w:rsidRPr="002419F7" w:rsidRDefault="002419F7" w:rsidP="00BD535C">
      <w:pPr>
        <w:pStyle w:val="ExerciseStepLevel2Code"/>
      </w:pPr>
      <w:r w:rsidRPr="002419F7">
        <w:t xml:space="preserve">    set { base.SetValue(ResultProperty, value); }</w:t>
      </w:r>
    </w:p>
    <w:p w:rsidR="002419F7" w:rsidRPr="002419F7" w:rsidRDefault="002419F7" w:rsidP="00BD535C">
      <w:pPr>
        <w:pStyle w:val="ExerciseStepLevel2Code"/>
      </w:pPr>
      <w:r w:rsidRPr="002419F7">
        <w:t>}</w:t>
      </w:r>
    </w:p>
    <w:p w:rsidR="00B94FA3" w:rsidRDefault="00B94FA3" w:rsidP="00627B34">
      <w:pPr>
        <w:pStyle w:val="Heading3"/>
      </w:pPr>
      <w:r>
        <w:t xml:space="preserve">Define the </w:t>
      </w:r>
      <w:r w:rsidRPr="007300E4">
        <w:rPr>
          <w:b/>
        </w:rPr>
        <w:t>Query</w:t>
      </w:r>
      <w:r>
        <w:t xml:space="preserve"> dependency property.  Make it a </w:t>
      </w:r>
      <w:r w:rsidRPr="007300E4">
        <w:rPr>
          <w:b/>
        </w:rPr>
        <w:t>MetaData</w:t>
      </w:r>
      <w:r>
        <w:t xml:space="preserve"> property so it can only be modified at design time.</w:t>
      </w:r>
    </w:p>
    <w:p w:rsidR="00B94FA3" w:rsidRDefault="00B94FA3" w:rsidP="00B94FA3">
      <w:pPr>
        <w:pStyle w:val="Heading4"/>
      </w:pPr>
      <w:r>
        <w:t xml:space="preserve">Define the static </w:t>
      </w:r>
      <w:r w:rsidRPr="007300E4">
        <w:rPr>
          <w:b/>
        </w:rPr>
        <w:t>DependencyProperty</w:t>
      </w:r>
      <w:r>
        <w:t xml:space="preserve"> object for </w:t>
      </w:r>
      <w:r w:rsidRPr="007300E4">
        <w:rPr>
          <w:b/>
        </w:rPr>
        <w:t>Query</w:t>
      </w:r>
      <w:r>
        <w:t>.</w:t>
      </w:r>
    </w:p>
    <w:p w:rsidR="00B94FA3" w:rsidRDefault="00B94FA3" w:rsidP="00B94FA3">
      <w:pPr>
        <w:pStyle w:val="Heading5"/>
      </w:pPr>
      <w:r>
        <w:t xml:space="preserve">Create the new </w:t>
      </w:r>
      <w:r w:rsidRPr="007300E4">
        <w:rPr>
          <w:b/>
        </w:rPr>
        <w:t>public static</w:t>
      </w:r>
      <w:r>
        <w:t xml:space="preserve"> </w:t>
      </w:r>
      <w:r w:rsidRPr="007300E4">
        <w:rPr>
          <w:b/>
        </w:rPr>
        <w:t>DependencyProperty</w:t>
      </w:r>
      <w:r>
        <w:t xml:space="preserve"> just like before.</w:t>
      </w:r>
    </w:p>
    <w:p w:rsidR="00B94FA3" w:rsidRDefault="00B94FA3" w:rsidP="00B94FA3">
      <w:pPr>
        <w:pStyle w:val="Heading5"/>
      </w:pPr>
      <w:r>
        <w:t xml:space="preserve">Add a fourth parameter to the call to </w:t>
      </w:r>
      <w:r w:rsidRPr="007300E4">
        <w:rPr>
          <w:b/>
        </w:rPr>
        <w:t>DependencyObject.Register</w:t>
      </w:r>
      <w:r>
        <w:t xml:space="preserve"> that is a </w:t>
      </w:r>
      <w:r w:rsidRPr="007300E4">
        <w:rPr>
          <w:b/>
        </w:rPr>
        <w:t>PropertyMetadata</w:t>
      </w:r>
      <w:r>
        <w:t xml:space="preserve"> object with </w:t>
      </w:r>
      <w:r w:rsidR="007300E4">
        <w:t>an</w:t>
      </w:r>
      <w:r>
        <w:t xml:space="preserve"> </w:t>
      </w:r>
      <w:r w:rsidRPr="007300E4">
        <w:rPr>
          <w:b/>
        </w:rPr>
        <w:t>options</w:t>
      </w:r>
      <w:r>
        <w:t xml:space="preserve"> parameter of </w:t>
      </w:r>
      <w:r w:rsidRPr="007300E4">
        <w:rPr>
          <w:b/>
        </w:rPr>
        <w:t>DependencyPropertyOptions.Metadata</w:t>
      </w:r>
      <w:r>
        <w:t>.</w:t>
      </w:r>
    </w:p>
    <w:p w:rsidR="00B94FA3" w:rsidRPr="00B94FA3" w:rsidRDefault="00B94FA3" w:rsidP="00BD535C">
      <w:pPr>
        <w:pStyle w:val="ExerciseStepLevel2Code"/>
      </w:pPr>
      <w:r w:rsidRPr="00B94FA3">
        <w:t>public static DependencyProperty QueryProperty =</w:t>
      </w:r>
    </w:p>
    <w:p w:rsidR="0008070F" w:rsidRDefault="00B94FA3" w:rsidP="00BD535C">
      <w:pPr>
        <w:pStyle w:val="ExerciseStepLevel2Code"/>
      </w:pPr>
      <w:r w:rsidRPr="00B94FA3">
        <w:t xml:space="preserve">    DependencyProperty.Register("Query", </w:t>
      </w:r>
    </w:p>
    <w:p w:rsidR="0008070F" w:rsidRDefault="0008070F" w:rsidP="00BD535C">
      <w:pPr>
        <w:pStyle w:val="ExerciseStepLevel2Code"/>
      </w:pPr>
      <w:r>
        <w:t xml:space="preserve">        </w:t>
      </w:r>
      <w:r w:rsidR="00B94FA3" w:rsidRPr="00B94FA3">
        <w:t xml:space="preserve">typeof(System.String), typeof(SqlScalarQueryActivity), </w:t>
      </w:r>
    </w:p>
    <w:p w:rsidR="00B94FA3" w:rsidRDefault="0008070F" w:rsidP="00BD535C">
      <w:pPr>
        <w:pStyle w:val="ExerciseStepLevel2Code"/>
      </w:pPr>
      <w:r>
        <w:t xml:space="preserve">        </w:t>
      </w:r>
      <w:r w:rsidR="00B94FA3" w:rsidRPr="00B94FA3">
        <w:t>new PropertyMetadata(DependencyPropertyOptions.Metadata));</w:t>
      </w:r>
    </w:p>
    <w:p w:rsidR="00B94FA3" w:rsidRDefault="00B94FA3" w:rsidP="00B94FA3">
      <w:pPr>
        <w:pStyle w:val="Heading4"/>
        <w:rPr>
          <w:noProof/>
        </w:rPr>
      </w:pPr>
      <w:r>
        <w:rPr>
          <w:noProof/>
        </w:rPr>
        <w:t xml:space="preserve">Define the wrapper property for </w:t>
      </w:r>
      <w:r w:rsidRPr="007300E4">
        <w:rPr>
          <w:b/>
          <w:noProof/>
        </w:rPr>
        <w:t>Query</w:t>
      </w:r>
      <w:r>
        <w:rPr>
          <w:noProof/>
        </w:rPr>
        <w:t xml:space="preserve"> the same as any other dependency property wrapper property.</w:t>
      </w:r>
    </w:p>
    <w:p w:rsidR="00B94FA3" w:rsidRPr="007300E4" w:rsidRDefault="00B94FA3" w:rsidP="00BD535C">
      <w:pPr>
        <w:pStyle w:val="ExerciseStepLevel2Code"/>
      </w:pPr>
      <w:r w:rsidRPr="007300E4">
        <w:t>[Category("Parameters")]</w:t>
      </w:r>
    </w:p>
    <w:p w:rsidR="00B94FA3" w:rsidRPr="007300E4" w:rsidRDefault="00B94FA3" w:rsidP="00BD535C">
      <w:pPr>
        <w:pStyle w:val="ExerciseStepLevel2Code"/>
      </w:pPr>
      <w:r w:rsidRPr="007300E4">
        <w:t>public string Query</w:t>
      </w:r>
    </w:p>
    <w:p w:rsidR="00B94FA3" w:rsidRPr="007300E4" w:rsidRDefault="00B94FA3" w:rsidP="00BD535C">
      <w:pPr>
        <w:pStyle w:val="ExerciseStepLevel2Code"/>
      </w:pPr>
      <w:r w:rsidRPr="007300E4">
        <w:t>{</w:t>
      </w:r>
    </w:p>
    <w:p w:rsidR="00B94FA3" w:rsidRPr="007300E4" w:rsidRDefault="00B94FA3" w:rsidP="00BD535C">
      <w:pPr>
        <w:pStyle w:val="ExerciseStepLevel2Code"/>
      </w:pPr>
      <w:r w:rsidRPr="007300E4">
        <w:t xml:space="preserve">    get { return base.GetValue(QueryProperty) as string; }</w:t>
      </w:r>
    </w:p>
    <w:p w:rsidR="00B94FA3" w:rsidRPr="007300E4" w:rsidRDefault="00B94FA3" w:rsidP="00BD535C">
      <w:pPr>
        <w:pStyle w:val="ExerciseStepLevel2Code"/>
      </w:pPr>
      <w:r w:rsidRPr="007300E4">
        <w:t xml:space="preserve">    set { base.SetValue(QueryProperty, value); }</w:t>
      </w:r>
    </w:p>
    <w:p w:rsidR="007300E4" w:rsidRPr="007300E4" w:rsidRDefault="00B94FA3" w:rsidP="00BD535C">
      <w:pPr>
        <w:pStyle w:val="ExerciseStepLevel2Code"/>
        <w:rPr>
          <w:rFonts w:ascii="Arial" w:hAnsi="Arial" w:cs="Arial"/>
          <w:noProof w:val="0"/>
        </w:rPr>
      </w:pPr>
      <w:r w:rsidRPr="007300E4">
        <w:t>}</w:t>
      </w:r>
    </w:p>
    <w:p w:rsidR="007300E4" w:rsidRDefault="007300E4" w:rsidP="00627B34">
      <w:pPr>
        <w:pStyle w:val="Heading3"/>
      </w:pPr>
      <w:r>
        <w:t xml:space="preserve">Add two events to the activity, </w:t>
      </w:r>
      <w:r w:rsidRPr="00957A18">
        <w:rPr>
          <w:b/>
        </w:rPr>
        <w:t>Invoking</w:t>
      </w:r>
      <w:r>
        <w:t xml:space="preserve"> and </w:t>
      </w:r>
      <w:r w:rsidR="00957A18" w:rsidRPr="00957A18">
        <w:rPr>
          <w:b/>
        </w:rPr>
        <w:t>Invoked</w:t>
      </w:r>
      <w:r w:rsidR="00957A18">
        <w:t>, which</w:t>
      </w:r>
      <w:r>
        <w:t xml:space="preserve"> can </w:t>
      </w:r>
      <w:r w:rsidR="00957A18">
        <w:t xml:space="preserve">be </w:t>
      </w:r>
      <w:r>
        <w:t>bound using the same mechanism as the properties.</w:t>
      </w:r>
    </w:p>
    <w:p w:rsidR="007300E4" w:rsidRDefault="00957A18" w:rsidP="007300E4">
      <w:pPr>
        <w:pStyle w:val="Heading4"/>
      </w:pPr>
      <w:r>
        <w:t xml:space="preserve">Define the static </w:t>
      </w:r>
      <w:r w:rsidRPr="00957A18">
        <w:rPr>
          <w:b/>
        </w:rPr>
        <w:t>DependencyProperty</w:t>
      </w:r>
      <w:r>
        <w:t xml:space="preserve"> object for </w:t>
      </w:r>
      <w:r w:rsidRPr="00BD535C">
        <w:rPr>
          <w:b/>
        </w:rPr>
        <w:t>Invoking</w:t>
      </w:r>
      <w:r>
        <w:t>.</w:t>
      </w:r>
    </w:p>
    <w:p w:rsidR="00957A18" w:rsidRDefault="00957A18" w:rsidP="00957A18">
      <w:pPr>
        <w:pStyle w:val="Heading5"/>
      </w:pPr>
      <w:r>
        <w:t xml:space="preserve">Create a new </w:t>
      </w:r>
      <w:r w:rsidRPr="007300E4">
        <w:rPr>
          <w:b/>
        </w:rPr>
        <w:t>public static</w:t>
      </w:r>
      <w:r>
        <w:t xml:space="preserve"> </w:t>
      </w:r>
      <w:r w:rsidRPr="002419F7">
        <w:rPr>
          <w:b/>
        </w:rPr>
        <w:t>DependencyProperty</w:t>
      </w:r>
      <w:r>
        <w:t xml:space="preserve"> object named </w:t>
      </w:r>
      <w:r>
        <w:rPr>
          <w:b/>
        </w:rPr>
        <w:t>InvokingEvent</w:t>
      </w:r>
      <w:r>
        <w:t>.</w:t>
      </w:r>
    </w:p>
    <w:p w:rsidR="00957A18" w:rsidRDefault="00957A18" w:rsidP="00957A18">
      <w:pPr>
        <w:pStyle w:val="Heading5"/>
      </w:pPr>
      <w:r>
        <w:t xml:space="preserve">Set its value using the </w:t>
      </w:r>
      <w:r w:rsidRPr="002B0EB3">
        <w:rPr>
          <w:b/>
        </w:rPr>
        <w:t>DependencyProperty.Register</w:t>
      </w:r>
      <w:r>
        <w:t xml:space="preserve"> static method.</w:t>
      </w:r>
    </w:p>
    <w:p w:rsidR="00957A18" w:rsidRDefault="00957A18" w:rsidP="00957A18">
      <w:pPr>
        <w:pStyle w:val="Heading5"/>
      </w:pPr>
      <w:r>
        <w:t xml:space="preserve">Define its </w:t>
      </w:r>
      <w:r w:rsidRPr="002B0EB3">
        <w:rPr>
          <w:b/>
        </w:rPr>
        <w:t>name</w:t>
      </w:r>
      <w:r>
        <w:t xml:space="preserve"> as </w:t>
      </w:r>
      <w:r>
        <w:rPr>
          <w:b/>
        </w:rPr>
        <w:t>Invoked</w:t>
      </w:r>
      <w:r>
        <w:t xml:space="preserve">, it’s </w:t>
      </w:r>
      <w:r w:rsidRPr="002B0EB3">
        <w:rPr>
          <w:b/>
        </w:rPr>
        <w:t>propertyType</w:t>
      </w:r>
      <w:r>
        <w:t xml:space="preserve"> as </w:t>
      </w:r>
      <w:r w:rsidRPr="002B0EB3">
        <w:rPr>
          <w:b/>
        </w:rPr>
        <w:t>typeof(</w:t>
      </w:r>
      <w:r>
        <w:rPr>
          <w:b/>
        </w:rPr>
        <w:t>EventHandler</w:t>
      </w:r>
      <w:r w:rsidRPr="002B0EB3">
        <w:rPr>
          <w:b/>
        </w:rPr>
        <w:t>)</w:t>
      </w:r>
      <w:r>
        <w:t xml:space="preserve">, and it’s </w:t>
      </w:r>
      <w:r w:rsidRPr="002B0EB3">
        <w:rPr>
          <w:b/>
        </w:rPr>
        <w:t>ownerType</w:t>
      </w:r>
      <w:r>
        <w:t xml:space="preserve"> of </w:t>
      </w:r>
      <w:r w:rsidRPr="002B0EB3">
        <w:rPr>
          <w:b/>
        </w:rPr>
        <w:t>typeof(SqlScalarQueryActivity)</w:t>
      </w:r>
      <w:r>
        <w:t>.</w:t>
      </w:r>
    </w:p>
    <w:p w:rsidR="00014062" w:rsidRPr="00014062" w:rsidRDefault="00014062" w:rsidP="00014062"/>
    <w:p w:rsidR="00A56580" w:rsidRPr="00A56580" w:rsidRDefault="00A56580" w:rsidP="00BD535C">
      <w:pPr>
        <w:pStyle w:val="ExerciseStepLevel2Code"/>
      </w:pPr>
      <w:r w:rsidRPr="00A56580">
        <w:t>public static DependencyProperty InvokingEvent =</w:t>
      </w:r>
    </w:p>
    <w:p w:rsidR="0008070F" w:rsidRDefault="00A56580" w:rsidP="00BD535C">
      <w:pPr>
        <w:pStyle w:val="ExerciseStepLevel2Code"/>
      </w:pPr>
      <w:r w:rsidRPr="00A56580">
        <w:lastRenderedPageBreak/>
        <w:t xml:space="preserve">    DependencyProperty.Register("Invoking", </w:t>
      </w:r>
    </w:p>
    <w:p w:rsidR="00A56580" w:rsidRPr="00A56580" w:rsidRDefault="0008070F" w:rsidP="00BD535C">
      <w:pPr>
        <w:pStyle w:val="ExerciseStepLevel2Code"/>
      </w:pPr>
      <w:r>
        <w:t xml:space="preserve">        </w:t>
      </w:r>
      <w:r w:rsidR="00A56580" w:rsidRPr="00A56580">
        <w:t>typeof(EventHandler), typeof(SqlScalarQueryActivity));</w:t>
      </w:r>
    </w:p>
    <w:p w:rsidR="00957A18" w:rsidRDefault="00957A18" w:rsidP="007300E4">
      <w:pPr>
        <w:pStyle w:val="Heading4"/>
      </w:pPr>
      <w:r>
        <w:t xml:space="preserve">Define the wrapper event for </w:t>
      </w:r>
      <w:r w:rsidRPr="00957A18">
        <w:rPr>
          <w:b/>
        </w:rPr>
        <w:t>Invoking</w:t>
      </w:r>
      <w:r>
        <w:t xml:space="preserve"> that will provide a standard mechanism for attaching and removing event handlers.</w:t>
      </w:r>
    </w:p>
    <w:p w:rsidR="00957A18" w:rsidRDefault="00957A18" w:rsidP="00957A18">
      <w:pPr>
        <w:pStyle w:val="Heading5"/>
        <w:rPr>
          <w:noProof/>
        </w:rPr>
      </w:pPr>
      <w:r>
        <w:rPr>
          <w:noProof/>
        </w:rPr>
        <w:t xml:space="preserve">Define an event </w:t>
      </w:r>
      <w:r w:rsidRPr="00957A18">
        <w:rPr>
          <w:noProof/>
        </w:rPr>
        <w:t>named</w:t>
      </w:r>
      <w:r>
        <w:rPr>
          <w:b/>
          <w:noProof/>
        </w:rPr>
        <w:t xml:space="preserve"> Invoked </w:t>
      </w:r>
      <w:r w:rsidRPr="00957A18">
        <w:rPr>
          <w:noProof/>
        </w:rPr>
        <w:t>of type</w:t>
      </w:r>
      <w:r>
        <w:rPr>
          <w:b/>
          <w:noProof/>
        </w:rPr>
        <w:t xml:space="preserve"> EventHandler</w:t>
      </w:r>
      <w:r>
        <w:rPr>
          <w:noProof/>
        </w:rPr>
        <w:t xml:space="preserve"> with an add and remove seciton.</w:t>
      </w:r>
    </w:p>
    <w:p w:rsidR="00957A18" w:rsidRDefault="00957A18" w:rsidP="00957A18">
      <w:pPr>
        <w:pStyle w:val="Heading5"/>
        <w:rPr>
          <w:noProof/>
        </w:rPr>
      </w:pPr>
      <w:r>
        <w:rPr>
          <w:noProof/>
        </w:rPr>
        <w:t xml:space="preserve">Implement </w:t>
      </w:r>
      <w:r w:rsidRPr="00957A18">
        <w:rPr>
          <w:b/>
          <w:noProof/>
        </w:rPr>
        <w:t>add</w:t>
      </w:r>
      <w:r>
        <w:rPr>
          <w:noProof/>
        </w:rPr>
        <w:t xml:space="preserve"> using the </w:t>
      </w:r>
      <w:r w:rsidRPr="002B0EB3">
        <w:rPr>
          <w:b/>
          <w:noProof/>
        </w:rPr>
        <w:t>base.</w:t>
      </w:r>
      <w:r>
        <w:rPr>
          <w:b/>
          <w:noProof/>
        </w:rPr>
        <w:t>AddHandler</w:t>
      </w:r>
      <w:r>
        <w:rPr>
          <w:noProof/>
        </w:rPr>
        <w:t xml:space="preserve"> method.</w:t>
      </w:r>
    </w:p>
    <w:p w:rsidR="00957A18" w:rsidRDefault="00957A18" w:rsidP="00957A18">
      <w:pPr>
        <w:pStyle w:val="Heading5"/>
        <w:rPr>
          <w:noProof/>
        </w:rPr>
      </w:pPr>
      <w:r>
        <w:rPr>
          <w:noProof/>
        </w:rPr>
        <w:t xml:space="preserve">Implement </w:t>
      </w:r>
      <w:r w:rsidRPr="00957A18">
        <w:rPr>
          <w:b/>
          <w:noProof/>
        </w:rPr>
        <w:t>remove</w:t>
      </w:r>
      <w:r>
        <w:rPr>
          <w:noProof/>
        </w:rPr>
        <w:t xml:space="preserve"> using the </w:t>
      </w:r>
      <w:r w:rsidRPr="002B0EB3">
        <w:rPr>
          <w:b/>
          <w:noProof/>
        </w:rPr>
        <w:t>base.</w:t>
      </w:r>
      <w:r>
        <w:rPr>
          <w:b/>
          <w:noProof/>
        </w:rPr>
        <w:t>RemoveHandler</w:t>
      </w:r>
      <w:r>
        <w:rPr>
          <w:noProof/>
        </w:rPr>
        <w:t xml:space="preserve"> method.</w:t>
      </w:r>
    </w:p>
    <w:p w:rsidR="00957A18" w:rsidRDefault="00957A18" w:rsidP="00957A18">
      <w:pPr>
        <w:pStyle w:val="Heading5"/>
        <w:rPr>
          <w:noProof/>
        </w:rPr>
      </w:pPr>
      <w:r>
        <w:rPr>
          <w:noProof/>
        </w:rPr>
        <w:t xml:space="preserve">Add a </w:t>
      </w:r>
      <w:r w:rsidRPr="002B0EB3">
        <w:rPr>
          <w:b/>
          <w:noProof/>
        </w:rPr>
        <w:t>Category</w:t>
      </w:r>
      <w:r>
        <w:rPr>
          <w:noProof/>
        </w:rPr>
        <w:t xml:space="preserve"> attribute to the property with a value of </w:t>
      </w:r>
      <w:r>
        <w:rPr>
          <w:b/>
          <w:noProof/>
        </w:rPr>
        <w:t>Handlers</w:t>
      </w:r>
      <w:r w:rsidRPr="00957A18">
        <w:rPr>
          <w:noProof/>
        </w:rPr>
        <w:t>.</w:t>
      </w:r>
    </w:p>
    <w:p w:rsidR="00A56580" w:rsidRPr="00A56580" w:rsidRDefault="00A56580" w:rsidP="00BD535C">
      <w:pPr>
        <w:pStyle w:val="ExerciseStepLevel2Code"/>
      </w:pPr>
      <w:r w:rsidRPr="00A56580">
        <w:t>[Category("Handlers")]</w:t>
      </w:r>
    </w:p>
    <w:p w:rsidR="00A56580" w:rsidRPr="00A56580" w:rsidRDefault="00A56580" w:rsidP="00BD535C">
      <w:pPr>
        <w:pStyle w:val="ExerciseStepLevel2Code"/>
      </w:pPr>
      <w:r w:rsidRPr="00A56580">
        <w:t>public event EventHandler Invoking</w:t>
      </w:r>
    </w:p>
    <w:p w:rsidR="00A56580" w:rsidRPr="00A56580" w:rsidRDefault="00A56580" w:rsidP="00BD535C">
      <w:pPr>
        <w:pStyle w:val="ExerciseStepLevel2Code"/>
      </w:pPr>
      <w:r w:rsidRPr="00A56580">
        <w:t>{</w:t>
      </w:r>
    </w:p>
    <w:p w:rsidR="00A56580" w:rsidRPr="00A56580" w:rsidRDefault="00A56580" w:rsidP="00BD535C">
      <w:pPr>
        <w:pStyle w:val="ExerciseStepLevel2Code"/>
      </w:pPr>
      <w:r w:rsidRPr="00A56580">
        <w:t xml:space="preserve">    add { base.AddHandler(InvokingEvent, value); }</w:t>
      </w:r>
    </w:p>
    <w:p w:rsidR="00A56580" w:rsidRPr="00A56580" w:rsidRDefault="00A56580" w:rsidP="00BD535C">
      <w:pPr>
        <w:pStyle w:val="ExerciseStepLevel2Code"/>
      </w:pPr>
      <w:r w:rsidRPr="00A56580">
        <w:t xml:space="preserve">    remove { base.RemoveHandler(InvokingEvent, value); }</w:t>
      </w:r>
    </w:p>
    <w:p w:rsidR="00A56580" w:rsidRPr="00A56580" w:rsidRDefault="00A56580" w:rsidP="00BD535C">
      <w:pPr>
        <w:pStyle w:val="ExerciseStepLevel2Code"/>
      </w:pPr>
      <w:r w:rsidRPr="00A56580">
        <w:t>}</w:t>
      </w:r>
    </w:p>
    <w:p w:rsidR="00957A18" w:rsidRDefault="00957A18" w:rsidP="00957A18">
      <w:pPr>
        <w:pStyle w:val="Heading4"/>
        <w:rPr>
          <w:rFonts w:cs="Arial"/>
        </w:rPr>
      </w:pPr>
      <w:r>
        <w:rPr>
          <w:rFonts w:cs="Arial"/>
        </w:rPr>
        <w:t xml:space="preserve">Define a second dependency property and event for the </w:t>
      </w:r>
      <w:r w:rsidRPr="0008070F">
        <w:rPr>
          <w:rFonts w:cs="Arial"/>
          <w:b/>
        </w:rPr>
        <w:t>Invoked</w:t>
      </w:r>
      <w:r>
        <w:rPr>
          <w:rFonts w:cs="Arial"/>
        </w:rPr>
        <w:t xml:space="preserve"> event.</w:t>
      </w:r>
    </w:p>
    <w:p w:rsidR="00957A18" w:rsidRPr="00957A18" w:rsidRDefault="00957A18" w:rsidP="00BD535C">
      <w:pPr>
        <w:pStyle w:val="ExerciseStepLevel2Code"/>
      </w:pPr>
      <w:r w:rsidRPr="00957A18">
        <w:t>public static DependencyProperty InvokedEvent =</w:t>
      </w:r>
    </w:p>
    <w:p w:rsidR="0008070F" w:rsidRDefault="00957A18" w:rsidP="00BD535C">
      <w:pPr>
        <w:pStyle w:val="ExerciseStepLevel2Code"/>
      </w:pPr>
      <w:r w:rsidRPr="00957A18">
        <w:t xml:space="preserve">    DependencyProperty.Register("Invoked", </w:t>
      </w:r>
    </w:p>
    <w:p w:rsidR="00957A18" w:rsidRDefault="0008070F" w:rsidP="00BD535C">
      <w:pPr>
        <w:pStyle w:val="ExerciseStepLevel2Code"/>
      </w:pPr>
      <w:r>
        <w:t xml:space="preserve">        </w:t>
      </w:r>
      <w:r w:rsidR="00957A18" w:rsidRPr="00957A18">
        <w:t>typeof(EventHandler), typeof(SqlScalarQueryActivity));</w:t>
      </w:r>
    </w:p>
    <w:p w:rsidR="0008070F" w:rsidRPr="0008070F" w:rsidRDefault="0008070F" w:rsidP="00BD535C">
      <w:pPr>
        <w:pStyle w:val="ExerciseStepLevel2Code"/>
      </w:pPr>
    </w:p>
    <w:p w:rsidR="00957A18" w:rsidRPr="00957A18" w:rsidRDefault="00957A18" w:rsidP="00BD535C">
      <w:pPr>
        <w:pStyle w:val="ExerciseStepLevel2Code"/>
      </w:pPr>
      <w:r w:rsidRPr="00957A18">
        <w:t>[Category("Handlers")]</w:t>
      </w:r>
    </w:p>
    <w:p w:rsidR="00957A18" w:rsidRPr="00957A18" w:rsidRDefault="00957A18" w:rsidP="00BD535C">
      <w:pPr>
        <w:pStyle w:val="ExerciseStepLevel2Code"/>
      </w:pPr>
      <w:r w:rsidRPr="00957A18">
        <w:t>public event EventHandler Invoked</w:t>
      </w:r>
    </w:p>
    <w:p w:rsidR="00957A18" w:rsidRPr="00957A18" w:rsidRDefault="00957A18" w:rsidP="00BD535C">
      <w:pPr>
        <w:pStyle w:val="ExerciseStepLevel2Code"/>
      </w:pPr>
      <w:r w:rsidRPr="00957A18">
        <w:t>{</w:t>
      </w:r>
    </w:p>
    <w:p w:rsidR="00957A18" w:rsidRPr="00957A18" w:rsidRDefault="00957A18" w:rsidP="00BD535C">
      <w:pPr>
        <w:pStyle w:val="ExerciseStepLevel2Code"/>
      </w:pPr>
      <w:r w:rsidRPr="00957A18">
        <w:t xml:space="preserve">    add { base.AddHandler(InvokedEvent, value); }</w:t>
      </w:r>
    </w:p>
    <w:p w:rsidR="00957A18" w:rsidRPr="00957A18" w:rsidRDefault="00957A18" w:rsidP="00BD535C">
      <w:pPr>
        <w:pStyle w:val="ExerciseStepLevel2Code"/>
      </w:pPr>
      <w:r w:rsidRPr="00957A18">
        <w:t xml:space="preserve">    remove { base.RemoveHandler(InvokedEvent, value); }</w:t>
      </w:r>
    </w:p>
    <w:p w:rsidR="00957A18" w:rsidRDefault="00957A18" w:rsidP="00BD535C">
      <w:pPr>
        <w:pStyle w:val="ExerciseStepLevel2Code"/>
      </w:pPr>
      <w:r w:rsidRPr="00957A18">
        <w:t>}</w:t>
      </w:r>
    </w:p>
    <w:p w:rsidR="00E16BE3" w:rsidRDefault="00F75AAB" w:rsidP="00627B34">
      <w:pPr>
        <w:pStyle w:val="Heading3"/>
      </w:pPr>
      <w:r>
        <w:t xml:space="preserve">Implement the </w:t>
      </w:r>
      <w:r w:rsidR="0008070F" w:rsidRPr="0008070F">
        <w:rPr>
          <w:b/>
        </w:rPr>
        <w:t>E</w:t>
      </w:r>
      <w:r w:rsidRPr="0008070F">
        <w:rPr>
          <w:b/>
        </w:rPr>
        <w:t>xecute</w:t>
      </w:r>
      <w:r>
        <w:t xml:space="preserve"> method so the query is made and the result is stored in the </w:t>
      </w:r>
      <w:r w:rsidRPr="004C11F9">
        <w:rPr>
          <w:b/>
        </w:rPr>
        <w:t>Result</w:t>
      </w:r>
      <w:r>
        <w:t xml:space="preserve"> property.</w:t>
      </w:r>
    </w:p>
    <w:p w:rsidR="00F75AAB" w:rsidRDefault="00F75AAB" w:rsidP="00F75AAB">
      <w:pPr>
        <w:pStyle w:val="Heading4"/>
      </w:pPr>
      <w:r>
        <w:t xml:space="preserve">Override the </w:t>
      </w:r>
      <w:r w:rsidRPr="004C11F9">
        <w:rPr>
          <w:b/>
        </w:rPr>
        <w:t>Execute</w:t>
      </w:r>
      <w:r>
        <w:t xml:space="preserve"> method of the </w:t>
      </w:r>
      <w:r w:rsidRPr="004C11F9">
        <w:rPr>
          <w:b/>
        </w:rPr>
        <w:t>Activity</w:t>
      </w:r>
      <w:r>
        <w:t xml:space="preserve"> class.</w:t>
      </w:r>
    </w:p>
    <w:p w:rsidR="00F75AAB" w:rsidRPr="004C11F9" w:rsidRDefault="00F75AAB" w:rsidP="00BD535C">
      <w:pPr>
        <w:pStyle w:val="ExerciseStepLevel2Code"/>
      </w:pPr>
      <w:r w:rsidRPr="004C11F9">
        <w:t>protected override ActivityExecutionStatus Execute(ActivityExecutionContext executionContext)</w:t>
      </w:r>
    </w:p>
    <w:p w:rsidR="00F75AAB" w:rsidRPr="004C11F9" w:rsidRDefault="00F75AAB" w:rsidP="00BD535C">
      <w:pPr>
        <w:pStyle w:val="ExerciseStepLevel2Code"/>
      </w:pPr>
      <w:r w:rsidRPr="004C11F9">
        <w:t>{</w:t>
      </w:r>
    </w:p>
    <w:p w:rsidR="00F75AAB" w:rsidRPr="004C11F9" w:rsidRDefault="00F75AAB" w:rsidP="00BD535C">
      <w:pPr>
        <w:pStyle w:val="ExerciseStepLevel2Code"/>
      </w:pPr>
      <w:r w:rsidRPr="004C11F9">
        <w:t>}</w:t>
      </w:r>
    </w:p>
    <w:p w:rsidR="00964E91" w:rsidRDefault="00DD3FBE" w:rsidP="00964E91">
      <w:pPr>
        <w:pStyle w:val="Heading4"/>
      </w:pPr>
      <w:r>
        <w:t xml:space="preserve">Raise the </w:t>
      </w:r>
      <w:r w:rsidRPr="004C11F9">
        <w:rPr>
          <w:b/>
        </w:rPr>
        <w:t>Invoking</w:t>
      </w:r>
      <w:r>
        <w:t xml:space="preserve"> event using the </w:t>
      </w:r>
      <w:r w:rsidRPr="004C11F9">
        <w:rPr>
          <w:b/>
        </w:rPr>
        <w:t>Activity.RaiseEvent</w:t>
      </w:r>
      <w:r>
        <w:t xml:space="preserve"> method.</w:t>
      </w:r>
    </w:p>
    <w:p w:rsidR="00DD3FBE" w:rsidRPr="004C11F9" w:rsidRDefault="00DD3FBE" w:rsidP="00BD535C">
      <w:pPr>
        <w:pStyle w:val="ExerciseStepLevel2Code"/>
      </w:pPr>
      <w:r w:rsidRPr="004C11F9">
        <w:t>// raise the invoking event</w:t>
      </w:r>
    </w:p>
    <w:p w:rsidR="00DD3FBE" w:rsidRPr="004C11F9" w:rsidRDefault="00DD3FBE" w:rsidP="00BD535C">
      <w:pPr>
        <w:pStyle w:val="ExerciseStepLevel2Code"/>
      </w:pPr>
      <w:r w:rsidRPr="004C11F9">
        <w:t>this.RaiseEvent(InvokingEvent, this, EventArgs.Empty);</w:t>
      </w:r>
    </w:p>
    <w:p w:rsidR="00DD3FBE" w:rsidRDefault="00DD3FBE" w:rsidP="00DD3FBE">
      <w:pPr>
        <w:pStyle w:val="Heading4"/>
      </w:pPr>
      <w:r>
        <w:t xml:space="preserve">Open the </w:t>
      </w:r>
      <w:r w:rsidRPr="00DD3FBE">
        <w:rPr>
          <w:b/>
        </w:rPr>
        <w:t>SqlConnection</w:t>
      </w:r>
      <w:r>
        <w:t xml:space="preserve"> using a hardcoded connection string (this will be changed later)</w:t>
      </w:r>
    </w:p>
    <w:p w:rsidR="00DD3FBE" w:rsidRPr="00B1391A" w:rsidRDefault="00DD3FBE" w:rsidP="00BD535C">
      <w:pPr>
        <w:pStyle w:val="ExerciseStepLevel2Code"/>
      </w:pPr>
      <w:r w:rsidRPr="00B1391A">
        <w:t>using (SqlConnection connection = new SqlConnection("</w:t>
      </w:r>
      <w:r w:rsidR="00B1391A" w:rsidRPr="00B1391A">
        <w:t>Data Source=.\\SQLEXPRESS;AttachDbFilename=C:\\Labs\\Files\\Litware.mdf;Integrated Security=True;Connect Timeout=30;User Instance=True</w:t>
      </w:r>
      <w:r w:rsidRPr="00B1391A">
        <w:t>"))</w:t>
      </w:r>
    </w:p>
    <w:p w:rsidR="00DD3FBE" w:rsidRPr="00B1391A" w:rsidRDefault="00DD3FBE" w:rsidP="00BD535C">
      <w:pPr>
        <w:pStyle w:val="ExerciseStepLevel2Code"/>
      </w:pPr>
      <w:r w:rsidRPr="00B1391A">
        <w:t>{</w:t>
      </w:r>
    </w:p>
    <w:p w:rsidR="00DD3FBE" w:rsidRPr="00B1391A" w:rsidRDefault="00DD3FBE" w:rsidP="00BD535C">
      <w:pPr>
        <w:pStyle w:val="ExerciseStepLevel2Code"/>
      </w:pPr>
      <w:r w:rsidRPr="00B1391A">
        <w:t xml:space="preserve">    connection.Open();</w:t>
      </w:r>
    </w:p>
    <w:p w:rsidR="00DD3FBE" w:rsidRPr="00B1391A" w:rsidRDefault="00DD3FBE" w:rsidP="00BD535C">
      <w:pPr>
        <w:pStyle w:val="ExerciseStepLevel2Code"/>
      </w:pPr>
      <w:r w:rsidRPr="00B1391A">
        <w:t>}</w:t>
      </w:r>
    </w:p>
    <w:p w:rsidR="00DD3FBE" w:rsidRDefault="00DD3FBE" w:rsidP="00DD3FBE">
      <w:pPr>
        <w:pStyle w:val="Heading4"/>
      </w:pPr>
      <w:r>
        <w:t xml:space="preserve">While the connection is open, create and execute the new </w:t>
      </w:r>
      <w:r w:rsidRPr="004C11F9">
        <w:rPr>
          <w:b/>
        </w:rPr>
        <w:t>SqlCommand</w:t>
      </w:r>
      <w:r>
        <w:t xml:space="preserve"> based on the </w:t>
      </w:r>
      <w:r w:rsidRPr="004C11F9">
        <w:rPr>
          <w:b/>
        </w:rPr>
        <w:t>Query</w:t>
      </w:r>
      <w:r>
        <w:t xml:space="preserve"> and </w:t>
      </w:r>
      <w:r w:rsidRPr="004C11F9">
        <w:rPr>
          <w:b/>
        </w:rPr>
        <w:t>Parameters</w:t>
      </w:r>
      <w:r>
        <w:t xml:space="preserve"> dependency properties.</w:t>
      </w:r>
    </w:p>
    <w:p w:rsidR="004C11F9" w:rsidRPr="004C11F9" w:rsidRDefault="004C11F9" w:rsidP="00BD535C">
      <w:pPr>
        <w:pStyle w:val="ExerciseStepLevel2Code"/>
      </w:pPr>
      <w:r w:rsidRPr="004C11F9">
        <w:lastRenderedPageBreak/>
        <w:t>// create the sql command</w:t>
      </w:r>
    </w:p>
    <w:p w:rsidR="004C11F9" w:rsidRPr="004C11F9" w:rsidRDefault="004C11F9" w:rsidP="00BD535C">
      <w:pPr>
        <w:pStyle w:val="ExerciseStepLevel2Code"/>
      </w:pPr>
      <w:r w:rsidRPr="004C11F9">
        <w:t>SqlCommand command = new SqlCommand(this.Query, connection);</w:t>
      </w:r>
    </w:p>
    <w:p w:rsidR="004C11F9" w:rsidRPr="004C11F9" w:rsidRDefault="004C11F9" w:rsidP="00BD535C">
      <w:pPr>
        <w:pStyle w:val="ExerciseStepLevel2Code"/>
      </w:pPr>
      <w:r w:rsidRPr="004C11F9">
        <w:t>if (this.Parameters != null)</w:t>
      </w:r>
    </w:p>
    <w:p w:rsidR="004C11F9" w:rsidRPr="004C11F9" w:rsidRDefault="004C11F9" w:rsidP="00BD535C">
      <w:pPr>
        <w:pStyle w:val="ExerciseStepLevel2Code"/>
      </w:pPr>
      <w:r w:rsidRPr="004C11F9">
        <w:t xml:space="preserve">    foreach (SqlParameter parameter in this.Parameters)</w:t>
      </w:r>
    </w:p>
    <w:p w:rsidR="004C11F9" w:rsidRPr="004C11F9" w:rsidRDefault="004C11F9" w:rsidP="00BD535C">
      <w:pPr>
        <w:pStyle w:val="ExerciseStepLevel2Code"/>
      </w:pPr>
      <w:r w:rsidRPr="004C11F9">
        <w:t xml:space="preserve">        command.Parameters.Add((parameter as ICloneable).Clone() as SqlParameter);</w:t>
      </w:r>
    </w:p>
    <w:p w:rsidR="004C11F9" w:rsidRPr="004C11F9" w:rsidRDefault="004C11F9" w:rsidP="00BD535C">
      <w:pPr>
        <w:pStyle w:val="ExerciseStepLevel2Code"/>
      </w:pPr>
      <w:r w:rsidRPr="004C11F9">
        <w:t>this.Result = command.ExecuteScalar();</w:t>
      </w:r>
    </w:p>
    <w:p w:rsidR="004C11F9" w:rsidRDefault="004C11F9" w:rsidP="004C11F9">
      <w:pPr>
        <w:pStyle w:val="Heading4"/>
      </w:pPr>
      <w:r>
        <w:t xml:space="preserve">After the </w:t>
      </w:r>
      <w:r w:rsidRPr="004C11F9">
        <w:rPr>
          <w:b/>
        </w:rPr>
        <w:t>SqlConnection’s</w:t>
      </w:r>
      <w:r>
        <w:t xml:space="preserve"> using scope, raise the </w:t>
      </w:r>
      <w:r w:rsidRPr="004C11F9">
        <w:rPr>
          <w:b/>
        </w:rPr>
        <w:t>Invoked</w:t>
      </w:r>
      <w:r>
        <w:t xml:space="preserve"> event to indicate the activity is completed.</w:t>
      </w:r>
    </w:p>
    <w:p w:rsidR="004C11F9" w:rsidRPr="004C11F9" w:rsidRDefault="004C11F9" w:rsidP="00BD535C">
      <w:pPr>
        <w:pStyle w:val="ExerciseStepLevel2Code"/>
      </w:pPr>
      <w:r w:rsidRPr="004C11F9">
        <w:t>// raise the Invoked event</w:t>
      </w:r>
    </w:p>
    <w:p w:rsidR="004C11F9" w:rsidRPr="004C11F9" w:rsidRDefault="004C11F9" w:rsidP="00BD535C">
      <w:pPr>
        <w:pStyle w:val="ExerciseStepLevel2Code"/>
      </w:pPr>
      <w:r w:rsidRPr="004C11F9">
        <w:t>this.RaiseEvent(InvokedEvent, this, EventArgs.Empty);</w:t>
      </w:r>
    </w:p>
    <w:p w:rsidR="004C11F9" w:rsidRDefault="004C11F9" w:rsidP="004C11F9">
      <w:pPr>
        <w:pStyle w:val="Heading4"/>
      </w:pPr>
      <w:r>
        <w:t xml:space="preserve">Return an </w:t>
      </w:r>
      <w:r w:rsidRPr="004C11F9">
        <w:rPr>
          <w:b/>
        </w:rPr>
        <w:t>ActivityExecutionStatus</w:t>
      </w:r>
      <w:r>
        <w:t xml:space="preserve"> of </w:t>
      </w:r>
      <w:r w:rsidRPr="004C11F9">
        <w:rPr>
          <w:b/>
        </w:rPr>
        <w:t>Closed</w:t>
      </w:r>
      <w:r>
        <w:t xml:space="preserve"> to let the executor know this activity is completed and it should move on to the next activity.</w:t>
      </w:r>
    </w:p>
    <w:p w:rsidR="004C11F9" w:rsidRPr="004C11F9" w:rsidRDefault="004C11F9" w:rsidP="00BD535C">
      <w:pPr>
        <w:pStyle w:val="ExerciseStepLevel2Code"/>
      </w:pPr>
      <w:r w:rsidRPr="004C11F9">
        <w:t>// return the closed activity status</w:t>
      </w:r>
    </w:p>
    <w:p w:rsidR="004C11F9" w:rsidRPr="004C11F9" w:rsidRDefault="004C11F9" w:rsidP="00BD535C">
      <w:pPr>
        <w:pStyle w:val="ExerciseStepLevel2Code"/>
      </w:pPr>
      <w:r w:rsidRPr="004C11F9">
        <w:t>return ActivityExecutionStatus.Closed;</w:t>
      </w:r>
    </w:p>
    <w:p w:rsidR="00030E0C" w:rsidRDefault="00030E0C" w:rsidP="00627B34">
      <w:pPr>
        <w:pStyle w:val="Heading3"/>
      </w:pPr>
      <w:r>
        <w:t xml:space="preserve">Build the </w:t>
      </w:r>
      <w:r w:rsidRPr="00030E0C">
        <w:rPr>
          <w:b/>
        </w:rPr>
        <w:t>SqlDatabaseActivities</w:t>
      </w:r>
      <w:r>
        <w:t xml:space="preserve"> project.</w:t>
      </w:r>
    </w:p>
    <w:p w:rsidR="00030E0C" w:rsidRDefault="00030E0C" w:rsidP="00030E0C">
      <w:pPr>
        <w:pStyle w:val="Heading4"/>
      </w:pPr>
      <w:r>
        <w:t xml:space="preserve">Right click the </w:t>
      </w:r>
      <w:r w:rsidRPr="00030E0C">
        <w:rPr>
          <w:b/>
        </w:rPr>
        <w:t>SqlDatabaseActivities</w:t>
      </w:r>
      <w:r>
        <w:t xml:space="preserve"> project in the </w:t>
      </w:r>
      <w:r w:rsidRPr="00030E0C">
        <w:rPr>
          <w:b/>
        </w:rPr>
        <w:t>Solution Explorer</w:t>
      </w:r>
      <w:r>
        <w:t xml:space="preserve"> and click </w:t>
      </w:r>
      <w:r w:rsidRPr="00030E0C">
        <w:rPr>
          <w:b/>
        </w:rPr>
        <w:t>Build</w:t>
      </w:r>
      <w:r>
        <w:t>.</w:t>
      </w:r>
    </w:p>
    <w:p w:rsidR="00030E0C" w:rsidRDefault="00030E0C" w:rsidP="00030E0C">
      <w:pPr>
        <w:pStyle w:val="Heading3"/>
      </w:pPr>
      <w:r>
        <w:t xml:space="preserve">Create a new </w:t>
      </w:r>
      <w:r w:rsidRPr="00030E0C">
        <w:rPr>
          <w:b/>
        </w:rPr>
        <w:t>Sequential Workflow Console Application</w:t>
      </w:r>
      <w:r>
        <w:t xml:space="preserve"> project to the solution named </w:t>
      </w:r>
      <w:r w:rsidRPr="00030E0C">
        <w:rPr>
          <w:b/>
        </w:rPr>
        <w:t>SqlDatabaseActivities</w:t>
      </w:r>
      <w:r>
        <w:rPr>
          <w:b/>
        </w:rPr>
        <w:t>Console</w:t>
      </w:r>
      <w:r>
        <w:t>.</w:t>
      </w:r>
    </w:p>
    <w:p w:rsidR="00030E0C" w:rsidRDefault="0008070F" w:rsidP="00030E0C">
      <w:pPr>
        <w:pStyle w:val="Heading4"/>
      </w:pPr>
      <w:r>
        <w:t xml:space="preserve">Click </w:t>
      </w:r>
      <w:r w:rsidRPr="0008070F">
        <w:rPr>
          <w:b/>
        </w:rPr>
        <w:t>File -&gt; New Project</w:t>
      </w:r>
      <w:r>
        <w:t xml:space="preserve"> in the menu bar</w:t>
      </w:r>
      <w:r w:rsidR="00030E0C">
        <w:t>.</w:t>
      </w:r>
    </w:p>
    <w:p w:rsidR="00030E0C" w:rsidRDefault="00030E0C" w:rsidP="00030E0C">
      <w:pPr>
        <w:pStyle w:val="Heading4"/>
      </w:pPr>
      <w:r>
        <w:t xml:space="preserve">Select the </w:t>
      </w:r>
      <w:r w:rsidRPr="002B0EB3">
        <w:rPr>
          <w:b/>
        </w:rPr>
        <w:t>Workflow</w:t>
      </w:r>
      <w:r>
        <w:t xml:space="preserve"> option in the </w:t>
      </w:r>
      <w:r w:rsidRPr="002B0EB3">
        <w:rPr>
          <w:b/>
        </w:rPr>
        <w:t>Project types</w:t>
      </w:r>
      <w:r>
        <w:t xml:space="preserve"> list box and select </w:t>
      </w:r>
      <w:r w:rsidR="0008070F" w:rsidRPr="0008070F">
        <w:rPr>
          <w:b/>
        </w:rPr>
        <w:t>Sequential Workflow Console Application</w:t>
      </w:r>
      <w:r>
        <w:t xml:space="preserve"> in the </w:t>
      </w:r>
      <w:r w:rsidRPr="00030E0C">
        <w:rPr>
          <w:b/>
        </w:rPr>
        <w:t>Templates</w:t>
      </w:r>
      <w:r>
        <w:t xml:space="preserve"> list.</w:t>
      </w:r>
    </w:p>
    <w:p w:rsidR="0008070F" w:rsidRDefault="0008070F" w:rsidP="00030E0C">
      <w:pPr>
        <w:pStyle w:val="Heading4"/>
      </w:pPr>
      <w:r>
        <w:t xml:space="preserve">Select </w:t>
      </w:r>
      <w:r w:rsidRPr="0008070F">
        <w:rPr>
          <w:b/>
        </w:rPr>
        <w:t>Add to Solution</w:t>
      </w:r>
      <w:r>
        <w:t xml:space="preserve"> in the </w:t>
      </w:r>
      <w:r w:rsidRPr="0008070F">
        <w:rPr>
          <w:b/>
        </w:rPr>
        <w:t>Solution</w:t>
      </w:r>
      <w:r>
        <w:t xml:space="preserve"> drop down list.</w:t>
      </w:r>
    </w:p>
    <w:p w:rsidR="00030E0C" w:rsidRDefault="00030E0C" w:rsidP="00030E0C">
      <w:pPr>
        <w:pStyle w:val="Heading4"/>
      </w:pPr>
      <w:r>
        <w:t xml:space="preserve">Enter a name of </w:t>
      </w:r>
      <w:r w:rsidRPr="002B0EB3">
        <w:rPr>
          <w:b/>
        </w:rPr>
        <w:t>SqlDatabaseActivities</w:t>
      </w:r>
      <w:r>
        <w:rPr>
          <w:b/>
        </w:rPr>
        <w:t>Console</w:t>
      </w:r>
      <w:r>
        <w:t xml:space="preserve"> and click </w:t>
      </w:r>
      <w:r w:rsidRPr="00030E0C">
        <w:rPr>
          <w:b/>
        </w:rPr>
        <w:t>OK</w:t>
      </w:r>
      <w:r>
        <w:t>.</w:t>
      </w:r>
    </w:p>
    <w:p w:rsidR="00030E0C" w:rsidRDefault="00030E0C" w:rsidP="00627B34">
      <w:pPr>
        <w:pStyle w:val="Heading3"/>
      </w:pPr>
      <w:r>
        <w:t xml:space="preserve">Add a new </w:t>
      </w:r>
      <w:r w:rsidRPr="00E32441">
        <w:rPr>
          <w:b/>
        </w:rPr>
        <w:t>SqlScalarQueryActivity</w:t>
      </w:r>
      <w:r>
        <w:t xml:space="preserve"> to </w:t>
      </w:r>
      <w:r w:rsidRPr="00E32441">
        <w:rPr>
          <w:b/>
        </w:rPr>
        <w:t>Workflow1</w:t>
      </w:r>
      <w:r>
        <w:t xml:space="preserve"> and use it to make a database query.</w:t>
      </w:r>
    </w:p>
    <w:p w:rsidR="00030E0C" w:rsidRDefault="00030E0C" w:rsidP="00030E0C">
      <w:pPr>
        <w:pStyle w:val="Heading4"/>
      </w:pPr>
      <w:r>
        <w:t xml:space="preserve">View </w:t>
      </w:r>
      <w:r w:rsidRPr="008665EA">
        <w:rPr>
          <w:b/>
        </w:rPr>
        <w:t>Workflow1.cs</w:t>
      </w:r>
      <w:r>
        <w:t xml:space="preserve"> in design mode by right clicking it in the </w:t>
      </w:r>
      <w:r w:rsidRPr="008665EA">
        <w:rPr>
          <w:b/>
        </w:rPr>
        <w:t>Solution Explorer</w:t>
      </w:r>
      <w:r>
        <w:t xml:space="preserve"> and selecting </w:t>
      </w:r>
      <w:r w:rsidRPr="008665EA">
        <w:rPr>
          <w:b/>
        </w:rPr>
        <w:t>View Designer</w:t>
      </w:r>
      <w:r>
        <w:t>.</w:t>
      </w:r>
    </w:p>
    <w:p w:rsidR="00030E0C" w:rsidRDefault="00030E0C" w:rsidP="00030E0C">
      <w:pPr>
        <w:pStyle w:val="Heading4"/>
      </w:pPr>
      <w:r>
        <w:t xml:space="preserve">Drag a new </w:t>
      </w:r>
      <w:r w:rsidRPr="008665EA">
        <w:rPr>
          <w:b/>
        </w:rPr>
        <w:t>SqlScalarQueryActivity</w:t>
      </w:r>
      <w:r>
        <w:t xml:space="preserve"> onto the canvas and name it </w:t>
      </w:r>
      <w:r w:rsidRPr="008665EA">
        <w:rPr>
          <w:b/>
        </w:rPr>
        <w:t>LookupComments</w:t>
      </w:r>
      <w:r>
        <w:t>.</w:t>
      </w:r>
    </w:p>
    <w:p w:rsidR="00030E0C" w:rsidRDefault="00030E0C" w:rsidP="00030E0C">
      <w:pPr>
        <w:pStyle w:val="Heading5"/>
      </w:pPr>
      <w:r>
        <w:t xml:space="preserve">Drag a </w:t>
      </w:r>
      <w:r w:rsidRPr="008665EA">
        <w:rPr>
          <w:b/>
        </w:rPr>
        <w:t>SqlScalarQueryActivity</w:t>
      </w:r>
      <w:r>
        <w:t xml:space="preserve"> onto the canvas.</w:t>
      </w:r>
    </w:p>
    <w:p w:rsidR="00030E0C" w:rsidRDefault="00030E0C" w:rsidP="00030E0C">
      <w:pPr>
        <w:pStyle w:val="Heading5"/>
      </w:pPr>
      <w:r>
        <w:t xml:space="preserve">In the properties pane, set the </w:t>
      </w:r>
      <w:r w:rsidRPr="0008070F">
        <w:rPr>
          <w:b/>
        </w:rPr>
        <w:t>Name</w:t>
      </w:r>
      <w:r>
        <w:t xml:space="preserve"> property to </w:t>
      </w:r>
      <w:r w:rsidRPr="008665EA">
        <w:rPr>
          <w:b/>
        </w:rPr>
        <w:t>LookupComments</w:t>
      </w:r>
      <w:r>
        <w:t>.</w:t>
      </w:r>
    </w:p>
    <w:p w:rsidR="00030E0C" w:rsidRDefault="00030E0C" w:rsidP="00030E0C">
      <w:pPr>
        <w:pStyle w:val="Heading4"/>
      </w:pPr>
      <w:r>
        <w:t xml:space="preserve">Define the query as a lookup into the </w:t>
      </w:r>
      <w:r w:rsidRPr="008665EA">
        <w:rPr>
          <w:b/>
        </w:rPr>
        <w:t>UserProfiles</w:t>
      </w:r>
      <w:r>
        <w:t xml:space="preserve"> table.</w:t>
      </w:r>
    </w:p>
    <w:p w:rsidR="00030E0C" w:rsidRDefault="00030E0C" w:rsidP="00030E0C">
      <w:pPr>
        <w:pStyle w:val="Heading5"/>
      </w:pPr>
      <w:r>
        <w:t xml:space="preserve">In the properties pane, set the </w:t>
      </w:r>
      <w:r w:rsidRPr="008665EA">
        <w:rPr>
          <w:b/>
        </w:rPr>
        <w:t>Query</w:t>
      </w:r>
      <w:r>
        <w:t xml:space="preserve"> to the following query.</w:t>
      </w:r>
    </w:p>
    <w:p w:rsidR="00030E0C" w:rsidRDefault="00030E0C" w:rsidP="00BD535C">
      <w:pPr>
        <w:pStyle w:val="ExerciseStepLevel2Code"/>
      </w:pPr>
      <w:r w:rsidRPr="00030E0C">
        <w:t>SELECT Comments FROM UserProfiles WHERE Email = @email</w:t>
      </w:r>
    </w:p>
    <w:p w:rsidR="00030E0C" w:rsidRDefault="00030E0C" w:rsidP="00030E0C">
      <w:pPr>
        <w:pStyle w:val="Heading4"/>
      </w:pPr>
      <w:r>
        <w:t xml:space="preserve">Define an </w:t>
      </w:r>
      <w:r w:rsidRPr="008665EA">
        <w:rPr>
          <w:b/>
        </w:rPr>
        <w:t>Invoking</w:t>
      </w:r>
      <w:r>
        <w:t xml:space="preserve"> method that will be used to define the </w:t>
      </w:r>
      <w:r w:rsidRPr="008665EA">
        <w:rPr>
          <w:b/>
        </w:rPr>
        <w:t>@email</w:t>
      </w:r>
      <w:r>
        <w:t xml:space="preserve"> parameter.</w:t>
      </w:r>
    </w:p>
    <w:p w:rsidR="00030E0C" w:rsidRDefault="00030E0C" w:rsidP="00030E0C">
      <w:pPr>
        <w:pStyle w:val="Heading5"/>
      </w:pPr>
      <w:r>
        <w:t xml:space="preserve">In the properties pane, set the </w:t>
      </w:r>
      <w:r w:rsidRPr="008665EA">
        <w:rPr>
          <w:b/>
        </w:rPr>
        <w:t>Invoking</w:t>
      </w:r>
      <w:r>
        <w:t xml:space="preserve"> property to </w:t>
      </w:r>
      <w:r w:rsidRPr="008665EA">
        <w:rPr>
          <w:b/>
        </w:rPr>
        <w:t>LookupComments_Invoking</w:t>
      </w:r>
      <w:r>
        <w:t xml:space="preserve"> and press </w:t>
      </w:r>
      <w:r w:rsidRPr="008665EA">
        <w:rPr>
          <w:b/>
        </w:rPr>
        <w:t>Enter</w:t>
      </w:r>
      <w:r>
        <w:t>.</w:t>
      </w:r>
    </w:p>
    <w:p w:rsidR="00030E0C" w:rsidRDefault="008665EA" w:rsidP="00030E0C">
      <w:pPr>
        <w:pStyle w:val="Heading5"/>
      </w:pPr>
      <w:r>
        <w:t xml:space="preserve">In the </w:t>
      </w:r>
      <w:r w:rsidRPr="008665EA">
        <w:rPr>
          <w:b/>
        </w:rPr>
        <w:t>LookupComments_Invoking</w:t>
      </w:r>
      <w:r>
        <w:t xml:space="preserve"> method, cast the sender parameter to a </w:t>
      </w:r>
      <w:r w:rsidRPr="008665EA">
        <w:rPr>
          <w:b/>
        </w:rPr>
        <w:t>SqlScalarActivityQuery</w:t>
      </w:r>
      <w:r>
        <w:t>.</w:t>
      </w:r>
    </w:p>
    <w:p w:rsidR="008665EA" w:rsidRDefault="008665EA" w:rsidP="00030E0C">
      <w:pPr>
        <w:pStyle w:val="Heading5"/>
      </w:pPr>
      <w:r>
        <w:t xml:space="preserve">Set the activities </w:t>
      </w:r>
      <w:r w:rsidRPr="008665EA">
        <w:rPr>
          <w:b/>
        </w:rPr>
        <w:t>Parameters</w:t>
      </w:r>
      <w:r>
        <w:t xml:space="preserve"> property to an array containing a single </w:t>
      </w:r>
      <w:r w:rsidRPr="008665EA">
        <w:rPr>
          <w:b/>
        </w:rPr>
        <w:t>SqlParameter</w:t>
      </w:r>
      <w:r>
        <w:t xml:space="preserve"> named </w:t>
      </w:r>
      <w:r w:rsidRPr="008665EA">
        <w:rPr>
          <w:b/>
        </w:rPr>
        <w:t>@email</w:t>
      </w:r>
      <w:r>
        <w:t xml:space="preserve"> with a value of </w:t>
      </w:r>
      <w:hyperlink r:id="rId8" w:history="1">
        <w:r w:rsidR="00014062" w:rsidRPr="00311409">
          <w:rPr>
            <w:rStyle w:val="Hyperlink"/>
            <w:b/>
          </w:rPr>
          <w:t>Administrator@litwareinc.com</w:t>
        </w:r>
      </w:hyperlink>
      <w:r>
        <w:t>.</w:t>
      </w:r>
    </w:p>
    <w:p w:rsidR="00014062" w:rsidRDefault="00014062" w:rsidP="00014062"/>
    <w:p w:rsidR="00014062" w:rsidRDefault="00014062" w:rsidP="00014062"/>
    <w:p w:rsidR="00014062" w:rsidRPr="00014062" w:rsidRDefault="00014062" w:rsidP="00014062"/>
    <w:p w:rsidR="008665EA" w:rsidRPr="008665EA" w:rsidRDefault="008665EA" w:rsidP="00BD535C">
      <w:pPr>
        <w:pStyle w:val="ExerciseStepLevel2Code"/>
      </w:pPr>
      <w:r w:rsidRPr="008665EA">
        <w:t>private void LookupComments_Invoking(object sender, EventArgs e)</w:t>
      </w:r>
    </w:p>
    <w:p w:rsidR="008665EA" w:rsidRPr="008665EA" w:rsidRDefault="008665EA" w:rsidP="00BD535C">
      <w:pPr>
        <w:pStyle w:val="ExerciseStepLevel2Code"/>
      </w:pPr>
      <w:r w:rsidRPr="008665EA">
        <w:lastRenderedPageBreak/>
        <w:t>{</w:t>
      </w:r>
    </w:p>
    <w:p w:rsidR="008665EA" w:rsidRPr="008665EA" w:rsidRDefault="008665EA" w:rsidP="00BD535C">
      <w:pPr>
        <w:pStyle w:val="ExerciseStepLevel2Code"/>
      </w:pPr>
      <w:r w:rsidRPr="008665EA">
        <w:t xml:space="preserve">    SqlScalarQueryActivity activity = sender as SqlScalarQueryActivity;</w:t>
      </w:r>
    </w:p>
    <w:p w:rsidR="008665EA" w:rsidRPr="008665EA" w:rsidRDefault="008665EA" w:rsidP="00BD535C">
      <w:pPr>
        <w:pStyle w:val="ExerciseStepLevel2Code"/>
      </w:pPr>
    </w:p>
    <w:p w:rsidR="008665EA" w:rsidRPr="008665EA" w:rsidRDefault="008665EA" w:rsidP="00BD535C">
      <w:pPr>
        <w:pStyle w:val="ExerciseStepLevel2Code"/>
      </w:pPr>
      <w:r w:rsidRPr="008665EA">
        <w:t xml:space="preserve">    activity.Parameters = new SqlParameter[]</w:t>
      </w:r>
    </w:p>
    <w:p w:rsidR="008665EA" w:rsidRPr="008665EA" w:rsidRDefault="008665EA" w:rsidP="00BD535C">
      <w:pPr>
        <w:pStyle w:val="ExerciseStepLevel2Code"/>
      </w:pPr>
      <w:r w:rsidRPr="008665EA">
        <w:t xml:space="preserve">    {</w:t>
      </w:r>
    </w:p>
    <w:p w:rsidR="008665EA" w:rsidRPr="008665EA" w:rsidRDefault="008665EA" w:rsidP="00BD535C">
      <w:pPr>
        <w:pStyle w:val="ExerciseStepLevel2Code"/>
      </w:pPr>
      <w:r w:rsidRPr="008665EA">
        <w:t xml:space="preserve">        new SqlParameter("@email", "Administrator@litwareinc.com")</w:t>
      </w:r>
    </w:p>
    <w:p w:rsidR="008665EA" w:rsidRPr="008665EA" w:rsidRDefault="008665EA" w:rsidP="00BD535C">
      <w:pPr>
        <w:pStyle w:val="ExerciseStepLevel2Code"/>
      </w:pPr>
      <w:r w:rsidRPr="008665EA">
        <w:t xml:space="preserve">    };</w:t>
      </w:r>
    </w:p>
    <w:p w:rsidR="008665EA" w:rsidRDefault="008665EA" w:rsidP="00BD535C">
      <w:pPr>
        <w:pStyle w:val="ExerciseStepLevel2Code"/>
      </w:pPr>
      <w:r w:rsidRPr="008665EA">
        <w:t>}</w:t>
      </w:r>
    </w:p>
    <w:p w:rsidR="008665EA" w:rsidRDefault="008665EA" w:rsidP="008665EA">
      <w:pPr>
        <w:pStyle w:val="Heading4"/>
        <w:rPr>
          <w:rFonts w:cs="Arial"/>
        </w:rPr>
      </w:pPr>
      <w:r>
        <w:rPr>
          <w:rFonts w:cs="Arial"/>
        </w:rPr>
        <w:t xml:space="preserve">Define an </w:t>
      </w:r>
      <w:r w:rsidRPr="008665EA">
        <w:rPr>
          <w:rFonts w:cs="Arial"/>
          <w:b/>
        </w:rPr>
        <w:t>Invoked</w:t>
      </w:r>
      <w:r>
        <w:rPr>
          <w:rFonts w:cs="Arial"/>
        </w:rPr>
        <w:t xml:space="preserve"> event handler that will be used to display the activity’s Result property to the console.</w:t>
      </w:r>
    </w:p>
    <w:p w:rsidR="008665EA" w:rsidRDefault="008665EA" w:rsidP="008665EA">
      <w:pPr>
        <w:pStyle w:val="Heading5"/>
      </w:pPr>
      <w:r>
        <w:rPr>
          <w:rFonts w:cs="Arial"/>
        </w:rPr>
        <w:t>Back in the designer’s</w:t>
      </w:r>
      <w:r>
        <w:t xml:space="preserve"> properties pane, set the </w:t>
      </w:r>
      <w:r w:rsidRPr="008665EA">
        <w:rPr>
          <w:b/>
        </w:rPr>
        <w:t>Invok</w:t>
      </w:r>
      <w:r>
        <w:rPr>
          <w:b/>
        </w:rPr>
        <w:t>ed</w:t>
      </w:r>
      <w:r>
        <w:t xml:space="preserve"> property to </w:t>
      </w:r>
      <w:r w:rsidRPr="008665EA">
        <w:rPr>
          <w:b/>
        </w:rPr>
        <w:t>LookupComments_Invoked</w:t>
      </w:r>
      <w:r>
        <w:t xml:space="preserve"> and press </w:t>
      </w:r>
      <w:r w:rsidRPr="0077671C">
        <w:rPr>
          <w:b/>
        </w:rPr>
        <w:t>Enter</w:t>
      </w:r>
      <w:r>
        <w:t>.</w:t>
      </w:r>
    </w:p>
    <w:p w:rsidR="008665EA" w:rsidRDefault="008665EA" w:rsidP="008665EA">
      <w:pPr>
        <w:pStyle w:val="Heading5"/>
      </w:pPr>
      <w:r>
        <w:t xml:space="preserve">In the </w:t>
      </w:r>
      <w:r w:rsidRPr="008665EA">
        <w:rPr>
          <w:b/>
        </w:rPr>
        <w:t>LookupComments_Invoked</w:t>
      </w:r>
      <w:r>
        <w:t xml:space="preserve"> method, cast the sender parameter to a </w:t>
      </w:r>
      <w:r w:rsidRPr="008665EA">
        <w:rPr>
          <w:b/>
        </w:rPr>
        <w:t>SqlScalarActivityQuery</w:t>
      </w:r>
      <w:r>
        <w:t>.</w:t>
      </w:r>
    </w:p>
    <w:p w:rsidR="008665EA" w:rsidRDefault="008665EA" w:rsidP="008665EA">
      <w:pPr>
        <w:pStyle w:val="Heading5"/>
      </w:pPr>
      <w:r>
        <w:t xml:space="preserve">Use </w:t>
      </w:r>
      <w:r w:rsidRPr="008665EA">
        <w:rPr>
          <w:b/>
        </w:rPr>
        <w:t>Console.WriteLine</w:t>
      </w:r>
      <w:r>
        <w:t xml:space="preserve"> to display the activity’s </w:t>
      </w:r>
      <w:r w:rsidRPr="008665EA">
        <w:rPr>
          <w:b/>
        </w:rPr>
        <w:t>Result</w:t>
      </w:r>
      <w:r>
        <w:t xml:space="preserve"> property to the console.</w:t>
      </w:r>
    </w:p>
    <w:p w:rsidR="008665EA" w:rsidRPr="008665EA" w:rsidRDefault="008665EA" w:rsidP="00BD535C">
      <w:pPr>
        <w:pStyle w:val="ExerciseStepLevel2Code"/>
      </w:pPr>
      <w:r w:rsidRPr="008665EA">
        <w:t>private void LookupComments_Invoked(object sender, EventArgs e)</w:t>
      </w:r>
    </w:p>
    <w:p w:rsidR="008665EA" w:rsidRPr="008665EA" w:rsidRDefault="008665EA" w:rsidP="00BD535C">
      <w:pPr>
        <w:pStyle w:val="ExerciseStepLevel2Code"/>
      </w:pPr>
      <w:r w:rsidRPr="008665EA">
        <w:t>{</w:t>
      </w:r>
    </w:p>
    <w:p w:rsidR="008665EA" w:rsidRPr="008665EA" w:rsidRDefault="008665EA" w:rsidP="00BD535C">
      <w:pPr>
        <w:pStyle w:val="ExerciseStepLevel2Code"/>
      </w:pPr>
      <w:r w:rsidRPr="008665EA">
        <w:t xml:space="preserve">    SqlScalarQueryActivity activity = sender as SqlScalarQueryActivity;</w:t>
      </w:r>
    </w:p>
    <w:p w:rsidR="008665EA" w:rsidRPr="008665EA" w:rsidRDefault="008665EA" w:rsidP="00BD535C">
      <w:pPr>
        <w:pStyle w:val="ExerciseStepLevel2Code"/>
      </w:pPr>
    </w:p>
    <w:p w:rsidR="008665EA" w:rsidRPr="008665EA" w:rsidRDefault="008665EA" w:rsidP="00BD535C">
      <w:pPr>
        <w:pStyle w:val="ExerciseStepLevel2Code"/>
      </w:pPr>
      <w:r w:rsidRPr="008665EA">
        <w:t xml:space="preserve">    Console.WriteLine("Result - {0}", activity.Result);</w:t>
      </w:r>
    </w:p>
    <w:p w:rsidR="008665EA" w:rsidRPr="008665EA" w:rsidRDefault="008665EA" w:rsidP="00BD535C">
      <w:pPr>
        <w:pStyle w:val="ExerciseStepLevel2Code"/>
        <w:rPr>
          <w:rFonts w:ascii="Arial" w:hAnsi="Arial" w:cs="Arial"/>
          <w:noProof w:val="0"/>
        </w:rPr>
      </w:pPr>
      <w:r w:rsidRPr="008665EA">
        <w:t>}</w:t>
      </w:r>
    </w:p>
    <w:p w:rsidR="00E16BE3" w:rsidRDefault="008665EA" w:rsidP="00173578">
      <w:pPr>
        <w:pStyle w:val="Heading3"/>
      </w:pPr>
      <w:r>
        <w:t>Run the workflow and verify that the output displays the appropriate result.</w:t>
      </w:r>
    </w:p>
    <w:p w:rsidR="008665EA" w:rsidRDefault="008665EA" w:rsidP="008665EA">
      <w:pPr>
        <w:pStyle w:val="Heading4"/>
      </w:pPr>
      <w:r>
        <w:t xml:space="preserve">Verify the </w:t>
      </w:r>
      <w:r w:rsidRPr="00173578">
        <w:rPr>
          <w:b/>
        </w:rPr>
        <w:t>SqlDatabaseActivitiesConsole</w:t>
      </w:r>
      <w:r>
        <w:t xml:space="preserve"> is bold in the </w:t>
      </w:r>
      <w:r w:rsidRPr="00173578">
        <w:rPr>
          <w:b/>
        </w:rPr>
        <w:t>Solution Explorer</w:t>
      </w:r>
      <w:r>
        <w:t>.</w:t>
      </w:r>
    </w:p>
    <w:p w:rsidR="008665EA" w:rsidRDefault="008665EA" w:rsidP="008665EA">
      <w:pPr>
        <w:pStyle w:val="Heading5"/>
      </w:pPr>
      <w:r>
        <w:t xml:space="preserve">If not, right click it and select </w:t>
      </w:r>
      <w:r w:rsidRPr="00173578">
        <w:rPr>
          <w:b/>
        </w:rPr>
        <w:t>Set as Startup Project</w:t>
      </w:r>
      <w:r>
        <w:t>.</w:t>
      </w:r>
    </w:p>
    <w:p w:rsidR="008665EA" w:rsidRDefault="00173578" w:rsidP="008665EA">
      <w:pPr>
        <w:pStyle w:val="Heading4"/>
      </w:pPr>
      <w:r>
        <w:t>Build and execute the workflow.</w:t>
      </w:r>
    </w:p>
    <w:p w:rsidR="00173578" w:rsidRDefault="00173578" w:rsidP="00173578">
      <w:pPr>
        <w:pStyle w:val="Heading5"/>
      </w:pPr>
      <w:r>
        <w:t xml:space="preserve">Click </w:t>
      </w:r>
      <w:r w:rsidRPr="00173578">
        <w:rPr>
          <w:b/>
        </w:rPr>
        <w:t>Debug -&gt; Start Without Debugging</w:t>
      </w:r>
      <w:r>
        <w:t>.</w:t>
      </w:r>
    </w:p>
    <w:p w:rsidR="00173578" w:rsidRDefault="00173578" w:rsidP="00173578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683000" cy="1824959"/>
            <wp:effectExtent l="190500" t="152400" r="165100" b="13719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57" cy="1825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4062" w:rsidRDefault="00014062">
      <w:pPr>
        <w:ind w:left="720"/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CD2591" w:rsidRDefault="0015029E" w:rsidP="00181128">
      <w:pPr>
        <w:pStyle w:val="Heading2"/>
      </w:pPr>
      <w:r>
        <w:lastRenderedPageBreak/>
        <w:t>Exercise 2: Creating a Composite Activity</w:t>
      </w:r>
    </w:p>
    <w:p w:rsidR="00E32441" w:rsidRDefault="00E32441" w:rsidP="00BD535C">
      <w:pPr>
        <w:pStyle w:val="Heading3"/>
        <w:numPr>
          <w:ilvl w:val="0"/>
          <w:numId w:val="49"/>
        </w:numPr>
        <w:ind w:left="360"/>
      </w:pPr>
      <w:r>
        <w:t xml:space="preserve">Create a new </w:t>
      </w:r>
      <w:r w:rsidRPr="00BD535C">
        <w:rPr>
          <w:b/>
        </w:rPr>
        <w:t>Activity</w:t>
      </w:r>
      <w:r>
        <w:t xml:space="preserve"> named </w:t>
      </w:r>
      <w:r w:rsidRPr="00BD535C">
        <w:rPr>
          <w:b/>
        </w:rPr>
        <w:t>SqlConnectionActivity</w:t>
      </w:r>
      <w:r>
        <w:t xml:space="preserve"> in the </w:t>
      </w:r>
      <w:r w:rsidR="00B1391A" w:rsidRPr="00BD535C">
        <w:rPr>
          <w:b/>
        </w:rPr>
        <w:t>SqlDatabaseActivities</w:t>
      </w:r>
      <w:r>
        <w:t xml:space="preserve"> project.</w:t>
      </w:r>
    </w:p>
    <w:p w:rsidR="00E32441" w:rsidRDefault="00E32441" w:rsidP="00E32441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>Add -&gt; Activity</w:t>
      </w:r>
      <w:r>
        <w:t>.</w:t>
      </w:r>
    </w:p>
    <w:p w:rsidR="00E32441" w:rsidRDefault="00E32441" w:rsidP="00E32441">
      <w:pPr>
        <w:pStyle w:val="Heading4"/>
      </w:pPr>
      <w:r>
        <w:t xml:space="preserve">Enter a name of </w:t>
      </w:r>
      <w:r>
        <w:rPr>
          <w:b/>
        </w:rPr>
        <w:t>SqlConnectionActivity</w:t>
      </w:r>
      <w:r w:rsidRPr="002B0EB3">
        <w:rPr>
          <w:b/>
        </w:rPr>
        <w:t>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6F533A" w:rsidRDefault="006F533A" w:rsidP="006F533A">
      <w:pPr>
        <w:pStyle w:val="Heading3"/>
      </w:pPr>
      <w:r>
        <w:t xml:space="preserve">Define the </w:t>
      </w:r>
      <w:r w:rsidRPr="006F533A">
        <w:rPr>
          <w:b/>
        </w:rPr>
        <w:t>SqlConection</w:t>
      </w:r>
      <w:r>
        <w:t xml:space="preserve"> property that will be used to expose the connection to other components.</w:t>
      </w:r>
    </w:p>
    <w:p w:rsidR="006F533A" w:rsidRDefault="006F533A" w:rsidP="006F533A">
      <w:pPr>
        <w:pStyle w:val="Heading4"/>
      </w:pPr>
      <w:r>
        <w:t>Define a property with a public getter and private setter.</w:t>
      </w:r>
    </w:p>
    <w:p w:rsidR="006F533A" w:rsidRPr="006F533A" w:rsidRDefault="006F533A" w:rsidP="00BD535C">
      <w:pPr>
        <w:pStyle w:val="ExerciseStepLevel2Code"/>
      </w:pPr>
      <w:r w:rsidRPr="006F533A">
        <w:t>public SqlConnection Connection { get; private set; }</w:t>
      </w:r>
    </w:p>
    <w:p w:rsidR="006F533A" w:rsidRDefault="006F533A" w:rsidP="006F533A">
      <w:pPr>
        <w:pStyle w:val="Heading4"/>
      </w:pPr>
      <w:r>
        <w:t xml:space="preserve">Add a </w:t>
      </w:r>
      <w:r w:rsidRPr="006F533A">
        <w:rPr>
          <w:b/>
        </w:rPr>
        <w:t>Browsable</w:t>
      </w:r>
      <w:r>
        <w:t xml:space="preserve"> attribute to the property so it </w:t>
      </w:r>
      <w:r w:rsidR="00BD535C">
        <w:t>does not</w:t>
      </w:r>
      <w:r>
        <w:t xml:space="preserve"> show up in the designer.</w:t>
      </w:r>
    </w:p>
    <w:p w:rsidR="006F533A" w:rsidRPr="006F533A" w:rsidRDefault="006F533A" w:rsidP="00BD535C">
      <w:pPr>
        <w:pStyle w:val="ExerciseStepLevel2Code"/>
      </w:pPr>
      <w:r w:rsidRPr="006F533A">
        <w:t>[Browsable(false)]</w:t>
      </w:r>
    </w:p>
    <w:p w:rsidR="006F533A" w:rsidRPr="006F533A" w:rsidRDefault="006F533A" w:rsidP="00BD535C">
      <w:pPr>
        <w:pStyle w:val="ExerciseStepLevel2Code"/>
      </w:pPr>
      <w:r w:rsidRPr="006F533A">
        <w:t>public SqlConnection Connection { get; private set; }</w:t>
      </w:r>
    </w:p>
    <w:p w:rsidR="006F533A" w:rsidRDefault="006F533A" w:rsidP="006F533A">
      <w:pPr>
        <w:pStyle w:val="Heading3"/>
      </w:pPr>
      <w:r>
        <w:t xml:space="preserve">Define the dependency property named </w:t>
      </w:r>
      <w:r w:rsidRPr="006F533A">
        <w:rPr>
          <w:b/>
        </w:rPr>
        <w:t>ConnectionString</w:t>
      </w:r>
      <w:r>
        <w:t xml:space="preserve"> of type </w:t>
      </w:r>
      <w:r w:rsidRPr="006F533A">
        <w:rPr>
          <w:b/>
        </w:rPr>
        <w:t>string</w:t>
      </w:r>
      <w:r>
        <w:t>.</w:t>
      </w:r>
    </w:p>
    <w:p w:rsidR="006F533A" w:rsidRPr="006F533A" w:rsidRDefault="006F533A" w:rsidP="00BD535C">
      <w:pPr>
        <w:pStyle w:val="ExerciseStepLevel2Code"/>
      </w:pPr>
      <w:r w:rsidRPr="006F533A">
        <w:t>public static DependencyProperty ConnectionStringProperty =</w:t>
      </w:r>
    </w:p>
    <w:p w:rsidR="00B1391A" w:rsidRDefault="006F533A" w:rsidP="00BD535C">
      <w:pPr>
        <w:pStyle w:val="ExerciseStepLevel2Code"/>
      </w:pPr>
      <w:r w:rsidRPr="006F533A">
        <w:t xml:space="preserve">    DependencyProperty.Register("ConnectionString", </w:t>
      </w:r>
    </w:p>
    <w:p w:rsidR="006F533A" w:rsidRPr="006F533A" w:rsidRDefault="00B1391A" w:rsidP="00BD535C">
      <w:pPr>
        <w:pStyle w:val="ExerciseStepLevel2Code"/>
      </w:pPr>
      <w:r>
        <w:t xml:space="preserve">        </w:t>
      </w:r>
      <w:r w:rsidR="006F533A" w:rsidRPr="006F533A">
        <w:t>typeof(System.String), typeof(SqlConnectionActivity));</w:t>
      </w:r>
    </w:p>
    <w:p w:rsidR="006F533A" w:rsidRPr="006F533A" w:rsidRDefault="006F533A" w:rsidP="00BD535C">
      <w:pPr>
        <w:pStyle w:val="ExerciseStepLevel2Code"/>
      </w:pPr>
    </w:p>
    <w:p w:rsidR="006F533A" w:rsidRPr="006F533A" w:rsidRDefault="006F533A" w:rsidP="00BD535C">
      <w:pPr>
        <w:pStyle w:val="ExerciseStepLevel2Code"/>
      </w:pPr>
      <w:r w:rsidRPr="006F533A">
        <w:t>[Category("Parameters")]</w:t>
      </w:r>
    </w:p>
    <w:p w:rsidR="006F533A" w:rsidRPr="006F533A" w:rsidRDefault="006F533A" w:rsidP="00BD535C">
      <w:pPr>
        <w:pStyle w:val="ExerciseStepLevel2Code"/>
      </w:pPr>
      <w:r w:rsidRPr="006F533A">
        <w:t>public string ConnectionString</w:t>
      </w:r>
    </w:p>
    <w:p w:rsidR="006F533A" w:rsidRPr="006F533A" w:rsidRDefault="006F533A" w:rsidP="00BD535C">
      <w:pPr>
        <w:pStyle w:val="ExerciseStepLevel2Code"/>
      </w:pPr>
      <w:r w:rsidRPr="006F533A">
        <w:t>{</w:t>
      </w:r>
    </w:p>
    <w:p w:rsidR="006F533A" w:rsidRPr="006F533A" w:rsidRDefault="006F533A" w:rsidP="00BD535C">
      <w:pPr>
        <w:pStyle w:val="ExerciseStepLevel2Code"/>
      </w:pPr>
      <w:r w:rsidRPr="006F533A">
        <w:t xml:space="preserve">    get { return base.GetValue(ConnectionStringProperty) as string; }</w:t>
      </w:r>
    </w:p>
    <w:p w:rsidR="006F533A" w:rsidRPr="006F533A" w:rsidRDefault="006F533A" w:rsidP="00BD535C">
      <w:pPr>
        <w:pStyle w:val="ExerciseStepLevel2Code"/>
      </w:pPr>
      <w:r w:rsidRPr="006F533A">
        <w:t xml:space="preserve">    set { base.SetValue(ConnectionStringProperty, value); }</w:t>
      </w:r>
    </w:p>
    <w:p w:rsidR="006F533A" w:rsidRDefault="006F533A" w:rsidP="00BD535C">
      <w:pPr>
        <w:pStyle w:val="ExerciseStepLevel2Code"/>
      </w:pPr>
      <w:r w:rsidRPr="006F533A">
        <w:t>}</w:t>
      </w:r>
    </w:p>
    <w:p w:rsidR="00463F98" w:rsidRDefault="006F533A" w:rsidP="00D62BEA">
      <w:pPr>
        <w:pStyle w:val="Heading3"/>
      </w:pPr>
      <w:r>
        <w:t>Implement the execute method to start the processing of the child activities.</w:t>
      </w:r>
    </w:p>
    <w:p w:rsidR="00F10FE4" w:rsidRDefault="00F10FE4" w:rsidP="00F10FE4">
      <w:pPr>
        <w:pStyle w:val="Heading4"/>
      </w:pPr>
      <w:r>
        <w:t xml:space="preserve">Override the </w:t>
      </w:r>
      <w:r w:rsidRPr="004C11F9">
        <w:rPr>
          <w:b/>
        </w:rPr>
        <w:t>Execute</w:t>
      </w:r>
      <w:r>
        <w:t xml:space="preserve"> method of the </w:t>
      </w:r>
      <w:r w:rsidRPr="004C11F9">
        <w:rPr>
          <w:b/>
        </w:rPr>
        <w:t>Activity</w:t>
      </w:r>
      <w:r>
        <w:t xml:space="preserve"> class.</w:t>
      </w:r>
    </w:p>
    <w:p w:rsidR="00F10FE4" w:rsidRPr="004C11F9" w:rsidRDefault="00F10FE4" w:rsidP="00BD535C">
      <w:pPr>
        <w:pStyle w:val="ExerciseStepLevel2Code"/>
      </w:pPr>
      <w:r w:rsidRPr="004C11F9">
        <w:t>protected override ActivityExecutionStatus Execute(ActivityExecutionContext executionContext)</w:t>
      </w:r>
    </w:p>
    <w:p w:rsidR="00F10FE4" w:rsidRPr="004C11F9" w:rsidRDefault="00F10FE4" w:rsidP="00BD535C">
      <w:pPr>
        <w:pStyle w:val="ExerciseStepLevel2Code"/>
      </w:pPr>
      <w:r w:rsidRPr="004C11F9">
        <w:t>{</w:t>
      </w:r>
    </w:p>
    <w:p w:rsidR="00F10FE4" w:rsidRPr="004C11F9" w:rsidRDefault="00F10FE4" w:rsidP="00BD535C">
      <w:pPr>
        <w:pStyle w:val="ExerciseStepLevel2Code"/>
      </w:pPr>
      <w:r w:rsidRPr="004C11F9">
        <w:t>}</w:t>
      </w:r>
    </w:p>
    <w:p w:rsidR="006F533A" w:rsidRDefault="00F10FE4" w:rsidP="006F533A">
      <w:pPr>
        <w:pStyle w:val="Heading4"/>
      </w:pPr>
      <w:r>
        <w:t xml:space="preserve">If no child activities exist that are enabled, </w:t>
      </w:r>
      <w:r w:rsidR="001C700C">
        <w:t xml:space="preserve">return with an </w:t>
      </w:r>
      <w:r w:rsidR="001C700C" w:rsidRPr="00A373E1">
        <w:rPr>
          <w:b/>
        </w:rPr>
        <w:t>ActivityExecutionStatus</w:t>
      </w:r>
      <w:r w:rsidR="001C700C">
        <w:t xml:space="preserve"> of </w:t>
      </w:r>
      <w:r w:rsidR="001C700C" w:rsidRPr="00A373E1">
        <w:rPr>
          <w:b/>
        </w:rPr>
        <w:t>Closed</w:t>
      </w:r>
      <w:r w:rsidR="001C700C">
        <w:t>.</w:t>
      </w:r>
    </w:p>
    <w:p w:rsidR="001C700C" w:rsidRPr="00A373E1" w:rsidRDefault="001C700C" w:rsidP="00BD535C">
      <w:pPr>
        <w:pStyle w:val="ExerciseStepLevel2Code"/>
      </w:pPr>
      <w:r w:rsidRPr="00A373E1">
        <w:t>// check if there's any activities to execute</w:t>
      </w:r>
    </w:p>
    <w:p w:rsidR="001C700C" w:rsidRPr="00A373E1" w:rsidRDefault="001C700C" w:rsidP="00BD535C">
      <w:pPr>
        <w:pStyle w:val="ExerciseStepLevel2Code"/>
      </w:pPr>
      <w:r w:rsidRPr="00A373E1">
        <w:t>if (base.EnabledActivities.Count == 0)</w:t>
      </w:r>
    </w:p>
    <w:p w:rsidR="001C700C" w:rsidRPr="00A373E1" w:rsidRDefault="001C700C" w:rsidP="00BD535C">
      <w:pPr>
        <w:pStyle w:val="ExerciseStepLevel2Code"/>
      </w:pPr>
      <w:r w:rsidRPr="00A373E1">
        <w:t xml:space="preserve">    return ActivityExecutionStatus.Closed;</w:t>
      </w:r>
    </w:p>
    <w:p w:rsidR="00CD2591" w:rsidRDefault="001C700C" w:rsidP="00627B34">
      <w:pPr>
        <w:pStyle w:val="Heading4"/>
      </w:pPr>
      <w:r>
        <w:t xml:space="preserve">Create and open a new </w:t>
      </w:r>
      <w:r w:rsidRPr="00DF5FF7">
        <w:rPr>
          <w:b/>
        </w:rPr>
        <w:t>SqlConnection</w:t>
      </w:r>
      <w:r>
        <w:t xml:space="preserve"> using the </w:t>
      </w:r>
      <w:r w:rsidRPr="00DF5FF7">
        <w:rPr>
          <w:b/>
        </w:rPr>
        <w:t>ConnectionString</w:t>
      </w:r>
      <w:r>
        <w:t xml:space="preserve"> dependency property.</w:t>
      </w:r>
    </w:p>
    <w:p w:rsidR="001C700C" w:rsidRPr="00A373E1" w:rsidRDefault="001C700C" w:rsidP="00BD535C">
      <w:pPr>
        <w:pStyle w:val="ExerciseStepLevel2Code"/>
      </w:pPr>
      <w:r w:rsidRPr="00A373E1">
        <w:t>// open the database connection</w:t>
      </w:r>
    </w:p>
    <w:p w:rsidR="001C700C" w:rsidRPr="00A373E1" w:rsidRDefault="001C700C" w:rsidP="00BD535C">
      <w:pPr>
        <w:pStyle w:val="ExerciseStepLevel2Code"/>
      </w:pPr>
      <w:r w:rsidRPr="00A373E1">
        <w:t>if (this.Connection == null)</w:t>
      </w:r>
    </w:p>
    <w:p w:rsidR="001C700C" w:rsidRPr="00A373E1" w:rsidRDefault="001C700C" w:rsidP="00BD535C">
      <w:pPr>
        <w:pStyle w:val="ExerciseStepLevel2Code"/>
      </w:pPr>
      <w:r w:rsidRPr="00A373E1">
        <w:t>{</w:t>
      </w:r>
    </w:p>
    <w:p w:rsidR="001C700C" w:rsidRPr="00A373E1" w:rsidRDefault="001C700C" w:rsidP="00BD535C">
      <w:pPr>
        <w:pStyle w:val="ExerciseStepLevel2Code"/>
      </w:pPr>
      <w:r w:rsidRPr="00A373E1">
        <w:t xml:space="preserve">    this.Connection = new SqlConnection(this.ConnectionString);</w:t>
      </w:r>
    </w:p>
    <w:p w:rsidR="001C700C" w:rsidRPr="00A373E1" w:rsidRDefault="001C700C" w:rsidP="00BD535C">
      <w:pPr>
        <w:pStyle w:val="ExerciseStepLevel2Code"/>
      </w:pPr>
      <w:r w:rsidRPr="00A373E1">
        <w:t xml:space="preserve">    this.Connection.Open();</w:t>
      </w:r>
    </w:p>
    <w:p w:rsidR="001C700C" w:rsidRPr="00A373E1" w:rsidRDefault="001C700C" w:rsidP="00BD535C">
      <w:pPr>
        <w:pStyle w:val="ExerciseStepLevel2Code"/>
      </w:pPr>
      <w:r w:rsidRPr="00A373E1">
        <w:t>}</w:t>
      </w:r>
    </w:p>
    <w:p w:rsidR="001C700C" w:rsidRDefault="001C700C" w:rsidP="001C700C">
      <w:pPr>
        <w:pStyle w:val="Heading4"/>
      </w:pPr>
      <w:r>
        <w:t>Find the first activity in the list of enabled activities, start it and register for status change message from that activity.</w:t>
      </w:r>
    </w:p>
    <w:p w:rsidR="001C700C" w:rsidRDefault="001C700C" w:rsidP="001C700C">
      <w:pPr>
        <w:pStyle w:val="Heading5"/>
      </w:pPr>
      <w:r>
        <w:lastRenderedPageBreak/>
        <w:t xml:space="preserve">Access and store the first item in the </w:t>
      </w:r>
      <w:r w:rsidRPr="00A373E1">
        <w:rPr>
          <w:b/>
        </w:rPr>
        <w:t>base.EnabledActivities</w:t>
      </w:r>
      <w:r>
        <w:t xml:space="preserve"> collection</w:t>
      </w:r>
    </w:p>
    <w:p w:rsidR="001C700C" w:rsidRDefault="001C700C" w:rsidP="001C700C">
      <w:pPr>
        <w:pStyle w:val="Heading5"/>
      </w:pPr>
      <w:r>
        <w:t xml:space="preserve">Use the </w:t>
      </w:r>
      <w:r w:rsidRPr="00A373E1">
        <w:rPr>
          <w:b/>
        </w:rPr>
        <w:t>Activity.RegisterForStatusChange</w:t>
      </w:r>
      <w:r>
        <w:t xml:space="preserve"> method to register for the </w:t>
      </w:r>
      <w:r w:rsidRPr="00A373E1">
        <w:rPr>
          <w:b/>
        </w:rPr>
        <w:t>ClosedEvent</w:t>
      </w:r>
      <w:r>
        <w:t>.</w:t>
      </w:r>
    </w:p>
    <w:p w:rsidR="001C700C" w:rsidRDefault="001C700C" w:rsidP="001C700C">
      <w:pPr>
        <w:pStyle w:val="Heading5"/>
      </w:pPr>
      <w:r>
        <w:t xml:space="preserve">Use the </w:t>
      </w:r>
      <w:r w:rsidRPr="00A373E1">
        <w:rPr>
          <w:b/>
        </w:rPr>
        <w:t>ActivityExecutionContext.ExecuteActivity</w:t>
      </w:r>
      <w:r>
        <w:t xml:space="preserve"> to start the first activity executing.</w:t>
      </w:r>
    </w:p>
    <w:p w:rsidR="001C700C" w:rsidRPr="00A373E1" w:rsidRDefault="001C700C" w:rsidP="00BD535C">
      <w:pPr>
        <w:pStyle w:val="ExerciseStepLevel2Code"/>
      </w:pPr>
      <w:r w:rsidRPr="00A373E1">
        <w:t>// start the first child activity and register for it's state change event</w:t>
      </w:r>
    </w:p>
    <w:p w:rsidR="001C700C" w:rsidRPr="00A373E1" w:rsidRDefault="001C700C" w:rsidP="00BD535C">
      <w:pPr>
        <w:pStyle w:val="ExerciseStepLevel2Code"/>
      </w:pPr>
      <w:r w:rsidRPr="00A373E1">
        <w:t>Activity firstEnabledActivity = base.EnabledActivities[0];</w:t>
      </w:r>
    </w:p>
    <w:p w:rsidR="001C700C" w:rsidRPr="00A373E1" w:rsidRDefault="001C700C" w:rsidP="00BD535C">
      <w:pPr>
        <w:pStyle w:val="ExerciseStepLevel2Code"/>
      </w:pPr>
      <w:r w:rsidRPr="00A373E1">
        <w:t>firstEnabledActivity.RegisterForStatusChange(Activity.ClosedEvent, this);</w:t>
      </w:r>
    </w:p>
    <w:p w:rsidR="001C700C" w:rsidRPr="00A373E1" w:rsidRDefault="001C700C" w:rsidP="00BD535C">
      <w:pPr>
        <w:pStyle w:val="ExerciseStepLevel2Code"/>
      </w:pPr>
      <w:r w:rsidRPr="00A373E1">
        <w:t>executionContext.ExecuteActivity(firstEnabledActivity);</w:t>
      </w:r>
    </w:p>
    <w:p w:rsidR="001C700C" w:rsidRDefault="001C700C" w:rsidP="001C700C">
      <w:pPr>
        <w:pStyle w:val="Heading4"/>
      </w:pPr>
      <w:r>
        <w:t xml:space="preserve">Return an </w:t>
      </w:r>
      <w:r w:rsidRPr="00A373E1">
        <w:rPr>
          <w:b/>
        </w:rPr>
        <w:t>ActivityExecutionStatus</w:t>
      </w:r>
      <w:r>
        <w:t xml:space="preserve"> of </w:t>
      </w:r>
      <w:r w:rsidRPr="00A373E1">
        <w:rPr>
          <w:b/>
        </w:rPr>
        <w:t>Executing</w:t>
      </w:r>
      <w:r>
        <w:t xml:space="preserve"> to notify the runtime that this activity is still running.</w:t>
      </w:r>
    </w:p>
    <w:p w:rsidR="001C700C" w:rsidRPr="00A373E1" w:rsidRDefault="001C700C" w:rsidP="00BD535C">
      <w:pPr>
        <w:pStyle w:val="ExerciseStepLevel2Code"/>
      </w:pPr>
      <w:r w:rsidRPr="00A373E1">
        <w:t>// tell the runtime this activity is still executing</w:t>
      </w:r>
    </w:p>
    <w:p w:rsidR="001C700C" w:rsidRPr="00A373E1" w:rsidRDefault="001C700C" w:rsidP="00BD535C">
      <w:pPr>
        <w:pStyle w:val="ExerciseStepLevel2Code"/>
      </w:pPr>
      <w:r w:rsidRPr="00A373E1">
        <w:t>return ActivityExecutionStatus.Executing;</w:t>
      </w:r>
    </w:p>
    <w:p w:rsidR="00463F98" w:rsidRDefault="00A373E1" w:rsidP="00463F98">
      <w:pPr>
        <w:pStyle w:val="Heading3"/>
      </w:pPr>
      <w:r>
        <w:t xml:space="preserve">Implement the </w:t>
      </w:r>
      <w:r w:rsidRPr="00B21C64">
        <w:rPr>
          <w:b/>
        </w:rPr>
        <w:t>IActivityEventListener&lt;ActivityExecutionStatusChangedEventArgs&gt;</w:t>
      </w:r>
      <w:r>
        <w:t xml:space="preserve"> interface so the activity can receive activity events from its child activities.</w:t>
      </w:r>
    </w:p>
    <w:p w:rsidR="00A373E1" w:rsidRDefault="00A373E1" w:rsidP="00A373E1">
      <w:pPr>
        <w:pStyle w:val="Heading4"/>
      </w:pPr>
      <w:r>
        <w:t xml:space="preserve">Modify the class to derive from </w:t>
      </w:r>
      <w:r w:rsidRPr="00B21C64">
        <w:rPr>
          <w:b/>
        </w:rPr>
        <w:t>IActivityEventListener&lt;ActivityExecutionStatusChangedEventArgs&gt;</w:t>
      </w:r>
      <w:r w:rsidR="00B21C64" w:rsidRPr="00B21C64">
        <w:t>.</w:t>
      </w:r>
    </w:p>
    <w:p w:rsidR="00B21C64" w:rsidRPr="00B21C64" w:rsidRDefault="00B21C64" w:rsidP="00BD535C">
      <w:pPr>
        <w:pStyle w:val="ExerciseStepLevel2Code"/>
      </w:pPr>
      <w:r w:rsidRPr="00B21C64">
        <w:t xml:space="preserve">public partial class SqlConnectionActivity: </w:t>
      </w:r>
      <w:r w:rsidR="00B1391A">
        <w:t>Sequence</w:t>
      </w:r>
      <w:r w:rsidRPr="00B21C64">
        <w:t>Activity,</w:t>
      </w:r>
    </w:p>
    <w:p w:rsidR="00B21C64" w:rsidRPr="00B21C64" w:rsidRDefault="00B21C64" w:rsidP="00BD535C">
      <w:pPr>
        <w:pStyle w:val="ExerciseStepLevel2Code"/>
      </w:pPr>
      <w:r w:rsidRPr="00B21C64">
        <w:t xml:space="preserve">    IActivityEventListener&lt;ActivityExecutionStatusChangedEventArgs&gt;</w:t>
      </w:r>
    </w:p>
    <w:p w:rsidR="00A373E1" w:rsidRDefault="00A373E1" w:rsidP="00A373E1">
      <w:pPr>
        <w:pStyle w:val="Heading4"/>
      </w:pPr>
      <w:r>
        <w:t xml:space="preserve">Implement the </w:t>
      </w:r>
      <w:r w:rsidRPr="00B21C64">
        <w:rPr>
          <w:b/>
        </w:rPr>
        <w:t>OnEvent</w:t>
      </w:r>
      <w:r>
        <w:t xml:space="preserve"> method to handle the receipt of a status change event from a child activity.</w:t>
      </w:r>
    </w:p>
    <w:p w:rsidR="00B21C64" w:rsidRPr="00B21C64" w:rsidRDefault="00B21C64" w:rsidP="00BD535C">
      <w:pPr>
        <w:pStyle w:val="ExerciseStepLevel2Code"/>
      </w:pPr>
      <w:r w:rsidRPr="00B21C64">
        <w:t>public void OnEvent(object sender, ActivityExecutionStatusChangedEventArgs e)</w:t>
      </w:r>
    </w:p>
    <w:p w:rsidR="00B21C64" w:rsidRPr="00B21C64" w:rsidRDefault="00B21C64" w:rsidP="00BD535C">
      <w:pPr>
        <w:pStyle w:val="ExerciseStepLevel2Code"/>
      </w:pPr>
      <w:r w:rsidRPr="00B21C64">
        <w:t>{</w:t>
      </w:r>
      <w:r w:rsidR="00BD535C">
        <w:t xml:space="preserve"> </w:t>
      </w:r>
      <w:r w:rsidRPr="00B21C64">
        <w:t>}</w:t>
      </w:r>
    </w:p>
    <w:p w:rsidR="00A373E1" w:rsidRDefault="00A373E1" w:rsidP="00A373E1">
      <w:pPr>
        <w:pStyle w:val="Heading4"/>
      </w:pPr>
      <w:r>
        <w:t xml:space="preserve">Validate that the sender parameter of the </w:t>
      </w:r>
      <w:r w:rsidRPr="00B21C64">
        <w:rPr>
          <w:b/>
        </w:rPr>
        <w:t>OnEvent</w:t>
      </w:r>
      <w:r>
        <w:t xml:space="preserve"> method is an </w:t>
      </w:r>
      <w:r w:rsidRPr="00B21C64">
        <w:rPr>
          <w:b/>
        </w:rPr>
        <w:t>ActivityExecutionContext</w:t>
      </w:r>
      <w:r>
        <w:t>.</w:t>
      </w:r>
    </w:p>
    <w:p w:rsidR="00B21C64" w:rsidRPr="00B21C64" w:rsidRDefault="00B21C64" w:rsidP="00BD535C">
      <w:pPr>
        <w:pStyle w:val="ExerciseStepLevel2Code"/>
      </w:pPr>
      <w:r w:rsidRPr="00B21C64">
        <w:t>// validate the sender</w:t>
      </w:r>
    </w:p>
    <w:p w:rsidR="00B21C64" w:rsidRPr="00B21C64" w:rsidRDefault="00B21C64" w:rsidP="00BD535C">
      <w:pPr>
        <w:pStyle w:val="ExerciseStepLevel2Code"/>
      </w:pPr>
      <w:r w:rsidRPr="00B21C64">
        <w:t>ActivityExecutionContext executionContext = sender as ActivityExecutionContext;</w:t>
      </w:r>
    </w:p>
    <w:p w:rsidR="00B21C64" w:rsidRPr="00B21C64" w:rsidRDefault="00B21C64" w:rsidP="00BD535C">
      <w:pPr>
        <w:pStyle w:val="ExerciseStepLevel2Code"/>
      </w:pPr>
      <w:r w:rsidRPr="00B21C64">
        <w:t>if (executionContext == null)</w:t>
      </w:r>
    </w:p>
    <w:p w:rsidR="00B21C64" w:rsidRPr="00B21C64" w:rsidRDefault="00B21C64" w:rsidP="00BD535C">
      <w:pPr>
        <w:pStyle w:val="ExerciseStepLevel2Code"/>
      </w:pPr>
      <w:r w:rsidRPr="00B21C64">
        <w:t xml:space="preserve">    throw new ArgumentException("sender");</w:t>
      </w:r>
    </w:p>
    <w:p w:rsidR="00A373E1" w:rsidRDefault="00A373E1" w:rsidP="00A373E1">
      <w:pPr>
        <w:pStyle w:val="Heading4"/>
      </w:pPr>
      <w:r>
        <w:t xml:space="preserve">Using the </w:t>
      </w:r>
      <w:r w:rsidRPr="00B21C64">
        <w:rPr>
          <w:b/>
        </w:rPr>
        <w:t>Activity.UnregisterForStatusChange</w:t>
      </w:r>
      <w:r>
        <w:t xml:space="preserve"> method, cancel the subscription to events from the activity that has closed.</w:t>
      </w:r>
    </w:p>
    <w:p w:rsidR="00B21C64" w:rsidRPr="00B21C64" w:rsidRDefault="00B21C64" w:rsidP="00BD535C">
      <w:pPr>
        <w:pStyle w:val="ExerciseStepLevel2Code"/>
      </w:pPr>
      <w:r w:rsidRPr="00B21C64">
        <w:t>// unregister the handler for status events</w:t>
      </w:r>
    </w:p>
    <w:p w:rsidR="00B21C64" w:rsidRPr="00B21C64" w:rsidRDefault="00B21C64" w:rsidP="00BD535C">
      <w:pPr>
        <w:pStyle w:val="ExerciseStepLevel2Code"/>
      </w:pPr>
      <w:r w:rsidRPr="00B21C64">
        <w:t>e.Activity.UnregisterForStatusChange(Activity.ClosedEvent, this);</w:t>
      </w:r>
    </w:p>
    <w:p w:rsidR="00A373E1" w:rsidRDefault="00A373E1" w:rsidP="00A373E1">
      <w:pPr>
        <w:pStyle w:val="Heading4"/>
      </w:pPr>
      <w:r>
        <w:t xml:space="preserve">If the current activity’s </w:t>
      </w:r>
      <w:r w:rsidRPr="00B21C64">
        <w:rPr>
          <w:b/>
        </w:rPr>
        <w:t>ExecutionStatus</w:t>
      </w:r>
      <w:r w:rsidR="00BD535C">
        <w:t xml:space="preserve"> property indicates a</w:t>
      </w:r>
      <w:r>
        <w:t xml:space="preserve"> </w:t>
      </w:r>
      <w:r w:rsidRPr="00B21C64">
        <w:rPr>
          <w:b/>
        </w:rPr>
        <w:t>Canceling</w:t>
      </w:r>
      <w:r>
        <w:t xml:space="preserve"> or </w:t>
      </w:r>
      <w:r w:rsidRPr="00B21C64">
        <w:rPr>
          <w:b/>
        </w:rPr>
        <w:t>Faulting</w:t>
      </w:r>
      <w:r>
        <w:t xml:space="preserve"> state, close the activity.</w:t>
      </w:r>
    </w:p>
    <w:p w:rsidR="00B21C64" w:rsidRPr="00B21C64" w:rsidRDefault="00B21C64" w:rsidP="00BD535C">
      <w:pPr>
        <w:pStyle w:val="ExerciseStepLevel2Code"/>
      </w:pPr>
      <w:r w:rsidRPr="00B21C64">
        <w:t>// if the activity is cancelling or faulting, cleanup</w:t>
      </w:r>
    </w:p>
    <w:p w:rsidR="00B21C64" w:rsidRPr="00B21C64" w:rsidRDefault="00B21C64" w:rsidP="00BD535C">
      <w:pPr>
        <w:pStyle w:val="ExerciseStepLevel2Code"/>
      </w:pPr>
      <w:r w:rsidRPr="00B21C64">
        <w:t>if ((this.ExecutionStatus == ActivityExecutionStatus.Canceling) || (this.ExecutionStatus == ActivityExecutionStatus.Faulting))</w:t>
      </w:r>
      <w:r w:rsidR="00BD535C">
        <w:t xml:space="preserve"> </w:t>
      </w:r>
      <w:r w:rsidRPr="00B21C64">
        <w:t>{</w:t>
      </w:r>
    </w:p>
    <w:p w:rsidR="00B21C64" w:rsidRPr="00B21C64" w:rsidRDefault="00B21C64" w:rsidP="00BD535C">
      <w:pPr>
        <w:pStyle w:val="ExerciseStepLevel2Code"/>
      </w:pPr>
      <w:r w:rsidRPr="00B21C64">
        <w:t xml:space="preserve">    executionContext.CloseActivity();</w:t>
      </w:r>
    </w:p>
    <w:p w:rsidR="00B21C64" w:rsidRPr="00B21C64" w:rsidRDefault="00B21C64" w:rsidP="00BD535C">
      <w:pPr>
        <w:pStyle w:val="ExerciseStepLevel2Code"/>
      </w:pPr>
      <w:r w:rsidRPr="00B21C64">
        <w:t>}</w:t>
      </w:r>
    </w:p>
    <w:p w:rsidR="00A373E1" w:rsidRDefault="00A373E1" w:rsidP="00A373E1">
      <w:pPr>
        <w:pStyle w:val="Heading4"/>
      </w:pPr>
      <w:r>
        <w:t xml:space="preserve">If the current activity’s </w:t>
      </w:r>
      <w:r w:rsidRPr="00B21C64">
        <w:rPr>
          <w:b/>
        </w:rPr>
        <w:t>ExecutionStatus</w:t>
      </w:r>
      <w:r>
        <w:t xml:space="preserve"> property indicates that the activity is in the </w:t>
      </w:r>
      <w:r w:rsidRPr="00B21C64">
        <w:rPr>
          <w:b/>
        </w:rPr>
        <w:t>Executing</w:t>
      </w:r>
      <w:r>
        <w:t xml:space="preserve"> state, find the next activity and execute it.</w:t>
      </w:r>
    </w:p>
    <w:p w:rsidR="00A373E1" w:rsidRDefault="00B21C64" w:rsidP="00A373E1">
      <w:pPr>
        <w:pStyle w:val="Heading5"/>
      </w:pPr>
      <w:r>
        <w:t xml:space="preserve">Use the </w:t>
      </w:r>
      <w:r w:rsidRPr="00B21C64">
        <w:rPr>
          <w:b/>
        </w:rPr>
        <w:t>FindNextChild</w:t>
      </w:r>
      <w:r>
        <w:t xml:space="preserve"> method to lookup the next child activity to be executed (this will be implemented in the next step.</w:t>
      </w:r>
    </w:p>
    <w:p w:rsidR="00B21C64" w:rsidRDefault="00B21C64" w:rsidP="00A373E1">
      <w:pPr>
        <w:pStyle w:val="Heading5"/>
      </w:pPr>
      <w:r>
        <w:t>If another activity was found, register to the closed event and tell the executor to execute the activity.</w:t>
      </w:r>
    </w:p>
    <w:p w:rsidR="00B21C64" w:rsidRDefault="00B21C64" w:rsidP="00A373E1">
      <w:pPr>
        <w:pStyle w:val="Heading5"/>
      </w:pPr>
      <w:r>
        <w:t xml:space="preserve">If no more activities were found, tell the execution context to close the </w:t>
      </w:r>
      <w:r w:rsidRPr="00B21C64">
        <w:rPr>
          <w:b/>
        </w:rPr>
        <w:t>SqlConnectionActivity</w:t>
      </w:r>
      <w:r>
        <w:t>.</w:t>
      </w:r>
    </w:p>
    <w:p w:rsidR="00014062" w:rsidRDefault="00014062" w:rsidP="00014062"/>
    <w:p w:rsidR="00014062" w:rsidRDefault="00014062" w:rsidP="00014062"/>
    <w:p w:rsidR="00014062" w:rsidRPr="00014062" w:rsidRDefault="00014062" w:rsidP="00014062"/>
    <w:p w:rsidR="00B21C64" w:rsidRPr="00B21C64" w:rsidRDefault="00B21C64" w:rsidP="00BD535C">
      <w:pPr>
        <w:pStyle w:val="ExerciseStepLevel2Code"/>
      </w:pPr>
      <w:r w:rsidRPr="00B21C64">
        <w:lastRenderedPageBreak/>
        <w:t>// if the activity is executing, schedule the next child</w:t>
      </w:r>
    </w:p>
    <w:p w:rsidR="00B21C64" w:rsidRPr="00B21C64" w:rsidRDefault="00B21C64" w:rsidP="00BD535C">
      <w:pPr>
        <w:pStyle w:val="ExerciseStepLevel2Code"/>
      </w:pPr>
      <w:r w:rsidRPr="00B21C64">
        <w:t>else if (this.ExecutionStatus == ActivityExecutionStatus.Executing)</w:t>
      </w:r>
      <w:r w:rsidR="00BD535C">
        <w:t xml:space="preserve"> </w:t>
      </w:r>
      <w:r w:rsidRPr="00B21C64">
        <w:t>{</w:t>
      </w:r>
    </w:p>
    <w:p w:rsidR="00B21C64" w:rsidRPr="00B21C64" w:rsidRDefault="00B21C64" w:rsidP="00BD535C">
      <w:pPr>
        <w:pStyle w:val="ExerciseStepLevel2Code"/>
      </w:pPr>
      <w:r w:rsidRPr="00B21C64">
        <w:t xml:space="preserve">    // find the next activity in the sequence</w:t>
      </w:r>
    </w:p>
    <w:p w:rsidR="00B21C64" w:rsidRPr="00B21C64" w:rsidRDefault="00B21C64" w:rsidP="00BD535C">
      <w:pPr>
        <w:pStyle w:val="ExerciseStepLevel2Code"/>
      </w:pPr>
      <w:r w:rsidRPr="00B21C64">
        <w:t xml:space="preserve">    Activity nextActivity = FindNextChild();</w:t>
      </w:r>
    </w:p>
    <w:p w:rsidR="00B21C64" w:rsidRPr="00B21C64" w:rsidRDefault="00B21C64" w:rsidP="00BD535C">
      <w:pPr>
        <w:pStyle w:val="ExerciseStepLevel2Code"/>
      </w:pPr>
      <w:r w:rsidRPr="00B21C64">
        <w:t xml:space="preserve">    if (nextActivity != null)  {</w:t>
      </w:r>
    </w:p>
    <w:p w:rsidR="00B21C64" w:rsidRPr="00B21C64" w:rsidRDefault="00B21C64" w:rsidP="00BD535C">
      <w:pPr>
        <w:pStyle w:val="ExerciseStepLevel2Code"/>
      </w:pPr>
      <w:r w:rsidRPr="00B21C64">
        <w:t xml:space="preserve">        // register and start the next activity</w:t>
      </w:r>
    </w:p>
    <w:p w:rsidR="00B21C64" w:rsidRPr="00B21C64" w:rsidRDefault="00B21C64" w:rsidP="00BD535C">
      <w:pPr>
        <w:pStyle w:val="ExerciseStepLevel2Code"/>
      </w:pPr>
      <w:r w:rsidRPr="00B21C64">
        <w:t xml:space="preserve">        nextActivity.RegisterForStatusChange(Activity.ClosedEvent, this);</w:t>
      </w:r>
    </w:p>
    <w:p w:rsidR="00B21C64" w:rsidRPr="00B21C64" w:rsidRDefault="00B21C64" w:rsidP="00BD535C">
      <w:pPr>
        <w:pStyle w:val="ExerciseStepLevel2Code"/>
      </w:pPr>
      <w:r w:rsidRPr="00B21C64">
        <w:t xml:space="preserve">        executionContext.ExecuteActivity(nextActivity);</w:t>
      </w:r>
    </w:p>
    <w:p w:rsidR="00B21C64" w:rsidRPr="00B21C64" w:rsidRDefault="00B21C64" w:rsidP="00BD535C">
      <w:pPr>
        <w:pStyle w:val="ExerciseStepLevel2Code"/>
      </w:pPr>
      <w:r w:rsidRPr="00B21C64">
        <w:t xml:space="preserve">    }</w:t>
      </w:r>
    </w:p>
    <w:p w:rsidR="00B21C64" w:rsidRPr="00B21C64" w:rsidRDefault="00B21C64" w:rsidP="00BD535C">
      <w:pPr>
        <w:pStyle w:val="ExerciseStepLevel2Code"/>
      </w:pPr>
      <w:r w:rsidRPr="00B21C64">
        <w:t xml:space="preserve">    </w:t>
      </w:r>
      <w:r w:rsidR="00BD535C">
        <w:t>e</w:t>
      </w:r>
      <w:r w:rsidRPr="00B21C64">
        <w:t>lse</w:t>
      </w:r>
      <w:r w:rsidR="00BD535C">
        <w:t xml:space="preserve"> </w:t>
      </w:r>
      <w:r w:rsidRPr="00B21C64">
        <w:t xml:space="preserve"> {</w:t>
      </w:r>
    </w:p>
    <w:p w:rsidR="00B21C64" w:rsidRPr="00B21C64" w:rsidRDefault="00B21C64" w:rsidP="00BD535C">
      <w:pPr>
        <w:pStyle w:val="ExerciseStepLevel2Code"/>
      </w:pPr>
      <w:r w:rsidRPr="00B21C64">
        <w:t xml:space="preserve">        // close this activity</w:t>
      </w:r>
    </w:p>
    <w:p w:rsidR="00B21C64" w:rsidRPr="00B21C64" w:rsidRDefault="00B21C64" w:rsidP="00BD535C">
      <w:pPr>
        <w:pStyle w:val="ExerciseStepLevel2Code"/>
      </w:pPr>
      <w:r w:rsidRPr="00B21C64">
        <w:t xml:space="preserve">        executionContext.CloseActivity();</w:t>
      </w:r>
    </w:p>
    <w:p w:rsidR="00B21C64" w:rsidRPr="00B21C64" w:rsidRDefault="00B21C64" w:rsidP="00BD535C">
      <w:pPr>
        <w:pStyle w:val="ExerciseStepLevel2Code"/>
      </w:pPr>
      <w:r w:rsidRPr="00B21C64">
        <w:t xml:space="preserve">    }</w:t>
      </w:r>
    </w:p>
    <w:p w:rsidR="00B21C64" w:rsidRPr="00B21C64" w:rsidRDefault="00B21C64" w:rsidP="00BD535C">
      <w:pPr>
        <w:pStyle w:val="ExerciseStepLevel2Code"/>
        <w:rPr>
          <w:rFonts w:ascii="Arial" w:hAnsi="Arial" w:cs="Arial"/>
          <w:noProof w:val="0"/>
        </w:rPr>
      </w:pPr>
      <w:r w:rsidRPr="00B21C64">
        <w:t>}</w:t>
      </w:r>
    </w:p>
    <w:p w:rsidR="00B21C64" w:rsidRDefault="00B21C64" w:rsidP="00D62BEA">
      <w:pPr>
        <w:pStyle w:val="Heading3"/>
      </w:pPr>
      <w:r>
        <w:t xml:space="preserve">Create a </w:t>
      </w:r>
      <w:r w:rsidRPr="00F336B0">
        <w:rPr>
          <w:b/>
        </w:rPr>
        <w:t>FindNextActivity</w:t>
      </w:r>
      <w:r>
        <w:t xml:space="preserve"> method that will find the next child activity to execute.</w:t>
      </w:r>
    </w:p>
    <w:p w:rsidR="00B21C64" w:rsidRDefault="00B21C64" w:rsidP="00B21C64">
      <w:pPr>
        <w:pStyle w:val="Heading4"/>
      </w:pPr>
      <w:r>
        <w:t xml:space="preserve">Define a private method named </w:t>
      </w:r>
      <w:r w:rsidRPr="00B21C64">
        <w:rPr>
          <w:b/>
        </w:rPr>
        <w:t>FindNextChild</w:t>
      </w:r>
      <w:r>
        <w:t xml:space="preserve"> that returns an </w:t>
      </w:r>
      <w:r w:rsidRPr="00B21C64">
        <w:rPr>
          <w:b/>
        </w:rPr>
        <w:t>Activity</w:t>
      </w:r>
      <w:r>
        <w:t xml:space="preserve"> object.</w:t>
      </w:r>
    </w:p>
    <w:p w:rsidR="00B21C64" w:rsidRPr="00B21C64" w:rsidRDefault="00B21C64" w:rsidP="00BD535C">
      <w:pPr>
        <w:pStyle w:val="ExerciseStepLevel2Code"/>
      </w:pPr>
      <w:r w:rsidRPr="00B21C64">
        <w:t>private Activity FindNextChild()</w:t>
      </w:r>
    </w:p>
    <w:p w:rsidR="00B21C64" w:rsidRPr="00B21C64" w:rsidRDefault="00B21C64" w:rsidP="00BD535C">
      <w:pPr>
        <w:pStyle w:val="ExerciseStepLevel2Code"/>
      </w:pPr>
      <w:r w:rsidRPr="00B21C64">
        <w:t>{</w:t>
      </w:r>
    </w:p>
    <w:p w:rsidR="00B21C64" w:rsidRPr="00B21C64" w:rsidRDefault="00B21C64" w:rsidP="00BD535C">
      <w:pPr>
        <w:pStyle w:val="ExerciseStepLevel2Code"/>
      </w:pPr>
      <w:r w:rsidRPr="00B21C64">
        <w:t>}</w:t>
      </w:r>
    </w:p>
    <w:p w:rsidR="00B21C64" w:rsidRDefault="00B21C64" w:rsidP="00B21C64">
      <w:pPr>
        <w:pStyle w:val="Heading4"/>
      </w:pPr>
      <w:r>
        <w:t>Check if there are any enabled activities in the list, if not return null.</w:t>
      </w:r>
    </w:p>
    <w:p w:rsidR="00B21C64" w:rsidRPr="00B21C64" w:rsidRDefault="00B21C64" w:rsidP="00BD535C">
      <w:pPr>
        <w:pStyle w:val="ExerciseStepLevel2Code"/>
      </w:pPr>
      <w:r w:rsidRPr="00B21C64">
        <w:t>// check if any activities are in the list</w:t>
      </w:r>
    </w:p>
    <w:p w:rsidR="00B21C64" w:rsidRPr="00B21C64" w:rsidRDefault="00B21C64" w:rsidP="00BD535C">
      <w:pPr>
        <w:pStyle w:val="ExerciseStepLevel2Code"/>
      </w:pPr>
      <w:r w:rsidRPr="00B21C64">
        <w:t>if (base.EnabledActivities.Count == 0)</w:t>
      </w:r>
    </w:p>
    <w:p w:rsidR="00B21C64" w:rsidRPr="00B21C64" w:rsidRDefault="00B21C64" w:rsidP="00BD535C">
      <w:pPr>
        <w:pStyle w:val="ExerciseStepLevel2Code"/>
      </w:pPr>
      <w:r w:rsidRPr="00B21C64">
        <w:t xml:space="preserve">    return null;</w:t>
      </w:r>
    </w:p>
    <w:p w:rsidR="00B21C64" w:rsidRDefault="00B21C64" w:rsidP="00B21C64">
      <w:pPr>
        <w:pStyle w:val="Heading4"/>
      </w:pPr>
      <w:r>
        <w:t>Find the last activity in the list that has a status of closed.</w:t>
      </w:r>
    </w:p>
    <w:p w:rsidR="00B21C64" w:rsidRPr="00B21C64" w:rsidRDefault="00B21C64" w:rsidP="00BD535C">
      <w:pPr>
        <w:pStyle w:val="ExerciseStepLevel2Code"/>
      </w:pPr>
      <w:r w:rsidRPr="00B21C64">
        <w:t>// find the last activity in the list that is closed</w:t>
      </w:r>
    </w:p>
    <w:p w:rsidR="00B21C64" w:rsidRPr="00B21C64" w:rsidRDefault="00B21C64" w:rsidP="00BD535C">
      <w:pPr>
        <w:pStyle w:val="ExerciseStepLevel2Code"/>
      </w:pPr>
      <w:r w:rsidRPr="00B21C64">
        <w:t>Activity lastClosedActivity = base.EnabledActivities.LastOrDefault(</w:t>
      </w:r>
    </w:p>
    <w:p w:rsidR="00B21C64" w:rsidRPr="00B21C64" w:rsidRDefault="00B21C64" w:rsidP="00BD535C">
      <w:pPr>
        <w:pStyle w:val="ExerciseStepLevel2Code"/>
      </w:pPr>
      <w:r w:rsidRPr="00B21C64">
        <w:t xml:space="preserve">    n =&gt; n.ExecutionStatus == ActivityExecutionStatus.Closed);</w:t>
      </w:r>
    </w:p>
    <w:p w:rsidR="00B21C64" w:rsidRDefault="00B21C64" w:rsidP="00B21C64">
      <w:pPr>
        <w:pStyle w:val="Heading4"/>
      </w:pPr>
      <w:r>
        <w:t xml:space="preserve">If the last closed activity is the last activity in the list, return </w:t>
      </w:r>
      <w:r w:rsidRPr="00B21C64">
        <w:rPr>
          <w:b/>
        </w:rPr>
        <w:t>null</w:t>
      </w:r>
      <w:r>
        <w:t>.</w:t>
      </w:r>
    </w:p>
    <w:p w:rsidR="00B21C64" w:rsidRPr="00B21C64" w:rsidRDefault="00B21C64" w:rsidP="00BD535C">
      <w:pPr>
        <w:pStyle w:val="ExerciseStepLevel2Code"/>
      </w:pPr>
      <w:r w:rsidRPr="00B21C64">
        <w:t>// if this is the last closed activity, return false</w:t>
      </w:r>
    </w:p>
    <w:p w:rsidR="00B1391A" w:rsidRDefault="00B21C64" w:rsidP="00BD535C">
      <w:pPr>
        <w:pStyle w:val="ExerciseStepLevel2Code"/>
      </w:pPr>
      <w:r w:rsidRPr="00B21C64">
        <w:t xml:space="preserve">int indexOfLastClosedActivity = </w:t>
      </w:r>
      <w:r w:rsidR="00B1391A">
        <w:t xml:space="preserve">    </w:t>
      </w:r>
    </w:p>
    <w:p w:rsidR="00B21C64" w:rsidRPr="00B21C64" w:rsidRDefault="00B1391A" w:rsidP="00BD535C">
      <w:pPr>
        <w:pStyle w:val="ExerciseStepLevel2Code"/>
      </w:pPr>
      <w:r>
        <w:t xml:space="preserve">    </w:t>
      </w:r>
      <w:r w:rsidR="00B21C64" w:rsidRPr="00B21C64">
        <w:t>base.EnabledActivities.IndexOf(lastClosedActivity);</w:t>
      </w:r>
    </w:p>
    <w:p w:rsidR="00B21C64" w:rsidRPr="00B21C64" w:rsidRDefault="00B21C64" w:rsidP="00BD535C">
      <w:pPr>
        <w:pStyle w:val="ExerciseStepLevel2Code"/>
      </w:pPr>
      <w:r w:rsidRPr="00B21C64">
        <w:t>if (indexOfLastClosedActivity == base.EnabledActivities.Count - 1)</w:t>
      </w:r>
    </w:p>
    <w:p w:rsidR="00B21C64" w:rsidRPr="00B21C64" w:rsidRDefault="00B21C64" w:rsidP="00BD535C">
      <w:pPr>
        <w:pStyle w:val="ExerciseStepLevel2Code"/>
      </w:pPr>
      <w:r w:rsidRPr="00B21C64">
        <w:t xml:space="preserve">    return null;</w:t>
      </w:r>
    </w:p>
    <w:p w:rsidR="00B21C64" w:rsidRDefault="00B21C64" w:rsidP="00B21C64">
      <w:pPr>
        <w:pStyle w:val="Heading4"/>
      </w:pPr>
      <w:r>
        <w:t xml:space="preserve">Return the </w:t>
      </w:r>
      <w:r w:rsidR="00B1391A">
        <w:t>activity following the last closed activity.</w:t>
      </w:r>
    </w:p>
    <w:p w:rsidR="00B21C64" w:rsidRPr="00B21C64" w:rsidRDefault="00B21C64" w:rsidP="00BD535C">
      <w:pPr>
        <w:pStyle w:val="ExerciseStepLevel2Code"/>
      </w:pPr>
      <w:r w:rsidRPr="00B21C64">
        <w:t>// return try to indicate a task was found</w:t>
      </w:r>
    </w:p>
    <w:p w:rsidR="00B21C64" w:rsidRPr="00B21C64" w:rsidRDefault="00B21C64" w:rsidP="00BD535C">
      <w:pPr>
        <w:pStyle w:val="ExerciseStepLevel2Code"/>
      </w:pPr>
      <w:r w:rsidRPr="00B21C64">
        <w:t xml:space="preserve">return base.EnabledActivities[indexOfLastClosedActivity + 1];                </w:t>
      </w:r>
    </w:p>
    <w:p w:rsidR="00463F98" w:rsidRDefault="00E40561" w:rsidP="00D62BEA">
      <w:pPr>
        <w:pStyle w:val="Heading3"/>
      </w:pPr>
      <w:r>
        <w:t xml:space="preserve">Handle the activity’s </w:t>
      </w:r>
      <w:r w:rsidRPr="00E40561">
        <w:rPr>
          <w:b/>
        </w:rPr>
        <w:t>OnClosed</w:t>
      </w:r>
      <w:r>
        <w:t xml:space="preserve"> method to make sure the </w:t>
      </w:r>
      <w:r w:rsidRPr="00E40561">
        <w:rPr>
          <w:b/>
        </w:rPr>
        <w:t>SqlConnection</w:t>
      </w:r>
      <w:r>
        <w:t xml:space="preserve"> is closed.</w:t>
      </w:r>
    </w:p>
    <w:p w:rsidR="00E40561" w:rsidRDefault="00E40561" w:rsidP="00E40561">
      <w:pPr>
        <w:pStyle w:val="Heading4"/>
      </w:pPr>
      <w:r>
        <w:t xml:space="preserve">Override the </w:t>
      </w:r>
      <w:r w:rsidRPr="00E40561">
        <w:rPr>
          <w:b/>
        </w:rPr>
        <w:t>OnClosed</w:t>
      </w:r>
      <w:r>
        <w:t xml:space="preserve"> method of the </w:t>
      </w:r>
      <w:r w:rsidRPr="00E40561">
        <w:rPr>
          <w:b/>
        </w:rPr>
        <w:t>Activity</w:t>
      </w:r>
      <w:r>
        <w:t xml:space="preserve"> class.</w:t>
      </w:r>
    </w:p>
    <w:p w:rsidR="00014062" w:rsidRDefault="00014062" w:rsidP="00014062"/>
    <w:p w:rsidR="00014062" w:rsidRPr="00014062" w:rsidRDefault="00014062" w:rsidP="00014062"/>
    <w:p w:rsidR="00E40561" w:rsidRPr="00E40561" w:rsidRDefault="00E40561" w:rsidP="00BD535C">
      <w:pPr>
        <w:pStyle w:val="ExerciseStepLevel2Code"/>
      </w:pPr>
      <w:r w:rsidRPr="00E40561">
        <w:t>protected override void OnClosed(IServiceProvider provider)</w:t>
      </w:r>
    </w:p>
    <w:p w:rsidR="00E40561" w:rsidRPr="00E40561" w:rsidRDefault="00E40561" w:rsidP="00BD535C">
      <w:pPr>
        <w:pStyle w:val="ExerciseStepLevel2Code"/>
      </w:pPr>
      <w:r w:rsidRPr="00E40561">
        <w:lastRenderedPageBreak/>
        <w:t>{</w:t>
      </w:r>
    </w:p>
    <w:p w:rsidR="00E40561" w:rsidRPr="00E40561" w:rsidRDefault="00E40561" w:rsidP="00BD535C">
      <w:pPr>
        <w:pStyle w:val="ExerciseStepLevel2Code"/>
      </w:pPr>
      <w:r w:rsidRPr="00E40561">
        <w:t>}</w:t>
      </w:r>
    </w:p>
    <w:p w:rsidR="00E40561" w:rsidRDefault="00E40561" w:rsidP="00E40561">
      <w:pPr>
        <w:pStyle w:val="Heading4"/>
      </w:pPr>
      <w:r>
        <w:t>If the connection is not null, close it (if necessary) and set it to null.</w:t>
      </w:r>
    </w:p>
    <w:p w:rsidR="00E40561" w:rsidRPr="00E40561" w:rsidRDefault="00E40561" w:rsidP="00BD535C">
      <w:pPr>
        <w:pStyle w:val="ExerciseStepLevel2Code"/>
      </w:pPr>
      <w:r w:rsidRPr="00E40561">
        <w:t>// close the database connection</w:t>
      </w:r>
    </w:p>
    <w:p w:rsidR="00E40561" w:rsidRPr="00E40561" w:rsidRDefault="00E40561" w:rsidP="00BD535C">
      <w:pPr>
        <w:pStyle w:val="ExerciseStepLevel2Code"/>
      </w:pPr>
      <w:r w:rsidRPr="00E40561">
        <w:t>if (this.Connection != null)</w:t>
      </w:r>
    </w:p>
    <w:p w:rsidR="00E40561" w:rsidRPr="00E40561" w:rsidRDefault="00E40561" w:rsidP="00BD535C">
      <w:pPr>
        <w:pStyle w:val="ExerciseStepLevel2Code"/>
      </w:pPr>
      <w:r w:rsidRPr="00E40561">
        <w:t>{</w:t>
      </w:r>
    </w:p>
    <w:p w:rsidR="00E40561" w:rsidRPr="00E40561" w:rsidRDefault="00E40561" w:rsidP="00BD535C">
      <w:pPr>
        <w:pStyle w:val="ExerciseStepLevel2Code"/>
      </w:pPr>
      <w:r w:rsidRPr="00E40561">
        <w:t xml:space="preserve">    if (this.Connection.State != System.Data.ConnectionState.Closed)</w:t>
      </w:r>
    </w:p>
    <w:p w:rsidR="00E40561" w:rsidRPr="00E40561" w:rsidRDefault="00E40561" w:rsidP="00BD535C">
      <w:pPr>
        <w:pStyle w:val="ExerciseStepLevel2Code"/>
      </w:pPr>
      <w:r w:rsidRPr="00E40561">
        <w:t xml:space="preserve">        this.Connection.Close();</w:t>
      </w:r>
    </w:p>
    <w:p w:rsidR="00E40561" w:rsidRPr="00E40561" w:rsidRDefault="00E40561" w:rsidP="00BD535C">
      <w:pPr>
        <w:pStyle w:val="ExerciseStepLevel2Code"/>
      </w:pPr>
      <w:r w:rsidRPr="00E40561">
        <w:t xml:space="preserve">    this.Connection = null;</w:t>
      </w:r>
    </w:p>
    <w:p w:rsidR="00E40561" w:rsidRPr="00E40561" w:rsidRDefault="00E40561" w:rsidP="00BD535C">
      <w:pPr>
        <w:pStyle w:val="ExerciseStepLevel2Code"/>
      </w:pPr>
      <w:r w:rsidRPr="00E40561">
        <w:t>}</w:t>
      </w:r>
    </w:p>
    <w:p w:rsidR="00E40561" w:rsidRDefault="00E40561" w:rsidP="00E40561">
      <w:pPr>
        <w:pStyle w:val="Heading4"/>
      </w:pPr>
      <w:r>
        <w:t>Call the base class’s implementation.</w:t>
      </w:r>
    </w:p>
    <w:p w:rsidR="00E40561" w:rsidRPr="00E40561" w:rsidRDefault="00E40561" w:rsidP="00BD535C">
      <w:pPr>
        <w:pStyle w:val="ExerciseStepLevel2Code"/>
      </w:pPr>
      <w:r w:rsidRPr="00E40561">
        <w:t>// call the base implementation</w:t>
      </w:r>
    </w:p>
    <w:p w:rsidR="00E40561" w:rsidRPr="00E40561" w:rsidRDefault="00E40561" w:rsidP="00BD535C">
      <w:pPr>
        <w:pStyle w:val="ExerciseStepLevel2Code"/>
      </w:pPr>
      <w:r w:rsidRPr="00E40561">
        <w:t>base.OnClosed(provider);</w:t>
      </w:r>
    </w:p>
    <w:p w:rsidR="00E40561" w:rsidRDefault="00E40561" w:rsidP="00463F98">
      <w:pPr>
        <w:pStyle w:val="Heading3"/>
      </w:pPr>
      <w:r>
        <w:t xml:space="preserve">Update the </w:t>
      </w:r>
      <w:r w:rsidRPr="0093799C">
        <w:rPr>
          <w:b/>
        </w:rPr>
        <w:t>SqlScalarQueryActivity</w:t>
      </w:r>
      <w:r>
        <w:t xml:space="preserve"> to use the parent </w:t>
      </w:r>
      <w:r w:rsidRPr="0093799C">
        <w:rPr>
          <w:b/>
        </w:rPr>
        <w:t>SqlConnectionActivity’s</w:t>
      </w:r>
      <w:r>
        <w:t xml:space="preserve"> </w:t>
      </w:r>
      <w:r w:rsidRPr="0093799C">
        <w:rPr>
          <w:b/>
        </w:rPr>
        <w:t>SqlConnection</w:t>
      </w:r>
      <w:r>
        <w:t xml:space="preserve"> instead of creating its own.</w:t>
      </w:r>
    </w:p>
    <w:p w:rsidR="00E40561" w:rsidRDefault="00E40561" w:rsidP="00E40561">
      <w:pPr>
        <w:pStyle w:val="Heading4"/>
      </w:pPr>
      <w:r>
        <w:t xml:space="preserve">Open the code for </w:t>
      </w:r>
      <w:r w:rsidRPr="00673B55">
        <w:rPr>
          <w:b/>
        </w:rPr>
        <w:t>SqlScalarQueryActivity</w:t>
      </w:r>
      <w:r>
        <w:t xml:space="preserve"> by right clicking it in the </w:t>
      </w:r>
      <w:r w:rsidRPr="00B1391A">
        <w:rPr>
          <w:b/>
        </w:rPr>
        <w:t>Solution Explorer</w:t>
      </w:r>
      <w:r>
        <w:t xml:space="preserve"> and selecting </w:t>
      </w:r>
      <w:r w:rsidRPr="00B1391A">
        <w:rPr>
          <w:b/>
        </w:rPr>
        <w:t>View Code</w:t>
      </w:r>
      <w:r w:rsidRPr="00B1391A">
        <w:t>.</w:t>
      </w:r>
    </w:p>
    <w:p w:rsidR="00E40561" w:rsidRDefault="00E40561" w:rsidP="00E40561">
      <w:pPr>
        <w:pStyle w:val="Heading4"/>
      </w:pPr>
      <w:r>
        <w:t xml:space="preserve">Add a private method named </w:t>
      </w:r>
      <w:r w:rsidRPr="00673B55">
        <w:rPr>
          <w:b/>
        </w:rPr>
        <w:t>FindParentConnection</w:t>
      </w:r>
      <w:r>
        <w:t xml:space="preserve"> that accepts searches up the activity tree and finds the first </w:t>
      </w:r>
      <w:r w:rsidRPr="00673B55">
        <w:rPr>
          <w:b/>
        </w:rPr>
        <w:t>SqlConnectionActivity</w:t>
      </w:r>
      <w:r>
        <w:t>.</w:t>
      </w:r>
    </w:p>
    <w:p w:rsidR="00E40561" w:rsidRDefault="00E40561" w:rsidP="00E40561">
      <w:pPr>
        <w:pStyle w:val="Heading5"/>
      </w:pPr>
      <w:r>
        <w:t xml:space="preserve">Use the </w:t>
      </w:r>
      <w:r w:rsidRPr="00673B55">
        <w:rPr>
          <w:b/>
        </w:rPr>
        <w:t xml:space="preserve">Activity.Parent </w:t>
      </w:r>
      <w:r>
        <w:t>property to find the parent.</w:t>
      </w:r>
    </w:p>
    <w:p w:rsidR="00E40561" w:rsidRDefault="00E40561" w:rsidP="00E40561">
      <w:pPr>
        <w:pStyle w:val="Heading5"/>
      </w:pPr>
      <w:r>
        <w:t xml:space="preserve">If the parent is a </w:t>
      </w:r>
      <w:r w:rsidRPr="00673B55">
        <w:rPr>
          <w:b/>
        </w:rPr>
        <w:t>SqlConnectionActivity</w:t>
      </w:r>
      <w:r>
        <w:t>, return it.</w:t>
      </w:r>
    </w:p>
    <w:p w:rsidR="00E40561" w:rsidRDefault="00E40561" w:rsidP="00E40561">
      <w:pPr>
        <w:pStyle w:val="Heading5"/>
      </w:pPr>
      <w:r>
        <w:t xml:space="preserve">Set the </w:t>
      </w:r>
      <w:r w:rsidRPr="00BD535C">
        <w:rPr>
          <w:b/>
        </w:rPr>
        <w:t>activity</w:t>
      </w:r>
      <w:r>
        <w:t xml:space="preserve"> variable to its parent, and keep looking.</w:t>
      </w:r>
    </w:p>
    <w:p w:rsidR="00E40561" w:rsidRPr="00673B55" w:rsidRDefault="00E40561" w:rsidP="00BD535C">
      <w:pPr>
        <w:pStyle w:val="ExerciseStepLevel2Code"/>
      </w:pPr>
      <w:r w:rsidRPr="00673B55">
        <w:t>private SqlConnectionActivity FindParentConnection(Activity current)</w:t>
      </w:r>
    </w:p>
    <w:p w:rsidR="00E40561" w:rsidRPr="00673B55" w:rsidRDefault="00E40561" w:rsidP="00BD535C">
      <w:pPr>
        <w:pStyle w:val="ExerciseStepLevel2Code"/>
      </w:pPr>
      <w:r w:rsidRPr="00673B55">
        <w:t>{</w:t>
      </w:r>
    </w:p>
    <w:p w:rsidR="00E40561" w:rsidRPr="00673B55" w:rsidRDefault="00E40561" w:rsidP="00BD535C">
      <w:pPr>
        <w:pStyle w:val="ExerciseStepLevel2Code"/>
      </w:pPr>
      <w:r w:rsidRPr="00673B55">
        <w:t xml:space="preserve">    while (current.Parent != null)</w:t>
      </w:r>
    </w:p>
    <w:p w:rsidR="00E40561" w:rsidRPr="00673B55" w:rsidRDefault="00E40561" w:rsidP="00BD535C">
      <w:pPr>
        <w:pStyle w:val="ExerciseStepLevel2Code"/>
      </w:pPr>
      <w:r w:rsidRPr="00673B55">
        <w:t xml:space="preserve">    {</w:t>
      </w:r>
    </w:p>
    <w:p w:rsidR="00E40561" w:rsidRPr="00673B55" w:rsidRDefault="00E40561" w:rsidP="00BD535C">
      <w:pPr>
        <w:pStyle w:val="ExerciseStepLevel2Code"/>
      </w:pPr>
      <w:r w:rsidRPr="00673B55">
        <w:t xml:space="preserve">        if (current.Parent is SqlConnectionActivity)</w:t>
      </w:r>
    </w:p>
    <w:p w:rsidR="00E40561" w:rsidRPr="00673B55" w:rsidRDefault="00E40561" w:rsidP="00BD535C">
      <w:pPr>
        <w:pStyle w:val="ExerciseStepLevel2Code"/>
      </w:pPr>
      <w:r w:rsidRPr="00673B55">
        <w:t xml:space="preserve">            return current.Parent as SqlConnectionActivity;</w:t>
      </w:r>
    </w:p>
    <w:p w:rsidR="00E40561" w:rsidRPr="00673B55" w:rsidRDefault="00E40561" w:rsidP="00BD535C">
      <w:pPr>
        <w:pStyle w:val="ExerciseStepLevel2Code"/>
      </w:pPr>
      <w:r w:rsidRPr="00673B55">
        <w:t xml:space="preserve">        current = current.Parent;</w:t>
      </w:r>
    </w:p>
    <w:p w:rsidR="00E40561" w:rsidRPr="00673B55" w:rsidRDefault="00E40561" w:rsidP="00BD535C">
      <w:pPr>
        <w:pStyle w:val="ExerciseStepLevel2Code"/>
      </w:pPr>
      <w:r w:rsidRPr="00673B55">
        <w:t xml:space="preserve">    }</w:t>
      </w:r>
    </w:p>
    <w:p w:rsidR="00E40561" w:rsidRPr="00673B55" w:rsidRDefault="00E40561" w:rsidP="00BD535C">
      <w:pPr>
        <w:pStyle w:val="ExerciseStepLevel2Code"/>
      </w:pPr>
      <w:r w:rsidRPr="00673B55">
        <w:t xml:space="preserve">    return null;</w:t>
      </w:r>
    </w:p>
    <w:p w:rsidR="00673B55" w:rsidRPr="00673B55" w:rsidRDefault="00E40561" w:rsidP="00BD535C">
      <w:pPr>
        <w:pStyle w:val="ExerciseStepLevel2Code"/>
      </w:pPr>
      <w:r w:rsidRPr="00673B55">
        <w:t>}</w:t>
      </w:r>
    </w:p>
    <w:p w:rsidR="00E40561" w:rsidRDefault="00E40561" w:rsidP="00E40561">
      <w:pPr>
        <w:pStyle w:val="Heading4"/>
      </w:pPr>
      <w:r>
        <w:t xml:space="preserve">In the </w:t>
      </w:r>
      <w:r w:rsidRPr="00DF2920">
        <w:rPr>
          <w:b/>
        </w:rPr>
        <w:t>Execute</w:t>
      </w:r>
      <w:r>
        <w:t xml:space="preserve"> method, remove all code that creates or opens the </w:t>
      </w:r>
      <w:r w:rsidRPr="00DF2920">
        <w:rPr>
          <w:b/>
        </w:rPr>
        <w:t>SqlConnection</w:t>
      </w:r>
      <w:r>
        <w:t xml:space="preserve"> object.</w:t>
      </w:r>
    </w:p>
    <w:p w:rsidR="00E40561" w:rsidRDefault="00673B55" w:rsidP="00E40561">
      <w:pPr>
        <w:pStyle w:val="Heading4"/>
      </w:pPr>
      <w:r>
        <w:t xml:space="preserve">Immediately following the call where the </w:t>
      </w:r>
      <w:r w:rsidRPr="00DF2920">
        <w:rPr>
          <w:b/>
        </w:rPr>
        <w:t>InvokingEvent</w:t>
      </w:r>
      <w:r>
        <w:t xml:space="preserve"> is raised, add the code to find the parent </w:t>
      </w:r>
      <w:r w:rsidRPr="00DF2920">
        <w:rPr>
          <w:b/>
        </w:rPr>
        <w:t>SqlConnectionActivity</w:t>
      </w:r>
      <w:r>
        <w:t xml:space="preserve"> using the </w:t>
      </w:r>
      <w:r w:rsidRPr="00DF2920">
        <w:rPr>
          <w:b/>
        </w:rPr>
        <w:t>FindParentConnection</w:t>
      </w:r>
      <w:r>
        <w:t>.</w:t>
      </w:r>
    </w:p>
    <w:p w:rsidR="00673B55" w:rsidRPr="00673B55" w:rsidRDefault="00673B55" w:rsidP="00BD535C">
      <w:pPr>
        <w:pStyle w:val="ExerciseStepLevel2Code"/>
      </w:pPr>
      <w:r w:rsidRPr="00673B55">
        <w:t>// find the parent SqlConnectionActivity</w:t>
      </w:r>
    </w:p>
    <w:p w:rsidR="00673B55" w:rsidRPr="00673B55" w:rsidRDefault="00673B55" w:rsidP="00BD535C">
      <w:pPr>
        <w:pStyle w:val="ExerciseStepLevel2Code"/>
      </w:pPr>
      <w:r w:rsidRPr="00673B55">
        <w:t>SqlConnectionActivity connectionActivity = FindParentConnection(this);</w:t>
      </w:r>
    </w:p>
    <w:p w:rsidR="00673B55" w:rsidRPr="00673B55" w:rsidRDefault="00673B55" w:rsidP="00BD535C">
      <w:pPr>
        <w:pStyle w:val="ExerciseStepLevel2Code"/>
      </w:pPr>
      <w:r w:rsidRPr="00673B55">
        <w:t>if (connectionActivity == null)</w:t>
      </w:r>
    </w:p>
    <w:p w:rsidR="00673B55" w:rsidRPr="00673B55" w:rsidRDefault="00673B55" w:rsidP="00BD535C">
      <w:pPr>
        <w:pStyle w:val="ExerciseStepLevel2Code"/>
      </w:pPr>
      <w:r w:rsidRPr="00673B55">
        <w:t xml:space="preserve">    throw new InvalidOperationException("No parent connection was found.");</w:t>
      </w:r>
    </w:p>
    <w:p w:rsidR="00673B55" w:rsidRDefault="00673B55" w:rsidP="00673B55">
      <w:pPr>
        <w:pStyle w:val="Heading4"/>
      </w:pPr>
      <w:r>
        <w:t xml:space="preserve">Using the parent </w:t>
      </w:r>
      <w:r w:rsidRPr="00DF2920">
        <w:rPr>
          <w:b/>
        </w:rPr>
        <w:t>SqlConnectionActivity’s</w:t>
      </w:r>
      <w:r>
        <w:t xml:space="preserve"> Connection property, store the </w:t>
      </w:r>
      <w:r w:rsidRPr="00DF2920">
        <w:rPr>
          <w:b/>
        </w:rPr>
        <w:t>SqlConnection</w:t>
      </w:r>
      <w:r>
        <w:t xml:space="preserve"> in a variable named connection.</w:t>
      </w:r>
    </w:p>
    <w:p w:rsidR="00014062" w:rsidRPr="00014062" w:rsidRDefault="00014062" w:rsidP="00014062"/>
    <w:p w:rsidR="00673B55" w:rsidRPr="0093799C" w:rsidRDefault="00673B55" w:rsidP="00BD535C">
      <w:pPr>
        <w:pStyle w:val="ExerciseStepLevel2Code"/>
      </w:pPr>
      <w:r w:rsidRPr="0093799C">
        <w:t>// store the connection for later</w:t>
      </w:r>
    </w:p>
    <w:p w:rsidR="00673B55" w:rsidRPr="0093799C" w:rsidRDefault="00673B55" w:rsidP="00BD535C">
      <w:pPr>
        <w:pStyle w:val="ExerciseStepLevel2Code"/>
      </w:pPr>
      <w:r w:rsidRPr="0093799C">
        <w:lastRenderedPageBreak/>
        <w:t>SqlConnection connection = connectionActivity.Connection;</w:t>
      </w:r>
    </w:p>
    <w:p w:rsidR="00675E8E" w:rsidRDefault="00675E8E" w:rsidP="00675E8E">
      <w:pPr>
        <w:pStyle w:val="Heading3"/>
      </w:pPr>
      <w:r>
        <w:t xml:space="preserve">Build the </w:t>
      </w:r>
      <w:r w:rsidRPr="00030E0C">
        <w:rPr>
          <w:b/>
        </w:rPr>
        <w:t>SqlDatabaseActivities</w:t>
      </w:r>
      <w:r>
        <w:t xml:space="preserve"> project.</w:t>
      </w:r>
    </w:p>
    <w:p w:rsidR="00675E8E" w:rsidRDefault="00675E8E" w:rsidP="00675E8E">
      <w:pPr>
        <w:pStyle w:val="Heading4"/>
      </w:pPr>
      <w:r>
        <w:t xml:space="preserve">Right click the </w:t>
      </w:r>
      <w:r w:rsidRPr="00030E0C">
        <w:rPr>
          <w:b/>
        </w:rPr>
        <w:t>SqlDatabaseActivities</w:t>
      </w:r>
      <w:r>
        <w:t xml:space="preserve"> project in the </w:t>
      </w:r>
      <w:r w:rsidRPr="00030E0C">
        <w:rPr>
          <w:b/>
        </w:rPr>
        <w:t>Solution Explorer</w:t>
      </w:r>
      <w:r>
        <w:t xml:space="preserve"> and click </w:t>
      </w:r>
      <w:r w:rsidRPr="00030E0C">
        <w:rPr>
          <w:b/>
        </w:rPr>
        <w:t>Build</w:t>
      </w:r>
      <w:r>
        <w:t>.</w:t>
      </w:r>
    </w:p>
    <w:p w:rsidR="0093799C" w:rsidRDefault="0093799C" w:rsidP="0093799C">
      <w:pPr>
        <w:pStyle w:val="Heading3"/>
      </w:pPr>
      <w:r>
        <w:t xml:space="preserve">Add a new </w:t>
      </w:r>
      <w:r w:rsidRPr="00E32441">
        <w:rPr>
          <w:b/>
        </w:rPr>
        <w:t>Sql</w:t>
      </w:r>
      <w:r>
        <w:rPr>
          <w:b/>
        </w:rPr>
        <w:t>Connection</w:t>
      </w:r>
      <w:r w:rsidRPr="00E32441">
        <w:rPr>
          <w:b/>
        </w:rPr>
        <w:t>Activity</w:t>
      </w:r>
      <w:r>
        <w:t xml:space="preserve"> to </w:t>
      </w:r>
      <w:r w:rsidRPr="00E32441">
        <w:rPr>
          <w:b/>
        </w:rPr>
        <w:t>Workflow1</w:t>
      </w:r>
      <w:r>
        <w:t xml:space="preserve"> and move the </w:t>
      </w:r>
      <w:r w:rsidRPr="00675E8E">
        <w:rPr>
          <w:b/>
        </w:rPr>
        <w:t>SqlScalarQueryAction</w:t>
      </w:r>
      <w:r>
        <w:t xml:space="preserve"> into it.</w:t>
      </w:r>
    </w:p>
    <w:p w:rsidR="0093799C" w:rsidRDefault="0093799C" w:rsidP="0093799C">
      <w:pPr>
        <w:pStyle w:val="Heading4"/>
      </w:pPr>
      <w:r>
        <w:t xml:space="preserve">View </w:t>
      </w:r>
      <w:r w:rsidRPr="008665EA">
        <w:rPr>
          <w:b/>
        </w:rPr>
        <w:t>Workflow1.cs</w:t>
      </w:r>
      <w:r>
        <w:t xml:space="preserve"> in design mode by right clicking it in the </w:t>
      </w:r>
      <w:r w:rsidRPr="008665EA">
        <w:rPr>
          <w:b/>
        </w:rPr>
        <w:t>Solution Explorer</w:t>
      </w:r>
      <w:r>
        <w:t xml:space="preserve"> and selecting </w:t>
      </w:r>
      <w:r w:rsidRPr="008665EA">
        <w:rPr>
          <w:b/>
        </w:rPr>
        <w:t>View Designer</w:t>
      </w:r>
      <w:r>
        <w:t>.</w:t>
      </w:r>
    </w:p>
    <w:p w:rsidR="0093799C" w:rsidRDefault="0093799C" w:rsidP="0093799C">
      <w:pPr>
        <w:pStyle w:val="Heading4"/>
      </w:pPr>
      <w:r>
        <w:t xml:space="preserve">Drag a new </w:t>
      </w:r>
      <w:r>
        <w:rPr>
          <w:b/>
        </w:rPr>
        <w:t>SqlConnectionActivity</w:t>
      </w:r>
      <w:r>
        <w:t xml:space="preserve"> onto the canvas and name it </w:t>
      </w:r>
      <w:r>
        <w:rPr>
          <w:b/>
        </w:rPr>
        <w:t>SqlConnection</w:t>
      </w:r>
      <w:r>
        <w:t>.</w:t>
      </w:r>
    </w:p>
    <w:p w:rsidR="0093799C" w:rsidRDefault="0093799C" w:rsidP="0093799C">
      <w:pPr>
        <w:pStyle w:val="Heading5"/>
      </w:pPr>
      <w:r>
        <w:t xml:space="preserve">Drag a </w:t>
      </w:r>
      <w:r w:rsidR="00DF2920">
        <w:rPr>
          <w:b/>
        </w:rPr>
        <w:t>SqlConnectionActivity</w:t>
      </w:r>
      <w:r w:rsidR="00DF2920">
        <w:t xml:space="preserve"> </w:t>
      </w:r>
      <w:r>
        <w:t>onto the canvas.</w:t>
      </w:r>
    </w:p>
    <w:p w:rsidR="0093799C" w:rsidRDefault="0093799C" w:rsidP="0093799C">
      <w:pPr>
        <w:pStyle w:val="Heading5"/>
      </w:pPr>
      <w:r>
        <w:t xml:space="preserve">In the properties pane, set the </w:t>
      </w:r>
      <w:r w:rsidRPr="00DF2920">
        <w:rPr>
          <w:b/>
        </w:rPr>
        <w:t>Name</w:t>
      </w:r>
      <w:r>
        <w:t xml:space="preserve"> property to </w:t>
      </w:r>
      <w:r w:rsidR="007A2D07">
        <w:rPr>
          <w:b/>
        </w:rPr>
        <w:t>SqlConnection</w:t>
      </w:r>
      <w:r>
        <w:t>.</w:t>
      </w:r>
    </w:p>
    <w:p w:rsidR="0093799C" w:rsidRDefault="0093799C" w:rsidP="0093799C">
      <w:pPr>
        <w:pStyle w:val="Heading4"/>
      </w:pPr>
      <w:r>
        <w:t xml:space="preserve">Define the </w:t>
      </w:r>
      <w:r w:rsidR="007A2D07">
        <w:t>connection string property</w:t>
      </w:r>
      <w:r>
        <w:t xml:space="preserve"> as a lookup into the </w:t>
      </w:r>
      <w:r w:rsidRPr="008665EA">
        <w:rPr>
          <w:b/>
        </w:rPr>
        <w:t>UserProfiles</w:t>
      </w:r>
      <w:r>
        <w:t xml:space="preserve"> table.</w:t>
      </w:r>
    </w:p>
    <w:p w:rsidR="0093799C" w:rsidRDefault="0093799C" w:rsidP="0093799C">
      <w:pPr>
        <w:pStyle w:val="Heading5"/>
      </w:pPr>
      <w:r>
        <w:t xml:space="preserve">In the properties pane, set the </w:t>
      </w:r>
      <w:r w:rsidR="00B1391A">
        <w:rPr>
          <w:b/>
        </w:rPr>
        <w:t xml:space="preserve">ConnectionString </w:t>
      </w:r>
      <w:r w:rsidR="00B1391A" w:rsidRPr="00B1391A">
        <w:t>property</w:t>
      </w:r>
      <w:r w:rsidR="00B1391A">
        <w:rPr>
          <w:b/>
        </w:rPr>
        <w:t xml:space="preserve"> </w:t>
      </w:r>
      <w:r>
        <w:t xml:space="preserve">to the following </w:t>
      </w:r>
      <w:r w:rsidR="00B1391A">
        <w:t>value</w:t>
      </w:r>
      <w:r>
        <w:t>.</w:t>
      </w:r>
    </w:p>
    <w:p w:rsidR="00B1391A" w:rsidRPr="00B1391A" w:rsidRDefault="00B1391A" w:rsidP="00BD535C">
      <w:pPr>
        <w:pStyle w:val="ExerciseStepLevel2Code"/>
        <w:rPr>
          <w:rFonts w:ascii="Arial" w:hAnsi="Arial"/>
          <w:noProof w:val="0"/>
        </w:rPr>
      </w:pPr>
      <w:r>
        <w:t>Data Source=.\SQLEXPRESS;AttachDbFilename=C:\Labs\Files\</w:t>
      </w:r>
      <w:r w:rsidRPr="00B1391A">
        <w:t>Litware.mdf;Integrated Security=True;Connect Timeout=30;User Instance=True</w:t>
      </w:r>
    </w:p>
    <w:p w:rsidR="0093799C" w:rsidRDefault="007A2D07" w:rsidP="0093799C">
      <w:pPr>
        <w:pStyle w:val="Heading4"/>
      </w:pPr>
      <w:r>
        <w:t xml:space="preserve">Drag the existing </w:t>
      </w:r>
      <w:r w:rsidRPr="007A2D07">
        <w:rPr>
          <w:b/>
        </w:rPr>
        <w:t>SqlScalarQueryActivity</w:t>
      </w:r>
      <w:r>
        <w:t xml:space="preserve"> into the new </w:t>
      </w:r>
      <w:r w:rsidRPr="007A2D07">
        <w:rPr>
          <w:b/>
        </w:rPr>
        <w:t>SqlConnection</w:t>
      </w:r>
      <w:r>
        <w:t xml:space="preserve"> activity.</w:t>
      </w:r>
    </w:p>
    <w:p w:rsidR="007A2D07" w:rsidRDefault="007A2D07" w:rsidP="007A2D0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619250" cy="1352550"/>
            <wp:effectExtent l="190500" t="152400" r="1714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D07" w:rsidRDefault="007A2D07" w:rsidP="007A2D07">
      <w:pPr>
        <w:pStyle w:val="Heading3"/>
      </w:pPr>
      <w:r>
        <w:t>Run the workflow and verify that the output displays the appropriate result.</w:t>
      </w:r>
    </w:p>
    <w:p w:rsidR="007A2D07" w:rsidRDefault="007A2D07" w:rsidP="007A2D07">
      <w:pPr>
        <w:pStyle w:val="Heading4"/>
      </w:pPr>
      <w:r>
        <w:t xml:space="preserve">Verify the </w:t>
      </w:r>
      <w:r w:rsidRPr="00173578">
        <w:rPr>
          <w:b/>
        </w:rPr>
        <w:t>SqlDatabaseActivitiesConsole</w:t>
      </w:r>
      <w:r>
        <w:t xml:space="preserve"> is bold in the </w:t>
      </w:r>
      <w:r w:rsidRPr="00173578">
        <w:rPr>
          <w:b/>
        </w:rPr>
        <w:t>Solution Explorer</w:t>
      </w:r>
      <w:r>
        <w:t>.</w:t>
      </w:r>
    </w:p>
    <w:p w:rsidR="007A2D07" w:rsidRDefault="007A2D07" w:rsidP="007A2D07">
      <w:pPr>
        <w:pStyle w:val="Heading5"/>
      </w:pPr>
      <w:r>
        <w:t xml:space="preserve">If not, right click it and select </w:t>
      </w:r>
      <w:r w:rsidRPr="00173578">
        <w:rPr>
          <w:b/>
        </w:rPr>
        <w:t>Set as Startup Project</w:t>
      </w:r>
      <w:r>
        <w:t>.</w:t>
      </w:r>
    </w:p>
    <w:p w:rsidR="007A2D07" w:rsidRDefault="007A2D07" w:rsidP="007A2D07">
      <w:pPr>
        <w:pStyle w:val="Heading4"/>
      </w:pPr>
      <w:r>
        <w:t>Build and execute the workflow.</w:t>
      </w:r>
      <w:r w:rsidR="001C74C7">
        <w:t xml:space="preserve">  The result should be the same as before, but now the connection is shared.</w:t>
      </w:r>
    </w:p>
    <w:p w:rsidR="007A2D07" w:rsidRDefault="007A2D07" w:rsidP="007A2D07">
      <w:pPr>
        <w:pStyle w:val="Heading5"/>
      </w:pPr>
      <w:r>
        <w:t xml:space="preserve">Click </w:t>
      </w:r>
      <w:r w:rsidRPr="00173578">
        <w:rPr>
          <w:b/>
        </w:rPr>
        <w:t>Debug -&gt; Start Without Debugging</w:t>
      </w:r>
      <w:r>
        <w:t>.</w:t>
      </w:r>
    </w:p>
    <w:p w:rsidR="007A2D07" w:rsidRDefault="007A2D07" w:rsidP="007A2D0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683000" cy="1824959"/>
            <wp:effectExtent l="190500" t="152400" r="165100" b="13719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57" cy="1825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591" w:rsidRDefault="009B6371" w:rsidP="00181128">
      <w:pPr>
        <w:pStyle w:val="Heading2"/>
      </w:pPr>
      <w:r w:rsidRPr="000F266A">
        <w:lastRenderedPageBreak/>
        <w:t>Exercise 3</w:t>
      </w:r>
      <w:r w:rsidR="00CD2591">
        <w:t xml:space="preserve">: </w:t>
      </w:r>
      <w:r w:rsidR="00333182">
        <w:t>Adding Validation to the Activities</w:t>
      </w:r>
    </w:p>
    <w:p w:rsidR="00D62BEA" w:rsidRDefault="00D62BEA" w:rsidP="00BD535C">
      <w:pPr>
        <w:pStyle w:val="Heading3"/>
        <w:numPr>
          <w:ilvl w:val="0"/>
          <w:numId w:val="43"/>
        </w:numPr>
        <w:ind w:left="360"/>
      </w:pPr>
      <w:r>
        <w:t xml:space="preserve">Create a new </w:t>
      </w:r>
      <w:r w:rsidR="005B4F9D">
        <w:rPr>
          <w:b/>
        </w:rPr>
        <w:t>c</w:t>
      </w:r>
      <w:r>
        <w:rPr>
          <w:b/>
        </w:rPr>
        <w:t xml:space="preserve">lass </w:t>
      </w:r>
      <w:r>
        <w:t xml:space="preserve">named </w:t>
      </w:r>
      <w:r w:rsidRPr="00D62BEA">
        <w:rPr>
          <w:b/>
        </w:rPr>
        <w:t>SqlScalarQueryActivityValidator</w:t>
      </w:r>
      <w:r>
        <w:t xml:space="preserve"> in the new project.</w:t>
      </w:r>
    </w:p>
    <w:p w:rsidR="00D62BEA" w:rsidRDefault="00D62BEA" w:rsidP="00D62BEA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 xml:space="preserve">Add -&gt; </w:t>
      </w:r>
      <w:r>
        <w:rPr>
          <w:b/>
        </w:rPr>
        <w:t>Class</w:t>
      </w:r>
      <w:r>
        <w:t>.</w:t>
      </w:r>
    </w:p>
    <w:p w:rsidR="00D62BEA" w:rsidRDefault="00D62BEA" w:rsidP="00D62BEA">
      <w:pPr>
        <w:pStyle w:val="Heading4"/>
      </w:pPr>
      <w:r>
        <w:t xml:space="preserve">Enter a name of </w:t>
      </w:r>
      <w:r w:rsidRPr="00D62BEA">
        <w:rPr>
          <w:b/>
        </w:rPr>
        <w:t>SqlScalarQueryActivityValidator</w:t>
      </w:r>
      <w:r w:rsidRPr="002B0EB3">
        <w:rPr>
          <w:b/>
        </w:rPr>
        <w:t>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D62BEA" w:rsidRDefault="00D62BEA" w:rsidP="00D62BEA">
      <w:pPr>
        <w:pStyle w:val="Heading4"/>
      </w:pPr>
      <w:r>
        <w:t xml:space="preserve">Modify the class definition so it </w:t>
      </w:r>
      <w:r w:rsidR="00B1391A">
        <w:t xml:space="preserve">is </w:t>
      </w:r>
      <w:r w:rsidR="00B1391A" w:rsidRPr="00B1391A">
        <w:rPr>
          <w:b/>
        </w:rPr>
        <w:t>public</w:t>
      </w:r>
      <w:r w:rsidR="00B1391A">
        <w:t xml:space="preserve"> and </w:t>
      </w:r>
      <w:r>
        <w:t xml:space="preserve">derives from </w:t>
      </w:r>
      <w:r w:rsidRPr="00B1391A">
        <w:rPr>
          <w:b/>
        </w:rPr>
        <w:t>ActivityValidator</w:t>
      </w:r>
      <w:r>
        <w:t>.</w:t>
      </w:r>
    </w:p>
    <w:p w:rsidR="00D62BEA" w:rsidRPr="00D62BEA" w:rsidRDefault="00D62BEA" w:rsidP="00BD535C">
      <w:pPr>
        <w:pStyle w:val="ExerciseStepLevel2Code"/>
      </w:pPr>
      <w:r w:rsidRPr="00D62BEA">
        <w:t>public class SqlScalarQueryActivityValidator : ActivityValidator</w:t>
      </w:r>
    </w:p>
    <w:p w:rsidR="00D62BEA" w:rsidRPr="00D62BEA" w:rsidRDefault="00D62BEA" w:rsidP="00BD535C">
      <w:pPr>
        <w:pStyle w:val="ExerciseStepLevel2Code"/>
      </w:pPr>
      <w:r w:rsidRPr="00D62BEA">
        <w:t xml:space="preserve">{ </w:t>
      </w:r>
    </w:p>
    <w:p w:rsidR="00D62BEA" w:rsidRDefault="00D62BEA" w:rsidP="00BD535C">
      <w:pPr>
        <w:pStyle w:val="ExerciseStepLevel2Code"/>
      </w:pPr>
      <w:r w:rsidRPr="00D62BEA">
        <w:t>}</w:t>
      </w:r>
    </w:p>
    <w:p w:rsidR="00D62BEA" w:rsidRDefault="00D62BEA" w:rsidP="00D62BEA">
      <w:pPr>
        <w:pStyle w:val="Heading4"/>
      </w:pPr>
      <w:r>
        <w:t xml:space="preserve">Open the code for the </w:t>
      </w:r>
      <w:r w:rsidRPr="004D1505">
        <w:rPr>
          <w:b/>
        </w:rPr>
        <w:t>SqlScalarQueryActivity</w:t>
      </w:r>
      <w:r>
        <w:t xml:space="preserve"> and attach the </w:t>
      </w:r>
      <w:r w:rsidRPr="004D1505">
        <w:rPr>
          <w:b/>
        </w:rPr>
        <w:t>Validator</w:t>
      </w:r>
      <w:r>
        <w:t xml:space="preserve"> attribute defining the activity’s validator.</w:t>
      </w:r>
    </w:p>
    <w:p w:rsidR="00D62BEA" w:rsidRDefault="004D1505" w:rsidP="00D62BEA">
      <w:pPr>
        <w:pStyle w:val="Heading5"/>
      </w:pPr>
      <w:r>
        <w:t xml:space="preserve">Open the code for </w:t>
      </w:r>
      <w:r w:rsidRPr="004D1505">
        <w:rPr>
          <w:b/>
        </w:rPr>
        <w:t>SqlScalarQueryActivity.cs</w:t>
      </w:r>
      <w:r>
        <w:t xml:space="preserve"> by right clicking it in the </w:t>
      </w:r>
      <w:r w:rsidRPr="00BD535C">
        <w:rPr>
          <w:b/>
        </w:rPr>
        <w:t>Solution Explorer</w:t>
      </w:r>
      <w:r>
        <w:t xml:space="preserve"> and clicking </w:t>
      </w:r>
      <w:r w:rsidRPr="00BD535C">
        <w:rPr>
          <w:b/>
        </w:rPr>
        <w:t>View Code</w:t>
      </w:r>
      <w:r w:rsidR="00BD535C" w:rsidRPr="00BD535C">
        <w:t>.</w:t>
      </w:r>
    </w:p>
    <w:p w:rsidR="00D62BEA" w:rsidRDefault="00D62BEA" w:rsidP="00D62BEA">
      <w:pPr>
        <w:pStyle w:val="Heading5"/>
      </w:pPr>
      <w:r>
        <w:t xml:space="preserve">Attach the </w:t>
      </w:r>
      <w:r w:rsidR="004D1505" w:rsidRPr="004D1505">
        <w:rPr>
          <w:b/>
        </w:rPr>
        <w:t>Validator</w:t>
      </w:r>
      <w:r w:rsidR="004D1505">
        <w:t xml:space="preserve"> attribute to the </w:t>
      </w:r>
      <w:r w:rsidR="004D1505" w:rsidRPr="004D1505">
        <w:rPr>
          <w:b/>
        </w:rPr>
        <w:t>SqlScalarQueryActivity</w:t>
      </w:r>
      <w:r w:rsidR="004D1505">
        <w:t xml:space="preserve"> class using the type of the new</w:t>
      </w:r>
      <w:r w:rsidR="00BD535C">
        <w:t>.</w:t>
      </w:r>
      <w:r w:rsidR="004D1505">
        <w:t xml:space="preserve"> </w:t>
      </w:r>
      <w:r w:rsidR="004D1505" w:rsidRPr="004D1505">
        <w:rPr>
          <w:b/>
        </w:rPr>
        <w:t>SqlScalarQueryActivityValidator</w:t>
      </w:r>
      <w:r w:rsidR="004D1505">
        <w:t xml:space="preserve"> class as the parameter.</w:t>
      </w:r>
    </w:p>
    <w:p w:rsidR="004D1505" w:rsidRPr="004D1505" w:rsidRDefault="004D1505" w:rsidP="00BD535C">
      <w:pPr>
        <w:pStyle w:val="ExerciseStepLevel2Code"/>
      </w:pPr>
      <w:r w:rsidRPr="004D1505">
        <w:t>[ActivityValidator(typeof(SqlScalarQueryActivityValidator))]</w:t>
      </w:r>
    </w:p>
    <w:p w:rsidR="004D1505" w:rsidRPr="004D1505" w:rsidRDefault="004D1505" w:rsidP="00BD535C">
      <w:pPr>
        <w:pStyle w:val="ExerciseStepLevel2Code"/>
      </w:pPr>
      <w:r w:rsidRPr="004D1505">
        <w:t>public partial class SqlScalarQueryActivity : Activity</w:t>
      </w:r>
    </w:p>
    <w:p w:rsidR="00D62BEA" w:rsidRDefault="00D62BEA" w:rsidP="00D62BEA">
      <w:pPr>
        <w:pStyle w:val="Heading3"/>
      </w:pPr>
      <w:r>
        <w:t xml:space="preserve">Validate that the </w:t>
      </w:r>
      <w:r w:rsidRPr="004D1505">
        <w:rPr>
          <w:b/>
        </w:rPr>
        <w:t>Query</w:t>
      </w:r>
      <w:r>
        <w:t xml:space="preserve"> property is not </w:t>
      </w:r>
      <w:r w:rsidRPr="00BD535C">
        <w:rPr>
          <w:b/>
        </w:rPr>
        <w:t>null</w:t>
      </w:r>
      <w:r>
        <w:t xml:space="preserve"> or an empty string.</w:t>
      </w:r>
    </w:p>
    <w:p w:rsidR="00D62BEA" w:rsidRDefault="00D62BEA" w:rsidP="00D62BEA">
      <w:pPr>
        <w:pStyle w:val="Heading4"/>
      </w:pPr>
      <w:r>
        <w:t xml:space="preserve">Override the </w:t>
      </w:r>
      <w:r w:rsidRPr="004D1505">
        <w:rPr>
          <w:b/>
        </w:rPr>
        <w:t>Validate</w:t>
      </w:r>
      <w:r>
        <w:t xml:space="preserve"> method from the </w:t>
      </w:r>
      <w:r w:rsidRPr="004D1505">
        <w:rPr>
          <w:b/>
        </w:rPr>
        <w:t>ActivityValidator</w:t>
      </w:r>
      <w:r>
        <w:t xml:space="preserve"> class.</w:t>
      </w:r>
    </w:p>
    <w:p w:rsidR="004D1505" w:rsidRPr="004D1505" w:rsidRDefault="004D1505" w:rsidP="00BD535C">
      <w:pPr>
        <w:pStyle w:val="ExerciseStepLevel2Code"/>
      </w:pPr>
      <w:r w:rsidRPr="004D1505">
        <w:t>public override ValidationErrorCollection Validate(ValidationManager manager, object obj)</w:t>
      </w:r>
    </w:p>
    <w:p w:rsidR="004D1505" w:rsidRPr="004D1505" w:rsidRDefault="004D1505" w:rsidP="00BD535C">
      <w:pPr>
        <w:pStyle w:val="ExerciseStepLevel2Code"/>
      </w:pPr>
      <w:r w:rsidRPr="004D1505">
        <w:t>{</w:t>
      </w:r>
      <w:r w:rsidR="00BD535C">
        <w:t xml:space="preserve"> </w:t>
      </w:r>
      <w:r w:rsidRPr="004D1505">
        <w:t>}</w:t>
      </w:r>
    </w:p>
    <w:p w:rsidR="00D62BEA" w:rsidRDefault="00D62BEA" w:rsidP="00D62BEA">
      <w:pPr>
        <w:pStyle w:val="Heading4"/>
      </w:pPr>
      <w:r>
        <w:t xml:space="preserve">Cast the </w:t>
      </w:r>
      <w:r w:rsidRPr="004D1505">
        <w:rPr>
          <w:b/>
        </w:rPr>
        <w:t>obj</w:t>
      </w:r>
      <w:r>
        <w:t xml:space="preserve"> parameter to a </w:t>
      </w:r>
      <w:r w:rsidRPr="004D1505">
        <w:rPr>
          <w:b/>
        </w:rPr>
        <w:t>SqlScalarQueryActivity</w:t>
      </w:r>
      <w:r>
        <w:t xml:space="preserve"> object and store it for later.</w:t>
      </w:r>
    </w:p>
    <w:p w:rsidR="004D1505" w:rsidRPr="004D1505" w:rsidRDefault="004D1505" w:rsidP="00BD535C">
      <w:pPr>
        <w:pStyle w:val="ExerciseStepLevel2Code"/>
      </w:pPr>
      <w:r w:rsidRPr="004D1505">
        <w:t>SqlScalarQueryActivity activity = obj as SqlScalarQueryActivity;</w:t>
      </w:r>
    </w:p>
    <w:p w:rsidR="004D1505" w:rsidRDefault="004D1505" w:rsidP="00D62BEA">
      <w:pPr>
        <w:pStyle w:val="Heading4"/>
      </w:pPr>
      <w:r>
        <w:t xml:space="preserve">Run the base validator and store any errors in a new errors variable of type </w:t>
      </w:r>
      <w:r w:rsidRPr="004D1505">
        <w:rPr>
          <w:b/>
        </w:rPr>
        <w:t>ValidationErrorCollection</w:t>
      </w:r>
      <w:r>
        <w:t>.</w:t>
      </w:r>
    </w:p>
    <w:p w:rsidR="004D1505" w:rsidRPr="004D1505" w:rsidRDefault="004D1505" w:rsidP="00BD535C">
      <w:pPr>
        <w:pStyle w:val="ExerciseStepLevel2Code"/>
      </w:pPr>
      <w:r w:rsidRPr="004D1505">
        <w:t>// build the errors collection using the base validation method</w:t>
      </w:r>
    </w:p>
    <w:p w:rsidR="004D1505" w:rsidRPr="004D1505" w:rsidRDefault="004D1505" w:rsidP="00BD535C">
      <w:pPr>
        <w:pStyle w:val="ExerciseStepLevel2Code"/>
      </w:pPr>
      <w:r w:rsidRPr="004D1505">
        <w:t>ValidationErrorCollection errors = base.Validate(manager, obj);</w:t>
      </w:r>
    </w:p>
    <w:p w:rsidR="004D1505" w:rsidRDefault="004D1505" w:rsidP="00D62BEA">
      <w:pPr>
        <w:pStyle w:val="Heading4"/>
      </w:pPr>
      <w:r>
        <w:t xml:space="preserve">If the validator is running in a real environment (not as part of the activity’s designer), validate that the </w:t>
      </w:r>
      <w:r w:rsidRPr="004D1505">
        <w:rPr>
          <w:b/>
        </w:rPr>
        <w:t>Query</w:t>
      </w:r>
      <w:r>
        <w:t xml:space="preserve"> property is not null or empty.</w:t>
      </w:r>
    </w:p>
    <w:p w:rsidR="004D1505" w:rsidRDefault="004D1505" w:rsidP="004D1505">
      <w:pPr>
        <w:pStyle w:val="Heading5"/>
      </w:pPr>
      <w:r>
        <w:t xml:space="preserve">Check if the </w:t>
      </w:r>
      <w:r w:rsidRPr="004D1505">
        <w:rPr>
          <w:b/>
        </w:rPr>
        <w:t>activity.Parent</w:t>
      </w:r>
      <w:r>
        <w:t xml:space="preserve"> attribute is not null.  If it isn’t, continue the validation.</w:t>
      </w:r>
    </w:p>
    <w:p w:rsidR="004D1505" w:rsidRDefault="004D1505" w:rsidP="004D1505">
      <w:pPr>
        <w:pStyle w:val="Heading5"/>
      </w:pPr>
      <w:r>
        <w:t xml:space="preserve">Check if the </w:t>
      </w:r>
      <w:r w:rsidRPr="004D1505">
        <w:rPr>
          <w:b/>
        </w:rPr>
        <w:t>activity.Query</w:t>
      </w:r>
      <w:r>
        <w:t xml:space="preserve"> property is null or empty using </w:t>
      </w:r>
      <w:r w:rsidRPr="004D1505">
        <w:rPr>
          <w:b/>
        </w:rPr>
        <w:t>string.IsNullOrEmpty</w:t>
      </w:r>
      <w:r>
        <w:t xml:space="preserve"> method.</w:t>
      </w:r>
    </w:p>
    <w:p w:rsidR="004D1505" w:rsidRDefault="00B1391A" w:rsidP="004D1505">
      <w:pPr>
        <w:pStyle w:val="Heading5"/>
      </w:pPr>
      <w:r>
        <w:t>If the query property is empty,</w:t>
      </w:r>
      <w:r w:rsidR="004D1505">
        <w:t xml:space="preserve"> create a new validation error using the </w:t>
      </w:r>
      <w:r w:rsidR="004D1505" w:rsidRPr="004D1505">
        <w:rPr>
          <w:b/>
        </w:rPr>
        <w:t>ValidationError.GetNotSetValidationError</w:t>
      </w:r>
      <w:r w:rsidR="004D1505">
        <w:t xml:space="preserve"> method and add it to the </w:t>
      </w:r>
      <w:r w:rsidR="004D1505" w:rsidRPr="004D1505">
        <w:rPr>
          <w:b/>
        </w:rPr>
        <w:t>error</w:t>
      </w:r>
      <w:r w:rsidR="004D1505">
        <w:t xml:space="preserve"> collection.</w:t>
      </w:r>
    </w:p>
    <w:p w:rsidR="004D1505" w:rsidRPr="004D1505" w:rsidRDefault="004D1505" w:rsidP="00BD535C">
      <w:pPr>
        <w:pStyle w:val="ExerciseStepLevel2Code"/>
      </w:pPr>
      <w:r w:rsidRPr="004D1505">
        <w:t>// only perform validation if in design or runtime mode</w:t>
      </w:r>
    </w:p>
    <w:p w:rsidR="004D1505" w:rsidRPr="004D1505" w:rsidRDefault="004D1505" w:rsidP="00BD535C">
      <w:pPr>
        <w:pStyle w:val="ExerciseStepLevel2Code"/>
      </w:pPr>
      <w:r w:rsidRPr="004D1505">
        <w:t>if (activity.Parent != null)</w:t>
      </w:r>
      <w:r w:rsidR="00BD535C">
        <w:t xml:space="preserve"> </w:t>
      </w:r>
      <w:r w:rsidRPr="004D1505">
        <w:t>{</w:t>
      </w:r>
    </w:p>
    <w:p w:rsidR="004D1505" w:rsidRPr="004D1505" w:rsidRDefault="004D1505" w:rsidP="00BD535C">
      <w:pPr>
        <w:pStyle w:val="ExerciseStepLevel2Code"/>
      </w:pPr>
      <w:r w:rsidRPr="004D1505">
        <w:t xml:space="preserve">    // validate that a query was defined</w:t>
      </w:r>
    </w:p>
    <w:p w:rsidR="004D1505" w:rsidRPr="004D1505" w:rsidRDefault="004D1505" w:rsidP="00BD535C">
      <w:pPr>
        <w:pStyle w:val="ExerciseStepLevel2Code"/>
      </w:pPr>
      <w:r w:rsidRPr="004D1505">
        <w:t xml:space="preserve">    if (string.IsNullOrEmpty(activity.Query))</w:t>
      </w:r>
    </w:p>
    <w:p w:rsidR="004D1505" w:rsidRPr="004D1505" w:rsidRDefault="004D1505" w:rsidP="00BD535C">
      <w:pPr>
        <w:pStyle w:val="ExerciseStepLevel2Code"/>
      </w:pPr>
      <w:r w:rsidRPr="004D1505">
        <w:t xml:space="preserve">        errors.Add(ValidationError.GetNotSetValidationError("Query"));</w:t>
      </w:r>
    </w:p>
    <w:p w:rsidR="004D1505" w:rsidRDefault="004D1505" w:rsidP="00BD535C">
      <w:pPr>
        <w:pStyle w:val="ExerciseStepLevel2Code"/>
      </w:pPr>
      <w:r w:rsidRPr="004D1505">
        <w:t>}</w:t>
      </w:r>
    </w:p>
    <w:p w:rsidR="004D1505" w:rsidRDefault="004D1505" w:rsidP="004D1505">
      <w:pPr>
        <w:pStyle w:val="Heading4"/>
      </w:pPr>
      <w:r>
        <w:t>Return the collection of errors.</w:t>
      </w:r>
    </w:p>
    <w:p w:rsidR="004D1505" w:rsidRPr="00C90999" w:rsidRDefault="004D1505" w:rsidP="00BD535C">
      <w:pPr>
        <w:pStyle w:val="ExerciseStepLevel2Code"/>
      </w:pPr>
      <w:r w:rsidRPr="00C90999">
        <w:t>// return the errors</w:t>
      </w:r>
    </w:p>
    <w:p w:rsidR="004D1505" w:rsidRPr="00C90999" w:rsidRDefault="004D1505" w:rsidP="00BD535C">
      <w:pPr>
        <w:pStyle w:val="ExerciseStepLevel2Code"/>
      </w:pPr>
      <w:r w:rsidRPr="00C90999">
        <w:t>return errors;</w:t>
      </w:r>
    </w:p>
    <w:p w:rsidR="004D1505" w:rsidRDefault="004D1505" w:rsidP="00C90999">
      <w:pPr>
        <w:pStyle w:val="Heading3"/>
      </w:pPr>
      <w:r>
        <w:lastRenderedPageBreak/>
        <w:t xml:space="preserve">Verify the </w:t>
      </w:r>
      <w:r w:rsidRPr="005B3DCC">
        <w:rPr>
          <w:b/>
        </w:rPr>
        <w:t>SqlScalarQueryActivity</w:t>
      </w:r>
      <w:r>
        <w:t xml:space="preserve"> has a parent </w:t>
      </w:r>
      <w:r w:rsidRPr="005B3DCC">
        <w:rPr>
          <w:b/>
        </w:rPr>
        <w:t>SqlConnectionActivity</w:t>
      </w:r>
      <w:r>
        <w:t>.</w:t>
      </w:r>
    </w:p>
    <w:p w:rsidR="004D1505" w:rsidRDefault="00C90999" w:rsidP="004D1505">
      <w:pPr>
        <w:pStyle w:val="Heading4"/>
      </w:pPr>
      <w:r>
        <w:t xml:space="preserve">Create a new method named </w:t>
      </w:r>
      <w:r w:rsidR="008F7988">
        <w:rPr>
          <w:b/>
        </w:rPr>
        <w:t>H</w:t>
      </w:r>
      <w:r w:rsidR="005B3DCC">
        <w:rPr>
          <w:b/>
        </w:rPr>
        <w:t>asSqlConnectionParent</w:t>
      </w:r>
      <w:r>
        <w:t xml:space="preserve"> that looks through an activity’s parents to find an object of a specific type.</w:t>
      </w:r>
    </w:p>
    <w:p w:rsidR="005B3DCC" w:rsidRDefault="005B3DCC" w:rsidP="005B3DCC">
      <w:pPr>
        <w:pStyle w:val="Heading5"/>
      </w:pPr>
      <w:r>
        <w:t xml:space="preserve">Use the </w:t>
      </w:r>
      <w:r w:rsidRPr="00673B55">
        <w:rPr>
          <w:b/>
        </w:rPr>
        <w:t xml:space="preserve">Activity.Parent </w:t>
      </w:r>
      <w:r>
        <w:t>property to find the parent.</w:t>
      </w:r>
    </w:p>
    <w:p w:rsidR="005B3DCC" w:rsidRDefault="005B3DCC" w:rsidP="005B3DCC">
      <w:pPr>
        <w:pStyle w:val="Heading5"/>
      </w:pPr>
      <w:r>
        <w:t xml:space="preserve">If the parent is a </w:t>
      </w:r>
      <w:r w:rsidRPr="00673B55">
        <w:rPr>
          <w:b/>
        </w:rPr>
        <w:t>SqlConnectionActivity</w:t>
      </w:r>
      <w:r>
        <w:t xml:space="preserve">, return </w:t>
      </w:r>
      <w:r w:rsidRPr="005B3DCC">
        <w:rPr>
          <w:b/>
        </w:rPr>
        <w:t>true</w:t>
      </w:r>
      <w:r>
        <w:t>.</w:t>
      </w:r>
    </w:p>
    <w:p w:rsidR="005B3DCC" w:rsidRDefault="005B3DCC" w:rsidP="005B3DCC">
      <w:pPr>
        <w:pStyle w:val="Heading5"/>
      </w:pPr>
      <w:r>
        <w:t>Set the activity variable to its parent, and keep looking.</w:t>
      </w:r>
    </w:p>
    <w:p w:rsidR="005B3DCC" w:rsidRPr="005B3DCC" w:rsidRDefault="005B3DCC" w:rsidP="00BD535C">
      <w:pPr>
        <w:pStyle w:val="ExerciseStepLevel2Code"/>
      </w:pPr>
      <w:r w:rsidRPr="005B3DCC">
        <w:t>private bool HasSqlConnectionParent(Activity current)</w:t>
      </w:r>
      <w:r w:rsidR="00BD535C">
        <w:t xml:space="preserve"> </w:t>
      </w:r>
      <w:r w:rsidRPr="005B3DCC">
        <w:t>{</w:t>
      </w:r>
    </w:p>
    <w:p w:rsidR="005B3DCC" w:rsidRPr="005B3DCC" w:rsidRDefault="005B3DCC" w:rsidP="00BD535C">
      <w:pPr>
        <w:pStyle w:val="ExerciseStepLevel2Code"/>
      </w:pPr>
      <w:r w:rsidRPr="005B3DCC">
        <w:t xml:space="preserve">    while (current.Parent != null)</w:t>
      </w:r>
      <w:r w:rsidR="00BD535C">
        <w:t xml:space="preserve"> </w:t>
      </w:r>
      <w:r w:rsidRPr="005B3DCC">
        <w:t>{</w:t>
      </w:r>
    </w:p>
    <w:p w:rsidR="005B3DCC" w:rsidRPr="005B3DCC" w:rsidRDefault="005B3DCC" w:rsidP="00BD535C">
      <w:pPr>
        <w:pStyle w:val="ExerciseStepLevel2Code"/>
      </w:pPr>
      <w:r w:rsidRPr="005B3DCC">
        <w:t xml:space="preserve">        if (current.Parent is SqlConnectionActivity)</w:t>
      </w:r>
    </w:p>
    <w:p w:rsidR="005B3DCC" w:rsidRPr="005B3DCC" w:rsidRDefault="005B3DCC" w:rsidP="00BD535C">
      <w:pPr>
        <w:pStyle w:val="ExerciseStepLevel2Code"/>
      </w:pPr>
      <w:r w:rsidRPr="005B3DCC">
        <w:t xml:space="preserve">            return true;</w:t>
      </w:r>
    </w:p>
    <w:p w:rsidR="005B3DCC" w:rsidRPr="005B3DCC" w:rsidRDefault="005B3DCC" w:rsidP="00BD535C">
      <w:pPr>
        <w:pStyle w:val="ExerciseStepLevel2Code"/>
      </w:pPr>
      <w:r w:rsidRPr="005B3DCC">
        <w:t xml:space="preserve">        current = current.Parent;</w:t>
      </w:r>
    </w:p>
    <w:p w:rsidR="005B3DCC" w:rsidRPr="005B3DCC" w:rsidRDefault="005B3DCC" w:rsidP="00BD535C">
      <w:pPr>
        <w:pStyle w:val="ExerciseStepLevel2Code"/>
      </w:pPr>
      <w:r w:rsidRPr="005B3DCC">
        <w:t xml:space="preserve">    }</w:t>
      </w:r>
    </w:p>
    <w:p w:rsidR="005B3DCC" w:rsidRPr="005B3DCC" w:rsidRDefault="005B3DCC" w:rsidP="00BD535C">
      <w:pPr>
        <w:pStyle w:val="ExerciseStepLevel2Code"/>
      </w:pPr>
      <w:r w:rsidRPr="005B3DCC">
        <w:t xml:space="preserve">    return false;</w:t>
      </w:r>
    </w:p>
    <w:p w:rsidR="005B3DCC" w:rsidRDefault="005B3DCC" w:rsidP="00BD535C">
      <w:pPr>
        <w:pStyle w:val="ExerciseStepLevel2Code"/>
      </w:pPr>
      <w:r w:rsidRPr="005B3DCC">
        <w:t>}</w:t>
      </w:r>
    </w:p>
    <w:p w:rsidR="005B3DCC" w:rsidRDefault="005B3DCC" w:rsidP="005B3DCC">
      <w:pPr>
        <w:pStyle w:val="Heading4"/>
        <w:rPr>
          <w:rFonts w:cs="Arial"/>
        </w:rPr>
      </w:pPr>
      <w:r>
        <w:rPr>
          <w:rFonts w:cs="Arial"/>
        </w:rPr>
        <w:t xml:space="preserve">In the </w:t>
      </w:r>
      <w:r w:rsidRPr="005B3DCC">
        <w:rPr>
          <w:rFonts w:cs="Arial"/>
          <w:b/>
        </w:rPr>
        <w:t>Validate</w:t>
      </w:r>
      <w:r>
        <w:rPr>
          <w:rFonts w:cs="Arial"/>
        </w:rPr>
        <w:t xml:space="preserve"> method, immediately after validating the </w:t>
      </w:r>
      <w:r w:rsidRPr="005B3DCC">
        <w:rPr>
          <w:rFonts w:cs="Arial"/>
          <w:b/>
        </w:rPr>
        <w:t>Query</w:t>
      </w:r>
      <w:r>
        <w:rPr>
          <w:rFonts w:cs="Arial"/>
        </w:rPr>
        <w:t xml:space="preserve"> parameter, check if the activity has a </w:t>
      </w:r>
      <w:r w:rsidRPr="005B3DCC">
        <w:rPr>
          <w:rFonts w:cs="Arial"/>
          <w:b/>
        </w:rPr>
        <w:t>SqlConnectionActivity</w:t>
      </w:r>
      <w:r>
        <w:rPr>
          <w:rFonts w:cs="Arial"/>
        </w:rPr>
        <w:t xml:space="preserve"> as a parent.</w:t>
      </w:r>
    </w:p>
    <w:p w:rsidR="005B3DCC" w:rsidRPr="005B3DCC" w:rsidRDefault="005B3DCC" w:rsidP="00BD535C">
      <w:pPr>
        <w:pStyle w:val="ExerciseStepLevel2Code"/>
      </w:pPr>
      <w:r w:rsidRPr="005B3DCC">
        <w:t>// validate the activity has an ancestor that is a SqlConnectionActivity</w:t>
      </w:r>
    </w:p>
    <w:p w:rsidR="005B3DCC" w:rsidRPr="005B3DCC" w:rsidRDefault="005B3DCC" w:rsidP="00BD535C">
      <w:pPr>
        <w:pStyle w:val="ExerciseStepLevel2Code"/>
      </w:pPr>
      <w:r w:rsidRPr="005B3DCC">
        <w:t>if (!HasSqlConnectionParent(activity))</w:t>
      </w:r>
    </w:p>
    <w:p w:rsidR="00F2220E" w:rsidRDefault="005B3DCC" w:rsidP="00BD535C">
      <w:pPr>
        <w:pStyle w:val="ExerciseStepLevel2Code"/>
      </w:pPr>
      <w:r w:rsidRPr="005B3DCC">
        <w:t xml:space="preserve">    errors.Add(new ValidationError(</w:t>
      </w:r>
    </w:p>
    <w:p w:rsidR="00F2220E" w:rsidRDefault="00F2220E" w:rsidP="00BD535C">
      <w:pPr>
        <w:pStyle w:val="ExerciseStepLevel2Code"/>
      </w:pPr>
      <w:r>
        <w:t xml:space="preserve">        </w:t>
      </w:r>
      <w:r w:rsidR="005B3DCC" w:rsidRPr="005B3DCC">
        <w:t xml:space="preserve">"SqlScalarQueryActivities must be palaced in a SqlConnectionActivity", </w:t>
      </w:r>
    </w:p>
    <w:p w:rsidR="005B3DCC" w:rsidRPr="005B3DCC" w:rsidRDefault="00F2220E" w:rsidP="00BD535C">
      <w:pPr>
        <w:pStyle w:val="ExerciseStepLevel2Code"/>
      </w:pPr>
      <w:r>
        <w:t xml:space="preserve">        </w:t>
      </w:r>
      <w:r w:rsidR="005B3DCC" w:rsidRPr="005B3DCC">
        <w:t>100, false));</w:t>
      </w:r>
    </w:p>
    <w:p w:rsidR="005B3DCC" w:rsidRPr="00F2220E" w:rsidRDefault="005B3DCC" w:rsidP="00F2220E">
      <w:pPr>
        <w:pStyle w:val="Heading3"/>
      </w:pPr>
      <w:r w:rsidRPr="00F2220E">
        <w:t xml:space="preserve">Create a new </w:t>
      </w:r>
      <w:r w:rsidR="00F2220E">
        <w:t>c</w:t>
      </w:r>
      <w:r w:rsidRPr="00F2220E">
        <w:t xml:space="preserve">lass named </w:t>
      </w:r>
      <w:r w:rsidRPr="00F2220E">
        <w:rPr>
          <w:b/>
        </w:rPr>
        <w:t>SqlConnectionActivityValidator</w:t>
      </w:r>
      <w:r w:rsidRPr="00F2220E">
        <w:t xml:space="preserve"> in the </w:t>
      </w:r>
      <w:r w:rsidR="00F2220E" w:rsidRPr="00F2220E">
        <w:rPr>
          <w:b/>
        </w:rPr>
        <w:t>SqlDatabaseActivities</w:t>
      </w:r>
      <w:r w:rsidRPr="00F2220E">
        <w:t xml:space="preserve"> project.</w:t>
      </w:r>
    </w:p>
    <w:p w:rsidR="005B3DCC" w:rsidRDefault="005B3DCC" w:rsidP="005B3DCC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 xml:space="preserve">Add -&gt; </w:t>
      </w:r>
      <w:r>
        <w:rPr>
          <w:b/>
        </w:rPr>
        <w:t>Class</w:t>
      </w:r>
      <w:r>
        <w:t>.</w:t>
      </w:r>
    </w:p>
    <w:p w:rsidR="005B3DCC" w:rsidRDefault="005B3DCC" w:rsidP="005B3DCC">
      <w:pPr>
        <w:pStyle w:val="Heading4"/>
      </w:pPr>
      <w:r>
        <w:t xml:space="preserve">Enter a name of </w:t>
      </w:r>
      <w:r w:rsidRPr="00D62BEA">
        <w:rPr>
          <w:b/>
        </w:rPr>
        <w:t>Sql</w:t>
      </w:r>
      <w:r>
        <w:rPr>
          <w:b/>
        </w:rPr>
        <w:t>Connection</w:t>
      </w:r>
      <w:r w:rsidRPr="00D62BEA">
        <w:rPr>
          <w:b/>
        </w:rPr>
        <w:t>ActivityValidator</w:t>
      </w:r>
      <w:r w:rsidRPr="002B0EB3">
        <w:rPr>
          <w:b/>
        </w:rPr>
        <w:t>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5B3DCC" w:rsidRDefault="005B3DCC" w:rsidP="005B3DCC">
      <w:pPr>
        <w:pStyle w:val="Heading4"/>
      </w:pPr>
      <w:r>
        <w:t xml:space="preserve">Modify the class definition so it derives from </w:t>
      </w:r>
      <w:r w:rsidRPr="00BD535C">
        <w:rPr>
          <w:b/>
        </w:rPr>
        <w:t>ActivityValidator</w:t>
      </w:r>
      <w:r>
        <w:t>.</w:t>
      </w:r>
    </w:p>
    <w:p w:rsidR="005B3DCC" w:rsidRPr="00D62BEA" w:rsidRDefault="005B3DCC" w:rsidP="00BD535C">
      <w:pPr>
        <w:pStyle w:val="ExerciseStepLevel2Code"/>
      </w:pPr>
      <w:r w:rsidRPr="00D62BEA">
        <w:t>public class S</w:t>
      </w:r>
      <w:r>
        <w:t>qlConnection</w:t>
      </w:r>
      <w:r w:rsidRPr="00D62BEA">
        <w:t xml:space="preserve">ActivityValidator : </w:t>
      </w:r>
      <w:r>
        <w:t>Composite</w:t>
      </w:r>
      <w:r w:rsidRPr="00D62BEA">
        <w:t>ActivityValidator</w:t>
      </w:r>
    </w:p>
    <w:p w:rsidR="005B3DCC" w:rsidRDefault="005B3DCC" w:rsidP="00BD535C">
      <w:pPr>
        <w:pStyle w:val="ExerciseStepLevel2Code"/>
      </w:pPr>
      <w:r w:rsidRPr="00D62BEA">
        <w:t>{ }</w:t>
      </w:r>
    </w:p>
    <w:p w:rsidR="005B3DCC" w:rsidRDefault="005B3DCC" w:rsidP="005B3DCC">
      <w:pPr>
        <w:pStyle w:val="Heading4"/>
      </w:pPr>
      <w:r>
        <w:t xml:space="preserve">Open the code for the </w:t>
      </w:r>
      <w:r w:rsidRPr="00D62BEA">
        <w:rPr>
          <w:b/>
        </w:rPr>
        <w:t>Sql</w:t>
      </w:r>
      <w:r>
        <w:rPr>
          <w:b/>
        </w:rPr>
        <w:t>Connection</w:t>
      </w:r>
      <w:r w:rsidRPr="00D62BEA">
        <w:rPr>
          <w:b/>
        </w:rPr>
        <w:t>Activity</w:t>
      </w:r>
      <w:r>
        <w:rPr>
          <w:b/>
        </w:rPr>
        <w:t xml:space="preserve"> </w:t>
      </w:r>
      <w:r>
        <w:t xml:space="preserve">and attach the </w:t>
      </w:r>
      <w:r w:rsidRPr="004D1505">
        <w:rPr>
          <w:b/>
        </w:rPr>
        <w:t>Validator</w:t>
      </w:r>
      <w:r>
        <w:t xml:space="preserve"> attribute.</w:t>
      </w:r>
    </w:p>
    <w:p w:rsidR="005B3DCC" w:rsidRDefault="005B3DCC" w:rsidP="005B3DCC">
      <w:pPr>
        <w:pStyle w:val="Heading5"/>
      </w:pPr>
      <w:r>
        <w:t xml:space="preserve">Open the code for </w:t>
      </w:r>
      <w:r>
        <w:rPr>
          <w:b/>
        </w:rPr>
        <w:t>SqlConnection</w:t>
      </w:r>
      <w:r w:rsidRPr="004D1505">
        <w:rPr>
          <w:b/>
        </w:rPr>
        <w:t>Activity.cs</w:t>
      </w:r>
      <w:r>
        <w:t xml:space="preserve"> by right clicking it in the </w:t>
      </w:r>
      <w:r w:rsidRPr="00BD535C">
        <w:rPr>
          <w:b/>
        </w:rPr>
        <w:t>Solution Explorer</w:t>
      </w:r>
      <w:r>
        <w:t xml:space="preserve"> and clicking </w:t>
      </w:r>
      <w:r w:rsidRPr="00BD535C">
        <w:rPr>
          <w:b/>
        </w:rPr>
        <w:t>View Code</w:t>
      </w:r>
      <w:r w:rsidR="00BD535C">
        <w:t>.</w:t>
      </w:r>
    </w:p>
    <w:p w:rsidR="005B3DCC" w:rsidRDefault="005B3DCC" w:rsidP="005B3DCC">
      <w:pPr>
        <w:pStyle w:val="Heading5"/>
      </w:pPr>
      <w:r>
        <w:t xml:space="preserve">Attach the </w:t>
      </w:r>
      <w:r w:rsidRPr="004D1505">
        <w:rPr>
          <w:b/>
        </w:rPr>
        <w:t>Validator</w:t>
      </w:r>
      <w:r>
        <w:t xml:space="preserve"> attribute to the </w:t>
      </w:r>
      <w:r>
        <w:rPr>
          <w:b/>
        </w:rPr>
        <w:t>SqlConnection</w:t>
      </w:r>
      <w:r w:rsidRPr="004D1505">
        <w:rPr>
          <w:b/>
        </w:rPr>
        <w:t>Activity</w:t>
      </w:r>
      <w:r>
        <w:t xml:space="preserve"> class using the type of the new </w:t>
      </w:r>
      <w:r w:rsidRPr="004D1505">
        <w:rPr>
          <w:b/>
        </w:rPr>
        <w:t>Sql</w:t>
      </w:r>
      <w:r>
        <w:rPr>
          <w:b/>
        </w:rPr>
        <w:t>Connection</w:t>
      </w:r>
      <w:r w:rsidRPr="004D1505">
        <w:rPr>
          <w:b/>
        </w:rPr>
        <w:t>ActivityValidator</w:t>
      </w:r>
      <w:r>
        <w:t xml:space="preserve"> class as the parameter.</w:t>
      </w:r>
    </w:p>
    <w:p w:rsidR="005B3DCC" w:rsidRPr="00BD535C" w:rsidRDefault="005B3DCC" w:rsidP="00BD535C">
      <w:pPr>
        <w:pStyle w:val="ExerciseStepLevel2Code"/>
      </w:pPr>
      <w:r w:rsidRPr="00BD535C">
        <w:t>[ActivityValidator(typeof(SqlConnectionActivityValidator))]</w:t>
      </w:r>
    </w:p>
    <w:p w:rsidR="005B3DCC" w:rsidRPr="00BD535C" w:rsidRDefault="005B3DCC" w:rsidP="00BD535C">
      <w:pPr>
        <w:pStyle w:val="ExerciseStepLevel2Code"/>
      </w:pPr>
      <w:r w:rsidRPr="00BD535C">
        <w:t>public partial class SqlConnectionActivity : CompositeActivity</w:t>
      </w:r>
    </w:p>
    <w:p w:rsidR="008F7988" w:rsidRDefault="008F7988" w:rsidP="008F7988">
      <w:pPr>
        <w:pStyle w:val="Heading3"/>
      </w:pPr>
      <w:r>
        <w:t xml:space="preserve">Validate that the </w:t>
      </w:r>
      <w:r>
        <w:rPr>
          <w:b/>
        </w:rPr>
        <w:t>ConnectionString</w:t>
      </w:r>
      <w:r>
        <w:t xml:space="preserve"> property is not null or an empty string.</w:t>
      </w:r>
    </w:p>
    <w:p w:rsidR="008F7988" w:rsidRDefault="008F7988" w:rsidP="008F7988">
      <w:pPr>
        <w:pStyle w:val="Heading4"/>
      </w:pPr>
      <w:r>
        <w:t xml:space="preserve"> Override the </w:t>
      </w:r>
      <w:r w:rsidRPr="004D1505">
        <w:rPr>
          <w:b/>
        </w:rPr>
        <w:t>Validate</w:t>
      </w:r>
      <w:r>
        <w:t xml:space="preserve"> method from the </w:t>
      </w:r>
      <w:r w:rsidRPr="004D1505">
        <w:rPr>
          <w:b/>
        </w:rPr>
        <w:t>ActivityValidator</w:t>
      </w:r>
      <w:r>
        <w:t xml:space="preserve"> class.</w:t>
      </w:r>
    </w:p>
    <w:p w:rsidR="008F7988" w:rsidRPr="004D1505" w:rsidRDefault="008F7988" w:rsidP="00BD535C">
      <w:pPr>
        <w:pStyle w:val="ExerciseStepLevel2Code"/>
      </w:pPr>
      <w:r w:rsidRPr="004D1505">
        <w:t>public override ValidationErrorCollection Validate(ValidationManager manager, object obj)</w:t>
      </w:r>
    </w:p>
    <w:p w:rsidR="00BD535C" w:rsidRDefault="008F7988" w:rsidP="00BD535C">
      <w:pPr>
        <w:pStyle w:val="ExerciseStepLevel2Code"/>
      </w:pPr>
      <w:r w:rsidRPr="004D1505">
        <w:t>{</w:t>
      </w:r>
      <w:r w:rsidR="00BD535C">
        <w:t xml:space="preserve"> </w:t>
      </w:r>
    </w:p>
    <w:p w:rsidR="008F7988" w:rsidRDefault="008F7988" w:rsidP="00BD535C">
      <w:pPr>
        <w:pStyle w:val="ExerciseStepLevel2Code"/>
      </w:pPr>
      <w:r w:rsidRPr="004D1505">
        <w:t>}</w:t>
      </w:r>
    </w:p>
    <w:p w:rsidR="008F7988" w:rsidRDefault="008F7988" w:rsidP="008F7988">
      <w:pPr>
        <w:pStyle w:val="Heading4"/>
      </w:pPr>
      <w:r>
        <w:t xml:space="preserve">Cast the </w:t>
      </w:r>
      <w:r w:rsidRPr="004D1505">
        <w:rPr>
          <w:b/>
        </w:rPr>
        <w:t>obj</w:t>
      </w:r>
      <w:r>
        <w:t xml:space="preserve"> parameter to a </w:t>
      </w:r>
      <w:r w:rsidRPr="004D1505">
        <w:rPr>
          <w:b/>
        </w:rPr>
        <w:t>SqlScalarQueryActivity</w:t>
      </w:r>
      <w:r>
        <w:t xml:space="preserve"> object and store it for later.</w:t>
      </w:r>
    </w:p>
    <w:p w:rsidR="008F7988" w:rsidRPr="004D1505" w:rsidRDefault="008F7988" w:rsidP="00BD535C">
      <w:pPr>
        <w:pStyle w:val="ExerciseStepLevel2Code"/>
      </w:pPr>
      <w:r w:rsidRPr="004D1505">
        <w:t>Sql</w:t>
      </w:r>
      <w:r>
        <w:t>Connection</w:t>
      </w:r>
      <w:r w:rsidRPr="004D1505">
        <w:t>Activity activity = obj as Sql</w:t>
      </w:r>
      <w:r>
        <w:t>Connection</w:t>
      </w:r>
      <w:r w:rsidRPr="004D1505">
        <w:t>Activity;</w:t>
      </w:r>
    </w:p>
    <w:p w:rsidR="008F7988" w:rsidRDefault="008F7988" w:rsidP="008F7988">
      <w:pPr>
        <w:pStyle w:val="Heading4"/>
      </w:pPr>
      <w:r>
        <w:lastRenderedPageBreak/>
        <w:t xml:space="preserve">Run the base validator and store any errors in a new errors variable of type </w:t>
      </w:r>
      <w:r w:rsidRPr="004D1505">
        <w:rPr>
          <w:b/>
        </w:rPr>
        <w:t>ValidationErrorCollection</w:t>
      </w:r>
      <w:r>
        <w:t>.</w:t>
      </w:r>
    </w:p>
    <w:p w:rsidR="008F7988" w:rsidRPr="004D1505" w:rsidRDefault="008F7988" w:rsidP="00BD535C">
      <w:pPr>
        <w:pStyle w:val="ExerciseStepLevel2Code"/>
      </w:pPr>
      <w:r w:rsidRPr="004D1505">
        <w:t>// build the errors collection using the base validation method</w:t>
      </w:r>
    </w:p>
    <w:p w:rsidR="008F7988" w:rsidRPr="004D1505" w:rsidRDefault="008F7988" w:rsidP="00BD535C">
      <w:pPr>
        <w:pStyle w:val="ExerciseStepLevel2Code"/>
      </w:pPr>
      <w:r w:rsidRPr="004D1505">
        <w:t>ValidationErrorCollection errors = base.Validate(manager, obj);</w:t>
      </w:r>
    </w:p>
    <w:p w:rsidR="008F7988" w:rsidRDefault="008F7988" w:rsidP="008F7988">
      <w:pPr>
        <w:pStyle w:val="Heading4"/>
      </w:pPr>
      <w:r>
        <w:t xml:space="preserve">If the validator is running in a real environment (not as part of the activity’s designer), validate that the </w:t>
      </w:r>
      <w:r>
        <w:rPr>
          <w:b/>
        </w:rPr>
        <w:t>ConnectionString</w:t>
      </w:r>
      <w:r>
        <w:t xml:space="preserve"> property is not null or empty.</w:t>
      </w:r>
    </w:p>
    <w:p w:rsidR="008F7988" w:rsidRDefault="008F7988" w:rsidP="008F7988">
      <w:pPr>
        <w:pStyle w:val="Heading5"/>
      </w:pPr>
      <w:r>
        <w:t xml:space="preserve">Check if the </w:t>
      </w:r>
      <w:r w:rsidRPr="004D1505">
        <w:rPr>
          <w:b/>
        </w:rPr>
        <w:t>activity.Parent</w:t>
      </w:r>
      <w:r>
        <w:t xml:space="preserve"> attribute is not null.  If it isn’t, continue the validation.</w:t>
      </w:r>
    </w:p>
    <w:p w:rsidR="008F7988" w:rsidRDefault="008F7988" w:rsidP="008F7988">
      <w:pPr>
        <w:pStyle w:val="Heading5"/>
      </w:pPr>
      <w:r>
        <w:t xml:space="preserve">Check if the </w:t>
      </w:r>
      <w:r w:rsidRPr="004D1505">
        <w:rPr>
          <w:b/>
        </w:rPr>
        <w:t>activity.</w:t>
      </w:r>
      <w:r>
        <w:rPr>
          <w:b/>
        </w:rPr>
        <w:t>ConnectionString</w:t>
      </w:r>
      <w:r>
        <w:t xml:space="preserve"> property is null or empty using </w:t>
      </w:r>
      <w:r w:rsidRPr="004D1505">
        <w:rPr>
          <w:b/>
        </w:rPr>
        <w:t>string.IsNullOrEmpty</w:t>
      </w:r>
      <w:r>
        <w:t xml:space="preserve"> method.</w:t>
      </w:r>
    </w:p>
    <w:p w:rsidR="008F7988" w:rsidRDefault="008F7988" w:rsidP="008F7988">
      <w:pPr>
        <w:pStyle w:val="Heading5"/>
      </w:pPr>
      <w:r>
        <w:t xml:space="preserve">If the connection stringproperty is empty, create a new validation error using the </w:t>
      </w:r>
      <w:r w:rsidRPr="004D1505">
        <w:rPr>
          <w:b/>
        </w:rPr>
        <w:t>ValidationError.GetNotSetValidationError</w:t>
      </w:r>
      <w:r>
        <w:t xml:space="preserve"> method and add it to the </w:t>
      </w:r>
      <w:r w:rsidRPr="004D1505">
        <w:rPr>
          <w:b/>
        </w:rPr>
        <w:t>error</w:t>
      </w:r>
      <w:r>
        <w:t xml:space="preserve"> collection.</w:t>
      </w:r>
    </w:p>
    <w:p w:rsidR="008F7988" w:rsidRPr="008F7988" w:rsidRDefault="008F7988" w:rsidP="00BD535C">
      <w:pPr>
        <w:pStyle w:val="ExerciseStepLevel2Code"/>
      </w:pPr>
      <w:r w:rsidRPr="008F7988">
        <w:t>// only perform validation if in design or runtime mode</w:t>
      </w:r>
    </w:p>
    <w:p w:rsidR="00BD535C" w:rsidRDefault="008F7988" w:rsidP="00BD535C">
      <w:pPr>
        <w:pStyle w:val="ExerciseStepLevel2Code"/>
      </w:pPr>
      <w:r w:rsidRPr="008F7988">
        <w:t>if (activity.Parent != null)</w:t>
      </w:r>
      <w:r w:rsidR="00BD535C">
        <w:t xml:space="preserve"> </w:t>
      </w:r>
    </w:p>
    <w:p w:rsidR="008F7988" w:rsidRPr="008F7988" w:rsidRDefault="008F7988" w:rsidP="00BD535C">
      <w:pPr>
        <w:pStyle w:val="ExerciseStepLevel2Code"/>
      </w:pPr>
      <w:r w:rsidRPr="008F7988">
        <w:t>{</w:t>
      </w:r>
    </w:p>
    <w:p w:rsidR="008F7988" w:rsidRPr="008F7988" w:rsidRDefault="008F7988" w:rsidP="00BD535C">
      <w:pPr>
        <w:pStyle w:val="ExerciseStepLevel2Code"/>
      </w:pPr>
      <w:r w:rsidRPr="008F7988">
        <w:t xml:space="preserve">    // validate that a connection string was defined</w:t>
      </w:r>
    </w:p>
    <w:p w:rsidR="008F7988" w:rsidRPr="008F7988" w:rsidRDefault="008F7988" w:rsidP="00BD535C">
      <w:pPr>
        <w:pStyle w:val="ExerciseStepLevel2Code"/>
      </w:pPr>
      <w:r w:rsidRPr="008F7988">
        <w:t xml:space="preserve">    if (string.IsNullOrEmpty(activity.ConnectionString))</w:t>
      </w:r>
    </w:p>
    <w:p w:rsidR="008F7988" w:rsidRPr="008F7988" w:rsidRDefault="008F7988" w:rsidP="00BD535C">
      <w:pPr>
        <w:pStyle w:val="ExerciseStepLevel2Code"/>
      </w:pPr>
      <w:r w:rsidRPr="008F7988">
        <w:t xml:space="preserve">    errors.Add(ValidationError.GetNotSetValidationError("ConnectionString"));</w:t>
      </w:r>
    </w:p>
    <w:p w:rsidR="008F7988" w:rsidRPr="008F7988" w:rsidRDefault="008F7988" w:rsidP="00BD535C">
      <w:pPr>
        <w:pStyle w:val="ExerciseStepLevel2Code"/>
      </w:pPr>
      <w:r w:rsidRPr="008F7988">
        <w:t>}</w:t>
      </w:r>
    </w:p>
    <w:p w:rsidR="008F7988" w:rsidRDefault="008F7988" w:rsidP="008F7988">
      <w:pPr>
        <w:pStyle w:val="Heading4"/>
      </w:pPr>
      <w:r>
        <w:t>Return the collection of errors.</w:t>
      </w:r>
    </w:p>
    <w:p w:rsidR="008F7988" w:rsidRPr="00C90999" w:rsidRDefault="008F7988" w:rsidP="00BD535C">
      <w:pPr>
        <w:pStyle w:val="ExerciseStepLevel2Code"/>
      </w:pPr>
      <w:r w:rsidRPr="00C90999">
        <w:t>// return the errors</w:t>
      </w:r>
    </w:p>
    <w:p w:rsidR="008F7988" w:rsidRPr="00C90999" w:rsidRDefault="008F7988" w:rsidP="00BD535C">
      <w:pPr>
        <w:pStyle w:val="ExerciseStepLevel2Code"/>
      </w:pPr>
      <w:r w:rsidRPr="00C90999">
        <w:t>return errors;</w:t>
      </w:r>
    </w:p>
    <w:p w:rsidR="00844951" w:rsidRDefault="00844951" w:rsidP="00844951">
      <w:pPr>
        <w:pStyle w:val="Heading3"/>
      </w:pPr>
      <w:r>
        <w:t xml:space="preserve">Verify the </w:t>
      </w:r>
      <w:r>
        <w:rPr>
          <w:b/>
        </w:rPr>
        <w:t>SqlConnectionActivity</w:t>
      </w:r>
      <w:r>
        <w:t xml:space="preserve"> </w:t>
      </w:r>
      <w:r w:rsidR="00BD535C">
        <w:t>does not</w:t>
      </w:r>
      <w:r>
        <w:t xml:space="preserve"> have any child activities that derive from </w:t>
      </w:r>
      <w:r w:rsidRPr="00844951">
        <w:rPr>
          <w:b/>
        </w:rPr>
        <w:t>IEventHandler</w:t>
      </w:r>
      <w:r>
        <w:t>.</w:t>
      </w:r>
    </w:p>
    <w:p w:rsidR="00844951" w:rsidRDefault="00844951" w:rsidP="00844951">
      <w:pPr>
        <w:pStyle w:val="Heading4"/>
      </w:pPr>
      <w:r>
        <w:t xml:space="preserve">Create a new method named </w:t>
      </w:r>
      <w:r w:rsidR="00880BA9">
        <w:rPr>
          <w:b/>
        </w:rPr>
        <w:t>HasChildIEventActivity</w:t>
      </w:r>
      <w:r w:rsidR="00880BA9">
        <w:t xml:space="preserve"> that looks through a composite activity’s child activities and checks if any derive from </w:t>
      </w:r>
      <w:r w:rsidR="00880BA9" w:rsidRPr="00675E8E">
        <w:rPr>
          <w:b/>
        </w:rPr>
        <w:t>IEventHandler</w:t>
      </w:r>
      <w:r>
        <w:t>.</w:t>
      </w:r>
    </w:p>
    <w:p w:rsidR="00880BA9" w:rsidRPr="00880BA9" w:rsidRDefault="00880BA9" w:rsidP="00BD535C">
      <w:pPr>
        <w:pStyle w:val="ExerciseStepLevel2Code"/>
      </w:pPr>
      <w:r w:rsidRPr="00880BA9">
        <w:t>private bool HasChildIEventActivity(CompositeActivity activity)</w:t>
      </w:r>
    </w:p>
    <w:p w:rsidR="00880BA9" w:rsidRPr="00880BA9" w:rsidRDefault="00880BA9" w:rsidP="00BD535C">
      <w:pPr>
        <w:pStyle w:val="ExerciseStepLevel2Code"/>
      </w:pPr>
      <w:r w:rsidRPr="00880BA9">
        <w:t>{</w:t>
      </w:r>
    </w:p>
    <w:p w:rsidR="00844951" w:rsidRPr="00880BA9" w:rsidRDefault="00880BA9" w:rsidP="00BD535C">
      <w:pPr>
        <w:pStyle w:val="ExerciseStepLevel2Code"/>
      </w:pPr>
      <w:r w:rsidRPr="00880BA9">
        <w:t>}</w:t>
      </w:r>
    </w:p>
    <w:p w:rsidR="00880BA9" w:rsidRDefault="00880BA9" w:rsidP="00880BA9">
      <w:pPr>
        <w:pStyle w:val="Heading4"/>
      </w:pPr>
      <w:r>
        <w:t xml:space="preserve">Loop through each enabled child activity and check if the activity derives from </w:t>
      </w:r>
      <w:r w:rsidRPr="00675E8E">
        <w:rPr>
          <w:b/>
        </w:rPr>
        <w:t>IEventHandler</w:t>
      </w:r>
      <w:r>
        <w:t xml:space="preserve">.  If so, return </w:t>
      </w:r>
      <w:r w:rsidRPr="00675E8E">
        <w:rPr>
          <w:b/>
        </w:rPr>
        <w:t>true</w:t>
      </w:r>
      <w:r>
        <w:t>.</w:t>
      </w:r>
    </w:p>
    <w:p w:rsidR="00880BA9" w:rsidRDefault="00880BA9" w:rsidP="00880BA9">
      <w:pPr>
        <w:pStyle w:val="Heading4"/>
      </w:pPr>
      <w:r>
        <w:t xml:space="preserve">Check each child activity to determine if it is a </w:t>
      </w:r>
      <w:r w:rsidRPr="00675E8E">
        <w:rPr>
          <w:b/>
        </w:rPr>
        <w:t>CompositeActivity</w:t>
      </w:r>
      <w:r>
        <w:t xml:space="preserve">.  If so, call </w:t>
      </w:r>
      <w:r w:rsidRPr="00675E8E">
        <w:rPr>
          <w:b/>
        </w:rPr>
        <w:t>HasChildIEventActivity</w:t>
      </w:r>
      <w:r>
        <w:t xml:space="preserve"> and return true if it returns </w:t>
      </w:r>
      <w:r w:rsidRPr="00675E8E">
        <w:rPr>
          <w:b/>
        </w:rPr>
        <w:t>true</w:t>
      </w:r>
      <w:r>
        <w:t>.</w:t>
      </w:r>
    </w:p>
    <w:p w:rsidR="00880BA9" w:rsidRPr="00880BA9" w:rsidRDefault="00880BA9" w:rsidP="00BD535C">
      <w:pPr>
        <w:pStyle w:val="ExerciseStepLevel2Code"/>
      </w:pPr>
      <w:r w:rsidRPr="00880BA9">
        <w:t>// loop through each child activity that is enabled</w:t>
      </w:r>
    </w:p>
    <w:p w:rsidR="00880BA9" w:rsidRPr="00880BA9" w:rsidRDefault="00880BA9" w:rsidP="00BD535C">
      <w:pPr>
        <w:pStyle w:val="ExerciseStepLevel2Code"/>
      </w:pPr>
      <w:r w:rsidRPr="00880BA9">
        <w:t>foreach (Activity childActivity in activity.EnabledActivities)</w:t>
      </w:r>
      <w:r w:rsidR="005B4F9D">
        <w:t xml:space="preserve"> </w:t>
      </w:r>
      <w:r w:rsidRPr="00880BA9">
        <w:t>{</w:t>
      </w:r>
    </w:p>
    <w:p w:rsidR="00880BA9" w:rsidRPr="00880BA9" w:rsidRDefault="00880BA9" w:rsidP="00BD535C">
      <w:pPr>
        <w:pStyle w:val="ExerciseStepLevel2Code"/>
      </w:pPr>
      <w:r w:rsidRPr="00880BA9">
        <w:t xml:space="preserve">    // if the child activity is an IEventActivity, log an error</w:t>
      </w:r>
    </w:p>
    <w:p w:rsidR="00880BA9" w:rsidRPr="00880BA9" w:rsidRDefault="00880BA9" w:rsidP="00BD535C">
      <w:pPr>
        <w:pStyle w:val="ExerciseStepLevel2Code"/>
      </w:pPr>
      <w:r w:rsidRPr="00880BA9">
        <w:t xml:space="preserve">    if (childActivity is IEventActivity)</w:t>
      </w:r>
    </w:p>
    <w:p w:rsidR="00880BA9" w:rsidRPr="00880BA9" w:rsidRDefault="00880BA9" w:rsidP="00BD535C">
      <w:pPr>
        <w:pStyle w:val="ExerciseStepLevel2Code"/>
      </w:pPr>
      <w:r w:rsidRPr="00880BA9">
        <w:t xml:space="preserve">        return true;</w:t>
      </w:r>
    </w:p>
    <w:p w:rsidR="00880BA9" w:rsidRPr="00880BA9" w:rsidRDefault="00880BA9" w:rsidP="00BD535C">
      <w:pPr>
        <w:pStyle w:val="ExerciseStepLevel2Code"/>
      </w:pPr>
    </w:p>
    <w:p w:rsidR="00880BA9" w:rsidRPr="00880BA9" w:rsidRDefault="00880BA9" w:rsidP="00BD535C">
      <w:pPr>
        <w:pStyle w:val="ExerciseStepLevel2Code"/>
      </w:pPr>
      <w:r w:rsidRPr="00880BA9">
        <w:t xml:space="preserve">    // if the child activity is a composite activity, check its children</w:t>
      </w:r>
    </w:p>
    <w:p w:rsidR="00880BA9" w:rsidRPr="00880BA9" w:rsidRDefault="00880BA9" w:rsidP="00BD535C">
      <w:pPr>
        <w:pStyle w:val="ExerciseStepLevel2Code"/>
      </w:pPr>
      <w:r w:rsidRPr="00880BA9">
        <w:t xml:space="preserve">    CompositeActivity compositeActivity = childActivity as CompositeActivity;</w:t>
      </w:r>
    </w:p>
    <w:p w:rsidR="00880BA9" w:rsidRPr="00880BA9" w:rsidRDefault="00880BA9" w:rsidP="00BD535C">
      <w:pPr>
        <w:pStyle w:val="ExerciseStepLevel2Code"/>
      </w:pPr>
      <w:r w:rsidRPr="00880BA9">
        <w:t xml:space="preserve">    if (compositeActivity != null)</w:t>
      </w:r>
    </w:p>
    <w:p w:rsidR="00880BA9" w:rsidRPr="00880BA9" w:rsidRDefault="00880BA9" w:rsidP="00BD535C">
      <w:pPr>
        <w:pStyle w:val="ExerciseStepLevel2Code"/>
      </w:pPr>
      <w:r w:rsidRPr="00880BA9">
        <w:t xml:space="preserve">        if (HasChildIEventActivity(compositeActivity))</w:t>
      </w:r>
    </w:p>
    <w:p w:rsidR="00880BA9" w:rsidRPr="00880BA9" w:rsidRDefault="00880BA9" w:rsidP="00BD535C">
      <w:pPr>
        <w:pStyle w:val="ExerciseStepLevel2Code"/>
      </w:pPr>
      <w:r w:rsidRPr="00880BA9">
        <w:t xml:space="preserve">            return true;</w:t>
      </w:r>
    </w:p>
    <w:p w:rsidR="00880BA9" w:rsidRDefault="00880BA9" w:rsidP="00BD535C">
      <w:pPr>
        <w:pStyle w:val="ExerciseStepLevel2Code"/>
      </w:pPr>
      <w:r w:rsidRPr="00880BA9">
        <w:t>}</w:t>
      </w:r>
    </w:p>
    <w:p w:rsidR="00880BA9" w:rsidRDefault="00880BA9" w:rsidP="00880BA9">
      <w:pPr>
        <w:pStyle w:val="Heading4"/>
        <w:rPr>
          <w:noProof/>
        </w:rPr>
      </w:pPr>
      <w:r>
        <w:rPr>
          <w:noProof/>
        </w:rPr>
        <w:t xml:space="preserve">I no child </w:t>
      </w:r>
      <w:r w:rsidR="005B4F9D">
        <w:rPr>
          <w:noProof/>
        </w:rPr>
        <w:t>activities</w:t>
      </w:r>
      <w:r>
        <w:rPr>
          <w:noProof/>
        </w:rPr>
        <w:t xml:space="preserve"> are </w:t>
      </w:r>
      <w:r w:rsidRPr="00675E8E">
        <w:rPr>
          <w:b/>
          <w:noProof/>
        </w:rPr>
        <w:t>IEventActivities</w:t>
      </w:r>
      <w:r>
        <w:rPr>
          <w:noProof/>
        </w:rPr>
        <w:t xml:space="preserve">, return </w:t>
      </w:r>
      <w:r w:rsidRPr="00675E8E">
        <w:rPr>
          <w:b/>
          <w:noProof/>
        </w:rPr>
        <w:t>false</w:t>
      </w:r>
      <w:r>
        <w:rPr>
          <w:noProof/>
        </w:rPr>
        <w:t>.</w:t>
      </w:r>
    </w:p>
    <w:p w:rsidR="00880BA9" w:rsidRPr="00880BA9" w:rsidRDefault="00880BA9" w:rsidP="00BD535C">
      <w:pPr>
        <w:pStyle w:val="ExerciseStepLevel2Code"/>
      </w:pPr>
      <w:r w:rsidRPr="00880BA9">
        <w:t>// no child activities are IEventActivity</w:t>
      </w:r>
    </w:p>
    <w:p w:rsidR="00880BA9" w:rsidRPr="00880BA9" w:rsidRDefault="00880BA9" w:rsidP="00BD535C">
      <w:pPr>
        <w:pStyle w:val="ExerciseStepLevel2Code"/>
      </w:pPr>
      <w:r w:rsidRPr="00880BA9">
        <w:lastRenderedPageBreak/>
        <w:t>return false;</w:t>
      </w:r>
    </w:p>
    <w:p w:rsidR="00844951" w:rsidRDefault="00844951" w:rsidP="00844951">
      <w:pPr>
        <w:pStyle w:val="Heading4"/>
        <w:rPr>
          <w:rFonts w:cs="Arial"/>
        </w:rPr>
      </w:pPr>
      <w:r>
        <w:rPr>
          <w:rFonts w:cs="Arial"/>
        </w:rPr>
        <w:t xml:space="preserve">In the </w:t>
      </w:r>
      <w:r w:rsidRPr="005B3DCC">
        <w:rPr>
          <w:rFonts w:cs="Arial"/>
          <w:b/>
        </w:rPr>
        <w:t>Validate</w:t>
      </w:r>
      <w:r>
        <w:rPr>
          <w:rFonts w:cs="Arial"/>
        </w:rPr>
        <w:t xml:space="preserve"> method, immediately after validating the </w:t>
      </w:r>
      <w:r w:rsidR="00F2220E">
        <w:rPr>
          <w:rFonts w:cs="Arial"/>
          <w:b/>
        </w:rPr>
        <w:t>ConnectionString</w:t>
      </w:r>
      <w:r>
        <w:rPr>
          <w:rFonts w:cs="Arial"/>
        </w:rPr>
        <w:t xml:space="preserve"> parameter, check if the activity has a </w:t>
      </w:r>
      <w:r w:rsidRPr="005B3DCC">
        <w:rPr>
          <w:rFonts w:cs="Arial"/>
          <w:b/>
        </w:rPr>
        <w:t>SqlConnectionActivity</w:t>
      </w:r>
      <w:r>
        <w:rPr>
          <w:rFonts w:cs="Arial"/>
        </w:rPr>
        <w:t xml:space="preserve"> as a parent.</w:t>
      </w:r>
    </w:p>
    <w:p w:rsidR="00844951" w:rsidRPr="005B3DCC" w:rsidRDefault="00844951" w:rsidP="00BD535C">
      <w:pPr>
        <w:pStyle w:val="ExerciseStepLevel2Code"/>
      </w:pPr>
      <w:r w:rsidRPr="005B3DCC">
        <w:t xml:space="preserve">// validate the activity has </w:t>
      </w:r>
      <w:r w:rsidR="00F2220E">
        <w:t>has no child IEventActivity activities</w:t>
      </w:r>
    </w:p>
    <w:p w:rsidR="00844951" w:rsidRPr="005B3DCC" w:rsidRDefault="00F2220E" w:rsidP="00BD535C">
      <w:pPr>
        <w:pStyle w:val="ExerciseStepLevel2Code"/>
      </w:pPr>
      <w:r>
        <w:t>if (HasChildIEventActivity</w:t>
      </w:r>
      <w:r w:rsidR="00844951" w:rsidRPr="005B3DCC">
        <w:t>(activity))</w:t>
      </w:r>
    </w:p>
    <w:p w:rsidR="00F2220E" w:rsidRDefault="00844951" w:rsidP="00BD535C">
      <w:pPr>
        <w:pStyle w:val="ExerciseStepLevel2Code"/>
      </w:pPr>
      <w:r w:rsidRPr="005B3DCC">
        <w:t xml:space="preserve">    errors.Add(new ValidationError(</w:t>
      </w:r>
    </w:p>
    <w:p w:rsidR="00F2220E" w:rsidRDefault="00F2220E" w:rsidP="00BD535C">
      <w:pPr>
        <w:pStyle w:val="ExerciseStepLevel2Code"/>
      </w:pPr>
      <w:r>
        <w:t xml:space="preserve">        </w:t>
      </w:r>
      <w:r w:rsidR="00844951" w:rsidRPr="005B3DCC">
        <w:t>"</w:t>
      </w:r>
      <w:r>
        <w:t>SqlConnectionActivities cannot contain IEventActivity activities.</w:t>
      </w:r>
      <w:r w:rsidRPr="005B3DCC">
        <w:t xml:space="preserve"> </w:t>
      </w:r>
      <w:r w:rsidR="00844951" w:rsidRPr="005B3DCC">
        <w:t xml:space="preserve">", </w:t>
      </w:r>
    </w:p>
    <w:p w:rsidR="00844951" w:rsidRPr="005B3DCC" w:rsidRDefault="00F2220E" w:rsidP="00BD535C">
      <w:pPr>
        <w:pStyle w:val="ExerciseStepLevel2Code"/>
      </w:pPr>
      <w:r>
        <w:t xml:space="preserve">        </w:t>
      </w:r>
      <w:r w:rsidR="00844951" w:rsidRPr="005B3DCC">
        <w:t>100, false));</w:t>
      </w:r>
    </w:p>
    <w:p w:rsidR="001A6D27" w:rsidRDefault="001A6D27" w:rsidP="001A6D27">
      <w:pPr>
        <w:pStyle w:val="Heading3"/>
      </w:pPr>
      <w:r>
        <w:t xml:space="preserve">Build the </w:t>
      </w:r>
      <w:r w:rsidRPr="00030E0C">
        <w:rPr>
          <w:b/>
        </w:rPr>
        <w:t>SqlDatabaseActivities</w:t>
      </w:r>
      <w:r>
        <w:t xml:space="preserve"> project.</w:t>
      </w:r>
    </w:p>
    <w:p w:rsidR="001A6D27" w:rsidRDefault="001A6D27" w:rsidP="001A6D27">
      <w:pPr>
        <w:pStyle w:val="Heading4"/>
      </w:pPr>
      <w:r>
        <w:t xml:space="preserve">Right click the </w:t>
      </w:r>
      <w:r w:rsidRPr="00030E0C">
        <w:rPr>
          <w:b/>
        </w:rPr>
        <w:t>SqlDatabaseActivities</w:t>
      </w:r>
      <w:r>
        <w:t xml:space="preserve"> project in the </w:t>
      </w:r>
      <w:r w:rsidRPr="00030E0C">
        <w:rPr>
          <w:b/>
        </w:rPr>
        <w:t>Solution Explorer</w:t>
      </w:r>
      <w:r>
        <w:t xml:space="preserve"> and click </w:t>
      </w:r>
      <w:r w:rsidRPr="00030E0C">
        <w:rPr>
          <w:b/>
        </w:rPr>
        <w:t>Build</w:t>
      </w:r>
      <w:r>
        <w:t>.</w:t>
      </w:r>
    </w:p>
    <w:p w:rsidR="00627B34" w:rsidRDefault="001267AA" w:rsidP="002E723E">
      <w:pPr>
        <w:pStyle w:val="Heading3"/>
      </w:pPr>
      <w:r>
        <w:t>Test the validators by trying to create activities that are missing key properties.</w:t>
      </w:r>
    </w:p>
    <w:p w:rsidR="001267AA" w:rsidRDefault="001267AA" w:rsidP="001267AA">
      <w:pPr>
        <w:pStyle w:val="Heading4"/>
      </w:pPr>
      <w:r>
        <w:t xml:space="preserve">Open </w:t>
      </w:r>
      <w:r w:rsidRPr="008E0A62">
        <w:rPr>
          <w:b/>
        </w:rPr>
        <w:t>Workfow1.cs</w:t>
      </w:r>
      <w:r>
        <w:t xml:space="preserve"> in design mode by right clicking it and clicking </w:t>
      </w:r>
      <w:r w:rsidRPr="008E0A62">
        <w:rPr>
          <w:b/>
        </w:rPr>
        <w:t>View Designer</w:t>
      </w:r>
      <w:r>
        <w:t>.</w:t>
      </w:r>
    </w:p>
    <w:p w:rsidR="001267AA" w:rsidRDefault="001267AA" w:rsidP="001267AA">
      <w:pPr>
        <w:pStyle w:val="Heading4"/>
      </w:pPr>
      <w:r>
        <w:t xml:space="preserve">Drag a new </w:t>
      </w:r>
      <w:r w:rsidRPr="008E0A62">
        <w:rPr>
          <w:b/>
        </w:rPr>
        <w:t>SqlConnectionActivity</w:t>
      </w:r>
      <w:r>
        <w:t xml:space="preserve"> onto the canvas.</w:t>
      </w:r>
    </w:p>
    <w:p w:rsidR="001267AA" w:rsidRDefault="001267AA" w:rsidP="001267AA">
      <w:pPr>
        <w:pStyle w:val="Heading4"/>
      </w:pPr>
      <w:r>
        <w:t xml:space="preserve">Drag a new </w:t>
      </w:r>
      <w:r w:rsidRPr="008E0A62">
        <w:rPr>
          <w:b/>
        </w:rPr>
        <w:t>Delay</w:t>
      </w:r>
      <w:r>
        <w:t xml:space="preserve"> activity into the new </w:t>
      </w:r>
      <w:r w:rsidRPr="008E0A62">
        <w:rPr>
          <w:b/>
        </w:rPr>
        <w:t>SqlConnectionActivity</w:t>
      </w:r>
      <w:r>
        <w:t>.</w:t>
      </w:r>
    </w:p>
    <w:p w:rsidR="001267AA" w:rsidRDefault="001267AA" w:rsidP="001267AA">
      <w:pPr>
        <w:pStyle w:val="Heading4"/>
      </w:pPr>
      <w:r>
        <w:t xml:space="preserve">Drag a new </w:t>
      </w:r>
      <w:r w:rsidRPr="00A06173">
        <w:rPr>
          <w:b/>
        </w:rPr>
        <w:t>SqlScalarQueryActivity</w:t>
      </w:r>
      <w:r>
        <w:t xml:space="preserve"> onto the canvas.</w:t>
      </w:r>
    </w:p>
    <w:p w:rsidR="001267AA" w:rsidRDefault="001267AA" w:rsidP="001267AA">
      <w:pPr>
        <w:pStyle w:val="Heading4"/>
      </w:pPr>
      <w:r>
        <w:t>Verify each of the validators has fired.</w:t>
      </w:r>
    </w:p>
    <w:p w:rsidR="001267AA" w:rsidRDefault="001267AA" w:rsidP="001267AA">
      <w:pPr>
        <w:pStyle w:val="Heading5"/>
      </w:pPr>
      <w:r>
        <w:t xml:space="preserve">The </w:t>
      </w:r>
      <w:r w:rsidRPr="008E0A62">
        <w:rPr>
          <w:b/>
        </w:rPr>
        <w:t>SqlConnectionActivity</w:t>
      </w:r>
      <w:r>
        <w:t xml:space="preserve"> should have a</w:t>
      </w:r>
      <w:r w:rsidR="008E0A62">
        <w:t>n</w:t>
      </w:r>
      <w:r>
        <w:t xml:space="preserve"> </w:t>
      </w:r>
      <w:r w:rsidR="008E0A62">
        <w:t>error</w:t>
      </w:r>
      <w:r>
        <w:t xml:space="preserve"> indicating an empty </w:t>
      </w:r>
      <w:r w:rsidRPr="008E0A62">
        <w:rPr>
          <w:b/>
        </w:rPr>
        <w:t>ConnectionString</w:t>
      </w:r>
      <w:r>
        <w:t xml:space="preserve"> and containing an </w:t>
      </w:r>
      <w:r w:rsidRPr="008E0A62">
        <w:rPr>
          <w:b/>
        </w:rPr>
        <w:t>IEventActiity</w:t>
      </w:r>
      <w:r>
        <w:t>.</w:t>
      </w:r>
    </w:p>
    <w:p w:rsidR="001267AA" w:rsidRDefault="001267AA" w:rsidP="001267AA">
      <w:pPr>
        <w:pStyle w:val="Heading5"/>
      </w:pPr>
      <w:r>
        <w:t xml:space="preserve">The </w:t>
      </w:r>
      <w:r w:rsidRPr="008E0A62">
        <w:rPr>
          <w:b/>
        </w:rPr>
        <w:t>SqlScalarQueryActivity</w:t>
      </w:r>
      <w:r>
        <w:t xml:space="preserve"> should have an error indicating an empty query and </w:t>
      </w:r>
      <w:r w:rsidR="008E0A62">
        <w:t xml:space="preserve">no parent </w:t>
      </w:r>
      <w:r w:rsidR="008E0A62" w:rsidRPr="008E0A62">
        <w:rPr>
          <w:b/>
        </w:rPr>
        <w:t>SqlConnectionActivity</w:t>
      </w:r>
      <w:r w:rsidR="008E0A62">
        <w:t>.</w:t>
      </w:r>
    </w:p>
    <w:p w:rsidR="008E0A62" w:rsidRDefault="008E0A62" w:rsidP="008E0A62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000625" cy="2409825"/>
            <wp:effectExtent l="190500" t="152400" r="1809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D27" w:rsidRDefault="001A6D27" w:rsidP="001A6D27">
      <w:pPr>
        <w:pStyle w:val="Heading4"/>
      </w:pPr>
      <w:r>
        <w:t>Clean up by deleting the activities just added.</w:t>
      </w:r>
    </w:p>
    <w:p w:rsidR="009B6371" w:rsidRDefault="009B6371" w:rsidP="008E0A62">
      <w:pPr>
        <w:pStyle w:val="Heading2"/>
      </w:pPr>
      <w:r w:rsidRPr="000F266A">
        <w:t>Exercise 4</w:t>
      </w:r>
      <w:r>
        <w:t xml:space="preserve">: </w:t>
      </w:r>
      <w:r w:rsidR="00333182">
        <w:t>Adding custom designers to the Activities</w:t>
      </w:r>
    </w:p>
    <w:p w:rsidR="004621B6" w:rsidRDefault="004621B6" w:rsidP="00BD535C">
      <w:pPr>
        <w:pStyle w:val="Heading3"/>
        <w:numPr>
          <w:ilvl w:val="0"/>
          <w:numId w:val="50"/>
        </w:numPr>
        <w:ind w:left="360"/>
      </w:pPr>
      <w:r>
        <w:t xml:space="preserve">Create a new </w:t>
      </w:r>
      <w:r w:rsidR="00F2220E" w:rsidRPr="00F2220E">
        <w:t>class</w:t>
      </w:r>
      <w:r w:rsidRPr="00BD535C">
        <w:rPr>
          <w:b/>
        </w:rPr>
        <w:t xml:space="preserve"> </w:t>
      </w:r>
      <w:r>
        <w:t xml:space="preserve">named </w:t>
      </w:r>
      <w:r w:rsidRPr="00BD535C">
        <w:rPr>
          <w:b/>
        </w:rPr>
        <w:t>SqlScalarQueryActivityDesigner</w:t>
      </w:r>
      <w:r>
        <w:t xml:space="preserve"> in the </w:t>
      </w:r>
      <w:r w:rsidR="00F2220E" w:rsidRPr="00BD535C">
        <w:rPr>
          <w:b/>
        </w:rPr>
        <w:t>SqlDatabaseActivities</w:t>
      </w:r>
      <w:r>
        <w:t xml:space="preserve"> project.</w:t>
      </w:r>
    </w:p>
    <w:p w:rsidR="004621B6" w:rsidRDefault="004621B6" w:rsidP="004621B6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 xml:space="preserve">Add -&gt; </w:t>
      </w:r>
      <w:r>
        <w:rPr>
          <w:b/>
        </w:rPr>
        <w:t>Class</w:t>
      </w:r>
      <w:r>
        <w:t>.</w:t>
      </w:r>
    </w:p>
    <w:p w:rsidR="004621B6" w:rsidRDefault="004621B6" w:rsidP="004621B6">
      <w:pPr>
        <w:pStyle w:val="Heading4"/>
      </w:pPr>
      <w:r>
        <w:t xml:space="preserve">Enter a name of </w:t>
      </w:r>
      <w:r w:rsidRPr="00D62BEA">
        <w:rPr>
          <w:b/>
        </w:rPr>
        <w:t>SqlScalarQueryActivity</w:t>
      </w:r>
      <w:r w:rsidR="007555A1">
        <w:rPr>
          <w:b/>
        </w:rPr>
        <w:t>Designer</w:t>
      </w:r>
      <w:r w:rsidRPr="002B0EB3">
        <w:rPr>
          <w:b/>
        </w:rPr>
        <w:t>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4621B6" w:rsidRDefault="004621B6" w:rsidP="004621B6">
      <w:pPr>
        <w:pStyle w:val="Heading4"/>
      </w:pPr>
      <w:r>
        <w:t xml:space="preserve">Modify the class definition so it </w:t>
      </w:r>
      <w:r w:rsidR="00F2220E">
        <w:t xml:space="preserve">is </w:t>
      </w:r>
      <w:r w:rsidR="00F2220E" w:rsidRPr="00F2220E">
        <w:rPr>
          <w:b/>
        </w:rPr>
        <w:t>public</w:t>
      </w:r>
      <w:r w:rsidR="00F2220E">
        <w:t xml:space="preserve"> and </w:t>
      </w:r>
      <w:r>
        <w:t xml:space="preserve">derives from </w:t>
      </w:r>
      <w:r w:rsidR="007555A1" w:rsidRPr="007555A1">
        <w:rPr>
          <w:b/>
        </w:rPr>
        <w:t>ActivityDesigner</w:t>
      </w:r>
      <w:r>
        <w:t>.</w:t>
      </w:r>
    </w:p>
    <w:p w:rsidR="004621B6" w:rsidRPr="007555A1" w:rsidRDefault="004621B6" w:rsidP="00BD535C">
      <w:pPr>
        <w:pStyle w:val="ExerciseStepLevel2Code"/>
      </w:pPr>
      <w:r w:rsidRPr="007555A1">
        <w:lastRenderedPageBreak/>
        <w:t xml:space="preserve">public class SqlScalarQueryActivityDesigner : </w:t>
      </w:r>
      <w:r w:rsidR="007555A1" w:rsidRPr="007555A1">
        <w:rPr>
          <w:szCs w:val="20"/>
        </w:rPr>
        <w:t>ActivityDesigner</w:t>
      </w:r>
    </w:p>
    <w:p w:rsidR="004621B6" w:rsidRPr="00D62BEA" w:rsidRDefault="004621B6" w:rsidP="00BD535C">
      <w:pPr>
        <w:pStyle w:val="ExerciseStepLevel2Code"/>
      </w:pPr>
      <w:r w:rsidRPr="00D62BEA">
        <w:t xml:space="preserve">{ </w:t>
      </w:r>
    </w:p>
    <w:p w:rsidR="004621B6" w:rsidRDefault="004621B6" w:rsidP="00BD535C">
      <w:pPr>
        <w:pStyle w:val="ExerciseStepLevel2Code"/>
      </w:pPr>
      <w:r w:rsidRPr="00D62BEA">
        <w:t>}</w:t>
      </w:r>
    </w:p>
    <w:p w:rsidR="004621B6" w:rsidRDefault="004621B6" w:rsidP="004621B6">
      <w:pPr>
        <w:pStyle w:val="Heading4"/>
      </w:pPr>
      <w:r>
        <w:t xml:space="preserve">Open the code for the </w:t>
      </w:r>
      <w:r w:rsidRPr="004D1505">
        <w:rPr>
          <w:b/>
        </w:rPr>
        <w:t>SqlScalarQueryActivity</w:t>
      </w:r>
      <w:r>
        <w:t xml:space="preserve"> and attach the </w:t>
      </w:r>
      <w:r w:rsidR="00DA62FF">
        <w:rPr>
          <w:b/>
        </w:rPr>
        <w:t>Designer</w:t>
      </w:r>
      <w:r>
        <w:t xml:space="preserve"> attribute defining the activity’s </w:t>
      </w:r>
      <w:r w:rsidR="00DA62FF">
        <w:t>designer</w:t>
      </w:r>
      <w:r>
        <w:t>.</w:t>
      </w:r>
    </w:p>
    <w:p w:rsidR="004621B6" w:rsidRPr="00DA62FF" w:rsidRDefault="004621B6" w:rsidP="004621B6">
      <w:pPr>
        <w:pStyle w:val="Heading5"/>
      </w:pPr>
      <w:r>
        <w:t xml:space="preserve">Open the code for </w:t>
      </w:r>
      <w:r w:rsidRPr="004D1505">
        <w:rPr>
          <w:b/>
        </w:rPr>
        <w:t>SqlScalarQueryActivity.cs</w:t>
      </w:r>
      <w:r>
        <w:t xml:space="preserve"> by right clicking it in the </w:t>
      </w:r>
      <w:r w:rsidRPr="00DA62FF">
        <w:rPr>
          <w:b/>
        </w:rPr>
        <w:t>Solution Explorer</w:t>
      </w:r>
      <w:r>
        <w:t xml:space="preserve"> and clicking </w:t>
      </w:r>
      <w:r w:rsidRPr="00DA62FF">
        <w:rPr>
          <w:b/>
        </w:rPr>
        <w:t>View Code</w:t>
      </w:r>
      <w:r w:rsidR="00DA62FF">
        <w:t>.</w:t>
      </w:r>
    </w:p>
    <w:p w:rsidR="004621B6" w:rsidRDefault="004621B6" w:rsidP="004621B6">
      <w:pPr>
        <w:pStyle w:val="Heading5"/>
      </w:pPr>
      <w:r>
        <w:t xml:space="preserve">Attach the </w:t>
      </w:r>
      <w:r w:rsidR="00DA62FF">
        <w:rPr>
          <w:b/>
        </w:rPr>
        <w:t>Designer</w:t>
      </w:r>
      <w:r>
        <w:t xml:space="preserve"> attribute to the </w:t>
      </w:r>
      <w:r w:rsidRPr="004D1505">
        <w:rPr>
          <w:b/>
        </w:rPr>
        <w:t>SqlScalarQueryActivity</w:t>
      </w:r>
      <w:r>
        <w:t xml:space="preserve"> class using the type of the new </w:t>
      </w:r>
      <w:r w:rsidRPr="004D1505">
        <w:rPr>
          <w:b/>
        </w:rPr>
        <w:t>SqlScalarQueryActivity</w:t>
      </w:r>
      <w:r w:rsidR="00DA62FF">
        <w:rPr>
          <w:b/>
        </w:rPr>
        <w:t>Designer</w:t>
      </w:r>
      <w:r>
        <w:t xml:space="preserve"> class as the parameter.</w:t>
      </w:r>
    </w:p>
    <w:p w:rsidR="00014062" w:rsidRPr="00014062" w:rsidRDefault="00014062" w:rsidP="00014062"/>
    <w:p w:rsidR="004621B6" w:rsidRPr="004D1505" w:rsidRDefault="004621B6" w:rsidP="00BD535C">
      <w:pPr>
        <w:pStyle w:val="ExerciseStepLevel2Code"/>
      </w:pPr>
      <w:r w:rsidRPr="004D1505">
        <w:t>[</w:t>
      </w:r>
      <w:r w:rsidR="00DA62FF">
        <w:t>Designer</w:t>
      </w:r>
      <w:r w:rsidRPr="004D1505">
        <w:t>(typeof(SqlScalarQueryActivity</w:t>
      </w:r>
      <w:r w:rsidR="00DA62FF">
        <w:t>Designer</w:t>
      </w:r>
      <w:r w:rsidRPr="004D1505">
        <w:t>))]</w:t>
      </w:r>
    </w:p>
    <w:p w:rsidR="004621B6" w:rsidRPr="004D1505" w:rsidRDefault="004621B6" w:rsidP="00BD535C">
      <w:pPr>
        <w:pStyle w:val="ExerciseStepLevel2Code"/>
      </w:pPr>
      <w:r w:rsidRPr="004D1505">
        <w:t>public partial class SqlScalarQueryActivity : Activity</w:t>
      </w:r>
    </w:p>
    <w:p w:rsidR="002E723E" w:rsidRDefault="007555A1" w:rsidP="00DA62FF">
      <w:pPr>
        <w:pStyle w:val="Heading3"/>
      </w:pPr>
      <w:r>
        <w:t xml:space="preserve">Restrict </w:t>
      </w:r>
      <w:r w:rsidRPr="00DA62FF">
        <w:rPr>
          <w:b/>
        </w:rPr>
        <w:t>SqlScalarQueryActivities</w:t>
      </w:r>
      <w:r>
        <w:t xml:space="preserve"> from being placed on the canvas unless it is in a </w:t>
      </w:r>
      <w:r w:rsidRPr="00DA62FF">
        <w:rPr>
          <w:b/>
        </w:rPr>
        <w:t>SqlConnectionActivity</w:t>
      </w:r>
      <w:r>
        <w:t>.</w:t>
      </w:r>
    </w:p>
    <w:p w:rsidR="007555A1" w:rsidRDefault="007555A1" w:rsidP="007555A1">
      <w:pPr>
        <w:pStyle w:val="Heading4"/>
      </w:pPr>
      <w:r>
        <w:t xml:space="preserve">Create a new method named </w:t>
      </w:r>
      <w:r>
        <w:rPr>
          <w:b/>
        </w:rPr>
        <w:t>HasSqlConnectionParent</w:t>
      </w:r>
      <w:r>
        <w:t xml:space="preserve"> that looks through an activity’s parents to find an object of a specific type.</w:t>
      </w:r>
    </w:p>
    <w:p w:rsidR="007555A1" w:rsidRDefault="007555A1" w:rsidP="007555A1">
      <w:pPr>
        <w:pStyle w:val="Heading5"/>
      </w:pPr>
      <w:r>
        <w:t xml:space="preserve">Use the </w:t>
      </w:r>
      <w:r w:rsidRPr="00673B55">
        <w:rPr>
          <w:b/>
        </w:rPr>
        <w:t xml:space="preserve">Activity.Parent </w:t>
      </w:r>
      <w:r>
        <w:t>property to find the parent.</w:t>
      </w:r>
    </w:p>
    <w:p w:rsidR="007555A1" w:rsidRDefault="007555A1" w:rsidP="007555A1">
      <w:pPr>
        <w:pStyle w:val="Heading5"/>
      </w:pPr>
      <w:r>
        <w:t xml:space="preserve">If the parent is a </w:t>
      </w:r>
      <w:r w:rsidRPr="00673B55">
        <w:rPr>
          <w:b/>
        </w:rPr>
        <w:t>SqlConnectionActivity</w:t>
      </w:r>
      <w:r>
        <w:t xml:space="preserve">, return </w:t>
      </w:r>
      <w:r w:rsidRPr="005B3DCC">
        <w:rPr>
          <w:b/>
        </w:rPr>
        <w:t>true</w:t>
      </w:r>
      <w:r>
        <w:t>.</w:t>
      </w:r>
    </w:p>
    <w:p w:rsidR="007555A1" w:rsidRDefault="007555A1" w:rsidP="007555A1">
      <w:pPr>
        <w:pStyle w:val="Heading5"/>
      </w:pPr>
      <w:r>
        <w:t xml:space="preserve">Set the </w:t>
      </w:r>
      <w:r w:rsidRPr="00BD535C">
        <w:rPr>
          <w:b/>
        </w:rPr>
        <w:t>activity</w:t>
      </w:r>
      <w:r>
        <w:t xml:space="preserve"> variable to its parent, and keep looking.</w:t>
      </w:r>
    </w:p>
    <w:p w:rsidR="007555A1" w:rsidRPr="005B3DCC" w:rsidRDefault="007555A1" w:rsidP="00BD535C">
      <w:pPr>
        <w:pStyle w:val="ExerciseStepLevel2Code"/>
      </w:pPr>
      <w:r w:rsidRPr="005B3DCC">
        <w:t>private bool HasSqlConnectionParent(Activity current)</w:t>
      </w:r>
    </w:p>
    <w:p w:rsidR="007555A1" w:rsidRPr="005B3DCC" w:rsidRDefault="007555A1" w:rsidP="00BD535C">
      <w:pPr>
        <w:pStyle w:val="ExerciseStepLevel2Code"/>
      </w:pPr>
      <w:r w:rsidRPr="005B3DCC">
        <w:t>{</w:t>
      </w:r>
    </w:p>
    <w:p w:rsidR="007555A1" w:rsidRPr="005B3DCC" w:rsidRDefault="007555A1" w:rsidP="00BD535C">
      <w:pPr>
        <w:pStyle w:val="ExerciseStepLevel2Code"/>
      </w:pPr>
      <w:r w:rsidRPr="005B3DCC">
        <w:t xml:space="preserve">    while (current.Parent != null)</w:t>
      </w:r>
    </w:p>
    <w:p w:rsidR="007555A1" w:rsidRPr="005B3DCC" w:rsidRDefault="007555A1" w:rsidP="00BD535C">
      <w:pPr>
        <w:pStyle w:val="ExerciseStepLevel2Code"/>
      </w:pPr>
      <w:r w:rsidRPr="005B3DCC">
        <w:t xml:space="preserve">    {</w:t>
      </w:r>
    </w:p>
    <w:p w:rsidR="007555A1" w:rsidRPr="005B3DCC" w:rsidRDefault="007555A1" w:rsidP="00BD535C">
      <w:pPr>
        <w:pStyle w:val="ExerciseStepLevel2Code"/>
      </w:pPr>
      <w:r w:rsidRPr="005B3DCC">
        <w:t xml:space="preserve">        if (current.Parent is SqlConnectionActivity)</w:t>
      </w:r>
    </w:p>
    <w:p w:rsidR="007555A1" w:rsidRPr="005B3DCC" w:rsidRDefault="007555A1" w:rsidP="00BD535C">
      <w:pPr>
        <w:pStyle w:val="ExerciseStepLevel2Code"/>
      </w:pPr>
      <w:r w:rsidRPr="005B3DCC">
        <w:t xml:space="preserve">            return true;</w:t>
      </w:r>
    </w:p>
    <w:p w:rsidR="007555A1" w:rsidRPr="005B3DCC" w:rsidRDefault="007555A1" w:rsidP="00BD535C">
      <w:pPr>
        <w:pStyle w:val="ExerciseStepLevel2Code"/>
      </w:pPr>
      <w:r w:rsidRPr="005B3DCC">
        <w:t xml:space="preserve">        current = current.Parent;</w:t>
      </w:r>
    </w:p>
    <w:p w:rsidR="007555A1" w:rsidRPr="005B3DCC" w:rsidRDefault="007555A1" w:rsidP="00BD535C">
      <w:pPr>
        <w:pStyle w:val="ExerciseStepLevel2Code"/>
      </w:pPr>
      <w:r w:rsidRPr="005B3DCC">
        <w:t xml:space="preserve">    }</w:t>
      </w:r>
    </w:p>
    <w:p w:rsidR="007555A1" w:rsidRPr="005B3DCC" w:rsidRDefault="007555A1" w:rsidP="00BD535C">
      <w:pPr>
        <w:pStyle w:val="ExerciseStepLevel2Code"/>
      </w:pPr>
      <w:r w:rsidRPr="005B3DCC">
        <w:t xml:space="preserve">    return false;</w:t>
      </w:r>
    </w:p>
    <w:p w:rsidR="007555A1" w:rsidRDefault="007555A1" w:rsidP="00BD535C">
      <w:pPr>
        <w:pStyle w:val="ExerciseStepLevel2Code"/>
      </w:pPr>
      <w:r w:rsidRPr="005B3DCC">
        <w:t>}</w:t>
      </w:r>
    </w:p>
    <w:p w:rsidR="007555A1" w:rsidRDefault="007555A1" w:rsidP="007555A1">
      <w:pPr>
        <w:pStyle w:val="Heading4"/>
        <w:rPr>
          <w:rFonts w:cs="Arial"/>
        </w:rPr>
      </w:pPr>
      <w:r>
        <w:rPr>
          <w:rFonts w:cs="Arial"/>
        </w:rPr>
        <w:t xml:space="preserve">Override the </w:t>
      </w:r>
      <w:r w:rsidRPr="00DA62FF">
        <w:rPr>
          <w:rFonts w:cs="Arial"/>
          <w:b/>
        </w:rPr>
        <w:t>CanBeParentedTo</w:t>
      </w:r>
      <w:r>
        <w:rPr>
          <w:rFonts w:cs="Arial"/>
        </w:rPr>
        <w:t xml:space="preserve"> method to restrict the activities that this activity can be contained in.</w:t>
      </w:r>
    </w:p>
    <w:p w:rsidR="007555A1" w:rsidRDefault="007555A1" w:rsidP="007555A1">
      <w:pPr>
        <w:pStyle w:val="Heading5"/>
        <w:rPr>
          <w:rFonts w:cs="Arial"/>
        </w:rPr>
      </w:pPr>
      <w:r>
        <w:rPr>
          <w:rFonts w:cs="Arial"/>
        </w:rPr>
        <w:t xml:space="preserve">Define the </w:t>
      </w:r>
      <w:r w:rsidRPr="00DA62FF">
        <w:rPr>
          <w:rFonts w:cs="Arial"/>
          <w:b/>
        </w:rPr>
        <w:t>CanBeParentedTo</w:t>
      </w:r>
      <w:r>
        <w:rPr>
          <w:rFonts w:cs="Arial"/>
        </w:rPr>
        <w:t xml:space="preserve"> method.</w:t>
      </w:r>
    </w:p>
    <w:p w:rsidR="007555A1" w:rsidRDefault="007555A1" w:rsidP="007555A1">
      <w:pPr>
        <w:pStyle w:val="Heading5"/>
        <w:rPr>
          <w:rFonts w:cs="Arial"/>
        </w:rPr>
      </w:pPr>
      <w:r>
        <w:rPr>
          <w:rFonts w:cs="Arial"/>
        </w:rPr>
        <w:t xml:space="preserve">If the </w:t>
      </w:r>
      <w:r w:rsidRPr="00DA62FF">
        <w:rPr>
          <w:rFonts w:cs="Arial"/>
          <w:b/>
        </w:rPr>
        <w:t>Activity</w:t>
      </w:r>
      <w:r>
        <w:rPr>
          <w:rFonts w:cs="Arial"/>
        </w:rPr>
        <w:t xml:space="preserve"> property in the parent designer object is of type </w:t>
      </w:r>
      <w:r w:rsidRPr="00DA62FF">
        <w:rPr>
          <w:rFonts w:cs="Arial"/>
          <w:b/>
        </w:rPr>
        <w:t>SqlConnectionActivity</w:t>
      </w:r>
      <w:r>
        <w:rPr>
          <w:rFonts w:cs="Arial"/>
        </w:rPr>
        <w:t xml:space="preserve">, return </w:t>
      </w:r>
      <w:r w:rsidRPr="00DA62FF">
        <w:rPr>
          <w:rFonts w:cs="Arial"/>
          <w:b/>
        </w:rPr>
        <w:t>true</w:t>
      </w:r>
      <w:r>
        <w:rPr>
          <w:rFonts w:cs="Arial"/>
        </w:rPr>
        <w:t>.</w:t>
      </w:r>
    </w:p>
    <w:p w:rsidR="007555A1" w:rsidRDefault="007555A1" w:rsidP="007555A1">
      <w:pPr>
        <w:pStyle w:val="Heading5"/>
        <w:rPr>
          <w:rFonts w:cs="Arial"/>
        </w:rPr>
      </w:pPr>
      <w:r>
        <w:rPr>
          <w:rFonts w:cs="Arial"/>
        </w:rPr>
        <w:t xml:space="preserve">If not, </w:t>
      </w:r>
      <w:r w:rsidR="00DA62FF">
        <w:rPr>
          <w:rFonts w:cs="Arial"/>
        </w:rPr>
        <w:t xml:space="preserve">check if any of the parent objects are of type </w:t>
      </w:r>
      <w:r w:rsidR="00DA62FF" w:rsidRPr="00DA62FF">
        <w:rPr>
          <w:rFonts w:cs="Arial"/>
          <w:b/>
        </w:rPr>
        <w:t>SqlConnectionActivity</w:t>
      </w:r>
      <w:r w:rsidR="00DA62FF">
        <w:rPr>
          <w:rFonts w:cs="Arial"/>
        </w:rPr>
        <w:t>.</w:t>
      </w:r>
    </w:p>
    <w:p w:rsidR="00DA62FF" w:rsidRPr="00DA62FF" w:rsidRDefault="00DA62FF" w:rsidP="00BD535C">
      <w:pPr>
        <w:pStyle w:val="ExerciseStepLevel2Code"/>
      </w:pPr>
      <w:r w:rsidRPr="00DA62FF">
        <w:t>public override bool CanBeParentedTo(CompositeActivityDesigner parentActivityDesigner)</w:t>
      </w:r>
    </w:p>
    <w:p w:rsidR="00DA62FF" w:rsidRPr="00DA62FF" w:rsidRDefault="00DA62FF" w:rsidP="00BD535C">
      <w:pPr>
        <w:pStyle w:val="ExerciseStepLevel2Code"/>
      </w:pPr>
      <w:r w:rsidRPr="00DA62FF">
        <w:t>{</w:t>
      </w:r>
    </w:p>
    <w:p w:rsidR="00DA62FF" w:rsidRPr="00DA62FF" w:rsidRDefault="00DA62FF" w:rsidP="00BD535C">
      <w:pPr>
        <w:pStyle w:val="ExerciseStepLevel2Code"/>
      </w:pPr>
      <w:r w:rsidRPr="00DA62FF">
        <w:t xml:space="preserve">    // if the parent activity is a SqlConnectionActivity</w:t>
      </w:r>
    </w:p>
    <w:p w:rsidR="00DA62FF" w:rsidRPr="00DA62FF" w:rsidRDefault="00DA62FF" w:rsidP="00BD535C">
      <w:pPr>
        <w:pStyle w:val="ExerciseStepLevel2Code"/>
      </w:pPr>
      <w:r w:rsidRPr="00DA62FF">
        <w:t xml:space="preserve">    if (parentActivityDesigner.Activity is SqlConnectionActivity)</w:t>
      </w:r>
    </w:p>
    <w:p w:rsidR="00DA62FF" w:rsidRPr="00DA62FF" w:rsidRDefault="00DA62FF" w:rsidP="00BD535C">
      <w:pPr>
        <w:pStyle w:val="ExerciseStepLevel2Code"/>
      </w:pPr>
      <w:r w:rsidRPr="00DA62FF">
        <w:t xml:space="preserve">        return true;</w:t>
      </w:r>
    </w:p>
    <w:p w:rsidR="00DA62FF" w:rsidRPr="00DA62FF" w:rsidRDefault="00DA62FF" w:rsidP="00BD535C">
      <w:pPr>
        <w:pStyle w:val="ExerciseStepLevel2Code"/>
      </w:pPr>
    </w:p>
    <w:p w:rsidR="00DA62FF" w:rsidRPr="00DA62FF" w:rsidRDefault="00DA62FF" w:rsidP="00BD535C">
      <w:pPr>
        <w:pStyle w:val="ExerciseStepLevel2Code"/>
      </w:pPr>
      <w:r w:rsidRPr="00DA62FF">
        <w:t xml:space="preserve">    // if not, check if a parent is a SqlConnectionActivity</w:t>
      </w:r>
    </w:p>
    <w:p w:rsidR="00DA62FF" w:rsidRPr="00DA62FF" w:rsidRDefault="00DA62FF" w:rsidP="00BD535C">
      <w:pPr>
        <w:pStyle w:val="ExerciseStepLevel2Code"/>
      </w:pPr>
      <w:r w:rsidRPr="00DA62FF">
        <w:t xml:space="preserve">    return HasSqlConnectionParent(parentActivityDesigner.Activity);</w:t>
      </w:r>
    </w:p>
    <w:p w:rsidR="00DA62FF" w:rsidRPr="00DA62FF" w:rsidRDefault="00DA62FF" w:rsidP="00BD535C">
      <w:pPr>
        <w:pStyle w:val="ExerciseStepLevel2Code"/>
      </w:pPr>
      <w:r w:rsidRPr="00DA62FF">
        <w:t>}</w:t>
      </w:r>
    </w:p>
    <w:p w:rsidR="00DA62FF" w:rsidRDefault="00DA62FF" w:rsidP="00DA62FF">
      <w:pPr>
        <w:pStyle w:val="Heading3"/>
      </w:pPr>
      <w:r>
        <w:t xml:space="preserve">Create a new </w:t>
      </w:r>
      <w:r w:rsidR="00F2220E" w:rsidRPr="00F2220E">
        <w:t>class</w:t>
      </w:r>
      <w:r w:rsidRPr="004621B6">
        <w:rPr>
          <w:b/>
        </w:rPr>
        <w:t xml:space="preserve"> </w:t>
      </w:r>
      <w:r>
        <w:t xml:space="preserve">named </w:t>
      </w:r>
      <w:r w:rsidRPr="004621B6">
        <w:rPr>
          <w:b/>
        </w:rPr>
        <w:t>Sql</w:t>
      </w:r>
      <w:r>
        <w:rPr>
          <w:b/>
        </w:rPr>
        <w:t>Connection</w:t>
      </w:r>
      <w:r w:rsidRPr="004621B6">
        <w:rPr>
          <w:b/>
        </w:rPr>
        <w:t>Activity</w:t>
      </w:r>
      <w:r>
        <w:rPr>
          <w:b/>
        </w:rPr>
        <w:t>Designer</w:t>
      </w:r>
      <w:r>
        <w:t xml:space="preserve"> in the </w:t>
      </w:r>
      <w:r w:rsidR="00F2220E" w:rsidRPr="00F2220E">
        <w:rPr>
          <w:b/>
        </w:rPr>
        <w:t>SqlDatabaseActivities</w:t>
      </w:r>
      <w:r w:rsidR="00F2220E">
        <w:t xml:space="preserve"> </w:t>
      </w:r>
      <w:r>
        <w:t>project.</w:t>
      </w:r>
    </w:p>
    <w:p w:rsidR="00DA62FF" w:rsidRDefault="00DA62FF" w:rsidP="00DA62FF">
      <w:pPr>
        <w:pStyle w:val="Heading4"/>
      </w:pPr>
      <w:r>
        <w:t xml:space="preserve">Right click on the </w:t>
      </w:r>
      <w:r w:rsidRPr="002B0EB3">
        <w:rPr>
          <w:b/>
        </w:rPr>
        <w:t>SqlDatabaseActivities</w:t>
      </w:r>
      <w:r>
        <w:t xml:space="preserve"> project in the </w:t>
      </w:r>
      <w:r w:rsidRPr="002B0EB3">
        <w:rPr>
          <w:b/>
        </w:rPr>
        <w:t>Solution Explorer</w:t>
      </w:r>
      <w:r>
        <w:t xml:space="preserve"> and click </w:t>
      </w:r>
      <w:r w:rsidRPr="002B0EB3">
        <w:rPr>
          <w:b/>
        </w:rPr>
        <w:t xml:space="preserve">Add -&gt; </w:t>
      </w:r>
      <w:r>
        <w:rPr>
          <w:b/>
        </w:rPr>
        <w:t>Class</w:t>
      </w:r>
      <w:r>
        <w:t>.</w:t>
      </w:r>
    </w:p>
    <w:p w:rsidR="00DA62FF" w:rsidRDefault="00DA62FF" w:rsidP="00DA62FF">
      <w:pPr>
        <w:pStyle w:val="Heading4"/>
      </w:pPr>
      <w:r>
        <w:lastRenderedPageBreak/>
        <w:t xml:space="preserve">Enter a name of </w:t>
      </w:r>
      <w:r w:rsidRPr="00D62BEA">
        <w:rPr>
          <w:b/>
        </w:rPr>
        <w:t>Sql</w:t>
      </w:r>
      <w:r>
        <w:rPr>
          <w:b/>
        </w:rPr>
        <w:t>Connection</w:t>
      </w:r>
      <w:r w:rsidRPr="00D62BEA">
        <w:rPr>
          <w:b/>
        </w:rPr>
        <w:t>Activity</w:t>
      </w:r>
      <w:r>
        <w:rPr>
          <w:b/>
        </w:rPr>
        <w:t>Designer</w:t>
      </w:r>
      <w:r w:rsidRPr="002B0EB3">
        <w:rPr>
          <w:b/>
        </w:rPr>
        <w:t>.cs</w:t>
      </w:r>
      <w:r>
        <w:t xml:space="preserve"> and click </w:t>
      </w:r>
      <w:r w:rsidRPr="006F533A">
        <w:rPr>
          <w:b/>
        </w:rPr>
        <w:t>OK</w:t>
      </w:r>
      <w:r>
        <w:t>.</w:t>
      </w:r>
    </w:p>
    <w:p w:rsidR="00DA62FF" w:rsidRDefault="00DA62FF" w:rsidP="00DA62FF">
      <w:pPr>
        <w:pStyle w:val="Heading4"/>
      </w:pPr>
      <w:r>
        <w:t xml:space="preserve">Modify the class definition so it </w:t>
      </w:r>
      <w:r w:rsidR="00F2220E">
        <w:t xml:space="preserve">is </w:t>
      </w:r>
      <w:r w:rsidR="00F2220E" w:rsidRPr="00F2220E">
        <w:rPr>
          <w:b/>
        </w:rPr>
        <w:t>public</w:t>
      </w:r>
      <w:r w:rsidR="00F2220E">
        <w:t xml:space="preserve"> and </w:t>
      </w:r>
      <w:r>
        <w:t xml:space="preserve">derives from </w:t>
      </w:r>
      <w:r w:rsidRPr="00DA62FF">
        <w:rPr>
          <w:b/>
        </w:rPr>
        <w:t>Sequential</w:t>
      </w:r>
      <w:r w:rsidRPr="007555A1">
        <w:rPr>
          <w:b/>
        </w:rPr>
        <w:t>ActivityDesigner</w:t>
      </w:r>
      <w:r>
        <w:t>.</w:t>
      </w:r>
    </w:p>
    <w:p w:rsidR="00DA62FF" w:rsidRPr="007555A1" w:rsidRDefault="00DA62FF" w:rsidP="00BD535C">
      <w:pPr>
        <w:pStyle w:val="ExerciseStepLevel2Code"/>
      </w:pPr>
      <w:r w:rsidRPr="007555A1">
        <w:t>public class S</w:t>
      </w:r>
      <w:r>
        <w:t>qlConnection</w:t>
      </w:r>
      <w:r w:rsidRPr="007555A1">
        <w:t xml:space="preserve">ActivityDesigner : </w:t>
      </w:r>
      <w:r w:rsidRPr="00DA62FF">
        <w:t>SequentialActivityDesigner</w:t>
      </w:r>
    </w:p>
    <w:p w:rsidR="00DA62FF" w:rsidRPr="00D62BEA" w:rsidRDefault="00DA62FF" w:rsidP="00BD535C">
      <w:pPr>
        <w:pStyle w:val="ExerciseStepLevel2Code"/>
      </w:pPr>
      <w:r w:rsidRPr="00D62BEA">
        <w:t xml:space="preserve">{ </w:t>
      </w:r>
    </w:p>
    <w:p w:rsidR="00DA62FF" w:rsidRDefault="00DA62FF" w:rsidP="00BD535C">
      <w:pPr>
        <w:pStyle w:val="ExerciseStepLevel2Code"/>
      </w:pPr>
      <w:r w:rsidRPr="00D62BEA">
        <w:t>}</w:t>
      </w:r>
    </w:p>
    <w:p w:rsidR="00DA62FF" w:rsidRDefault="00DA62FF" w:rsidP="00DA62FF">
      <w:pPr>
        <w:pStyle w:val="Heading4"/>
      </w:pPr>
      <w:r>
        <w:t xml:space="preserve">Open the code for the </w:t>
      </w:r>
      <w:r>
        <w:rPr>
          <w:b/>
        </w:rPr>
        <w:t>SqlDesigner</w:t>
      </w:r>
      <w:r w:rsidRPr="004D1505">
        <w:rPr>
          <w:b/>
        </w:rPr>
        <w:t>Activity</w:t>
      </w:r>
      <w:r>
        <w:t xml:space="preserve"> and attach the </w:t>
      </w:r>
      <w:r>
        <w:rPr>
          <w:b/>
        </w:rPr>
        <w:t>Designer</w:t>
      </w:r>
      <w:r>
        <w:t xml:space="preserve"> attribute defining the activity’s designer.</w:t>
      </w:r>
    </w:p>
    <w:p w:rsidR="00DA62FF" w:rsidRPr="00DA62FF" w:rsidRDefault="00DA62FF" w:rsidP="00DA62FF">
      <w:pPr>
        <w:pStyle w:val="Heading5"/>
      </w:pPr>
      <w:r>
        <w:t xml:space="preserve">Open the code for </w:t>
      </w:r>
      <w:r w:rsidR="00BB6A69" w:rsidRPr="004D1505">
        <w:rPr>
          <w:b/>
        </w:rPr>
        <w:t>Sql</w:t>
      </w:r>
      <w:r w:rsidR="00BB6A69">
        <w:rPr>
          <w:b/>
        </w:rPr>
        <w:t>Connection</w:t>
      </w:r>
      <w:r w:rsidRPr="004D1505">
        <w:rPr>
          <w:b/>
        </w:rPr>
        <w:t>Activity.cs</w:t>
      </w:r>
      <w:r>
        <w:t xml:space="preserve"> by right clicking it in the </w:t>
      </w:r>
      <w:r w:rsidRPr="00DA62FF">
        <w:rPr>
          <w:b/>
        </w:rPr>
        <w:t>Solution Explorer</w:t>
      </w:r>
      <w:r>
        <w:t xml:space="preserve"> and clicking </w:t>
      </w:r>
      <w:r w:rsidRPr="00DA62FF">
        <w:rPr>
          <w:b/>
        </w:rPr>
        <w:t>View Code</w:t>
      </w:r>
      <w:r>
        <w:t>.</w:t>
      </w:r>
    </w:p>
    <w:p w:rsidR="00DA62FF" w:rsidRDefault="00DA62FF" w:rsidP="00DA62FF">
      <w:pPr>
        <w:pStyle w:val="Heading5"/>
      </w:pPr>
      <w:r>
        <w:t xml:space="preserve">Attach the </w:t>
      </w:r>
      <w:r>
        <w:rPr>
          <w:b/>
        </w:rPr>
        <w:t>Designer</w:t>
      </w:r>
      <w:r>
        <w:t xml:space="preserve"> attribute to the </w:t>
      </w:r>
      <w:r w:rsidRPr="004D1505">
        <w:rPr>
          <w:b/>
        </w:rPr>
        <w:t>Sql</w:t>
      </w:r>
      <w:r>
        <w:rPr>
          <w:b/>
        </w:rPr>
        <w:t>Connection</w:t>
      </w:r>
      <w:r w:rsidRPr="004D1505">
        <w:rPr>
          <w:b/>
        </w:rPr>
        <w:t>Activity</w:t>
      </w:r>
      <w:r>
        <w:t xml:space="preserve"> class using the type of the new </w:t>
      </w:r>
      <w:r w:rsidR="00BB6A69" w:rsidRPr="004D1505">
        <w:rPr>
          <w:b/>
        </w:rPr>
        <w:t>Sql</w:t>
      </w:r>
      <w:r w:rsidR="00BB6A69">
        <w:rPr>
          <w:b/>
        </w:rPr>
        <w:t>Connection</w:t>
      </w:r>
      <w:r w:rsidRPr="004D1505">
        <w:rPr>
          <w:b/>
        </w:rPr>
        <w:t>Activity</w:t>
      </w:r>
      <w:r>
        <w:rPr>
          <w:b/>
        </w:rPr>
        <w:t>Designer</w:t>
      </w:r>
      <w:r>
        <w:t xml:space="preserve"> class as the parameter.</w:t>
      </w:r>
    </w:p>
    <w:p w:rsidR="00DA62FF" w:rsidRPr="004D1505" w:rsidRDefault="00DA62FF" w:rsidP="00BD535C">
      <w:pPr>
        <w:pStyle w:val="ExerciseStepLevel2Code"/>
      </w:pPr>
      <w:r w:rsidRPr="004D1505">
        <w:t>[</w:t>
      </w:r>
      <w:r>
        <w:t>Designer</w:t>
      </w:r>
      <w:r w:rsidR="00BB6A69">
        <w:t>(typeof(SqlConnection</w:t>
      </w:r>
      <w:r w:rsidRPr="004D1505">
        <w:t>Activity</w:t>
      </w:r>
      <w:r>
        <w:t>Designer</w:t>
      </w:r>
      <w:r w:rsidRPr="004D1505">
        <w:t>))]</w:t>
      </w:r>
    </w:p>
    <w:p w:rsidR="00DA62FF" w:rsidRPr="004D1505" w:rsidRDefault="00DA62FF" w:rsidP="00BD535C">
      <w:pPr>
        <w:pStyle w:val="ExerciseStepLevel2Code"/>
      </w:pPr>
      <w:r w:rsidRPr="004D1505">
        <w:t>public partial class Sql</w:t>
      </w:r>
      <w:r w:rsidR="00BB6A69">
        <w:t>Connection</w:t>
      </w:r>
      <w:r w:rsidRPr="004D1505">
        <w:t xml:space="preserve">Activity : </w:t>
      </w:r>
      <w:r w:rsidR="00BB6A69">
        <w:t>Sequence</w:t>
      </w:r>
      <w:r w:rsidRPr="004D1505">
        <w:t>Activity</w:t>
      </w:r>
    </w:p>
    <w:p w:rsidR="00BB6A69" w:rsidRDefault="00BB6A69" w:rsidP="00DA62FF">
      <w:pPr>
        <w:pStyle w:val="Heading3"/>
      </w:pPr>
      <w:r>
        <w:t xml:space="preserve">Restrict the activities that can be placed in the </w:t>
      </w:r>
      <w:r w:rsidRPr="00BB6A69">
        <w:rPr>
          <w:b/>
        </w:rPr>
        <w:t>SqlConnectionActivity</w:t>
      </w:r>
      <w:r>
        <w:t>.</w:t>
      </w:r>
    </w:p>
    <w:p w:rsidR="00BB6A69" w:rsidRDefault="00BB6A69" w:rsidP="00BB6A69">
      <w:pPr>
        <w:pStyle w:val="Heading4"/>
      </w:pPr>
      <w:r>
        <w:t xml:space="preserve">Override the </w:t>
      </w:r>
      <w:r w:rsidRPr="00BB6A69">
        <w:rPr>
          <w:b/>
        </w:rPr>
        <w:t>CanInsertActivities</w:t>
      </w:r>
      <w:r>
        <w:t xml:space="preserve"> method in the </w:t>
      </w:r>
      <w:r w:rsidRPr="00BB6A69">
        <w:rPr>
          <w:b/>
        </w:rPr>
        <w:t>SqlConnectionActivityDesigner</w:t>
      </w:r>
      <w:r>
        <w:t>.</w:t>
      </w:r>
    </w:p>
    <w:p w:rsidR="00BB6A69" w:rsidRDefault="00BB6A69" w:rsidP="00BB6A69">
      <w:pPr>
        <w:pStyle w:val="Heading4"/>
      </w:pPr>
      <w:r>
        <w:t xml:space="preserve">If any of the activities in </w:t>
      </w:r>
      <w:r w:rsidRPr="00BB6A69">
        <w:rPr>
          <w:b/>
        </w:rPr>
        <w:t>activitiesToInsert</w:t>
      </w:r>
      <w:r>
        <w:t xml:space="preserve"> parameter derive from </w:t>
      </w:r>
      <w:r w:rsidRPr="00BB6A69">
        <w:rPr>
          <w:b/>
        </w:rPr>
        <w:t>IEventActivity</w:t>
      </w:r>
      <w:r>
        <w:t xml:space="preserve">, return </w:t>
      </w:r>
      <w:r w:rsidRPr="00BB6A69">
        <w:rPr>
          <w:b/>
        </w:rPr>
        <w:t>false</w:t>
      </w:r>
      <w:r>
        <w:t>.</w:t>
      </w:r>
    </w:p>
    <w:p w:rsidR="00BB6A69" w:rsidRPr="00BB6A69" w:rsidRDefault="00BB6A69" w:rsidP="00BD535C">
      <w:pPr>
        <w:pStyle w:val="ExerciseStepLevel2Code"/>
      </w:pPr>
      <w:r w:rsidRPr="00BB6A69">
        <w:t>public override bool CanInsertActivities(HitTestInfo insertLocation, ReadOnlyCollection&lt;Activity&gt; activitiesToInsert)</w:t>
      </w:r>
    </w:p>
    <w:p w:rsidR="00BB6A69" w:rsidRPr="00BB6A69" w:rsidRDefault="00BB6A69" w:rsidP="00BD535C">
      <w:pPr>
        <w:pStyle w:val="ExerciseStepLevel2Code"/>
      </w:pPr>
      <w:r w:rsidRPr="00BB6A69">
        <w:t>{</w:t>
      </w:r>
    </w:p>
    <w:p w:rsidR="00BB6A69" w:rsidRPr="00BB6A69" w:rsidRDefault="00BB6A69" w:rsidP="00BD535C">
      <w:pPr>
        <w:pStyle w:val="ExerciseStepLevel2Code"/>
      </w:pPr>
      <w:r w:rsidRPr="00BB6A69">
        <w:t xml:space="preserve">    // check if any activities are of type IEventActivity            </w:t>
      </w:r>
    </w:p>
    <w:p w:rsidR="00BB6A69" w:rsidRPr="00BB6A69" w:rsidRDefault="00BB6A69" w:rsidP="00BD535C">
      <w:pPr>
        <w:pStyle w:val="ExerciseStepLevel2Code"/>
      </w:pPr>
      <w:r w:rsidRPr="00BB6A69">
        <w:t xml:space="preserve">    return !activitiesToInsert.Any(n =&gt; n is IEventActivity);</w:t>
      </w:r>
    </w:p>
    <w:p w:rsidR="00BB6A69" w:rsidRPr="00BB6A69" w:rsidRDefault="00BB6A69" w:rsidP="00BD535C">
      <w:pPr>
        <w:pStyle w:val="ExerciseStepLevel2Code"/>
      </w:pPr>
      <w:r w:rsidRPr="00BB6A69">
        <w:t>}</w:t>
      </w:r>
    </w:p>
    <w:p w:rsidR="00BB6A69" w:rsidRDefault="00BB6A69" w:rsidP="00BB6A69">
      <w:pPr>
        <w:pStyle w:val="Heading3"/>
      </w:pPr>
      <w:r>
        <w:t xml:space="preserve">Add a new verb to the designer that will allow workflow developers to right click and add a new </w:t>
      </w:r>
      <w:r w:rsidRPr="00D0574C">
        <w:rPr>
          <w:b/>
        </w:rPr>
        <w:t>SqlScalarQueryActivity</w:t>
      </w:r>
      <w:r>
        <w:t xml:space="preserve"> to the </w:t>
      </w:r>
      <w:r w:rsidRPr="00D0574C">
        <w:rPr>
          <w:b/>
        </w:rPr>
        <w:t>SqlConnectionActivity</w:t>
      </w:r>
      <w:r>
        <w:t>.</w:t>
      </w:r>
    </w:p>
    <w:p w:rsidR="00D0574C" w:rsidRDefault="00D0574C" w:rsidP="00BB6A69">
      <w:pPr>
        <w:pStyle w:val="Heading4"/>
      </w:pPr>
      <w:r>
        <w:t xml:space="preserve">Create a private event handler named </w:t>
      </w:r>
      <w:r w:rsidRPr="001A6D27">
        <w:rPr>
          <w:b/>
        </w:rPr>
        <w:t>AddScalarQuery_Click</w:t>
      </w:r>
      <w:r>
        <w:t>.</w:t>
      </w:r>
    </w:p>
    <w:p w:rsidR="00D0574C" w:rsidRPr="00D0574C" w:rsidRDefault="00D0574C" w:rsidP="00BD535C">
      <w:pPr>
        <w:pStyle w:val="ExerciseStepLevel2Code"/>
      </w:pPr>
      <w:r w:rsidRPr="00D0574C">
        <w:t>private void AddScalarQuery_Click(object sender, EventArgs e)</w:t>
      </w:r>
      <w:r w:rsidR="005B4F9D">
        <w:t xml:space="preserve"> </w:t>
      </w:r>
      <w:r w:rsidRPr="00D0574C">
        <w:t>{</w:t>
      </w:r>
      <w:r w:rsidR="005B4F9D">
        <w:t xml:space="preserve"> </w:t>
      </w:r>
      <w:r w:rsidRPr="00D0574C">
        <w:t>}</w:t>
      </w:r>
    </w:p>
    <w:p w:rsidR="00D0574C" w:rsidRDefault="00D0574C" w:rsidP="00D0574C">
      <w:pPr>
        <w:pStyle w:val="Heading4"/>
      </w:pPr>
      <w:r>
        <w:t xml:space="preserve">Cast the designer’s activity to a </w:t>
      </w:r>
      <w:r w:rsidRPr="001A6D27">
        <w:rPr>
          <w:b/>
        </w:rPr>
        <w:t>CompositeActivity</w:t>
      </w:r>
      <w:r>
        <w:t xml:space="preserve"> variable for later.</w:t>
      </w:r>
    </w:p>
    <w:p w:rsidR="00D0574C" w:rsidRPr="001A6D27" w:rsidRDefault="00F2220E" w:rsidP="00BD535C">
      <w:pPr>
        <w:pStyle w:val="ExerciseStepLevel2Code"/>
      </w:pPr>
      <w:r>
        <w:t>//</w:t>
      </w:r>
      <w:r w:rsidR="00D0574C" w:rsidRPr="001A6D27">
        <w:t>Access the designer’s activity using the base classes Activity property.</w:t>
      </w:r>
    </w:p>
    <w:p w:rsidR="00D0574C" w:rsidRPr="001A6D27" w:rsidRDefault="00D0574C" w:rsidP="00BD535C">
      <w:pPr>
        <w:pStyle w:val="ExerciseStepLevel2Code"/>
      </w:pPr>
      <w:r w:rsidRPr="001A6D27">
        <w:t>CompositeActivity activity = base.Activity as CompositeActivity;</w:t>
      </w:r>
    </w:p>
    <w:p w:rsidR="00D0574C" w:rsidRDefault="00D0574C" w:rsidP="00D0574C">
      <w:pPr>
        <w:pStyle w:val="Heading4"/>
      </w:pPr>
      <w:r>
        <w:t xml:space="preserve">Create a list of new Activity objects and create a new </w:t>
      </w:r>
      <w:r w:rsidRPr="001A6D27">
        <w:rPr>
          <w:b/>
        </w:rPr>
        <w:t>SqlScalarQueryActivity</w:t>
      </w:r>
      <w:r>
        <w:t xml:space="preserve"> in the list.</w:t>
      </w:r>
    </w:p>
    <w:p w:rsidR="00D0574C" w:rsidRPr="00D0574C" w:rsidRDefault="00D0574C" w:rsidP="00BD535C">
      <w:pPr>
        <w:pStyle w:val="ExerciseStepLevel2Code"/>
      </w:pPr>
      <w:r w:rsidRPr="00D0574C">
        <w:t>// create the list of new activites</w:t>
      </w:r>
    </w:p>
    <w:p w:rsidR="00D0574C" w:rsidRPr="00D0574C" w:rsidRDefault="00D0574C" w:rsidP="00BD535C">
      <w:pPr>
        <w:pStyle w:val="ExerciseStepLevel2Code"/>
      </w:pPr>
      <w:r w:rsidRPr="00D0574C">
        <w:t>List&lt;Activity&gt; activities = new List&lt;Activity&gt;();</w:t>
      </w:r>
    </w:p>
    <w:p w:rsidR="00D0574C" w:rsidRPr="00D0574C" w:rsidRDefault="00D0574C" w:rsidP="00BD535C">
      <w:pPr>
        <w:pStyle w:val="ExerciseStepLevel2Code"/>
      </w:pPr>
      <w:r w:rsidRPr="00D0574C">
        <w:t>activities.Add(new SqlScalarQueryActivity());</w:t>
      </w:r>
    </w:p>
    <w:p w:rsidR="00D0574C" w:rsidRDefault="00D0574C" w:rsidP="00D0574C">
      <w:pPr>
        <w:pStyle w:val="Heading4"/>
      </w:pPr>
      <w:r>
        <w:t xml:space="preserve">Create a </w:t>
      </w:r>
      <w:r w:rsidRPr="001A6D27">
        <w:rPr>
          <w:b/>
        </w:rPr>
        <w:t>ConnectorHitTestInfo</w:t>
      </w:r>
      <w:r>
        <w:t xml:space="preserve"> object identifying where to add the activity.  In this case add it as the last activity in the </w:t>
      </w:r>
      <w:r w:rsidRPr="001A6D27">
        <w:rPr>
          <w:b/>
        </w:rPr>
        <w:t>SqlConnectionActivity</w:t>
      </w:r>
      <w:r>
        <w:t>.</w:t>
      </w:r>
    </w:p>
    <w:p w:rsidR="00D0574C" w:rsidRPr="00D0574C" w:rsidRDefault="00D0574C" w:rsidP="00BD535C">
      <w:pPr>
        <w:pStyle w:val="ExerciseStepLevel2Code"/>
      </w:pPr>
      <w:r w:rsidRPr="00D0574C">
        <w:t>// determine where to add the activities</w:t>
      </w:r>
    </w:p>
    <w:p w:rsidR="00D0574C" w:rsidRPr="00D0574C" w:rsidRDefault="00D0574C" w:rsidP="00BD535C">
      <w:pPr>
        <w:pStyle w:val="ExerciseStepLevel2Code"/>
      </w:pPr>
      <w:r w:rsidRPr="00D0574C">
        <w:t>ConnectorHitTestInfo location =</w:t>
      </w:r>
    </w:p>
    <w:p w:rsidR="00D0574C" w:rsidRPr="00D0574C" w:rsidRDefault="00D0574C" w:rsidP="00BD535C">
      <w:pPr>
        <w:pStyle w:val="ExerciseStepLevel2Code"/>
      </w:pPr>
      <w:r w:rsidRPr="00D0574C">
        <w:t xml:space="preserve">    new ConnectorHitTestInfo(this,</w:t>
      </w:r>
    </w:p>
    <w:p w:rsidR="00D0574C" w:rsidRPr="00D0574C" w:rsidRDefault="00D0574C" w:rsidP="00BD535C">
      <w:pPr>
        <w:pStyle w:val="ExerciseStepLevel2Code"/>
      </w:pPr>
      <w:r w:rsidRPr="00D0574C">
        <w:t xml:space="preserve">        HitTestLocations.Designer, activity.Activities.Count);</w:t>
      </w:r>
    </w:p>
    <w:p w:rsidR="00D0574C" w:rsidRDefault="00D0574C" w:rsidP="00D0574C">
      <w:pPr>
        <w:pStyle w:val="Heading4"/>
      </w:pPr>
      <w:r>
        <w:t xml:space="preserve">Add the child activities using the base class’s </w:t>
      </w:r>
      <w:r w:rsidRPr="001A6D27">
        <w:rPr>
          <w:b/>
        </w:rPr>
        <w:t>InsertActivities</w:t>
      </w:r>
      <w:r>
        <w:t xml:space="preserve"> method.</w:t>
      </w:r>
    </w:p>
    <w:p w:rsidR="00D0574C" w:rsidRPr="00D0574C" w:rsidRDefault="00D0574C" w:rsidP="00BD535C">
      <w:pPr>
        <w:pStyle w:val="ExerciseStepLevel2Code"/>
      </w:pPr>
      <w:r w:rsidRPr="00D0574C">
        <w:t xml:space="preserve">// add the activities to the designer </w:t>
      </w:r>
    </w:p>
    <w:p w:rsidR="00D0574C" w:rsidRPr="00D0574C" w:rsidRDefault="00D0574C" w:rsidP="00BD535C">
      <w:pPr>
        <w:pStyle w:val="ExerciseStepLevel2Code"/>
      </w:pPr>
      <w:r w:rsidRPr="00D0574C">
        <w:t>base.InsertActivities(location, activities.AsReadOnly());</w:t>
      </w:r>
    </w:p>
    <w:p w:rsidR="00BB6A69" w:rsidRDefault="00BB6A69" w:rsidP="00BB6A69">
      <w:pPr>
        <w:pStyle w:val="Heading4"/>
      </w:pPr>
      <w:r>
        <w:lastRenderedPageBreak/>
        <w:t xml:space="preserve">Override the </w:t>
      </w:r>
      <w:r w:rsidRPr="00D0574C">
        <w:rPr>
          <w:b/>
        </w:rPr>
        <w:t>Verbs</w:t>
      </w:r>
      <w:r>
        <w:t xml:space="preserve"> property.</w:t>
      </w:r>
    </w:p>
    <w:p w:rsidR="00BB6A69" w:rsidRPr="00BB6A69" w:rsidRDefault="00BB6A69" w:rsidP="00BD535C">
      <w:pPr>
        <w:pStyle w:val="ExerciseStepLevel2Code"/>
      </w:pPr>
      <w:r w:rsidRPr="00BB6A69">
        <w:t>protected override ActivityDesignerVerbCollection Verbs</w:t>
      </w:r>
      <w:r w:rsidR="00BD535C">
        <w:t xml:space="preserve"> { get {} }</w:t>
      </w:r>
    </w:p>
    <w:p w:rsidR="00BB6A69" w:rsidRDefault="00BB6A69" w:rsidP="00BB6A69">
      <w:pPr>
        <w:pStyle w:val="Heading4"/>
      </w:pPr>
      <w:r>
        <w:t xml:space="preserve">Create a new </w:t>
      </w:r>
      <w:r w:rsidRPr="00D0574C">
        <w:rPr>
          <w:b/>
        </w:rPr>
        <w:t>ActivityDesignerVerbCollection</w:t>
      </w:r>
      <w:r>
        <w:t xml:space="preserve"> and populate it by calling the base class’s implementation.</w:t>
      </w:r>
    </w:p>
    <w:p w:rsidR="00BB6A69" w:rsidRPr="00D0574C" w:rsidRDefault="00BB6A69" w:rsidP="00BD535C">
      <w:pPr>
        <w:pStyle w:val="ExerciseStepLevel2Code"/>
      </w:pPr>
      <w:r w:rsidRPr="00D0574C">
        <w:t>// load the verbs from the base class</w:t>
      </w:r>
    </w:p>
    <w:p w:rsidR="00BB6A69" w:rsidRPr="00D0574C" w:rsidRDefault="00BB6A69" w:rsidP="00BD535C">
      <w:pPr>
        <w:pStyle w:val="ExerciseStepLevel2Code"/>
      </w:pPr>
      <w:r w:rsidRPr="00D0574C">
        <w:t>ActivityDesignerVerbCollection verbs = new ActivityDesignerVerbCollection();</w:t>
      </w:r>
    </w:p>
    <w:p w:rsidR="00BD535C" w:rsidRDefault="00BB6A69" w:rsidP="00014062">
      <w:pPr>
        <w:pStyle w:val="ExerciseStepLevel2Code"/>
      </w:pPr>
      <w:r w:rsidRPr="00D0574C">
        <w:t>verbs.AddRange(base.Verbs);</w:t>
      </w:r>
    </w:p>
    <w:p w:rsidR="00BB6A69" w:rsidRDefault="00BB6A69" w:rsidP="00BB6A69">
      <w:pPr>
        <w:pStyle w:val="Heading4"/>
      </w:pPr>
      <w:r>
        <w:t xml:space="preserve">Add the new verb </w:t>
      </w:r>
      <w:r w:rsidR="00D0574C">
        <w:t xml:space="preserve">named </w:t>
      </w:r>
      <w:r w:rsidR="00D0574C" w:rsidRPr="00D0574C">
        <w:rPr>
          <w:b/>
        </w:rPr>
        <w:t>Add Scalar Query</w:t>
      </w:r>
      <w:r w:rsidR="00D0574C">
        <w:t xml:space="preserve"> the calls the </w:t>
      </w:r>
      <w:r w:rsidR="00D0574C" w:rsidRPr="00D0574C">
        <w:rPr>
          <w:b/>
        </w:rPr>
        <w:t>AddScalarQuery_Click</w:t>
      </w:r>
      <w:r w:rsidR="00D0574C">
        <w:t>.</w:t>
      </w:r>
    </w:p>
    <w:p w:rsidR="00D0574C" w:rsidRPr="00D0574C" w:rsidRDefault="00D0574C" w:rsidP="00BD535C">
      <w:pPr>
        <w:pStyle w:val="ExerciseStepLevel2Code"/>
      </w:pPr>
      <w:r w:rsidRPr="00D0574C">
        <w:t>// add the new verb</w:t>
      </w:r>
    </w:p>
    <w:p w:rsidR="00D0574C" w:rsidRPr="00D0574C" w:rsidRDefault="00D0574C" w:rsidP="00BD535C">
      <w:pPr>
        <w:pStyle w:val="ExerciseStepLevel2Code"/>
      </w:pPr>
      <w:r w:rsidRPr="00D0574C">
        <w:t>verbs.Add(</w:t>
      </w:r>
    </w:p>
    <w:p w:rsidR="00D0574C" w:rsidRPr="00D0574C" w:rsidRDefault="00D0574C" w:rsidP="00BD535C">
      <w:pPr>
        <w:pStyle w:val="ExerciseStepLevel2Code"/>
      </w:pPr>
      <w:r w:rsidRPr="00D0574C">
        <w:t xml:space="preserve">    new ActivityDesignerVerb(this,DesignerVerbGroup.Actions, "Add Scalar Query", </w:t>
      </w:r>
    </w:p>
    <w:p w:rsidR="00D0574C" w:rsidRPr="00D0574C" w:rsidRDefault="00D0574C" w:rsidP="00BD535C">
      <w:pPr>
        <w:pStyle w:val="ExerciseStepLevel2Code"/>
      </w:pPr>
      <w:r w:rsidRPr="00D0574C">
        <w:t xml:space="preserve">        new EventHandler(AddScalarQuery_Click)));</w:t>
      </w:r>
    </w:p>
    <w:p w:rsidR="00D0574C" w:rsidRDefault="00D0574C" w:rsidP="00D0574C">
      <w:pPr>
        <w:pStyle w:val="Heading4"/>
      </w:pPr>
      <w:r>
        <w:t>Return the new list of verbs.</w:t>
      </w:r>
    </w:p>
    <w:p w:rsidR="00D0574C" w:rsidRPr="00D0574C" w:rsidRDefault="00D0574C" w:rsidP="00BD535C">
      <w:pPr>
        <w:pStyle w:val="ExerciseStepLevel2Code"/>
      </w:pPr>
      <w:r w:rsidRPr="00D0574C">
        <w:t>// return the list of verbs</w:t>
      </w:r>
    </w:p>
    <w:p w:rsidR="00D0574C" w:rsidRPr="00D0574C" w:rsidRDefault="00D0574C" w:rsidP="00BD535C">
      <w:pPr>
        <w:pStyle w:val="ExerciseStepLevel2Code"/>
      </w:pPr>
      <w:r w:rsidRPr="00D0574C">
        <w:t>return verbs;</w:t>
      </w:r>
    </w:p>
    <w:p w:rsidR="001A6D27" w:rsidRDefault="001A6D27" w:rsidP="001A6D27">
      <w:pPr>
        <w:pStyle w:val="Heading3"/>
      </w:pPr>
      <w:r>
        <w:t xml:space="preserve">Build the </w:t>
      </w:r>
      <w:r w:rsidRPr="00030E0C">
        <w:rPr>
          <w:b/>
        </w:rPr>
        <w:t>SqlDatabaseActivities</w:t>
      </w:r>
      <w:r>
        <w:t xml:space="preserve"> project.</w:t>
      </w:r>
    </w:p>
    <w:p w:rsidR="001A6D27" w:rsidRDefault="001A6D27" w:rsidP="001A6D27">
      <w:pPr>
        <w:pStyle w:val="Heading4"/>
      </w:pPr>
      <w:r>
        <w:t xml:space="preserve">Right click the </w:t>
      </w:r>
      <w:r w:rsidRPr="00030E0C">
        <w:rPr>
          <w:b/>
        </w:rPr>
        <w:t>SqlDatabaseActivities</w:t>
      </w:r>
      <w:r>
        <w:t xml:space="preserve"> project in the </w:t>
      </w:r>
      <w:r w:rsidRPr="00030E0C">
        <w:rPr>
          <w:b/>
        </w:rPr>
        <w:t>Solution Explorer</w:t>
      </w:r>
      <w:r>
        <w:t xml:space="preserve"> and click </w:t>
      </w:r>
      <w:r w:rsidRPr="00030E0C">
        <w:rPr>
          <w:b/>
        </w:rPr>
        <w:t>Build</w:t>
      </w:r>
      <w:r>
        <w:t>.</w:t>
      </w:r>
    </w:p>
    <w:p w:rsidR="001A6D27" w:rsidRDefault="001A6D27" w:rsidP="001A6D27">
      <w:pPr>
        <w:pStyle w:val="Heading3"/>
      </w:pPr>
      <w:r>
        <w:t>Test the designers by trying to place activities in positions that are not valid</w:t>
      </w:r>
    </w:p>
    <w:p w:rsidR="001A6D27" w:rsidRDefault="001A6D27" w:rsidP="001A6D27">
      <w:pPr>
        <w:pStyle w:val="Heading4"/>
      </w:pPr>
      <w:r>
        <w:t xml:space="preserve">Open </w:t>
      </w:r>
      <w:r w:rsidRPr="008E0A62">
        <w:rPr>
          <w:b/>
        </w:rPr>
        <w:t>Workfow1.cs</w:t>
      </w:r>
      <w:r>
        <w:t xml:space="preserve"> in design mode by right clicking it and clicking </w:t>
      </w:r>
      <w:r w:rsidRPr="008E0A62">
        <w:rPr>
          <w:b/>
        </w:rPr>
        <w:t>View Designer</w:t>
      </w:r>
      <w:r>
        <w:t>.</w:t>
      </w:r>
    </w:p>
    <w:p w:rsidR="001A6D27" w:rsidRDefault="001A6D27" w:rsidP="001A6D27">
      <w:pPr>
        <w:pStyle w:val="Heading4"/>
      </w:pPr>
      <w:r>
        <w:t xml:space="preserve">Drag a new </w:t>
      </w:r>
      <w:r w:rsidRPr="008E0A62">
        <w:rPr>
          <w:b/>
        </w:rPr>
        <w:t>SqlConnectionActivity</w:t>
      </w:r>
      <w:r>
        <w:t xml:space="preserve"> onto the canvas.</w:t>
      </w:r>
    </w:p>
    <w:p w:rsidR="001A6D27" w:rsidRDefault="001A6D27" w:rsidP="001A6D27">
      <w:pPr>
        <w:pStyle w:val="Heading4"/>
      </w:pPr>
      <w:r>
        <w:t xml:space="preserve">Try to drag a new </w:t>
      </w:r>
      <w:r w:rsidRPr="008E0A62">
        <w:rPr>
          <w:b/>
        </w:rPr>
        <w:t>Delay</w:t>
      </w:r>
      <w:r>
        <w:t xml:space="preserve"> activity into the new </w:t>
      </w:r>
      <w:r w:rsidRPr="008E0A62">
        <w:rPr>
          <w:b/>
        </w:rPr>
        <w:t>SqlConnectionActivity</w:t>
      </w:r>
      <w:r>
        <w:t xml:space="preserve"> and verify it </w:t>
      </w:r>
      <w:r w:rsidR="00BD535C">
        <w:t>will not</w:t>
      </w:r>
      <w:r>
        <w:t xml:space="preserve"> work.</w:t>
      </w:r>
    </w:p>
    <w:p w:rsidR="001A6D27" w:rsidRDefault="001A6D27" w:rsidP="001A6D27">
      <w:pPr>
        <w:pStyle w:val="Heading4"/>
      </w:pPr>
      <w:r>
        <w:t xml:space="preserve">Try to drag a new </w:t>
      </w:r>
      <w:r w:rsidRPr="001A6D27">
        <w:rPr>
          <w:b/>
        </w:rPr>
        <w:t>SqlScalarQueryActivity</w:t>
      </w:r>
      <w:r>
        <w:t xml:space="preserve"> outside of the </w:t>
      </w:r>
      <w:r w:rsidRPr="001A6D27">
        <w:rPr>
          <w:b/>
        </w:rPr>
        <w:t>SqlConnectionActivity</w:t>
      </w:r>
      <w:r>
        <w:t xml:space="preserve"> and verify it </w:t>
      </w:r>
      <w:r w:rsidR="00BD535C">
        <w:t>will not</w:t>
      </w:r>
      <w:r>
        <w:t xml:space="preserve"> work.</w:t>
      </w:r>
    </w:p>
    <w:p w:rsidR="001A6D27" w:rsidRDefault="001A6D27" w:rsidP="001A6D27">
      <w:pPr>
        <w:pStyle w:val="Heading4"/>
      </w:pPr>
      <w:r>
        <w:t xml:space="preserve">Right click on the </w:t>
      </w:r>
      <w:r w:rsidRPr="001A6D27">
        <w:rPr>
          <w:b/>
        </w:rPr>
        <w:t>SqlConnectionActivity</w:t>
      </w:r>
      <w:r>
        <w:t xml:space="preserve"> and select </w:t>
      </w:r>
      <w:r w:rsidRPr="001A6D27">
        <w:rPr>
          <w:b/>
        </w:rPr>
        <w:t>Add Scalar Query</w:t>
      </w:r>
      <w:r>
        <w:t xml:space="preserve"> to add a new </w:t>
      </w:r>
      <w:r w:rsidRPr="001A6D27">
        <w:rPr>
          <w:b/>
        </w:rPr>
        <w:t>SqlScalarQueryActivity</w:t>
      </w:r>
      <w:r>
        <w:t xml:space="preserve"> to the </w:t>
      </w:r>
      <w:r w:rsidRPr="001A6D27">
        <w:rPr>
          <w:b/>
        </w:rPr>
        <w:t>SqlConnectionActivity</w:t>
      </w:r>
      <w:r>
        <w:t>.</w:t>
      </w:r>
    </w:p>
    <w:p w:rsidR="001A6D27" w:rsidRPr="001A6D27" w:rsidRDefault="001A6D27" w:rsidP="001A6D27">
      <w:pPr>
        <w:pStyle w:val="ExerciseStepLevel2Picture"/>
        <w:jc w:val="center"/>
      </w:pPr>
      <w:r w:rsidRPr="001A6D27">
        <w:rPr>
          <w:noProof/>
        </w:rPr>
        <w:drawing>
          <wp:inline distT="0" distB="0" distL="0" distR="0">
            <wp:extent cx="2751450" cy="2105025"/>
            <wp:effectExtent l="190500" t="152400" r="16320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182" w:rsidRDefault="002E723E" w:rsidP="002E723E">
      <w:pPr>
        <w:pStyle w:val="Heading2"/>
      </w:pPr>
      <w:r>
        <w:t>Challenge: Designer</w:t>
      </w:r>
      <w:r w:rsidR="00017242">
        <w:t xml:space="preserve"> Theme</w:t>
      </w:r>
      <w:r>
        <w:t>s and Toolbox Items</w:t>
      </w:r>
    </w:p>
    <w:p w:rsidR="00017242" w:rsidRDefault="00017242" w:rsidP="00017242">
      <w:pPr>
        <w:ind w:left="288" w:firstLine="0"/>
      </w:pPr>
      <w:r>
        <w:t xml:space="preserve">Add a designer theme to the </w:t>
      </w:r>
      <w:r w:rsidRPr="00017242">
        <w:rPr>
          <w:b/>
        </w:rPr>
        <w:t>SqlConnectionActivityDesigner</w:t>
      </w:r>
      <w:r>
        <w:t xml:space="preserve"> that changes the background color of the </w:t>
      </w:r>
      <w:r w:rsidRPr="00017242">
        <w:rPr>
          <w:b/>
        </w:rPr>
        <w:t>SqlConnectionActivity</w:t>
      </w:r>
      <w:r>
        <w:t xml:space="preserve">.  To do this </w:t>
      </w:r>
      <w:r w:rsidR="00BD535C">
        <w:t>you will</w:t>
      </w:r>
      <w:r>
        <w:t xml:space="preserve"> need to create a class derived from </w:t>
      </w:r>
      <w:r w:rsidRPr="00017242">
        <w:rPr>
          <w:b/>
        </w:rPr>
        <w:lastRenderedPageBreak/>
        <w:t>CompositeDesignerTheme</w:t>
      </w:r>
      <w:r>
        <w:t xml:space="preserve"> and set the theme’s properties in the constructor.  Once the theme is complete, attach it to the designer using the </w:t>
      </w:r>
      <w:r w:rsidRPr="00017242">
        <w:rPr>
          <w:b/>
        </w:rPr>
        <w:t>ActivityDesignerTheme</w:t>
      </w:r>
      <w:r>
        <w:t xml:space="preserve"> attribute.</w:t>
      </w:r>
    </w:p>
    <w:p w:rsidR="00017242" w:rsidRDefault="00017242" w:rsidP="00017242">
      <w:pPr>
        <w:ind w:left="288" w:firstLine="0"/>
      </w:pPr>
    </w:p>
    <w:p w:rsidR="00017242" w:rsidRPr="00017242" w:rsidRDefault="00017242" w:rsidP="00017242">
      <w:pPr>
        <w:ind w:left="288" w:firstLine="0"/>
      </w:pPr>
      <w:r>
        <w:t xml:space="preserve">Add a toolbox item to the </w:t>
      </w:r>
      <w:r w:rsidRPr="00017242">
        <w:rPr>
          <w:b/>
        </w:rPr>
        <w:t>SqlConnectionActivity</w:t>
      </w:r>
      <w:r>
        <w:t xml:space="preserve"> that adds a </w:t>
      </w:r>
      <w:r w:rsidRPr="00017242">
        <w:rPr>
          <w:b/>
        </w:rPr>
        <w:t>SqlConnectionActivity</w:t>
      </w:r>
      <w:r>
        <w:t xml:space="preserve"> and an embedded </w:t>
      </w:r>
      <w:r w:rsidRPr="00017242">
        <w:rPr>
          <w:b/>
        </w:rPr>
        <w:t>SqlScalarQueryActivity</w:t>
      </w:r>
      <w:r>
        <w:t xml:space="preserve"> when a </w:t>
      </w:r>
      <w:r w:rsidRPr="00017242">
        <w:rPr>
          <w:b/>
        </w:rPr>
        <w:t>SqlConnectionActivity</w:t>
      </w:r>
      <w:r>
        <w:t xml:space="preserve"> is added to the canvas.  To do this </w:t>
      </w:r>
      <w:r w:rsidR="00BD535C">
        <w:t>you will</w:t>
      </w:r>
      <w:r>
        <w:t xml:space="preserve"> need to create a class derived from </w:t>
      </w:r>
      <w:r w:rsidRPr="00017242">
        <w:rPr>
          <w:b/>
        </w:rPr>
        <w:t>ActivityToolboxItem</w:t>
      </w:r>
      <w:r>
        <w:t xml:space="preserve"> and override </w:t>
      </w:r>
      <w:r w:rsidRPr="00017242">
        <w:rPr>
          <w:b/>
        </w:rPr>
        <w:t>CreateComponentsCore</w:t>
      </w:r>
      <w:r>
        <w:t xml:space="preserve">.  Once the toolbox item is complete, attach it to the activity using the </w:t>
      </w:r>
      <w:r w:rsidRPr="00017242">
        <w:rPr>
          <w:b/>
        </w:rPr>
        <w:t>ToolboxItem</w:t>
      </w:r>
      <w:r>
        <w:t xml:space="preserve"> attribute.</w:t>
      </w:r>
    </w:p>
    <w:sectPr w:rsidR="00017242" w:rsidRPr="00017242" w:rsidSect="00F24E4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28" w:rsidRDefault="00376828" w:rsidP="008E38B2">
      <w:pPr>
        <w:spacing w:before="0" w:after="0" w:line="240" w:lineRule="auto"/>
      </w:pPr>
      <w:r>
        <w:separator/>
      </w:r>
    </w:p>
  </w:endnote>
  <w:endnote w:type="continuationSeparator" w:id="0">
    <w:p w:rsidR="00376828" w:rsidRDefault="00376828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B63" w:rsidRPr="008E38B2" w:rsidRDefault="008F541C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E85B63">
      <w:tab/>
    </w:r>
    <w:r w:rsidR="00E85B63">
      <w:tab/>
      <w:t>Page</w:t>
    </w:r>
    <w:r w:rsidR="00014062">
      <w:t>11-</w:t>
    </w:r>
    <w:fldSimple w:instr=" PAGE   \* MERGEFORMAT ">
      <w:r>
        <w:rPr>
          <w:noProof/>
        </w:rPr>
        <w:t>1</w:t>
      </w:r>
    </w:fldSimple>
    <w:r w:rsidR="00E85B63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28" w:rsidRDefault="00376828" w:rsidP="008E38B2">
      <w:pPr>
        <w:spacing w:before="0" w:after="0" w:line="240" w:lineRule="auto"/>
      </w:pPr>
      <w:r>
        <w:separator/>
      </w:r>
    </w:p>
  </w:footnote>
  <w:footnote w:type="continuationSeparator" w:id="0">
    <w:p w:rsidR="00376828" w:rsidRDefault="00376828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3527B7"/>
    <w:multiLevelType w:val="hybridMultilevel"/>
    <w:tmpl w:val="BBCAD4C4"/>
    <w:lvl w:ilvl="0" w:tplc="2744CFB6">
      <w:start w:val="1"/>
      <w:numFmt w:val="bullet"/>
      <w:pStyle w:val="Heading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B72A4C72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6"/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6"/>
    <w:lvlOverride w:ilvl="0">
      <w:startOverride w:val="1"/>
    </w:lvlOverride>
  </w:num>
  <w:num w:numId="46">
    <w:abstractNumId w:val="6"/>
  </w:num>
  <w:num w:numId="47">
    <w:abstractNumId w:val="6"/>
    <w:lvlOverride w:ilvl="0">
      <w:startOverride w:val="1"/>
    </w:lvlOverride>
  </w:num>
  <w:num w:numId="48">
    <w:abstractNumId w:val="3"/>
  </w:num>
  <w:num w:numId="49">
    <w:abstractNumId w:val="6"/>
    <w:lvlOverride w:ilvl="0">
      <w:startOverride w:val="1"/>
    </w:lvlOverride>
  </w:num>
  <w:num w:numId="50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00C36"/>
    <w:rsid w:val="00005BCD"/>
    <w:rsid w:val="00014062"/>
    <w:rsid w:val="00017242"/>
    <w:rsid w:val="00030E0C"/>
    <w:rsid w:val="00036417"/>
    <w:rsid w:val="00051C63"/>
    <w:rsid w:val="00062F9D"/>
    <w:rsid w:val="0008070F"/>
    <w:rsid w:val="000F266A"/>
    <w:rsid w:val="001044BC"/>
    <w:rsid w:val="00110919"/>
    <w:rsid w:val="00110E91"/>
    <w:rsid w:val="001267AA"/>
    <w:rsid w:val="0015029E"/>
    <w:rsid w:val="00153A47"/>
    <w:rsid w:val="0017254A"/>
    <w:rsid w:val="00173578"/>
    <w:rsid w:val="00181128"/>
    <w:rsid w:val="00184CB3"/>
    <w:rsid w:val="001A6D27"/>
    <w:rsid w:val="001B37B8"/>
    <w:rsid w:val="001C2018"/>
    <w:rsid w:val="001C5929"/>
    <w:rsid w:val="001C700C"/>
    <w:rsid w:val="001C74C7"/>
    <w:rsid w:val="001F1798"/>
    <w:rsid w:val="00234F62"/>
    <w:rsid w:val="002419F7"/>
    <w:rsid w:val="00241AC5"/>
    <w:rsid w:val="00274258"/>
    <w:rsid w:val="002B0EB3"/>
    <w:rsid w:val="002B290D"/>
    <w:rsid w:val="002B2B3B"/>
    <w:rsid w:val="002C2533"/>
    <w:rsid w:val="002E723E"/>
    <w:rsid w:val="002F2959"/>
    <w:rsid w:val="00313D22"/>
    <w:rsid w:val="00333182"/>
    <w:rsid w:val="003531FC"/>
    <w:rsid w:val="003534F8"/>
    <w:rsid w:val="00376828"/>
    <w:rsid w:val="0039402A"/>
    <w:rsid w:val="003E54E7"/>
    <w:rsid w:val="004171A1"/>
    <w:rsid w:val="00420C99"/>
    <w:rsid w:val="00445B86"/>
    <w:rsid w:val="00453B10"/>
    <w:rsid w:val="004621B6"/>
    <w:rsid w:val="00463F98"/>
    <w:rsid w:val="004B513D"/>
    <w:rsid w:val="004C11F9"/>
    <w:rsid w:val="004D1505"/>
    <w:rsid w:val="004E6690"/>
    <w:rsid w:val="00546CA5"/>
    <w:rsid w:val="0055105F"/>
    <w:rsid w:val="005B3DCC"/>
    <w:rsid w:val="005B4F9D"/>
    <w:rsid w:val="006207A3"/>
    <w:rsid w:val="00627B34"/>
    <w:rsid w:val="00633D3A"/>
    <w:rsid w:val="00673B55"/>
    <w:rsid w:val="00675E8E"/>
    <w:rsid w:val="006855C6"/>
    <w:rsid w:val="006F533A"/>
    <w:rsid w:val="007300E4"/>
    <w:rsid w:val="0074460D"/>
    <w:rsid w:val="007555A1"/>
    <w:rsid w:val="00764586"/>
    <w:rsid w:val="0077671C"/>
    <w:rsid w:val="007A2D07"/>
    <w:rsid w:val="007B16CB"/>
    <w:rsid w:val="007B3EE5"/>
    <w:rsid w:val="007E26ED"/>
    <w:rsid w:val="007F23C1"/>
    <w:rsid w:val="007F729D"/>
    <w:rsid w:val="008129D6"/>
    <w:rsid w:val="00826A54"/>
    <w:rsid w:val="00844951"/>
    <w:rsid w:val="008665EA"/>
    <w:rsid w:val="00880BA9"/>
    <w:rsid w:val="008E0A62"/>
    <w:rsid w:val="008E38B2"/>
    <w:rsid w:val="008F541C"/>
    <w:rsid w:val="008F7988"/>
    <w:rsid w:val="0093799C"/>
    <w:rsid w:val="00957A18"/>
    <w:rsid w:val="00964E91"/>
    <w:rsid w:val="009B6371"/>
    <w:rsid w:val="009C752D"/>
    <w:rsid w:val="009D7911"/>
    <w:rsid w:val="00A06173"/>
    <w:rsid w:val="00A373E1"/>
    <w:rsid w:val="00A56580"/>
    <w:rsid w:val="00A70B51"/>
    <w:rsid w:val="00AA3931"/>
    <w:rsid w:val="00AA49DF"/>
    <w:rsid w:val="00B06241"/>
    <w:rsid w:val="00B1391A"/>
    <w:rsid w:val="00B21C64"/>
    <w:rsid w:val="00B3469F"/>
    <w:rsid w:val="00B51F9B"/>
    <w:rsid w:val="00B94FA3"/>
    <w:rsid w:val="00BA0127"/>
    <w:rsid w:val="00BB6A69"/>
    <w:rsid w:val="00BD535C"/>
    <w:rsid w:val="00C422BA"/>
    <w:rsid w:val="00C827AC"/>
    <w:rsid w:val="00C90999"/>
    <w:rsid w:val="00CD2591"/>
    <w:rsid w:val="00D0574C"/>
    <w:rsid w:val="00D105A1"/>
    <w:rsid w:val="00D310C4"/>
    <w:rsid w:val="00D32801"/>
    <w:rsid w:val="00D62BEA"/>
    <w:rsid w:val="00DA62FF"/>
    <w:rsid w:val="00DD3FBE"/>
    <w:rsid w:val="00DF2920"/>
    <w:rsid w:val="00DF5FF7"/>
    <w:rsid w:val="00E16BE3"/>
    <w:rsid w:val="00E32441"/>
    <w:rsid w:val="00E40561"/>
    <w:rsid w:val="00E52DCD"/>
    <w:rsid w:val="00E85B63"/>
    <w:rsid w:val="00E92133"/>
    <w:rsid w:val="00E96B63"/>
    <w:rsid w:val="00ED54D7"/>
    <w:rsid w:val="00F10FE4"/>
    <w:rsid w:val="00F210D6"/>
    <w:rsid w:val="00F2220E"/>
    <w:rsid w:val="00F24E45"/>
    <w:rsid w:val="00F336B0"/>
    <w:rsid w:val="00F37A48"/>
    <w:rsid w:val="00F627D0"/>
    <w:rsid w:val="00F75AAB"/>
    <w:rsid w:val="00F86317"/>
    <w:rsid w:val="00FA5899"/>
    <w:rsid w:val="00FF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B63"/>
    <w:pPr>
      <w:keepNext/>
      <w:keepLines/>
      <w:numPr>
        <w:numId w:val="46"/>
      </w:numPr>
      <w:spacing w:before="200" w:after="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E85B63"/>
    <w:pPr>
      <w:numPr>
        <w:numId w:val="48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E85B63"/>
    <w:pPr>
      <w:tabs>
        <w:tab w:val="clear" w:pos="864"/>
        <w:tab w:val="num" w:pos="288"/>
      </w:tabs>
      <w:ind w:left="792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BD535C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B63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5B63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85B63"/>
    <w:rPr>
      <w:rFonts w:ascii="Arial" w:hAnsi="Arial"/>
      <w:i/>
      <w:sz w:val="16"/>
    </w:rPr>
  </w:style>
  <w:style w:type="character" w:styleId="Hyperlink">
    <w:name w:val="Hyperlink"/>
    <w:basedOn w:val="DefaultParagraphFont"/>
    <w:uiPriority w:val="99"/>
    <w:unhideWhenUsed/>
    <w:rsid w:val="008665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litwareinc.co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E1102"/>
    <w:rsid w:val="001C01DB"/>
    <w:rsid w:val="002A32CB"/>
    <w:rsid w:val="003262B3"/>
    <w:rsid w:val="00423DED"/>
    <w:rsid w:val="005063E5"/>
    <w:rsid w:val="00667EDD"/>
    <w:rsid w:val="00772DFA"/>
    <w:rsid w:val="0079511C"/>
    <w:rsid w:val="009423CA"/>
    <w:rsid w:val="00A31794"/>
    <w:rsid w:val="00C93A77"/>
    <w:rsid w:val="00CE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http://intranet.sharepointblackops.com/Courses/SPW401/_layouts/DocIdRedir.aspx?ID=3CC2HQU7XWNV-74-11</Url>
      <Description>3CC2HQU7XWNV-74-11</Description>
    </_dlc_DocIdUrl>
    <_dlc_DocId xmlns="c83d3ea4-1015-4b4b-bfa9-09fbcd7aa64d">3CC2HQU7XWNV-74-11</_dlc_Doc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396F64B-17CF-4A5E-AFFC-9994B9776E60}"/>
</file>

<file path=customXml/itemProps2.xml><?xml version="1.0" encoding="utf-8"?>
<ds:datastoreItem xmlns:ds="http://schemas.openxmlformats.org/officeDocument/2006/customXml" ds:itemID="{64B76C3E-E48A-40B1-A829-F1D31CA555B3}"/>
</file>

<file path=customXml/itemProps3.xml><?xml version="1.0" encoding="utf-8"?>
<ds:datastoreItem xmlns:ds="http://schemas.openxmlformats.org/officeDocument/2006/customXml" ds:itemID="{98665A71-D82F-4466-8BD0-525D6E2E2FEB}"/>
</file>

<file path=customXml/itemProps4.xml><?xml version="1.0" encoding="utf-8"?>
<ds:datastoreItem xmlns:ds="http://schemas.openxmlformats.org/officeDocument/2006/customXml" ds:itemID="{932E08BD-1C9A-4124-98C3-A59E67C40542}"/>
</file>

<file path=customXml/itemProps5.xml><?xml version="1.0" encoding="utf-8"?>
<ds:datastoreItem xmlns:ds="http://schemas.openxmlformats.org/officeDocument/2006/customXml" ds:itemID="{5E086BF4-3BAE-4114-860C-C464C41004F6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0</TotalTime>
  <Pages>18</Pages>
  <Words>5058</Words>
  <Characters>28834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33825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dcterms:created xsi:type="dcterms:W3CDTF">2009-07-09T14:01:00Z</dcterms:created>
  <dcterms:modified xsi:type="dcterms:W3CDTF">2009-07-09T14:01:00Z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25eed25e-36aa-4f53-8c3a-95dc2d5cb698</vt:lpwstr>
  </property>
</Properties>
</file>