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7" w:rsidRDefault="004B513D" w:rsidP="00B51F9B">
      <w:pPr>
        <w:pStyle w:val="Heading1"/>
      </w:pPr>
      <w:r>
        <w:t xml:space="preserve">Lab </w:t>
      </w:r>
      <w:sdt>
        <w:sdtPr>
          <w:alias w:val="Lab Number"/>
          <w:tag w:val="LabNumber"/>
          <w:id w:val="114487585"/>
          <w:placeholder>
            <w:docPart w:val="648434127DB94BD1A4BC9B680A34B7A4"/>
          </w:placeholder>
          <w:text/>
        </w:sdtPr>
        <w:sdtContent>
          <w:r w:rsidR="00B50759">
            <w:t>09</w:t>
          </w:r>
        </w:sdtContent>
      </w:sdt>
      <w:r w:rsidR="00F86317">
        <w:t xml:space="preserve">: </w:t>
      </w:r>
      <w:r w:rsidR="00B50759">
        <w:t>Creating custom Instantiation and Modification Forms</w:t>
      </w:r>
    </w:p>
    <w:p w:rsidR="000F495A" w:rsidRDefault="000F495A" w:rsidP="000F495A">
      <w:pPr>
        <w:pStyle w:val="LabOverview"/>
      </w:pPr>
      <w:r w:rsidRPr="00062F9D">
        <w:rPr>
          <w:b/>
        </w:rPr>
        <w:t>Lab Overview:</w:t>
      </w:r>
      <w:r>
        <w:t xml:space="preserve"> </w:t>
      </w:r>
      <w:r w:rsidR="00757E82">
        <w:t>Now that the management of Litware Inc. has b</w:t>
      </w:r>
      <w:r w:rsidR="00AF3FB2">
        <w:t>ecome comfortable with the built</w:t>
      </w:r>
      <w:r w:rsidR="00757E82">
        <w:t xml:space="preserve"> in functionality of SharePoint workflows, they have started to request extra features.  They have requested a workflow system that archives documents in another document library.  When the document library manager chooses to archive a document, they manually start a workflow, which creates an approval task.</w:t>
      </w:r>
    </w:p>
    <w:p w:rsidR="000F495A" w:rsidRDefault="000F495A" w:rsidP="000F495A">
      <w:pPr>
        <w:pStyle w:val="LabOverview"/>
      </w:pPr>
      <w:r>
        <w:t xml:space="preserve">In this lab, </w:t>
      </w:r>
      <w:r w:rsidR="009A1D67">
        <w:t>you will</w:t>
      </w:r>
      <w:r>
        <w:t xml:space="preserve"> be adding an Instantiation form and a Modification form to the workflow.  This will allow the user to override the association settings when starting the workflow and even change them while the workflow is running.  With these two forms added, the archive workflow will be complete.</w:t>
      </w:r>
    </w:p>
    <w:p w:rsidR="00E70CDA" w:rsidRDefault="00E70CDA" w:rsidP="00E70CDA">
      <w:pPr>
        <w:pStyle w:val="Heading2"/>
      </w:pPr>
      <w:r>
        <w:t>Exercise 0: Setup</w:t>
      </w:r>
    </w:p>
    <w:p w:rsidR="00E70CDA" w:rsidRDefault="00E70CDA" w:rsidP="00E70CDA">
      <w:pPr>
        <w:pStyle w:val="Heading3"/>
        <w:spacing w:before="120" w:after="40"/>
      </w:pPr>
      <w:r>
        <w:t xml:space="preserve">If you </w:t>
      </w:r>
      <w:r w:rsidR="009A1D67">
        <w:t>did not</w:t>
      </w:r>
      <w:r>
        <w:t xml:space="preserve"> complete lab 4, you’ll need to create the </w:t>
      </w:r>
      <w:r w:rsidRPr="00B15B6F">
        <w:rPr>
          <w:b/>
        </w:rPr>
        <w:t>Demo</w:t>
      </w:r>
      <w:r>
        <w:t xml:space="preserve"> site collection.</w:t>
      </w:r>
    </w:p>
    <w:p w:rsidR="00E70CDA" w:rsidRPr="0033384F" w:rsidRDefault="00E70CDA" w:rsidP="009A1D67">
      <w:pPr>
        <w:pStyle w:val="Heading4"/>
      </w:pPr>
      <w:r w:rsidRPr="0033384F">
        <w:t xml:space="preserve">Open SharePoint and browse to the </w:t>
      </w:r>
      <w:r w:rsidRPr="009A1D67">
        <w:rPr>
          <w:b/>
        </w:rPr>
        <w:t>Demo</w:t>
      </w:r>
      <w:r w:rsidRPr="0033384F">
        <w:t xml:space="preserve"> site collection</w:t>
      </w:r>
    </w:p>
    <w:p w:rsidR="00E70CDA" w:rsidRPr="0033384F" w:rsidRDefault="00E70CDA" w:rsidP="00E70CDA">
      <w:pPr>
        <w:pStyle w:val="Heading5"/>
      </w:pPr>
      <w:r w:rsidRPr="0033384F">
        <w:t xml:space="preserve">The url is </w:t>
      </w:r>
      <w:r w:rsidRPr="0033384F">
        <w:rPr>
          <w:b/>
        </w:rPr>
        <w:t>http://litwareinc.com/sites/Demo</w:t>
      </w:r>
      <w:r w:rsidRPr="0033384F">
        <w:t>.</w:t>
      </w:r>
    </w:p>
    <w:p w:rsidR="00E70CDA" w:rsidRPr="0033384F" w:rsidRDefault="00E70CDA" w:rsidP="00E70CDA">
      <w:pPr>
        <w:pStyle w:val="Heading5"/>
      </w:pPr>
      <w:r w:rsidRPr="0033384F">
        <w:t xml:space="preserve">If the site collection does not exist, create it using the </w:t>
      </w:r>
      <w:r w:rsidRPr="0033384F">
        <w:rPr>
          <w:b/>
        </w:rPr>
        <w:t>CreateDemo.bat</w:t>
      </w:r>
      <w:r w:rsidRPr="0033384F">
        <w:t xml:space="preserve"> file in the </w:t>
      </w:r>
      <w:r w:rsidRPr="0033384F">
        <w:rPr>
          <w:b/>
        </w:rPr>
        <w:t>C:\Labs\Files folder</w:t>
      </w:r>
      <w:r w:rsidRPr="0033384F">
        <w:t>.</w:t>
      </w:r>
    </w:p>
    <w:p w:rsidR="00E70CDA" w:rsidRDefault="00E70CDA" w:rsidP="00E70CDA">
      <w:pPr>
        <w:pStyle w:val="Heading3"/>
        <w:spacing w:before="120" w:after="40"/>
      </w:pPr>
      <w:r>
        <w:t xml:space="preserve">Open the starter </w:t>
      </w:r>
      <w:r>
        <w:rPr>
          <w:b/>
        </w:rPr>
        <w:t>VS</w:t>
      </w:r>
      <w:r w:rsidRPr="00B15B6F">
        <w:rPr>
          <w:b/>
        </w:rPr>
        <w:t xml:space="preserve"> 2008</w:t>
      </w:r>
      <w:r>
        <w:t xml:space="preserve"> solution at </w:t>
      </w:r>
      <w:r w:rsidRPr="00B15B6F">
        <w:rPr>
          <w:b/>
        </w:rPr>
        <w:t>\Labs\Lab0</w:t>
      </w:r>
      <w:r>
        <w:rPr>
          <w:b/>
        </w:rPr>
        <w:t>9</w:t>
      </w:r>
      <w:r w:rsidRPr="00B15B6F">
        <w:rPr>
          <w:b/>
        </w:rPr>
        <w:t>\StarterFiles\</w:t>
      </w:r>
      <w:r>
        <w:rPr>
          <w:b/>
        </w:rPr>
        <w:t>DocumentArchive Part 4</w:t>
      </w:r>
      <w:r w:rsidRPr="00B15B6F">
        <w:rPr>
          <w:b/>
        </w:rPr>
        <w:t>.sl</w:t>
      </w:r>
      <w:r>
        <w:rPr>
          <w:b/>
        </w:rPr>
        <w:t>n</w:t>
      </w:r>
      <w:r w:rsidRPr="00B15B6F">
        <w:t>.</w:t>
      </w:r>
    </w:p>
    <w:p w:rsidR="00F86317" w:rsidRDefault="003E54E7" w:rsidP="00B51F9B">
      <w:pPr>
        <w:pStyle w:val="Heading2"/>
      </w:pPr>
      <w:r w:rsidRPr="000F266A">
        <w:t>Exercise 1</w:t>
      </w:r>
      <w:r>
        <w:t xml:space="preserve">: </w:t>
      </w:r>
      <w:r w:rsidR="00B50759">
        <w:t>Creating a Cus</w:t>
      </w:r>
      <w:r w:rsidR="008D62C4">
        <w:t>t</w:t>
      </w:r>
      <w:r w:rsidR="00B50759">
        <w:t>om Instantiation Form</w:t>
      </w:r>
    </w:p>
    <w:p w:rsidR="00027052" w:rsidRDefault="00027052" w:rsidP="000F495A">
      <w:pPr>
        <w:pStyle w:val="Heading3"/>
        <w:numPr>
          <w:ilvl w:val="0"/>
          <w:numId w:val="37"/>
        </w:numPr>
        <w:ind w:left="360"/>
      </w:pPr>
      <w:r>
        <w:t xml:space="preserve">Add a new base class named </w:t>
      </w:r>
      <w:r w:rsidRPr="000F495A">
        <w:rPr>
          <w:b/>
        </w:rPr>
        <w:t>DocArchivePart</w:t>
      </w:r>
      <w:r w:rsidR="00D82D27" w:rsidRPr="000F495A">
        <w:rPr>
          <w:b/>
        </w:rPr>
        <w:t>4Init</w:t>
      </w:r>
      <w:r w:rsidRPr="000F495A">
        <w:rPr>
          <w:b/>
        </w:rPr>
        <w:t>Form</w:t>
      </w:r>
      <w:r>
        <w:t xml:space="preserve"> that will be uses as the code behind for an ASPX page.</w:t>
      </w:r>
    </w:p>
    <w:p w:rsidR="00027052" w:rsidRDefault="00027052" w:rsidP="00027052">
      <w:pPr>
        <w:pStyle w:val="Heading4"/>
      </w:pPr>
      <w:r>
        <w:t xml:space="preserve">Create a new class named </w:t>
      </w:r>
      <w:r w:rsidRPr="00D82D27">
        <w:rPr>
          <w:b/>
        </w:rPr>
        <w:t>DocArchivePart</w:t>
      </w:r>
      <w:r w:rsidR="00D82D27" w:rsidRPr="00D82D27">
        <w:rPr>
          <w:b/>
        </w:rPr>
        <w:t>4Init</w:t>
      </w:r>
      <w:r w:rsidRPr="00D82D27">
        <w:rPr>
          <w:b/>
        </w:rPr>
        <w:t>Form</w:t>
      </w:r>
      <w:r>
        <w:t xml:space="preserve"> in the </w:t>
      </w:r>
      <w:r w:rsidRPr="000F495A">
        <w:rPr>
          <w:b/>
        </w:rPr>
        <w:t>UI</w:t>
      </w:r>
      <w:r>
        <w:t xml:space="preserve"> folder.</w:t>
      </w:r>
    </w:p>
    <w:p w:rsidR="00027052" w:rsidRDefault="00027052" w:rsidP="00027052">
      <w:pPr>
        <w:pStyle w:val="Heading5"/>
      </w:pPr>
      <w:r>
        <w:t xml:space="preserve">Right click the </w:t>
      </w:r>
      <w:r>
        <w:rPr>
          <w:b/>
        </w:rPr>
        <w:t>UI</w:t>
      </w:r>
      <w:r>
        <w:t xml:space="preserve"> folder and click </w:t>
      </w:r>
      <w:r w:rsidRPr="0047493E">
        <w:rPr>
          <w:b/>
        </w:rPr>
        <w:t xml:space="preserve">Add -&gt; </w:t>
      </w:r>
      <w:r>
        <w:rPr>
          <w:b/>
        </w:rPr>
        <w:t>Class</w:t>
      </w:r>
      <w:r w:rsidRPr="0047493E">
        <w:rPr>
          <w:b/>
        </w:rPr>
        <w:t>…</w:t>
      </w:r>
      <w:r w:rsidRPr="0047493E">
        <w:t>.</w:t>
      </w:r>
    </w:p>
    <w:p w:rsidR="00027052" w:rsidRPr="0047493E" w:rsidRDefault="00027052" w:rsidP="00027052">
      <w:pPr>
        <w:pStyle w:val="Heading5"/>
      </w:pPr>
      <w:r>
        <w:t xml:space="preserve">Name the new file </w:t>
      </w:r>
      <w:r>
        <w:rPr>
          <w:b/>
        </w:rPr>
        <w:t>DocArchivePart</w:t>
      </w:r>
      <w:r w:rsidR="00D82D27">
        <w:rPr>
          <w:b/>
        </w:rPr>
        <w:t>4Init</w:t>
      </w:r>
      <w:r>
        <w:rPr>
          <w:b/>
        </w:rPr>
        <w:t xml:space="preserve">Form.cs </w:t>
      </w:r>
      <w:r>
        <w:t xml:space="preserve">and click </w:t>
      </w:r>
      <w:r w:rsidRPr="0047493E">
        <w:rPr>
          <w:b/>
        </w:rPr>
        <w:t>Add</w:t>
      </w:r>
      <w:r>
        <w:t>.</w:t>
      </w:r>
    </w:p>
    <w:p w:rsidR="00027052" w:rsidRDefault="00027052" w:rsidP="00027052">
      <w:pPr>
        <w:pStyle w:val="Heading4"/>
      </w:pPr>
      <w:r>
        <w:t xml:space="preserve">Change the </w:t>
      </w:r>
      <w:r w:rsidRPr="00D82D27">
        <w:rPr>
          <w:b/>
        </w:rPr>
        <w:t>DocArchivePart</w:t>
      </w:r>
      <w:r w:rsidR="00D82D27" w:rsidRPr="00D82D27">
        <w:rPr>
          <w:b/>
        </w:rPr>
        <w:t>4Init</w:t>
      </w:r>
      <w:r w:rsidRPr="00D82D27">
        <w:rPr>
          <w:b/>
        </w:rPr>
        <w:t>Form</w:t>
      </w:r>
      <w:r>
        <w:t xml:space="preserve"> class into a public class that derives from </w:t>
      </w:r>
      <w:r w:rsidRPr="00D82D27">
        <w:rPr>
          <w:b/>
        </w:rPr>
        <w:t>Microsoft</w:t>
      </w:r>
      <w:r w:rsidRPr="00A15FE8">
        <w:rPr>
          <w:b/>
        </w:rPr>
        <w:t>.SharePoint.WebControls.LayoutsPageBase</w:t>
      </w:r>
      <w:r>
        <w:t>.</w:t>
      </w:r>
    </w:p>
    <w:p w:rsidR="00027052" w:rsidRPr="0047587C" w:rsidRDefault="00027052" w:rsidP="00027052">
      <w:pPr>
        <w:pStyle w:val="ExerciseStepLevel2Code"/>
      </w:pPr>
      <w:r w:rsidRPr="0047587C">
        <w:t xml:space="preserve">public abstract class </w:t>
      </w:r>
      <w:r>
        <w:t>DocArchivePart</w:t>
      </w:r>
      <w:r w:rsidR="00D82D27">
        <w:t>4Init</w:t>
      </w:r>
      <w:r>
        <w:t>Form</w:t>
      </w:r>
      <w:r w:rsidRPr="0047587C">
        <w:t xml:space="preserve"> : LayoutsPageBase</w:t>
      </w:r>
    </w:p>
    <w:p w:rsidR="00027052" w:rsidRPr="0047587C" w:rsidRDefault="00027052" w:rsidP="00027052">
      <w:pPr>
        <w:pStyle w:val="ExerciseStepLevel2Code"/>
      </w:pPr>
      <w:r w:rsidRPr="0047587C">
        <w:t>{</w:t>
      </w:r>
    </w:p>
    <w:p w:rsidR="00027052" w:rsidRDefault="00027052" w:rsidP="00027052">
      <w:pPr>
        <w:pStyle w:val="ExerciseStepLevel2Code"/>
      </w:pPr>
      <w:r w:rsidRPr="0047587C">
        <w:t>}</w:t>
      </w:r>
    </w:p>
    <w:p w:rsidR="00027052" w:rsidRDefault="00027052" w:rsidP="00027052">
      <w:pPr>
        <w:pStyle w:val="Heading4"/>
      </w:pPr>
      <w:r>
        <w:t xml:space="preserve">Add private fields to the class to store information about the </w:t>
      </w:r>
      <w:r w:rsidR="00D82D27">
        <w:t>workflow association to be started as well as the list item the workflow instance will be attached to</w:t>
      </w:r>
      <w:r>
        <w:t>.</w:t>
      </w:r>
    </w:p>
    <w:p w:rsidR="00D82D27" w:rsidRPr="00D82D27" w:rsidRDefault="00D82D27" w:rsidP="00D82D27">
      <w:pPr>
        <w:pStyle w:val="ExerciseStepLevel2Code"/>
      </w:pPr>
      <w:r w:rsidRPr="00D82D27">
        <w:t>private SPWorkflowAssociation _workflowAssociation;</w:t>
      </w:r>
    </w:p>
    <w:p w:rsidR="00D82D27" w:rsidRPr="00D82D27" w:rsidRDefault="00D82D27" w:rsidP="00D82D27">
      <w:pPr>
        <w:pStyle w:val="ExerciseStepLevel2Code"/>
      </w:pPr>
      <w:r w:rsidRPr="00D82D27">
        <w:t>private SPList _list;</w:t>
      </w:r>
    </w:p>
    <w:p w:rsidR="00D82D27" w:rsidRPr="00D82D27" w:rsidRDefault="00D82D27" w:rsidP="00D82D27">
      <w:pPr>
        <w:pStyle w:val="ExerciseStepLevel2Code"/>
      </w:pPr>
      <w:r w:rsidRPr="00D82D27">
        <w:t>private SPListItem _listItem;</w:t>
      </w:r>
    </w:p>
    <w:p w:rsidR="009A1D67" w:rsidRDefault="009A1D67">
      <w:pPr>
        <w:ind w:left="720"/>
        <w:rPr>
          <w:rFonts w:eastAsiaTheme="majorEastAsia" w:cs="Arial"/>
          <w:bCs/>
        </w:rPr>
      </w:pPr>
      <w:r>
        <w:br w:type="page"/>
      </w:r>
    </w:p>
    <w:p w:rsidR="00027052" w:rsidRDefault="00027052" w:rsidP="00027052">
      <w:pPr>
        <w:pStyle w:val="Heading3"/>
      </w:pPr>
      <w:r>
        <w:lastRenderedPageBreak/>
        <w:t xml:space="preserve">Add a </w:t>
      </w:r>
      <w:r w:rsidRPr="009A1D67">
        <w:rPr>
          <w:b/>
        </w:rPr>
        <w:t>protected</w:t>
      </w:r>
      <w:r>
        <w:t xml:space="preserve"> field and property that will allow interaction between the ASPX page and the code behind.</w:t>
      </w:r>
    </w:p>
    <w:p w:rsidR="00027052" w:rsidRDefault="00027052" w:rsidP="00027052">
      <w:pPr>
        <w:pStyle w:val="Heading4"/>
      </w:pPr>
      <w:r>
        <w:t xml:space="preserve">Add a </w:t>
      </w:r>
      <w:r w:rsidRPr="00AC045D">
        <w:rPr>
          <w:b/>
        </w:rPr>
        <w:t>protected</w:t>
      </w:r>
      <w:r>
        <w:t xml:space="preserve"> field named </w:t>
      </w:r>
      <w:r w:rsidR="00D82D27">
        <w:rPr>
          <w:b/>
        </w:rPr>
        <w:t>pp</w:t>
      </w:r>
      <w:r w:rsidR="00E12452">
        <w:rPr>
          <w:b/>
        </w:rPr>
        <w:t>k</w:t>
      </w:r>
      <w:r w:rsidR="00D82D27">
        <w:rPr>
          <w:b/>
        </w:rPr>
        <w:t>Approver</w:t>
      </w:r>
      <w:r>
        <w:t xml:space="preserve"> of type </w:t>
      </w:r>
      <w:r w:rsidR="00D82D27">
        <w:rPr>
          <w:b/>
        </w:rPr>
        <w:t xml:space="preserve">PeopleEditor </w:t>
      </w:r>
      <w:r>
        <w:t>to the class.</w:t>
      </w:r>
    </w:p>
    <w:p w:rsidR="00027052" w:rsidRDefault="00027052" w:rsidP="00027052">
      <w:pPr>
        <w:pStyle w:val="Heading4"/>
      </w:pPr>
      <w:r>
        <w:t xml:space="preserve">Add a </w:t>
      </w:r>
      <w:r w:rsidRPr="00AC045D">
        <w:rPr>
          <w:b/>
        </w:rPr>
        <w:t>protected</w:t>
      </w:r>
      <w:r>
        <w:t xml:space="preserve"> field named </w:t>
      </w:r>
      <w:r>
        <w:rPr>
          <w:b/>
        </w:rPr>
        <w:t xml:space="preserve">lstArchiveList </w:t>
      </w:r>
      <w:r>
        <w:t xml:space="preserve">of type </w:t>
      </w:r>
      <w:r>
        <w:rPr>
          <w:b/>
        </w:rPr>
        <w:t>DropDownList</w:t>
      </w:r>
      <w:r>
        <w:t xml:space="preserve"> to the class.</w:t>
      </w:r>
    </w:p>
    <w:p w:rsidR="00D82D27" w:rsidRDefault="00D82D27" w:rsidP="00D82D27">
      <w:pPr>
        <w:pStyle w:val="Heading4"/>
      </w:pPr>
      <w:r>
        <w:t xml:space="preserve">Add a </w:t>
      </w:r>
      <w:r w:rsidRPr="00AC045D">
        <w:rPr>
          <w:b/>
        </w:rPr>
        <w:t>protected</w:t>
      </w:r>
      <w:r>
        <w:t xml:space="preserve"> property named </w:t>
      </w:r>
      <w:r>
        <w:rPr>
          <w:b/>
        </w:rPr>
        <w:t>WorkflowName</w:t>
      </w:r>
      <w:r>
        <w:t xml:space="preserve"> of type string to the class.  Have it return the </w:t>
      </w:r>
      <w:r w:rsidRPr="007B5A59">
        <w:rPr>
          <w:b/>
        </w:rPr>
        <w:t>Name</w:t>
      </w:r>
      <w:r>
        <w:t xml:space="preserve"> property of the _</w:t>
      </w:r>
      <w:r w:rsidRPr="00D82D27">
        <w:rPr>
          <w:b/>
        </w:rPr>
        <w:t>workflowAssociation</w:t>
      </w:r>
      <w:r>
        <w:t xml:space="preserve"> field.</w:t>
      </w:r>
    </w:p>
    <w:p w:rsidR="00D82D27" w:rsidRDefault="00D82D27" w:rsidP="00D82D27">
      <w:pPr>
        <w:pStyle w:val="Heading4"/>
      </w:pPr>
      <w:r>
        <w:t xml:space="preserve">Add a </w:t>
      </w:r>
      <w:r w:rsidRPr="00AC045D">
        <w:rPr>
          <w:b/>
        </w:rPr>
        <w:t>protected</w:t>
      </w:r>
      <w:r>
        <w:t xml:space="preserve"> property named </w:t>
      </w:r>
      <w:r>
        <w:rPr>
          <w:b/>
        </w:rPr>
        <w:t>ItemName</w:t>
      </w:r>
      <w:r>
        <w:t xml:space="preserve"> of type string to the class.  Have it return the </w:t>
      </w:r>
      <w:r w:rsidRPr="00D82D27">
        <w:rPr>
          <w:b/>
        </w:rPr>
        <w:t>DisplayName</w:t>
      </w:r>
      <w:r>
        <w:t xml:space="preserve"> property of the _</w:t>
      </w:r>
      <w:r w:rsidRPr="00D82D27">
        <w:rPr>
          <w:b/>
        </w:rPr>
        <w:t>listItem</w:t>
      </w:r>
      <w:r>
        <w:t xml:space="preserve"> field.</w:t>
      </w:r>
    </w:p>
    <w:p w:rsidR="00D82D27" w:rsidRPr="00D82D27" w:rsidRDefault="00D82D27" w:rsidP="00D82D27">
      <w:pPr>
        <w:pStyle w:val="ExerciseStepLevel2Code"/>
      </w:pPr>
      <w:r w:rsidRPr="00D82D27">
        <w:t>protected PeopleEditor ppkApprover;</w:t>
      </w:r>
    </w:p>
    <w:p w:rsidR="00D82D27" w:rsidRPr="00D82D27" w:rsidRDefault="00D82D27" w:rsidP="00D82D27">
      <w:pPr>
        <w:pStyle w:val="ExerciseStepLevel2Code"/>
      </w:pPr>
      <w:r w:rsidRPr="00D82D27">
        <w:t>protected DropDownList lstArchiveList;</w:t>
      </w:r>
    </w:p>
    <w:p w:rsidR="00D82D27" w:rsidRPr="00D82D27" w:rsidRDefault="00D82D27" w:rsidP="00D82D27">
      <w:pPr>
        <w:pStyle w:val="ExerciseStepLevel2Code"/>
      </w:pPr>
    </w:p>
    <w:p w:rsidR="00D82D27" w:rsidRPr="00D82D27" w:rsidRDefault="00D82D27" w:rsidP="00D82D27">
      <w:pPr>
        <w:pStyle w:val="ExerciseStepLevel2Code"/>
      </w:pPr>
      <w:r w:rsidRPr="00D82D27">
        <w:t>protected string WorkflowName</w:t>
      </w:r>
    </w:p>
    <w:p w:rsidR="00D82D27" w:rsidRPr="00D82D27" w:rsidRDefault="00D82D27" w:rsidP="00D82D27">
      <w:pPr>
        <w:pStyle w:val="ExerciseStepLevel2Code"/>
      </w:pPr>
      <w:r w:rsidRPr="00D82D27">
        <w:t>{</w:t>
      </w:r>
    </w:p>
    <w:p w:rsidR="00D82D27" w:rsidRPr="00D82D27" w:rsidRDefault="00D82D27" w:rsidP="00D82D27">
      <w:pPr>
        <w:pStyle w:val="ExerciseStepLevel2Code"/>
      </w:pPr>
      <w:r w:rsidRPr="00D82D27">
        <w:t xml:space="preserve">    get { return _workflowAssociation.Name; }</w:t>
      </w:r>
    </w:p>
    <w:p w:rsidR="00D82D27" w:rsidRPr="00D82D27" w:rsidRDefault="00D82D27" w:rsidP="00D82D27">
      <w:pPr>
        <w:pStyle w:val="ExerciseStepLevel2Code"/>
      </w:pPr>
      <w:r w:rsidRPr="00D82D27">
        <w:t>}</w:t>
      </w:r>
    </w:p>
    <w:p w:rsidR="00D82D27" w:rsidRPr="00D82D27" w:rsidRDefault="00D82D27" w:rsidP="00D82D27">
      <w:pPr>
        <w:pStyle w:val="ExerciseStepLevel2Code"/>
      </w:pPr>
    </w:p>
    <w:p w:rsidR="00D82D27" w:rsidRPr="00D82D27" w:rsidRDefault="00D82D27" w:rsidP="00D82D27">
      <w:pPr>
        <w:pStyle w:val="ExerciseStepLevel2Code"/>
      </w:pPr>
      <w:r w:rsidRPr="00D82D27">
        <w:t>protected string ItemName</w:t>
      </w:r>
    </w:p>
    <w:p w:rsidR="00D82D27" w:rsidRPr="00D82D27" w:rsidRDefault="00D82D27" w:rsidP="00D82D27">
      <w:pPr>
        <w:pStyle w:val="ExerciseStepLevel2Code"/>
      </w:pPr>
      <w:r w:rsidRPr="00D82D27">
        <w:t>{</w:t>
      </w:r>
    </w:p>
    <w:p w:rsidR="00D82D27" w:rsidRPr="00D82D27" w:rsidRDefault="00D82D27" w:rsidP="00D82D27">
      <w:pPr>
        <w:pStyle w:val="ExerciseStepLevel2Code"/>
      </w:pPr>
      <w:r w:rsidRPr="00D82D27">
        <w:t xml:space="preserve">    get { return _listItem.DisplayName; }</w:t>
      </w:r>
    </w:p>
    <w:p w:rsidR="00D82D27" w:rsidRPr="00D82D27" w:rsidRDefault="00D82D27" w:rsidP="00D82D27">
      <w:pPr>
        <w:pStyle w:val="ExerciseStepLevel2Code"/>
        <w:rPr>
          <w:rFonts w:ascii="Arial" w:hAnsi="Arial" w:cs="Arial"/>
          <w:noProof w:val="0"/>
        </w:rPr>
      </w:pPr>
      <w:r w:rsidRPr="00D82D27">
        <w:t>}</w:t>
      </w:r>
    </w:p>
    <w:p w:rsidR="00027052" w:rsidRDefault="00027052" w:rsidP="00D82D27">
      <w:pPr>
        <w:pStyle w:val="Heading3"/>
      </w:pPr>
      <w:r>
        <w:t xml:space="preserve">Override the </w:t>
      </w:r>
      <w:r w:rsidRPr="0041384D">
        <w:rPr>
          <w:b/>
        </w:rPr>
        <w:t>OnLoad</w:t>
      </w:r>
      <w:r>
        <w:t xml:space="preserve"> method in the new </w:t>
      </w:r>
      <w:r>
        <w:rPr>
          <w:b/>
        </w:rPr>
        <w:t>DocArchivePart</w:t>
      </w:r>
      <w:r w:rsidR="00D82D27">
        <w:rPr>
          <w:b/>
        </w:rPr>
        <w:t>4Init</w:t>
      </w:r>
      <w:r>
        <w:rPr>
          <w:b/>
        </w:rPr>
        <w:t>Form</w:t>
      </w:r>
      <w:r>
        <w:t xml:space="preserve"> class so it reads the </w:t>
      </w:r>
      <w:r w:rsidRPr="0041384D">
        <w:rPr>
          <w:b/>
        </w:rPr>
        <w:t>Url</w:t>
      </w:r>
      <w:r>
        <w:t xml:space="preserve"> parameters and creates the necessary SharePoint API objects and binds that data to the UI.</w:t>
      </w:r>
    </w:p>
    <w:p w:rsidR="00027052" w:rsidRDefault="00027052" w:rsidP="00027052">
      <w:pPr>
        <w:pStyle w:val="Heading4"/>
      </w:pPr>
      <w:r>
        <w:t xml:space="preserve">Override the </w:t>
      </w:r>
      <w:r w:rsidRPr="0041384D">
        <w:rPr>
          <w:b/>
        </w:rPr>
        <w:t>OnLoad</w:t>
      </w:r>
      <w:r>
        <w:t xml:space="preserve"> method of the base class.</w:t>
      </w:r>
    </w:p>
    <w:p w:rsidR="00027052" w:rsidRPr="0047587C" w:rsidRDefault="00027052" w:rsidP="00027052">
      <w:pPr>
        <w:pStyle w:val="ExerciseStepLevel2Code"/>
      </w:pPr>
      <w:r w:rsidRPr="0047587C">
        <w:t>protected override void OnLoad(EventArgs e)</w:t>
      </w:r>
    </w:p>
    <w:p w:rsidR="00027052" w:rsidRPr="000F495A" w:rsidRDefault="00027052" w:rsidP="00027052">
      <w:pPr>
        <w:pStyle w:val="ExerciseStepLevel2Code"/>
      </w:pPr>
      <w:r w:rsidRPr="0047587C">
        <w:t>{</w:t>
      </w:r>
      <w:r w:rsidR="000F495A">
        <w:t xml:space="preserve"> }</w:t>
      </w:r>
    </w:p>
    <w:p w:rsidR="00D82D27" w:rsidRDefault="00D82D27" w:rsidP="00027052">
      <w:pPr>
        <w:pStyle w:val="Heading4"/>
      </w:pPr>
      <w:r>
        <w:t xml:space="preserve">Retrieve the </w:t>
      </w:r>
      <w:r w:rsidR="002F6D62">
        <w:t>list id, list item id, content type id, and the workflow template id from the URL parameters list.</w:t>
      </w:r>
    </w:p>
    <w:p w:rsidR="002F6D62" w:rsidRPr="002F6D62" w:rsidRDefault="002F6D62" w:rsidP="002F6D62">
      <w:pPr>
        <w:pStyle w:val="ExerciseStepLevel2Code"/>
      </w:pPr>
      <w:r w:rsidRPr="002F6D62">
        <w:t>// read the form level parameters</w:t>
      </w:r>
    </w:p>
    <w:p w:rsidR="002F6D62" w:rsidRPr="002F6D62" w:rsidRDefault="002F6D62" w:rsidP="002F6D62">
      <w:pPr>
        <w:pStyle w:val="ExerciseStepLevel2Code"/>
      </w:pPr>
      <w:r w:rsidRPr="002F6D62">
        <w:t>string listId = Request.Params["List"];</w:t>
      </w:r>
    </w:p>
    <w:p w:rsidR="002F6D62" w:rsidRPr="002F6D62" w:rsidRDefault="002F6D62" w:rsidP="002F6D62">
      <w:pPr>
        <w:pStyle w:val="ExerciseStepLevel2Code"/>
      </w:pPr>
      <w:r w:rsidRPr="002F6D62">
        <w:t>string listItemId = Request.Params["ID"];</w:t>
      </w:r>
    </w:p>
    <w:p w:rsidR="002F6D62" w:rsidRPr="002F6D62" w:rsidRDefault="002F6D62" w:rsidP="002F6D62">
      <w:pPr>
        <w:pStyle w:val="ExerciseStepLevel2Code"/>
      </w:pPr>
      <w:r w:rsidRPr="002F6D62">
        <w:t>string ctypeId = Request.Params["ctype"];</w:t>
      </w:r>
    </w:p>
    <w:p w:rsidR="002F6D62" w:rsidRPr="002F6D62" w:rsidRDefault="002F6D62" w:rsidP="002F6D62">
      <w:pPr>
        <w:pStyle w:val="ExerciseStepLevel2Code"/>
      </w:pPr>
      <w:r w:rsidRPr="002F6D62">
        <w:t>string templateId = Request.Params["TemplateId"];</w:t>
      </w:r>
    </w:p>
    <w:p w:rsidR="00027052" w:rsidRDefault="00027052" w:rsidP="00027052">
      <w:pPr>
        <w:pStyle w:val="Heading4"/>
      </w:pPr>
      <w:r>
        <w:t xml:space="preserve">Read the </w:t>
      </w:r>
      <w:r w:rsidRPr="0041384D">
        <w:rPr>
          <w:b/>
        </w:rPr>
        <w:t>List</w:t>
      </w:r>
      <w:r>
        <w:t xml:space="preserve"> and </w:t>
      </w:r>
      <w:r w:rsidRPr="0041384D">
        <w:rPr>
          <w:b/>
        </w:rPr>
        <w:t>ID</w:t>
      </w:r>
      <w:r>
        <w:t xml:space="preserve"> </w:t>
      </w:r>
      <w:r w:rsidR="000F495A">
        <w:t>u</w:t>
      </w:r>
      <w:r>
        <w:t xml:space="preserve">rl parameters and use them to find the list and list item to </w:t>
      </w:r>
      <w:r w:rsidR="002F6D62">
        <w:t>use when attaching the new workflow instance</w:t>
      </w:r>
      <w:r>
        <w:t>.</w:t>
      </w:r>
    </w:p>
    <w:p w:rsidR="002F6D62" w:rsidRPr="002F6D62" w:rsidRDefault="002F6D62" w:rsidP="002F6D62">
      <w:pPr>
        <w:pStyle w:val="ExerciseStepLevel2Code"/>
      </w:pPr>
      <w:r w:rsidRPr="002F6D62">
        <w:t>// find the list and list item</w:t>
      </w:r>
    </w:p>
    <w:p w:rsidR="002F6D62" w:rsidRPr="002F6D62" w:rsidRDefault="002F6D62" w:rsidP="002F6D62">
      <w:pPr>
        <w:pStyle w:val="ExerciseStepLevel2Code"/>
      </w:pPr>
      <w:r w:rsidRPr="002F6D62">
        <w:t>_list = Web.Lists[new Guid(listId)];</w:t>
      </w:r>
    </w:p>
    <w:p w:rsidR="002F6D62" w:rsidRPr="002F6D62" w:rsidRDefault="002F6D62" w:rsidP="002F6D62">
      <w:pPr>
        <w:pStyle w:val="ExerciseStepLevel2Code"/>
      </w:pPr>
      <w:r w:rsidRPr="002F6D62">
        <w:t>_listItem = _list.GetItemById(int.Parse(listItemId));</w:t>
      </w:r>
    </w:p>
    <w:p w:rsidR="002F6D62" w:rsidRDefault="002F6D62" w:rsidP="00027052">
      <w:pPr>
        <w:pStyle w:val="Heading4"/>
      </w:pPr>
      <w:r>
        <w:t xml:space="preserve">Check if the workflow association can be found in the list’s collection of workflow associations accessed using the </w:t>
      </w:r>
      <w:r w:rsidRPr="002F6D62">
        <w:rPr>
          <w:b/>
        </w:rPr>
        <w:t>WorkflowAssociations</w:t>
      </w:r>
      <w:r>
        <w:t xml:space="preserve"> property.</w:t>
      </w:r>
    </w:p>
    <w:p w:rsidR="000F495A" w:rsidRPr="000F495A" w:rsidRDefault="000F495A" w:rsidP="000F495A">
      <w:pPr>
        <w:pStyle w:val="ExerciseStepLevel2Code"/>
      </w:pPr>
      <w:r w:rsidRPr="000F495A">
        <w:t>// check for the workflow association in the list</w:t>
      </w:r>
    </w:p>
    <w:p w:rsidR="000F495A" w:rsidRPr="000F495A" w:rsidRDefault="000F495A" w:rsidP="000F495A">
      <w:pPr>
        <w:pStyle w:val="ExerciseStepLevel2Code"/>
      </w:pPr>
      <w:r w:rsidRPr="000F495A">
        <w:t>_workflowAssociation = _list.WorkflowAssociations[new Guid(templateId)];</w:t>
      </w:r>
    </w:p>
    <w:p w:rsidR="009A1D67" w:rsidRDefault="009A1D67">
      <w:pPr>
        <w:ind w:left="720"/>
        <w:rPr>
          <w:sz w:val="18"/>
        </w:rPr>
      </w:pPr>
      <w:r>
        <w:br w:type="page"/>
      </w:r>
    </w:p>
    <w:p w:rsidR="002F6D62" w:rsidRDefault="002F6D62" w:rsidP="002F6D62">
      <w:pPr>
        <w:pStyle w:val="Heading4"/>
      </w:pPr>
      <w:r>
        <w:lastRenderedPageBreak/>
        <w:t xml:space="preserve">If the workflow association </w:t>
      </w:r>
      <w:r w:rsidR="009A1D67">
        <w:t>was not</w:t>
      </w:r>
      <w:r>
        <w:t xml:space="preserve"> found in the list’s </w:t>
      </w:r>
      <w:r w:rsidRPr="002F6D62">
        <w:rPr>
          <w:b/>
        </w:rPr>
        <w:t>WokflowAssociations</w:t>
      </w:r>
      <w:r>
        <w:t xml:space="preserve"> collection, find the content type the workflow association is connected to and check its </w:t>
      </w:r>
      <w:r w:rsidRPr="002F6D62">
        <w:rPr>
          <w:b/>
        </w:rPr>
        <w:t>WorkflowAssociations</w:t>
      </w:r>
      <w:r>
        <w:t xml:space="preserve"> collection.</w:t>
      </w:r>
    </w:p>
    <w:p w:rsidR="002F6D62" w:rsidRDefault="002F6D62" w:rsidP="002F6D62">
      <w:pPr>
        <w:pStyle w:val="Heading5"/>
      </w:pPr>
      <w:r>
        <w:t xml:space="preserve">Access the content types using the </w:t>
      </w:r>
      <w:r w:rsidRPr="002F6D62">
        <w:rPr>
          <w:b/>
        </w:rPr>
        <w:t>ctype</w:t>
      </w:r>
      <w:r>
        <w:t xml:space="preserve"> URL parameter and the </w:t>
      </w:r>
      <w:r w:rsidRPr="002F6D62">
        <w:rPr>
          <w:b/>
        </w:rPr>
        <w:t>ContentTypes</w:t>
      </w:r>
      <w:r>
        <w:t xml:space="preserve"> property of </w:t>
      </w:r>
      <w:r w:rsidRPr="002F6D62">
        <w:rPr>
          <w:b/>
        </w:rPr>
        <w:t>SPList</w:t>
      </w:r>
      <w:r>
        <w:t>.</w:t>
      </w:r>
    </w:p>
    <w:p w:rsidR="002F6D62" w:rsidRDefault="002F6D62" w:rsidP="002F6D62">
      <w:pPr>
        <w:pStyle w:val="Heading5"/>
      </w:pPr>
      <w:r>
        <w:t xml:space="preserve">Once the </w:t>
      </w:r>
      <w:r w:rsidRPr="002F6D62">
        <w:rPr>
          <w:b/>
        </w:rPr>
        <w:t>SPContentType</w:t>
      </w:r>
      <w:r>
        <w:t xml:space="preserve"> object is found, use its </w:t>
      </w:r>
      <w:r w:rsidRPr="002F6D62">
        <w:rPr>
          <w:b/>
        </w:rPr>
        <w:t>WorkflowAssociations</w:t>
      </w:r>
      <w:r>
        <w:t xml:space="preserve"> collection to lookup the workflow association.</w:t>
      </w:r>
    </w:p>
    <w:p w:rsidR="002F6D62" w:rsidRPr="002F6D62" w:rsidRDefault="002F6D62" w:rsidP="002F6D62">
      <w:pPr>
        <w:pStyle w:val="ExerciseStepLevel2Code"/>
      </w:pPr>
      <w:r w:rsidRPr="002F6D62">
        <w:t>// if the association wasn't found, check the content type</w:t>
      </w:r>
    </w:p>
    <w:p w:rsidR="002F6D62" w:rsidRPr="002F6D62" w:rsidRDefault="002F6D62" w:rsidP="002F6D62">
      <w:pPr>
        <w:pStyle w:val="ExerciseStepLevel2Code"/>
      </w:pPr>
      <w:r w:rsidRPr="002F6D62">
        <w:t>if (_workflowAssociation == null)</w:t>
      </w:r>
    </w:p>
    <w:p w:rsidR="002F6D62" w:rsidRPr="002F6D62" w:rsidRDefault="002F6D62" w:rsidP="002F6D62">
      <w:pPr>
        <w:pStyle w:val="ExerciseStepLevel2Code"/>
      </w:pPr>
      <w:r w:rsidRPr="002F6D62">
        <w:t>{</w:t>
      </w:r>
    </w:p>
    <w:p w:rsidR="000F495A" w:rsidRDefault="002F6D62" w:rsidP="002F6D62">
      <w:pPr>
        <w:pStyle w:val="ExerciseStepLevel2Code"/>
      </w:pPr>
      <w:r w:rsidRPr="002F6D62">
        <w:t xml:space="preserve">    SPContentType _contentType = </w:t>
      </w:r>
    </w:p>
    <w:p w:rsidR="002F6D62" w:rsidRPr="002F6D62" w:rsidRDefault="000F495A" w:rsidP="002F6D62">
      <w:pPr>
        <w:pStyle w:val="ExerciseStepLevel2Code"/>
      </w:pPr>
      <w:r>
        <w:t xml:space="preserve">        </w:t>
      </w:r>
      <w:r w:rsidR="002F6D62" w:rsidRPr="002F6D62">
        <w:t>_list.ContentTypes[new SPContentTypeId(ctypeId)];</w:t>
      </w:r>
    </w:p>
    <w:p w:rsidR="000F495A" w:rsidRDefault="002F6D62" w:rsidP="002F6D62">
      <w:pPr>
        <w:pStyle w:val="ExerciseStepLevel2Code"/>
      </w:pPr>
      <w:r w:rsidRPr="002F6D62">
        <w:t xml:space="preserve">    _workflowAssociation = </w:t>
      </w:r>
    </w:p>
    <w:p w:rsidR="002F6D62" w:rsidRPr="002F6D62" w:rsidRDefault="000F495A" w:rsidP="002F6D62">
      <w:pPr>
        <w:pStyle w:val="ExerciseStepLevel2Code"/>
      </w:pPr>
      <w:r>
        <w:t xml:space="preserve">        </w:t>
      </w:r>
      <w:r w:rsidR="002F6D62" w:rsidRPr="002F6D62">
        <w:t>_contentType.WorkflowAssociations[new Guid(templateId)];</w:t>
      </w:r>
    </w:p>
    <w:p w:rsidR="002F6D62" w:rsidRPr="002F6D62" w:rsidRDefault="002F6D62" w:rsidP="002F6D62">
      <w:pPr>
        <w:pStyle w:val="ExerciseStepLevel2Code"/>
      </w:pPr>
      <w:r w:rsidRPr="002F6D62">
        <w:t>}</w:t>
      </w:r>
    </w:p>
    <w:p w:rsidR="002F6D62" w:rsidRDefault="002F6D62" w:rsidP="00027052">
      <w:pPr>
        <w:pStyle w:val="Heading4"/>
      </w:pPr>
      <w:r>
        <w:t xml:space="preserve">In the event that a workflow association </w:t>
      </w:r>
      <w:r w:rsidR="009A1D67">
        <w:t>could not</w:t>
      </w:r>
      <w:r>
        <w:t xml:space="preserve"> be found in either of the locations, throw a new </w:t>
      </w:r>
      <w:r w:rsidRPr="00FB785D">
        <w:rPr>
          <w:b/>
        </w:rPr>
        <w:t>SPException</w:t>
      </w:r>
      <w:r>
        <w:t xml:space="preserve"> notifying the user of the problem.</w:t>
      </w:r>
    </w:p>
    <w:p w:rsidR="002F6D62" w:rsidRPr="006B0E61" w:rsidRDefault="002F6D62" w:rsidP="006B0E61">
      <w:pPr>
        <w:pStyle w:val="ExerciseStepLevel2Code"/>
      </w:pPr>
      <w:r w:rsidRPr="006B0E61">
        <w:t>// make sure the workflow association could be found</w:t>
      </w:r>
    </w:p>
    <w:p w:rsidR="002F6D62" w:rsidRPr="006B0E61" w:rsidRDefault="002F6D62" w:rsidP="006B0E61">
      <w:pPr>
        <w:pStyle w:val="ExerciseStepLevel2Code"/>
      </w:pPr>
      <w:r w:rsidRPr="006B0E61">
        <w:t>if (_workflowAssociation == null)</w:t>
      </w:r>
    </w:p>
    <w:p w:rsidR="002F6D62" w:rsidRPr="006B0E61" w:rsidRDefault="002F6D62" w:rsidP="006B0E61">
      <w:pPr>
        <w:pStyle w:val="ExerciseStepLevel2Code"/>
      </w:pPr>
      <w:r w:rsidRPr="006B0E61">
        <w:t xml:space="preserve">    throw new SPException("The requested workflow could not be found.");</w:t>
      </w:r>
    </w:p>
    <w:p w:rsidR="00027052" w:rsidRDefault="00027052" w:rsidP="006B0E61">
      <w:pPr>
        <w:pStyle w:val="Heading3"/>
      </w:pPr>
      <w:r>
        <w:t>If this request is not a postback</w:t>
      </w:r>
      <w:r w:rsidR="002F6D62">
        <w:t xml:space="preserve">, populate the </w:t>
      </w:r>
      <w:r w:rsidR="002F6D62" w:rsidRPr="006B0E61">
        <w:rPr>
          <w:b/>
        </w:rPr>
        <w:t>lstArchiveList</w:t>
      </w:r>
      <w:r w:rsidR="002F6D62">
        <w:t xml:space="preserve"> controls with all </w:t>
      </w:r>
      <w:r w:rsidR="009A1D67">
        <w:t xml:space="preserve">non-hidden </w:t>
      </w:r>
      <w:r w:rsidR="002F6D62">
        <w:t>document libraries in the c</w:t>
      </w:r>
      <w:r w:rsidR="009A1D67">
        <w:t>urrent web.</w:t>
      </w:r>
    </w:p>
    <w:p w:rsidR="006B0E61" w:rsidRDefault="006B0E61" w:rsidP="006B0E61">
      <w:pPr>
        <w:pStyle w:val="Heading4"/>
      </w:pPr>
      <w:r>
        <w:t xml:space="preserve">Check if the request is a postback using the </w:t>
      </w:r>
      <w:r w:rsidRPr="006B0E61">
        <w:rPr>
          <w:b/>
        </w:rPr>
        <w:t>Page.IsPostBack</w:t>
      </w:r>
      <w:r>
        <w:t xml:space="preserve"> property.  Inside this </w:t>
      </w:r>
      <w:r w:rsidRPr="006B0E61">
        <w:rPr>
          <w:b/>
        </w:rPr>
        <w:t>if</w:t>
      </w:r>
      <w:r>
        <w:t xml:space="preserve"> statement is where all of the UI initialization will be done.</w:t>
      </w:r>
    </w:p>
    <w:p w:rsidR="006B0E61" w:rsidRPr="006B0E61" w:rsidRDefault="006B0E61" w:rsidP="006B0E61">
      <w:pPr>
        <w:pStyle w:val="ExerciseStepLevel2Code"/>
      </w:pPr>
      <w:r w:rsidRPr="006B0E61">
        <w:t>// populate the UI</w:t>
      </w:r>
    </w:p>
    <w:p w:rsidR="006B0E61" w:rsidRPr="006B0E61" w:rsidRDefault="006B0E61" w:rsidP="006B0E61">
      <w:pPr>
        <w:pStyle w:val="ExerciseStepLevel2Code"/>
      </w:pPr>
      <w:r w:rsidRPr="006B0E61">
        <w:t>if (!this.IsPostBack)</w:t>
      </w:r>
    </w:p>
    <w:p w:rsidR="006B0E61" w:rsidRPr="006B0E61" w:rsidRDefault="006B0E61" w:rsidP="006B0E61">
      <w:pPr>
        <w:pStyle w:val="ExerciseStepLevel2Code"/>
      </w:pPr>
      <w:r w:rsidRPr="006B0E61">
        <w:t>{</w:t>
      </w:r>
    </w:p>
    <w:p w:rsidR="006B0E61" w:rsidRPr="006B0E61" w:rsidRDefault="006B0E61" w:rsidP="006B0E61">
      <w:pPr>
        <w:pStyle w:val="ExerciseStepLevel2Code"/>
      </w:pPr>
      <w:r w:rsidRPr="006B0E61">
        <w:t>}</w:t>
      </w:r>
    </w:p>
    <w:p w:rsidR="006B0E61" w:rsidRDefault="006B0E61" w:rsidP="006B0E61">
      <w:pPr>
        <w:pStyle w:val="Heading4"/>
      </w:pPr>
      <w:r>
        <w:t xml:space="preserve">Using the current </w:t>
      </w:r>
      <w:r w:rsidR="00193BA7">
        <w:t>site</w:t>
      </w:r>
      <w:r>
        <w:t xml:space="preserve">’s </w:t>
      </w:r>
      <w:r w:rsidRPr="00193BA7">
        <w:rPr>
          <w:b/>
        </w:rPr>
        <w:t>Lists</w:t>
      </w:r>
      <w:r>
        <w:t xml:space="preserve"> collection and some filtering, populate the </w:t>
      </w:r>
      <w:r w:rsidRPr="00193BA7">
        <w:rPr>
          <w:b/>
        </w:rPr>
        <w:t>lstArchiveList</w:t>
      </w:r>
      <w:r>
        <w:t xml:space="preserve"> drop down list with every</w:t>
      </w:r>
      <w:r w:rsidR="009A1D67">
        <w:t xml:space="preserve"> non-hidden document library on the web</w:t>
      </w:r>
      <w:r>
        <w:t>.</w:t>
      </w:r>
    </w:p>
    <w:p w:rsidR="006B0E61" w:rsidRPr="006B0E61" w:rsidRDefault="006B0E61" w:rsidP="006B0E61">
      <w:pPr>
        <w:pStyle w:val="ExerciseStepLevel2Code"/>
      </w:pPr>
      <w:r w:rsidRPr="006B0E61">
        <w:t>// filter the list of lists for all document libraries that aren't hidden</w:t>
      </w:r>
    </w:p>
    <w:p w:rsidR="006B0E61" w:rsidRPr="006B0E61" w:rsidRDefault="006B0E61" w:rsidP="006B0E61">
      <w:pPr>
        <w:pStyle w:val="ExerciseStepLevel2Code"/>
      </w:pPr>
      <w:r w:rsidRPr="006B0E61">
        <w:t>IEnumerable&lt;SPList&gt; documentLibraries =</w:t>
      </w:r>
    </w:p>
    <w:p w:rsidR="006B0E61" w:rsidRPr="006B0E61" w:rsidRDefault="006B0E61" w:rsidP="006B0E61">
      <w:pPr>
        <w:pStyle w:val="ExerciseStepLevel2Code"/>
      </w:pPr>
      <w:r w:rsidRPr="006B0E61">
        <w:t xml:space="preserve">    Web.Lists.Cast&lt;SPList&gt;().Where(n =&gt; n is SPDocumentLibrary &amp;&amp; !n.Hidden);</w:t>
      </w:r>
    </w:p>
    <w:p w:rsidR="006B0E61" w:rsidRPr="006B0E61" w:rsidRDefault="006B0E61" w:rsidP="006B0E61">
      <w:pPr>
        <w:pStyle w:val="ExerciseStepLevel2Code"/>
      </w:pPr>
    </w:p>
    <w:p w:rsidR="006B0E61" w:rsidRPr="006B0E61" w:rsidRDefault="006B0E61" w:rsidP="006B0E61">
      <w:pPr>
        <w:pStyle w:val="ExerciseStepLevel2Code"/>
      </w:pPr>
      <w:r w:rsidRPr="006B0E61">
        <w:t>// add each visible document library to the list</w:t>
      </w:r>
    </w:p>
    <w:p w:rsidR="006B0E61" w:rsidRPr="006B0E61" w:rsidRDefault="006B0E61" w:rsidP="006B0E61">
      <w:pPr>
        <w:pStyle w:val="ExerciseStepLevel2Code"/>
      </w:pPr>
      <w:r w:rsidRPr="006B0E61">
        <w:t>foreach (SPList documentLibrary in documentLibraries)</w:t>
      </w:r>
    </w:p>
    <w:p w:rsidR="006B0E61" w:rsidRPr="006B0E61" w:rsidRDefault="006B0E61" w:rsidP="006B0E61">
      <w:pPr>
        <w:pStyle w:val="ExerciseStepLevel2Code"/>
      </w:pPr>
      <w:r w:rsidRPr="006B0E61">
        <w:t xml:space="preserve">    lstArchiveList.Items.Add(new ListItem(documentLibrary.Title, documentLibrary.ID.ToString()));</w:t>
      </w:r>
    </w:p>
    <w:p w:rsidR="006B0E61" w:rsidRDefault="006B0E61" w:rsidP="006B0E61">
      <w:pPr>
        <w:pStyle w:val="Heading4"/>
      </w:pPr>
      <w:r>
        <w:t xml:space="preserve">Deserialize the association data related to workflow association </w:t>
      </w:r>
      <w:r w:rsidR="00E57E34">
        <w:t xml:space="preserve">using the </w:t>
      </w:r>
      <w:r w:rsidR="00E57E34" w:rsidRPr="00FB785D">
        <w:rPr>
          <w:b/>
        </w:rPr>
        <w:t>AssocInitData.Deserialize</w:t>
      </w:r>
      <w:r w:rsidR="00E57E34">
        <w:t xml:space="preserve"> method</w:t>
      </w:r>
      <w:r>
        <w:t>.  Now attach the values in the association data to the controls to provide defaults for the form controls.</w:t>
      </w:r>
    </w:p>
    <w:p w:rsidR="006B0E61" w:rsidRPr="006B0E61" w:rsidRDefault="006B0E61" w:rsidP="006B0E61">
      <w:pPr>
        <w:pStyle w:val="ExerciseStepLevel2Code"/>
      </w:pPr>
      <w:r w:rsidRPr="006B0E61">
        <w:t>// populate the form using the association data</w:t>
      </w:r>
    </w:p>
    <w:p w:rsidR="006B0E61" w:rsidRPr="006B0E61" w:rsidRDefault="006B0E61" w:rsidP="006B0E61">
      <w:pPr>
        <w:pStyle w:val="ExerciseStepLevel2Code"/>
      </w:pPr>
      <w:r w:rsidRPr="006B0E61">
        <w:t>AssocInitData assocInitData = AssocInitData.Deserialize(_workflowAssociation.AssociationData);</w:t>
      </w:r>
    </w:p>
    <w:p w:rsidR="006B0E61" w:rsidRPr="006B0E61" w:rsidRDefault="006B0E61" w:rsidP="006B0E61">
      <w:pPr>
        <w:pStyle w:val="ExerciseStepLevel2Code"/>
      </w:pPr>
      <w:r w:rsidRPr="006B0E61">
        <w:t>ppkApprover.CommaSeparatedAccounts = assocInitData.ApproverUserName;</w:t>
      </w:r>
    </w:p>
    <w:p w:rsidR="006B0E61" w:rsidRPr="006B0E61" w:rsidRDefault="006B0E61" w:rsidP="006B0E61">
      <w:pPr>
        <w:pStyle w:val="ExerciseStepLevel2Code"/>
      </w:pPr>
      <w:r w:rsidRPr="006B0E61">
        <w:t>lstArchiveList.SelectedValue = assocInitData.ArchiveListId.ToString();</w:t>
      </w:r>
    </w:p>
    <w:p w:rsidR="009A1D67" w:rsidRDefault="009A1D67">
      <w:pPr>
        <w:ind w:left="720"/>
        <w:rPr>
          <w:sz w:val="18"/>
        </w:rPr>
      </w:pPr>
      <w:r>
        <w:br w:type="page"/>
      </w:r>
    </w:p>
    <w:p w:rsidR="00027052" w:rsidRDefault="006B0E61" w:rsidP="00027052">
      <w:pPr>
        <w:pStyle w:val="Heading4"/>
      </w:pPr>
      <w:r>
        <w:lastRenderedPageBreak/>
        <w:t xml:space="preserve">Finish up the </w:t>
      </w:r>
      <w:r w:rsidRPr="00193BA7">
        <w:rPr>
          <w:b/>
        </w:rPr>
        <w:t>OnLoad</w:t>
      </w:r>
      <w:r>
        <w:t xml:space="preserve"> method by calling </w:t>
      </w:r>
      <w:r w:rsidR="00027052">
        <w:t xml:space="preserve">the base implementation of the </w:t>
      </w:r>
      <w:r w:rsidR="00027052" w:rsidRPr="0041384D">
        <w:rPr>
          <w:b/>
        </w:rPr>
        <w:t>OnLoad</w:t>
      </w:r>
      <w:r w:rsidR="00027052">
        <w:t xml:space="preserve"> method</w:t>
      </w:r>
    </w:p>
    <w:p w:rsidR="00027052" w:rsidRPr="0041384D" w:rsidRDefault="00027052" w:rsidP="00027052">
      <w:pPr>
        <w:pStyle w:val="ExerciseStepLevel2Code"/>
      </w:pPr>
      <w:r w:rsidRPr="0041384D">
        <w:t>// call the base implementation</w:t>
      </w:r>
    </w:p>
    <w:p w:rsidR="00027052" w:rsidRDefault="00027052" w:rsidP="00027052">
      <w:pPr>
        <w:pStyle w:val="ExerciseStepLevel2Code"/>
      </w:pPr>
      <w:r w:rsidRPr="0041384D">
        <w:t>base.OnLoad(e);</w:t>
      </w:r>
    </w:p>
    <w:p w:rsidR="00027052" w:rsidRDefault="00027052" w:rsidP="00027052">
      <w:pPr>
        <w:pStyle w:val="Heading3"/>
      </w:pPr>
      <w:r>
        <w:t xml:space="preserve">Implement the event handler called </w:t>
      </w:r>
      <w:r w:rsidR="009A1D67">
        <w:t xml:space="preserve">after a click of the </w:t>
      </w:r>
      <w:r w:rsidRPr="00C678BA">
        <w:rPr>
          <w:b/>
        </w:rPr>
        <w:t>Cancel</w:t>
      </w:r>
      <w:r w:rsidR="009A1D67">
        <w:t xml:space="preserve"> button</w:t>
      </w:r>
      <w:r>
        <w:t>.</w:t>
      </w:r>
    </w:p>
    <w:p w:rsidR="00027052" w:rsidRDefault="00027052" w:rsidP="00027052">
      <w:pPr>
        <w:pStyle w:val="Heading4"/>
      </w:pPr>
      <w:r>
        <w:t xml:space="preserve">Create a </w:t>
      </w:r>
      <w:r w:rsidRPr="009A1D67">
        <w:rPr>
          <w:b/>
        </w:rPr>
        <w:t>protected</w:t>
      </w:r>
      <w:r>
        <w:t xml:space="preserve"> event handler </w:t>
      </w:r>
      <w:r w:rsidR="00E57E34">
        <w:t xml:space="preserve">named </w:t>
      </w:r>
      <w:r w:rsidRPr="0041384D">
        <w:rPr>
          <w:b/>
        </w:rPr>
        <w:t>Cancel_Click</w:t>
      </w:r>
      <w:r>
        <w:t>.</w:t>
      </w:r>
    </w:p>
    <w:p w:rsidR="00027052" w:rsidRDefault="00027052" w:rsidP="00027052">
      <w:pPr>
        <w:pStyle w:val="Heading4"/>
      </w:pPr>
      <w:r>
        <w:t xml:space="preserve">Use the </w:t>
      </w:r>
      <w:r w:rsidRPr="0041384D">
        <w:rPr>
          <w:b/>
        </w:rPr>
        <w:t>SPUtility.Redirect</w:t>
      </w:r>
      <w:r>
        <w:t xml:space="preserve"> method to handle the automatic redirection to either the source url parameter or the </w:t>
      </w:r>
      <w:r w:rsidR="00FB785D">
        <w:rPr>
          <w:noProof/>
        </w:rPr>
        <w:t>current list’s default view url</w:t>
      </w:r>
      <w:r>
        <w:t>.</w:t>
      </w:r>
    </w:p>
    <w:p w:rsidR="00E57E34" w:rsidRPr="00E57E34" w:rsidRDefault="00E57E34" w:rsidP="00E57E34">
      <w:pPr>
        <w:pStyle w:val="ExerciseStepLevel2Code"/>
      </w:pPr>
      <w:r w:rsidRPr="00E57E34">
        <w:t>protected void Cancel_Click(object sender, EventArgs e)</w:t>
      </w:r>
    </w:p>
    <w:p w:rsidR="00E57E34" w:rsidRPr="00E57E34" w:rsidRDefault="00E57E34" w:rsidP="00E57E34">
      <w:pPr>
        <w:pStyle w:val="ExerciseStepLevel2Code"/>
      </w:pPr>
      <w:r w:rsidRPr="00E57E34">
        <w:t>{</w:t>
      </w:r>
    </w:p>
    <w:p w:rsidR="00E57E34" w:rsidRPr="00E57E34" w:rsidRDefault="00E57E34" w:rsidP="00E57E34">
      <w:pPr>
        <w:pStyle w:val="ExerciseStepLevel2Code"/>
      </w:pPr>
      <w:r w:rsidRPr="00E57E34">
        <w:t xml:space="preserve">    // redirect to the page in the source url parameter or the default page</w:t>
      </w:r>
    </w:p>
    <w:p w:rsidR="000F495A" w:rsidRDefault="00E57E34" w:rsidP="00E57E34">
      <w:pPr>
        <w:pStyle w:val="ExerciseStepLevel2Code"/>
      </w:pPr>
      <w:r w:rsidRPr="00E57E34">
        <w:t xml:space="preserve">    SPUtility.Redirect(_list.DefaultViewUrl, </w:t>
      </w:r>
    </w:p>
    <w:p w:rsidR="00E57E34" w:rsidRPr="00E57E34" w:rsidRDefault="000F495A" w:rsidP="00E57E34">
      <w:pPr>
        <w:pStyle w:val="ExerciseStepLevel2Code"/>
      </w:pPr>
      <w:r>
        <w:t xml:space="preserve">        </w:t>
      </w:r>
      <w:r w:rsidR="00E57E34" w:rsidRPr="00E57E34">
        <w:t>SPRedirectFlags.UseSource, this.Context);</w:t>
      </w:r>
    </w:p>
    <w:p w:rsidR="00E57E34" w:rsidRDefault="00E57E34" w:rsidP="00E57E34">
      <w:pPr>
        <w:pStyle w:val="ExerciseStepLevel2Code"/>
      </w:pPr>
      <w:r w:rsidRPr="00E57E34">
        <w:t>}</w:t>
      </w:r>
    </w:p>
    <w:p w:rsidR="00E57E34" w:rsidRDefault="00E57E34" w:rsidP="00E57E34">
      <w:pPr>
        <w:pStyle w:val="Heading3"/>
        <w:rPr>
          <w:noProof/>
        </w:rPr>
      </w:pPr>
      <w:r>
        <w:rPr>
          <w:noProof/>
        </w:rPr>
        <w:t xml:space="preserve">Implement the event handler </w:t>
      </w:r>
      <w:r w:rsidR="009A1D67">
        <w:t xml:space="preserve">called after a click of the </w:t>
      </w:r>
      <w:r w:rsidR="009A1D67">
        <w:rPr>
          <w:b/>
        </w:rPr>
        <w:t xml:space="preserve">Start </w:t>
      </w:r>
      <w:r w:rsidR="009A1D67">
        <w:t>button</w:t>
      </w:r>
      <w:r>
        <w:rPr>
          <w:noProof/>
        </w:rPr>
        <w:t>.</w:t>
      </w:r>
    </w:p>
    <w:p w:rsidR="00E57E34" w:rsidRDefault="00E57E34" w:rsidP="00E57E34">
      <w:pPr>
        <w:pStyle w:val="Heading4"/>
        <w:rPr>
          <w:noProof/>
        </w:rPr>
      </w:pPr>
      <w:r>
        <w:rPr>
          <w:noProof/>
        </w:rPr>
        <w:t xml:space="preserve">Create a </w:t>
      </w:r>
      <w:r w:rsidRPr="009A1D67">
        <w:rPr>
          <w:b/>
          <w:noProof/>
        </w:rPr>
        <w:t>protected</w:t>
      </w:r>
      <w:r>
        <w:rPr>
          <w:noProof/>
        </w:rPr>
        <w:t xml:space="preserve"> event handler named </w:t>
      </w:r>
      <w:r w:rsidRPr="00FB785D">
        <w:rPr>
          <w:b/>
          <w:noProof/>
        </w:rPr>
        <w:t>Start_Click</w:t>
      </w:r>
      <w:r>
        <w:rPr>
          <w:noProof/>
        </w:rPr>
        <w:t>.</w:t>
      </w:r>
    </w:p>
    <w:p w:rsidR="00FB785D" w:rsidRPr="00FB785D" w:rsidRDefault="00FB785D" w:rsidP="00FB785D">
      <w:pPr>
        <w:pStyle w:val="ExerciseStepLevel2Code"/>
      </w:pPr>
      <w:r w:rsidRPr="00FB785D">
        <w:t>protected void Start_Click(object sender, EventArgs e)</w:t>
      </w:r>
    </w:p>
    <w:p w:rsidR="00FB785D" w:rsidRPr="00FB785D" w:rsidRDefault="00FB785D" w:rsidP="00FB785D">
      <w:pPr>
        <w:pStyle w:val="ExerciseStepLevel2Code"/>
      </w:pPr>
      <w:r w:rsidRPr="00FB785D">
        <w:t>{</w:t>
      </w:r>
    </w:p>
    <w:p w:rsidR="00FB785D" w:rsidRPr="00FB785D" w:rsidRDefault="00FB785D" w:rsidP="00FB785D">
      <w:pPr>
        <w:pStyle w:val="ExerciseStepLevel2Code"/>
      </w:pPr>
      <w:r w:rsidRPr="00FB785D">
        <w:t xml:space="preserve">} </w:t>
      </w:r>
    </w:p>
    <w:p w:rsidR="00E57E34" w:rsidRDefault="00E57E34" w:rsidP="00FB785D">
      <w:pPr>
        <w:pStyle w:val="Heading4"/>
        <w:rPr>
          <w:noProof/>
        </w:rPr>
      </w:pPr>
      <w:r>
        <w:rPr>
          <w:noProof/>
        </w:rPr>
        <w:t xml:space="preserve">Create a new </w:t>
      </w:r>
      <w:r w:rsidRPr="00FB785D">
        <w:rPr>
          <w:b/>
          <w:noProof/>
        </w:rPr>
        <w:t>AssocInitData</w:t>
      </w:r>
      <w:r>
        <w:rPr>
          <w:noProof/>
        </w:rPr>
        <w:t xml:space="preserve"> object </w:t>
      </w:r>
      <w:r w:rsidR="00FB785D">
        <w:rPr>
          <w:noProof/>
        </w:rPr>
        <w:t xml:space="preserve">and populate it using the values currently stored in the form controls and serialize it using the </w:t>
      </w:r>
      <w:r w:rsidR="00FB785D" w:rsidRPr="00FB785D">
        <w:rPr>
          <w:b/>
          <w:noProof/>
        </w:rPr>
        <w:t>Serialize</w:t>
      </w:r>
      <w:r w:rsidR="00FB785D">
        <w:rPr>
          <w:noProof/>
        </w:rPr>
        <w:t xml:space="preserve"> method.</w:t>
      </w:r>
    </w:p>
    <w:p w:rsidR="00FB785D" w:rsidRPr="00FB785D" w:rsidRDefault="00FB785D" w:rsidP="00FB785D">
      <w:pPr>
        <w:pStyle w:val="ExerciseStepLevel2Code"/>
      </w:pPr>
      <w:r w:rsidRPr="00FB785D">
        <w:t>// populate the association data using the UI</w:t>
      </w:r>
    </w:p>
    <w:p w:rsidR="00FB785D" w:rsidRPr="00FB785D" w:rsidRDefault="00FB785D" w:rsidP="00FB785D">
      <w:pPr>
        <w:pStyle w:val="ExerciseStepLevel2Code"/>
      </w:pPr>
      <w:r w:rsidRPr="00FB785D">
        <w:t>AssocInitData assocInitData = new AssocInitData();</w:t>
      </w:r>
    </w:p>
    <w:p w:rsidR="00FB785D" w:rsidRPr="00FB785D" w:rsidRDefault="00FB785D" w:rsidP="00FB785D">
      <w:pPr>
        <w:pStyle w:val="ExerciseStepLevel2Code"/>
      </w:pPr>
      <w:r w:rsidRPr="00FB785D">
        <w:t>assocInitData.ApproverUserName = (ppkApprover.Entities[0] as PickerEntity).Key;</w:t>
      </w:r>
    </w:p>
    <w:p w:rsidR="00FB785D" w:rsidRPr="00FB785D" w:rsidRDefault="00FB785D" w:rsidP="00FB785D">
      <w:pPr>
        <w:pStyle w:val="ExerciseStepLevel2Code"/>
      </w:pPr>
      <w:r w:rsidRPr="00FB785D">
        <w:t>assocInitData.ArchiveListId = lstArchiveList.SelectedValue;</w:t>
      </w:r>
    </w:p>
    <w:p w:rsidR="00FB785D" w:rsidRPr="00FB785D" w:rsidRDefault="00FB785D" w:rsidP="00FB785D">
      <w:pPr>
        <w:pStyle w:val="ExerciseStepLevel2Code"/>
      </w:pPr>
    </w:p>
    <w:p w:rsidR="00FB785D" w:rsidRPr="00FB785D" w:rsidRDefault="00FB785D" w:rsidP="00FB785D">
      <w:pPr>
        <w:pStyle w:val="ExerciseStepLevel2Code"/>
      </w:pPr>
      <w:r w:rsidRPr="00FB785D">
        <w:t>// get the initiation data</w:t>
      </w:r>
    </w:p>
    <w:p w:rsidR="00FB785D" w:rsidRPr="00FB785D" w:rsidRDefault="00FB785D" w:rsidP="00FB785D">
      <w:pPr>
        <w:pStyle w:val="ExerciseStepLevel2Code"/>
      </w:pPr>
      <w:r w:rsidRPr="00FB785D">
        <w:t>string initiationData = assocInitData.Serialize();</w:t>
      </w:r>
    </w:p>
    <w:p w:rsidR="00FB785D" w:rsidRDefault="00FB785D" w:rsidP="00FB785D">
      <w:pPr>
        <w:pStyle w:val="Heading4"/>
        <w:rPr>
          <w:noProof/>
        </w:rPr>
      </w:pPr>
      <w:r>
        <w:rPr>
          <w:noProof/>
        </w:rPr>
        <w:t xml:space="preserve"> Start a new workflow instance using the </w:t>
      </w:r>
      <w:r w:rsidRPr="00FB785D">
        <w:rPr>
          <w:b/>
          <w:noProof/>
        </w:rPr>
        <w:t>SPWorkflowManager.StartMethod</w:t>
      </w:r>
      <w:r>
        <w:rPr>
          <w:noProof/>
        </w:rPr>
        <w:t>.</w:t>
      </w:r>
    </w:p>
    <w:p w:rsidR="00FB785D" w:rsidRDefault="00FB785D" w:rsidP="00FB785D">
      <w:pPr>
        <w:pStyle w:val="Heading5"/>
        <w:rPr>
          <w:noProof/>
        </w:rPr>
      </w:pPr>
      <w:r>
        <w:rPr>
          <w:noProof/>
        </w:rPr>
        <w:t xml:space="preserve">The </w:t>
      </w:r>
      <w:r w:rsidRPr="00FB785D">
        <w:rPr>
          <w:b/>
          <w:noProof/>
        </w:rPr>
        <w:t>SPWorkflowManager</w:t>
      </w:r>
      <w:r>
        <w:rPr>
          <w:noProof/>
        </w:rPr>
        <w:t xml:space="preserve"> is accessible through the current’s </w:t>
      </w:r>
      <w:r w:rsidRPr="00FB785D">
        <w:rPr>
          <w:b/>
          <w:noProof/>
        </w:rPr>
        <w:t>SPWeb</w:t>
      </w:r>
      <w:r>
        <w:rPr>
          <w:noProof/>
        </w:rPr>
        <w:t xml:space="preserve"> object’s </w:t>
      </w:r>
      <w:r w:rsidRPr="00FB785D">
        <w:rPr>
          <w:b/>
          <w:noProof/>
        </w:rPr>
        <w:t>SPSite</w:t>
      </w:r>
      <w:r>
        <w:rPr>
          <w:noProof/>
        </w:rPr>
        <w:t xml:space="preserve"> parent object.</w:t>
      </w:r>
    </w:p>
    <w:p w:rsidR="00FB785D" w:rsidRPr="00FB785D" w:rsidRDefault="00FB785D" w:rsidP="00FB785D">
      <w:pPr>
        <w:pStyle w:val="ExerciseStepLevel2Code"/>
      </w:pPr>
      <w:r w:rsidRPr="00FB785D">
        <w:t>// start the new workflow instance</w:t>
      </w:r>
    </w:p>
    <w:p w:rsidR="000F495A" w:rsidRDefault="00FB785D" w:rsidP="00FB785D">
      <w:pPr>
        <w:pStyle w:val="ExerciseStepLevel2Code"/>
      </w:pPr>
      <w:r w:rsidRPr="00FB785D">
        <w:t xml:space="preserve">Web.Site.WorkflowManager.StartWorkflow(_listItem, </w:t>
      </w:r>
    </w:p>
    <w:p w:rsidR="00FB785D" w:rsidRPr="00FB785D" w:rsidRDefault="000F495A" w:rsidP="00FB785D">
      <w:pPr>
        <w:pStyle w:val="ExerciseStepLevel2Code"/>
      </w:pPr>
      <w:r>
        <w:t xml:space="preserve">    </w:t>
      </w:r>
      <w:r w:rsidR="00FB785D" w:rsidRPr="00FB785D">
        <w:t>_workflowAssociation, initiationData);</w:t>
      </w:r>
    </w:p>
    <w:p w:rsidR="00FB785D" w:rsidRDefault="00FB785D" w:rsidP="00FB785D">
      <w:pPr>
        <w:pStyle w:val="Heading4"/>
        <w:rPr>
          <w:noProof/>
        </w:rPr>
      </w:pPr>
      <w:r>
        <w:rPr>
          <w:noProof/>
        </w:rPr>
        <w:t xml:space="preserve"> Use the </w:t>
      </w:r>
      <w:r w:rsidRPr="00FB785D">
        <w:rPr>
          <w:b/>
          <w:noProof/>
        </w:rPr>
        <w:t>SPUtility.Redirect</w:t>
      </w:r>
      <w:r>
        <w:rPr>
          <w:noProof/>
        </w:rPr>
        <w:t xml:space="preserve"> method to handle the automatic redirection to either the source url parameter or the current list’s default view url.</w:t>
      </w:r>
    </w:p>
    <w:p w:rsidR="00FB785D" w:rsidRPr="00FB785D" w:rsidRDefault="00FB785D" w:rsidP="00FB785D">
      <w:pPr>
        <w:pStyle w:val="ExerciseStepLevel2Code"/>
      </w:pPr>
      <w:r w:rsidRPr="00FB785D">
        <w:t>// redirect to the list default view</w:t>
      </w:r>
    </w:p>
    <w:p w:rsidR="000F495A" w:rsidRDefault="00FB785D" w:rsidP="00FB785D">
      <w:pPr>
        <w:pStyle w:val="ExerciseStepLevel2Code"/>
      </w:pPr>
      <w:r w:rsidRPr="00FB785D">
        <w:t xml:space="preserve">SPUtility.Redirect(_list.DefaultViewUrl, </w:t>
      </w:r>
    </w:p>
    <w:p w:rsidR="00FB785D" w:rsidRPr="00FB785D" w:rsidRDefault="000F495A" w:rsidP="00FB785D">
      <w:pPr>
        <w:pStyle w:val="ExerciseStepLevel2Code"/>
      </w:pPr>
      <w:r>
        <w:t xml:space="preserve">    </w:t>
      </w:r>
      <w:r w:rsidR="00FB785D" w:rsidRPr="00FB785D">
        <w:t>SPRedirectFlags.UseSource, this.Context);</w:t>
      </w:r>
    </w:p>
    <w:p w:rsidR="009A1D67" w:rsidRDefault="009A1D67">
      <w:pPr>
        <w:ind w:left="720"/>
        <w:rPr>
          <w:rFonts w:eastAsiaTheme="majorEastAsia" w:cs="Arial"/>
          <w:bCs/>
        </w:rPr>
      </w:pPr>
      <w:r>
        <w:br w:type="page"/>
      </w:r>
    </w:p>
    <w:p w:rsidR="00D13797" w:rsidRDefault="00D13797" w:rsidP="00D13797">
      <w:pPr>
        <w:pStyle w:val="Heading3"/>
      </w:pPr>
      <w:r>
        <w:lastRenderedPageBreak/>
        <w:t xml:space="preserve">Create a new .ASPX page named </w:t>
      </w:r>
      <w:r w:rsidRPr="009A1D67">
        <w:rPr>
          <w:b/>
        </w:rPr>
        <w:t>DocArchivePart4InitForm.aspx</w:t>
      </w:r>
      <w:r>
        <w:t xml:space="preserve"> that represents the ASP.NET markup for the task page.</w:t>
      </w:r>
    </w:p>
    <w:p w:rsidR="00D13797" w:rsidRDefault="00D13797" w:rsidP="00D13797">
      <w:pPr>
        <w:pStyle w:val="Heading4"/>
      </w:pPr>
      <w:r>
        <w:t xml:space="preserve">Create a new text file named </w:t>
      </w:r>
      <w:r w:rsidRPr="00736851">
        <w:rPr>
          <w:b/>
        </w:rPr>
        <w:t>DocArchive</w:t>
      </w:r>
      <w:r w:rsidR="00736851" w:rsidRPr="00736851">
        <w:rPr>
          <w:b/>
        </w:rPr>
        <w:t>Part4Init</w:t>
      </w:r>
      <w:r w:rsidRPr="00736851">
        <w:rPr>
          <w:b/>
        </w:rPr>
        <w:t>Form.aspx</w:t>
      </w:r>
      <w:r>
        <w:t xml:space="preserve"> in the </w:t>
      </w:r>
      <w:r w:rsidRPr="00736851">
        <w:rPr>
          <w:b/>
        </w:rPr>
        <w:t>Layouts</w:t>
      </w:r>
      <w:r>
        <w:t xml:space="preserve"> folder.</w:t>
      </w:r>
    </w:p>
    <w:p w:rsidR="00D13797" w:rsidRDefault="00D13797" w:rsidP="00D13797">
      <w:pPr>
        <w:pStyle w:val="Heading5"/>
      </w:pPr>
      <w:r>
        <w:t xml:space="preserve">Right click the </w:t>
      </w:r>
      <w:r>
        <w:rPr>
          <w:b/>
        </w:rPr>
        <w:t>Layouts</w:t>
      </w:r>
      <w:r>
        <w:t xml:space="preserve"> folder and click </w:t>
      </w:r>
      <w:r w:rsidRPr="0047493E">
        <w:rPr>
          <w:b/>
        </w:rPr>
        <w:t>Add -&gt; New Item…</w:t>
      </w:r>
      <w:r w:rsidRPr="0047493E">
        <w:t>.</w:t>
      </w:r>
    </w:p>
    <w:p w:rsidR="00D13797" w:rsidRDefault="00D13797" w:rsidP="00D13797">
      <w:pPr>
        <w:pStyle w:val="Heading5"/>
      </w:pPr>
      <w:r>
        <w:t xml:space="preserve">Select the </w:t>
      </w:r>
      <w:r>
        <w:rPr>
          <w:b/>
        </w:rPr>
        <w:t xml:space="preserve">Generate </w:t>
      </w:r>
      <w:r>
        <w:t xml:space="preserve">category on the left and select a template of </w:t>
      </w:r>
      <w:r>
        <w:rPr>
          <w:b/>
        </w:rPr>
        <w:t xml:space="preserve">Text </w:t>
      </w:r>
      <w:r w:rsidRPr="0047493E">
        <w:rPr>
          <w:b/>
        </w:rPr>
        <w:t>file</w:t>
      </w:r>
      <w:r>
        <w:t>.</w:t>
      </w:r>
    </w:p>
    <w:p w:rsidR="00D13797" w:rsidRPr="0047493E" w:rsidRDefault="00D13797" w:rsidP="00D13797">
      <w:pPr>
        <w:pStyle w:val="Heading5"/>
      </w:pPr>
      <w:r>
        <w:t xml:space="preserve">Name the new file </w:t>
      </w:r>
      <w:r>
        <w:rPr>
          <w:b/>
        </w:rPr>
        <w:t>DocArchivePart</w:t>
      </w:r>
      <w:r w:rsidR="00736851">
        <w:rPr>
          <w:b/>
        </w:rPr>
        <w:t>4Init</w:t>
      </w:r>
      <w:r>
        <w:rPr>
          <w:b/>
        </w:rPr>
        <w:t xml:space="preserve">Form.aspx </w:t>
      </w:r>
      <w:r>
        <w:t xml:space="preserve">and click </w:t>
      </w:r>
      <w:r w:rsidRPr="0047493E">
        <w:rPr>
          <w:b/>
        </w:rPr>
        <w:t>Add</w:t>
      </w:r>
      <w:r>
        <w:t>.</w:t>
      </w:r>
    </w:p>
    <w:p w:rsidR="00D13797" w:rsidRDefault="00D13797" w:rsidP="00D13797">
      <w:pPr>
        <w:pStyle w:val="Heading4"/>
      </w:pPr>
      <w:r>
        <w:t>Enter the page directives that define the code behind class and the master page for the task form.</w:t>
      </w:r>
    </w:p>
    <w:p w:rsidR="000F495A" w:rsidRDefault="00D13797" w:rsidP="00736851">
      <w:pPr>
        <w:pStyle w:val="ExerciseStepLevel2Code"/>
      </w:pPr>
      <w:r w:rsidRPr="00736851">
        <w:t xml:space="preserve">&lt;%@ Assembly Name="DocumentArchiveWorkflowPart4, Version=1.0.0.0, </w:t>
      </w:r>
    </w:p>
    <w:p w:rsidR="00D13797" w:rsidRPr="00736851" w:rsidRDefault="000F495A" w:rsidP="00736851">
      <w:pPr>
        <w:pStyle w:val="ExerciseStepLevel2Code"/>
      </w:pPr>
      <w:r>
        <w:t xml:space="preserve">    </w:t>
      </w:r>
      <w:r w:rsidR="00D13797" w:rsidRPr="00736851">
        <w:t>Culture=neutral, PublicKeyToken=15812f954569663f" %&gt;</w:t>
      </w:r>
    </w:p>
    <w:p w:rsidR="00D13797" w:rsidRPr="00736851" w:rsidRDefault="00D13797" w:rsidP="00736851">
      <w:pPr>
        <w:pStyle w:val="ExerciseStepLevel2Code"/>
      </w:pPr>
    </w:p>
    <w:p w:rsidR="000F495A" w:rsidRDefault="00D13797" w:rsidP="00736851">
      <w:pPr>
        <w:pStyle w:val="ExerciseStepLevel2Code"/>
      </w:pPr>
      <w:r w:rsidRPr="00736851">
        <w:t xml:space="preserve">&lt;%@ Page Language="C#" MasterPageFile="~/_layouts/application.master" </w:t>
      </w:r>
    </w:p>
    <w:p w:rsidR="000F495A" w:rsidRDefault="000F495A" w:rsidP="000F495A">
      <w:pPr>
        <w:pStyle w:val="ExerciseStepLevel2Code"/>
      </w:pPr>
      <w:r>
        <w:t xml:space="preserve">    </w:t>
      </w:r>
      <w:r w:rsidR="00D13797" w:rsidRPr="00736851">
        <w:t>EnableSessionState="true"</w:t>
      </w:r>
      <w:r>
        <w:t xml:space="preserve"> </w:t>
      </w:r>
      <w:r w:rsidR="00D13797" w:rsidRPr="00736851">
        <w:t xml:space="preserve">ValidateRequest="False" </w:t>
      </w:r>
      <w:r>
        <w:t xml:space="preserve">   </w:t>
      </w:r>
    </w:p>
    <w:p w:rsidR="00D13797" w:rsidRPr="00736851" w:rsidRDefault="000F495A" w:rsidP="000F495A">
      <w:pPr>
        <w:pStyle w:val="ExerciseStepLevel2Code"/>
      </w:pPr>
      <w:r>
        <w:t xml:space="preserve">    </w:t>
      </w:r>
      <w:r w:rsidR="00D13797" w:rsidRPr="00736851">
        <w:t>Inherits="DocumentArchiveWorkflowPart4.UI.DocArchivePart4InitForm" %&gt;</w:t>
      </w:r>
    </w:p>
    <w:p w:rsidR="00D13797" w:rsidRDefault="00D13797" w:rsidP="00D13797">
      <w:pPr>
        <w:pStyle w:val="Heading4"/>
      </w:pPr>
      <w:r>
        <w:t>Register the tag prefix and locations of the SharePoint WebControls and UserControls that will be used to format the page.</w:t>
      </w:r>
    </w:p>
    <w:p w:rsidR="00D13797" w:rsidRPr="00736851" w:rsidRDefault="00D13797" w:rsidP="00736851">
      <w:pPr>
        <w:pStyle w:val="ExerciseStepLevel2Code"/>
      </w:pPr>
      <w:r w:rsidRPr="00736851">
        <w:t>&lt;%@ Register TagPrefix="SharePoint" Namespace="Microsoft.SharePoint.WebControls"</w:t>
      </w:r>
    </w:p>
    <w:p w:rsidR="00D13797" w:rsidRPr="00736851" w:rsidRDefault="00D13797" w:rsidP="00736851">
      <w:pPr>
        <w:pStyle w:val="ExerciseStepLevel2Code"/>
      </w:pPr>
      <w:r w:rsidRPr="00736851">
        <w:t xml:space="preserve">    Assembly="Microsoft.SharePoint, Version=12.0.0.0, Culture=neutral, PublicKeyToken=71e9bce111e9429c" %&gt;</w:t>
      </w:r>
    </w:p>
    <w:p w:rsidR="00D13797" w:rsidRPr="00736851" w:rsidRDefault="00D13797" w:rsidP="00736851">
      <w:pPr>
        <w:pStyle w:val="ExerciseStepLevel2Code"/>
      </w:pPr>
      <w:r w:rsidRPr="00736851">
        <w:t>&lt;%@ Register TagPrefix="Utilities" Namespace="Microsoft.SharePoint.Utilities" Assembly="Microsoft.SharePoint, Version=12.0.0.0, Culture=neutral, PublicKeyToken=71e9bce111e9429c" %&gt;</w:t>
      </w:r>
    </w:p>
    <w:p w:rsidR="00D13797" w:rsidRPr="00736851" w:rsidRDefault="00D13797" w:rsidP="00736851">
      <w:pPr>
        <w:pStyle w:val="ExerciseStepLevel2Code"/>
      </w:pPr>
      <w:r w:rsidRPr="00736851">
        <w:t>&lt;%@ Register TagPrefix="wssuc" TagName="InputFormSection" Src="/_controltemplates/InputFormSection.ascx" %&gt;</w:t>
      </w:r>
    </w:p>
    <w:p w:rsidR="00D13797" w:rsidRPr="00736851" w:rsidRDefault="00D13797" w:rsidP="00736851">
      <w:pPr>
        <w:pStyle w:val="ExerciseStepLevel2Code"/>
      </w:pPr>
      <w:r w:rsidRPr="00736851">
        <w:t>&lt;%@ Register TagPrefix="wssuc" TagName="InputFormControl" Src="/_controltemplates/InputFormControl.ascx" %&gt;</w:t>
      </w:r>
    </w:p>
    <w:p w:rsidR="00D13797" w:rsidRPr="00736851" w:rsidRDefault="00D13797" w:rsidP="00736851">
      <w:pPr>
        <w:pStyle w:val="ExerciseStepLevel2Code"/>
      </w:pPr>
      <w:r w:rsidRPr="00736851">
        <w:t>&lt;%@ Register TagPrefix="wssuc" TagName="ButtonSection" Src="/_controltemplates/ButtonSection.ascx" %&gt;</w:t>
      </w:r>
    </w:p>
    <w:p w:rsidR="00D13797" w:rsidRDefault="00D13797" w:rsidP="00D13797">
      <w:pPr>
        <w:pStyle w:val="Heading4"/>
      </w:pPr>
      <w:r>
        <w:t>Define the content for the page title and the form specific headers.</w:t>
      </w:r>
    </w:p>
    <w:p w:rsidR="00D13797" w:rsidRPr="00736851" w:rsidRDefault="00D13797" w:rsidP="00736851">
      <w:pPr>
        <w:pStyle w:val="ExerciseStepLevel2Code"/>
        <w:rPr>
          <w:szCs w:val="20"/>
        </w:rPr>
      </w:pPr>
      <w:r w:rsidRPr="00736851">
        <w:rPr>
          <w:szCs w:val="20"/>
        </w:rPr>
        <w:t>&lt;asp:Content ID="PageTitle" ContentPlaceHolderID="PlaceHolderPageTitle" runat="server"&gt;</w:t>
      </w:r>
    </w:p>
    <w:p w:rsidR="00D13797" w:rsidRPr="00736851" w:rsidRDefault="00D13797" w:rsidP="00736851">
      <w:pPr>
        <w:pStyle w:val="ExerciseStepLevel2Code"/>
        <w:rPr>
          <w:szCs w:val="20"/>
        </w:rPr>
      </w:pPr>
      <w:r w:rsidRPr="00736851">
        <w:rPr>
          <w:szCs w:val="20"/>
        </w:rPr>
        <w:t xml:space="preserve">    Start Workflow&lt;/asp:Content&gt;</w:t>
      </w:r>
    </w:p>
    <w:p w:rsidR="00D13797" w:rsidRPr="00736851" w:rsidRDefault="00D13797" w:rsidP="00736851">
      <w:pPr>
        <w:pStyle w:val="ExerciseStepLevel2Code"/>
        <w:rPr>
          <w:szCs w:val="20"/>
        </w:rPr>
      </w:pPr>
      <w:r w:rsidRPr="00736851">
        <w:rPr>
          <w:szCs w:val="20"/>
        </w:rPr>
        <w:t>&lt;asp:Content ID="PageTitleInTitleArea" ContentPlaceHolderID="PlaceHolderPageTitleInTitleArea"</w:t>
      </w:r>
    </w:p>
    <w:p w:rsidR="00D13797" w:rsidRPr="00736851" w:rsidRDefault="00D13797" w:rsidP="00736851">
      <w:pPr>
        <w:pStyle w:val="ExerciseStepLevel2Code"/>
        <w:rPr>
          <w:szCs w:val="20"/>
        </w:rPr>
      </w:pPr>
      <w:r w:rsidRPr="00736851">
        <w:rPr>
          <w:szCs w:val="20"/>
        </w:rPr>
        <w:t xml:space="preserve">    runat="server"&gt;</w:t>
      </w:r>
    </w:p>
    <w:p w:rsidR="00D13797" w:rsidRPr="00736851" w:rsidRDefault="00D13797" w:rsidP="00736851">
      <w:pPr>
        <w:pStyle w:val="ExerciseStepLevel2Code"/>
        <w:rPr>
          <w:szCs w:val="20"/>
        </w:rPr>
      </w:pPr>
      <w:r w:rsidRPr="00736851">
        <w:rPr>
          <w:szCs w:val="20"/>
        </w:rPr>
        <w:t xml:space="preserve">    &lt;%= "Start \"" + this.WorkflowName + "\": " + this.ItemName %&gt;&lt;/asp:Content&gt;</w:t>
      </w:r>
    </w:p>
    <w:p w:rsidR="00D13797" w:rsidRDefault="00D13797" w:rsidP="00D13797">
      <w:pPr>
        <w:pStyle w:val="Heading3"/>
      </w:pPr>
      <w:r>
        <w:t>Define the ASPX markup that will be used to create the data entry section of the custom task form.</w:t>
      </w:r>
    </w:p>
    <w:p w:rsidR="00D13797" w:rsidRDefault="00D13797" w:rsidP="00D13797">
      <w:pPr>
        <w:pStyle w:val="Heading4"/>
      </w:pPr>
      <w:r>
        <w:t xml:space="preserve">Define the </w:t>
      </w:r>
      <w:r w:rsidRPr="00877ADD">
        <w:rPr>
          <w:b/>
        </w:rPr>
        <w:t>ContentPlaceHolder</w:t>
      </w:r>
      <w:r>
        <w:t xml:space="preserve"> control for </w:t>
      </w:r>
      <w:r w:rsidRPr="00877ADD">
        <w:rPr>
          <w:b/>
        </w:rPr>
        <w:t>PlaceHolderMain</w:t>
      </w:r>
      <w:r>
        <w:t xml:space="preserve"> and place a table within it.</w:t>
      </w:r>
    </w:p>
    <w:p w:rsidR="00D13797" w:rsidRPr="00877ADD" w:rsidRDefault="00D13797" w:rsidP="00D13797">
      <w:pPr>
        <w:pStyle w:val="ExerciseStepLevel2Code"/>
      </w:pPr>
      <w:r w:rsidRPr="00877ADD">
        <w:t>&lt;asp:Content ID="Main" ContentPlaceHolderID="PlaceHolderMain" runat="server"&gt;</w:t>
      </w:r>
    </w:p>
    <w:p w:rsidR="00D13797" w:rsidRPr="00877ADD" w:rsidRDefault="00D13797" w:rsidP="00D13797">
      <w:pPr>
        <w:pStyle w:val="ExerciseStepLevel2Code"/>
      </w:pPr>
      <w:r w:rsidRPr="00877ADD">
        <w:t xml:space="preserve">    &lt;table cellspacing="0" cellpadding="0" style="border: none; width: 100%" class="ms-propertysheet"&gt;</w:t>
      </w:r>
    </w:p>
    <w:p w:rsidR="00D13797" w:rsidRPr="00877ADD" w:rsidRDefault="00D13797" w:rsidP="00D13797">
      <w:pPr>
        <w:pStyle w:val="ExerciseStepLevel2Code"/>
      </w:pPr>
      <w:r w:rsidRPr="00877ADD">
        <w:t xml:space="preserve">    &lt;/table&gt;</w:t>
      </w:r>
    </w:p>
    <w:p w:rsidR="00D13797" w:rsidRPr="00877ADD" w:rsidRDefault="00D13797" w:rsidP="00D13797">
      <w:pPr>
        <w:pStyle w:val="ExerciseStepLevel2Code"/>
      </w:pPr>
      <w:r w:rsidRPr="00877ADD">
        <w:t>&lt;/asp:Content&gt;</w:t>
      </w:r>
    </w:p>
    <w:p w:rsidR="009A1D67" w:rsidRDefault="009A1D67">
      <w:pPr>
        <w:ind w:left="720"/>
        <w:rPr>
          <w:sz w:val="18"/>
        </w:rPr>
      </w:pPr>
      <w:r>
        <w:br w:type="page"/>
      </w:r>
    </w:p>
    <w:p w:rsidR="009A1D67" w:rsidRDefault="00736851" w:rsidP="00736851">
      <w:pPr>
        <w:pStyle w:val="Heading4"/>
      </w:pPr>
      <w:r>
        <w:lastRenderedPageBreak/>
        <w:t xml:space="preserve">Implement the first </w:t>
      </w:r>
      <w:r w:rsidRPr="00877ADD">
        <w:rPr>
          <w:b/>
        </w:rPr>
        <w:t>InputFormSection</w:t>
      </w:r>
      <w:r>
        <w:t xml:space="preserve"> that allow entry of the primary approver.  </w:t>
      </w:r>
    </w:p>
    <w:p w:rsidR="00736851" w:rsidRDefault="00736851" w:rsidP="009A1D67">
      <w:pPr>
        <w:pStyle w:val="Heading5"/>
      </w:pPr>
      <w:r>
        <w:t xml:space="preserve">The special SharePoint </w:t>
      </w:r>
      <w:r w:rsidR="00AC045D">
        <w:t>w</w:t>
      </w:r>
      <w:r>
        <w:t>eb</w:t>
      </w:r>
      <w:r w:rsidR="009A1D67">
        <w:t xml:space="preserve"> c</w:t>
      </w:r>
      <w:r>
        <w:t xml:space="preserve">ontrol called </w:t>
      </w:r>
      <w:r w:rsidRPr="009A1D67">
        <w:rPr>
          <w:b/>
        </w:rPr>
        <w:t>PeopleEditor</w:t>
      </w:r>
      <w:r>
        <w:t xml:space="preserve"> retrieve</w:t>
      </w:r>
      <w:r w:rsidR="009A1D67">
        <w:t>s</w:t>
      </w:r>
      <w:r>
        <w:t xml:space="preserve"> this information.</w:t>
      </w:r>
    </w:p>
    <w:p w:rsidR="00736851" w:rsidRPr="009A380D" w:rsidRDefault="00736851" w:rsidP="00736851">
      <w:pPr>
        <w:pStyle w:val="ExerciseStepLevel2Code"/>
      </w:pPr>
      <w:r w:rsidRPr="009A380D">
        <w:t>&lt;%-- Deafault Approver Input --%&gt;</w:t>
      </w:r>
    </w:p>
    <w:p w:rsidR="00736851" w:rsidRPr="009A380D" w:rsidRDefault="00736851" w:rsidP="009A1D67">
      <w:pPr>
        <w:pStyle w:val="ExerciseStepLevel2Code"/>
      </w:pPr>
      <w:r w:rsidRPr="009A380D">
        <w:t>&lt;wssuc:InputFormSection Title="Default Approver" Description="Specify the user who will be the default approver."</w:t>
      </w:r>
      <w:r w:rsidR="009A1D67">
        <w:t xml:space="preserve">  </w:t>
      </w:r>
      <w:r w:rsidRPr="009A380D">
        <w:t>runat="server"&gt;</w:t>
      </w:r>
    </w:p>
    <w:p w:rsidR="00736851" w:rsidRPr="009A380D" w:rsidRDefault="00736851" w:rsidP="00736851">
      <w:pPr>
        <w:pStyle w:val="ExerciseStepLevel2Code"/>
      </w:pPr>
      <w:r w:rsidRPr="009A380D">
        <w:t xml:space="preserve">    &lt;template_inputformcontrols&gt;</w:t>
      </w:r>
    </w:p>
    <w:p w:rsidR="00736851" w:rsidRPr="009A380D" w:rsidRDefault="00736851" w:rsidP="00736851">
      <w:pPr>
        <w:pStyle w:val="ExerciseStepLevel2Code"/>
      </w:pPr>
      <w:r w:rsidRPr="009A380D">
        <w:t xml:space="preserve">            &lt;wssuc:InputFormControl runat="server" LabelText="Approver:"&gt;</w:t>
      </w:r>
    </w:p>
    <w:p w:rsidR="00736851" w:rsidRPr="009A380D" w:rsidRDefault="00736851" w:rsidP="00736851">
      <w:pPr>
        <w:pStyle w:val="ExerciseStepLevel2Code"/>
      </w:pPr>
      <w:r w:rsidRPr="009A380D">
        <w:t xml:space="preserve">            &lt;Template_Control&gt;</w:t>
      </w:r>
    </w:p>
    <w:p w:rsidR="00736851" w:rsidRPr="009A380D" w:rsidRDefault="00736851" w:rsidP="009A1D67">
      <w:pPr>
        <w:pStyle w:val="ExerciseStepLevel2Code"/>
      </w:pPr>
      <w:r w:rsidRPr="009A380D">
        <w:t xml:space="preserve">                &lt;SharePoint:PeopleEditor</w:t>
      </w:r>
      <w:r w:rsidR="009A1D67">
        <w:t xml:space="preserve">  </w:t>
      </w:r>
      <w:r w:rsidRPr="009A380D">
        <w:t>id="ppkApprover"</w:t>
      </w:r>
    </w:p>
    <w:p w:rsidR="00736851" w:rsidRPr="009A380D" w:rsidRDefault="00736851" w:rsidP="00736851">
      <w:pPr>
        <w:pStyle w:val="ExerciseStepLevel2Code"/>
      </w:pPr>
      <w:r w:rsidRPr="009A380D">
        <w:t xml:space="preserve">                  AllowEmpty="false"</w:t>
      </w:r>
    </w:p>
    <w:p w:rsidR="00736851" w:rsidRPr="009A380D" w:rsidRDefault="00736851" w:rsidP="00736851">
      <w:pPr>
        <w:pStyle w:val="ExerciseStepLevel2Code"/>
      </w:pPr>
      <w:r w:rsidRPr="009A380D">
        <w:tab/>
      </w:r>
      <w:r w:rsidRPr="009A380D">
        <w:tab/>
      </w:r>
      <w:r w:rsidRPr="009A380D">
        <w:tab/>
      </w:r>
      <w:r w:rsidRPr="009A380D">
        <w:tab/>
        <w:t xml:space="preserve">  ValidatorEnabled="true"</w:t>
      </w:r>
    </w:p>
    <w:p w:rsidR="00736851" w:rsidRPr="009A380D" w:rsidRDefault="00736851" w:rsidP="00736851">
      <w:pPr>
        <w:pStyle w:val="ExerciseStepLevel2Code"/>
      </w:pPr>
      <w:r w:rsidRPr="009A380D">
        <w:tab/>
      </w:r>
      <w:r w:rsidRPr="009A380D">
        <w:tab/>
      </w:r>
      <w:r w:rsidRPr="009A380D">
        <w:tab/>
      </w:r>
      <w:r w:rsidRPr="009A380D">
        <w:tab/>
        <w:t xml:space="preserve">  MultiSelect="false"</w:t>
      </w:r>
      <w:r w:rsidRPr="009A380D">
        <w:tab/>
      </w:r>
      <w:r w:rsidRPr="009A380D">
        <w:tab/>
      </w:r>
      <w:r w:rsidRPr="009A380D">
        <w:tab/>
      </w:r>
      <w:r w:rsidRPr="009A380D">
        <w:tab/>
      </w:r>
      <w:r w:rsidRPr="009A380D">
        <w:tab/>
      </w:r>
      <w:r w:rsidRPr="009A380D">
        <w:tab/>
        <w:t xml:space="preserve">  </w:t>
      </w:r>
    </w:p>
    <w:p w:rsidR="00736851" w:rsidRPr="009A380D" w:rsidRDefault="00736851" w:rsidP="00736851">
      <w:pPr>
        <w:pStyle w:val="ExerciseStepLevel2Code"/>
      </w:pPr>
      <w:r w:rsidRPr="009A380D">
        <w:tab/>
      </w:r>
      <w:r w:rsidRPr="009A380D">
        <w:tab/>
      </w:r>
      <w:r w:rsidRPr="009A380D">
        <w:tab/>
      </w:r>
      <w:r w:rsidRPr="009A380D">
        <w:tab/>
        <w:t xml:space="preserve">  runat="server"</w:t>
      </w:r>
    </w:p>
    <w:p w:rsidR="00736851" w:rsidRPr="009A380D" w:rsidRDefault="00736851" w:rsidP="00736851">
      <w:pPr>
        <w:pStyle w:val="ExerciseStepLevel2Code"/>
      </w:pPr>
      <w:r w:rsidRPr="009A380D">
        <w:tab/>
      </w:r>
      <w:r w:rsidRPr="009A380D">
        <w:tab/>
      </w:r>
      <w:r w:rsidRPr="009A380D">
        <w:tab/>
      </w:r>
      <w:r w:rsidRPr="009A380D">
        <w:tab/>
        <w:t xml:space="preserve">  SelectionSet="User"</w:t>
      </w:r>
    </w:p>
    <w:p w:rsidR="00736851" w:rsidRPr="009A380D" w:rsidRDefault="00736851" w:rsidP="009A1D67">
      <w:pPr>
        <w:pStyle w:val="ExerciseStepLevel2Code"/>
      </w:pPr>
      <w:r w:rsidRPr="009A380D">
        <w:t xml:space="preserve">                  width='300px'</w:t>
      </w:r>
      <w:r w:rsidR="009A1D67">
        <w:t xml:space="preserve"> </w:t>
      </w:r>
      <w:r w:rsidRPr="009A380D">
        <w:t>/&gt;</w:t>
      </w:r>
    </w:p>
    <w:p w:rsidR="00736851" w:rsidRPr="009A380D" w:rsidRDefault="00736851" w:rsidP="00736851">
      <w:pPr>
        <w:pStyle w:val="ExerciseStepLevel2Code"/>
      </w:pPr>
      <w:r w:rsidRPr="009A380D">
        <w:t xml:space="preserve">            &lt;/Template_Control&gt;</w:t>
      </w:r>
    </w:p>
    <w:p w:rsidR="00736851" w:rsidRPr="009A380D" w:rsidRDefault="00736851" w:rsidP="00736851">
      <w:pPr>
        <w:pStyle w:val="ExerciseStepLevel2Code"/>
      </w:pPr>
      <w:r w:rsidRPr="009A380D">
        <w:t xml:space="preserve">        &lt;/wssuc:InputFormControl&gt;</w:t>
      </w:r>
    </w:p>
    <w:p w:rsidR="00736851" w:rsidRPr="009A380D" w:rsidRDefault="00736851" w:rsidP="00736851">
      <w:pPr>
        <w:pStyle w:val="ExerciseStepLevel2Code"/>
      </w:pPr>
      <w:r w:rsidRPr="009A380D">
        <w:t xml:space="preserve">    &lt;/template_inputformcontrols&gt;</w:t>
      </w:r>
    </w:p>
    <w:p w:rsidR="00736851" w:rsidRPr="00E12452" w:rsidRDefault="00736851" w:rsidP="00E12452">
      <w:pPr>
        <w:pStyle w:val="ExerciseStepLevel2Code"/>
      </w:pPr>
      <w:r w:rsidRPr="009A380D">
        <w:t>&lt;/wssuc:InputFormSection&gt;</w:t>
      </w:r>
    </w:p>
    <w:p w:rsidR="00736851" w:rsidRDefault="00736851" w:rsidP="00736851">
      <w:pPr>
        <w:pStyle w:val="Heading4"/>
      </w:pPr>
      <w:r>
        <w:t xml:space="preserve">Implement the second </w:t>
      </w:r>
      <w:r w:rsidRPr="00877ADD">
        <w:rPr>
          <w:b/>
        </w:rPr>
        <w:t>InputFormSection</w:t>
      </w:r>
      <w:r>
        <w:t xml:space="preserve"> that will allow the approver to choose the default list where the document will be archived.</w:t>
      </w:r>
    </w:p>
    <w:p w:rsidR="00736851" w:rsidRPr="009A380D" w:rsidRDefault="00736851" w:rsidP="00736851">
      <w:pPr>
        <w:pStyle w:val="ExerciseStepLevel2Code"/>
      </w:pPr>
      <w:r w:rsidRPr="009A380D">
        <w:t>&lt;%-- Archive List Input --%&gt;</w:t>
      </w:r>
    </w:p>
    <w:p w:rsidR="00736851" w:rsidRPr="009A380D" w:rsidRDefault="00736851" w:rsidP="00736851">
      <w:pPr>
        <w:pStyle w:val="ExerciseStepLevel2Code"/>
      </w:pPr>
      <w:r w:rsidRPr="009A380D">
        <w:t>&lt;wssuc:InputFormSection Title="Archive Document Library"</w:t>
      </w:r>
    </w:p>
    <w:p w:rsidR="00736851" w:rsidRPr="009A380D" w:rsidRDefault="00736851" w:rsidP="00736851">
      <w:pPr>
        <w:pStyle w:val="ExerciseStepLevel2Code"/>
      </w:pPr>
      <w:r w:rsidRPr="009A380D">
        <w:t xml:space="preserve">    Description="Specify the document library used to store archived documents." runat="server"&gt;</w:t>
      </w:r>
    </w:p>
    <w:p w:rsidR="00736851" w:rsidRPr="009A380D" w:rsidRDefault="00736851" w:rsidP="00736851">
      <w:pPr>
        <w:pStyle w:val="ExerciseStepLevel2Code"/>
      </w:pPr>
      <w:r w:rsidRPr="009A380D">
        <w:t xml:space="preserve">    &lt;template_inputformcontrols&gt;</w:t>
      </w:r>
    </w:p>
    <w:p w:rsidR="00736851" w:rsidRPr="009A380D" w:rsidRDefault="00736851" w:rsidP="00736851">
      <w:pPr>
        <w:pStyle w:val="ExerciseStepLevel2Code"/>
      </w:pPr>
      <w:r w:rsidRPr="009A380D">
        <w:t xml:space="preserve">        &lt;wssuc:InputFormControl LabelText="Archive Document Library:" runat="server"&gt;</w:t>
      </w:r>
    </w:p>
    <w:p w:rsidR="00736851" w:rsidRPr="009A380D" w:rsidRDefault="00736851" w:rsidP="00736851">
      <w:pPr>
        <w:pStyle w:val="ExerciseStepLevel2Code"/>
      </w:pPr>
      <w:r w:rsidRPr="009A380D">
        <w:t xml:space="preserve">                &lt;Template_Control&gt;</w:t>
      </w:r>
    </w:p>
    <w:p w:rsidR="00736851" w:rsidRPr="009A380D" w:rsidRDefault="00736851" w:rsidP="00736851">
      <w:pPr>
        <w:pStyle w:val="ExerciseStepLevel2Code"/>
      </w:pPr>
      <w:r w:rsidRPr="009A380D">
        <w:t xml:space="preserve">                    &lt;asp:DropDownList ID="lstArchiveList" runat="server" /&gt;</w:t>
      </w:r>
    </w:p>
    <w:p w:rsidR="00736851" w:rsidRPr="009A380D" w:rsidRDefault="00736851" w:rsidP="00736851">
      <w:pPr>
        <w:pStyle w:val="ExerciseStepLevel2Code"/>
      </w:pPr>
      <w:r w:rsidRPr="009A380D">
        <w:t xml:space="preserve">                &lt;/Template_Control&gt;</w:t>
      </w:r>
    </w:p>
    <w:p w:rsidR="00736851" w:rsidRPr="009A380D" w:rsidRDefault="00736851" w:rsidP="00736851">
      <w:pPr>
        <w:pStyle w:val="ExerciseStepLevel2Code"/>
      </w:pPr>
      <w:r w:rsidRPr="009A380D">
        <w:t xml:space="preserve">        &lt;/wssuc:InputFormControl&gt;</w:t>
      </w:r>
    </w:p>
    <w:p w:rsidR="00736851" w:rsidRPr="009A380D" w:rsidRDefault="00736851" w:rsidP="00736851">
      <w:pPr>
        <w:pStyle w:val="ExerciseStepLevel2Code"/>
      </w:pPr>
      <w:r w:rsidRPr="009A380D">
        <w:t xml:space="preserve">    &lt;/template_inputformcontrols&gt;</w:t>
      </w:r>
    </w:p>
    <w:p w:rsidR="00736851" w:rsidRPr="009A380D" w:rsidRDefault="00736851" w:rsidP="00736851">
      <w:pPr>
        <w:pStyle w:val="ExerciseStepLevel2Code"/>
      </w:pPr>
      <w:r w:rsidRPr="009A380D">
        <w:t>&lt;/wssuc:InputFormSection&gt;</w:t>
      </w:r>
    </w:p>
    <w:p w:rsidR="00D13797" w:rsidRDefault="00D13797" w:rsidP="00D13797">
      <w:pPr>
        <w:pStyle w:val="Heading4"/>
      </w:pPr>
      <w:r>
        <w:t xml:space="preserve">Implement the last section containing the </w:t>
      </w:r>
      <w:r w:rsidR="00736851">
        <w:rPr>
          <w:b/>
        </w:rPr>
        <w:t xml:space="preserve">Start </w:t>
      </w:r>
      <w:r w:rsidR="00736851" w:rsidRPr="00736851">
        <w:t>and</w:t>
      </w:r>
      <w:r w:rsidR="00736851">
        <w:rPr>
          <w:b/>
        </w:rPr>
        <w:t xml:space="preserve"> Cancel</w:t>
      </w:r>
      <w:r w:rsidR="00736851">
        <w:t xml:space="preserve"> </w:t>
      </w:r>
      <w:r>
        <w:t>buttons.</w:t>
      </w:r>
    </w:p>
    <w:p w:rsidR="00C538A7" w:rsidRPr="00C538A7" w:rsidRDefault="00C538A7" w:rsidP="00C538A7">
      <w:pPr>
        <w:pStyle w:val="ExerciseStepLevel2Code"/>
      </w:pPr>
      <w:r w:rsidRPr="00C538A7">
        <w:t>&lt;%-- Start and Cancel Buttons --%&gt;</w:t>
      </w:r>
    </w:p>
    <w:p w:rsidR="00C538A7" w:rsidRPr="00C538A7" w:rsidRDefault="00C538A7" w:rsidP="00C538A7">
      <w:pPr>
        <w:pStyle w:val="ExerciseStepLevel2Code"/>
      </w:pPr>
      <w:r w:rsidRPr="00C538A7">
        <w:t>&lt;wssuc:ButtonSection runat="server" ShowStandardCancelButton="false"&gt;</w:t>
      </w:r>
    </w:p>
    <w:p w:rsidR="00C538A7" w:rsidRPr="00C538A7" w:rsidRDefault="00C538A7" w:rsidP="00C538A7">
      <w:pPr>
        <w:pStyle w:val="ExerciseStepLevel2Code"/>
      </w:pPr>
      <w:r w:rsidRPr="00C538A7">
        <w:t xml:space="preserve">    &lt;template_buttons&gt;</w:t>
      </w:r>
    </w:p>
    <w:p w:rsidR="00C538A7" w:rsidRPr="00C538A7" w:rsidRDefault="00C538A7" w:rsidP="00C538A7">
      <w:pPr>
        <w:pStyle w:val="ExerciseStepLevel2Code"/>
      </w:pPr>
      <w:r w:rsidRPr="00C538A7">
        <w:t xml:space="preserve">        &lt;asp:PlaceHolder runat="server"&gt;                </w:t>
      </w:r>
    </w:p>
    <w:p w:rsidR="00C538A7" w:rsidRPr="00C538A7" w:rsidRDefault="00C538A7" w:rsidP="00C538A7">
      <w:pPr>
        <w:pStyle w:val="ExerciseStepLevel2Code"/>
      </w:pPr>
      <w:r w:rsidRPr="00C538A7">
        <w:tab/>
      </w:r>
      <w:r w:rsidRPr="00C538A7">
        <w:tab/>
        <w:t xml:space="preserve">    &lt;asp:Button UseSubmitBehavior="false" runat="server" class="ms-ButtonHeightWidth" OnClick="Start_Click" Text="</w:t>
      </w:r>
      <w:r w:rsidR="006136C7">
        <w:t>Start</w:t>
      </w:r>
      <w:r w:rsidRPr="00C538A7">
        <w:t>" id="BtnSubmit" /&gt; &amp;nbsp;</w:t>
      </w:r>
    </w:p>
    <w:p w:rsidR="00C538A7" w:rsidRPr="00C538A7" w:rsidRDefault="00C538A7" w:rsidP="00C538A7">
      <w:pPr>
        <w:pStyle w:val="ExerciseStepLevel2Code"/>
      </w:pPr>
      <w:r w:rsidRPr="00C538A7">
        <w:tab/>
      </w:r>
      <w:r w:rsidRPr="00C538A7">
        <w:tab/>
        <w:t xml:space="preserve">    &lt;asp:Button UseSubmitBehavior="false" runat="server" class="ms-ButtonHeightWidth" OnClick="Cancel_Click" Text="Cancel" id="cmdCancel" causesvalidation=false /&gt;</w:t>
      </w:r>
    </w:p>
    <w:p w:rsidR="00C538A7" w:rsidRPr="00C538A7" w:rsidRDefault="00C538A7" w:rsidP="00C538A7">
      <w:pPr>
        <w:pStyle w:val="ExerciseStepLevel2Code"/>
      </w:pPr>
      <w:r w:rsidRPr="00C538A7">
        <w:t xml:space="preserve">        &lt;/asp:PlaceHolder&gt;</w:t>
      </w:r>
    </w:p>
    <w:p w:rsidR="00C538A7" w:rsidRPr="00C538A7" w:rsidRDefault="00C538A7" w:rsidP="00C538A7">
      <w:pPr>
        <w:pStyle w:val="ExerciseStepLevel2Code"/>
      </w:pPr>
      <w:r w:rsidRPr="00C538A7">
        <w:t xml:space="preserve">    &lt;/template_buttons&gt;</w:t>
      </w:r>
    </w:p>
    <w:p w:rsidR="00C538A7" w:rsidRPr="00C538A7" w:rsidRDefault="00C538A7" w:rsidP="00C538A7">
      <w:pPr>
        <w:pStyle w:val="ExerciseStepLevel2Code"/>
      </w:pPr>
      <w:r w:rsidRPr="00C538A7">
        <w:t>&lt;/wssuc:ButtonSection&gt;</w:t>
      </w:r>
    </w:p>
    <w:p w:rsidR="00CD2591" w:rsidRDefault="00CD2591" w:rsidP="00C538A7">
      <w:pPr>
        <w:pStyle w:val="Heading2"/>
      </w:pPr>
      <w:r w:rsidRPr="000F266A">
        <w:lastRenderedPageBreak/>
        <w:t>Exercise 2</w:t>
      </w:r>
      <w:r>
        <w:t xml:space="preserve">: </w:t>
      </w:r>
      <w:r w:rsidR="00B50759">
        <w:t>Integration Instantiation Forms into the Workflow</w:t>
      </w:r>
    </w:p>
    <w:p w:rsidR="00CD2591" w:rsidRDefault="00C6682B" w:rsidP="0019726C">
      <w:pPr>
        <w:pStyle w:val="Heading3"/>
        <w:numPr>
          <w:ilvl w:val="0"/>
          <w:numId w:val="38"/>
        </w:numPr>
        <w:ind w:left="360"/>
      </w:pPr>
      <w:r>
        <w:t>Update the workflow to use the initiation data instead of the association data.</w:t>
      </w:r>
    </w:p>
    <w:p w:rsidR="00C6682B" w:rsidRDefault="00C6682B" w:rsidP="00C6682B">
      <w:pPr>
        <w:pStyle w:val="Heading4"/>
      </w:pPr>
      <w:r>
        <w:t xml:space="preserve">Open </w:t>
      </w:r>
      <w:r w:rsidRPr="00C6682B">
        <w:rPr>
          <w:b/>
        </w:rPr>
        <w:t>Workflow.cs</w:t>
      </w:r>
      <w:r>
        <w:t xml:space="preserve"> as code by right clicking it in the </w:t>
      </w:r>
      <w:r w:rsidRPr="00C6682B">
        <w:rPr>
          <w:b/>
        </w:rPr>
        <w:t>Solution Explorer</w:t>
      </w:r>
      <w:r>
        <w:t xml:space="preserve"> and clicking </w:t>
      </w:r>
      <w:r w:rsidRPr="00C6682B">
        <w:rPr>
          <w:b/>
        </w:rPr>
        <w:t>View Code</w:t>
      </w:r>
      <w:r>
        <w:t>.</w:t>
      </w:r>
    </w:p>
    <w:p w:rsidR="00C6682B" w:rsidRDefault="00C6682B" w:rsidP="00C6682B">
      <w:pPr>
        <w:pStyle w:val="Heading4"/>
      </w:pPr>
      <w:r>
        <w:t xml:space="preserve">Locate the </w:t>
      </w:r>
      <w:r w:rsidRPr="00C6682B">
        <w:rPr>
          <w:b/>
        </w:rPr>
        <w:t>OnWorkflowActivated_Invoked</w:t>
      </w:r>
      <w:r>
        <w:t xml:space="preserve"> method.</w:t>
      </w:r>
    </w:p>
    <w:p w:rsidR="00C6682B" w:rsidRDefault="00D4702D" w:rsidP="00C6682B">
      <w:pPr>
        <w:pStyle w:val="Heading4"/>
      </w:pPr>
      <w:r>
        <w:t>T</w:t>
      </w:r>
      <w:r w:rsidR="00C6682B">
        <w:t>his method</w:t>
      </w:r>
      <w:r>
        <w:t xml:space="preserve"> uses </w:t>
      </w:r>
      <w:r w:rsidR="00C6682B">
        <w:t xml:space="preserve"> </w:t>
      </w:r>
      <w:r w:rsidR="00C6682B" w:rsidRPr="00C6682B">
        <w:rPr>
          <w:b/>
        </w:rPr>
        <w:t>WorkflowProperties.AssociationData</w:t>
      </w:r>
      <w:r w:rsidR="00C6682B">
        <w:t xml:space="preserve"> to initialize the workflow.  Change the code </w:t>
      </w:r>
      <w:r w:rsidR="009A1D67">
        <w:t xml:space="preserve">to use </w:t>
      </w:r>
      <w:r w:rsidR="00C6682B">
        <w:t xml:space="preserve">the </w:t>
      </w:r>
      <w:r w:rsidR="00C6682B" w:rsidRPr="00C6682B">
        <w:rPr>
          <w:b/>
        </w:rPr>
        <w:t>InitiationData</w:t>
      </w:r>
      <w:r w:rsidR="00C6682B">
        <w:t xml:space="preserve"> property instead.</w:t>
      </w:r>
    </w:p>
    <w:p w:rsidR="00C6682B" w:rsidRPr="00C6682B" w:rsidRDefault="00C6682B" w:rsidP="00C6682B">
      <w:pPr>
        <w:pStyle w:val="ExerciseStepLevel2Code"/>
      </w:pPr>
      <w:r w:rsidRPr="00C6682B">
        <w:t>private void OnWorkflowActivated_Invoked(object sender, ExternalDataEventArgs e)</w:t>
      </w:r>
    </w:p>
    <w:p w:rsidR="00C6682B" w:rsidRPr="00C6682B" w:rsidRDefault="00C6682B" w:rsidP="00C6682B">
      <w:pPr>
        <w:pStyle w:val="ExerciseStepLevel2Code"/>
      </w:pPr>
      <w:r w:rsidRPr="00C6682B">
        <w:t>{</w:t>
      </w:r>
    </w:p>
    <w:p w:rsidR="00C6682B" w:rsidRPr="00C6682B" w:rsidRDefault="00C6682B" w:rsidP="00C6682B">
      <w:pPr>
        <w:pStyle w:val="ExerciseStepLevel2Code"/>
      </w:pPr>
      <w:r w:rsidRPr="00C6682B">
        <w:t xml:space="preserve">    // deserialize init data, if none use defaults</w:t>
      </w:r>
    </w:p>
    <w:p w:rsidR="00C6682B" w:rsidRPr="00C6682B" w:rsidRDefault="00C6682B" w:rsidP="00C6682B">
      <w:pPr>
        <w:pStyle w:val="ExerciseStepLevel2Code"/>
      </w:pPr>
      <w:r w:rsidRPr="00C6682B">
        <w:t xml:space="preserve">    this.AssocInitData = AssocInitData.Deserialize(</w:t>
      </w:r>
    </w:p>
    <w:p w:rsidR="00C6682B" w:rsidRPr="00C6682B" w:rsidRDefault="00C6682B" w:rsidP="00C6682B">
      <w:pPr>
        <w:pStyle w:val="ExerciseStepLevel2Code"/>
      </w:pPr>
      <w:r w:rsidRPr="00C6682B">
        <w:t xml:space="preserve">        WorkflowProperties.InitiationData);</w:t>
      </w:r>
    </w:p>
    <w:p w:rsidR="00C6682B" w:rsidRPr="00C6682B" w:rsidRDefault="00C6682B" w:rsidP="00C6682B">
      <w:pPr>
        <w:pStyle w:val="ExerciseStepLevel2Code"/>
      </w:pPr>
      <w:r w:rsidRPr="00C6682B">
        <w:t>}</w:t>
      </w:r>
    </w:p>
    <w:p w:rsidR="00550403" w:rsidRDefault="00550403" w:rsidP="00550403">
      <w:pPr>
        <w:pStyle w:val="Heading2"/>
      </w:pPr>
      <w:r>
        <w:t>Exercise 3: Deploying custom Instantiation Forms</w:t>
      </w:r>
    </w:p>
    <w:p w:rsidR="00C6682B" w:rsidRDefault="00C6682B" w:rsidP="0019726C">
      <w:pPr>
        <w:pStyle w:val="Heading3"/>
        <w:numPr>
          <w:ilvl w:val="0"/>
          <w:numId w:val="39"/>
        </w:numPr>
        <w:ind w:left="360"/>
      </w:pPr>
      <w:r>
        <w:t xml:space="preserve">Register the new custom </w:t>
      </w:r>
      <w:r w:rsidR="00F93DE5">
        <w:t xml:space="preserve">Instantiation </w:t>
      </w:r>
      <w:r>
        <w:t xml:space="preserve">form by assigning the </w:t>
      </w:r>
      <w:r w:rsidR="00F93DE5">
        <w:rPr>
          <w:b/>
        </w:rPr>
        <w:t>InstantiationUrl</w:t>
      </w:r>
      <w:r>
        <w:t xml:space="preserve"> attribute in the feature’s </w:t>
      </w:r>
      <w:r w:rsidRPr="0019726C">
        <w:rPr>
          <w:b/>
        </w:rPr>
        <w:t>Workflow</w:t>
      </w:r>
      <w:r>
        <w:t xml:space="preserve"> element.</w:t>
      </w:r>
    </w:p>
    <w:p w:rsidR="00C6682B" w:rsidRPr="0021206C" w:rsidRDefault="00C6682B" w:rsidP="00C6682B">
      <w:pPr>
        <w:pStyle w:val="ExerciseStepLevel2Code"/>
      </w:pPr>
      <w:r w:rsidRPr="0021206C">
        <w:rPr>
          <w:szCs w:val="20"/>
        </w:rPr>
        <w:t>&lt;Workflow</w:t>
      </w:r>
      <w:r w:rsidRPr="0021206C">
        <w:t xml:space="preserve"> ...</w:t>
      </w:r>
      <w:r w:rsidRPr="0021206C">
        <w:rPr>
          <w:szCs w:val="20"/>
        </w:rPr>
        <w:t xml:space="preserve">    </w:t>
      </w:r>
    </w:p>
    <w:p w:rsidR="00C6682B" w:rsidRPr="00C6682B" w:rsidRDefault="00C6682B" w:rsidP="00C6682B">
      <w:pPr>
        <w:pStyle w:val="ExerciseStepLevel2Code"/>
      </w:pPr>
      <w:r w:rsidRPr="00C6682B">
        <w:t xml:space="preserve">     InstantiationUrl="_layouts/DocArchivePart4InitForm.aspx"</w:t>
      </w:r>
    </w:p>
    <w:p w:rsidR="00C6682B" w:rsidRPr="0021206C" w:rsidRDefault="00C6682B" w:rsidP="00C6682B">
      <w:pPr>
        <w:pStyle w:val="ExerciseStepLevel2Code"/>
        <w:rPr>
          <w:szCs w:val="20"/>
        </w:rPr>
      </w:pPr>
      <w:r w:rsidRPr="0021206C">
        <w:rPr>
          <w:szCs w:val="20"/>
        </w:rPr>
        <w:t xml:space="preserve">     StatusUrl="_layouts/WrkStat.aspx"&gt;</w:t>
      </w:r>
    </w:p>
    <w:p w:rsidR="00C6682B" w:rsidRPr="0021206C" w:rsidRDefault="00C6682B" w:rsidP="00C6682B">
      <w:pPr>
        <w:pStyle w:val="ExerciseStepLevel2Code"/>
        <w:rPr>
          <w:szCs w:val="20"/>
        </w:rPr>
      </w:pPr>
      <w:r w:rsidRPr="0021206C">
        <w:rPr>
          <w:szCs w:val="20"/>
        </w:rPr>
        <w:t xml:space="preserve">  &lt;Categories/&gt;</w:t>
      </w:r>
    </w:p>
    <w:p w:rsidR="00C6682B" w:rsidRPr="0021206C" w:rsidRDefault="00C6682B" w:rsidP="00C6682B">
      <w:pPr>
        <w:pStyle w:val="ExerciseStepLevel2Code"/>
        <w:rPr>
          <w:szCs w:val="20"/>
        </w:rPr>
      </w:pPr>
      <w:r w:rsidRPr="0021206C">
        <w:rPr>
          <w:szCs w:val="20"/>
        </w:rPr>
        <w:t xml:space="preserve">  &lt;MetaData&gt;</w:t>
      </w:r>
    </w:p>
    <w:p w:rsidR="00C6682B" w:rsidRPr="0021206C" w:rsidRDefault="00C6682B" w:rsidP="00C6682B">
      <w:pPr>
        <w:pStyle w:val="ExerciseStepLevel2Code"/>
        <w:rPr>
          <w:szCs w:val="20"/>
        </w:rPr>
      </w:pPr>
      <w:r w:rsidRPr="0021206C">
        <w:rPr>
          <w:szCs w:val="20"/>
        </w:rPr>
        <w:t xml:space="preserve">  &lt;/MetaData&gt;</w:t>
      </w:r>
    </w:p>
    <w:p w:rsidR="00C6682B" w:rsidRPr="0021206C" w:rsidRDefault="00C6682B" w:rsidP="00C6682B">
      <w:pPr>
        <w:pStyle w:val="ExerciseStepLevel2Code"/>
      </w:pPr>
      <w:r w:rsidRPr="0021206C">
        <w:rPr>
          <w:szCs w:val="20"/>
        </w:rPr>
        <w:t>&lt;/Workflow&gt;</w:t>
      </w:r>
    </w:p>
    <w:p w:rsidR="00C6682B" w:rsidRDefault="00C6682B" w:rsidP="00C6682B">
      <w:pPr>
        <w:pStyle w:val="Heading3"/>
      </w:pPr>
      <w:r>
        <w:t>Rebuild the workflow.</w:t>
      </w:r>
    </w:p>
    <w:p w:rsidR="00C6682B" w:rsidRDefault="00C6682B" w:rsidP="00C6682B">
      <w:pPr>
        <w:pStyle w:val="Heading4"/>
      </w:pPr>
      <w:r>
        <w:t xml:space="preserve">Right click the project in the </w:t>
      </w:r>
      <w:r w:rsidRPr="00EB14C7">
        <w:rPr>
          <w:b/>
        </w:rPr>
        <w:t>Solution Explorer</w:t>
      </w:r>
      <w:r>
        <w:t xml:space="preserve"> and click </w:t>
      </w:r>
      <w:r w:rsidRPr="00EB14C7">
        <w:rPr>
          <w:b/>
        </w:rPr>
        <w:t>Rebuild</w:t>
      </w:r>
      <w:r>
        <w:t>.</w:t>
      </w:r>
    </w:p>
    <w:p w:rsidR="00C6682B" w:rsidRDefault="00C6682B" w:rsidP="00C6682B">
      <w:pPr>
        <w:pStyle w:val="Heading4"/>
      </w:pPr>
      <w:r>
        <w:t xml:space="preserve">In the </w:t>
      </w:r>
      <w:r w:rsidRPr="00EB14C7">
        <w:rPr>
          <w:b/>
        </w:rPr>
        <w:t>Output</w:t>
      </w:r>
      <w:r>
        <w:t xml:space="preserve"> window, verify the post build actions completed successfully.</w:t>
      </w:r>
    </w:p>
    <w:p w:rsidR="00C6682B" w:rsidRDefault="00C6682B" w:rsidP="00C6682B">
      <w:pPr>
        <w:pStyle w:val="Heading3"/>
      </w:pPr>
      <w:r>
        <w:t xml:space="preserve">Activate the new </w:t>
      </w:r>
      <w:r>
        <w:rPr>
          <w:b/>
        </w:rPr>
        <w:t xml:space="preserve">DocumentArchiveWorkflowPart4 </w:t>
      </w:r>
      <w:r>
        <w:t>feature.</w:t>
      </w:r>
    </w:p>
    <w:p w:rsidR="00C6682B" w:rsidRDefault="00C6682B" w:rsidP="00C6682B">
      <w:pPr>
        <w:pStyle w:val="Heading4"/>
      </w:pPr>
      <w:r>
        <w:t xml:space="preserve">Using </w:t>
      </w:r>
      <w:r w:rsidRPr="009C6D4F">
        <w:rPr>
          <w:b/>
        </w:rPr>
        <w:t>Internet Explorer</w:t>
      </w:r>
      <w:r>
        <w:t xml:space="preserve"> navigate to the </w:t>
      </w:r>
      <w:r w:rsidRPr="009C6D4F">
        <w:rPr>
          <w:b/>
        </w:rPr>
        <w:t>Demo</w:t>
      </w:r>
      <w:r>
        <w:t xml:space="preserve"> site collection at </w:t>
      </w:r>
      <w:r w:rsidRPr="00734F41">
        <w:rPr>
          <w:b/>
        </w:rPr>
        <w:t>http://litwareinc.com/sites/Demo</w:t>
      </w:r>
      <w:r>
        <w:t>.</w:t>
      </w:r>
    </w:p>
    <w:p w:rsidR="00C6682B" w:rsidRDefault="00C6682B" w:rsidP="00C6682B">
      <w:pPr>
        <w:pStyle w:val="Heading4"/>
      </w:pPr>
      <w:r>
        <w:t xml:space="preserve">Open the features list by clicking </w:t>
      </w:r>
      <w:r w:rsidRPr="009C6D4F">
        <w:rPr>
          <w:b/>
        </w:rPr>
        <w:t>Site Actions -&gt; Site Settings</w:t>
      </w:r>
      <w:r>
        <w:t>.</w:t>
      </w:r>
    </w:p>
    <w:p w:rsidR="00C6682B" w:rsidRDefault="00C6682B" w:rsidP="00C6682B">
      <w:pPr>
        <w:pStyle w:val="Heading4"/>
      </w:pPr>
      <w:r>
        <w:t xml:space="preserve">On the </w:t>
      </w:r>
      <w:r w:rsidRPr="009C6D4F">
        <w:rPr>
          <w:b/>
        </w:rPr>
        <w:t>Site Settings</w:t>
      </w:r>
      <w:r>
        <w:t xml:space="preserve"> page, click </w:t>
      </w:r>
      <w:r w:rsidRPr="009C6D4F">
        <w:rPr>
          <w:b/>
        </w:rPr>
        <w:t>Site collection features</w:t>
      </w:r>
      <w:r>
        <w:t xml:space="preserve"> in the </w:t>
      </w:r>
      <w:r w:rsidRPr="009C6D4F">
        <w:rPr>
          <w:b/>
        </w:rPr>
        <w:t>Site</w:t>
      </w:r>
      <w:r>
        <w:t xml:space="preserve"> </w:t>
      </w:r>
      <w:r w:rsidRPr="009C6D4F">
        <w:rPr>
          <w:b/>
        </w:rPr>
        <w:t>Collection Administration</w:t>
      </w:r>
      <w:r>
        <w:t xml:space="preserve"> section.</w:t>
      </w:r>
    </w:p>
    <w:p w:rsidR="00C6682B" w:rsidRDefault="00C6682B" w:rsidP="00C6682B">
      <w:pPr>
        <w:pStyle w:val="Heading4"/>
      </w:pPr>
      <w:r>
        <w:t xml:space="preserve">Click the </w:t>
      </w:r>
      <w:r w:rsidRPr="009C6D4F">
        <w:rPr>
          <w:b/>
        </w:rPr>
        <w:t>Activate</w:t>
      </w:r>
      <w:r>
        <w:t xml:space="preserve"> button next to the </w:t>
      </w:r>
      <w:r w:rsidRPr="009C6D4F">
        <w:rPr>
          <w:b/>
        </w:rPr>
        <w:t xml:space="preserve">Document Archive – Part </w:t>
      </w:r>
      <w:r>
        <w:rPr>
          <w:b/>
        </w:rPr>
        <w:t>4</w:t>
      </w:r>
      <w:r>
        <w:t xml:space="preserve"> feature.</w:t>
      </w:r>
    </w:p>
    <w:p w:rsidR="00C6682B" w:rsidRDefault="00E70EA4" w:rsidP="00C6682B">
      <w:pPr>
        <w:pStyle w:val="ExerciseStepLevel2Picture"/>
        <w:jc w:val="center"/>
      </w:pPr>
      <w:r>
        <w:rPr>
          <w:noProof/>
        </w:rPr>
        <w:lastRenderedPageBreak/>
        <w:drawing>
          <wp:inline distT="0" distB="0" distL="0" distR="0">
            <wp:extent cx="5943600" cy="3524250"/>
            <wp:effectExtent l="190500" t="152400" r="171450"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524250"/>
                    </a:xfrm>
                    <a:prstGeom prst="rect">
                      <a:avLst/>
                    </a:prstGeom>
                    <a:ln>
                      <a:noFill/>
                    </a:ln>
                    <a:effectLst>
                      <a:outerShdw blurRad="190500" algn="tl" rotWithShape="0">
                        <a:srgbClr val="000000">
                          <a:alpha val="70000"/>
                        </a:srgbClr>
                      </a:outerShdw>
                    </a:effectLst>
                  </pic:spPr>
                </pic:pic>
              </a:graphicData>
            </a:graphic>
          </wp:inline>
        </w:drawing>
      </w:r>
    </w:p>
    <w:p w:rsidR="00C6682B" w:rsidRDefault="00C6682B" w:rsidP="00C6682B">
      <w:pPr>
        <w:pStyle w:val="Heading3"/>
      </w:pPr>
      <w:r>
        <w:t xml:space="preserve">Create an association between the </w:t>
      </w:r>
      <w:r w:rsidRPr="009C6D4F">
        <w:rPr>
          <w:b/>
        </w:rPr>
        <w:t>Shared Documents</w:t>
      </w:r>
      <w:r>
        <w:t xml:space="preserve"> document library and the new </w:t>
      </w:r>
      <w:r w:rsidRPr="009C6D4F">
        <w:rPr>
          <w:b/>
        </w:rPr>
        <w:t>Document Archive</w:t>
      </w:r>
      <w:r>
        <w:t xml:space="preserve"> </w:t>
      </w:r>
      <w:r w:rsidRPr="009C6D4F">
        <w:rPr>
          <w:b/>
        </w:rPr>
        <w:t xml:space="preserve">– Part </w:t>
      </w:r>
      <w:r>
        <w:rPr>
          <w:b/>
        </w:rPr>
        <w:t>4</w:t>
      </w:r>
      <w:r>
        <w:t xml:space="preserve"> workflow.</w:t>
      </w:r>
    </w:p>
    <w:p w:rsidR="00C6682B" w:rsidRDefault="00C6682B" w:rsidP="00C6682B">
      <w:pPr>
        <w:pStyle w:val="Heading4"/>
      </w:pPr>
      <w:r>
        <w:t xml:space="preserve">Navigate to the </w:t>
      </w:r>
      <w:r w:rsidRPr="009C6D4F">
        <w:rPr>
          <w:b/>
        </w:rPr>
        <w:t>Shared Documents</w:t>
      </w:r>
      <w:r>
        <w:t xml:space="preserve"> document library in the </w:t>
      </w:r>
      <w:r w:rsidRPr="009C6D4F">
        <w:rPr>
          <w:b/>
        </w:rPr>
        <w:t>Demos</w:t>
      </w:r>
      <w:r>
        <w:t xml:space="preserve"> site.</w:t>
      </w:r>
    </w:p>
    <w:p w:rsidR="00C6682B" w:rsidRDefault="00C6682B" w:rsidP="00C6682B">
      <w:pPr>
        <w:pStyle w:val="Heading4"/>
      </w:pPr>
      <w:r>
        <w:t xml:space="preserve">Click </w:t>
      </w:r>
      <w:r w:rsidRPr="009C6D4F">
        <w:rPr>
          <w:b/>
        </w:rPr>
        <w:t>Settings -&gt; Document Library Settings</w:t>
      </w:r>
      <w:r>
        <w:t xml:space="preserve"> to load the settings page.</w:t>
      </w:r>
    </w:p>
    <w:p w:rsidR="00C6682B" w:rsidRDefault="00C6682B" w:rsidP="00C6682B">
      <w:pPr>
        <w:pStyle w:val="Heading4"/>
      </w:pPr>
      <w:r>
        <w:t xml:space="preserve">Click the </w:t>
      </w:r>
      <w:r w:rsidRPr="009C6D4F">
        <w:rPr>
          <w:b/>
        </w:rPr>
        <w:t>Workflow settings</w:t>
      </w:r>
      <w:r>
        <w:t xml:space="preserve"> link in the </w:t>
      </w:r>
      <w:r w:rsidRPr="009C6D4F">
        <w:rPr>
          <w:b/>
        </w:rPr>
        <w:t>Permissions and Management section</w:t>
      </w:r>
      <w:r>
        <w:t>.</w:t>
      </w:r>
    </w:p>
    <w:p w:rsidR="00C6682B" w:rsidRDefault="00C6682B" w:rsidP="00C6682B">
      <w:pPr>
        <w:pStyle w:val="Heading4"/>
      </w:pPr>
      <w:r>
        <w:t xml:space="preserve">Create a new workflow using the </w:t>
      </w:r>
      <w:r w:rsidRPr="009C6D4F">
        <w:rPr>
          <w:b/>
        </w:rPr>
        <w:t xml:space="preserve">Document Archive – Part </w:t>
      </w:r>
      <w:r>
        <w:rPr>
          <w:b/>
        </w:rPr>
        <w:t>4</w:t>
      </w:r>
      <w:r>
        <w:t xml:space="preserve"> workflow template and a name of </w:t>
      </w:r>
      <w:r w:rsidRPr="009C6D4F">
        <w:rPr>
          <w:b/>
        </w:rPr>
        <w:t xml:space="preserve">Document Archive - Part </w:t>
      </w:r>
      <w:r>
        <w:rPr>
          <w:b/>
        </w:rPr>
        <w:t>4</w:t>
      </w:r>
      <w:r>
        <w:t>.</w:t>
      </w:r>
    </w:p>
    <w:p w:rsidR="00C6682B" w:rsidRDefault="00C6682B" w:rsidP="00C6682B">
      <w:pPr>
        <w:pStyle w:val="Heading5"/>
      </w:pPr>
      <w:r>
        <w:t>Use the default values for both list and startup options.</w:t>
      </w:r>
    </w:p>
    <w:p w:rsidR="00C6682B" w:rsidRDefault="00E70EA4" w:rsidP="00C6682B">
      <w:pPr>
        <w:pStyle w:val="ExerciseStepLevel2Picture"/>
        <w:jc w:val="center"/>
      </w:pPr>
      <w:r>
        <w:rPr>
          <w:noProof/>
        </w:rPr>
        <w:drawing>
          <wp:inline distT="0" distB="0" distL="0" distR="0">
            <wp:extent cx="5110027" cy="2383043"/>
            <wp:effectExtent l="190500" t="152400" r="166823" b="131557"/>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26103" cy="2390540"/>
                    </a:xfrm>
                    <a:prstGeom prst="rect">
                      <a:avLst/>
                    </a:prstGeom>
                    <a:ln>
                      <a:noFill/>
                    </a:ln>
                    <a:effectLst>
                      <a:outerShdw blurRad="190500" algn="tl" rotWithShape="0">
                        <a:srgbClr val="000000">
                          <a:alpha val="70000"/>
                        </a:srgbClr>
                      </a:outerShdw>
                    </a:effectLst>
                  </pic:spPr>
                </pic:pic>
              </a:graphicData>
            </a:graphic>
          </wp:inline>
        </w:drawing>
      </w:r>
    </w:p>
    <w:p w:rsidR="00C6682B" w:rsidRDefault="00C6682B" w:rsidP="00C6682B">
      <w:pPr>
        <w:pStyle w:val="Heading4"/>
      </w:pPr>
      <w:r>
        <w:lastRenderedPageBreak/>
        <w:t xml:space="preserve">In the custom association form, enter the </w:t>
      </w:r>
      <w:r w:rsidRPr="00C6682B">
        <w:rPr>
          <w:b/>
        </w:rPr>
        <w:t>Administrator</w:t>
      </w:r>
      <w:r>
        <w:t xml:space="preserve"> as both the default approver and the manager.  Select the </w:t>
      </w:r>
      <w:r w:rsidRPr="00C6682B">
        <w:rPr>
          <w:b/>
        </w:rPr>
        <w:t>Quotes</w:t>
      </w:r>
      <w:r>
        <w:t xml:space="preserve"> document library as the archive location.</w:t>
      </w:r>
    </w:p>
    <w:p w:rsidR="00C6682B" w:rsidRDefault="00C6682B" w:rsidP="00C6682B">
      <w:pPr>
        <w:pStyle w:val="Heading5"/>
      </w:pPr>
      <w:r>
        <w:t xml:space="preserve">If you’d like, create an </w:t>
      </w:r>
      <w:r w:rsidRPr="00C6682B">
        <w:rPr>
          <w:b/>
        </w:rPr>
        <w:t>Archive</w:t>
      </w:r>
      <w:r>
        <w:t xml:space="preserve"> document library to use instead.</w:t>
      </w:r>
    </w:p>
    <w:p w:rsidR="00C6682B" w:rsidRDefault="00C538A7" w:rsidP="00C6682B">
      <w:pPr>
        <w:pStyle w:val="ExerciseStepLevel2Picture"/>
        <w:jc w:val="center"/>
      </w:pPr>
      <w:r>
        <w:rPr>
          <w:noProof/>
        </w:rPr>
        <w:drawing>
          <wp:inline distT="0" distB="0" distL="0" distR="0">
            <wp:extent cx="5595601" cy="2008677"/>
            <wp:effectExtent l="190500" t="152400" r="176549" b="124923"/>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0297" cy="2010363"/>
                    </a:xfrm>
                    <a:prstGeom prst="rect">
                      <a:avLst/>
                    </a:prstGeom>
                    <a:ln>
                      <a:noFill/>
                    </a:ln>
                    <a:effectLst>
                      <a:outerShdw blurRad="190500" algn="tl" rotWithShape="0">
                        <a:srgbClr val="000000">
                          <a:alpha val="70000"/>
                        </a:srgbClr>
                      </a:outerShdw>
                    </a:effectLst>
                  </pic:spPr>
                </pic:pic>
              </a:graphicData>
            </a:graphic>
          </wp:inline>
        </w:drawing>
      </w:r>
    </w:p>
    <w:p w:rsidR="00C6682B" w:rsidRDefault="00C6682B" w:rsidP="00C6682B">
      <w:pPr>
        <w:pStyle w:val="Heading3"/>
      </w:pPr>
      <w:r>
        <w:t xml:space="preserve">Run the </w:t>
      </w:r>
      <w:r w:rsidRPr="009C6D4F">
        <w:rPr>
          <w:b/>
        </w:rPr>
        <w:t xml:space="preserve">Document Archive – Part </w:t>
      </w:r>
      <w:r>
        <w:rPr>
          <w:b/>
        </w:rPr>
        <w:t xml:space="preserve">4 </w:t>
      </w:r>
      <w:r>
        <w:t>workflow on a document.</w:t>
      </w:r>
    </w:p>
    <w:p w:rsidR="00C6682B" w:rsidRDefault="00C6682B" w:rsidP="00C6682B">
      <w:pPr>
        <w:pStyle w:val="Heading4"/>
      </w:pPr>
      <w:r>
        <w:t xml:space="preserve">Navigate to the Shared Documents document </w:t>
      </w:r>
      <w:r w:rsidR="00734F41">
        <w:t>library, hover over the new document,</w:t>
      </w:r>
      <w:r>
        <w:t xml:space="preserve"> and select </w:t>
      </w:r>
      <w:r w:rsidRPr="009C6D4F">
        <w:rPr>
          <w:b/>
        </w:rPr>
        <w:t>Workflows</w:t>
      </w:r>
      <w:r>
        <w:t xml:space="preserve"> from the drop down menu.</w:t>
      </w:r>
    </w:p>
    <w:p w:rsidR="00C6682B" w:rsidRDefault="00C6682B" w:rsidP="00C6682B">
      <w:pPr>
        <w:pStyle w:val="Heading4"/>
      </w:pPr>
      <w:r>
        <w:t xml:space="preserve">In the workflows page, click the </w:t>
      </w:r>
      <w:r w:rsidRPr="009C6D4F">
        <w:rPr>
          <w:b/>
        </w:rPr>
        <w:t xml:space="preserve">Document Archive – Part </w:t>
      </w:r>
      <w:r>
        <w:rPr>
          <w:b/>
        </w:rPr>
        <w:t>4</w:t>
      </w:r>
      <w:r w:rsidRPr="009C6D4F">
        <w:rPr>
          <w:b/>
        </w:rPr>
        <w:t xml:space="preserve"> </w:t>
      </w:r>
      <w:r>
        <w:t>to start the workflow.</w:t>
      </w:r>
    </w:p>
    <w:p w:rsidR="00C6682B" w:rsidRDefault="00C6682B" w:rsidP="00C6682B">
      <w:pPr>
        <w:pStyle w:val="Heading4"/>
      </w:pPr>
      <w:r>
        <w:t>In the custom ini</w:t>
      </w:r>
      <w:r w:rsidR="00734F41">
        <w:t xml:space="preserve">tiation page, verify the form </w:t>
      </w:r>
      <w:r>
        <w:t xml:space="preserve">initialized using the data provided in the custom association form.  </w:t>
      </w:r>
    </w:p>
    <w:p w:rsidR="00C6682B" w:rsidRDefault="00C6682B" w:rsidP="00C6682B">
      <w:pPr>
        <w:pStyle w:val="Heading4"/>
      </w:pPr>
      <w:r>
        <w:t xml:space="preserve">Change any values </w:t>
      </w:r>
      <w:r w:rsidR="00734F41">
        <w:t>you would</w:t>
      </w:r>
      <w:r>
        <w:t xml:space="preserve"> like and click </w:t>
      </w:r>
      <w:r w:rsidRPr="00C538A7">
        <w:rPr>
          <w:b/>
        </w:rPr>
        <w:t>Start</w:t>
      </w:r>
      <w:r>
        <w:t xml:space="preserve"> to start a new instance of the workflow.</w:t>
      </w:r>
    </w:p>
    <w:p w:rsidR="00E70EA4" w:rsidRDefault="00C538A7" w:rsidP="00E70EA4">
      <w:pPr>
        <w:pStyle w:val="ExerciseStepLevel2Picture"/>
        <w:jc w:val="center"/>
      </w:pPr>
      <w:r>
        <w:rPr>
          <w:noProof/>
        </w:rPr>
        <w:drawing>
          <wp:inline distT="0" distB="0" distL="0" distR="0">
            <wp:extent cx="5646319" cy="1936398"/>
            <wp:effectExtent l="190500" t="152400" r="163931" b="140052"/>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51518" cy="1938181"/>
                    </a:xfrm>
                    <a:prstGeom prst="rect">
                      <a:avLst/>
                    </a:prstGeom>
                    <a:ln>
                      <a:noFill/>
                    </a:ln>
                    <a:effectLst>
                      <a:outerShdw blurRad="190500" algn="tl" rotWithShape="0">
                        <a:srgbClr val="000000">
                          <a:alpha val="70000"/>
                        </a:srgbClr>
                      </a:outerShdw>
                    </a:effectLst>
                  </pic:spPr>
                </pic:pic>
              </a:graphicData>
            </a:graphic>
          </wp:inline>
        </w:drawing>
      </w:r>
    </w:p>
    <w:p w:rsidR="00447089" w:rsidRDefault="00447089" w:rsidP="00447089">
      <w:pPr>
        <w:pStyle w:val="Heading3"/>
      </w:pPr>
      <w:r>
        <w:t>Complete the workflow by approving the task in the workflow status page.</w:t>
      </w:r>
    </w:p>
    <w:p w:rsidR="00DC6861" w:rsidRDefault="00DC6861" w:rsidP="00DC6861">
      <w:pPr>
        <w:pStyle w:val="Heading2"/>
      </w:pPr>
      <w:r w:rsidRPr="000F266A">
        <w:t xml:space="preserve">Exercise </w:t>
      </w:r>
      <w:r>
        <w:t>4: Creating a Custom Modification Form</w:t>
      </w:r>
    </w:p>
    <w:p w:rsidR="00DC6861" w:rsidRDefault="00DC6861" w:rsidP="0019726C">
      <w:pPr>
        <w:pStyle w:val="Heading3"/>
        <w:numPr>
          <w:ilvl w:val="0"/>
          <w:numId w:val="40"/>
        </w:numPr>
        <w:ind w:left="360"/>
      </w:pPr>
      <w:r>
        <w:t xml:space="preserve">Add a new base class named </w:t>
      </w:r>
      <w:r w:rsidRPr="0019726C">
        <w:rPr>
          <w:b/>
        </w:rPr>
        <w:t>DocArchivePart4ModForm</w:t>
      </w:r>
      <w:r>
        <w:t xml:space="preserve"> that will be uses as the code behind for an ASPX page.</w:t>
      </w:r>
    </w:p>
    <w:p w:rsidR="00DC6861" w:rsidRDefault="00DC6861" w:rsidP="00DC6861">
      <w:pPr>
        <w:pStyle w:val="Heading4"/>
      </w:pPr>
      <w:r>
        <w:t xml:space="preserve">Create a new class named </w:t>
      </w:r>
      <w:r w:rsidRPr="00D82D27">
        <w:rPr>
          <w:b/>
        </w:rPr>
        <w:t>DocArchivePart4</w:t>
      </w:r>
      <w:r>
        <w:rPr>
          <w:b/>
        </w:rPr>
        <w:t>Mod</w:t>
      </w:r>
      <w:r w:rsidRPr="00D82D27">
        <w:rPr>
          <w:b/>
        </w:rPr>
        <w:t>Form</w:t>
      </w:r>
      <w:r>
        <w:t xml:space="preserve"> in the </w:t>
      </w:r>
      <w:r w:rsidRPr="00C668E3">
        <w:rPr>
          <w:b/>
        </w:rPr>
        <w:t>UI</w:t>
      </w:r>
      <w:r>
        <w:t xml:space="preserve"> folder.</w:t>
      </w:r>
    </w:p>
    <w:p w:rsidR="00DC6861" w:rsidRDefault="00DC6861" w:rsidP="00DC6861">
      <w:pPr>
        <w:pStyle w:val="Heading5"/>
      </w:pPr>
      <w:r>
        <w:t xml:space="preserve">Right click the </w:t>
      </w:r>
      <w:r>
        <w:rPr>
          <w:b/>
        </w:rPr>
        <w:t>UI</w:t>
      </w:r>
      <w:r>
        <w:t xml:space="preserve"> folder and click </w:t>
      </w:r>
      <w:r w:rsidRPr="0047493E">
        <w:rPr>
          <w:b/>
        </w:rPr>
        <w:t xml:space="preserve">Add -&gt; </w:t>
      </w:r>
      <w:r>
        <w:rPr>
          <w:b/>
        </w:rPr>
        <w:t>Class</w:t>
      </w:r>
      <w:r w:rsidRPr="0047493E">
        <w:rPr>
          <w:b/>
        </w:rPr>
        <w:t>…</w:t>
      </w:r>
      <w:r w:rsidRPr="0047493E">
        <w:t>.</w:t>
      </w:r>
    </w:p>
    <w:p w:rsidR="00DC6861" w:rsidRPr="0047493E" w:rsidRDefault="00DC6861" w:rsidP="00DC6861">
      <w:pPr>
        <w:pStyle w:val="Heading5"/>
      </w:pPr>
      <w:r>
        <w:t xml:space="preserve">Name the new file </w:t>
      </w:r>
      <w:r w:rsidR="00D52952">
        <w:rPr>
          <w:b/>
        </w:rPr>
        <w:t>DocArchivePart4Mod</w:t>
      </w:r>
      <w:r>
        <w:rPr>
          <w:b/>
        </w:rPr>
        <w:t xml:space="preserve">Form.cs </w:t>
      </w:r>
      <w:r>
        <w:t xml:space="preserve">and click </w:t>
      </w:r>
      <w:r w:rsidRPr="0047493E">
        <w:rPr>
          <w:b/>
        </w:rPr>
        <w:t>Add</w:t>
      </w:r>
      <w:r>
        <w:t>.</w:t>
      </w:r>
    </w:p>
    <w:p w:rsidR="00DC6861" w:rsidRDefault="00DC6861" w:rsidP="00DC6861">
      <w:pPr>
        <w:pStyle w:val="Heading4"/>
      </w:pPr>
      <w:r>
        <w:lastRenderedPageBreak/>
        <w:t xml:space="preserve">Change the </w:t>
      </w:r>
      <w:r w:rsidRPr="00D82D27">
        <w:rPr>
          <w:b/>
        </w:rPr>
        <w:t>DocArchivePart4InitForm</w:t>
      </w:r>
      <w:r>
        <w:t xml:space="preserve"> class into a public class that derives from </w:t>
      </w:r>
      <w:r w:rsidRPr="00D82D27">
        <w:rPr>
          <w:b/>
        </w:rPr>
        <w:t>Microsoft</w:t>
      </w:r>
      <w:r w:rsidRPr="00A15FE8">
        <w:rPr>
          <w:b/>
        </w:rPr>
        <w:t>.SharePoint.WebControls.LayoutsPageBase</w:t>
      </w:r>
      <w:r>
        <w:t>.</w:t>
      </w:r>
    </w:p>
    <w:p w:rsidR="00DC6861" w:rsidRPr="0047587C" w:rsidRDefault="00DC6861" w:rsidP="00DC6861">
      <w:pPr>
        <w:pStyle w:val="ExerciseStepLevel2Code"/>
      </w:pPr>
      <w:r w:rsidRPr="0047587C">
        <w:t xml:space="preserve">public abstract class </w:t>
      </w:r>
      <w:r>
        <w:t>DocArchivePart4ModForm</w:t>
      </w:r>
      <w:r w:rsidRPr="0047587C">
        <w:t xml:space="preserve"> : LayoutsPageBase</w:t>
      </w:r>
    </w:p>
    <w:p w:rsidR="00DC6861" w:rsidRDefault="00DC6861" w:rsidP="00DC6861">
      <w:pPr>
        <w:pStyle w:val="ExerciseStepLevel2Code"/>
      </w:pPr>
      <w:r w:rsidRPr="0047587C">
        <w:t>{</w:t>
      </w:r>
      <w:r w:rsidR="00C538A7">
        <w:t xml:space="preserve"> </w:t>
      </w:r>
      <w:r w:rsidRPr="0047587C">
        <w:t>}</w:t>
      </w:r>
    </w:p>
    <w:p w:rsidR="00DC6861" w:rsidRDefault="00DC6861" w:rsidP="00DC6861">
      <w:pPr>
        <w:pStyle w:val="Heading4"/>
      </w:pPr>
      <w:r>
        <w:t xml:space="preserve">Add private fields to the class to store information about the workflow </w:t>
      </w:r>
      <w:r w:rsidR="00D52952">
        <w:t xml:space="preserve">modification as well </w:t>
      </w:r>
      <w:r>
        <w:t xml:space="preserve">as the list item the workflow instance </w:t>
      </w:r>
      <w:r w:rsidR="00D52952">
        <w:t>being modified</w:t>
      </w:r>
      <w:r>
        <w:t>.</w:t>
      </w:r>
    </w:p>
    <w:p w:rsidR="00D52952" w:rsidRPr="00E12452" w:rsidRDefault="00D52952" w:rsidP="00E12452">
      <w:pPr>
        <w:pStyle w:val="ExerciseStepLevel2Code"/>
      </w:pPr>
      <w:r w:rsidRPr="00E12452">
        <w:t>private SPList _list;</w:t>
      </w:r>
    </w:p>
    <w:p w:rsidR="00D52952" w:rsidRPr="00E12452" w:rsidRDefault="00D52952" w:rsidP="00E12452">
      <w:pPr>
        <w:pStyle w:val="ExerciseStepLevel2Code"/>
      </w:pPr>
      <w:r w:rsidRPr="00E12452">
        <w:t>private SPListItem _listItem;</w:t>
      </w:r>
    </w:p>
    <w:p w:rsidR="00D52952" w:rsidRPr="00E12452" w:rsidRDefault="00D52952" w:rsidP="00E12452">
      <w:pPr>
        <w:pStyle w:val="ExerciseStepLevel2Code"/>
      </w:pPr>
      <w:r w:rsidRPr="00E12452">
        <w:t>private SPWorkflow _workflow;</w:t>
      </w:r>
    </w:p>
    <w:p w:rsidR="00D52952" w:rsidRPr="00E12452" w:rsidRDefault="00D52952" w:rsidP="00E12452">
      <w:pPr>
        <w:pStyle w:val="ExerciseStepLevel2Code"/>
      </w:pPr>
      <w:r w:rsidRPr="00E12452">
        <w:t>private SPWorkflowModification _modification;</w:t>
      </w:r>
    </w:p>
    <w:p w:rsidR="00DC6861" w:rsidRDefault="00DC6861" w:rsidP="00DC6861">
      <w:pPr>
        <w:pStyle w:val="Heading3"/>
      </w:pPr>
      <w:r>
        <w:t>Add a protected field and property that will allow interaction between the ASPX page and the code behind.</w:t>
      </w:r>
    </w:p>
    <w:p w:rsidR="00DC6861" w:rsidRDefault="00DC6861" w:rsidP="00DC6861">
      <w:pPr>
        <w:pStyle w:val="Heading4"/>
      </w:pPr>
      <w:r>
        <w:t xml:space="preserve">Add a </w:t>
      </w:r>
      <w:r w:rsidRPr="00AC045D">
        <w:rPr>
          <w:b/>
        </w:rPr>
        <w:t>protected</w:t>
      </w:r>
      <w:r>
        <w:t xml:space="preserve"> field named </w:t>
      </w:r>
      <w:r>
        <w:rPr>
          <w:b/>
        </w:rPr>
        <w:t>pplApprover</w:t>
      </w:r>
      <w:r>
        <w:t xml:space="preserve"> of type </w:t>
      </w:r>
      <w:r>
        <w:rPr>
          <w:b/>
        </w:rPr>
        <w:t xml:space="preserve">PeopleEditor </w:t>
      </w:r>
      <w:r>
        <w:t>to the class.</w:t>
      </w:r>
    </w:p>
    <w:p w:rsidR="00653E94" w:rsidRPr="00E12452" w:rsidRDefault="00653E94" w:rsidP="00E12452">
      <w:pPr>
        <w:pStyle w:val="ExerciseStepLevel2Code"/>
      </w:pPr>
      <w:r w:rsidRPr="00E12452">
        <w:t>protected PeopleEditor pplApprover;</w:t>
      </w:r>
    </w:p>
    <w:p w:rsidR="00653E94" w:rsidRPr="00E12452" w:rsidRDefault="00653E94" w:rsidP="00E12452">
      <w:pPr>
        <w:pStyle w:val="ExerciseStepLevel2Code"/>
      </w:pPr>
      <w:r w:rsidRPr="00E12452">
        <w:t>protected PeopleEditor pplManager;</w:t>
      </w:r>
    </w:p>
    <w:p w:rsidR="00DC6861" w:rsidRDefault="00DC6861" w:rsidP="00DC6861">
      <w:pPr>
        <w:pStyle w:val="Heading3"/>
      </w:pPr>
      <w:r>
        <w:t xml:space="preserve">Override the </w:t>
      </w:r>
      <w:r w:rsidRPr="0041384D">
        <w:rPr>
          <w:b/>
        </w:rPr>
        <w:t>OnLoad</w:t>
      </w:r>
      <w:r>
        <w:t xml:space="preserve"> method in the new </w:t>
      </w:r>
      <w:r>
        <w:rPr>
          <w:b/>
        </w:rPr>
        <w:t>DocArchivePart4InitForm</w:t>
      </w:r>
      <w:r>
        <w:t xml:space="preserve"> class so it reads the </w:t>
      </w:r>
      <w:r w:rsidRPr="0041384D">
        <w:rPr>
          <w:b/>
        </w:rPr>
        <w:t>Url</w:t>
      </w:r>
      <w:r>
        <w:t xml:space="preserve"> parameters and creates the necessary SharePoint API objects and binds that data to the UI.</w:t>
      </w:r>
    </w:p>
    <w:p w:rsidR="00DC6861" w:rsidRDefault="00DC6861" w:rsidP="00DC6861">
      <w:pPr>
        <w:pStyle w:val="Heading4"/>
      </w:pPr>
      <w:r>
        <w:t xml:space="preserve">Override the </w:t>
      </w:r>
      <w:r w:rsidRPr="0041384D">
        <w:rPr>
          <w:b/>
        </w:rPr>
        <w:t>OnLoad</w:t>
      </w:r>
      <w:r>
        <w:t xml:space="preserve"> method of the base class.</w:t>
      </w:r>
    </w:p>
    <w:p w:rsidR="00DC6861" w:rsidRPr="0047587C" w:rsidRDefault="00DC6861" w:rsidP="00DC6861">
      <w:pPr>
        <w:pStyle w:val="ExerciseStepLevel2Code"/>
      </w:pPr>
      <w:r w:rsidRPr="0047587C">
        <w:t>protected override void OnLoad(EventArgs e)</w:t>
      </w:r>
    </w:p>
    <w:p w:rsidR="00DC6861" w:rsidRPr="0047587C" w:rsidRDefault="00DC6861" w:rsidP="00DC6861">
      <w:pPr>
        <w:pStyle w:val="ExerciseStepLevel2Code"/>
        <w:rPr>
          <w:rFonts w:ascii="Arial" w:hAnsi="Arial"/>
          <w:noProof w:val="0"/>
        </w:rPr>
      </w:pPr>
      <w:r w:rsidRPr="0047587C">
        <w:t>{</w:t>
      </w:r>
      <w:r w:rsidR="00C538A7">
        <w:t xml:space="preserve"> }</w:t>
      </w:r>
    </w:p>
    <w:p w:rsidR="00DC6861" w:rsidRDefault="00DC6861" w:rsidP="00DC6861">
      <w:pPr>
        <w:pStyle w:val="Heading4"/>
      </w:pPr>
      <w:r>
        <w:t xml:space="preserve">Retrieve the list id, list item id, </w:t>
      </w:r>
      <w:r w:rsidR="00653E94">
        <w:t xml:space="preserve">workflow id, and the modification id </w:t>
      </w:r>
      <w:r>
        <w:t>from the URL parameters list.</w:t>
      </w:r>
    </w:p>
    <w:p w:rsidR="00326E00" w:rsidRPr="00326E00" w:rsidRDefault="00326E00" w:rsidP="00326E00">
      <w:pPr>
        <w:pStyle w:val="ExerciseStepLevel2Code"/>
      </w:pPr>
      <w:r w:rsidRPr="00326E00">
        <w:t>// read the form level parameters</w:t>
      </w:r>
    </w:p>
    <w:p w:rsidR="00326E00" w:rsidRPr="00326E00" w:rsidRDefault="00326E00" w:rsidP="00326E00">
      <w:pPr>
        <w:pStyle w:val="ExerciseStepLevel2Code"/>
      </w:pPr>
      <w:r w:rsidRPr="00326E00">
        <w:t>string listId = Request.Params["List"];</w:t>
      </w:r>
    </w:p>
    <w:p w:rsidR="00326E00" w:rsidRPr="00326E00" w:rsidRDefault="00326E00" w:rsidP="00326E00">
      <w:pPr>
        <w:pStyle w:val="ExerciseStepLevel2Code"/>
      </w:pPr>
      <w:r w:rsidRPr="00326E00">
        <w:t>string listItemId = Request.Params["ID"];</w:t>
      </w:r>
    </w:p>
    <w:p w:rsidR="00326E00" w:rsidRPr="00326E00" w:rsidRDefault="00326E00" w:rsidP="00326E00">
      <w:pPr>
        <w:pStyle w:val="ExerciseStepLevel2Code"/>
      </w:pPr>
      <w:r w:rsidRPr="00326E00">
        <w:t>string workflowId = Request.Params["WorkflowInstanceID"];</w:t>
      </w:r>
    </w:p>
    <w:p w:rsidR="00326E00" w:rsidRPr="00326E00" w:rsidRDefault="00326E00" w:rsidP="00326E00">
      <w:pPr>
        <w:pStyle w:val="ExerciseStepLevel2Code"/>
      </w:pPr>
      <w:r w:rsidRPr="00326E00">
        <w:t>string modificationId = Request.Params["ModificationID"];</w:t>
      </w:r>
    </w:p>
    <w:p w:rsidR="00DC6861" w:rsidRDefault="00653E94" w:rsidP="00DC6861">
      <w:pPr>
        <w:pStyle w:val="Heading4"/>
      </w:pPr>
      <w:r>
        <w:t>Use the IDs retrieved from the URL to load the related SharePoint API objects</w:t>
      </w:r>
      <w:r w:rsidR="00DC6861">
        <w:t>.</w:t>
      </w:r>
    </w:p>
    <w:p w:rsidR="00326E00" w:rsidRPr="00326E00" w:rsidRDefault="00326E00" w:rsidP="00326E00">
      <w:pPr>
        <w:pStyle w:val="ExerciseStepLevel2Code"/>
      </w:pPr>
      <w:r w:rsidRPr="00326E00">
        <w:t>// find the list and workflow modification objects</w:t>
      </w:r>
    </w:p>
    <w:p w:rsidR="00326E00" w:rsidRPr="00326E00" w:rsidRDefault="00326E00" w:rsidP="00326E00">
      <w:pPr>
        <w:pStyle w:val="ExerciseStepLevel2Code"/>
      </w:pPr>
      <w:r w:rsidRPr="00326E00">
        <w:t>_list = Web.Lists[new Guid(listId)];</w:t>
      </w:r>
    </w:p>
    <w:p w:rsidR="00326E00" w:rsidRPr="00326E00" w:rsidRDefault="00326E00" w:rsidP="00326E00">
      <w:pPr>
        <w:pStyle w:val="ExerciseStepLevel2Code"/>
      </w:pPr>
      <w:r w:rsidRPr="00326E00">
        <w:t>_listItem = _list.GetItemById(Convert.ToInt32(listItemId));</w:t>
      </w:r>
    </w:p>
    <w:p w:rsidR="00326E00" w:rsidRPr="00326E00" w:rsidRDefault="00326E00" w:rsidP="00326E00">
      <w:pPr>
        <w:pStyle w:val="ExerciseStepLevel2Code"/>
      </w:pPr>
      <w:r w:rsidRPr="00326E00">
        <w:t>_workflow = _listItem.Workflows[new Guid(workflowId)];</w:t>
      </w:r>
    </w:p>
    <w:p w:rsidR="00326E00" w:rsidRPr="00326E00" w:rsidRDefault="00326E00" w:rsidP="00326E00">
      <w:pPr>
        <w:pStyle w:val="ExerciseStepLevel2Code"/>
      </w:pPr>
      <w:r w:rsidRPr="00326E00">
        <w:t>_modification = _workflow.Modifications[new Guid(modificationId)];</w:t>
      </w:r>
    </w:p>
    <w:p w:rsidR="00DC6861" w:rsidRDefault="00DC6861" w:rsidP="00DC6861">
      <w:pPr>
        <w:pStyle w:val="Heading4"/>
      </w:pPr>
      <w:r>
        <w:t xml:space="preserve">Check if the request is a postback using the </w:t>
      </w:r>
      <w:r w:rsidRPr="006B0E61">
        <w:rPr>
          <w:b/>
        </w:rPr>
        <w:t>Page.IsPostBack</w:t>
      </w:r>
      <w:r>
        <w:t xml:space="preserve"> property.  Inside this </w:t>
      </w:r>
      <w:r w:rsidRPr="006B0E61">
        <w:rPr>
          <w:b/>
        </w:rPr>
        <w:t>if</w:t>
      </w:r>
      <w:r>
        <w:t xml:space="preserve"> statement is where all of the UI initialization will be done.</w:t>
      </w:r>
    </w:p>
    <w:p w:rsidR="00DC6861" w:rsidRPr="006B0E61" w:rsidRDefault="00DC6861" w:rsidP="00DC6861">
      <w:pPr>
        <w:pStyle w:val="ExerciseStepLevel2Code"/>
      </w:pPr>
      <w:r w:rsidRPr="006B0E61">
        <w:t>// populate the UI</w:t>
      </w:r>
    </w:p>
    <w:p w:rsidR="00DC6861" w:rsidRPr="006B0E61" w:rsidRDefault="00DC6861" w:rsidP="00DC6861">
      <w:pPr>
        <w:pStyle w:val="ExerciseStepLevel2Code"/>
      </w:pPr>
      <w:r w:rsidRPr="006B0E61">
        <w:t>if (!this.IsPostBack)</w:t>
      </w:r>
    </w:p>
    <w:p w:rsidR="00DC6861" w:rsidRPr="006B0E61" w:rsidRDefault="00DC6861" w:rsidP="00DC6861">
      <w:pPr>
        <w:pStyle w:val="ExerciseStepLevel2Code"/>
      </w:pPr>
      <w:r w:rsidRPr="006B0E61">
        <w:t>{</w:t>
      </w:r>
    </w:p>
    <w:p w:rsidR="00DC6861" w:rsidRPr="006B0E61" w:rsidRDefault="00DC6861" w:rsidP="00DC6861">
      <w:pPr>
        <w:pStyle w:val="ExerciseStepLevel2Code"/>
      </w:pPr>
      <w:r w:rsidRPr="006B0E61">
        <w:t>}</w:t>
      </w:r>
    </w:p>
    <w:p w:rsidR="00DC6861" w:rsidRDefault="00DC6861" w:rsidP="00DC6861">
      <w:pPr>
        <w:pStyle w:val="Heading4"/>
      </w:pPr>
      <w:r>
        <w:t xml:space="preserve">Deserialize the </w:t>
      </w:r>
      <w:r w:rsidR="00326E00">
        <w:t xml:space="preserve">modification </w:t>
      </w:r>
      <w:r>
        <w:t xml:space="preserve">data related to workflow association using the </w:t>
      </w:r>
      <w:r w:rsidR="00326E00">
        <w:rPr>
          <w:b/>
        </w:rPr>
        <w:t>ModificationData</w:t>
      </w:r>
      <w:r w:rsidRPr="00FB785D">
        <w:rPr>
          <w:b/>
        </w:rPr>
        <w:t>.Deserialize</w:t>
      </w:r>
      <w:r>
        <w:t xml:space="preserve"> method</w:t>
      </w:r>
      <w:r w:rsidR="00326E00">
        <w:t xml:space="preserve"> and attach the data to the form controls.</w:t>
      </w:r>
    </w:p>
    <w:p w:rsidR="00326E00" w:rsidRDefault="00326E00" w:rsidP="00326E00">
      <w:pPr>
        <w:pStyle w:val="Heading5"/>
      </w:pPr>
      <w:r>
        <w:t xml:space="preserve">Read the modification data from the </w:t>
      </w:r>
      <w:r w:rsidRPr="00326E00">
        <w:rPr>
          <w:b/>
        </w:rPr>
        <w:t>SPWorkflowModification.ContextData</w:t>
      </w:r>
      <w:r>
        <w:t xml:space="preserve"> property.</w:t>
      </w:r>
    </w:p>
    <w:p w:rsidR="004A54B0" w:rsidRPr="004A54B0" w:rsidRDefault="004A54B0" w:rsidP="004A54B0">
      <w:pPr>
        <w:pStyle w:val="ExerciseStepLevel2Code"/>
      </w:pPr>
      <w:r w:rsidRPr="004A54B0">
        <w:lastRenderedPageBreak/>
        <w:t>// deserialize the association data</w:t>
      </w:r>
    </w:p>
    <w:p w:rsidR="004A54B0" w:rsidRPr="004A54B0" w:rsidRDefault="004A54B0" w:rsidP="004A54B0">
      <w:pPr>
        <w:pStyle w:val="ExerciseStepLevel2Code"/>
      </w:pPr>
      <w:r w:rsidRPr="004A54B0">
        <w:t>ModificationData modData = ModificationData.Deserialize(_modification.ContextData);</w:t>
      </w:r>
    </w:p>
    <w:p w:rsidR="004A54B0" w:rsidRPr="004A54B0" w:rsidRDefault="004A54B0" w:rsidP="004A54B0">
      <w:pPr>
        <w:pStyle w:val="ExerciseStepLevel2Code"/>
      </w:pPr>
    </w:p>
    <w:p w:rsidR="004A54B0" w:rsidRPr="004A54B0" w:rsidRDefault="004A54B0" w:rsidP="004A54B0">
      <w:pPr>
        <w:pStyle w:val="ExerciseStepLevel2Code"/>
      </w:pPr>
      <w:r w:rsidRPr="004A54B0">
        <w:t>// bind the controls to the association data</w:t>
      </w:r>
    </w:p>
    <w:p w:rsidR="004A54B0" w:rsidRPr="004A54B0" w:rsidRDefault="004A54B0" w:rsidP="004A54B0">
      <w:pPr>
        <w:pStyle w:val="ExerciseStepLevel2Code"/>
      </w:pPr>
      <w:r w:rsidRPr="004A54B0">
        <w:t>pplApprover.CommaSeparatedAccounts = modData.ApproverUserName;</w:t>
      </w:r>
    </w:p>
    <w:p w:rsidR="00DC6861" w:rsidRDefault="00DC6861" w:rsidP="00DC6861">
      <w:pPr>
        <w:pStyle w:val="Heading4"/>
      </w:pPr>
      <w:r>
        <w:t xml:space="preserve">Finish up the </w:t>
      </w:r>
      <w:r w:rsidRPr="00193BA7">
        <w:rPr>
          <w:b/>
        </w:rPr>
        <w:t>OnLoad</w:t>
      </w:r>
      <w:r>
        <w:t xml:space="preserve"> method by calling the base implementation of the </w:t>
      </w:r>
      <w:r w:rsidRPr="0041384D">
        <w:rPr>
          <w:b/>
        </w:rPr>
        <w:t>OnLoad</w:t>
      </w:r>
      <w:r>
        <w:t xml:space="preserve"> method</w:t>
      </w:r>
    </w:p>
    <w:p w:rsidR="00DC6861" w:rsidRPr="0041384D" w:rsidRDefault="00DC6861" w:rsidP="00DC6861">
      <w:pPr>
        <w:pStyle w:val="ExerciseStepLevel2Code"/>
      </w:pPr>
      <w:r w:rsidRPr="0041384D">
        <w:t>// call the base implementation</w:t>
      </w:r>
    </w:p>
    <w:p w:rsidR="00DC6861" w:rsidRDefault="00DC6861" w:rsidP="00DC6861">
      <w:pPr>
        <w:pStyle w:val="ExerciseStepLevel2Code"/>
      </w:pPr>
      <w:r w:rsidRPr="0041384D">
        <w:t>base.OnLoad(e);</w:t>
      </w:r>
    </w:p>
    <w:p w:rsidR="00DC6861" w:rsidRDefault="00DC6861" w:rsidP="00DC6861">
      <w:pPr>
        <w:pStyle w:val="Heading3"/>
      </w:pPr>
      <w:r>
        <w:t xml:space="preserve">Implement the event handler </w:t>
      </w:r>
      <w:r w:rsidR="00734F41">
        <w:t xml:space="preserve">called after a click of the </w:t>
      </w:r>
      <w:r w:rsidRPr="00C678BA">
        <w:rPr>
          <w:b/>
        </w:rPr>
        <w:t>Cancel</w:t>
      </w:r>
      <w:r>
        <w:t xml:space="preserve"> button.</w:t>
      </w:r>
    </w:p>
    <w:p w:rsidR="00DC6861" w:rsidRDefault="00DC6861" w:rsidP="00DC6861">
      <w:pPr>
        <w:pStyle w:val="Heading4"/>
      </w:pPr>
      <w:r>
        <w:t xml:space="preserve">Create a </w:t>
      </w:r>
      <w:r w:rsidRPr="00734F41">
        <w:rPr>
          <w:b/>
        </w:rPr>
        <w:t>protected</w:t>
      </w:r>
      <w:r>
        <w:t xml:space="preserve"> event handler named </w:t>
      </w:r>
      <w:r w:rsidRPr="0041384D">
        <w:rPr>
          <w:b/>
        </w:rPr>
        <w:t>Cancel_Click</w:t>
      </w:r>
      <w:r>
        <w:t>.</w:t>
      </w:r>
    </w:p>
    <w:p w:rsidR="00DC6861" w:rsidRDefault="00DC6861" w:rsidP="00DC6861">
      <w:pPr>
        <w:pStyle w:val="Heading4"/>
      </w:pPr>
      <w:r>
        <w:t xml:space="preserve">Use the </w:t>
      </w:r>
      <w:r w:rsidRPr="0041384D">
        <w:rPr>
          <w:b/>
        </w:rPr>
        <w:t>SPUtility.Redirect</w:t>
      </w:r>
      <w:r>
        <w:t xml:space="preserve"> method to handle the automatic redirection to either the source url parameter or the </w:t>
      </w:r>
      <w:r>
        <w:rPr>
          <w:noProof/>
        </w:rPr>
        <w:t>current list’s default view url</w:t>
      </w:r>
      <w:r>
        <w:t>.</w:t>
      </w:r>
    </w:p>
    <w:p w:rsidR="001D0C61" w:rsidRPr="001D0C61" w:rsidRDefault="001D0C61" w:rsidP="001D0C61">
      <w:pPr>
        <w:pStyle w:val="ExerciseStepLevel2Code"/>
      </w:pPr>
      <w:r w:rsidRPr="001D0C61">
        <w:t>protected void Cancel_Click(object sender, EventArgs e)</w:t>
      </w:r>
    </w:p>
    <w:p w:rsidR="001D0C61" w:rsidRPr="001D0C61" w:rsidRDefault="001D0C61" w:rsidP="001D0C61">
      <w:pPr>
        <w:pStyle w:val="ExerciseStepLevel2Code"/>
      </w:pPr>
      <w:r w:rsidRPr="001D0C61">
        <w:t>{</w:t>
      </w:r>
    </w:p>
    <w:p w:rsidR="001D0C61" w:rsidRPr="001D0C61" w:rsidRDefault="001D0C61" w:rsidP="001D0C61">
      <w:pPr>
        <w:pStyle w:val="ExerciseStepLevel2Code"/>
      </w:pPr>
      <w:r w:rsidRPr="001D0C61">
        <w:t xml:space="preserve">    // redirect to the page in the source url parameter or the default page</w:t>
      </w:r>
    </w:p>
    <w:p w:rsidR="00E12452" w:rsidRDefault="001D0C61" w:rsidP="001D0C61">
      <w:pPr>
        <w:pStyle w:val="ExerciseStepLevel2Code"/>
      </w:pPr>
      <w:r w:rsidRPr="001D0C61">
        <w:t xml:space="preserve">    SPUtility.Redirect(_list.DefaultViewUrl, </w:t>
      </w:r>
    </w:p>
    <w:p w:rsidR="001D0C61" w:rsidRPr="001D0C61" w:rsidRDefault="00E12452" w:rsidP="001D0C61">
      <w:pPr>
        <w:pStyle w:val="ExerciseStepLevel2Code"/>
      </w:pPr>
      <w:r>
        <w:t xml:space="preserve">        </w:t>
      </w:r>
      <w:r w:rsidR="001D0C61" w:rsidRPr="001D0C61">
        <w:t>SPRedirectFlags.UseSource, this.Context);</w:t>
      </w:r>
    </w:p>
    <w:p w:rsidR="001D0C61" w:rsidRPr="001D0C61" w:rsidRDefault="001D0C61" w:rsidP="001D0C61">
      <w:pPr>
        <w:pStyle w:val="ExerciseStepLevel2Code"/>
        <w:rPr>
          <w:rFonts w:ascii="Arial" w:hAnsi="Arial" w:cs="Arial"/>
        </w:rPr>
      </w:pPr>
      <w:r w:rsidRPr="001D0C61">
        <w:t>}</w:t>
      </w:r>
    </w:p>
    <w:p w:rsidR="00DC6861" w:rsidRDefault="00DC6861" w:rsidP="001D0C61">
      <w:pPr>
        <w:pStyle w:val="Heading3"/>
        <w:rPr>
          <w:noProof/>
        </w:rPr>
      </w:pPr>
      <w:r>
        <w:rPr>
          <w:noProof/>
        </w:rPr>
        <w:t xml:space="preserve">Implement the event handler that will be called when the </w:t>
      </w:r>
      <w:r w:rsidRPr="001D0C61">
        <w:rPr>
          <w:b/>
          <w:noProof/>
        </w:rPr>
        <w:t>Start</w:t>
      </w:r>
      <w:r>
        <w:rPr>
          <w:noProof/>
        </w:rPr>
        <w:t xml:space="preserve"> button is clicked.</w:t>
      </w:r>
    </w:p>
    <w:p w:rsidR="00DC6861" w:rsidRDefault="00DC6861" w:rsidP="00DC6861">
      <w:pPr>
        <w:pStyle w:val="Heading4"/>
        <w:rPr>
          <w:noProof/>
        </w:rPr>
      </w:pPr>
      <w:r>
        <w:rPr>
          <w:noProof/>
        </w:rPr>
        <w:t xml:space="preserve">Create a protected event handler named </w:t>
      </w:r>
      <w:r w:rsidRPr="00FB785D">
        <w:rPr>
          <w:b/>
          <w:noProof/>
        </w:rPr>
        <w:t>Start_Click</w:t>
      </w:r>
      <w:r>
        <w:rPr>
          <w:noProof/>
        </w:rPr>
        <w:t>.</w:t>
      </w:r>
    </w:p>
    <w:p w:rsidR="00DC6861" w:rsidRPr="00FB785D" w:rsidRDefault="001D0C61" w:rsidP="00DC6861">
      <w:pPr>
        <w:pStyle w:val="ExerciseStepLevel2Code"/>
      </w:pPr>
      <w:r>
        <w:t>protected void Submit</w:t>
      </w:r>
      <w:r w:rsidR="00DC6861" w:rsidRPr="00FB785D">
        <w:t>_Click(object sender, EventArgs e)</w:t>
      </w:r>
    </w:p>
    <w:p w:rsidR="00DC6861" w:rsidRPr="00FB785D" w:rsidRDefault="00DC6861" w:rsidP="00DC6861">
      <w:pPr>
        <w:pStyle w:val="ExerciseStepLevel2Code"/>
      </w:pPr>
      <w:r w:rsidRPr="00FB785D">
        <w:t>{</w:t>
      </w:r>
    </w:p>
    <w:p w:rsidR="00DC6861" w:rsidRPr="00FB785D" w:rsidRDefault="00DC6861" w:rsidP="00DC6861">
      <w:pPr>
        <w:pStyle w:val="ExerciseStepLevel2Code"/>
      </w:pPr>
      <w:r w:rsidRPr="00FB785D">
        <w:t xml:space="preserve">} </w:t>
      </w:r>
    </w:p>
    <w:p w:rsidR="00DC6861" w:rsidRDefault="00DC6861" w:rsidP="00DC6861">
      <w:pPr>
        <w:pStyle w:val="Heading4"/>
        <w:rPr>
          <w:noProof/>
        </w:rPr>
      </w:pPr>
      <w:r>
        <w:rPr>
          <w:noProof/>
        </w:rPr>
        <w:t xml:space="preserve">Create a new </w:t>
      </w:r>
      <w:r w:rsidRPr="00FB785D">
        <w:rPr>
          <w:b/>
          <w:noProof/>
        </w:rPr>
        <w:t>AssocInitData</w:t>
      </w:r>
      <w:r>
        <w:rPr>
          <w:noProof/>
        </w:rPr>
        <w:t xml:space="preserve"> object and populate it using the values currently stored in the form controls and serialize it using the </w:t>
      </w:r>
      <w:r w:rsidRPr="00FB785D">
        <w:rPr>
          <w:b/>
          <w:noProof/>
        </w:rPr>
        <w:t>Serialize</w:t>
      </w:r>
      <w:r>
        <w:rPr>
          <w:noProof/>
        </w:rPr>
        <w:t xml:space="preserve"> method.</w:t>
      </w:r>
    </w:p>
    <w:p w:rsidR="001D0C61" w:rsidRPr="001D0C61" w:rsidRDefault="001D0C61" w:rsidP="001D0C61">
      <w:pPr>
        <w:pStyle w:val="ExerciseStepLevel2Code"/>
      </w:pPr>
      <w:r w:rsidRPr="001D0C61">
        <w:t>// populate the modification data using the UI</w:t>
      </w:r>
    </w:p>
    <w:p w:rsidR="001D0C61" w:rsidRPr="001D0C61" w:rsidRDefault="001D0C61" w:rsidP="001D0C61">
      <w:pPr>
        <w:pStyle w:val="ExerciseStepLevel2Code"/>
      </w:pPr>
      <w:r w:rsidRPr="001D0C61">
        <w:t>ModificationData modData = new ModificationData();</w:t>
      </w:r>
    </w:p>
    <w:p w:rsidR="001D0C61" w:rsidRPr="001D0C61" w:rsidRDefault="001D0C61" w:rsidP="001D0C61">
      <w:pPr>
        <w:pStyle w:val="ExerciseStepLevel2Code"/>
      </w:pPr>
      <w:r w:rsidRPr="001D0C61">
        <w:t>modData.ApproverUserName = (pplApprover.Entities[0] as PickerEntity).Key;</w:t>
      </w:r>
    </w:p>
    <w:p w:rsidR="00DC6861" w:rsidRPr="001D0C61" w:rsidRDefault="00DC6861" w:rsidP="001D0C61">
      <w:pPr>
        <w:pStyle w:val="ExerciseStepLevel2Code"/>
      </w:pPr>
    </w:p>
    <w:p w:rsidR="001D0C61" w:rsidRPr="001D0C61" w:rsidRDefault="001D0C61" w:rsidP="001D0C61">
      <w:pPr>
        <w:pStyle w:val="ExerciseStepLevel2Code"/>
      </w:pPr>
      <w:r w:rsidRPr="001D0C61">
        <w:t>// serialize the modification data</w:t>
      </w:r>
    </w:p>
    <w:p w:rsidR="001D0C61" w:rsidRPr="001D0C61" w:rsidRDefault="001D0C61" w:rsidP="001D0C61">
      <w:pPr>
        <w:pStyle w:val="ExerciseStepLevel2Code"/>
      </w:pPr>
      <w:r w:rsidRPr="001D0C61">
        <w:t>string modificationData = modData.Serialize();</w:t>
      </w:r>
    </w:p>
    <w:p w:rsidR="00DC6861" w:rsidRDefault="001D0C61" w:rsidP="00DC6861">
      <w:pPr>
        <w:pStyle w:val="Heading4"/>
        <w:rPr>
          <w:noProof/>
        </w:rPr>
      </w:pPr>
      <w:r>
        <w:rPr>
          <w:noProof/>
        </w:rPr>
        <w:t xml:space="preserve">Modify the current workflow instance using the </w:t>
      </w:r>
      <w:r w:rsidRPr="001D0C61">
        <w:rPr>
          <w:b/>
          <w:noProof/>
        </w:rPr>
        <w:t>SPWorkflowManager.ModifyWorkflow</w:t>
      </w:r>
      <w:r>
        <w:rPr>
          <w:noProof/>
        </w:rPr>
        <w:t xml:space="preserve"> method.</w:t>
      </w:r>
    </w:p>
    <w:p w:rsidR="00DC6861" w:rsidRDefault="00DC6861" w:rsidP="00DC6861">
      <w:pPr>
        <w:pStyle w:val="Heading5"/>
        <w:rPr>
          <w:noProof/>
        </w:rPr>
      </w:pPr>
      <w:r>
        <w:rPr>
          <w:noProof/>
        </w:rPr>
        <w:t xml:space="preserve">The </w:t>
      </w:r>
      <w:r w:rsidRPr="00FB785D">
        <w:rPr>
          <w:b/>
          <w:noProof/>
        </w:rPr>
        <w:t>SPWorkflowManager</w:t>
      </w:r>
      <w:r>
        <w:rPr>
          <w:noProof/>
        </w:rPr>
        <w:t xml:space="preserve"> is accessible through the current’s </w:t>
      </w:r>
      <w:r w:rsidRPr="00FB785D">
        <w:rPr>
          <w:b/>
          <w:noProof/>
        </w:rPr>
        <w:t>SPWeb</w:t>
      </w:r>
      <w:r>
        <w:rPr>
          <w:noProof/>
        </w:rPr>
        <w:t xml:space="preserve"> object’s </w:t>
      </w:r>
      <w:r w:rsidRPr="00FB785D">
        <w:rPr>
          <w:b/>
          <w:noProof/>
        </w:rPr>
        <w:t>SPSite</w:t>
      </w:r>
      <w:r>
        <w:rPr>
          <w:noProof/>
        </w:rPr>
        <w:t xml:space="preserve"> parent object.</w:t>
      </w:r>
    </w:p>
    <w:p w:rsidR="001D0C61" w:rsidRPr="001D0C61" w:rsidRDefault="001D0C61" w:rsidP="001D0C61">
      <w:pPr>
        <w:pStyle w:val="ExerciseStepLevel2Code"/>
      </w:pPr>
      <w:r w:rsidRPr="001D0C61">
        <w:t>// apply the modification to the workflow</w:t>
      </w:r>
    </w:p>
    <w:p w:rsidR="001D0C61" w:rsidRPr="001D0C61" w:rsidRDefault="001D0C61" w:rsidP="001D0C61">
      <w:pPr>
        <w:pStyle w:val="ExerciseStepLevel2Code"/>
      </w:pPr>
      <w:r w:rsidRPr="001D0C61">
        <w:t>Web.Site.WorkflowManager.ModifyWorkflow(_workflow,</w:t>
      </w:r>
    </w:p>
    <w:p w:rsidR="001D0C61" w:rsidRPr="001D0C61" w:rsidRDefault="001D0C61" w:rsidP="001D0C61">
      <w:pPr>
        <w:pStyle w:val="ExerciseStepLevel2Code"/>
      </w:pPr>
      <w:r w:rsidRPr="001D0C61">
        <w:t xml:space="preserve">                                        _modification,</w:t>
      </w:r>
    </w:p>
    <w:p w:rsidR="001D0C61" w:rsidRPr="001D0C61" w:rsidRDefault="001D0C61" w:rsidP="001D0C61">
      <w:pPr>
        <w:pStyle w:val="ExerciseStepLevel2Code"/>
      </w:pPr>
      <w:r w:rsidRPr="001D0C61">
        <w:t xml:space="preserve">                                        modificationData);</w:t>
      </w:r>
    </w:p>
    <w:p w:rsidR="00AC045D" w:rsidRDefault="00AC045D" w:rsidP="00AC045D">
      <w:pPr>
        <w:pStyle w:val="Heading4"/>
        <w:numPr>
          <w:ilvl w:val="0"/>
          <w:numId w:val="0"/>
        </w:numPr>
        <w:ind w:left="648"/>
        <w:rPr>
          <w:noProof/>
        </w:rPr>
      </w:pPr>
    </w:p>
    <w:p w:rsidR="00AC045D" w:rsidRDefault="00AC045D" w:rsidP="00AC045D">
      <w:pPr>
        <w:rPr>
          <w:noProof/>
          <w:sz w:val="18"/>
        </w:rPr>
      </w:pPr>
      <w:r>
        <w:rPr>
          <w:noProof/>
        </w:rPr>
        <w:br w:type="page"/>
      </w:r>
    </w:p>
    <w:p w:rsidR="00DC6861" w:rsidRDefault="00DC6861" w:rsidP="00DC6861">
      <w:pPr>
        <w:pStyle w:val="Heading4"/>
        <w:rPr>
          <w:noProof/>
        </w:rPr>
      </w:pPr>
      <w:r>
        <w:rPr>
          <w:noProof/>
        </w:rPr>
        <w:lastRenderedPageBreak/>
        <w:t xml:space="preserve">Use the </w:t>
      </w:r>
      <w:r w:rsidRPr="00FB785D">
        <w:rPr>
          <w:b/>
          <w:noProof/>
        </w:rPr>
        <w:t>SPUtility.Redirect</w:t>
      </w:r>
      <w:r>
        <w:rPr>
          <w:noProof/>
        </w:rPr>
        <w:t xml:space="preserve"> method to handle the automatic redirection to either the source url parameter or the current list’s default view url.</w:t>
      </w:r>
    </w:p>
    <w:p w:rsidR="001D0C61" w:rsidRPr="001D0C61" w:rsidRDefault="001D0C61" w:rsidP="001D0C61">
      <w:pPr>
        <w:pStyle w:val="ExerciseStepLevel2Code"/>
      </w:pPr>
      <w:r w:rsidRPr="001D0C61">
        <w:t>// redirect to the page defnined in the source url parameter or the default page</w:t>
      </w:r>
    </w:p>
    <w:p w:rsidR="00C668E3" w:rsidRDefault="001D0C61" w:rsidP="001D0C61">
      <w:pPr>
        <w:pStyle w:val="ExerciseStepLevel2Code"/>
      </w:pPr>
      <w:r w:rsidRPr="001D0C61">
        <w:t xml:space="preserve">SPUtility.Redirect(_list.DefaultViewUrl, </w:t>
      </w:r>
    </w:p>
    <w:p w:rsidR="001D0C61" w:rsidRPr="001D0C61" w:rsidRDefault="00C668E3" w:rsidP="001D0C61">
      <w:pPr>
        <w:pStyle w:val="ExerciseStepLevel2Code"/>
      </w:pPr>
      <w:r>
        <w:t xml:space="preserve">    </w:t>
      </w:r>
      <w:r w:rsidR="001D0C61" w:rsidRPr="001D0C61">
        <w:t>SPRedirectFlags.UseSource, this.Context);</w:t>
      </w:r>
    </w:p>
    <w:p w:rsidR="00DC6861" w:rsidRDefault="00DC6861" w:rsidP="00DC6861">
      <w:pPr>
        <w:pStyle w:val="Heading3"/>
      </w:pPr>
      <w:r>
        <w:t>Create a new .ASP</w:t>
      </w:r>
      <w:r w:rsidR="00A32CA0">
        <w:t xml:space="preserve">X page named </w:t>
      </w:r>
      <w:r w:rsidR="00A32CA0" w:rsidRPr="00A32CA0">
        <w:rPr>
          <w:b/>
        </w:rPr>
        <w:t>DocArchivePart4Mod</w:t>
      </w:r>
      <w:r w:rsidRPr="00A32CA0">
        <w:rPr>
          <w:b/>
        </w:rPr>
        <w:t>Form.aspx</w:t>
      </w:r>
      <w:r>
        <w:t xml:space="preserve"> that represents the ASP.NET markup for the task page.</w:t>
      </w:r>
    </w:p>
    <w:p w:rsidR="00DC6861" w:rsidRDefault="00DC6861" w:rsidP="00DC6861">
      <w:pPr>
        <w:pStyle w:val="Heading4"/>
      </w:pPr>
      <w:r>
        <w:t xml:space="preserve">Create a new text file named </w:t>
      </w:r>
      <w:r w:rsidR="00A32CA0">
        <w:rPr>
          <w:b/>
        </w:rPr>
        <w:t>DocArchivePart4Mod</w:t>
      </w:r>
      <w:r w:rsidRPr="00736851">
        <w:rPr>
          <w:b/>
        </w:rPr>
        <w:t>Form.aspx</w:t>
      </w:r>
      <w:r>
        <w:t xml:space="preserve"> in the </w:t>
      </w:r>
      <w:r w:rsidRPr="00736851">
        <w:rPr>
          <w:b/>
        </w:rPr>
        <w:t>Layouts</w:t>
      </w:r>
      <w:r>
        <w:t xml:space="preserve"> folder.</w:t>
      </w:r>
    </w:p>
    <w:p w:rsidR="00DC6861" w:rsidRDefault="00DC6861" w:rsidP="00DC6861">
      <w:pPr>
        <w:pStyle w:val="Heading5"/>
      </w:pPr>
      <w:r>
        <w:t xml:space="preserve">Right click the </w:t>
      </w:r>
      <w:r>
        <w:rPr>
          <w:b/>
        </w:rPr>
        <w:t>Layouts</w:t>
      </w:r>
      <w:r>
        <w:t xml:space="preserve"> folder and click </w:t>
      </w:r>
      <w:r w:rsidRPr="0047493E">
        <w:rPr>
          <w:b/>
        </w:rPr>
        <w:t>Add -&gt; New Item…</w:t>
      </w:r>
      <w:r w:rsidRPr="0047493E">
        <w:t>.</w:t>
      </w:r>
    </w:p>
    <w:p w:rsidR="00DC6861" w:rsidRDefault="00DC6861" w:rsidP="00DC6861">
      <w:pPr>
        <w:pStyle w:val="Heading5"/>
      </w:pPr>
      <w:r>
        <w:t xml:space="preserve">Select the </w:t>
      </w:r>
      <w:r>
        <w:rPr>
          <w:b/>
        </w:rPr>
        <w:t xml:space="preserve">Generate </w:t>
      </w:r>
      <w:r>
        <w:t xml:space="preserve">category on the left and select a template of </w:t>
      </w:r>
      <w:r>
        <w:rPr>
          <w:b/>
        </w:rPr>
        <w:t xml:space="preserve">Text </w:t>
      </w:r>
      <w:r w:rsidRPr="0047493E">
        <w:rPr>
          <w:b/>
        </w:rPr>
        <w:t>file</w:t>
      </w:r>
      <w:r>
        <w:t>.</w:t>
      </w:r>
    </w:p>
    <w:p w:rsidR="00DC6861" w:rsidRPr="0047493E" w:rsidRDefault="00DC6861" w:rsidP="00DC6861">
      <w:pPr>
        <w:pStyle w:val="Heading5"/>
      </w:pPr>
      <w:r>
        <w:t xml:space="preserve">Name the new file </w:t>
      </w:r>
      <w:r w:rsidR="00A32CA0">
        <w:rPr>
          <w:b/>
        </w:rPr>
        <w:t>DocArchivePart4Mod</w:t>
      </w:r>
      <w:r>
        <w:rPr>
          <w:b/>
        </w:rPr>
        <w:t xml:space="preserve">Form.aspx </w:t>
      </w:r>
      <w:r>
        <w:t xml:space="preserve">and click </w:t>
      </w:r>
      <w:r w:rsidRPr="0047493E">
        <w:rPr>
          <w:b/>
        </w:rPr>
        <w:t>Add</w:t>
      </w:r>
      <w:r>
        <w:t>.</w:t>
      </w:r>
    </w:p>
    <w:p w:rsidR="00DC6861" w:rsidRDefault="00DC6861" w:rsidP="00DC6861">
      <w:pPr>
        <w:pStyle w:val="Heading4"/>
      </w:pPr>
      <w:r>
        <w:t>Enter the page directives that define the code behind class and the master page for the task form.</w:t>
      </w:r>
    </w:p>
    <w:p w:rsidR="00AA68DE" w:rsidRDefault="00DC6861" w:rsidP="00DC6861">
      <w:pPr>
        <w:pStyle w:val="ExerciseStepLevel2Code"/>
      </w:pPr>
      <w:r w:rsidRPr="00736851">
        <w:t xml:space="preserve">&lt;%@ Assembly Name="DocumentArchiveWorkflowPart4, Version=1.0.0.0, </w:t>
      </w:r>
    </w:p>
    <w:p w:rsidR="00DC6861" w:rsidRPr="00736851" w:rsidRDefault="00AA68DE" w:rsidP="00DC6861">
      <w:pPr>
        <w:pStyle w:val="ExerciseStepLevel2Code"/>
      </w:pPr>
      <w:r>
        <w:t xml:space="preserve">    </w:t>
      </w:r>
      <w:r w:rsidR="00DC6861" w:rsidRPr="00736851">
        <w:t>Culture=neutral, PublicKeyToken=15812f954569663f" %&gt;</w:t>
      </w:r>
    </w:p>
    <w:p w:rsidR="00DC6861" w:rsidRPr="00736851" w:rsidRDefault="00DC6861" w:rsidP="00DC6861">
      <w:pPr>
        <w:pStyle w:val="ExerciseStepLevel2Code"/>
      </w:pPr>
    </w:p>
    <w:p w:rsidR="00AA68DE" w:rsidRDefault="00DC6861" w:rsidP="00DC6861">
      <w:pPr>
        <w:pStyle w:val="ExerciseStepLevel2Code"/>
      </w:pPr>
      <w:r w:rsidRPr="00736851">
        <w:t xml:space="preserve">&lt;%@ Page Language="C#" MasterPageFile="~/_layouts/application.master" </w:t>
      </w:r>
    </w:p>
    <w:p w:rsidR="00AA68DE" w:rsidRDefault="00AA68DE" w:rsidP="00AA68DE">
      <w:pPr>
        <w:pStyle w:val="ExerciseStepLevel2Code"/>
      </w:pPr>
      <w:r>
        <w:t xml:space="preserve">    </w:t>
      </w:r>
      <w:r w:rsidR="00DC6861" w:rsidRPr="00736851">
        <w:t>EnableSessionState="true"</w:t>
      </w:r>
      <w:r>
        <w:t xml:space="preserve"> </w:t>
      </w:r>
      <w:r w:rsidR="00DC6861" w:rsidRPr="00736851">
        <w:t xml:space="preserve">ValidateRequest="False" </w:t>
      </w:r>
    </w:p>
    <w:p w:rsidR="00DC6861" w:rsidRPr="00736851" w:rsidRDefault="00AA68DE" w:rsidP="00AA68DE">
      <w:pPr>
        <w:pStyle w:val="ExerciseStepLevel2Code"/>
      </w:pPr>
      <w:r>
        <w:t xml:space="preserve">    </w:t>
      </w:r>
      <w:r w:rsidR="00DC6861" w:rsidRPr="00736851">
        <w:t>Inherits="DocumentArchiveWork</w:t>
      </w:r>
      <w:r w:rsidR="00A32CA0">
        <w:t>flowPart4.UI.DocArchivePart4Mod</w:t>
      </w:r>
      <w:r w:rsidR="00DC6861" w:rsidRPr="00736851">
        <w:t>Form" %&gt;</w:t>
      </w:r>
    </w:p>
    <w:p w:rsidR="00DC6861" w:rsidRDefault="00DC6861" w:rsidP="00DC6861">
      <w:pPr>
        <w:pStyle w:val="Heading4"/>
      </w:pPr>
      <w:r>
        <w:t>Register the tag prefix a</w:t>
      </w:r>
      <w:r w:rsidR="000B0593">
        <w:t>nd locations of the SharePoint w</w:t>
      </w:r>
      <w:r>
        <w:t>eb</w:t>
      </w:r>
      <w:r w:rsidR="000B0593">
        <w:t xml:space="preserve"> and u</w:t>
      </w:r>
      <w:r>
        <w:t>ser</w:t>
      </w:r>
      <w:r w:rsidR="000B0593">
        <w:t xml:space="preserve"> controls used </w:t>
      </w:r>
      <w:r>
        <w:t>to format the page.</w:t>
      </w:r>
    </w:p>
    <w:p w:rsidR="00DC6861" w:rsidRPr="00736851" w:rsidRDefault="00DC6861" w:rsidP="00DC6861">
      <w:pPr>
        <w:pStyle w:val="ExerciseStepLevel2Code"/>
      </w:pPr>
      <w:r w:rsidRPr="00736851">
        <w:t>&lt;%@ Register TagPrefix="SharePoint" Namespace="Microsoft.SharePoint.WebControls"</w:t>
      </w:r>
    </w:p>
    <w:p w:rsidR="00DC6861" w:rsidRPr="00736851" w:rsidRDefault="00DC6861" w:rsidP="00DC6861">
      <w:pPr>
        <w:pStyle w:val="ExerciseStepLevel2Code"/>
      </w:pPr>
      <w:r w:rsidRPr="00736851">
        <w:t xml:space="preserve">    Assembly="Microsoft.SharePoint, Version=12.0.0.0, Culture=neutral, PublicKeyToken=71e9bce111e9429c" %&gt;</w:t>
      </w:r>
    </w:p>
    <w:p w:rsidR="00DC6861" w:rsidRPr="00736851" w:rsidRDefault="00DC6861" w:rsidP="00DC6861">
      <w:pPr>
        <w:pStyle w:val="ExerciseStepLevel2Code"/>
      </w:pPr>
      <w:r w:rsidRPr="00736851">
        <w:t>&lt;%@ Register TagPrefix="Utilities" Namespace="Microsoft.SharePoint.Utilities" Assembly="Microsoft.SharePoint, Version=12.0.0.0, Culture=neutral, PublicKeyToken=71e9bce111e9429c" %&gt;</w:t>
      </w:r>
    </w:p>
    <w:p w:rsidR="00DC6861" w:rsidRPr="00736851" w:rsidRDefault="00DC6861" w:rsidP="00DC6861">
      <w:pPr>
        <w:pStyle w:val="ExerciseStepLevel2Code"/>
      </w:pPr>
      <w:r w:rsidRPr="00736851">
        <w:t>&lt;%@ Register TagPrefix="wssuc" TagName="InputFormSection" Src="/_controltemplates/InputFormSection.ascx" %&gt;</w:t>
      </w:r>
    </w:p>
    <w:p w:rsidR="00DC6861" w:rsidRPr="00736851" w:rsidRDefault="00DC6861" w:rsidP="00DC6861">
      <w:pPr>
        <w:pStyle w:val="ExerciseStepLevel2Code"/>
      </w:pPr>
      <w:r w:rsidRPr="00736851">
        <w:t>&lt;%@ Register TagPrefix="wssuc" TagName="InputFormControl" Src="/_controltemplates/InputFormControl.ascx" %&gt;</w:t>
      </w:r>
    </w:p>
    <w:p w:rsidR="00DC6861" w:rsidRPr="00736851" w:rsidRDefault="00DC6861" w:rsidP="00DC6861">
      <w:pPr>
        <w:pStyle w:val="ExerciseStepLevel2Code"/>
      </w:pPr>
      <w:r w:rsidRPr="00736851">
        <w:t>&lt;%@ Register TagPrefix="wssuc" TagName="ButtonSection" Src="/_controltemplates/ButtonSection.ascx" %&gt;</w:t>
      </w:r>
    </w:p>
    <w:p w:rsidR="00DC6861" w:rsidRDefault="00DC6861" w:rsidP="00DC6861">
      <w:pPr>
        <w:pStyle w:val="Heading4"/>
      </w:pPr>
      <w:r>
        <w:t>Define the content for the page title and the form specific headers.</w:t>
      </w:r>
    </w:p>
    <w:p w:rsidR="00A32CA0" w:rsidRPr="00A32CA0" w:rsidRDefault="00A32CA0" w:rsidP="00A32CA0">
      <w:pPr>
        <w:pStyle w:val="ExerciseStepLevel2Code"/>
      </w:pPr>
      <w:r w:rsidRPr="00A32CA0">
        <w:t>&lt;asp:Content ID="PageTitle" ContentPlaceHolderID="PlaceHolderPageTitle" runat="server"&gt;</w:t>
      </w:r>
    </w:p>
    <w:p w:rsidR="00A32CA0" w:rsidRPr="00A32CA0" w:rsidRDefault="00A32CA0" w:rsidP="00A32CA0">
      <w:pPr>
        <w:pStyle w:val="ExerciseStepLevel2Code"/>
      </w:pPr>
      <w:r w:rsidRPr="00A32CA0">
        <w:t xml:space="preserve">    Modify Workflow&lt;/asp:Content&gt;</w:t>
      </w:r>
    </w:p>
    <w:p w:rsidR="00640283" w:rsidRDefault="00A32CA0" w:rsidP="00F90608">
      <w:pPr>
        <w:pStyle w:val="ExerciseStepLevel2Code"/>
      </w:pPr>
      <w:r w:rsidRPr="00A32CA0">
        <w:t xml:space="preserve">&lt;asp:Content ID="PageTitleInTitleArea" </w:t>
      </w:r>
    </w:p>
    <w:p w:rsidR="00A32CA0" w:rsidRPr="00A32CA0" w:rsidRDefault="00640283" w:rsidP="00F90608">
      <w:pPr>
        <w:pStyle w:val="ExerciseStepLevel2Code"/>
      </w:pPr>
      <w:r>
        <w:t xml:space="preserve">    </w:t>
      </w:r>
      <w:r w:rsidR="00A32CA0" w:rsidRPr="00A32CA0">
        <w:t>ContentPlaceHolderID="PlaceHolderPageTitleInTitleArea"</w:t>
      </w:r>
      <w:r w:rsidR="00F90608">
        <w:t xml:space="preserve"> </w:t>
      </w:r>
      <w:r w:rsidR="00A32CA0" w:rsidRPr="00A32CA0">
        <w:t>runat="server"&gt;</w:t>
      </w:r>
    </w:p>
    <w:p w:rsidR="00A32CA0" w:rsidRPr="00A32CA0" w:rsidRDefault="00A32CA0" w:rsidP="00A32CA0">
      <w:pPr>
        <w:pStyle w:val="ExerciseStepLevel2Code"/>
        <w:rPr>
          <w:rFonts w:ascii="Arial" w:hAnsi="Arial" w:cs="Arial"/>
          <w:noProof w:val="0"/>
        </w:rPr>
      </w:pPr>
      <w:r w:rsidRPr="00A32CA0">
        <w:t xml:space="preserve">    &lt;%= "Modify" %&gt;&lt;/asp:Content&gt;</w:t>
      </w:r>
    </w:p>
    <w:p w:rsidR="00DC6861" w:rsidRDefault="00DC6861" w:rsidP="00A32CA0">
      <w:pPr>
        <w:pStyle w:val="Heading3"/>
      </w:pPr>
      <w:r>
        <w:t>Define the ASPX markup that will be used to create the data entry section of the custom task form.</w:t>
      </w:r>
    </w:p>
    <w:p w:rsidR="00DC6861" w:rsidRDefault="00DC6861" w:rsidP="00DC6861">
      <w:pPr>
        <w:pStyle w:val="Heading4"/>
      </w:pPr>
      <w:r>
        <w:t xml:space="preserve">Define the </w:t>
      </w:r>
      <w:r w:rsidRPr="00877ADD">
        <w:rPr>
          <w:b/>
        </w:rPr>
        <w:t>ContentPlaceHolder</w:t>
      </w:r>
      <w:r>
        <w:t xml:space="preserve"> control for </w:t>
      </w:r>
      <w:r w:rsidRPr="00877ADD">
        <w:rPr>
          <w:b/>
        </w:rPr>
        <w:t>PlaceHolderMain</w:t>
      </w:r>
      <w:r>
        <w:t xml:space="preserve"> and place a table within it.</w:t>
      </w:r>
    </w:p>
    <w:p w:rsidR="00DC6861" w:rsidRPr="00877ADD" w:rsidRDefault="00DC6861" w:rsidP="00DC6861">
      <w:pPr>
        <w:pStyle w:val="ExerciseStepLevel2Code"/>
      </w:pPr>
      <w:r w:rsidRPr="00877ADD">
        <w:t>&lt;asp:Content ID="Main" ContentPlaceHolderID="PlaceHolderMain" runat="server"&gt;</w:t>
      </w:r>
    </w:p>
    <w:p w:rsidR="00DC6861" w:rsidRPr="00877ADD" w:rsidRDefault="00DC6861" w:rsidP="00DC6861">
      <w:pPr>
        <w:pStyle w:val="ExerciseStepLevel2Code"/>
      </w:pPr>
      <w:r w:rsidRPr="00877ADD">
        <w:t xml:space="preserve">    &lt;table cellspacing="0" cellpadding="0" style="border: none; width: 100%" class="ms-propertysheet"&gt;</w:t>
      </w:r>
    </w:p>
    <w:p w:rsidR="00DC6861" w:rsidRPr="00877ADD" w:rsidRDefault="00DC6861" w:rsidP="00DC6861">
      <w:pPr>
        <w:pStyle w:val="ExerciseStepLevel2Code"/>
      </w:pPr>
      <w:r w:rsidRPr="00877ADD">
        <w:t xml:space="preserve">    &lt;/table&gt;</w:t>
      </w:r>
    </w:p>
    <w:p w:rsidR="00DC6861" w:rsidRPr="00877ADD" w:rsidRDefault="00DC6861" w:rsidP="00DC6861">
      <w:pPr>
        <w:pStyle w:val="ExerciseStepLevel2Code"/>
      </w:pPr>
      <w:r w:rsidRPr="00877ADD">
        <w:t>&lt;/asp:Content&gt;</w:t>
      </w:r>
    </w:p>
    <w:p w:rsidR="00DC6861" w:rsidRDefault="00DC6861" w:rsidP="00DC6861">
      <w:pPr>
        <w:pStyle w:val="Heading4"/>
      </w:pPr>
      <w:r>
        <w:lastRenderedPageBreak/>
        <w:t xml:space="preserve">Implement the first </w:t>
      </w:r>
      <w:r w:rsidRPr="00877ADD">
        <w:rPr>
          <w:b/>
        </w:rPr>
        <w:t>InputFormSection</w:t>
      </w:r>
      <w:r>
        <w:t xml:space="preserve"> that allow</w:t>
      </w:r>
      <w:r w:rsidR="00AC045D">
        <w:t>s</w:t>
      </w:r>
      <w:r>
        <w:t xml:space="preserve"> modification of the </w:t>
      </w:r>
      <w:r w:rsidR="00AC045D">
        <w:t>approver</w:t>
      </w:r>
      <w:r>
        <w:t xml:space="preserve">.  </w:t>
      </w:r>
    </w:p>
    <w:p w:rsidR="00DC6861" w:rsidRPr="009A380D" w:rsidRDefault="00DC6861" w:rsidP="00DC6861">
      <w:pPr>
        <w:pStyle w:val="ExerciseStepLevel2Code"/>
      </w:pPr>
      <w:r w:rsidRPr="009A380D">
        <w:t>&lt;%-- Deafault Approver Input --%&gt;</w:t>
      </w:r>
    </w:p>
    <w:p w:rsidR="00DC6861" w:rsidRPr="009A380D" w:rsidRDefault="00DC6861" w:rsidP="000B0593">
      <w:pPr>
        <w:pStyle w:val="ExerciseStepLevel2Code"/>
      </w:pPr>
      <w:r w:rsidRPr="009A380D">
        <w:t>&lt;wssuc:InputFormSection Title="Default Approver" Description="Specify the user who will be the default approver."</w:t>
      </w:r>
      <w:r w:rsidR="000B0593">
        <w:t xml:space="preserve"> </w:t>
      </w:r>
      <w:r w:rsidRPr="009A380D">
        <w:t>runat="server"&gt;</w:t>
      </w:r>
    </w:p>
    <w:p w:rsidR="00DC6861" w:rsidRPr="009A380D" w:rsidRDefault="00DC6861" w:rsidP="00DC6861">
      <w:pPr>
        <w:pStyle w:val="ExerciseStepLevel2Code"/>
      </w:pPr>
      <w:r w:rsidRPr="009A380D">
        <w:t xml:space="preserve">    &lt;template_inputformcontrols&gt;</w:t>
      </w:r>
    </w:p>
    <w:p w:rsidR="00DC6861" w:rsidRPr="009A380D" w:rsidRDefault="00DC6861" w:rsidP="00DC6861">
      <w:pPr>
        <w:pStyle w:val="ExerciseStepLevel2Code"/>
      </w:pPr>
      <w:r w:rsidRPr="009A380D">
        <w:t xml:space="preserve">            &lt;wssuc:InputFormControl runat="server" LabelText="Approver:"&gt;</w:t>
      </w:r>
    </w:p>
    <w:p w:rsidR="00DC6861" w:rsidRPr="009A380D" w:rsidRDefault="00DC6861" w:rsidP="00DC6861">
      <w:pPr>
        <w:pStyle w:val="ExerciseStepLevel2Code"/>
      </w:pPr>
      <w:r w:rsidRPr="009A380D">
        <w:t xml:space="preserve">            &lt;Template_Control&gt;</w:t>
      </w:r>
    </w:p>
    <w:p w:rsidR="00DC6861" w:rsidRPr="009A380D" w:rsidRDefault="00DC6861" w:rsidP="00DC6861">
      <w:pPr>
        <w:pStyle w:val="ExerciseStepLevel2Code"/>
      </w:pPr>
      <w:r w:rsidRPr="009A380D">
        <w:t xml:space="preserve">                &lt;SharePoint:PeopleEditor</w:t>
      </w:r>
      <w:r w:rsidR="000B0593">
        <w:t xml:space="preserve"> </w:t>
      </w:r>
      <w:r w:rsidRPr="009A380D">
        <w:t>id="pp</w:t>
      </w:r>
      <w:r w:rsidR="00D52952">
        <w:t>l</w:t>
      </w:r>
      <w:r w:rsidRPr="009A380D">
        <w:t>Approver"</w:t>
      </w:r>
    </w:p>
    <w:p w:rsidR="00DC6861" w:rsidRPr="009A380D" w:rsidRDefault="00DC6861" w:rsidP="00DC6861">
      <w:pPr>
        <w:pStyle w:val="ExerciseStepLevel2Code"/>
      </w:pPr>
      <w:r w:rsidRPr="009A380D">
        <w:t xml:space="preserve">                  AllowEmpty="false"</w:t>
      </w:r>
    </w:p>
    <w:p w:rsidR="00DC6861" w:rsidRPr="009A380D" w:rsidRDefault="00DC6861" w:rsidP="00DC6861">
      <w:pPr>
        <w:pStyle w:val="ExerciseStepLevel2Code"/>
      </w:pPr>
      <w:r w:rsidRPr="009A380D">
        <w:tab/>
      </w:r>
      <w:r w:rsidRPr="009A380D">
        <w:tab/>
      </w:r>
      <w:r w:rsidRPr="009A380D">
        <w:tab/>
      </w:r>
      <w:r w:rsidRPr="009A380D">
        <w:tab/>
        <w:t xml:space="preserve">  ValidatorEnabled="true"</w:t>
      </w:r>
    </w:p>
    <w:p w:rsidR="00DC6861" w:rsidRPr="009A380D" w:rsidRDefault="00DC6861" w:rsidP="00DC6861">
      <w:pPr>
        <w:pStyle w:val="ExerciseStepLevel2Code"/>
      </w:pPr>
      <w:r w:rsidRPr="009A380D">
        <w:tab/>
      </w:r>
      <w:r w:rsidRPr="009A380D">
        <w:tab/>
      </w:r>
      <w:r w:rsidRPr="009A380D">
        <w:tab/>
      </w:r>
      <w:r w:rsidRPr="009A380D">
        <w:tab/>
        <w:t xml:space="preserve">  MultiSelect="false"</w:t>
      </w:r>
      <w:r w:rsidRPr="009A380D">
        <w:tab/>
      </w:r>
      <w:r w:rsidRPr="009A380D">
        <w:tab/>
      </w:r>
      <w:r w:rsidRPr="009A380D">
        <w:tab/>
      </w:r>
      <w:r w:rsidRPr="009A380D">
        <w:tab/>
      </w:r>
      <w:r w:rsidRPr="009A380D">
        <w:tab/>
      </w:r>
      <w:r w:rsidRPr="009A380D">
        <w:tab/>
        <w:t xml:space="preserve">  </w:t>
      </w:r>
    </w:p>
    <w:p w:rsidR="00DC6861" w:rsidRPr="009A380D" w:rsidRDefault="00DC6861" w:rsidP="00DC6861">
      <w:pPr>
        <w:pStyle w:val="ExerciseStepLevel2Code"/>
      </w:pPr>
      <w:r w:rsidRPr="009A380D">
        <w:tab/>
      </w:r>
      <w:r w:rsidRPr="009A380D">
        <w:tab/>
      </w:r>
      <w:r w:rsidRPr="009A380D">
        <w:tab/>
      </w:r>
      <w:r w:rsidRPr="009A380D">
        <w:tab/>
        <w:t xml:space="preserve">  runat="server"</w:t>
      </w:r>
    </w:p>
    <w:p w:rsidR="00DC6861" w:rsidRPr="009A380D" w:rsidRDefault="00DC6861" w:rsidP="00DC6861">
      <w:pPr>
        <w:pStyle w:val="ExerciseStepLevel2Code"/>
      </w:pPr>
      <w:r w:rsidRPr="009A380D">
        <w:tab/>
      </w:r>
      <w:r w:rsidRPr="009A380D">
        <w:tab/>
      </w:r>
      <w:r w:rsidRPr="009A380D">
        <w:tab/>
      </w:r>
      <w:r w:rsidRPr="009A380D">
        <w:tab/>
        <w:t xml:space="preserve">  SelectionSet="User"</w:t>
      </w:r>
    </w:p>
    <w:p w:rsidR="00DC6861" w:rsidRPr="009A380D" w:rsidRDefault="00DC6861" w:rsidP="000B0593">
      <w:pPr>
        <w:pStyle w:val="ExerciseStepLevel2Code"/>
      </w:pPr>
      <w:r w:rsidRPr="009A380D">
        <w:t xml:space="preserve">                  width='300px'</w:t>
      </w:r>
      <w:r w:rsidR="000B0593">
        <w:t xml:space="preserve"> </w:t>
      </w:r>
      <w:r w:rsidRPr="009A380D">
        <w:t>/&gt;</w:t>
      </w:r>
    </w:p>
    <w:p w:rsidR="00DC6861" w:rsidRPr="009A380D" w:rsidRDefault="00DC6861" w:rsidP="00DC6861">
      <w:pPr>
        <w:pStyle w:val="ExerciseStepLevel2Code"/>
      </w:pPr>
      <w:r w:rsidRPr="009A380D">
        <w:t xml:space="preserve">            &lt;/Template_Control&gt;</w:t>
      </w:r>
    </w:p>
    <w:p w:rsidR="00DC6861" w:rsidRPr="009A380D" w:rsidRDefault="00DC6861" w:rsidP="00DC6861">
      <w:pPr>
        <w:pStyle w:val="ExerciseStepLevel2Code"/>
      </w:pPr>
      <w:r w:rsidRPr="009A380D">
        <w:t xml:space="preserve">        &lt;/wssuc:InputFormControl&gt;</w:t>
      </w:r>
    </w:p>
    <w:p w:rsidR="00DC6861" w:rsidRPr="009A380D" w:rsidRDefault="00DC6861" w:rsidP="00DC6861">
      <w:pPr>
        <w:pStyle w:val="ExerciseStepLevel2Code"/>
      </w:pPr>
      <w:r w:rsidRPr="009A380D">
        <w:t xml:space="preserve">    &lt;/template_inputformcontrols&gt;</w:t>
      </w:r>
    </w:p>
    <w:p w:rsidR="00DC6861" w:rsidRPr="009A380D" w:rsidRDefault="00DC6861" w:rsidP="00E12452">
      <w:pPr>
        <w:pStyle w:val="ExerciseStepLevel2Code"/>
      </w:pPr>
      <w:r w:rsidRPr="009A380D">
        <w:t>&lt;/wssuc:InputFormSection&gt;</w:t>
      </w:r>
    </w:p>
    <w:p w:rsidR="00DC6861" w:rsidRDefault="00DC6861" w:rsidP="00DC6861">
      <w:pPr>
        <w:pStyle w:val="Heading4"/>
      </w:pPr>
      <w:r>
        <w:t xml:space="preserve">Implement the last section containing the </w:t>
      </w:r>
      <w:r w:rsidR="00A32CA0">
        <w:rPr>
          <w:b/>
        </w:rPr>
        <w:t>OK</w:t>
      </w:r>
      <w:r>
        <w:rPr>
          <w:b/>
        </w:rPr>
        <w:t xml:space="preserve"> </w:t>
      </w:r>
      <w:r w:rsidRPr="00736851">
        <w:t>and</w:t>
      </w:r>
      <w:r>
        <w:rPr>
          <w:b/>
        </w:rPr>
        <w:t xml:space="preserve"> Cancel</w:t>
      </w:r>
      <w:r>
        <w:t xml:space="preserve"> buttons.</w:t>
      </w:r>
    </w:p>
    <w:p w:rsidR="00A32CA0" w:rsidRPr="00A32CA0" w:rsidRDefault="00A32CA0" w:rsidP="00A32CA0">
      <w:pPr>
        <w:pStyle w:val="ExerciseStepLevel2Code"/>
      </w:pPr>
      <w:r w:rsidRPr="00A32CA0">
        <w:t>&lt;%-- Submit and Cancel Buttons --%&gt;</w:t>
      </w:r>
    </w:p>
    <w:p w:rsidR="00A32CA0" w:rsidRPr="00A32CA0" w:rsidRDefault="00A32CA0" w:rsidP="00A32CA0">
      <w:pPr>
        <w:pStyle w:val="ExerciseStepLevel2Code"/>
      </w:pPr>
      <w:r w:rsidRPr="00A32CA0">
        <w:t>&lt;wssuc:ButtonSection runat="server" ShowStandardCancelButton="false"&gt;</w:t>
      </w:r>
    </w:p>
    <w:p w:rsidR="00A32CA0" w:rsidRPr="00A32CA0" w:rsidRDefault="00A32CA0" w:rsidP="00A32CA0">
      <w:pPr>
        <w:pStyle w:val="ExerciseStepLevel2Code"/>
      </w:pPr>
      <w:r w:rsidRPr="00A32CA0">
        <w:t xml:space="preserve">    &lt;template_buttons&gt;</w:t>
      </w:r>
    </w:p>
    <w:p w:rsidR="00A32CA0" w:rsidRPr="00A32CA0" w:rsidRDefault="00A32CA0" w:rsidP="00A32CA0">
      <w:pPr>
        <w:pStyle w:val="ExerciseStepLevel2Code"/>
      </w:pPr>
      <w:r w:rsidRPr="00A32CA0">
        <w:t xml:space="preserve">        &lt;asp:PlaceHolder runat="server"&gt;                </w:t>
      </w:r>
    </w:p>
    <w:p w:rsidR="00A32CA0" w:rsidRPr="00A32CA0" w:rsidRDefault="00A32CA0" w:rsidP="00A32CA0">
      <w:pPr>
        <w:pStyle w:val="ExerciseStepLevel2Code"/>
      </w:pPr>
      <w:r w:rsidRPr="00A32CA0">
        <w:tab/>
      </w:r>
      <w:r w:rsidRPr="00A32CA0">
        <w:tab/>
        <w:t xml:space="preserve">    &lt;asp:Button UseSubmitBehavior="false" runat="server" class="ms-ButtonHeightWidth" OnClick="Submit_Click" Text="OK" id="BtnSubmit" /&gt; &amp;nbsp;</w:t>
      </w:r>
    </w:p>
    <w:p w:rsidR="00A32CA0" w:rsidRPr="00A32CA0" w:rsidRDefault="00A32CA0" w:rsidP="00A32CA0">
      <w:pPr>
        <w:pStyle w:val="ExerciseStepLevel2Code"/>
      </w:pPr>
      <w:r w:rsidRPr="00A32CA0">
        <w:tab/>
      </w:r>
      <w:r w:rsidRPr="00A32CA0">
        <w:tab/>
        <w:t xml:space="preserve">    &lt;asp:Button UseSubmitBehavior="false" runat="server" class="ms-ButtonHeightWidth" OnClick="Cancel_Click" Text="Cancel" id="cmdCancel" causesvalidation=false /&gt;</w:t>
      </w:r>
    </w:p>
    <w:p w:rsidR="00A32CA0" w:rsidRPr="00A32CA0" w:rsidRDefault="00A32CA0" w:rsidP="00A32CA0">
      <w:pPr>
        <w:pStyle w:val="ExerciseStepLevel2Code"/>
      </w:pPr>
      <w:r w:rsidRPr="00A32CA0">
        <w:t xml:space="preserve">        &lt;/asp:PlaceHolder&gt;</w:t>
      </w:r>
    </w:p>
    <w:p w:rsidR="00A32CA0" w:rsidRPr="00A32CA0" w:rsidRDefault="00A32CA0" w:rsidP="00A32CA0">
      <w:pPr>
        <w:pStyle w:val="ExerciseStepLevel2Code"/>
      </w:pPr>
      <w:r w:rsidRPr="00A32CA0">
        <w:t xml:space="preserve">    &lt;/template_buttons&gt;</w:t>
      </w:r>
    </w:p>
    <w:p w:rsidR="00A32CA0" w:rsidRPr="00A32CA0" w:rsidRDefault="00A32CA0" w:rsidP="00A32CA0">
      <w:pPr>
        <w:pStyle w:val="ExerciseStepLevel2Code"/>
      </w:pPr>
      <w:r w:rsidRPr="00A32CA0">
        <w:t>&lt;/wssuc:ButtonSection&gt;</w:t>
      </w:r>
    </w:p>
    <w:p w:rsidR="009B6371" w:rsidRDefault="009B6371" w:rsidP="00181128">
      <w:pPr>
        <w:pStyle w:val="Heading2"/>
      </w:pPr>
      <w:r w:rsidRPr="000F266A">
        <w:t xml:space="preserve">Exercise </w:t>
      </w:r>
      <w:r w:rsidR="00DC6861">
        <w:t>5</w:t>
      </w:r>
      <w:r>
        <w:t xml:space="preserve">: </w:t>
      </w:r>
      <w:r w:rsidR="00B50759">
        <w:t>Enabling Modifications in the Workflow</w:t>
      </w:r>
    </w:p>
    <w:p w:rsidR="00D714BF" w:rsidRDefault="00D714BF" w:rsidP="0019726C">
      <w:pPr>
        <w:pStyle w:val="Heading3"/>
        <w:numPr>
          <w:ilvl w:val="0"/>
          <w:numId w:val="45"/>
        </w:numPr>
        <w:ind w:left="360"/>
      </w:pPr>
      <w:r>
        <w:t xml:space="preserve">Communicate with the SharePoint </w:t>
      </w:r>
      <w:r w:rsidR="008F49A3">
        <w:t>W</w:t>
      </w:r>
      <w:r>
        <w:t xml:space="preserve">orkflow hosting environment to </w:t>
      </w:r>
      <w:r w:rsidR="009A3102">
        <w:t xml:space="preserve">allow </w:t>
      </w:r>
      <w:r w:rsidR="008F49A3">
        <w:t xml:space="preserve">modification of </w:t>
      </w:r>
      <w:r>
        <w:t>this workflow.</w:t>
      </w:r>
    </w:p>
    <w:p w:rsidR="00D714BF" w:rsidRDefault="00D714BF" w:rsidP="00D714BF">
      <w:pPr>
        <w:pStyle w:val="Heading4"/>
      </w:pPr>
      <w:r>
        <w:t xml:space="preserve">Open </w:t>
      </w:r>
      <w:r w:rsidRPr="00D714BF">
        <w:rPr>
          <w:b/>
        </w:rPr>
        <w:t>Workflow.cs</w:t>
      </w:r>
      <w:r>
        <w:t xml:space="preserve"> in the designer by right clicking it in the </w:t>
      </w:r>
      <w:r w:rsidRPr="00D714BF">
        <w:rPr>
          <w:b/>
        </w:rPr>
        <w:t>Solution Explorer</w:t>
      </w:r>
      <w:r>
        <w:t xml:space="preserve"> and selecting </w:t>
      </w:r>
      <w:r w:rsidRPr="00D714BF">
        <w:rPr>
          <w:b/>
        </w:rPr>
        <w:t>View Designer</w:t>
      </w:r>
      <w:r>
        <w:t>.</w:t>
      </w:r>
    </w:p>
    <w:p w:rsidR="00D714BF" w:rsidRDefault="00D714BF" w:rsidP="00D714BF">
      <w:pPr>
        <w:pStyle w:val="Heading4"/>
      </w:pPr>
      <w:r>
        <w:t xml:space="preserve">Double click the </w:t>
      </w:r>
      <w:r w:rsidRPr="00D714BF">
        <w:rPr>
          <w:b/>
        </w:rPr>
        <w:t>WorkflowActivatedActivity</w:t>
      </w:r>
      <w:r>
        <w:t xml:space="preserve"> activity to open its designer.</w:t>
      </w:r>
    </w:p>
    <w:p w:rsidR="00D714BF" w:rsidRDefault="00D714BF" w:rsidP="00D714BF">
      <w:pPr>
        <w:pStyle w:val="Heading4"/>
      </w:pPr>
      <w:r>
        <w:t xml:space="preserve">Drag an </w:t>
      </w:r>
      <w:r>
        <w:rPr>
          <w:b/>
        </w:rPr>
        <w:t>EnableWorkflowModification</w:t>
      </w:r>
      <w:r>
        <w:t xml:space="preserve"> activity from the toolbox into the </w:t>
      </w:r>
      <w:r w:rsidRPr="005A0DEB">
        <w:rPr>
          <w:b/>
        </w:rPr>
        <w:t>WorkflowActivatedActivity</w:t>
      </w:r>
      <w:r>
        <w:t xml:space="preserve"> immediately following the </w:t>
      </w:r>
      <w:r w:rsidRPr="005A0DEB">
        <w:rPr>
          <w:b/>
        </w:rPr>
        <w:t>OnWorkflowActivated</w:t>
      </w:r>
      <w:r>
        <w:t xml:space="preserve"> activity and name it </w:t>
      </w:r>
      <w:r w:rsidRPr="00D714BF">
        <w:rPr>
          <w:b/>
        </w:rPr>
        <w:t>EnableModification</w:t>
      </w:r>
      <w:r>
        <w:t>..</w:t>
      </w:r>
    </w:p>
    <w:p w:rsidR="00D714BF" w:rsidRDefault="00D714BF" w:rsidP="00D714BF">
      <w:pPr>
        <w:pStyle w:val="Heading5"/>
      </w:pPr>
      <w:r>
        <w:t xml:space="preserve">In the properties pane, set the </w:t>
      </w:r>
      <w:r w:rsidRPr="005A0DEB">
        <w:rPr>
          <w:b/>
        </w:rPr>
        <w:t>Name</w:t>
      </w:r>
      <w:r>
        <w:t xml:space="preserve"> property to </w:t>
      </w:r>
      <w:r>
        <w:rPr>
          <w:b/>
        </w:rPr>
        <w:t>EnableModification</w:t>
      </w:r>
      <w:r>
        <w:t>.</w:t>
      </w:r>
    </w:p>
    <w:p w:rsidR="00D714BF" w:rsidRDefault="004F714A" w:rsidP="00D714BF">
      <w:pPr>
        <w:pStyle w:val="Heading4"/>
      </w:pPr>
      <w:r>
        <w:t>Assign a correlation token to the modification and assign the id of the modification to enable</w:t>
      </w:r>
      <w:r w:rsidR="00D714BF">
        <w:t>.</w:t>
      </w:r>
    </w:p>
    <w:p w:rsidR="004F714A" w:rsidRDefault="004F714A" w:rsidP="004F714A">
      <w:pPr>
        <w:pStyle w:val="Heading5"/>
      </w:pPr>
      <w:r>
        <w:t xml:space="preserve">In the properties pane, set the </w:t>
      </w:r>
      <w:r w:rsidRPr="00541BD2">
        <w:rPr>
          <w:b/>
        </w:rPr>
        <w:t>CorrelationToken</w:t>
      </w:r>
      <w:r>
        <w:t xml:space="preserve"> property to </w:t>
      </w:r>
      <w:r>
        <w:rPr>
          <w:b/>
        </w:rPr>
        <w:t>ModificationToken</w:t>
      </w:r>
      <w:r>
        <w:t>.</w:t>
      </w:r>
    </w:p>
    <w:p w:rsidR="004F714A" w:rsidRDefault="004F714A" w:rsidP="004F714A">
      <w:pPr>
        <w:pStyle w:val="Heading5"/>
      </w:pPr>
      <w:r>
        <w:t xml:space="preserve">Expand the </w:t>
      </w:r>
      <w:r w:rsidRPr="00541BD2">
        <w:rPr>
          <w:b/>
        </w:rPr>
        <w:t>CorrelationToken</w:t>
      </w:r>
      <w:r>
        <w:t xml:space="preserve"> property in the property pane.</w:t>
      </w:r>
    </w:p>
    <w:p w:rsidR="004F714A" w:rsidRDefault="004F714A" w:rsidP="004F714A">
      <w:pPr>
        <w:pStyle w:val="Heading5"/>
        <w:rPr>
          <w:b/>
        </w:rPr>
      </w:pPr>
      <w:r>
        <w:t xml:space="preserve">Set the </w:t>
      </w:r>
      <w:r w:rsidRPr="00541BD2">
        <w:rPr>
          <w:b/>
        </w:rPr>
        <w:t>OwnerActivityName</w:t>
      </w:r>
      <w:r>
        <w:t xml:space="preserve"> property to </w:t>
      </w:r>
      <w:r>
        <w:rPr>
          <w:b/>
        </w:rPr>
        <w:t>Workflow</w:t>
      </w:r>
    </w:p>
    <w:p w:rsidR="00D714BF" w:rsidRDefault="00D714BF" w:rsidP="00D714BF">
      <w:pPr>
        <w:pStyle w:val="Heading5"/>
      </w:pPr>
      <w:r>
        <w:t xml:space="preserve">Set the </w:t>
      </w:r>
      <w:r w:rsidR="004F714A">
        <w:rPr>
          <w:b/>
        </w:rPr>
        <w:t>ModificationId</w:t>
      </w:r>
      <w:r>
        <w:t xml:space="preserve"> property to </w:t>
      </w:r>
      <w:r w:rsidR="004F714A" w:rsidRPr="004F714A">
        <w:rPr>
          <w:b/>
        </w:rPr>
        <w:t>c09e275e-81b8-466e-914b-bae95eb27dfa</w:t>
      </w:r>
      <w:r>
        <w:t>.</w:t>
      </w:r>
    </w:p>
    <w:p w:rsidR="007D1C06" w:rsidRDefault="004F714A" w:rsidP="00AC045D">
      <w:pPr>
        <w:pStyle w:val="ExerciseStepLevel2Picture"/>
        <w:jc w:val="center"/>
      </w:pPr>
      <w:r>
        <w:rPr>
          <w:noProof/>
        </w:rPr>
        <w:lastRenderedPageBreak/>
        <w:drawing>
          <wp:inline distT="0" distB="0" distL="0" distR="0">
            <wp:extent cx="2566186" cy="2333625"/>
            <wp:effectExtent l="190500" t="152400" r="177014" b="14287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566186" cy="2333625"/>
                    </a:xfrm>
                    <a:prstGeom prst="rect">
                      <a:avLst/>
                    </a:prstGeom>
                    <a:ln>
                      <a:noFill/>
                    </a:ln>
                    <a:effectLst>
                      <a:outerShdw blurRad="190500" algn="tl" rotWithShape="0">
                        <a:srgbClr val="000000">
                          <a:alpha val="70000"/>
                        </a:srgbClr>
                      </a:outerShdw>
                    </a:effectLst>
                  </pic:spPr>
                </pic:pic>
              </a:graphicData>
            </a:graphic>
          </wp:inline>
        </w:drawing>
      </w:r>
    </w:p>
    <w:p w:rsidR="004F714A" w:rsidRDefault="004F714A" w:rsidP="004F714A">
      <w:pPr>
        <w:pStyle w:val="Heading4"/>
      </w:pPr>
      <w:r>
        <w:t xml:space="preserve">Implement the </w:t>
      </w:r>
      <w:r w:rsidRPr="00AA68DE">
        <w:rPr>
          <w:b/>
        </w:rPr>
        <w:t>Invoking</w:t>
      </w:r>
      <w:r>
        <w:t xml:space="preserve"> method and use it to serialize a </w:t>
      </w:r>
      <w:r w:rsidRPr="004F714A">
        <w:rPr>
          <w:b/>
        </w:rPr>
        <w:t>ModificationData</w:t>
      </w:r>
      <w:r>
        <w:t xml:space="preserve"> class into the </w:t>
      </w:r>
      <w:r w:rsidRPr="004F714A">
        <w:rPr>
          <w:b/>
        </w:rPr>
        <w:t>ContextData</w:t>
      </w:r>
      <w:r>
        <w:t xml:space="preserve"> of the current activity.</w:t>
      </w:r>
    </w:p>
    <w:p w:rsidR="004F714A" w:rsidRDefault="004F714A" w:rsidP="004F714A">
      <w:pPr>
        <w:pStyle w:val="Heading5"/>
      </w:pPr>
      <w:r>
        <w:t xml:space="preserve">In the properties pane, set the </w:t>
      </w:r>
      <w:r w:rsidRPr="004F714A">
        <w:rPr>
          <w:b/>
        </w:rPr>
        <w:t>Invoking</w:t>
      </w:r>
      <w:r>
        <w:t xml:space="preserve"> property to </w:t>
      </w:r>
      <w:r w:rsidRPr="004F714A">
        <w:rPr>
          <w:b/>
        </w:rPr>
        <w:t>EnableModification_Invoking</w:t>
      </w:r>
      <w:r>
        <w:t xml:space="preserve"> and press </w:t>
      </w:r>
      <w:r w:rsidRPr="004F714A">
        <w:rPr>
          <w:b/>
        </w:rPr>
        <w:t>Enter</w:t>
      </w:r>
      <w:r>
        <w:t>.</w:t>
      </w:r>
    </w:p>
    <w:p w:rsidR="004F714A" w:rsidRPr="004F714A" w:rsidRDefault="004F714A" w:rsidP="004F714A">
      <w:pPr>
        <w:pStyle w:val="ExerciseStepLevel2Code"/>
      </w:pPr>
      <w:r w:rsidRPr="004F714A">
        <w:t>private void EnableModification_Invoking(object sender, EventArgs e)</w:t>
      </w:r>
    </w:p>
    <w:p w:rsidR="004F714A" w:rsidRPr="004F714A" w:rsidRDefault="004F714A" w:rsidP="004F714A">
      <w:pPr>
        <w:pStyle w:val="ExerciseStepLevel2Code"/>
      </w:pPr>
      <w:r w:rsidRPr="004F714A">
        <w:t>{</w:t>
      </w:r>
    </w:p>
    <w:p w:rsidR="004F714A" w:rsidRPr="004F714A" w:rsidRDefault="004F714A" w:rsidP="004F714A">
      <w:pPr>
        <w:pStyle w:val="ExerciseStepLevel2Code"/>
      </w:pPr>
      <w:r w:rsidRPr="004F714A">
        <w:t xml:space="preserve">    // populate the modification data object</w:t>
      </w:r>
    </w:p>
    <w:p w:rsidR="004F714A" w:rsidRPr="004F714A" w:rsidRDefault="004F714A" w:rsidP="004F714A">
      <w:pPr>
        <w:pStyle w:val="ExerciseStepLevel2Code"/>
      </w:pPr>
      <w:r w:rsidRPr="004F714A">
        <w:t xml:space="preserve">    ModificationData modData = new ModificationData();</w:t>
      </w:r>
    </w:p>
    <w:p w:rsidR="004F714A" w:rsidRPr="004F714A" w:rsidRDefault="004F714A" w:rsidP="004F714A">
      <w:pPr>
        <w:pStyle w:val="ExerciseStepLevel2Code"/>
      </w:pPr>
      <w:r w:rsidRPr="004F714A">
        <w:t xml:space="preserve">    modData.ApproverUserName = AssocInitData.ApproverUserName;</w:t>
      </w:r>
    </w:p>
    <w:p w:rsidR="00E12452" w:rsidRDefault="004F714A" w:rsidP="004F714A">
      <w:pPr>
        <w:pStyle w:val="ExerciseStepLevel2Code"/>
      </w:pPr>
      <w:r w:rsidRPr="004F714A">
        <w:t xml:space="preserve">    </w:t>
      </w:r>
    </w:p>
    <w:p w:rsidR="004F714A" w:rsidRPr="004F714A" w:rsidRDefault="00E12452" w:rsidP="004F714A">
      <w:pPr>
        <w:pStyle w:val="ExerciseStepLevel2Code"/>
      </w:pPr>
      <w:r>
        <w:t xml:space="preserve">    </w:t>
      </w:r>
      <w:r w:rsidR="004F714A" w:rsidRPr="004F714A">
        <w:t>// serialize and assign the context data to the modification</w:t>
      </w:r>
    </w:p>
    <w:p w:rsidR="004F714A" w:rsidRPr="004F714A" w:rsidRDefault="004F714A" w:rsidP="004F714A">
      <w:pPr>
        <w:pStyle w:val="ExerciseStepLevel2Code"/>
      </w:pPr>
      <w:r w:rsidRPr="004F714A">
        <w:t xml:space="preserve">    EnableWorkflowModification activity = sender as EnableWorkflowModification;</w:t>
      </w:r>
    </w:p>
    <w:p w:rsidR="004F714A" w:rsidRPr="004F714A" w:rsidRDefault="004F714A" w:rsidP="004F714A">
      <w:pPr>
        <w:pStyle w:val="ExerciseStepLevel2Code"/>
      </w:pPr>
      <w:r w:rsidRPr="004F714A">
        <w:t xml:space="preserve">    activity.ContextData = modData.Serialize();</w:t>
      </w:r>
    </w:p>
    <w:p w:rsidR="004F714A" w:rsidRPr="004F714A" w:rsidRDefault="004F714A" w:rsidP="004F714A">
      <w:pPr>
        <w:pStyle w:val="ExerciseStepLevel2Code"/>
      </w:pPr>
      <w:r w:rsidRPr="004F714A">
        <w:t>}</w:t>
      </w:r>
    </w:p>
    <w:p w:rsidR="00086201" w:rsidRDefault="00086201" w:rsidP="0019726C">
      <w:pPr>
        <w:pStyle w:val="Heading3"/>
      </w:pPr>
      <w:r>
        <w:t xml:space="preserve">Add an </w:t>
      </w:r>
      <w:r w:rsidRPr="00E12452">
        <w:rPr>
          <w:b/>
        </w:rPr>
        <w:t>EventDrivenActivity</w:t>
      </w:r>
      <w:r>
        <w:t xml:space="preserve"> to the workflow that will receive the notification the workflow has been modified.  When that happens, it will update the </w:t>
      </w:r>
      <w:r w:rsidRPr="00E12452">
        <w:rPr>
          <w:b/>
        </w:rPr>
        <w:t>AssocInitData</w:t>
      </w:r>
      <w:r>
        <w:t xml:space="preserve"> object and reset any tasks already created.</w:t>
      </w:r>
    </w:p>
    <w:p w:rsidR="00086201" w:rsidRDefault="00086201" w:rsidP="00086201">
      <w:pPr>
        <w:pStyle w:val="Heading4"/>
      </w:pPr>
      <w:r>
        <w:t xml:space="preserve">On the </w:t>
      </w:r>
      <w:r w:rsidR="007D1C06" w:rsidRPr="007D1C06">
        <w:rPr>
          <w:b/>
        </w:rPr>
        <w:t>S</w:t>
      </w:r>
      <w:r w:rsidRPr="007D1C06">
        <w:rPr>
          <w:b/>
        </w:rPr>
        <w:t xml:space="preserve">tate </w:t>
      </w:r>
      <w:r w:rsidR="007D1C06" w:rsidRPr="007D1C06">
        <w:rPr>
          <w:b/>
        </w:rPr>
        <w:t>M</w:t>
      </w:r>
      <w:r w:rsidRPr="007D1C06">
        <w:rPr>
          <w:b/>
        </w:rPr>
        <w:t>achine</w:t>
      </w:r>
      <w:r>
        <w:t xml:space="preserve"> </w:t>
      </w:r>
      <w:r w:rsidR="007D1C06">
        <w:t xml:space="preserve">designer </w:t>
      </w:r>
      <w:r>
        <w:t xml:space="preserve">canvas, right click and select </w:t>
      </w:r>
      <w:r w:rsidRPr="00086201">
        <w:rPr>
          <w:b/>
        </w:rPr>
        <w:t>Add EventDriven</w:t>
      </w:r>
      <w:r>
        <w:t>.</w:t>
      </w:r>
    </w:p>
    <w:p w:rsidR="00086201" w:rsidRDefault="00086201" w:rsidP="00086201">
      <w:pPr>
        <w:pStyle w:val="Heading4"/>
      </w:pPr>
      <w:r>
        <w:t xml:space="preserve">Rename the new event driven activity to </w:t>
      </w:r>
      <w:r w:rsidRPr="00086201">
        <w:rPr>
          <w:b/>
        </w:rPr>
        <w:t>WorkflowModifiedActivity</w:t>
      </w:r>
      <w:r>
        <w:t>.</w:t>
      </w:r>
    </w:p>
    <w:p w:rsidR="00086201" w:rsidRDefault="00086201" w:rsidP="00086201">
      <w:pPr>
        <w:pStyle w:val="Heading5"/>
      </w:pPr>
      <w:r>
        <w:t xml:space="preserve">In the properties pane, set the </w:t>
      </w:r>
      <w:r w:rsidRPr="00086201">
        <w:rPr>
          <w:b/>
        </w:rPr>
        <w:t>Name</w:t>
      </w:r>
      <w:r>
        <w:t xml:space="preserve"> property to </w:t>
      </w:r>
      <w:r w:rsidRPr="00086201">
        <w:rPr>
          <w:b/>
        </w:rPr>
        <w:t>WorkflowModified</w:t>
      </w:r>
      <w:r>
        <w:rPr>
          <w:b/>
        </w:rPr>
        <w:t>Activity</w:t>
      </w:r>
      <w:r>
        <w:t>.</w:t>
      </w:r>
    </w:p>
    <w:p w:rsidR="00086201" w:rsidRDefault="00086201" w:rsidP="00086201">
      <w:pPr>
        <w:pStyle w:val="Heading4"/>
      </w:pPr>
      <w:r>
        <w:t xml:space="preserve">Drag an </w:t>
      </w:r>
      <w:r>
        <w:rPr>
          <w:b/>
        </w:rPr>
        <w:t>OnWorkflowModified</w:t>
      </w:r>
      <w:r>
        <w:t xml:space="preserve"> activity from the toolbox into the </w:t>
      </w:r>
      <w:r>
        <w:rPr>
          <w:b/>
        </w:rPr>
        <w:t xml:space="preserve">WorkflowModifiedActivity activity </w:t>
      </w:r>
      <w:r>
        <w:t xml:space="preserve">and name it </w:t>
      </w:r>
      <w:r>
        <w:rPr>
          <w:b/>
        </w:rPr>
        <w:t>OnWorkflowModified</w:t>
      </w:r>
      <w:r>
        <w:t>..</w:t>
      </w:r>
    </w:p>
    <w:p w:rsidR="00086201" w:rsidRDefault="00086201" w:rsidP="00086201">
      <w:pPr>
        <w:pStyle w:val="Heading5"/>
      </w:pPr>
      <w:r>
        <w:t xml:space="preserve">In the properties pane, set the </w:t>
      </w:r>
      <w:r w:rsidRPr="005A0DEB">
        <w:rPr>
          <w:b/>
        </w:rPr>
        <w:t>Name</w:t>
      </w:r>
      <w:r>
        <w:t xml:space="preserve"> property to </w:t>
      </w:r>
      <w:r>
        <w:rPr>
          <w:b/>
        </w:rPr>
        <w:t>OnWorkflowModified</w:t>
      </w:r>
      <w:r>
        <w:t>.</w:t>
      </w:r>
    </w:p>
    <w:p w:rsidR="00086201" w:rsidRDefault="00086201" w:rsidP="00086201">
      <w:pPr>
        <w:pStyle w:val="Heading4"/>
      </w:pPr>
      <w:r>
        <w:t>Update the new activity to respond to the modification previously enabled.</w:t>
      </w:r>
    </w:p>
    <w:p w:rsidR="00086201" w:rsidRDefault="00086201" w:rsidP="00086201">
      <w:pPr>
        <w:pStyle w:val="Heading5"/>
      </w:pPr>
      <w:r>
        <w:t xml:space="preserve">Set the </w:t>
      </w:r>
      <w:r w:rsidRPr="00086201">
        <w:rPr>
          <w:b/>
        </w:rPr>
        <w:t>CorrelationToken</w:t>
      </w:r>
      <w:r>
        <w:t xml:space="preserve"> property to </w:t>
      </w:r>
      <w:r w:rsidRPr="00086201">
        <w:rPr>
          <w:b/>
        </w:rPr>
        <w:t>ModificationToken</w:t>
      </w:r>
      <w:r>
        <w:t>.</w:t>
      </w:r>
    </w:p>
    <w:p w:rsidR="00086201" w:rsidRDefault="00086201" w:rsidP="00086201">
      <w:pPr>
        <w:pStyle w:val="Heading5"/>
      </w:pPr>
      <w:r>
        <w:t xml:space="preserve">Set the </w:t>
      </w:r>
      <w:r w:rsidRPr="00086201">
        <w:rPr>
          <w:b/>
        </w:rPr>
        <w:t>ModificationId</w:t>
      </w:r>
      <w:r>
        <w:t xml:space="preserve"> property to</w:t>
      </w:r>
      <w:r w:rsidRPr="00086201">
        <w:t xml:space="preserve"> </w:t>
      </w:r>
      <w:r w:rsidRPr="00086201">
        <w:rPr>
          <w:b/>
        </w:rPr>
        <w:t>c09e275e-81b8-466e-914b-bae95eb27dfa</w:t>
      </w:r>
      <w:r>
        <w:t>.</w:t>
      </w:r>
    </w:p>
    <w:p w:rsidR="00086201" w:rsidRDefault="00086201" w:rsidP="00086201">
      <w:pPr>
        <w:pStyle w:val="Heading4"/>
      </w:pPr>
      <w:r>
        <w:t xml:space="preserve">Implement the </w:t>
      </w:r>
      <w:r w:rsidRPr="00AA68DE">
        <w:rPr>
          <w:b/>
        </w:rPr>
        <w:t>Invoked</w:t>
      </w:r>
      <w:r>
        <w:t xml:space="preserve"> event and retrieve the updated modification data for integration back into the running workflow.</w:t>
      </w:r>
    </w:p>
    <w:p w:rsidR="00086201" w:rsidRDefault="00086201" w:rsidP="00086201">
      <w:pPr>
        <w:pStyle w:val="Heading5"/>
      </w:pPr>
      <w:r>
        <w:t xml:space="preserve">Set the </w:t>
      </w:r>
      <w:r w:rsidRPr="00AC045D">
        <w:rPr>
          <w:b/>
        </w:rPr>
        <w:t>Invoked</w:t>
      </w:r>
      <w:r>
        <w:t xml:space="preserve"> property to </w:t>
      </w:r>
      <w:r w:rsidRPr="00086201">
        <w:rPr>
          <w:b/>
        </w:rPr>
        <w:t>OnWorkflowModified_Invoked</w:t>
      </w:r>
      <w:r>
        <w:t xml:space="preserve"> and press </w:t>
      </w:r>
      <w:r w:rsidRPr="00AA68DE">
        <w:rPr>
          <w:b/>
        </w:rPr>
        <w:t>Enter</w:t>
      </w:r>
      <w:r>
        <w:t>.</w:t>
      </w:r>
    </w:p>
    <w:p w:rsidR="00086201" w:rsidRDefault="00086201" w:rsidP="00086201">
      <w:pPr>
        <w:pStyle w:val="Heading5"/>
      </w:pPr>
      <w:r>
        <w:t xml:space="preserve">Cast the </w:t>
      </w:r>
      <w:r w:rsidRPr="00AA68DE">
        <w:rPr>
          <w:b/>
        </w:rPr>
        <w:t xml:space="preserve">e </w:t>
      </w:r>
      <w:r>
        <w:t xml:space="preserve">parameter to </w:t>
      </w:r>
      <w:r w:rsidRPr="00721F4B">
        <w:rPr>
          <w:b/>
        </w:rPr>
        <w:t>SPModificationEventArgs</w:t>
      </w:r>
      <w:r>
        <w:t xml:space="preserve"> to retrieve the modification data.</w:t>
      </w:r>
    </w:p>
    <w:p w:rsidR="00086201" w:rsidRDefault="00086201" w:rsidP="00086201">
      <w:pPr>
        <w:pStyle w:val="Heading5"/>
      </w:pPr>
      <w:r>
        <w:t xml:space="preserve">Deserialize using </w:t>
      </w:r>
      <w:r w:rsidRPr="00086201">
        <w:rPr>
          <w:b/>
        </w:rPr>
        <w:t>ModificationData.Deserialize</w:t>
      </w:r>
      <w:r>
        <w:t xml:space="preserve"> and copy the new data into the </w:t>
      </w:r>
      <w:r w:rsidRPr="00086201">
        <w:rPr>
          <w:b/>
        </w:rPr>
        <w:t>AssocInitData</w:t>
      </w:r>
      <w:r>
        <w:t xml:space="preserve"> object.</w:t>
      </w:r>
    </w:p>
    <w:p w:rsidR="00086201" w:rsidRPr="00086201" w:rsidRDefault="00086201" w:rsidP="00086201">
      <w:pPr>
        <w:pStyle w:val="ExerciseStepLevel2Code"/>
      </w:pPr>
      <w:r w:rsidRPr="00086201">
        <w:lastRenderedPageBreak/>
        <w:t>private void OnWorkflowModified_Invoked(object sender, ExternalDataEventArgs e)</w:t>
      </w:r>
    </w:p>
    <w:p w:rsidR="00086201" w:rsidRPr="00086201" w:rsidRDefault="00086201" w:rsidP="00086201">
      <w:pPr>
        <w:pStyle w:val="ExerciseStepLevel2Code"/>
      </w:pPr>
      <w:r w:rsidRPr="00086201">
        <w:t>{</w:t>
      </w:r>
    </w:p>
    <w:p w:rsidR="00086201" w:rsidRPr="00086201" w:rsidRDefault="00086201" w:rsidP="00086201">
      <w:pPr>
        <w:pStyle w:val="ExerciseStepLevel2Code"/>
      </w:pPr>
      <w:r w:rsidRPr="00086201">
        <w:t xml:space="preserve">    SPModificationEventArgs args = e as SPModificationEventArgs;</w:t>
      </w:r>
    </w:p>
    <w:p w:rsidR="00086201" w:rsidRPr="00086201" w:rsidRDefault="00086201" w:rsidP="00086201">
      <w:pPr>
        <w:pStyle w:val="ExerciseStepLevel2Code"/>
      </w:pPr>
    </w:p>
    <w:p w:rsidR="00086201" w:rsidRPr="00086201" w:rsidRDefault="00086201" w:rsidP="00086201">
      <w:pPr>
        <w:pStyle w:val="ExerciseStepLevel2Code"/>
      </w:pPr>
      <w:r w:rsidRPr="00086201">
        <w:t xml:space="preserve">    // deserialize the modification data and apply the changes</w:t>
      </w:r>
    </w:p>
    <w:p w:rsidR="00086201" w:rsidRPr="00086201" w:rsidRDefault="00086201" w:rsidP="00086201">
      <w:pPr>
        <w:pStyle w:val="ExerciseStepLevel2Code"/>
      </w:pPr>
      <w:r w:rsidRPr="00086201">
        <w:t xml:space="preserve">    ModificationData modData = ModificationData.Deserialize(args.data);</w:t>
      </w:r>
    </w:p>
    <w:p w:rsidR="00086201" w:rsidRPr="00086201" w:rsidRDefault="00086201" w:rsidP="00086201">
      <w:pPr>
        <w:pStyle w:val="ExerciseStepLevel2Code"/>
      </w:pPr>
      <w:r w:rsidRPr="00086201">
        <w:t xml:space="preserve">    AssocInitData.ApproverUserName = modData.ApproverUserName;</w:t>
      </w:r>
    </w:p>
    <w:p w:rsidR="00086201" w:rsidRPr="00086201" w:rsidRDefault="00086201" w:rsidP="00086201">
      <w:pPr>
        <w:pStyle w:val="ExerciseStepLevel2Code"/>
        <w:rPr>
          <w:rFonts w:ascii="Arial" w:hAnsi="Arial"/>
          <w:noProof w:val="0"/>
        </w:rPr>
      </w:pPr>
      <w:r w:rsidRPr="00086201">
        <w:t>}</w:t>
      </w:r>
    </w:p>
    <w:p w:rsidR="00DC6861" w:rsidRDefault="00086201" w:rsidP="0019726C">
      <w:pPr>
        <w:pStyle w:val="Heading3"/>
      </w:pPr>
      <w:r>
        <w:t xml:space="preserve">Log the </w:t>
      </w:r>
      <w:r w:rsidRPr="0019726C">
        <w:t>fact</w:t>
      </w:r>
      <w:r>
        <w:t xml:space="preserve"> that the modification has taken place and transition back to the </w:t>
      </w:r>
      <w:r w:rsidRPr="0019726C">
        <w:rPr>
          <w:b/>
        </w:rPr>
        <w:t>WaitingForApproval</w:t>
      </w:r>
      <w:r>
        <w:t xml:space="preserve"> state.</w:t>
      </w:r>
    </w:p>
    <w:p w:rsidR="00086201" w:rsidRDefault="00086201" w:rsidP="00086201">
      <w:pPr>
        <w:pStyle w:val="Heading4"/>
      </w:pPr>
      <w:r>
        <w:t xml:space="preserve">Drag a </w:t>
      </w:r>
      <w:r>
        <w:rPr>
          <w:b/>
        </w:rPr>
        <w:t xml:space="preserve">LogToHistoryListActivity </w:t>
      </w:r>
      <w:r>
        <w:t xml:space="preserve">from the toolbox into the </w:t>
      </w:r>
      <w:r>
        <w:rPr>
          <w:b/>
        </w:rPr>
        <w:t xml:space="preserve">WorkflowModifiedActivity </w:t>
      </w:r>
      <w:r w:rsidRPr="00086201">
        <w:t>activity</w:t>
      </w:r>
      <w:r>
        <w:rPr>
          <w:b/>
        </w:rPr>
        <w:t xml:space="preserve"> </w:t>
      </w:r>
      <w:r>
        <w:t xml:space="preserve">and name it </w:t>
      </w:r>
      <w:r>
        <w:rPr>
          <w:b/>
        </w:rPr>
        <w:t>LogWorkflowModified</w:t>
      </w:r>
      <w:r w:rsidR="007D1C06">
        <w:t>.</w:t>
      </w:r>
    </w:p>
    <w:p w:rsidR="00086201" w:rsidRDefault="00086201" w:rsidP="00086201">
      <w:pPr>
        <w:pStyle w:val="Heading5"/>
        <w:rPr>
          <w:b/>
        </w:rPr>
      </w:pPr>
      <w:r>
        <w:t xml:space="preserve">In the properties pane, set the </w:t>
      </w:r>
      <w:r w:rsidRPr="005A0DEB">
        <w:rPr>
          <w:b/>
        </w:rPr>
        <w:t>Name</w:t>
      </w:r>
      <w:r>
        <w:t xml:space="preserve"> property to </w:t>
      </w:r>
      <w:r>
        <w:rPr>
          <w:b/>
        </w:rPr>
        <w:t>LogWorkflowModified.</w:t>
      </w:r>
    </w:p>
    <w:p w:rsidR="00086201" w:rsidRDefault="00086201" w:rsidP="00086201">
      <w:pPr>
        <w:pStyle w:val="Heading5"/>
        <w:rPr>
          <w:b/>
        </w:rPr>
      </w:pPr>
      <w:r>
        <w:t xml:space="preserve">Set the </w:t>
      </w:r>
      <w:r w:rsidRPr="00086201">
        <w:rPr>
          <w:b/>
        </w:rPr>
        <w:t>HistoryDescription</w:t>
      </w:r>
      <w:r>
        <w:t xml:space="preserve"> property to </w:t>
      </w:r>
      <w:r w:rsidRPr="00086201">
        <w:rPr>
          <w:b/>
        </w:rPr>
        <w:t>“Workflow was modified.”</w:t>
      </w:r>
    </w:p>
    <w:p w:rsidR="00086201" w:rsidRDefault="00086201" w:rsidP="00086201">
      <w:pPr>
        <w:pStyle w:val="ExerciseStepLevel2Picture"/>
        <w:jc w:val="center"/>
      </w:pPr>
      <w:r>
        <w:rPr>
          <w:noProof/>
        </w:rPr>
        <w:drawing>
          <wp:inline distT="0" distB="0" distL="0" distR="0">
            <wp:extent cx="1781175" cy="1608624"/>
            <wp:effectExtent l="190500" t="152400" r="180975" b="124926"/>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781175" cy="1608624"/>
                    </a:xfrm>
                    <a:prstGeom prst="rect">
                      <a:avLst/>
                    </a:prstGeom>
                    <a:ln>
                      <a:noFill/>
                    </a:ln>
                    <a:effectLst>
                      <a:outerShdw blurRad="190500" algn="tl" rotWithShape="0">
                        <a:srgbClr val="000000">
                          <a:alpha val="70000"/>
                        </a:srgbClr>
                      </a:outerShdw>
                    </a:effectLst>
                  </pic:spPr>
                </pic:pic>
              </a:graphicData>
            </a:graphic>
          </wp:inline>
        </w:drawing>
      </w:r>
    </w:p>
    <w:p w:rsidR="00086201" w:rsidRDefault="00086201" w:rsidP="00086201">
      <w:pPr>
        <w:pStyle w:val="Heading4"/>
      </w:pPr>
      <w:r>
        <w:t xml:space="preserve">Drag a </w:t>
      </w:r>
      <w:r w:rsidRPr="00086201">
        <w:rPr>
          <w:b/>
        </w:rPr>
        <w:t>SetState</w:t>
      </w:r>
      <w:r>
        <w:t xml:space="preserve"> activity from the toolbox into the </w:t>
      </w:r>
      <w:r w:rsidRPr="00086201">
        <w:rPr>
          <w:b/>
        </w:rPr>
        <w:t>WorkflowModifiedActivity</w:t>
      </w:r>
      <w:r>
        <w:t xml:space="preserve"> at the end of the sequence and name it </w:t>
      </w:r>
      <w:r w:rsidRPr="00086201">
        <w:rPr>
          <w:b/>
        </w:rPr>
        <w:t>MoveAfterModification</w:t>
      </w:r>
      <w:r>
        <w:t>.</w:t>
      </w:r>
    </w:p>
    <w:p w:rsidR="00086201" w:rsidRDefault="00086201" w:rsidP="00086201">
      <w:pPr>
        <w:pStyle w:val="Heading5"/>
      </w:pPr>
      <w:r>
        <w:t xml:space="preserve">In the properties pane, set the Name property to </w:t>
      </w:r>
      <w:r w:rsidRPr="00086201">
        <w:rPr>
          <w:b/>
        </w:rPr>
        <w:t>MoveAfterModification</w:t>
      </w:r>
      <w:r>
        <w:t>.</w:t>
      </w:r>
    </w:p>
    <w:p w:rsidR="00086201" w:rsidRDefault="00086201" w:rsidP="00086201">
      <w:pPr>
        <w:pStyle w:val="Heading5"/>
      </w:pPr>
      <w:r>
        <w:t xml:space="preserve">Set the </w:t>
      </w:r>
      <w:r w:rsidRPr="00086201">
        <w:rPr>
          <w:b/>
        </w:rPr>
        <w:t>TargetStateName</w:t>
      </w:r>
      <w:r>
        <w:t xml:space="preserve"> property to </w:t>
      </w:r>
      <w:r w:rsidRPr="00086201">
        <w:rPr>
          <w:b/>
        </w:rPr>
        <w:t>WaitingForApproval</w:t>
      </w:r>
      <w:r>
        <w:t>.</w:t>
      </w:r>
    </w:p>
    <w:p w:rsidR="00086201" w:rsidRDefault="00086201" w:rsidP="00086201">
      <w:pPr>
        <w:pStyle w:val="ExerciseStepLevel2Picture"/>
        <w:jc w:val="center"/>
      </w:pPr>
      <w:r>
        <w:rPr>
          <w:noProof/>
        </w:rPr>
        <w:drawing>
          <wp:inline distT="0" distB="0" distL="0" distR="0">
            <wp:extent cx="895350" cy="1468592"/>
            <wp:effectExtent l="190500" t="152400" r="171450" b="131608"/>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895350" cy="1468592"/>
                    </a:xfrm>
                    <a:prstGeom prst="rect">
                      <a:avLst/>
                    </a:prstGeom>
                    <a:ln>
                      <a:noFill/>
                    </a:ln>
                    <a:effectLst>
                      <a:outerShdw blurRad="190500" algn="tl" rotWithShape="0">
                        <a:srgbClr val="000000">
                          <a:alpha val="70000"/>
                        </a:srgbClr>
                      </a:outerShdw>
                    </a:effectLst>
                  </pic:spPr>
                </pic:pic>
              </a:graphicData>
            </a:graphic>
          </wp:inline>
        </w:drawing>
      </w:r>
    </w:p>
    <w:p w:rsidR="00DC6861" w:rsidRDefault="00797F4C" w:rsidP="00DC6861">
      <w:pPr>
        <w:pStyle w:val="Heading3"/>
      </w:pPr>
      <w:r>
        <w:t>Since modifications will happen when tasks already exist, they will need to be recreated after the modification.  To do this, the finalizer and initializer for the state come into play.</w:t>
      </w:r>
    </w:p>
    <w:p w:rsidR="00797F4C" w:rsidRDefault="00797F4C" w:rsidP="00797F4C">
      <w:pPr>
        <w:pStyle w:val="Heading4"/>
      </w:pPr>
      <w:r>
        <w:t xml:space="preserve">Open the </w:t>
      </w:r>
      <w:r w:rsidRPr="00797F4C">
        <w:rPr>
          <w:b/>
        </w:rPr>
        <w:t>WaitingForApprovalFinal</w:t>
      </w:r>
      <w:r>
        <w:t xml:space="preserve"> activity in the </w:t>
      </w:r>
      <w:r w:rsidR="007D1C06">
        <w:t>S</w:t>
      </w:r>
      <w:r>
        <w:t xml:space="preserve">tate </w:t>
      </w:r>
      <w:r w:rsidR="007D1C06">
        <w:t>M</w:t>
      </w:r>
      <w:r>
        <w:t xml:space="preserve">achine </w:t>
      </w:r>
      <w:r w:rsidR="007D1C06">
        <w:t xml:space="preserve">designer </w:t>
      </w:r>
      <w:r>
        <w:t>canvas.</w:t>
      </w:r>
    </w:p>
    <w:p w:rsidR="00797F4C" w:rsidRDefault="00797F4C" w:rsidP="00797F4C">
      <w:pPr>
        <w:pStyle w:val="Heading4"/>
        <w:rPr>
          <w:b/>
        </w:rPr>
      </w:pPr>
      <w:r>
        <w:t xml:space="preserve">Drag a </w:t>
      </w:r>
      <w:r w:rsidR="00AA68DE">
        <w:rPr>
          <w:b/>
        </w:rPr>
        <w:t>Delete</w:t>
      </w:r>
      <w:r w:rsidRPr="00797F4C">
        <w:rPr>
          <w:b/>
        </w:rPr>
        <w:t>Task</w:t>
      </w:r>
      <w:r>
        <w:t xml:space="preserve"> activity from the toolbox into the </w:t>
      </w:r>
      <w:r w:rsidRPr="00797F4C">
        <w:rPr>
          <w:b/>
        </w:rPr>
        <w:t>ApprovalTaskIn</w:t>
      </w:r>
      <w:r>
        <w:rPr>
          <w:b/>
        </w:rPr>
        <w:t>c</w:t>
      </w:r>
      <w:r w:rsidRPr="00797F4C">
        <w:rPr>
          <w:b/>
        </w:rPr>
        <w:t>omplete</w:t>
      </w:r>
      <w:r>
        <w:t xml:space="preserve"> branch and name it </w:t>
      </w:r>
      <w:r w:rsidRPr="00797F4C">
        <w:rPr>
          <w:b/>
        </w:rPr>
        <w:t>RemoveTask</w:t>
      </w:r>
    </w:p>
    <w:p w:rsidR="00797F4C" w:rsidRDefault="00797F4C" w:rsidP="00797F4C">
      <w:pPr>
        <w:pStyle w:val="ExerciseStepLevel2Picture"/>
        <w:jc w:val="center"/>
      </w:pPr>
      <w:r>
        <w:rPr>
          <w:noProof/>
        </w:rPr>
        <w:lastRenderedPageBreak/>
        <w:drawing>
          <wp:inline distT="0" distB="0" distL="0" distR="0">
            <wp:extent cx="2611573" cy="2305050"/>
            <wp:effectExtent l="190500" t="152400" r="169727" b="13335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611573" cy="2305050"/>
                    </a:xfrm>
                    <a:prstGeom prst="rect">
                      <a:avLst/>
                    </a:prstGeom>
                    <a:ln>
                      <a:noFill/>
                    </a:ln>
                    <a:effectLst>
                      <a:outerShdw blurRad="190500" algn="tl" rotWithShape="0">
                        <a:srgbClr val="000000">
                          <a:alpha val="70000"/>
                        </a:srgbClr>
                      </a:outerShdw>
                    </a:effectLst>
                  </pic:spPr>
                </pic:pic>
              </a:graphicData>
            </a:graphic>
          </wp:inline>
        </w:drawing>
      </w:r>
    </w:p>
    <w:p w:rsidR="00797F4C" w:rsidRDefault="00797F4C" w:rsidP="00797F4C">
      <w:pPr>
        <w:pStyle w:val="Heading4"/>
      </w:pPr>
      <w:r>
        <w:t xml:space="preserve">Assign the correlation token and </w:t>
      </w:r>
      <w:r w:rsidRPr="00721F4B">
        <w:rPr>
          <w:b/>
        </w:rPr>
        <w:t>TaskId</w:t>
      </w:r>
      <w:r>
        <w:t xml:space="preserve"> necessary for the activity to delete the task.</w:t>
      </w:r>
    </w:p>
    <w:p w:rsidR="00797F4C" w:rsidRDefault="00797F4C" w:rsidP="00797F4C">
      <w:pPr>
        <w:pStyle w:val="Heading5"/>
      </w:pPr>
      <w:r>
        <w:t xml:space="preserve">In the properties pane, set the </w:t>
      </w:r>
      <w:r w:rsidRPr="00797F4C">
        <w:rPr>
          <w:b/>
        </w:rPr>
        <w:t>CorrelationToken</w:t>
      </w:r>
      <w:r>
        <w:t xml:space="preserve"> property to </w:t>
      </w:r>
      <w:r w:rsidRPr="00797F4C">
        <w:rPr>
          <w:b/>
        </w:rPr>
        <w:t>approvalToken</w:t>
      </w:r>
      <w:r>
        <w:t>.</w:t>
      </w:r>
    </w:p>
    <w:p w:rsidR="00797F4C" w:rsidRDefault="00797F4C" w:rsidP="00797F4C">
      <w:pPr>
        <w:pStyle w:val="Heading5"/>
      </w:pPr>
      <w:r>
        <w:t xml:space="preserve">Bind the </w:t>
      </w:r>
      <w:r w:rsidRPr="00797F4C">
        <w:rPr>
          <w:b/>
        </w:rPr>
        <w:t>TaskId</w:t>
      </w:r>
      <w:r>
        <w:t xml:space="preserve"> property to the </w:t>
      </w:r>
      <w:r w:rsidRPr="00797F4C">
        <w:rPr>
          <w:b/>
        </w:rPr>
        <w:t>ApprovalTaskId</w:t>
      </w:r>
      <w:r>
        <w:t xml:space="preserve"> property in the workflow class.</w:t>
      </w:r>
    </w:p>
    <w:p w:rsidR="00797F4C" w:rsidRDefault="00797F4C" w:rsidP="00797F4C">
      <w:pPr>
        <w:pStyle w:val="ExerciseStepLevel2Picture"/>
        <w:jc w:val="center"/>
      </w:pPr>
      <w:r>
        <w:rPr>
          <w:noProof/>
        </w:rPr>
        <w:drawing>
          <wp:inline distT="0" distB="0" distL="0" distR="0">
            <wp:extent cx="3048000" cy="2752725"/>
            <wp:effectExtent l="190500" t="152400" r="171450" b="14287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048000" cy="2752725"/>
                    </a:xfrm>
                    <a:prstGeom prst="rect">
                      <a:avLst/>
                    </a:prstGeom>
                    <a:ln>
                      <a:noFill/>
                    </a:ln>
                    <a:effectLst>
                      <a:outerShdw blurRad="190500" algn="tl" rotWithShape="0">
                        <a:srgbClr val="000000">
                          <a:alpha val="70000"/>
                        </a:srgbClr>
                      </a:outerShdw>
                    </a:effectLst>
                  </pic:spPr>
                </pic:pic>
              </a:graphicData>
            </a:graphic>
          </wp:inline>
        </w:drawing>
      </w:r>
    </w:p>
    <w:p w:rsidR="00DC6861" w:rsidRDefault="00DC6861" w:rsidP="00DC6861">
      <w:pPr>
        <w:pStyle w:val="Heading2"/>
      </w:pPr>
      <w:r>
        <w:t>Exercise 6: Deploying custom Modification Forms</w:t>
      </w:r>
    </w:p>
    <w:p w:rsidR="00447089" w:rsidRDefault="00447089" w:rsidP="0019726C">
      <w:pPr>
        <w:pStyle w:val="Heading3"/>
        <w:numPr>
          <w:ilvl w:val="0"/>
          <w:numId w:val="41"/>
        </w:numPr>
        <w:ind w:left="360"/>
      </w:pPr>
      <w:r>
        <w:t xml:space="preserve">Register the new custom </w:t>
      </w:r>
      <w:r w:rsidR="009A78A8">
        <w:t>modification</w:t>
      </w:r>
      <w:r>
        <w:t xml:space="preserve"> form by assigning the </w:t>
      </w:r>
      <w:r w:rsidRPr="0019726C">
        <w:rPr>
          <w:b/>
        </w:rPr>
        <w:t>ModificationUrl</w:t>
      </w:r>
      <w:r>
        <w:t xml:space="preserve"> attribute in the feature’s </w:t>
      </w:r>
      <w:r w:rsidRPr="0019726C">
        <w:rPr>
          <w:b/>
        </w:rPr>
        <w:t>Workflow</w:t>
      </w:r>
      <w:r>
        <w:t xml:space="preserve"> element and registering the modification metadata.</w:t>
      </w:r>
    </w:p>
    <w:p w:rsidR="00447089" w:rsidRDefault="00447089" w:rsidP="00447089">
      <w:pPr>
        <w:pStyle w:val="Heading4"/>
      </w:pPr>
      <w:r>
        <w:t xml:space="preserve">Open the </w:t>
      </w:r>
      <w:r w:rsidRPr="009A78A8">
        <w:rPr>
          <w:b/>
        </w:rPr>
        <w:t>workflow.xml</w:t>
      </w:r>
      <w:r>
        <w:t xml:space="preserve"> file in the </w:t>
      </w:r>
      <w:r w:rsidRPr="009A78A8">
        <w:rPr>
          <w:b/>
        </w:rPr>
        <w:t>Template/Features/DocumentArchiveWorkflowPart4</w:t>
      </w:r>
      <w:r>
        <w:t xml:space="preserve"> folder.</w:t>
      </w:r>
    </w:p>
    <w:p w:rsidR="00AC045D" w:rsidRDefault="00447089" w:rsidP="00447089">
      <w:pPr>
        <w:pStyle w:val="Heading4"/>
      </w:pPr>
      <w:r>
        <w:t xml:space="preserve">Add the </w:t>
      </w:r>
      <w:r w:rsidRPr="009A78A8">
        <w:rPr>
          <w:b/>
        </w:rPr>
        <w:t>ModificationUrl</w:t>
      </w:r>
      <w:r>
        <w:t xml:space="preserve"> attribute to the </w:t>
      </w:r>
      <w:r w:rsidRPr="009A78A8">
        <w:rPr>
          <w:b/>
        </w:rPr>
        <w:t>Workflow</w:t>
      </w:r>
      <w:r>
        <w:t xml:space="preserve"> element.  Point it toward </w:t>
      </w:r>
      <w:r w:rsidRPr="009A78A8">
        <w:rPr>
          <w:b/>
        </w:rPr>
        <w:t>_layouts/DocArchivePart4ModForm.aspx</w:t>
      </w:r>
      <w:r>
        <w:t>.</w:t>
      </w:r>
    </w:p>
    <w:p w:rsidR="00AC045D" w:rsidRDefault="00AC045D" w:rsidP="00AC045D">
      <w:pPr>
        <w:rPr>
          <w:sz w:val="18"/>
        </w:rPr>
      </w:pPr>
      <w:r>
        <w:br w:type="page"/>
      </w:r>
    </w:p>
    <w:p w:rsidR="00447089" w:rsidRPr="0021206C" w:rsidRDefault="00447089" w:rsidP="00447089">
      <w:pPr>
        <w:pStyle w:val="ExerciseStepLevel2Code"/>
      </w:pPr>
      <w:r w:rsidRPr="0021206C">
        <w:rPr>
          <w:szCs w:val="20"/>
        </w:rPr>
        <w:lastRenderedPageBreak/>
        <w:t>&lt;Workflow</w:t>
      </w:r>
      <w:r w:rsidRPr="0021206C">
        <w:t xml:space="preserve"> ...</w:t>
      </w:r>
      <w:r w:rsidRPr="0021206C">
        <w:rPr>
          <w:szCs w:val="20"/>
        </w:rPr>
        <w:t xml:space="preserve">    </w:t>
      </w:r>
    </w:p>
    <w:p w:rsidR="00447089" w:rsidRPr="00C6682B" w:rsidRDefault="00AA68DE" w:rsidP="00447089">
      <w:pPr>
        <w:pStyle w:val="ExerciseStepLevel2Code"/>
      </w:pPr>
      <w:r>
        <w:t xml:space="preserve">     </w:t>
      </w:r>
      <w:r w:rsidR="00447089">
        <w:t>Modification</w:t>
      </w:r>
      <w:r w:rsidR="00447089" w:rsidRPr="00C6682B">
        <w:t>U</w:t>
      </w:r>
      <w:r w:rsidR="00447089">
        <w:t>rl="_layouts/DocArchivePart4Mod</w:t>
      </w:r>
      <w:r w:rsidR="00447089" w:rsidRPr="00C6682B">
        <w:t>Form.aspx"</w:t>
      </w:r>
    </w:p>
    <w:p w:rsidR="00447089" w:rsidRPr="0021206C" w:rsidRDefault="00447089" w:rsidP="00447089">
      <w:pPr>
        <w:pStyle w:val="ExerciseStepLevel2Code"/>
        <w:rPr>
          <w:szCs w:val="20"/>
        </w:rPr>
      </w:pPr>
      <w:r w:rsidRPr="0021206C">
        <w:rPr>
          <w:szCs w:val="20"/>
        </w:rPr>
        <w:t xml:space="preserve">     StatusUrl="_layouts/WrkStat.aspx"&gt;</w:t>
      </w:r>
    </w:p>
    <w:p w:rsidR="00447089" w:rsidRPr="0021206C" w:rsidRDefault="00447089" w:rsidP="00447089">
      <w:pPr>
        <w:pStyle w:val="ExerciseStepLevel2Code"/>
        <w:rPr>
          <w:szCs w:val="20"/>
        </w:rPr>
      </w:pPr>
      <w:r w:rsidRPr="0021206C">
        <w:rPr>
          <w:szCs w:val="20"/>
        </w:rPr>
        <w:t xml:space="preserve">  &lt;Categories/&gt;</w:t>
      </w:r>
    </w:p>
    <w:p w:rsidR="00447089" w:rsidRPr="0021206C" w:rsidRDefault="00447089" w:rsidP="00447089">
      <w:pPr>
        <w:pStyle w:val="ExerciseStepLevel2Code"/>
        <w:rPr>
          <w:szCs w:val="20"/>
        </w:rPr>
      </w:pPr>
      <w:r w:rsidRPr="0021206C">
        <w:rPr>
          <w:szCs w:val="20"/>
        </w:rPr>
        <w:t xml:space="preserve">  &lt;MetaData&gt;</w:t>
      </w:r>
    </w:p>
    <w:p w:rsidR="00447089" w:rsidRPr="0021206C" w:rsidRDefault="00447089" w:rsidP="00447089">
      <w:pPr>
        <w:pStyle w:val="ExerciseStepLevel2Code"/>
        <w:rPr>
          <w:szCs w:val="20"/>
        </w:rPr>
      </w:pPr>
      <w:r w:rsidRPr="0021206C">
        <w:rPr>
          <w:szCs w:val="20"/>
        </w:rPr>
        <w:t xml:space="preserve">  &lt;/MetaData&gt;</w:t>
      </w:r>
    </w:p>
    <w:p w:rsidR="00447089" w:rsidRDefault="00447089" w:rsidP="00447089">
      <w:pPr>
        <w:pStyle w:val="ExerciseStepLevel2Code"/>
        <w:rPr>
          <w:szCs w:val="20"/>
        </w:rPr>
      </w:pPr>
      <w:r w:rsidRPr="0021206C">
        <w:rPr>
          <w:szCs w:val="20"/>
        </w:rPr>
        <w:t>&lt;/Workflow&gt;</w:t>
      </w:r>
    </w:p>
    <w:p w:rsidR="00447089" w:rsidRDefault="00447089" w:rsidP="00447089">
      <w:pPr>
        <w:pStyle w:val="Heading4"/>
      </w:pPr>
      <w:r>
        <w:t>Add an element in the Metadata that defines the display name for the modification enabled in the workflow.</w:t>
      </w:r>
    </w:p>
    <w:p w:rsidR="00447089" w:rsidRDefault="00447089" w:rsidP="00447089">
      <w:pPr>
        <w:pStyle w:val="Heading5"/>
      </w:pPr>
      <w:r>
        <w:t xml:space="preserve">Use the format </w:t>
      </w:r>
      <w:r w:rsidRPr="00AA68DE">
        <w:rPr>
          <w:b/>
        </w:rPr>
        <w:t>Modification_{0}_Name</w:t>
      </w:r>
      <w:r>
        <w:t xml:space="preserve"> where the </w:t>
      </w:r>
      <w:r w:rsidRPr="007D04EC">
        <w:rPr>
          <w:b/>
        </w:rPr>
        <w:t>{0}</w:t>
      </w:r>
      <w:r>
        <w:t xml:space="preserve"> token is replaced by the modification’s id.</w:t>
      </w:r>
    </w:p>
    <w:p w:rsidR="00447089" w:rsidRPr="00447089" w:rsidRDefault="00447089" w:rsidP="00447089">
      <w:pPr>
        <w:pStyle w:val="ExerciseStepLevel2Code"/>
      </w:pPr>
      <w:r w:rsidRPr="00447089">
        <w:t>&lt;MetaData&gt;</w:t>
      </w:r>
    </w:p>
    <w:p w:rsidR="00447089" w:rsidRPr="00447089" w:rsidRDefault="00447089" w:rsidP="00447089">
      <w:pPr>
        <w:pStyle w:val="ExerciseStepLevel2Code"/>
      </w:pPr>
      <w:r w:rsidRPr="00447089">
        <w:t xml:space="preserve">  &lt;Modification_c09e275e-81b8-466e-914b-bae95eb27dfa_Name&gt;Change approvers&lt;/Modification_c09e275e-81b8-466e-914b-bae95eb27dfa_Name&gt;</w:t>
      </w:r>
    </w:p>
    <w:p w:rsidR="00447089" w:rsidRPr="00447089" w:rsidRDefault="00447089" w:rsidP="00447089">
      <w:pPr>
        <w:pStyle w:val="ExerciseStepLevel2Code"/>
        <w:rPr>
          <w:rFonts w:ascii="Arial" w:hAnsi="Arial" w:cs="Arial"/>
          <w:noProof w:val="0"/>
        </w:rPr>
      </w:pPr>
      <w:r w:rsidRPr="00447089">
        <w:t>&lt;/MetaData&gt;</w:t>
      </w:r>
    </w:p>
    <w:p w:rsidR="00447089" w:rsidRDefault="00447089" w:rsidP="00447089">
      <w:pPr>
        <w:pStyle w:val="Heading3"/>
      </w:pPr>
      <w:r>
        <w:t>Rebuild the workflow.</w:t>
      </w:r>
    </w:p>
    <w:p w:rsidR="00447089" w:rsidRDefault="00447089" w:rsidP="00447089">
      <w:pPr>
        <w:pStyle w:val="Heading4"/>
      </w:pPr>
      <w:r>
        <w:t xml:space="preserve">Right click the project in the </w:t>
      </w:r>
      <w:r w:rsidRPr="00EB14C7">
        <w:rPr>
          <w:b/>
        </w:rPr>
        <w:t>Solution Explorer</w:t>
      </w:r>
      <w:r>
        <w:t xml:space="preserve"> and click </w:t>
      </w:r>
      <w:r w:rsidRPr="00EB14C7">
        <w:rPr>
          <w:b/>
        </w:rPr>
        <w:t>Rebuild</w:t>
      </w:r>
      <w:r>
        <w:t>.</w:t>
      </w:r>
    </w:p>
    <w:p w:rsidR="00447089" w:rsidRDefault="00447089" w:rsidP="00447089">
      <w:pPr>
        <w:pStyle w:val="Heading4"/>
      </w:pPr>
      <w:r>
        <w:t xml:space="preserve">In the </w:t>
      </w:r>
      <w:r w:rsidRPr="00EB14C7">
        <w:rPr>
          <w:b/>
        </w:rPr>
        <w:t>Output</w:t>
      </w:r>
      <w:r>
        <w:t xml:space="preserve"> window, verify the post build actions completed successfully.</w:t>
      </w:r>
    </w:p>
    <w:p w:rsidR="00447089" w:rsidRDefault="00447089" w:rsidP="00447089">
      <w:pPr>
        <w:pStyle w:val="Heading3"/>
      </w:pPr>
      <w:r>
        <w:t xml:space="preserve">Run the </w:t>
      </w:r>
      <w:r w:rsidRPr="009C6D4F">
        <w:rPr>
          <w:b/>
        </w:rPr>
        <w:t xml:space="preserve">Document Archive – Part </w:t>
      </w:r>
      <w:r>
        <w:rPr>
          <w:b/>
        </w:rPr>
        <w:t xml:space="preserve">4 </w:t>
      </w:r>
      <w:r>
        <w:t>workflow on a document.</w:t>
      </w:r>
    </w:p>
    <w:p w:rsidR="00447089" w:rsidRDefault="00447089" w:rsidP="00447089">
      <w:pPr>
        <w:pStyle w:val="Heading4"/>
      </w:pPr>
      <w:r>
        <w:t xml:space="preserve">Navigate to the </w:t>
      </w:r>
      <w:r w:rsidRPr="00447089">
        <w:rPr>
          <w:b/>
        </w:rPr>
        <w:t>Shared Documents</w:t>
      </w:r>
      <w:r>
        <w:t xml:space="preserve"> document </w:t>
      </w:r>
      <w:r w:rsidR="007D04EC">
        <w:t>library, hover over the new document,</w:t>
      </w:r>
      <w:r>
        <w:t xml:space="preserve"> and select </w:t>
      </w:r>
      <w:r w:rsidRPr="009C6D4F">
        <w:rPr>
          <w:b/>
        </w:rPr>
        <w:t>Workflows</w:t>
      </w:r>
      <w:r>
        <w:t xml:space="preserve"> from the drop down menu.</w:t>
      </w:r>
    </w:p>
    <w:p w:rsidR="00447089" w:rsidRDefault="00447089" w:rsidP="00447089">
      <w:pPr>
        <w:pStyle w:val="Heading4"/>
      </w:pPr>
      <w:r>
        <w:t xml:space="preserve">In the workflows page, click the </w:t>
      </w:r>
      <w:r w:rsidRPr="009C6D4F">
        <w:rPr>
          <w:b/>
        </w:rPr>
        <w:t xml:space="preserve">Document Archive – Part </w:t>
      </w:r>
      <w:r>
        <w:rPr>
          <w:b/>
        </w:rPr>
        <w:t>4</w:t>
      </w:r>
      <w:r w:rsidRPr="009C6D4F">
        <w:rPr>
          <w:b/>
        </w:rPr>
        <w:t xml:space="preserve"> </w:t>
      </w:r>
      <w:r>
        <w:t>to start the workflow.</w:t>
      </w:r>
    </w:p>
    <w:p w:rsidR="00447089" w:rsidRDefault="00447089" w:rsidP="00447089">
      <w:pPr>
        <w:pStyle w:val="Heading4"/>
      </w:pPr>
      <w:r>
        <w:t xml:space="preserve">When the custom instantiation page opens, click </w:t>
      </w:r>
      <w:r w:rsidRPr="004A54B0">
        <w:rPr>
          <w:b/>
        </w:rPr>
        <w:t>Start</w:t>
      </w:r>
      <w:r>
        <w:t xml:space="preserve"> to create the workflow instance with the default values.</w:t>
      </w:r>
    </w:p>
    <w:p w:rsidR="00447089" w:rsidRDefault="00447089" w:rsidP="00447089">
      <w:pPr>
        <w:pStyle w:val="Heading4"/>
      </w:pPr>
      <w:r>
        <w:t xml:space="preserve">In the Shared Documents UI, click the In Progress link to view the status of the workflow.  Click the </w:t>
      </w:r>
      <w:r w:rsidRPr="00447089">
        <w:rPr>
          <w:b/>
        </w:rPr>
        <w:t>Change approvers</w:t>
      </w:r>
      <w:r>
        <w:t xml:space="preserve"> link in the Workflow Information section to modify the workflow.</w:t>
      </w:r>
    </w:p>
    <w:p w:rsidR="00447089" w:rsidRDefault="004A54B0" w:rsidP="00447089">
      <w:pPr>
        <w:pStyle w:val="ExerciseStepLevel2Picture"/>
        <w:jc w:val="center"/>
      </w:pPr>
      <w:r>
        <w:rPr>
          <w:noProof/>
        </w:rPr>
        <w:drawing>
          <wp:inline distT="0" distB="0" distL="0" distR="0">
            <wp:extent cx="4703640" cy="1311592"/>
            <wp:effectExtent l="190500" t="152400" r="173160" b="136208"/>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710617" cy="1313538"/>
                    </a:xfrm>
                    <a:prstGeom prst="rect">
                      <a:avLst/>
                    </a:prstGeom>
                    <a:ln>
                      <a:noFill/>
                    </a:ln>
                    <a:effectLst>
                      <a:outerShdw blurRad="190500" algn="tl" rotWithShape="0">
                        <a:srgbClr val="000000">
                          <a:alpha val="70000"/>
                        </a:srgbClr>
                      </a:outerShdw>
                    </a:effectLst>
                  </pic:spPr>
                </pic:pic>
              </a:graphicData>
            </a:graphic>
          </wp:inline>
        </w:drawing>
      </w:r>
    </w:p>
    <w:p w:rsidR="00447089" w:rsidRDefault="00447089" w:rsidP="00447089">
      <w:pPr>
        <w:pStyle w:val="Heading4"/>
      </w:pPr>
      <w:r>
        <w:t xml:space="preserve">In the modification page, </w:t>
      </w:r>
      <w:r w:rsidR="007D04EC">
        <w:t>do not</w:t>
      </w:r>
      <w:r>
        <w:t xml:space="preserve"> change anything, but click </w:t>
      </w:r>
      <w:r w:rsidRPr="00447089">
        <w:rPr>
          <w:b/>
        </w:rPr>
        <w:t>Ok</w:t>
      </w:r>
      <w:r>
        <w:t xml:space="preserve"> to apply the modification.</w:t>
      </w:r>
    </w:p>
    <w:p w:rsidR="00447089" w:rsidRDefault="004A54B0" w:rsidP="00447089">
      <w:pPr>
        <w:pStyle w:val="ExerciseStepLevel2Picture"/>
        <w:jc w:val="center"/>
      </w:pPr>
      <w:r>
        <w:rPr>
          <w:noProof/>
        </w:rPr>
        <w:drawing>
          <wp:inline distT="0" distB="0" distL="0" distR="0">
            <wp:extent cx="4222154" cy="1223708"/>
            <wp:effectExtent l="190500" t="152400" r="178396" b="128842"/>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229985" cy="1225978"/>
                    </a:xfrm>
                    <a:prstGeom prst="rect">
                      <a:avLst/>
                    </a:prstGeom>
                    <a:ln>
                      <a:noFill/>
                    </a:ln>
                    <a:effectLst>
                      <a:outerShdw blurRad="190500" algn="tl" rotWithShape="0">
                        <a:srgbClr val="000000">
                          <a:alpha val="70000"/>
                        </a:srgbClr>
                      </a:outerShdw>
                    </a:effectLst>
                  </pic:spPr>
                </pic:pic>
              </a:graphicData>
            </a:graphic>
          </wp:inline>
        </w:drawing>
      </w:r>
    </w:p>
    <w:p w:rsidR="00447089" w:rsidRDefault="00447089" w:rsidP="00447089">
      <w:pPr>
        <w:pStyle w:val="Heading4"/>
      </w:pPr>
      <w:r>
        <w:lastRenderedPageBreak/>
        <w:t>In the workflow status page, verify that there is a modification message in the workflow history.</w:t>
      </w:r>
    </w:p>
    <w:p w:rsidR="00447089" w:rsidRDefault="004A54B0" w:rsidP="00447089">
      <w:pPr>
        <w:pStyle w:val="ExerciseStepLevel2Picture"/>
        <w:jc w:val="center"/>
      </w:pPr>
      <w:r>
        <w:rPr>
          <w:noProof/>
        </w:rPr>
        <w:drawing>
          <wp:inline distT="0" distB="0" distL="0" distR="0">
            <wp:extent cx="5970629" cy="1063788"/>
            <wp:effectExtent l="190500" t="152400" r="163471" b="136362"/>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970118" cy="1063697"/>
                    </a:xfrm>
                    <a:prstGeom prst="rect">
                      <a:avLst/>
                    </a:prstGeom>
                    <a:ln>
                      <a:noFill/>
                    </a:ln>
                    <a:effectLst>
                      <a:outerShdw blurRad="190500" algn="tl" rotWithShape="0">
                        <a:srgbClr val="000000">
                          <a:alpha val="70000"/>
                        </a:srgbClr>
                      </a:outerShdw>
                    </a:effectLst>
                  </pic:spPr>
                </pic:pic>
              </a:graphicData>
            </a:graphic>
          </wp:inline>
        </w:drawing>
      </w:r>
    </w:p>
    <w:p w:rsidR="00447089" w:rsidRDefault="00447089" w:rsidP="00447089">
      <w:pPr>
        <w:pStyle w:val="Heading3"/>
      </w:pPr>
      <w:r>
        <w:t>Complete the workflow by approving the task.</w:t>
      </w:r>
    </w:p>
    <w:p w:rsidR="00B50759" w:rsidRDefault="00BB5968" w:rsidP="00B50759">
      <w:pPr>
        <w:pStyle w:val="Heading2"/>
      </w:pPr>
      <w:r>
        <w:t>Challenge</w:t>
      </w:r>
      <w:r w:rsidR="00884494">
        <w:t>: Integrate</w:t>
      </w:r>
      <w:r w:rsidR="00B50759">
        <w:t xml:space="preserve"> Instantiation and Modification Forms into Solution Packages</w:t>
      </w:r>
    </w:p>
    <w:p w:rsidR="00B50759" w:rsidRDefault="00B50759" w:rsidP="0019726C">
      <w:pPr>
        <w:pStyle w:val="Heading3"/>
        <w:numPr>
          <w:ilvl w:val="0"/>
          <w:numId w:val="42"/>
        </w:numPr>
        <w:ind w:left="360"/>
      </w:pPr>
      <w:r>
        <w:t xml:space="preserve">Add the task form’s .ASPX file to the </w:t>
      </w:r>
      <w:r w:rsidRPr="0019726C">
        <w:rPr>
          <w:b/>
        </w:rPr>
        <w:t>Manifest.xml</w:t>
      </w:r>
      <w:r>
        <w:t xml:space="preserve"> file.</w:t>
      </w:r>
    </w:p>
    <w:p w:rsidR="00B50759" w:rsidRDefault="00B50759" w:rsidP="00B50759">
      <w:pPr>
        <w:pStyle w:val="Heading4"/>
      </w:pPr>
      <w:r>
        <w:t xml:space="preserve">Open the </w:t>
      </w:r>
      <w:r w:rsidRPr="00917BEA">
        <w:rPr>
          <w:b/>
        </w:rPr>
        <w:t>Manifest.xml</w:t>
      </w:r>
      <w:r>
        <w:t xml:space="preserve"> file in the </w:t>
      </w:r>
      <w:r w:rsidRPr="00AC045D">
        <w:rPr>
          <w:b/>
        </w:rPr>
        <w:t>Solution</w:t>
      </w:r>
      <w:r>
        <w:t xml:space="preserve"> folder.</w:t>
      </w:r>
    </w:p>
    <w:p w:rsidR="00B50759" w:rsidRDefault="00B50759" w:rsidP="00B50759">
      <w:pPr>
        <w:pStyle w:val="Heading4"/>
      </w:pPr>
      <w:r>
        <w:t xml:space="preserve">Add a </w:t>
      </w:r>
      <w:r w:rsidRPr="00917BEA">
        <w:rPr>
          <w:b/>
        </w:rPr>
        <w:t>TemplateFile</w:t>
      </w:r>
      <w:r w:rsidR="00AC045D">
        <w:t xml:space="preserve"> element telling the s</w:t>
      </w:r>
      <w:r>
        <w:t>olution installer to install the association form when the solution is deployed.</w:t>
      </w:r>
    </w:p>
    <w:p w:rsidR="00B50759" w:rsidRPr="00B5475D" w:rsidRDefault="00B50759" w:rsidP="00B50759">
      <w:pPr>
        <w:pStyle w:val="ExerciseStepLevel2Code"/>
      </w:pPr>
      <w:r w:rsidRPr="00B5475D">
        <w:t>&lt;TemplateFiles&gt;</w:t>
      </w:r>
    </w:p>
    <w:p w:rsidR="00B50759" w:rsidRPr="00B5475D" w:rsidRDefault="00B50759" w:rsidP="00B50759">
      <w:pPr>
        <w:pStyle w:val="ExerciseStepLevel2Code"/>
      </w:pPr>
      <w:r w:rsidRPr="00B5475D">
        <w:t xml:space="preserve">  &lt;TemplateFile Location="</w:t>
      </w:r>
      <w:r>
        <w:t>LAYOUTS\DocArchivePart4Task</w:t>
      </w:r>
      <w:r w:rsidRPr="00B5475D">
        <w:t>Form.aspx"/&gt;</w:t>
      </w:r>
    </w:p>
    <w:p w:rsidR="00B50759" w:rsidRPr="00B5475D" w:rsidRDefault="00B50759" w:rsidP="00B50759">
      <w:pPr>
        <w:pStyle w:val="ExerciseStepLevel2Code"/>
      </w:pPr>
      <w:r w:rsidRPr="00B5475D">
        <w:t xml:space="preserve">  &lt;TemplateFile Location="</w:t>
      </w:r>
      <w:r>
        <w:t>LAYOUTS\DocArchivePart4Assoc</w:t>
      </w:r>
      <w:r w:rsidRPr="00B5475D">
        <w:t>Form.aspx"/&gt;</w:t>
      </w:r>
    </w:p>
    <w:p w:rsidR="00B50759" w:rsidRPr="00B5475D" w:rsidRDefault="00B50759" w:rsidP="00B50759">
      <w:pPr>
        <w:pStyle w:val="ExerciseStepLevel2Code"/>
      </w:pPr>
      <w:r w:rsidRPr="00B5475D">
        <w:t xml:space="preserve">  &lt;TemplateFile Location="</w:t>
      </w:r>
      <w:r>
        <w:t>LAYOUTS\DocArchivePart4Init</w:t>
      </w:r>
      <w:r w:rsidRPr="00B5475D">
        <w:t>Form.aspx"/&gt;</w:t>
      </w:r>
    </w:p>
    <w:p w:rsidR="00B50759" w:rsidRPr="00B5475D" w:rsidRDefault="00B50759" w:rsidP="00B50759">
      <w:pPr>
        <w:pStyle w:val="ExerciseStepLevel2Code"/>
      </w:pPr>
      <w:r w:rsidRPr="00B5475D">
        <w:t xml:space="preserve">  &lt;TemplateFile Location="</w:t>
      </w:r>
      <w:r>
        <w:t>LAYOUTS\DocArchivePart4Mod</w:t>
      </w:r>
      <w:r w:rsidRPr="00B5475D">
        <w:t>Form.aspx"/&gt;</w:t>
      </w:r>
    </w:p>
    <w:p w:rsidR="00B50759" w:rsidRPr="00B5475D" w:rsidRDefault="00B50759" w:rsidP="00B50759">
      <w:pPr>
        <w:pStyle w:val="ExerciseStepLevel2Code"/>
        <w:rPr>
          <w:rFonts w:ascii="Arial" w:hAnsi="Arial" w:cs="Arial"/>
          <w:noProof w:val="0"/>
        </w:rPr>
      </w:pPr>
      <w:r w:rsidRPr="00B5475D">
        <w:t>&lt;/TemplateFiles&gt;</w:t>
      </w:r>
    </w:p>
    <w:p w:rsidR="00B50759" w:rsidRDefault="00B50759" w:rsidP="00B50759">
      <w:pPr>
        <w:pStyle w:val="Heading3"/>
      </w:pPr>
      <w:r>
        <w:t xml:space="preserve">Add the custom task form to the </w:t>
      </w:r>
      <w:r w:rsidRPr="00917BEA">
        <w:rPr>
          <w:b/>
        </w:rPr>
        <w:t>Package.ddf</w:t>
      </w:r>
      <w:r>
        <w:t xml:space="preserve"> file.</w:t>
      </w:r>
    </w:p>
    <w:p w:rsidR="00B50759" w:rsidRDefault="00B50759" w:rsidP="00B50759">
      <w:pPr>
        <w:pStyle w:val="Heading4"/>
        <w:rPr>
          <w:rFonts w:cs="Arial"/>
        </w:rPr>
      </w:pPr>
      <w:r>
        <w:rPr>
          <w:rFonts w:cs="Arial"/>
        </w:rPr>
        <w:t xml:space="preserve">Open the </w:t>
      </w:r>
      <w:r w:rsidRPr="00917BEA">
        <w:rPr>
          <w:rFonts w:cs="Arial"/>
          <w:b/>
        </w:rPr>
        <w:t>Package.ddf</w:t>
      </w:r>
      <w:r>
        <w:rPr>
          <w:rFonts w:cs="Arial"/>
        </w:rPr>
        <w:t xml:space="preserve"> file in the </w:t>
      </w:r>
      <w:r w:rsidRPr="00917BEA">
        <w:rPr>
          <w:rFonts w:cs="Arial"/>
          <w:b/>
        </w:rPr>
        <w:t>Solution</w:t>
      </w:r>
      <w:r>
        <w:rPr>
          <w:rFonts w:cs="Arial"/>
        </w:rPr>
        <w:t xml:space="preserve"> folder.</w:t>
      </w:r>
    </w:p>
    <w:p w:rsidR="00B50759" w:rsidRDefault="00B50759" w:rsidP="00B50759">
      <w:pPr>
        <w:pStyle w:val="Heading4"/>
        <w:rPr>
          <w:rFonts w:cs="Arial"/>
        </w:rPr>
      </w:pPr>
      <w:r>
        <w:rPr>
          <w:rFonts w:cs="Arial"/>
        </w:rPr>
        <w:t>Add line</w:t>
      </w:r>
      <w:r w:rsidR="008D62C4">
        <w:rPr>
          <w:rFonts w:cs="Arial"/>
        </w:rPr>
        <w:t>s</w:t>
      </w:r>
      <w:r w:rsidR="002D2F4B">
        <w:rPr>
          <w:rFonts w:cs="Arial"/>
        </w:rPr>
        <w:t xml:space="preserve"> that package</w:t>
      </w:r>
      <w:r>
        <w:rPr>
          <w:rFonts w:cs="Arial"/>
        </w:rPr>
        <w:t xml:space="preserve"> the </w:t>
      </w:r>
      <w:r w:rsidRPr="00917BEA">
        <w:rPr>
          <w:rFonts w:cs="Arial"/>
          <w:b/>
        </w:rPr>
        <w:t>DocArchivePart</w:t>
      </w:r>
      <w:r>
        <w:rPr>
          <w:rFonts w:cs="Arial"/>
          <w:b/>
        </w:rPr>
        <w:t>4Init</w:t>
      </w:r>
      <w:r w:rsidRPr="00917BEA">
        <w:rPr>
          <w:rFonts w:cs="Arial"/>
          <w:b/>
        </w:rPr>
        <w:t>Form.aspx</w:t>
      </w:r>
      <w:r>
        <w:rPr>
          <w:rFonts w:cs="Arial"/>
        </w:rPr>
        <w:t xml:space="preserve"> and </w:t>
      </w:r>
      <w:r w:rsidRPr="00917BEA">
        <w:rPr>
          <w:rFonts w:cs="Arial"/>
          <w:b/>
        </w:rPr>
        <w:t>DocArchivePart</w:t>
      </w:r>
      <w:r>
        <w:rPr>
          <w:rFonts w:cs="Arial"/>
          <w:b/>
        </w:rPr>
        <w:t>4Mod</w:t>
      </w:r>
      <w:r w:rsidRPr="00917BEA">
        <w:rPr>
          <w:rFonts w:cs="Arial"/>
          <w:b/>
        </w:rPr>
        <w:t>Form.aspx</w:t>
      </w:r>
      <w:r>
        <w:rPr>
          <w:rFonts w:cs="Arial"/>
        </w:rPr>
        <w:t xml:space="preserve"> and puts it in the </w:t>
      </w:r>
      <w:r w:rsidRPr="00917BEA">
        <w:rPr>
          <w:rFonts w:cs="Arial"/>
          <w:b/>
        </w:rPr>
        <w:t>LAYOUTS</w:t>
      </w:r>
      <w:r>
        <w:rPr>
          <w:rFonts w:cs="Arial"/>
        </w:rPr>
        <w:t xml:space="preserve"> folder in the .cab file.</w:t>
      </w:r>
    </w:p>
    <w:p w:rsidR="00B50759" w:rsidRDefault="00B50759" w:rsidP="00B50759">
      <w:pPr>
        <w:pStyle w:val="ExerciseStepLevel2Code"/>
      </w:pPr>
      <w:r>
        <w:t>..\..\Template\Layouts\DocArchivePart4InitForm.aspx LAYOUTS\DocArchivePart4InitForm.aspx</w:t>
      </w:r>
    </w:p>
    <w:p w:rsidR="00B50759" w:rsidRDefault="00B50759" w:rsidP="00B50759">
      <w:pPr>
        <w:pStyle w:val="ExerciseStepLevel2Code"/>
      </w:pPr>
      <w:r>
        <w:t>..\..\Template\Layouts\DocArchivePart4ModForm.aspx LAYOUTS\DocArchivePart4ModForm.aspx</w:t>
      </w:r>
    </w:p>
    <w:p w:rsidR="00B50759" w:rsidRDefault="00B50759" w:rsidP="00B50759">
      <w:pPr>
        <w:pStyle w:val="Heading3"/>
      </w:pPr>
      <w:r>
        <w:t xml:space="preserve"> Manually uninstall the previously deployed </w:t>
      </w:r>
      <w:r w:rsidRPr="002201CD">
        <w:rPr>
          <w:b/>
        </w:rPr>
        <w:t>Document Archive</w:t>
      </w:r>
      <w:r>
        <w:t xml:space="preserve"> feature.</w:t>
      </w:r>
    </w:p>
    <w:p w:rsidR="00B50759" w:rsidRDefault="00B50759" w:rsidP="00B50759">
      <w:pPr>
        <w:pStyle w:val="Heading4"/>
      </w:pPr>
      <w:r>
        <w:t xml:space="preserve">Open a command window in the SharePoint </w:t>
      </w:r>
      <w:r w:rsidRPr="002201CD">
        <w:rPr>
          <w:b/>
        </w:rPr>
        <w:t>bin</w:t>
      </w:r>
      <w:r>
        <w:t xml:space="preserve"> directory.</w:t>
      </w:r>
    </w:p>
    <w:p w:rsidR="00B50759" w:rsidRDefault="00B50759" w:rsidP="00B50759">
      <w:pPr>
        <w:pStyle w:val="Heading5"/>
      </w:pPr>
      <w:r>
        <w:t xml:space="preserve">Click </w:t>
      </w:r>
      <w:r w:rsidRPr="002201CD">
        <w:rPr>
          <w:b/>
        </w:rPr>
        <w:t>Start -&gt; Run</w:t>
      </w:r>
      <w:r>
        <w:t xml:space="preserve"> and enter </w:t>
      </w:r>
      <w:r w:rsidRPr="002201CD">
        <w:rPr>
          <w:b/>
        </w:rPr>
        <w:t>cmd</w:t>
      </w:r>
      <w:r>
        <w:t>.</w:t>
      </w:r>
    </w:p>
    <w:p w:rsidR="00B50759" w:rsidRDefault="00B50759" w:rsidP="00B50759">
      <w:pPr>
        <w:pStyle w:val="Heading5"/>
      </w:pPr>
      <w:r>
        <w:t xml:space="preserve">Navigate to </w:t>
      </w:r>
      <w:r w:rsidRPr="00F10469">
        <w:t>C</w:t>
      </w:r>
      <w:r w:rsidRPr="002201CD">
        <w:rPr>
          <w:b/>
        </w:rPr>
        <w:t>:\Program Files\Common Files\Microsoft Shared\web server extensions\12\BIN</w:t>
      </w:r>
      <w:r>
        <w:t>.</w:t>
      </w:r>
    </w:p>
    <w:p w:rsidR="00B50759" w:rsidRDefault="00B50759" w:rsidP="00B50759">
      <w:pPr>
        <w:pStyle w:val="Heading4"/>
      </w:pPr>
      <w:r>
        <w:t xml:space="preserve">Execute </w:t>
      </w:r>
      <w:r w:rsidRPr="002201CD">
        <w:rPr>
          <w:b/>
        </w:rPr>
        <w:t>stsadm.exe</w:t>
      </w:r>
      <w:r>
        <w:t xml:space="preserve"> to uninstall the </w:t>
      </w:r>
      <w:r w:rsidRPr="002201CD">
        <w:rPr>
          <w:b/>
        </w:rPr>
        <w:t>DocuentArchiveWorkflowPart</w:t>
      </w:r>
      <w:r>
        <w:rPr>
          <w:b/>
        </w:rPr>
        <w:t>4</w:t>
      </w:r>
      <w:r>
        <w:t xml:space="preserve"> feature.</w:t>
      </w:r>
    </w:p>
    <w:p w:rsidR="00B50759" w:rsidRDefault="00B50759" w:rsidP="00B50759">
      <w:pPr>
        <w:pStyle w:val="ExerciseStepLevel2Code"/>
      </w:pPr>
      <w:r>
        <w:t>stsadm –o uninstallfeature –name DocumentArchiveWorkflowPart4 –force</w:t>
      </w:r>
    </w:p>
    <w:p w:rsidR="00B50759" w:rsidRDefault="00B50759" w:rsidP="00B50759">
      <w:pPr>
        <w:pStyle w:val="Heading4"/>
      </w:pPr>
      <w:r>
        <w:t xml:space="preserve">Delete the folder at </w:t>
      </w:r>
      <w:r w:rsidRPr="00050A47">
        <w:rPr>
          <w:b/>
        </w:rPr>
        <w:t>C:\Program Files\Common Files\Microsoft Shared\web server extensions\12\Template\Fea</w:t>
      </w:r>
      <w:r>
        <w:rPr>
          <w:b/>
        </w:rPr>
        <w:t>t</w:t>
      </w:r>
      <w:r w:rsidRPr="00050A47">
        <w:rPr>
          <w:b/>
        </w:rPr>
        <w:t>ures\DocumentarchiveWorkflowPart</w:t>
      </w:r>
      <w:r>
        <w:rPr>
          <w:b/>
        </w:rPr>
        <w:t>4</w:t>
      </w:r>
      <w:r>
        <w:t>.</w:t>
      </w:r>
    </w:p>
    <w:p w:rsidR="00B50759" w:rsidRDefault="00B50759" w:rsidP="00B50759">
      <w:pPr>
        <w:pStyle w:val="Heading4"/>
      </w:pPr>
      <w:r>
        <w:t xml:space="preserve">Delete the </w:t>
      </w:r>
      <w:r w:rsidRPr="00B5475D">
        <w:rPr>
          <w:b/>
        </w:rPr>
        <w:t>DocArchivePart</w:t>
      </w:r>
      <w:r>
        <w:rPr>
          <w:b/>
        </w:rPr>
        <w:t>4Assoc</w:t>
      </w:r>
      <w:r w:rsidRPr="00B5475D">
        <w:rPr>
          <w:b/>
        </w:rPr>
        <w:t>Form.aspx</w:t>
      </w:r>
      <w:r>
        <w:rPr>
          <w:b/>
        </w:rPr>
        <w:t xml:space="preserve">, </w:t>
      </w:r>
      <w:r w:rsidRPr="00B5475D">
        <w:rPr>
          <w:b/>
        </w:rPr>
        <w:t>DocArchivePart</w:t>
      </w:r>
      <w:r>
        <w:rPr>
          <w:b/>
        </w:rPr>
        <w:t>4Init</w:t>
      </w:r>
      <w:r w:rsidRPr="00B5475D">
        <w:rPr>
          <w:b/>
        </w:rPr>
        <w:t>Form.aspx</w:t>
      </w:r>
      <w:r>
        <w:rPr>
          <w:b/>
        </w:rPr>
        <w:t>,</w:t>
      </w:r>
      <w:r w:rsidRPr="00B50759">
        <w:rPr>
          <w:b/>
        </w:rPr>
        <w:t xml:space="preserve"> </w:t>
      </w:r>
      <w:r w:rsidRPr="00B5475D">
        <w:rPr>
          <w:b/>
        </w:rPr>
        <w:t>DocArchivePart</w:t>
      </w:r>
      <w:r>
        <w:rPr>
          <w:b/>
        </w:rPr>
        <w:t>4Task</w:t>
      </w:r>
      <w:r w:rsidRPr="00B5475D">
        <w:rPr>
          <w:b/>
        </w:rPr>
        <w:t>Form.aspx</w:t>
      </w:r>
      <w:r>
        <w:rPr>
          <w:b/>
        </w:rPr>
        <w:t xml:space="preserve">, </w:t>
      </w:r>
      <w:r w:rsidRPr="00B50759">
        <w:t>and</w:t>
      </w:r>
      <w:r>
        <w:rPr>
          <w:b/>
        </w:rPr>
        <w:t xml:space="preserve"> </w:t>
      </w:r>
      <w:r w:rsidRPr="00B5475D">
        <w:rPr>
          <w:b/>
        </w:rPr>
        <w:t>DocArchivePart</w:t>
      </w:r>
      <w:r>
        <w:rPr>
          <w:b/>
        </w:rPr>
        <w:t>4Mod</w:t>
      </w:r>
      <w:r w:rsidRPr="00B5475D">
        <w:rPr>
          <w:b/>
        </w:rPr>
        <w:t>Form.aspx</w:t>
      </w:r>
      <w:r>
        <w:t xml:space="preserve"> files from the </w:t>
      </w:r>
      <w:r w:rsidRPr="00050A47">
        <w:rPr>
          <w:b/>
        </w:rPr>
        <w:t>C:\Program Files\Common Files\Microsoft Shared\web server extensions\12\Template</w:t>
      </w:r>
      <w:r>
        <w:rPr>
          <w:b/>
        </w:rPr>
        <w:t xml:space="preserve">\Layouts </w:t>
      </w:r>
      <w:r w:rsidRPr="00B5475D">
        <w:t>folder.</w:t>
      </w:r>
    </w:p>
    <w:p w:rsidR="00B50759" w:rsidRDefault="00B50759" w:rsidP="00B50759">
      <w:pPr>
        <w:pStyle w:val="Heading3"/>
      </w:pPr>
      <w:r>
        <w:lastRenderedPageBreak/>
        <w:t>Install and deploy the new solution package.</w:t>
      </w:r>
    </w:p>
    <w:p w:rsidR="00B50759" w:rsidRDefault="00B50759" w:rsidP="00B50759">
      <w:pPr>
        <w:pStyle w:val="Heading4"/>
      </w:pPr>
      <w:r>
        <w:t xml:space="preserve">In the same command window as the previous step, execute </w:t>
      </w:r>
      <w:r w:rsidRPr="00050A47">
        <w:rPr>
          <w:b/>
        </w:rPr>
        <w:t>stsadm</w:t>
      </w:r>
      <w:r>
        <w:t xml:space="preserve"> to add the feature to SharePoint.</w:t>
      </w:r>
    </w:p>
    <w:p w:rsidR="00B50759" w:rsidRDefault="00B50759" w:rsidP="00B50759">
      <w:pPr>
        <w:pStyle w:val="ExerciseStepLevel2Code"/>
      </w:pPr>
      <w:r>
        <w:t>stsadm -o addsolution –filename “C:\</w:t>
      </w:r>
      <w:r w:rsidRPr="00050A47">
        <w:t>Labs\Lab</w:t>
      </w:r>
      <w:r w:rsidR="00994E4B">
        <w:t>09</w:t>
      </w:r>
      <w:r w:rsidRPr="00050A47">
        <w:t>\</w:t>
      </w:r>
      <w:r>
        <w:t>StarterFiles\</w:t>
      </w:r>
      <w:r w:rsidRPr="00050A47">
        <w:t>DocumentArchiveWorkflowPart</w:t>
      </w:r>
      <w:r>
        <w:t>4</w:t>
      </w:r>
      <w:r w:rsidRPr="00050A47">
        <w:t>\bin\Debug\Package</w:t>
      </w:r>
      <w:r>
        <w:t>\DocumentArchiveWorkflowPart4.wsp”</w:t>
      </w:r>
    </w:p>
    <w:p w:rsidR="00B50759" w:rsidRDefault="00B50759" w:rsidP="00B50759">
      <w:pPr>
        <w:pStyle w:val="Heading4"/>
      </w:pPr>
      <w:r>
        <w:t xml:space="preserve">Deploy the solution to the farm using the </w:t>
      </w:r>
      <w:r w:rsidRPr="00050A47">
        <w:rPr>
          <w:b/>
        </w:rPr>
        <w:t>deploysolution</w:t>
      </w:r>
      <w:r>
        <w:t xml:space="preserve"> command in </w:t>
      </w:r>
      <w:r w:rsidRPr="00050A47">
        <w:rPr>
          <w:b/>
        </w:rPr>
        <w:t>stsadm</w:t>
      </w:r>
      <w:r>
        <w:t>.</w:t>
      </w:r>
    </w:p>
    <w:p w:rsidR="00B50759" w:rsidRDefault="00B50759" w:rsidP="00B50759">
      <w:pPr>
        <w:pStyle w:val="ExerciseStepLevel2Code"/>
      </w:pPr>
      <w:r>
        <w:t>stsadm –o deploysolution –name DocumentArchiveWorkflowPart4.wsp -allowgacdeployment –local</w:t>
      </w:r>
    </w:p>
    <w:p w:rsidR="00B50759" w:rsidRDefault="00B50759" w:rsidP="00B50759">
      <w:pPr>
        <w:pStyle w:val="Heading3"/>
      </w:pPr>
      <w:r>
        <w:t>Verify the feature is still available and activated.</w:t>
      </w:r>
    </w:p>
    <w:p w:rsidR="00B50759" w:rsidRDefault="00B50759" w:rsidP="00B50759">
      <w:pPr>
        <w:pStyle w:val="Heading4"/>
      </w:pPr>
      <w:r>
        <w:t xml:space="preserve">Using </w:t>
      </w:r>
      <w:r w:rsidRPr="009C6D4F">
        <w:rPr>
          <w:b/>
        </w:rPr>
        <w:t>Internet Explorer</w:t>
      </w:r>
      <w:r>
        <w:t xml:space="preserve"> navigate to the </w:t>
      </w:r>
      <w:r w:rsidRPr="009C6D4F">
        <w:rPr>
          <w:b/>
        </w:rPr>
        <w:t>Demo</w:t>
      </w:r>
      <w:r>
        <w:t xml:space="preserve"> site collection at </w:t>
      </w:r>
      <w:r w:rsidRPr="00790C68">
        <w:rPr>
          <w:b/>
        </w:rPr>
        <w:t>http://litwareinc.com/sites/Demo</w:t>
      </w:r>
      <w:r>
        <w:t>.</w:t>
      </w:r>
    </w:p>
    <w:p w:rsidR="00B50759" w:rsidRDefault="00B50759" w:rsidP="00B50759">
      <w:pPr>
        <w:pStyle w:val="Heading4"/>
      </w:pPr>
      <w:r>
        <w:t xml:space="preserve">Open the features list by clicking </w:t>
      </w:r>
      <w:r w:rsidRPr="009C6D4F">
        <w:rPr>
          <w:b/>
        </w:rPr>
        <w:t>Site Actions -&gt; Site Settings</w:t>
      </w:r>
      <w:r>
        <w:t>.</w:t>
      </w:r>
    </w:p>
    <w:p w:rsidR="00B50759" w:rsidRDefault="00B50759" w:rsidP="00B50759">
      <w:pPr>
        <w:pStyle w:val="Heading4"/>
      </w:pPr>
      <w:r>
        <w:t xml:space="preserve">On the </w:t>
      </w:r>
      <w:r w:rsidRPr="009C6D4F">
        <w:rPr>
          <w:b/>
        </w:rPr>
        <w:t>Site Settings</w:t>
      </w:r>
      <w:r>
        <w:t xml:space="preserve"> page, click </w:t>
      </w:r>
      <w:r w:rsidRPr="009C6D4F">
        <w:rPr>
          <w:b/>
        </w:rPr>
        <w:t>Site collection features</w:t>
      </w:r>
      <w:r>
        <w:t xml:space="preserve"> in the </w:t>
      </w:r>
      <w:r w:rsidRPr="009C6D4F">
        <w:rPr>
          <w:b/>
        </w:rPr>
        <w:t>Site</w:t>
      </w:r>
      <w:r>
        <w:t xml:space="preserve"> </w:t>
      </w:r>
      <w:r w:rsidRPr="009C6D4F">
        <w:rPr>
          <w:b/>
        </w:rPr>
        <w:t>Collection Administration</w:t>
      </w:r>
      <w:r>
        <w:t xml:space="preserve"> section.</w:t>
      </w:r>
    </w:p>
    <w:p w:rsidR="00B50759" w:rsidRDefault="00B50759" w:rsidP="00B50759">
      <w:pPr>
        <w:pStyle w:val="Heading4"/>
      </w:pPr>
      <w:r>
        <w:t xml:space="preserve">Verify the </w:t>
      </w:r>
      <w:r w:rsidRPr="009C6D4F">
        <w:rPr>
          <w:b/>
        </w:rPr>
        <w:t xml:space="preserve">Document Archive – Part </w:t>
      </w:r>
      <w:r>
        <w:rPr>
          <w:b/>
        </w:rPr>
        <w:t>4</w:t>
      </w:r>
      <w:r>
        <w:t xml:space="preserve"> feature </w:t>
      </w:r>
      <w:r w:rsidR="007D04EC">
        <w:t>is active</w:t>
      </w:r>
      <w:r>
        <w:t>.</w:t>
      </w:r>
    </w:p>
    <w:p w:rsidR="00B50759" w:rsidRDefault="00884494" w:rsidP="00B50759">
      <w:pPr>
        <w:pStyle w:val="ExerciseStepLevel2Picture"/>
        <w:jc w:val="center"/>
      </w:pPr>
      <w:r w:rsidRPr="00884494">
        <w:rPr>
          <w:noProof/>
        </w:rPr>
        <w:drawing>
          <wp:inline distT="0" distB="0" distL="0" distR="0">
            <wp:extent cx="5943600" cy="3524250"/>
            <wp:effectExtent l="190500" t="152400" r="171450" b="1333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524250"/>
                    </a:xfrm>
                    <a:prstGeom prst="rect">
                      <a:avLst/>
                    </a:prstGeom>
                    <a:ln>
                      <a:noFill/>
                    </a:ln>
                    <a:effectLst>
                      <a:outerShdw blurRad="190500" algn="tl" rotWithShape="0">
                        <a:srgbClr val="000000">
                          <a:alpha val="70000"/>
                        </a:srgbClr>
                      </a:outerShdw>
                    </a:effectLst>
                  </pic:spPr>
                </pic:pic>
              </a:graphicData>
            </a:graphic>
          </wp:inline>
        </w:drawing>
      </w:r>
    </w:p>
    <w:p w:rsidR="00B50759" w:rsidRDefault="007B2EC6" w:rsidP="00B50759">
      <w:pPr>
        <w:pStyle w:val="Heading2"/>
      </w:pPr>
      <w:r>
        <w:t>Challenge:</w:t>
      </w:r>
    </w:p>
    <w:p w:rsidR="007B2EC6" w:rsidRPr="007B2EC6" w:rsidRDefault="007B2EC6" w:rsidP="007B2EC6">
      <w:r>
        <w:t xml:space="preserve">This scenario implies that the file will be moved from one location to another.  For the purposes of simplicity, this action is not outlined in the labs.  For an additional challenge, use a </w:t>
      </w:r>
      <w:r w:rsidRPr="007B2EC6">
        <w:rPr>
          <w:b/>
        </w:rPr>
        <w:t>Code Activity</w:t>
      </w:r>
      <w:r>
        <w:rPr>
          <w:b/>
        </w:rPr>
        <w:t xml:space="preserve"> </w:t>
      </w:r>
      <w:r>
        <w:t>to add code to the workflow that will copy the file to the appropriate list.  To gain acces</w:t>
      </w:r>
      <w:r w:rsidR="00890C1C">
        <w:t xml:space="preserve">s to the current item, use the </w:t>
      </w:r>
      <w:r w:rsidR="00890C1C" w:rsidRPr="008060F1">
        <w:rPr>
          <w:b/>
        </w:rPr>
        <w:t>WorkflowProperties</w:t>
      </w:r>
      <w:r w:rsidR="00890C1C">
        <w:t xml:space="preserve"> </w:t>
      </w:r>
      <w:r w:rsidR="008060F1">
        <w:t xml:space="preserve">property </w:t>
      </w:r>
      <w:r w:rsidR="00890C1C">
        <w:t xml:space="preserve">of the workflow, look at the </w:t>
      </w:r>
      <w:r w:rsidR="00890C1C" w:rsidRPr="00890C1C">
        <w:rPr>
          <w:b/>
        </w:rPr>
        <w:t>Assoc</w:t>
      </w:r>
      <w:r w:rsidR="00890C1C">
        <w:rPr>
          <w:b/>
        </w:rPr>
        <w:t>Init</w:t>
      </w:r>
      <w:r w:rsidR="00890C1C" w:rsidRPr="00890C1C">
        <w:rPr>
          <w:b/>
        </w:rPr>
        <w:t>Data</w:t>
      </w:r>
      <w:r w:rsidR="00890C1C">
        <w:t xml:space="preserve"> property to find information about the archive folder and finally use the </w:t>
      </w:r>
      <w:r w:rsidR="00890C1C" w:rsidRPr="00890C1C">
        <w:rPr>
          <w:b/>
        </w:rPr>
        <w:t>SPListItem.CopyTo</w:t>
      </w:r>
      <w:r w:rsidR="00890C1C">
        <w:t xml:space="preserve"> method to perform the copy</w:t>
      </w:r>
      <w:r>
        <w:t>.</w:t>
      </w:r>
    </w:p>
    <w:sectPr w:rsidR="007B2EC6" w:rsidRPr="007B2EC6" w:rsidSect="00F24E45">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5D0" w:rsidRDefault="00F025D0" w:rsidP="008E38B2">
      <w:pPr>
        <w:spacing w:before="0" w:after="0" w:line="240" w:lineRule="auto"/>
      </w:pPr>
      <w:r>
        <w:separator/>
      </w:r>
    </w:p>
  </w:endnote>
  <w:endnote w:type="continuationSeparator" w:id="0">
    <w:p w:rsidR="00F025D0" w:rsidRDefault="00F025D0" w:rsidP="008E38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EC6" w:rsidRPr="008E38B2" w:rsidRDefault="002A0ACC" w:rsidP="008E38B2">
    <w:pPr>
      <w:pStyle w:val="Footer"/>
    </w:pPr>
    <w:r>
      <w:t>© 2009</w:t>
    </w:r>
    <w:r w:rsidRPr="008E38B2">
      <w:t xml:space="preserve"> </w:t>
    </w:r>
    <w:r>
      <w:t>Critical Path Training, LLC</w:t>
    </w:r>
    <w:r w:rsidR="007B2EC6">
      <w:tab/>
    </w:r>
    <w:r w:rsidR="007B2EC6">
      <w:tab/>
      <w:t>Page</w:t>
    </w:r>
    <w:r w:rsidR="00AC045D">
      <w:t xml:space="preserve"> 9-</w:t>
    </w:r>
    <w:fldSimple w:instr=" PAGE   \* MERGEFORMAT ">
      <w:r>
        <w:rPr>
          <w:noProof/>
        </w:rPr>
        <w:t>1</w:t>
      </w:r>
    </w:fldSimple>
    <w:r w:rsidR="007B2EC6">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5D0" w:rsidRDefault="00F025D0" w:rsidP="008E38B2">
      <w:pPr>
        <w:spacing w:before="0" w:after="0" w:line="240" w:lineRule="auto"/>
      </w:pPr>
      <w:r>
        <w:separator/>
      </w:r>
    </w:p>
  </w:footnote>
  <w:footnote w:type="continuationSeparator" w:id="0">
    <w:p w:rsidR="00F025D0" w:rsidRDefault="00F025D0" w:rsidP="008E38B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E1D285E"/>
    <w:multiLevelType w:val="multilevel"/>
    <w:tmpl w:val="0409001D"/>
    <w:numStyleLink w:val="ExerciseSteps"/>
  </w:abstractNum>
  <w:abstractNum w:abstractNumId="2">
    <w:nsid w:val="19422222"/>
    <w:multiLevelType w:val="multilevel"/>
    <w:tmpl w:val="A93266FE"/>
    <w:lvl w:ilvl="0">
      <w:start w:val="1"/>
      <w:numFmt w:val="decimal"/>
      <w:pStyle w:val="ExerciseStepLevel1"/>
      <w:lvlText w:val="%1)"/>
      <w:lvlJc w:val="left"/>
      <w:pPr>
        <w:tabs>
          <w:tab w:val="num" w:pos="720"/>
        </w:tabs>
        <w:ind w:left="720" w:hanging="288"/>
      </w:pPr>
      <w:rPr>
        <w:rFonts w:ascii="Arial" w:hAnsi="Arial" w:hint="default"/>
        <w:sz w:val="20"/>
      </w:rPr>
    </w:lvl>
    <w:lvl w:ilvl="1">
      <w:start w:val="1"/>
      <w:numFmt w:val="upperLetter"/>
      <w:lvlText w:val="%2)"/>
      <w:lvlJc w:val="left"/>
      <w:pPr>
        <w:tabs>
          <w:tab w:val="num" w:pos="1008"/>
        </w:tabs>
        <w:ind w:left="720" w:firstLine="0"/>
      </w:pPr>
      <w:rPr>
        <w:rFonts w:hint="default"/>
      </w:rPr>
    </w:lvl>
    <w:lvl w:ilvl="2">
      <w:start w:val="1"/>
      <w:numFmt w:val="upperRoman"/>
      <w:lvlText w:val="%3)"/>
      <w:lvlJc w:val="left"/>
      <w:pPr>
        <w:tabs>
          <w:tab w:val="num" w:pos="1296"/>
        </w:tabs>
        <w:ind w:left="1008" w:firstLine="0"/>
      </w:pPr>
      <w:rPr>
        <w:rFonts w:hint="default"/>
      </w:rPr>
    </w:lvl>
    <w:lvl w:ilvl="3">
      <w:start w:val="1"/>
      <w:numFmt w:val="decimal"/>
      <w:lvlText w:val="(%4)"/>
      <w:lvlJc w:val="left"/>
      <w:pPr>
        <w:ind w:left="1872" w:hanging="360"/>
      </w:pPr>
      <w:rPr>
        <w:rFonts w:hint="default"/>
      </w:rPr>
    </w:lvl>
    <w:lvl w:ilvl="4">
      <w:start w:val="1"/>
      <w:numFmt w:val="lowerLetter"/>
      <w:lvlText w:val="(%5)"/>
      <w:lvlJc w:val="left"/>
      <w:pPr>
        <w:ind w:left="2232" w:hanging="360"/>
      </w:pPr>
      <w:rPr>
        <w:rFonts w:hint="default"/>
      </w:rPr>
    </w:lvl>
    <w:lvl w:ilvl="5">
      <w:start w:val="1"/>
      <w:numFmt w:val="lowerRoman"/>
      <w:lvlText w:val="(%6)"/>
      <w:lvlJc w:val="left"/>
      <w:pPr>
        <w:ind w:left="2592" w:hanging="360"/>
      </w:pPr>
      <w:rPr>
        <w:rFonts w:hint="default"/>
      </w:rPr>
    </w:lvl>
    <w:lvl w:ilvl="6">
      <w:start w:val="1"/>
      <w:numFmt w:val="decimal"/>
      <w:lvlText w:val="%7."/>
      <w:lvlJc w:val="left"/>
      <w:pPr>
        <w:ind w:left="2952" w:hanging="360"/>
      </w:pPr>
      <w:rPr>
        <w:rFonts w:hint="default"/>
      </w:rPr>
    </w:lvl>
    <w:lvl w:ilvl="7">
      <w:start w:val="1"/>
      <w:numFmt w:val="lowerLetter"/>
      <w:lvlText w:val="%8."/>
      <w:lvlJc w:val="left"/>
      <w:pPr>
        <w:ind w:left="3312" w:hanging="360"/>
      </w:pPr>
      <w:rPr>
        <w:rFonts w:hint="default"/>
      </w:rPr>
    </w:lvl>
    <w:lvl w:ilvl="8">
      <w:start w:val="1"/>
      <w:numFmt w:val="lowerRoman"/>
      <w:lvlText w:val="%9."/>
      <w:lvlJc w:val="left"/>
      <w:pPr>
        <w:ind w:left="3672" w:hanging="360"/>
      </w:pPr>
      <w:rPr>
        <w:rFonts w:hint="default"/>
      </w:rPr>
    </w:lvl>
  </w:abstractNum>
  <w:abstractNum w:abstractNumId="3">
    <w:nsid w:val="36E1016A"/>
    <w:multiLevelType w:val="hybridMultilevel"/>
    <w:tmpl w:val="C1E04D2C"/>
    <w:lvl w:ilvl="0" w:tplc="0C6AA570">
      <w:start w:val="1"/>
      <w:numFmt w:val="bullet"/>
      <w:pStyle w:val="Heading4"/>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38FC652C"/>
    <w:multiLevelType w:val="multilevel"/>
    <w:tmpl w:val="0409001D"/>
    <w:styleLink w:val="ExerciseStep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09B31CF"/>
    <w:multiLevelType w:val="multilevel"/>
    <w:tmpl w:val="E76CBB1A"/>
    <w:lvl w:ilvl="0">
      <w:start w:val="1"/>
      <w:numFmt w:val="decimal"/>
      <w:lvlText w:val="%1)"/>
      <w:lvlJc w:val="left"/>
      <w:pPr>
        <w:tabs>
          <w:tab w:val="num" w:pos="288"/>
        </w:tabs>
        <w:ind w:left="288" w:hanging="288"/>
      </w:pPr>
      <w:rPr>
        <w:rFonts w:ascii="Arial" w:hAnsi="Arial" w:hint="default"/>
        <w:sz w:val="20"/>
      </w:rPr>
    </w:lvl>
    <w:lvl w:ilvl="1">
      <w:start w:val="1"/>
      <w:numFmt w:val="upperLetter"/>
      <w:lvlRestart w:val="0"/>
      <w:lvlText w:val="%2)"/>
      <w:lvlJc w:val="left"/>
      <w:pPr>
        <w:tabs>
          <w:tab w:val="num" w:pos="648"/>
        </w:tabs>
        <w:ind w:left="432" w:hanging="72"/>
      </w:pPr>
      <w:rPr>
        <w:rFonts w:hint="default"/>
      </w:rPr>
    </w:lvl>
    <w:lvl w:ilvl="2">
      <w:start w:val="1"/>
      <w:numFmt w:val="upperRoman"/>
      <w:lvlRestart w:val="1"/>
      <w:lvlText w:val="%3)"/>
      <w:lvlJc w:val="left"/>
      <w:pPr>
        <w:tabs>
          <w:tab w:val="num" w:pos="864"/>
        </w:tabs>
        <w:ind w:left="86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5994E91"/>
    <w:multiLevelType w:val="hybridMultilevel"/>
    <w:tmpl w:val="8F6A62D8"/>
    <w:lvl w:ilvl="0" w:tplc="107E0A40">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E44BE7"/>
    <w:multiLevelType w:val="hybridMultilevel"/>
    <w:tmpl w:val="222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num>
  <w:num w:numId="30">
    <w:abstractNumId w:val="6"/>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num>
  <w:num w:numId="36">
    <w:abstractNumId w:val="3"/>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3"/>
    </w:lvlOverride>
  </w:num>
  <w:num w:numId="45">
    <w:abstractNumId w:val="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1028"/>
  <w:defaultTabStop w:val="720"/>
  <w:characterSpacingControl w:val="doNotCompress"/>
  <w:footnotePr>
    <w:footnote w:id="-1"/>
    <w:footnote w:id="0"/>
  </w:footnotePr>
  <w:endnotePr>
    <w:endnote w:id="-1"/>
    <w:endnote w:id="0"/>
  </w:endnotePr>
  <w:compat/>
  <w:rsids>
    <w:rsidRoot w:val="00826A54"/>
    <w:rsid w:val="00017FB8"/>
    <w:rsid w:val="000203D5"/>
    <w:rsid w:val="00027052"/>
    <w:rsid w:val="00062F9D"/>
    <w:rsid w:val="00085AA7"/>
    <w:rsid w:val="00086201"/>
    <w:rsid w:val="000A6183"/>
    <w:rsid w:val="000B0593"/>
    <w:rsid w:val="000C6F12"/>
    <w:rsid w:val="000F266A"/>
    <w:rsid w:val="000F495A"/>
    <w:rsid w:val="001044BC"/>
    <w:rsid w:val="00110919"/>
    <w:rsid w:val="00153A47"/>
    <w:rsid w:val="0017254A"/>
    <w:rsid w:val="00181128"/>
    <w:rsid w:val="00193BA7"/>
    <w:rsid w:val="0019726C"/>
    <w:rsid w:val="001A1C51"/>
    <w:rsid w:val="001A3E85"/>
    <w:rsid w:val="001B37B8"/>
    <w:rsid w:val="001C2018"/>
    <w:rsid w:val="001C5929"/>
    <w:rsid w:val="001D0C61"/>
    <w:rsid w:val="00234F62"/>
    <w:rsid w:val="002A0ACC"/>
    <w:rsid w:val="002B290D"/>
    <w:rsid w:val="002C2533"/>
    <w:rsid w:val="002D2F4B"/>
    <w:rsid w:val="002E06D2"/>
    <w:rsid w:val="002F2959"/>
    <w:rsid w:val="002F6D62"/>
    <w:rsid w:val="003117B0"/>
    <w:rsid w:val="00326E00"/>
    <w:rsid w:val="003531FC"/>
    <w:rsid w:val="003534F8"/>
    <w:rsid w:val="0038577F"/>
    <w:rsid w:val="003C5872"/>
    <w:rsid w:val="003E54E7"/>
    <w:rsid w:val="004171A1"/>
    <w:rsid w:val="00420C99"/>
    <w:rsid w:val="00447089"/>
    <w:rsid w:val="00476CA1"/>
    <w:rsid w:val="004A54B0"/>
    <w:rsid w:val="004B513D"/>
    <w:rsid w:val="004F714A"/>
    <w:rsid w:val="00546CA5"/>
    <w:rsid w:val="00550403"/>
    <w:rsid w:val="006136C7"/>
    <w:rsid w:val="00627B34"/>
    <w:rsid w:val="00633D3A"/>
    <w:rsid w:val="00640283"/>
    <w:rsid w:val="00653E94"/>
    <w:rsid w:val="00682C1E"/>
    <w:rsid w:val="006855C6"/>
    <w:rsid w:val="006B0E61"/>
    <w:rsid w:val="00721F4B"/>
    <w:rsid w:val="00734F41"/>
    <w:rsid w:val="00736851"/>
    <w:rsid w:val="00757E82"/>
    <w:rsid w:val="00764586"/>
    <w:rsid w:val="00790C68"/>
    <w:rsid w:val="00797F4C"/>
    <w:rsid w:val="007B16CB"/>
    <w:rsid w:val="007B2EC6"/>
    <w:rsid w:val="007D04EC"/>
    <w:rsid w:val="007D1C06"/>
    <w:rsid w:val="007E26ED"/>
    <w:rsid w:val="007E489A"/>
    <w:rsid w:val="007F23C1"/>
    <w:rsid w:val="007F729D"/>
    <w:rsid w:val="008060F1"/>
    <w:rsid w:val="00826A54"/>
    <w:rsid w:val="00845C18"/>
    <w:rsid w:val="00884494"/>
    <w:rsid w:val="00890C1C"/>
    <w:rsid w:val="008D62C4"/>
    <w:rsid w:val="008E38B2"/>
    <w:rsid w:val="008F49A3"/>
    <w:rsid w:val="008F60BB"/>
    <w:rsid w:val="00946960"/>
    <w:rsid w:val="009679DE"/>
    <w:rsid w:val="00994E4B"/>
    <w:rsid w:val="009A1D67"/>
    <w:rsid w:val="009A3102"/>
    <w:rsid w:val="009A78A8"/>
    <w:rsid w:val="009B0928"/>
    <w:rsid w:val="009B36B2"/>
    <w:rsid w:val="009B6371"/>
    <w:rsid w:val="009D2E2F"/>
    <w:rsid w:val="009D7911"/>
    <w:rsid w:val="009E3816"/>
    <w:rsid w:val="009F6840"/>
    <w:rsid w:val="00A32CA0"/>
    <w:rsid w:val="00A45282"/>
    <w:rsid w:val="00A51F81"/>
    <w:rsid w:val="00A70B51"/>
    <w:rsid w:val="00A77856"/>
    <w:rsid w:val="00A77B74"/>
    <w:rsid w:val="00AA3931"/>
    <w:rsid w:val="00AA49DF"/>
    <w:rsid w:val="00AA68DE"/>
    <w:rsid w:val="00AC045D"/>
    <w:rsid w:val="00AF3FB2"/>
    <w:rsid w:val="00B27CC6"/>
    <w:rsid w:val="00B3469F"/>
    <w:rsid w:val="00B50759"/>
    <w:rsid w:val="00B51F9B"/>
    <w:rsid w:val="00B7248C"/>
    <w:rsid w:val="00B77C75"/>
    <w:rsid w:val="00B845DA"/>
    <w:rsid w:val="00BA0127"/>
    <w:rsid w:val="00BB5968"/>
    <w:rsid w:val="00C2665C"/>
    <w:rsid w:val="00C422BA"/>
    <w:rsid w:val="00C538A7"/>
    <w:rsid w:val="00C6682B"/>
    <w:rsid w:val="00C668E3"/>
    <w:rsid w:val="00C7374F"/>
    <w:rsid w:val="00C75B04"/>
    <w:rsid w:val="00C827AC"/>
    <w:rsid w:val="00CA46D8"/>
    <w:rsid w:val="00CD2591"/>
    <w:rsid w:val="00CE6115"/>
    <w:rsid w:val="00D105A1"/>
    <w:rsid w:val="00D13797"/>
    <w:rsid w:val="00D32801"/>
    <w:rsid w:val="00D41751"/>
    <w:rsid w:val="00D4702D"/>
    <w:rsid w:val="00D52952"/>
    <w:rsid w:val="00D714BF"/>
    <w:rsid w:val="00D82D27"/>
    <w:rsid w:val="00DC6861"/>
    <w:rsid w:val="00E12452"/>
    <w:rsid w:val="00E27FD6"/>
    <w:rsid w:val="00E523E7"/>
    <w:rsid w:val="00E52DCD"/>
    <w:rsid w:val="00E57E34"/>
    <w:rsid w:val="00E70CDA"/>
    <w:rsid w:val="00E70EA4"/>
    <w:rsid w:val="00E8362B"/>
    <w:rsid w:val="00E96B63"/>
    <w:rsid w:val="00EC3B4F"/>
    <w:rsid w:val="00ED54D7"/>
    <w:rsid w:val="00F025D0"/>
    <w:rsid w:val="00F24E45"/>
    <w:rsid w:val="00F627D0"/>
    <w:rsid w:val="00F66A91"/>
    <w:rsid w:val="00F86317"/>
    <w:rsid w:val="00F90608"/>
    <w:rsid w:val="00F93DE5"/>
    <w:rsid w:val="00FB7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0" w:after="40" w:line="276" w:lineRule="auto"/>
        <w:ind w:left="720" w:hanging="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E38B2"/>
    <w:pPr>
      <w:ind w:left="144"/>
    </w:pPr>
    <w:rPr>
      <w:rFonts w:ascii="Arial" w:hAnsi="Arial"/>
      <w:sz w:val="20"/>
    </w:rPr>
  </w:style>
  <w:style w:type="paragraph" w:styleId="Heading1">
    <w:name w:val="heading 1"/>
    <w:basedOn w:val="Normal"/>
    <w:next w:val="Normal"/>
    <w:link w:val="Heading1Char"/>
    <w:uiPriority w:val="9"/>
    <w:unhideWhenUsed/>
    <w:rsid w:val="00B51F9B"/>
    <w:pPr>
      <w:keepNext/>
      <w:keepLines/>
      <w:pBdr>
        <w:bottom w:val="single" w:sz="4" w:space="1" w:color="auto"/>
      </w:pBd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rsid w:val="00B51F9B"/>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19726C"/>
    <w:pPr>
      <w:keepNext/>
      <w:keepLines/>
      <w:numPr>
        <w:numId w:val="30"/>
      </w:numPr>
      <w:spacing w:before="200" w:after="0"/>
      <w:ind w:left="360"/>
      <w:outlineLvl w:val="2"/>
    </w:pPr>
    <w:rPr>
      <w:rFonts w:eastAsiaTheme="majorEastAsia" w:cs="Arial"/>
      <w:bCs/>
    </w:rPr>
  </w:style>
  <w:style w:type="paragraph" w:styleId="Heading4">
    <w:name w:val="heading 4"/>
    <w:basedOn w:val="ExerciseStepLevel2"/>
    <w:next w:val="Normal"/>
    <w:link w:val="Heading4Char"/>
    <w:uiPriority w:val="9"/>
    <w:unhideWhenUsed/>
    <w:qFormat/>
    <w:rsid w:val="00721F4B"/>
    <w:pPr>
      <w:numPr>
        <w:numId w:val="36"/>
      </w:numPr>
      <w:ind w:left="648" w:hanging="288"/>
      <w:outlineLvl w:val="3"/>
    </w:pPr>
  </w:style>
  <w:style w:type="paragraph" w:styleId="Heading5">
    <w:name w:val="heading 5"/>
    <w:basedOn w:val="ExerciseStepLevel3"/>
    <w:next w:val="Normal"/>
    <w:link w:val="Heading5Char"/>
    <w:uiPriority w:val="9"/>
    <w:unhideWhenUsed/>
    <w:qFormat/>
    <w:rsid w:val="00721F4B"/>
    <w:pPr>
      <w:tabs>
        <w:tab w:val="clear" w:pos="864"/>
        <w:tab w:val="num" w:pos="288"/>
      </w:tabs>
      <w:ind w:left="792"/>
      <w:outlineLvl w:val="4"/>
    </w:pPr>
  </w:style>
  <w:style w:type="paragraph" w:styleId="Heading6">
    <w:name w:val="heading 6"/>
    <w:basedOn w:val="Normal"/>
    <w:next w:val="Normal"/>
    <w:link w:val="Heading6Char"/>
    <w:uiPriority w:val="9"/>
    <w:semiHidden/>
    <w:unhideWhenUsed/>
    <w:qFormat/>
    <w:rsid w:val="0008620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next w:val="LabOverview"/>
    <w:qFormat/>
    <w:rsid w:val="003E54E7"/>
    <w:pPr>
      <w:pBdr>
        <w:bottom w:val="single" w:sz="2" w:space="1" w:color="auto"/>
      </w:pBdr>
      <w:spacing w:after="240"/>
    </w:pPr>
    <w:rPr>
      <w:b/>
      <w:sz w:val="28"/>
    </w:rPr>
  </w:style>
  <w:style w:type="paragraph" w:customStyle="1" w:styleId="LabOverview">
    <w:name w:val="LabOverview"/>
    <w:basedOn w:val="Normal"/>
    <w:qFormat/>
    <w:rsid w:val="006855C6"/>
    <w:pPr>
      <w:spacing w:before="240"/>
      <w:ind w:left="0" w:firstLine="0"/>
    </w:pPr>
  </w:style>
  <w:style w:type="paragraph" w:customStyle="1" w:styleId="ExerciseStepLevel1">
    <w:name w:val="ExerciseStepLevel1"/>
    <w:basedOn w:val="Normal"/>
    <w:qFormat/>
    <w:rsid w:val="00ED54D7"/>
    <w:pPr>
      <w:numPr>
        <w:numId w:val="29"/>
      </w:numPr>
      <w:tabs>
        <w:tab w:val="left" w:pos="432"/>
        <w:tab w:val="left" w:pos="576"/>
      </w:tabs>
      <w:spacing w:before="120"/>
    </w:pPr>
  </w:style>
  <w:style w:type="paragraph" w:customStyle="1" w:styleId="ExerciseStepLevel2">
    <w:name w:val="ExerciseStepLevel2"/>
    <w:basedOn w:val="Normal"/>
    <w:qFormat/>
    <w:rsid w:val="007F23C1"/>
    <w:pPr>
      <w:tabs>
        <w:tab w:val="num" w:pos="576"/>
      </w:tabs>
      <w:spacing w:before="80" w:after="80"/>
      <w:ind w:left="288" w:firstLine="0"/>
    </w:pPr>
    <w:rPr>
      <w:sz w:val="18"/>
    </w:rPr>
  </w:style>
  <w:style w:type="paragraph" w:customStyle="1" w:styleId="ExerciseStepLevel3">
    <w:name w:val="ExerciseStepLevel3"/>
    <w:basedOn w:val="Normal"/>
    <w:qFormat/>
    <w:rsid w:val="007F23C1"/>
    <w:pPr>
      <w:tabs>
        <w:tab w:val="num" w:pos="864"/>
      </w:tabs>
      <w:ind w:left="576" w:firstLine="0"/>
    </w:pPr>
    <w:rPr>
      <w:i/>
      <w:sz w:val="16"/>
    </w:rPr>
  </w:style>
  <w:style w:type="numbering" w:customStyle="1" w:styleId="ExerciseSteps">
    <w:name w:val="ExerciseSteps"/>
    <w:basedOn w:val="NoList"/>
    <w:uiPriority w:val="99"/>
    <w:rsid w:val="00F86317"/>
    <w:pPr>
      <w:numPr>
        <w:numId w:val="1"/>
      </w:numPr>
    </w:pPr>
  </w:style>
  <w:style w:type="paragraph" w:customStyle="1" w:styleId="ExerciseTitle">
    <w:name w:val="ExerciseTitle"/>
    <w:basedOn w:val="Normal"/>
    <w:qFormat/>
    <w:rsid w:val="003E54E7"/>
    <w:pPr>
      <w:spacing w:before="240"/>
    </w:pPr>
    <w:rPr>
      <w:b/>
      <w:sz w:val="24"/>
    </w:rPr>
  </w:style>
  <w:style w:type="paragraph" w:styleId="ListParagraph">
    <w:name w:val="List Paragraph"/>
    <w:basedOn w:val="Normal"/>
    <w:uiPriority w:val="34"/>
    <w:unhideWhenUsed/>
    <w:qFormat/>
    <w:rsid w:val="00F86317"/>
    <w:pPr>
      <w:ind w:left="720"/>
      <w:contextualSpacing/>
    </w:pPr>
  </w:style>
  <w:style w:type="character" w:customStyle="1" w:styleId="Heading1Char">
    <w:name w:val="Heading 1 Char"/>
    <w:basedOn w:val="DefaultParagraphFont"/>
    <w:link w:val="Heading1"/>
    <w:uiPriority w:val="9"/>
    <w:rsid w:val="00B51F9B"/>
    <w:rPr>
      <w:rFonts w:ascii="Arial" w:eastAsiaTheme="majorEastAsia" w:hAnsi="Arial" w:cstheme="majorBidi"/>
      <w:b/>
      <w:bCs/>
      <w:sz w:val="28"/>
      <w:szCs w:val="28"/>
    </w:rPr>
  </w:style>
  <w:style w:type="paragraph" w:customStyle="1" w:styleId="ExerciseStepLevel1Code">
    <w:name w:val="ExerciseStepLevel1Code"/>
    <w:basedOn w:val="ExerciseStepLevel1"/>
    <w:qFormat/>
    <w:rsid w:val="007F23C1"/>
    <w:pPr>
      <w:numPr>
        <w:numId w:val="0"/>
      </w:numPr>
      <w:shd w:val="pct12" w:color="auto" w:fill="auto"/>
      <w:spacing w:before="0" w:after="0"/>
      <w:ind w:left="360"/>
    </w:pPr>
    <w:rPr>
      <w:rFonts w:ascii="Lucida Console" w:hAnsi="Lucida Console"/>
      <w:b/>
      <w:noProof/>
      <w:sz w:val="18"/>
    </w:rPr>
  </w:style>
  <w:style w:type="character" w:styleId="PlaceholderText">
    <w:name w:val="Placeholder Text"/>
    <w:basedOn w:val="DefaultParagraphFont"/>
    <w:uiPriority w:val="99"/>
    <w:semiHidden/>
    <w:rsid w:val="004B513D"/>
    <w:rPr>
      <w:color w:val="808080"/>
    </w:rPr>
  </w:style>
  <w:style w:type="paragraph" w:styleId="BalloonText">
    <w:name w:val="Balloon Text"/>
    <w:basedOn w:val="Normal"/>
    <w:link w:val="BalloonTextChar"/>
    <w:uiPriority w:val="99"/>
    <w:semiHidden/>
    <w:unhideWhenUsed/>
    <w:rsid w:val="004B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3D"/>
    <w:rPr>
      <w:rFonts w:ascii="Tahoma" w:hAnsi="Tahoma" w:cs="Tahoma"/>
      <w:sz w:val="16"/>
      <w:szCs w:val="16"/>
    </w:rPr>
  </w:style>
  <w:style w:type="paragraph" w:customStyle="1" w:styleId="ExerciseStepLevel1Picture">
    <w:name w:val="ExerciseStepLevel1Picture"/>
    <w:basedOn w:val="ExerciseStepLevel1"/>
    <w:qFormat/>
    <w:rsid w:val="004171A1"/>
    <w:pPr>
      <w:numPr>
        <w:numId w:val="0"/>
      </w:numPr>
      <w:spacing w:before="40" w:after="80"/>
      <w:ind w:left="288"/>
    </w:pPr>
  </w:style>
  <w:style w:type="paragraph" w:customStyle="1" w:styleId="ExerciseStepLevel2Code">
    <w:name w:val="ExerciseStepLevel2Code"/>
    <w:basedOn w:val="ExerciseStepLevel2"/>
    <w:qFormat/>
    <w:rsid w:val="009A1D67"/>
    <w:pPr>
      <w:pBdr>
        <w:top w:val="single" w:sz="4" w:space="4" w:color="auto" w:shadow="1"/>
        <w:left w:val="single" w:sz="4" w:space="4" w:color="auto" w:shadow="1"/>
        <w:bottom w:val="single" w:sz="4" w:space="4" w:color="auto" w:shadow="1"/>
        <w:right w:val="single" w:sz="4" w:space="4" w:color="auto" w:shadow="1"/>
      </w:pBdr>
      <w:shd w:val="pct12" w:color="auto" w:fill="auto"/>
      <w:tabs>
        <w:tab w:val="clear" w:pos="576"/>
      </w:tabs>
      <w:spacing w:line="240" w:lineRule="auto"/>
      <w:ind w:left="576"/>
    </w:pPr>
    <w:rPr>
      <w:rFonts w:ascii="Lucida Console" w:hAnsi="Lucida Console"/>
      <w:b/>
      <w:noProof/>
    </w:rPr>
  </w:style>
  <w:style w:type="paragraph" w:customStyle="1" w:styleId="ExerciseStepLevel2Picture">
    <w:name w:val="ExerciseStepLevel2Picture"/>
    <w:basedOn w:val="ExerciseStepLevel2"/>
    <w:next w:val="ExerciseStepLevel2"/>
    <w:qFormat/>
    <w:rsid w:val="004171A1"/>
    <w:pPr>
      <w:tabs>
        <w:tab w:val="clear" w:pos="576"/>
      </w:tabs>
      <w:ind w:left="576"/>
    </w:pPr>
  </w:style>
  <w:style w:type="paragraph" w:styleId="Header">
    <w:name w:val="header"/>
    <w:basedOn w:val="Normal"/>
    <w:link w:val="HeaderChar"/>
    <w:uiPriority w:val="99"/>
    <w:semiHidden/>
    <w:unhideWhenUsed/>
    <w:rsid w:val="008E38B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E38B2"/>
    <w:rPr>
      <w:rFonts w:ascii="Arial" w:hAnsi="Arial"/>
      <w:sz w:val="20"/>
    </w:rPr>
  </w:style>
  <w:style w:type="paragraph" w:styleId="Footer">
    <w:name w:val="footer"/>
    <w:basedOn w:val="Normal"/>
    <w:link w:val="FooterChar"/>
    <w:uiPriority w:val="99"/>
    <w:unhideWhenUsed/>
    <w:rsid w:val="008E38B2"/>
    <w:pPr>
      <w:pBdr>
        <w:top w:val="single" w:sz="4" w:space="1" w:color="auto"/>
      </w:pBd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E38B2"/>
    <w:rPr>
      <w:rFonts w:ascii="Arial" w:hAnsi="Arial"/>
      <w:sz w:val="20"/>
    </w:rPr>
  </w:style>
  <w:style w:type="character" w:styleId="HTMLCode">
    <w:name w:val="HTML Code"/>
    <w:basedOn w:val="DefaultParagraphFont"/>
    <w:uiPriority w:val="99"/>
    <w:semiHidden/>
    <w:unhideWhenUsed/>
    <w:rsid w:val="008E38B2"/>
    <w:rPr>
      <w:rFonts w:ascii="Lucida Console" w:hAnsi="Lucida Console"/>
      <w:sz w:val="20"/>
      <w:szCs w:val="20"/>
    </w:rPr>
  </w:style>
  <w:style w:type="character" w:customStyle="1" w:styleId="Heading2Char">
    <w:name w:val="Heading 2 Char"/>
    <w:basedOn w:val="DefaultParagraphFont"/>
    <w:link w:val="Heading2"/>
    <w:uiPriority w:val="9"/>
    <w:rsid w:val="00B51F9B"/>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19726C"/>
    <w:rPr>
      <w:rFonts w:ascii="Arial" w:eastAsiaTheme="majorEastAsia" w:hAnsi="Arial" w:cs="Arial"/>
      <w:bCs/>
      <w:sz w:val="20"/>
    </w:rPr>
  </w:style>
  <w:style w:type="character" w:customStyle="1" w:styleId="Heading4Char">
    <w:name w:val="Heading 4 Char"/>
    <w:basedOn w:val="DefaultParagraphFont"/>
    <w:link w:val="Heading4"/>
    <w:uiPriority w:val="9"/>
    <w:rsid w:val="00721F4B"/>
    <w:rPr>
      <w:rFonts w:ascii="Arial" w:hAnsi="Arial"/>
      <w:sz w:val="18"/>
    </w:rPr>
  </w:style>
  <w:style w:type="character" w:customStyle="1" w:styleId="Heading5Char">
    <w:name w:val="Heading 5 Char"/>
    <w:basedOn w:val="DefaultParagraphFont"/>
    <w:link w:val="Heading5"/>
    <w:uiPriority w:val="9"/>
    <w:rsid w:val="00721F4B"/>
    <w:rPr>
      <w:rFonts w:ascii="Arial" w:hAnsi="Arial"/>
      <w:i/>
      <w:sz w:val="16"/>
    </w:rPr>
  </w:style>
  <w:style w:type="character" w:styleId="Hyperlink">
    <w:name w:val="Hyperlink"/>
    <w:basedOn w:val="DefaultParagraphFont"/>
    <w:uiPriority w:val="99"/>
    <w:unhideWhenUsed/>
    <w:rsid w:val="00B50759"/>
    <w:rPr>
      <w:color w:val="0000FF" w:themeColor="hyperlink"/>
      <w:u w:val="single"/>
    </w:rPr>
  </w:style>
  <w:style w:type="character" w:customStyle="1" w:styleId="Heading6Char">
    <w:name w:val="Heading 6 Char"/>
    <w:basedOn w:val="DefaultParagraphFont"/>
    <w:link w:val="Heading6"/>
    <w:uiPriority w:val="9"/>
    <w:semiHidden/>
    <w:rsid w:val="00086201"/>
    <w:rPr>
      <w:rFonts w:asciiTheme="majorHAnsi" w:eastAsiaTheme="majorEastAsia" w:hAnsiTheme="majorHAnsi" w:cstheme="majorBidi"/>
      <w:i/>
      <w:iCs/>
      <w:color w:val="243F60" w:themeColor="accent1" w:themeShade="7F"/>
      <w:sz w:val="20"/>
    </w:rPr>
  </w:style>
</w:styles>
</file>

<file path=word/webSettings.xml><?xml version="1.0" encoding="utf-8"?>
<w:webSettings xmlns:r="http://schemas.openxmlformats.org/officeDocument/2006/relationships" xmlns:w="http://schemas.openxmlformats.org/wordprocessingml/2006/main">
  <w:divs>
    <w:div w:id="2071800457">
      <w:bodyDiv w:val="1"/>
      <w:marLeft w:val="0"/>
      <w:marRight w:val="0"/>
      <w:marTop w:val="0"/>
      <w:marBottom w:val="0"/>
      <w:divBdr>
        <w:top w:val="none" w:sz="0" w:space="0" w:color="auto"/>
        <w:left w:val="none" w:sz="0" w:space="0" w:color="auto"/>
        <w:bottom w:val="none" w:sz="0" w:space="0" w:color="auto"/>
        <w:right w:val="none" w:sz="0" w:space="0" w:color="auto"/>
      </w:divBdr>
    </w:div>
    <w:div w:id="21208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 Id="rId27" Type="http://schemas.openxmlformats.org/officeDocument/2006/relationships/customXml" Target="../customXml/item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434127DB94BD1A4BC9B680A34B7A4"/>
        <w:category>
          <w:name w:val="General"/>
          <w:gallery w:val="placeholder"/>
        </w:category>
        <w:types>
          <w:type w:val="bbPlcHdr"/>
        </w:types>
        <w:behaviors>
          <w:behavior w:val="content"/>
        </w:behaviors>
        <w:guid w:val="{B14DC0D0-CF87-4E3D-BED6-7B4DEF66B650}"/>
      </w:docPartPr>
      <w:docPartBody>
        <w:p w:rsidR="001C01DB" w:rsidRDefault="00C93A77">
          <w:pPr>
            <w:pStyle w:val="648434127DB94BD1A4BC9B680A34B7A4"/>
          </w:pPr>
          <w:r w:rsidRPr="003A3F2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A77"/>
    <w:rsid w:val="00063FAB"/>
    <w:rsid w:val="000E1102"/>
    <w:rsid w:val="001C01DB"/>
    <w:rsid w:val="0037774F"/>
    <w:rsid w:val="00393BD5"/>
    <w:rsid w:val="004B5A73"/>
    <w:rsid w:val="004C5624"/>
    <w:rsid w:val="005D77B3"/>
    <w:rsid w:val="00601DDE"/>
    <w:rsid w:val="006A18AB"/>
    <w:rsid w:val="00772DFA"/>
    <w:rsid w:val="00824119"/>
    <w:rsid w:val="00917650"/>
    <w:rsid w:val="00961D16"/>
    <w:rsid w:val="009A09E8"/>
    <w:rsid w:val="00A31794"/>
    <w:rsid w:val="00BF0333"/>
    <w:rsid w:val="00C909D6"/>
    <w:rsid w:val="00C93A77"/>
    <w:rsid w:val="00CD144F"/>
    <w:rsid w:val="00E67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DB"/>
    <w:rPr>
      <w:color w:val="808080"/>
    </w:rPr>
  </w:style>
  <w:style w:type="paragraph" w:customStyle="1" w:styleId="648434127DB94BD1A4BC9B680A34B7A4">
    <w:name w:val="648434127DB94BD1A4BC9B680A34B7A4"/>
    <w:rsid w:val="001C01DB"/>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EFFCE2127F884B8C3A4A90BCECBF69" ma:contentTypeVersion="1" ma:contentTypeDescription="Create a new document." ma:contentTypeScope="" ma:versionID="4caa9f8b8a3e20d26c3476ac6650e95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Url xmlns="c83d3ea4-1015-4b4b-bfa9-09fbcd7aa64d">
      <Url>http://intranet.sharepointblackops.com/Courses/SPW401/_layouts/DocIdRedir.aspx?ID=3CC2HQU7XWNV-74-9</Url>
      <Description>3CC2HQU7XWNV-74-9</Description>
    </_dlc_DocIdUrl>
    <_dlc_DocId xmlns="c83d3ea4-1015-4b4b-bfa9-09fbcd7aa64d">3CC2HQU7XWNV-74-9</_dlc_DocI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405AF6D-AF96-4E9E-9A53-F6B5C4486C36}"/>
</file>

<file path=customXml/itemProps2.xml><?xml version="1.0" encoding="utf-8"?>
<ds:datastoreItem xmlns:ds="http://schemas.openxmlformats.org/officeDocument/2006/customXml" ds:itemID="{A0728073-1965-4D0B-90CA-9466852B886D}"/>
</file>

<file path=customXml/itemProps3.xml><?xml version="1.0" encoding="utf-8"?>
<ds:datastoreItem xmlns:ds="http://schemas.openxmlformats.org/officeDocument/2006/customXml" ds:itemID="{DFB0D813-8E15-4E2C-B900-3A0547155C70}"/>
</file>

<file path=customXml/itemProps4.xml><?xml version="1.0" encoding="utf-8"?>
<ds:datastoreItem xmlns:ds="http://schemas.openxmlformats.org/officeDocument/2006/customXml" ds:itemID="{8A31D109-7459-43ED-BFE0-54851BE4F6DD}"/>
</file>

<file path=customXml/itemProps5.xml><?xml version="1.0" encoding="utf-8"?>
<ds:datastoreItem xmlns:ds="http://schemas.openxmlformats.org/officeDocument/2006/customXml" ds:itemID="{81470D7E-4AAC-41C4-A933-0918D9CD651A}"/>
</file>

<file path=docProps/app.xml><?xml version="1.0" encoding="utf-8"?>
<Properties xmlns="http://schemas.openxmlformats.org/officeDocument/2006/extended-properties" xmlns:vt="http://schemas.openxmlformats.org/officeDocument/2006/docPropsVTypes">
  <Template>LabTemplate.dotx</Template>
  <TotalTime>0</TotalTime>
  <Pages>19</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Ted Pattison Group, Inc.</Company>
  <LinksUpToDate>false</LinksUpToDate>
  <CharactersWithSpaces>33226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Pattison</dc:creator>
  <cp:lastModifiedBy>TedP</cp:lastModifiedBy>
  <cp:revision>3</cp:revision>
  <dcterms:created xsi:type="dcterms:W3CDTF">2009-07-09T14:03:00Z</dcterms:created>
  <dcterms:modified xsi:type="dcterms:W3CDTF">2009-07-09T14:03:00Z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0x010100F7EFFCE2127F884B8C3A4A90BCECBF69</vt:lpwstr>
  </property>
  <property fmtid="{D5CDD505-2E9C-101B-9397-08002B2CF9AE}" pid="3" name="_dlc_DocIdItemGuid">
    <vt:lpwstr>73bcc0c6-9108-4457-8670-264784e2b261</vt:lpwstr>
  </property>
</Properties>
</file>