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317" w:rsidRDefault="004B513D" w:rsidP="00B51F9B">
      <w:pPr>
        <w:pStyle w:val="Heading1"/>
      </w:pPr>
      <w:r>
        <w:t xml:space="preserve">Lab </w:t>
      </w:r>
      <w:sdt>
        <w:sdtPr>
          <w:alias w:val="Lab Number"/>
          <w:tag w:val="LabNumber"/>
          <w:id w:val="114487585"/>
          <w:placeholder>
            <w:docPart w:val="648434127DB94BD1A4BC9B680A34B7A4"/>
          </w:placeholder>
          <w:text/>
        </w:sdtPr>
        <w:sdtContent>
          <w:r w:rsidR="0002017E">
            <w:t>05</w:t>
          </w:r>
        </w:sdtContent>
      </w:sdt>
      <w:r w:rsidR="00F86317">
        <w:t xml:space="preserve">: </w:t>
      </w:r>
      <w:r w:rsidR="0002017E">
        <w:t>Programming with SharePoint Workflow API</w:t>
      </w:r>
    </w:p>
    <w:p w:rsidR="00F86317" w:rsidRDefault="00D105A1" w:rsidP="00F86317">
      <w:pPr>
        <w:pStyle w:val="LabOverview"/>
      </w:pPr>
      <w:r w:rsidRPr="00062F9D">
        <w:rPr>
          <w:b/>
        </w:rPr>
        <w:t>Lab Overview:</w:t>
      </w:r>
      <w:r w:rsidR="004B513D">
        <w:t xml:space="preserve"> </w:t>
      </w:r>
      <w:r w:rsidR="00166422">
        <w:t>Litware Inc.</w:t>
      </w:r>
      <w:r w:rsidR="00D92C84">
        <w:t xml:space="preserve"> needs to extend the capabilities of SharePoint’s workflow system.  To do this you will need to create your own workflows with custom forms.  To do this </w:t>
      </w:r>
      <w:r w:rsidR="004B7A63">
        <w:t>you will</w:t>
      </w:r>
      <w:r w:rsidR="00D92C84">
        <w:t xml:space="preserve"> need to be familiar with the SharePoint APIs, specifically those that represent the workflow objects.</w:t>
      </w:r>
    </w:p>
    <w:p w:rsidR="00D92C84" w:rsidRDefault="00D92C84" w:rsidP="00F86317">
      <w:pPr>
        <w:pStyle w:val="LabOverview"/>
      </w:pPr>
      <w:r>
        <w:t xml:space="preserve">To do this </w:t>
      </w:r>
      <w:r w:rsidR="004B7A63">
        <w:t>you will</w:t>
      </w:r>
      <w:r>
        <w:t xml:space="preserve"> write a simple Windows Forms application that will use the SharePoint APIs to create workflow associations, start workflow instances, and monitor running and completed workflow instances.</w:t>
      </w:r>
    </w:p>
    <w:p w:rsidR="00C40F10" w:rsidRDefault="00C40F10" w:rsidP="00B51F9B">
      <w:pPr>
        <w:pStyle w:val="Heading2"/>
      </w:pPr>
      <w:r>
        <w:t>Exercise 0: Setup</w:t>
      </w:r>
    </w:p>
    <w:p w:rsidR="002B417D" w:rsidRDefault="002B417D" w:rsidP="00F50C05">
      <w:pPr>
        <w:pStyle w:val="Heading3"/>
      </w:pPr>
      <w:r>
        <w:t xml:space="preserve">If you didn’t complete lab 4, you’ll need to setup the </w:t>
      </w:r>
      <w:r w:rsidRPr="00B15B6F">
        <w:rPr>
          <w:b/>
        </w:rPr>
        <w:t>Quotes</w:t>
      </w:r>
      <w:r>
        <w:t xml:space="preserve"> list in the </w:t>
      </w:r>
      <w:r w:rsidRPr="00B15B6F">
        <w:rPr>
          <w:b/>
        </w:rPr>
        <w:t>Demo</w:t>
      </w:r>
      <w:r>
        <w:t xml:space="preserve"> site collection.</w:t>
      </w:r>
    </w:p>
    <w:p w:rsidR="0033384F" w:rsidRPr="0033384F" w:rsidRDefault="0033384F" w:rsidP="0033384F">
      <w:pPr>
        <w:pStyle w:val="Heading4"/>
      </w:pPr>
      <w:r w:rsidRPr="0033384F">
        <w:t xml:space="preserve">Open SharePoint and browse to the </w:t>
      </w:r>
      <w:r w:rsidRPr="008F60E7">
        <w:rPr>
          <w:b/>
        </w:rPr>
        <w:t>Demo</w:t>
      </w:r>
      <w:r w:rsidRPr="0033384F">
        <w:t xml:space="preserve"> site collection</w:t>
      </w:r>
    </w:p>
    <w:p w:rsidR="0033384F" w:rsidRPr="0033384F" w:rsidRDefault="0033384F" w:rsidP="0033384F">
      <w:pPr>
        <w:pStyle w:val="Heading5"/>
      </w:pPr>
      <w:r w:rsidRPr="0033384F">
        <w:t xml:space="preserve">The url is </w:t>
      </w:r>
      <w:r w:rsidRPr="0033384F">
        <w:rPr>
          <w:b/>
        </w:rPr>
        <w:t>http://litwareinc.com/sites/Demo</w:t>
      </w:r>
      <w:r w:rsidRPr="0033384F">
        <w:t>.</w:t>
      </w:r>
    </w:p>
    <w:p w:rsidR="0033384F" w:rsidRPr="0033384F" w:rsidRDefault="0033384F" w:rsidP="0033384F">
      <w:pPr>
        <w:pStyle w:val="Heading5"/>
      </w:pPr>
      <w:r w:rsidRPr="0033384F">
        <w:t xml:space="preserve">If the site collection does not exist, create it using the </w:t>
      </w:r>
      <w:r w:rsidRPr="0033384F">
        <w:rPr>
          <w:b/>
        </w:rPr>
        <w:t>CreateDemo.bat</w:t>
      </w:r>
      <w:r w:rsidRPr="0033384F">
        <w:t xml:space="preserve"> file in the </w:t>
      </w:r>
      <w:r w:rsidRPr="0033384F">
        <w:rPr>
          <w:b/>
        </w:rPr>
        <w:t>C:\Labs\Files folder</w:t>
      </w:r>
      <w:r w:rsidRPr="0033384F">
        <w:t>.</w:t>
      </w:r>
    </w:p>
    <w:p w:rsidR="00B15B6F" w:rsidRPr="00B15B6F" w:rsidRDefault="00B15B6F" w:rsidP="00B15B6F">
      <w:pPr>
        <w:pStyle w:val="Heading4"/>
      </w:pPr>
      <w:r w:rsidRPr="00B15B6F">
        <w:t xml:space="preserve">Click the </w:t>
      </w:r>
      <w:r w:rsidRPr="00B15B6F">
        <w:rPr>
          <w:b/>
        </w:rPr>
        <w:t>Site Actions -&gt; Create</w:t>
      </w:r>
      <w:r w:rsidRPr="00B15B6F">
        <w:t xml:space="preserve"> menu option</w:t>
      </w:r>
      <w:r>
        <w:t>.</w:t>
      </w:r>
    </w:p>
    <w:p w:rsidR="00B15B6F" w:rsidRPr="00B15B6F" w:rsidRDefault="00B15B6F" w:rsidP="00B15B6F">
      <w:pPr>
        <w:pStyle w:val="Heading4"/>
      </w:pPr>
      <w:r w:rsidRPr="00B15B6F">
        <w:t xml:space="preserve">On the </w:t>
      </w:r>
      <w:r w:rsidRPr="0033384F">
        <w:rPr>
          <w:b/>
        </w:rPr>
        <w:t>Create</w:t>
      </w:r>
      <w:r w:rsidRPr="00B15B6F">
        <w:t xml:space="preserve"> page, click the </w:t>
      </w:r>
      <w:r w:rsidRPr="00B15B6F">
        <w:rPr>
          <w:b/>
        </w:rPr>
        <w:t>Document Library</w:t>
      </w:r>
      <w:r w:rsidRPr="00B15B6F">
        <w:t xml:space="preserve"> link under the </w:t>
      </w:r>
      <w:r w:rsidRPr="00B15B6F">
        <w:rPr>
          <w:b/>
        </w:rPr>
        <w:t>Libraries</w:t>
      </w:r>
      <w:r w:rsidRPr="00B15B6F">
        <w:t xml:space="preserve"> section header.</w:t>
      </w:r>
    </w:p>
    <w:p w:rsidR="00B15B6F" w:rsidRDefault="00B15B6F" w:rsidP="00B15B6F">
      <w:pPr>
        <w:pStyle w:val="Heading4"/>
      </w:pPr>
      <w:r w:rsidRPr="00B15B6F">
        <w:t xml:space="preserve">Enter a name of </w:t>
      </w:r>
      <w:r w:rsidRPr="00B15B6F">
        <w:rPr>
          <w:b/>
        </w:rPr>
        <w:t>Quotes</w:t>
      </w:r>
      <w:r w:rsidRPr="00B15B6F">
        <w:t xml:space="preserve"> and click the </w:t>
      </w:r>
      <w:r w:rsidRPr="00B15B6F">
        <w:rPr>
          <w:b/>
        </w:rPr>
        <w:t>Create</w:t>
      </w:r>
      <w:r w:rsidRPr="00B15B6F">
        <w:t xml:space="preserve"> button to create the new document library.</w:t>
      </w:r>
    </w:p>
    <w:p w:rsidR="00B15B6F" w:rsidRPr="00B15B6F" w:rsidRDefault="00B15B6F" w:rsidP="00B15B6F">
      <w:pPr>
        <w:pStyle w:val="Heading4"/>
      </w:pPr>
      <w:r>
        <w:t xml:space="preserve">Add a new </w:t>
      </w:r>
      <w:r w:rsidRPr="006921F3">
        <w:rPr>
          <w:b/>
        </w:rPr>
        <w:t>Quote</w:t>
      </w:r>
      <w:r>
        <w:t xml:space="preserve"> to the document library by clicking the </w:t>
      </w:r>
      <w:r w:rsidRPr="006921F3">
        <w:rPr>
          <w:b/>
        </w:rPr>
        <w:t>New -&gt; New Document</w:t>
      </w:r>
      <w:r>
        <w:t xml:space="preserve"> button.</w:t>
      </w:r>
    </w:p>
    <w:p w:rsidR="002B417D" w:rsidRDefault="00B15B6F" w:rsidP="00F50C05">
      <w:pPr>
        <w:pStyle w:val="Heading4"/>
      </w:pPr>
      <w:r>
        <w:t xml:space="preserve">In the warning dialog, click </w:t>
      </w:r>
      <w:r w:rsidRPr="006921F3">
        <w:rPr>
          <w:b/>
        </w:rPr>
        <w:t>OK</w:t>
      </w:r>
      <w:r>
        <w:t xml:space="preserve"> to open the new document.</w:t>
      </w:r>
    </w:p>
    <w:p w:rsidR="00B15B6F" w:rsidRPr="00B15B6F" w:rsidRDefault="00B15B6F" w:rsidP="00B15B6F">
      <w:pPr>
        <w:pStyle w:val="Heading4"/>
      </w:pPr>
      <w:r w:rsidRPr="00B15B6F">
        <w:t xml:space="preserve">In Word 2007, enter some text into the document and click </w:t>
      </w:r>
      <w:r w:rsidRPr="00B15B6F">
        <w:rPr>
          <w:b/>
        </w:rPr>
        <w:t>Save</w:t>
      </w:r>
      <w:r w:rsidRPr="00B15B6F">
        <w:t xml:space="preserve">.  Save the document using the name </w:t>
      </w:r>
      <w:r w:rsidRPr="00B15B6F">
        <w:rPr>
          <w:b/>
        </w:rPr>
        <w:t>Sample Quote.docx</w:t>
      </w:r>
      <w:r w:rsidRPr="00B15B6F">
        <w:t xml:space="preserve"> to the </w:t>
      </w:r>
      <w:r w:rsidRPr="00B15B6F">
        <w:rPr>
          <w:b/>
        </w:rPr>
        <w:t>Quotes</w:t>
      </w:r>
      <w:r w:rsidRPr="00B15B6F">
        <w:t xml:space="preserve"> library.</w:t>
      </w:r>
    </w:p>
    <w:p w:rsidR="006D445E" w:rsidRDefault="003E54E7" w:rsidP="006D445E">
      <w:pPr>
        <w:pStyle w:val="Heading2"/>
      </w:pPr>
      <w:r w:rsidRPr="000F266A">
        <w:t>Exercise 1</w:t>
      </w:r>
      <w:r>
        <w:t xml:space="preserve">: </w:t>
      </w:r>
      <w:r w:rsidR="00696068">
        <w:t>Creating a Workflow Association</w:t>
      </w:r>
    </w:p>
    <w:p w:rsidR="006D445E" w:rsidRDefault="006D445E" w:rsidP="0033384F">
      <w:pPr>
        <w:pStyle w:val="Heading3"/>
        <w:numPr>
          <w:ilvl w:val="0"/>
          <w:numId w:val="41"/>
        </w:numPr>
        <w:ind w:left="360"/>
      </w:pPr>
      <w:r>
        <w:t xml:space="preserve">Connect the </w:t>
      </w:r>
      <w:r w:rsidRPr="0033384F">
        <w:rPr>
          <w:b/>
        </w:rPr>
        <w:t>Association</w:t>
      </w:r>
      <w:r>
        <w:t xml:space="preserve"> user control to the </w:t>
      </w:r>
      <w:r w:rsidRPr="0033384F">
        <w:rPr>
          <w:b/>
        </w:rPr>
        <w:t>MainForm</w:t>
      </w:r>
      <w:r w:rsidR="00297137">
        <w:t xml:space="preserve"> object</w:t>
      </w:r>
      <w:r w:rsidR="00E50971">
        <w:t>.</w:t>
      </w:r>
    </w:p>
    <w:p w:rsidR="006D445E" w:rsidRDefault="006D445E" w:rsidP="00F50C05">
      <w:pPr>
        <w:pStyle w:val="Heading4"/>
      </w:pPr>
      <w:r>
        <w:t xml:space="preserve">Open the code for the </w:t>
      </w:r>
      <w:r w:rsidRPr="006D445E">
        <w:rPr>
          <w:b/>
        </w:rPr>
        <w:t>MainForm.cs</w:t>
      </w:r>
      <w:r>
        <w:t xml:space="preserve"> class by right clicking it in the </w:t>
      </w:r>
      <w:r w:rsidRPr="006D445E">
        <w:rPr>
          <w:b/>
        </w:rPr>
        <w:t>Solution Explorer</w:t>
      </w:r>
      <w:r>
        <w:t xml:space="preserve"> and choosing </w:t>
      </w:r>
      <w:r w:rsidRPr="006D445E">
        <w:rPr>
          <w:b/>
        </w:rPr>
        <w:t>View Code</w:t>
      </w:r>
      <w:r>
        <w:t>.</w:t>
      </w:r>
    </w:p>
    <w:p w:rsidR="006D445E" w:rsidRDefault="006D445E" w:rsidP="00F50C05">
      <w:pPr>
        <w:pStyle w:val="Heading4"/>
      </w:pPr>
      <w:r>
        <w:t xml:space="preserve">In the </w:t>
      </w:r>
      <w:r w:rsidRPr="006D445E">
        <w:rPr>
          <w:b/>
        </w:rPr>
        <w:t>MainForm</w:t>
      </w:r>
      <w:r>
        <w:t xml:space="preserve"> class, add two private fields to store the </w:t>
      </w:r>
      <w:r w:rsidRPr="006D445E">
        <w:rPr>
          <w:b/>
        </w:rPr>
        <w:t>SPWeb</w:t>
      </w:r>
      <w:r>
        <w:t xml:space="preserve"> and </w:t>
      </w:r>
      <w:r w:rsidRPr="006D445E">
        <w:rPr>
          <w:b/>
        </w:rPr>
        <w:t>SPSite</w:t>
      </w:r>
      <w:r>
        <w:t xml:space="preserve"> objects.</w:t>
      </w:r>
    </w:p>
    <w:p w:rsidR="006D445E" w:rsidRPr="008031A4" w:rsidRDefault="006D445E" w:rsidP="00034505">
      <w:pPr>
        <w:pStyle w:val="ExerciseStepLevel2Code"/>
      </w:pPr>
      <w:r w:rsidRPr="008031A4">
        <w:t>private SPSite m_site;</w:t>
      </w:r>
    </w:p>
    <w:p w:rsidR="006D445E" w:rsidRPr="008031A4" w:rsidRDefault="006D445E" w:rsidP="00034505">
      <w:pPr>
        <w:pStyle w:val="ExerciseStepLevel2Code"/>
      </w:pPr>
      <w:r w:rsidRPr="008031A4">
        <w:t>private SPWeb m_web;</w:t>
      </w:r>
    </w:p>
    <w:p w:rsidR="006D445E" w:rsidRDefault="006D445E" w:rsidP="00F50C05">
      <w:pPr>
        <w:pStyle w:val="Heading4"/>
      </w:pPr>
      <w:r>
        <w:t xml:space="preserve">In the </w:t>
      </w:r>
      <w:r w:rsidRPr="006D445E">
        <w:rPr>
          <w:b/>
        </w:rPr>
        <w:t>MainForm_Load</w:t>
      </w:r>
      <w:r>
        <w:t xml:space="preserve"> method, add the code to connect to the WSS Site.</w:t>
      </w:r>
    </w:p>
    <w:p w:rsidR="006D445E" w:rsidRPr="008031A4" w:rsidRDefault="006D445E" w:rsidP="00034505">
      <w:pPr>
        <w:pStyle w:val="ExerciseStepLevel2Code"/>
      </w:pPr>
      <w:r w:rsidRPr="008031A4">
        <w:t>m_site = new SPSite("http://</w:t>
      </w:r>
      <w:r w:rsidR="00A25CCC">
        <w:t>litwareinc.com</w:t>
      </w:r>
      <w:r w:rsidRPr="008031A4">
        <w:t>/sites/Demo");</w:t>
      </w:r>
    </w:p>
    <w:p w:rsidR="006D445E" w:rsidRPr="008031A4" w:rsidRDefault="006D445E" w:rsidP="00034505">
      <w:pPr>
        <w:pStyle w:val="ExerciseStepLevel2Code"/>
      </w:pPr>
      <w:r w:rsidRPr="008031A4">
        <w:t xml:space="preserve">m_web = </w:t>
      </w:r>
      <w:r w:rsidR="0033384F">
        <w:t>m_</w:t>
      </w:r>
      <w:r w:rsidRPr="008031A4">
        <w:t>site.RootWeb;</w:t>
      </w:r>
    </w:p>
    <w:p w:rsidR="006D445E" w:rsidRDefault="00A25CCC" w:rsidP="00F50C05">
      <w:pPr>
        <w:pStyle w:val="Heading4"/>
      </w:pPr>
      <w:r>
        <w:t>Next,</w:t>
      </w:r>
      <w:r w:rsidR="006D445E">
        <w:t xml:space="preserve"> add the code that will provide the </w:t>
      </w:r>
      <w:r w:rsidR="006D445E" w:rsidRPr="006D445E">
        <w:rPr>
          <w:b/>
        </w:rPr>
        <w:t>ctlAssociation</w:t>
      </w:r>
      <w:r w:rsidR="006D445E">
        <w:t xml:space="preserve"> object with the </w:t>
      </w:r>
      <w:r w:rsidR="006D445E" w:rsidRPr="006D445E">
        <w:rPr>
          <w:b/>
        </w:rPr>
        <w:t>SPWeb</w:t>
      </w:r>
      <w:r w:rsidR="006D445E">
        <w:t xml:space="preserve"> object just created.</w:t>
      </w:r>
    </w:p>
    <w:p w:rsidR="006D445E" w:rsidRPr="008031A4" w:rsidRDefault="006D445E" w:rsidP="00034505">
      <w:pPr>
        <w:pStyle w:val="ExerciseStepLevel2Code"/>
      </w:pPr>
      <w:r w:rsidRPr="008031A4">
        <w:t>ctlAssociation.Initialize(m_web);</w:t>
      </w:r>
    </w:p>
    <w:p w:rsidR="006D445E" w:rsidRDefault="006D445E" w:rsidP="00F50C05">
      <w:pPr>
        <w:pStyle w:val="Heading4"/>
      </w:pPr>
      <w:r>
        <w:t xml:space="preserve">Cleanup by adding code to dispose of the </w:t>
      </w:r>
      <w:r w:rsidRPr="006D445E">
        <w:rPr>
          <w:b/>
        </w:rPr>
        <w:t>SPSite</w:t>
      </w:r>
      <w:r>
        <w:t xml:space="preserve"> and </w:t>
      </w:r>
      <w:r w:rsidRPr="006D445E">
        <w:rPr>
          <w:b/>
        </w:rPr>
        <w:t>SPWeb</w:t>
      </w:r>
      <w:r>
        <w:t xml:space="preserve"> objects in the </w:t>
      </w:r>
      <w:r w:rsidRPr="006D445E">
        <w:rPr>
          <w:b/>
        </w:rPr>
        <w:t>MainForm_FormClosed</w:t>
      </w:r>
      <w:r>
        <w:t xml:space="preserve"> method.</w:t>
      </w:r>
    </w:p>
    <w:p w:rsidR="006D445E" w:rsidRPr="008031A4" w:rsidRDefault="006D445E" w:rsidP="00034505">
      <w:pPr>
        <w:pStyle w:val="ExerciseStepLevel2Code"/>
      </w:pPr>
      <w:r w:rsidRPr="008031A4">
        <w:t>m_web.Dispose();</w:t>
      </w:r>
    </w:p>
    <w:p w:rsidR="006D445E" w:rsidRPr="008031A4" w:rsidRDefault="006D445E" w:rsidP="00034505">
      <w:pPr>
        <w:pStyle w:val="ExerciseStepLevel2Code"/>
      </w:pPr>
      <w:r w:rsidRPr="008031A4">
        <w:t>m_site.Dispose();</w:t>
      </w:r>
    </w:p>
    <w:p w:rsidR="007F23C1" w:rsidRDefault="005D77CF" w:rsidP="00F50C05">
      <w:pPr>
        <w:pStyle w:val="Heading3"/>
      </w:pPr>
      <w:r>
        <w:lastRenderedPageBreak/>
        <w:t xml:space="preserve">Use the </w:t>
      </w:r>
      <w:r w:rsidRPr="005D77CF">
        <w:rPr>
          <w:b/>
        </w:rPr>
        <w:t>SPWeb</w:t>
      </w:r>
      <w:r>
        <w:t xml:space="preserve"> object to initialize the UI of the association user control</w:t>
      </w:r>
    </w:p>
    <w:p w:rsidR="005D77CF" w:rsidRDefault="005D77CF" w:rsidP="00F50C05">
      <w:pPr>
        <w:pStyle w:val="Heading4"/>
      </w:pPr>
      <w:r>
        <w:t xml:space="preserve">Open the code for the </w:t>
      </w:r>
      <w:r w:rsidR="00556649">
        <w:rPr>
          <w:b/>
        </w:rPr>
        <w:t>Associatio</w:t>
      </w:r>
      <w:r w:rsidRPr="0027097F">
        <w:rPr>
          <w:b/>
        </w:rPr>
        <w:t>n.cs</w:t>
      </w:r>
      <w:r>
        <w:t xml:space="preserve"> cl</w:t>
      </w:r>
      <w:r w:rsidR="0027097F">
        <w:t>a</w:t>
      </w:r>
      <w:r>
        <w:t xml:space="preserve">ss by right clicking it in the </w:t>
      </w:r>
      <w:r w:rsidRPr="0027097F">
        <w:rPr>
          <w:b/>
        </w:rPr>
        <w:t>Solution Explorer</w:t>
      </w:r>
      <w:r>
        <w:t xml:space="preserve"> and choosing </w:t>
      </w:r>
      <w:r w:rsidRPr="0027097F">
        <w:rPr>
          <w:b/>
        </w:rPr>
        <w:t>View Code</w:t>
      </w:r>
      <w:r w:rsidR="0027097F" w:rsidRPr="0027097F">
        <w:t>.</w:t>
      </w:r>
    </w:p>
    <w:p w:rsidR="005D77CF" w:rsidRDefault="005D77CF" w:rsidP="00F50C05">
      <w:pPr>
        <w:pStyle w:val="Heading4"/>
      </w:pPr>
      <w:r>
        <w:t xml:space="preserve">In the </w:t>
      </w:r>
      <w:r w:rsidRPr="001D6923">
        <w:rPr>
          <w:b/>
        </w:rPr>
        <w:t>Association</w:t>
      </w:r>
      <w:r>
        <w:t xml:space="preserve"> class, add two private fields to store the </w:t>
      </w:r>
      <w:r w:rsidRPr="001D6923">
        <w:rPr>
          <w:b/>
        </w:rPr>
        <w:t>SPWeb</w:t>
      </w:r>
      <w:r>
        <w:t xml:space="preserve"> and </w:t>
      </w:r>
      <w:r w:rsidRPr="001D6923">
        <w:rPr>
          <w:b/>
        </w:rPr>
        <w:t>SPWorkflowAssociation</w:t>
      </w:r>
      <w:r>
        <w:t xml:space="preserve"> objects needed to store the state of the user interface.</w:t>
      </w:r>
    </w:p>
    <w:p w:rsidR="00576E85" w:rsidRPr="008031A4" w:rsidRDefault="00576E85" w:rsidP="00034505">
      <w:pPr>
        <w:pStyle w:val="ExerciseStepLevel2Code"/>
      </w:pPr>
      <w:r w:rsidRPr="008031A4">
        <w:t>private SPWeb m_web;</w:t>
      </w:r>
    </w:p>
    <w:p w:rsidR="005D77CF" w:rsidRPr="008031A4" w:rsidRDefault="00576E85" w:rsidP="00034505">
      <w:pPr>
        <w:pStyle w:val="ExerciseStepLevel2Code"/>
      </w:pPr>
      <w:r w:rsidRPr="008031A4">
        <w:t>private SPWorkflowAssociation m_current;</w:t>
      </w:r>
    </w:p>
    <w:p w:rsidR="005D77CF" w:rsidRDefault="005D77CF" w:rsidP="00F50C05">
      <w:pPr>
        <w:pStyle w:val="Heading4"/>
      </w:pPr>
      <w:r>
        <w:t xml:space="preserve">Locate the </w:t>
      </w:r>
      <w:r w:rsidRPr="001D6923">
        <w:rPr>
          <w:b/>
        </w:rPr>
        <w:t>Initialize</w:t>
      </w:r>
      <w:r>
        <w:t xml:space="preserve"> method and store the </w:t>
      </w:r>
      <w:r w:rsidRPr="001D6923">
        <w:rPr>
          <w:b/>
        </w:rPr>
        <w:t>SPWeb</w:t>
      </w:r>
      <w:r>
        <w:t xml:space="preserve"> parameter in the </w:t>
      </w:r>
      <w:r w:rsidRPr="001D6923">
        <w:rPr>
          <w:b/>
        </w:rPr>
        <w:t>m_web</w:t>
      </w:r>
      <w:r>
        <w:t xml:space="preserve"> private field.</w:t>
      </w:r>
    </w:p>
    <w:p w:rsidR="00576E85" w:rsidRPr="008031A4" w:rsidRDefault="00576E85" w:rsidP="00034505">
      <w:pPr>
        <w:pStyle w:val="ExerciseStepLevel2Code"/>
      </w:pPr>
      <w:r w:rsidRPr="008031A4">
        <w:t>m_web = web;</w:t>
      </w:r>
    </w:p>
    <w:p w:rsidR="005D77CF" w:rsidRDefault="005D77CF" w:rsidP="00F50C05">
      <w:pPr>
        <w:pStyle w:val="Heading4"/>
      </w:pPr>
      <w:r>
        <w:t xml:space="preserve">Populate the </w:t>
      </w:r>
      <w:r w:rsidRPr="001D6923">
        <w:rPr>
          <w:b/>
        </w:rPr>
        <w:t>Lists</w:t>
      </w:r>
      <w:r>
        <w:t xml:space="preserve"> combo box using the </w:t>
      </w:r>
      <w:r w:rsidRPr="001D6923">
        <w:rPr>
          <w:b/>
        </w:rPr>
        <w:t>SPWeb.Lists</w:t>
      </w:r>
      <w:r>
        <w:t xml:space="preserve"> collection and the </w:t>
      </w:r>
      <w:r w:rsidRPr="001D6923">
        <w:rPr>
          <w:b/>
        </w:rPr>
        <w:t>PopulateComboBox</w:t>
      </w:r>
      <w:r>
        <w:t xml:space="preserve"> method.</w:t>
      </w:r>
    </w:p>
    <w:p w:rsidR="005D77CF" w:rsidRDefault="005D77CF" w:rsidP="00556649">
      <w:pPr>
        <w:pStyle w:val="ExerciseStepLevel3"/>
      </w:pPr>
      <w:r w:rsidRPr="00556649">
        <w:t>Look</w:t>
      </w:r>
      <w:r>
        <w:t xml:space="preserve"> at the </w:t>
      </w:r>
      <w:r w:rsidRPr="001D6923">
        <w:rPr>
          <w:b/>
        </w:rPr>
        <w:t>PopulateComboBox</w:t>
      </w:r>
      <w:r>
        <w:t xml:space="preserve"> method to understand how it works.</w:t>
      </w:r>
    </w:p>
    <w:p w:rsidR="00576E85" w:rsidRPr="008031A4" w:rsidRDefault="00576E85" w:rsidP="00034505">
      <w:pPr>
        <w:pStyle w:val="ExerciseStepLevel2Code"/>
      </w:pPr>
      <w:r w:rsidRPr="008031A4">
        <w:t>PopulateComboBox(m_web.Lists, lstWebLists);</w:t>
      </w:r>
    </w:p>
    <w:p w:rsidR="005D77CF" w:rsidRDefault="005D77CF" w:rsidP="00F50C05">
      <w:pPr>
        <w:pStyle w:val="Heading4"/>
      </w:pPr>
      <w:r>
        <w:t xml:space="preserve">Populate the </w:t>
      </w:r>
      <w:r w:rsidRPr="001D6923">
        <w:rPr>
          <w:b/>
        </w:rPr>
        <w:t>WorkflowTemplates</w:t>
      </w:r>
      <w:r>
        <w:t xml:space="preserve"> com</w:t>
      </w:r>
      <w:r w:rsidR="001D6923">
        <w:t xml:space="preserve">bo box using the </w:t>
      </w:r>
      <w:r w:rsidR="001D6923" w:rsidRPr="001D6923">
        <w:rPr>
          <w:b/>
        </w:rPr>
        <w:t>SPWeb.WorkflowT</w:t>
      </w:r>
      <w:r w:rsidRPr="001D6923">
        <w:rPr>
          <w:b/>
        </w:rPr>
        <w:t>emplates</w:t>
      </w:r>
      <w:r>
        <w:t xml:space="preserve"> collection and the </w:t>
      </w:r>
      <w:r w:rsidRPr="001D6923">
        <w:rPr>
          <w:b/>
        </w:rPr>
        <w:t>PopulateComboBox</w:t>
      </w:r>
      <w:r>
        <w:t xml:space="preserve"> helper method.</w:t>
      </w:r>
    </w:p>
    <w:p w:rsidR="00576E85" w:rsidRPr="008031A4" w:rsidRDefault="00576E85" w:rsidP="00034505">
      <w:pPr>
        <w:pStyle w:val="ExerciseStepLevel2Code"/>
      </w:pPr>
      <w:r w:rsidRPr="008031A4">
        <w:t>PopulateComboBox(m_web.WorkflowTemplates, lstWorkflowTemplates);</w:t>
      </w:r>
    </w:p>
    <w:p w:rsidR="007013E3" w:rsidRDefault="005D77CF" w:rsidP="00F50C05">
      <w:pPr>
        <w:pStyle w:val="Heading4"/>
      </w:pPr>
      <w:r>
        <w:t>Pop</w:t>
      </w:r>
      <w:r w:rsidR="007013E3">
        <w:t>u</w:t>
      </w:r>
      <w:r>
        <w:t xml:space="preserve">late the </w:t>
      </w:r>
      <w:r w:rsidRPr="00D760EF">
        <w:rPr>
          <w:b/>
        </w:rPr>
        <w:t>Tasks Lists</w:t>
      </w:r>
      <w:r>
        <w:t xml:space="preserve"> combo box using a filtered </w:t>
      </w:r>
      <w:r w:rsidRPr="001D6923">
        <w:rPr>
          <w:b/>
        </w:rPr>
        <w:t>SPWeb.Lists</w:t>
      </w:r>
      <w:r>
        <w:t xml:space="preserve"> collection</w:t>
      </w:r>
      <w:r w:rsidR="007013E3">
        <w:t xml:space="preserve"> and a filtering version of the </w:t>
      </w:r>
      <w:r w:rsidR="007013E3" w:rsidRPr="008031A4">
        <w:rPr>
          <w:b/>
        </w:rPr>
        <w:t>PopulateComboBox</w:t>
      </w:r>
      <w:r w:rsidR="007013E3">
        <w:t xml:space="preserve"> method.</w:t>
      </w:r>
    </w:p>
    <w:p w:rsidR="007013E3" w:rsidRPr="001D6923" w:rsidRDefault="007013E3" w:rsidP="00E907C0">
      <w:pPr>
        <w:pStyle w:val="ExerciseStepLevel3"/>
      </w:pPr>
      <w:r>
        <w:t xml:space="preserve">Only add </w:t>
      </w:r>
      <w:r w:rsidRPr="0033384F">
        <w:rPr>
          <w:b/>
        </w:rPr>
        <w:t>SPList</w:t>
      </w:r>
      <w:r>
        <w:t xml:space="preserve"> objects that have a </w:t>
      </w:r>
      <w:r w:rsidRPr="008031A4">
        <w:rPr>
          <w:b/>
        </w:rPr>
        <w:t>BaseTemplate</w:t>
      </w:r>
      <w:r>
        <w:t xml:space="preserve"> of </w:t>
      </w:r>
      <w:r w:rsidRPr="008031A4">
        <w:rPr>
          <w:b/>
        </w:rPr>
        <w:t>SPListTemplateType.Tasks</w:t>
      </w:r>
      <w:r w:rsidR="001D6923">
        <w:t>.</w:t>
      </w:r>
    </w:p>
    <w:p w:rsidR="007013E3" w:rsidRDefault="007013E3" w:rsidP="00556649">
      <w:pPr>
        <w:pStyle w:val="ExerciseStepLevel3"/>
      </w:pPr>
      <w:r>
        <w:t xml:space="preserve">Look at the </w:t>
      </w:r>
      <w:r w:rsidRPr="001D6923">
        <w:rPr>
          <w:b/>
        </w:rPr>
        <w:t>PopulateComboBox</w:t>
      </w:r>
      <w:r>
        <w:t xml:space="preserve"> method to understand how filtering is performed with a lambda function.</w:t>
      </w:r>
    </w:p>
    <w:p w:rsidR="00BF17A4" w:rsidRPr="008031A4" w:rsidRDefault="00576E85" w:rsidP="00034505">
      <w:pPr>
        <w:pStyle w:val="ExerciseStepLevel2Code"/>
      </w:pPr>
      <w:r w:rsidRPr="008031A4">
        <w:t xml:space="preserve">PopulateComboBox(m_web.Lists.Cast&lt;SPList&gt;(), </w:t>
      </w:r>
    </w:p>
    <w:p w:rsidR="00576E85" w:rsidRPr="008031A4" w:rsidRDefault="00BF17A4" w:rsidP="00034505">
      <w:pPr>
        <w:pStyle w:val="ExerciseStepLevel2Code"/>
      </w:pPr>
      <w:r w:rsidRPr="008031A4">
        <w:t xml:space="preserve">    </w:t>
      </w:r>
      <w:r w:rsidR="00576E85" w:rsidRPr="008031A4">
        <w:t>lstTaskList, n =&gt; n.BaseTemplate == SPListTemplateType.Tasks);</w:t>
      </w:r>
    </w:p>
    <w:p w:rsidR="007013E3" w:rsidRDefault="007013E3" w:rsidP="00F50C05">
      <w:pPr>
        <w:pStyle w:val="Heading4"/>
      </w:pPr>
      <w:r>
        <w:t xml:space="preserve">Populate the </w:t>
      </w:r>
      <w:r w:rsidRPr="00A25CCC">
        <w:rPr>
          <w:b/>
        </w:rPr>
        <w:t>History Lists</w:t>
      </w:r>
      <w:r>
        <w:t xml:space="preserve"> combo box using a filtered </w:t>
      </w:r>
      <w:r w:rsidRPr="001D6923">
        <w:rPr>
          <w:b/>
        </w:rPr>
        <w:t>SPWeb.Lists</w:t>
      </w:r>
      <w:r>
        <w:t xml:space="preserve"> collection and a filtering version of the </w:t>
      </w:r>
      <w:r w:rsidRPr="001D6923">
        <w:rPr>
          <w:b/>
        </w:rPr>
        <w:t>PopulateComboBox</w:t>
      </w:r>
      <w:r>
        <w:t xml:space="preserve"> method.</w:t>
      </w:r>
    </w:p>
    <w:p w:rsidR="007013E3" w:rsidRPr="001D6923" w:rsidRDefault="007013E3" w:rsidP="00556649">
      <w:pPr>
        <w:pStyle w:val="ExerciseStepLevel3"/>
      </w:pPr>
      <w:r>
        <w:t xml:space="preserve">Only add </w:t>
      </w:r>
      <w:r w:rsidRPr="00192969">
        <w:rPr>
          <w:b/>
        </w:rPr>
        <w:t>SPList</w:t>
      </w:r>
      <w:r>
        <w:t xml:space="preserve"> objects that have a </w:t>
      </w:r>
      <w:r w:rsidRPr="00192969">
        <w:rPr>
          <w:b/>
        </w:rPr>
        <w:t>BaseTemplate</w:t>
      </w:r>
      <w:r>
        <w:t xml:space="preserve"> of </w:t>
      </w:r>
      <w:r w:rsidRPr="00192969">
        <w:rPr>
          <w:b/>
        </w:rPr>
        <w:t>SPListTemplateType.WorkflowHistory</w:t>
      </w:r>
      <w:r w:rsidR="001D6923">
        <w:t>.</w:t>
      </w:r>
    </w:p>
    <w:p w:rsidR="00576E85" w:rsidRPr="008031A4" w:rsidRDefault="00576E85" w:rsidP="00034505">
      <w:pPr>
        <w:pStyle w:val="ExerciseStepLevel2Code"/>
      </w:pPr>
      <w:r w:rsidRPr="008031A4">
        <w:t xml:space="preserve">PopulateComboBox(m_web.Lists.Cast&lt;SPList&gt;(), </w:t>
      </w:r>
      <w:r w:rsidR="00BF17A4" w:rsidRPr="008031A4">
        <w:br/>
        <w:t xml:space="preserve">    </w:t>
      </w:r>
      <w:r w:rsidRPr="008031A4">
        <w:t>lstHistoryList, n =&gt; n.BaseTemplate == SPListTemplateType.WorkflowHistory);</w:t>
      </w:r>
    </w:p>
    <w:p w:rsidR="00627B34" w:rsidRDefault="007013E3" w:rsidP="00F50C05">
      <w:pPr>
        <w:pStyle w:val="Heading3"/>
      </w:pPr>
      <w:r>
        <w:t xml:space="preserve">Implement the </w:t>
      </w:r>
      <w:r w:rsidRPr="001D6923">
        <w:rPr>
          <w:b/>
        </w:rPr>
        <w:t>DisplayAssociation</w:t>
      </w:r>
      <w:r>
        <w:t xml:space="preserve"> method that will populate the UI based on an existing </w:t>
      </w:r>
      <w:r w:rsidRPr="001D6923">
        <w:rPr>
          <w:b/>
        </w:rPr>
        <w:t>SPWorkflowAssociation</w:t>
      </w:r>
      <w:r>
        <w:t xml:space="preserve"> object.</w:t>
      </w:r>
    </w:p>
    <w:p w:rsidR="007013E3" w:rsidRDefault="007013E3" w:rsidP="00F50C05">
      <w:pPr>
        <w:pStyle w:val="Heading4"/>
      </w:pPr>
      <w:r>
        <w:t xml:space="preserve">Locate the </w:t>
      </w:r>
      <w:r w:rsidRPr="001D6923">
        <w:rPr>
          <w:b/>
        </w:rPr>
        <w:t>DisplayAssociation</w:t>
      </w:r>
      <w:r>
        <w:t xml:space="preserve"> method and add the code to set the </w:t>
      </w:r>
      <w:r w:rsidRPr="001D6923">
        <w:rPr>
          <w:b/>
        </w:rPr>
        <w:t>txtName</w:t>
      </w:r>
      <w:r>
        <w:t xml:space="preserve"> control’s text to the name of the workflow association.</w:t>
      </w:r>
    </w:p>
    <w:p w:rsidR="00576E85" w:rsidRPr="008031A4" w:rsidRDefault="00576E85" w:rsidP="00034505">
      <w:pPr>
        <w:pStyle w:val="ExerciseStepLevel2Code"/>
      </w:pPr>
      <w:r w:rsidRPr="008031A4">
        <w:t>// initialize the name and workflow template</w:t>
      </w:r>
    </w:p>
    <w:p w:rsidR="00576E85" w:rsidRPr="008031A4" w:rsidRDefault="00576E85" w:rsidP="00034505">
      <w:pPr>
        <w:pStyle w:val="ExerciseStepLevel2Code"/>
      </w:pPr>
      <w:r w:rsidRPr="008031A4">
        <w:t>txtName.Text = association.Name;</w:t>
      </w:r>
    </w:p>
    <w:p w:rsidR="007013E3" w:rsidRDefault="007013E3" w:rsidP="00F50C05">
      <w:pPr>
        <w:pStyle w:val="Heading4"/>
      </w:pPr>
      <w:r>
        <w:t xml:space="preserve">Add code to set the selected item of </w:t>
      </w:r>
      <w:r w:rsidRPr="00D760EF">
        <w:rPr>
          <w:b/>
        </w:rPr>
        <w:t>lstW</w:t>
      </w:r>
      <w:r w:rsidR="001D6923" w:rsidRPr="00D760EF">
        <w:rPr>
          <w:b/>
        </w:rPr>
        <w:t>b</w:t>
      </w:r>
      <w:r w:rsidRPr="00D760EF">
        <w:rPr>
          <w:b/>
        </w:rPr>
        <w:t>rkflowTemplates</w:t>
      </w:r>
      <w:r>
        <w:t xml:space="preserve"> to the workflow template defined in the </w:t>
      </w:r>
      <w:r w:rsidRPr="001D6923">
        <w:rPr>
          <w:b/>
        </w:rPr>
        <w:t>SPWorkflowAssociation’s BaseTemplate.Id</w:t>
      </w:r>
      <w:r>
        <w:t xml:space="preserve"> property.</w:t>
      </w:r>
    </w:p>
    <w:p w:rsidR="007013E3" w:rsidRDefault="007013E3" w:rsidP="00556649">
      <w:pPr>
        <w:pStyle w:val="ExerciseStepLevel3"/>
      </w:pPr>
      <w:r>
        <w:t xml:space="preserve">LINQ is used here to perform a query using the </w:t>
      </w:r>
      <w:r w:rsidR="0033384F">
        <w:t>i</w:t>
      </w:r>
      <w:r>
        <w:t>tems in the combo box.</w:t>
      </w:r>
    </w:p>
    <w:p w:rsidR="008031A4" w:rsidRPr="008031A4" w:rsidRDefault="00576E85" w:rsidP="00034505">
      <w:pPr>
        <w:pStyle w:val="ExerciseStepLevel2Code"/>
      </w:pPr>
      <w:r w:rsidRPr="008031A4">
        <w:t xml:space="preserve">lstWorkflowTemplates.SelectedItem = </w:t>
      </w:r>
      <w:r w:rsidR="008031A4" w:rsidRPr="008031A4">
        <w:t xml:space="preserve">    </w:t>
      </w:r>
    </w:p>
    <w:p w:rsidR="008031A4" w:rsidRPr="008031A4" w:rsidRDefault="008031A4" w:rsidP="00034505">
      <w:pPr>
        <w:pStyle w:val="ExerciseStepLevel2Code"/>
      </w:pPr>
      <w:r w:rsidRPr="008031A4">
        <w:t xml:space="preserve">    </w:t>
      </w:r>
      <w:r w:rsidR="00576E85" w:rsidRPr="008031A4">
        <w:t>lstWorkflowTemplates.Items.Cast&lt;SPWorkflowTemplate&gt;().First(</w:t>
      </w:r>
    </w:p>
    <w:p w:rsidR="00576E85" w:rsidRPr="008031A4" w:rsidRDefault="008031A4" w:rsidP="00034505">
      <w:pPr>
        <w:pStyle w:val="ExerciseStepLevel2Code"/>
      </w:pPr>
      <w:r w:rsidRPr="008031A4">
        <w:t xml:space="preserve">        </w:t>
      </w:r>
      <w:r w:rsidR="00576E85" w:rsidRPr="008031A4">
        <w:t>n =&gt; n.Id == association.BaseTemplate.Id);</w:t>
      </w:r>
    </w:p>
    <w:p w:rsidR="00A25CCC" w:rsidRDefault="00A25CCC">
      <w:pPr>
        <w:ind w:left="720"/>
        <w:rPr>
          <w:sz w:val="18"/>
        </w:rPr>
      </w:pPr>
      <w:r>
        <w:br w:type="page"/>
      </w:r>
    </w:p>
    <w:p w:rsidR="007013E3" w:rsidRDefault="007013E3" w:rsidP="00F50C05">
      <w:pPr>
        <w:pStyle w:val="Heading4"/>
      </w:pPr>
      <w:r>
        <w:lastRenderedPageBreak/>
        <w:t xml:space="preserve">Using the same technique used to select the workflow template, select the task and history lists from their respective combo boxes.  Compare the </w:t>
      </w:r>
      <w:r w:rsidRPr="00A32290">
        <w:rPr>
          <w:b/>
        </w:rPr>
        <w:t>ID</w:t>
      </w:r>
      <w:r>
        <w:t xml:space="preserve"> of the </w:t>
      </w:r>
      <w:r w:rsidRPr="001D6923">
        <w:rPr>
          <w:b/>
        </w:rPr>
        <w:t>SPList</w:t>
      </w:r>
      <w:r>
        <w:t xml:space="preserve"> to the </w:t>
      </w:r>
      <w:r w:rsidRPr="001D6923">
        <w:rPr>
          <w:b/>
        </w:rPr>
        <w:t>SPWorkflowAssociatoins</w:t>
      </w:r>
      <w:r>
        <w:t xml:space="preserve"> </w:t>
      </w:r>
      <w:r w:rsidRPr="001D6923">
        <w:rPr>
          <w:b/>
        </w:rPr>
        <w:t>TaskListId</w:t>
      </w:r>
      <w:r>
        <w:t xml:space="preserve"> and </w:t>
      </w:r>
      <w:r w:rsidRPr="00D760EF">
        <w:rPr>
          <w:b/>
        </w:rPr>
        <w:t>HistoryListId</w:t>
      </w:r>
      <w:r>
        <w:t>.</w:t>
      </w:r>
    </w:p>
    <w:p w:rsidR="00576E85" w:rsidRPr="008031A4" w:rsidRDefault="00576E85" w:rsidP="00034505">
      <w:pPr>
        <w:pStyle w:val="ExerciseStepLevel2Code"/>
      </w:pPr>
      <w:r w:rsidRPr="008031A4">
        <w:t>// find the task and history list in the drop down lists</w:t>
      </w:r>
    </w:p>
    <w:p w:rsidR="008031A4" w:rsidRPr="008031A4" w:rsidRDefault="00576E85" w:rsidP="00034505">
      <w:pPr>
        <w:pStyle w:val="ExerciseStepLevel2Code"/>
      </w:pPr>
      <w:r w:rsidRPr="008031A4">
        <w:t xml:space="preserve">lstTaskList.SelectedItem = </w:t>
      </w:r>
    </w:p>
    <w:p w:rsidR="008031A4" w:rsidRPr="008031A4" w:rsidRDefault="008031A4" w:rsidP="00034505">
      <w:pPr>
        <w:pStyle w:val="ExerciseStepLevel2Code"/>
      </w:pPr>
      <w:r w:rsidRPr="008031A4">
        <w:t xml:space="preserve">    </w:t>
      </w:r>
      <w:r w:rsidR="00576E85" w:rsidRPr="008031A4">
        <w:t>lstTaskList.Items.Cast&lt;SPList&gt;().First(</w:t>
      </w:r>
    </w:p>
    <w:p w:rsidR="00576E85" w:rsidRPr="008031A4" w:rsidRDefault="008031A4" w:rsidP="00034505">
      <w:pPr>
        <w:pStyle w:val="ExerciseStepLevel2Code"/>
      </w:pPr>
      <w:r w:rsidRPr="008031A4">
        <w:t xml:space="preserve">        </w:t>
      </w:r>
      <w:r w:rsidR="00576E85" w:rsidRPr="008031A4">
        <w:t>n =&gt; n.ID == association.TaskListId);</w:t>
      </w:r>
    </w:p>
    <w:p w:rsidR="008031A4" w:rsidRPr="008031A4" w:rsidRDefault="00576E85" w:rsidP="00034505">
      <w:pPr>
        <w:pStyle w:val="ExerciseStepLevel2Code"/>
      </w:pPr>
      <w:r w:rsidRPr="008031A4">
        <w:t xml:space="preserve">lstHistoryList.SelectedItem = </w:t>
      </w:r>
    </w:p>
    <w:p w:rsidR="008031A4" w:rsidRPr="008031A4" w:rsidRDefault="008031A4" w:rsidP="00034505">
      <w:pPr>
        <w:pStyle w:val="ExerciseStepLevel2Code"/>
      </w:pPr>
      <w:r w:rsidRPr="008031A4">
        <w:t xml:space="preserve">    </w:t>
      </w:r>
      <w:r w:rsidR="00576E85" w:rsidRPr="008031A4">
        <w:t>lstHistoryList.Items.Cast&lt;SPList&gt;().First(</w:t>
      </w:r>
    </w:p>
    <w:p w:rsidR="00576E85" w:rsidRPr="008031A4" w:rsidRDefault="008031A4" w:rsidP="00034505">
      <w:pPr>
        <w:pStyle w:val="ExerciseStepLevel2Code"/>
      </w:pPr>
      <w:r w:rsidRPr="008031A4">
        <w:t xml:space="preserve">        </w:t>
      </w:r>
      <w:r w:rsidR="00576E85" w:rsidRPr="008031A4">
        <w:t>n =&gt; n.ID == association.HistoryListId);</w:t>
      </w:r>
    </w:p>
    <w:p w:rsidR="007013E3" w:rsidRDefault="007013E3" w:rsidP="00F50C05">
      <w:pPr>
        <w:pStyle w:val="Heading4"/>
      </w:pPr>
      <w:r>
        <w:t>Update the state of the UI to allow the user to change some information, but not change the selected workflow template.</w:t>
      </w:r>
    </w:p>
    <w:p w:rsidR="00576E85" w:rsidRPr="008031A4" w:rsidRDefault="00576E85" w:rsidP="00034505">
      <w:pPr>
        <w:pStyle w:val="ExerciseStepLevel2Code"/>
      </w:pPr>
      <w:r w:rsidRPr="008031A4">
        <w:t>// enable editing controls</w:t>
      </w:r>
    </w:p>
    <w:p w:rsidR="00576E85" w:rsidRPr="008031A4" w:rsidRDefault="00576E85" w:rsidP="00034505">
      <w:pPr>
        <w:pStyle w:val="ExerciseStepLevel2Code"/>
      </w:pPr>
      <w:r w:rsidRPr="008031A4">
        <w:t>lstWorkflowTemplates.Enabled = false; // not enabled since it is already chosen</w:t>
      </w:r>
    </w:p>
    <w:p w:rsidR="00576E85" w:rsidRPr="008031A4" w:rsidRDefault="00576E85" w:rsidP="00034505">
      <w:pPr>
        <w:pStyle w:val="ExerciseStepLevel2Code"/>
      </w:pPr>
      <w:r w:rsidRPr="008031A4">
        <w:t>grpAssociation.Enabled = true;</w:t>
      </w:r>
    </w:p>
    <w:p w:rsidR="00493923" w:rsidRPr="008031A4" w:rsidRDefault="00576E85" w:rsidP="00034505">
      <w:pPr>
        <w:pStyle w:val="ExerciseStepLevel2Code"/>
        <w:rPr>
          <w:rFonts w:ascii="Arial" w:hAnsi="Arial" w:cs="Arial"/>
          <w:noProof w:val="0"/>
        </w:rPr>
      </w:pPr>
      <w:r w:rsidRPr="008031A4">
        <w:t>btnDelete.Enabled = false;</w:t>
      </w:r>
    </w:p>
    <w:p w:rsidR="007013E3" w:rsidRDefault="007013E3" w:rsidP="00F50C05">
      <w:pPr>
        <w:pStyle w:val="Heading3"/>
      </w:pPr>
      <w:r>
        <w:t xml:space="preserve">Implement the </w:t>
      </w:r>
      <w:r w:rsidRPr="00576E85">
        <w:rPr>
          <w:b/>
        </w:rPr>
        <w:t>DisplayNewAssociation</w:t>
      </w:r>
      <w:r>
        <w:t xml:space="preserve"> method that will populate the UI to allow creation of a new </w:t>
      </w:r>
      <w:r w:rsidRPr="005543A0">
        <w:rPr>
          <w:b/>
        </w:rPr>
        <w:t>SPWorkflowAssociation</w:t>
      </w:r>
    </w:p>
    <w:p w:rsidR="007013E3" w:rsidRDefault="007013E3" w:rsidP="00F50C05">
      <w:pPr>
        <w:pStyle w:val="Heading4"/>
      </w:pPr>
      <w:r>
        <w:t xml:space="preserve">Locate the </w:t>
      </w:r>
      <w:r w:rsidRPr="001D6923">
        <w:rPr>
          <w:b/>
        </w:rPr>
        <w:t>Display</w:t>
      </w:r>
      <w:r w:rsidR="00F35085">
        <w:rPr>
          <w:b/>
        </w:rPr>
        <w:t>New</w:t>
      </w:r>
      <w:r w:rsidRPr="001D6923">
        <w:rPr>
          <w:b/>
        </w:rPr>
        <w:t>Association</w:t>
      </w:r>
      <w:r>
        <w:t xml:space="preserve"> method and add code to set the </w:t>
      </w:r>
      <w:r w:rsidRPr="001D6923">
        <w:rPr>
          <w:b/>
        </w:rPr>
        <w:t>txtName</w:t>
      </w:r>
      <w:r>
        <w:t xml:space="preserve"> control’s text to an empty string and select the first item in the </w:t>
      </w:r>
      <w:r w:rsidRPr="001D6923">
        <w:rPr>
          <w:b/>
        </w:rPr>
        <w:t>lstWorkflowTemplates</w:t>
      </w:r>
      <w:r>
        <w:t xml:space="preserve"> control.</w:t>
      </w:r>
    </w:p>
    <w:p w:rsidR="00576E85" w:rsidRPr="008031A4" w:rsidRDefault="00576E85" w:rsidP="00034505">
      <w:pPr>
        <w:pStyle w:val="ExerciseStepLevel2Code"/>
      </w:pPr>
      <w:r w:rsidRPr="008031A4">
        <w:t>// choose a default name and workflow template</w:t>
      </w:r>
    </w:p>
    <w:p w:rsidR="00576E85" w:rsidRPr="008031A4" w:rsidRDefault="00576E85" w:rsidP="00034505">
      <w:pPr>
        <w:pStyle w:val="ExerciseStepLevel2Code"/>
      </w:pPr>
      <w:r w:rsidRPr="008031A4">
        <w:t>txtName.Text = string.Empty;</w:t>
      </w:r>
    </w:p>
    <w:p w:rsidR="00576E85" w:rsidRPr="008031A4" w:rsidRDefault="00576E85" w:rsidP="00034505">
      <w:pPr>
        <w:pStyle w:val="ExerciseStepLevel2Code"/>
      </w:pPr>
      <w:r w:rsidRPr="008031A4">
        <w:t>lstWorkflowTemplates.SelectedIndex = 0;</w:t>
      </w:r>
    </w:p>
    <w:p w:rsidR="007013E3" w:rsidRDefault="00A1076E" w:rsidP="00F50C05">
      <w:pPr>
        <w:pStyle w:val="Heading4"/>
      </w:pPr>
      <w:r>
        <w:t xml:space="preserve">Add code to set the </w:t>
      </w:r>
      <w:r w:rsidR="00A25CCC">
        <w:t>selected</w:t>
      </w:r>
      <w:r>
        <w:t xml:space="preserve"> item of </w:t>
      </w:r>
      <w:r w:rsidRPr="001D6923">
        <w:rPr>
          <w:b/>
        </w:rPr>
        <w:t>lstTaskList</w:t>
      </w:r>
      <w:r>
        <w:t xml:space="preserve"> and </w:t>
      </w:r>
      <w:r w:rsidRPr="001D6923">
        <w:rPr>
          <w:b/>
        </w:rPr>
        <w:t>lstHistoryList</w:t>
      </w:r>
      <w:r>
        <w:t xml:space="preserve"> to the first item in the list.</w:t>
      </w:r>
    </w:p>
    <w:p w:rsidR="00576E85" w:rsidRPr="008031A4" w:rsidRDefault="00576E85" w:rsidP="00034505">
      <w:pPr>
        <w:pStyle w:val="ExerciseStepLevel2Code"/>
      </w:pPr>
      <w:r w:rsidRPr="008031A4">
        <w:t>// select the first task or history list available</w:t>
      </w:r>
    </w:p>
    <w:p w:rsidR="00576E85" w:rsidRPr="008031A4" w:rsidRDefault="00576E85" w:rsidP="00034505">
      <w:pPr>
        <w:pStyle w:val="ExerciseStepLevel2Code"/>
      </w:pPr>
      <w:r w:rsidRPr="008031A4">
        <w:t>lstTaskList.SelectedItem = 0;</w:t>
      </w:r>
    </w:p>
    <w:p w:rsidR="00576E85" w:rsidRPr="008031A4" w:rsidRDefault="00576E85" w:rsidP="00034505">
      <w:pPr>
        <w:pStyle w:val="ExerciseStepLevel2Code"/>
      </w:pPr>
      <w:r w:rsidRPr="008031A4">
        <w:t>lstHistoryList.SelectedItem = 0;</w:t>
      </w:r>
    </w:p>
    <w:p w:rsidR="00A1076E" w:rsidRDefault="00A1076E" w:rsidP="00F50C05">
      <w:pPr>
        <w:pStyle w:val="Heading4"/>
      </w:pPr>
      <w:r>
        <w:t>Update the stat</w:t>
      </w:r>
      <w:r w:rsidR="0033384F">
        <w:t>us</w:t>
      </w:r>
      <w:r>
        <w:t xml:space="preserve"> of the UI to allow the user to enter all the information </w:t>
      </w:r>
      <w:r w:rsidR="001D6923">
        <w:t>they</w:t>
      </w:r>
      <w:r>
        <w:t xml:space="preserve"> need.</w:t>
      </w:r>
    </w:p>
    <w:p w:rsidR="00576E85" w:rsidRPr="008031A4" w:rsidRDefault="00576E85" w:rsidP="00034505">
      <w:pPr>
        <w:pStyle w:val="ExerciseStepLevel2Code"/>
      </w:pPr>
      <w:r w:rsidRPr="008031A4">
        <w:t>// enable editing controls</w:t>
      </w:r>
    </w:p>
    <w:p w:rsidR="00576E85" w:rsidRPr="008031A4" w:rsidRDefault="00576E85" w:rsidP="00034505">
      <w:pPr>
        <w:pStyle w:val="ExerciseStepLevel2Code"/>
      </w:pPr>
      <w:r w:rsidRPr="008031A4">
        <w:t>lstWorkflowTemplates.Enabled = true;</w:t>
      </w:r>
    </w:p>
    <w:p w:rsidR="00576E85" w:rsidRPr="008031A4" w:rsidRDefault="00576E85" w:rsidP="00034505">
      <w:pPr>
        <w:pStyle w:val="ExerciseStepLevel2Code"/>
      </w:pPr>
      <w:r w:rsidRPr="008031A4">
        <w:t>grpAssociation.Enabled = true;</w:t>
      </w:r>
    </w:p>
    <w:p w:rsidR="00576E85" w:rsidRPr="008031A4" w:rsidRDefault="00576E85" w:rsidP="00034505">
      <w:pPr>
        <w:pStyle w:val="ExerciseStepLevel2Code"/>
      </w:pPr>
      <w:r w:rsidRPr="008031A4">
        <w:t>btnDelete.Enabled = false;</w:t>
      </w:r>
    </w:p>
    <w:p w:rsidR="00835484" w:rsidRDefault="00835484">
      <w:pPr>
        <w:ind w:left="720"/>
        <w:rPr>
          <w:rFonts w:eastAsiaTheme="majorEastAsia" w:cs="Arial"/>
          <w:bCs/>
        </w:rPr>
      </w:pPr>
      <w:r>
        <w:br w:type="page"/>
      </w:r>
    </w:p>
    <w:p w:rsidR="007013E3" w:rsidRDefault="007013E3" w:rsidP="00F50C05">
      <w:pPr>
        <w:pStyle w:val="Heading3"/>
      </w:pPr>
      <w:r>
        <w:lastRenderedPageBreak/>
        <w:t>Test the user interface.</w:t>
      </w:r>
    </w:p>
    <w:p w:rsidR="007013E3" w:rsidRDefault="007013E3" w:rsidP="00F50C05">
      <w:pPr>
        <w:pStyle w:val="Heading4"/>
      </w:pPr>
      <w:r>
        <w:t xml:space="preserve">Start the application using the debugger by selecting </w:t>
      </w:r>
      <w:r w:rsidRPr="001D6923">
        <w:rPr>
          <w:b/>
        </w:rPr>
        <w:t>Debug -&gt; Start</w:t>
      </w:r>
      <w:r>
        <w:t xml:space="preserve"> </w:t>
      </w:r>
      <w:r w:rsidRPr="001D6923">
        <w:rPr>
          <w:b/>
        </w:rPr>
        <w:t>Debugging</w:t>
      </w:r>
      <w:r>
        <w:t xml:space="preserve"> or pressing </w:t>
      </w:r>
      <w:r w:rsidRPr="001D6923">
        <w:rPr>
          <w:b/>
        </w:rPr>
        <w:t>F5</w:t>
      </w:r>
      <w:r>
        <w:t>.</w:t>
      </w:r>
    </w:p>
    <w:p w:rsidR="007013E3" w:rsidRDefault="007013E3" w:rsidP="00F50C05">
      <w:pPr>
        <w:pStyle w:val="Heading4"/>
      </w:pPr>
      <w:r>
        <w:t xml:space="preserve">Switch to the </w:t>
      </w:r>
      <w:r w:rsidRPr="00926C0E">
        <w:rPr>
          <w:b/>
        </w:rPr>
        <w:t>Association</w:t>
      </w:r>
      <w:r>
        <w:t xml:space="preserve"> tab and explore the lists and their workflow associations.</w:t>
      </w:r>
    </w:p>
    <w:p w:rsidR="00926C0E" w:rsidRDefault="00926C0E" w:rsidP="00926C0E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1801552" cy="2239931"/>
            <wp:effectExtent l="190500" t="152400" r="179648" b="14131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528" cy="22399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13E3" w:rsidRDefault="00837808" w:rsidP="00F50C05">
      <w:pPr>
        <w:pStyle w:val="Heading3"/>
      </w:pPr>
      <w:r>
        <w:t xml:space="preserve">Implement the </w:t>
      </w:r>
      <w:r w:rsidRPr="001D6923">
        <w:rPr>
          <w:b/>
        </w:rPr>
        <w:t>CreateWorkflowAssociation</w:t>
      </w:r>
      <w:r>
        <w:t xml:space="preserve"> method to allow creation of new </w:t>
      </w:r>
      <w:r w:rsidRPr="001D6923">
        <w:rPr>
          <w:b/>
        </w:rPr>
        <w:t>SPWorkflowAssociation</w:t>
      </w:r>
      <w:r>
        <w:t xml:space="preserve"> objects.</w:t>
      </w:r>
    </w:p>
    <w:p w:rsidR="00837808" w:rsidRDefault="00837808" w:rsidP="00F50C05">
      <w:pPr>
        <w:pStyle w:val="Heading4"/>
      </w:pPr>
      <w:r>
        <w:t xml:space="preserve">Locate the </w:t>
      </w:r>
      <w:r w:rsidRPr="001D6923">
        <w:rPr>
          <w:b/>
        </w:rPr>
        <w:t>CreateWorkflowAssociation</w:t>
      </w:r>
      <w:r>
        <w:t xml:space="preserve"> method and </w:t>
      </w:r>
      <w:r w:rsidR="00835484">
        <w:t>replace the existing code with</w:t>
      </w:r>
      <w:r>
        <w:t xml:space="preserve"> the code to lookup the selected </w:t>
      </w:r>
      <w:r w:rsidRPr="001D6923">
        <w:rPr>
          <w:b/>
        </w:rPr>
        <w:t>SPList</w:t>
      </w:r>
      <w:r>
        <w:t xml:space="preserve"> and </w:t>
      </w:r>
      <w:r w:rsidRPr="001D6923">
        <w:rPr>
          <w:b/>
        </w:rPr>
        <w:t>SPWorkflowTemplate</w:t>
      </w:r>
      <w:r>
        <w:t xml:space="preserve"> objects from their combo box controls.</w:t>
      </w:r>
    </w:p>
    <w:p w:rsidR="00576E85" w:rsidRPr="008031A4" w:rsidRDefault="00576E85" w:rsidP="00034505">
      <w:pPr>
        <w:pStyle w:val="ExerciseStepLevel2Code"/>
      </w:pPr>
      <w:r w:rsidRPr="008031A4">
        <w:t>SPList list = lstWebLists.SelectedItem as SPList;</w:t>
      </w:r>
    </w:p>
    <w:p w:rsidR="008031A4" w:rsidRPr="008031A4" w:rsidRDefault="00576E85" w:rsidP="00034505">
      <w:pPr>
        <w:pStyle w:val="ExerciseStepLevel2Code"/>
      </w:pPr>
      <w:r w:rsidRPr="008031A4">
        <w:t xml:space="preserve">SPWorkflowTemplate template = </w:t>
      </w:r>
    </w:p>
    <w:p w:rsidR="00576E85" w:rsidRPr="008031A4" w:rsidRDefault="008031A4" w:rsidP="00034505">
      <w:pPr>
        <w:pStyle w:val="ExerciseStepLevel2Code"/>
      </w:pPr>
      <w:r w:rsidRPr="008031A4">
        <w:t xml:space="preserve">    </w:t>
      </w:r>
      <w:r w:rsidR="00576E85" w:rsidRPr="008031A4">
        <w:t>lstWorkflowTemplates.SelectedItem as SPWorkflowTemplate;</w:t>
      </w:r>
    </w:p>
    <w:p w:rsidR="00837808" w:rsidRDefault="00837808" w:rsidP="00F50C05">
      <w:pPr>
        <w:pStyle w:val="Heading4"/>
      </w:pPr>
      <w:r>
        <w:t xml:space="preserve">Check if the selected history list already exists by comparing </w:t>
      </w:r>
      <w:r w:rsidRPr="001D6923">
        <w:rPr>
          <w:b/>
        </w:rPr>
        <w:t>lstHistoryList.SelectedItem</w:t>
      </w:r>
      <w:r>
        <w:t xml:space="preserve"> to </w:t>
      </w:r>
      <w:r w:rsidRPr="001D6923">
        <w:rPr>
          <w:b/>
        </w:rPr>
        <w:t>null</w:t>
      </w:r>
      <w:r>
        <w:t xml:space="preserve">.  If not, create it using the </w:t>
      </w:r>
      <w:r w:rsidRPr="001D6923">
        <w:rPr>
          <w:b/>
        </w:rPr>
        <w:t>CreateList</w:t>
      </w:r>
      <w:r>
        <w:t xml:space="preserve"> method.  If so, cast the </w:t>
      </w:r>
      <w:r w:rsidRPr="001D6923">
        <w:rPr>
          <w:b/>
        </w:rPr>
        <w:t>SelectedItem</w:t>
      </w:r>
      <w:r>
        <w:t xml:space="preserve"> property to </w:t>
      </w:r>
      <w:r w:rsidRPr="001D6923">
        <w:rPr>
          <w:b/>
        </w:rPr>
        <w:t>SPList</w:t>
      </w:r>
      <w:r>
        <w:t xml:space="preserve"> store it for later.</w:t>
      </w:r>
    </w:p>
    <w:p w:rsidR="00576E85" w:rsidRPr="008031A4" w:rsidRDefault="00576E85" w:rsidP="00034505">
      <w:pPr>
        <w:pStyle w:val="ExerciseStepLevel2Code"/>
      </w:pPr>
      <w:r w:rsidRPr="008031A4">
        <w:t>// create the history list if it doesn't exist</w:t>
      </w:r>
    </w:p>
    <w:p w:rsidR="00576E85" w:rsidRPr="008031A4" w:rsidRDefault="00576E85" w:rsidP="00034505">
      <w:pPr>
        <w:pStyle w:val="ExerciseStepLevel2Code"/>
      </w:pPr>
      <w:r w:rsidRPr="008031A4">
        <w:t>SPList historyList = (lstHistoryList.SelectedItem == null) ?</w:t>
      </w:r>
    </w:p>
    <w:p w:rsidR="00576E85" w:rsidRPr="008031A4" w:rsidRDefault="00576E85" w:rsidP="00034505">
      <w:pPr>
        <w:pStyle w:val="ExerciseStepLevel2Code"/>
      </w:pPr>
      <w:r w:rsidRPr="008031A4">
        <w:t xml:space="preserve">    CreateList(lstHistoryList.Text, SPListTemplateType.WorkflowHistory) :</w:t>
      </w:r>
    </w:p>
    <w:p w:rsidR="00576E85" w:rsidRPr="008031A4" w:rsidRDefault="00576E85" w:rsidP="00034505">
      <w:pPr>
        <w:pStyle w:val="ExerciseStepLevel2Code"/>
      </w:pPr>
      <w:r w:rsidRPr="008031A4">
        <w:t xml:space="preserve">    lstHistoryList.SelectedItem as SPList;</w:t>
      </w:r>
    </w:p>
    <w:p w:rsidR="00837808" w:rsidRDefault="00837808" w:rsidP="00F50C05">
      <w:pPr>
        <w:pStyle w:val="Heading4"/>
      </w:pPr>
      <w:r>
        <w:t>Find the selected tasks list, creating it if necessary and store it for later.</w:t>
      </w:r>
    </w:p>
    <w:p w:rsidR="00576E85" w:rsidRPr="008031A4" w:rsidRDefault="00576E85" w:rsidP="00034505">
      <w:pPr>
        <w:pStyle w:val="ExerciseStepLevel2Code"/>
      </w:pPr>
      <w:r w:rsidRPr="008031A4">
        <w:t>// create the task list if it doesn't exist</w:t>
      </w:r>
    </w:p>
    <w:p w:rsidR="00576E85" w:rsidRPr="008031A4" w:rsidRDefault="00576E85" w:rsidP="00034505">
      <w:pPr>
        <w:pStyle w:val="ExerciseStepLevel2Code"/>
      </w:pPr>
      <w:r w:rsidRPr="008031A4">
        <w:t>SPList taskList = (lstTaskList.SelectedItem == null) ?</w:t>
      </w:r>
    </w:p>
    <w:p w:rsidR="00576E85" w:rsidRPr="008031A4" w:rsidRDefault="00576E85" w:rsidP="00034505">
      <w:pPr>
        <w:pStyle w:val="ExerciseStepLevel2Code"/>
      </w:pPr>
      <w:r w:rsidRPr="008031A4">
        <w:t xml:space="preserve">    CreateList(lstTaskList.Text, SPListTemplateType.Tasks) :</w:t>
      </w:r>
    </w:p>
    <w:p w:rsidR="00576E85" w:rsidRPr="008031A4" w:rsidRDefault="00576E85" w:rsidP="00034505">
      <w:pPr>
        <w:pStyle w:val="ExerciseStepLevel2Code"/>
      </w:pPr>
      <w:r w:rsidRPr="008031A4">
        <w:t xml:space="preserve">    lstTaskList.SelectedItem as SPList;</w:t>
      </w:r>
    </w:p>
    <w:p w:rsidR="00837808" w:rsidRDefault="00837808" w:rsidP="00F50C05">
      <w:pPr>
        <w:pStyle w:val="Heading4"/>
      </w:pPr>
      <w:r>
        <w:t xml:space="preserve">Create the new workflow association using the </w:t>
      </w:r>
      <w:r w:rsidRPr="001D6923">
        <w:rPr>
          <w:b/>
        </w:rPr>
        <w:t>SPWorkflowAssociation.CreateListAssociation</w:t>
      </w:r>
      <w:r>
        <w:t xml:space="preserve"> static method.  Provide the </w:t>
      </w:r>
      <w:r w:rsidRPr="001D6923">
        <w:rPr>
          <w:b/>
        </w:rPr>
        <w:t>SPWokflowTemplate</w:t>
      </w:r>
      <w:r>
        <w:t xml:space="preserve">, name, task list, and history list retrieved previously and store the new </w:t>
      </w:r>
      <w:r w:rsidRPr="001D6923">
        <w:rPr>
          <w:b/>
        </w:rPr>
        <w:t>SPWorkflowAssociation</w:t>
      </w:r>
      <w:r>
        <w:t xml:space="preserve"> for later.</w:t>
      </w:r>
    </w:p>
    <w:p w:rsidR="00576E85" w:rsidRPr="008031A4" w:rsidRDefault="00576E85" w:rsidP="00034505">
      <w:pPr>
        <w:pStyle w:val="ExerciseStepLevel2Code"/>
      </w:pPr>
      <w:r w:rsidRPr="008031A4">
        <w:t>// create the association</w:t>
      </w:r>
    </w:p>
    <w:p w:rsidR="00576E85" w:rsidRPr="008031A4" w:rsidRDefault="00576E85" w:rsidP="00034505">
      <w:pPr>
        <w:pStyle w:val="ExerciseStepLevel2Code"/>
      </w:pPr>
      <w:r w:rsidRPr="008031A4">
        <w:t xml:space="preserve">SPWorkflowAssociation result =                 </w:t>
      </w:r>
    </w:p>
    <w:p w:rsidR="00576E85" w:rsidRPr="008031A4" w:rsidRDefault="00576E85" w:rsidP="00034505">
      <w:pPr>
        <w:pStyle w:val="ExerciseStepLevel2Code"/>
      </w:pPr>
      <w:r w:rsidRPr="008031A4">
        <w:t xml:space="preserve">    SPWorkflowAssociation.CreateListAssociation(template, txtName.Text,</w:t>
      </w:r>
    </w:p>
    <w:p w:rsidR="00576E85" w:rsidRPr="008031A4" w:rsidRDefault="00576E85" w:rsidP="00034505">
      <w:pPr>
        <w:pStyle w:val="ExerciseStepLevel2Code"/>
      </w:pPr>
      <w:r w:rsidRPr="008031A4">
        <w:t xml:space="preserve">        taskList, historyList);</w:t>
      </w:r>
    </w:p>
    <w:p w:rsidR="00837808" w:rsidRDefault="00837808" w:rsidP="00F50C05">
      <w:pPr>
        <w:pStyle w:val="Heading4"/>
      </w:pPr>
      <w:r>
        <w:lastRenderedPageBreak/>
        <w:t xml:space="preserve">Using the </w:t>
      </w:r>
      <w:r w:rsidRPr="00D760EF">
        <w:rPr>
          <w:b/>
        </w:rPr>
        <w:t>AssociationData</w:t>
      </w:r>
      <w:r>
        <w:t xml:space="preserve"> property of the </w:t>
      </w:r>
      <w:r w:rsidRPr="00D760EF">
        <w:rPr>
          <w:b/>
        </w:rPr>
        <w:t>SPWorkflowTemplate</w:t>
      </w:r>
      <w:r>
        <w:t xml:space="preserve">, assign the </w:t>
      </w:r>
      <w:r w:rsidRPr="00D760EF">
        <w:rPr>
          <w:b/>
        </w:rPr>
        <w:t>AssociationData</w:t>
      </w:r>
      <w:r>
        <w:t xml:space="preserve"> property of the new </w:t>
      </w:r>
      <w:r w:rsidRPr="00D760EF">
        <w:rPr>
          <w:b/>
        </w:rPr>
        <w:t>SPWorkflowAssociation</w:t>
      </w:r>
      <w:r>
        <w:t>.</w:t>
      </w:r>
    </w:p>
    <w:p w:rsidR="00576E85" w:rsidRPr="008031A4" w:rsidRDefault="00576E85" w:rsidP="00034505">
      <w:pPr>
        <w:pStyle w:val="ExerciseStepLevel2Code"/>
      </w:pPr>
      <w:r w:rsidRPr="008031A4">
        <w:t>result.AssociationData = template.AssociationData;</w:t>
      </w:r>
    </w:p>
    <w:p w:rsidR="00837808" w:rsidRDefault="00837808" w:rsidP="00F50C05">
      <w:pPr>
        <w:pStyle w:val="Heading4"/>
      </w:pPr>
      <w:r>
        <w:t xml:space="preserve">Attach the new </w:t>
      </w:r>
      <w:r w:rsidRPr="001D6923">
        <w:rPr>
          <w:b/>
        </w:rPr>
        <w:t>SPWorkflowAssociation</w:t>
      </w:r>
      <w:r>
        <w:t xml:space="preserve"> object to the selected list using the </w:t>
      </w:r>
      <w:r w:rsidRPr="001D6923">
        <w:rPr>
          <w:b/>
        </w:rPr>
        <w:t>SPList.AddWorkflowAssociation</w:t>
      </w:r>
      <w:r>
        <w:t xml:space="preserve"> method.  </w:t>
      </w:r>
      <w:r w:rsidR="00A32290">
        <w:t>Do not</w:t>
      </w:r>
      <w:r>
        <w:t xml:space="preserve"> forget to call the list’s </w:t>
      </w:r>
      <w:r w:rsidRPr="00A32290">
        <w:rPr>
          <w:b/>
        </w:rPr>
        <w:t>Update</w:t>
      </w:r>
      <w:r>
        <w:t xml:space="preserve"> method.</w:t>
      </w:r>
    </w:p>
    <w:p w:rsidR="00576E85" w:rsidRPr="008031A4" w:rsidRDefault="00576E85" w:rsidP="00034505">
      <w:pPr>
        <w:pStyle w:val="ExerciseStepLevel2Code"/>
      </w:pPr>
      <w:r w:rsidRPr="008031A4">
        <w:t>// add the association to the list</w:t>
      </w:r>
    </w:p>
    <w:p w:rsidR="00576E85" w:rsidRPr="008031A4" w:rsidRDefault="00576E85" w:rsidP="00034505">
      <w:pPr>
        <w:pStyle w:val="ExerciseStepLevel2Code"/>
      </w:pPr>
      <w:r w:rsidRPr="008031A4">
        <w:t>list.AddWorkflowAssociation(result);</w:t>
      </w:r>
    </w:p>
    <w:p w:rsidR="00576E85" w:rsidRPr="008031A4" w:rsidRDefault="00576E85" w:rsidP="00034505">
      <w:pPr>
        <w:pStyle w:val="ExerciseStepLevel2Code"/>
      </w:pPr>
      <w:r w:rsidRPr="008031A4">
        <w:t>list.Update();</w:t>
      </w:r>
    </w:p>
    <w:p w:rsidR="00837808" w:rsidRDefault="00837808" w:rsidP="00F50C05">
      <w:pPr>
        <w:pStyle w:val="Heading4"/>
      </w:pPr>
      <w:r>
        <w:t xml:space="preserve">Return the new </w:t>
      </w:r>
      <w:r w:rsidRPr="001D6923">
        <w:rPr>
          <w:b/>
        </w:rPr>
        <w:t>SPWorkflowAssociation</w:t>
      </w:r>
      <w:r>
        <w:t xml:space="preserve"> object.</w:t>
      </w:r>
    </w:p>
    <w:p w:rsidR="00576E85" w:rsidRPr="008031A4" w:rsidRDefault="00576E85" w:rsidP="00034505">
      <w:pPr>
        <w:pStyle w:val="ExerciseStepLevel2Code"/>
      </w:pPr>
      <w:r w:rsidRPr="008031A4">
        <w:t>return result;</w:t>
      </w:r>
    </w:p>
    <w:p w:rsidR="00837808" w:rsidRDefault="00837808" w:rsidP="00F50C05">
      <w:pPr>
        <w:pStyle w:val="Heading3"/>
      </w:pPr>
      <w:r>
        <w:t xml:space="preserve">Implement the </w:t>
      </w:r>
      <w:r w:rsidRPr="001D6923">
        <w:rPr>
          <w:b/>
        </w:rPr>
        <w:t>UpdateWorkflowAssocition</w:t>
      </w:r>
      <w:r>
        <w:t xml:space="preserve"> method to allow updating existing </w:t>
      </w:r>
      <w:r w:rsidRPr="001D6923">
        <w:rPr>
          <w:b/>
        </w:rPr>
        <w:t>SPWorkflowAssociation</w:t>
      </w:r>
      <w:r>
        <w:t xml:space="preserve"> objects.</w:t>
      </w:r>
    </w:p>
    <w:p w:rsidR="00837808" w:rsidRDefault="00837808" w:rsidP="00F50C05">
      <w:pPr>
        <w:pStyle w:val="Heading4"/>
      </w:pPr>
      <w:r>
        <w:t xml:space="preserve">Update the name of the </w:t>
      </w:r>
      <w:r w:rsidRPr="001D6923">
        <w:rPr>
          <w:b/>
        </w:rPr>
        <w:t>SPWorkflowAssociation</w:t>
      </w:r>
      <w:r>
        <w:t xml:space="preserve"> object to the value in the </w:t>
      </w:r>
      <w:r w:rsidRPr="001D6923">
        <w:rPr>
          <w:b/>
        </w:rPr>
        <w:t>txtName</w:t>
      </w:r>
      <w:r>
        <w:t xml:space="preserve"> control.</w:t>
      </w:r>
    </w:p>
    <w:p w:rsidR="00576E85" w:rsidRPr="008031A4" w:rsidRDefault="00576E85" w:rsidP="00034505">
      <w:pPr>
        <w:pStyle w:val="ExerciseStepLevel2Code"/>
      </w:pPr>
      <w:r w:rsidRPr="008031A4">
        <w:t>// update the association name</w:t>
      </w:r>
    </w:p>
    <w:p w:rsidR="00576E85" w:rsidRPr="008031A4" w:rsidRDefault="00576E85" w:rsidP="00034505">
      <w:pPr>
        <w:pStyle w:val="ExerciseStepLevel2Code"/>
      </w:pPr>
      <w:r w:rsidRPr="008031A4">
        <w:t>association.Name = txtName.Text;</w:t>
      </w:r>
    </w:p>
    <w:p w:rsidR="00837808" w:rsidRDefault="00837808" w:rsidP="00F50C05">
      <w:pPr>
        <w:pStyle w:val="Heading4"/>
      </w:pPr>
      <w:r>
        <w:t>Find the selected history and tasks lists, creating them if necessary and storing them for later.</w:t>
      </w:r>
    </w:p>
    <w:p w:rsidR="00576E85" w:rsidRPr="008031A4" w:rsidRDefault="00576E85" w:rsidP="00034505">
      <w:pPr>
        <w:pStyle w:val="ExerciseStepLevel2Code"/>
      </w:pPr>
      <w:r w:rsidRPr="008031A4">
        <w:t>// create the history list if it doesn't exist</w:t>
      </w:r>
    </w:p>
    <w:p w:rsidR="00576E85" w:rsidRPr="008031A4" w:rsidRDefault="00576E85" w:rsidP="00034505">
      <w:pPr>
        <w:pStyle w:val="ExerciseStepLevel2Code"/>
      </w:pPr>
      <w:r w:rsidRPr="008031A4">
        <w:t>SPList historyList = (lstHistoryList.SelectedItem == null) ?</w:t>
      </w:r>
    </w:p>
    <w:p w:rsidR="00576E85" w:rsidRPr="008031A4" w:rsidRDefault="00576E85" w:rsidP="00034505">
      <w:pPr>
        <w:pStyle w:val="ExerciseStepLevel2Code"/>
      </w:pPr>
      <w:r w:rsidRPr="008031A4">
        <w:t xml:space="preserve">    CreateList(lstHistoryList.Text, SPListTemplateType.WorkflowHistory) :</w:t>
      </w:r>
    </w:p>
    <w:p w:rsidR="00576E85" w:rsidRPr="008031A4" w:rsidRDefault="00576E85" w:rsidP="00034505">
      <w:pPr>
        <w:pStyle w:val="ExerciseStepLevel2Code"/>
      </w:pPr>
      <w:r w:rsidRPr="008031A4">
        <w:t xml:space="preserve">    lstHistoryList.SelectedItem as SPList;</w:t>
      </w:r>
    </w:p>
    <w:p w:rsidR="00576E85" w:rsidRPr="008031A4" w:rsidRDefault="00576E85" w:rsidP="00034505">
      <w:pPr>
        <w:pStyle w:val="ExerciseStepLevel2Code"/>
      </w:pPr>
    </w:p>
    <w:p w:rsidR="00576E85" w:rsidRPr="008031A4" w:rsidRDefault="00576E85" w:rsidP="00034505">
      <w:pPr>
        <w:pStyle w:val="ExerciseStepLevel2Code"/>
      </w:pPr>
      <w:r w:rsidRPr="008031A4">
        <w:t>// create the task list if it doesn't exist</w:t>
      </w:r>
    </w:p>
    <w:p w:rsidR="00576E85" w:rsidRPr="008031A4" w:rsidRDefault="00576E85" w:rsidP="00034505">
      <w:pPr>
        <w:pStyle w:val="ExerciseStepLevel2Code"/>
      </w:pPr>
      <w:r w:rsidRPr="008031A4">
        <w:t>SPList taskList = (lstTaskList.SelectedItem == null) ?</w:t>
      </w:r>
    </w:p>
    <w:p w:rsidR="00576E85" w:rsidRPr="008031A4" w:rsidRDefault="00576E85" w:rsidP="00034505">
      <w:pPr>
        <w:pStyle w:val="ExerciseStepLevel2Code"/>
      </w:pPr>
      <w:r w:rsidRPr="008031A4">
        <w:t xml:space="preserve">    CreateList(lstTaskList.Text, SPListTemplateType.Tasks) :</w:t>
      </w:r>
    </w:p>
    <w:p w:rsidR="00576E85" w:rsidRPr="008031A4" w:rsidRDefault="00576E85" w:rsidP="00034505">
      <w:pPr>
        <w:pStyle w:val="ExerciseStepLevel2Code"/>
      </w:pPr>
      <w:r w:rsidRPr="008031A4">
        <w:t xml:space="preserve">    lstTaskList.SelectedItem as SPList;</w:t>
      </w:r>
    </w:p>
    <w:p w:rsidR="00837808" w:rsidRDefault="00837808" w:rsidP="00F50C05">
      <w:pPr>
        <w:pStyle w:val="Heading4"/>
      </w:pPr>
      <w:r>
        <w:t xml:space="preserve">If the selected history list’s </w:t>
      </w:r>
      <w:r w:rsidRPr="002B43FD">
        <w:rPr>
          <w:b/>
        </w:rPr>
        <w:t>ID</w:t>
      </w:r>
      <w:r>
        <w:t xml:space="preserve"> </w:t>
      </w:r>
      <w:r w:rsidR="002B43FD">
        <w:t>does not</w:t>
      </w:r>
      <w:r>
        <w:t xml:space="preserve"> match the </w:t>
      </w:r>
      <w:r w:rsidRPr="001D6923">
        <w:rPr>
          <w:b/>
        </w:rPr>
        <w:t>SPWorkflowAssociation’s</w:t>
      </w:r>
      <w:r>
        <w:t xml:space="preserve"> current </w:t>
      </w:r>
      <w:r w:rsidRPr="001D6923">
        <w:rPr>
          <w:b/>
        </w:rPr>
        <w:t>HistoryListId’s</w:t>
      </w:r>
      <w:r>
        <w:t xml:space="preserve"> value, update the list using the </w:t>
      </w:r>
      <w:r w:rsidRPr="001D6923">
        <w:rPr>
          <w:b/>
        </w:rPr>
        <w:t>SPWorkflowAssociation.SetHistoryList</w:t>
      </w:r>
      <w:r>
        <w:t xml:space="preserve"> method.</w:t>
      </w:r>
    </w:p>
    <w:p w:rsidR="00576E85" w:rsidRPr="008031A4" w:rsidRDefault="00576E85" w:rsidP="00034505">
      <w:pPr>
        <w:pStyle w:val="ExerciseStepLevel2Code"/>
      </w:pPr>
      <w:r w:rsidRPr="008031A4">
        <w:t>// update the history list if it's changed</w:t>
      </w:r>
    </w:p>
    <w:p w:rsidR="00576E85" w:rsidRPr="008031A4" w:rsidRDefault="00576E85" w:rsidP="00034505">
      <w:pPr>
        <w:pStyle w:val="ExerciseStepLevel2Code"/>
      </w:pPr>
      <w:r w:rsidRPr="008031A4">
        <w:t>if (association.HistoryListId != historyList.ID)</w:t>
      </w:r>
    </w:p>
    <w:p w:rsidR="00576E85" w:rsidRPr="008031A4" w:rsidRDefault="00576E85" w:rsidP="00034505">
      <w:pPr>
        <w:pStyle w:val="ExerciseStepLevel2Code"/>
      </w:pPr>
      <w:r w:rsidRPr="008031A4">
        <w:t xml:space="preserve">    association.SetHistoryList(historyList);</w:t>
      </w:r>
    </w:p>
    <w:p w:rsidR="00837808" w:rsidRDefault="00837808" w:rsidP="00F50C05">
      <w:pPr>
        <w:pStyle w:val="Heading4"/>
      </w:pPr>
      <w:r>
        <w:t xml:space="preserve">Check and update the tasks list if necessary using the </w:t>
      </w:r>
      <w:r w:rsidRPr="001D6923">
        <w:rPr>
          <w:b/>
        </w:rPr>
        <w:t>SPWorkflowAssociation.SetTasksList</w:t>
      </w:r>
      <w:r>
        <w:t xml:space="preserve"> method.</w:t>
      </w:r>
    </w:p>
    <w:p w:rsidR="00576E85" w:rsidRPr="008031A4" w:rsidRDefault="00576E85" w:rsidP="00034505">
      <w:pPr>
        <w:pStyle w:val="ExerciseStepLevel2Code"/>
      </w:pPr>
      <w:r w:rsidRPr="008031A4">
        <w:t>// update the task list if it's changed</w:t>
      </w:r>
    </w:p>
    <w:p w:rsidR="00576E85" w:rsidRPr="008031A4" w:rsidRDefault="00576E85" w:rsidP="00034505">
      <w:pPr>
        <w:pStyle w:val="ExerciseStepLevel2Code"/>
      </w:pPr>
      <w:r w:rsidRPr="008031A4">
        <w:t>if (association.TaskListId != taskList.ID)</w:t>
      </w:r>
    </w:p>
    <w:p w:rsidR="00576E85" w:rsidRPr="008031A4" w:rsidRDefault="00576E85" w:rsidP="00034505">
      <w:pPr>
        <w:pStyle w:val="ExerciseStepLevel2Code"/>
      </w:pPr>
      <w:r w:rsidRPr="008031A4">
        <w:t xml:space="preserve">    association.SetTaskList(taskList);</w:t>
      </w:r>
    </w:p>
    <w:p w:rsidR="00837808" w:rsidRDefault="00837808" w:rsidP="00F50C05">
      <w:pPr>
        <w:pStyle w:val="Heading4"/>
      </w:pPr>
      <w:r>
        <w:t xml:space="preserve">Update the </w:t>
      </w:r>
      <w:r w:rsidRPr="00D760EF">
        <w:rPr>
          <w:b/>
        </w:rPr>
        <w:t>SPWorkflowAssociation</w:t>
      </w:r>
      <w:r>
        <w:t xml:space="preserve"> object using its </w:t>
      </w:r>
      <w:r w:rsidRPr="00D760EF">
        <w:rPr>
          <w:b/>
        </w:rPr>
        <w:t>ParentLists’s UpdateWorkflowAssociaiton</w:t>
      </w:r>
      <w:r>
        <w:t xml:space="preserve"> method</w:t>
      </w:r>
      <w:r w:rsidR="002B43FD">
        <w:t>.</w:t>
      </w:r>
    </w:p>
    <w:p w:rsidR="00576E85" w:rsidRPr="008031A4" w:rsidRDefault="00576E85" w:rsidP="00034505">
      <w:pPr>
        <w:pStyle w:val="ExerciseStepLevel2Code"/>
      </w:pPr>
      <w:r w:rsidRPr="008031A4">
        <w:t>// update the association</w:t>
      </w:r>
    </w:p>
    <w:p w:rsidR="00576E85" w:rsidRPr="008031A4" w:rsidRDefault="00576E85" w:rsidP="00034505">
      <w:pPr>
        <w:pStyle w:val="ExerciseStepLevel2Code"/>
      </w:pPr>
      <w:r w:rsidRPr="008031A4">
        <w:t>association.ParentList.UpdateWorkflowAssociation(association);</w:t>
      </w:r>
    </w:p>
    <w:p w:rsidR="00E057ED" w:rsidRDefault="00E057ED">
      <w:pPr>
        <w:ind w:left="720"/>
        <w:rPr>
          <w:rFonts w:eastAsiaTheme="majorEastAsia" w:cs="Arial"/>
          <w:bCs/>
        </w:rPr>
      </w:pPr>
      <w:r>
        <w:br w:type="page"/>
      </w:r>
    </w:p>
    <w:p w:rsidR="00837808" w:rsidRDefault="00837808" w:rsidP="00F50C05">
      <w:pPr>
        <w:pStyle w:val="Heading3"/>
      </w:pPr>
      <w:r>
        <w:lastRenderedPageBreak/>
        <w:t xml:space="preserve">Implement the </w:t>
      </w:r>
      <w:r w:rsidRPr="001D6923">
        <w:rPr>
          <w:b/>
        </w:rPr>
        <w:t>DeleteWorkflowAssociation</w:t>
      </w:r>
      <w:r>
        <w:t xml:space="preserve"> method to allow deletion of existing </w:t>
      </w:r>
      <w:r w:rsidRPr="001D6923">
        <w:rPr>
          <w:b/>
        </w:rPr>
        <w:t>SPWorkflowAssociation</w:t>
      </w:r>
      <w:r>
        <w:t xml:space="preserve"> objects.</w:t>
      </w:r>
    </w:p>
    <w:p w:rsidR="00837808" w:rsidRDefault="00837808" w:rsidP="00F50C05">
      <w:pPr>
        <w:pStyle w:val="Heading4"/>
      </w:pPr>
      <w:r>
        <w:t xml:space="preserve">Find the </w:t>
      </w:r>
      <w:r w:rsidRPr="001D6923">
        <w:rPr>
          <w:b/>
        </w:rPr>
        <w:t>SPWorkflowAssociation’s</w:t>
      </w:r>
      <w:r>
        <w:t xml:space="preserve"> parent list using the </w:t>
      </w:r>
      <w:r w:rsidRPr="001D6923">
        <w:rPr>
          <w:b/>
        </w:rPr>
        <w:t>ParentList</w:t>
      </w:r>
      <w:r>
        <w:t xml:space="preserve"> property and store it for later.</w:t>
      </w:r>
    </w:p>
    <w:p w:rsidR="00017775" w:rsidRPr="008031A4" w:rsidRDefault="00576E85" w:rsidP="00017775">
      <w:pPr>
        <w:pStyle w:val="ExerciseStepLevel2Code"/>
      </w:pPr>
      <w:r w:rsidRPr="008031A4">
        <w:t>SPList parentList = association.ParentList;</w:t>
      </w:r>
    </w:p>
    <w:p w:rsidR="00837808" w:rsidRDefault="00837808" w:rsidP="00F50C05">
      <w:pPr>
        <w:pStyle w:val="Heading4"/>
      </w:pPr>
      <w:r>
        <w:t xml:space="preserve">Remove the workflow association from the parent list using the </w:t>
      </w:r>
      <w:r w:rsidRPr="001D6923">
        <w:rPr>
          <w:b/>
        </w:rPr>
        <w:t>SPList.RemoveWorkflowAssociation</w:t>
      </w:r>
      <w:r>
        <w:t xml:space="preserve"> method.  </w:t>
      </w:r>
      <w:r w:rsidR="00A25CCC">
        <w:t>Do not</w:t>
      </w:r>
      <w:r>
        <w:t xml:space="preserve"> forget to call the list’s </w:t>
      </w:r>
      <w:r w:rsidRPr="00A25CCC">
        <w:rPr>
          <w:b/>
        </w:rPr>
        <w:t>Update</w:t>
      </w:r>
      <w:r>
        <w:t xml:space="preserve"> method.</w:t>
      </w:r>
    </w:p>
    <w:p w:rsidR="00576E85" w:rsidRPr="008031A4" w:rsidRDefault="00576E85" w:rsidP="00034505">
      <w:pPr>
        <w:pStyle w:val="ExerciseStepLevel2Code"/>
      </w:pPr>
      <w:r w:rsidRPr="008031A4">
        <w:t>// remove the workflow association</w:t>
      </w:r>
    </w:p>
    <w:p w:rsidR="00576E85" w:rsidRPr="008031A4" w:rsidRDefault="00576E85" w:rsidP="00034505">
      <w:pPr>
        <w:pStyle w:val="ExerciseStepLevel2Code"/>
      </w:pPr>
      <w:r w:rsidRPr="008031A4">
        <w:t>parentList.RemoveWorkflowAssociation(association);</w:t>
      </w:r>
    </w:p>
    <w:p w:rsidR="00576E85" w:rsidRPr="008031A4" w:rsidRDefault="00576E85" w:rsidP="00034505">
      <w:pPr>
        <w:pStyle w:val="ExerciseStepLevel2Code"/>
      </w:pPr>
      <w:r w:rsidRPr="008031A4">
        <w:t>parentList.Update();</w:t>
      </w:r>
    </w:p>
    <w:p w:rsidR="00B51C91" w:rsidRDefault="00C44CCA" w:rsidP="00F50C05">
      <w:pPr>
        <w:pStyle w:val="Heading3"/>
      </w:pPr>
      <w:r>
        <w:t>Test the application by adding, updating, and deleting a workflow association.</w:t>
      </w:r>
    </w:p>
    <w:p w:rsidR="00C30891" w:rsidRDefault="00C30891" w:rsidP="00F50C05">
      <w:pPr>
        <w:pStyle w:val="Heading4"/>
      </w:pPr>
      <w:r>
        <w:t xml:space="preserve">Start the application using the debugger by selecting </w:t>
      </w:r>
      <w:r w:rsidRPr="001D6923">
        <w:rPr>
          <w:b/>
        </w:rPr>
        <w:t>Debug -&gt; Start</w:t>
      </w:r>
      <w:r>
        <w:t xml:space="preserve"> </w:t>
      </w:r>
      <w:r w:rsidRPr="001D6923">
        <w:rPr>
          <w:b/>
        </w:rPr>
        <w:t>Debugging</w:t>
      </w:r>
      <w:r>
        <w:t xml:space="preserve"> or pressing </w:t>
      </w:r>
      <w:r w:rsidRPr="001D6923">
        <w:rPr>
          <w:b/>
        </w:rPr>
        <w:t>F5</w:t>
      </w:r>
      <w:r>
        <w:t>.</w:t>
      </w:r>
    </w:p>
    <w:p w:rsidR="00C30891" w:rsidRDefault="00C30891" w:rsidP="00F50C05">
      <w:pPr>
        <w:pStyle w:val="Heading4"/>
      </w:pPr>
      <w:r>
        <w:t xml:space="preserve">Switch to the </w:t>
      </w:r>
      <w:r w:rsidRPr="00926C0E">
        <w:rPr>
          <w:b/>
        </w:rPr>
        <w:t>Association</w:t>
      </w:r>
      <w:r>
        <w:t xml:space="preserve"> tab and select the </w:t>
      </w:r>
      <w:r w:rsidRPr="00926C0E">
        <w:rPr>
          <w:b/>
        </w:rPr>
        <w:t>Quotes</w:t>
      </w:r>
      <w:r>
        <w:t xml:space="preserve"> list in the </w:t>
      </w:r>
      <w:r w:rsidRPr="00926C0E">
        <w:rPr>
          <w:b/>
        </w:rPr>
        <w:t>Lists</w:t>
      </w:r>
      <w:r>
        <w:t xml:space="preserve"> dropdown.</w:t>
      </w:r>
    </w:p>
    <w:p w:rsidR="00C30891" w:rsidRDefault="00C30891" w:rsidP="00F50C05">
      <w:pPr>
        <w:pStyle w:val="Heading4"/>
      </w:pPr>
      <w:r>
        <w:t xml:space="preserve">In the </w:t>
      </w:r>
      <w:r w:rsidRPr="00926C0E">
        <w:rPr>
          <w:b/>
        </w:rPr>
        <w:t xml:space="preserve">Workflow </w:t>
      </w:r>
      <w:r w:rsidR="00926C0E" w:rsidRPr="00926C0E">
        <w:rPr>
          <w:b/>
        </w:rPr>
        <w:t>Association</w:t>
      </w:r>
      <w:r>
        <w:t xml:space="preserve"> dropdown, verify</w:t>
      </w:r>
      <w:r w:rsidR="00A25CCC">
        <w:t xml:space="preserve"> selection of</w:t>
      </w:r>
      <w:r>
        <w:t xml:space="preserve"> the </w:t>
      </w:r>
      <w:r w:rsidRPr="00926C0E">
        <w:rPr>
          <w:b/>
        </w:rPr>
        <w:t>Quote Approval</w:t>
      </w:r>
      <w:r>
        <w:t xml:space="preserve"> workflow association and </w:t>
      </w:r>
      <w:r w:rsidR="00A25CCC">
        <w:t xml:space="preserve">verify </w:t>
      </w:r>
      <w:r>
        <w:t>the</w:t>
      </w:r>
      <w:r w:rsidR="00A25CCC">
        <w:t xml:space="preserve"> selected</w:t>
      </w:r>
      <w:r>
        <w:t xml:space="preserve"> tasks and history lists that.</w:t>
      </w:r>
    </w:p>
    <w:p w:rsidR="00C30891" w:rsidRDefault="00C30891" w:rsidP="00F50C05">
      <w:pPr>
        <w:pStyle w:val="Heading4"/>
      </w:pPr>
      <w:r>
        <w:t xml:space="preserve">Change the name of the </w:t>
      </w:r>
      <w:r w:rsidRPr="00926C0E">
        <w:rPr>
          <w:b/>
        </w:rPr>
        <w:t>Quote Approval</w:t>
      </w:r>
      <w:r>
        <w:t xml:space="preserve"> workflow association to </w:t>
      </w:r>
      <w:r w:rsidRPr="00926C0E">
        <w:rPr>
          <w:b/>
        </w:rPr>
        <w:t>Custom Quote Approval</w:t>
      </w:r>
      <w:r>
        <w:t xml:space="preserve"> and click </w:t>
      </w:r>
      <w:r w:rsidRPr="00926C0E">
        <w:rPr>
          <w:b/>
        </w:rPr>
        <w:t>Update</w:t>
      </w:r>
      <w:r>
        <w:t xml:space="preserve"> to change its name.</w:t>
      </w:r>
    </w:p>
    <w:p w:rsidR="00C30891" w:rsidRDefault="00926C0E" w:rsidP="00926C0E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1585798" cy="1971675"/>
            <wp:effectExtent l="190500" t="152400" r="166802" b="142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798" cy="1971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0891" w:rsidRDefault="00C30891" w:rsidP="00F50C05">
      <w:pPr>
        <w:pStyle w:val="Heading4"/>
      </w:pPr>
      <w:r>
        <w:t xml:space="preserve">Select </w:t>
      </w:r>
      <w:r w:rsidRPr="00A0312D">
        <w:rPr>
          <w:b/>
        </w:rPr>
        <w:t>New Item…</w:t>
      </w:r>
      <w:r>
        <w:t xml:space="preserve"> in the </w:t>
      </w:r>
      <w:r w:rsidRPr="00A0312D">
        <w:rPr>
          <w:b/>
        </w:rPr>
        <w:t>Workflow Association</w:t>
      </w:r>
      <w:r>
        <w:t xml:space="preserve"> drop down and enter a name of </w:t>
      </w:r>
      <w:r w:rsidRPr="00A0312D">
        <w:rPr>
          <w:b/>
        </w:rPr>
        <w:t>Quote Approval</w:t>
      </w:r>
      <w:r>
        <w:t xml:space="preserve">.  </w:t>
      </w:r>
      <w:r w:rsidR="00A25CCC">
        <w:t>Also,</w:t>
      </w:r>
      <w:r>
        <w:t xml:space="preserve"> select a template of type </w:t>
      </w:r>
      <w:r w:rsidRPr="00A0312D">
        <w:rPr>
          <w:b/>
        </w:rPr>
        <w:t>Approval</w:t>
      </w:r>
      <w:r>
        <w:t xml:space="preserve">.  When done, click </w:t>
      </w:r>
      <w:r w:rsidRPr="00A0312D">
        <w:rPr>
          <w:b/>
        </w:rPr>
        <w:t>Update</w:t>
      </w:r>
      <w:r>
        <w:t xml:space="preserve"> to commit the changes.</w:t>
      </w:r>
    </w:p>
    <w:p w:rsidR="00C30891" w:rsidRDefault="00926C0E" w:rsidP="002B43FD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1581912" cy="1967333"/>
            <wp:effectExtent l="190500" t="152400" r="170688" b="128167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19673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0891" w:rsidRDefault="00C30891" w:rsidP="00F50C05">
      <w:pPr>
        <w:pStyle w:val="Heading4"/>
      </w:pPr>
      <w:r>
        <w:lastRenderedPageBreak/>
        <w:t xml:space="preserve">In </w:t>
      </w:r>
      <w:r w:rsidRPr="00A0312D">
        <w:rPr>
          <w:b/>
        </w:rPr>
        <w:t>Internet Explorer</w:t>
      </w:r>
      <w:r>
        <w:t xml:space="preserve">, browse to the </w:t>
      </w:r>
      <w:r w:rsidRPr="00A0312D">
        <w:rPr>
          <w:b/>
        </w:rPr>
        <w:t>Quotes</w:t>
      </w:r>
      <w:r>
        <w:t xml:space="preserve"> list and click </w:t>
      </w:r>
      <w:r w:rsidRPr="00A0312D">
        <w:rPr>
          <w:b/>
        </w:rPr>
        <w:t>Settings -&gt; Document Library Settings</w:t>
      </w:r>
      <w:r>
        <w:t xml:space="preserve">.  Next click the </w:t>
      </w:r>
      <w:r w:rsidRPr="00A0312D">
        <w:rPr>
          <w:b/>
        </w:rPr>
        <w:t>Workflow</w:t>
      </w:r>
      <w:r>
        <w:t xml:space="preserve"> </w:t>
      </w:r>
      <w:r w:rsidRPr="00A0312D">
        <w:rPr>
          <w:b/>
        </w:rPr>
        <w:t>settings</w:t>
      </w:r>
      <w:r>
        <w:t xml:space="preserve"> </w:t>
      </w:r>
      <w:r w:rsidR="00926C0E">
        <w:t xml:space="preserve">link in the </w:t>
      </w:r>
      <w:r w:rsidR="00926C0E" w:rsidRPr="00A0312D">
        <w:rPr>
          <w:b/>
        </w:rPr>
        <w:t>Permissions and Management</w:t>
      </w:r>
      <w:r w:rsidR="00926C0E">
        <w:t xml:space="preserve"> section </w:t>
      </w:r>
      <w:r>
        <w:t>and verify</w:t>
      </w:r>
      <w:r w:rsidR="00A25CCC">
        <w:t xml:space="preserve"> the listing of</w:t>
      </w:r>
      <w:r>
        <w:t xml:space="preserve"> </w:t>
      </w:r>
      <w:r w:rsidRPr="00A0312D">
        <w:rPr>
          <w:b/>
        </w:rPr>
        <w:t>Custom Quote Approval</w:t>
      </w:r>
      <w:r>
        <w:t xml:space="preserve"> and </w:t>
      </w:r>
      <w:r w:rsidRPr="00A0312D">
        <w:rPr>
          <w:b/>
        </w:rPr>
        <w:t>Quote Approval</w:t>
      </w:r>
      <w:r>
        <w:t>.</w:t>
      </w:r>
    </w:p>
    <w:p w:rsidR="00C30891" w:rsidRPr="00C30891" w:rsidRDefault="00A0312D" w:rsidP="00E057ED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4219575" cy="1562496"/>
            <wp:effectExtent l="190500" t="152400" r="180975" b="132954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5624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2591" w:rsidRDefault="00CD2591" w:rsidP="00181128">
      <w:pPr>
        <w:pStyle w:val="Heading2"/>
      </w:pPr>
      <w:r w:rsidRPr="000F266A">
        <w:t>Exercise 2</w:t>
      </w:r>
      <w:r>
        <w:t xml:space="preserve">: </w:t>
      </w:r>
      <w:r w:rsidR="00696068">
        <w:t>Starting a Workflow</w:t>
      </w:r>
    </w:p>
    <w:p w:rsidR="009B6371" w:rsidRDefault="002B417D" w:rsidP="00410C4F">
      <w:pPr>
        <w:pStyle w:val="Heading3"/>
        <w:numPr>
          <w:ilvl w:val="0"/>
          <w:numId w:val="37"/>
        </w:numPr>
        <w:ind w:left="360"/>
      </w:pPr>
      <w:r>
        <w:t xml:space="preserve">Connect the </w:t>
      </w:r>
      <w:r w:rsidRPr="00F50C05">
        <w:rPr>
          <w:b/>
        </w:rPr>
        <w:t>Initiation</w:t>
      </w:r>
      <w:r>
        <w:t xml:space="preserve"> user control to the </w:t>
      </w:r>
      <w:r w:rsidRPr="00F50C05">
        <w:rPr>
          <w:b/>
        </w:rPr>
        <w:t>MainForm</w:t>
      </w:r>
      <w:r w:rsidR="00F630F6" w:rsidRPr="00F50C05">
        <w:rPr>
          <w:b/>
        </w:rPr>
        <w:t xml:space="preserve"> </w:t>
      </w:r>
      <w:r w:rsidR="00F630F6">
        <w:t>object</w:t>
      </w:r>
      <w:r>
        <w:t>.</w:t>
      </w:r>
    </w:p>
    <w:p w:rsidR="00BB0234" w:rsidRDefault="00BB0234" w:rsidP="00F50C05">
      <w:pPr>
        <w:pStyle w:val="Heading4"/>
      </w:pPr>
      <w:r>
        <w:t xml:space="preserve">Open the code for the </w:t>
      </w:r>
      <w:r w:rsidRPr="006D445E">
        <w:rPr>
          <w:b/>
        </w:rPr>
        <w:t>MainForm.cs</w:t>
      </w:r>
      <w:r>
        <w:t xml:space="preserve"> class by right clicking it in the </w:t>
      </w:r>
      <w:r w:rsidRPr="006D445E">
        <w:rPr>
          <w:b/>
        </w:rPr>
        <w:t>Solution Explorer</w:t>
      </w:r>
      <w:r>
        <w:t xml:space="preserve"> and choosing </w:t>
      </w:r>
      <w:r w:rsidRPr="006D445E">
        <w:rPr>
          <w:b/>
        </w:rPr>
        <w:t>View Code</w:t>
      </w:r>
      <w:r>
        <w:t>.</w:t>
      </w:r>
    </w:p>
    <w:p w:rsidR="00BB0234" w:rsidRDefault="00BB0234" w:rsidP="00F50C05">
      <w:pPr>
        <w:pStyle w:val="Heading4"/>
      </w:pPr>
      <w:r>
        <w:t xml:space="preserve">In the </w:t>
      </w:r>
      <w:r w:rsidRPr="006D445E">
        <w:rPr>
          <w:b/>
        </w:rPr>
        <w:t>MainForm_Load</w:t>
      </w:r>
      <w:r>
        <w:t xml:space="preserve"> method, add the code that will provide the </w:t>
      </w:r>
      <w:r w:rsidRPr="006D445E">
        <w:rPr>
          <w:b/>
        </w:rPr>
        <w:t>ctl</w:t>
      </w:r>
      <w:r>
        <w:rPr>
          <w:b/>
        </w:rPr>
        <w:t>Initiation</w:t>
      </w:r>
      <w:r>
        <w:t xml:space="preserve"> object with the </w:t>
      </w:r>
      <w:r w:rsidRPr="006D445E">
        <w:rPr>
          <w:b/>
        </w:rPr>
        <w:t>SPWeb</w:t>
      </w:r>
      <w:r>
        <w:t xml:space="preserve"> object just created.</w:t>
      </w:r>
    </w:p>
    <w:p w:rsidR="00BB0234" w:rsidRPr="008031A4" w:rsidRDefault="00BB0234" w:rsidP="00034505">
      <w:pPr>
        <w:pStyle w:val="ExerciseStepLevel2Code"/>
      </w:pPr>
      <w:r w:rsidRPr="008031A4">
        <w:t>ctlInitiation.Initialize(m_web);</w:t>
      </w:r>
    </w:p>
    <w:p w:rsidR="002B417D" w:rsidRDefault="002B417D" w:rsidP="00F50C05">
      <w:pPr>
        <w:pStyle w:val="Heading3"/>
      </w:pPr>
      <w:r>
        <w:t xml:space="preserve">Use the </w:t>
      </w:r>
      <w:r w:rsidRPr="00F630F6">
        <w:rPr>
          <w:b/>
        </w:rPr>
        <w:t>SPWeb</w:t>
      </w:r>
      <w:r>
        <w:t xml:space="preserve"> object to initialize the UI of the initiation user control.</w:t>
      </w:r>
    </w:p>
    <w:p w:rsidR="001D1E3B" w:rsidRDefault="001D1E3B" w:rsidP="00F50C05">
      <w:pPr>
        <w:pStyle w:val="Heading4"/>
      </w:pPr>
      <w:r>
        <w:t xml:space="preserve">Open the code for the </w:t>
      </w:r>
      <w:r>
        <w:rPr>
          <w:b/>
        </w:rPr>
        <w:t>Initiation</w:t>
      </w:r>
      <w:r w:rsidRPr="0027097F">
        <w:rPr>
          <w:b/>
        </w:rPr>
        <w:t>.cs</w:t>
      </w:r>
      <w:r>
        <w:t xml:space="preserve"> class by right clicking it in the </w:t>
      </w:r>
      <w:r w:rsidRPr="0027097F">
        <w:rPr>
          <w:b/>
        </w:rPr>
        <w:t>Solution Explorer</w:t>
      </w:r>
      <w:r>
        <w:t xml:space="preserve"> and choosing </w:t>
      </w:r>
      <w:r w:rsidRPr="0027097F">
        <w:rPr>
          <w:b/>
        </w:rPr>
        <w:t>View Code</w:t>
      </w:r>
      <w:r w:rsidRPr="0027097F">
        <w:t>.</w:t>
      </w:r>
    </w:p>
    <w:p w:rsidR="001D1E3B" w:rsidRDefault="001D1E3B" w:rsidP="00F50C05">
      <w:pPr>
        <w:pStyle w:val="Heading4"/>
      </w:pPr>
      <w:r>
        <w:t xml:space="preserve">In the </w:t>
      </w:r>
      <w:r>
        <w:rPr>
          <w:b/>
        </w:rPr>
        <w:t>Initiaiton</w:t>
      </w:r>
      <w:r>
        <w:t xml:space="preserve"> class, add a private field to store the </w:t>
      </w:r>
      <w:r w:rsidRPr="001D6923">
        <w:rPr>
          <w:b/>
        </w:rPr>
        <w:t>SPWeb</w:t>
      </w:r>
      <w:r>
        <w:t xml:space="preserve"> object to store the state of the user interface.</w:t>
      </w:r>
    </w:p>
    <w:p w:rsidR="001D1E3B" w:rsidRPr="008031A4" w:rsidRDefault="001D1E3B" w:rsidP="00034505">
      <w:pPr>
        <w:pStyle w:val="ExerciseStepLevel2Code"/>
      </w:pPr>
      <w:r w:rsidRPr="008031A4">
        <w:t>private SPWeb m_web;</w:t>
      </w:r>
    </w:p>
    <w:p w:rsidR="001D1E3B" w:rsidRDefault="001D1E3B" w:rsidP="00F50C05">
      <w:pPr>
        <w:pStyle w:val="Heading4"/>
      </w:pPr>
      <w:r>
        <w:t xml:space="preserve">Locate the </w:t>
      </w:r>
      <w:r w:rsidRPr="001D6923">
        <w:rPr>
          <w:b/>
        </w:rPr>
        <w:t>Initialize</w:t>
      </w:r>
      <w:r>
        <w:t xml:space="preserve"> method and store the </w:t>
      </w:r>
      <w:r w:rsidRPr="001D6923">
        <w:rPr>
          <w:b/>
        </w:rPr>
        <w:t>SPWeb</w:t>
      </w:r>
      <w:r>
        <w:t xml:space="preserve"> parameter in the </w:t>
      </w:r>
      <w:r w:rsidRPr="001D6923">
        <w:rPr>
          <w:b/>
        </w:rPr>
        <w:t>m_web</w:t>
      </w:r>
      <w:r>
        <w:t xml:space="preserve"> private field.</w:t>
      </w:r>
    </w:p>
    <w:p w:rsidR="001D1E3B" w:rsidRPr="008031A4" w:rsidRDefault="001D1E3B" w:rsidP="00034505">
      <w:pPr>
        <w:pStyle w:val="ExerciseStepLevel2Code"/>
      </w:pPr>
      <w:r w:rsidRPr="008031A4">
        <w:t>m_web = web;</w:t>
      </w:r>
    </w:p>
    <w:p w:rsidR="001D1E3B" w:rsidRDefault="001D1E3B" w:rsidP="00F50C05">
      <w:pPr>
        <w:pStyle w:val="Heading4"/>
      </w:pPr>
      <w:r>
        <w:t xml:space="preserve">Populate the </w:t>
      </w:r>
      <w:r w:rsidRPr="001D6923">
        <w:rPr>
          <w:b/>
        </w:rPr>
        <w:t>Lists</w:t>
      </w:r>
      <w:r>
        <w:t xml:space="preserve"> combo box using the </w:t>
      </w:r>
      <w:r w:rsidRPr="001D6923">
        <w:rPr>
          <w:b/>
        </w:rPr>
        <w:t>SPWeb.Lists</w:t>
      </w:r>
      <w:r>
        <w:t xml:space="preserve"> collection and the </w:t>
      </w:r>
      <w:r w:rsidRPr="001D6923">
        <w:rPr>
          <w:b/>
        </w:rPr>
        <w:t>PopulateComboBox</w:t>
      </w:r>
      <w:r>
        <w:t xml:space="preserve"> method.</w:t>
      </w:r>
    </w:p>
    <w:p w:rsidR="001D1E3B" w:rsidRPr="008031A4" w:rsidRDefault="001D1E3B" w:rsidP="00034505">
      <w:pPr>
        <w:pStyle w:val="ExerciseStepLevel2Code"/>
      </w:pPr>
      <w:r w:rsidRPr="008031A4">
        <w:t>PopulateComboBox(m_web.Lists, lstWebLists);</w:t>
      </w:r>
    </w:p>
    <w:p w:rsidR="002B417D" w:rsidRDefault="002B417D" w:rsidP="00F50C05">
      <w:pPr>
        <w:pStyle w:val="Heading3"/>
      </w:pPr>
      <w:r>
        <w:t xml:space="preserve">Implement the </w:t>
      </w:r>
      <w:r w:rsidRPr="00F630F6">
        <w:rPr>
          <w:b/>
        </w:rPr>
        <w:t>PopulateListDetails</w:t>
      </w:r>
      <w:r>
        <w:t xml:space="preserve"> method that will populate the list items and workflow associations drop down lists based on the currently selected list.</w:t>
      </w:r>
    </w:p>
    <w:p w:rsidR="00FB4ABA" w:rsidRDefault="00FB4ABA" w:rsidP="00F50C05">
      <w:pPr>
        <w:pStyle w:val="Heading4"/>
      </w:pPr>
      <w:r>
        <w:t xml:space="preserve">Locate the </w:t>
      </w:r>
      <w:r>
        <w:rPr>
          <w:b/>
        </w:rPr>
        <w:t>PopulateListDetails</w:t>
      </w:r>
      <w:r>
        <w:t xml:space="preserve"> method and add the code to populate the list items drop down list with the list items in the currently selected list.  Use the </w:t>
      </w:r>
      <w:r w:rsidRPr="00FB4ABA">
        <w:rPr>
          <w:b/>
        </w:rPr>
        <w:t>SPList.Items</w:t>
      </w:r>
      <w:r>
        <w:t xml:space="preserve"> collection to access a list’s list items.</w:t>
      </w:r>
    </w:p>
    <w:p w:rsidR="00FB4ABA" w:rsidRPr="008031A4" w:rsidRDefault="00FB4ABA" w:rsidP="00034505">
      <w:pPr>
        <w:pStyle w:val="ExerciseStepLevel2Code"/>
      </w:pPr>
      <w:r w:rsidRPr="008031A4">
        <w:t>// populate the combo box containing the list items</w:t>
      </w:r>
    </w:p>
    <w:p w:rsidR="00FB4ABA" w:rsidRPr="008031A4" w:rsidRDefault="00FB4ABA" w:rsidP="00034505">
      <w:pPr>
        <w:pStyle w:val="ExerciseStepLevel2Code"/>
      </w:pPr>
      <w:r w:rsidRPr="008031A4">
        <w:t>// and workflow associations for the list</w:t>
      </w:r>
    </w:p>
    <w:p w:rsidR="00FB4ABA" w:rsidRPr="008031A4" w:rsidRDefault="00FB4ABA" w:rsidP="00034505">
      <w:pPr>
        <w:pStyle w:val="ExerciseStepLevel2Code"/>
      </w:pPr>
      <w:r w:rsidRPr="008031A4">
        <w:t>PopulateComboBox(list.Items, lstListItems);</w:t>
      </w:r>
    </w:p>
    <w:p w:rsidR="00FB4ABA" w:rsidRDefault="00FB4ABA" w:rsidP="00F50C05">
      <w:pPr>
        <w:pStyle w:val="Heading4"/>
      </w:pPr>
      <w:r>
        <w:t xml:space="preserve">Add the code to populate the list of workflow associations using the currently selected list’s </w:t>
      </w:r>
      <w:r w:rsidRPr="002B43FD">
        <w:rPr>
          <w:b/>
        </w:rPr>
        <w:t>WorkflowAssociations</w:t>
      </w:r>
      <w:r>
        <w:t xml:space="preserve"> collection.</w:t>
      </w:r>
    </w:p>
    <w:p w:rsidR="00FB4ABA" w:rsidRPr="008031A4" w:rsidRDefault="00FB4ABA" w:rsidP="00034505">
      <w:pPr>
        <w:pStyle w:val="ExerciseStepLevel2Code"/>
      </w:pPr>
      <w:r w:rsidRPr="008031A4">
        <w:t>PopulateComboBox(list.WorkflowAssociations, lstAssociations);</w:t>
      </w:r>
    </w:p>
    <w:p w:rsidR="002B417D" w:rsidRDefault="002B417D" w:rsidP="00F50C05">
      <w:pPr>
        <w:pStyle w:val="Heading3"/>
      </w:pPr>
      <w:r>
        <w:lastRenderedPageBreak/>
        <w:t xml:space="preserve">Implement the </w:t>
      </w:r>
      <w:r w:rsidRPr="00F630F6">
        <w:rPr>
          <w:b/>
        </w:rPr>
        <w:t>ContainsRunningWorkflow</w:t>
      </w:r>
      <w:r>
        <w:t xml:space="preserve"> method that will determine if a specific list item has a running instance of a specific workflow association.  </w:t>
      </w:r>
      <w:r w:rsidR="00017775">
        <w:t xml:space="preserve">This </w:t>
      </w:r>
      <w:r>
        <w:t>disallow</w:t>
      </w:r>
      <w:r w:rsidR="00017775">
        <w:t>s</w:t>
      </w:r>
      <w:r>
        <w:t xml:space="preserve"> the starting of a workflow if one is already running.</w:t>
      </w:r>
    </w:p>
    <w:p w:rsidR="00FB4ABA" w:rsidRDefault="00FB4ABA" w:rsidP="00F50C05">
      <w:pPr>
        <w:pStyle w:val="Heading4"/>
      </w:pPr>
      <w:r>
        <w:t xml:space="preserve">Locate the </w:t>
      </w:r>
      <w:r w:rsidRPr="00D15BC9">
        <w:rPr>
          <w:b/>
        </w:rPr>
        <w:t>ContainsRunningWorkflow</w:t>
      </w:r>
      <w:r>
        <w:t xml:space="preserve"> method and add convert the </w:t>
      </w:r>
      <w:r w:rsidRPr="00D15BC9">
        <w:rPr>
          <w:b/>
        </w:rPr>
        <w:t>SPListItem.Workflows</w:t>
      </w:r>
      <w:r>
        <w:t xml:space="preserve"> collection to an </w:t>
      </w:r>
      <w:r w:rsidRPr="00D15BC9">
        <w:rPr>
          <w:b/>
        </w:rPr>
        <w:t>IEnumerable&lt;SPWorkflow&gt;</w:t>
      </w:r>
      <w:r>
        <w:t xml:space="preserve"> object by using the </w:t>
      </w:r>
      <w:r w:rsidRPr="00D15BC9">
        <w:rPr>
          <w:b/>
        </w:rPr>
        <w:t>Cast&lt;SPWorkflow&gt;</w:t>
      </w:r>
      <w:r>
        <w:t xml:space="preserve"> method.</w:t>
      </w:r>
    </w:p>
    <w:p w:rsidR="00FB4ABA" w:rsidRDefault="00FB4ABA" w:rsidP="00FB4ABA">
      <w:pPr>
        <w:pStyle w:val="Heading5"/>
      </w:pPr>
      <w:r>
        <w:t>This will be used later to check if any workflow’s of a specific type are currently running.</w:t>
      </w:r>
    </w:p>
    <w:p w:rsidR="00017775" w:rsidRPr="008031A4" w:rsidRDefault="009C5C7D" w:rsidP="00017775">
      <w:pPr>
        <w:pStyle w:val="ExerciseStepLevel2Code"/>
      </w:pPr>
      <w:r w:rsidRPr="008031A4">
        <w:t>IEnumerable&lt;SPWorkflow&gt; workflows = listItem.Workflows.Cast&lt;SPWorkflow&gt;();</w:t>
      </w:r>
    </w:p>
    <w:p w:rsidR="00FB4ABA" w:rsidRDefault="00FB4ABA" w:rsidP="00F50C05">
      <w:pPr>
        <w:pStyle w:val="Heading4"/>
      </w:pPr>
      <w:r>
        <w:t xml:space="preserve">Add code that will search through the list of workflows </w:t>
      </w:r>
      <w:r w:rsidR="009C5C7D">
        <w:t xml:space="preserve">and find any workflows of the selected type.  If any </w:t>
      </w:r>
      <w:r w:rsidR="008F60E7">
        <w:t>exist,</w:t>
      </w:r>
      <w:r w:rsidR="009C5C7D">
        <w:t xml:space="preserve"> find those with an </w:t>
      </w:r>
      <w:r w:rsidR="009C5C7D" w:rsidRPr="00D15BC9">
        <w:rPr>
          <w:b/>
        </w:rPr>
        <w:t>InternalState</w:t>
      </w:r>
      <w:r w:rsidR="009C5C7D">
        <w:t xml:space="preserve"> of </w:t>
      </w:r>
      <w:r w:rsidR="009C5C7D" w:rsidRPr="00D15BC9">
        <w:rPr>
          <w:b/>
        </w:rPr>
        <w:t>Running</w:t>
      </w:r>
      <w:r w:rsidR="009C5C7D">
        <w:t>.</w:t>
      </w:r>
    </w:p>
    <w:p w:rsidR="009C5C7D" w:rsidRDefault="009C5C7D" w:rsidP="009C5C7D">
      <w:pPr>
        <w:pStyle w:val="Heading5"/>
      </w:pPr>
      <w:r>
        <w:t xml:space="preserve">The method </w:t>
      </w:r>
      <w:r w:rsidRPr="00D15BC9">
        <w:rPr>
          <w:b/>
        </w:rPr>
        <w:t>FirstOrDefault</w:t>
      </w:r>
      <w:r>
        <w:t xml:space="preserve"> will return the first </w:t>
      </w:r>
      <w:r w:rsidRPr="00D15BC9">
        <w:rPr>
          <w:b/>
        </w:rPr>
        <w:t>SPWorkflow</w:t>
      </w:r>
      <w:r>
        <w:t xml:space="preserve"> object that matches the criteria in the lambda expression. </w:t>
      </w:r>
      <w:r w:rsidR="004445CC">
        <w:t xml:space="preserve"> Return </w:t>
      </w:r>
      <w:r w:rsidR="004445CC" w:rsidRPr="00017775">
        <w:rPr>
          <w:b/>
        </w:rPr>
        <w:t>null</w:t>
      </w:r>
      <w:r w:rsidR="004445CC">
        <w:t xml:space="preserve"> if no </w:t>
      </w:r>
      <w:r w:rsidR="004445CC" w:rsidRPr="00017775">
        <w:rPr>
          <w:b/>
        </w:rPr>
        <w:t>SPWorkflow</w:t>
      </w:r>
      <w:r w:rsidR="004445CC">
        <w:t xml:space="preserve"> object</w:t>
      </w:r>
      <w:r w:rsidR="00017775">
        <w:t xml:space="preserve"> exists</w:t>
      </w:r>
      <w:r>
        <w:t>.</w:t>
      </w:r>
    </w:p>
    <w:p w:rsidR="009C5C7D" w:rsidRPr="008031A4" w:rsidRDefault="009C5C7D" w:rsidP="00034505">
      <w:pPr>
        <w:pStyle w:val="ExerciseStepLevel2Code"/>
      </w:pPr>
      <w:r w:rsidRPr="008031A4">
        <w:t>// find the first item in the list that matches the condition</w:t>
      </w:r>
    </w:p>
    <w:p w:rsidR="009C5C7D" w:rsidRPr="008031A4" w:rsidRDefault="009C5C7D" w:rsidP="00034505">
      <w:pPr>
        <w:pStyle w:val="ExerciseStepLevel2Code"/>
      </w:pPr>
      <w:r w:rsidRPr="008031A4">
        <w:t>// FirstOrDefault returns null if no item is found</w:t>
      </w:r>
    </w:p>
    <w:p w:rsidR="009C5C7D" w:rsidRPr="008031A4" w:rsidRDefault="009C5C7D" w:rsidP="00034505">
      <w:pPr>
        <w:pStyle w:val="ExerciseStepLevel2Code"/>
      </w:pPr>
      <w:r w:rsidRPr="008031A4">
        <w:t>SPWorkflow workflow = workflows.FirstOrDefault(</w:t>
      </w:r>
    </w:p>
    <w:p w:rsidR="008031A4" w:rsidRPr="008031A4" w:rsidRDefault="009C5C7D" w:rsidP="00034505">
      <w:pPr>
        <w:pStyle w:val="ExerciseStepLevel2Code"/>
      </w:pPr>
      <w:r w:rsidRPr="008031A4">
        <w:t xml:space="preserve">    n =&gt; n.AssociationId == association.Id &amp;&amp; </w:t>
      </w:r>
    </w:p>
    <w:p w:rsidR="009C5C7D" w:rsidRPr="008031A4" w:rsidRDefault="008031A4" w:rsidP="00034505">
      <w:pPr>
        <w:pStyle w:val="ExerciseStepLevel2Code"/>
      </w:pPr>
      <w:r w:rsidRPr="008031A4">
        <w:t xml:space="preserve">    </w:t>
      </w:r>
      <w:r w:rsidR="009C5C7D" w:rsidRPr="008031A4">
        <w:t>n.InternalState == SPWorkflowState.Running);</w:t>
      </w:r>
    </w:p>
    <w:p w:rsidR="009C5C7D" w:rsidRDefault="009C5C7D" w:rsidP="00F50C05">
      <w:pPr>
        <w:pStyle w:val="Heading4"/>
      </w:pPr>
      <w:r>
        <w:t xml:space="preserve">Return </w:t>
      </w:r>
      <w:r w:rsidRPr="00017775">
        <w:rPr>
          <w:b/>
        </w:rPr>
        <w:t>true</w:t>
      </w:r>
      <w:r>
        <w:t xml:space="preserve"> if a </w:t>
      </w:r>
      <w:r w:rsidRPr="00D15BC9">
        <w:rPr>
          <w:b/>
        </w:rPr>
        <w:t>SPWorkflow</w:t>
      </w:r>
      <w:r>
        <w:t xml:space="preserve"> was found, </w:t>
      </w:r>
      <w:r w:rsidRPr="00017775">
        <w:rPr>
          <w:b/>
        </w:rPr>
        <w:t>false</w:t>
      </w:r>
      <w:r>
        <w:t xml:space="preserve"> otherwise.</w:t>
      </w:r>
    </w:p>
    <w:p w:rsidR="009C5C7D" w:rsidRPr="008031A4" w:rsidRDefault="009C5C7D" w:rsidP="00034505">
      <w:pPr>
        <w:pStyle w:val="ExerciseStepLevel2Code"/>
      </w:pPr>
      <w:r w:rsidRPr="008031A4">
        <w:t>// return true if a workflow was found</w:t>
      </w:r>
    </w:p>
    <w:p w:rsidR="009C5C7D" w:rsidRPr="008031A4" w:rsidRDefault="009C5C7D" w:rsidP="00034505">
      <w:pPr>
        <w:pStyle w:val="ExerciseStepLevel2Code"/>
      </w:pPr>
      <w:r w:rsidRPr="008031A4">
        <w:t>return (workflow != null);</w:t>
      </w:r>
    </w:p>
    <w:p w:rsidR="002B417D" w:rsidRDefault="002B417D" w:rsidP="00F50C05">
      <w:pPr>
        <w:pStyle w:val="Heading3"/>
      </w:pPr>
      <w:r>
        <w:t xml:space="preserve">Implement the </w:t>
      </w:r>
      <w:r w:rsidRPr="00F630F6">
        <w:rPr>
          <w:b/>
        </w:rPr>
        <w:t>StartWorkflow</w:t>
      </w:r>
      <w:r>
        <w:t xml:space="preserve"> method that will use the current UI information to start a new instance of a workflow.</w:t>
      </w:r>
    </w:p>
    <w:p w:rsidR="00D15BC9" w:rsidRDefault="00D15BC9" w:rsidP="00F50C05">
      <w:pPr>
        <w:pStyle w:val="Heading4"/>
      </w:pPr>
      <w:r>
        <w:t xml:space="preserve">Locate the </w:t>
      </w:r>
      <w:r w:rsidRPr="009C451F">
        <w:rPr>
          <w:b/>
        </w:rPr>
        <w:t>StartWorkflow</w:t>
      </w:r>
      <w:r>
        <w:t xml:space="preserve"> method and add code that locates the currently selected list item and workflow association.  Cast them to </w:t>
      </w:r>
      <w:r w:rsidR="00786F9B">
        <w:t>a</w:t>
      </w:r>
      <w:r>
        <w:t xml:space="preserve"> </w:t>
      </w:r>
      <w:r w:rsidRPr="009C451F">
        <w:rPr>
          <w:b/>
        </w:rPr>
        <w:t>SPListItem</w:t>
      </w:r>
      <w:r>
        <w:t xml:space="preserve"> and </w:t>
      </w:r>
      <w:r w:rsidRPr="009C451F">
        <w:rPr>
          <w:b/>
        </w:rPr>
        <w:t>SPWorkflo</w:t>
      </w:r>
      <w:r w:rsidR="004063BD" w:rsidRPr="009C451F">
        <w:rPr>
          <w:b/>
        </w:rPr>
        <w:t>w</w:t>
      </w:r>
      <w:r w:rsidRPr="009C451F">
        <w:rPr>
          <w:b/>
        </w:rPr>
        <w:t>Association</w:t>
      </w:r>
      <w:r>
        <w:t xml:space="preserve"> and store them for later.</w:t>
      </w:r>
    </w:p>
    <w:p w:rsidR="009C451F" w:rsidRPr="008031A4" w:rsidRDefault="009C451F" w:rsidP="00034505">
      <w:pPr>
        <w:pStyle w:val="ExerciseStepLevel2Code"/>
      </w:pPr>
      <w:r w:rsidRPr="008031A4">
        <w:t>SPListItem listItem = lstListItems.SelectedItem as SPListItem;</w:t>
      </w:r>
    </w:p>
    <w:p w:rsidR="008031A4" w:rsidRPr="008031A4" w:rsidRDefault="009C451F" w:rsidP="00034505">
      <w:pPr>
        <w:pStyle w:val="ExerciseStepLevel2Code"/>
      </w:pPr>
      <w:r w:rsidRPr="008031A4">
        <w:t xml:space="preserve">SPWorkflowAssociation association = </w:t>
      </w:r>
    </w:p>
    <w:p w:rsidR="009C451F" w:rsidRPr="008031A4" w:rsidRDefault="008031A4" w:rsidP="00034505">
      <w:pPr>
        <w:pStyle w:val="ExerciseStepLevel2Code"/>
      </w:pPr>
      <w:r w:rsidRPr="008031A4">
        <w:t xml:space="preserve">    </w:t>
      </w:r>
      <w:r w:rsidR="009C451F" w:rsidRPr="008031A4">
        <w:t>lstAssociations.SelectedItem as SPWorkflowAssociation;</w:t>
      </w:r>
    </w:p>
    <w:p w:rsidR="00D15BC9" w:rsidRDefault="004063BD" w:rsidP="00F50C05">
      <w:pPr>
        <w:pStyle w:val="Heading4"/>
      </w:pPr>
      <w:r>
        <w:t xml:space="preserve">Use the </w:t>
      </w:r>
      <w:r w:rsidRPr="009C451F">
        <w:rPr>
          <w:b/>
        </w:rPr>
        <w:t>SPWorkflowManager.StartWorkflow</w:t>
      </w:r>
      <w:r>
        <w:t xml:space="preserve"> method to start the workflow.  Use the te</w:t>
      </w:r>
      <w:r w:rsidR="009C451F">
        <w:t xml:space="preserve">xt in </w:t>
      </w:r>
      <w:r w:rsidR="009C451F" w:rsidRPr="009C451F">
        <w:rPr>
          <w:b/>
        </w:rPr>
        <w:t>txtInitiationData.Text</w:t>
      </w:r>
      <w:r w:rsidR="009C451F">
        <w:t xml:space="preserve"> as the </w:t>
      </w:r>
      <w:r w:rsidR="009C451F" w:rsidRPr="009C451F">
        <w:rPr>
          <w:b/>
        </w:rPr>
        <w:t>eventData</w:t>
      </w:r>
      <w:r w:rsidR="009C451F">
        <w:t xml:space="preserve"> to use when starting the workflow.</w:t>
      </w:r>
    </w:p>
    <w:p w:rsidR="009C451F" w:rsidRDefault="009C451F" w:rsidP="009C451F">
      <w:pPr>
        <w:pStyle w:val="Heading5"/>
      </w:pPr>
      <w:r>
        <w:t xml:space="preserve">The last parameter of </w:t>
      </w:r>
      <w:r w:rsidRPr="009C451F">
        <w:rPr>
          <w:b/>
        </w:rPr>
        <w:t>isAutoStart</w:t>
      </w:r>
      <w:r>
        <w:t xml:space="preserve"> tells SharePoint to try to restart the workflow if a problem occurs.  This is </w:t>
      </w:r>
      <w:r w:rsidR="00017775">
        <w:t>important,</w:t>
      </w:r>
      <w:r>
        <w:t xml:space="preserve"> as it will always fail on the first attempt to start since </w:t>
      </w:r>
      <w:r w:rsidR="008F60E7">
        <w:t>it is</w:t>
      </w:r>
      <w:r>
        <w:t xml:space="preserve"> running in our process.  Failure schedules a </w:t>
      </w:r>
      <w:r w:rsidR="00017775">
        <w:t>retry, which</w:t>
      </w:r>
      <w:r>
        <w:t xml:space="preserve"> will work since it will run in SharePoint’s process.</w:t>
      </w:r>
    </w:p>
    <w:p w:rsidR="00017775" w:rsidRPr="008031A4" w:rsidRDefault="009C451F" w:rsidP="00017775">
      <w:pPr>
        <w:pStyle w:val="ExerciseStepLevel2Code"/>
        <w:spacing w:before="120" w:after="120"/>
      </w:pPr>
      <w:r w:rsidRPr="008031A4">
        <w:t>// start the workflow</w:t>
      </w:r>
    </w:p>
    <w:p w:rsidR="008031A4" w:rsidRPr="008031A4" w:rsidRDefault="009C451F" w:rsidP="00017775">
      <w:pPr>
        <w:pStyle w:val="ExerciseStepLevel2Code"/>
        <w:spacing w:before="120" w:after="120"/>
      </w:pPr>
      <w:r w:rsidRPr="008031A4">
        <w:t>m_web.Site.WorkflowManager.StartWorkflow(</w:t>
      </w:r>
    </w:p>
    <w:p w:rsidR="009C451F" w:rsidRPr="008031A4" w:rsidRDefault="008031A4" w:rsidP="00017775">
      <w:pPr>
        <w:pStyle w:val="ExerciseStepLevel2Code"/>
        <w:spacing w:before="120" w:after="120"/>
      </w:pPr>
      <w:r w:rsidRPr="008031A4">
        <w:t xml:space="preserve">    </w:t>
      </w:r>
      <w:r w:rsidR="009C451F" w:rsidRPr="008031A4">
        <w:t>listItem, association, txtInitiationData.Text, true);</w:t>
      </w:r>
    </w:p>
    <w:p w:rsidR="004063BD" w:rsidRDefault="009C451F" w:rsidP="00F50C05">
      <w:pPr>
        <w:pStyle w:val="Heading4"/>
      </w:pPr>
      <w:r>
        <w:t xml:space="preserve">Display a message box indicating the workflow is starting and clear the </w:t>
      </w:r>
      <w:r w:rsidRPr="00017775">
        <w:rPr>
          <w:b/>
        </w:rPr>
        <w:t>initiation data</w:t>
      </w:r>
      <w:r>
        <w:t xml:space="preserve"> text box.</w:t>
      </w:r>
    </w:p>
    <w:p w:rsidR="009C451F" w:rsidRPr="008031A4" w:rsidRDefault="009C451F" w:rsidP="00034505">
      <w:pPr>
        <w:pStyle w:val="ExerciseStepLevel2Code"/>
      </w:pPr>
      <w:r w:rsidRPr="008031A4">
        <w:t>// update the UI to indicate the workflow has started</w:t>
      </w:r>
    </w:p>
    <w:p w:rsidR="009C451F" w:rsidRPr="008031A4" w:rsidRDefault="009C451F" w:rsidP="00034505">
      <w:pPr>
        <w:pStyle w:val="ExerciseStepLevel2Code"/>
      </w:pPr>
      <w:r w:rsidRPr="008031A4">
        <w:t>MessageBox.Show(this, "Workflow started");</w:t>
      </w:r>
    </w:p>
    <w:p w:rsidR="009C451F" w:rsidRPr="008031A4" w:rsidRDefault="009C451F" w:rsidP="00034505">
      <w:pPr>
        <w:pStyle w:val="ExerciseStepLevel2Code"/>
      </w:pPr>
      <w:r w:rsidRPr="008031A4">
        <w:t>txtInitiationData.Text = string.Empty;</w:t>
      </w:r>
    </w:p>
    <w:p w:rsidR="002B417D" w:rsidRDefault="002B417D" w:rsidP="00F50C05">
      <w:pPr>
        <w:pStyle w:val="Heading3"/>
      </w:pPr>
      <w:r>
        <w:t xml:space="preserve">Test the application by starting a new instance of the </w:t>
      </w:r>
      <w:r w:rsidRPr="00F630F6">
        <w:rPr>
          <w:b/>
        </w:rPr>
        <w:t>Quote Approval</w:t>
      </w:r>
      <w:r>
        <w:t xml:space="preserve"> workflow created in the previous exercise.</w:t>
      </w:r>
    </w:p>
    <w:p w:rsidR="008B7D11" w:rsidRDefault="008B7D11" w:rsidP="00F50C05">
      <w:pPr>
        <w:pStyle w:val="Heading4"/>
      </w:pPr>
      <w:r>
        <w:t xml:space="preserve">Start the application using the debugger by selecting </w:t>
      </w:r>
      <w:r w:rsidRPr="008B7D11">
        <w:rPr>
          <w:b/>
        </w:rPr>
        <w:t>Debug -&gt; Start Debugging</w:t>
      </w:r>
      <w:r>
        <w:t xml:space="preserve"> or pressing </w:t>
      </w:r>
      <w:r w:rsidRPr="008B7D11">
        <w:rPr>
          <w:b/>
        </w:rPr>
        <w:t>F5</w:t>
      </w:r>
      <w:r>
        <w:t>.</w:t>
      </w:r>
    </w:p>
    <w:p w:rsidR="008B7D11" w:rsidRDefault="008B7D11" w:rsidP="00F50C05">
      <w:pPr>
        <w:pStyle w:val="Heading4"/>
      </w:pPr>
      <w:r>
        <w:lastRenderedPageBreak/>
        <w:t xml:space="preserve">Switch to the </w:t>
      </w:r>
      <w:r w:rsidRPr="008B7D11">
        <w:rPr>
          <w:b/>
        </w:rPr>
        <w:t>Initiation</w:t>
      </w:r>
      <w:r>
        <w:t xml:space="preserve"> </w:t>
      </w:r>
      <w:r w:rsidR="00017775">
        <w:t>tab, select the Quote list in the Lists dropdown,</w:t>
      </w:r>
      <w:r>
        <w:t xml:space="preserve"> and select </w:t>
      </w:r>
      <w:r w:rsidRPr="008B7D11">
        <w:rPr>
          <w:b/>
        </w:rPr>
        <w:t>Sample Quote.docx</w:t>
      </w:r>
      <w:r>
        <w:t xml:space="preserve"> in the list items drop down list.</w:t>
      </w:r>
    </w:p>
    <w:p w:rsidR="008B7D11" w:rsidRDefault="001D66A4" w:rsidP="001D66A4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1455689" cy="1809750"/>
            <wp:effectExtent l="190500" t="152400" r="163561" b="133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278" cy="18092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7D11" w:rsidRDefault="008B7D11" w:rsidP="00F50C05">
      <w:pPr>
        <w:pStyle w:val="Heading4"/>
      </w:pPr>
      <w:r>
        <w:t xml:space="preserve">In the </w:t>
      </w:r>
      <w:r w:rsidRPr="001B737A">
        <w:rPr>
          <w:b/>
        </w:rPr>
        <w:t>Workflow Association</w:t>
      </w:r>
      <w:r>
        <w:t xml:space="preserve"> drop down list, select </w:t>
      </w:r>
      <w:r w:rsidRPr="001B737A">
        <w:rPr>
          <w:b/>
        </w:rPr>
        <w:t>Quote Approval</w:t>
      </w:r>
      <w:r>
        <w:t>.</w:t>
      </w:r>
    </w:p>
    <w:p w:rsidR="008B7D11" w:rsidRDefault="008B7D11" w:rsidP="00F50C05">
      <w:pPr>
        <w:pStyle w:val="Heading4"/>
      </w:pPr>
      <w:r>
        <w:t xml:space="preserve">Enter the following xml into the initiation data page.  This </w:t>
      </w:r>
      <w:r w:rsidR="00017775">
        <w:t>is</w:t>
      </w:r>
      <w:r>
        <w:t xml:space="preserve"> the initiation data to start an </w:t>
      </w:r>
      <w:r w:rsidRPr="008B7D11">
        <w:rPr>
          <w:b/>
        </w:rPr>
        <w:t>Approval</w:t>
      </w:r>
      <w:r>
        <w:t xml:space="preserve"> workflow.</w:t>
      </w:r>
    </w:p>
    <w:p w:rsidR="008B7D11" w:rsidRPr="008031A4" w:rsidRDefault="008B7D11" w:rsidP="00017775">
      <w:pPr>
        <w:pStyle w:val="ExerciseStepLevel2Code"/>
        <w:spacing w:before="60" w:after="60"/>
      </w:pPr>
      <w:r w:rsidRPr="008031A4">
        <w:t xml:space="preserve">&lt;my:myFields xml:lang="en-us" xmlns:xsi="http://www.w3.org/2001/XMLSchema-instance" xmlns:my="http://schemas.microsoft.com/office/infopath/2003/myXSD"&gt; </w:t>
      </w:r>
    </w:p>
    <w:p w:rsidR="008B7D11" w:rsidRPr="008031A4" w:rsidRDefault="008B7D11" w:rsidP="00017775">
      <w:pPr>
        <w:pStyle w:val="ExerciseStepLevel2Code"/>
        <w:spacing w:before="60" w:after="60"/>
      </w:pPr>
      <w:r w:rsidRPr="008031A4">
        <w:t xml:space="preserve">  &lt;my:Reviewers&gt; </w:t>
      </w:r>
    </w:p>
    <w:p w:rsidR="008B7D11" w:rsidRPr="008031A4" w:rsidRDefault="008B7D11" w:rsidP="00017775">
      <w:pPr>
        <w:pStyle w:val="ExerciseStepLevel2Code"/>
        <w:spacing w:before="60" w:after="60"/>
      </w:pPr>
      <w:r w:rsidRPr="008031A4">
        <w:t xml:space="preserve">    &lt;my:Person&gt; </w:t>
      </w:r>
    </w:p>
    <w:p w:rsidR="008B7D11" w:rsidRPr="008031A4" w:rsidRDefault="008B7D11" w:rsidP="00017775">
      <w:pPr>
        <w:pStyle w:val="ExerciseStepLevel2Code"/>
        <w:spacing w:before="60" w:after="60"/>
      </w:pPr>
      <w:r w:rsidRPr="008031A4">
        <w:t xml:space="preserve">      &lt;my:DisplayName&gt;</w:t>
      </w:r>
      <w:r w:rsidR="00786F9B" w:rsidRPr="00786F9B">
        <w:t xml:space="preserve"> </w:t>
      </w:r>
      <w:r w:rsidR="00786F9B">
        <w:t>LITWAREINC</w:t>
      </w:r>
      <w:r w:rsidR="00786F9B" w:rsidRPr="008031A4">
        <w:t xml:space="preserve"> </w:t>
      </w:r>
      <w:r w:rsidRPr="008031A4">
        <w:t xml:space="preserve">\administrator&lt;/my:DisplayName&gt; </w:t>
      </w:r>
    </w:p>
    <w:p w:rsidR="008B7D11" w:rsidRPr="008031A4" w:rsidRDefault="008B7D11" w:rsidP="00017775">
      <w:pPr>
        <w:pStyle w:val="ExerciseStepLevel2Code"/>
        <w:spacing w:before="60" w:after="60"/>
      </w:pPr>
      <w:r w:rsidRPr="008031A4">
        <w:t xml:space="preserve">      &lt;my:AccountId&gt;</w:t>
      </w:r>
      <w:r w:rsidR="00786F9B">
        <w:t>LITWAREINC</w:t>
      </w:r>
      <w:r w:rsidRPr="008031A4">
        <w:t xml:space="preserve">\administrator&lt;/my:AccountId&gt; </w:t>
      </w:r>
    </w:p>
    <w:p w:rsidR="008B7D11" w:rsidRPr="008031A4" w:rsidRDefault="008B7D11" w:rsidP="00017775">
      <w:pPr>
        <w:pStyle w:val="ExerciseStepLevel2Code"/>
        <w:spacing w:before="60" w:after="60"/>
      </w:pPr>
      <w:r w:rsidRPr="008031A4">
        <w:t xml:space="preserve">      &lt;my:AccountType&gt;User&lt;/my:AccountType&gt; </w:t>
      </w:r>
    </w:p>
    <w:p w:rsidR="008B7D11" w:rsidRPr="008031A4" w:rsidRDefault="008B7D11" w:rsidP="00017775">
      <w:pPr>
        <w:pStyle w:val="ExerciseStepLevel2Code"/>
        <w:spacing w:before="60" w:after="60"/>
      </w:pPr>
      <w:r w:rsidRPr="008031A4">
        <w:t xml:space="preserve">    &lt;/my:Person&gt; </w:t>
      </w:r>
    </w:p>
    <w:p w:rsidR="008B7D11" w:rsidRPr="008031A4" w:rsidRDefault="008B7D11" w:rsidP="00017775">
      <w:pPr>
        <w:pStyle w:val="ExerciseStepLevel2Code"/>
        <w:spacing w:before="60" w:after="60"/>
      </w:pPr>
      <w:r w:rsidRPr="008031A4">
        <w:t xml:space="preserve">  &lt;/my:Reviewers&gt; </w:t>
      </w:r>
    </w:p>
    <w:p w:rsidR="008B7D11" w:rsidRPr="008031A4" w:rsidRDefault="008B7D11" w:rsidP="00017775">
      <w:pPr>
        <w:pStyle w:val="ExerciseStepLevel2Code"/>
        <w:spacing w:before="60" w:after="60"/>
      </w:pPr>
      <w:r w:rsidRPr="008031A4">
        <w:t xml:space="preserve">  &lt;my:CC&gt;&lt;/my:CC&gt; </w:t>
      </w:r>
    </w:p>
    <w:p w:rsidR="008B7D11" w:rsidRPr="008031A4" w:rsidRDefault="008B7D11" w:rsidP="00017775">
      <w:pPr>
        <w:pStyle w:val="ExerciseStepLevel2Code"/>
        <w:spacing w:before="60" w:after="60"/>
      </w:pPr>
      <w:r w:rsidRPr="008031A4">
        <w:t xml:space="preserve">  &lt;my:DueDate xsi:nil="true"&gt;&lt;/my:DueDate&gt; </w:t>
      </w:r>
    </w:p>
    <w:p w:rsidR="008B7D11" w:rsidRPr="008031A4" w:rsidRDefault="008B7D11" w:rsidP="00017775">
      <w:pPr>
        <w:pStyle w:val="ExerciseStepLevel2Code"/>
        <w:spacing w:before="60" w:after="60"/>
      </w:pPr>
      <w:r w:rsidRPr="008031A4">
        <w:t xml:space="preserve">  &lt;my:Description&gt;&lt;/my:Description&gt; </w:t>
      </w:r>
    </w:p>
    <w:p w:rsidR="008B7D11" w:rsidRPr="008031A4" w:rsidRDefault="008B7D11" w:rsidP="00017775">
      <w:pPr>
        <w:pStyle w:val="ExerciseStepLevel2Code"/>
        <w:spacing w:before="60" w:after="60"/>
      </w:pPr>
      <w:r w:rsidRPr="008031A4">
        <w:t xml:space="preserve">  &lt;my:Title&gt;&lt;/my:Title&gt; </w:t>
      </w:r>
    </w:p>
    <w:p w:rsidR="008B7D11" w:rsidRPr="008031A4" w:rsidRDefault="008B7D11" w:rsidP="00017775">
      <w:pPr>
        <w:pStyle w:val="ExerciseStepLevel2Code"/>
        <w:spacing w:before="60" w:after="60"/>
      </w:pPr>
      <w:r w:rsidRPr="008031A4">
        <w:t xml:space="preserve">  &lt;my:DefaultTaskType&gt;1&lt;/my:DefaultTaskType&gt; </w:t>
      </w:r>
    </w:p>
    <w:p w:rsidR="008B7D11" w:rsidRPr="008031A4" w:rsidRDefault="008B7D11" w:rsidP="00017775">
      <w:pPr>
        <w:pStyle w:val="ExerciseStepLevel2Code"/>
        <w:spacing w:before="60" w:after="60"/>
      </w:pPr>
      <w:r w:rsidRPr="008031A4">
        <w:t xml:space="preserve">  &lt;my:CreateTasksInSerial&gt;true&lt;/my:CreateTasksInSerial&gt; </w:t>
      </w:r>
    </w:p>
    <w:p w:rsidR="008B7D11" w:rsidRPr="008031A4" w:rsidRDefault="008B7D11" w:rsidP="00017775">
      <w:pPr>
        <w:pStyle w:val="ExerciseStepLevel2Code"/>
        <w:spacing w:before="60" w:after="60"/>
      </w:pPr>
      <w:r w:rsidRPr="008031A4">
        <w:t xml:space="preserve">  &lt;my:AllowDelegation&gt;true&lt;/my:AllowDelegation&gt; </w:t>
      </w:r>
    </w:p>
    <w:p w:rsidR="008B7D11" w:rsidRPr="008031A4" w:rsidRDefault="008B7D11" w:rsidP="00017775">
      <w:pPr>
        <w:pStyle w:val="ExerciseStepLevel2Code"/>
        <w:spacing w:before="60" w:after="60"/>
      </w:pPr>
      <w:r w:rsidRPr="008031A4">
        <w:t xml:space="preserve">  &lt;my:AllowChangeRequests&gt;true&lt;/my:AllowChangeRequests&gt; </w:t>
      </w:r>
    </w:p>
    <w:p w:rsidR="008B7D11" w:rsidRPr="008031A4" w:rsidRDefault="008B7D11" w:rsidP="00017775">
      <w:pPr>
        <w:pStyle w:val="ExerciseStepLevel2Code"/>
        <w:spacing w:before="60" w:after="60"/>
      </w:pPr>
      <w:r w:rsidRPr="008031A4">
        <w:t xml:space="preserve">  &lt;my:StopOnAnyReject xsi:nil="true"&gt;&lt;/my:StopOnAnyReject&gt; </w:t>
      </w:r>
    </w:p>
    <w:p w:rsidR="008B7D11" w:rsidRPr="008031A4" w:rsidRDefault="008B7D11" w:rsidP="00017775">
      <w:pPr>
        <w:pStyle w:val="ExerciseStepLevel2Code"/>
        <w:spacing w:before="60" w:after="60"/>
      </w:pPr>
      <w:r w:rsidRPr="008031A4">
        <w:t xml:space="preserve">  &lt;my:WantedTasks xsi:nil="true"&gt;&lt;/my:WantedTasks&gt; </w:t>
      </w:r>
    </w:p>
    <w:p w:rsidR="008B7D11" w:rsidRPr="008031A4" w:rsidRDefault="008B7D11" w:rsidP="00017775">
      <w:pPr>
        <w:pStyle w:val="ExerciseStepLevel2Code"/>
        <w:spacing w:before="60" w:after="60"/>
      </w:pPr>
      <w:r w:rsidRPr="008031A4">
        <w:t xml:space="preserve">  &lt;my:SetMetadataOnSuccess&gt;false&lt;/my:SetMetadataOnSuccess&gt; </w:t>
      </w:r>
    </w:p>
    <w:p w:rsidR="008B7D11" w:rsidRPr="008031A4" w:rsidRDefault="008B7D11" w:rsidP="00017775">
      <w:pPr>
        <w:pStyle w:val="ExerciseStepLevel2Code"/>
        <w:spacing w:before="60" w:after="60"/>
      </w:pPr>
      <w:r w:rsidRPr="008031A4">
        <w:t xml:space="preserve">  &lt;my:MetadataSuccessField&gt;&lt;/my:MetadataSuccessField&gt; </w:t>
      </w:r>
    </w:p>
    <w:p w:rsidR="008B7D11" w:rsidRPr="008031A4" w:rsidRDefault="008B7D11" w:rsidP="00017775">
      <w:pPr>
        <w:pStyle w:val="ExerciseStepLevel2Code"/>
        <w:spacing w:before="60" w:after="60"/>
      </w:pPr>
      <w:r w:rsidRPr="008031A4">
        <w:t xml:space="preserve">  &lt;my:MetadataSuccessValue&gt;&lt;/my:MetadataSuccessValue&gt; </w:t>
      </w:r>
    </w:p>
    <w:p w:rsidR="008B7D11" w:rsidRPr="008031A4" w:rsidRDefault="008B7D11" w:rsidP="00017775">
      <w:pPr>
        <w:pStyle w:val="ExerciseStepLevel2Code"/>
        <w:spacing w:before="60" w:after="60"/>
      </w:pPr>
      <w:r w:rsidRPr="008031A4">
        <w:t xml:space="preserve">  &lt;my:ApproveWhenComplete&gt;false&lt;/my:ApproveWhenComplete&gt; </w:t>
      </w:r>
    </w:p>
    <w:p w:rsidR="008B7D11" w:rsidRPr="008031A4" w:rsidRDefault="008B7D11" w:rsidP="00017775">
      <w:pPr>
        <w:pStyle w:val="ExerciseStepLevel2Code"/>
        <w:spacing w:before="60" w:after="60"/>
      </w:pPr>
      <w:r w:rsidRPr="008031A4">
        <w:t xml:space="preserve">  &lt;my:TimePerTaskVal xsi:nil="true"&gt;&lt;/my:TimePerTaskVal&gt; </w:t>
      </w:r>
    </w:p>
    <w:p w:rsidR="008B7D11" w:rsidRPr="008031A4" w:rsidRDefault="008B7D11" w:rsidP="00017775">
      <w:pPr>
        <w:pStyle w:val="ExerciseStepLevel2Code"/>
        <w:spacing w:before="60" w:after="60"/>
      </w:pPr>
      <w:r w:rsidRPr="008031A4">
        <w:t xml:space="preserve">  &lt;my:TimePerTaskType xsi:nil="true"&gt;&lt;/my:TimePerTaskType&gt; </w:t>
      </w:r>
    </w:p>
    <w:p w:rsidR="008B7D11" w:rsidRPr="008031A4" w:rsidRDefault="008B7D11" w:rsidP="00017775">
      <w:pPr>
        <w:pStyle w:val="ExerciseStepLevel2Code"/>
        <w:spacing w:before="60" w:after="60"/>
      </w:pPr>
      <w:r w:rsidRPr="008031A4">
        <w:t xml:space="preserve">  &lt;my:Voting&gt;false&lt;/my:Voting&gt; </w:t>
      </w:r>
    </w:p>
    <w:p w:rsidR="008B7D11" w:rsidRPr="008031A4" w:rsidRDefault="008B7D11" w:rsidP="00017775">
      <w:pPr>
        <w:pStyle w:val="ExerciseStepLevel2Code"/>
        <w:spacing w:before="60" w:after="60"/>
      </w:pPr>
      <w:r w:rsidRPr="008031A4">
        <w:t xml:space="preserve">  &lt;my:MetadataTriggerField&gt;&lt;/my:MetadataTriggerField&gt; </w:t>
      </w:r>
    </w:p>
    <w:p w:rsidR="008B7D11" w:rsidRPr="008031A4" w:rsidRDefault="008B7D11" w:rsidP="00017775">
      <w:pPr>
        <w:pStyle w:val="ExerciseStepLevel2Code"/>
        <w:spacing w:before="60" w:after="60"/>
      </w:pPr>
      <w:r w:rsidRPr="008031A4">
        <w:t xml:space="preserve">  &lt;my:MetadataTriggerValue&gt;&lt;/my:MetadataTriggerValue&gt; </w:t>
      </w:r>
    </w:p>
    <w:p w:rsidR="008B7D11" w:rsidRPr="008031A4" w:rsidRDefault="008B7D11" w:rsidP="00017775">
      <w:pPr>
        <w:pStyle w:val="ExerciseStepLevel2Code"/>
        <w:spacing w:before="60" w:after="60"/>
      </w:pPr>
      <w:r w:rsidRPr="008031A4">
        <w:t xml:space="preserve">  &lt;my:InitLock&gt;false&lt;/my:InitLock&gt; </w:t>
      </w:r>
    </w:p>
    <w:p w:rsidR="008B7D11" w:rsidRPr="008031A4" w:rsidRDefault="008B7D11" w:rsidP="00017775">
      <w:pPr>
        <w:pStyle w:val="ExerciseStepLevel2Code"/>
        <w:spacing w:before="60" w:after="60"/>
      </w:pPr>
      <w:r w:rsidRPr="008031A4">
        <w:t xml:space="preserve">  &lt;my:MetadataStop&gt;false&lt;/my:MetadataStop&gt; </w:t>
      </w:r>
    </w:p>
    <w:p w:rsidR="008B7D11" w:rsidRPr="008031A4" w:rsidRDefault="008B7D11" w:rsidP="00017775">
      <w:pPr>
        <w:pStyle w:val="ExerciseStepLevel2Code"/>
        <w:spacing w:before="60" w:after="60"/>
      </w:pPr>
      <w:r w:rsidRPr="008031A4">
        <w:t xml:space="preserve">  &lt;my:ItemChangeStop&gt;false&lt;/my:ItemChangeStop&gt; </w:t>
      </w:r>
    </w:p>
    <w:p w:rsidR="008B7D11" w:rsidRPr="008031A4" w:rsidRDefault="008B7D11" w:rsidP="00017775">
      <w:pPr>
        <w:pStyle w:val="ExerciseStepLevel2Code"/>
        <w:spacing w:before="60" w:after="60"/>
      </w:pPr>
      <w:r w:rsidRPr="008031A4">
        <w:t xml:space="preserve">  &lt;my:GroupTasks&gt;false&lt;/my:GroupTasks&gt; </w:t>
      </w:r>
    </w:p>
    <w:p w:rsidR="008B7D11" w:rsidRPr="008031A4" w:rsidRDefault="008B7D11" w:rsidP="00017775">
      <w:pPr>
        <w:pStyle w:val="ExerciseStepLevel2Code"/>
        <w:spacing w:before="60" w:after="60"/>
      </w:pPr>
      <w:r w:rsidRPr="008031A4">
        <w:t>&lt;/my:myFields&gt;</w:t>
      </w:r>
    </w:p>
    <w:p w:rsidR="008B7D11" w:rsidRDefault="008B7D11" w:rsidP="00F50C05">
      <w:pPr>
        <w:pStyle w:val="Heading4"/>
      </w:pPr>
      <w:r>
        <w:lastRenderedPageBreak/>
        <w:t xml:space="preserve">Click the </w:t>
      </w:r>
      <w:r w:rsidRPr="00161E10">
        <w:rPr>
          <w:b/>
        </w:rPr>
        <w:t>Start</w:t>
      </w:r>
      <w:r>
        <w:t xml:space="preserve"> button to start the workflow.  The starting of the workflow will silently fail and SharePoint will automatically retry.  This process may take up to 5 minutes.</w:t>
      </w:r>
    </w:p>
    <w:p w:rsidR="008B7D11" w:rsidRDefault="001D66A4" w:rsidP="001D66A4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2438604" cy="3031998"/>
            <wp:effectExtent l="190500" t="152400" r="171246" b="130302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41" cy="30317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7D11" w:rsidRDefault="008B7D11" w:rsidP="00F50C05">
      <w:pPr>
        <w:pStyle w:val="Heading4"/>
      </w:pPr>
      <w:r>
        <w:t xml:space="preserve">In </w:t>
      </w:r>
      <w:r w:rsidRPr="00017775">
        <w:rPr>
          <w:b/>
        </w:rPr>
        <w:t>Internet Explorer</w:t>
      </w:r>
      <w:r>
        <w:t xml:space="preserve">, browse to the </w:t>
      </w:r>
      <w:r w:rsidRPr="00161E10">
        <w:rPr>
          <w:b/>
        </w:rPr>
        <w:t>Quotes</w:t>
      </w:r>
      <w:r>
        <w:t xml:space="preserve"> list and check the status of the workflow on the </w:t>
      </w:r>
      <w:r w:rsidRPr="00161E10">
        <w:rPr>
          <w:b/>
        </w:rPr>
        <w:t>Sample Quote</w:t>
      </w:r>
      <w:r>
        <w:t xml:space="preserve"> document.  </w:t>
      </w:r>
      <w:r w:rsidR="00017775">
        <w:t xml:space="preserve">Most likely, the value will be </w:t>
      </w:r>
      <w:r w:rsidRPr="00161E10">
        <w:rPr>
          <w:b/>
        </w:rPr>
        <w:t>Startin</w:t>
      </w:r>
      <w:r w:rsidR="00017775">
        <w:rPr>
          <w:b/>
        </w:rPr>
        <w:t>g</w:t>
      </w:r>
      <w:r>
        <w:t xml:space="preserve">, when it changes to </w:t>
      </w:r>
      <w:r w:rsidRPr="00161E10">
        <w:rPr>
          <w:b/>
        </w:rPr>
        <w:t>In Progress</w:t>
      </w:r>
      <w:r>
        <w:t>, the workflow is running.</w:t>
      </w:r>
    </w:p>
    <w:p w:rsidR="008B7D11" w:rsidRDefault="00DC7AAC" w:rsidP="005C7FAB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5943600" cy="1019175"/>
            <wp:effectExtent l="190500" t="152400" r="171450" b="1428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2591" w:rsidRDefault="009B6371" w:rsidP="00181128">
      <w:pPr>
        <w:pStyle w:val="Heading2"/>
      </w:pPr>
      <w:r w:rsidRPr="000F266A">
        <w:t>Exercise 3</w:t>
      </w:r>
      <w:r w:rsidR="00CD2591">
        <w:t xml:space="preserve">: </w:t>
      </w:r>
      <w:r w:rsidR="00D92C84">
        <w:t>Viewing Current Workflow Instances</w:t>
      </w:r>
    </w:p>
    <w:p w:rsidR="00627B34" w:rsidRPr="00410C4F" w:rsidRDefault="00013C29" w:rsidP="00410C4F">
      <w:pPr>
        <w:pStyle w:val="Heading3"/>
        <w:numPr>
          <w:ilvl w:val="0"/>
          <w:numId w:val="40"/>
        </w:numPr>
        <w:ind w:left="360"/>
      </w:pPr>
      <w:r w:rsidRPr="00410C4F">
        <w:t xml:space="preserve">Connect the </w:t>
      </w:r>
      <w:r w:rsidRPr="00786F9B">
        <w:rPr>
          <w:b/>
        </w:rPr>
        <w:t>Workflow</w:t>
      </w:r>
      <w:r w:rsidR="00F630F6" w:rsidRPr="00410C4F">
        <w:t xml:space="preserve"> </w:t>
      </w:r>
      <w:r w:rsidRPr="00410C4F">
        <w:t>use</w:t>
      </w:r>
      <w:r w:rsidR="00F630F6" w:rsidRPr="00410C4F">
        <w:t>r</w:t>
      </w:r>
      <w:r w:rsidRPr="00410C4F">
        <w:t xml:space="preserve"> control to the </w:t>
      </w:r>
      <w:r w:rsidRPr="00410C4F">
        <w:rPr>
          <w:b/>
        </w:rPr>
        <w:t>MainForm</w:t>
      </w:r>
      <w:r w:rsidRPr="00410C4F">
        <w:t xml:space="preserve"> object.</w:t>
      </w:r>
    </w:p>
    <w:p w:rsidR="00BB0234" w:rsidRDefault="00BB0234" w:rsidP="00F50C05">
      <w:pPr>
        <w:pStyle w:val="Heading4"/>
      </w:pPr>
      <w:r>
        <w:t xml:space="preserve">Open the code for the </w:t>
      </w:r>
      <w:r w:rsidRPr="006D445E">
        <w:rPr>
          <w:b/>
        </w:rPr>
        <w:t>MainForm.cs</w:t>
      </w:r>
      <w:r>
        <w:t xml:space="preserve"> class by right clicking it in the </w:t>
      </w:r>
      <w:r w:rsidRPr="006D445E">
        <w:rPr>
          <w:b/>
        </w:rPr>
        <w:t>Solution Explorer</w:t>
      </w:r>
      <w:r>
        <w:t xml:space="preserve"> and choosing </w:t>
      </w:r>
      <w:r w:rsidRPr="006D445E">
        <w:rPr>
          <w:b/>
        </w:rPr>
        <w:t>View Code</w:t>
      </w:r>
      <w:r>
        <w:t>.</w:t>
      </w:r>
    </w:p>
    <w:p w:rsidR="00BB0234" w:rsidRDefault="00BB0234" w:rsidP="00F50C05">
      <w:pPr>
        <w:pStyle w:val="Heading4"/>
      </w:pPr>
      <w:r>
        <w:t xml:space="preserve">In the </w:t>
      </w:r>
      <w:r w:rsidRPr="006D445E">
        <w:rPr>
          <w:b/>
        </w:rPr>
        <w:t>MainForm_Load</w:t>
      </w:r>
      <w:r>
        <w:t xml:space="preserve"> method, add the code that will provide the </w:t>
      </w:r>
      <w:r w:rsidRPr="006D445E">
        <w:rPr>
          <w:b/>
        </w:rPr>
        <w:t>ctl</w:t>
      </w:r>
      <w:r>
        <w:rPr>
          <w:b/>
        </w:rPr>
        <w:t>Workflow</w:t>
      </w:r>
      <w:r>
        <w:t xml:space="preserve"> object with the </w:t>
      </w:r>
      <w:r w:rsidRPr="006D445E">
        <w:rPr>
          <w:b/>
        </w:rPr>
        <w:t>SPWeb</w:t>
      </w:r>
      <w:r>
        <w:t xml:space="preserve"> object just created.</w:t>
      </w:r>
    </w:p>
    <w:p w:rsidR="00017775" w:rsidRPr="008031A4" w:rsidRDefault="00BB0234" w:rsidP="00017775">
      <w:pPr>
        <w:pStyle w:val="ExerciseStepLevel2Code"/>
      </w:pPr>
      <w:r w:rsidRPr="008031A4">
        <w:t>ctlWorkflow.Initialize(m_web);</w:t>
      </w:r>
    </w:p>
    <w:p w:rsidR="00013C29" w:rsidRDefault="00013C29" w:rsidP="00F50C05">
      <w:pPr>
        <w:pStyle w:val="Heading3"/>
      </w:pPr>
      <w:r>
        <w:t xml:space="preserve">Use the </w:t>
      </w:r>
      <w:r w:rsidRPr="00F630F6">
        <w:rPr>
          <w:b/>
        </w:rPr>
        <w:t>SPWeb</w:t>
      </w:r>
      <w:r>
        <w:t xml:space="preserve"> object to initialize the UI of the workflow user control.</w:t>
      </w:r>
    </w:p>
    <w:p w:rsidR="001D1E3B" w:rsidRDefault="001D1E3B" w:rsidP="00F50C05">
      <w:pPr>
        <w:pStyle w:val="Heading4"/>
      </w:pPr>
      <w:r>
        <w:t xml:space="preserve">Open the code for the </w:t>
      </w:r>
      <w:r>
        <w:rPr>
          <w:b/>
        </w:rPr>
        <w:t>Workflow</w:t>
      </w:r>
      <w:r w:rsidRPr="0027097F">
        <w:rPr>
          <w:b/>
        </w:rPr>
        <w:t>.cs</w:t>
      </w:r>
      <w:r>
        <w:t xml:space="preserve"> class by right clicking it in the </w:t>
      </w:r>
      <w:r w:rsidRPr="0027097F">
        <w:rPr>
          <w:b/>
        </w:rPr>
        <w:t>Solution Explorer</w:t>
      </w:r>
      <w:r>
        <w:t xml:space="preserve"> and choosing </w:t>
      </w:r>
      <w:r w:rsidRPr="0027097F">
        <w:rPr>
          <w:b/>
        </w:rPr>
        <w:t>View Code</w:t>
      </w:r>
      <w:r w:rsidRPr="0027097F">
        <w:t>.</w:t>
      </w:r>
    </w:p>
    <w:p w:rsidR="001D1E3B" w:rsidRDefault="001D1E3B" w:rsidP="00F50C05">
      <w:pPr>
        <w:pStyle w:val="Heading4"/>
      </w:pPr>
      <w:r>
        <w:t xml:space="preserve">In the </w:t>
      </w:r>
      <w:r>
        <w:rPr>
          <w:b/>
        </w:rPr>
        <w:t>Workflow</w:t>
      </w:r>
      <w:r>
        <w:t xml:space="preserve"> class, add a private field to store the </w:t>
      </w:r>
      <w:r w:rsidRPr="001D6923">
        <w:rPr>
          <w:b/>
        </w:rPr>
        <w:t>SPWeb</w:t>
      </w:r>
      <w:r>
        <w:t xml:space="preserve"> object needed to store the state of the user interface.</w:t>
      </w:r>
    </w:p>
    <w:p w:rsidR="001D1E3B" w:rsidRPr="008031A4" w:rsidRDefault="001D1E3B" w:rsidP="00034505">
      <w:pPr>
        <w:pStyle w:val="ExerciseStepLevel2Code"/>
      </w:pPr>
      <w:r w:rsidRPr="008031A4">
        <w:lastRenderedPageBreak/>
        <w:t>private SPWeb m_web;</w:t>
      </w:r>
    </w:p>
    <w:p w:rsidR="001D1E3B" w:rsidRDefault="001D1E3B" w:rsidP="00F50C05">
      <w:pPr>
        <w:pStyle w:val="Heading4"/>
      </w:pPr>
      <w:r>
        <w:t xml:space="preserve">Locate the </w:t>
      </w:r>
      <w:r w:rsidRPr="001D6923">
        <w:rPr>
          <w:b/>
        </w:rPr>
        <w:t>Initialize</w:t>
      </w:r>
      <w:r>
        <w:t xml:space="preserve"> method and store the </w:t>
      </w:r>
      <w:r w:rsidRPr="001D6923">
        <w:rPr>
          <w:b/>
        </w:rPr>
        <w:t>SPWeb</w:t>
      </w:r>
      <w:r>
        <w:t xml:space="preserve"> parameter in the </w:t>
      </w:r>
      <w:r w:rsidRPr="001D6923">
        <w:rPr>
          <w:b/>
        </w:rPr>
        <w:t>m_web</w:t>
      </w:r>
      <w:r>
        <w:t xml:space="preserve"> private field.</w:t>
      </w:r>
    </w:p>
    <w:p w:rsidR="001D1E3B" w:rsidRPr="008031A4" w:rsidRDefault="001D1E3B" w:rsidP="00034505">
      <w:pPr>
        <w:pStyle w:val="ExerciseStepLevel2Code"/>
      </w:pPr>
      <w:r w:rsidRPr="008031A4">
        <w:t>m_web = web;</w:t>
      </w:r>
    </w:p>
    <w:p w:rsidR="001D1E3B" w:rsidRDefault="001D1E3B" w:rsidP="00F50C05">
      <w:pPr>
        <w:pStyle w:val="Heading4"/>
      </w:pPr>
      <w:r>
        <w:t xml:space="preserve">Populate the </w:t>
      </w:r>
      <w:r w:rsidRPr="001D6923">
        <w:rPr>
          <w:b/>
        </w:rPr>
        <w:t>Lists</w:t>
      </w:r>
      <w:r>
        <w:t xml:space="preserve"> combo box using the </w:t>
      </w:r>
      <w:r w:rsidRPr="001D6923">
        <w:rPr>
          <w:b/>
        </w:rPr>
        <w:t>SPWeb.Lists</w:t>
      </w:r>
      <w:r>
        <w:t xml:space="preserve"> collection and the </w:t>
      </w:r>
      <w:r w:rsidRPr="001D6923">
        <w:rPr>
          <w:b/>
        </w:rPr>
        <w:t>PopulateComboBox</w:t>
      </w:r>
      <w:r>
        <w:t xml:space="preserve"> helper method.</w:t>
      </w:r>
    </w:p>
    <w:p w:rsidR="001D1E3B" w:rsidRPr="008031A4" w:rsidRDefault="001D1E3B" w:rsidP="00034505">
      <w:pPr>
        <w:pStyle w:val="ExerciseStepLevel2Code"/>
      </w:pPr>
      <w:r w:rsidRPr="008031A4">
        <w:t>PopulateComboBox(m_web.Lists, lstWebLists);</w:t>
      </w:r>
    </w:p>
    <w:p w:rsidR="00013C29" w:rsidRDefault="00013C29" w:rsidP="00F50C05">
      <w:pPr>
        <w:pStyle w:val="Heading3"/>
      </w:pPr>
      <w:r>
        <w:t xml:space="preserve">Implement the </w:t>
      </w:r>
      <w:r w:rsidRPr="00F630F6">
        <w:rPr>
          <w:b/>
        </w:rPr>
        <w:t>PopulateListItems</w:t>
      </w:r>
      <w:r>
        <w:t xml:space="preserve"> method that will populate the list items drop down list based on the currently selected list.</w:t>
      </w:r>
    </w:p>
    <w:p w:rsidR="00AB7A54" w:rsidRDefault="00AB7A54" w:rsidP="00F50C05">
      <w:pPr>
        <w:pStyle w:val="Heading4"/>
      </w:pPr>
      <w:r>
        <w:t xml:space="preserve">Locate the </w:t>
      </w:r>
      <w:r w:rsidRPr="000A60AC">
        <w:rPr>
          <w:b/>
        </w:rPr>
        <w:t>PopulateListItems</w:t>
      </w:r>
      <w:r>
        <w:t xml:space="preserve"> method and populate the </w:t>
      </w:r>
      <w:r w:rsidRPr="000A60AC">
        <w:rPr>
          <w:b/>
        </w:rPr>
        <w:t>lstListItems</w:t>
      </w:r>
      <w:r>
        <w:t xml:space="preserve"> drop down list using the </w:t>
      </w:r>
      <w:r w:rsidRPr="000A60AC">
        <w:rPr>
          <w:b/>
        </w:rPr>
        <w:t>PopulateComboBox</w:t>
      </w:r>
      <w:r>
        <w:t xml:space="preserve"> method and the Items collection of the current list.</w:t>
      </w:r>
    </w:p>
    <w:p w:rsidR="00AB7A54" w:rsidRPr="008031A4" w:rsidRDefault="00AB7A54" w:rsidP="00034505">
      <w:pPr>
        <w:pStyle w:val="ExerciseStepLevel2Code"/>
      </w:pPr>
      <w:r w:rsidRPr="008031A4">
        <w:t>PopulateComboBox(list.Items, lstListItems);</w:t>
      </w:r>
    </w:p>
    <w:p w:rsidR="00013C29" w:rsidRDefault="00013C29" w:rsidP="00F50C05">
      <w:pPr>
        <w:pStyle w:val="Heading3"/>
      </w:pPr>
      <w:r>
        <w:t xml:space="preserve">Implement the </w:t>
      </w:r>
      <w:r w:rsidRPr="00F630F6">
        <w:rPr>
          <w:b/>
        </w:rPr>
        <w:t>PopulateWorkflows</w:t>
      </w:r>
      <w:r>
        <w:t xml:space="preserve"> method that will populate the workflows drop down list based on the currently selected list item.</w:t>
      </w:r>
    </w:p>
    <w:p w:rsidR="00AB7A54" w:rsidRDefault="00AB7A54" w:rsidP="00F50C05">
      <w:pPr>
        <w:pStyle w:val="Heading4"/>
      </w:pPr>
      <w:r>
        <w:t xml:space="preserve">Locate the </w:t>
      </w:r>
      <w:r w:rsidRPr="000A60AC">
        <w:rPr>
          <w:b/>
        </w:rPr>
        <w:t>PopulateWorkflows</w:t>
      </w:r>
      <w:r w:rsidR="000A60AC">
        <w:t xml:space="preserve"> </w:t>
      </w:r>
      <w:r>
        <w:t xml:space="preserve">method and populate the </w:t>
      </w:r>
      <w:r w:rsidRPr="000A60AC">
        <w:rPr>
          <w:b/>
        </w:rPr>
        <w:t>lstAssociations</w:t>
      </w:r>
      <w:r>
        <w:t xml:space="preserve"> drop down list using the </w:t>
      </w:r>
      <w:r w:rsidRPr="000A60AC">
        <w:rPr>
          <w:b/>
        </w:rPr>
        <w:t>PopulateComboBox</w:t>
      </w:r>
      <w:r>
        <w:t xml:space="preserve"> method and the </w:t>
      </w:r>
      <w:r w:rsidRPr="008F60E7">
        <w:rPr>
          <w:b/>
        </w:rPr>
        <w:t>Workflows</w:t>
      </w:r>
      <w:r>
        <w:t xml:space="preserve"> collection of the current list item.</w:t>
      </w:r>
    </w:p>
    <w:p w:rsidR="00AB7A54" w:rsidRPr="008031A4" w:rsidRDefault="00AB7A54" w:rsidP="00034505">
      <w:pPr>
        <w:pStyle w:val="ExerciseStepLevel2Code"/>
      </w:pPr>
      <w:r w:rsidRPr="008031A4">
        <w:t>PopulateComboBox(listItem.Workflows, lstAssociations);</w:t>
      </w:r>
    </w:p>
    <w:p w:rsidR="00013C29" w:rsidRDefault="00013C29" w:rsidP="00F50C05">
      <w:pPr>
        <w:pStyle w:val="Heading3"/>
      </w:pPr>
      <w:r>
        <w:t xml:space="preserve">Implement the </w:t>
      </w:r>
      <w:r w:rsidRPr="00F630F6">
        <w:rPr>
          <w:b/>
        </w:rPr>
        <w:t>DisplayWorkflow</w:t>
      </w:r>
      <w:r>
        <w:t xml:space="preserve"> method that will use the currently selected workflow to populate the workflow details UI.</w:t>
      </w:r>
    </w:p>
    <w:p w:rsidR="00AB7A54" w:rsidRDefault="00AB7A54" w:rsidP="00F50C05">
      <w:pPr>
        <w:pStyle w:val="Heading4"/>
      </w:pPr>
      <w:r>
        <w:t xml:space="preserve">Locate the </w:t>
      </w:r>
      <w:r w:rsidRPr="00AB7A54">
        <w:rPr>
          <w:b/>
        </w:rPr>
        <w:t>DisplayWorkflow</w:t>
      </w:r>
      <w:r>
        <w:t xml:space="preserve"> method and use current </w:t>
      </w:r>
      <w:r w:rsidRPr="00AB7A54">
        <w:rPr>
          <w:b/>
        </w:rPr>
        <w:t>SPWorkflow</w:t>
      </w:r>
      <w:r>
        <w:t xml:space="preserve"> object to initialize the initiator, started, and workflow state UI controls.</w:t>
      </w:r>
    </w:p>
    <w:p w:rsidR="00AB7A54" w:rsidRPr="008031A4" w:rsidRDefault="00AB7A54" w:rsidP="00034505">
      <w:pPr>
        <w:pStyle w:val="ExerciseStepLevel2Code"/>
      </w:pPr>
      <w:r w:rsidRPr="008031A4">
        <w:t>// setup the workflow state UI</w:t>
      </w:r>
    </w:p>
    <w:p w:rsidR="00AB7A54" w:rsidRPr="008031A4" w:rsidRDefault="00AB7A54" w:rsidP="00034505">
      <w:pPr>
        <w:pStyle w:val="ExerciseStepLevel2Code"/>
      </w:pPr>
      <w:r w:rsidRPr="008031A4">
        <w:t>txtInitiator.Text = workflow.AuthorUser.Name;</w:t>
      </w:r>
    </w:p>
    <w:p w:rsidR="00AB7A54" w:rsidRPr="008031A4" w:rsidRDefault="00AB7A54" w:rsidP="00034505">
      <w:pPr>
        <w:pStyle w:val="ExerciseStepLevel2Code"/>
      </w:pPr>
      <w:r w:rsidRPr="008031A4">
        <w:t>txtStarted.Text = workflow.Created.ToString();</w:t>
      </w:r>
    </w:p>
    <w:p w:rsidR="00AB7A54" w:rsidRPr="008031A4" w:rsidRDefault="00AB7A54" w:rsidP="00034505">
      <w:pPr>
        <w:pStyle w:val="ExerciseStepLevel2Code"/>
      </w:pPr>
      <w:r w:rsidRPr="008031A4">
        <w:t>txtWorkflowState.Text = workflow.InternalState.ToString();</w:t>
      </w:r>
    </w:p>
    <w:p w:rsidR="00AB7A54" w:rsidRDefault="00AB7A54" w:rsidP="00F50C05">
      <w:pPr>
        <w:pStyle w:val="Heading4"/>
      </w:pPr>
      <w:r>
        <w:t xml:space="preserve">Add the code to populate the </w:t>
      </w:r>
      <w:r w:rsidRPr="00AB7A54">
        <w:rPr>
          <w:b/>
        </w:rPr>
        <w:t>lstModifications</w:t>
      </w:r>
      <w:r>
        <w:t xml:space="preserve"> drop down list using the </w:t>
      </w:r>
      <w:r w:rsidRPr="00AB7A54">
        <w:rPr>
          <w:b/>
        </w:rPr>
        <w:t>PopulateListBox</w:t>
      </w:r>
      <w:r>
        <w:t xml:space="preserve"> and the </w:t>
      </w:r>
      <w:r w:rsidRPr="00E662D5">
        <w:rPr>
          <w:b/>
        </w:rPr>
        <w:t>Modifications</w:t>
      </w:r>
      <w:r>
        <w:t xml:space="preserve"> collection of the current workflow.</w:t>
      </w:r>
    </w:p>
    <w:p w:rsidR="00AB7A54" w:rsidRPr="008031A4" w:rsidRDefault="00AB7A54" w:rsidP="00034505">
      <w:pPr>
        <w:pStyle w:val="ExerciseStepLevel2Code"/>
      </w:pPr>
      <w:r w:rsidRPr="008031A4">
        <w:t>// populate the list of modifications</w:t>
      </w:r>
    </w:p>
    <w:p w:rsidR="00AB7A54" w:rsidRPr="008031A4" w:rsidRDefault="00AB7A54" w:rsidP="00034505">
      <w:pPr>
        <w:pStyle w:val="ExerciseStepLevel2Code"/>
      </w:pPr>
      <w:r w:rsidRPr="008031A4">
        <w:t>PopulateListBox(workflow.Modifications, lstModifications);</w:t>
      </w:r>
    </w:p>
    <w:p w:rsidR="00AB7A54" w:rsidRDefault="00AB7A54" w:rsidP="00F50C05">
      <w:pPr>
        <w:pStyle w:val="Heading4"/>
      </w:pPr>
      <w:r>
        <w:t xml:space="preserve">Use the </w:t>
      </w:r>
      <w:r w:rsidRPr="00AB7A54">
        <w:rPr>
          <w:b/>
        </w:rPr>
        <w:t>SPWorkflowManager.GetItemTasks</w:t>
      </w:r>
      <w:r>
        <w:t xml:space="preserve"> method to retrieve the tasks for the current workflow.  </w:t>
      </w:r>
      <w:r w:rsidR="00C33CD6">
        <w:t>You will</w:t>
      </w:r>
      <w:r>
        <w:t xml:space="preserve"> need to provide the </w:t>
      </w:r>
      <w:r w:rsidRPr="00AB7A54">
        <w:rPr>
          <w:b/>
        </w:rPr>
        <w:t>SPListItem</w:t>
      </w:r>
      <w:r>
        <w:t xml:space="preserve"> object the workflow attached to and the </w:t>
      </w:r>
      <w:r w:rsidRPr="00AB7A54">
        <w:rPr>
          <w:b/>
        </w:rPr>
        <w:t>SPWorkflowFilter</w:t>
      </w:r>
      <w:r>
        <w:t xml:space="preserve"> object associated with the current </w:t>
      </w:r>
      <w:r w:rsidRPr="00AB7A54">
        <w:rPr>
          <w:b/>
        </w:rPr>
        <w:t>SPWorkflow</w:t>
      </w:r>
      <w:r>
        <w:t>.</w:t>
      </w:r>
    </w:p>
    <w:p w:rsidR="00AB7A54" w:rsidRPr="008031A4" w:rsidRDefault="00AB7A54" w:rsidP="00034505">
      <w:pPr>
        <w:pStyle w:val="ExerciseStepLevel2Code"/>
      </w:pPr>
      <w:r w:rsidRPr="008031A4">
        <w:t>// populate the list of tasks</w:t>
      </w:r>
    </w:p>
    <w:p w:rsidR="008031A4" w:rsidRPr="008031A4" w:rsidRDefault="00AB7A54" w:rsidP="00034505">
      <w:pPr>
        <w:pStyle w:val="ExerciseStepLevel2Code"/>
      </w:pPr>
      <w:r w:rsidRPr="008031A4">
        <w:t xml:space="preserve">SPWorkflowTaskCollection tasks = </w:t>
      </w:r>
    </w:p>
    <w:p w:rsidR="008031A4" w:rsidRPr="008031A4" w:rsidRDefault="008031A4" w:rsidP="00034505">
      <w:pPr>
        <w:pStyle w:val="ExerciseStepLevel2Code"/>
      </w:pPr>
      <w:r w:rsidRPr="008031A4">
        <w:t xml:space="preserve">    </w:t>
      </w:r>
      <w:r w:rsidR="00AB7A54" w:rsidRPr="008031A4">
        <w:t>m_web.Site.WorkflowManager.GetItemTasks(</w:t>
      </w:r>
    </w:p>
    <w:p w:rsidR="00AB7A54" w:rsidRPr="008031A4" w:rsidRDefault="008031A4" w:rsidP="00034505">
      <w:pPr>
        <w:pStyle w:val="ExerciseStepLevel2Code"/>
      </w:pPr>
      <w:r w:rsidRPr="008031A4">
        <w:t xml:space="preserve">        </w:t>
      </w:r>
      <w:r w:rsidR="00AB7A54" w:rsidRPr="008031A4">
        <w:t>workflow.ParentItem, workflow.TaskFilter);</w:t>
      </w:r>
    </w:p>
    <w:p w:rsidR="00AB7A54" w:rsidRDefault="00AB7A54" w:rsidP="00F50C05">
      <w:pPr>
        <w:pStyle w:val="Heading4"/>
      </w:pPr>
      <w:r>
        <w:t xml:space="preserve">Using the retrieved </w:t>
      </w:r>
      <w:r w:rsidRPr="00AB7A54">
        <w:rPr>
          <w:b/>
        </w:rPr>
        <w:t>SPWorkflowTaskCollection</w:t>
      </w:r>
      <w:r>
        <w:t xml:space="preserve">, populate the </w:t>
      </w:r>
      <w:r w:rsidRPr="00AB7A54">
        <w:rPr>
          <w:b/>
        </w:rPr>
        <w:t>lstTasks</w:t>
      </w:r>
      <w:r>
        <w:t xml:space="preserve"> drop down list using the </w:t>
      </w:r>
      <w:r w:rsidRPr="00AB7A54">
        <w:rPr>
          <w:b/>
        </w:rPr>
        <w:t>PopulateListBox</w:t>
      </w:r>
      <w:r>
        <w:t xml:space="preserve"> method.</w:t>
      </w:r>
    </w:p>
    <w:p w:rsidR="00AB7A54" w:rsidRPr="008031A4" w:rsidRDefault="00AB7A54" w:rsidP="00034505">
      <w:pPr>
        <w:pStyle w:val="ExerciseStepLevel2Code"/>
      </w:pPr>
      <w:r w:rsidRPr="008031A4">
        <w:t>PopulateListBox(tasks, lstTasks);</w:t>
      </w:r>
    </w:p>
    <w:p w:rsidR="00013C29" w:rsidRDefault="00013C29" w:rsidP="00F50C05">
      <w:pPr>
        <w:pStyle w:val="Heading3"/>
      </w:pPr>
      <w:r>
        <w:lastRenderedPageBreak/>
        <w:t xml:space="preserve">Implement the </w:t>
      </w:r>
      <w:r w:rsidRPr="00F630F6">
        <w:rPr>
          <w:b/>
        </w:rPr>
        <w:t>LookupModificationName</w:t>
      </w:r>
      <w:r>
        <w:t xml:space="preserve"> method that will convert a </w:t>
      </w:r>
      <w:r w:rsidRPr="00F630F6">
        <w:rPr>
          <w:b/>
        </w:rPr>
        <w:t>SPWorkflowModification</w:t>
      </w:r>
      <w:r>
        <w:t xml:space="preserve"> object into a </w:t>
      </w:r>
      <w:r w:rsidR="002E05F2">
        <w:t>user-friendly</w:t>
      </w:r>
      <w:r>
        <w:t xml:space="preserve"> string using the </w:t>
      </w:r>
      <w:r w:rsidRPr="00F630F6">
        <w:rPr>
          <w:b/>
        </w:rPr>
        <w:t>SPWorkflowTemplate’s</w:t>
      </w:r>
      <w:r>
        <w:t xml:space="preserve"> metadata collection.</w:t>
      </w:r>
    </w:p>
    <w:p w:rsidR="00736BB3" w:rsidRDefault="00736BB3" w:rsidP="00F50C05">
      <w:pPr>
        <w:pStyle w:val="Heading4"/>
      </w:pPr>
      <w:r>
        <w:t xml:space="preserve">Locate the </w:t>
      </w:r>
      <w:r w:rsidRPr="000A60AC">
        <w:rPr>
          <w:b/>
        </w:rPr>
        <w:t>LookupModificationname</w:t>
      </w:r>
      <w:r>
        <w:t xml:space="preserve"> method and add the code that formats the </w:t>
      </w:r>
      <w:r w:rsidRPr="000A60AC">
        <w:rPr>
          <w:b/>
        </w:rPr>
        <w:t>SPWorkflowModification’s</w:t>
      </w:r>
      <w:r>
        <w:t xml:space="preserve"> </w:t>
      </w:r>
      <w:r w:rsidRPr="000A60AC">
        <w:rPr>
          <w:b/>
        </w:rPr>
        <w:t>Id</w:t>
      </w:r>
      <w:r>
        <w:t xml:space="preserve"> </w:t>
      </w:r>
      <w:r w:rsidR="000A60AC">
        <w:t xml:space="preserve">property </w:t>
      </w:r>
      <w:r>
        <w:t>into the metadata string used to lookup the modification’s friendly name.</w:t>
      </w:r>
    </w:p>
    <w:p w:rsidR="00736BB3" w:rsidRPr="008031A4" w:rsidRDefault="00736BB3" w:rsidP="00034505">
      <w:pPr>
        <w:pStyle w:val="ExerciseStepLevel2Code"/>
      </w:pPr>
      <w:r w:rsidRPr="008031A4">
        <w:t>string metadataName = string.Format("Modification_{0}_Name", modification.Id);</w:t>
      </w:r>
    </w:p>
    <w:p w:rsidR="00736BB3" w:rsidRDefault="00736BB3" w:rsidP="00F50C05">
      <w:pPr>
        <w:pStyle w:val="Heading4"/>
      </w:pPr>
      <w:r>
        <w:t xml:space="preserve">Using the metadata string, retrieve the modification name from the </w:t>
      </w:r>
      <w:r w:rsidRPr="000A60AC">
        <w:rPr>
          <w:b/>
        </w:rPr>
        <w:t>SPWorkflowTemplate</w:t>
      </w:r>
      <w:r>
        <w:t xml:space="preserve"> object the current </w:t>
      </w:r>
      <w:r w:rsidRPr="000A60AC">
        <w:rPr>
          <w:b/>
        </w:rPr>
        <w:t>SPWorkflow</w:t>
      </w:r>
      <w:r>
        <w:t xml:space="preserve"> is based on.</w:t>
      </w:r>
    </w:p>
    <w:p w:rsidR="00736BB3" w:rsidRPr="008031A4" w:rsidRDefault="00736BB3" w:rsidP="00034505">
      <w:pPr>
        <w:pStyle w:val="ExerciseStepLevel2Code"/>
      </w:pPr>
      <w:r w:rsidRPr="008031A4">
        <w:t>return workflow.ParentAssociation.BaseTemplate[metadataName] as string;</w:t>
      </w:r>
    </w:p>
    <w:p w:rsidR="00013C29" w:rsidRDefault="00013C29" w:rsidP="00F50C05">
      <w:pPr>
        <w:pStyle w:val="Heading3"/>
      </w:pPr>
      <w:r>
        <w:t xml:space="preserve">Implement the </w:t>
      </w:r>
      <w:r w:rsidRPr="00F630F6">
        <w:rPr>
          <w:b/>
        </w:rPr>
        <w:t>LookupModificationContextData</w:t>
      </w:r>
      <w:r>
        <w:t xml:space="preserve"> </w:t>
      </w:r>
      <w:r w:rsidR="002E05F2">
        <w:t>method, which</w:t>
      </w:r>
      <w:r>
        <w:t xml:space="preserve"> uses the </w:t>
      </w:r>
      <w:r w:rsidRPr="00F630F6">
        <w:rPr>
          <w:b/>
        </w:rPr>
        <w:t>SPWorkflowModification</w:t>
      </w:r>
      <w:r>
        <w:t xml:space="preserve"> class’s </w:t>
      </w:r>
      <w:r w:rsidRPr="00F630F6">
        <w:rPr>
          <w:b/>
        </w:rPr>
        <w:t>ContextData</w:t>
      </w:r>
      <w:r>
        <w:t xml:space="preserve"> property to return the context data associated with the modification.</w:t>
      </w:r>
    </w:p>
    <w:p w:rsidR="00736BB3" w:rsidRDefault="00736BB3" w:rsidP="00F50C05">
      <w:pPr>
        <w:pStyle w:val="Heading4"/>
      </w:pPr>
      <w:r>
        <w:t xml:space="preserve">Locate the </w:t>
      </w:r>
      <w:r w:rsidRPr="000A60AC">
        <w:rPr>
          <w:b/>
        </w:rPr>
        <w:t>LookupModificationContextData</w:t>
      </w:r>
      <w:r>
        <w:t xml:space="preserve"> method and add the code to return the current </w:t>
      </w:r>
      <w:r w:rsidRPr="000A60AC">
        <w:rPr>
          <w:b/>
        </w:rPr>
        <w:t>SPWorkflowModification’s</w:t>
      </w:r>
      <w:r>
        <w:t xml:space="preserve"> context data.</w:t>
      </w:r>
    </w:p>
    <w:p w:rsidR="00736BB3" w:rsidRPr="008031A4" w:rsidRDefault="00736BB3" w:rsidP="00034505">
      <w:pPr>
        <w:pStyle w:val="ExerciseStepLevel2Code"/>
      </w:pPr>
      <w:r w:rsidRPr="008031A4">
        <w:t>return modification.ContextData;</w:t>
      </w:r>
    </w:p>
    <w:p w:rsidR="002E05F2" w:rsidRDefault="00013C29" w:rsidP="00F50C05">
      <w:pPr>
        <w:pStyle w:val="Heading3"/>
      </w:pPr>
      <w:r>
        <w:t xml:space="preserve">Implement the </w:t>
      </w:r>
      <w:r w:rsidRPr="002E05F2">
        <w:rPr>
          <w:b/>
        </w:rPr>
        <w:t>LookupAssociationData</w:t>
      </w:r>
      <w:r>
        <w:t xml:space="preserve"> method to return the </w:t>
      </w:r>
      <w:r w:rsidR="002E05F2">
        <w:t xml:space="preserve">association data stored in the </w:t>
      </w:r>
      <w:r>
        <w:t>workflow’s association</w:t>
      </w:r>
      <w:r w:rsidR="002E05F2">
        <w:t xml:space="preserve"> to the list.  As the workflow attached itself to the list, this data is set.</w:t>
      </w:r>
    </w:p>
    <w:p w:rsidR="00736BB3" w:rsidRDefault="00736BB3" w:rsidP="00F50C05">
      <w:pPr>
        <w:pStyle w:val="Heading3"/>
      </w:pPr>
      <w:r>
        <w:t>Locate the</w:t>
      </w:r>
      <w:r w:rsidRPr="002E05F2">
        <w:rPr>
          <w:b/>
        </w:rPr>
        <w:t xml:space="preserve"> LookupAssociationDat</w:t>
      </w:r>
      <w:r w:rsidRPr="000A60AC">
        <w:rPr>
          <w:b/>
        </w:rPr>
        <w:t>a</w:t>
      </w:r>
      <w:r>
        <w:t xml:space="preserve"> method and add the code to return the current</w:t>
      </w:r>
      <w:r w:rsidRPr="002E05F2">
        <w:rPr>
          <w:b/>
        </w:rPr>
        <w:t xml:space="preserve"> SPWorkflow’</w:t>
      </w:r>
      <w:r w:rsidRPr="000A60AC">
        <w:rPr>
          <w:b/>
        </w:rPr>
        <w:t>s</w:t>
      </w:r>
      <w:r>
        <w:t xml:space="preserve"> association data by using its parent</w:t>
      </w:r>
      <w:r w:rsidRPr="002E05F2">
        <w:rPr>
          <w:b/>
        </w:rPr>
        <w:t xml:space="preserve"> SPWorkflowAssociatio</w:t>
      </w:r>
      <w:r w:rsidRPr="000A60AC">
        <w:rPr>
          <w:b/>
        </w:rPr>
        <w:t>n</w:t>
      </w:r>
      <w:r>
        <w:t xml:space="preserve"> object.</w:t>
      </w:r>
    </w:p>
    <w:p w:rsidR="00736BB3" w:rsidRPr="008031A4" w:rsidRDefault="00736BB3" w:rsidP="00034505">
      <w:pPr>
        <w:pStyle w:val="ExerciseStepLevel2Code"/>
      </w:pPr>
      <w:r w:rsidRPr="008031A4">
        <w:t>return workflow.ParentAssociation.AssociationData;</w:t>
      </w:r>
    </w:p>
    <w:p w:rsidR="009B6371" w:rsidRDefault="00013C29" w:rsidP="00F50C05">
      <w:pPr>
        <w:pStyle w:val="Heading3"/>
      </w:pPr>
      <w:r>
        <w:t>Test the application by looking at the workflow instance started in the previous exercise.</w:t>
      </w:r>
    </w:p>
    <w:p w:rsidR="00736BB3" w:rsidRDefault="00736BB3" w:rsidP="00F50C05">
      <w:pPr>
        <w:pStyle w:val="Heading4"/>
      </w:pPr>
      <w:r>
        <w:t xml:space="preserve">Start the application using the debugger by selecting </w:t>
      </w:r>
      <w:r w:rsidRPr="008B7D11">
        <w:rPr>
          <w:b/>
        </w:rPr>
        <w:t>Debug -&gt; Start Debugging</w:t>
      </w:r>
      <w:r>
        <w:t xml:space="preserve"> or pressing </w:t>
      </w:r>
      <w:r w:rsidRPr="008B7D11">
        <w:rPr>
          <w:b/>
        </w:rPr>
        <w:t>F5</w:t>
      </w:r>
      <w:r>
        <w:t>.</w:t>
      </w:r>
    </w:p>
    <w:p w:rsidR="00736BB3" w:rsidRDefault="00736BB3" w:rsidP="00F50C05">
      <w:pPr>
        <w:pStyle w:val="Heading4"/>
      </w:pPr>
      <w:r>
        <w:t xml:space="preserve">Switch to the </w:t>
      </w:r>
      <w:r>
        <w:rPr>
          <w:b/>
        </w:rPr>
        <w:t xml:space="preserve">Workflow </w:t>
      </w:r>
      <w:r w:rsidR="00410C4F">
        <w:rPr>
          <w:b/>
        </w:rPr>
        <w:t xml:space="preserve">Instances </w:t>
      </w:r>
      <w:r w:rsidR="002E05F2">
        <w:t>tab, select the Quote list in the Lists dropdown,</w:t>
      </w:r>
      <w:r>
        <w:t xml:space="preserve"> and select </w:t>
      </w:r>
      <w:r w:rsidRPr="008B7D11">
        <w:rPr>
          <w:b/>
        </w:rPr>
        <w:t>Sample Quote.docx</w:t>
      </w:r>
      <w:r>
        <w:t xml:space="preserve"> in the list items drop down list.</w:t>
      </w:r>
    </w:p>
    <w:p w:rsidR="00736BB3" w:rsidRDefault="00DC7AAC" w:rsidP="00410C4F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2257425" cy="2814257"/>
            <wp:effectExtent l="190500" t="152400" r="180975" b="138493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8142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0AEE" w:rsidRDefault="00A50AEE" w:rsidP="00F50C05">
      <w:pPr>
        <w:pStyle w:val="Heading4"/>
      </w:pPr>
      <w:r>
        <w:lastRenderedPageBreak/>
        <w:t xml:space="preserve">Work your way through the </w:t>
      </w:r>
      <w:r w:rsidRPr="00A50AEE">
        <w:rPr>
          <w:b/>
        </w:rPr>
        <w:t>Workflow</w:t>
      </w:r>
      <w:r>
        <w:t xml:space="preserve"> drop down to look at all workflows that are running or have run for the selected list/list item pair.  Locate the workflow that has a workflow state or </w:t>
      </w:r>
      <w:r w:rsidRPr="00A50AEE">
        <w:rPr>
          <w:b/>
        </w:rPr>
        <w:t>Running</w:t>
      </w:r>
      <w:r>
        <w:t>.</w:t>
      </w:r>
    </w:p>
    <w:p w:rsidR="00A50AEE" w:rsidRDefault="00DC7AAC" w:rsidP="00410C4F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2486025" cy="3099245"/>
            <wp:effectExtent l="190500" t="152400" r="180975" b="139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099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0AEE" w:rsidRDefault="00A50AEE" w:rsidP="00F50C05">
      <w:pPr>
        <w:pStyle w:val="Heading4"/>
      </w:pPr>
      <w:r>
        <w:t xml:space="preserve">Click the </w:t>
      </w:r>
      <w:r w:rsidRPr="00A50AEE">
        <w:rPr>
          <w:b/>
        </w:rPr>
        <w:t>Association Data</w:t>
      </w:r>
      <w:r>
        <w:t xml:space="preserve"> link to display the workflow’s association data.</w:t>
      </w:r>
    </w:p>
    <w:p w:rsidR="00A50AEE" w:rsidRDefault="00DC7AAC" w:rsidP="00410C4F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5943600" cy="1081169"/>
            <wp:effectExtent l="190500" t="152400" r="171450" b="138031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11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0AEE" w:rsidRDefault="00A50AEE" w:rsidP="00F50C05">
      <w:pPr>
        <w:pStyle w:val="Heading4"/>
      </w:pPr>
      <w:r>
        <w:t xml:space="preserve">Double click one of the items in the </w:t>
      </w:r>
      <w:r w:rsidRPr="00A50AEE">
        <w:rPr>
          <w:b/>
        </w:rPr>
        <w:t>Modifications</w:t>
      </w:r>
      <w:r>
        <w:t xml:space="preserve"> list.  The data displayed is the context data associated with the modification.</w:t>
      </w:r>
    </w:p>
    <w:p w:rsidR="008B7D11" w:rsidRPr="00F50C05" w:rsidRDefault="00DC7AAC" w:rsidP="00410C4F">
      <w:pPr>
        <w:pStyle w:val="ExerciseStepLevel2Picture"/>
        <w:jc w:val="center"/>
        <w:rPr>
          <w:rStyle w:val="Heading3Char"/>
        </w:rPr>
      </w:pPr>
      <w:r>
        <w:rPr>
          <w:noProof/>
        </w:rPr>
        <w:drawing>
          <wp:inline distT="0" distB="0" distL="0" distR="0">
            <wp:extent cx="4819650" cy="952500"/>
            <wp:effectExtent l="190500" t="152400" r="171450" b="133350"/>
            <wp:docPr id="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95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B7D11" w:rsidRPr="00F50C05" w:rsidSect="00F24E45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BA5" w:rsidRDefault="007E4BA5" w:rsidP="008E38B2">
      <w:pPr>
        <w:spacing w:before="0" w:after="0" w:line="240" w:lineRule="auto"/>
      </w:pPr>
      <w:r>
        <w:separator/>
      </w:r>
    </w:p>
  </w:endnote>
  <w:endnote w:type="continuationSeparator" w:id="0">
    <w:p w:rsidR="007E4BA5" w:rsidRDefault="007E4BA5" w:rsidP="008E38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BB3" w:rsidRPr="008E38B2" w:rsidRDefault="00323398" w:rsidP="00323398">
    <w:pPr>
      <w:pStyle w:val="Footer"/>
      <w:pBdr>
        <w:top w:val="single" w:sz="4" w:space="0" w:color="auto"/>
      </w:pBdr>
    </w:pPr>
    <w:r>
      <w:t>© 2009</w:t>
    </w:r>
    <w:r w:rsidRPr="008E38B2">
      <w:t xml:space="preserve"> </w:t>
    </w:r>
    <w:r>
      <w:t>Critical Path Training, LLC</w:t>
    </w:r>
    <w:r w:rsidR="00736BB3">
      <w:tab/>
    </w:r>
    <w:r w:rsidR="00736BB3">
      <w:tab/>
      <w:t>Page</w:t>
    </w:r>
    <w:r w:rsidR="008F60E7">
      <w:t xml:space="preserve"> 5-</w:t>
    </w:r>
    <w:fldSimple w:instr=" PAGE   \* MERGEFORMAT ">
      <w:r>
        <w:rPr>
          <w:noProof/>
        </w:rPr>
        <w:t>1</w:t>
      </w:r>
    </w:fldSimple>
    <w:r w:rsidR="00736BB3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BA5" w:rsidRDefault="007E4BA5" w:rsidP="008E38B2">
      <w:pPr>
        <w:spacing w:before="0" w:after="0" w:line="240" w:lineRule="auto"/>
      </w:pPr>
      <w:r>
        <w:separator/>
      </w:r>
    </w:p>
  </w:footnote>
  <w:footnote w:type="continuationSeparator" w:id="0">
    <w:p w:rsidR="007E4BA5" w:rsidRDefault="007E4BA5" w:rsidP="008E38B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912"/>
    <w:multiLevelType w:val="multilevel"/>
    <w:tmpl w:val="02D60AB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E1D285E"/>
    <w:multiLevelType w:val="multilevel"/>
    <w:tmpl w:val="0409001D"/>
    <w:numStyleLink w:val="ExerciseSteps"/>
  </w:abstractNum>
  <w:abstractNum w:abstractNumId="2">
    <w:nsid w:val="19422222"/>
    <w:multiLevelType w:val="multilevel"/>
    <w:tmpl w:val="A93266FE"/>
    <w:lvl w:ilvl="0">
      <w:start w:val="1"/>
      <w:numFmt w:val="decimal"/>
      <w:pStyle w:val="ExerciseStepLevel1"/>
      <w:lvlText w:val="%1)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20"/>
      </w:rPr>
    </w:lvl>
    <w:lvl w:ilvl="1">
      <w:start w:val="1"/>
      <w:numFmt w:val="upperLetter"/>
      <w:lvlText w:val="%2)"/>
      <w:lvlJc w:val="left"/>
      <w:pPr>
        <w:tabs>
          <w:tab w:val="num" w:pos="576"/>
        </w:tabs>
        <w:ind w:left="288" w:firstLine="0"/>
      </w:pPr>
      <w:rPr>
        <w:rFonts w:hint="default"/>
      </w:rPr>
    </w:lvl>
    <w:lvl w:ilvl="2">
      <w:start w:val="1"/>
      <w:numFmt w:val="upperRoman"/>
      <w:lvlText w:val="%3)"/>
      <w:lvlJc w:val="left"/>
      <w:pPr>
        <w:tabs>
          <w:tab w:val="num" w:pos="864"/>
        </w:tabs>
        <w:ind w:left="576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9977D77"/>
    <w:multiLevelType w:val="hybridMultilevel"/>
    <w:tmpl w:val="0BCAB802"/>
    <w:lvl w:ilvl="0" w:tplc="E090B98E">
      <w:start w:val="1"/>
      <w:numFmt w:val="bullet"/>
      <w:pStyle w:val="Heading4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FC652C"/>
    <w:multiLevelType w:val="multilevel"/>
    <w:tmpl w:val="0409001D"/>
    <w:styleLink w:val="ExerciseStep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09B31CF"/>
    <w:multiLevelType w:val="multilevel"/>
    <w:tmpl w:val="E76CBB1A"/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20"/>
      </w:rPr>
    </w:lvl>
    <w:lvl w:ilvl="1">
      <w:start w:val="1"/>
      <w:numFmt w:val="upperLetter"/>
      <w:lvlRestart w:val="0"/>
      <w:lvlText w:val="%2)"/>
      <w:lvlJc w:val="left"/>
      <w:pPr>
        <w:tabs>
          <w:tab w:val="num" w:pos="648"/>
        </w:tabs>
        <w:ind w:left="432" w:hanging="72"/>
      </w:pPr>
      <w:rPr>
        <w:rFonts w:hint="default"/>
      </w:rPr>
    </w:lvl>
    <w:lvl w:ilvl="2">
      <w:start w:val="1"/>
      <w:numFmt w:val="upperRoman"/>
      <w:lvlRestart w:val="1"/>
      <w:lvlText w:val="%3)"/>
      <w:lvlJc w:val="left"/>
      <w:pPr>
        <w:tabs>
          <w:tab w:val="num" w:pos="864"/>
        </w:tabs>
        <w:ind w:left="864" w:hanging="14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5994E91"/>
    <w:multiLevelType w:val="hybridMultilevel"/>
    <w:tmpl w:val="249CF886"/>
    <w:lvl w:ilvl="0" w:tplc="16F4EA78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E44BE7"/>
    <w:multiLevelType w:val="hybridMultilevel"/>
    <w:tmpl w:val="22207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"/>
  </w:num>
  <w:num w:numId="8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</w:num>
  <w:num w:numId="23">
    <w:abstractNumId w:val="2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</w:num>
  <w:num w:numId="31">
    <w:abstractNumId w:val="6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6"/>
    <w:lvlOverride w:ilvl="0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</w:num>
  <w:num w:numId="36">
    <w:abstractNumId w:val="6"/>
    <w:lvlOverride w:ilvl="0">
      <w:startOverride w:val="1"/>
    </w:lvlOverride>
  </w:num>
  <w:num w:numId="37">
    <w:abstractNumId w:val="6"/>
    <w:lvlOverride w:ilvl="0">
      <w:startOverride w:val="1"/>
    </w:lvlOverride>
  </w:num>
  <w:num w:numId="38">
    <w:abstractNumId w:val="6"/>
    <w:lvlOverride w:ilvl="0">
      <w:startOverride w:val="1"/>
    </w:lvlOverride>
  </w:num>
  <w:num w:numId="39">
    <w:abstractNumId w:val="3"/>
  </w:num>
  <w:num w:numId="40">
    <w:abstractNumId w:val="6"/>
    <w:lvlOverride w:ilvl="0">
      <w:startOverride w:val="1"/>
    </w:lvlOverride>
  </w:num>
  <w:num w:numId="41">
    <w:abstractNumId w:val="6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ttachedTemplate r:id="rId1"/>
  <w:stylePaneFormatFilter w:val="10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6A54"/>
    <w:rsid w:val="00013C29"/>
    <w:rsid w:val="00017775"/>
    <w:rsid w:val="0002017E"/>
    <w:rsid w:val="00034505"/>
    <w:rsid w:val="00062F9D"/>
    <w:rsid w:val="000A60AC"/>
    <w:rsid w:val="000C4536"/>
    <w:rsid w:val="000F266A"/>
    <w:rsid w:val="001044BC"/>
    <w:rsid w:val="00110919"/>
    <w:rsid w:val="001445E5"/>
    <w:rsid w:val="00153A47"/>
    <w:rsid w:val="00161E10"/>
    <w:rsid w:val="00166422"/>
    <w:rsid w:val="0017254A"/>
    <w:rsid w:val="00181128"/>
    <w:rsid w:val="00192969"/>
    <w:rsid w:val="001B37B8"/>
    <w:rsid w:val="001B737A"/>
    <w:rsid w:val="001C2018"/>
    <w:rsid w:val="001C5929"/>
    <w:rsid w:val="001D1E3B"/>
    <w:rsid w:val="001D66A4"/>
    <w:rsid w:val="001D6923"/>
    <w:rsid w:val="00234F62"/>
    <w:rsid w:val="00240210"/>
    <w:rsid w:val="0027097F"/>
    <w:rsid w:val="00297137"/>
    <w:rsid w:val="002B290D"/>
    <w:rsid w:val="002B417D"/>
    <w:rsid w:val="002B43FD"/>
    <w:rsid w:val="002C2533"/>
    <w:rsid w:val="002E05F2"/>
    <w:rsid w:val="002F2959"/>
    <w:rsid w:val="00323398"/>
    <w:rsid w:val="0033384F"/>
    <w:rsid w:val="003531FC"/>
    <w:rsid w:val="003534F8"/>
    <w:rsid w:val="00384DE4"/>
    <w:rsid w:val="003D7EC6"/>
    <w:rsid w:val="003E54E7"/>
    <w:rsid w:val="0040022F"/>
    <w:rsid w:val="004063BD"/>
    <w:rsid w:val="00410C4F"/>
    <w:rsid w:val="004171A1"/>
    <w:rsid w:val="00420C99"/>
    <w:rsid w:val="004445CC"/>
    <w:rsid w:val="00454073"/>
    <w:rsid w:val="00484FEB"/>
    <w:rsid w:val="00493923"/>
    <w:rsid w:val="004B513D"/>
    <w:rsid w:val="004B7A63"/>
    <w:rsid w:val="004C66A1"/>
    <w:rsid w:val="005215D0"/>
    <w:rsid w:val="00546CA5"/>
    <w:rsid w:val="005543A0"/>
    <w:rsid w:val="00556649"/>
    <w:rsid w:val="00556FD4"/>
    <w:rsid w:val="00576E85"/>
    <w:rsid w:val="005C7FAB"/>
    <w:rsid w:val="005D25AC"/>
    <w:rsid w:val="005D77CF"/>
    <w:rsid w:val="00627B34"/>
    <w:rsid w:val="00633D3A"/>
    <w:rsid w:val="006855C6"/>
    <w:rsid w:val="00694521"/>
    <w:rsid w:val="00696068"/>
    <w:rsid w:val="006D445E"/>
    <w:rsid w:val="007013E3"/>
    <w:rsid w:val="00736BB3"/>
    <w:rsid w:val="00764586"/>
    <w:rsid w:val="00786F9B"/>
    <w:rsid w:val="007B16CB"/>
    <w:rsid w:val="007E26ED"/>
    <w:rsid w:val="007E4BA5"/>
    <w:rsid w:val="007F23C1"/>
    <w:rsid w:val="007F729D"/>
    <w:rsid w:val="008031A4"/>
    <w:rsid w:val="00826A54"/>
    <w:rsid w:val="00835484"/>
    <w:rsid w:val="00837808"/>
    <w:rsid w:val="0087214A"/>
    <w:rsid w:val="008B7D11"/>
    <w:rsid w:val="008E38B2"/>
    <w:rsid w:val="008F60E7"/>
    <w:rsid w:val="00926C0E"/>
    <w:rsid w:val="00947B9F"/>
    <w:rsid w:val="009A6577"/>
    <w:rsid w:val="009B6371"/>
    <w:rsid w:val="009C137B"/>
    <w:rsid w:val="009C451F"/>
    <w:rsid w:val="009C5C7D"/>
    <w:rsid w:val="009D7911"/>
    <w:rsid w:val="00A0312D"/>
    <w:rsid w:val="00A1076E"/>
    <w:rsid w:val="00A25CCC"/>
    <w:rsid w:val="00A32290"/>
    <w:rsid w:val="00A50AEE"/>
    <w:rsid w:val="00A62008"/>
    <w:rsid w:val="00A70B51"/>
    <w:rsid w:val="00A87DA4"/>
    <w:rsid w:val="00AA3931"/>
    <w:rsid w:val="00AA49DF"/>
    <w:rsid w:val="00AB7A54"/>
    <w:rsid w:val="00B15B6F"/>
    <w:rsid w:val="00B3469F"/>
    <w:rsid w:val="00B51C91"/>
    <w:rsid w:val="00B51F9B"/>
    <w:rsid w:val="00BA0127"/>
    <w:rsid w:val="00BB0234"/>
    <w:rsid w:val="00BF17A4"/>
    <w:rsid w:val="00C172C7"/>
    <w:rsid w:val="00C30891"/>
    <w:rsid w:val="00C33CD6"/>
    <w:rsid w:val="00C40F10"/>
    <w:rsid w:val="00C422BA"/>
    <w:rsid w:val="00C44CCA"/>
    <w:rsid w:val="00C51A19"/>
    <w:rsid w:val="00C827AC"/>
    <w:rsid w:val="00C95B04"/>
    <w:rsid w:val="00CA3A8D"/>
    <w:rsid w:val="00CB3137"/>
    <w:rsid w:val="00CB3B6A"/>
    <w:rsid w:val="00CD172A"/>
    <w:rsid w:val="00CD2591"/>
    <w:rsid w:val="00CE17C1"/>
    <w:rsid w:val="00D105A1"/>
    <w:rsid w:val="00D15BC9"/>
    <w:rsid w:val="00D32801"/>
    <w:rsid w:val="00D760EF"/>
    <w:rsid w:val="00D92C84"/>
    <w:rsid w:val="00DC7AAC"/>
    <w:rsid w:val="00E057ED"/>
    <w:rsid w:val="00E50971"/>
    <w:rsid w:val="00E52DCD"/>
    <w:rsid w:val="00E662D5"/>
    <w:rsid w:val="00E907C0"/>
    <w:rsid w:val="00E93304"/>
    <w:rsid w:val="00E96B63"/>
    <w:rsid w:val="00EC6FD3"/>
    <w:rsid w:val="00ED54D7"/>
    <w:rsid w:val="00F07CA6"/>
    <w:rsid w:val="00F226A7"/>
    <w:rsid w:val="00F24E45"/>
    <w:rsid w:val="00F35085"/>
    <w:rsid w:val="00F50C05"/>
    <w:rsid w:val="00F50CA5"/>
    <w:rsid w:val="00F627D0"/>
    <w:rsid w:val="00F630F6"/>
    <w:rsid w:val="00F72685"/>
    <w:rsid w:val="00F86317"/>
    <w:rsid w:val="00F96E87"/>
    <w:rsid w:val="00FB42A1"/>
    <w:rsid w:val="00FB4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after="40" w:line="276" w:lineRule="auto"/>
        <w:ind w:left="720" w:hanging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8B2"/>
    <w:pPr>
      <w:ind w:left="144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B51F9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B51F9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0EF"/>
    <w:pPr>
      <w:keepNext/>
      <w:keepLines/>
      <w:numPr>
        <w:numId w:val="30"/>
      </w:numPr>
      <w:spacing w:before="120"/>
      <w:ind w:left="360"/>
      <w:outlineLvl w:val="2"/>
    </w:pPr>
    <w:rPr>
      <w:rFonts w:eastAsiaTheme="majorEastAsia" w:cs="Arial"/>
      <w:bCs/>
    </w:rPr>
  </w:style>
  <w:style w:type="paragraph" w:styleId="Heading4">
    <w:name w:val="heading 4"/>
    <w:basedOn w:val="ExerciseStepLevel2"/>
    <w:next w:val="Normal"/>
    <w:link w:val="Heading4Char"/>
    <w:uiPriority w:val="9"/>
    <w:unhideWhenUsed/>
    <w:qFormat/>
    <w:rsid w:val="004C66A1"/>
    <w:pPr>
      <w:numPr>
        <w:numId w:val="39"/>
      </w:numPr>
      <w:ind w:left="648" w:hanging="288"/>
      <w:outlineLvl w:val="3"/>
    </w:pPr>
  </w:style>
  <w:style w:type="paragraph" w:styleId="Heading5">
    <w:name w:val="heading 5"/>
    <w:basedOn w:val="ExerciseStepLevel3"/>
    <w:next w:val="Normal"/>
    <w:link w:val="Heading5Char"/>
    <w:uiPriority w:val="9"/>
    <w:unhideWhenUsed/>
    <w:qFormat/>
    <w:rsid w:val="00E93304"/>
    <w:pPr>
      <w:tabs>
        <w:tab w:val="clear" w:pos="864"/>
        <w:tab w:val="num" w:pos="288"/>
      </w:tabs>
      <w:ind w:left="792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Title"/>
    <w:basedOn w:val="Normal"/>
    <w:next w:val="LabOverview"/>
    <w:qFormat/>
    <w:rsid w:val="003E54E7"/>
    <w:pPr>
      <w:pBdr>
        <w:bottom w:val="single" w:sz="2" w:space="1" w:color="auto"/>
      </w:pBdr>
      <w:spacing w:after="240"/>
    </w:pPr>
    <w:rPr>
      <w:b/>
      <w:sz w:val="28"/>
    </w:rPr>
  </w:style>
  <w:style w:type="paragraph" w:customStyle="1" w:styleId="LabOverview">
    <w:name w:val="LabOverview"/>
    <w:basedOn w:val="Normal"/>
    <w:qFormat/>
    <w:rsid w:val="006855C6"/>
    <w:pPr>
      <w:spacing w:before="240"/>
      <w:ind w:left="0" w:firstLine="0"/>
    </w:pPr>
  </w:style>
  <w:style w:type="paragraph" w:customStyle="1" w:styleId="ExerciseStepLevel1">
    <w:name w:val="ExerciseStepLevel1"/>
    <w:basedOn w:val="Normal"/>
    <w:qFormat/>
    <w:rsid w:val="00ED54D7"/>
    <w:pPr>
      <w:numPr>
        <w:numId w:val="21"/>
      </w:numPr>
      <w:tabs>
        <w:tab w:val="left" w:pos="432"/>
        <w:tab w:val="left" w:pos="576"/>
      </w:tabs>
      <w:spacing w:before="120"/>
    </w:pPr>
  </w:style>
  <w:style w:type="paragraph" w:customStyle="1" w:styleId="ExerciseStepLevel2">
    <w:name w:val="ExerciseStepLevel2"/>
    <w:basedOn w:val="Normal"/>
    <w:qFormat/>
    <w:rsid w:val="007F23C1"/>
    <w:pPr>
      <w:tabs>
        <w:tab w:val="num" w:pos="576"/>
      </w:tabs>
      <w:spacing w:before="80" w:after="80"/>
      <w:ind w:left="288" w:firstLine="0"/>
    </w:pPr>
    <w:rPr>
      <w:sz w:val="18"/>
    </w:rPr>
  </w:style>
  <w:style w:type="paragraph" w:customStyle="1" w:styleId="ExerciseStepLevel3">
    <w:name w:val="ExerciseStepLevel3"/>
    <w:basedOn w:val="Normal"/>
    <w:qFormat/>
    <w:rsid w:val="00E907C0"/>
    <w:pPr>
      <w:tabs>
        <w:tab w:val="num" w:pos="864"/>
      </w:tabs>
      <w:ind w:left="864" w:firstLine="0"/>
    </w:pPr>
    <w:rPr>
      <w:i/>
      <w:sz w:val="16"/>
    </w:rPr>
  </w:style>
  <w:style w:type="numbering" w:customStyle="1" w:styleId="ExerciseSteps">
    <w:name w:val="ExerciseSteps"/>
    <w:basedOn w:val="NoList"/>
    <w:uiPriority w:val="99"/>
    <w:rsid w:val="00F86317"/>
    <w:pPr>
      <w:numPr>
        <w:numId w:val="1"/>
      </w:numPr>
    </w:pPr>
  </w:style>
  <w:style w:type="paragraph" w:customStyle="1" w:styleId="ExerciseTitle">
    <w:name w:val="ExerciseTitle"/>
    <w:basedOn w:val="Normal"/>
    <w:qFormat/>
    <w:rsid w:val="003E54E7"/>
    <w:pPr>
      <w:spacing w:before="240"/>
    </w:pPr>
    <w:rPr>
      <w:b/>
      <w:sz w:val="24"/>
    </w:rPr>
  </w:style>
  <w:style w:type="paragraph" w:styleId="ListParagraph">
    <w:name w:val="List Paragraph"/>
    <w:basedOn w:val="Normal"/>
    <w:uiPriority w:val="34"/>
    <w:unhideWhenUsed/>
    <w:qFormat/>
    <w:rsid w:val="00F863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1F9B"/>
    <w:rPr>
      <w:rFonts w:ascii="Arial" w:eastAsiaTheme="majorEastAsia" w:hAnsi="Arial" w:cstheme="majorBidi"/>
      <w:b/>
      <w:bCs/>
      <w:sz w:val="28"/>
      <w:szCs w:val="28"/>
    </w:rPr>
  </w:style>
  <w:style w:type="paragraph" w:customStyle="1" w:styleId="ExerciseStepLevel1Code">
    <w:name w:val="ExerciseStepLevel1Code"/>
    <w:basedOn w:val="ExerciseStepLevel1"/>
    <w:qFormat/>
    <w:rsid w:val="007F23C1"/>
    <w:pPr>
      <w:numPr>
        <w:numId w:val="0"/>
      </w:numPr>
      <w:shd w:val="pct12" w:color="auto" w:fill="auto"/>
      <w:spacing w:before="0" w:after="0"/>
      <w:ind w:left="360"/>
    </w:pPr>
    <w:rPr>
      <w:rFonts w:ascii="Lucida Console" w:hAnsi="Lucida Console"/>
      <w:b/>
      <w:noProof/>
      <w:sz w:val="18"/>
    </w:rPr>
  </w:style>
  <w:style w:type="character" w:styleId="PlaceholderText">
    <w:name w:val="Placeholder Text"/>
    <w:basedOn w:val="DefaultParagraphFont"/>
    <w:uiPriority w:val="99"/>
    <w:semiHidden/>
    <w:rsid w:val="004B51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3D"/>
    <w:rPr>
      <w:rFonts w:ascii="Tahoma" w:hAnsi="Tahoma" w:cs="Tahoma"/>
      <w:sz w:val="16"/>
      <w:szCs w:val="16"/>
    </w:rPr>
  </w:style>
  <w:style w:type="paragraph" w:customStyle="1" w:styleId="ExerciseStepLevel1Picture">
    <w:name w:val="ExerciseStepLevel1Picture"/>
    <w:basedOn w:val="ExerciseStepLevel1"/>
    <w:qFormat/>
    <w:rsid w:val="004171A1"/>
    <w:pPr>
      <w:numPr>
        <w:numId w:val="0"/>
      </w:numPr>
      <w:spacing w:before="40" w:after="80"/>
      <w:ind w:left="288"/>
    </w:pPr>
  </w:style>
  <w:style w:type="paragraph" w:customStyle="1" w:styleId="ExerciseStepLevel2Code">
    <w:name w:val="ExerciseStepLevel2Code"/>
    <w:basedOn w:val="ExerciseStepLevel2"/>
    <w:qFormat/>
    <w:rsid w:val="004B7A63"/>
    <w:pPr>
      <w:pBdr>
        <w:top w:val="single" w:sz="4" w:space="4" w:color="auto" w:shadow="1"/>
        <w:left w:val="single" w:sz="4" w:space="4" w:color="auto" w:shadow="1"/>
        <w:bottom w:val="single" w:sz="4" w:space="4" w:color="auto" w:shadow="1"/>
        <w:right w:val="single" w:sz="4" w:space="4" w:color="auto" w:shadow="1"/>
      </w:pBdr>
      <w:shd w:val="pct12" w:color="auto" w:fill="auto"/>
      <w:tabs>
        <w:tab w:val="clear" w:pos="576"/>
      </w:tabs>
      <w:spacing w:line="240" w:lineRule="auto"/>
      <w:ind w:left="576"/>
    </w:pPr>
    <w:rPr>
      <w:rFonts w:ascii="Lucida Console" w:hAnsi="Lucida Console"/>
      <w:b/>
      <w:noProof/>
    </w:rPr>
  </w:style>
  <w:style w:type="paragraph" w:customStyle="1" w:styleId="ExerciseStepLevel2Picture">
    <w:name w:val="ExerciseStepLevel2Picture"/>
    <w:basedOn w:val="ExerciseStepLevel2"/>
    <w:next w:val="ExerciseStepLevel2"/>
    <w:qFormat/>
    <w:rsid w:val="004171A1"/>
    <w:pPr>
      <w:tabs>
        <w:tab w:val="clear" w:pos="576"/>
      </w:tabs>
      <w:ind w:left="576"/>
    </w:pPr>
  </w:style>
  <w:style w:type="paragraph" w:styleId="Header">
    <w:name w:val="header"/>
    <w:basedOn w:val="Normal"/>
    <w:link w:val="HeaderChar"/>
    <w:uiPriority w:val="99"/>
    <w:semiHidden/>
    <w:unhideWhenUsed/>
    <w:rsid w:val="008E38B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8B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E38B2"/>
    <w:pPr>
      <w:pBdr>
        <w:top w:val="single" w:sz="4" w:space="1" w:color="auto"/>
      </w:pBd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8B2"/>
    <w:rPr>
      <w:rFonts w:ascii="Arial" w:hAnsi="Arial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8E38B2"/>
    <w:rPr>
      <w:rFonts w:ascii="Lucida Console" w:hAnsi="Lucida Console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51F9B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60EF"/>
    <w:rPr>
      <w:rFonts w:ascii="Arial" w:eastAsiaTheme="majorEastAsia" w:hAnsi="Arial" w:cs="Arial"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C66A1"/>
    <w:rPr>
      <w:rFonts w:ascii="Arial" w:hAnsi="Arial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3304"/>
    <w:rPr>
      <w:rFonts w:ascii="Arial" w:hAnsi="Arial"/>
      <w:i/>
      <w:sz w:val="16"/>
    </w:rPr>
  </w:style>
  <w:style w:type="character" w:styleId="Hyperlink">
    <w:name w:val="Hyperlink"/>
    <w:basedOn w:val="DefaultParagraphFont"/>
    <w:uiPriority w:val="99"/>
    <w:unhideWhenUsed/>
    <w:rsid w:val="00B15B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8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../customXml/item5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../customXml/item2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Lab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8434127DB94BD1A4BC9B680A34B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DC0D0-CF87-4E3D-BED6-7B4DEF66B650}"/>
      </w:docPartPr>
      <w:docPartBody>
        <w:p w:rsidR="001C01DB" w:rsidRDefault="00C93A77">
          <w:pPr>
            <w:pStyle w:val="648434127DB94BD1A4BC9B680A34B7A4"/>
          </w:pPr>
          <w:r w:rsidRPr="003A3F2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3A77"/>
    <w:rsid w:val="0003696D"/>
    <w:rsid w:val="000E1102"/>
    <w:rsid w:val="00131A0F"/>
    <w:rsid w:val="001C01DB"/>
    <w:rsid w:val="00772DFA"/>
    <w:rsid w:val="00A31794"/>
    <w:rsid w:val="00B141F0"/>
    <w:rsid w:val="00B60C51"/>
    <w:rsid w:val="00C3481F"/>
    <w:rsid w:val="00C93A77"/>
    <w:rsid w:val="00CD5695"/>
    <w:rsid w:val="00CE47F5"/>
    <w:rsid w:val="00CE6091"/>
    <w:rsid w:val="00D60AE2"/>
    <w:rsid w:val="00DD7D10"/>
    <w:rsid w:val="00EF092B"/>
    <w:rsid w:val="00EF1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1DB"/>
    <w:rPr>
      <w:color w:val="808080"/>
    </w:rPr>
  </w:style>
  <w:style w:type="paragraph" w:customStyle="1" w:styleId="648434127DB94BD1A4BC9B680A34B7A4">
    <w:name w:val="648434127DB94BD1A4BC9B680A34B7A4"/>
    <w:rsid w:val="001C01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EFFCE2127F884B8C3A4A90BCECBF69" ma:contentTypeVersion="1" ma:contentTypeDescription="Create a new document." ma:contentTypeScope="" ma:versionID="4caa9f8b8a3e20d26c3476ac6650e95f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dlc_DocIdUrl xmlns="c83d3ea4-1015-4b4b-bfa9-09fbcd7aa64d">
      <Url>http://intranet.sharepointblackops.com/Courses/SPW401/_layouts/DocIdRedir.aspx?ID=3CC2HQU7XWNV-74-5</Url>
      <Description>3CC2HQU7XWNV-74-5</Description>
    </_dlc_DocIdUrl>
    <_dlc_DocId xmlns="c83d3ea4-1015-4b4b-bfa9-09fbcd7aa64d">3CC2HQU7XWNV-74-5</_dlc_DocId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38823C2-CEB9-48A2-A081-6250DFFFD13E}"/>
</file>

<file path=customXml/itemProps2.xml><?xml version="1.0" encoding="utf-8"?>
<ds:datastoreItem xmlns:ds="http://schemas.openxmlformats.org/officeDocument/2006/customXml" ds:itemID="{37B1B12B-A44B-4408-8C02-CAF854D99B8F}"/>
</file>

<file path=customXml/itemProps3.xml><?xml version="1.0" encoding="utf-8"?>
<ds:datastoreItem xmlns:ds="http://schemas.openxmlformats.org/officeDocument/2006/customXml" ds:itemID="{F347DBC9-4F04-4BF9-893A-7A911B6094F5}"/>
</file>

<file path=customXml/itemProps4.xml><?xml version="1.0" encoding="utf-8"?>
<ds:datastoreItem xmlns:ds="http://schemas.openxmlformats.org/officeDocument/2006/customXml" ds:itemID="{DDDF3137-A347-48C4-836A-5BF8B5F9A613}"/>
</file>

<file path=customXml/itemProps5.xml><?xml version="1.0" encoding="utf-8"?>
<ds:datastoreItem xmlns:ds="http://schemas.openxmlformats.org/officeDocument/2006/customXml" ds:itemID="{089EF356-3183-484E-B261-0E2F47154769}"/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LabTemplate.dotx</Template>
  <TotalTime>0</TotalTime>
  <Pages>13</Pages>
  <Words>3425</Words>
  <Characters>19526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Ted Pattison Group, Inc.</Company>
  <LinksUpToDate>false</LinksUpToDate>
  <CharactersWithSpaces>22906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Pattison</dc:creator>
  <cp:lastModifiedBy>TedP</cp:lastModifiedBy>
  <cp:revision>2</cp:revision>
  <dcterms:created xsi:type="dcterms:W3CDTF">2009-07-09T14:07:00Z</dcterms:created>
  <dcterms:modified xsi:type="dcterms:W3CDTF">2009-07-09T14:07:00Z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0x010100F7EFFCE2127F884B8C3A4A90BCECBF69</vt:lpwstr>
  </property>
  <property fmtid="{D5CDD505-2E9C-101B-9397-08002B2CF9AE}" pid="3" name="_dlc_DocIdItemGuid">
    <vt:lpwstr>d85793f7-6980-4679-8461-0c2d3146ffc2</vt:lpwstr>
  </property>
</Properties>
</file>