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17" w:rsidRDefault="004B513D" w:rsidP="00B51F9B">
      <w:pPr>
        <w:pStyle w:val="Heading1"/>
      </w:pPr>
      <w:r>
        <w:t xml:space="preserve">Lab </w:t>
      </w:r>
      <w:sdt>
        <w:sdtPr>
          <w:alias w:val="Lab Number"/>
          <w:tag w:val="LabNumber"/>
          <w:id w:val="114487585"/>
          <w:placeholder>
            <w:docPart w:val="648434127DB94BD1A4BC9B680A34B7A4"/>
          </w:placeholder>
          <w:text/>
        </w:sdtPr>
        <w:sdtContent>
          <w:r w:rsidR="00B51F9B">
            <w:t>0</w:t>
          </w:r>
          <w:r w:rsidR="008622F1">
            <w:t>3</w:t>
          </w:r>
        </w:sdtContent>
      </w:sdt>
      <w:r w:rsidR="00F86317">
        <w:t xml:space="preserve">: </w:t>
      </w:r>
      <w:r w:rsidR="008622F1">
        <w:t>Understanding the Windows Workflow Runtime</w:t>
      </w:r>
    </w:p>
    <w:p w:rsidR="00F86317" w:rsidRDefault="00D105A1" w:rsidP="00DF5ED3">
      <w:pPr>
        <w:pStyle w:val="LabOverview"/>
      </w:pPr>
      <w:r w:rsidRPr="00062F9D">
        <w:rPr>
          <w:b/>
        </w:rPr>
        <w:t>Lab Overview:</w:t>
      </w:r>
      <w:r w:rsidR="004B513D">
        <w:t xml:space="preserve"> </w:t>
      </w:r>
      <w:r w:rsidR="00DF5ED3">
        <w:t xml:space="preserve">Now that your company has an automated system to submit orders, </w:t>
      </w:r>
      <w:r w:rsidR="00873F8A">
        <w:t>it is</w:t>
      </w:r>
      <w:r w:rsidR="00DF5ED3">
        <w:t xml:space="preserve"> time to focus on the order fulfillment process.  Currently </w:t>
      </w:r>
      <w:r w:rsidR="00873F8A">
        <w:t>this is a three-step</w:t>
      </w:r>
      <w:r w:rsidR="00DF5ED3">
        <w:t xml:space="preserve"> process.  As orders are received they are considered submitted.  Once </w:t>
      </w:r>
      <w:r w:rsidR="00873F8A">
        <w:t>an account manager approves them</w:t>
      </w:r>
      <w:r w:rsidR="00DF5ED3">
        <w:t xml:space="preserve">, they move into the Approved step and are waiting to be shipped.  </w:t>
      </w:r>
      <w:r w:rsidR="00873F8A">
        <w:t>Finally,</w:t>
      </w:r>
      <w:r w:rsidR="00DF5ED3">
        <w:t xml:space="preserve"> when the order is shipped, the order moves into the closed state.  At any point along the </w:t>
      </w:r>
      <w:r w:rsidR="00873F8A">
        <w:t>way,</w:t>
      </w:r>
      <w:r w:rsidR="000400C2">
        <w:t xml:space="preserve"> the order can be cance</w:t>
      </w:r>
      <w:r w:rsidR="00DF5ED3">
        <w:t>led.</w:t>
      </w:r>
    </w:p>
    <w:p w:rsidR="00DF5ED3" w:rsidRDefault="00DF5ED3" w:rsidP="00DF5ED3">
      <w:pPr>
        <w:pStyle w:val="LabOverview"/>
      </w:pPr>
      <w:r>
        <w:t xml:space="preserve">At each stage of the </w:t>
      </w:r>
      <w:r w:rsidR="00873F8A">
        <w:t>process,</w:t>
      </w:r>
      <w:r>
        <w:t xml:space="preserve"> the account managers and the shipping department will </w:t>
      </w:r>
      <w:r w:rsidR="00873F8A">
        <w:t>be notified</w:t>
      </w:r>
      <w:r>
        <w:t xml:space="preserve"> the order is in the current state.  Once the account manager or the shipping department completes their task, the </w:t>
      </w:r>
      <w:r w:rsidR="001269F7">
        <w:t>order should advance through the process.</w:t>
      </w:r>
    </w:p>
    <w:p w:rsidR="00F303F8" w:rsidRDefault="00F303F8" w:rsidP="00B51F9B">
      <w:pPr>
        <w:pStyle w:val="Heading2"/>
      </w:pPr>
      <w:r>
        <w:t>Exercise 0: Setting up the project</w:t>
      </w:r>
    </w:p>
    <w:p w:rsidR="00533CF7" w:rsidRDefault="00533CF7" w:rsidP="00533CF7">
      <w:pPr>
        <w:pStyle w:val="Heading3"/>
      </w:pPr>
      <w:r>
        <w:t xml:space="preserve">Open the starter </w:t>
      </w:r>
      <w:r w:rsidRPr="00B15B6F">
        <w:rPr>
          <w:b/>
        </w:rPr>
        <w:t>Visual Studio 2008</w:t>
      </w:r>
      <w:r>
        <w:t xml:space="preserve"> solution at </w:t>
      </w:r>
      <w:r w:rsidRPr="00B15B6F">
        <w:rPr>
          <w:b/>
        </w:rPr>
        <w:t>\Labs\Lab0</w:t>
      </w:r>
      <w:r>
        <w:rPr>
          <w:b/>
        </w:rPr>
        <w:t>3</w:t>
      </w:r>
      <w:r w:rsidRPr="00B15B6F">
        <w:rPr>
          <w:b/>
        </w:rPr>
        <w:t>\StarterFiles\</w:t>
      </w:r>
      <w:r w:rsidR="00FC43D0">
        <w:rPr>
          <w:b/>
        </w:rPr>
        <w:t>Order</w:t>
      </w:r>
      <w:r w:rsidR="00E570EB">
        <w:rPr>
          <w:b/>
        </w:rPr>
        <w:t>Workflow</w:t>
      </w:r>
      <w:r w:rsidRPr="00B15B6F">
        <w:rPr>
          <w:b/>
        </w:rPr>
        <w:t>.sl</w:t>
      </w:r>
      <w:r>
        <w:rPr>
          <w:b/>
        </w:rPr>
        <w:t>n</w:t>
      </w:r>
      <w:r w:rsidRPr="00B15B6F">
        <w:t>.</w:t>
      </w:r>
    </w:p>
    <w:p w:rsidR="00F86317" w:rsidRDefault="003E54E7" w:rsidP="00B51F9B">
      <w:pPr>
        <w:pStyle w:val="Heading2"/>
      </w:pPr>
      <w:r w:rsidRPr="000F266A">
        <w:t>Exercise 1</w:t>
      </w:r>
      <w:r>
        <w:t xml:space="preserve">: </w:t>
      </w:r>
      <w:r w:rsidR="00581C6A">
        <w:t>Creating the ExternalDataExchange interfaces</w:t>
      </w:r>
    </w:p>
    <w:p w:rsidR="00745EEE" w:rsidRPr="00A43A4C" w:rsidRDefault="005436C6" w:rsidP="004657CF">
      <w:pPr>
        <w:pStyle w:val="Heading3"/>
        <w:numPr>
          <w:ilvl w:val="0"/>
          <w:numId w:val="5"/>
        </w:numPr>
      </w:pPr>
      <w:r w:rsidRPr="00A43A4C">
        <w:t xml:space="preserve">Create a new </w:t>
      </w:r>
      <w:r w:rsidR="00AB56AD" w:rsidRPr="00A43A4C">
        <w:t>workflow runtime service</w:t>
      </w:r>
      <w:r w:rsidRPr="00A43A4C">
        <w:t xml:space="preserve"> named </w:t>
      </w:r>
      <w:r w:rsidRPr="00902901">
        <w:rPr>
          <w:b/>
        </w:rPr>
        <w:t>OrderManagerService</w:t>
      </w:r>
      <w:r w:rsidR="00AB56AD" w:rsidRPr="00A43A4C">
        <w:t>.</w:t>
      </w:r>
    </w:p>
    <w:p w:rsidR="005436C6" w:rsidRDefault="005436C6" w:rsidP="008F1813">
      <w:pPr>
        <w:pStyle w:val="Heading4"/>
      </w:pPr>
      <w:r>
        <w:t xml:space="preserve">Create a new class named </w:t>
      </w:r>
      <w:r w:rsidRPr="00AB56AD">
        <w:rPr>
          <w:b/>
        </w:rPr>
        <w:t>OrderManagerService</w:t>
      </w:r>
      <w:r>
        <w:t xml:space="preserve"> in the </w:t>
      </w:r>
      <w:r w:rsidRPr="00AB56AD">
        <w:rPr>
          <w:b/>
        </w:rPr>
        <w:t>Order</w:t>
      </w:r>
      <w:r w:rsidR="00FF4A6E">
        <w:rPr>
          <w:b/>
        </w:rPr>
        <w:t>Workflow</w:t>
      </w:r>
      <w:r>
        <w:t xml:space="preserve"> project</w:t>
      </w:r>
    </w:p>
    <w:p w:rsidR="005436C6" w:rsidRDefault="005436C6" w:rsidP="00A337FE">
      <w:pPr>
        <w:pStyle w:val="Heading5"/>
      </w:pPr>
      <w:r>
        <w:t xml:space="preserve">Right click on </w:t>
      </w:r>
      <w:r w:rsidRPr="002A1413">
        <w:rPr>
          <w:b/>
        </w:rPr>
        <w:t>OrderWorkflow</w:t>
      </w:r>
      <w:r>
        <w:t xml:space="preserve"> in the </w:t>
      </w:r>
      <w:r w:rsidRPr="00873F8A">
        <w:rPr>
          <w:b/>
        </w:rPr>
        <w:t>Solution Explorer</w:t>
      </w:r>
      <w:r w:rsidR="002A1413">
        <w:t>.</w:t>
      </w:r>
    </w:p>
    <w:p w:rsidR="005436C6" w:rsidRDefault="005436C6" w:rsidP="00A337FE">
      <w:pPr>
        <w:pStyle w:val="Heading5"/>
      </w:pPr>
      <w:r>
        <w:t xml:space="preserve">Select </w:t>
      </w:r>
      <w:r w:rsidRPr="002A1413">
        <w:rPr>
          <w:b/>
        </w:rPr>
        <w:t>Add -&gt; New Item</w:t>
      </w:r>
      <w:r w:rsidR="002A1413">
        <w:t>.</w:t>
      </w:r>
    </w:p>
    <w:p w:rsidR="005436C6" w:rsidRDefault="005436C6" w:rsidP="00A337FE">
      <w:pPr>
        <w:pStyle w:val="Heading5"/>
      </w:pPr>
      <w:r>
        <w:t xml:space="preserve">Select </w:t>
      </w:r>
      <w:r w:rsidRPr="00AB56AD">
        <w:rPr>
          <w:b/>
        </w:rPr>
        <w:t>Code</w:t>
      </w:r>
      <w:r>
        <w:t xml:space="preserve"> in the </w:t>
      </w:r>
      <w:r w:rsidR="00873F8A">
        <w:t>list</w:t>
      </w:r>
      <w:r>
        <w:t xml:space="preserve"> on the left and select </w:t>
      </w:r>
      <w:r w:rsidRPr="00AB56AD">
        <w:rPr>
          <w:b/>
        </w:rPr>
        <w:t>Class</w:t>
      </w:r>
      <w:r>
        <w:t xml:space="preserve"> in the window on the right</w:t>
      </w:r>
      <w:r w:rsidR="002A1413">
        <w:t>.</w:t>
      </w:r>
    </w:p>
    <w:p w:rsidR="005436C6" w:rsidRDefault="005436C6" w:rsidP="00A337FE">
      <w:pPr>
        <w:pStyle w:val="Heading5"/>
      </w:pPr>
      <w:r>
        <w:t xml:space="preserve">Enter </w:t>
      </w:r>
      <w:r w:rsidRPr="002A1413">
        <w:rPr>
          <w:b/>
        </w:rPr>
        <w:t>OrderManagerService.cs</w:t>
      </w:r>
      <w:r>
        <w:t xml:space="preserve"> as the name</w:t>
      </w:r>
      <w:r w:rsidR="003F0EAF">
        <w:t xml:space="preserve"> and click </w:t>
      </w:r>
      <w:r w:rsidR="003F0EAF" w:rsidRPr="003F0EAF">
        <w:rPr>
          <w:b/>
        </w:rPr>
        <w:t>Add</w:t>
      </w:r>
      <w:r w:rsidR="003F0EAF">
        <w:t>.</w:t>
      </w:r>
    </w:p>
    <w:p w:rsidR="00796C79" w:rsidRDefault="003F0EAF" w:rsidP="008F1813">
      <w:pPr>
        <w:pStyle w:val="Heading4"/>
      </w:pPr>
      <w:r>
        <w:t>D</w:t>
      </w:r>
      <w:r w:rsidR="00AB56AD">
        <w:t xml:space="preserve">rive the </w:t>
      </w:r>
      <w:r w:rsidR="00AB56AD" w:rsidRPr="00AB56AD">
        <w:rPr>
          <w:b/>
        </w:rPr>
        <w:t>OrderManagerService</w:t>
      </w:r>
      <w:r w:rsidR="00AB56AD">
        <w:t xml:space="preserve"> from the </w:t>
      </w:r>
      <w:r w:rsidR="00AB56AD" w:rsidRPr="00AB56AD">
        <w:rPr>
          <w:b/>
        </w:rPr>
        <w:t>WorkflowRuntimeService</w:t>
      </w:r>
      <w:r w:rsidR="00AB56AD">
        <w:t xml:space="preserve"> class so it can be hosted in the Windows Workflow services list.</w:t>
      </w:r>
    </w:p>
    <w:p w:rsidR="00796C79" w:rsidRPr="00796C79" w:rsidRDefault="00796C79" w:rsidP="00594BA4">
      <w:pPr>
        <w:pStyle w:val="ExerciseStepLevel2Code"/>
      </w:pPr>
      <w:r>
        <w:t xml:space="preserve">using </w:t>
      </w:r>
      <w:r w:rsidR="00594BA4">
        <w:t>System.Workflow.Runtime.Hosting;</w:t>
      </w:r>
      <w:r w:rsidR="00594BA4">
        <w:br/>
      </w:r>
      <w:r w:rsidR="00594BA4">
        <w:br/>
      </w:r>
      <w:r>
        <w:t>namespace Order</w:t>
      </w:r>
      <w:r w:rsidR="00E17979">
        <w:t>Workflow</w:t>
      </w:r>
      <w:r w:rsidR="00594BA4">
        <w:br/>
      </w:r>
      <w:r>
        <w:t>{</w:t>
      </w:r>
      <w:r w:rsidR="00594BA4">
        <w:br/>
        <w:t xml:space="preserve">    </w:t>
      </w:r>
      <w:r>
        <w:t>public class OrderManagerService : WorkflowRuntimeService</w:t>
      </w:r>
      <w:r w:rsidR="00594BA4">
        <w:br/>
      </w:r>
      <w:r w:rsidR="006377AF">
        <w:t xml:space="preserve">    </w:t>
      </w:r>
      <w:r>
        <w:t>{</w:t>
      </w:r>
    </w:p>
    <w:p w:rsidR="00581C6A" w:rsidRPr="00A43A4C" w:rsidRDefault="00581C6A" w:rsidP="00A43A4C">
      <w:pPr>
        <w:pStyle w:val="Heading3"/>
      </w:pPr>
      <w:r w:rsidRPr="00A43A4C">
        <w:t>Create a</w:t>
      </w:r>
      <w:r w:rsidR="00384179" w:rsidRPr="00A43A4C">
        <w:t>n</w:t>
      </w:r>
      <w:r w:rsidRPr="00A43A4C">
        <w:t xml:space="preserve"> </w:t>
      </w:r>
      <w:r w:rsidR="00AB56AD" w:rsidRPr="00A43A4C">
        <w:t>external communications</w:t>
      </w:r>
      <w:r w:rsidRPr="00A43A4C">
        <w:t xml:space="preserve"> interface named </w:t>
      </w:r>
      <w:r w:rsidRPr="00902901">
        <w:rPr>
          <w:b/>
        </w:rPr>
        <w:t>IOrderManager</w:t>
      </w:r>
      <w:r w:rsidR="00384179" w:rsidRPr="00A43A4C">
        <w:t>.</w:t>
      </w:r>
    </w:p>
    <w:p w:rsidR="00581C6A" w:rsidRDefault="00581C6A" w:rsidP="008F1813">
      <w:pPr>
        <w:pStyle w:val="Heading4"/>
      </w:pPr>
      <w:r>
        <w:t xml:space="preserve">Apply the </w:t>
      </w:r>
      <w:r w:rsidRPr="00384179">
        <w:rPr>
          <w:b/>
        </w:rPr>
        <w:t>ExternalDataExchange</w:t>
      </w:r>
      <w:r>
        <w:t xml:space="preserve"> attribute to the interface</w:t>
      </w:r>
      <w:r w:rsidR="00384179">
        <w:t xml:space="preserve"> to identify it as an interface Windows Workflow can use to communicate with the hosting environment.</w:t>
      </w:r>
    </w:p>
    <w:p w:rsidR="00581C6A" w:rsidRDefault="00384179" w:rsidP="008F1813">
      <w:pPr>
        <w:pStyle w:val="Heading4"/>
      </w:pPr>
      <w:r>
        <w:t xml:space="preserve">Add a method named </w:t>
      </w:r>
      <w:r w:rsidRPr="00384179">
        <w:rPr>
          <w:b/>
        </w:rPr>
        <w:t>SetOrderStatus</w:t>
      </w:r>
      <w:r>
        <w:t xml:space="preserve"> to </w:t>
      </w:r>
      <w:r w:rsidRPr="00384179">
        <w:rPr>
          <w:b/>
        </w:rPr>
        <w:t>IOrderManager</w:t>
      </w:r>
      <w:r>
        <w:t xml:space="preserve"> to be used when telling the hosting environment to update an order’s status.</w:t>
      </w:r>
    </w:p>
    <w:p w:rsidR="00581C6A" w:rsidRDefault="00796C79" w:rsidP="00647772">
      <w:pPr>
        <w:pStyle w:val="ExerciseStepLevel2Code"/>
      </w:pPr>
      <w:r>
        <w:t>[ExternalDataExchange]</w:t>
      </w:r>
    </w:p>
    <w:p w:rsidR="00796C79" w:rsidRDefault="00796C79" w:rsidP="00647772">
      <w:pPr>
        <w:pStyle w:val="ExerciseStepLevel2Code"/>
      </w:pPr>
      <w:r>
        <w:t>public interface IOrderManager</w:t>
      </w:r>
    </w:p>
    <w:p w:rsidR="00796C79" w:rsidRDefault="00796C79" w:rsidP="00647772">
      <w:pPr>
        <w:pStyle w:val="ExerciseStepLevel2Code"/>
      </w:pPr>
      <w:r>
        <w:t>{</w:t>
      </w:r>
    </w:p>
    <w:p w:rsidR="00796C79" w:rsidRDefault="003F0EAF" w:rsidP="00647772">
      <w:pPr>
        <w:pStyle w:val="ExerciseStepLevel2Code"/>
      </w:pPr>
      <w:r>
        <w:t xml:space="preserve">   </w:t>
      </w:r>
      <w:r w:rsidR="00796C79">
        <w:t xml:space="preserve"> void SetOrderStatus(string status);</w:t>
      </w:r>
    </w:p>
    <w:p w:rsidR="00796C79" w:rsidRDefault="00384179" w:rsidP="00647772">
      <w:pPr>
        <w:pStyle w:val="ExerciseStepLevel2Code"/>
      </w:pPr>
      <w:r>
        <w:t>}</w:t>
      </w:r>
    </w:p>
    <w:p w:rsidR="0045315C" w:rsidRPr="00A43A4C" w:rsidRDefault="00571F04" w:rsidP="00A43A4C">
      <w:pPr>
        <w:pStyle w:val="Heading3"/>
      </w:pPr>
      <w:r w:rsidRPr="00A43A4C">
        <w:t xml:space="preserve">Make </w:t>
      </w:r>
      <w:r w:rsidRPr="00902901">
        <w:rPr>
          <w:b/>
        </w:rPr>
        <w:t>OrderManagerService</w:t>
      </w:r>
      <w:r w:rsidRPr="00A43A4C">
        <w:t xml:space="preserve"> an implementation of </w:t>
      </w:r>
      <w:r w:rsidRPr="00902901">
        <w:rPr>
          <w:b/>
        </w:rPr>
        <w:t>IOrderManager</w:t>
      </w:r>
    </w:p>
    <w:p w:rsidR="00581C6A" w:rsidRDefault="00571F04" w:rsidP="008F1813">
      <w:pPr>
        <w:pStyle w:val="Heading4"/>
      </w:pPr>
      <w:r>
        <w:t xml:space="preserve">In the </w:t>
      </w:r>
      <w:r w:rsidRPr="00902901">
        <w:rPr>
          <w:b/>
        </w:rPr>
        <w:t>OrderManagerService.cs</w:t>
      </w:r>
      <w:r>
        <w:t xml:space="preserve"> file, derive the </w:t>
      </w:r>
      <w:r w:rsidRPr="00902901">
        <w:rPr>
          <w:b/>
        </w:rPr>
        <w:t>OrderManagerService</w:t>
      </w:r>
      <w:r>
        <w:t xml:space="preserve"> from the </w:t>
      </w:r>
      <w:r w:rsidRPr="00902901">
        <w:rPr>
          <w:b/>
        </w:rPr>
        <w:t>IOrderManager</w:t>
      </w:r>
      <w:r>
        <w:t xml:space="preserve"> interface.</w:t>
      </w:r>
    </w:p>
    <w:p w:rsidR="00571F04" w:rsidRDefault="00571F04" w:rsidP="00571F04">
      <w:pPr>
        <w:pStyle w:val="ExerciseStepLevel2Code"/>
      </w:pPr>
      <w:r>
        <w:lastRenderedPageBreak/>
        <w:t>public class OrderManagerService : WorkflowRuntimeService, IOrderManager</w:t>
      </w:r>
    </w:p>
    <w:p w:rsidR="00571F04" w:rsidRDefault="00571F04" w:rsidP="00571F04">
      <w:pPr>
        <w:pStyle w:val="ExerciseStepLevel2Code"/>
      </w:pPr>
      <w:r>
        <w:t>{</w:t>
      </w:r>
    </w:p>
    <w:p w:rsidR="003F0EAF" w:rsidRPr="00571F04" w:rsidRDefault="003F0EAF" w:rsidP="00571F04">
      <w:pPr>
        <w:pStyle w:val="ExerciseStepLevel2Code"/>
      </w:pPr>
      <w:r>
        <w:t>}</w:t>
      </w:r>
    </w:p>
    <w:p w:rsidR="00581C6A" w:rsidRDefault="00571F04" w:rsidP="008F1813">
      <w:pPr>
        <w:pStyle w:val="Heading4"/>
      </w:pPr>
      <w:r>
        <w:t xml:space="preserve">In the </w:t>
      </w:r>
      <w:r w:rsidRPr="00571F04">
        <w:rPr>
          <w:b/>
        </w:rPr>
        <w:t>OrderManagerService</w:t>
      </w:r>
      <w:r>
        <w:t xml:space="preserve"> class, implement the </w:t>
      </w:r>
      <w:r w:rsidRPr="00571F04">
        <w:rPr>
          <w:b/>
        </w:rPr>
        <w:t>IOrderManager.SetOrderStatus</w:t>
      </w:r>
      <w:r>
        <w:t xml:space="preserve"> method.  This method will update the status of the order in the order database.  If the order </w:t>
      </w:r>
      <w:r w:rsidR="00873F8A">
        <w:t>does not</w:t>
      </w:r>
      <w:r>
        <w:t xml:space="preserve"> exist, it will be created.</w:t>
      </w:r>
    </w:p>
    <w:p w:rsidR="00571F04" w:rsidRPr="0041655D" w:rsidRDefault="00571F04" w:rsidP="0041655D">
      <w:pPr>
        <w:pStyle w:val="ExerciseStepLevel2Code"/>
      </w:pPr>
      <w:r>
        <w:t>p</w:t>
      </w:r>
      <w:r w:rsidRPr="0041655D">
        <w:t>ublic void SetOrderStatus(string status)</w:t>
      </w:r>
    </w:p>
    <w:p w:rsidR="00571F04" w:rsidRPr="0041655D" w:rsidRDefault="00571F04" w:rsidP="0041655D">
      <w:pPr>
        <w:pStyle w:val="ExerciseStepLevel2Code"/>
      </w:pPr>
      <w:r w:rsidRPr="0041655D">
        <w:t>{</w:t>
      </w:r>
    </w:p>
    <w:p w:rsidR="00571F04" w:rsidRPr="0041655D" w:rsidRDefault="00571F04" w:rsidP="0041655D">
      <w:pPr>
        <w:pStyle w:val="ExerciseStepLevel2Code"/>
      </w:pPr>
      <w:r w:rsidRPr="0041655D">
        <w:t xml:space="preserve">    // lookup the current workflow instance id </w:t>
      </w:r>
    </w:p>
    <w:p w:rsidR="00571F04" w:rsidRPr="0041655D" w:rsidRDefault="00571F04" w:rsidP="0041655D">
      <w:pPr>
        <w:pStyle w:val="ExerciseStepLevel2Code"/>
      </w:pPr>
      <w:r w:rsidRPr="0041655D">
        <w:t xml:space="preserve">    Guid orderId = WorkflowEnvironment.WorkflowInstanceId;</w:t>
      </w:r>
    </w:p>
    <w:p w:rsidR="00571F04" w:rsidRPr="0041655D" w:rsidRDefault="00571F04" w:rsidP="0041655D">
      <w:pPr>
        <w:pStyle w:val="ExerciseStepLevel2Code"/>
      </w:pPr>
    </w:p>
    <w:p w:rsidR="00571F04" w:rsidRPr="0041655D" w:rsidRDefault="00571F04" w:rsidP="0041655D">
      <w:pPr>
        <w:pStyle w:val="ExerciseStepLevel2Code"/>
      </w:pPr>
      <w:r w:rsidRPr="0041655D">
        <w:t xml:space="preserve">    // find the ord</w:t>
      </w:r>
      <w:r w:rsidR="00C30BAE">
        <w:t>er based on the current workflow</w:t>
      </w:r>
      <w:r w:rsidRPr="0041655D">
        <w:t xml:space="preserve"> instance id </w:t>
      </w:r>
    </w:p>
    <w:p w:rsidR="00571F04" w:rsidRPr="0041655D" w:rsidRDefault="00571F04" w:rsidP="0041655D">
      <w:pPr>
        <w:pStyle w:val="ExerciseStepLevel2Code"/>
      </w:pPr>
      <w:r w:rsidRPr="0041655D">
        <w:t xml:space="preserve">    // FirstOrDefault return the order or null is none found</w:t>
      </w:r>
    </w:p>
    <w:p w:rsidR="00571F04" w:rsidRPr="0041655D" w:rsidRDefault="00571F04" w:rsidP="0041655D">
      <w:pPr>
        <w:pStyle w:val="ExerciseStepLevel2Code"/>
      </w:pPr>
      <w:r w:rsidRPr="0041655D">
        <w:t xml:space="preserve">    DataClassesDataContext context = new DataClassesDataContext();</w:t>
      </w:r>
    </w:p>
    <w:p w:rsidR="00571F04" w:rsidRPr="0041655D" w:rsidRDefault="00571F04" w:rsidP="0041655D">
      <w:pPr>
        <w:pStyle w:val="ExerciseStepLevel2Code"/>
      </w:pPr>
      <w:r w:rsidRPr="0041655D">
        <w:t xml:space="preserve">    Order order = context.Orders.FirstOrDefault(n =&gt; n.Id == orderId);</w:t>
      </w:r>
    </w:p>
    <w:p w:rsidR="00571F04" w:rsidRPr="0041655D" w:rsidRDefault="00571F04" w:rsidP="0041655D">
      <w:pPr>
        <w:pStyle w:val="ExerciseStepLevel2Code"/>
      </w:pPr>
    </w:p>
    <w:p w:rsidR="00571F04" w:rsidRPr="0041655D" w:rsidRDefault="00571F04" w:rsidP="0041655D">
      <w:pPr>
        <w:pStyle w:val="ExerciseStepLevel2Code"/>
      </w:pPr>
      <w:r w:rsidRPr="0041655D">
        <w:t xml:space="preserve">    // if the order wasn’t found create a new order and insert it</w:t>
      </w:r>
    </w:p>
    <w:p w:rsidR="00571F04" w:rsidRPr="0041655D" w:rsidRDefault="00571F04" w:rsidP="0041655D">
      <w:pPr>
        <w:pStyle w:val="ExerciseStepLevel2Code"/>
      </w:pPr>
      <w:r w:rsidRPr="0041655D">
        <w:t xml:space="preserve">    if (order == null)</w:t>
      </w:r>
    </w:p>
    <w:p w:rsidR="00571F04" w:rsidRPr="0041655D" w:rsidRDefault="00571F04" w:rsidP="0041655D">
      <w:pPr>
        <w:pStyle w:val="ExerciseStepLevel2Code"/>
      </w:pPr>
      <w:r w:rsidRPr="0041655D">
        <w:t xml:space="preserve">    {</w:t>
      </w:r>
    </w:p>
    <w:p w:rsidR="00571F04" w:rsidRPr="0041655D" w:rsidRDefault="00571F04" w:rsidP="0041655D">
      <w:pPr>
        <w:pStyle w:val="ExerciseStepLevel2Code"/>
      </w:pPr>
      <w:r w:rsidRPr="0041655D">
        <w:t xml:space="preserve">        order = new Order();</w:t>
      </w:r>
    </w:p>
    <w:p w:rsidR="00571F04" w:rsidRPr="0041655D" w:rsidRDefault="00571F04" w:rsidP="0041655D">
      <w:pPr>
        <w:pStyle w:val="ExerciseStepLevel2Code"/>
      </w:pPr>
      <w:r w:rsidRPr="0041655D">
        <w:t xml:space="preserve">        order.Id = orderId;</w:t>
      </w:r>
    </w:p>
    <w:p w:rsidR="00571F04" w:rsidRPr="0041655D" w:rsidRDefault="00571F04" w:rsidP="0041655D">
      <w:pPr>
        <w:pStyle w:val="ExerciseStepLevel2Code"/>
      </w:pPr>
      <w:r w:rsidRPr="0041655D">
        <w:t xml:space="preserve">        context.Orders.InsertOnSubmit(order);</w:t>
      </w:r>
      <w:r w:rsidRPr="0041655D">
        <w:br/>
        <w:t xml:space="preserve">    }</w:t>
      </w:r>
    </w:p>
    <w:p w:rsidR="00571F04" w:rsidRPr="0041655D" w:rsidRDefault="00571F04" w:rsidP="0041655D">
      <w:pPr>
        <w:pStyle w:val="ExerciseStepLevel2Code"/>
      </w:pPr>
    </w:p>
    <w:p w:rsidR="00571F04" w:rsidRPr="0041655D" w:rsidRDefault="00571F04" w:rsidP="0041655D">
      <w:pPr>
        <w:pStyle w:val="ExerciseStepLevel2Code"/>
      </w:pPr>
      <w:r w:rsidRPr="0041655D">
        <w:t xml:space="preserve">    // update the status and commit the changes</w:t>
      </w:r>
    </w:p>
    <w:p w:rsidR="00571F04" w:rsidRPr="0041655D" w:rsidRDefault="00571F04" w:rsidP="0041655D">
      <w:pPr>
        <w:pStyle w:val="ExerciseStepLevel2Code"/>
      </w:pPr>
      <w:r w:rsidRPr="0041655D">
        <w:t xml:space="preserve">    order.Status = status;</w:t>
      </w:r>
    </w:p>
    <w:p w:rsidR="00571F04" w:rsidRPr="0041655D" w:rsidRDefault="00571F04" w:rsidP="0041655D">
      <w:pPr>
        <w:pStyle w:val="ExerciseStepLevel2Code"/>
      </w:pPr>
      <w:r w:rsidRPr="0041655D">
        <w:t xml:space="preserve">    context.SubmitChanges();</w:t>
      </w:r>
    </w:p>
    <w:p w:rsidR="00571F04" w:rsidRPr="0041655D" w:rsidRDefault="00571F04" w:rsidP="0041655D">
      <w:pPr>
        <w:pStyle w:val="ExerciseStepLevel2Code"/>
      </w:pPr>
      <w:r w:rsidRPr="0041655D">
        <w:t>}</w:t>
      </w:r>
    </w:p>
    <w:p w:rsidR="00571F04" w:rsidRPr="00A43A4C" w:rsidRDefault="00571F04" w:rsidP="00A43A4C">
      <w:pPr>
        <w:pStyle w:val="Heading3"/>
      </w:pPr>
      <w:r w:rsidRPr="00A43A4C">
        <w:t xml:space="preserve">Add an event to the </w:t>
      </w:r>
      <w:r w:rsidRPr="00902901">
        <w:rPr>
          <w:b/>
        </w:rPr>
        <w:t>OrderManagerService</w:t>
      </w:r>
      <w:r w:rsidRPr="00A43A4C">
        <w:t xml:space="preserve"> that will be used to communicate order updates from the service to the user interface.</w:t>
      </w:r>
    </w:p>
    <w:p w:rsidR="00581C6A" w:rsidRDefault="00581C6A" w:rsidP="008F1813">
      <w:pPr>
        <w:pStyle w:val="Heading4"/>
      </w:pPr>
      <w:r>
        <w:t xml:space="preserve">Add an </w:t>
      </w:r>
      <w:r w:rsidRPr="00902901">
        <w:rPr>
          <w:b/>
        </w:rPr>
        <w:t>OrderChanged</w:t>
      </w:r>
      <w:r>
        <w:t xml:space="preserve"> event to the </w:t>
      </w:r>
      <w:r w:rsidRPr="00902901">
        <w:rPr>
          <w:b/>
        </w:rPr>
        <w:t>OrderManagerService</w:t>
      </w:r>
      <w:r>
        <w:t xml:space="preserve"> class</w:t>
      </w:r>
      <w:r w:rsidR="003F1896">
        <w:t>.</w:t>
      </w:r>
    </w:p>
    <w:p w:rsidR="00581C6A" w:rsidRDefault="00DE3F63" w:rsidP="00796C79">
      <w:pPr>
        <w:pStyle w:val="ExerciseStepLevel2Code"/>
      </w:pPr>
      <w:r>
        <w:t>p</w:t>
      </w:r>
      <w:r w:rsidR="00571F04">
        <w:t>ublic event EventHandler OrderChanged;</w:t>
      </w:r>
    </w:p>
    <w:p w:rsidR="00581C6A" w:rsidRDefault="00796C79" w:rsidP="008F1813">
      <w:pPr>
        <w:pStyle w:val="Heading4"/>
      </w:pPr>
      <w:r>
        <w:t xml:space="preserve">Modify </w:t>
      </w:r>
      <w:r w:rsidRPr="00902901">
        <w:rPr>
          <w:b/>
        </w:rPr>
        <w:t>SetOrderStatus</w:t>
      </w:r>
      <w:r>
        <w:t xml:space="preserve"> </w:t>
      </w:r>
      <w:r w:rsidR="003F1896">
        <w:t xml:space="preserve">so </w:t>
      </w:r>
      <w:r w:rsidRPr="00902901">
        <w:rPr>
          <w:b/>
        </w:rPr>
        <w:t>OrderChanged</w:t>
      </w:r>
      <w:r>
        <w:t xml:space="preserve"> </w:t>
      </w:r>
      <w:r w:rsidR="003F1896">
        <w:t>is called anytime an order is updated</w:t>
      </w:r>
      <w:r>
        <w:t>.</w:t>
      </w:r>
    </w:p>
    <w:p w:rsidR="00571F04" w:rsidRPr="0041655D" w:rsidRDefault="00571F04" w:rsidP="0041655D">
      <w:pPr>
        <w:pStyle w:val="ExerciseStepLevel2Code"/>
      </w:pPr>
      <w:r w:rsidRPr="0041655D">
        <w:t xml:space="preserve">    // fire the order changed event</w:t>
      </w:r>
      <w:r w:rsidR="0041655D" w:rsidRPr="0041655D">
        <w:br/>
      </w:r>
      <w:r w:rsidRPr="0041655D">
        <w:t xml:space="preserve">    if (OrderChanged != null)</w:t>
      </w:r>
    </w:p>
    <w:p w:rsidR="00571F04" w:rsidRPr="0041655D" w:rsidRDefault="00571F04" w:rsidP="0041655D">
      <w:pPr>
        <w:pStyle w:val="ExerciseStepLevel2Code"/>
      </w:pPr>
      <w:r w:rsidRPr="0041655D">
        <w:t xml:space="preserve">        OrderChanged(this, EventArgs.Empty);</w:t>
      </w:r>
    </w:p>
    <w:p w:rsidR="00571F04" w:rsidRPr="0041655D" w:rsidRDefault="00571F04" w:rsidP="0041655D">
      <w:pPr>
        <w:pStyle w:val="ExerciseStepLevel2Code"/>
      </w:pPr>
      <w:r w:rsidRPr="0041655D">
        <w:t>}</w:t>
      </w:r>
    </w:p>
    <w:p w:rsidR="00647772" w:rsidRDefault="00647772">
      <w:pPr>
        <w:ind w:left="720"/>
        <w:rPr>
          <w:rFonts w:eastAsiaTheme="majorEastAsia" w:cs="Arial"/>
          <w:bCs/>
        </w:rPr>
      </w:pPr>
      <w:r>
        <w:br w:type="page"/>
      </w:r>
    </w:p>
    <w:p w:rsidR="004E7D5D" w:rsidRPr="00A43A4C" w:rsidRDefault="004E7D5D" w:rsidP="00A43A4C">
      <w:pPr>
        <w:pStyle w:val="Heading3"/>
      </w:pPr>
      <w:r w:rsidRPr="00A43A4C">
        <w:lastRenderedPageBreak/>
        <w:t xml:space="preserve">Create another workflow runtime service named </w:t>
      </w:r>
      <w:r w:rsidRPr="00902901">
        <w:rPr>
          <w:b/>
        </w:rPr>
        <w:t>TaskManagerService</w:t>
      </w:r>
      <w:r w:rsidRPr="00A43A4C">
        <w:t>.</w:t>
      </w:r>
    </w:p>
    <w:p w:rsidR="004E7D5D" w:rsidRDefault="004E7D5D" w:rsidP="008F1813">
      <w:pPr>
        <w:pStyle w:val="Heading4"/>
      </w:pPr>
      <w:r>
        <w:t xml:space="preserve">Create a new class named </w:t>
      </w:r>
      <w:r>
        <w:rPr>
          <w:b/>
        </w:rPr>
        <w:t>Task</w:t>
      </w:r>
      <w:r w:rsidRPr="00AB56AD">
        <w:rPr>
          <w:b/>
        </w:rPr>
        <w:t>ManagerService</w:t>
      </w:r>
      <w:r>
        <w:t xml:space="preserve"> in the </w:t>
      </w:r>
      <w:r w:rsidRPr="00AB56AD">
        <w:rPr>
          <w:b/>
        </w:rPr>
        <w:t>Order</w:t>
      </w:r>
      <w:r w:rsidR="000400C2">
        <w:rPr>
          <w:b/>
        </w:rPr>
        <w:t>Workflow</w:t>
      </w:r>
      <w:r>
        <w:t xml:space="preserve"> project</w:t>
      </w:r>
    </w:p>
    <w:p w:rsidR="004E7D5D" w:rsidRDefault="003F0EAF" w:rsidP="008F1813">
      <w:pPr>
        <w:pStyle w:val="Heading4"/>
      </w:pPr>
      <w:r>
        <w:t xml:space="preserve">Modify the definition of </w:t>
      </w:r>
      <w:r w:rsidRPr="003F0EAF">
        <w:rPr>
          <w:b/>
        </w:rPr>
        <w:t>TaskManagerService</w:t>
      </w:r>
      <w:r>
        <w:t xml:space="preserve"> to make it a public class.</w:t>
      </w:r>
    </w:p>
    <w:p w:rsidR="004E7D5D" w:rsidRDefault="004E7D5D" w:rsidP="00647772">
      <w:pPr>
        <w:pStyle w:val="ExerciseStepLevel2Code"/>
      </w:pPr>
      <w:r>
        <w:t>pu</w:t>
      </w:r>
      <w:r w:rsidR="003F0EAF">
        <w:t>blic class TaskManagerService</w:t>
      </w:r>
    </w:p>
    <w:p w:rsidR="004E7D5D" w:rsidRDefault="004E7D5D" w:rsidP="00647772">
      <w:pPr>
        <w:pStyle w:val="ExerciseStepLevel2Code"/>
      </w:pPr>
      <w:r>
        <w:t>{</w:t>
      </w:r>
    </w:p>
    <w:p w:rsidR="003F0EAF" w:rsidRPr="00796C79" w:rsidRDefault="003F0EAF" w:rsidP="00647772">
      <w:pPr>
        <w:pStyle w:val="ExerciseStepLevel2Code"/>
      </w:pPr>
      <w:r>
        <w:t>}</w:t>
      </w:r>
    </w:p>
    <w:p w:rsidR="004E7D5D" w:rsidRPr="00A43A4C" w:rsidRDefault="004E7D5D" w:rsidP="00A43A4C">
      <w:pPr>
        <w:pStyle w:val="Heading3"/>
      </w:pPr>
      <w:r w:rsidRPr="00A43A4C">
        <w:t xml:space="preserve">Create an external communications interface named </w:t>
      </w:r>
      <w:r w:rsidRPr="00902901">
        <w:rPr>
          <w:b/>
        </w:rPr>
        <w:t>ITaskManager</w:t>
      </w:r>
      <w:r w:rsidRPr="00A43A4C">
        <w:t>.</w:t>
      </w:r>
    </w:p>
    <w:p w:rsidR="004E7D5D" w:rsidRDefault="004E7D5D" w:rsidP="008F1813">
      <w:pPr>
        <w:pStyle w:val="Heading4"/>
      </w:pPr>
      <w:r>
        <w:t xml:space="preserve">Apply the </w:t>
      </w:r>
      <w:r w:rsidRPr="00384179">
        <w:rPr>
          <w:b/>
        </w:rPr>
        <w:t>ExternalDataExchange</w:t>
      </w:r>
      <w:r>
        <w:t xml:space="preserve"> attribute to the interface to identify it as an interface Windows Workflow can use to communicate with the hosting environment.</w:t>
      </w:r>
    </w:p>
    <w:p w:rsidR="004E7D5D" w:rsidRDefault="004E7D5D" w:rsidP="008F1813">
      <w:pPr>
        <w:pStyle w:val="Heading4"/>
      </w:pPr>
      <w:r>
        <w:t xml:space="preserve">Add methods named </w:t>
      </w:r>
      <w:r>
        <w:rPr>
          <w:b/>
        </w:rPr>
        <w:t xml:space="preserve">CreateTask </w:t>
      </w:r>
      <w:r w:rsidRPr="004E7D5D">
        <w:t>and</w:t>
      </w:r>
      <w:r>
        <w:rPr>
          <w:b/>
        </w:rPr>
        <w:t xml:space="preserve"> RemoveTask</w:t>
      </w:r>
      <w:r>
        <w:t xml:space="preserve"> to </w:t>
      </w:r>
      <w:r w:rsidRPr="00384179">
        <w:rPr>
          <w:b/>
        </w:rPr>
        <w:t>I</w:t>
      </w:r>
      <w:r>
        <w:rPr>
          <w:b/>
        </w:rPr>
        <w:t>Task</w:t>
      </w:r>
      <w:r w:rsidRPr="00384179">
        <w:rPr>
          <w:b/>
        </w:rPr>
        <w:t>Manager</w:t>
      </w:r>
      <w:r>
        <w:t xml:space="preserve"> to be used to ask the hosting environment to create and delete user tasks.</w:t>
      </w:r>
    </w:p>
    <w:p w:rsidR="004E7D5D" w:rsidRPr="004E7D5D" w:rsidRDefault="004E7D5D" w:rsidP="008F1813">
      <w:pPr>
        <w:pStyle w:val="Heading4"/>
      </w:pPr>
      <w:r>
        <w:t xml:space="preserve">Add two events named </w:t>
      </w:r>
      <w:r w:rsidRPr="004E7D5D">
        <w:rPr>
          <w:b/>
        </w:rPr>
        <w:t>Complete</w:t>
      </w:r>
      <w:r>
        <w:t xml:space="preserve"> and </w:t>
      </w:r>
      <w:r w:rsidRPr="004E7D5D">
        <w:rPr>
          <w:b/>
        </w:rPr>
        <w:t>Cancel</w:t>
      </w:r>
      <w:r>
        <w:t xml:space="preserve"> to </w:t>
      </w:r>
      <w:r w:rsidRPr="004E7D5D">
        <w:rPr>
          <w:b/>
        </w:rPr>
        <w:t>ITaskManager</w:t>
      </w:r>
      <w:r>
        <w:t xml:space="preserve"> to be used when sending events from the hosting environment into the workflow engine.</w:t>
      </w:r>
    </w:p>
    <w:p w:rsidR="004E7D5D" w:rsidRDefault="004E7D5D" w:rsidP="00647772">
      <w:pPr>
        <w:pStyle w:val="ExerciseStepLevel2Code"/>
      </w:pPr>
      <w:r>
        <w:t>[ExternalDataExchange]</w:t>
      </w:r>
    </w:p>
    <w:p w:rsidR="004E7D5D" w:rsidRDefault="004E7D5D" w:rsidP="00647772">
      <w:pPr>
        <w:pStyle w:val="ExerciseStepLevel2Code"/>
      </w:pPr>
      <w:r>
        <w:t>public interface ITaskManager</w:t>
      </w:r>
    </w:p>
    <w:p w:rsidR="004E7D5D" w:rsidRDefault="004E7D5D" w:rsidP="00647772">
      <w:pPr>
        <w:pStyle w:val="ExerciseStepLevel2Code"/>
      </w:pPr>
      <w:r>
        <w:t>{</w:t>
      </w:r>
    </w:p>
    <w:p w:rsidR="004E7D5D" w:rsidRDefault="003F0EAF" w:rsidP="00647772">
      <w:pPr>
        <w:pStyle w:val="ExerciseStepLevel2Code"/>
      </w:pPr>
      <w:r>
        <w:t xml:space="preserve">   </w:t>
      </w:r>
      <w:r w:rsidR="004E7D5D">
        <w:t xml:space="preserve"> int CreateTask(string type);</w:t>
      </w:r>
    </w:p>
    <w:p w:rsidR="004E7D5D" w:rsidRDefault="003F0EAF" w:rsidP="00647772">
      <w:pPr>
        <w:pStyle w:val="ExerciseStepLevel2Code"/>
      </w:pPr>
      <w:r>
        <w:t xml:space="preserve">  </w:t>
      </w:r>
      <w:r w:rsidR="004E7D5D">
        <w:t xml:space="preserve">  void RemoveTask(int taskId);</w:t>
      </w:r>
    </w:p>
    <w:p w:rsidR="004E7D5D" w:rsidRDefault="004E7D5D" w:rsidP="00647772">
      <w:pPr>
        <w:pStyle w:val="ExerciseStepLevel2Code"/>
      </w:pPr>
    </w:p>
    <w:p w:rsidR="004E7D5D" w:rsidRDefault="003F0EAF" w:rsidP="00647772">
      <w:pPr>
        <w:pStyle w:val="ExerciseStepLevel2Code"/>
      </w:pPr>
      <w:r>
        <w:t xml:space="preserve"> </w:t>
      </w:r>
      <w:r w:rsidR="004E7D5D">
        <w:t xml:space="preserve">   event EventHandler&lt;ExternalDataEventArgs&gt; Complete;</w:t>
      </w:r>
    </w:p>
    <w:p w:rsidR="004E7D5D" w:rsidRDefault="003F0EAF" w:rsidP="00647772">
      <w:pPr>
        <w:pStyle w:val="ExerciseStepLevel2Code"/>
      </w:pPr>
      <w:r>
        <w:t xml:space="preserve">    </w:t>
      </w:r>
      <w:r w:rsidR="004E7D5D">
        <w:t>event EventHandler&lt;ExternalDataEventArgs&gt; Cancel;</w:t>
      </w:r>
    </w:p>
    <w:p w:rsidR="004E7D5D" w:rsidRDefault="004E7D5D" w:rsidP="00647772">
      <w:pPr>
        <w:pStyle w:val="ExerciseStepLevel2Code"/>
      </w:pPr>
      <w:r>
        <w:t>}</w:t>
      </w:r>
    </w:p>
    <w:p w:rsidR="004E7D5D" w:rsidRPr="00A43A4C" w:rsidRDefault="004E7D5D" w:rsidP="00A43A4C">
      <w:pPr>
        <w:pStyle w:val="Heading3"/>
      </w:pPr>
      <w:r w:rsidRPr="00A43A4C">
        <w:t xml:space="preserve">Make </w:t>
      </w:r>
      <w:r w:rsidRPr="00902901">
        <w:rPr>
          <w:b/>
        </w:rPr>
        <w:t>TaskManagerService</w:t>
      </w:r>
      <w:r w:rsidRPr="00A43A4C">
        <w:t xml:space="preserve"> an implementation of </w:t>
      </w:r>
      <w:r w:rsidRPr="00902901">
        <w:rPr>
          <w:b/>
        </w:rPr>
        <w:t>I</w:t>
      </w:r>
      <w:r w:rsidR="00127B13" w:rsidRPr="00902901">
        <w:rPr>
          <w:b/>
        </w:rPr>
        <w:t>Task</w:t>
      </w:r>
      <w:r w:rsidRPr="00902901">
        <w:rPr>
          <w:b/>
        </w:rPr>
        <w:t>Manager</w:t>
      </w:r>
    </w:p>
    <w:p w:rsidR="00DE3F63" w:rsidRDefault="00DE3F63" w:rsidP="008F1813">
      <w:pPr>
        <w:pStyle w:val="Heading4"/>
      </w:pPr>
      <w:r>
        <w:t xml:space="preserve">In the </w:t>
      </w:r>
      <w:r w:rsidRPr="00902901">
        <w:rPr>
          <w:b/>
        </w:rPr>
        <w:t xml:space="preserve">TaskManagerService.cs </w:t>
      </w:r>
      <w:r>
        <w:t xml:space="preserve">file, derive the </w:t>
      </w:r>
      <w:r w:rsidRPr="00902901">
        <w:rPr>
          <w:b/>
        </w:rPr>
        <w:t>TaskManagerService</w:t>
      </w:r>
      <w:r>
        <w:t xml:space="preserve"> from the </w:t>
      </w:r>
      <w:r w:rsidRPr="00902901">
        <w:rPr>
          <w:b/>
        </w:rPr>
        <w:t>ITaskManager</w:t>
      </w:r>
      <w:r>
        <w:t xml:space="preserve"> interface.</w:t>
      </w:r>
    </w:p>
    <w:p w:rsidR="00DE3F63" w:rsidRDefault="00DE3F63" w:rsidP="00DE3F63">
      <w:pPr>
        <w:pStyle w:val="ExerciseStepLevel2Code"/>
      </w:pPr>
      <w:r>
        <w:t>public class TaskManagerService : ITaskManager</w:t>
      </w:r>
    </w:p>
    <w:p w:rsidR="00DE3F63" w:rsidRPr="00571F04" w:rsidRDefault="00DE3F63" w:rsidP="00DE3F63">
      <w:pPr>
        <w:pStyle w:val="ExerciseStepLevel2Code"/>
      </w:pPr>
      <w:r>
        <w:t>{</w:t>
      </w:r>
    </w:p>
    <w:p w:rsidR="00DE3F63" w:rsidRDefault="00DE3F63" w:rsidP="008F1813">
      <w:pPr>
        <w:pStyle w:val="Heading4"/>
      </w:pPr>
      <w:r>
        <w:t xml:space="preserve">Add a </w:t>
      </w:r>
      <w:r w:rsidRPr="00902901">
        <w:rPr>
          <w:b/>
        </w:rPr>
        <w:t>TaskChanged</w:t>
      </w:r>
      <w:r>
        <w:t xml:space="preserve"> event to the </w:t>
      </w:r>
      <w:r w:rsidRPr="00902901">
        <w:rPr>
          <w:b/>
        </w:rPr>
        <w:t>TaskManagerService</w:t>
      </w:r>
      <w:r>
        <w:t xml:space="preserve"> class.</w:t>
      </w:r>
    </w:p>
    <w:p w:rsidR="00DE3F63" w:rsidRDefault="00DE3F63" w:rsidP="00DE3F63">
      <w:pPr>
        <w:pStyle w:val="ExerciseStepLevel2Code"/>
      </w:pPr>
      <w:r>
        <w:t>public event EventHandler TaskChanged;</w:t>
      </w:r>
    </w:p>
    <w:p w:rsidR="00647772" w:rsidRDefault="00647772">
      <w:pPr>
        <w:ind w:left="720"/>
        <w:rPr>
          <w:sz w:val="18"/>
        </w:rPr>
      </w:pPr>
      <w:r>
        <w:br w:type="page"/>
      </w:r>
    </w:p>
    <w:p w:rsidR="00DE3F63" w:rsidRDefault="00DE3F63" w:rsidP="008F1813">
      <w:pPr>
        <w:pStyle w:val="Heading4"/>
      </w:pPr>
      <w:r>
        <w:lastRenderedPageBreak/>
        <w:t xml:space="preserve">In the </w:t>
      </w:r>
      <w:r>
        <w:rPr>
          <w:b/>
        </w:rPr>
        <w:t>Task</w:t>
      </w:r>
      <w:r w:rsidRPr="00571F04">
        <w:rPr>
          <w:b/>
        </w:rPr>
        <w:t>ManagerService</w:t>
      </w:r>
      <w:r>
        <w:t xml:space="preserve"> class, implement the </w:t>
      </w:r>
      <w:r>
        <w:rPr>
          <w:b/>
        </w:rPr>
        <w:t>ITask</w:t>
      </w:r>
      <w:r w:rsidRPr="00571F04">
        <w:rPr>
          <w:b/>
        </w:rPr>
        <w:t>Manager.</w:t>
      </w:r>
      <w:r>
        <w:rPr>
          <w:b/>
        </w:rPr>
        <w:t>CreateTask</w:t>
      </w:r>
      <w:r>
        <w:t xml:space="preserve"> method.  This method will </w:t>
      </w:r>
      <w:r w:rsidR="000E7C6E">
        <w:t>c</w:t>
      </w:r>
      <w:r>
        <w:t>reate a new task in the tasks database table.</w:t>
      </w:r>
    </w:p>
    <w:p w:rsidR="00DE3F63" w:rsidRPr="0041655D" w:rsidRDefault="00DE3F63" w:rsidP="00DE3F63">
      <w:pPr>
        <w:pStyle w:val="ExerciseStepLevel2Code"/>
      </w:pPr>
      <w:r>
        <w:t>p</w:t>
      </w:r>
      <w:r w:rsidRPr="0041655D">
        <w:t xml:space="preserve">ublic </w:t>
      </w:r>
      <w:r>
        <w:t>int CreateTask</w:t>
      </w:r>
      <w:r w:rsidRPr="0041655D">
        <w:t xml:space="preserve">(string </w:t>
      </w:r>
      <w:r>
        <w:t>type</w:t>
      </w:r>
      <w:r w:rsidRPr="0041655D">
        <w:t>)</w:t>
      </w:r>
    </w:p>
    <w:p w:rsidR="00DE3F63" w:rsidRPr="0041655D" w:rsidRDefault="00DE3F63" w:rsidP="00DE3F63">
      <w:pPr>
        <w:pStyle w:val="ExerciseStepLevel2Code"/>
      </w:pPr>
      <w:r w:rsidRPr="0041655D">
        <w:t>{</w:t>
      </w:r>
    </w:p>
    <w:p w:rsidR="00DE3F63" w:rsidRPr="0041655D" w:rsidRDefault="00DE3F63" w:rsidP="00DE3F63">
      <w:pPr>
        <w:pStyle w:val="ExerciseStepLevel2Code"/>
      </w:pPr>
      <w:r w:rsidRPr="0041655D">
        <w:t xml:space="preserve">    // lookup the current workflow instance id </w:t>
      </w:r>
    </w:p>
    <w:p w:rsidR="00DE3F63" w:rsidRPr="0041655D" w:rsidRDefault="00DE3F63" w:rsidP="00DE3F63">
      <w:pPr>
        <w:pStyle w:val="ExerciseStepLevel2Code"/>
      </w:pPr>
      <w:r w:rsidRPr="0041655D">
        <w:t xml:space="preserve">    Guid orderId = WorkflowEnvironment.WorkflowInstanceId;</w:t>
      </w:r>
    </w:p>
    <w:p w:rsidR="00DE3F63" w:rsidRDefault="00DE3F63" w:rsidP="00DE3F63">
      <w:pPr>
        <w:pStyle w:val="ExerciseStepLevel2Code"/>
      </w:pPr>
    </w:p>
    <w:p w:rsidR="00DE3F63" w:rsidRDefault="00DE3F63" w:rsidP="00DE3F63">
      <w:pPr>
        <w:pStyle w:val="ExerciseStepLevel2Code"/>
      </w:pPr>
      <w:r>
        <w:t xml:space="preserve">    // create the new task</w:t>
      </w:r>
    </w:p>
    <w:p w:rsidR="00DE3F63" w:rsidRDefault="00DE3F63" w:rsidP="00DE3F63">
      <w:pPr>
        <w:pStyle w:val="ExerciseStepLevel2Code"/>
      </w:pPr>
      <w:r>
        <w:t xml:space="preserve">    Task task = new Task();</w:t>
      </w:r>
    </w:p>
    <w:p w:rsidR="00DE3F63" w:rsidRDefault="00DE3F63" w:rsidP="00DE3F63">
      <w:pPr>
        <w:pStyle w:val="ExerciseStepLevel2Code"/>
      </w:pPr>
      <w:r>
        <w:t xml:space="preserve">    task.OrderId = orderId;</w:t>
      </w:r>
    </w:p>
    <w:p w:rsidR="00DE3F63" w:rsidRDefault="00DE3F63" w:rsidP="00DE3F63">
      <w:pPr>
        <w:pStyle w:val="ExerciseStepLevel2Code"/>
      </w:pPr>
      <w:r>
        <w:t xml:space="preserve">    task.Type = type;</w:t>
      </w:r>
    </w:p>
    <w:p w:rsidR="00DE3F63" w:rsidRDefault="00DE3F63" w:rsidP="00DE3F63">
      <w:pPr>
        <w:pStyle w:val="ExerciseStepLevel2Code"/>
      </w:pPr>
    </w:p>
    <w:p w:rsidR="00DE3F63" w:rsidRDefault="00DE3F63" w:rsidP="00DE3F63">
      <w:pPr>
        <w:pStyle w:val="ExerciseStepLevel2Code"/>
      </w:pPr>
      <w:r>
        <w:t xml:space="preserve">    // add the task to the context</w:t>
      </w:r>
    </w:p>
    <w:p w:rsidR="00DE3F63" w:rsidRPr="0041655D" w:rsidRDefault="00DE3F63" w:rsidP="00DE3F63">
      <w:pPr>
        <w:pStyle w:val="ExerciseStepLevel2Code"/>
      </w:pPr>
      <w:r w:rsidRPr="0041655D">
        <w:t xml:space="preserve">    DataClassesDataContext context = new DataClassesDataContext();</w:t>
      </w:r>
    </w:p>
    <w:p w:rsidR="00DE3F63" w:rsidRDefault="00DE3F63" w:rsidP="00DE3F63">
      <w:pPr>
        <w:pStyle w:val="ExerciseStepLevel2Code"/>
      </w:pPr>
      <w:r>
        <w:t xml:space="preserve">    context.Tasks.InsertOnSubmit(task);</w:t>
      </w:r>
    </w:p>
    <w:p w:rsidR="00DE3F63" w:rsidRDefault="00DE3F63" w:rsidP="00DE3F63">
      <w:pPr>
        <w:pStyle w:val="ExerciseStepLevel2Code"/>
      </w:pPr>
      <w:r>
        <w:t xml:space="preserve">    context.SubmitChange</w:t>
      </w:r>
      <w:r w:rsidR="006C526F">
        <w:t>s</w:t>
      </w:r>
      <w:r>
        <w:t>();</w:t>
      </w:r>
    </w:p>
    <w:p w:rsidR="00DE3F63" w:rsidRPr="0041655D" w:rsidRDefault="00DE3F63" w:rsidP="00DE3F63">
      <w:pPr>
        <w:pStyle w:val="ExerciseStepLevel2Code"/>
      </w:pPr>
    </w:p>
    <w:p w:rsidR="00DE3F63" w:rsidRDefault="00DE3F63" w:rsidP="00DE3F63">
      <w:pPr>
        <w:pStyle w:val="ExerciseStepLevel2Code"/>
      </w:pPr>
      <w:r>
        <w:t xml:space="preserve">    // fire the task changed event</w:t>
      </w:r>
    </w:p>
    <w:p w:rsidR="00DE3F63" w:rsidRDefault="00DE3F63" w:rsidP="00DE3F63">
      <w:pPr>
        <w:pStyle w:val="ExerciseStepLevel2Code"/>
      </w:pPr>
      <w:r>
        <w:t xml:space="preserve">    if (TaskChanged != null)</w:t>
      </w:r>
    </w:p>
    <w:p w:rsidR="00DE3F63" w:rsidRDefault="00DE3F63" w:rsidP="00DE3F63">
      <w:pPr>
        <w:pStyle w:val="ExerciseStepLevel2Code"/>
      </w:pPr>
      <w:r>
        <w:t xml:space="preserve">        TaskChanged(this, EventArgs.Empty);</w:t>
      </w:r>
    </w:p>
    <w:p w:rsidR="00DE3F63" w:rsidRDefault="00DE3F63" w:rsidP="00DE3F63">
      <w:pPr>
        <w:pStyle w:val="ExerciseStepLevel2Code"/>
      </w:pPr>
    </w:p>
    <w:p w:rsidR="00DE3F63" w:rsidRDefault="00DE3F63" w:rsidP="00DE3F63">
      <w:pPr>
        <w:pStyle w:val="ExerciseStepLevel2Code"/>
      </w:pPr>
      <w:r>
        <w:t xml:space="preserve">    // return the new task’s id</w:t>
      </w:r>
    </w:p>
    <w:p w:rsidR="00DE3F63" w:rsidRDefault="00DE3F63" w:rsidP="00DE3F63">
      <w:pPr>
        <w:pStyle w:val="ExerciseStepLevel2Code"/>
      </w:pPr>
      <w:r>
        <w:t xml:space="preserve">    return task.Id;</w:t>
      </w:r>
    </w:p>
    <w:p w:rsidR="00DE3F63" w:rsidRDefault="00DE3F63" w:rsidP="00DE3F63">
      <w:pPr>
        <w:pStyle w:val="ExerciseStepLevel2Code"/>
      </w:pPr>
      <w:r>
        <w:t xml:space="preserve">}    </w:t>
      </w:r>
      <w:r w:rsidRPr="0041655D">
        <w:t xml:space="preserve">    </w:t>
      </w:r>
    </w:p>
    <w:p w:rsidR="000E7C6E" w:rsidRDefault="000E7C6E" w:rsidP="008F1813">
      <w:pPr>
        <w:pStyle w:val="Heading4"/>
      </w:pPr>
      <w:r>
        <w:t xml:space="preserve">In the </w:t>
      </w:r>
      <w:r w:rsidRPr="000E7C6E">
        <w:rPr>
          <w:b/>
        </w:rPr>
        <w:t>TaskManagerService</w:t>
      </w:r>
      <w:r>
        <w:t xml:space="preserve"> class, implement the </w:t>
      </w:r>
      <w:r w:rsidRPr="000E7C6E">
        <w:rPr>
          <w:b/>
        </w:rPr>
        <w:t>ITaskManager.RemoveTask</w:t>
      </w:r>
      <w:r>
        <w:t xml:space="preserve"> method.  This method will remove a task when it is complete.</w:t>
      </w:r>
    </w:p>
    <w:p w:rsidR="000E7C6E" w:rsidRDefault="009A02AD" w:rsidP="000E7C6E">
      <w:pPr>
        <w:pStyle w:val="ExerciseStepLevel2Code"/>
      </w:pPr>
      <w:r>
        <w:t>public void RemoveTask(int taskId)</w:t>
      </w:r>
    </w:p>
    <w:p w:rsidR="009A02AD" w:rsidRDefault="009A02AD" w:rsidP="000E7C6E">
      <w:pPr>
        <w:pStyle w:val="ExerciseStepLevel2Code"/>
      </w:pPr>
      <w:r>
        <w:t>{</w:t>
      </w:r>
    </w:p>
    <w:p w:rsidR="009A02AD" w:rsidRDefault="009A02AD" w:rsidP="000E7C6E">
      <w:pPr>
        <w:pStyle w:val="ExerciseStepLevel2Code"/>
      </w:pPr>
      <w:r>
        <w:t xml:space="preserve">    // find the task by id</w:t>
      </w:r>
    </w:p>
    <w:p w:rsidR="009A02AD" w:rsidRDefault="009A02AD" w:rsidP="000E7C6E">
      <w:pPr>
        <w:pStyle w:val="ExerciseStepLevel2Code"/>
      </w:pPr>
      <w:r>
        <w:t xml:space="preserve">    DataClassesDataContext context = new DataClassesDataContext();</w:t>
      </w:r>
    </w:p>
    <w:p w:rsidR="009A02AD" w:rsidRDefault="009A02AD" w:rsidP="000E7C6E">
      <w:pPr>
        <w:pStyle w:val="ExerciseStepLevel2Code"/>
      </w:pPr>
      <w:r>
        <w:t xml:space="preserve">    Task task = context.Tasks.FirstOrDefault(n =&gt; n.Id == taskId);</w:t>
      </w:r>
    </w:p>
    <w:p w:rsidR="009A02AD" w:rsidRDefault="009A02AD" w:rsidP="000E7C6E">
      <w:pPr>
        <w:pStyle w:val="ExerciseStepLevel2Code"/>
      </w:pPr>
    </w:p>
    <w:p w:rsidR="009A02AD" w:rsidRDefault="009A02AD" w:rsidP="009A02AD">
      <w:pPr>
        <w:pStyle w:val="ExerciseStepLevel2Code"/>
      </w:pPr>
      <w:r>
        <w:t xml:space="preserve">    // if the task was found, delete it</w:t>
      </w:r>
    </w:p>
    <w:p w:rsidR="009A02AD" w:rsidRDefault="009A02AD" w:rsidP="009A02AD">
      <w:pPr>
        <w:pStyle w:val="ExerciseStepLevel2Code"/>
      </w:pPr>
      <w:r>
        <w:t xml:space="preserve">    if (task != null)</w:t>
      </w:r>
    </w:p>
    <w:p w:rsidR="009A02AD" w:rsidRDefault="009A02AD" w:rsidP="009A02AD">
      <w:pPr>
        <w:pStyle w:val="ExerciseStepLevel2Code"/>
      </w:pPr>
      <w:r>
        <w:t xml:space="preserve">        context.Tasks.DeleteOnSubmit(task);</w:t>
      </w:r>
    </w:p>
    <w:p w:rsidR="009A02AD" w:rsidRDefault="009A02AD" w:rsidP="009A02AD">
      <w:pPr>
        <w:pStyle w:val="ExerciseStepLevel2Code"/>
      </w:pPr>
      <w:r>
        <w:t xml:space="preserve">    context.SubmitChange</w:t>
      </w:r>
      <w:r w:rsidR="006C526F">
        <w:t>s</w:t>
      </w:r>
      <w:r>
        <w:t>();</w:t>
      </w:r>
    </w:p>
    <w:p w:rsidR="009A02AD" w:rsidRDefault="009A02AD" w:rsidP="009A02AD">
      <w:pPr>
        <w:pStyle w:val="ExerciseStepLevel2Code"/>
      </w:pPr>
    </w:p>
    <w:p w:rsidR="009A02AD" w:rsidRDefault="009A02AD" w:rsidP="009A02AD">
      <w:pPr>
        <w:pStyle w:val="ExerciseStepLevel2Code"/>
      </w:pPr>
      <w:r>
        <w:t xml:space="preserve">    // fire the task changed event</w:t>
      </w:r>
    </w:p>
    <w:p w:rsidR="009A02AD" w:rsidRDefault="009A02AD" w:rsidP="009A02AD">
      <w:pPr>
        <w:pStyle w:val="ExerciseStepLevel2Code"/>
      </w:pPr>
      <w:r>
        <w:t xml:space="preserve">    if (TaskChanged != null)</w:t>
      </w:r>
    </w:p>
    <w:p w:rsidR="009A02AD" w:rsidRDefault="009A02AD" w:rsidP="009A02AD">
      <w:pPr>
        <w:pStyle w:val="ExerciseStepLevel2Code"/>
      </w:pPr>
      <w:r>
        <w:t xml:space="preserve">       TaskChanged(this, EventArgs.Empty);</w:t>
      </w:r>
    </w:p>
    <w:p w:rsidR="009A02AD" w:rsidRDefault="009A02AD" w:rsidP="000E7C6E">
      <w:pPr>
        <w:pStyle w:val="ExerciseStepLevel2Code"/>
      </w:pPr>
      <w:r>
        <w:t>}</w:t>
      </w:r>
    </w:p>
    <w:p w:rsidR="00647772" w:rsidRDefault="00647772">
      <w:pPr>
        <w:ind w:left="720"/>
        <w:rPr>
          <w:sz w:val="18"/>
        </w:rPr>
      </w:pPr>
      <w:r>
        <w:br w:type="page"/>
      </w:r>
    </w:p>
    <w:p w:rsidR="000E7C6E" w:rsidRDefault="000E7C6E" w:rsidP="008F1813">
      <w:pPr>
        <w:pStyle w:val="Heading4"/>
      </w:pPr>
      <w:r>
        <w:lastRenderedPageBreak/>
        <w:t xml:space="preserve">Add two helper methods named </w:t>
      </w:r>
      <w:r w:rsidRPr="000E7C6E">
        <w:rPr>
          <w:b/>
        </w:rPr>
        <w:t>OnComplete</w:t>
      </w:r>
      <w:r>
        <w:t xml:space="preserve"> and </w:t>
      </w:r>
      <w:r w:rsidRPr="000E7C6E">
        <w:rPr>
          <w:b/>
        </w:rPr>
        <w:t>OnCancel</w:t>
      </w:r>
      <w:r>
        <w:t xml:space="preserve">.  These methods will wrap the </w:t>
      </w:r>
      <w:r w:rsidRPr="000E7C6E">
        <w:rPr>
          <w:b/>
        </w:rPr>
        <w:t>ITaskManager’s</w:t>
      </w:r>
      <w:r>
        <w:t xml:space="preserve"> events and make them easier to call.</w:t>
      </w:r>
    </w:p>
    <w:p w:rsidR="000E7C6E" w:rsidRDefault="000E7C6E" w:rsidP="000E7C6E">
      <w:pPr>
        <w:pStyle w:val="ExerciseStepLevel2Code"/>
      </w:pPr>
      <w:r>
        <w:t>public void OnComplete(Guid orderId)</w:t>
      </w:r>
      <w:r w:rsidR="00647772">
        <w:t xml:space="preserve"> </w:t>
      </w:r>
      <w:r>
        <w:t>{</w:t>
      </w:r>
    </w:p>
    <w:p w:rsidR="000E7C6E" w:rsidRDefault="000E7C6E" w:rsidP="000E7C6E">
      <w:pPr>
        <w:pStyle w:val="ExerciseStepLevel2Code"/>
      </w:pPr>
      <w:r>
        <w:t xml:space="preserve">    if (Complete != null)</w:t>
      </w:r>
    </w:p>
    <w:p w:rsidR="000E7C6E" w:rsidRDefault="000E7C6E" w:rsidP="000E7C6E">
      <w:pPr>
        <w:pStyle w:val="ExerciseStepLevel2Code"/>
      </w:pPr>
      <w:r>
        <w:t xml:space="preserve">        Complete(null, new ExternalDataEventArgs(orderId)</w:t>
      </w:r>
      <w:r w:rsidR="001B3010">
        <w:t>)</w:t>
      </w:r>
      <w:r>
        <w:t>;</w:t>
      </w:r>
    </w:p>
    <w:p w:rsidR="000E7C6E" w:rsidRDefault="000E7C6E" w:rsidP="000E7C6E">
      <w:pPr>
        <w:pStyle w:val="ExerciseStepLevel2Code"/>
      </w:pPr>
      <w:r>
        <w:t>}</w:t>
      </w:r>
    </w:p>
    <w:p w:rsidR="000E7C6E" w:rsidRDefault="000E7C6E" w:rsidP="000E7C6E">
      <w:pPr>
        <w:pStyle w:val="ExerciseStepLevel2Code"/>
      </w:pPr>
    </w:p>
    <w:p w:rsidR="000E7C6E" w:rsidRDefault="000E7C6E" w:rsidP="000E7C6E">
      <w:pPr>
        <w:pStyle w:val="ExerciseStepLevel2Code"/>
      </w:pPr>
      <w:r>
        <w:t>public void OnCancel(Guid orderId)</w:t>
      </w:r>
      <w:r w:rsidR="00647772">
        <w:t xml:space="preserve"> </w:t>
      </w:r>
      <w:r>
        <w:t>{</w:t>
      </w:r>
    </w:p>
    <w:p w:rsidR="000E7C6E" w:rsidRDefault="000E7C6E" w:rsidP="000E7C6E">
      <w:pPr>
        <w:pStyle w:val="ExerciseStepLevel2Code"/>
      </w:pPr>
      <w:r>
        <w:t xml:space="preserve">    if (Cancel != null)</w:t>
      </w:r>
    </w:p>
    <w:p w:rsidR="000E7C6E" w:rsidRDefault="000E7C6E" w:rsidP="000E7C6E">
      <w:pPr>
        <w:pStyle w:val="ExerciseStepLevel2Code"/>
      </w:pPr>
      <w:r>
        <w:t xml:space="preserve">        Cancel(null, new ExternalDataEventArgs(orderId)</w:t>
      </w:r>
      <w:r w:rsidR="001B3010">
        <w:t>)</w:t>
      </w:r>
      <w:r>
        <w:t>;</w:t>
      </w:r>
    </w:p>
    <w:p w:rsidR="000E7C6E" w:rsidRDefault="000E7C6E" w:rsidP="000E7C6E">
      <w:pPr>
        <w:pStyle w:val="ExerciseStepLevel2Code"/>
      </w:pPr>
      <w:r>
        <w:t>}</w:t>
      </w:r>
    </w:p>
    <w:p w:rsidR="00F70B06" w:rsidRDefault="00F70B06" w:rsidP="00F70B06">
      <w:pPr>
        <w:pStyle w:val="Heading2"/>
      </w:pPr>
      <w:r>
        <w:t xml:space="preserve">Exercise 2: </w:t>
      </w:r>
      <w:r w:rsidR="003638A1">
        <w:t>Setup Hosting Environment</w:t>
      </w:r>
    </w:p>
    <w:p w:rsidR="003638A1" w:rsidRPr="00A43A4C" w:rsidRDefault="00C01C30" w:rsidP="004657CF">
      <w:pPr>
        <w:pStyle w:val="Heading3"/>
        <w:numPr>
          <w:ilvl w:val="0"/>
          <w:numId w:val="6"/>
        </w:numPr>
      </w:pPr>
      <w:r w:rsidRPr="00A43A4C">
        <w:t xml:space="preserve">Host the </w:t>
      </w:r>
      <w:r w:rsidRPr="00647772">
        <w:rPr>
          <w:b/>
        </w:rPr>
        <w:t>Windows Workflow</w:t>
      </w:r>
      <w:r w:rsidRPr="00A43A4C">
        <w:t xml:space="preserve"> runtime in the </w:t>
      </w:r>
      <w:r w:rsidR="003F0EAF">
        <w:rPr>
          <w:b/>
        </w:rPr>
        <w:t>Shopping</w:t>
      </w:r>
      <w:r w:rsidR="00647772">
        <w:rPr>
          <w:b/>
        </w:rPr>
        <w:t>A</w:t>
      </w:r>
      <w:r w:rsidR="003F0EAF">
        <w:rPr>
          <w:b/>
        </w:rPr>
        <w:t xml:space="preserve">pplication </w:t>
      </w:r>
      <w:r w:rsidRPr="00A43A4C">
        <w:t>class.</w:t>
      </w:r>
    </w:p>
    <w:p w:rsidR="00C01C30" w:rsidRDefault="00C01C30" w:rsidP="008F1813">
      <w:pPr>
        <w:pStyle w:val="Heading4"/>
      </w:pPr>
      <w:r>
        <w:t xml:space="preserve">View the code for the </w:t>
      </w:r>
      <w:r w:rsidR="003F0EAF">
        <w:rPr>
          <w:b/>
        </w:rPr>
        <w:t>ShoppingApplication</w:t>
      </w:r>
      <w:r>
        <w:t xml:space="preserve"> class.</w:t>
      </w:r>
    </w:p>
    <w:p w:rsidR="00C01C30" w:rsidRDefault="00C01C30" w:rsidP="00873F8A">
      <w:pPr>
        <w:pStyle w:val="Heading5"/>
      </w:pPr>
      <w:r>
        <w:t>Right clic</w:t>
      </w:r>
      <w:r w:rsidR="008F1813">
        <w:t>k</w:t>
      </w:r>
      <w:r>
        <w:t xml:space="preserve"> </w:t>
      </w:r>
      <w:r w:rsidR="003F0EAF" w:rsidRPr="00873F8A">
        <w:rPr>
          <w:b/>
        </w:rPr>
        <w:t>ShoppingApplication</w:t>
      </w:r>
      <w:r w:rsidRPr="00873F8A">
        <w:rPr>
          <w:b/>
        </w:rPr>
        <w:t>.cs</w:t>
      </w:r>
      <w:r>
        <w:t xml:space="preserve"> in the </w:t>
      </w:r>
      <w:r w:rsidR="003F0EAF" w:rsidRPr="00873F8A">
        <w:rPr>
          <w:b/>
        </w:rPr>
        <w:t>S</w:t>
      </w:r>
      <w:r w:rsidRPr="00873F8A">
        <w:rPr>
          <w:b/>
        </w:rPr>
        <w:t xml:space="preserve">olution </w:t>
      </w:r>
      <w:r w:rsidR="003F0EAF" w:rsidRPr="00873F8A">
        <w:rPr>
          <w:b/>
        </w:rPr>
        <w:t>E</w:t>
      </w:r>
      <w:r w:rsidRPr="00873F8A">
        <w:rPr>
          <w:b/>
        </w:rPr>
        <w:t>xplorer</w:t>
      </w:r>
      <w:r>
        <w:t xml:space="preserve"> and click </w:t>
      </w:r>
      <w:r w:rsidRPr="00873F8A">
        <w:rPr>
          <w:b/>
        </w:rPr>
        <w:t>View Code</w:t>
      </w:r>
      <w:r>
        <w:t>.</w:t>
      </w:r>
    </w:p>
    <w:p w:rsidR="00C01C30" w:rsidRDefault="00C01C30" w:rsidP="008F1813">
      <w:pPr>
        <w:pStyle w:val="Heading4"/>
      </w:pPr>
      <w:r>
        <w:t xml:space="preserve">Add a new member variable </w:t>
      </w:r>
      <w:r w:rsidRPr="00920CE6">
        <w:rPr>
          <w:b/>
        </w:rPr>
        <w:t>_runtime</w:t>
      </w:r>
      <w:r>
        <w:t xml:space="preserve"> of type </w:t>
      </w:r>
      <w:r w:rsidRPr="00043D3D">
        <w:rPr>
          <w:b/>
        </w:rPr>
        <w:t>WorkflowRuntime</w:t>
      </w:r>
      <w:r>
        <w:t>.</w:t>
      </w:r>
    </w:p>
    <w:p w:rsidR="00C01C30" w:rsidRDefault="003F0EAF" w:rsidP="0003627D">
      <w:pPr>
        <w:pStyle w:val="ExerciseStepLevel2Code"/>
      </w:pPr>
      <w:r>
        <w:t xml:space="preserve">WorkflowRuntime </w:t>
      </w:r>
      <w:r w:rsidR="00C01C30">
        <w:t>_runtime = new WorkflowRuntime();</w:t>
      </w:r>
    </w:p>
    <w:p w:rsidR="003638A1" w:rsidRPr="00A43A4C" w:rsidRDefault="00C01C30" w:rsidP="00A43A4C">
      <w:pPr>
        <w:pStyle w:val="Heading3"/>
      </w:pPr>
      <w:r w:rsidRPr="00A43A4C">
        <w:t xml:space="preserve">Attach the </w:t>
      </w:r>
      <w:r w:rsidRPr="00A337FE">
        <w:rPr>
          <w:b/>
        </w:rPr>
        <w:t>ExternalDataExchangeService</w:t>
      </w:r>
      <w:r w:rsidRPr="00A43A4C">
        <w:t xml:space="preserve"> and the previously created services to the new </w:t>
      </w:r>
      <w:r w:rsidRPr="00A337FE">
        <w:rPr>
          <w:b/>
        </w:rPr>
        <w:t>WorkflowRuntime</w:t>
      </w:r>
      <w:r w:rsidRPr="00A43A4C">
        <w:t xml:space="preserve"> object.</w:t>
      </w:r>
    </w:p>
    <w:p w:rsidR="00C01C30" w:rsidRDefault="001F5A60" w:rsidP="008F1813">
      <w:pPr>
        <w:pStyle w:val="Heading4"/>
      </w:pPr>
      <w:r>
        <w:t xml:space="preserve">In the </w:t>
      </w:r>
      <w:r w:rsidR="003F0EAF">
        <w:rPr>
          <w:b/>
        </w:rPr>
        <w:t>ShoppingApplication</w:t>
      </w:r>
      <w:r w:rsidRPr="00043D3D">
        <w:rPr>
          <w:b/>
        </w:rPr>
        <w:t>_Load</w:t>
      </w:r>
      <w:r>
        <w:t xml:space="preserve"> method, a</w:t>
      </w:r>
      <w:r w:rsidR="00C01C30">
        <w:t xml:space="preserve">dd a new instance of the </w:t>
      </w:r>
      <w:r w:rsidR="00C01C30" w:rsidRPr="00043D3D">
        <w:rPr>
          <w:b/>
        </w:rPr>
        <w:t>ExternalDataExchangeService</w:t>
      </w:r>
      <w:r w:rsidR="00C01C30">
        <w:t xml:space="preserve"> class to the workflow runtime using the </w:t>
      </w:r>
      <w:r w:rsidR="00C01C30" w:rsidRPr="00043D3D">
        <w:rPr>
          <w:b/>
        </w:rPr>
        <w:t>AddService</w:t>
      </w:r>
      <w:r w:rsidR="00C01C30">
        <w:t xml:space="preserve"> method</w:t>
      </w:r>
    </w:p>
    <w:p w:rsidR="00220C00" w:rsidRDefault="00220C00" w:rsidP="0003627D">
      <w:pPr>
        <w:pStyle w:val="ExerciseStepLevel2Code"/>
      </w:pPr>
      <w:r>
        <w:t>// add the external data exchange service</w:t>
      </w:r>
    </w:p>
    <w:p w:rsidR="00C01C30" w:rsidRDefault="00C01C30" w:rsidP="0003627D">
      <w:pPr>
        <w:pStyle w:val="ExerciseStepLevel2Code"/>
      </w:pPr>
      <w:r>
        <w:t>_runtime.AddService(new ExternalDataExchangeService());</w:t>
      </w:r>
    </w:p>
    <w:p w:rsidR="00C01C30" w:rsidRDefault="00C01C30" w:rsidP="008F1813">
      <w:pPr>
        <w:pStyle w:val="Heading4"/>
      </w:pPr>
      <w:r>
        <w:t xml:space="preserve">Add new instances of the </w:t>
      </w:r>
      <w:r w:rsidRPr="00043D3D">
        <w:rPr>
          <w:b/>
        </w:rPr>
        <w:t>OrderManagerService</w:t>
      </w:r>
      <w:r>
        <w:t xml:space="preserve"> and </w:t>
      </w:r>
      <w:r w:rsidRPr="00920CE6">
        <w:rPr>
          <w:b/>
        </w:rPr>
        <w:t>TaskManagerService</w:t>
      </w:r>
      <w:r>
        <w:t xml:space="preserve"> to the newly created </w:t>
      </w:r>
      <w:r w:rsidRPr="00043D3D">
        <w:rPr>
          <w:b/>
        </w:rPr>
        <w:t>ExternalDataExchangeService</w:t>
      </w:r>
      <w:r>
        <w:t xml:space="preserve">.  Use the </w:t>
      </w:r>
      <w:r w:rsidRPr="00043D3D">
        <w:rPr>
          <w:b/>
        </w:rPr>
        <w:t>GetService</w:t>
      </w:r>
      <w:r>
        <w:t xml:space="preserve"> method of the </w:t>
      </w:r>
      <w:r w:rsidRPr="00920CE6">
        <w:rPr>
          <w:b/>
        </w:rPr>
        <w:t>WorkflowRuntime</w:t>
      </w:r>
      <w:r>
        <w:t xml:space="preserve"> to get a reference to the </w:t>
      </w:r>
      <w:r w:rsidRPr="00043D3D">
        <w:rPr>
          <w:b/>
        </w:rPr>
        <w:t>ExternalDataExchangeService</w:t>
      </w:r>
      <w:r>
        <w:t>.</w:t>
      </w:r>
    </w:p>
    <w:p w:rsidR="00220C00" w:rsidRDefault="00220C00" w:rsidP="00220C00">
      <w:pPr>
        <w:pStyle w:val="ExerciseStepLevel2Code"/>
      </w:pPr>
      <w:r>
        <w:t>// add the order manager and task manager services to the runtime</w:t>
      </w:r>
    </w:p>
    <w:p w:rsidR="00220C00" w:rsidRDefault="00C01C30" w:rsidP="00220C00">
      <w:pPr>
        <w:pStyle w:val="ExerciseStepLevel2Code"/>
      </w:pPr>
      <w:r>
        <w:t>_runtime.GetService&lt;ExternalDataExchangeService&gt;().AddService(</w:t>
      </w:r>
    </w:p>
    <w:p w:rsidR="00C01C30" w:rsidRDefault="00220C00" w:rsidP="00220C00">
      <w:pPr>
        <w:pStyle w:val="ExerciseStepLevel2Code"/>
      </w:pPr>
      <w:r>
        <w:t xml:space="preserve">    </w:t>
      </w:r>
      <w:r w:rsidR="00C01C30">
        <w:t>new OrderManagerService());</w:t>
      </w:r>
    </w:p>
    <w:p w:rsidR="0003627D" w:rsidRDefault="00C01C30" w:rsidP="0003627D">
      <w:pPr>
        <w:pStyle w:val="ExerciseStepLevel2Code"/>
      </w:pPr>
      <w:r>
        <w:t>_runtime.GetService&lt;ExternalDataExchangeService&gt;().AddService(</w:t>
      </w:r>
    </w:p>
    <w:p w:rsidR="00C01C30" w:rsidRDefault="0003627D" w:rsidP="0003627D">
      <w:pPr>
        <w:pStyle w:val="ExerciseStepLevel2Code"/>
      </w:pPr>
      <w:r>
        <w:t xml:space="preserve">    </w:t>
      </w:r>
      <w:r w:rsidR="00C01C30">
        <w:t>new TaskManagerService());</w:t>
      </w:r>
    </w:p>
    <w:p w:rsidR="003638A1" w:rsidRPr="00A43A4C" w:rsidRDefault="001F5A60" w:rsidP="00A43A4C">
      <w:pPr>
        <w:pStyle w:val="Heading3"/>
      </w:pPr>
      <w:r w:rsidRPr="00A43A4C">
        <w:t xml:space="preserve">Attach event handlers to the </w:t>
      </w:r>
      <w:r w:rsidRPr="00920CE6">
        <w:rPr>
          <w:b/>
        </w:rPr>
        <w:t>OrderChanged</w:t>
      </w:r>
      <w:r w:rsidRPr="00A43A4C">
        <w:t xml:space="preserve"> and </w:t>
      </w:r>
      <w:r w:rsidRPr="00920CE6">
        <w:rPr>
          <w:b/>
        </w:rPr>
        <w:t>TaskChanged</w:t>
      </w:r>
      <w:r w:rsidRPr="00A43A4C">
        <w:t xml:space="preserve"> events in the newly created </w:t>
      </w:r>
      <w:r w:rsidRPr="00920CE6">
        <w:rPr>
          <w:b/>
        </w:rPr>
        <w:t>OrderManagerService</w:t>
      </w:r>
      <w:r w:rsidRPr="00A43A4C">
        <w:t xml:space="preserve"> and </w:t>
      </w:r>
      <w:r w:rsidRPr="00920CE6">
        <w:rPr>
          <w:b/>
        </w:rPr>
        <w:t>TaskManagerService</w:t>
      </w:r>
      <w:r w:rsidRPr="00A43A4C">
        <w:t>.</w:t>
      </w:r>
    </w:p>
    <w:p w:rsidR="00220C00" w:rsidRDefault="00220C00" w:rsidP="003F0EAF">
      <w:pPr>
        <w:pStyle w:val="ExerciseStepLevel2Code"/>
      </w:pPr>
      <w:r>
        <w:t>// register two event handlers that will update the UI</w:t>
      </w:r>
    </w:p>
    <w:p w:rsidR="003F0EAF" w:rsidRDefault="001F5A60" w:rsidP="003F0EAF">
      <w:pPr>
        <w:pStyle w:val="ExerciseStepLevel2Code"/>
      </w:pPr>
      <w:r w:rsidRPr="003F0EAF">
        <w:t xml:space="preserve">_runtime.GetService&lt;OrderManagerService&gt;().OrderChanged += </w:t>
      </w:r>
    </w:p>
    <w:p w:rsidR="001F5A60" w:rsidRPr="003F0EAF" w:rsidRDefault="003F0EAF" w:rsidP="003F0EAF">
      <w:pPr>
        <w:pStyle w:val="ExerciseStepLevel2Code"/>
      </w:pPr>
      <w:r>
        <w:t xml:space="preserve">    </w:t>
      </w:r>
      <w:r w:rsidR="001F5A60" w:rsidRPr="003F0EAF">
        <w:t>new EventHandler(</w:t>
      </w:r>
      <w:r w:rsidRPr="003F0EAF">
        <w:rPr>
          <w:szCs w:val="20"/>
        </w:rPr>
        <w:t>ShoppingApplication_OrderChanged</w:t>
      </w:r>
      <w:r w:rsidR="001F5A60" w:rsidRPr="003F0EAF">
        <w:t>);</w:t>
      </w:r>
    </w:p>
    <w:p w:rsidR="003F0EAF" w:rsidRDefault="001F5A60" w:rsidP="003F0EAF">
      <w:pPr>
        <w:pStyle w:val="ExerciseStepLevel2Code"/>
      </w:pPr>
      <w:r w:rsidRPr="003F0EAF">
        <w:t xml:space="preserve">_runtime.GetService&lt;TaskManagerService&gt;().TaskChanged += </w:t>
      </w:r>
    </w:p>
    <w:p w:rsidR="001F5A60" w:rsidRPr="003F0EAF" w:rsidRDefault="003F0EAF" w:rsidP="003F0EAF">
      <w:pPr>
        <w:pStyle w:val="ExerciseStepLevel2Code"/>
      </w:pPr>
      <w:r>
        <w:t xml:space="preserve">    </w:t>
      </w:r>
      <w:r w:rsidR="001F5A60" w:rsidRPr="003F0EAF">
        <w:t>new EventHandler(</w:t>
      </w:r>
      <w:r w:rsidRPr="003F0EAF">
        <w:rPr>
          <w:szCs w:val="20"/>
        </w:rPr>
        <w:t>ShoppingApplication_TaskChanged</w:t>
      </w:r>
      <w:r w:rsidR="001F5A60" w:rsidRPr="003F0EAF">
        <w:t>);</w:t>
      </w:r>
    </w:p>
    <w:p w:rsidR="001F5A60" w:rsidRPr="0003627D" w:rsidRDefault="001F5A60" w:rsidP="0003627D">
      <w:pPr>
        <w:pStyle w:val="ExerciseStepLevel3"/>
        <w:rPr>
          <w:b/>
        </w:rPr>
      </w:pPr>
      <w:r w:rsidRPr="0003627D">
        <w:rPr>
          <w:b/>
        </w:rPr>
        <w:t xml:space="preserve">Note: The </w:t>
      </w:r>
      <w:r w:rsidR="003F0EAF">
        <w:rPr>
          <w:b/>
        </w:rPr>
        <w:t>ShoppingApplication_</w:t>
      </w:r>
      <w:r w:rsidRPr="0003627D">
        <w:rPr>
          <w:b/>
        </w:rPr>
        <w:t xml:space="preserve">OrderUpdated and </w:t>
      </w:r>
      <w:r w:rsidR="003F0EAF">
        <w:rPr>
          <w:b/>
        </w:rPr>
        <w:t>ShoppingApplication_</w:t>
      </w:r>
      <w:r w:rsidRPr="0003627D">
        <w:rPr>
          <w:b/>
        </w:rPr>
        <w:t>TaskUpdated methods have already been implemented for you.</w:t>
      </w:r>
    </w:p>
    <w:p w:rsidR="001F5A60" w:rsidRPr="00A43A4C" w:rsidRDefault="001F5A60" w:rsidP="00A43A4C">
      <w:pPr>
        <w:pStyle w:val="Heading3"/>
      </w:pPr>
      <w:r w:rsidRPr="00A43A4C">
        <w:lastRenderedPageBreak/>
        <w:t>Add code to start the workflow runtime when the initialization of the workflow runtime is completed.</w:t>
      </w:r>
    </w:p>
    <w:p w:rsidR="00220C00" w:rsidRDefault="00220C00" w:rsidP="0003627D">
      <w:pPr>
        <w:pStyle w:val="ExerciseStepLevel1Code"/>
      </w:pPr>
      <w:r>
        <w:t>// start the runtime</w:t>
      </w:r>
    </w:p>
    <w:p w:rsidR="001F5A60" w:rsidRDefault="001F5A60" w:rsidP="0003627D">
      <w:pPr>
        <w:pStyle w:val="ExerciseStepLevel1Code"/>
      </w:pPr>
      <w:r>
        <w:t>_runtime.StartRuntime();</w:t>
      </w:r>
    </w:p>
    <w:p w:rsidR="001F5A60" w:rsidRPr="00A43A4C" w:rsidRDefault="001F5A60" w:rsidP="00A43A4C">
      <w:pPr>
        <w:pStyle w:val="Heading3"/>
      </w:pPr>
      <w:r w:rsidRPr="00A43A4C">
        <w:t>Shutdown the workflow runtime and clean up when the form closes.</w:t>
      </w:r>
    </w:p>
    <w:p w:rsidR="001F5A60" w:rsidRDefault="001F5A60" w:rsidP="008F1813">
      <w:pPr>
        <w:pStyle w:val="Heading4"/>
      </w:pPr>
      <w:r>
        <w:t xml:space="preserve">Locate the </w:t>
      </w:r>
      <w:r w:rsidR="00220C00">
        <w:rPr>
          <w:b/>
        </w:rPr>
        <w:t>ShoppingApplication</w:t>
      </w:r>
      <w:r w:rsidRPr="00043D3D">
        <w:rPr>
          <w:b/>
        </w:rPr>
        <w:t>_FormClosing</w:t>
      </w:r>
      <w:r>
        <w:t xml:space="preserve"> method and add the shut down and dispose code.</w:t>
      </w:r>
    </w:p>
    <w:p w:rsidR="00220C00" w:rsidRDefault="00220C00" w:rsidP="0003627D">
      <w:pPr>
        <w:pStyle w:val="ExerciseStepLevel2Code"/>
      </w:pPr>
      <w:r>
        <w:t>// shutdown the runtime</w:t>
      </w:r>
    </w:p>
    <w:p w:rsidR="001F5A60" w:rsidRDefault="001F5A60" w:rsidP="0003627D">
      <w:pPr>
        <w:pStyle w:val="ExerciseStepLevel2Code"/>
      </w:pPr>
      <w:r>
        <w:t>_runtime.StopRuntime();</w:t>
      </w:r>
    </w:p>
    <w:p w:rsidR="001F5A60" w:rsidRDefault="001F5A60" w:rsidP="0003627D">
      <w:pPr>
        <w:pStyle w:val="ExerciseStepLevel2Code"/>
      </w:pPr>
      <w:r>
        <w:t>_runtime.Dispose();</w:t>
      </w:r>
    </w:p>
    <w:p w:rsidR="00CD2591" w:rsidRDefault="00CD2591" w:rsidP="00181128">
      <w:pPr>
        <w:pStyle w:val="Heading2"/>
      </w:pPr>
      <w:r w:rsidRPr="000F266A">
        <w:t xml:space="preserve">Exercise </w:t>
      </w:r>
      <w:r w:rsidR="008F215A">
        <w:t>3</w:t>
      </w:r>
      <w:r>
        <w:t xml:space="preserve">: </w:t>
      </w:r>
      <w:r w:rsidR="00D82157">
        <w:t>Create the primary workflow path</w:t>
      </w:r>
    </w:p>
    <w:p w:rsidR="00D82157" w:rsidRPr="00A43A4C" w:rsidRDefault="00D82157" w:rsidP="004657CF">
      <w:pPr>
        <w:pStyle w:val="Heading3"/>
        <w:numPr>
          <w:ilvl w:val="0"/>
          <w:numId w:val="28"/>
        </w:numPr>
      </w:pPr>
      <w:r w:rsidRPr="00A43A4C">
        <w:t xml:space="preserve">Create the three order states: </w:t>
      </w:r>
      <w:r w:rsidRPr="00220C00">
        <w:rPr>
          <w:b/>
        </w:rPr>
        <w:t>Submitted</w:t>
      </w:r>
      <w:r w:rsidRPr="00A43A4C">
        <w:t xml:space="preserve">, </w:t>
      </w:r>
      <w:r w:rsidRPr="00220C00">
        <w:rPr>
          <w:b/>
        </w:rPr>
        <w:t>Approved</w:t>
      </w:r>
      <w:r w:rsidRPr="00A43A4C">
        <w:t xml:space="preserve">, and </w:t>
      </w:r>
      <w:r w:rsidRPr="00220C00">
        <w:rPr>
          <w:b/>
        </w:rPr>
        <w:t>Closed</w:t>
      </w:r>
    </w:p>
    <w:p w:rsidR="00D82157" w:rsidRDefault="00D82157" w:rsidP="008F1813">
      <w:pPr>
        <w:pStyle w:val="Heading4"/>
      </w:pPr>
      <w:r>
        <w:t xml:space="preserve">Create a new state machine workflow in the project named </w:t>
      </w:r>
      <w:r w:rsidRPr="00EC0F19">
        <w:rPr>
          <w:b/>
        </w:rPr>
        <w:t>Order</w:t>
      </w:r>
      <w:r w:rsidR="00220C00">
        <w:rPr>
          <w:b/>
        </w:rPr>
        <w:t>Workflow</w:t>
      </w:r>
    </w:p>
    <w:p w:rsidR="00051F79" w:rsidRDefault="00051F79" w:rsidP="00220C00">
      <w:pPr>
        <w:pStyle w:val="Heading5"/>
      </w:pPr>
      <w:r>
        <w:t xml:space="preserve">Right click </w:t>
      </w:r>
      <w:r w:rsidR="00220C00">
        <w:rPr>
          <w:b/>
        </w:rPr>
        <w:t>OrderWorkflow</w:t>
      </w:r>
      <w:r>
        <w:t xml:space="preserve"> in the </w:t>
      </w:r>
      <w:r w:rsidR="00220C00" w:rsidRPr="00873F8A">
        <w:rPr>
          <w:b/>
        </w:rPr>
        <w:t>Solution Explorer</w:t>
      </w:r>
      <w:r w:rsidR="00220C00">
        <w:t xml:space="preserve"> and click </w:t>
      </w:r>
      <w:r w:rsidR="00220C00" w:rsidRPr="00220C00">
        <w:rPr>
          <w:b/>
        </w:rPr>
        <w:t>Add -&gt; New Item</w:t>
      </w:r>
      <w:r w:rsidR="00220C00">
        <w:t>.</w:t>
      </w:r>
    </w:p>
    <w:p w:rsidR="00051F79" w:rsidRDefault="00051F79" w:rsidP="00051F79">
      <w:pPr>
        <w:pStyle w:val="Heading5"/>
      </w:pPr>
      <w:r>
        <w:t xml:space="preserve">Select </w:t>
      </w:r>
      <w:r>
        <w:rPr>
          <w:b/>
        </w:rPr>
        <w:t xml:space="preserve">Workflow </w:t>
      </w:r>
      <w:r>
        <w:t xml:space="preserve"> in the tree view on the left and select </w:t>
      </w:r>
      <w:r w:rsidR="004C0D17">
        <w:rPr>
          <w:b/>
        </w:rPr>
        <w:t>State Machine</w:t>
      </w:r>
      <w:r>
        <w:rPr>
          <w:b/>
        </w:rPr>
        <w:t xml:space="preserve"> Workflow (code) </w:t>
      </w:r>
      <w:r>
        <w:t xml:space="preserve"> in the window on the right.</w:t>
      </w:r>
    </w:p>
    <w:p w:rsidR="00051F79" w:rsidRDefault="00051F79" w:rsidP="00220C00">
      <w:pPr>
        <w:pStyle w:val="Heading5"/>
      </w:pPr>
      <w:r>
        <w:t xml:space="preserve">Enter </w:t>
      </w:r>
      <w:r>
        <w:rPr>
          <w:b/>
        </w:rPr>
        <w:t>OrderPipeline</w:t>
      </w:r>
      <w:r w:rsidRPr="002A1413">
        <w:rPr>
          <w:b/>
        </w:rPr>
        <w:t>.cs</w:t>
      </w:r>
      <w:r w:rsidR="00220C00">
        <w:t xml:space="preserve"> as the name and click </w:t>
      </w:r>
      <w:r w:rsidR="00220C00" w:rsidRPr="00220C00">
        <w:rPr>
          <w:b/>
        </w:rPr>
        <w:t>Add</w:t>
      </w:r>
      <w:r w:rsidR="00220C00">
        <w:t>.</w:t>
      </w:r>
    </w:p>
    <w:p w:rsidR="004C0D17" w:rsidRDefault="004C0D17" w:rsidP="008F1813">
      <w:pPr>
        <w:pStyle w:val="Heading4"/>
      </w:pPr>
      <w:r>
        <w:t>Define several constants used in the state machine.</w:t>
      </w:r>
    </w:p>
    <w:p w:rsidR="004C0D17" w:rsidRDefault="004C0D17" w:rsidP="004C0D17">
      <w:pPr>
        <w:pStyle w:val="Heading5"/>
      </w:pPr>
      <w:r>
        <w:t xml:space="preserve">Right click </w:t>
      </w:r>
      <w:r w:rsidRPr="004C0D17">
        <w:rPr>
          <w:b/>
        </w:rPr>
        <w:t>OrderPipeline.cs</w:t>
      </w:r>
      <w:r>
        <w:t xml:space="preserve"> in the </w:t>
      </w:r>
      <w:r w:rsidRPr="004C0D17">
        <w:rPr>
          <w:b/>
        </w:rPr>
        <w:t>Solution Explorer</w:t>
      </w:r>
      <w:r>
        <w:t xml:space="preserve"> and click </w:t>
      </w:r>
      <w:r w:rsidRPr="004C0D17">
        <w:rPr>
          <w:b/>
        </w:rPr>
        <w:t>View Code</w:t>
      </w:r>
      <w:r>
        <w:t>.</w:t>
      </w:r>
    </w:p>
    <w:p w:rsidR="004C0D17" w:rsidRPr="004C0D17" w:rsidRDefault="004C0D17" w:rsidP="004C0D17">
      <w:pPr>
        <w:pStyle w:val="Heading5"/>
      </w:pPr>
      <w:r>
        <w:t>Add the following code to the class.</w:t>
      </w:r>
    </w:p>
    <w:p w:rsidR="004C0D17" w:rsidRPr="004C0D17" w:rsidRDefault="004C0D17" w:rsidP="004C0D17">
      <w:pPr>
        <w:pStyle w:val="ExerciseStepLevel2Code"/>
      </w:pPr>
      <w:r w:rsidRPr="004C0D17">
        <w:t>public const string SubmittedStatus = "Submitted";</w:t>
      </w:r>
    </w:p>
    <w:p w:rsidR="004C0D17" w:rsidRPr="004C0D17" w:rsidRDefault="004C0D17" w:rsidP="004C0D17">
      <w:pPr>
        <w:pStyle w:val="ExerciseStepLevel2Code"/>
      </w:pPr>
      <w:r w:rsidRPr="004C0D17">
        <w:t>public const string ApprovedStatus = "Approved";</w:t>
      </w:r>
    </w:p>
    <w:p w:rsidR="004C0D17" w:rsidRPr="004C0D17" w:rsidRDefault="004C0D17" w:rsidP="004C0D17">
      <w:pPr>
        <w:pStyle w:val="ExerciseStepLevel2Code"/>
      </w:pPr>
      <w:r w:rsidRPr="004C0D17">
        <w:t>public const string CompletedStatus = "Completed";</w:t>
      </w:r>
    </w:p>
    <w:p w:rsidR="004C0D17" w:rsidRPr="004C0D17" w:rsidRDefault="004C0D17" w:rsidP="004C0D17">
      <w:pPr>
        <w:pStyle w:val="ExerciseStepLevel2Code"/>
      </w:pPr>
      <w:r w:rsidRPr="004C0D17">
        <w:t>public const string CancelledStatus = "Cancelled";</w:t>
      </w:r>
    </w:p>
    <w:p w:rsidR="004C0D17" w:rsidRPr="004C0D17" w:rsidRDefault="004C0D17" w:rsidP="004C0D17">
      <w:pPr>
        <w:pStyle w:val="ExerciseStepLevel2Code"/>
      </w:pPr>
      <w:r w:rsidRPr="004C0D17">
        <w:t>public const string ApprovalType = "Approval";</w:t>
      </w:r>
    </w:p>
    <w:p w:rsidR="004C0D17" w:rsidRPr="004C0D17" w:rsidRDefault="004C0D17" w:rsidP="004C0D17">
      <w:pPr>
        <w:pStyle w:val="ExerciseStepLevel2Code"/>
      </w:pPr>
      <w:r w:rsidRPr="004C0D17">
        <w:t>public const string ShipType = "Ship";</w:t>
      </w:r>
    </w:p>
    <w:p w:rsidR="00D82157" w:rsidRDefault="00D82157" w:rsidP="008F1813">
      <w:pPr>
        <w:pStyle w:val="Heading4"/>
      </w:pPr>
      <w:r>
        <w:t xml:space="preserve">Drag three </w:t>
      </w:r>
      <w:r w:rsidRPr="00EC0F19">
        <w:rPr>
          <w:b/>
        </w:rPr>
        <w:t>State</w:t>
      </w:r>
      <w:r>
        <w:t xml:space="preserve"> activit</w:t>
      </w:r>
      <w:r w:rsidR="00873F8A">
        <w:t xml:space="preserve">ies onto the canvas named </w:t>
      </w:r>
      <w:r w:rsidR="00873F8A" w:rsidRPr="00873F8A">
        <w:rPr>
          <w:b/>
        </w:rPr>
        <w:t>SubmittedState</w:t>
      </w:r>
      <w:r w:rsidR="00873F8A">
        <w:t xml:space="preserve">, </w:t>
      </w:r>
      <w:r w:rsidR="00873F8A" w:rsidRPr="00873F8A">
        <w:rPr>
          <w:b/>
        </w:rPr>
        <w:t>ApprovedState</w:t>
      </w:r>
      <w:r w:rsidR="00873F8A">
        <w:t xml:space="preserve">, </w:t>
      </w:r>
      <w:r w:rsidR="00873F8A" w:rsidRPr="00873F8A">
        <w:rPr>
          <w:b/>
        </w:rPr>
        <w:t>ClosedState</w:t>
      </w:r>
      <w:r w:rsidR="00873F8A">
        <w:t>.</w:t>
      </w:r>
    </w:p>
    <w:p w:rsidR="00D82157" w:rsidRDefault="00873F8A" w:rsidP="00220C00">
      <w:pPr>
        <w:pStyle w:val="Heading5"/>
      </w:pPr>
      <w:r>
        <w:t xml:space="preserve">Right click on the </w:t>
      </w:r>
      <w:r w:rsidRPr="00873F8A">
        <w:rPr>
          <w:b/>
        </w:rPr>
        <w:t>State Machine</w:t>
      </w:r>
      <w:r>
        <w:t xml:space="preserve"> designer canvas and click </w:t>
      </w:r>
      <w:r w:rsidRPr="00873F8A">
        <w:rPr>
          <w:b/>
        </w:rPr>
        <w:t>Add State</w:t>
      </w:r>
      <w:r>
        <w:t>.</w:t>
      </w:r>
    </w:p>
    <w:p w:rsidR="00873F8A" w:rsidRDefault="00873F8A" w:rsidP="00220C00">
      <w:pPr>
        <w:pStyle w:val="Heading5"/>
      </w:pPr>
      <w:r>
        <w:t xml:space="preserve">In the properties pane, set the </w:t>
      </w:r>
      <w:r w:rsidRPr="00873F8A">
        <w:rPr>
          <w:b/>
        </w:rPr>
        <w:t>Name</w:t>
      </w:r>
      <w:r>
        <w:t xml:space="preserve"> property to </w:t>
      </w:r>
      <w:r w:rsidRPr="00873F8A">
        <w:rPr>
          <w:b/>
        </w:rPr>
        <w:t>SubmittedState</w:t>
      </w:r>
      <w:r>
        <w:t>.</w:t>
      </w:r>
    </w:p>
    <w:p w:rsidR="00873F8A" w:rsidRDefault="00873F8A" w:rsidP="00220C00">
      <w:pPr>
        <w:pStyle w:val="Heading5"/>
      </w:pPr>
      <w:r>
        <w:t xml:space="preserve">Repeat previous two steps for </w:t>
      </w:r>
      <w:r w:rsidRPr="00873F8A">
        <w:rPr>
          <w:b/>
        </w:rPr>
        <w:t>ApprovedState</w:t>
      </w:r>
      <w:r>
        <w:t xml:space="preserve"> and </w:t>
      </w:r>
      <w:r w:rsidRPr="00873F8A">
        <w:rPr>
          <w:b/>
        </w:rPr>
        <w:t>ClosedState</w:t>
      </w:r>
      <w:r>
        <w:t>.</w:t>
      </w:r>
    </w:p>
    <w:p w:rsidR="00D82157" w:rsidRDefault="00D82157" w:rsidP="008F1813">
      <w:pPr>
        <w:pStyle w:val="Heading4"/>
      </w:pPr>
      <w:r>
        <w:t xml:space="preserve">Right click on the canvas and select </w:t>
      </w:r>
      <w:r w:rsidRPr="00EC0F19">
        <w:rPr>
          <w:b/>
        </w:rPr>
        <w:t>Properties</w:t>
      </w:r>
    </w:p>
    <w:p w:rsidR="00D82157" w:rsidRDefault="00873F8A" w:rsidP="004C0D17">
      <w:pPr>
        <w:pStyle w:val="Heading5"/>
      </w:pPr>
      <w:r>
        <w:t>In the properties pane, s</w:t>
      </w:r>
      <w:r w:rsidR="00D82157">
        <w:t xml:space="preserve">et the </w:t>
      </w:r>
      <w:r w:rsidR="00D82157" w:rsidRPr="004C0D17">
        <w:rPr>
          <w:b/>
        </w:rPr>
        <w:t>CompletedStateName</w:t>
      </w:r>
      <w:r w:rsidR="00D82157">
        <w:t xml:space="preserve"> </w:t>
      </w:r>
      <w:r>
        <w:t xml:space="preserve">property </w:t>
      </w:r>
      <w:r w:rsidR="00D82157">
        <w:t xml:space="preserve">to </w:t>
      </w:r>
      <w:r w:rsidR="00D82157" w:rsidRPr="004C0D17">
        <w:rPr>
          <w:b/>
        </w:rPr>
        <w:t>ClosedState</w:t>
      </w:r>
    </w:p>
    <w:p w:rsidR="00D82157" w:rsidRDefault="00D82157" w:rsidP="00A337FE">
      <w:pPr>
        <w:pStyle w:val="Heading5"/>
      </w:pPr>
      <w:r>
        <w:t xml:space="preserve">Set the </w:t>
      </w:r>
      <w:r w:rsidRPr="00E26B55">
        <w:rPr>
          <w:b/>
        </w:rPr>
        <w:t>InitialStateName</w:t>
      </w:r>
      <w:r>
        <w:t xml:space="preserve"> </w:t>
      </w:r>
      <w:r w:rsidR="00873F8A">
        <w:t xml:space="preserve">property </w:t>
      </w:r>
      <w:r>
        <w:t xml:space="preserve">to </w:t>
      </w:r>
      <w:r w:rsidRPr="00E26B55">
        <w:rPr>
          <w:b/>
        </w:rPr>
        <w:t>SubmittedState</w:t>
      </w:r>
    </w:p>
    <w:p w:rsidR="00D82157" w:rsidRPr="00A43A4C" w:rsidRDefault="00D82157" w:rsidP="00A43A4C">
      <w:pPr>
        <w:pStyle w:val="Heading3"/>
      </w:pPr>
      <w:r w:rsidRPr="00A43A4C">
        <w:t xml:space="preserve">Define the transition between the </w:t>
      </w:r>
      <w:r w:rsidRPr="000F5C29">
        <w:rPr>
          <w:b/>
        </w:rPr>
        <w:t>SubmittedState</w:t>
      </w:r>
      <w:r w:rsidRPr="00A43A4C">
        <w:t xml:space="preserve"> and the </w:t>
      </w:r>
      <w:r w:rsidRPr="000F5C29">
        <w:rPr>
          <w:b/>
        </w:rPr>
        <w:t>ApprovedState</w:t>
      </w:r>
      <w:r w:rsidRPr="00A43A4C">
        <w:t>.</w:t>
      </w:r>
    </w:p>
    <w:p w:rsidR="00837824" w:rsidRDefault="00D82157" w:rsidP="008F1813">
      <w:pPr>
        <w:pStyle w:val="Heading4"/>
      </w:pPr>
      <w:r>
        <w:t xml:space="preserve">Drag </w:t>
      </w:r>
      <w:r w:rsidR="00837824">
        <w:t>an</w:t>
      </w:r>
      <w:r>
        <w:t xml:space="preserve"> </w:t>
      </w:r>
      <w:r w:rsidRPr="000F5C29">
        <w:rPr>
          <w:b/>
        </w:rPr>
        <w:t>EventDriven</w:t>
      </w:r>
      <w:r>
        <w:t xml:space="preserve"> </w:t>
      </w:r>
      <w:r w:rsidR="00873F8A">
        <w:t>a</w:t>
      </w:r>
      <w:r>
        <w:t>ctivity from the toolbo</w:t>
      </w:r>
      <w:r w:rsidR="00837824">
        <w:t xml:space="preserve">x onto the </w:t>
      </w:r>
      <w:r w:rsidR="00837824" w:rsidRPr="00EC0F19">
        <w:rPr>
          <w:b/>
        </w:rPr>
        <w:t>SubmittedState</w:t>
      </w:r>
      <w:r w:rsidR="00837824">
        <w:t xml:space="preserve"> activity </w:t>
      </w:r>
      <w:r w:rsidR="00873F8A">
        <w:t xml:space="preserve">and name it </w:t>
      </w:r>
      <w:r w:rsidR="00873F8A" w:rsidRPr="00873F8A">
        <w:rPr>
          <w:b/>
        </w:rPr>
        <w:t>orderApproved</w:t>
      </w:r>
      <w:r w:rsidR="00837824">
        <w:t>.</w:t>
      </w:r>
    </w:p>
    <w:p w:rsidR="00D82157" w:rsidRDefault="00873F8A" w:rsidP="004C0D17">
      <w:pPr>
        <w:pStyle w:val="Heading5"/>
      </w:pPr>
      <w:r>
        <w:t xml:space="preserve">In the properties pane, set the </w:t>
      </w:r>
      <w:r w:rsidR="00837824" w:rsidRPr="00873F8A">
        <w:rPr>
          <w:b/>
        </w:rPr>
        <w:t>Name</w:t>
      </w:r>
      <w:r w:rsidR="00837824">
        <w:t xml:space="preserve"> </w:t>
      </w:r>
      <w:r>
        <w:t xml:space="preserve">property to </w:t>
      </w:r>
      <w:r w:rsidR="00D82157" w:rsidRPr="00873F8A">
        <w:rPr>
          <w:b/>
        </w:rPr>
        <w:t>orderApproved</w:t>
      </w:r>
      <w:r w:rsidR="00D82157">
        <w:t>.</w:t>
      </w:r>
    </w:p>
    <w:p w:rsidR="00D82157" w:rsidRDefault="002C149D" w:rsidP="00A337FE">
      <w:pPr>
        <w:pStyle w:val="Heading5"/>
      </w:pPr>
      <w:r>
        <w:t xml:space="preserve">Double click the new </w:t>
      </w:r>
      <w:r w:rsidRPr="00EC0F19">
        <w:rPr>
          <w:b/>
        </w:rPr>
        <w:t>orderApproved</w:t>
      </w:r>
      <w:r>
        <w:t xml:space="preserve"> activity to open its design window.</w:t>
      </w:r>
    </w:p>
    <w:p w:rsidR="002C149D" w:rsidRDefault="002C149D" w:rsidP="008F1813">
      <w:pPr>
        <w:pStyle w:val="Heading4"/>
      </w:pPr>
      <w:r>
        <w:t xml:space="preserve">Drag a new </w:t>
      </w:r>
      <w:r w:rsidR="004C0D17">
        <w:rPr>
          <w:b/>
        </w:rPr>
        <w:t xml:space="preserve">HandleExternalEvent </w:t>
      </w:r>
      <w:r w:rsidR="004C0D17" w:rsidRPr="004C0D17">
        <w:t>activity</w:t>
      </w:r>
      <w:r>
        <w:t xml:space="preserve"> onto the canvas</w:t>
      </w:r>
      <w:r w:rsidR="00873F8A">
        <w:t xml:space="preserve"> and name it </w:t>
      </w:r>
      <w:r w:rsidR="00873F8A" w:rsidRPr="00873F8A">
        <w:rPr>
          <w:b/>
        </w:rPr>
        <w:t>handleOrderApproved</w:t>
      </w:r>
      <w:r>
        <w:t>.</w:t>
      </w:r>
    </w:p>
    <w:p w:rsidR="00837824" w:rsidRDefault="00873F8A" w:rsidP="004C0D17">
      <w:pPr>
        <w:pStyle w:val="Heading5"/>
      </w:pPr>
      <w:r>
        <w:t xml:space="preserve">In the properties pane, set the </w:t>
      </w:r>
      <w:r w:rsidR="00837824" w:rsidRPr="00873F8A">
        <w:rPr>
          <w:b/>
        </w:rPr>
        <w:t>Name</w:t>
      </w:r>
      <w:r w:rsidR="00837824">
        <w:t xml:space="preserve"> </w:t>
      </w:r>
      <w:r>
        <w:t xml:space="preserve">property to </w:t>
      </w:r>
      <w:r w:rsidR="00837824" w:rsidRPr="00E26B55">
        <w:rPr>
          <w:b/>
        </w:rPr>
        <w:t>handleOrderApproved</w:t>
      </w:r>
      <w:r w:rsidR="00837824">
        <w:t>.</w:t>
      </w:r>
    </w:p>
    <w:p w:rsidR="002C149D" w:rsidRDefault="002C149D" w:rsidP="00A337FE">
      <w:pPr>
        <w:pStyle w:val="Heading5"/>
      </w:pPr>
      <w:r>
        <w:t xml:space="preserve">Set the </w:t>
      </w:r>
      <w:r w:rsidRPr="00E26B55">
        <w:rPr>
          <w:b/>
        </w:rPr>
        <w:t>InterfaceType</w:t>
      </w:r>
      <w:r>
        <w:t xml:space="preserve"> to </w:t>
      </w:r>
      <w:r w:rsidR="00FC43D0">
        <w:rPr>
          <w:b/>
        </w:rPr>
        <w:t>OrderWorkflow</w:t>
      </w:r>
      <w:r w:rsidRPr="00E26B55">
        <w:rPr>
          <w:b/>
        </w:rPr>
        <w:t>.ITaskManager</w:t>
      </w:r>
    </w:p>
    <w:p w:rsidR="002C149D" w:rsidRDefault="002C149D" w:rsidP="00A337FE">
      <w:pPr>
        <w:pStyle w:val="Heading5"/>
      </w:pPr>
      <w:r>
        <w:t xml:space="preserve">Set </w:t>
      </w:r>
      <w:r w:rsidRPr="00EC0F19">
        <w:rPr>
          <w:b/>
        </w:rPr>
        <w:t>EventName</w:t>
      </w:r>
      <w:r>
        <w:t xml:space="preserve"> to </w:t>
      </w:r>
      <w:r w:rsidRPr="004C0D17">
        <w:rPr>
          <w:b/>
        </w:rPr>
        <w:t>Complete</w:t>
      </w:r>
    </w:p>
    <w:p w:rsidR="002C149D" w:rsidRDefault="002C149D" w:rsidP="008F1813">
      <w:pPr>
        <w:pStyle w:val="Heading4"/>
      </w:pPr>
      <w:r>
        <w:t xml:space="preserve">Place a new </w:t>
      </w:r>
      <w:r w:rsidRPr="00466F36">
        <w:rPr>
          <w:b/>
        </w:rPr>
        <w:t>SetState</w:t>
      </w:r>
      <w:r>
        <w:t xml:space="preserve"> activity following </w:t>
      </w:r>
      <w:r w:rsidRPr="00466F36">
        <w:rPr>
          <w:b/>
        </w:rPr>
        <w:t>handleOrderApproved</w:t>
      </w:r>
      <w:r>
        <w:t xml:space="preserve"> and name it </w:t>
      </w:r>
      <w:r w:rsidRPr="00466F36">
        <w:rPr>
          <w:b/>
        </w:rPr>
        <w:t>setStateApproved</w:t>
      </w:r>
      <w:r w:rsidR="00873F8A">
        <w:t>.</w:t>
      </w:r>
    </w:p>
    <w:p w:rsidR="004C0D17" w:rsidRPr="004C0D17" w:rsidRDefault="004C0D17" w:rsidP="004C0D17">
      <w:pPr>
        <w:pStyle w:val="Heading5"/>
      </w:pPr>
      <w:r>
        <w:t xml:space="preserve">In the properties pane, set the </w:t>
      </w:r>
      <w:r w:rsidRPr="004C0D17">
        <w:rPr>
          <w:b/>
        </w:rPr>
        <w:t>Name</w:t>
      </w:r>
      <w:r>
        <w:t xml:space="preserve"> to </w:t>
      </w:r>
      <w:r w:rsidRPr="004C0D17">
        <w:rPr>
          <w:b/>
        </w:rPr>
        <w:t>setStateApproved</w:t>
      </w:r>
      <w:r>
        <w:t>.</w:t>
      </w:r>
    </w:p>
    <w:p w:rsidR="002C149D" w:rsidRDefault="004C0D17" w:rsidP="004C0D17">
      <w:pPr>
        <w:pStyle w:val="Heading5"/>
      </w:pPr>
      <w:r>
        <w:t xml:space="preserve">Set the </w:t>
      </w:r>
      <w:r w:rsidRPr="004C0D17">
        <w:rPr>
          <w:b/>
        </w:rPr>
        <w:t>TargetStateName</w:t>
      </w:r>
      <w:r>
        <w:t xml:space="preserve"> property to </w:t>
      </w:r>
      <w:r w:rsidR="002C149D" w:rsidRPr="004C0D17">
        <w:rPr>
          <w:b/>
        </w:rPr>
        <w:t>ApprovedState</w:t>
      </w:r>
      <w:r w:rsidR="002C149D">
        <w:t>.</w:t>
      </w:r>
    </w:p>
    <w:p w:rsidR="002C149D" w:rsidRDefault="00767ABE" w:rsidP="008F1813">
      <w:pPr>
        <w:pStyle w:val="Heading4"/>
      </w:pPr>
      <w:r>
        <w:lastRenderedPageBreak/>
        <w:t>Add a</w:t>
      </w:r>
      <w:r w:rsidR="002C149D">
        <w:t xml:space="preserve"> </w:t>
      </w:r>
      <w:r w:rsidR="002C149D" w:rsidRPr="00466F36">
        <w:rPr>
          <w:b/>
        </w:rPr>
        <w:t>CallExternalMethod</w:t>
      </w:r>
      <w:r w:rsidR="004C0D17">
        <w:t xml:space="preserve"> a</w:t>
      </w:r>
      <w:r w:rsidR="002C149D">
        <w:t xml:space="preserve">ctivity </w:t>
      </w:r>
      <w:r w:rsidR="00873F8A">
        <w:t xml:space="preserve">named </w:t>
      </w:r>
      <w:r w:rsidR="00873F8A" w:rsidRPr="00873F8A">
        <w:rPr>
          <w:b/>
        </w:rPr>
        <w:t>setOrderStateApproved</w:t>
      </w:r>
      <w:r w:rsidR="00873F8A">
        <w:t xml:space="preserve"> </w:t>
      </w:r>
      <w:r w:rsidR="002C149D">
        <w:t>between the existing activities to initiate communication with the hosting environment.</w:t>
      </w:r>
    </w:p>
    <w:p w:rsidR="002C149D" w:rsidRDefault="00873F8A" w:rsidP="00873F8A">
      <w:pPr>
        <w:pStyle w:val="Heading5"/>
      </w:pPr>
      <w:r>
        <w:t xml:space="preserve">In the properties pane, set the </w:t>
      </w:r>
      <w:r w:rsidR="002C149D" w:rsidRPr="00873F8A">
        <w:rPr>
          <w:b/>
        </w:rPr>
        <w:t>Name</w:t>
      </w:r>
      <w:r w:rsidR="002C149D">
        <w:t xml:space="preserve"> </w:t>
      </w:r>
      <w:r>
        <w:t xml:space="preserve">property to </w:t>
      </w:r>
      <w:r w:rsidR="00ED3BDB" w:rsidRPr="00E26B55">
        <w:rPr>
          <w:b/>
        </w:rPr>
        <w:t>setOrderStateApproved</w:t>
      </w:r>
      <w:r w:rsidR="00ED3BDB">
        <w:t>.</w:t>
      </w:r>
    </w:p>
    <w:p w:rsidR="00ED3BDB" w:rsidRDefault="00ED3BDB" w:rsidP="00A337FE">
      <w:pPr>
        <w:pStyle w:val="Heading5"/>
      </w:pPr>
      <w:r>
        <w:t xml:space="preserve">Set the </w:t>
      </w:r>
      <w:r w:rsidRPr="00E26B55">
        <w:rPr>
          <w:b/>
        </w:rPr>
        <w:t>InterfaceType</w:t>
      </w:r>
      <w:r>
        <w:t xml:space="preserve"> property to </w:t>
      </w:r>
      <w:r w:rsidR="00FC43D0">
        <w:rPr>
          <w:b/>
        </w:rPr>
        <w:t>OrderWorkflow</w:t>
      </w:r>
      <w:r w:rsidRPr="00E26B55">
        <w:rPr>
          <w:b/>
        </w:rPr>
        <w:t>.IOrderManager</w:t>
      </w:r>
      <w:r>
        <w:t>.</w:t>
      </w:r>
    </w:p>
    <w:p w:rsidR="00ED3BDB" w:rsidRDefault="00ED3BDB" w:rsidP="00A337FE">
      <w:pPr>
        <w:pStyle w:val="Heading5"/>
      </w:pPr>
      <w:r>
        <w:t xml:space="preserve">Set the </w:t>
      </w:r>
      <w:r w:rsidRPr="00E26B55">
        <w:rPr>
          <w:b/>
        </w:rPr>
        <w:t>MethodName</w:t>
      </w:r>
      <w:r>
        <w:t xml:space="preserve"> property to </w:t>
      </w:r>
      <w:r w:rsidRPr="00466F36">
        <w:rPr>
          <w:b/>
        </w:rPr>
        <w:t>SetOrderStatus</w:t>
      </w:r>
      <w:r>
        <w:t>.</w:t>
      </w:r>
    </w:p>
    <w:p w:rsidR="00ED3BDB" w:rsidRDefault="00ED3BDB" w:rsidP="00A337FE">
      <w:pPr>
        <w:pStyle w:val="Heading5"/>
      </w:pPr>
      <w:r>
        <w:t xml:space="preserve">Bind the </w:t>
      </w:r>
      <w:r w:rsidRPr="005258FC">
        <w:rPr>
          <w:b/>
        </w:rPr>
        <w:t>status</w:t>
      </w:r>
      <w:r>
        <w:t xml:space="preserve"> property to the </w:t>
      </w:r>
      <w:r w:rsidRPr="00466F36">
        <w:rPr>
          <w:b/>
        </w:rPr>
        <w:t>OrderPipeline.ApprovedStatus</w:t>
      </w:r>
      <w:r>
        <w:t xml:space="preserve"> property.</w:t>
      </w:r>
    </w:p>
    <w:p w:rsidR="004C0D17" w:rsidRDefault="004C0D17" w:rsidP="004C0D17">
      <w:pPr>
        <w:pStyle w:val="ExerciseStepLevel2Picture"/>
        <w:jc w:val="center"/>
      </w:pPr>
      <w:r>
        <w:rPr>
          <w:noProof/>
        </w:rPr>
        <w:drawing>
          <wp:inline distT="0" distB="0" distL="0" distR="0">
            <wp:extent cx="980927" cy="1676400"/>
            <wp:effectExtent l="190500" t="152400" r="162073"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80927" cy="1676400"/>
                    </a:xfrm>
                    <a:prstGeom prst="rect">
                      <a:avLst/>
                    </a:prstGeom>
                    <a:ln>
                      <a:noFill/>
                    </a:ln>
                    <a:effectLst>
                      <a:outerShdw blurRad="190500" algn="tl" rotWithShape="0">
                        <a:srgbClr val="000000">
                          <a:alpha val="70000"/>
                        </a:srgbClr>
                      </a:outerShdw>
                    </a:effectLst>
                  </pic:spPr>
                </pic:pic>
              </a:graphicData>
            </a:graphic>
          </wp:inline>
        </w:drawing>
      </w:r>
    </w:p>
    <w:p w:rsidR="00D82157" w:rsidRDefault="00ED3BDB" w:rsidP="008F1813">
      <w:pPr>
        <w:pStyle w:val="Heading4"/>
      </w:pPr>
      <w:r>
        <w:t xml:space="preserve">Switch back to the state view by clicking the </w:t>
      </w:r>
      <w:r w:rsidRPr="00466F36">
        <w:rPr>
          <w:b/>
        </w:rPr>
        <w:t>OrderPipeline</w:t>
      </w:r>
      <w:r>
        <w:t xml:space="preserve"> link in the upper left corner of the designer.</w:t>
      </w:r>
    </w:p>
    <w:p w:rsidR="00ED3BDB" w:rsidRPr="00A43A4C" w:rsidRDefault="00ED3BDB" w:rsidP="00A43A4C">
      <w:pPr>
        <w:pStyle w:val="Heading3"/>
      </w:pPr>
      <w:r w:rsidRPr="00A43A4C">
        <w:t xml:space="preserve">Define the transition between the </w:t>
      </w:r>
      <w:r w:rsidRPr="004C0D17">
        <w:rPr>
          <w:b/>
        </w:rPr>
        <w:t>ApprovedState</w:t>
      </w:r>
      <w:r w:rsidRPr="00A43A4C">
        <w:t xml:space="preserve"> and the </w:t>
      </w:r>
      <w:r w:rsidRPr="004C0D17">
        <w:rPr>
          <w:b/>
        </w:rPr>
        <w:t>ClosedState</w:t>
      </w:r>
      <w:r w:rsidRPr="00A43A4C">
        <w:t>.</w:t>
      </w:r>
    </w:p>
    <w:p w:rsidR="00ED3BDB" w:rsidRDefault="00ED3BDB" w:rsidP="008F1813">
      <w:pPr>
        <w:pStyle w:val="Heading4"/>
      </w:pPr>
      <w:r>
        <w:t xml:space="preserve">Drag an </w:t>
      </w:r>
      <w:r w:rsidRPr="00466F36">
        <w:rPr>
          <w:b/>
        </w:rPr>
        <w:t>EventDriven</w:t>
      </w:r>
      <w:r>
        <w:t xml:space="preserve"> </w:t>
      </w:r>
      <w:r w:rsidR="00873F8A">
        <w:t>a</w:t>
      </w:r>
      <w:r>
        <w:t xml:space="preserve">ctivity from the toolbox onto the </w:t>
      </w:r>
      <w:r w:rsidRPr="00466F36">
        <w:rPr>
          <w:b/>
        </w:rPr>
        <w:t>ApprovedState</w:t>
      </w:r>
      <w:r>
        <w:t xml:space="preserve"> </w:t>
      </w:r>
      <w:r w:rsidR="00873F8A">
        <w:t xml:space="preserve">and name it </w:t>
      </w:r>
      <w:r w:rsidR="00873F8A" w:rsidRPr="00C5537A">
        <w:rPr>
          <w:b/>
        </w:rPr>
        <w:t>orderCompleted</w:t>
      </w:r>
      <w:r w:rsidR="00873F8A">
        <w:t>.</w:t>
      </w:r>
    </w:p>
    <w:p w:rsidR="00ED3BDB" w:rsidRDefault="00873F8A" w:rsidP="00873F8A">
      <w:pPr>
        <w:pStyle w:val="Heading5"/>
      </w:pPr>
      <w:r>
        <w:t xml:space="preserve">In the properties pane, set the </w:t>
      </w:r>
      <w:r w:rsidRPr="00873F8A">
        <w:rPr>
          <w:b/>
        </w:rPr>
        <w:t>Name</w:t>
      </w:r>
      <w:r>
        <w:t xml:space="preserve"> property to </w:t>
      </w:r>
      <w:r w:rsidR="00ED3BDB" w:rsidRPr="00E26B55">
        <w:rPr>
          <w:b/>
        </w:rPr>
        <w:t>orderCompleted</w:t>
      </w:r>
      <w:r w:rsidR="00ED3BDB">
        <w:t>.</w:t>
      </w:r>
    </w:p>
    <w:p w:rsidR="00ED3BDB" w:rsidRDefault="00ED3BDB" w:rsidP="008F1813">
      <w:pPr>
        <w:pStyle w:val="Heading4"/>
      </w:pPr>
      <w:r>
        <w:t xml:space="preserve">Drag a new </w:t>
      </w:r>
      <w:r w:rsidR="004C0D17">
        <w:rPr>
          <w:b/>
        </w:rPr>
        <w:t>HandleExternalEvent</w:t>
      </w:r>
      <w:r>
        <w:t xml:space="preserve"> </w:t>
      </w:r>
      <w:r w:rsidR="004C0D17">
        <w:t xml:space="preserve">activity </w:t>
      </w:r>
      <w:r>
        <w:t>onto the canvas</w:t>
      </w:r>
      <w:r w:rsidR="00873F8A">
        <w:t xml:space="preserve"> and name it </w:t>
      </w:r>
      <w:r w:rsidR="00873F8A" w:rsidRPr="00873F8A">
        <w:rPr>
          <w:b/>
        </w:rPr>
        <w:t>handleOrderCompleted</w:t>
      </w:r>
      <w:r>
        <w:t>.</w:t>
      </w:r>
    </w:p>
    <w:p w:rsidR="00873F8A" w:rsidRDefault="00873F8A" w:rsidP="00873F8A">
      <w:pPr>
        <w:pStyle w:val="Heading5"/>
      </w:pPr>
      <w:r>
        <w:t xml:space="preserve">In the properties pane, set the </w:t>
      </w:r>
      <w:r w:rsidRPr="00873F8A">
        <w:rPr>
          <w:b/>
        </w:rPr>
        <w:t>Name</w:t>
      </w:r>
      <w:r>
        <w:t xml:space="preserve"> property to </w:t>
      </w:r>
      <w:r>
        <w:rPr>
          <w:b/>
        </w:rPr>
        <w:t>handleOrderCompleted</w:t>
      </w:r>
      <w:r>
        <w:t>.</w:t>
      </w:r>
    </w:p>
    <w:p w:rsidR="00ED3BDB" w:rsidRPr="008F1813" w:rsidRDefault="00ED3BDB" w:rsidP="00A337FE">
      <w:pPr>
        <w:pStyle w:val="Heading5"/>
      </w:pPr>
      <w:r w:rsidRPr="008F1813">
        <w:t xml:space="preserve">Set the </w:t>
      </w:r>
      <w:r w:rsidRPr="00E26B55">
        <w:rPr>
          <w:b/>
        </w:rPr>
        <w:t>InterfaceType</w:t>
      </w:r>
      <w:r w:rsidR="00873F8A" w:rsidRPr="00873F8A">
        <w:t xml:space="preserve"> </w:t>
      </w:r>
      <w:r w:rsidR="00873F8A">
        <w:t>property</w:t>
      </w:r>
      <w:r w:rsidRPr="008F1813">
        <w:t xml:space="preserve"> to </w:t>
      </w:r>
      <w:r w:rsidR="00FC43D0">
        <w:rPr>
          <w:b/>
        </w:rPr>
        <w:t>OrderWorkflow</w:t>
      </w:r>
      <w:r w:rsidRPr="00E26B55">
        <w:rPr>
          <w:b/>
        </w:rPr>
        <w:t>.ITaskManager</w:t>
      </w:r>
    </w:p>
    <w:p w:rsidR="00ED3BDB" w:rsidRPr="008F1813" w:rsidRDefault="00ED3BDB" w:rsidP="00A337FE">
      <w:pPr>
        <w:pStyle w:val="Heading5"/>
      </w:pPr>
      <w:r w:rsidRPr="008F1813">
        <w:t xml:space="preserve">Set </w:t>
      </w:r>
      <w:r w:rsidR="00873F8A">
        <w:t xml:space="preserve">the </w:t>
      </w:r>
      <w:r w:rsidRPr="00E26B55">
        <w:rPr>
          <w:b/>
        </w:rPr>
        <w:t>EventName</w:t>
      </w:r>
      <w:r w:rsidRPr="008F1813">
        <w:t xml:space="preserve"> </w:t>
      </w:r>
      <w:r w:rsidR="00873F8A">
        <w:t xml:space="preserve">property </w:t>
      </w:r>
      <w:r w:rsidRPr="008F1813">
        <w:t xml:space="preserve">to </w:t>
      </w:r>
      <w:r w:rsidRPr="00E26B55">
        <w:rPr>
          <w:b/>
        </w:rPr>
        <w:t>Complete</w:t>
      </w:r>
    </w:p>
    <w:p w:rsidR="00ED3BDB" w:rsidRDefault="00ED3BDB" w:rsidP="008F1813">
      <w:pPr>
        <w:pStyle w:val="Heading4"/>
      </w:pPr>
      <w:r>
        <w:t xml:space="preserve">Place a new </w:t>
      </w:r>
      <w:r w:rsidRPr="00466F36">
        <w:rPr>
          <w:b/>
        </w:rPr>
        <w:t>SetState</w:t>
      </w:r>
      <w:r>
        <w:t xml:space="preserve"> activity following </w:t>
      </w:r>
      <w:r w:rsidRPr="00466F36">
        <w:rPr>
          <w:b/>
        </w:rPr>
        <w:t>handleOrderCompleted</w:t>
      </w:r>
      <w:r>
        <w:t xml:space="preserve"> and name it </w:t>
      </w:r>
      <w:r w:rsidRPr="00466F36">
        <w:rPr>
          <w:b/>
        </w:rPr>
        <w:t>setStateCompleted</w:t>
      </w:r>
      <w:r w:rsidR="00873F8A">
        <w:t xml:space="preserve">. </w:t>
      </w:r>
      <w:r>
        <w:t>.</w:t>
      </w:r>
    </w:p>
    <w:p w:rsidR="004C0D17" w:rsidRDefault="004C0D17" w:rsidP="004C0D17">
      <w:pPr>
        <w:pStyle w:val="Heading5"/>
      </w:pPr>
      <w:r>
        <w:t xml:space="preserve">In the properties pane, set the </w:t>
      </w:r>
      <w:r w:rsidRPr="004C0D17">
        <w:rPr>
          <w:b/>
        </w:rPr>
        <w:t>Name</w:t>
      </w:r>
      <w:r>
        <w:t xml:space="preserve"> property to </w:t>
      </w:r>
      <w:r w:rsidRPr="004C0D17">
        <w:rPr>
          <w:b/>
        </w:rPr>
        <w:t>setStateCompleted</w:t>
      </w:r>
      <w:r>
        <w:t>.</w:t>
      </w:r>
    </w:p>
    <w:p w:rsidR="00ED3BDB" w:rsidRDefault="004C0D17" w:rsidP="004C0D17">
      <w:pPr>
        <w:pStyle w:val="Heading5"/>
      </w:pPr>
      <w:r>
        <w:t xml:space="preserve">Set </w:t>
      </w:r>
      <w:r w:rsidRPr="00873F8A">
        <w:t>the</w:t>
      </w:r>
      <w:r w:rsidR="00873F8A">
        <w:rPr>
          <w:b/>
        </w:rPr>
        <w:t xml:space="preserve"> </w:t>
      </w:r>
      <w:r w:rsidR="00ED3BDB" w:rsidRPr="004C0D17">
        <w:rPr>
          <w:b/>
        </w:rPr>
        <w:t>TargetStateName</w:t>
      </w:r>
      <w:r w:rsidR="00ED3BDB">
        <w:t xml:space="preserve"> </w:t>
      </w:r>
      <w:r>
        <w:t xml:space="preserve">property </w:t>
      </w:r>
      <w:r w:rsidR="00ED3BDB">
        <w:t xml:space="preserve">to </w:t>
      </w:r>
      <w:r w:rsidR="00ED3BDB" w:rsidRPr="004C0D17">
        <w:rPr>
          <w:b/>
        </w:rPr>
        <w:t>ClosedState</w:t>
      </w:r>
      <w:r w:rsidR="00ED3BDB">
        <w:t>.</w:t>
      </w:r>
    </w:p>
    <w:p w:rsidR="00ED3BDB" w:rsidRDefault="00ED3BDB" w:rsidP="008F1813">
      <w:pPr>
        <w:pStyle w:val="Heading4"/>
      </w:pPr>
      <w:r>
        <w:t xml:space="preserve">Add a </w:t>
      </w:r>
      <w:r w:rsidRPr="00466F36">
        <w:rPr>
          <w:b/>
        </w:rPr>
        <w:t>CallExternalMethod</w:t>
      </w:r>
      <w:r>
        <w:t xml:space="preserve"> </w:t>
      </w:r>
      <w:r w:rsidR="00466F36">
        <w:t>a</w:t>
      </w:r>
      <w:r>
        <w:t xml:space="preserve">ctivity between the existing activities </w:t>
      </w:r>
      <w:r w:rsidR="00873F8A">
        <w:t xml:space="preserve">and name it </w:t>
      </w:r>
      <w:r w:rsidR="00873F8A" w:rsidRPr="00873F8A">
        <w:rPr>
          <w:b/>
        </w:rPr>
        <w:t>setOrderStateCompleted</w:t>
      </w:r>
      <w:r>
        <w:t>.</w:t>
      </w:r>
    </w:p>
    <w:p w:rsidR="00ED3BDB" w:rsidRDefault="00873F8A" w:rsidP="00873F8A">
      <w:pPr>
        <w:pStyle w:val="Heading5"/>
      </w:pPr>
      <w:r>
        <w:t xml:space="preserve">In the properties pane, set the </w:t>
      </w:r>
      <w:r w:rsidRPr="00873F8A">
        <w:rPr>
          <w:b/>
        </w:rPr>
        <w:t>Name</w:t>
      </w:r>
      <w:r>
        <w:t xml:space="preserve"> property to </w:t>
      </w:r>
      <w:r w:rsidR="00ED3BDB" w:rsidRPr="00E26B55">
        <w:rPr>
          <w:b/>
        </w:rPr>
        <w:t>setOrderStateCompleted</w:t>
      </w:r>
      <w:r w:rsidR="00ED3BDB">
        <w:t>.</w:t>
      </w:r>
    </w:p>
    <w:p w:rsidR="00ED3BDB" w:rsidRDefault="00ED3BDB" w:rsidP="00A337FE">
      <w:pPr>
        <w:pStyle w:val="Heading5"/>
      </w:pPr>
      <w:r>
        <w:t xml:space="preserve">Set the </w:t>
      </w:r>
      <w:r w:rsidRPr="00E26B55">
        <w:rPr>
          <w:b/>
        </w:rPr>
        <w:t>InterfaceType</w:t>
      </w:r>
      <w:r>
        <w:t xml:space="preserve"> property to </w:t>
      </w:r>
      <w:r w:rsidR="00FC43D0">
        <w:rPr>
          <w:b/>
        </w:rPr>
        <w:t>OrderWorkflow</w:t>
      </w:r>
      <w:r w:rsidRPr="00E26B55">
        <w:rPr>
          <w:b/>
        </w:rPr>
        <w:t>.IOrderManager</w:t>
      </w:r>
      <w:r>
        <w:t>.</w:t>
      </w:r>
    </w:p>
    <w:p w:rsidR="00ED3BDB" w:rsidRDefault="00ED3BDB" w:rsidP="00A337FE">
      <w:pPr>
        <w:pStyle w:val="Heading5"/>
      </w:pPr>
      <w:r>
        <w:t xml:space="preserve">Set the </w:t>
      </w:r>
      <w:r w:rsidRPr="00E26B55">
        <w:rPr>
          <w:b/>
        </w:rPr>
        <w:t>MethodName</w:t>
      </w:r>
      <w:r>
        <w:t xml:space="preserve"> property to </w:t>
      </w:r>
      <w:r w:rsidRPr="00E26B55">
        <w:rPr>
          <w:b/>
        </w:rPr>
        <w:t>SetOrderStatus</w:t>
      </w:r>
      <w:r>
        <w:t>.</w:t>
      </w:r>
    </w:p>
    <w:p w:rsidR="00ED3BDB" w:rsidRDefault="00ED3BDB" w:rsidP="00A337FE">
      <w:pPr>
        <w:pStyle w:val="Heading5"/>
      </w:pPr>
      <w:r>
        <w:t xml:space="preserve">Bind the </w:t>
      </w:r>
      <w:r w:rsidRPr="00466F36">
        <w:rPr>
          <w:b/>
        </w:rPr>
        <w:t>status</w:t>
      </w:r>
      <w:r>
        <w:t xml:space="preserve"> property to the </w:t>
      </w:r>
      <w:r w:rsidRPr="00466F36">
        <w:rPr>
          <w:b/>
        </w:rPr>
        <w:t>OrderPipeline.CompletedStatus</w:t>
      </w:r>
      <w:r>
        <w:t xml:space="preserve"> property.</w:t>
      </w:r>
    </w:p>
    <w:p w:rsidR="009F047B" w:rsidRDefault="009F047B" w:rsidP="009F047B">
      <w:pPr>
        <w:pStyle w:val="ExerciseStepLevel2Picture"/>
        <w:jc w:val="center"/>
      </w:pPr>
      <w:r>
        <w:rPr>
          <w:noProof/>
        </w:rPr>
        <w:drawing>
          <wp:inline distT="0" distB="0" distL="0" distR="0">
            <wp:extent cx="938596" cy="1590675"/>
            <wp:effectExtent l="190500" t="152400" r="166304"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938596" cy="1590675"/>
                    </a:xfrm>
                    <a:prstGeom prst="rect">
                      <a:avLst/>
                    </a:prstGeom>
                    <a:ln>
                      <a:noFill/>
                    </a:ln>
                    <a:effectLst>
                      <a:outerShdw blurRad="190500" algn="tl" rotWithShape="0">
                        <a:srgbClr val="000000">
                          <a:alpha val="70000"/>
                        </a:srgbClr>
                      </a:outerShdw>
                    </a:effectLst>
                  </pic:spPr>
                </pic:pic>
              </a:graphicData>
            </a:graphic>
          </wp:inline>
        </w:drawing>
      </w:r>
    </w:p>
    <w:p w:rsidR="00ED3BDB" w:rsidRDefault="00ED3BDB" w:rsidP="008F1813">
      <w:pPr>
        <w:pStyle w:val="Heading4"/>
      </w:pPr>
      <w:r>
        <w:t xml:space="preserve">Switch back to the state view by clicking the </w:t>
      </w:r>
      <w:r w:rsidRPr="00466F36">
        <w:rPr>
          <w:b/>
        </w:rPr>
        <w:t>OrderPipeline</w:t>
      </w:r>
      <w:r>
        <w:t xml:space="preserve"> link in the upper left corner of the designer.</w:t>
      </w:r>
    </w:p>
    <w:p w:rsidR="009B6371" w:rsidRPr="00A43A4C" w:rsidRDefault="00ED3BDB" w:rsidP="00A43A4C">
      <w:pPr>
        <w:pStyle w:val="Heading3"/>
      </w:pPr>
      <w:r w:rsidRPr="00A43A4C">
        <w:lastRenderedPageBreak/>
        <w:t>Manage approval tasks whenever flow transitions into and out of the submitted state.</w:t>
      </w:r>
    </w:p>
    <w:p w:rsidR="00ED3BDB" w:rsidRDefault="00ED3BDB" w:rsidP="008F1813">
      <w:pPr>
        <w:pStyle w:val="Heading4"/>
      </w:pPr>
      <w:r>
        <w:t xml:space="preserve">Drag a </w:t>
      </w:r>
      <w:r w:rsidRPr="00466F36">
        <w:rPr>
          <w:b/>
        </w:rPr>
        <w:t>StateInitialization</w:t>
      </w:r>
      <w:r>
        <w:t xml:space="preserve"> activity onto the </w:t>
      </w:r>
      <w:r w:rsidRPr="00466F36">
        <w:rPr>
          <w:b/>
        </w:rPr>
        <w:t>SubmittedState</w:t>
      </w:r>
      <w:r>
        <w:t xml:space="preserve"> activity.</w:t>
      </w:r>
    </w:p>
    <w:p w:rsidR="00ED3BDB" w:rsidRDefault="00ED3BDB" w:rsidP="004657CF">
      <w:pPr>
        <w:pStyle w:val="Heading5"/>
        <w:numPr>
          <w:ilvl w:val="0"/>
          <w:numId w:val="18"/>
        </w:numPr>
      </w:pPr>
      <w:r>
        <w:t xml:space="preserve">Name the new activity </w:t>
      </w:r>
      <w:r w:rsidRPr="00E26B55">
        <w:rPr>
          <w:b/>
        </w:rPr>
        <w:t>submittedInitialized</w:t>
      </w:r>
      <w:r>
        <w:t>.</w:t>
      </w:r>
    </w:p>
    <w:p w:rsidR="00ED3BDB" w:rsidRDefault="00ED3BDB" w:rsidP="008F1813">
      <w:pPr>
        <w:pStyle w:val="Heading4"/>
      </w:pPr>
      <w:r>
        <w:t xml:space="preserve">Drag a </w:t>
      </w:r>
      <w:r w:rsidR="00044E50">
        <w:rPr>
          <w:b/>
        </w:rPr>
        <w:t>State</w:t>
      </w:r>
      <w:r w:rsidRPr="00466F36">
        <w:rPr>
          <w:b/>
        </w:rPr>
        <w:t>Finalized</w:t>
      </w:r>
      <w:r>
        <w:t xml:space="preserve"> activity onto the </w:t>
      </w:r>
      <w:r w:rsidRPr="00466F36">
        <w:rPr>
          <w:b/>
        </w:rPr>
        <w:t>SubmittedState</w:t>
      </w:r>
      <w:r>
        <w:t xml:space="preserve"> activity.</w:t>
      </w:r>
    </w:p>
    <w:p w:rsidR="00ED3BDB" w:rsidRDefault="00ED3BDB" w:rsidP="004657CF">
      <w:pPr>
        <w:pStyle w:val="Heading5"/>
        <w:numPr>
          <w:ilvl w:val="0"/>
          <w:numId w:val="19"/>
        </w:numPr>
      </w:pPr>
      <w:r>
        <w:t xml:space="preserve">Name the new activity </w:t>
      </w:r>
      <w:r w:rsidRPr="00E26B55">
        <w:rPr>
          <w:b/>
        </w:rPr>
        <w:t>submittedFinalized</w:t>
      </w:r>
      <w:r>
        <w:t>.</w:t>
      </w:r>
    </w:p>
    <w:p w:rsidR="00ED3BDB" w:rsidRDefault="009F047B" w:rsidP="009F047B">
      <w:pPr>
        <w:pStyle w:val="ExerciseStepLevel2Picture"/>
        <w:jc w:val="center"/>
      </w:pPr>
      <w:r>
        <w:rPr>
          <w:noProof/>
        </w:rPr>
        <w:drawing>
          <wp:inline distT="0" distB="0" distL="0" distR="0">
            <wp:extent cx="3499056" cy="2038350"/>
            <wp:effectExtent l="190500" t="152400" r="177594"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499056" cy="2038350"/>
                    </a:xfrm>
                    <a:prstGeom prst="rect">
                      <a:avLst/>
                    </a:prstGeom>
                    <a:ln>
                      <a:noFill/>
                    </a:ln>
                    <a:effectLst>
                      <a:outerShdw blurRad="190500" algn="tl" rotWithShape="0">
                        <a:srgbClr val="000000">
                          <a:alpha val="70000"/>
                        </a:srgbClr>
                      </a:outerShdw>
                    </a:effectLst>
                  </pic:spPr>
                </pic:pic>
              </a:graphicData>
            </a:graphic>
          </wp:inline>
        </w:drawing>
      </w:r>
    </w:p>
    <w:p w:rsidR="00ED3BDB" w:rsidRDefault="00ED3BDB" w:rsidP="008F1813">
      <w:pPr>
        <w:pStyle w:val="Heading4"/>
      </w:pPr>
      <w:r>
        <w:t xml:space="preserve">Double click the </w:t>
      </w:r>
      <w:r w:rsidRPr="00862245">
        <w:rPr>
          <w:b/>
        </w:rPr>
        <w:t>submittedInitialized</w:t>
      </w:r>
      <w:r>
        <w:t xml:space="preserve"> activity to open its design window.</w:t>
      </w:r>
    </w:p>
    <w:p w:rsidR="00ED3BDB" w:rsidRDefault="00ED3BDB" w:rsidP="008F1813">
      <w:pPr>
        <w:pStyle w:val="Heading4"/>
      </w:pPr>
      <w:r>
        <w:t xml:space="preserve">Set the initial state of the order by </w:t>
      </w:r>
      <w:r w:rsidRPr="00862245">
        <w:t>dragging</w:t>
      </w:r>
      <w:r>
        <w:t xml:space="preserve"> a </w:t>
      </w:r>
      <w:r w:rsidRPr="00862245">
        <w:rPr>
          <w:b/>
        </w:rPr>
        <w:t>CallExternalMethod</w:t>
      </w:r>
      <w:r>
        <w:t xml:space="preserve"> activity into </w:t>
      </w:r>
      <w:r w:rsidRPr="00862245">
        <w:rPr>
          <w:b/>
        </w:rPr>
        <w:t>submittedInitialized</w:t>
      </w:r>
      <w:r>
        <w:t xml:space="preserve"> activity</w:t>
      </w:r>
      <w:r w:rsidR="00873F8A">
        <w:t xml:space="preserve"> and name it </w:t>
      </w:r>
      <w:r w:rsidR="00873F8A" w:rsidRPr="00873F8A">
        <w:rPr>
          <w:b/>
        </w:rPr>
        <w:t>setOrderStatus</w:t>
      </w:r>
      <w:r>
        <w:t>.</w:t>
      </w:r>
    </w:p>
    <w:p w:rsidR="00ED3BDB" w:rsidRDefault="00873F8A" w:rsidP="00873F8A">
      <w:pPr>
        <w:pStyle w:val="Heading5"/>
      </w:pPr>
      <w:r>
        <w:t xml:space="preserve">In the properties pane, set the </w:t>
      </w:r>
      <w:r w:rsidR="00ED3BDB" w:rsidRPr="00873F8A">
        <w:rPr>
          <w:b/>
        </w:rPr>
        <w:t>Name</w:t>
      </w:r>
      <w:r w:rsidR="00ED3BDB">
        <w:t xml:space="preserve"> </w:t>
      </w:r>
      <w:r>
        <w:t xml:space="preserve">property to </w:t>
      </w:r>
      <w:r w:rsidR="00ED3BDB" w:rsidRPr="00E26B55">
        <w:rPr>
          <w:b/>
        </w:rPr>
        <w:t>setOrderStatus</w:t>
      </w:r>
      <w:r w:rsidR="00ED3BDB">
        <w:t>.</w:t>
      </w:r>
    </w:p>
    <w:p w:rsidR="00ED3BDB" w:rsidRDefault="00ED3BDB" w:rsidP="00A337FE">
      <w:pPr>
        <w:pStyle w:val="Heading5"/>
      </w:pPr>
      <w:r>
        <w:t xml:space="preserve">Set the </w:t>
      </w:r>
      <w:r w:rsidRPr="00E26B55">
        <w:rPr>
          <w:b/>
        </w:rPr>
        <w:t>InterfaceType</w:t>
      </w:r>
      <w:r>
        <w:t xml:space="preserve"> property to </w:t>
      </w:r>
      <w:r w:rsidR="00FC43D0">
        <w:rPr>
          <w:b/>
        </w:rPr>
        <w:t>OrderWorkflow</w:t>
      </w:r>
      <w:r w:rsidRPr="00E26B55">
        <w:rPr>
          <w:b/>
        </w:rPr>
        <w:t>.IOrderManager</w:t>
      </w:r>
      <w:r>
        <w:t>.</w:t>
      </w:r>
    </w:p>
    <w:p w:rsidR="00ED3BDB" w:rsidRDefault="00ED3BDB" w:rsidP="00A337FE">
      <w:pPr>
        <w:pStyle w:val="Heading5"/>
      </w:pPr>
      <w:r>
        <w:t xml:space="preserve">Set the </w:t>
      </w:r>
      <w:r w:rsidRPr="00862245">
        <w:rPr>
          <w:b/>
        </w:rPr>
        <w:t>MethodName</w:t>
      </w:r>
      <w:r>
        <w:t xml:space="preserve"> property to </w:t>
      </w:r>
      <w:r w:rsidRPr="009F047B">
        <w:rPr>
          <w:b/>
        </w:rPr>
        <w:t>SetOrderStatus</w:t>
      </w:r>
      <w:r>
        <w:t>.</w:t>
      </w:r>
    </w:p>
    <w:p w:rsidR="00ED3BDB" w:rsidRDefault="00ED3BDB" w:rsidP="00A337FE">
      <w:pPr>
        <w:pStyle w:val="Heading5"/>
      </w:pPr>
      <w:r>
        <w:t xml:space="preserve">Bind the </w:t>
      </w:r>
      <w:r w:rsidRPr="00E26B55">
        <w:rPr>
          <w:b/>
        </w:rPr>
        <w:t>status</w:t>
      </w:r>
      <w:r>
        <w:t xml:space="preserve"> property to the </w:t>
      </w:r>
      <w:r w:rsidRPr="00862245">
        <w:rPr>
          <w:b/>
        </w:rPr>
        <w:t>OrderPipeline.SubmittedStatus</w:t>
      </w:r>
      <w:r>
        <w:t xml:space="preserve"> property.</w:t>
      </w:r>
    </w:p>
    <w:p w:rsidR="00ED3BDB" w:rsidRDefault="00ED3BDB" w:rsidP="008F1813">
      <w:pPr>
        <w:pStyle w:val="Heading4"/>
      </w:pPr>
      <w:r>
        <w:t xml:space="preserve">Create the approval task by dragging a </w:t>
      </w:r>
      <w:r w:rsidRPr="00862245">
        <w:rPr>
          <w:b/>
        </w:rPr>
        <w:t>CallExternalMethod</w:t>
      </w:r>
      <w:r>
        <w:t xml:space="preserve"> activity onto the </w:t>
      </w:r>
      <w:r w:rsidRPr="00862245">
        <w:rPr>
          <w:b/>
        </w:rPr>
        <w:t>submittedInitialized</w:t>
      </w:r>
      <w:r>
        <w:t xml:space="preserve"> activity</w:t>
      </w:r>
      <w:r w:rsidR="00873F8A">
        <w:t xml:space="preserve"> and name it </w:t>
      </w:r>
      <w:r w:rsidR="00873F8A" w:rsidRPr="00873F8A">
        <w:rPr>
          <w:b/>
        </w:rPr>
        <w:t>createApproveTask</w:t>
      </w:r>
      <w:r>
        <w:t>.</w:t>
      </w:r>
    </w:p>
    <w:p w:rsidR="00ED3BDB" w:rsidRDefault="00873F8A" w:rsidP="00873F8A">
      <w:pPr>
        <w:pStyle w:val="Heading5"/>
      </w:pPr>
      <w:r>
        <w:t xml:space="preserve">In the properties pane, set the </w:t>
      </w:r>
      <w:r w:rsidRPr="00873F8A">
        <w:rPr>
          <w:b/>
        </w:rPr>
        <w:t>Name</w:t>
      </w:r>
      <w:r>
        <w:t xml:space="preserve"> property to </w:t>
      </w:r>
      <w:r w:rsidR="00ED3BDB" w:rsidRPr="00E26B55">
        <w:rPr>
          <w:b/>
        </w:rPr>
        <w:t>createApproveTask</w:t>
      </w:r>
      <w:r w:rsidR="00ED3BDB">
        <w:t>.</w:t>
      </w:r>
    </w:p>
    <w:p w:rsidR="00ED3BDB" w:rsidRDefault="00ED3BDB" w:rsidP="00A337FE">
      <w:pPr>
        <w:pStyle w:val="Heading5"/>
      </w:pPr>
      <w:r>
        <w:t xml:space="preserve">Set the </w:t>
      </w:r>
      <w:r w:rsidRPr="00E26B55">
        <w:rPr>
          <w:b/>
        </w:rPr>
        <w:t>InterfaceType</w:t>
      </w:r>
      <w:r>
        <w:t xml:space="preserve"> property to </w:t>
      </w:r>
      <w:r w:rsidR="00FC43D0">
        <w:rPr>
          <w:b/>
        </w:rPr>
        <w:t>OrderWorkflow</w:t>
      </w:r>
      <w:r w:rsidRPr="00E26B55">
        <w:rPr>
          <w:b/>
        </w:rPr>
        <w:t>.ITaskManager</w:t>
      </w:r>
      <w:r>
        <w:t>.</w:t>
      </w:r>
    </w:p>
    <w:p w:rsidR="00ED3BDB" w:rsidRDefault="00ED3BDB" w:rsidP="00A337FE">
      <w:pPr>
        <w:pStyle w:val="Heading5"/>
      </w:pPr>
      <w:r>
        <w:t xml:space="preserve">Set the </w:t>
      </w:r>
      <w:r w:rsidRPr="00862245">
        <w:rPr>
          <w:b/>
        </w:rPr>
        <w:t>MethodName</w:t>
      </w:r>
      <w:r>
        <w:t xml:space="preserve"> property to </w:t>
      </w:r>
      <w:r w:rsidRPr="00862245">
        <w:rPr>
          <w:b/>
        </w:rPr>
        <w:t>CreateTask</w:t>
      </w:r>
      <w:r>
        <w:t>.</w:t>
      </w:r>
    </w:p>
    <w:p w:rsidR="00ED3BDB" w:rsidRDefault="00EA241F" w:rsidP="00A337FE">
      <w:pPr>
        <w:pStyle w:val="Heading5"/>
      </w:pPr>
      <w:r>
        <w:t xml:space="preserve">Bind the </w:t>
      </w:r>
      <w:r w:rsidRPr="00E26B55">
        <w:rPr>
          <w:b/>
        </w:rPr>
        <w:t>type</w:t>
      </w:r>
      <w:r>
        <w:t xml:space="preserve"> property to the </w:t>
      </w:r>
      <w:r w:rsidRPr="00862245">
        <w:rPr>
          <w:b/>
        </w:rPr>
        <w:t>OrderPipeline.ApprovalType</w:t>
      </w:r>
      <w:r>
        <w:t xml:space="preserve"> property.</w:t>
      </w:r>
    </w:p>
    <w:p w:rsidR="00EA241F" w:rsidRDefault="00EA241F" w:rsidP="00A337FE">
      <w:pPr>
        <w:pStyle w:val="Heading5"/>
      </w:pPr>
      <w:r>
        <w:t xml:space="preserve">Bind the </w:t>
      </w:r>
      <w:r w:rsidRPr="00862245">
        <w:rPr>
          <w:b/>
        </w:rPr>
        <w:t>(ReturnValue)</w:t>
      </w:r>
      <w:r>
        <w:t xml:space="preserve"> </w:t>
      </w:r>
      <w:r w:rsidR="00862245">
        <w:t>property</w:t>
      </w:r>
      <w:r>
        <w:t xml:space="preserve"> to a new </w:t>
      </w:r>
      <w:r w:rsidRPr="00862245">
        <w:rPr>
          <w:b/>
        </w:rPr>
        <w:t>TaskId</w:t>
      </w:r>
      <w:r>
        <w:t xml:space="preserve"> property.</w:t>
      </w:r>
    </w:p>
    <w:p w:rsidR="009F047B" w:rsidRDefault="009F047B" w:rsidP="009F047B">
      <w:pPr>
        <w:pStyle w:val="ExerciseStepLevel2Picture"/>
        <w:jc w:val="center"/>
      </w:pPr>
      <w:r>
        <w:rPr>
          <w:noProof/>
        </w:rPr>
        <w:drawing>
          <wp:inline distT="0" distB="0" distL="0" distR="0">
            <wp:extent cx="1391322" cy="1828800"/>
            <wp:effectExtent l="190500" t="152400" r="170778"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391117" cy="1828531"/>
                    </a:xfrm>
                    <a:prstGeom prst="rect">
                      <a:avLst/>
                    </a:prstGeom>
                    <a:ln>
                      <a:noFill/>
                    </a:ln>
                    <a:effectLst>
                      <a:outerShdw blurRad="190500" algn="tl" rotWithShape="0">
                        <a:srgbClr val="000000">
                          <a:alpha val="70000"/>
                        </a:srgbClr>
                      </a:outerShdw>
                    </a:effectLst>
                  </pic:spPr>
                </pic:pic>
              </a:graphicData>
            </a:graphic>
          </wp:inline>
        </w:drawing>
      </w:r>
    </w:p>
    <w:p w:rsidR="00EA241F" w:rsidRDefault="00EA241F" w:rsidP="008F1813">
      <w:pPr>
        <w:pStyle w:val="Heading4"/>
      </w:pPr>
      <w:r>
        <w:t xml:space="preserve">Switch back to the state view by clicking the </w:t>
      </w:r>
      <w:r w:rsidRPr="00862245">
        <w:rPr>
          <w:b/>
        </w:rPr>
        <w:t>OrderPipeline</w:t>
      </w:r>
      <w:r>
        <w:t xml:space="preserve"> link in the upper left corner of the designer.</w:t>
      </w:r>
    </w:p>
    <w:p w:rsidR="00EA241F" w:rsidRDefault="00EA241F" w:rsidP="008F1813">
      <w:pPr>
        <w:pStyle w:val="Heading4"/>
      </w:pPr>
      <w:r>
        <w:lastRenderedPageBreak/>
        <w:t xml:space="preserve">Double click the </w:t>
      </w:r>
      <w:r w:rsidRPr="00862245">
        <w:rPr>
          <w:b/>
        </w:rPr>
        <w:t>submittedFinalized</w:t>
      </w:r>
      <w:r>
        <w:t xml:space="preserve"> activity to open its design window.</w:t>
      </w:r>
    </w:p>
    <w:p w:rsidR="00EA241F" w:rsidRDefault="00EA241F" w:rsidP="008F1813">
      <w:pPr>
        <w:pStyle w:val="Heading4"/>
      </w:pPr>
      <w:r>
        <w:t xml:space="preserve">Delete the completed approval task by dragging a </w:t>
      </w:r>
      <w:r w:rsidRPr="00862245">
        <w:rPr>
          <w:b/>
        </w:rPr>
        <w:t>CallExternalMethod</w:t>
      </w:r>
      <w:r>
        <w:t xml:space="preserve"> activity onto the </w:t>
      </w:r>
      <w:r w:rsidRPr="00862245">
        <w:rPr>
          <w:b/>
        </w:rPr>
        <w:t>submittedFinalized</w:t>
      </w:r>
      <w:r>
        <w:t xml:space="preserve"> activity.</w:t>
      </w:r>
    </w:p>
    <w:p w:rsidR="00EA241F" w:rsidRPr="009F047B" w:rsidRDefault="00EA241F" w:rsidP="009F047B">
      <w:pPr>
        <w:pStyle w:val="Heading5"/>
      </w:pPr>
      <w:r>
        <w:t xml:space="preserve">Name the new activity </w:t>
      </w:r>
      <w:r w:rsidRPr="00920CE6">
        <w:rPr>
          <w:b/>
        </w:rPr>
        <w:t>deleteApprovedTask</w:t>
      </w:r>
      <w:r w:rsidR="009F047B">
        <w:t>.</w:t>
      </w:r>
    </w:p>
    <w:p w:rsidR="00EA241F" w:rsidRDefault="00EA241F" w:rsidP="00A337FE">
      <w:pPr>
        <w:pStyle w:val="Heading5"/>
      </w:pPr>
      <w:r>
        <w:t xml:space="preserve">Set the </w:t>
      </w:r>
      <w:r w:rsidRPr="00920CE6">
        <w:rPr>
          <w:b/>
        </w:rPr>
        <w:t>InterfaceType</w:t>
      </w:r>
      <w:r>
        <w:t xml:space="preserve"> property to </w:t>
      </w:r>
      <w:r w:rsidR="00FC43D0">
        <w:rPr>
          <w:b/>
        </w:rPr>
        <w:t>OrderWorkflow</w:t>
      </w:r>
      <w:r w:rsidRPr="00920CE6">
        <w:rPr>
          <w:b/>
        </w:rPr>
        <w:t>.ITaskManager</w:t>
      </w:r>
      <w:r>
        <w:t>.</w:t>
      </w:r>
    </w:p>
    <w:p w:rsidR="00EA241F" w:rsidRDefault="00EA241F" w:rsidP="00A337FE">
      <w:pPr>
        <w:pStyle w:val="Heading5"/>
      </w:pPr>
      <w:r>
        <w:t xml:space="preserve">Set the </w:t>
      </w:r>
      <w:r w:rsidRPr="00862245">
        <w:rPr>
          <w:b/>
        </w:rPr>
        <w:t>MethodName</w:t>
      </w:r>
      <w:r>
        <w:t xml:space="preserve"> property to </w:t>
      </w:r>
      <w:r w:rsidRPr="00862245">
        <w:rPr>
          <w:b/>
        </w:rPr>
        <w:t>RemoveTask</w:t>
      </w:r>
      <w:r>
        <w:t>.</w:t>
      </w:r>
    </w:p>
    <w:p w:rsidR="00EA241F" w:rsidRDefault="00EA241F" w:rsidP="00A337FE">
      <w:pPr>
        <w:pStyle w:val="Heading5"/>
      </w:pPr>
      <w:r>
        <w:t xml:space="preserve">Bind the </w:t>
      </w:r>
      <w:r w:rsidRPr="00862245">
        <w:rPr>
          <w:b/>
        </w:rPr>
        <w:t>taskId</w:t>
      </w:r>
      <w:r>
        <w:t xml:space="preserve"> property to the </w:t>
      </w:r>
      <w:r w:rsidRPr="00862245">
        <w:rPr>
          <w:b/>
        </w:rPr>
        <w:t>OrderPipeline.TaskId</w:t>
      </w:r>
      <w:r>
        <w:t xml:space="preserve"> property.</w:t>
      </w:r>
    </w:p>
    <w:p w:rsidR="009F047B" w:rsidRDefault="009F047B" w:rsidP="009F047B">
      <w:pPr>
        <w:pStyle w:val="ExerciseStepLevel2Picture"/>
        <w:jc w:val="center"/>
      </w:pPr>
      <w:r>
        <w:rPr>
          <w:noProof/>
        </w:rPr>
        <w:drawing>
          <wp:inline distT="0" distB="0" distL="0" distR="0">
            <wp:extent cx="1828800" cy="1847850"/>
            <wp:effectExtent l="190500" t="152400" r="1714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828800" cy="1847850"/>
                    </a:xfrm>
                    <a:prstGeom prst="rect">
                      <a:avLst/>
                    </a:prstGeom>
                    <a:ln>
                      <a:noFill/>
                    </a:ln>
                    <a:effectLst>
                      <a:outerShdw blurRad="190500" algn="tl" rotWithShape="0">
                        <a:srgbClr val="000000">
                          <a:alpha val="70000"/>
                        </a:srgbClr>
                      </a:outerShdw>
                    </a:effectLst>
                  </pic:spPr>
                </pic:pic>
              </a:graphicData>
            </a:graphic>
          </wp:inline>
        </w:drawing>
      </w:r>
    </w:p>
    <w:p w:rsidR="00EA241F" w:rsidRDefault="00EA241F" w:rsidP="008F1813">
      <w:pPr>
        <w:pStyle w:val="Heading4"/>
      </w:pPr>
      <w:r>
        <w:t xml:space="preserve">Switch back to the state view by clicking the </w:t>
      </w:r>
      <w:r w:rsidRPr="00862245">
        <w:rPr>
          <w:b/>
        </w:rPr>
        <w:t>OrderPipeine</w:t>
      </w:r>
      <w:r>
        <w:t xml:space="preserve"> link in the upper left corner of the designer.</w:t>
      </w:r>
    </w:p>
    <w:p w:rsidR="00EA241F" w:rsidRPr="00A43A4C" w:rsidRDefault="00EA241F" w:rsidP="00A43A4C">
      <w:pPr>
        <w:pStyle w:val="Heading3"/>
      </w:pPr>
      <w:r w:rsidRPr="00A43A4C">
        <w:t>Manage ship tasks whenever flow transitions into and out of the approved state.</w:t>
      </w:r>
    </w:p>
    <w:p w:rsidR="00EA241F" w:rsidRDefault="00EA241F" w:rsidP="008F1813">
      <w:pPr>
        <w:pStyle w:val="Heading4"/>
      </w:pPr>
      <w:r>
        <w:t xml:space="preserve">Drag a </w:t>
      </w:r>
      <w:r w:rsidRPr="00862245">
        <w:rPr>
          <w:b/>
        </w:rPr>
        <w:t>StateInitialization</w:t>
      </w:r>
      <w:r>
        <w:t xml:space="preserve"> activity onto the </w:t>
      </w:r>
      <w:r w:rsidRPr="00862245">
        <w:rPr>
          <w:b/>
        </w:rPr>
        <w:t>ApprovedState</w:t>
      </w:r>
      <w:r>
        <w:t xml:space="preserve"> activity.</w:t>
      </w:r>
    </w:p>
    <w:p w:rsidR="00EA241F" w:rsidRDefault="00873F8A" w:rsidP="00873F8A">
      <w:pPr>
        <w:pStyle w:val="Heading5"/>
      </w:pPr>
      <w:r>
        <w:t xml:space="preserve">In the properties pane, set the </w:t>
      </w:r>
      <w:r w:rsidRPr="00873F8A">
        <w:rPr>
          <w:b/>
        </w:rPr>
        <w:t>Name</w:t>
      </w:r>
      <w:r>
        <w:t xml:space="preserve"> property to </w:t>
      </w:r>
      <w:r w:rsidR="00EA241F" w:rsidRPr="00920CE6">
        <w:rPr>
          <w:b/>
        </w:rPr>
        <w:t>approvedInitialized</w:t>
      </w:r>
      <w:r w:rsidR="00EA241F">
        <w:t>.</w:t>
      </w:r>
    </w:p>
    <w:p w:rsidR="00EA241F" w:rsidRDefault="00EA241F" w:rsidP="008F1813">
      <w:pPr>
        <w:pStyle w:val="Heading4"/>
      </w:pPr>
      <w:r>
        <w:t xml:space="preserve">Drag a </w:t>
      </w:r>
      <w:r w:rsidRPr="00862245">
        <w:rPr>
          <w:b/>
        </w:rPr>
        <w:t>StateFinalized</w:t>
      </w:r>
      <w:r>
        <w:t xml:space="preserve"> activity onto the </w:t>
      </w:r>
      <w:r w:rsidRPr="00862245">
        <w:rPr>
          <w:b/>
        </w:rPr>
        <w:t>ApprovedState</w:t>
      </w:r>
      <w:r>
        <w:t xml:space="preserve"> activity.</w:t>
      </w:r>
    </w:p>
    <w:p w:rsidR="00EA241F" w:rsidRDefault="00873F8A" w:rsidP="00873F8A">
      <w:pPr>
        <w:pStyle w:val="Heading5"/>
      </w:pPr>
      <w:r>
        <w:t xml:space="preserve">In the properties pane, set the </w:t>
      </w:r>
      <w:r w:rsidRPr="00873F8A">
        <w:rPr>
          <w:b/>
        </w:rPr>
        <w:t>Name</w:t>
      </w:r>
      <w:r>
        <w:t xml:space="preserve"> property to </w:t>
      </w:r>
      <w:r w:rsidR="00EA241F" w:rsidRPr="00920CE6">
        <w:rPr>
          <w:b/>
        </w:rPr>
        <w:t>approvedFinalized</w:t>
      </w:r>
      <w:r w:rsidR="00EA241F">
        <w:t>.</w:t>
      </w:r>
    </w:p>
    <w:p w:rsidR="009F047B" w:rsidRDefault="009F047B" w:rsidP="009F047B">
      <w:pPr>
        <w:pStyle w:val="ExerciseStepLevel2Picture"/>
        <w:jc w:val="center"/>
      </w:pPr>
      <w:r>
        <w:rPr>
          <w:noProof/>
        </w:rPr>
        <w:drawing>
          <wp:inline distT="0" distB="0" distL="0" distR="0">
            <wp:extent cx="4953000" cy="2857500"/>
            <wp:effectExtent l="190500" t="152400" r="1714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953000" cy="2857500"/>
                    </a:xfrm>
                    <a:prstGeom prst="rect">
                      <a:avLst/>
                    </a:prstGeom>
                    <a:ln>
                      <a:noFill/>
                    </a:ln>
                    <a:effectLst>
                      <a:outerShdw blurRad="190500" algn="tl" rotWithShape="0">
                        <a:srgbClr val="000000">
                          <a:alpha val="70000"/>
                        </a:srgbClr>
                      </a:outerShdw>
                    </a:effectLst>
                  </pic:spPr>
                </pic:pic>
              </a:graphicData>
            </a:graphic>
          </wp:inline>
        </w:drawing>
      </w:r>
    </w:p>
    <w:p w:rsidR="00EA241F" w:rsidRDefault="00EA241F" w:rsidP="009F047B">
      <w:pPr>
        <w:pStyle w:val="Heading4"/>
      </w:pPr>
      <w:r>
        <w:t xml:space="preserve">Double click the </w:t>
      </w:r>
      <w:r w:rsidRPr="00862245">
        <w:rPr>
          <w:b/>
        </w:rPr>
        <w:t>approvedInitialized</w:t>
      </w:r>
      <w:r>
        <w:t xml:space="preserve"> activity to open its design window.</w:t>
      </w:r>
    </w:p>
    <w:p w:rsidR="00EA241F" w:rsidRDefault="00EA241F" w:rsidP="008F1813">
      <w:pPr>
        <w:pStyle w:val="Heading4"/>
      </w:pPr>
      <w:r>
        <w:lastRenderedPageBreak/>
        <w:t xml:space="preserve">Create the approval task by dragging a </w:t>
      </w:r>
      <w:r w:rsidRPr="00862245">
        <w:rPr>
          <w:b/>
        </w:rPr>
        <w:t>CallExternalMethod</w:t>
      </w:r>
      <w:r>
        <w:t xml:space="preserve"> activity onto the </w:t>
      </w:r>
      <w:r w:rsidRPr="00862245">
        <w:rPr>
          <w:b/>
        </w:rPr>
        <w:t>approvedInitialized</w:t>
      </w:r>
      <w:r>
        <w:t xml:space="preserve"> activity</w:t>
      </w:r>
      <w:r w:rsidR="00873F8A">
        <w:t xml:space="preserve"> and naming it </w:t>
      </w:r>
      <w:r w:rsidR="00873F8A">
        <w:rPr>
          <w:b/>
        </w:rPr>
        <w:t>createShip</w:t>
      </w:r>
      <w:r w:rsidR="00873F8A" w:rsidRPr="00873F8A">
        <w:rPr>
          <w:b/>
        </w:rPr>
        <w:t>Task</w:t>
      </w:r>
      <w:r>
        <w:t>.</w:t>
      </w:r>
    </w:p>
    <w:p w:rsidR="00EA241F" w:rsidRDefault="00873F8A" w:rsidP="009F047B">
      <w:pPr>
        <w:pStyle w:val="Heading5"/>
      </w:pPr>
      <w:r>
        <w:t xml:space="preserve">In the properties pane, set the </w:t>
      </w:r>
      <w:r w:rsidRPr="00873F8A">
        <w:rPr>
          <w:b/>
        </w:rPr>
        <w:t>Name</w:t>
      </w:r>
      <w:r>
        <w:t xml:space="preserve"> property to </w:t>
      </w:r>
      <w:r w:rsidR="00EA241F" w:rsidRPr="00920CE6">
        <w:rPr>
          <w:b/>
        </w:rPr>
        <w:t>createShipTask</w:t>
      </w:r>
      <w:r w:rsidR="00EA241F">
        <w:t>.</w:t>
      </w:r>
    </w:p>
    <w:p w:rsidR="00EA241F" w:rsidRDefault="00EA241F" w:rsidP="00A337FE">
      <w:pPr>
        <w:pStyle w:val="Heading5"/>
      </w:pPr>
      <w:r>
        <w:t xml:space="preserve">Set the </w:t>
      </w:r>
      <w:r w:rsidRPr="009F047B">
        <w:rPr>
          <w:b/>
        </w:rPr>
        <w:t>InterfaceType</w:t>
      </w:r>
      <w:r>
        <w:t xml:space="preserve"> property to </w:t>
      </w:r>
      <w:r w:rsidR="00FC43D0">
        <w:rPr>
          <w:b/>
        </w:rPr>
        <w:t>OrderWorkflow</w:t>
      </w:r>
      <w:r w:rsidRPr="009F047B">
        <w:rPr>
          <w:b/>
        </w:rPr>
        <w:t>.ITaskManager</w:t>
      </w:r>
      <w:r>
        <w:t>.</w:t>
      </w:r>
    </w:p>
    <w:p w:rsidR="00EA241F" w:rsidRDefault="00EA241F" w:rsidP="00A337FE">
      <w:pPr>
        <w:pStyle w:val="Heading5"/>
      </w:pPr>
      <w:r>
        <w:t xml:space="preserve">Set the </w:t>
      </w:r>
      <w:r w:rsidRPr="00862245">
        <w:rPr>
          <w:b/>
        </w:rPr>
        <w:t>MethodName</w:t>
      </w:r>
      <w:r>
        <w:t xml:space="preserve"> property to </w:t>
      </w:r>
      <w:r w:rsidRPr="00862245">
        <w:rPr>
          <w:b/>
        </w:rPr>
        <w:t>CreateTask</w:t>
      </w:r>
      <w:r>
        <w:t>.</w:t>
      </w:r>
    </w:p>
    <w:p w:rsidR="00EA241F" w:rsidRDefault="00EA241F" w:rsidP="00A337FE">
      <w:pPr>
        <w:pStyle w:val="Heading5"/>
      </w:pPr>
      <w:r>
        <w:t xml:space="preserve">Bind the </w:t>
      </w:r>
      <w:r w:rsidRPr="009F047B">
        <w:rPr>
          <w:b/>
        </w:rPr>
        <w:t>type</w:t>
      </w:r>
      <w:r>
        <w:t xml:space="preserve"> property to the </w:t>
      </w:r>
      <w:r w:rsidRPr="00862245">
        <w:rPr>
          <w:b/>
        </w:rPr>
        <w:t>OrderPipeline.ShipType</w:t>
      </w:r>
      <w:r>
        <w:t xml:space="preserve"> property.</w:t>
      </w:r>
    </w:p>
    <w:p w:rsidR="00EA241F" w:rsidRDefault="00EA241F" w:rsidP="00A337FE">
      <w:pPr>
        <w:pStyle w:val="Heading5"/>
      </w:pPr>
      <w:r>
        <w:t xml:space="preserve">Bind the </w:t>
      </w:r>
      <w:r w:rsidRPr="00862245">
        <w:rPr>
          <w:b/>
        </w:rPr>
        <w:t>(ReturnValue)</w:t>
      </w:r>
      <w:r>
        <w:t xml:space="preserve"> </w:t>
      </w:r>
      <w:r w:rsidR="00862245">
        <w:t>property to</w:t>
      </w:r>
      <w:r>
        <w:t xml:space="preserve"> the </w:t>
      </w:r>
      <w:r w:rsidRPr="00862245">
        <w:rPr>
          <w:b/>
        </w:rPr>
        <w:t>OrderPipeline.TaskId</w:t>
      </w:r>
      <w:r>
        <w:t xml:space="preserve"> property.</w:t>
      </w:r>
    </w:p>
    <w:p w:rsidR="009F047B" w:rsidRDefault="009F047B" w:rsidP="009F047B">
      <w:pPr>
        <w:pStyle w:val="ExerciseStepLevel2Picture"/>
        <w:jc w:val="center"/>
      </w:pPr>
      <w:r>
        <w:rPr>
          <w:noProof/>
        </w:rPr>
        <w:drawing>
          <wp:inline distT="0" distB="0" distL="0" distR="0">
            <wp:extent cx="1790700" cy="1790700"/>
            <wp:effectExtent l="190500" t="152400" r="1714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790700" cy="1790700"/>
                    </a:xfrm>
                    <a:prstGeom prst="rect">
                      <a:avLst/>
                    </a:prstGeom>
                    <a:ln>
                      <a:noFill/>
                    </a:ln>
                    <a:effectLst>
                      <a:outerShdw blurRad="190500" algn="tl" rotWithShape="0">
                        <a:srgbClr val="000000">
                          <a:alpha val="70000"/>
                        </a:srgbClr>
                      </a:outerShdw>
                    </a:effectLst>
                  </pic:spPr>
                </pic:pic>
              </a:graphicData>
            </a:graphic>
          </wp:inline>
        </w:drawing>
      </w:r>
    </w:p>
    <w:p w:rsidR="00EA241F" w:rsidRDefault="00EA241F" w:rsidP="008F1813">
      <w:pPr>
        <w:pStyle w:val="Heading4"/>
      </w:pPr>
      <w:r>
        <w:t xml:space="preserve">Switch back to the state view by clicking the </w:t>
      </w:r>
      <w:r w:rsidRPr="00862245">
        <w:rPr>
          <w:b/>
        </w:rPr>
        <w:t>OrderPipeline</w:t>
      </w:r>
      <w:r>
        <w:t xml:space="preserve"> link in the upper left corner of the designer.</w:t>
      </w:r>
    </w:p>
    <w:p w:rsidR="00EA241F" w:rsidRDefault="00EA241F" w:rsidP="008F1813">
      <w:pPr>
        <w:pStyle w:val="Heading4"/>
      </w:pPr>
      <w:r>
        <w:t xml:space="preserve">Double click the </w:t>
      </w:r>
      <w:r w:rsidRPr="00862245">
        <w:rPr>
          <w:b/>
        </w:rPr>
        <w:t>approvedFinalized</w:t>
      </w:r>
      <w:r>
        <w:t xml:space="preserve"> activity to open its design window.</w:t>
      </w:r>
    </w:p>
    <w:p w:rsidR="00EA241F" w:rsidRDefault="00EA241F" w:rsidP="008F1813">
      <w:pPr>
        <w:pStyle w:val="Heading4"/>
      </w:pPr>
      <w:r>
        <w:t xml:space="preserve">Delete the completed approval task by dragging a </w:t>
      </w:r>
      <w:r w:rsidRPr="00862245">
        <w:rPr>
          <w:b/>
        </w:rPr>
        <w:t>CallExternalMethod</w:t>
      </w:r>
      <w:r>
        <w:t xml:space="preserve"> activity onto the </w:t>
      </w:r>
      <w:r w:rsidRPr="00862245">
        <w:rPr>
          <w:b/>
        </w:rPr>
        <w:t>approvedFinalized</w:t>
      </w:r>
      <w:r>
        <w:t xml:space="preserve"> activity</w:t>
      </w:r>
      <w:r w:rsidR="00873F8A">
        <w:t xml:space="preserve"> and name it </w:t>
      </w:r>
      <w:r w:rsidR="00873F8A" w:rsidRPr="00873F8A">
        <w:rPr>
          <w:b/>
        </w:rPr>
        <w:t>deleteShipTask</w:t>
      </w:r>
      <w:r>
        <w:t>.</w:t>
      </w:r>
    </w:p>
    <w:p w:rsidR="00EA241F" w:rsidRDefault="00873F8A" w:rsidP="009F047B">
      <w:pPr>
        <w:pStyle w:val="Heading5"/>
      </w:pPr>
      <w:r>
        <w:t xml:space="preserve">In the properties pane, set the </w:t>
      </w:r>
      <w:r w:rsidRPr="00873F8A">
        <w:rPr>
          <w:b/>
        </w:rPr>
        <w:t>Name</w:t>
      </w:r>
      <w:r>
        <w:t xml:space="preserve"> property to </w:t>
      </w:r>
      <w:r w:rsidR="00EA241F" w:rsidRPr="00873F8A">
        <w:rPr>
          <w:b/>
        </w:rPr>
        <w:t>deleteShipTask</w:t>
      </w:r>
      <w:r w:rsidR="00862245">
        <w:t>.</w:t>
      </w:r>
    </w:p>
    <w:p w:rsidR="00EA241F" w:rsidRDefault="00EA241F" w:rsidP="00A337FE">
      <w:pPr>
        <w:pStyle w:val="Heading5"/>
      </w:pPr>
      <w:r>
        <w:t xml:space="preserve">Set the </w:t>
      </w:r>
      <w:r w:rsidRPr="009F047B">
        <w:rPr>
          <w:b/>
        </w:rPr>
        <w:t>InterfaceType</w:t>
      </w:r>
      <w:r>
        <w:t xml:space="preserve"> property to </w:t>
      </w:r>
      <w:r w:rsidR="00FC43D0">
        <w:rPr>
          <w:b/>
        </w:rPr>
        <w:t>OrderWorkflow</w:t>
      </w:r>
      <w:r w:rsidRPr="009F047B">
        <w:rPr>
          <w:b/>
        </w:rPr>
        <w:t>.ITaskManager</w:t>
      </w:r>
      <w:r>
        <w:t>.</w:t>
      </w:r>
    </w:p>
    <w:p w:rsidR="00EA241F" w:rsidRDefault="00EA241F" w:rsidP="00A337FE">
      <w:pPr>
        <w:pStyle w:val="Heading5"/>
      </w:pPr>
      <w:r>
        <w:t xml:space="preserve">Set the </w:t>
      </w:r>
      <w:r w:rsidRPr="00862245">
        <w:rPr>
          <w:b/>
        </w:rPr>
        <w:t>MethodName</w:t>
      </w:r>
      <w:r>
        <w:t xml:space="preserve"> property to </w:t>
      </w:r>
      <w:r w:rsidRPr="009F047B">
        <w:rPr>
          <w:b/>
        </w:rPr>
        <w:t>RemoveTask</w:t>
      </w:r>
      <w:r>
        <w:t>.</w:t>
      </w:r>
    </w:p>
    <w:p w:rsidR="00EA241F" w:rsidRDefault="00EA241F" w:rsidP="00A337FE">
      <w:pPr>
        <w:pStyle w:val="Heading5"/>
      </w:pPr>
      <w:r>
        <w:t xml:space="preserve">Bind the </w:t>
      </w:r>
      <w:r w:rsidRPr="00862245">
        <w:rPr>
          <w:b/>
        </w:rPr>
        <w:t>task</w:t>
      </w:r>
      <w:r w:rsidR="00862245" w:rsidRPr="00862245">
        <w:rPr>
          <w:b/>
        </w:rPr>
        <w:t>I</w:t>
      </w:r>
      <w:r w:rsidRPr="00862245">
        <w:rPr>
          <w:b/>
        </w:rPr>
        <w:t>d</w:t>
      </w:r>
      <w:r>
        <w:t xml:space="preserve"> property to the </w:t>
      </w:r>
      <w:r w:rsidRPr="00862245">
        <w:rPr>
          <w:b/>
        </w:rPr>
        <w:t>OrderPipeline.TaskId</w:t>
      </w:r>
      <w:r>
        <w:t xml:space="preserve"> property.</w:t>
      </w:r>
    </w:p>
    <w:p w:rsidR="009F047B" w:rsidRDefault="009F047B" w:rsidP="009F047B">
      <w:pPr>
        <w:pStyle w:val="ExerciseStepLevel2Picture"/>
        <w:jc w:val="center"/>
      </w:pPr>
      <w:r>
        <w:rPr>
          <w:noProof/>
        </w:rPr>
        <w:drawing>
          <wp:inline distT="0" distB="0" distL="0" distR="0">
            <wp:extent cx="1600200" cy="1600200"/>
            <wp:effectExtent l="190500" t="152400" r="1714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600200" cy="1600200"/>
                    </a:xfrm>
                    <a:prstGeom prst="rect">
                      <a:avLst/>
                    </a:prstGeom>
                    <a:ln>
                      <a:noFill/>
                    </a:ln>
                    <a:effectLst>
                      <a:outerShdw blurRad="190500" algn="tl" rotWithShape="0">
                        <a:srgbClr val="000000">
                          <a:alpha val="70000"/>
                        </a:srgbClr>
                      </a:outerShdw>
                    </a:effectLst>
                  </pic:spPr>
                </pic:pic>
              </a:graphicData>
            </a:graphic>
          </wp:inline>
        </w:drawing>
      </w:r>
    </w:p>
    <w:p w:rsidR="00ED3BDB" w:rsidRDefault="00ED3BDB" w:rsidP="00181128">
      <w:pPr>
        <w:pStyle w:val="Heading2"/>
      </w:pPr>
      <w:r>
        <w:t xml:space="preserve">Exercise </w:t>
      </w:r>
      <w:r w:rsidR="008F1813">
        <w:t>4</w:t>
      </w:r>
      <w:r>
        <w:t>: Connect the workflow to the user interface</w:t>
      </w:r>
    </w:p>
    <w:p w:rsidR="004B570D" w:rsidRPr="00A43A4C" w:rsidRDefault="004B570D" w:rsidP="004657CF">
      <w:pPr>
        <w:pStyle w:val="Heading3"/>
        <w:numPr>
          <w:ilvl w:val="0"/>
          <w:numId w:val="27"/>
        </w:numPr>
      </w:pPr>
      <w:r w:rsidRPr="00A43A4C">
        <w:t xml:space="preserve">Implement the handler for the </w:t>
      </w:r>
      <w:r w:rsidRPr="004805E5">
        <w:rPr>
          <w:b/>
        </w:rPr>
        <w:t>Submit New Order</w:t>
      </w:r>
      <w:r w:rsidRPr="00A43A4C">
        <w:t xml:space="preserve"> button to start a new </w:t>
      </w:r>
      <w:r w:rsidRPr="004805E5">
        <w:rPr>
          <w:b/>
        </w:rPr>
        <w:t>OrderPipeline</w:t>
      </w:r>
      <w:r w:rsidRPr="00A43A4C">
        <w:t xml:space="preserve"> workflow.</w:t>
      </w:r>
    </w:p>
    <w:p w:rsidR="004B570D" w:rsidRDefault="004B570D" w:rsidP="008F1813">
      <w:pPr>
        <w:pStyle w:val="Heading4"/>
      </w:pPr>
      <w:r>
        <w:t xml:space="preserve">Right click on the </w:t>
      </w:r>
      <w:r w:rsidR="009F047B">
        <w:rPr>
          <w:b/>
        </w:rPr>
        <w:t>ShoppingApplication</w:t>
      </w:r>
      <w:r w:rsidRPr="00862245">
        <w:rPr>
          <w:b/>
        </w:rPr>
        <w:t>.cs</w:t>
      </w:r>
      <w:r>
        <w:t xml:space="preserve"> file in the solution explorer and choose </w:t>
      </w:r>
      <w:r w:rsidRPr="00862245">
        <w:rPr>
          <w:b/>
        </w:rPr>
        <w:t>View Code</w:t>
      </w:r>
      <w:r>
        <w:t>.</w:t>
      </w:r>
    </w:p>
    <w:p w:rsidR="004B570D" w:rsidRDefault="004B570D" w:rsidP="008F1813">
      <w:pPr>
        <w:pStyle w:val="Heading4"/>
      </w:pPr>
      <w:r>
        <w:t xml:space="preserve">Locate the </w:t>
      </w:r>
      <w:r w:rsidRPr="00862245">
        <w:rPr>
          <w:b/>
        </w:rPr>
        <w:t>btnSubmitOrder_Click</w:t>
      </w:r>
      <w:r>
        <w:t xml:space="preserve"> method and use the </w:t>
      </w:r>
      <w:r w:rsidRPr="00862245">
        <w:rPr>
          <w:b/>
        </w:rPr>
        <w:t>CreateWorkflow</w:t>
      </w:r>
      <w:r>
        <w:t xml:space="preserve"> method to create a new workflow instance of type </w:t>
      </w:r>
      <w:r w:rsidRPr="00862245">
        <w:rPr>
          <w:b/>
        </w:rPr>
        <w:t>OrderPipeline</w:t>
      </w:r>
      <w:r>
        <w:t>.</w:t>
      </w:r>
    </w:p>
    <w:p w:rsidR="004B570D" w:rsidRDefault="00371431" w:rsidP="0003627D">
      <w:pPr>
        <w:pStyle w:val="ExerciseStepLevel2Code"/>
      </w:pPr>
      <w:r>
        <w:t xml:space="preserve">WorkflowInstance instance = </w:t>
      </w:r>
      <w:r w:rsidR="004B570D">
        <w:t>_runtime.CreateWorkflow(typeof(OrderPipeline));</w:t>
      </w:r>
    </w:p>
    <w:p w:rsidR="004B570D" w:rsidRDefault="004B570D" w:rsidP="008F1813">
      <w:pPr>
        <w:pStyle w:val="Heading4"/>
      </w:pPr>
      <w:r>
        <w:lastRenderedPageBreak/>
        <w:t xml:space="preserve">Start the new instance using its </w:t>
      </w:r>
      <w:r w:rsidRPr="00862245">
        <w:rPr>
          <w:b/>
        </w:rPr>
        <w:t>Start</w:t>
      </w:r>
      <w:r>
        <w:t xml:space="preserve"> method.</w:t>
      </w:r>
    </w:p>
    <w:p w:rsidR="004B570D" w:rsidRDefault="004B570D" w:rsidP="0003627D">
      <w:pPr>
        <w:pStyle w:val="ExerciseStepLevel2Code"/>
      </w:pPr>
      <w:r>
        <w:t>instance.Start();</w:t>
      </w:r>
    </w:p>
    <w:p w:rsidR="00ED3BDB" w:rsidRPr="00A43A4C" w:rsidRDefault="00AB0ADA" w:rsidP="00A43A4C">
      <w:pPr>
        <w:pStyle w:val="Heading3"/>
      </w:pPr>
      <w:r>
        <w:t>When a</w:t>
      </w:r>
      <w:r w:rsidR="004B570D" w:rsidRPr="00A43A4C">
        <w:t xml:space="preserve"> task is displayed in the user interface, a button will be used to communicate with the workflow engine that the task is completed.</w:t>
      </w:r>
    </w:p>
    <w:p w:rsidR="004B570D" w:rsidRDefault="004B570D" w:rsidP="008F1813">
      <w:pPr>
        <w:pStyle w:val="Heading4"/>
      </w:pPr>
      <w:r>
        <w:t xml:space="preserve">Locate the </w:t>
      </w:r>
      <w:r w:rsidRPr="00862245">
        <w:rPr>
          <w:b/>
        </w:rPr>
        <w:t>gridTasks_CellContentClick</w:t>
      </w:r>
      <w:r>
        <w:t xml:space="preserve"> and add code to call the </w:t>
      </w:r>
      <w:r w:rsidRPr="00862245">
        <w:rPr>
          <w:b/>
        </w:rPr>
        <w:t>OnComplete</w:t>
      </w:r>
      <w:r>
        <w:t xml:space="preserve"> method of the </w:t>
      </w:r>
      <w:r w:rsidRPr="00862245">
        <w:rPr>
          <w:b/>
        </w:rPr>
        <w:t>TaskManagerService</w:t>
      </w:r>
      <w:r>
        <w:t>.</w:t>
      </w:r>
    </w:p>
    <w:p w:rsidR="004B570D" w:rsidRDefault="004B570D" w:rsidP="0003627D">
      <w:pPr>
        <w:pStyle w:val="ExerciseStepLevel2Code"/>
      </w:pPr>
      <w:r>
        <w:t>Task task = gridTasks.Rows[e.RowIndex].DataBoundItem as Task;</w:t>
      </w:r>
    </w:p>
    <w:p w:rsidR="004B570D" w:rsidRDefault="004B570D" w:rsidP="0003627D">
      <w:pPr>
        <w:pStyle w:val="ExerciseStepLevel2Code"/>
      </w:pPr>
      <w:r>
        <w:t>_runtime.GetService&lt;TaskManagerService&gt;().OnComplete(task.OrderId);</w:t>
      </w:r>
    </w:p>
    <w:p w:rsidR="004B570D" w:rsidRPr="0003627D" w:rsidRDefault="004B570D" w:rsidP="0003627D">
      <w:pPr>
        <w:pStyle w:val="ExerciseStepLevel3"/>
        <w:rPr>
          <w:b/>
        </w:rPr>
      </w:pPr>
      <w:r w:rsidRPr="0003627D">
        <w:rPr>
          <w:b/>
        </w:rPr>
        <w:t>No</w:t>
      </w:r>
      <w:r w:rsidR="0003627D">
        <w:rPr>
          <w:b/>
        </w:rPr>
        <w:t>t</w:t>
      </w:r>
      <w:r w:rsidRPr="0003627D">
        <w:rPr>
          <w:b/>
        </w:rPr>
        <w:t>e: Most of the code in this method has been implemented for you as it does not relate to workflow.  The first line in the above code segment is already implemented and is included for orientation purposes only.</w:t>
      </w:r>
    </w:p>
    <w:p w:rsidR="00ED3BDB" w:rsidRPr="00A43A4C" w:rsidRDefault="00E82137" w:rsidP="00A43A4C">
      <w:pPr>
        <w:pStyle w:val="Heading3"/>
      </w:pPr>
      <w:r w:rsidRPr="00A43A4C">
        <w:t xml:space="preserve">When the workflow is completed, the runtime fires a </w:t>
      </w:r>
      <w:r w:rsidR="00862245" w:rsidRPr="00AB0ADA">
        <w:rPr>
          <w:b/>
        </w:rPr>
        <w:t>Workflow</w:t>
      </w:r>
      <w:r w:rsidRPr="00AB0ADA">
        <w:rPr>
          <w:b/>
        </w:rPr>
        <w:t>Completed</w:t>
      </w:r>
      <w:r w:rsidRPr="00A43A4C">
        <w:t xml:space="preserve"> event.  Use this to display a nice message to the user.</w:t>
      </w:r>
    </w:p>
    <w:p w:rsidR="00E82137" w:rsidRDefault="00E82137" w:rsidP="008F1813">
      <w:pPr>
        <w:pStyle w:val="Heading4"/>
      </w:pPr>
      <w:r>
        <w:t xml:space="preserve">Locate the </w:t>
      </w:r>
      <w:r w:rsidR="009F047B">
        <w:rPr>
          <w:b/>
        </w:rPr>
        <w:t>ShoppingApplication</w:t>
      </w:r>
      <w:r w:rsidRPr="00862245">
        <w:rPr>
          <w:b/>
        </w:rPr>
        <w:t>_Load</w:t>
      </w:r>
      <w:r>
        <w:t xml:space="preserve"> method and register a handler for the runtime’s </w:t>
      </w:r>
      <w:r w:rsidRPr="00862245">
        <w:rPr>
          <w:b/>
        </w:rPr>
        <w:t>WorkflowCompletedEvent</w:t>
      </w:r>
      <w:r>
        <w:t>.</w:t>
      </w:r>
    </w:p>
    <w:p w:rsidR="00E82137" w:rsidRDefault="00E82137" w:rsidP="009F047B">
      <w:pPr>
        <w:pStyle w:val="Heading5"/>
      </w:pPr>
      <w:r>
        <w:t xml:space="preserve">Register the method </w:t>
      </w:r>
      <w:r w:rsidRPr="009F047B">
        <w:t>at</w:t>
      </w:r>
      <w:r>
        <w:t xml:space="preserve"> the top of the function</w:t>
      </w:r>
    </w:p>
    <w:p w:rsidR="00E82137" w:rsidRDefault="00E82137" w:rsidP="0003627D">
      <w:pPr>
        <w:pStyle w:val="ExerciseStepLevel2Code"/>
      </w:pPr>
      <w:r>
        <w:t xml:space="preserve">// register the </w:t>
      </w:r>
      <w:r w:rsidR="00376228">
        <w:t>event</w:t>
      </w:r>
      <w:r>
        <w:t xml:space="preserve"> handler</w:t>
      </w:r>
      <w:r w:rsidR="00376228">
        <w:t>s</w:t>
      </w:r>
    </w:p>
    <w:p w:rsidR="00E82137" w:rsidRDefault="00E82137" w:rsidP="0003627D">
      <w:pPr>
        <w:pStyle w:val="ExerciseStepLevel2Code"/>
      </w:pPr>
      <w:r>
        <w:t>_runtime.WorkflowCompleted += new EventHandler&lt;WorkflowCompletedEventArgs&gt;(Runtime_WorkflowCompleted);</w:t>
      </w:r>
    </w:p>
    <w:p w:rsidR="00E82137" w:rsidRDefault="00EB502A" w:rsidP="008F1813">
      <w:pPr>
        <w:pStyle w:val="Heading4"/>
      </w:pPr>
      <w:r>
        <w:t xml:space="preserve">Create a new </w:t>
      </w:r>
      <w:r w:rsidR="00E82137">
        <w:t xml:space="preserve">method named </w:t>
      </w:r>
      <w:r w:rsidR="00E82137" w:rsidRPr="0003627D">
        <w:rPr>
          <w:b/>
        </w:rPr>
        <w:t>Runtime_WorkflowCompleted</w:t>
      </w:r>
      <w:r w:rsidR="0003627D" w:rsidRPr="0003627D">
        <w:t>.</w:t>
      </w:r>
    </w:p>
    <w:p w:rsidR="00EB502A" w:rsidRPr="00EB502A" w:rsidRDefault="00EB502A" w:rsidP="00EB502A">
      <w:pPr>
        <w:pStyle w:val="ExerciseStepLevel2Code"/>
      </w:pPr>
      <w:r w:rsidRPr="00EB502A">
        <w:t>void Runtime_WorkflowCompleted(object sender, WorkflowCompletedEventArgs e)</w:t>
      </w:r>
    </w:p>
    <w:p w:rsidR="00EB502A" w:rsidRDefault="00EB502A" w:rsidP="00EB502A">
      <w:pPr>
        <w:pStyle w:val="ExerciseStepLevel2Code"/>
      </w:pPr>
      <w:r>
        <w:t>{</w:t>
      </w:r>
    </w:p>
    <w:p w:rsidR="00EB502A" w:rsidRPr="00EB502A" w:rsidRDefault="00EB502A" w:rsidP="00EB502A">
      <w:pPr>
        <w:pStyle w:val="ExerciseStepLevel2Code"/>
      </w:pPr>
      <w:r>
        <w:t>}</w:t>
      </w:r>
    </w:p>
    <w:p w:rsidR="00E82137" w:rsidRDefault="00E82137" w:rsidP="00EB502A">
      <w:pPr>
        <w:pStyle w:val="Heading4"/>
      </w:pPr>
      <w:r>
        <w:t xml:space="preserve">Add code </w:t>
      </w:r>
      <w:r w:rsidR="009F047B">
        <w:t xml:space="preserve">to access </w:t>
      </w:r>
      <w:r>
        <w:t>the database and loads the details of the order that was just completed.</w:t>
      </w:r>
    </w:p>
    <w:p w:rsidR="00E82137" w:rsidRDefault="00E82137" w:rsidP="0003627D">
      <w:pPr>
        <w:pStyle w:val="ExerciseStepLevel2Code"/>
      </w:pPr>
      <w:r>
        <w:t>// find the order that just completed</w:t>
      </w:r>
    </w:p>
    <w:p w:rsidR="00E82137" w:rsidRDefault="00E82137" w:rsidP="0003627D">
      <w:pPr>
        <w:pStyle w:val="ExerciseStepLevel2Code"/>
      </w:pPr>
      <w:r>
        <w:t xml:space="preserve">DataClassesDataContext context = </w:t>
      </w:r>
      <w:r w:rsidR="00371431">
        <w:t xml:space="preserve">new </w:t>
      </w:r>
      <w:r>
        <w:t>DataClassesDataContext();</w:t>
      </w:r>
    </w:p>
    <w:p w:rsidR="00E82137" w:rsidRDefault="00E82137" w:rsidP="0003627D">
      <w:pPr>
        <w:pStyle w:val="ExerciseStepLevel2Code"/>
      </w:pPr>
      <w:r>
        <w:t>Order order = context.Orders.FirstOrDefault(n =&gt; n.Id == e.WorkflowInstance.InstanceId);</w:t>
      </w:r>
    </w:p>
    <w:p w:rsidR="00E82137" w:rsidRDefault="00E82137" w:rsidP="008F1813">
      <w:pPr>
        <w:pStyle w:val="Heading4"/>
      </w:pPr>
      <w:r>
        <w:t xml:space="preserve">If the order was found, </w:t>
      </w:r>
      <w:r w:rsidR="004805E5">
        <w:t>display a message box with an order summary, then deletes</w:t>
      </w:r>
      <w:r>
        <w:t xml:space="preserve"> the order</w:t>
      </w:r>
      <w:r w:rsidR="00862245">
        <w:t>.</w:t>
      </w:r>
    </w:p>
    <w:p w:rsidR="00E82137" w:rsidRDefault="00E82137" w:rsidP="0003627D">
      <w:pPr>
        <w:pStyle w:val="ExerciseStepLevel2Code"/>
      </w:pPr>
      <w:r>
        <w:t>// if the order exists, display a message and remove the order</w:t>
      </w:r>
    </w:p>
    <w:p w:rsidR="00E82137" w:rsidRDefault="009B05AF" w:rsidP="00647772">
      <w:pPr>
        <w:pStyle w:val="ExerciseStepLevel2Code"/>
      </w:pPr>
      <w:r>
        <w:t>i</w:t>
      </w:r>
      <w:r w:rsidR="00E82137">
        <w:t>f (order != null)</w:t>
      </w:r>
      <w:r w:rsidR="00647772">
        <w:t xml:space="preserve"> </w:t>
      </w:r>
      <w:r w:rsidR="00E82137">
        <w:t>{</w:t>
      </w:r>
    </w:p>
    <w:p w:rsidR="009F047B" w:rsidRPr="009F047B" w:rsidRDefault="009F047B" w:rsidP="009F047B">
      <w:pPr>
        <w:pStyle w:val="ExerciseStepLevel2Code"/>
      </w:pPr>
      <w:r w:rsidRPr="009F047B">
        <w:t xml:space="preserve">  // display the message</w:t>
      </w:r>
    </w:p>
    <w:p w:rsidR="009F047B" w:rsidRPr="009F047B" w:rsidRDefault="009F047B" w:rsidP="009F047B">
      <w:pPr>
        <w:pStyle w:val="ExerciseStepLevel2Code"/>
      </w:pPr>
      <w:r w:rsidRPr="009F047B">
        <w:t xml:space="preserve">  MessageBox.Show(</w:t>
      </w:r>
    </w:p>
    <w:p w:rsidR="009F047B" w:rsidRPr="009F047B" w:rsidRDefault="009F047B" w:rsidP="009F047B">
      <w:pPr>
        <w:pStyle w:val="ExerciseStepLevel2Code"/>
      </w:pPr>
      <w:r w:rsidRPr="009F047B">
        <w:t xml:space="preserve">      string.Format("Order '{0}' was '{1}'.",</w:t>
      </w:r>
    </w:p>
    <w:p w:rsidR="009F047B" w:rsidRPr="009F047B" w:rsidRDefault="009F047B" w:rsidP="009F047B">
      <w:pPr>
        <w:pStyle w:val="ExerciseStepLevel2Code"/>
      </w:pPr>
      <w:r w:rsidRPr="009F047B">
        <w:t xml:space="preserve">      e.WorkflowInstance.InstanceId, order.Status));</w:t>
      </w:r>
    </w:p>
    <w:p w:rsidR="00E82137" w:rsidRPr="009F047B" w:rsidRDefault="00E82137" w:rsidP="009F047B">
      <w:pPr>
        <w:pStyle w:val="ExerciseStepLevel2Code"/>
      </w:pPr>
    </w:p>
    <w:p w:rsidR="00E82137" w:rsidRDefault="00E82137" w:rsidP="0003627D">
      <w:pPr>
        <w:pStyle w:val="ExerciseStepLevel2Code"/>
      </w:pPr>
      <w:r>
        <w:t xml:space="preserve">    // delete the order</w:t>
      </w:r>
    </w:p>
    <w:p w:rsidR="00E82137" w:rsidRDefault="00E82137" w:rsidP="0003627D">
      <w:pPr>
        <w:pStyle w:val="ExerciseStepLevel2Code"/>
      </w:pPr>
      <w:r>
        <w:t xml:space="preserve">    context.Orders.DeleteOnSubmit(order);</w:t>
      </w:r>
    </w:p>
    <w:p w:rsidR="00E82137" w:rsidRDefault="00E82137" w:rsidP="0003627D">
      <w:pPr>
        <w:pStyle w:val="ExerciseStepLevel2Code"/>
      </w:pPr>
      <w:r>
        <w:t xml:space="preserve">    context.SubmitChanges();</w:t>
      </w:r>
    </w:p>
    <w:p w:rsidR="00E82137" w:rsidRDefault="00E82137" w:rsidP="0003627D">
      <w:pPr>
        <w:pStyle w:val="ExerciseStepLevel2Code"/>
      </w:pPr>
      <w:r>
        <w:t>}</w:t>
      </w:r>
    </w:p>
    <w:p w:rsidR="00E82137" w:rsidRDefault="00E82137" w:rsidP="008F1813">
      <w:pPr>
        <w:pStyle w:val="Heading4"/>
      </w:pPr>
      <w:r>
        <w:t>Finally update the order data source</w:t>
      </w:r>
      <w:r w:rsidR="00862245">
        <w:t>.</w:t>
      </w:r>
    </w:p>
    <w:p w:rsidR="00E82137" w:rsidRDefault="00E82137" w:rsidP="0003627D">
      <w:pPr>
        <w:pStyle w:val="ExerciseStepLevel2Code"/>
      </w:pPr>
      <w:r>
        <w:lastRenderedPageBreak/>
        <w:t>// update the order display</w:t>
      </w:r>
    </w:p>
    <w:p w:rsidR="00112C35" w:rsidRDefault="00112C35" w:rsidP="0003627D">
      <w:pPr>
        <w:pStyle w:val="ExerciseStepLevel2Code"/>
      </w:pPr>
      <w:r w:rsidRPr="00112C35">
        <w:t xml:space="preserve">this.Invoke(new ThreadStart(delegate() { </w:t>
      </w:r>
    </w:p>
    <w:p w:rsidR="00112C35" w:rsidRDefault="00112C35" w:rsidP="0003627D">
      <w:pPr>
        <w:pStyle w:val="ExerciseStepLevel2Code"/>
      </w:pPr>
      <w:r>
        <w:t xml:space="preserve">    </w:t>
      </w:r>
      <w:r w:rsidRPr="00112C35">
        <w:t>orderBindingSource.DataSource = context.Orders; }));</w:t>
      </w:r>
    </w:p>
    <w:p w:rsidR="00ED3BDB" w:rsidRPr="00A43A4C" w:rsidRDefault="008664B1" w:rsidP="00A43A4C">
      <w:pPr>
        <w:pStyle w:val="Heading3"/>
      </w:pPr>
      <w:r w:rsidRPr="00A43A4C">
        <w:t>Test the application by passing an order through the system.</w:t>
      </w:r>
    </w:p>
    <w:p w:rsidR="008664B1" w:rsidRDefault="008664B1" w:rsidP="008F1813">
      <w:pPr>
        <w:pStyle w:val="Heading4"/>
      </w:pPr>
      <w:r>
        <w:t xml:space="preserve">When the application has loaded, click the </w:t>
      </w:r>
      <w:r w:rsidRPr="00862245">
        <w:rPr>
          <w:b/>
        </w:rPr>
        <w:t>Submit New Order</w:t>
      </w:r>
      <w:r>
        <w:t xml:space="preserve"> to place an order in the pipeline.</w:t>
      </w:r>
    </w:p>
    <w:p w:rsidR="008664B1" w:rsidRDefault="008664B1" w:rsidP="008F1813">
      <w:pPr>
        <w:pStyle w:val="Heading4"/>
      </w:pPr>
      <w:r>
        <w:t xml:space="preserve">A task of type approve should appear in the tasks list.  Click the </w:t>
      </w:r>
      <w:r w:rsidRPr="00862245">
        <w:rPr>
          <w:b/>
        </w:rPr>
        <w:t>Complete</w:t>
      </w:r>
      <w:r>
        <w:t xml:space="preserve"> button related to the task to indicate the order was approved.</w:t>
      </w:r>
    </w:p>
    <w:p w:rsidR="008664B1" w:rsidRDefault="008664B1" w:rsidP="008F1813">
      <w:pPr>
        <w:pStyle w:val="Heading4"/>
      </w:pPr>
      <w:r>
        <w:t xml:space="preserve">This will change the status of the order and add a new task of type </w:t>
      </w:r>
      <w:r w:rsidRPr="00862245">
        <w:rPr>
          <w:b/>
        </w:rPr>
        <w:t>Ship</w:t>
      </w:r>
      <w:r>
        <w:t xml:space="preserve">.  Click the task’s </w:t>
      </w:r>
      <w:r w:rsidRPr="00862245">
        <w:rPr>
          <w:b/>
        </w:rPr>
        <w:t>complete</w:t>
      </w:r>
      <w:r>
        <w:t xml:space="preserve"> button to indicate the order was shipped.</w:t>
      </w:r>
    </w:p>
    <w:p w:rsidR="008664B1" w:rsidRDefault="008664B1" w:rsidP="008F1813">
      <w:pPr>
        <w:pStyle w:val="Heading4"/>
      </w:pPr>
      <w:r>
        <w:t>A message box will confirm the final status of the order and the lists should be cleared.  The order has been successfully processed.</w:t>
      </w:r>
    </w:p>
    <w:p w:rsidR="00CD2591" w:rsidRDefault="000B2FBE" w:rsidP="00181128">
      <w:pPr>
        <w:pStyle w:val="Heading2"/>
      </w:pPr>
      <w:r>
        <w:t>Challenge</w:t>
      </w:r>
      <w:r w:rsidR="00CD2591">
        <w:t xml:space="preserve">: </w:t>
      </w:r>
      <w:r w:rsidR="00D82157">
        <w:t>Add the ability to cancel orders</w:t>
      </w:r>
    </w:p>
    <w:p w:rsidR="008F1813" w:rsidRPr="004805E5" w:rsidRDefault="008F1813" w:rsidP="004657CF">
      <w:pPr>
        <w:pStyle w:val="Heading3"/>
        <w:numPr>
          <w:ilvl w:val="0"/>
          <w:numId w:val="35"/>
        </w:numPr>
      </w:pPr>
      <w:r w:rsidRPr="004805E5">
        <w:t xml:space="preserve">Add the global </w:t>
      </w:r>
      <w:r w:rsidRPr="004C4B4F">
        <w:rPr>
          <w:b/>
        </w:rPr>
        <w:t>orderCancelled</w:t>
      </w:r>
      <w:r w:rsidRPr="004805E5">
        <w:t xml:space="preserve"> </w:t>
      </w:r>
      <w:r w:rsidRPr="004C4B4F">
        <w:rPr>
          <w:b/>
        </w:rPr>
        <w:t>EventDriven</w:t>
      </w:r>
      <w:r w:rsidRPr="004805E5">
        <w:t xml:space="preserve"> activity to the </w:t>
      </w:r>
      <w:r w:rsidRPr="004C4B4F">
        <w:rPr>
          <w:b/>
        </w:rPr>
        <w:t>OrderPipeline</w:t>
      </w:r>
      <w:r w:rsidR="00862245" w:rsidRPr="004805E5">
        <w:t>.</w:t>
      </w:r>
    </w:p>
    <w:p w:rsidR="008F1813" w:rsidRDefault="008F1813" w:rsidP="008F1813">
      <w:pPr>
        <w:pStyle w:val="Heading4"/>
      </w:pPr>
      <w:r>
        <w:t xml:space="preserve">View the </w:t>
      </w:r>
      <w:r w:rsidR="00A77FCD">
        <w:t>design</w:t>
      </w:r>
      <w:r>
        <w:t xml:space="preserve"> for the </w:t>
      </w:r>
      <w:r w:rsidRPr="00862245">
        <w:rPr>
          <w:b/>
        </w:rPr>
        <w:t>OrderPipeline</w:t>
      </w:r>
      <w:r>
        <w:t xml:space="preserve"> workflow</w:t>
      </w:r>
    </w:p>
    <w:p w:rsidR="008F1813" w:rsidRDefault="008F1813" w:rsidP="004657CF">
      <w:pPr>
        <w:pStyle w:val="Heading5"/>
        <w:numPr>
          <w:ilvl w:val="0"/>
          <w:numId w:val="30"/>
        </w:numPr>
      </w:pPr>
      <w:r>
        <w:t xml:space="preserve">Right click </w:t>
      </w:r>
      <w:r w:rsidRPr="004805E5">
        <w:rPr>
          <w:b/>
        </w:rPr>
        <w:t>OrderPipeline.cs</w:t>
      </w:r>
      <w:r>
        <w:t xml:space="preserve"> in the solution explorer and select </w:t>
      </w:r>
      <w:r w:rsidRPr="004805E5">
        <w:rPr>
          <w:b/>
        </w:rPr>
        <w:t xml:space="preserve">View </w:t>
      </w:r>
      <w:r w:rsidR="00A77FCD">
        <w:rPr>
          <w:b/>
        </w:rPr>
        <w:t>Designer</w:t>
      </w:r>
      <w:r>
        <w:t>.</w:t>
      </w:r>
    </w:p>
    <w:p w:rsidR="008F1813" w:rsidRDefault="008F1813" w:rsidP="008F1813">
      <w:pPr>
        <w:pStyle w:val="Heading4"/>
      </w:pPr>
      <w:r>
        <w:t xml:space="preserve">Drag an </w:t>
      </w:r>
      <w:r w:rsidRPr="00862245">
        <w:rPr>
          <w:b/>
        </w:rPr>
        <w:t>EventDriven</w:t>
      </w:r>
      <w:r>
        <w:t xml:space="preserve"> activity onto the canvas outside any existing </w:t>
      </w:r>
      <w:r w:rsidRPr="00862245">
        <w:rPr>
          <w:b/>
        </w:rPr>
        <w:t>State</w:t>
      </w:r>
      <w:r>
        <w:t xml:space="preserve"> activities.</w:t>
      </w:r>
    </w:p>
    <w:p w:rsidR="008F1813" w:rsidRDefault="008F1813" w:rsidP="009D4332">
      <w:pPr>
        <w:pStyle w:val="Heading5"/>
      </w:pPr>
      <w:r>
        <w:t xml:space="preserve">Name </w:t>
      </w:r>
      <w:r w:rsidRPr="009D4332">
        <w:t>the</w:t>
      </w:r>
      <w:r>
        <w:t xml:space="preserve"> new activity </w:t>
      </w:r>
      <w:r w:rsidRPr="004805E5">
        <w:rPr>
          <w:b/>
        </w:rPr>
        <w:t>orderCancelled</w:t>
      </w:r>
    </w:p>
    <w:p w:rsidR="008F1813" w:rsidRPr="00764FC6" w:rsidRDefault="008F1813" w:rsidP="00764FC6">
      <w:pPr>
        <w:pStyle w:val="ExerciseStepLevel3"/>
        <w:rPr>
          <w:b/>
        </w:rPr>
      </w:pPr>
      <w:r w:rsidRPr="00764FC6">
        <w:rPr>
          <w:b/>
        </w:rPr>
        <w:t>Note: By placing this activity outside a state, it is active in all states.</w:t>
      </w:r>
    </w:p>
    <w:p w:rsidR="008F1813" w:rsidRDefault="008F1813" w:rsidP="008F1813">
      <w:pPr>
        <w:pStyle w:val="Heading4"/>
      </w:pPr>
      <w:r>
        <w:t xml:space="preserve">Drag a new </w:t>
      </w:r>
      <w:r w:rsidR="009D4332">
        <w:rPr>
          <w:b/>
        </w:rPr>
        <w:t xml:space="preserve">HandleExternalEvent </w:t>
      </w:r>
      <w:r w:rsidR="009D4332" w:rsidRPr="009D4332">
        <w:t>activity</w:t>
      </w:r>
      <w:r>
        <w:t xml:space="preserve"> onto the </w:t>
      </w:r>
      <w:r w:rsidR="00873F8A">
        <w:t xml:space="preserve">canvas and name it </w:t>
      </w:r>
      <w:r w:rsidR="00873F8A" w:rsidRPr="00873F8A">
        <w:rPr>
          <w:b/>
        </w:rPr>
        <w:t>handleOrderCancelled</w:t>
      </w:r>
      <w:r>
        <w:t>.</w:t>
      </w:r>
    </w:p>
    <w:p w:rsidR="008F1813" w:rsidRPr="008F1813" w:rsidRDefault="00873F8A" w:rsidP="00873F8A">
      <w:pPr>
        <w:pStyle w:val="Heading5"/>
      </w:pPr>
      <w:r>
        <w:t xml:space="preserve">In the properties pane, set the </w:t>
      </w:r>
      <w:r w:rsidRPr="00873F8A">
        <w:rPr>
          <w:b/>
        </w:rPr>
        <w:t>Name</w:t>
      </w:r>
      <w:r>
        <w:t xml:space="preserve"> property to </w:t>
      </w:r>
      <w:r w:rsidR="008F1813" w:rsidRPr="004805E5">
        <w:rPr>
          <w:b/>
        </w:rPr>
        <w:t>handleOrderCancelled</w:t>
      </w:r>
      <w:r>
        <w:t>.</w:t>
      </w:r>
    </w:p>
    <w:p w:rsidR="008F1813" w:rsidRPr="008F1813" w:rsidRDefault="008F1813" w:rsidP="00A337FE">
      <w:pPr>
        <w:pStyle w:val="Heading5"/>
      </w:pPr>
      <w:r w:rsidRPr="008F1813">
        <w:t xml:space="preserve">Set the </w:t>
      </w:r>
      <w:r w:rsidRPr="004A2B78">
        <w:rPr>
          <w:b/>
        </w:rPr>
        <w:t>InterfaceType</w:t>
      </w:r>
      <w:r w:rsidRPr="008F1813">
        <w:t xml:space="preserve"> </w:t>
      </w:r>
      <w:r w:rsidR="00873F8A">
        <w:t xml:space="preserve">property </w:t>
      </w:r>
      <w:r w:rsidRPr="008F1813">
        <w:t xml:space="preserve">to </w:t>
      </w:r>
      <w:r w:rsidR="00FC43D0">
        <w:rPr>
          <w:b/>
        </w:rPr>
        <w:t>OrderWorkflow</w:t>
      </w:r>
      <w:r w:rsidRPr="004A2B78">
        <w:rPr>
          <w:b/>
        </w:rPr>
        <w:t>.ITaskManager</w:t>
      </w:r>
    </w:p>
    <w:p w:rsidR="008F1813" w:rsidRPr="008F1813" w:rsidRDefault="008F1813" w:rsidP="00A337FE">
      <w:pPr>
        <w:pStyle w:val="Heading5"/>
      </w:pPr>
      <w:r w:rsidRPr="008F1813">
        <w:t xml:space="preserve">Set </w:t>
      </w:r>
      <w:r w:rsidR="00873F8A">
        <w:t xml:space="preserve">the </w:t>
      </w:r>
      <w:r w:rsidRPr="004A2B78">
        <w:rPr>
          <w:b/>
        </w:rPr>
        <w:t>EventName</w:t>
      </w:r>
      <w:r w:rsidRPr="008F1813">
        <w:t xml:space="preserve"> </w:t>
      </w:r>
      <w:r w:rsidR="00873F8A">
        <w:t xml:space="preserve">property </w:t>
      </w:r>
      <w:r w:rsidRPr="008F1813">
        <w:t xml:space="preserve">to </w:t>
      </w:r>
      <w:r w:rsidRPr="009D4332">
        <w:rPr>
          <w:b/>
        </w:rPr>
        <w:t>Cancel</w:t>
      </w:r>
    </w:p>
    <w:p w:rsidR="008F1813" w:rsidRDefault="008F1813" w:rsidP="008F1813">
      <w:pPr>
        <w:pStyle w:val="Heading4"/>
      </w:pPr>
      <w:r>
        <w:t xml:space="preserve">Place a new </w:t>
      </w:r>
      <w:r w:rsidRPr="00862245">
        <w:rPr>
          <w:b/>
        </w:rPr>
        <w:t>SetState</w:t>
      </w:r>
      <w:r>
        <w:t xml:space="preserve"> activity following </w:t>
      </w:r>
      <w:r w:rsidRPr="00862245">
        <w:rPr>
          <w:b/>
        </w:rPr>
        <w:t>handleOrderCancelled</w:t>
      </w:r>
      <w:r>
        <w:t xml:space="preserve"> and name it </w:t>
      </w:r>
      <w:r w:rsidRPr="00862245">
        <w:rPr>
          <w:b/>
        </w:rPr>
        <w:t>setStateCancelled</w:t>
      </w:r>
      <w:r w:rsidR="00873F8A">
        <w:t>.</w:t>
      </w:r>
    </w:p>
    <w:p w:rsidR="009D4332" w:rsidRDefault="009D4332" w:rsidP="009D4332">
      <w:pPr>
        <w:pStyle w:val="Heading5"/>
      </w:pPr>
      <w:r>
        <w:t xml:space="preserve">In the properties pane, set the </w:t>
      </w:r>
      <w:r w:rsidRPr="009D4332">
        <w:rPr>
          <w:b/>
        </w:rPr>
        <w:t>Name</w:t>
      </w:r>
      <w:r>
        <w:t xml:space="preserve"> property to </w:t>
      </w:r>
      <w:r w:rsidRPr="009D4332">
        <w:rPr>
          <w:b/>
        </w:rPr>
        <w:t>setStateCancelled</w:t>
      </w:r>
      <w:r>
        <w:t>.</w:t>
      </w:r>
    </w:p>
    <w:p w:rsidR="008F1813" w:rsidRDefault="009D4332" w:rsidP="009D4332">
      <w:pPr>
        <w:pStyle w:val="Heading5"/>
      </w:pPr>
      <w:r>
        <w:t xml:space="preserve">Set the </w:t>
      </w:r>
      <w:r w:rsidR="008F1813" w:rsidRPr="009D4332">
        <w:rPr>
          <w:b/>
        </w:rPr>
        <w:t>TargetStateName</w:t>
      </w:r>
      <w:r w:rsidR="008F1813">
        <w:t xml:space="preserve"> </w:t>
      </w:r>
      <w:r>
        <w:t xml:space="preserve">property </w:t>
      </w:r>
      <w:r w:rsidR="008F1813">
        <w:t xml:space="preserve">to </w:t>
      </w:r>
      <w:r w:rsidR="008F1813" w:rsidRPr="009D4332">
        <w:rPr>
          <w:b/>
        </w:rPr>
        <w:t>ClosedState</w:t>
      </w:r>
      <w:r w:rsidR="008F1813">
        <w:t>.</w:t>
      </w:r>
    </w:p>
    <w:p w:rsidR="008F1813" w:rsidRDefault="00764FC6" w:rsidP="008F1813">
      <w:pPr>
        <w:pStyle w:val="Heading4"/>
      </w:pPr>
      <w:r>
        <w:t>Add a</w:t>
      </w:r>
      <w:r w:rsidR="008F1813">
        <w:t xml:space="preserve"> </w:t>
      </w:r>
      <w:r w:rsidR="008F1813" w:rsidRPr="00862245">
        <w:rPr>
          <w:b/>
        </w:rPr>
        <w:t>CallExternalMethod</w:t>
      </w:r>
      <w:r w:rsidR="008F1813">
        <w:t xml:space="preserve"> </w:t>
      </w:r>
      <w:r>
        <w:t>a</w:t>
      </w:r>
      <w:r w:rsidR="008F1813">
        <w:t xml:space="preserve">ctivity between the existing activities </w:t>
      </w:r>
      <w:r w:rsidR="00873F8A">
        <w:t xml:space="preserve">and name it </w:t>
      </w:r>
      <w:r w:rsidR="00873F8A" w:rsidRPr="00873F8A">
        <w:rPr>
          <w:b/>
        </w:rPr>
        <w:t>setOrderStateCancelled</w:t>
      </w:r>
      <w:r w:rsidR="00873F8A">
        <w:t>.</w:t>
      </w:r>
    </w:p>
    <w:p w:rsidR="008F1813" w:rsidRDefault="00873F8A" w:rsidP="00873F8A">
      <w:pPr>
        <w:pStyle w:val="Heading5"/>
      </w:pPr>
      <w:r>
        <w:t xml:space="preserve">In the properties pane, set the </w:t>
      </w:r>
      <w:r w:rsidRPr="00873F8A">
        <w:rPr>
          <w:b/>
        </w:rPr>
        <w:t>Name</w:t>
      </w:r>
      <w:r>
        <w:t xml:space="preserve"> property to </w:t>
      </w:r>
      <w:r w:rsidR="008F1813" w:rsidRPr="004805E5">
        <w:rPr>
          <w:b/>
        </w:rPr>
        <w:t>setOrderStateCancelled</w:t>
      </w:r>
      <w:r w:rsidR="008F1813">
        <w:t>.</w:t>
      </w:r>
    </w:p>
    <w:p w:rsidR="008F1813" w:rsidRDefault="008F1813" w:rsidP="00A337FE">
      <w:pPr>
        <w:pStyle w:val="Heading5"/>
      </w:pPr>
      <w:r>
        <w:t xml:space="preserve">Set the </w:t>
      </w:r>
      <w:r w:rsidRPr="004A2B78">
        <w:rPr>
          <w:b/>
        </w:rPr>
        <w:t>InterfaceType</w:t>
      </w:r>
      <w:r>
        <w:t xml:space="preserve"> property to </w:t>
      </w:r>
      <w:r w:rsidR="00FC43D0">
        <w:rPr>
          <w:b/>
        </w:rPr>
        <w:t>OrderWorkflow</w:t>
      </w:r>
      <w:r w:rsidRPr="00862245">
        <w:t>.</w:t>
      </w:r>
      <w:r w:rsidRPr="004A2B78">
        <w:rPr>
          <w:b/>
        </w:rPr>
        <w:t>IOrderManager</w:t>
      </w:r>
      <w:r>
        <w:t>.</w:t>
      </w:r>
    </w:p>
    <w:p w:rsidR="008F1813" w:rsidRDefault="008F1813" w:rsidP="00A337FE">
      <w:pPr>
        <w:pStyle w:val="Heading5"/>
      </w:pPr>
      <w:r>
        <w:t xml:space="preserve">Set the </w:t>
      </w:r>
      <w:r w:rsidRPr="004A2B78">
        <w:rPr>
          <w:b/>
        </w:rPr>
        <w:t>MethodName</w:t>
      </w:r>
      <w:r>
        <w:t xml:space="preserve"> property to </w:t>
      </w:r>
      <w:r w:rsidRPr="004A2B78">
        <w:rPr>
          <w:b/>
        </w:rPr>
        <w:t>SetOrderStatus</w:t>
      </w:r>
      <w:r>
        <w:t>.</w:t>
      </w:r>
    </w:p>
    <w:p w:rsidR="008F1813" w:rsidRDefault="008F1813" w:rsidP="00A337FE">
      <w:pPr>
        <w:pStyle w:val="Heading5"/>
      </w:pPr>
      <w:r>
        <w:t xml:space="preserve">Bind the </w:t>
      </w:r>
      <w:r w:rsidRPr="00862245">
        <w:rPr>
          <w:b/>
        </w:rPr>
        <w:t>status</w:t>
      </w:r>
      <w:r>
        <w:t xml:space="preserve"> property to the </w:t>
      </w:r>
      <w:r w:rsidRPr="00862245">
        <w:rPr>
          <w:b/>
        </w:rPr>
        <w:t>OrderPipeline.CancelledStatus</w:t>
      </w:r>
      <w:r>
        <w:t xml:space="preserve"> property.</w:t>
      </w:r>
    </w:p>
    <w:p w:rsidR="009D4332" w:rsidRDefault="009D4332" w:rsidP="009D4332">
      <w:pPr>
        <w:pStyle w:val="ExerciseStepLevel2Picture"/>
        <w:jc w:val="center"/>
      </w:pPr>
      <w:r>
        <w:rPr>
          <w:noProof/>
        </w:rPr>
        <w:drawing>
          <wp:inline distT="0" distB="0" distL="0" distR="0">
            <wp:extent cx="1199860" cy="2015148"/>
            <wp:effectExtent l="190500" t="152400" r="171740" b="13750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199860" cy="2015148"/>
                    </a:xfrm>
                    <a:prstGeom prst="rect">
                      <a:avLst/>
                    </a:prstGeom>
                    <a:ln>
                      <a:noFill/>
                    </a:ln>
                    <a:effectLst>
                      <a:outerShdw blurRad="190500" algn="tl" rotWithShape="0">
                        <a:srgbClr val="000000">
                          <a:alpha val="70000"/>
                        </a:srgbClr>
                      </a:outerShdw>
                    </a:effectLst>
                  </pic:spPr>
                </pic:pic>
              </a:graphicData>
            </a:graphic>
          </wp:inline>
        </w:drawing>
      </w:r>
    </w:p>
    <w:p w:rsidR="008F1813" w:rsidRPr="00A43A4C" w:rsidRDefault="008F1813" w:rsidP="00A43A4C">
      <w:pPr>
        <w:pStyle w:val="Heading3"/>
      </w:pPr>
      <w:r w:rsidRPr="00A43A4C">
        <w:lastRenderedPageBreak/>
        <w:t xml:space="preserve">When an order is displayed in the user interface, a cancel button is associated with it.  Connect the cancel button with the </w:t>
      </w:r>
      <w:r w:rsidRPr="004805E5">
        <w:rPr>
          <w:b/>
        </w:rPr>
        <w:t>ITaskManager.OnCancel</w:t>
      </w:r>
      <w:r w:rsidRPr="00A43A4C">
        <w:t xml:space="preserve"> method.</w:t>
      </w:r>
    </w:p>
    <w:p w:rsidR="000172A8" w:rsidRDefault="000172A8" w:rsidP="008F1813">
      <w:pPr>
        <w:pStyle w:val="Heading4"/>
      </w:pPr>
      <w:r>
        <w:t xml:space="preserve">Right click </w:t>
      </w:r>
      <w:r w:rsidRPr="000172A8">
        <w:rPr>
          <w:b/>
        </w:rPr>
        <w:t>Shopping</w:t>
      </w:r>
      <w:r>
        <w:rPr>
          <w:b/>
        </w:rPr>
        <w:t>A</w:t>
      </w:r>
      <w:r w:rsidRPr="000172A8">
        <w:rPr>
          <w:b/>
        </w:rPr>
        <w:t>pplication.cs</w:t>
      </w:r>
      <w:r>
        <w:t xml:space="preserve"> in the </w:t>
      </w:r>
      <w:r w:rsidRPr="000172A8">
        <w:rPr>
          <w:b/>
        </w:rPr>
        <w:t>Solution Explorer</w:t>
      </w:r>
      <w:r>
        <w:t xml:space="preserve"> and click </w:t>
      </w:r>
      <w:r w:rsidRPr="000172A8">
        <w:rPr>
          <w:b/>
        </w:rPr>
        <w:t>View Code</w:t>
      </w:r>
      <w:r>
        <w:t>.</w:t>
      </w:r>
    </w:p>
    <w:p w:rsidR="008F1813" w:rsidRDefault="008F1813" w:rsidP="008F1813">
      <w:pPr>
        <w:pStyle w:val="Heading4"/>
      </w:pPr>
      <w:r>
        <w:t xml:space="preserve">Locate the </w:t>
      </w:r>
      <w:r w:rsidRPr="00862245">
        <w:rPr>
          <w:b/>
        </w:rPr>
        <w:t>gridOrders_CellContentClick</w:t>
      </w:r>
      <w:r>
        <w:t xml:space="preserve"> and add code to call the </w:t>
      </w:r>
      <w:r w:rsidRPr="00862245">
        <w:rPr>
          <w:b/>
        </w:rPr>
        <w:t>OnCancel</w:t>
      </w:r>
      <w:r>
        <w:t xml:space="preserve"> method of the </w:t>
      </w:r>
      <w:r w:rsidRPr="00862245">
        <w:rPr>
          <w:b/>
        </w:rPr>
        <w:t>TaskManagerService</w:t>
      </w:r>
      <w:r>
        <w:t>.</w:t>
      </w:r>
    </w:p>
    <w:p w:rsidR="008F1813" w:rsidRDefault="008F1813" w:rsidP="00764FC6">
      <w:pPr>
        <w:pStyle w:val="ExerciseStepLevel2Code"/>
      </w:pPr>
      <w:r>
        <w:t>Order order = grid</w:t>
      </w:r>
      <w:r w:rsidR="000172A8">
        <w:t>Orders</w:t>
      </w:r>
      <w:r>
        <w:t>.Rows[e.RowIndex].DataBoundItem as Order;</w:t>
      </w:r>
    </w:p>
    <w:p w:rsidR="008F1813" w:rsidRDefault="008F1813" w:rsidP="00764FC6">
      <w:pPr>
        <w:pStyle w:val="ExerciseStepLevel2Code"/>
      </w:pPr>
      <w:r>
        <w:t>_runtime.GetService&lt;TaskManagerService&gt;().OnCancel(order.Id);</w:t>
      </w:r>
    </w:p>
    <w:p w:rsidR="008F1813" w:rsidRPr="00764FC6" w:rsidRDefault="008F1813" w:rsidP="00764FC6">
      <w:pPr>
        <w:pStyle w:val="ExerciseStepLevel3"/>
        <w:rPr>
          <w:b/>
        </w:rPr>
      </w:pPr>
      <w:r w:rsidRPr="00764FC6">
        <w:rPr>
          <w:b/>
        </w:rPr>
        <w:t>No</w:t>
      </w:r>
      <w:r w:rsidR="00764FC6">
        <w:rPr>
          <w:b/>
        </w:rPr>
        <w:t>t</w:t>
      </w:r>
      <w:r w:rsidRPr="00764FC6">
        <w:rPr>
          <w:b/>
        </w:rPr>
        <w:t>e: Most of the code in this method has been implemented for you as it does not relate to workflow.  The first line in the above code segment is already implemented and is included for orientation purposes only.</w:t>
      </w:r>
    </w:p>
    <w:p w:rsidR="008F1813" w:rsidRPr="00A43A4C" w:rsidRDefault="008F1813" w:rsidP="00A43A4C">
      <w:pPr>
        <w:pStyle w:val="Heading3"/>
      </w:pPr>
      <w:r w:rsidRPr="00A43A4C">
        <w:t>Test the application by passing an order through the system and cancelling it.</w:t>
      </w:r>
    </w:p>
    <w:p w:rsidR="008F1813" w:rsidRDefault="008F1813" w:rsidP="008F1813">
      <w:pPr>
        <w:pStyle w:val="Heading4"/>
      </w:pPr>
      <w:r>
        <w:t xml:space="preserve">When the application has loaded, click the </w:t>
      </w:r>
      <w:r w:rsidRPr="00862245">
        <w:rPr>
          <w:b/>
        </w:rPr>
        <w:t>Submit New Order</w:t>
      </w:r>
      <w:r>
        <w:t xml:space="preserve"> to place an order in the pipeline.</w:t>
      </w:r>
    </w:p>
    <w:p w:rsidR="008F1813" w:rsidRDefault="008F1813" w:rsidP="008F1813">
      <w:pPr>
        <w:pStyle w:val="Heading4"/>
      </w:pPr>
      <w:r>
        <w:t xml:space="preserve">An order should appear in the order list.  Click the </w:t>
      </w:r>
      <w:r w:rsidRPr="00862245">
        <w:rPr>
          <w:b/>
        </w:rPr>
        <w:t>cancel</w:t>
      </w:r>
      <w:r>
        <w:t xml:space="preserve"> button to cancel the order.</w:t>
      </w:r>
    </w:p>
    <w:p w:rsidR="008F1813" w:rsidRDefault="008F1813" w:rsidP="008F1813">
      <w:pPr>
        <w:pStyle w:val="Heading4"/>
      </w:pPr>
      <w:r>
        <w:t>A message box will confirm the final status of the order and the lists should be cleared.  The or</w:t>
      </w:r>
      <w:r w:rsidR="000400C2">
        <w:t>der has been successfully cance</w:t>
      </w:r>
      <w:r>
        <w:t>led.</w:t>
      </w:r>
    </w:p>
    <w:p w:rsidR="009B6371" w:rsidRDefault="000B2FBE" w:rsidP="00181128">
      <w:pPr>
        <w:pStyle w:val="Heading2"/>
      </w:pPr>
      <w:r>
        <w:t>Challenge</w:t>
      </w:r>
      <w:r w:rsidR="009B6371">
        <w:t xml:space="preserve">: </w:t>
      </w:r>
      <w:r w:rsidR="00D82157">
        <w:t>Use persistence for long running processes</w:t>
      </w:r>
    </w:p>
    <w:p w:rsidR="00E2582B" w:rsidRDefault="00957387" w:rsidP="004657CF">
      <w:pPr>
        <w:pStyle w:val="Heading3"/>
        <w:numPr>
          <w:ilvl w:val="0"/>
          <w:numId w:val="36"/>
        </w:numPr>
      </w:pPr>
      <w:r>
        <w:t>Build a configuration file entry that will cause the persistence service to be loaded into the workflow runtime.</w:t>
      </w:r>
      <w:r w:rsidR="00376228">
        <w:t xml:space="preserve">  </w:t>
      </w:r>
      <w:r w:rsidR="00647772">
        <w:t xml:space="preserve">The </w:t>
      </w:r>
      <w:r w:rsidR="00376228">
        <w:t xml:space="preserve">persistence service will store running workflows in a </w:t>
      </w:r>
      <w:r w:rsidR="00647772">
        <w:t xml:space="preserve">pre initialized </w:t>
      </w:r>
      <w:r w:rsidR="00376228">
        <w:t>database.</w:t>
      </w:r>
    </w:p>
    <w:p w:rsidR="00957387" w:rsidRDefault="00957387" w:rsidP="00957387">
      <w:pPr>
        <w:pStyle w:val="Heading4"/>
      </w:pPr>
      <w:r>
        <w:t xml:space="preserve">Open the </w:t>
      </w:r>
      <w:r w:rsidRPr="00861EBE">
        <w:rPr>
          <w:b/>
        </w:rPr>
        <w:t>app.config</w:t>
      </w:r>
      <w:r>
        <w:t xml:space="preserve"> file and add the following line to the </w:t>
      </w:r>
      <w:r w:rsidRPr="00861EBE">
        <w:rPr>
          <w:b/>
        </w:rPr>
        <w:t>configuration/configSections</w:t>
      </w:r>
      <w:r>
        <w:t xml:space="preserve"> node.</w:t>
      </w:r>
    </w:p>
    <w:p w:rsidR="00957387" w:rsidRDefault="00957387" w:rsidP="00861EBE">
      <w:pPr>
        <w:pStyle w:val="ExerciseStepLevel2Code"/>
      </w:pPr>
      <w:r>
        <w:t>&lt;section name=”WorkflowRuntime” type=”System.Workflow.Runtime.Configuration.WorkflowRuntimeSection, System.Workflow.Runtime, Version=3.0.0.0, Culture=neutral, PublicKeyToken=31bf3856ad364e35” /&gt;</w:t>
      </w:r>
    </w:p>
    <w:p w:rsidR="00957387" w:rsidRDefault="00957387" w:rsidP="00957387">
      <w:pPr>
        <w:pStyle w:val="Heading4"/>
      </w:pPr>
      <w:r>
        <w:t>Add the following section to the configuration node.</w:t>
      </w:r>
    </w:p>
    <w:p w:rsidR="00376228" w:rsidRDefault="00376228" w:rsidP="00861EBE">
      <w:pPr>
        <w:pStyle w:val="ExerciseStepLevel2Code"/>
      </w:pPr>
      <w:r>
        <w:t>&lt;WorkflowRuntime Name="SampleApplication"&gt;</w:t>
      </w:r>
    </w:p>
    <w:p w:rsidR="00376228" w:rsidRDefault="00376228" w:rsidP="00861EBE">
      <w:pPr>
        <w:pStyle w:val="ExerciseStepLevel2Code"/>
      </w:pPr>
      <w:r>
        <w:t xml:space="preserve">  &lt;Services&gt;</w:t>
      </w:r>
    </w:p>
    <w:p w:rsidR="00861EBE" w:rsidRDefault="00376228" w:rsidP="00861EBE">
      <w:pPr>
        <w:pStyle w:val="ExerciseStepLevel2Code"/>
      </w:pPr>
      <w:r>
        <w:t xml:space="preserve">    &lt;add type="System.Workflow.Runtime.Hosting.SqlWorkflowPersistenceService, </w:t>
      </w:r>
    </w:p>
    <w:p w:rsidR="00861EBE" w:rsidRDefault="00861EBE" w:rsidP="00861EBE">
      <w:pPr>
        <w:pStyle w:val="ExerciseStepLevel2Code"/>
      </w:pPr>
      <w:r>
        <w:t xml:space="preserve">               </w:t>
      </w:r>
      <w:r w:rsidR="00376228">
        <w:t xml:space="preserve">System.Workflow.Runtime, Version=3.0.00000.0, Culture=neutral, </w:t>
      </w:r>
      <w:r>
        <w:t xml:space="preserve">   </w:t>
      </w:r>
    </w:p>
    <w:p w:rsidR="00376228" w:rsidRDefault="00861EBE" w:rsidP="00861EBE">
      <w:pPr>
        <w:pStyle w:val="ExerciseStepLevel2Code"/>
      </w:pPr>
      <w:r>
        <w:t xml:space="preserve">               </w:t>
      </w:r>
      <w:r w:rsidR="00376228">
        <w:t xml:space="preserve">PublicKeyToken=31bf3856ad364e35" </w:t>
      </w:r>
    </w:p>
    <w:p w:rsidR="00861EBE" w:rsidRDefault="00376228" w:rsidP="00861EBE">
      <w:pPr>
        <w:pStyle w:val="ExerciseStepLevel2Code"/>
      </w:pPr>
      <w:r>
        <w:t xml:space="preserve">         ConnectionString="Data Source=.\SQLEXPRESS;</w:t>
      </w:r>
    </w:p>
    <w:p w:rsidR="00861EBE" w:rsidRDefault="00861EBE" w:rsidP="00861EBE">
      <w:pPr>
        <w:pStyle w:val="ExerciseStepLevel2Code"/>
      </w:pPr>
      <w:r>
        <w:t xml:space="preserve">                           </w:t>
      </w:r>
      <w:r w:rsidR="00376228">
        <w:t>AttachDbFilename=|DataDirectory|Database.mdf;</w:t>
      </w:r>
    </w:p>
    <w:p w:rsidR="00861EBE" w:rsidRDefault="00861EBE" w:rsidP="00861EBE">
      <w:pPr>
        <w:pStyle w:val="ExerciseStepLevel2Code"/>
      </w:pPr>
      <w:r>
        <w:t xml:space="preserve">                           </w:t>
      </w:r>
      <w:r w:rsidR="00376228">
        <w:t>Integrated Security=True;Connect Timeout=30;</w:t>
      </w:r>
    </w:p>
    <w:p w:rsidR="00861EBE" w:rsidRDefault="00861EBE" w:rsidP="00861EBE">
      <w:pPr>
        <w:pStyle w:val="ExerciseStepLevel2Code"/>
      </w:pPr>
      <w:r>
        <w:t xml:space="preserve">                           </w:t>
      </w:r>
      <w:r w:rsidR="00376228">
        <w:t xml:space="preserve">User Instance=True" </w:t>
      </w:r>
    </w:p>
    <w:p w:rsidR="00376228" w:rsidRDefault="00861EBE" w:rsidP="00861EBE">
      <w:pPr>
        <w:pStyle w:val="ExerciseStepLevel2Code"/>
      </w:pPr>
      <w:r>
        <w:t xml:space="preserve">         </w:t>
      </w:r>
      <w:r w:rsidR="00376228">
        <w:t>UnloadOnIdle="true"/&gt;</w:t>
      </w:r>
    </w:p>
    <w:p w:rsidR="00376228" w:rsidRDefault="00861EBE" w:rsidP="00861EBE">
      <w:pPr>
        <w:pStyle w:val="ExerciseStepLevel2Code"/>
      </w:pPr>
      <w:r>
        <w:t xml:space="preserve">  </w:t>
      </w:r>
      <w:r w:rsidR="00376228">
        <w:t>&lt;/Services&gt;</w:t>
      </w:r>
    </w:p>
    <w:p w:rsidR="00957387" w:rsidRDefault="00376228" w:rsidP="00861EBE">
      <w:pPr>
        <w:pStyle w:val="ExerciseStepLevel2Code"/>
      </w:pPr>
      <w:r>
        <w:t>&lt;/WorkflowRuntime&gt;</w:t>
      </w:r>
    </w:p>
    <w:p w:rsidR="00376228" w:rsidRDefault="00376228" w:rsidP="00376228">
      <w:pPr>
        <w:pStyle w:val="Heading3"/>
      </w:pPr>
      <w:r>
        <w:t xml:space="preserve">Update the creation of the </w:t>
      </w:r>
      <w:r w:rsidRPr="00861EBE">
        <w:rPr>
          <w:b/>
        </w:rPr>
        <w:t>WorkflowRuntime</w:t>
      </w:r>
      <w:r>
        <w:t xml:space="preserve"> object to use the config file when loading.</w:t>
      </w:r>
    </w:p>
    <w:p w:rsidR="00376228" w:rsidRDefault="00376228" w:rsidP="00376228">
      <w:pPr>
        <w:pStyle w:val="Heading4"/>
      </w:pPr>
      <w:r>
        <w:t xml:space="preserve">Open the code for </w:t>
      </w:r>
      <w:r w:rsidRPr="00861EBE">
        <w:rPr>
          <w:b/>
        </w:rPr>
        <w:t>ShoppingApplication</w:t>
      </w:r>
      <w:r>
        <w:t xml:space="preserve"> form.</w:t>
      </w:r>
    </w:p>
    <w:p w:rsidR="00376228" w:rsidRDefault="00376228" w:rsidP="000172A8">
      <w:pPr>
        <w:pStyle w:val="Heading5"/>
      </w:pPr>
      <w:r>
        <w:t xml:space="preserve">Right click </w:t>
      </w:r>
      <w:r w:rsidRPr="000172A8">
        <w:rPr>
          <w:b/>
        </w:rPr>
        <w:t>ShoppingApplication</w:t>
      </w:r>
      <w:r w:rsidRPr="00861EBE">
        <w:rPr>
          <w:b/>
        </w:rPr>
        <w:t>.cs</w:t>
      </w:r>
      <w:r>
        <w:t xml:space="preserve"> in the solution explorer and click </w:t>
      </w:r>
      <w:r w:rsidRPr="00861EBE">
        <w:rPr>
          <w:b/>
        </w:rPr>
        <w:t>View Code</w:t>
      </w:r>
      <w:r>
        <w:t>.</w:t>
      </w:r>
    </w:p>
    <w:p w:rsidR="00376228" w:rsidRDefault="00376228" w:rsidP="00376228">
      <w:pPr>
        <w:pStyle w:val="Heading4"/>
      </w:pPr>
      <w:r>
        <w:t xml:space="preserve">Change the code creating the </w:t>
      </w:r>
      <w:r w:rsidRPr="00861EBE">
        <w:rPr>
          <w:b/>
        </w:rPr>
        <w:t>_runtime</w:t>
      </w:r>
      <w:r>
        <w:t xml:space="preserve"> to the following code.</w:t>
      </w:r>
    </w:p>
    <w:p w:rsidR="00376228" w:rsidRPr="00957387" w:rsidRDefault="00220C00" w:rsidP="00861EBE">
      <w:pPr>
        <w:pStyle w:val="ExerciseStepLevel2Code"/>
      </w:pPr>
      <w:r>
        <w:t xml:space="preserve">WorkflowRuntime </w:t>
      </w:r>
      <w:r w:rsidR="00376228">
        <w:t>_runtime = new WorkflowRuntime(“WorkflowRuntime”);</w:t>
      </w:r>
    </w:p>
    <w:p w:rsidR="00B43B0E" w:rsidRDefault="00376228" w:rsidP="00A43A4C">
      <w:pPr>
        <w:pStyle w:val="Heading3"/>
      </w:pPr>
      <w:r>
        <w:lastRenderedPageBreak/>
        <w:t>Add a handler to the workflow runtime what will log whenever the workflow instance is persisted to the database.</w:t>
      </w:r>
    </w:p>
    <w:p w:rsidR="00376228" w:rsidRDefault="00376228" w:rsidP="00376228">
      <w:pPr>
        <w:pStyle w:val="Heading4"/>
      </w:pPr>
      <w:r>
        <w:t xml:space="preserve">Add another line of code following the registering of the </w:t>
      </w:r>
      <w:r w:rsidRPr="00861EBE">
        <w:rPr>
          <w:b/>
        </w:rPr>
        <w:t>WorkflowCompleted</w:t>
      </w:r>
      <w:r>
        <w:t xml:space="preserve"> handler that handles the </w:t>
      </w:r>
      <w:r w:rsidRPr="00861EBE">
        <w:rPr>
          <w:b/>
        </w:rPr>
        <w:t>WorkflowPersistence</w:t>
      </w:r>
      <w:r>
        <w:t xml:space="preserve"> event.</w:t>
      </w:r>
    </w:p>
    <w:p w:rsidR="00376228" w:rsidRDefault="00376228" w:rsidP="00376228">
      <w:pPr>
        <w:pStyle w:val="ExerciseStepLevel2Code"/>
      </w:pPr>
      <w:r>
        <w:t>// register the event handlers</w:t>
      </w:r>
    </w:p>
    <w:p w:rsidR="00376228" w:rsidRDefault="00376228" w:rsidP="00376228">
      <w:pPr>
        <w:pStyle w:val="ExerciseStepLevel2Code"/>
      </w:pPr>
      <w:r>
        <w:t>_runtime.WorkflowCompleted += new EventHandler&lt;WorkflowCompletedEventArgs&gt;(Runtime_WorkflowCompleted);</w:t>
      </w:r>
    </w:p>
    <w:p w:rsidR="00376228" w:rsidRDefault="00376228" w:rsidP="00376228">
      <w:pPr>
        <w:pStyle w:val="ExerciseStepLevel2Code"/>
      </w:pPr>
      <w:r>
        <w:t>_runtime.WorkflowPersisted += new EventHandler&lt;WorkflowEventArgs&gt;(Runtime_WorkflowPersisted);</w:t>
      </w:r>
    </w:p>
    <w:p w:rsidR="00376228" w:rsidRDefault="00376228" w:rsidP="00376228">
      <w:pPr>
        <w:pStyle w:val="Heading3"/>
      </w:pPr>
      <w:r w:rsidRPr="00A43A4C">
        <w:t>Test the application by passing an order through the system.</w:t>
      </w:r>
      <w:r>
        <w:t xml:space="preserve">  Notice that after each step, the workflow is persisted.</w:t>
      </w:r>
    </w:p>
    <w:sectPr w:rsidR="00376228" w:rsidSect="00F24E45">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4E3" w:rsidRDefault="000C24E3" w:rsidP="008E38B2">
      <w:pPr>
        <w:spacing w:before="0" w:after="0" w:line="240" w:lineRule="auto"/>
      </w:pPr>
      <w:r>
        <w:separator/>
      </w:r>
    </w:p>
  </w:endnote>
  <w:endnote w:type="continuationSeparator" w:id="0">
    <w:p w:rsidR="000C24E3" w:rsidRDefault="000C24E3" w:rsidP="008E38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ED3" w:rsidRPr="008E38B2" w:rsidRDefault="00BC5397" w:rsidP="008E38B2">
    <w:pPr>
      <w:pStyle w:val="Footer"/>
    </w:pPr>
    <w:r>
      <w:t>© 2009</w:t>
    </w:r>
    <w:r w:rsidRPr="008E38B2">
      <w:t xml:space="preserve"> </w:t>
    </w:r>
    <w:r>
      <w:t>Critical Path Training, LLC</w:t>
    </w:r>
    <w:r w:rsidR="00DF5ED3">
      <w:tab/>
    </w:r>
    <w:r w:rsidR="00DF5ED3">
      <w:tab/>
      <w:t>Page</w:t>
    </w:r>
    <w:r w:rsidR="000B0CF1">
      <w:t xml:space="preserve"> 3-</w:t>
    </w:r>
    <w:fldSimple w:instr=" PAGE   \* MERGEFORMAT ">
      <w:r>
        <w:rPr>
          <w:noProof/>
        </w:rPr>
        <w:t>1</w:t>
      </w:r>
    </w:fldSimple>
    <w:r w:rsidR="00DF5ED3">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4E3" w:rsidRDefault="000C24E3" w:rsidP="008E38B2">
      <w:pPr>
        <w:spacing w:before="0" w:after="0" w:line="240" w:lineRule="auto"/>
      </w:pPr>
      <w:r>
        <w:separator/>
      </w:r>
    </w:p>
  </w:footnote>
  <w:footnote w:type="continuationSeparator" w:id="0">
    <w:p w:rsidR="000C24E3" w:rsidRDefault="000C24E3" w:rsidP="008E38B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22222"/>
    <w:multiLevelType w:val="multilevel"/>
    <w:tmpl w:val="A93266FE"/>
    <w:lvl w:ilvl="0">
      <w:start w:val="1"/>
      <w:numFmt w:val="decimal"/>
      <w:pStyle w:val="ExerciseStepLevel1"/>
      <w:lvlText w:val="%1)"/>
      <w:lvlJc w:val="left"/>
      <w:pPr>
        <w:tabs>
          <w:tab w:val="num" w:pos="288"/>
        </w:tabs>
        <w:ind w:left="288" w:hanging="288"/>
      </w:pPr>
      <w:rPr>
        <w:rFonts w:ascii="Arial" w:hAnsi="Arial" w:hint="default"/>
        <w:sz w:val="20"/>
      </w:rPr>
    </w:lvl>
    <w:lvl w:ilvl="1">
      <w:start w:val="1"/>
      <w:numFmt w:val="upperLetter"/>
      <w:lvlText w:val="%2)"/>
      <w:lvlJc w:val="left"/>
      <w:pPr>
        <w:tabs>
          <w:tab w:val="num" w:pos="576"/>
        </w:tabs>
        <w:ind w:left="288" w:firstLine="0"/>
      </w:pPr>
      <w:rPr>
        <w:rFonts w:hint="default"/>
      </w:rPr>
    </w:lvl>
    <w:lvl w:ilvl="2">
      <w:start w:val="1"/>
      <w:numFmt w:val="upperRoman"/>
      <w:lvlText w:val="%3)"/>
      <w:lvlJc w:val="left"/>
      <w:pPr>
        <w:tabs>
          <w:tab w:val="num" w:pos="864"/>
        </w:tabs>
        <w:ind w:left="576"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6411667"/>
    <w:multiLevelType w:val="hybridMultilevel"/>
    <w:tmpl w:val="36246472"/>
    <w:lvl w:ilvl="0" w:tplc="9CF4E2B8">
      <w:start w:val="1"/>
      <w:numFmt w:val="bullet"/>
      <w:pStyle w:val="Heading4"/>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38FC652C"/>
    <w:multiLevelType w:val="multilevel"/>
    <w:tmpl w:val="0409001D"/>
    <w:styleLink w:val="ExerciseStep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06A6ACB"/>
    <w:multiLevelType w:val="hybridMultilevel"/>
    <w:tmpl w:val="F56CB2CC"/>
    <w:lvl w:ilvl="0" w:tplc="BD80756A">
      <w:start w:val="1"/>
      <w:numFmt w:val="upp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45994E91"/>
    <w:multiLevelType w:val="hybridMultilevel"/>
    <w:tmpl w:val="DE5C1774"/>
    <w:lvl w:ilvl="0" w:tplc="02827176">
      <w:start w:val="1"/>
      <w:numFmt w:val="decimal"/>
      <w:pStyle w:val="Heading3"/>
      <w:lvlText w:val="%1)"/>
      <w:lvlJc w:val="left"/>
      <w:pPr>
        <w:ind w:left="360" w:hanging="36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4"/>
    <w:lvlOverride w:ilvl="0">
      <w:startOverride w:val="1"/>
    </w:lvlOverride>
  </w:num>
  <w:num w:numId="6">
    <w:abstractNumId w:val="4"/>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8"/>
  <w:defaultTabStop w:val="720"/>
  <w:characterSpacingControl w:val="doNotCompress"/>
  <w:footnotePr>
    <w:footnote w:id="-1"/>
    <w:footnote w:id="0"/>
  </w:footnotePr>
  <w:endnotePr>
    <w:endnote w:id="-1"/>
    <w:endnote w:id="0"/>
  </w:endnotePr>
  <w:compat/>
  <w:rsids>
    <w:rsidRoot w:val="00826A54"/>
    <w:rsid w:val="00015200"/>
    <w:rsid w:val="000172A8"/>
    <w:rsid w:val="0002065B"/>
    <w:rsid w:val="00022E98"/>
    <w:rsid w:val="000325C8"/>
    <w:rsid w:val="0003627D"/>
    <w:rsid w:val="000400C2"/>
    <w:rsid w:val="00043D3D"/>
    <w:rsid w:val="00044E50"/>
    <w:rsid w:val="00051F79"/>
    <w:rsid w:val="00062F9D"/>
    <w:rsid w:val="00092ADD"/>
    <w:rsid w:val="000970DF"/>
    <w:rsid w:val="000B0CF1"/>
    <w:rsid w:val="000B2FBE"/>
    <w:rsid w:val="000C24E3"/>
    <w:rsid w:val="000E7C6E"/>
    <w:rsid w:val="000F266A"/>
    <w:rsid w:val="000F5C29"/>
    <w:rsid w:val="001044BC"/>
    <w:rsid w:val="00110919"/>
    <w:rsid w:val="00112C35"/>
    <w:rsid w:val="0011635D"/>
    <w:rsid w:val="001269F7"/>
    <w:rsid w:val="00127B13"/>
    <w:rsid w:val="00153A47"/>
    <w:rsid w:val="0017254A"/>
    <w:rsid w:val="00181128"/>
    <w:rsid w:val="001A1060"/>
    <w:rsid w:val="001B3010"/>
    <w:rsid w:val="001B37B8"/>
    <w:rsid w:val="001C2018"/>
    <w:rsid w:val="001C5929"/>
    <w:rsid w:val="001F5A60"/>
    <w:rsid w:val="00200475"/>
    <w:rsid w:val="00220C00"/>
    <w:rsid w:val="00234F62"/>
    <w:rsid w:val="00251F31"/>
    <w:rsid w:val="002919F1"/>
    <w:rsid w:val="00292661"/>
    <w:rsid w:val="002A1413"/>
    <w:rsid w:val="002B290D"/>
    <w:rsid w:val="002B2CCF"/>
    <w:rsid w:val="002C149D"/>
    <w:rsid w:val="002C2533"/>
    <w:rsid w:val="002C2FDA"/>
    <w:rsid w:val="002F2959"/>
    <w:rsid w:val="003531FC"/>
    <w:rsid w:val="003534F8"/>
    <w:rsid w:val="003638A1"/>
    <w:rsid w:val="003641CC"/>
    <w:rsid w:val="00371431"/>
    <w:rsid w:val="00376228"/>
    <w:rsid w:val="00384179"/>
    <w:rsid w:val="003E54E7"/>
    <w:rsid w:val="003F0EAF"/>
    <w:rsid w:val="003F1896"/>
    <w:rsid w:val="0041655D"/>
    <w:rsid w:val="004171A1"/>
    <w:rsid w:val="00420C99"/>
    <w:rsid w:val="0045315C"/>
    <w:rsid w:val="004657CF"/>
    <w:rsid w:val="00466F36"/>
    <w:rsid w:val="004805E5"/>
    <w:rsid w:val="004A2B78"/>
    <w:rsid w:val="004B513D"/>
    <w:rsid w:val="004B570D"/>
    <w:rsid w:val="004C0D17"/>
    <w:rsid w:val="004C4B4F"/>
    <w:rsid w:val="004E7D5D"/>
    <w:rsid w:val="00516DC6"/>
    <w:rsid w:val="005258FC"/>
    <w:rsid w:val="00530953"/>
    <w:rsid w:val="00533CF7"/>
    <w:rsid w:val="00534209"/>
    <w:rsid w:val="005436C6"/>
    <w:rsid w:val="00546CA5"/>
    <w:rsid w:val="00571F04"/>
    <w:rsid w:val="00581C6A"/>
    <w:rsid w:val="00594BA4"/>
    <w:rsid w:val="005A31F5"/>
    <w:rsid w:val="005C68EC"/>
    <w:rsid w:val="00627B34"/>
    <w:rsid w:val="00633D3A"/>
    <w:rsid w:val="006377AF"/>
    <w:rsid w:val="00647772"/>
    <w:rsid w:val="006562A7"/>
    <w:rsid w:val="006855C6"/>
    <w:rsid w:val="00692279"/>
    <w:rsid w:val="006927C8"/>
    <w:rsid w:val="0069566C"/>
    <w:rsid w:val="006A5D41"/>
    <w:rsid w:val="006C526F"/>
    <w:rsid w:val="006D388A"/>
    <w:rsid w:val="00745EEE"/>
    <w:rsid w:val="00764586"/>
    <w:rsid w:val="00764FC6"/>
    <w:rsid w:val="00767ABE"/>
    <w:rsid w:val="00796C79"/>
    <w:rsid w:val="007A2279"/>
    <w:rsid w:val="007B16CB"/>
    <w:rsid w:val="007E26ED"/>
    <w:rsid w:val="007E4CEA"/>
    <w:rsid w:val="007F1D5B"/>
    <w:rsid w:val="007F23C1"/>
    <w:rsid w:val="007F729D"/>
    <w:rsid w:val="0081241E"/>
    <w:rsid w:val="00826A54"/>
    <w:rsid w:val="00837824"/>
    <w:rsid w:val="00861EBE"/>
    <w:rsid w:val="00862245"/>
    <w:rsid w:val="008622F1"/>
    <w:rsid w:val="008664B1"/>
    <w:rsid w:val="00873F8A"/>
    <w:rsid w:val="00890DB3"/>
    <w:rsid w:val="008C0939"/>
    <w:rsid w:val="008C11D0"/>
    <w:rsid w:val="008C7C93"/>
    <w:rsid w:val="008E38B2"/>
    <w:rsid w:val="008F1813"/>
    <w:rsid w:val="008F215A"/>
    <w:rsid w:val="00902901"/>
    <w:rsid w:val="00920CE6"/>
    <w:rsid w:val="009478BA"/>
    <w:rsid w:val="00957387"/>
    <w:rsid w:val="00960294"/>
    <w:rsid w:val="00975A4B"/>
    <w:rsid w:val="009A02AD"/>
    <w:rsid w:val="009A593A"/>
    <w:rsid w:val="009B05AF"/>
    <w:rsid w:val="009B6371"/>
    <w:rsid w:val="009C0900"/>
    <w:rsid w:val="009C6733"/>
    <w:rsid w:val="009D4332"/>
    <w:rsid w:val="009D7911"/>
    <w:rsid w:val="009F047B"/>
    <w:rsid w:val="00A337FE"/>
    <w:rsid w:val="00A43A4C"/>
    <w:rsid w:val="00A66EE0"/>
    <w:rsid w:val="00A70B51"/>
    <w:rsid w:val="00A77FCD"/>
    <w:rsid w:val="00AA07B1"/>
    <w:rsid w:val="00AA273C"/>
    <w:rsid w:val="00AA3931"/>
    <w:rsid w:val="00AA49DF"/>
    <w:rsid w:val="00AB0ADA"/>
    <w:rsid w:val="00AB56AD"/>
    <w:rsid w:val="00AD0BF1"/>
    <w:rsid w:val="00B108F7"/>
    <w:rsid w:val="00B20379"/>
    <w:rsid w:val="00B3469F"/>
    <w:rsid w:val="00B43B0E"/>
    <w:rsid w:val="00B51F9B"/>
    <w:rsid w:val="00B7003B"/>
    <w:rsid w:val="00B73519"/>
    <w:rsid w:val="00B84C92"/>
    <w:rsid w:val="00BA0127"/>
    <w:rsid w:val="00BC5397"/>
    <w:rsid w:val="00BC5472"/>
    <w:rsid w:val="00C01C30"/>
    <w:rsid w:val="00C30BAE"/>
    <w:rsid w:val="00C422BA"/>
    <w:rsid w:val="00C5537A"/>
    <w:rsid w:val="00C70CF2"/>
    <w:rsid w:val="00C827AC"/>
    <w:rsid w:val="00C93AE3"/>
    <w:rsid w:val="00CA0347"/>
    <w:rsid w:val="00CD2591"/>
    <w:rsid w:val="00D105A1"/>
    <w:rsid w:val="00D161D6"/>
    <w:rsid w:val="00D31F87"/>
    <w:rsid w:val="00D32801"/>
    <w:rsid w:val="00D82157"/>
    <w:rsid w:val="00DE3F63"/>
    <w:rsid w:val="00DF5ED3"/>
    <w:rsid w:val="00E17979"/>
    <w:rsid w:val="00E21E7D"/>
    <w:rsid w:val="00E2582B"/>
    <w:rsid w:val="00E26B55"/>
    <w:rsid w:val="00E270B3"/>
    <w:rsid w:val="00E52DCD"/>
    <w:rsid w:val="00E570EB"/>
    <w:rsid w:val="00E712C0"/>
    <w:rsid w:val="00E82137"/>
    <w:rsid w:val="00E96B63"/>
    <w:rsid w:val="00EA241F"/>
    <w:rsid w:val="00EB502A"/>
    <w:rsid w:val="00EB77CA"/>
    <w:rsid w:val="00EC0F19"/>
    <w:rsid w:val="00ED2210"/>
    <w:rsid w:val="00ED3BDB"/>
    <w:rsid w:val="00ED54D7"/>
    <w:rsid w:val="00F24E45"/>
    <w:rsid w:val="00F253E1"/>
    <w:rsid w:val="00F303F8"/>
    <w:rsid w:val="00F455C1"/>
    <w:rsid w:val="00F627D0"/>
    <w:rsid w:val="00F70B06"/>
    <w:rsid w:val="00F828B2"/>
    <w:rsid w:val="00F86317"/>
    <w:rsid w:val="00FA7634"/>
    <w:rsid w:val="00FB4E9B"/>
    <w:rsid w:val="00FC0E49"/>
    <w:rsid w:val="00FC43D0"/>
    <w:rsid w:val="00FF4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0" w:after="40" w:line="276" w:lineRule="auto"/>
        <w:ind w:left="720" w:hanging="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E38B2"/>
    <w:pPr>
      <w:ind w:left="144"/>
    </w:pPr>
    <w:rPr>
      <w:rFonts w:ascii="Arial" w:hAnsi="Arial"/>
      <w:sz w:val="20"/>
    </w:rPr>
  </w:style>
  <w:style w:type="paragraph" w:styleId="Heading1">
    <w:name w:val="heading 1"/>
    <w:basedOn w:val="Normal"/>
    <w:next w:val="Normal"/>
    <w:link w:val="Heading1Char"/>
    <w:uiPriority w:val="9"/>
    <w:unhideWhenUsed/>
    <w:rsid w:val="00B51F9B"/>
    <w:pPr>
      <w:keepNext/>
      <w:keepLines/>
      <w:pBdr>
        <w:bottom w:val="single" w:sz="4" w:space="1" w:color="auto"/>
      </w:pBd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rsid w:val="00B51F9B"/>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533CF7"/>
    <w:pPr>
      <w:keepNext/>
      <w:keepLines/>
      <w:numPr>
        <w:numId w:val="3"/>
      </w:numPr>
      <w:spacing w:before="120"/>
      <w:outlineLvl w:val="2"/>
    </w:pPr>
    <w:rPr>
      <w:rFonts w:eastAsiaTheme="majorEastAsia" w:cs="Arial"/>
      <w:bCs/>
    </w:rPr>
  </w:style>
  <w:style w:type="paragraph" w:styleId="Heading4">
    <w:name w:val="heading 4"/>
    <w:basedOn w:val="ExerciseStepLevel2"/>
    <w:next w:val="Normal"/>
    <w:link w:val="Heading4Char"/>
    <w:uiPriority w:val="9"/>
    <w:unhideWhenUsed/>
    <w:qFormat/>
    <w:rsid w:val="00533CF7"/>
    <w:pPr>
      <w:numPr>
        <w:numId w:val="39"/>
      </w:numPr>
      <w:ind w:left="648" w:hanging="288"/>
      <w:outlineLvl w:val="3"/>
    </w:pPr>
  </w:style>
  <w:style w:type="paragraph" w:styleId="Heading5">
    <w:name w:val="heading 5"/>
    <w:basedOn w:val="ExerciseStepLevel3"/>
    <w:next w:val="Normal"/>
    <w:link w:val="Heading5Char"/>
    <w:uiPriority w:val="9"/>
    <w:unhideWhenUsed/>
    <w:qFormat/>
    <w:rsid w:val="00533CF7"/>
    <w:pPr>
      <w:tabs>
        <w:tab w:val="left" w:pos="864"/>
      </w:tabs>
      <w:ind w:left="792"/>
      <w:outlineLvl w:val="4"/>
    </w:pPr>
  </w:style>
  <w:style w:type="paragraph" w:styleId="Heading6">
    <w:name w:val="heading 6"/>
    <w:basedOn w:val="Normal"/>
    <w:next w:val="Normal"/>
    <w:link w:val="Heading6Char"/>
    <w:uiPriority w:val="9"/>
    <w:semiHidden/>
    <w:unhideWhenUsed/>
    <w:qFormat/>
    <w:rsid w:val="00C01C3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next w:val="LabOverview"/>
    <w:qFormat/>
    <w:rsid w:val="003E54E7"/>
    <w:pPr>
      <w:pBdr>
        <w:bottom w:val="single" w:sz="2" w:space="1" w:color="auto"/>
      </w:pBdr>
      <w:spacing w:after="240"/>
    </w:pPr>
    <w:rPr>
      <w:b/>
      <w:sz w:val="28"/>
    </w:rPr>
  </w:style>
  <w:style w:type="paragraph" w:customStyle="1" w:styleId="LabOverview">
    <w:name w:val="LabOverview"/>
    <w:basedOn w:val="Normal"/>
    <w:qFormat/>
    <w:rsid w:val="006855C6"/>
    <w:pPr>
      <w:spacing w:before="240"/>
      <w:ind w:left="0" w:firstLine="0"/>
    </w:pPr>
  </w:style>
  <w:style w:type="paragraph" w:customStyle="1" w:styleId="ExerciseStepLevel1">
    <w:name w:val="ExerciseStepLevel1"/>
    <w:basedOn w:val="Normal"/>
    <w:qFormat/>
    <w:rsid w:val="00ED54D7"/>
    <w:pPr>
      <w:numPr>
        <w:numId w:val="2"/>
      </w:numPr>
      <w:tabs>
        <w:tab w:val="left" w:pos="432"/>
        <w:tab w:val="left" w:pos="576"/>
      </w:tabs>
      <w:spacing w:before="120"/>
    </w:pPr>
  </w:style>
  <w:style w:type="paragraph" w:customStyle="1" w:styleId="ExerciseStepLevel2">
    <w:name w:val="ExerciseStepLevel2"/>
    <w:basedOn w:val="Normal"/>
    <w:qFormat/>
    <w:rsid w:val="007F23C1"/>
    <w:pPr>
      <w:tabs>
        <w:tab w:val="num" w:pos="576"/>
      </w:tabs>
      <w:spacing w:before="80" w:after="80"/>
      <w:ind w:left="288" w:firstLine="0"/>
    </w:pPr>
    <w:rPr>
      <w:sz w:val="18"/>
    </w:rPr>
  </w:style>
  <w:style w:type="paragraph" w:customStyle="1" w:styleId="ExerciseStepLevel3">
    <w:name w:val="ExerciseStepLevel3"/>
    <w:basedOn w:val="Normal"/>
    <w:qFormat/>
    <w:rsid w:val="007F23C1"/>
    <w:pPr>
      <w:tabs>
        <w:tab w:val="num" w:pos="864"/>
      </w:tabs>
      <w:ind w:left="576" w:firstLine="0"/>
    </w:pPr>
    <w:rPr>
      <w:i/>
      <w:sz w:val="16"/>
    </w:rPr>
  </w:style>
  <w:style w:type="numbering" w:customStyle="1" w:styleId="ExerciseSteps">
    <w:name w:val="ExerciseSteps"/>
    <w:basedOn w:val="NoList"/>
    <w:uiPriority w:val="99"/>
    <w:rsid w:val="00F86317"/>
    <w:pPr>
      <w:numPr>
        <w:numId w:val="1"/>
      </w:numPr>
    </w:pPr>
  </w:style>
  <w:style w:type="paragraph" w:customStyle="1" w:styleId="ExerciseTitle">
    <w:name w:val="ExerciseTitle"/>
    <w:basedOn w:val="Normal"/>
    <w:qFormat/>
    <w:rsid w:val="003E54E7"/>
    <w:pPr>
      <w:spacing w:before="240"/>
    </w:pPr>
    <w:rPr>
      <w:b/>
      <w:sz w:val="24"/>
    </w:rPr>
  </w:style>
  <w:style w:type="paragraph" w:styleId="ListParagraph">
    <w:name w:val="List Paragraph"/>
    <w:basedOn w:val="Normal"/>
    <w:uiPriority w:val="34"/>
    <w:unhideWhenUsed/>
    <w:qFormat/>
    <w:rsid w:val="00F86317"/>
    <w:pPr>
      <w:ind w:left="720"/>
      <w:contextualSpacing/>
    </w:pPr>
  </w:style>
  <w:style w:type="character" w:customStyle="1" w:styleId="Heading1Char">
    <w:name w:val="Heading 1 Char"/>
    <w:basedOn w:val="DefaultParagraphFont"/>
    <w:link w:val="Heading1"/>
    <w:uiPriority w:val="9"/>
    <w:rsid w:val="00B51F9B"/>
    <w:rPr>
      <w:rFonts w:ascii="Arial" w:eastAsiaTheme="majorEastAsia" w:hAnsi="Arial" w:cstheme="majorBidi"/>
      <w:b/>
      <w:bCs/>
      <w:sz w:val="28"/>
      <w:szCs w:val="28"/>
    </w:rPr>
  </w:style>
  <w:style w:type="paragraph" w:customStyle="1" w:styleId="ExerciseStepLevel1Code">
    <w:name w:val="ExerciseStepLevel1Code"/>
    <w:basedOn w:val="ExerciseStepLevel1"/>
    <w:qFormat/>
    <w:rsid w:val="007F23C1"/>
    <w:pPr>
      <w:numPr>
        <w:numId w:val="0"/>
      </w:numPr>
      <w:shd w:val="pct12" w:color="auto" w:fill="auto"/>
      <w:spacing w:before="0" w:after="0"/>
      <w:ind w:left="360"/>
    </w:pPr>
    <w:rPr>
      <w:rFonts w:ascii="Lucida Console" w:hAnsi="Lucida Console"/>
      <w:b/>
      <w:noProof/>
      <w:sz w:val="18"/>
    </w:rPr>
  </w:style>
  <w:style w:type="character" w:styleId="PlaceholderText">
    <w:name w:val="Placeholder Text"/>
    <w:basedOn w:val="DefaultParagraphFont"/>
    <w:uiPriority w:val="99"/>
    <w:semiHidden/>
    <w:rsid w:val="004B513D"/>
    <w:rPr>
      <w:color w:val="808080"/>
    </w:rPr>
  </w:style>
  <w:style w:type="paragraph" w:styleId="BalloonText">
    <w:name w:val="Balloon Text"/>
    <w:basedOn w:val="Normal"/>
    <w:link w:val="BalloonTextChar"/>
    <w:uiPriority w:val="99"/>
    <w:semiHidden/>
    <w:unhideWhenUsed/>
    <w:rsid w:val="004B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3D"/>
    <w:rPr>
      <w:rFonts w:ascii="Tahoma" w:hAnsi="Tahoma" w:cs="Tahoma"/>
      <w:sz w:val="16"/>
      <w:szCs w:val="16"/>
    </w:rPr>
  </w:style>
  <w:style w:type="paragraph" w:customStyle="1" w:styleId="ExerciseStepLevel1Picture">
    <w:name w:val="ExerciseStepLevel1Picture"/>
    <w:basedOn w:val="ExerciseStepLevel1"/>
    <w:qFormat/>
    <w:rsid w:val="004171A1"/>
    <w:pPr>
      <w:numPr>
        <w:numId w:val="0"/>
      </w:numPr>
      <w:spacing w:before="40" w:after="80"/>
      <w:ind w:left="288"/>
    </w:pPr>
  </w:style>
  <w:style w:type="paragraph" w:customStyle="1" w:styleId="ExerciseStepLevel2Code">
    <w:name w:val="ExerciseStepLevel2Code"/>
    <w:basedOn w:val="ExerciseStepLevel2"/>
    <w:qFormat/>
    <w:rsid w:val="00647772"/>
    <w:pPr>
      <w:pBdr>
        <w:top w:val="single" w:sz="4" w:space="4" w:color="auto" w:shadow="1"/>
        <w:left w:val="single" w:sz="4" w:space="4" w:color="auto" w:shadow="1"/>
        <w:bottom w:val="single" w:sz="4" w:space="4" w:color="auto" w:shadow="1"/>
        <w:right w:val="single" w:sz="4" w:space="4" w:color="auto" w:shadow="1"/>
      </w:pBdr>
      <w:shd w:val="pct12" w:color="auto" w:fill="auto"/>
      <w:tabs>
        <w:tab w:val="clear" w:pos="576"/>
      </w:tabs>
      <w:ind w:left="576"/>
    </w:pPr>
    <w:rPr>
      <w:rFonts w:ascii="Lucida Console" w:hAnsi="Lucida Console"/>
      <w:b/>
      <w:noProof/>
    </w:rPr>
  </w:style>
  <w:style w:type="paragraph" w:customStyle="1" w:styleId="ExerciseStepLevel2Picture">
    <w:name w:val="ExerciseStepLevel2Picture"/>
    <w:basedOn w:val="ExerciseStepLevel2"/>
    <w:next w:val="ExerciseStepLevel2"/>
    <w:qFormat/>
    <w:rsid w:val="004171A1"/>
    <w:pPr>
      <w:tabs>
        <w:tab w:val="clear" w:pos="576"/>
      </w:tabs>
      <w:ind w:left="576"/>
    </w:pPr>
  </w:style>
  <w:style w:type="paragraph" w:styleId="Header">
    <w:name w:val="header"/>
    <w:basedOn w:val="Normal"/>
    <w:link w:val="HeaderChar"/>
    <w:uiPriority w:val="99"/>
    <w:semiHidden/>
    <w:unhideWhenUsed/>
    <w:rsid w:val="008E38B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E38B2"/>
    <w:rPr>
      <w:rFonts w:ascii="Arial" w:hAnsi="Arial"/>
      <w:sz w:val="20"/>
    </w:rPr>
  </w:style>
  <w:style w:type="paragraph" w:styleId="Footer">
    <w:name w:val="footer"/>
    <w:basedOn w:val="Normal"/>
    <w:link w:val="FooterChar"/>
    <w:uiPriority w:val="99"/>
    <w:unhideWhenUsed/>
    <w:rsid w:val="008E38B2"/>
    <w:pPr>
      <w:pBdr>
        <w:top w:val="single" w:sz="4" w:space="1" w:color="auto"/>
      </w:pBd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E38B2"/>
    <w:rPr>
      <w:rFonts w:ascii="Arial" w:hAnsi="Arial"/>
      <w:sz w:val="20"/>
    </w:rPr>
  </w:style>
  <w:style w:type="character" w:styleId="HTMLCode">
    <w:name w:val="HTML Code"/>
    <w:basedOn w:val="DefaultParagraphFont"/>
    <w:uiPriority w:val="99"/>
    <w:semiHidden/>
    <w:unhideWhenUsed/>
    <w:rsid w:val="008E38B2"/>
    <w:rPr>
      <w:rFonts w:ascii="Lucida Console" w:hAnsi="Lucida Console"/>
      <w:sz w:val="20"/>
      <w:szCs w:val="20"/>
    </w:rPr>
  </w:style>
  <w:style w:type="character" w:customStyle="1" w:styleId="Heading2Char">
    <w:name w:val="Heading 2 Char"/>
    <w:basedOn w:val="DefaultParagraphFont"/>
    <w:link w:val="Heading2"/>
    <w:uiPriority w:val="9"/>
    <w:rsid w:val="00B51F9B"/>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533CF7"/>
    <w:rPr>
      <w:rFonts w:ascii="Arial" w:eastAsiaTheme="majorEastAsia" w:hAnsi="Arial" w:cs="Arial"/>
      <w:bCs/>
      <w:sz w:val="20"/>
    </w:rPr>
  </w:style>
  <w:style w:type="character" w:customStyle="1" w:styleId="Heading4Char">
    <w:name w:val="Heading 4 Char"/>
    <w:basedOn w:val="DefaultParagraphFont"/>
    <w:link w:val="Heading4"/>
    <w:uiPriority w:val="9"/>
    <w:rsid w:val="00533CF7"/>
    <w:rPr>
      <w:rFonts w:ascii="Arial" w:hAnsi="Arial"/>
      <w:sz w:val="18"/>
    </w:rPr>
  </w:style>
  <w:style w:type="character" w:customStyle="1" w:styleId="Heading5Char">
    <w:name w:val="Heading 5 Char"/>
    <w:basedOn w:val="DefaultParagraphFont"/>
    <w:link w:val="Heading5"/>
    <w:uiPriority w:val="9"/>
    <w:rsid w:val="00533CF7"/>
    <w:rPr>
      <w:rFonts w:ascii="Arial" w:hAnsi="Arial"/>
      <w:i/>
      <w:sz w:val="16"/>
    </w:rPr>
  </w:style>
  <w:style w:type="character" w:styleId="CommentReference">
    <w:name w:val="annotation reference"/>
    <w:basedOn w:val="DefaultParagraphFont"/>
    <w:uiPriority w:val="99"/>
    <w:semiHidden/>
    <w:unhideWhenUsed/>
    <w:rsid w:val="009A593A"/>
    <w:rPr>
      <w:sz w:val="16"/>
      <w:szCs w:val="16"/>
    </w:rPr>
  </w:style>
  <w:style w:type="paragraph" w:styleId="CommentText">
    <w:name w:val="annotation text"/>
    <w:basedOn w:val="Normal"/>
    <w:link w:val="CommentTextChar"/>
    <w:uiPriority w:val="99"/>
    <w:semiHidden/>
    <w:unhideWhenUsed/>
    <w:rsid w:val="009A593A"/>
    <w:pPr>
      <w:spacing w:line="240" w:lineRule="auto"/>
    </w:pPr>
    <w:rPr>
      <w:szCs w:val="20"/>
    </w:rPr>
  </w:style>
  <w:style w:type="character" w:customStyle="1" w:styleId="CommentTextChar">
    <w:name w:val="Comment Text Char"/>
    <w:basedOn w:val="DefaultParagraphFont"/>
    <w:link w:val="CommentText"/>
    <w:uiPriority w:val="99"/>
    <w:semiHidden/>
    <w:rsid w:val="009A593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A593A"/>
    <w:rPr>
      <w:b/>
      <w:bCs/>
    </w:rPr>
  </w:style>
  <w:style w:type="character" w:customStyle="1" w:styleId="CommentSubjectChar">
    <w:name w:val="Comment Subject Char"/>
    <w:basedOn w:val="CommentTextChar"/>
    <w:link w:val="CommentSubject"/>
    <w:uiPriority w:val="99"/>
    <w:semiHidden/>
    <w:rsid w:val="009A593A"/>
    <w:rPr>
      <w:b/>
      <w:bCs/>
    </w:rPr>
  </w:style>
  <w:style w:type="paragraph" w:styleId="Revision">
    <w:name w:val="Revision"/>
    <w:hidden/>
    <w:uiPriority w:val="99"/>
    <w:semiHidden/>
    <w:rsid w:val="009A593A"/>
    <w:pPr>
      <w:spacing w:before="0" w:after="0" w:line="240" w:lineRule="auto"/>
      <w:ind w:left="0" w:firstLine="0"/>
    </w:pPr>
    <w:rPr>
      <w:rFonts w:ascii="Arial" w:hAnsi="Arial"/>
      <w:sz w:val="20"/>
    </w:rPr>
  </w:style>
  <w:style w:type="character" w:customStyle="1" w:styleId="Heading6Char">
    <w:name w:val="Heading 6 Char"/>
    <w:basedOn w:val="DefaultParagraphFont"/>
    <w:link w:val="Heading6"/>
    <w:uiPriority w:val="9"/>
    <w:semiHidden/>
    <w:rsid w:val="00C01C30"/>
    <w:rPr>
      <w:rFonts w:asciiTheme="majorHAnsi" w:eastAsiaTheme="majorEastAsia" w:hAnsiTheme="majorHAnsi" w:cstheme="majorBidi"/>
      <w:i/>
      <w:iCs/>
      <w:color w:val="243F60" w:themeColor="accent1" w:themeShade="7F"/>
      <w:sz w:val="20"/>
    </w:rPr>
  </w:style>
</w:styles>
</file>

<file path=word/webSettings.xml><?xml version="1.0" encoding="utf-8"?>
<w:webSettings xmlns:r="http://schemas.openxmlformats.org/officeDocument/2006/relationships" xmlns:w="http://schemas.openxmlformats.org/wordprocessingml/2006/main">
  <w:divs>
    <w:div w:id="2071800457">
      <w:bodyDiv w:val="1"/>
      <w:marLeft w:val="0"/>
      <w:marRight w:val="0"/>
      <w:marTop w:val="0"/>
      <w:marBottom w:val="0"/>
      <w:divBdr>
        <w:top w:val="none" w:sz="0" w:space="0" w:color="auto"/>
        <w:left w:val="none" w:sz="0" w:space="0" w:color="auto"/>
        <w:bottom w:val="none" w:sz="0" w:space="0" w:color="auto"/>
        <w:right w:val="none" w:sz="0" w:space="0" w:color="auto"/>
      </w:divBdr>
    </w:div>
    <w:div w:id="21208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434127DB94BD1A4BC9B680A34B7A4"/>
        <w:category>
          <w:name w:val="General"/>
          <w:gallery w:val="placeholder"/>
        </w:category>
        <w:types>
          <w:type w:val="bbPlcHdr"/>
        </w:types>
        <w:behaviors>
          <w:behavior w:val="content"/>
        </w:behaviors>
        <w:guid w:val="{B14DC0D0-CF87-4E3D-BED6-7B4DEF66B650}"/>
      </w:docPartPr>
      <w:docPartBody>
        <w:p w:rsidR="001C01DB" w:rsidRDefault="00C93A77">
          <w:pPr>
            <w:pStyle w:val="648434127DB94BD1A4BC9B680A34B7A4"/>
          </w:pPr>
          <w:r w:rsidRPr="003A3F21">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A77"/>
    <w:rsid w:val="000973A0"/>
    <w:rsid w:val="000E1102"/>
    <w:rsid w:val="001701D1"/>
    <w:rsid w:val="001C01DB"/>
    <w:rsid w:val="002B5194"/>
    <w:rsid w:val="002C0BC5"/>
    <w:rsid w:val="003D530F"/>
    <w:rsid w:val="00482246"/>
    <w:rsid w:val="004D2D65"/>
    <w:rsid w:val="005E032A"/>
    <w:rsid w:val="00602EF1"/>
    <w:rsid w:val="0065032C"/>
    <w:rsid w:val="00755CE7"/>
    <w:rsid w:val="00772DFA"/>
    <w:rsid w:val="007B58DE"/>
    <w:rsid w:val="007B6347"/>
    <w:rsid w:val="007D4890"/>
    <w:rsid w:val="0086016D"/>
    <w:rsid w:val="009E2699"/>
    <w:rsid w:val="009F2C2F"/>
    <w:rsid w:val="00A31794"/>
    <w:rsid w:val="00AE0C8B"/>
    <w:rsid w:val="00AF61C7"/>
    <w:rsid w:val="00C93A77"/>
    <w:rsid w:val="00ED3E4D"/>
    <w:rsid w:val="00F60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1DB"/>
    <w:rPr>
      <w:color w:val="808080"/>
    </w:rPr>
  </w:style>
  <w:style w:type="paragraph" w:customStyle="1" w:styleId="648434127DB94BD1A4BC9B680A34B7A4">
    <w:name w:val="648434127DB94BD1A4BC9B680A34B7A4"/>
    <w:rsid w:val="001C01DB"/>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Url xmlns="c83d3ea4-1015-4b4b-bfa9-09fbcd7aa64d">
      <Url>http://intranet.sharepointblackops.com/Courses/SPW401/_layouts/DocIdRedir.aspx?ID=3CC2HQU7XWNV-74-3</Url>
      <Description>3CC2HQU7XWNV-74-3</Description>
    </_dlc_DocIdUrl>
    <_dlc_DocId xmlns="c83d3ea4-1015-4b4b-bfa9-09fbcd7aa64d">3CC2HQU7XWNV-74-3</_dlc_DocI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7EFFCE2127F884B8C3A4A90BCECBF69" ma:contentTypeVersion="1" ma:contentTypeDescription="Create a new document." ma:contentTypeScope="" ma:versionID="4caa9f8b8a3e20d26c3476ac6650e95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67F270C-D08E-4C54-B29D-7B61A44B0E92}"/>
</file>

<file path=customXml/itemProps2.xml><?xml version="1.0" encoding="utf-8"?>
<ds:datastoreItem xmlns:ds="http://schemas.openxmlformats.org/officeDocument/2006/customXml" ds:itemID="{9D774D30-283C-4469-89AC-96D8EBF01181}"/>
</file>

<file path=customXml/itemProps3.xml><?xml version="1.0" encoding="utf-8"?>
<ds:datastoreItem xmlns:ds="http://schemas.openxmlformats.org/officeDocument/2006/customXml" ds:itemID="{F05AB41C-ED9A-4BDF-ACD8-786C3F8C8738}"/>
</file>

<file path=customXml/itemProps4.xml><?xml version="1.0" encoding="utf-8"?>
<ds:datastoreItem xmlns:ds="http://schemas.openxmlformats.org/officeDocument/2006/customXml" ds:itemID="{2E84B201-25C0-41F2-AB40-95D7BADA7D01}"/>
</file>

<file path=customXml/itemProps5.xml><?xml version="1.0" encoding="utf-8"?>
<ds:datastoreItem xmlns:ds="http://schemas.openxmlformats.org/officeDocument/2006/customXml" ds:itemID="{020678C1-94EE-486F-868F-9247CBC68853}"/>
</file>

<file path=docProps/app.xml><?xml version="1.0" encoding="utf-8"?>
<Properties xmlns="http://schemas.openxmlformats.org/officeDocument/2006/extended-properties" xmlns:vt="http://schemas.openxmlformats.org/officeDocument/2006/docPropsVTypes">
  <Template>LabTemplate.dotx</Template>
  <TotalTime>0</TotalTime>
  <Pages>14</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Ted Pattison Group, Inc.</Company>
  <LinksUpToDate>false</LinksUpToDate>
  <CharactersWithSpaces>23184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Pattison</dc:creator>
  <cp:lastModifiedBy>TedP</cp:lastModifiedBy>
  <cp:revision>2</cp:revision>
  <dcterms:created xsi:type="dcterms:W3CDTF">2009-07-09T04:52:00Z</dcterms:created>
  <dcterms:modified xsi:type="dcterms:W3CDTF">2009-07-09T04:52:00Z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0x010100F7EFFCE2127F884B8C3A4A90BCECBF69</vt:lpwstr>
  </property>
  <property fmtid="{D5CDD505-2E9C-101B-9397-08002B2CF9AE}" pid="3" name="_dlc_DocIdItemGuid">
    <vt:lpwstr>207ebebd-5a52-4c3a-a0dd-3e325bbb71b5</vt:lpwstr>
  </property>
</Properties>
</file>