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040D3D">
            <w:t>10</w:t>
          </w:r>
        </w:sdtContent>
      </w:sdt>
      <w:r w:rsidR="00F86317">
        <w:t xml:space="preserve">: </w:t>
      </w:r>
      <w:r w:rsidR="005910D8">
        <w:t>Integrating InfoPath Forms into a SharePoint Workflow Template</w:t>
      </w:r>
    </w:p>
    <w:p w:rsidR="00F8631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040D3D">
        <w:t xml:space="preserve">Designing workflow forms in ASP.NET is not a task easily delegated to web designers.  There is no simple way to provide web designers with a visual design environment; </w:t>
      </w:r>
      <w:r w:rsidR="0076610D">
        <w:t>therefore,</w:t>
      </w:r>
      <w:r w:rsidR="00040D3D">
        <w:t xml:space="preserve"> workflow form design is currently the responsibility of developers.  This </w:t>
      </w:r>
      <w:r w:rsidR="0076610D">
        <w:t>is not</w:t>
      </w:r>
      <w:r w:rsidR="00040D3D">
        <w:t xml:space="preserve"> a good scenario for forms that may need minor layout and branding adjustments that don’t change the way they work.</w:t>
      </w:r>
    </w:p>
    <w:p w:rsidR="00040D3D" w:rsidRDefault="00040D3D" w:rsidP="00F86317">
      <w:pPr>
        <w:pStyle w:val="LabOverview"/>
      </w:pPr>
      <w:r>
        <w:t xml:space="preserve">The solution to this problem is to use InfoPath.  InfoPath provides a functional user interface that interacts with XML data.  This is perfect for interacting with SharePoint Workflow Association, Initiation, Task, and Modification data.  In this </w:t>
      </w:r>
      <w:r w:rsidR="0076610D">
        <w:t>lab,</w:t>
      </w:r>
      <w:r>
        <w:t xml:space="preserve"> you’ll be building a simple approval workflow using InfoPath as the user interface.</w:t>
      </w:r>
    </w:p>
    <w:p w:rsidR="00040D3D" w:rsidRDefault="00040D3D" w:rsidP="00040D3D">
      <w:pPr>
        <w:pStyle w:val="Heading2"/>
      </w:pPr>
      <w:r>
        <w:t>Exercise 0: Setup</w:t>
      </w:r>
    </w:p>
    <w:p w:rsidR="00040D3D" w:rsidRDefault="00040D3D" w:rsidP="00040D3D">
      <w:pPr>
        <w:pStyle w:val="Heading3"/>
        <w:spacing w:before="120" w:after="40" w:line="276" w:lineRule="auto"/>
      </w:pPr>
      <w:r>
        <w:t xml:space="preserve">If you </w:t>
      </w:r>
      <w:r w:rsidR="0076610D">
        <w:t>did not</w:t>
      </w:r>
      <w:r>
        <w:t xml:space="preserve"> complete lab 4, </w:t>
      </w:r>
      <w:r w:rsidR="0076610D">
        <w:t>you will</w:t>
      </w:r>
      <w:r>
        <w:t xml:space="preserve"> need to create the </w:t>
      </w:r>
      <w:r w:rsidRPr="00B15B6F">
        <w:rPr>
          <w:b/>
        </w:rPr>
        <w:t>Demo</w:t>
      </w:r>
      <w:r>
        <w:t xml:space="preserve"> site collection.</w:t>
      </w:r>
    </w:p>
    <w:p w:rsidR="00040D3D" w:rsidRPr="0033384F" w:rsidRDefault="00040D3D" w:rsidP="00040D3D">
      <w:pPr>
        <w:pStyle w:val="Heading4"/>
        <w:numPr>
          <w:ilvl w:val="0"/>
          <w:numId w:val="0"/>
        </w:numPr>
        <w:ind w:left="648" w:hanging="288"/>
      </w:pPr>
      <w:r w:rsidRPr="0033384F">
        <w:t>Open SharePoint and browse to the Demo site collection</w:t>
      </w:r>
    </w:p>
    <w:p w:rsidR="00040D3D" w:rsidRPr="0033384F" w:rsidRDefault="00040D3D" w:rsidP="00040D3D">
      <w:pPr>
        <w:pStyle w:val="Heading5"/>
      </w:pPr>
      <w:r w:rsidRPr="0033384F">
        <w:t xml:space="preserve">The url is </w:t>
      </w:r>
      <w:r w:rsidRPr="0033384F">
        <w:rPr>
          <w:b/>
        </w:rPr>
        <w:t>http://litwareinc.com/sites/Demo</w:t>
      </w:r>
      <w:r w:rsidRPr="0033384F">
        <w:t>.</w:t>
      </w:r>
    </w:p>
    <w:p w:rsidR="00040D3D" w:rsidRPr="0033384F" w:rsidRDefault="00040D3D" w:rsidP="00040D3D">
      <w:pPr>
        <w:pStyle w:val="Heading5"/>
      </w:pPr>
      <w:r w:rsidRPr="0033384F">
        <w:t xml:space="preserve">If the site collection does not exist, create it using the </w:t>
      </w:r>
      <w:r w:rsidRPr="0033384F">
        <w:rPr>
          <w:b/>
        </w:rPr>
        <w:t>CreateDemo.bat</w:t>
      </w:r>
      <w:r w:rsidRPr="0033384F">
        <w:t xml:space="preserve"> file in the </w:t>
      </w:r>
      <w:r w:rsidRPr="0033384F">
        <w:rPr>
          <w:b/>
        </w:rPr>
        <w:t>C:\Labs\Files folder</w:t>
      </w:r>
      <w:r w:rsidRPr="0033384F">
        <w:t>.</w:t>
      </w:r>
    </w:p>
    <w:p w:rsidR="00040D3D" w:rsidRDefault="00040D3D" w:rsidP="00040D3D">
      <w:pPr>
        <w:pStyle w:val="Heading3"/>
        <w:spacing w:before="120" w:after="40" w:line="276" w:lineRule="auto"/>
      </w:pPr>
      <w:r>
        <w:t xml:space="preserve">Open the starter </w:t>
      </w:r>
      <w:r>
        <w:rPr>
          <w:b/>
        </w:rPr>
        <w:t>VS</w:t>
      </w:r>
      <w:r w:rsidRPr="00B15B6F">
        <w:rPr>
          <w:b/>
        </w:rPr>
        <w:t xml:space="preserve"> 2008</w:t>
      </w:r>
      <w:r>
        <w:t xml:space="preserve"> solution at </w:t>
      </w:r>
      <w:r w:rsidRPr="00B15B6F">
        <w:rPr>
          <w:b/>
        </w:rPr>
        <w:t>\Labs\Lab</w:t>
      </w:r>
      <w:r>
        <w:rPr>
          <w:b/>
        </w:rPr>
        <w:t>10</w:t>
      </w:r>
      <w:r w:rsidRPr="00B15B6F">
        <w:rPr>
          <w:b/>
        </w:rPr>
        <w:t>\StarterFiles\</w:t>
      </w:r>
      <w:r>
        <w:rPr>
          <w:b/>
        </w:rPr>
        <w:t>InfoPathApprovalWorkflow</w:t>
      </w:r>
      <w:r w:rsidRPr="00B15B6F">
        <w:rPr>
          <w:b/>
        </w:rPr>
        <w:t>.sl</w:t>
      </w:r>
      <w:r>
        <w:rPr>
          <w:b/>
        </w:rPr>
        <w:t>n</w:t>
      </w:r>
      <w:r w:rsidRPr="00B15B6F">
        <w:t>.</w:t>
      </w:r>
    </w:p>
    <w:p w:rsidR="00C66F56" w:rsidRDefault="00C66F56" w:rsidP="00181128">
      <w:pPr>
        <w:pStyle w:val="Heading2"/>
      </w:pPr>
      <w:r>
        <w:t>Exercise 1: InfoPath Association Forms</w:t>
      </w:r>
    </w:p>
    <w:p w:rsidR="00C66F56" w:rsidRPr="00C77350" w:rsidRDefault="00C66F56" w:rsidP="0076610D">
      <w:pPr>
        <w:pStyle w:val="Heading3"/>
        <w:numPr>
          <w:ilvl w:val="0"/>
          <w:numId w:val="39"/>
        </w:numPr>
        <w:ind w:left="360"/>
      </w:pPr>
      <w:r w:rsidRPr="00C77350">
        <w:t xml:space="preserve">Create a new InfoPath form named </w:t>
      </w:r>
      <w:r w:rsidRPr="0076610D">
        <w:rPr>
          <w:b/>
        </w:rPr>
        <w:t>AssocInitForm.xsn</w:t>
      </w:r>
      <w:r w:rsidRPr="00C77350">
        <w:t xml:space="preserve"> in the project’s </w:t>
      </w:r>
      <w:r w:rsidR="00B70DFB" w:rsidRPr="0076610D">
        <w:rPr>
          <w:b/>
        </w:rPr>
        <w:t>Forms</w:t>
      </w:r>
      <w:r w:rsidRPr="00C77350">
        <w:t xml:space="preserve"> folder.</w:t>
      </w:r>
    </w:p>
    <w:p w:rsidR="00C66F56" w:rsidRPr="00C77350" w:rsidRDefault="005332FA" w:rsidP="00C77350">
      <w:pPr>
        <w:pStyle w:val="Heading4"/>
      </w:pPr>
      <w:r w:rsidRPr="00C77350">
        <w:t xml:space="preserve">Open InfoPath by clicking the </w:t>
      </w:r>
      <w:r w:rsidRPr="00C77350">
        <w:rPr>
          <w:b/>
        </w:rPr>
        <w:t>Start Button</w:t>
      </w:r>
      <w:r w:rsidRPr="00C77350">
        <w:t xml:space="preserve"> and selecting </w:t>
      </w:r>
      <w:r w:rsidRPr="00C77350">
        <w:rPr>
          <w:b/>
        </w:rPr>
        <w:t>All Programs -&gt; Microsoft Office -&gt; Microsoft Office InfoPath 2007</w:t>
      </w:r>
      <w:r w:rsidRPr="00C77350">
        <w:t>.</w:t>
      </w:r>
    </w:p>
    <w:p w:rsidR="005332FA" w:rsidRPr="00C77350" w:rsidRDefault="005332FA" w:rsidP="00C77350">
      <w:pPr>
        <w:pStyle w:val="Heading4"/>
      </w:pPr>
      <w:r w:rsidRPr="00C77350">
        <w:t xml:space="preserve">In the </w:t>
      </w:r>
      <w:r w:rsidRPr="00C77350">
        <w:rPr>
          <w:b/>
        </w:rPr>
        <w:t>Getting Started</w:t>
      </w:r>
      <w:r w:rsidRPr="00C77350">
        <w:t xml:space="preserve"> window, click the </w:t>
      </w:r>
      <w:r w:rsidRPr="00C77350">
        <w:rPr>
          <w:b/>
        </w:rPr>
        <w:t>Design a Form Template</w:t>
      </w:r>
      <w:r w:rsidRPr="00C77350">
        <w:t xml:space="preserve"> link </w:t>
      </w:r>
      <w:r w:rsidR="00C77350">
        <w:t>i</w:t>
      </w:r>
      <w:r w:rsidRPr="00C77350">
        <w:t xml:space="preserve">n the </w:t>
      </w:r>
      <w:r w:rsidRPr="00C77350">
        <w:rPr>
          <w:b/>
        </w:rPr>
        <w:t>Design a form</w:t>
      </w:r>
      <w:r w:rsidRPr="00C77350">
        <w:t xml:space="preserve"> section.</w:t>
      </w:r>
    </w:p>
    <w:p w:rsidR="005332FA" w:rsidRPr="00C77350" w:rsidRDefault="005332FA" w:rsidP="00C77350">
      <w:pPr>
        <w:pStyle w:val="Heading4"/>
      </w:pPr>
      <w:r w:rsidRPr="00C77350">
        <w:t xml:space="preserve">In the </w:t>
      </w:r>
      <w:r w:rsidRPr="00C77350">
        <w:rPr>
          <w:b/>
        </w:rPr>
        <w:t>Design a Form Template</w:t>
      </w:r>
      <w:r w:rsidRPr="00C77350">
        <w:t xml:space="preserve"> window, select a </w:t>
      </w:r>
      <w:r w:rsidRPr="00C77350">
        <w:rPr>
          <w:b/>
        </w:rPr>
        <w:t>Blank</w:t>
      </w:r>
      <w:r w:rsidRPr="00C77350">
        <w:t xml:space="preserve"> form template and make sure the </w:t>
      </w:r>
      <w:r w:rsidRPr="00C77350">
        <w:rPr>
          <w:b/>
        </w:rPr>
        <w:t>Enable browser-compatible features only</w:t>
      </w:r>
      <w:r w:rsidRPr="00C77350">
        <w:t xml:space="preserve"> check box is checked and click </w:t>
      </w:r>
      <w:r w:rsidRPr="00C77350">
        <w:rPr>
          <w:b/>
        </w:rPr>
        <w:t>OK</w:t>
      </w:r>
      <w:r w:rsidRPr="00C77350">
        <w:t>.</w:t>
      </w:r>
    </w:p>
    <w:p w:rsidR="005332FA" w:rsidRDefault="005332FA" w:rsidP="00E84A05">
      <w:pPr>
        <w:pStyle w:val="Heading5"/>
        <w:jc w:val="center"/>
      </w:pPr>
      <w:r>
        <w:rPr>
          <w:i w:val="0"/>
          <w:noProof/>
        </w:rPr>
        <w:drawing>
          <wp:inline distT="0" distB="0" distL="0" distR="0">
            <wp:extent cx="3416617" cy="2070677"/>
            <wp:effectExtent l="190500" t="152400" r="164783" b="1391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61" cy="2071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F56" w:rsidRDefault="005332FA" w:rsidP="005332FA">
      <w:pPr>
        <w:pStyle w:val="Heading3"/>
      </w:pPr>
      <w:r>
        <w:lastRenderedPageBreak/>
        <w:t xml:space="preserve">Update the form’s security options </w:t>
      </w:r>
      <w:r w:rsidR="0076610D">
        <w:t>to</w:t>
      </w:r>
      <w:r>
        <w:t xml:space="preserve"> grant</w:t>
      </w:r>
      <w:r w:rsidR="0076610D">
        <w:t xml:space="preserve"> the form</w:t>
      </w:r>
      <w:r>
        <w:t xml:space="preserve"> full trust when hosted in Forms Services.</w:t>
      </w:r>
    </w:p>
    <w:p w:rsidR="00C66F56" w:rsidRPr="00C77350" w:rsidRDefault="005332FA" w:rsidP="00C77350">
      <w:pPr>
        <w:pStyle w:val="Heading4"/>
      </w:pPr>
      <w:r w:rsidRPr="00C77350">
        <w:t xml:space="preserve">Click the </w:t>
      </w:r>
      <w:r w:rsidRPr="00C77350">
        <w:rPr>
          <w:b/>
        </w:rPr>
        <w:t>Tools -&gt; Form Options</w:t>
      </w:r>
      <w:r w:rsidRPr="00C77350">
        <w:t xml:space="preserve"> item in the menu bar.</w:t>
      </w:r>
    </w:p>
    <w:p w:rsidR="005332FA" w:rsidRPr="00C77350" w:rsidRDefault="005332FA" w:rsidP="00C77350">
      <w:pPr>
        <w:pStyle w:val="Heading4"/>
      </w:pPr>
      <w:r w:rsidRPr="00C77350">
        <w:t xml:space="preserve">In the </w:t>
      </w:r>
      <w:r w:rsidRPr="00C77350">
        <w:rPr>
          <w:b/>
        </w:rPr>
        <w:t>Form Options</w:t>
      </w:r>
      <w:r w:rsidRPr="00C77350">
        <w:t xml:space="preserve"> dialog, select </w:t>
      </w:r>
      <w:r w:rsidRPr="00C77350">
        <w:rPr>
          <w:b/>
        </w:rPr>
        <w:t>Security and Trust</w:t>
      </w:r>
      <w:r w:rsidRPr="00C77350">
        <w:t xml:space="preserve"> in the </w:t>
      </w:r>
      <w:r w:rsidRPr="00C77350">
        <w:rPr>
          <w:b/>
        </w:rPr>
        <w:t>Category</w:t>
      </w:r>
      <w:r w:rsidRPr="00C77350">
        <w:t xml:space="preserve"> list box.</w:t>
      </w:r>
    </w:p>
    <w:p w:rsidR="005332FA" w:rsidRPr="00C77350" w:rsidRDefault="005332FA" w:rsidP="00C77350">
      <w:pPr>
        <w:pStyle w:val="Heading4"/>
      </w:pPr>
      <w:r w:rsidRPr="00C77350">
        <w:t xml:space="preserve">Uncheck </w:t>
      </w:r>
      <w:r w:rsidRPr="00C77350">
        <w:rPr>
          <w:b/>
        </w:rPr>
        <w:t>Automatically determine security level</w:t>
      </w:r>
      <w:r w:rsidRPr="00C77350">
        <w:t xml:space="preserve"> and select </w:t>
      </w:r>
      <w:r w:rsidRPr="00C77350">
        <w:rPr>
          <w:b/>
        </w:rPr>
        <w:t>Full Trust</w:t>
      </w:r>
      <w:r w:rsidRPr="00C77350">
        <w:t>.</w:t>
      </w:r>
    </w:p>
    <w:p w:rsidR="005332FA" w:rsidRPr="00C77350" w:rsidRDefault="005332FA" w:rsidP="00C77350">
      <w:pPr>
        <w:pStyle w:val="Heading4"/>
      </w:pPr>
      <w:r w:rsidRPr="00C77350">
        <w:t xml:space="preserve">Click </w:t>
      </w:r>
      <w:r w:rsidRPr="00C77350">
        <w:rPr>
          <w:b/>
        </w:rPr>
        <w:t>OK</w:t>
      </w:r>
      <w:r w:rsidRPr="00C77350">
        <w:t xml:space="preserve"> to close the dialog.</w:t>
      </w:r>
    </w:p>
    <w:p w:rsidR="005332FA" w:rsidRDefault="005332FA" w:rsidP="005332FA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10117" cy="2905125"/>
            <wp:effectExtent l="190500" t="152400" r="171283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17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F56" w:rsidRDefault="00C66F56" w:rsidP="005332FA">
      <w:pPr>
        <w:pStyle w:val="Heading3"/>
      </w:pPr>
      <w:r>
        <w:t xml:space="preserve">Add a secondary data source that will allow the hosting environment to provide extra data to the form.  This is required to use the </w:t>
      </w:r>
      <w:r w:rsidRPr="0076610D">
        <w:rPr>
          <w:b/>
        </w:rPr>
        <w:t>Contact Selector</w:t>
      </w:r>
      <w:r>
        <w:t xml:space="preserve"> in the next step.</w:t>
      </w:r>
    </w:p>
    <w:p w:rsidR="005332FA" w:rsidRDefault="005332FA" w:rsidP="007D7D2B">
      <w:pPr>
        <w:pStyle w:val="Heading4"/>
      </w:pPr>
      <w:r>
        <w:t xml:space="preserve">In </w:t>
      </w:r>
      <w:r w:rsidRPr="00C77350">
        <w:rPr>
          <w:b/>
        </w:rPr>
        <w:t>Visual Studio 2008</w:t>
      </w:r>
      <w:r>
        <w:t xml:space="preserve">, add a new file named </w:t>
      </w:r>
      <w:r w:rsidRPr="005332FA">
        <w:rPr>
          <w:b/>
        </w:rPr>
        <w:t>Context.xml</w:t>
      </w:r>
      <w:r>
        <w:t xml:space="preserve"> to the </w:t>
      </w:r>
      <w:r w:rsidRPr="005332FA">
        <w:rPr>
          <w:b/>
        </w:rPr>
        <w:t>Forms</w:t>
      </w:r>
      <w:r>
        <w:t xml:space="preserve"> folder.</w:t>
      </w:r>
    </w:p>
    <w:p w:rsidR="005332FA" w:rsidRDefault="005332FA" w:rsidP="005332FA">
      <w:pPr>
        <w:pStyle w:val="Heading5"/>
      </w:pPr>
      <w:r>
        <w:t xml:space="preserve">Right click on the </w:t>
      </w:r>
      <w:r w:rsidRPr="005332FA">
        <w:rPr>
          <w:b/>
        </w:rPr>
        <w:t>Forms</w:t>
      </w:r>
      <w:r>
        <w:t xml:space="preserve"> folder in the </w:t>
      </w:r>
      <w:r w:rsidRPr="005332FA">
        <w:rPr>
          <w:b/>
        </w:rPr>
        <w:t>Solution Explorer</w:t>
      </w:r>
      <w:r>
        <w:t xml:space="preserve"> and select </w:t>
      </w:r>
      <w:r w:rsidRPr="005332FA">
        <w:rPr>
          <w:b/>
        </w:rPr>
        <w:t>Add -&gt; New Item</w:t>
      </w:r>
      <w:r>
        <w:t>.</w:t>
      </w:r>
    </w:p>
    <w:p w:rsidR="005332FA" w:rsidRDefault="005332FA" w:rsidP="005332FA">
      <w:pPr>
        <w:pStyle w:val="Heading5"/>
      </w:pPr>
      <w:r>
        <w:t xml:space="preserve">Select the </w:t>
      </w:r>
      <w:r w:rsidRPr="005332FA">
        <w:rPr>
          <w:b/>
        </w:rPr>
        <w:t>Data</w:t>
      </w:r>
      <w:r>
        <w:t xml:space="preserve"> category in the left side of the screen and then select </w:t>
      </w:r>
      <w:r w:rsidRPr="005332FA">
        <w:rPr>
          <w:b/>
        </w:rPr>
        <w:t>Xml</w:t>
      </w:r>
      <w:r>
        <w:t xml:space="preserve"> </w:t>
      </w:r>
      <w:r w:rsidRPr="005332FA">
        <w:rPr>
          <w:b/>
        </w:rPr>
        <w:t>File</w:t>
      </w:r>
      <w:r>
        <w:t xml:space="preserve"> in the </w:t>
      </w:r>
      <w:r w:rsidRPr="005332FA">
        <w:rPr>
          <w:b/>
        </w:rPr>
        <w:t>Template</w:t>
      </w:r>
      <w:r>
        <w:t xml:space="preserve"> list.</w:t>
      </w:r>
    </w:p>
    <w:p w:rsidR="005332FA" w:rsidRDefault="005332FA" w:rsidP="005332FA">
      <w:pPr>
        <w:pStyle w:val="Heading5"/>
      </w:pPr>
      <w:r>
        <w:t xml:space="preserve">Enter a name of </w:t>
      </w:r>
      <w:r w:rsidRPr="005332FA">
        <w:rPr>
          <w:b/>
        </w:rPr>
        <w:t>Context.xml</w:t>
      </w:r>
      <w:r>
        <w:t xml:space="preserve"> and click </w:t>
      </w:r>
      <w:r w:rsidRPr="005332FA">
        <w:rPr>
          <w:b/>
        </w:rPr>
        <w:t>Add</w:t>
      </w:r>
      <w:r>
        <w:t>.</w:t>
      </w:r>
    </w:p>
    <w:p w:rsidR="005332FA" w:rsidRDefault="005332FA" w:rsidP="005332FA">
      <w:pPr>
        <w:pStyle w:val="Heading4"/>
      </w:pPr>
      <w:r>
        <w:t xml:space="preserve">Enter the following XML into the new </w:t>
      </w:r>
      <w:r w:rsidRPr="005332FA">
        <w:rPr>
          <w:b/>
        </w:rPr>
        <w:t>Context.xml</w:t>
      </w:r>
      <w:r>
        <w:t xml:space="preserve"> file.</w:t>
      </w:r>
    </w:p>
    <w:p w:rsidR="005332FA" w:rsidRPr="005332FA" w:rsidRDefault="005332FA" w:rsidP="005332FA">
      <w:pPr>
        <w:pStyle w:val="ExerciseStepLevel2Code"/>
      </w:pPr>
      <w:r w:rsidRPr="005332FA">
        <w:t xml:space="preserve">&lt;Context </w:t>
      </w:r>
    </w:p>
    <w:p w:rsidR="005332FA" w:rsidRPr="005332FA" w:rsidRDefault="005332FA" w:rsidP="005332FA">
      <w:pPr>
        <w:pStyle w:val="ExerciseStepLevel2Code"/>
      </w:pPr>
      <w:r w:rsidRPr="005332FA">
        <w:t xml:space="preserve">  isStartWorkflow="true" </w:t>
      </w:r>
    </w:p>
    <w:p w:rsidR="005332FA" w:rsidRPr="005332FA" w:rsidRDefault="005332FA" w:rsidP="005332FA">
      <w:pPr>
        <w:pStyle w:val="ExerciseStepLevel2Code"/>
      </w:pPr>
      <w:r w:rsidRPr="005332FA">
        <w:t xml:space="preserve">  isRunAtServer="false" </w:t>
      </w:r>
    </w:p>
    <w:p w:rsidR="005332FA" w:rsidRPr="005332FA" w:rsidRDefault="005332FA" w:rsidP="005332FA">
      <w:pPr>
        <w:pStyle w:val="ExerciseStepLevel2Code"/>
      </w:pPr>
      <w:r w:rsidRPr="005332FA">
        <w:t xml:space="preserve">  provideAllFields="true" </w:t>
      </w:r>
    </w:p>
    <w:p w:rsidR="005332FA" w:rsidRPr="005332FA" w:rsidRDefault="005332FA" w:rsidP="005332FA">
      <w:pPr>
        <w:pStyle w:val="ExerciseStepLevel2Code"/>
      </w:pPr>
      <w:r w:rsidRPr="005332FA">
        <w:t xml:space="preserve">  siteUrl="" /&gt;</w:t>
      </w:r>
    </w:p>
    <w:p w:rsidR="00C66F56" w:rsidRDefault="005332FA" w:rsidP="005332FA">
      <w:pPr>
        <w:pStyle w:val="Heading4"/>
      </w:pPr>
      <w:r>
        <w:t xml:space="preserve">In InfoPath, click </w:t>
      </w:r>
      <w:r w:rsidRPr="005332FA">
        <w:rPr>
          <w:b/>
        </w:rPr>
        <w:t>Tools -&gt; Data Connections</w:t>
      </w:r>
      <w:r>
        <w:t xml:space="preserve"> in the menu bar.</w:t>
      </w:r>
    </w:p>
    <w:p w:rsidR="005332FA" w:rsidRDefault="005332FA" w:rsidP="005332FA">
      <w:pPr>
        <w:pStyle w:val="Heading4"/>
      </w:pPr>
      <w:r>
        <w:t xml:space="preserve">In the </w:t>
      </w:r>
      <w:r w:rsidRPr="005332FA">
        <w:rPr>
          <w:b/>
        </w:rPr>
        <w:t>Data Connections</w:t>
      </w:r>
      <w:r>
        <w:t xml:space="preserve"> dialog, click the </w:t>
      </w:r>
      <w:r w:rsidRPr="005332FA">
        <w:rPr>
          <w:b/>
        </w:rPr>
        <w:t>Add</w:t>
      </w:r>
      <w:r>
        <w:t xml:space="preserve"> button.</w:t>
      </w:r>
    </w:p>
    <w:p w:rsidR="005332FA" w:rsidRDefault="005332FA" w:rsidP="005332FA">
      <w:pPr>
        <w:pStyle w:val="Heading4"/>
      </w:pPr>
      <w:r>
        <w:t xml:space="preserve">Select the </w:t>
      </w:r>
      <w:r w:rsidRPr="005332FA">
        <w:rPr>
          <w:b/>
        </w:rPr>
        <w:t>Create a new connection to</w:t>
      </w:r>
      <w:r>
        <w:t xml:space="preserve"> option and then select </w:t>
      </w:r>
      <w:r w:rsidRPr="005332FA">
        <w:rPr>
          <w:b/>
        </w:rPr>
        <w:t>Receive data</w:t>
      </w:r>
      <w:r>
        <w:t xml:space="preserve"> and click </w:t>
      </w:r>
      <w:r w:rsidRPr="005332FA">
        <w:rPr>
          <w:b/>
        </w:rPr>
        <w:t>Next</w:t>
      </w:r>
      <w:r>
        <w:t>.</w:t>
      </w:r>
    </w:p>
    <w:p w:rsidR="005332FA" w:rsidRDefault="005332FA" w:rsidP="005332FA">
      <w:pPr>
        <w:pStyle w:val="Heading4"/>
      </w:pPr>
      <w:r>
        <w:t xml:space="preserve">On the next page, choose to receive data from an </w:t>
      </w:r>
      <w:r w:rsidRPr="005332FA">
        <w:rPr>
          <w:b/>
        </w:rPr>
        <w:t>XML document</w:t>
      </w:r>
      <w:r>
        <w:t>.</w:t>
      </w:r>
    </w:p>
    <w:p w:rsidR="005332FA" w:rsidRDefault="005332FA" w:rsidP="005332FA">
      <w:pPr>
        <w:pStyle w:val="Heading4"/>
      </w:pPr>
      <w:r>
        <w:t xml:space="preserve">Browse to the </w:t>
      </w:r>
      <w:r w:rsidRPr="005332FA">
        <w:rPr>
          <w:b/>
        </w:rPr>
        <w:t>Context.xml</w:t>
      </w:r>
      <w:r>
        <w:t xml:space="preserve"> file just created and click </w:t>
      </w:r>
      <w:r w:rsidRPr="005332FA">
        <w:rPr>
          <w:b/>
        </w:rPr>
        <w:t>Next</w:t>
      </w:r>
      <w:r>
        <w:t>.</w:t>
      </w:r>
    </w:p>
    <w:p w:rsidR="005332FA" w:rsidRDefault="005332FA" w:rsidP="005332FA">
      <w:pPr>
        <w:pStyle w:val="Heading4"/>
      </w:pPr>
      <w:r>
        <w:t>On the next page</w:t>
      </w:r>
      <w:r w:rsidR="0076610D">
        <w:t>,</w:t>
      </w:r>
      <w:r>
        <w:t xml:space="preserve"> select to include the file as a resource and click </w:t>
      </w:r>
      <w:r w:rsidRPr="005332FA">
        <w:rPr>
          <w:b/>
        </w:rPr>
        <w:t>Next</w:t>
      </w:r>
      <w:r>
        <w:t>.</w:t>
      </w:r>
    </w:p>
    <w:p w:rsidR="0076610D" w:rsidRDefault="0076610D">
      <w:pPr>
        <w:ind w:left="720"/>
        <w:rPr>
          <w:sz w:val="18"/>
        </w:rPr>
      </w:pPr>
      <w:r>
        <w:br w:type="page"/>
      </w:r>
    </w:p>
    <w:p w:rsidR="005332FA" w:rsidRDefault="005332FA" w:rsidP="005332FA">
      <w:pPr>
        <w:pStyle w:val="Heading4"/>
      </w:pPr>
      <w:r>
        <w:lastRenderedPageBreak/>
        <w:t xml:space="preserve">On the final page, click </w:t>
      </w:r>
      <w:r w:rsidRPr="005332FA">
        <w:rPr>
          <w:b/>
        </w:rPr>
        <w:t>Finish</w:t>
      </w:r>
      <w:r>
        <w:t xml:space="preserve"> to create the data source.</w:t>
      </w:r>
    </w:p>
    <w:p w:rsidR="00D63018" w:rsidRDefault="00D63018" w:rsidP="005332FA">
      <w:pPr>
        <w:pStyle w:val="Heading4"/>
      </w:pPr>
      <w:r>
        <w:t xml:space="preserve">In the </w:t>
      </w:r>
      <w:r w:rsidRPr="00D63018">
        <w:rPr>
          <w:b/>
        </w:rPr>
        <w:t>Data Connections</w:t>
      </w:r>
      <w:r>
        <w:t xml:space="preserve"> dialog, click </w:t>
      </w:r>
      <w:r w:rsidRPr="00D63018">
        <w:rPr>
          <w:b/>
        </w:rPr>
        <w:t>Close</w:t>
      </w:r>
      <w:r>
        <w:t xml:space="preserve"> to close the window.</w:t>
      </w:r>
    </w:p>
    <w:p w:rsidR="005332FA" w:rsidRDefault="005332FA" w:rsidP="005332FA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590925" cy="2405350"/>
            <wp:effectExtent l="190500" t="152400" r="180975" b="12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18B" w:rsidRDefault="00C66F56" w:rsidP="005D048C">
      <w:pPr>
        <w:pStyle w:val="Heading3"/>
      </w:pPr>
      <w:r>
        <w:t xml:space="preserve">Add a </w:t>
      </w:r>
      <w:r w:rsidRPr="0005257E">
        <w:rPr>
          <w:b/>
        </w:rPr>
        <w:t>Contact Selector</w:t>
      </w:r>
      <w:r>
        <w:t xml:space="preserve"> ActiveX control to the</w:t>
      </w:r>
      <w:r w:rsidR="001C718B">
        <w:t xml:space="preserve"> controls list </w:t>
      </w:r>
      <w:r w:rsidR="0076610D">
        <w:t>for adding</w:t>
      </w:r>
      <w:r w:rsidR="001C718B">
        <w:t xml:space="preserve"> to the form later.</w:t>
      </w:r>
    </w:p>
    <w:p w:rsidR="00C66F56" w:rsidRDefault="001C718B" w:rsidP="005D048C">
      <w:pPr>
        <w:pStyle w:val="Heading4"/>
      </w:pPr>
      <w:r>
        <w:t xml:space="preserve">Locate the </w:t>
      </w:r>
      <w:r>
        <w:rPr>
          <w:b/>
        </w:rPr>
        <w:t xml:space="preserve">Controls </w:t>
      </w:r>
      <w:r>
        <w:t>task pane on the right hand side of the page.</w:t>
      </w:r>
    </w:p>
    <w:p w:rsidR="001C718B" w:rsidRDefault="001C718B" w:rsidP="001C718B">
      <w:pPr>
        <w:pStyle w:val="Heading5"/>
      </w:pPr>
      <w:r>
        <w:t xml:space="preserve">If it </w:t>
      </w:r>
      <w:r w:rsidR="0076610D">
        <w:t>is not</w:t>
      </w:r>
      <w:r>
        <w:t xml:space="preserve"> visible, click the drop down menu at the top of the task pane and select </w:t>
      </w:r>
      <w:r w:rsidRPr="0005257E">
        <w:rPr>
          <w:b/>
        </w:rPr>
        <w:t>Controls</w:t>
      </w:r>
      <w:r>
        <w:t>.</w:t>
      </w:r>
    </w:p>
    <w:p w:rsidR="001C718B" w:rsidRDefault="001C718B" w:rsidP="001C718B">
      <w:pPr>
        <w:pStyle w:val="Heading4"/>
      </w:pPr>
      <w:r>
        <w:t xml:space="preserve">Click </w:t>
      </w:r>
      <w:r w:rsidRPr="0005257E">
        <w:rPr>
          <w:b/>
        </w:rPr>
        <w:t>Add or Remove Custom Controls</w:t>
      </w:r>
      <w:r>
        <w:t xml:space="preserve"> to add the </w:t>
      </w:r>
      <w:r w:rsidRPr="0005257E">
        <w:rPr>
          <w:b/>
        </w:rPr>
        <w:t>Contact Selector</w:t>
      </w:r>
      <w:r>
        <w:t xml:space="preserve"> control.</w:t>
      </w:r>
    </w:p>
    <w:p w:rsidR="001C718B" w:rsidRDefault="001C718B" w:rsidP="001C718B">
      <w:pPr>
        <w:pStyle w:val="Heading4"/>
      </w:pPr>
      <w:r>
        <w:t xml:space="preserve">In the </w:t>
      </w:r>
      <w:r w:rsidRPr="0005257E">
        <w:rPr>
          <w:b/>
        </w:rPr>
        <w:t>Add or Remove Custom Controls</w:t>
      </w:r>
      <w:r>
        <w:t xml:space="preserve"> dialog, click the </w:t>
      </w:r>
      <w:r w:rsidRPr="0005257E">
        <w:rPr>
          <w:b/>
        </w:rPr>
        <w:t>Add</w:t>
      </w:r>
      <w:r>
        <w:t xml:space="preserve"> button.</w:t>
      </w:r>
    </w:p>
    <w:p w:rsidR="001C718B" w:rsidRDefault="001C718B" w:rsidP="001C718B">
      <w:pPr>
        <w:pStyle w:val="Heading4"/>
      </w:pPr>
      <w:r>
        <w:t>In the first pa</w:t>
      </w:r>
      <w:r w:rsidR="00B70DFB">
        <w:t xml:space="preserve">ge of the wizard, choose </w:t>
      </w:r>
      <w:r w:rsidR="00B70DFB" w:rsidRPr="00B70DFB">
        <w:rPr>
          <w:b/>
        </w:rPr>
        <w:t>Active</w:t>
      </w:r>
      <w:r w:rsidRPr="00B70DFB">
        <w:rPr>
          <w:b/>
        </w:rPr>
        <w:t>X Control</w:t>
      </w:r>
      <w:r>
        <w:t xml:space="preserve"> and click </w:t>
      </w:r>
      <w:r w:rsidRPr="0005257E">
        <w:rPr>
          <w:b/>
        </w:rPr>
        <w:t>Next</w:t>
      </w:r>
      <w:r>
        <w:t>.</w:t>
      </w:r>
    </w:p>
    <w:p w:rsidR="001C718B" w:rsidRDefault="001C718B" w:rsidP="001C718B">
      <w:pPr>
        <w:pStyle w:val="Heading4"/>
      </w:pPr>
      <w:r>
        <w:t xml:space="preserve">Select </w:t>
      </w:r>
      <w:r w:rsidRPr="0005257E">
        <w:rPr>
          <w:b/>
        </w:rPr>
        <w:t xml:space="preserve">Contact Selector </w:t>
      </w:r>
      <w:r>
        <w:t xml:space="preserve">in the control list and click </w:t>
      </w:r>
      <w:r w:rsidRPr="0005257E">
        <w:rPr>
          <w:b/>
        </w:rPr>
        <w:t>Next</w:t>
      </w:r>
      <w:r>
        <w:t>.</w:t>
      </w:r>
    </w:p>
    <w:p w:rsidR="001C718B" w:rsidRDefault="001C718B" w:rsidP="001C718B">
      <w:pPr>
        <w:pStyle w:val="Heading4"/>
      </w:pPr>
      <w:r>
        <w:t xml:space="preserve">Choose to not include a cab file and click </w:t>
      </w:r>
      <w:r w:rsidRPr="0005257E">
        <w:rPr>
          <w:b/>
        </w:rPr>
        <w:t>Next</w:t>
      </w:r>
      <w:r>
        <w:t>.</w:t>
      </w:r>
    </w:p>
    <w:p w:rsidR="001C718B" w:rsidRDefault="001C718B" w:rsidP="001C718B">
      <w:pPr>
        <w:pStyle w:val="Heading4"/>
      </w:pPr>
      <w:r>
        <w:t xml:space="preserve">Select a binding property of </w:t>
      </w:r>
      <w:r w:rsidRPr="00B70DFB">
        <w:rPr>
          <w:b/>
        </w:rPr>
        <w:t>Value</w:t>
      </w:r>
      <w:r>
        <w:t xml:space="preserve"> and click </w:t>
      </w:r>
      <w:r w:rsidRPr="0005257E">
        <w:rPr>
          <w:b/>
        </w:rPr>
        <w:t>Next</w:t>
      </w:r>
      <w:r>
        <w:t>.</w:t>
      </w:r>
    </w:p>
    <w:p w:rsidR="001C718B" w:rsidRDefault="001C718B" w:rsidP="001C718B">
      <w:pPr>
        <w:pStyle w:val="Heading4"/>
      </w:pPr>
      <w:r>
        <w:t xml:space="preserve">In the </w:t>
      </w:r>
      <w:r w:rsidRPr="0005257E">
        <w:rPr>
          <w:b/>
        </w:rPr>
        <w:t>Field or group type</w:t>
      </w:r>
      <w:r>
        <w:t xml:space="preserve"> drop down list, choose </w:t>
      </w:r>
      <w:r w:rsidRPr="0005257E">
        <w:rPr>
          <w:b/>
        </w:rPr>
        <w:t xml:space="preserve">Field or Group (any data type) </w:t>
      </w:r>
      <w:r>
        <w:t xml:space="preserve">and click </w:t>
      </w:r>
      <w:r w:rsidRPr="0005257E">
        <w:rPr>
          <w:b/>
        </w:rPr>
        <w:t>Finish</w:t>
      </w:r>
      <w:r>
        <w:t>.</w:t>
      </w:r>
    </w:p>
    <w:p w:rsidR="001C718B" w:rsidRDefault="001C718B" w:rsidP="001C718B">
      <w:pPr>
        <w:pStyle w:val="Heading4"/>
      </w:pPr>
      <w:r>
        <w:t xml:space="preserve">On the summary page, click </w:t>
      </w:r>
      <w:r w:rsidRPr="0005257E">
        <w:rPr>
          <w:b/>
        </w:rPr>
        <w:t>Close</w:t>
      </w:r>
      <w:r>
        <w:t>.</w:t>
      </w:r>
    </w:p>
    <w:p w:rsidR="001C718B" w:rsidRDefault="001C718B" w:rsidP="001C718B">
      <w:pPr>
        <w:pStyle w:val="Heading4"/>
      </w:pPr>
      <w:r>
        <w:t xml:space="preserve">Now the </w:t>
      </w:r>
      <w:r w:rsidRPr="0005257E">
        <w:rPr>
          <w:b/>
        </w:rPr>
        <w:t>Contact Selector</w:t>
      </w:r>
      <w:r>
        <w:t xml:space="preserve"> should be visible in the </w:t>
      </w:r>
      <w:r w:rsidRPr="0005257E">
        <w:rPr>
          <w:b/>
        </w:rPr>
        <w:t xml:space="preserve">Add or Remove Custom Controls </w:t>
      </w:r>
      <w:r>
        <w:t xml:space="preserve">dialog.  Close the dialog when </w:t>
      </w:r>
      <w:r w:rsidR="0076610D">
        <w:t>you are</w:t>
      </w:r>
      <w:r>
        <w:t xml:space="preserve"> done.</w:t>
      </w:r>
    </w:p>
    <w:p w:rsidR="001C718B" w:rsidRDefault="001C718B" w:rsidP="00E84A05">
      <w:pPr>
        <w:pStyle w:val="Heading5"/>
        <w:jc w:val="center"/>
      </w:pPr>
      <w:r>
        <w:rPr>
          <w:i w:val="0"/>
          <w:noProof/>
        </w:rPr>
        <w:drawing>
          <wp:inline distT="0" distB="0" distL="0" distR="0">
            <wp:extent cx="2152650" cy="1623214"/>
            <wp:effectExtent l="190500" t="152400" r="171450" b="129386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23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18B" w:rsidRDefault="001C718B" w:rsidP="005D048C">
      <w:pPr>
        <w:pStyle w:val="Heading3"/>
      </w:pPr>
      <w:r>
        <w:lastRenderedPageBreak/>
        <w:t xml:space="preserve">Add a </w:t>
      </w:r>
      <w:r w:rsidRPr="0005257E">
        <w:rPr>
          <w:b/>
        </w:rPr>
        <w:t>Contact Selector</w:t>
      </w:r>
      <w:r>
        <w:t xml:space="preserve"> to the form and bind it to the data source.</w:t>
      </w:r>
    </w:p>
    <w:p w:rsidR="001C718B" w:rsidRDefault="001C718B" w:rsidP="001C718B">
      <w:pPr>
        <w:pStyle w:val="Heading4"/>
      </w:pPr>
      <w:r>
        <w:t xml:space="preserve">Drag a </w:t>
      </w:r>
      <w:r w:rsidRPr="0005257E">
        <w:rPr>
          <w:b/>
        </w:rPr>
        <w:t>Contact Selector</w:t>
      </w:r>
      <w:r>
        <w:t xml:space="preserve"> from the </w:t>
      </w:r>
      <w:r w:rsidRPr="0005257E">
        <w:rPr>
          <w:b/>
        </w:rPr>
        <w:t>Controls</w:t>
      </w:r>
      <w:r>
        <w:t xml:space="preserve"> task pane onto the design surface.</w:t>
      </w:r>
    </w:p>
    <w:p w:rsidR="001C718B" w:rsidRDefault="001C718B" w:rsidP="001C718B">
      <w:pPr>
        <w:pStyle w:val="Heading4"/>
      </w:pPr>
      <w:r>
        <w:t xml:space="preserve">Switch to the </w:t>
      </w:r>
      <w:r w:rsidRPr="0005257E">
        <w:rPr>
          <w:b/>
        </w:rPr>
        <w:t>Data Source</w:t>
      </w:r>
      <w:r>
        <w:t xml:space="preserve"> view using the drop down menu at the top of the task pane.</w:t>
      </w:r>
    </w:p>
    <w:p w:rsidR="001C718B" w:rsidRDefault="001C718B" w:rsidP="001C718B">
      <w:pPr>
        <w:pStyle w:val="Heading5"/>
      </w:pPr>
      <w:r>
        <w:t xml:space="preserve">Notice the </w:t>
      </w:r>
      <w:r w:rsidRPr="0005257E">
        <w:rPr>
          <w:b/>
        </w:rPr>
        <w:t>Contact Selector</w:t>
      </w:r>
      <w:r>
        <w:t xml:space="preserve"> control has already created a new group named </w:t>
      </w:r>
      <w:r w:rsidRPr="0005257E">
        <w:rPr>
          <w:b/>
        </w:rPr>
        <w:t>group1</w:t>
      </w:r>
      <w:r>
        <w:t>.</w:t>
      </w:r>
    </w:p>
    <w:p w:rsidR="001C718B" w:rsidRDefault="001C718B" w:rsidP="001C718B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137917" cy="2390775"/>
            <wp:effectExtent l="190500" t="152400" r="176533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17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18B" w:rsidRDefault="001C718B" w:rsidP="001C718B">
      <w:pPr>
        <w:pStyle w:val="Heading4"/>
      </w:pPr>
      <w:r>
        <w:t xml:space="preserve">Rename the </w:t>
      </w:r>
      <w:r w:rsidRPr="0005257E">
        <w:rPr>
          <w:b/>
        </w:rPr>
        <w:t>myFields</w:t>
      </w:r>
      <w:r>
        <w:t xml:space="preserve"> and </w:t>
      </w:r>
      <w:r w:rsidRPr="0005257E">
        <w:rPr>
          <w:b/>
        </w:rPr>
        <w:t>group1</w:t>
      </w:r>
      <w:r>
        <w:t xml:space="preserve"> groups to </w:t>
      </w:r>
      <w:r w:rsidRPr="0005257E">
        <w:rPr>
          <w:b/>
        </w:rPr>
        <w:t>AssocInitData</w:t>
      </w:r>
      <w:r>
        <w:t xml:space="preserve"> and </w:t>
      </w:r>
      <w:r w:rsidRPr="0005257E">
        <w:rPr>
          <w:b/>
        </w:rPr>
        <w:t>Approvers</w:t>
      </w:r>
      <w:r>
        <w:t>.</w:t>
      </w:r>
    </w:p>
    <w:p w:rsidR="001C718B" w:rsidRDefault="001C718B" w:rsidP="001C718B">
      <w:pPr>
        <w:pStyle w:val="Heading5"/>
      </w:pPr>
      <w:r>
        <w:t xml:space="preserve">Right click </w:t>
      </w:r>
      <w:r w:rsidRPr="0005257E">
        <w:rPr>
          <w:b/>
        </w:rPr>
        <w:t>myFields</w:t>
      </w:r>
      <w:r>
        <w:t xml:space="preserve"> and select </w:t>
      </w:r>
      <w:r w:rsidRPr="00B70DFB">
        <w:rPr>
          <w:b/>
        </w:rPr>
        <w:t>Properties</w:t>
      </w:r>
      <w:r>
        <w:t>.</w:t>
      </w:r>
    </w:p>
    <w:p w:rsidR="001C718B" w:rsidRDefault="001C718B" w:rsidP="001C718B">
      <w:pPr>
        <w:pStyle w:val="Heading5"/>
      </w:pPr>
      <w:r>
        <w:t xml:space="preserve">In the </w:t>
      </w:r>
      <w:r w:rsidRPr="0005257E">
        <w:rPr>
          <w:b/>
        </w:rPr>
        <w:t>Field or Group Properties</w:t>
      </w:r>
      <w:r>
        <w:t xml:space="preserve"> dialog, change the name to </w:t>
      </w:r>
      <w:r w:rsidRPr="0005257E">
        <w:rPr>
          <w:b/>
        </w:rPr>
        <w:t>AssocInitData</w:t>
      </w:r>
      <w:r>
        <w:t>.</w:t>
      </w:r>
    </w:p>
    <w:p w:rsidR="001C718B" w:rsidRDefault="001C718B" w:rsidP="001C718B">
      <w:pPr>
        <w:pStyle w:val="Heading5"/>
      </w:pPr>
      <w:r>
        <w:t xml:space="preserve">Click </w:t>
      </w:r>
      <w:r w:rsidRPr="0005257E">
        <w:rPr>
          <w:b/>
        </w:rPr>
        <w:t>OK</w:t>
      </w:r>
      <w:r>
        <w:t xml:space="preserve"> to close the dialog.</w:t>
      </w:r>
    </w:p>
    <w:p w:rsidR="001C718B" w:rsidRDefault="001C718B" w:rsidP="001C718B">
      <w:pPr>
        <w:pStyle w:val="Heading5"/>
      </w:pPr>
      <w:r>
        <w:t xml:space="preserve">Repeat to change </w:t>
      </w:r>
      <w:r w:rsidRPr="0005257E">
        <w:rPr>
          <w:b/>
        </w:rPr>
        <w:t>group1</w:t>
      </w:r>
      <w:r>
        <w:t xml:space="preserve"> to </w:t>
      </w:r>
      <w:r w:rsidRPr="0005257E">
        <w:rPr>
          <w:b/>
        </w:rPr>
        <w:t>Approvers</w:t>
      </w:r>
      <w:r>
        <w:t>.</w:t>
      </w:r>
    </w:p>
    <w:p w:rsidR="00834630" w:rsidRDefault="00834630" w:rsidP="0083463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485900" cy="688777"/>
            <wp:effectExtent l="190500" t="152400" r="171450" b="130373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88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630" w:rsidRDefault="00834630" w:rsidP="00834630">
      <w:pPr>
        <w:pStyle w:val="Heading4"/>
      </w:pPr>
      <w:r>
        <w:t xml:space="preserve">Add a </w:t>
      </w:r>
      <w:r w:rsidRPr="00834630">
        <w:rPr>
          <w:b/>
        </w:rPr>
        <w:t>Person</w:t>
      </w:r>
      <w:r>
        <w:t xml:space="preserve"> repeating group as a child of the </w:t>
      </w:r>
      <w:r w:rsidRPr="00834630">
        <w:rPr>
          <w:b/>
        </w:rPr>
        <w:t>Approvers</w:t>
      </w:r>
      <w:r>
        <w:rPr>
          <w:b/>
        </w:rPr>
        <w:t xml:space="preserve"> </w:t>
      </w:r>
      <w:r w:rsidRPr="00834630">
        <w:t>group.</w:t>
      </w:r>
    </w:p>
    <w:p w:rsidR="00834630" w:rsidRDefault="00834630" w:rsidP="00834630">
      <w:pPr>
        <w:pStyle w:val="Heading5"/>
      </w:pPr>
      <w:r>
        <w:t xml:space="preserve">Right click the </w:t>
      </w:r>
      <w:r w:rsidRPr="00834630">
        <w:rPr>
          <w:b/>
        </w:rPr>
        <w:t>Approvers</w:t>
      </w:r>
      <w:r>
        <w:t xml:space="preserve"> group and select </w:t>
      </w:r>
      <w:r w:rsidRPr="00834630">
        <w:rPr>
          <w:b/>
        </w:rPr>
        <w:t>Add</w:t>
      </w:r>
      <w:r>
        <w:t>.</w:t>
      </w:r>
    </w:p>
    <w:p w:rsidR="00834630" w:rsidRDefault="00834630" w:rsidP="00834630">
      <w:pPr>
        <w:pStyle w:val="Heading5"/>
      </w:pPr>
      <w:r>
        <w:t xml:space="preserve">In the </w:t>
      </w:r>
      <w:r w:rsidRPr="00834630">
        <w:rPr>
          <w:b/>
        </w:rPr>
        <w:t>Add Field or Group</w:t>
      </w:r>
      <w:r>
        <w:t xml:space="preserve"> dialog, enter a name of </w:t>
      </w:r>
      <w:r w:rsidRPr="00834630">
        <w:rPr>
          <w:b/>
        </w:rPr>
        <w:t>Person</w:t>
      </w:r>
      <w:r>
        <w:t>.</w:t>
      </w:r>
    </w:p>
    <w:p w:rsidR="00834630" w:rsidRDefault="00834630" w:rsidP="00834630">
      <w:pPr>
        <w:pStyle w:val="Heading5"/>
      </w:pPr>
      <w:r>
        <w:t xml:space="preserve">Change the </w:t>
      </w:r>
      <w:r w:rsidRPr="00834630">
        <w:rPr>
          <w:b/>
        </w:rPr>
        <w:t>Type</w:t>
      </w:r>
      <w:r>
        <w:t xml:space="preserve"> to </w:t>
      </w:r>
      <w:r w:rsidRPr="00834630">
        <w:rPr>
          <w:b/>
        </w:rPr>
        <w:t>Group</w:t>
      </w:r>
      <w:r>
        <w:t>.</w:t>
      </w:r>
    </w:p>
    <w:p w:rsidR="00834630" w:rsidRDefault="00834630" w:rsidP="00834630">
      <w:pPr>
        <w:pStyle w:val="Heading5"/>
      </w:pPr>
      <w:r>
        <w:t xml:space="preserve">Check the </w:t>
      </w:r>
      <w:r w:rsidRPr="00834630">
        <w:rPr>
          <w:b/>
        </w:rPr>
        <w:t>Repeating</w:t>
      </w:r>
      <w:r>
        <w:t xml:space="preserve"> checkbox.</w:t>
      </w:r>
    </w:p>
    <w:p w:rsidR="00834630" w:rsidRDefault="00834630" w:rsidP="00834630">
      <w:pPr>
        <w:pStyle w:val="Heading5"/>
      </w:pPr>
      <w:r>
        <w:t xml:space="preserve">Click </w:t>
      </w:r>
      <w:r w:rsidRPr="00834630">
        <w:rPr>
          <w:b/>
        </w:rPr>
        <w:t>OK</w:t>
      </w:r>
      <w:r>
        <w:t xml:space="preserve"> to create the new group.</w:t>
      </w:r>
    </w:p>
    <w:p w:rsidR="00834630" w:rsidRDefault="00834630" w:rsidP="0083463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962150" cy="1416779"/>
            <wp:effectExtent l="190500" t="152400" r="171450" b="12627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6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630" w:rsidRDefault="00834630" w:rsidP="00834630">
      <w:pPr>
        <w:pStyle w:val="Heading4"/>
      </w:pPr>
      <w:r>
        <w:lastRenderedPageBreak/>
        <w:t xml:space="preserve">Add three more string fields named </w:t>
      </w:r>
      <w:r w:rsidRPr="00834630">
        <w:rPr>
          <w:b/>
        </w:rPr>
        <w:t>DisplayName</w:t>
      </w:r>
      <w:r>
        <w:t xml:space="preserve">, </w:t>
      </w:r>
      <w:r w:rsidRPr="00834630">
        <w:rPr>
          <w:b/>
        </w:rPr>
        <w:t>AccountId</w:t>
      </w:r>
      <w:r>
        <w:t xml:space="preserve">, </w:t>
      </w:r>
      <w:r w:rsidRPr="00834630">
        <w:rPr>
          <w:b/>
        </w:rPr>
        <w:t>AccountType</w:t>
      </w:r>
      <w:r>
        <w:t xml:space="preserve"> as children of the </w:t>
      </w:r>
      <w:r w:rsidRPr="00834630">
        <w:rPr>
          <w:b/>
        </w:rPr>
        <w:t>Person</w:t>
      </w:r>
      <w:r>
        <w:t xml:space="preserve"> group.</w:t>
      </w:r>
    </w:p>
    <w:p w:rsidR="00834630" w:rsidRDefault="00834630" w:rsidP="00834630">
      <w:pPr>
        <w:pStyle w:val="Heading5"/>
      </w:pPr>
      <w:r>
        <w:t xml:space="preserve">Right click the </w:t>
      </w:r>
      <w:r w:rsidRPr="00834630">
        <w:rPr>
          <w:b/>
        </w:rPr>
        <w:t>Person</w:t>
      </w:r>
      <w:r>
        <w:t xml:space="preserve"> group and </w:t>
      </w:r>
      <w:r w:rsidR="0076610D">
        <w:t>click</w:t>
      </w:r>
      <w:r>
        <w:t xml:space="preserve"> </w:t>
      </w:r>
      <w:r w:rsidRPr="00834630">
        <w:rPr>
          <w:b/>
        </w:rPr>
        <w:t>Add</w:t>
      </w:r>
      <w:r>
        <w:t>.</w:t>
      </w:r>
    </w:p>
    <w:p w:rsidR="00834630" w:rsidRDefault="00834630" w:rsidP="00834630">
      <w:pPr>
        <w:pStyle w:val="Heading5"/>
      </w:pPr>
      <w:r>
        <w:t xml:space="preserve">In the </w:t>
      </w:r>
      <w:r w:rsidRPr="00834630">
        <w:rPr>
          <w:b/>
        </w:rPr>
        <w:t>Add Field or Group</w:t>
      </w:r>
      <w:r>
        <w:t xml:space="preserve"> dialog, enter a name of </w:t>
      </w:r>
      <w:r w:rsidRPr="00834630">
        <w:rPr>
          <w:b/>
        </w:rPr>
        <w:t>DisplayName</w:t>
      </w:r>
      <w:r>
        <w:t>.</w:t>
      </w:r>
    </w:p>
    <w:p w:rsidR="00834630" w:rsidRDefault="00834630" w:rsidP="00834630">
      <w:pPr>
        <w:pStyle w:val="Heading5"/>
      </w:pPr>
      <w:r>
        <w:t xml:space="preserve">Verify the </w:t>
      </w:r>
      <w:r w:rsidRPr="00834630">
        <w:rPr>
          <w:b/>
        </w:rPr>
        <w:t>Data</w:t>
      </w:r>
      <w:r>
        <w:t xml:space="preserve"> </w:t>
      </w:r>
      <w:r w:rsidRPr="00834630">
        <w:rPr>
          <w:b/>
        </w:rPr>
        <w:t>type</w:t>
      </w:r>
      <w:r>
        <w:t xml:space="preserve"> is </w:t>
      </w:r>
      <w:r w:rsidRPr="00834630">
        <w:rPr>
          <w:b/>
        </w:rPr>
        <w:t>string</w:t>
      </w:r>
      <w:r>
        <w:t>.</w:t>
      </w:r>
    </w:p>
    <w:p w:rsidR="00834630" w:rsidRDefault="00834630" w:rsidP="00834630">
      <w:pPr>
        <w:pStyle w:val="Heading5"/>
      </w:pPr>
      <w:r>
        <w:t xml:space="preserve">Click </w:t>
      </w:r>
      <w:r w:rsidRPr="00834630">
        <w:rPr>
          <w:b/>
        </w:rPr>
        <w:t>OK</w:t>
      </w:r>
      <w:r>
        <w:t xml:space="preserve"> to create the new field.</w:t>
      </w:r>
    </w:p>
    <w:p w:rsidR="00834630" w:rsidRDefault="00834630" w:rsidP="00834630">
      <w:pPr>
        <w:pStyle w:val="Heading5"/>
      </w:pPr>
      <w:r>
        <w:t xml:space="preserve">Repeat the above steps for </w:t>
      </w:r>
      <w:r w:rsidRPr="00834630">
        <w:rPr>
          <w:b/>
        </w:rPr>
        <w:t>AccountId</w:t>
      </w:r>
      <w:r>
        <w:t xml:space="preserve"> and </w:t>
      </w:r>
      <w:r w:rsidRPr="00834630">
        <w:rPr>
          <w:b/>
        </w:rPr>
        <w:t>AccountType</w:t>
      </w:r>
      <w:r>
        <w:t>.</w:t>
      </w:r>
    </w:p>
    <w:p w:rsidR="00834630" w:rsidRDefault="00834630" w:rsidP="0083463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438275" cy="1664182"/>
            <wp:effectExtent l="190500" t="152400" r="180975" b="12651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64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F56" w:rsidRDefault="00C66F56" w:rsidP="005D048C">
      <w:pPr>
        <w:pStyle w:val="Heading3"/>
      </w:pPr>
      <w:r>
        <w:t xml:space="preserve">Add a </w:t>
      </w:r>
      <w:r w:rsidRPr="00B70DFB">
        <w:rPr>
          <w:b/>
        </w:rPr>
        <w:t>Text Box</w:t>
      </w:r>
      <w:r>
        <w:t xml:space="preserve"> control to the form to be used to enter any instructions to the approver.</w:t>
      </w:r>
    </w:p>
    <w:p w:rsidR="00C66F56" w:rsidRDefault="00834630" w:rsidP="005D048C">
      <w:pPr>
        <w:pStyle w:val="Heading4"/>
      </w:pPr>
      <w:r>
        <w:t xml:space="preserve">Add an </w:t>
      </w:r>
      <w:r w:rsidRPr="00B70DFB">
        <w:rPr>
          <w:b/>
        </w:rPr>
        <w:t>Instructions</w:t>
      </w:r>
      <w:r>
        <w:t xml:space="preserve"> field to the </w:t>
      </w:r>
      <w:r w:rsidRPr="00834630">
        <w:rPr>
          <w:b/>
        </w:rPr>
        <w:t>AssocInitData</w:t>
      </w:r>
      <w:r>
        <w:t xml:space="preserve"> group.</w:t>
      </w:r>
    </w:p>
    <w:p w:rsidR="00834630" w:rsidRDefault="00834630" w:rsidP="00834630">
      <w:pPr>
        <w:pStyle w:val="Heading5"/>
      </w:pPr>
      <w:r>
        <w:t xml:space="preserve">In the </w:t>
      </w:r>
      <w:r w:rsidRPr="00834630">
        <w:rPr>
          <w:b/>
        </w:rPr>
        <w:t>Data Source</w:t>
      </w:r>
      <w:r>
        <w:t xml:space="preserve"> task pane, right click the </w:t>
      </w:r>
      <w:r w:rsidRPr="00834630">
        <w:rPr>
          <w:b/>
        </w:rPr>
        <w:t>AssocInit</w:t>
      </w:r>
      <w:r>
        <w:rPr>
          <w:b/>
        </w:rPr>
        <w:t>Data</w:t>
      </w:r>
      <w:r>
        <w:t xml:space="preserve"> group and select </w:t>
      </w:r>
      <w:r w:rsidRPr="00834630">
        <w:rPr>
          <w:b/>
        </w:rPr>
        <w:t>Add</w:t>
      </w:r>
      <w:r>
        <w:t>.</w:t>
      </w:r>
    </w:p>
    <w:p w:rsidR="00834630" w:rsidRDefault="00834630" w:rsidP="00834630">
      <w:pPr>
        <w:pStyle w:val="Heading5"/>
      </w:pPr>
      <w:r>
        <w:t xml:space="preserve">In the </w:t>
      </w:r>
      <w:r w:rsidRPr="00834630">
        <w:rPr>
          <w:b/>
        </w:rPr>
        <w:t>Add Field or Group</w:t>
      </w:r>
      <w:r>
        <w:t xml:space="preserve"> dialog, enter a name of </w:t>
      </w:r>
      <w:r w:rsidRPr="00834630">
        <w:rPr>
          <w:b/>
        </w:rPr>
        <w:t>Instructions</w:t>
      </w:r>
    </w:p>
    <w:p w:rsidR="00834630" w:rsidRDefault="00834630" w:rsidP="00834630">
      <w:pPr>
        <w:pStyle w:val="Heading5"/>
      </w:pPr>
      <w:r>
        <w:t xml:space="preserve">Verify the </w:t>
      </w:r>
      <w:r w:rsidRPr="00834630">
        <w:rPr>
          <w:b/>
        </w:rPr>
        <w:t>Data type</w:t>
      </w:r>
      <w:r>
        <w:t xml:space="preserve"> is </w:t>
      </w:r>
      <w:r w:rsidRPr="00834630">
        <w:rPr>
          <w:b/>
        </w:rPr>
        <w:t>string</w:t>
      </w:r>
      <w:r>
        <w:t>.</w:t>
      </w:r>
    </w:p>
    <w:p w:rsidR="00834630" w:rsidRDefault="00834630" w:rsidP="00834630">
      <w:pPr>
        <w:pStyle w:val="Heading5"/>
      </w:pPr>
      <w:r>
        <w:t xml:space="preserve">Click </w:t>
      </w:r>
      <w:r w:rsidRPr="00834630">
        <w:rPr>
          <w:b/>
        </w:rPr>
        <w:t>OK</w:t>
      </w:r>
      <w:r>
        <w:t xml:space="preserve"> to create the new field.</w:t>
      </w:r>
    </w:p>
    <w:p w:rsidR="00C66F56" w:rsidRDefault="00834630" w:rsidP="005D048C">
      <w:pPr>
        <w:pStyle w:val="Heading4"/>
      </w:pPr>
      <w:r>
        <w:t xml:space="preserve">Drag the </w:t>
      </w:r>
      <w:r w:rsidRPr="00834630">
        <w:rPr>
          <w:b/>
        </w:rPr>
        <w:t>Instructions</w:t>
      </w:r>
      <w:r>
        <w:t xml:space="preserve"> field onto the design canvas to create a new text box.</w:t>
      </w:r>
    </w:p>
    <w:p w:rsidR="00834630" w:rsidRDefault="00834630" w:rsidP="0083463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90975" cy="3146468"/>
            <wp:effectExtent l="190500" t="152400" r="180975" b="130132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46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F56" w:rsidRDefault="00C66F56" w:rsidP="005D048C">
      <w:pPr>
        <w:pStyle w:val="Heading3"/>
      </w:pPr>
      <w:r>
        <w:lastRenderedPageBreak/>
        <w:t xml:space="preserve">Add two buttons to the page for the </w:t>
      </w:r>
      <w:r w:rsidRPr="00B70DFB">
        <w:rPr>
          <w:b/>
        </w:rPr>
        <w:t>OK</w:t>
      </w:r>
      <w:r>
        <w:t xml:space="preserve"> and </w:t>
      </w:r>
      <w:r w:rsidRPr="00B70DFB">
        <w:rPr>
          <w:b/>
        </w:rPr>
        <w:t>Cancel</w:t>
      </w:r>
      <w:r>
        <w:t xml:space="preserve"> operations.</w:t>
      </w:r>
    </w:p>
    <w:p w:rsidR="00C66F56" w:rsidRDefault="00DD4701" w:rsidP="005D048C">
      <w:pPr>
        <w:pStyle w:val="Heading4"/>
      </w:pPr>
      <w:r>
        <w:t xml:space="preserve">Switch to the </w:t>
      </w:r>
      <w:r w:rsidRPr="00DD4701">
        <w:rPr>
          <w:b/>
        </w:rPr>
        <w:t>Controls</w:t>
      </w:r>
      <w:r>
        <w:t xml:space="preserve"> task pane and drag two button controls onto the design canvas.</w:t>
      </w:r>
    </w:p>
    <w:p w:rsidR="00DD4701" w:rsidRDefault="00DD4701" w:rsidP="005D048C">
      <w:pPr>
        <w:pStyle w:val="Heading4"/>
      </w:pPr>
      <w:r>
        <w:t xml:space="preserve">Change the name of one button to </w:t>
      </w:r>
      <w:r w:rsidRPr="00DD4701">
        <w:rPr>
          <w:b/>
        </w:rPr>
        <w:t>OK</w:t>
      </w:r>
      <w:r>
        <w:t>.</w:t>
      </w:r>
    </w:p>
    <w:p w:rsidR="00DD4701" w:rsidRDefault="00DD4701" w:rsidP="00DD4701">
      <w:pPr>
        <w:pStyle w:val="Heading5"/>
      </w:pPr>
      <w:r>
        <w:t xml:space="preserve">Right click the button and select </w:t>
      </w:r>
      <w:r w:rsidRPr="00DD4701">
        <w:rPr>
          <w:b/>
        </w:rPr>
        <w:t>Button Properties</w:t>
      </w:r>
      <w:r>
        <w:t>.</w:t>
      </w:r>
    </w:p>
    <w:p w:rsidR="00DD4701" w:rsidRDefault="00DD4701" w:rsidP="00DD4701">
      <w:pPr>
        <w:pStyle w:val="Heading5"/>
      </w:pPr>
      <w:r>
        <w:t xml:space="preserve">In the </w:t>
      </w:r>
      <w:r w:rsidRPr="00DD4701">
        <w:rPr>
          <w:b/>
        </w:rPr>
        <w:t>Button Properties</w:t>
      </w:r>
      <w:r>
        <w:t xml:space="preserve"> dialog, change the </w:t>
      </w:r>
      <w:r w:rsidRPr="00DD4701">
        <w:rPr>
          <w:b/>
        </w:rPr>
        <w:t>Label</w:t>
      </w:r>
      <w:r>
        <w:t xml:space="preserve"> value to </w:t>
      </w:r>
      <w:r w:rsidRPr="00DD4701">
        <w:rPr>
          <w:b/>
        </w:rPr>
        <w:t>OK</w:t>
      </w:r>
      <w:r>
        <w:t>.</w:t>
      </w:r>
    </w:p>
    <w:p w:rsidR="00DD4701" w:rsidRDefault="00DD4701" w:rsidP="00DD4701">
      <w:pPr>
        <w:pStyle w:val="Heading5"/>
      </w:pPr>
      <w:r>
        <w:t xml:space="preserve">Click </w:t>
      </w:r>
      <w:r w:rsidRPr="00DD4701">
        <w:rPr>
          <w:b/>
        </w:rPr>
        <w:t>OK</w:t>
      </w:r>
      <w:r>
        <w:t xml:space="preserve"> to close the dialog.</w:t>
      </w:r>
    </w:p>
    <w:p w:rsidR="00DD4701" w:rsidRDefault="00DD4701" w:rsidP="00DD4701">
      <w:pPr>
        <w:pStyle w:val="Heading4"/>
      </w:pPr>
      <w:r>
        <w:t xml:space="preserve">Change the name of the other button to </w:t>
      </w:r>
      <w:r w:rsidRPr="00DD4701">
        <w:rPr>
          <w:b/>
        </w:rPr>
        <w:t>Cancel</w:t>
      </w:r>
      <w:r>
        <w:t>.</w:t>
      </w:r>
    </w:p>
    <w:p w:rsidR="00DD4701" w:rsidRDefault="00DD4701" w:rsidP="00DD4701">
      <w:pPr>
        <w:pStyle w:val="Heading5"/>
      </w:pPr>
      <w:r>
        <w:t xml:space="preserve">Right click the button and select </w:t>
      </w:r>
      <w:r w:rsidRPr="00DD4701">
        <w:rPr>
          <w:b/>
        </w:rPr>
        <w:t>Button Properties</w:t>
      </w:r>
      <w:r>
        <w:t>.</w:t>
      </w:r>
    </w:p>
    <w:p w:rsidR="00DD4701" w:rsidRDefault="00DD4701" w:rsidP="00DD4701">
      <w:pPr>
        <w:pStyle w:val="Heading5"/>
      </w:pPr>
      <w:r>
        <w:t xml:space="preserve">In the </w:t>
      </w:r>
      <w:r w:rsidRPr="00DD4701">
        <w:rPr>
          <w:b/>
        </w:rPr>
        <w:t>Button Properties</w:t>
      </w:r>
      <w:r>
        <w:t xml:space="preserve"> dialog, change the </w:t>
      </w:r>
      <w:r w:rsidRPr="00DD4701">
        <w:rPr>
          <w:b/>
        </w:rPr>
        <w:t>Label</w:t>
      </w:r>
      <w:r>
        <w:t xml:space="preserve"> value to </w:t>
      </w:r>
      <w:r w:rsidRPr="00DD4701">
        <w:rPr>
          <w:b/>
        </w:rPr>
        <w:t>Cancel</w:t>
      </w:r>
      <w:r>
        <w:t>.</w:t>
      </w:r>
    </w:p>
    <w:p w:rsidR="00DD4701" w:rsidRDefault="00DD4701" w:rsidP="00DD4701">
      <w:pPr>
        <w:pStyle w:val="Heading5"/>
      </w:pPr>
      <w:r>
        <w:t xml:space="preserve">Click </w:t>
      </w:r>
      <w:r w:rsidRPr="00DD4701">
        <w:rPr>
          <w:b/>
        </w:rPr>
        <w:t>OK</w:t>
      </w:r>
      <w:r>
        <w:t xml:space="preserve"> to close the dialog.</w:t>
      </w:r>
    </w:p>
    <w:p w:rsidR="00DD4701" w:rsidRDefault="00DD4701" w:rsidP="00DD470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971800" cy="1085850"/>
            <wp:effectExtent l="190500" t="152400" r="171450" b="133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F56" w:rsidRDefault="00C66F56" w:rsidP="005D048C">
      <w:pPr>
        <w:pStyle w:val="Heading3"/>
      </w:pPr>
      <w:r>
        <w:t xml:space="preserve">Define rules for the </w:t>
      </w:r>
      <w:r w:rsidRPr="0005257E">
        <w:rPr>
          <w:b/>
        </w:rPr>
        <w:t>Cancel</w:t>
      </w:r>
      <w:r>
        <w:t xml:space="preserve"> button that will cause it to close the form.</w:t>
      </w:r>
    </w:p>
    <w:p w:rsidR="00DD4701" w:rsidRDefault="00DD4701" w:rsidP="005D048C">
      <w:pPr>
        <w:pStyle w:val="Heading4"/>
      </w:pPr>
      <w:r>
        <w:t xml:space="preserve">Open the </w:t>
      </w:r>
      <w:r w:rsidRPr="0005257E">
        <w:rPr>
          <w:b/>
        </w:rPr>
        <w:t>Rules</w:t>
      </w:r>
      <w:r>
        <w:t xml:space="preserve"> dialog to manage the rules that will execute when the button is clicked.</w:t>
      </w:r>
    </w:p>
    <w:p w:rsidR="00DD4701" w:rsidRDefault="00DD4701" w:rsidP="00DD4701">
      <w:pPr>
        <w:pStyle w:val="Heading5"/>
      </w:pPr>
      <w:r>
        <w:t xml:space="preserve">Right click the cancel button and select </w:t>
      </w:r>
      <w:r w:rsidRPr="0005257E">
        <w:rPr>
          <w:b/>
        </w:rPr>
        <w:t>Button Properties</w:t>
      </w:r>
      <w:r>
        <w:t>.</w:t>
      </w:r>
    </w:p>
    <w:p w:rsidR="00DD4701" w:rsidRDefault="00DD4701" w:rsidP="00DD4701">
      <w:pPr>
        <w:pStyle w:val="Heading5"/>
      </w:pPr>
      <w:r>
        <w:t xml:space="preserve">Click the </w:t>
      </w:r>
      <w:r w:rsidRPr="0005257E">
        <w:rPr>
          <w:b/>
        </w:rPr>
        <w:t>Rules</w:t>
      </w:r>
      <w:r>
        <w:t xml:space="preserve"> button to open the </w:t>
      </w:r>
      <w:r w:rsidRPr="0005257E">
        <w:rPr>
          <w:b/>
        </w:rPr>
        <w:t>Rules</w:t>
      </w:r>
      <w:r>
        <w:t xml:space="preserve"> dialog.</w:t>
      </w:r>
    </w:p>
    <w:p w:rsidR="00DD4701" w:rsidRDefault="00DD4701" w:rsidP="005D048C">
      <w:pPr>
        <w:pStyle w:val="Heading4"/>
      </w:pPr>
      <w:r>
        <w:t xml:space="preserve">Add a new rule named </w:t>
      </w:r>
      <w:r w:rsidRPr="00DD4701">
        <w:rPr>
          <w:b/>
        </w:rPr>
        <w:t>Close Form</w:t>
      </w:r>
      <w:r>
        <w:t xml:space="preserve"> that will be executed when the button is clicked.</w:t>
      </w:r>
    </w:p>
    <w:p w:rsidR="00DD4701" w:rsidRDefault="00DD4701" w:rsidP="00DD4701">
      <w:pPr>
        <w:pStyle w:val="Heading5"/>
      </w:pPr>
      <w:r>
        <w:t xml:space="preserve">Click the </w:t>
      </w:r>
      <w:r w:rsidRPr="00B70DFB">
        <w:rPr>
          <w:b/>
        </w:rPr>
        <w:t xml:space="preserve">Add </w:t>
      </w:r>
      <w:r>
        <w:t>button to add a new rule.</w:t>
      </w:r>
    </w:p>
    <w:p w:rsidR="00DD4701" w:rsidRDefault="00DD4701" w:rsidP="00DD4701">
      <w:pPr>
        <w:pStyle w:val="Heading5"/>
      </w:pPr>
      <w:r>
        <w:t xml:space="preserve">Change the </w:t>
      </w:r>
      <w:r w:rsidRPr="0005257E">
        <w:rPr>
          <w:b/>
        </w:rPr>
        <w:t>Name</w:t>
      </w:r>
      <w:r>
        <w:t xml:space="preserve"> property in the </w:t>
      </w:r>
      <w:r w:rsidRPr="0005257E">
        <w:rPr>
          <w:b/>
        </w:rPr>
        <w:t>Rule</w:t>
      </w:r>
      <w:r>
        <w:t xml:space="preserve"> dialog to </w:t>
      </w:r>
      <w:r w:rsidRPr="0005257E">
        <w:rPr>
          <w:b/>
        </w:rPr>
        <w:t>Close Form</w:t>
      </w:r>
      <w:r>
        <w:t>.</w:t>
      </w:r>
    </w:p>
    <w:p w:rsidR="00DD4701" w:rsidRDefault="00DD4701" w:rsidP="00DD4701">
      <w:pPr>
        <w:pStyle w:val="Heading4"/>
      </w:pPr>
      <w:r>
        <w:t>Add a close form action that will close the current form.</w:t>
      </w:r>
    </w:p>
    <w:p w:rsidR="00DD4701" w:rsidRDefault="00DD4701" w:rsidP="00DD470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DD4701" w:rsidRDefault="00DD4701" w:rsidP="00DD470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Close</w:t>
      </w:r>
      <w:r>
        <w:t xml:space="preserve"> </w:t>
      </w:r>
      <w:r w:rsidRPr="0005257E">
        <w:rPr>
          <w:b/>
        </w:rPr>
        <w:t>the form</w:t>
      </w:r>
    </w:p>
    <w:p w:rsidR="00DD4701" w:rsidRDefault="00DD4701" w:rsidP="00DD4701">
      <w:pPr>
        <w:pStyle w:val="Heading5"/>
      </w:pPr>
      <w:r>
        <w:t xml:space="preserve">Click </w:t>
      </w:r>
      <w:r w:rsidRPr="0005257E">
        <w:rPr>
          <w:b/>
        </w:rPr>
        <w:t>OK</w:t>
      </w:r>
      <w:r>
        <w:t xml:space="preserve"> to close the dialog.</w:t>
      </w:r>
    </w:p>
    <w:p w:rsidR="00DD4701" w:rsidRDefault="00DD4701" w:rsidP="00DD470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716793" cy="2076450"/>
            <wp:effectExtent l="190500" t="152400" r="178807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93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701" w:rsidRDefault="00DD4701" w:rsidP="0076610D">
      <w:pPr>
        <w:pStyle w:val="Heading4"/>
      </w:pPr>
      <w:r>
        <w:t>Close all of the open dialogs.</w:t>
      </w:r>
    </w:p>
    <w:p w:rsidR="00C66F56" w:rsidRDefault="00C66F56" w:rsidP="005D048C">
      <w:pPr>
        <w:pStyle w:val="Heading3"/>
      </w:pPr>
      <w:r>
        <w:lastRenderedPageBreak/>
        <w:t xml:space="preserve">Define rules for the </w:t>
      </w:r>
      <w:r w:rsidRPr="0005257E">
        <w:rPr>
          <w:b/>
        </w:rPr>
        <w:t>OK</w:t>
      </w:r>
      <w:r>
        <w:t xml:space="preserve"> button that will cause it to submit and then close the form.</w:t>
      </w:r>
    </w:p>
    <w:p w:rsidR="00DD4701" w:rsidRDefault="00DD4701" w:rsidP="00DD4701">
      <w:pPr>
        <w:pStyle w:val="Heading4"/>
      </w:pPr>
      <w:r>
        <w:t xml:space="preserve">Open the </w:t>
      </w:r>
      <w:r w:rsidRPr="0005257E">
        <w:rPr>
          <w:b/>
        </w:rPr>
        <w:t>Rules</w:t>
      </w:r>
      <w:r>
        <w:t xml:space="preserve"> dialog to manage the rules that will execute when the button is clicked.</w:t>
      </w:r>
    </w:p>
    <w:p w:rsidR="00DD4701" w:rsidRDefault="00DD4701" w:rsidP="00DD4701">
      <w:pPr>
        <w:pStyle w:val="Heading5"/>
      </w:pPr>
      <w:r>
        <w:t xml:space="preserve">Right click the cancel button and select </w:t>
      </w:r>
      <w:r w:rsidRPr="0005257E">
        <w:rPr>
          <w:b/>
        </w:rPr>
        <w:t>Button Properties</w:t>
      </w:r>
      <w:r>
        <w:t>.</w:t>
      </w:r>
    </w:p>
    <w:p w:rsidR="00DD4701" w:rsidRDefault="00DD4701" w:rsidP="00DD4701">
      <w:pPr>
        <w:pStyle w:val="Heading5"/>
      </w:pPr>
      <w:r>
        <w:t xml:space="preserve">Click the </w:t>
      </w:r>
      <w:r w:rsidRPr="0005257E">
        <w:rPr>
          <w:b/>
        </w:rPr>
        <w:t>Rules</w:t>
      </w:r>
      <w:r>
        <w:t xml:space="preserve"> button to open the Ru</w:t>
      </w:r>
      <w:r w:rsidRPr="0005257E">
        <w:rPr>
          <w:b/>
        </w:rPr>
        <w:t>l</w:t>
      </w:r>
      <w:r>
        <w:t>es dialog.</w:t>
      </w:r>
    </w:p>
    <w:p w:rsidR="00DD4701" w:rsidRDefault="00DD4701" w:rsidP="00DD4701">
      <w:pPr>
        <w:pStyle w:val="Heading4"/>
      </w:pPr>
      <w:r>
        <w:t xml:space="preserve">Add a new rule named </w:t>
      </w:r>
      <w:r w:rsidRPr="00DD4701">
        <w:rPr>
          <w:b/>
        </w:rPr>
        <w:t>Submit and</w:t>
      </w:r>
      <w:r>
        <w:t xml:space="preserve"> </w:t>
      </w:r>
      <w:r w:rsidRPr="00DD4701">
        <w:rPr>
          <w:b/>
        </w:rPr>
        <w:t>Close Form</w:t>
      </w:r>
      <w:r>
        <w:t xml:space="preserve"> that will be executed when the button is clicked.</w:t>
      </w:r>
    </w:p>
    <w:p w:rsidR="00DD4701" w:rsidRDefault="00DD4701" w:rsidP="00DD4701">
      <w:pPr>
        <w:pStyle w:val="Heading5"/>
      </w:pPr>
      <w:r>
        <w:t xml:space="preserve">Click the </w:t>
      </w:r>
      <w:r w:rsidRPr="0005257E">
        <w:rPr>
          <w:b/>
        </w:rPr>
        <w:t>Add</w:t>
      </w:r>
      <w:r>
        <w:t xml:space="preserve"> button to add a new rule.</w:t>
      </w:r>
    </w:p>
    <w:p w:rsidR="00DD4701" w:rsidRDefault="00DD4701" w:rsidP="00DD4701">
      <w:pPr>
        <w:pStyle w:val="Heading5"/>
      </w:pPr>
      <w:r>
        <w:t xml:space="preserve">Change the </w:t>
      </w:r>
      <w:r w:rsidRPr="0005257E">
        <w:rPr>
          <w:b/>
        </w:rPr>
        <w:t>Name</w:t>
      </w:r>
      <w:r>
        <w:t xml:space="preserve"> property in the </w:t>
      </w:r>
      <w:r w:rsidRPr="0005257E">
        <w:rPr>
          <w:b/>
        </w:rPr>
        <w:t xml:space="preserve">Rule </w:t>
      </w:r>
      <w:r w:rsidRPr="0005257E">
        <w:t>dialog</w:t>
      </w:r>
      <w:r>
        <w:t xml:space="preserve"> to </w:t>
      </w:r>
      <w:r w:rsidR="00B70DFB" w:rsidRPr="00B70DFB">
        <w:rPr>
          <w:b/>
        </w:rPr>
        <w:t>Submit and</w:t>
      </w:r>
      <w:r w:rsidR="00B70DFB">
        <w:t xml:space="preserve"> </w:t>
      </w:r>
      <w:r w:rsidRPr="0005257E">
        <w:rPr>
          <w:b/>
        </w:rPr>
        <w:t>Close Form</w:t>
      </w:r>
      <w:r>
        <w:t>.</w:t>
      </w:r>
    </w:p>
    <w:p w:rsidR="00DD4701" w:rsidRDefault="00DD4701" w:rsidP="00DD4701">
      <w:pPr>
        <w:pStyle w:val="Heading4"/>
      </w:pPr>
      <w:r>
        <w:t>Add a submit form action that will submit the data to Forms Services.</w:t>
      </w:r>
    </w:p>
    <w:p w:rsidR="00DD4701" w:rsidRDefault="00DD4701" w:rsidP="00DD470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DD4701" w:rsidRDefault="00DD4701" w:rsidP="00DD470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Submit</w:t>
      </w:r>
      <w:r>
        <w:t xml:space="preserve"> </w:t>
      </w:r>
      <w:r w:rsidRPr="0005257E">
        <w:rPr>
          <w:b/>
        </w:rPr>
        <w:t>using a data connection</w:t>
      </w:r>
      <w:r>
        <w:t>.</w:t>
      </w:r>
    </w:p>
    <w:p w:rsidR="00DD4701" w:rsidRDefault="00DD4701" w:rsidP="00DD4701">
      <w:pPr>
        <w:pStyle w:val="Heading5"/>
      </w:pPr>
      <w:r>
        <w:t xml:space="preserve">Click the </w:t>
      </w:r>
      <w:r w:rsidRPr="0005257E">
        <w:rPr>
          <w:b/>
        </w:rPr>
        <w:t>Add</w:t>
      </w:r>
      <w:r>
        <w:t xml:space="preserve"> button to add a new submission data connection.</w:t>
      </w:r>
    </w:p>
    <w:p w:rsidR="00DD4701" w:rsidRDefault="00DD4701" w:rsidP="00DD4701">
      <w:pPr>
        <w:pStyle w:val="Heading5"/>
      </w:pPr>
      <w:r>
        <w:t xml:space="preserve">In the </w:t>
      </w:r>
      <w:r w:rsidRPr="0005257E">
        <w:rPr>
          <w:b/>
        </w:rPr>
        <w:t>Data Connection Wizard</w:t>
      </w:r>
      <w:r>
        <w:t xml:space="preserve"> create a new </w:t>
      </w:r>
      <w:r w:rsidRPr="0005257E">
        <w:rPr>
          <w:b/>
        </w:rPr>
        <w:t xml:space="preserve">Submit </w:t>
      </w:r>
      <w:r w:rsidRPr="0005257E">
        <w:t>data connection</w:t>
      </w:r>
      <w:r w:rsidRPr="0005257E">
        <w:rPr>
          <w:b/>
        </w:rPr>
        <w:t xml:space="preserve"> </w:t>
      </w:r>
      <w:r>
        <w:t xml:space="preserve">and click </w:t>
      </w:r>
      <w:r w:rsidRPr="0005257E">
        <w:rPr>
          <w:b/>
        </w:rPr>
        <w:t>Next</w:t>
      </w:r>
      <w:r>
        <w:t>.</w:t>
      </w:r>
    </w:p>
    <w:p w:rsidR="00DD4701" w:rsidRDefault="00DD4701" w:rsidP="00DD4701">
      <w:pPr>
        <w:pStyle w:val="Heading5"/>
      </w:pPr>
      <w:r>
        <w:t xml:space="preserve">Select </w:t>
      </w:r>
      <w:r w:rsidRPr="0005257E">
        <w:rPr>
          <w:b/>
        </w:rPr>
        <w:t>To the hosting environment</w:t>
      </w:r>
      <w:r>
        <w:t xml:space="preserve"> and click </w:t>
      </w:r>
      <w:r w:rsidRPr="0005257E">
        <w:rPr>
          <w:b/>
        </w:rPr>
        <w:t>Next</w:t>
      </w:r>
      <w:r>
        <w:t>.</w:t>
      </w:r>
    </w:p>
    <w:p w:rsidR="00DD4701" w:rsidRDefault="00DD4701" w:rsidP="00DD4701">
      <w:pPr>
        <w:pStyle w:val="Heading5"/>
      </w:pPr>
      <w:r>
        <w:t xml:space="preserve">Keep the default name of </w:t>
      </w:r>
      <w:r w:rsidRPr="0005257E">
        <w:rPr>
          <w:b/>
        </w:rPr>
        <w:t>Submit</w:t>
      </w:r>
      <w:r>
        <w:t xml:space="preserve"> and click </w:t>
      </w:r>
      <w:r w:rsidRPr="0005257E">
        <w:rPr>
          <w:b/>
        </w:rPr>
        <w:t>Finish</w:t>
      </w:r>
      <w:r>
        <w:t>.</w:t>
      </w:r>
    </w:p>
    <w:p w:rsidR="00DD4701" w:rsidRDefault="00DD4701" w:rsidP="00DD4701">
      <w:pPr>
        <w:pStyle w:val="Heading5"/>
      </w:pPr>
      <w:r>
        <w:t xml:space="preserve">Back in the </w:t>
      </w:r>
      <w:r w:rsidRPr="0005257E">
        <w:rPr>
          <w:b/>
        </w:rPr>
        <w:t>Action</w:t>
      </w:r>
      <w:r>
        <w:t xml:space="preserve"> dialog, verify the data connection </w:t>
      </w:r>
      <w:r w:rsidRPr="0005257E">
        <w:rPr>
          <w:b/>
        </w:rPr>
        <w:t>Submit</w:t>
      </w:r>
      <w:r>
        <w:t xml:space="preserve"> is selected and click </w:t>
      </w:r>
      <w:r w:rsidRPr="0005257E">
        <w:rPr>
          <w:b/>
        </w:rPr>
        <w:t>OK</w:t>
      </w:r>
      <w:r>
        <w:t xml:space="preserve"> to close the dialog.</w:t>
      </w:r>
    </w:p>
    <w:p w:rsidR="00DD4701" w:rsidRDefault="00DD4701" w:rsidP="00DD4701">
      <w:pPr>
        <w:pStyle w:val="Heading4"/>
      </w:pPr>
      <w:r>
        <w:t>Add a close form action that will close the current form.</w:t>
      </w:r>
    </w:p>
    <w:p w:rsidR="00DD4701" w:rsidRDefault="00DD4701" w:rsidP="00DD470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DD4701" w:rsidRDefault="00DD4701" w:rsidP="00DD470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Close the form</w:t>
      </w:r>
    </w:p>
    <w:p w:rsidR="00DD4701" w:rsidRDefault="00DD4701" w:rsidP="00DD4701">
      <w:pPr>
        <w:pStyle w:val="Heading5"/>
      </w:pPr>
      <w:r>
        <w:t xml:space="preserve">Click </w:t>
      </w:r>
      <w:r w:rsidRPr="0005257E">
        <w:rPr>
          <w:b/>
        </w:rPr>
        <w:t>OK</w:t>
      </w:r>
      <w:r>
        <w:t xml:space="preserve"> to close the dialog.</w:t>
      </w:r>
    </w:p>
    <w:p w:rsidR="00DD4701" w:rsidRDefault="00DD4701" w:rsidP="00DD470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181225" cy="1667115"/>
            <wp:effectExtent l="190500" t="152400" r="180975" b="142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701" w:rsidRDefault="00DD4701" w:rsidP="007A23D0">
      <w:pPr>
        <w:pStyle w:val="Heading4"/>
      </w:pPr>
      <w:r>
        <w:t>Close all of the open dialogs.</w:t>
      </w:r>
    </w:p>
    <w:p w:rsidR="00C66F56" w:rsidRDefault="00C66F56" w:rsidP="005D048C">
      <w:pPr>
        <w:pStyle w:val="Heading3"/>
      </w:pPr>
      <w:r>
        <w:t>Update the layout of the form to look nicer.  Add a title of Associat</w:t>
      </w:r>
      <w:r w:rsidRPr="0005257E">
        <w:rPr>
          <w:b/>
        </w:rPr>
        <w:t xml:space="preserve">ion Form </w:t>
      </w:r>
      <w:r>
        <w:t>that is size 14pt and bold and place the controls in a layout table.</w:t>
      </w:r>
    </w:p>
    <w:p w:rsidR="00C66F56" w:rsidRPr="00B70DFB" w:rsidRDefault="003555F6" w:rsidP="00B70DFB">
      <w:pPr>
        <w:pStyle w:val="Heading4"/>
      </w:pPr>
      <w:r w:rsidRPr="00B70DFB">
        <w:t>Using InfoPath like a word processor, a</w:t>
      </w:r>
      <w:r w:rsidR="00DD4701" w:rsidRPr="00B70DFB">
        <w:t xml:space="preserve">dd the text </w:t>
      </w:r>
      <w:r w:rsidR="00DD4701" w:rsidRPr="00B70DFB">
        <w:rPr>
          <w:b/>
        </w:rPr>
        <w:t>Association Form</w:t>
      </w:r>
      <w:r w:rsidRPr="00B70DFB">
        <w:t xml:space="preserve"> to the top of the page.  Use a font size of 14pt and bold.</w:t>
      </w:r>
    </w:p>
    <w:p w:rsidR="003555F6" w:rsidRPr="00B70DFB" w:rsidRDefault="003555F6" w:rsidP="00B70DFB">
      <w:pPr>
        <w:pStyle w:val="Heading4"/>
      </w:pPr>
      <w:r w:rsidRPr="00B70DFB">
        <w:t>Create a layout grid of 2x3 and place the approver and instructions controls in the top two rows.  Adjust the height of the Instructions text box so it can contain multiple lines.</w:t>
      </w:r>
    </w:p>
    <w:p w:rsidR="003555F6" w:rsidRPr="00B70DFB" w:rsidRDefault="003555F6" w:rsidP="00B70DFB">
      <w:pPr>
        <w:pStyle w:val="Heading4"/>
      </w:pPr>
      <w:r w:rsidRPr="00B70DFB">
        <w:t>Place the buttons in the lower right cell of the layout table and right justify them.</w:t>
      </w:r>
    </w:p>
    <w:p w:rsidR="003555F6" w:rsidRDefault="003555F6" w:rsidP="003555F6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002125" cy="942975"/>
            <wp:effectExtent l="190500" t="152400" r="179225" b="142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55F6" w:rsidRDefault="003555F6" w:rsidP="00CA012B">
      <w:pPr>
        <w:pStyle w:val="Heading3"/>
      </w:pPr>
      <w:r>
        <w:lastRenderedPageBreak/>
        <w:t xml:space="preserve">Save the new form template into the </w:t>
      </w:r>
      <w:r w:rsidRPr="0005257E">
        <w:rPr>
          <w:b/>
        </w:rPr>
        <w:t>Forms</w:t>
      </w:r>
      <w:r>
        <w:t xml:space="preserve"> folder of the Visual Studio Project.</w:t>
      </w:r>
    </w:p>
    <w:p w:rsidR="003555F6" w:rsidRDefault="003555F6" w:rsidP="003555F6">
      <w:pPr>
        <w:pStyle w:val="Heading4"/>
      </w:pPr>
      <w:r>
        <w:t xml:space="preserve">Click the </w:t>
      </w:r>
      <w:r w:rsidRPr="0005257E">
        <w:rPr>
          <w:b/>
        </w:rPr>
        <w:t>Save</w:t>
      </w:r>
      <w:r>
        <w:t xml:space="preserve"> toolbar button.</w:t>
      </w:r>
    </w:p>
    <w:p w:rsidR="003555F6" w:rsidRDefault="003555F6" w:rsidP="003555F6">
      <w:pPr>
        <w:pStyle w:val="Heading4"/>
      </w:pPr>
      <w:r>
        <w:t xml:space="preserve">Save the form in </w:t>
      </w:r>
      <w:r w:rsidR="007F2DC3">
        <w:rPr>
          <w:b/>
        </w:rPr>
        <w:t>C:\</w:t>
      </w:r>
      <w:r w:rsidRPr="0005257E">
        <w:rPr>
          <w:b/>
        </w:rPr>
        <w:t>Labs\Lab10\StarterFiles\InfoPathApprovalWorkflow\Forms</w:t>
      </w:r>
      <w:r>
        <w:t xml:space="preserve"> with a name of </w:t>
      </w:r>
      <w:r w:rsidRPr="0005257E">
        <w:rPr>
          <w:b/>
        </w:rPr>
        <w:t>Assoc</w:t>
      </w:r>
      <w:r w:rsidR="0005257E">
        <w:rPr>
          <w:b/>
        </w:rPr>
        <w:t>InitForm.x</w:t>
      </w:r>
      <w:r w:rsidRPr="0005257E">
        <w:rPr>
          <w:b/>
        </w:rPr>
        <w:t>s</w:t>
      </w:r>
      <w:r w:rsidR="0005257E">
        <w:rPr>
          <w:b/>
        </w:rPr>
        <w:t>n</w:t>
      </w:r>
      <w:r w:rsidR="007A23D0">
        <w:t xml:space="preserve"> and close InfoPath.</w:t>
      </w:r>
    </w:p>
    <w:p w:rsidR="003555F6" w:rsidRDefault="003555F6" w:rsidP="00CA012B">
      <w:pPr>
        <w:pStyle w:val="Heading3"/>
      </w:pPr>
      <w:r>
        <w:t>Extract the schema file form the new InfoPath form.</w:t>
      </w:r>
    </w:p>
    <w:p w:rsidR="003555F6" w:rsidRDefault="003555F6" w:rsidP="00CA012B">
      <w:pPr>
        <w:pStyle w:val="Heading4"/>
      </w:pPr>
      <w:r>
        <w:t xml:space="preserve">Locate the </w:t>
      </w:r>
      <w:r w:rsidRPr="0005257E">
        <w:rPr>
          <w:b/>
        </w:rPr>
        <w:t>AssocInitForm.xsn</w:t>
      </w:r>
      <w:r>
        <w:t xml:space="preserve"> file in the </w:t>
      </w:r>
      <w:r w:rsidRPr="0005257E">
        <w:rPr>
          <w:b/>
        </w:rPr>
        <w:t>Windows Explorer</w:t>
      </w:r>
      <w:r>
        <w:t xml:space="preserve"> and rename it </w:t>
      </w:r>
      <w:r w:rsidRPr="0005257E">
        <w:rPr>
          <w:b/>
        </w:rPr>
        <w:t>AssocInitForm.xsn.ca</w:t>
      </w:r>
      <w:r w:rsidRPr="007A23D0">
        <w:rPr>
          <w:b/>
        </w:rPr>
        <w:t>b</w:t>
      </w:r>
      <w:r>
        <w:t>.</w:t>
      </w:r>
    </w:p>
    <w:p w:rsidR="003555F6" w:rsidRDefault="003555F6" w:rsidP="00CA012B">
      <w:pPr>
        <w:pStyle w:val="Heading4"/>
      </w:pPr>
      <w:r>
        <w:t xml:space="preserve">Open the new cab file and copy the </w:t>
      </w:r>
      <w:r w:rsidRPr="007F2DC3">
        <w:rPr>
          <w:b/>
        </w:rPr>
        <w:t>myschema.xsd</w:t>
      </w:r>
      <w:r>
        <w:t xml:space="preserve"> file contained within it into the </w:t>
      </w:r>
      <w:r w:rsidR="007F2DC3">
        <w:t xml:space="preserve">root </w:t>
      </w:r>
      <w:r>
        <w:t xml:space="preserve">folder of </w:t>
      </w:r>
      <w:r w:rsidR="007F2DC3">
        <w:t xml:space="preserve">the </w:t>
      </w:r>
      <w:r w:rsidRPr="0005257E">
        <w:rPr>
          <w:b/>
        </w:rPr>
        <w:t>InfoPathApprovalWorkflow</w:t>
      </w:r>
      <w:r w:rsidR="007F2DC3">
        <w:rPr>
          <w:b/>
        </w:rPr>
        <w:t xml:space="preserve"> </w:t>
      </w:r>
      <w:r w:rsidR="007F2DC3" w:rsidRPr="007F2DC3">
        <w:t>project</w:t>
      </w:r>
      <w:r>
        <w:t>.</w:t>
      </w:r>
    </w:p>
    <w:p w:rsidR="003555F6" w:rsidRDefault="003555F6" w:rsidP="00CA012B">
      <w:pPr>
        <w:pStyle w:val="Heading4"/>
      </w:pPr>
      <w:r>
        <w:t xml:space="preserve">Change the name of the </w:t>
      </w:r>
      <w:r w:rsidRPr="0005257E">
        <w:rPr>
          <w:b/>
        </w:rPr>
        <w:t>AssocInitForm.xsn.cab</w:t>
      </w:r>
      <w:r>
        <w:t xml:space="preserve"> back to </w:t>
      </w:r>
      <w:r w:rsidRPr="0005257E">
        <w:rPr>
          <w:b/>
        </w:rPr>
        <w:t>AssocInitForm.xsn</w:t>
      </w:r>
      <w:r>
        <w:t>.</w:t>
      </w:r>
    </w:p>
    <w:p w:rsidR="00C66F56" w:rsidRDefault="00C66F56" w:rsidP="00CA012B">
      <w:pPr>
        <w:pStyle w:val="Heading3"/>
      </w:pPr>
      <w:r w:rsidRPr="00CA012B">
        <w:t xml:space="preserve">Update </w:t>
      </w:r>
      <w:r>
        <w:t xml:space="preserve">the </w:t>
      </w:r>
      <w:r w:rsidRPr="0005257E">
        <w:rPr>
          <w:b/>
        </w:rPr>
        <w:t>AssocInitData</w:t>
      </w:r>
      <w:r>
        <w:t xml:space="preserve"> class </w:t>
      </w:r>
      <w:r w:rsidR="003555F6">
        <w:t>by u</w:t>
      </w:r>
      <w:r>
        <w:t xml:space="preserve">sing the </w:t>
      </w:r>
      <w:r w:rsidRPr="007F2DC3">
        <w:rPr>
          <w:b/>
        </w:rPr>
        <w:t>xsd.exe</w:t>
      </w:r>
      <w:r>
        <w:t xml:space="preserve"> tool to regenerate the </w:t>
      </w:r>
      <w:r w:rsidRPr="0005257E">
        <w:rPr>
          <w:b/>
        </w:rPr>
        <w:t>AssocInitData</w:t>
      </w:r>
      <w:r>
        <w:t xml:space="preserve"> class.</w:t>
      </w:r>
    </w:p>
    <w:p w:rsidR="003555F6" w:rsidRDefault="003555F6" w:rsidP="00CA012B">
      <w:pPr>
        <w:pStyle w:val="Heading4"/>
      </w:pPr>
      <w:r>
        <w:t xml:space="preserve">In the </w:t>
      </w:r>
      <w:r w:rsidRPr="0005257E">
        <w:rPr>
          <w:b/>
        </w:rPr>
        <w:t>InfoPathApprovalWorkflow</w:t>
      </w:r>
      <w:r>
        <w:t xml:space="preserve"> folder, rename the </w:t>
      </w:r>
      <w:r w:rsidRPr="007F2DC3">
        <w:rPr>
          <w:b/>
        </w:rPr>
        <w:t>myschema.xsd</w:t>
      </w:r>
      <w:r>
        <w:t xml:space="preserve"> to </w:t>
      </w:r>
      <w:r w:rsidRPr="0005257E">
        <w:rPr>
          <w:b/>
        </w:rPr>
        <w:t>AssocInitData.xsd</w:t>
      </w:r>
      <w:r>
        <w:t>.</w:t>
      </w:r>
    </w:p>
    <w:p w:rsidR="003555F6" w:rsidRDefault="003555F6" w:rsidP="00CA012B">
      <w:pPr>
        <w:pStyle w:val="Heading4"/>
      </w:pPr>
      <w:r>
        <w:t xml:space="preserve">Open a </w:t>
      </w:r>
      <w:r w:rsidRPr="0005257E">
        <w:rPr>
          <w:b/>
        </w:rPr>
        <w:t xml:space="preserve">Visual Studio 2008 Command </w:t>
      </w:r>
      <w:r w:rsidR="0005257E">
        <w:rPr>
          <w:b/>
        </w:rPr>
        <w:t>P</w:t>
      </w:r>
      <w:r w:rsidRPr="0005257E">
        <w:rPr>
          <w:b/>
        </w:rPr>
        <w:t>rompt</w:t>
      </w:r>
      <w:r>
        <w:t xml:space="preserve"> in the </w:t>
      </w:r>
      <w:r w:rsidRPr="0005257E">
        <w:rPr>
          <w:b/>
        </w:rPr>
        <w:t>InfoPathApprovalWorkflow</w:t>
      </w:r>
      <w:r>
        <w:t xml:space="preserve"> folder.</w:t>
      </w:r>
    </w:p>
    <w:p w:rsidR="003555F6" w:rsidRDefault="003555F6" w:rsidP="003555F6">
      <w:pPr>
        <w:pStyle w:val="Heading5"/>
      </w:pPr>
      <w:r>
        <w:t xml:space="preserve">Click the </w:t>
      </w:r>
      <w:r w:rsidR="007A23D0" w:rsidRPr="007A23D0">
        <w:rPr>
          <w:b/>
        </w:rPr>
        <w:t>S</w:t>
      </w:r>
      <w:r w:rsidRPr="007A23D0">
        <w:rPr>
          <w:b/>
        </w:rPr>
        <w:t xml:space="preserve">tart </w:t>
      </w:r>
      <w:r w:rsidR="007A23D0" w:rsidRPr="007A23D0">
        <w:rPr>
          <w:b/>
        </w:rPr>
        <w:t>B</w:t>
      </w:r>
      <w:r w:rsidRPr="007A23D0">
        <w:rPr>
          <w:b/>
        </w:rPr>
        <w:t>utton</w:t>
      </w:r>
      <w:r>
        <w:t xml:space="preserve"> and click </w:t>
      </w:r>
      <w:r w:rsidRPr="0005257E">
        <w:rPr>
          <w:b/>
        </w:rPr>
        <w:t>All Programs -&gt; Microsoft Visual Studio 2008 -&gt; Visual Studio Tools -&gt; Visual Studio 2008 Command Prompt</w:t>
      </w:r>
      <w:r>
        <w:t>.</w:t>
      </w:r>
    </w:p>
    <w:p w:rsidR="003555F6" w:rsidRDefault="003555F6" w:rsidP="003555F6">
      <w:pPr>
        <w:pStyle w:val="Heading5"/>
      </w:pPr>
      <w:r>
        <w:t xml:space="preserve">In the command prompt, navigate to </w:t>
      </w:r>
      <w:r w:rsidRPr="0005257E">
        <w:rPr>
          <w:b/>
        </w:rPr>
        <w:t>C:\Labs\Lab10\StarterFiles\InfoPathApprovalWorkflow</w:t>
      </w:r>
      <w:r>
        <w:t>.</w:t>
      </w:r>
    </w:p>
    <w:p w:rsidR="003555F6" w:rsidRDefault="003555F6" w:rsidP="003555F6">
      <w:pPr>
        <w:pStyle w:val="Heading4"/>
      </w:pPr>
      <w:r>
        <w:t xml:space="preserve">Execute </w:t>
      </w:r>
      <w:r w:rsidRPr="0005257E">
        <w:rPr>
          <w:b/>
        </w:rPr>
        <w:t xml:space="preserve">xsd.exe </w:t>
      </w:r>
      <w:r>
        <w:t xml:space="preserve">to regenerate the class that will serialize xml to the format defined </w:t>
      </w:r>
      <w:r w:rsidR="007A23D0">
        <w:t>in</w:t>
      </w:r>
      <w:r>
        <w:t xml:space="preserve"> the InfoPath schema.</w:t>
      </w:r>
    </w:p>
    <w:p w:rsidR="003555F6" w:rsidRDefault="003555F6" w:rsidP="003555F6">
      <w:pPr>
        <w:pStyle w:val="ExerciseStepLevel2Code"/>
      </w:pPr>
      <w:r w:rsidRPr="003555F6">
        <w:t>xsd.exe AssocInitData.xsd /c /n:InfoPathApprovalWorkflow</w:t>
      </w:r>
    </w:p>
    <w:p w:rsidR="00C82DC1" w:rsidRDefault="00C82DC1" w:rsidP="00C82DC1">
      <w:pPr>
        <w:pStyle w:val="Heading4"/>
      </w:pPr>
      <w:r>
        <w:t xml:space="preserve">Open the generated </w:t>
      </w:r>
      <w:r w:rsidRPr="00C82DC1">
        <w:rPr>
          <w:b/>
        </w:rPr>
        <w:t>AssocInitData.cs</w:t>
      </w:r>
      <w:r>
        <w:t xml:space="preserve"> in </w:t>
      </w:r>
      <w:r w:rsidRPr="00C82DC1">
        <w:rPr>
          <w:b/>
        </w:rPr>
        <w:t>Visual Studio 2008</w:t>
      </w:r>
      <w:r>
        <w:t>.</w:t>
      </w:r>
    </w:p>
    <w:p w:rsidR="00C82DC1" w:rsidRDefault="00C82DC1" w:rsidP="00C82DC1">
      <w:pPr>
        <w:pStyle w:val="Heading5"/>
      </w:pPr>
      <w:r>
        <w:t xml:space="preserve">Comment out the </w:t>
      </w:r>
      <w:r w:rsidRPr="00C82DC1">
        <w:rPr>
          <w:b/>
        </w:rPr>
        <w:t>anyAttrField</w:t>
      </w:r>
      <w:r>
        <w:t xml:space="preserve"> field </w:t>
      </w:r>
      <w:r w:rsidR="007A23D0">
        <w:t xml:space="preserve">and property </w:t>
      </w:r>
      <w:r>
        <w:t>if it exists</w:t>
      </w:r>
    </w:p>
    <w:p w:rsidR="006D46C1" w:rsidRDefault="006D46C1" w:rsidP="005D048C">
      <w:pPr>
        <w:pStyle w:val="Heading2"/>
      </w:pPr>
      <w:r>
        <w:t xml:space="preserve">Exercise </w:t>
      </w:r>
      <w:r w:rsidR="00CF5C35">
        <w:t>2</w:t>
      </w:r>
      <w:r>
        <w:t>: InfoPath Instantiation Form using Views</w:t>
      </w:r>
    </w:p>
    <w:p w:rsidR="006D46C1" w:rsidRDefault="006D46C1" w:rsidP="007A23D0">
      <w:pPr>
        <w:pStyle w:val="Heading3"/>
        <w:numPr>
          <w:ilvl w:val="0"/>
          <w:numId w:val="40"/>
        </w:numPr>
        <w:ind w:left="360"/>
      </w:pPr>
      <w:r>
        <w:t xml:space="preserve">Add a new view named </w:t>
      </w:r>
      <w:r w:rsidRPr="007A23D0">
        <w:rPr>
          <w:b/>
        </w:rPr>
        <w:t>Instantiation View</w:t>
      </w:r>
      <w:r>
        <w:t xml:space="preserve"> to the </w:t>
      </w:r>
      <w:r w:rsidR="003F0901" w:rsidRPr="007A23D0">
        <w:rPr>
          <w:b/>
        </w:rPr>
        <w:t>InfoPath</w:t>
      </w:r>
      <w:r>
        <w:t xml:space="preserve"> form</w:t>
      </w:r>
    </w:p>
    <w:p w:rsidR="007F2DC3" w:rsidRDefault="007F2DC3" w:rsidP="00CA012B">
      <w:pPr>
        <w:pStyle w:val="Heading4"/>
      </w:pPr>
      <w:r>
        <w:t xml:space="preserve">Design </w:t>
      </w:r>
      <w:r w:rsidRPr="007F2DC3">
        <w:rPr>
          <w:b/>
        </w:rPr>
        <w:t>AssocInitForm.xsn</w:t>
      </w:r>
      <w:r>
        <w:t xml:space="preserve"> in InfoPath.</w:t>
      </w:r>
    </w:p>
    <w:p w:rsidR="006D46C1" w:rsidRDefault="003F0901" w:rsidP="00CA012B">
      <w:pPr>
        <w:pStyle w:val="Heading4"/>
      </w:pPr>
      <w:r>
        <w:t xml:space="preserve">Select the </w:t>
      </w:r>
      <w:r w:rsidRPr="003F0901">
        <w:rPr>
          <w:b/>
        </w:rPr>
        <w:t>Views</w:t>
      </w:r>
      <w:r>
        <w:t xml:space="preserve"> task pane using the drop down list at the top of the task pages window.</w:t>
      </w:r>
    </w:p>
    <w:p w:rsidR="003F0901" w:rsidRDefault="003F0901" w:rsidP="00CA012B">
      <w:pPr>
        <w:pStyle w:val="Heading4"/>
      </w:pPr>
      <w:r>
        <w:t xml:space="preserve">Rename the default view to </w:t>
      </w:r>
      <w:r w:rsidRPr="003F0901">
        <w:rPr>
          <w:b/>
        </w:rPr>
        <w:t>Association View</w:t>
      </w:r>
      <w:r>
        <w:t>.</w:t>
      </w:r>
    </w:p>
    <w:p w:rsidR="003F0901" w:rsidRDefault="003F0901" w:rsidP="003F0901">
      <w:pPr>
        <w:pStyle w:val="Heading5"/>
      </w:pPr>
      <w:r>
        <w:t xml:space="preserve">Select the default view and click the </w:t>
      </w:r>
      <w:r w:rsidRPr="003F0901">
        <w:rPr>
          <w:b/>
        </w:rPr>
        <w:t>View Properties</w:t>
      </w:r>
      <w:r>
        <w:t xml:space="preserve"> button.</w:t>
      </w:r>
    </w:p>
    <w:p w:rsidR="003F0901" w:rsidRDefault="003F0901" w:rsidP="003F0901">
      <w:pPr>
        <w:pStyle w:val="Heading5"/>
      </w:pPr>
      <w:r>
        <w:t xml:space="preserve">Change the </w:t>
      </w:r>
      <w:r w:rsidRPr="003F0901">
        <w:rPr>
          <w:b/>
        </w:rPr>
        <w:t>View name</w:t>
      </w:r>
      <w:r>
        <w:t xml:space="preserve"> to </w:t>
      </w:r>
      <w:r w:rsidRPr="003F0901">
        <w:rPr>
          <w:b/>
        </w:rPr>
        <w:t>Association View</w:t>
      </w:r>
      <w:r>
        <w:t xml:space="preserve"> and click </w:t>
      </w:r>
      <w:r w:rsidRPr="003F0901">
        <w:rPr>
          <w:b/>
        </w:rPr>
        <w:t>OK</w:t>
      </w:r>
      <w:r>
        <w:t>.</w:t>
      </w:r>
    </w:p>
    <w:p w:rsidR="003F0901" w:rsidRDefault="003F0901" w:rsidP="003F0901">
      <w:pPr>
        <w:pStyle w:val="Heading4"/>
      </w:pPr>
      <w:r>
        <w:t xml:space="preserve">Add a new view named </w:t>
      </w:r>
      <w:r w:rsidRPr="003F0901">
        <w:rPr>
          <w:b/>
        </w:rPr>
        <w:t>Instantiation View</w:t>
      </w:r>
      <w:r>
        <w:t xml:space="preserve"> to the form.</w:t>
      </w:r>
    </w:p>
    <w:p w:rsidR="003F0901" w:rsidRDefault="003F0901" w:rsidP="003F0901">
      <w:pPr>
        <w:pStyle w:val="Heading5"/>
      </w:pPr>
      <w:r>
        <w:t xml:space="preserve">Click the </w:t>
      </w:r>
      <w:r w:rsidRPr="003F0901">
        <w:rPr>
          <w:b/>
        </w:rPr>
        <w:t>Add a New View</w:t>
      </w:r>
      <w:r>
        <w:t xml:space="preserve"> link on the </w:t>
      </w:r>
      <w:r w:rsidRPr="003F0901">
        <w:rPr>
          <w:b/>
        </w:rPr>
        <w:t>Views</w:t>
      </w:r>
      <w:r>
        <w:t xml:space="preserve"> task pane.</w:t>
      </w:r>
    </w:p>
    <w:p w:rsidR="003F0901" w:rsidRDefault="003F0901" w:rsidP="003F0901">
      <w:pPr>
        <w:pStyle w:val="Heading5"/>
      </w:pPr>
      <w:r>
        <w:t xml:space="preserve">In the </w:t>
      </w:r>
      <w:r w:rsidRPr="003F0901">
        <w:rPr>
          <w:b/>
        </w:rPr>
        <w:t>Add View</w:t>
      </w:r>
      <w:r>
        <w:t xml:space="preserve"> dialog, enter the name of </w:t>
      </w:r>
      <w:r w:rsidRPr="003F0901">
        <w:rPr>
          <w:b/>
        </w:rPr>
        <w:t>Instantiation View</w:t>
      </w:r>
      <w:r>
        <w:t xml:space="preserve"> and click </w:t>
      </w:r>
      <w:r w:rsidRPr="003F0901">
        <w:rPr>
          <w:b/>
        </w:rPr>
        <w:t>OK</w:t>
      </w:r>
      <w:r>
        <w:t>.</w:t>
      </w:r>
    </w:p>
    <w:p w:rsidR="006D46C1" w:rsidRDefault="003F0901" w:rsidP="00CA012B">
      <w:pPr>
        <w:pStyle w:val="Heading4"/>
      </w:pPr>
      <w:r>
        <w:t xml:space="preserve">Switch back to the </w:t>
      </w:r>
      <w:r w:rsidRPr="003F0901">
        <w:rPr>
          <w:b/>
        </w:rPr>
        <w:t>Association View</w:t>
      </w:r>
      <w:r>
        <w:t xml:space="preserve"> by clicking it in the list of </w:t>
      </w:r>
      <w:r w:rsidRPr="003F0901">
        <w:rPr>
          <w:b/>
        </w:rPr>
        <w:t>Views</w:t>
      </w:r>
      <w:r>
        <w:t>.</w:t>
      </w:r>
    </w:p>
    <w:p w:rsidR="003F0901" w:rsidRDefault="007A23D0" w:rsidP="003F090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435694" cy="1600200"/>
            <wp:effectExtent l="190500" t="152400" r="164506" b="133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94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6C1" w:rsidRDefault="006D46C1" w:rsidP="00CA012B">
      <w:pPr>
        <w:pStyle w:val="Heading3"/>
      </w:pPr>
      <w:r>
        <w:lastRenderedPageBreak/>
        <w:t xml:space="preserve">Copy all of the controls from the </w:t>
      </w:r>
      <w:r w:rsidRPr="00713F5C">
        <w:rPr>
          <w:b/>
        </w:rPr>
        <w:t>Association View</w:t>
      </w:r>
      <w:r>
        <w:t xml:space="preserve"> to the </w:t>
      </w:r>
      <w:r w:rsidRPr="00713F5C">
        <w:rPr>
          <w:b/>
        </w:rPr>
        <w:t>Instantiation View</w:t>
      </w:r>
      <w:r>
        <w:t xml:space="preserve"> and update them to display an instantiation view</w:t>
      </w:r>
    </w:p>
    <w:p w:rsidR="003F0901" w:rsidRDefault="003F0901" w:rsidP="00CA012B">
      <w:pPr>
        <w:pStyle w:val="Heading4"/>
      </w:pPr>
      <w:r>
        <w:t xml:space="preserve">Copy and paste the contents of the </w:t>
      </w:r>
      <w:r w:rsidRPr="003F0901">
        <w:rPr>
          <w:b/>
        </w:rPr>
        <w:t>Association View</w:t>
      </w:r>
      <w:r>
        <w:t xml:space="preserve"> into the </w:t>
      </w:r>
      <w:r w:rsidRPr="003F0901">
        <w:rPr>
          <w:b/>
        </w:rPr>
        <w:t>Instantiation</w:t>
      </w:r>
      <w:r>
        <w:t xml:space="preserve"> </w:t>
      </w:r>
      <w:r w:rsidRPr="003F0901">
        <w:rPr>
          <w:b/>
        </w:rPr>
        <w:t>View</w:t>
      </w:r>
      <w:r>
        <w:t>.</w:t>
      </w:r>
    </w:p>
    <w:p w:rsidR="006D46C1" w:rsidRDefault="003F0901" w:rsidP="003F0901">
      <w:pPr>
        <w:pStyle w:val="Heading5"/>
      </w:pPr>
      <w:r>
        <w:t xml:space="preserve">Select the entire content of the </w:t>
      </w:r>
      <w:r w:rsidRPr="003F0901">
        <w:rPr>
          <w:b/>
        </w:rPr>
        <w:t>Association View</w:t>
      </w:r>
      <w:r>
        <w:t xml:space="preserve"> in the designer and click </w:t>
      </w:r>
      <w:r w:rsidRPr="003F0901">
        <w:rPr>
          <w:b/>
        </w:rPr>
        <w:t>Edit -&gt; Copy</w:t>
      </w:r>
      <w:r>
        <w:t>.</w:t>
      </w:r>
    </w:p>
    <w:p w:rsidR="003F0901" w:rsidRDefault="003F0901" w:rsidP="003F0901">
      <w:pPr>
        <w:pStyle w:val="Heading5"/>
      </w:pPr>
      <w:r>
        <w:t xml:space="preserve">Switch to the </w:t>
      </w:r>
      <w:r w:rsidRPr="003F0901">
        <w:rPr>
          <w:b/>
        </w:rPr>
        <w:t>Instantiation View</w:t>
      </w:r>
      <w:r>
        <w:t xml:space="preserve"> using the </w:t>
      </w:r>
      <w:r w:rsidRPr="003F0901">
        <w:rPr>
          <w:b/>
        </w:rPr>
        <w:t>Views</w:t>
      </w:r>
      <w:r>
        <w:t xml:space="preserve"> task pane.</w:t>
      </w:r>
    </w:p>
    <w:p w:rsidR="003F0901" w:rsidRDefault="003F0901" w:rsidP="003F0901">
      <w:pPr>
        <w:pStyle w:val="Heading5"/>
      </w:pPr>
      <w:r>
        <w:t xml:space="preserve">Click </w:t>
      </w:r>
      <w:r w:rsidRPr="003F0901">
        <w:rPr>
          <w:b/>
        </w:rPr>
        <w:t>Edit -&gt; Paste</w:t>
      </w:r>
      <w:r>
        <w:t xml:space="preserve"> to paste the contents into the new view.</w:t>
      </w:r>
    </w:p>
    <w:p w:rsidR="006D46C1" w:rsidRDefault="003F0901" w:rsidP="00CA012B">
      <w:pPr>
        <w:pStyle w:val="Heading4"/>
      </w:pPr>
      <w:r>
        <w:t xml:space="preserve">Change the header from </w:t>
      </w:r>
      <w:r w:rsidRPr="003F0901">
        <w:rPr>
          <w:b/>
        </w:rPr>
        <w:t>Association Form</w:t>
      </w:r>
      <w:r>
        <w:t xml:space="preserve"> to </w:t>
      </w:r>
      <w:r w:rsidRPr="003F0901">
        <w:rPr>
          <w:b/>
        </w:rPr>
        <w:t>Instantiation Form</w:t>
      </w:r>
      <w:r>
        <w:t>.</w:t>
      </w:r>
    </w:p>
    <w:p w:rsidR="006D46C1" w:rsidRDefault="003F0901" w:rsidP="00CA012B">
      <w:pPr>
        <w:pStyle w:val="Heading4"/>
      </w:pPr>
      <w:r>
        <w:t xml:space="preserve">Change the text of the </w:t>
      </w:r>
      <w:r w:rsidRPr="003F0901">
        <w:rPr>
          <w:b/>
        </w:rPr>
        <w:t>OK</w:t>
      </w:r>
      <w:r>
        <w:t xml:space="preserve"> button to </w:t>
      </w:r>
      <w:r w:rsidRPr="003F0901">
        <w:rPr>
          <w:b/>
        </w:rPr>
        <w:t>Start</w:t>
      </w:r>
      <w:r>
        <w:t>.</w:t>
      </w:r>
    </w:p>
    <w:p w:rsidR="003F0901" w:rsidRDefault="003F0901" w:rsidP="003F0901">
      <w:pPr>
        <w:pStyle w:val="Heading5"/>
      </w:pPr>
      <w:r>
        <w:t xml:space="preserve">Right click the </w:t>
      </w:r>
      <w:r w:rsidRPr="003F0901">
        <w:rPr>
          <w:b/>
        </w:rPr>
        <w:t>OK</w:t>
      </w:r>
      <w:r>
        <w:t xml:space="preserve"> button and click </w:t>
      </w:r>
      <w:r w:rsidRPr="003F0901">
        <w:rPr>
          <w:b/>
        </w:rPr>
        <w:t>Button Properties</w:t>
      </w:r>
      <w:r>
        <w:t>.</w:t>
      </w:r>
    </w:p>
    <w:p w:rsidR="003F0901" w:rsidRDefault="003F0901" w:rsidP="003F0901">
      <w:pPr>
        <w:pStyle w:val="Heading5"/>
      </w:pPr>
      <w:r>
        <w:t xml:space="preserve">In the </w:t>
      </w:r>
      <w:r w:rsidRPr="003F0901">
        <w:rPr>
          <w:b/>
        </w:rPr>
        <w:t>Button Properties</w:t>
      </w:r>
      <w:r>
        <w:t xml:space="preserve"> dialog, change the name from </w:t>
      </w:r>
      <w:r w:rsidRPr="003F0901">
        <w:rPr>
          <w:b/>
        </w:rPr>
        <w:t>OK</w:t>
      </w:r>
      <w:r>
        <w:t xml:space="preserve"> to </w:t>
      </w:r>
      <w:r w:rsidRPr="003F0901">
        <w:rPr>
          <w:b/>
        </w:rPr>
        <w:t>Start</w:t>
      </w:r>
      <w:r>
        <w:t>.</w:t>
      </w:r>
    </w:p>
    <w:p w:rsidR="003F0901" w:rsidRDefault="003F0901" w:rsidP="003F0901">
      <w:pPr>
        <w:pStyle w:val="Heading5"/>
      </w:pPr>
      <w:r>
        <w:t xml:space="preserve">Click </w:t>
      </w:r>
      <w:r w:rsidRPr="003F0901">
        <w:rPr>
          <w:b/>
        </w:rPr>
        <w:t>OK</w:t>
      </w:r>
      <w:r>
        <w:t xml:space="preserve"> to close the dialog.</w:t>
      </w:r>
    </w:p>
    <w:p w:rsidR="003F0901" w:rsidRDefault="003F0901" w:rsidP="003F090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533900" cy="1644721"/>
            <wp:effectExtent l="190500" t="152400" r="171450" b="126929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44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6C1" w:rsidRDefault="006D46C1" w:rsidP="00CA012B">
      <w:pPr>
        <w:pStyle w:val="Heading3"/>
      </w:pPr>
      <w:r>
        <w:t xml:space="preserve">Add form load rules that will choose the appropriate view based on the </w:t>
      </w:r>
      <w:r w:rsidRPr="00A34354">
        <w:rPr>
          <w:b/>
        </w:rPr>
        <w:t>isStartWorkflow</w:t>
      </w:r>
      <w:r>
        <w:t xml:space="preserve"> field in the Context data source.</w:t>
      </w:r>
    </w:p>
    <w:p w:rsidR="00A34354" w:rsidRDefault="00A34354" w:rsidP="00CA012B">
      <w:pPr>
        <w:pStyle w:val="Heading4"/>
      </w:pPr>
      <w:r>
        <w:t xml:space="preserve">Using the </w:t>
      </w:r>
      <w:r w:rsidRPr="007F2DC3">
        <w:rPr>
          <w:b/>
        </w:rPr>
        <w:t>Form Options</w:t>
      </w:r>
      <w:r>
        <w:t xml:space="preserve"> dialog, open the </w:t>
      </w:r>
      <w:r w:rsidRPr="007F2DC3">
        <w:rPr>
          <w:b/>
        </w:rPr>
        <w:t>Open</w:t>
      </w:r>
      <w:r>
        <w:t xml:space="preserve"> behavior rules for the form.</w:t>
      </w:r>
    </w:p>
    <w:p w:rsidR="00A34354" w:rsidRDefault="00A34354" w:rsidP="00A34354">
      <w:pPr>
        <w:pStyle w:val="Heading5"/>
      </w:pPr>
      <w:r>
        <w:t xml:space="preserve">Click </w:t>
      </w:r>
      <w:r w:rsidRPr="007F2DC3">
        <w:rPr>
          <w:b/>
        </w:rPr>
        <w:t>Tools -&gt; Form Options</w:t>
      </w:r>
      <w:r>
        <w:t xml:space="preserve"> in the menu bar.</w:t>
      </w:r>
    </w:p>
    <w:p w:rsidR="00A34354" w:rsidRDefault="00A34354" w:rsidP="00A34354">
      <w:pPr>
        <w:pStyle w:val="Heading5"/>
      </w:pPr>
      <w:r>
        <w:t xml:space="preserve">Switch to the </w:t>
      </w:r>
      <w:r w:rsidRPr="007F2DC3">
        <w:rPr>
          <w:b/>
        </w:rPr>
        <w:t>Open and Save</w:t>
      </w:r>
      <w:r>
        <w:t xml:space="preserve"> category and click the </w:t>
      </w:r>
      <w:r w:rsidRPr="007F2DC3">
        <w:rPr>
          <w:b/>
        </w:rPr>
        <w:t>Rules</w:t>
      </w:r>
      <w:r>
        <w:t xml:space="preserve"> button.</w:t>
      </w:r>
    </w:p>
    <w:p w:rsidR="00A34354" w:rsidRDefault="00A34354" w:rsidP="00A3435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320671" cy="2828925"/>
            <wp:effectExtent l="190500" t="152400" r="165479" b="142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71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6C1" w:rsidRDefault="006D46C1" w:rsidP="00CA012B">
      <w:pPr>
        <w:pStyle w:val="Heading4"/>
      </w:pPr>
      <w:r>
        <w:lastRenderedPageBreak/>
        <w:t xml:space="preserve">Add rule to switch to association form if </w:t>
      </w:r>
      <w:r w:rsidRPr="00A34354">
        <w:rPr>
          <w:b/>
        </w:rPr>
        <w:t>isStartWorkflow == “false”</w:t>
      </w:r>
      <w:r w:rsidR="00A34354" w:rsidRPr="00A34354">
        <w:t>.</w:t>
      </w:r>
    </w:p>
    <w:p w:rsidR="00A34354" w:rsidRDefault="00A34354" w:rsidP="00A34354">
      <w:pPr>
        <w:pStyle w:val="Heading5"/>
      </w:pPr>
      <w:r>
        <w:t xml:space="preserve">Click the </w:t>
      </w:r>
      <w:r w:rsidRPr="00A34354">
        <w:rPr>
          <w:b/>
        </w:rPr>
        <w:t>Add</w:t>
      </w:r>
      <w:r>
        <w:t xml:space="preserve"> button to add a new rule.</w:t>
      </w:r>
    </w:p>
    <w:p w:rsidR="00A34354" w:rsidRDefault="00A34354" w:rsidP="00A34354">
      <w:pPr>
        <w:pStyle w:val="Heading5"/>
      </w:pPr>
      <w:r>
        <w:t xml:space="preserve">Set the </w:t>
      </w:r>
      <w:r w:rsidRPr="00A34354">
        <w:rPr>
          <w:b/>
        </w:rPr>
        <w:t>Name</w:t>
      </w:r>
      <w:r>
        <w:t xml:space="preserve"> of the new rule to </w:t>
      </w:r>
      <w:r w:rsidRPr="00A34354">
        <w:rPr>
          <w:b/>
        </w:rPr>
        <w:t xml:space="preserve">Is </w:t>
      </w:r>
      <w:r w:rsidR="007F2DC3">
        <w:rPr>
          <w:b/>
        </w:rPr>
        <w:t xml:space="preserve">Not </w:t>
      </w:r>
      <w:r w:rsidRPr="00A34354">
        <w:rPr>
          <w:b/>
        </w:rPr>
        <w:t>Starting Workflow</w:t>
      </w:r>
      <w:r>
        <w:t>.</w:t>
      </w:r>
    </w:p>
    <w:p w:rsidR="00A34354" w:rsidRDefault="00A34354" w:rsidP="00A34354">
      <w:pPr>
        <w:pStyle w:val="Heading5"/>
      </w:pPr>
      <w:r>
        <w:t xml:space="preserve">Click the </w:t>
      </w:r>
      <w:r w:rsidRPr="00A34354">
        <w:rPr>
          <w:b/>
        </w:rPr>
        <w:t>Set Condition</w:t>
      </w:r>
      <w:r>
        <w:t xml:space="preserve"> button to set the conditions under which the actions will execute.</w:t>
      </w:r>
    </w:p>
    <w:p w:rsidR="00A34354" w:rsidRDefault="00A34354" w:rsidP="00A34354">
      <w:pPr>
        <w:pStyle w:val="Heading5"/>
      </w:pPr>
      <w:r>
        <w:t xml:space="preserve">On the left hand side drop down list, click </w:t>
      </w:r>
      <w:r w:rsidRPr="00A34354">
        <w:rPr>
          <w:b/>
        </w:rPr>
        <w:t>Select a Field or Group</w:t>
      </w:r>
      <w:r>
        <w:t>.</w:t>
      </w:r>
    </w:p>
    <w:p w:rsidR="00A34354" w:rsidRDefault="00A34354" w:rsidP="00A34354">
      <w:pPr>
        <w:pStyle w:val="Heading5"/>
      </w:pPr>
      <w:r>
        <w:t xml:space="preserve">In the </w:t>
      </w:r>
      <w:r w:rsidRPr="00A34354">
        <w:rPr>
          <w:b/>
        </w:rPr>
        <w:t>Select a Field or Group</w:t>
      </w:r>
      <w:r>
        <w:t xml:space="preserve"> dialog, choose the </w:t>
      </w:r>
      <w:r w:rsidRPr="00A34354">
        <w:rPr>
          <w:b/>
        </w:rPr>
        <w:t>Context</w:t>
      </w:r>
      <w:r>
        <w:t xml:space="preserve"> data source and the </w:t>
      </w:r>
      <w:r w:rsidRPr="00A34354">
        <w:rPr>
          <w:b/>
        </w:rPr>
        <w:t>isStartWorkflow</w:t>
      </w:r>
      <w:r>
        <w:t xml:space="preserve"> field and click </w:t>
      </w:r>
      <w:r w:rsidRPr="00A34354">
        <w:rPr>
          <w:b/>
        </w:rPr>
        <w:t>OK</w:t>
      </w:r>
      <w:r>
        <w:t>.</w:t>
      </w:r>
    </w:p>
    <w:p w:rsidR="00A34354" w:rsidRDefault="00A34354" w:rsidP="00A34354">
      <w:pPr>
        <w:pStyle w:val="Heading5"/>
      </w:pPr>
      <w:r>
        <w:t xml:space="preserve">In the center drop down list, verify </w:t>
      </w:r>
      <w:r w:rsidRPr="00A34354">
        <w:rPr>
          <w:b/>
        </w:rPr>
        <w:t>is equal to</w:t>
      </w:r>
      <w:r>
        <w:t xml:space="preserve"> is selected</w:t>
      </w:r>
      <w:r w:rsidR="007A23D0">
        <w:t>.</w:t>
      </w:r>
    </w:p>
    <w:p w:rsidR="00A34354" w:rsidRDefault="00A34354" w:rsidP="00A34354">
      <w:pPr>
        <w:pStyle w:val="Heading5"/>
      </w:pPr>
      <w:r>
        <w:t xml:space="preserve">In the right drop down list, click </w:t>
      </w:r>
      <w:r w:rsidRPr="00A34354">
        <w:rPr>
          <w:b/>
        </w:rPr>
        <w:t xml:space="preserve">type </w:t>
      </w:r>
      <w:r w:rsidR="007A23D0" w:rsidRPr="00A34354">
        <w:rPr>
          <w:b/>
        </w:rPr>
        <w:t>text</w:t>
      </w:r>
      <w:r w:rsidR="007A23D0">
        <w:t xml:space="preserve">, enter the text </w:t>
      </w:r>
      <w:r w:rsidR="007A23D0" w:rsidRPr="007A23D0">
        <w:rPr>
          <w:b/>
        </w:rPr>
        <w:t>false</w:t>
      </w:r>
      <w:r w:rsidR="007A23D0">
        <w:t>,</w:t>
      </w:r>
      <w:r>
        <w:t xml:space="preserve"> and click </w:t>
      </w:r>
      <w:r w:rsidRPr="00A34354">
        <w:rPr>
          <w:b/>
        </w:rPr>
        <w:t>OK</w:t>
      </w:r>
      <w:r>
        <w:t>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OK</w:t>
      </w:r>
      <w:r>
        <w:t xml:space="preserve"> again to close the condition.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Add Action</w:t>
      </w:r>
      <w:r>
        <w:t xml:space="preserve"> to add a new switch view action.</w:t>
      </w:r>
    </w:p>
    <w:p w:rsidR="00A34354" w:rsidRDefault="00A34354" w:rsidP="00A34354">
      <w:pPr>
        <w:pStyle w:val="Heading5"/>
      </w:pPr>
      <w:r>
        <w:t>Select an action of</w:t>
      </w:r>
      <w:r w:rsidRPr="00A34354">
        <w:rPr>
          <w:b/>
        </w:rPr>
        <w:t xml:space="preserve"> Switch Views</w:t>
      </w:r>
      <w:r>
        <w:t xml:space="preserve"> and a view of </w:t>
      </w:r>
      <w:r>
        <w:rPr>
          <w:b/>
        </w:rPr>
        <w:t xml:space="preserve">Association </w:t>
      </w:r>
      <w:r w:rsidRPr="00A34354">
        <w:rPr>
          <w:b/>
        </w:rPr>
        <w:t>View</w:t>
      </w:r>
      <w:r>
        <w:t>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OK</w:t>
      </w:r>
      <w:r>
        <w:t xml:space="preserve"> to close the dialogs back to the </w:t>
      </w:r>
      <w:r w:rsidRPr="00A34354">
        <w:rPr>
          <w:b/>
        </w:rPr>
        <w:t>Rules</w:t>
      </w:r>
      <w:r>
        <w:t xml:space="preserve"> dialog.</w:t>
      </w:r>
    </w:p>
    <w:p w:rsidR="00A34354" w:rsidRDefault="00A34354" w:rsidP="00A3435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409825" cy="1841834"/>
            <wp:effectExtent l="190500" t="152400" r="180975" b="139366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41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6C1" w:rsidRPr="00A34354" w:rsidRDefault="006D46C1" w:rsidP="00A34354">
      <w:pPr>
        <w:pStyle w:val="Heading4"/>
      </w:pPr>
      <w:r>
        <w:t xml:space="preserve">Add rule to switch to instantiation form if </w:t>
      </w:r>
      <w:r w:rsidRPr="00A34354">
        <w:rPr>
          <w:b/>
        </w:rPr>
        <w:t>isStartWorkflow</w:t>
      </w:r>
      <w:r>
        <w:t xml:space="preserve"> </w:t>
      </w:r>
      <w:r w:rsidRPr="00A34354">
        <w:rPr>
          <w:b/>
        </w:rPr>
        <w:t>== “true”</w:t>
      </w:r>
      <w:r w:rsidR="00A34354">
        <w:t>.</w:t>
      </w:r>
    </w:p>
    <w:p w:rsidR="00A34354" w:rsidRDefault="00A34354" w:rsidP="00A34354">
      <w:pPr>
        <w:pStyle w:val="Heading5"/>
      </w:pPr>
      <w:r>
        <w:t xml:space="preserve">Click the </w:t>
      </w:r>
      <w:r w:rsidRPr="00A34354">
        <w:rPr>
          <w:b/>
        </w:rPr>
        <w:t>Add</w:t>
      </w:r>
      <w:r>
        <w:t xml:space="preserve"> button to add a new rule.</w:t>
      </w:r>
    </w:p>
    <w:p w:rsidR="00A34354" w:rsidRDefault="00A34354" w:rsidP="00A34354">
      <w:pPr>
        <w:pStyle w:val="Heading5"/>
      </w:pPr>
      <w:r>
        <w:t xml:space="preserve">Set the </w:t>
      </w:r>
      <w:r w:rsidRPr="00A34354">
        <w:rPr>
          <w:b/>
        </w:rPr>
        <w:t>Name</w:t>
      </w:r>
      <w:r>
        <w:t xml:space="preserve"> of the new rule to </w:t>
      </w:r>
      <w:r w:rsidRPr="00A34354">
        <w:rPr>
          <w:b/>
        </w:rPr>
        <w:t>Is Starting Workflow</w:t>
      </w:r>
      <w:r>
        <w:t>.</w:t>
      </w:r>
    </w:p>
    <w:p w:rsidR="00A34354" w:rsidRDefault="00A34354" w:rsidP="00A34354">
      <w:pPr>
        <w:pStyle w:val="Heading5"/>
      </w:pPr>
      <w:r>
        <w:t xml:space="preserve">Click the </w:t>
      </w:r>
      <w:r w:rsidRPr="00A34354">
        <w:rPr>
          <w:b/>
        </w:rPr>
        <w:t>Set Condition</w:t>
      </w:r>
      <w:r>
        <w:t xml:space="preserve"> button to set the conditions under which the actions will execute.</w:t>
      </w:r>
    </w:p>
    <w:p w:rsidR="00A34354" w:rsidRDefault="00A34354" w:rsidP="00A34354">
      <w:pPr>
        <w:pStyle w:val="Heading5"/>
      </w:pPr>
      <w:r>
        <w:t xml:space="preserve">On the left hand side drop down list, click </w:t>
      </w:r>
      <w:r w:rsidRPr="00A34354">
        <w:rPr>
          <w:b/>
        </w:rPr>
        <w:t>Select a Field or Group</w:t>
      </w:r>
      <w:r>
        <w:t>.</w:t>
      </w:r>
    </w:p>
    <w:p w:rsidR="00A34354" w:rsidRDefault="00A34354" w:rsidP="00A34354">
      <w:pPr>
        <w:pStyle w:val="Heading5"/>
      </w:pPr>
      <w:r>
        <w:t xml:space="preserve">In the </w:t>
      </w:r>
      <w:r w:rsidRPr="00A34354">
        <w:rPr>
          <w:b/>
        </w:rPr>
        <w:t>Select a Field or Group</w:t>
      </w:r>
      <w:r>
        <w:t xml:space="preserve"> dialog, choose the </w:t>
      </w:r>
      <w:r w:rsidRPr="00A34354">
        <w:rPr>
          <w:b/>
        </w:rPr>
        <w:t>Context</w:t>
      </w:r>
      <w:r>
        <w:t xml:space="preserve"> data source and the </w:t>
      </w:r>
      <w:r w:rsidRPr="00A34354">
        <w:rPr>
          <w:b/>
        </w:rPr>
        <w:t>isStartWorkflow</w:t>
      </w:r>
      <w:r>
        <w:t xml:space="preserve"> field and click </w:t>
      </w:r>
      <w:r w:rsidRPr="00A34354">
        <w:rPr>
          <w:b/>
        </w:rPr>
        <w:t>OK</w:t>
      </w:r>
      <w:r>
        <w:t>.</w:t>
      </w:r>
    </w:p>
    <w:p w:rsidR="00A34354" w:rsidRDefault="00A34354" w:rsidP="00A34354">
      <w:pPr>
        <w:pStyle w:val="Heading5"/>
      </w:pPr>
      <w:r>
        <w:t xml:space="preserve">In the center drop down list, verify </w:t>
      </w:r>
      <w:r w:rsidRPr="00A34354">
        <w:rPr>
          <w:b/>
        </w:rPr>
        <w:t>is equal to</w:t>
      </w:r>
      <w:r>
        <w:t xml:space="preserve"> is selected</w:t>
      </w:r>
      <w:r w:rsidR="007A23D0">
        <w:t>.</w:t>
      </w:r>
    </w:p>
    <w:p w:rsidR="00A34354" w:rsidRDefault="00A34354" w:rsidP="00A34354">
      <w:pPr>
        <w:pStyle w:val="Heading5"/>
      </w:pPr>
      <w:r>
        <w:t xml:space="preserve">In the right drop down list, click </w:t>
      </w:r>
      <w:r w:rsidRPr="00A34354">
        <w:rPr>
          <w:b/>
        </w:rPr>
        <w:t>type text</w:t>
      </w:r>
      <w:r>
        <w:t xml:space="preserve"> and enter the text </w:t>
      </w:r>
      <w:r w:rsidRPr="00CF5C35">
        <w:rPr>
          <w:b/>
        </w:rPr>
        <w:t>true</w:t>
      </w:r>
      <w:r>
        <w:t xml:space="preserve"> and click </w:t>
      </w:r>
      <w:r w:rsidRPr="00A34354">
        <w:rPr>
          <w:b/>
        </w:rPr>
        <w:t>OK</w:t>
      </w:r>
      <w:r>
        <w:t>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OK</w:t>
      </w:r>
      <w:r>
        <w:t xml:space="preserve"> again to close the condition.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Add Action</w:t>
      </w:r>
      <w:r>
        <w:t xml:space="preserve"> to add a new switch view action.</w:t>
      </w:r>
    </w:p>
    <w:p w:rsidR="00A34354" w:rsidRDefault="00A34354" w:rsidP="00A34354">
      <w:pPr>
        <w:pStyle w:val="Heading5"/>
      </w:pPr>
      <w:r>
        <w:t>Select an action of</w:t>
      </w:r>
      <w:r w:rsidRPr="00A34354">
        <w:rPr>
          <w:b/>
        </w:rPr>
        <w:t xml:space="preserve"> Switch Views</w:t>
      </w:r>
      <w:r>
        <w:t xml:space="preserve"> and a view of </w:t>
      </w:r>
      <w:r w:rsidRPr="00A34354">
        <w:rPr>
          <w:b/>
        </w:rPr>
        <w:t>Instantiation View</w:t>
      </w:r>
      <w:r>
        <w:t>.</w:t>
      </w:r>
    </w:p>
    <w:p w:rsidR="00A34354" w:rsidRDefault="00A34354" w:rsidP="00A34354">
      <w:pPr>
        <w:pStyle w:val="Heading5"/>
      </w:pPr>
      <w:r>
        <w:t xml:space="preserve">Click </w:t>
      </w:r>
      <w:r w:rsidRPr="00A34354">
        <w:rPr>
          <w:b/>
        </w:rPr>
        <w:t>OK</w:t>
      </w:r>
      <w:r>
        <w:t xml:space="preserve"> to close the dialogs back to the </w:t>
      </w:r>
      <w:r w:rsidRPr="00A34354">
        <w:t>designer</w:t>
      </w:r>
      <w:r>
        <w:t>.</w:t>
      </w:r>
    </w:p>
    <w:p w:rsidR="00F86317" w:rsidRDefault="003E54E7" w:rsidP="00B51F9B">
      <w:pPr>
        <w:pStyle w:val="Heading2"/>
      </w:pPr>
      <w:r w:rsidRPr="000F266A">
        <w:t xml:space="preserve">Exercise </w:t>
      </w:r>
      <w:r w:rsidR="00CF5C35">
        <w:t>3</w:t>
      </w:r>
      <w:r>
        <w:t xml:space="preserve">: </w:t>
      </w:r>
      <w:r w:rsidR="009D62EF">
        <w:t>InfoPath Task Forms</w:t>
      </w:r>
    </w:p>
    <w:p w:rsidR="00CF5C35" w:rsidRDefault="00CF5C35" w:rsidP="007A23D0">
      <w:pPr>
        <w:pStyle w:val="Heading3"/>
        <w:numPr>
          <w:ilvl w:val="0"/>
          <w:numId w:val="31"/>
        </w:numPr>
        <w:ind w:left="360"/>
      </w:pPr>
      <w:r>
        <w:t xml:space="preserve">Create a new InfoPath form named </w:t>
      </w:r>
      <w:r w:rsidRPr="00AD2AE3">
        <w:rPr>
          <w:b/>
        </w:rPr>
        <w:t>TaskForm.xsn</w:t>
      </w:r>
      <w:r>
        <w:t>.</w:t>
      </w:r>
    </w:p>
    <w:p w:rsidR="00CF5C35" w:rsidRPr="002A247E" w:rsidRDefault="00CF5C35" w:rsidP="002A247E">
      <w:pPr>
        <w:pStyle w:val="Heading4"/>
      </w:pPr>
      <w:r w:rsidRPr="002A247E">
        <w:t xml:space="preserve">Open </w:t>
      </w:r>
      <w:r w:rsidRPr="002A247E">
        <w:rPr>
          <w:b/>
        </w:rPr>
        <w:t>InfoPath</w:t>
      </w:r>
      <w:r w:rsidRPr="002A247E">
        <w:t xml:space="preserve"> by clicking the </w:t>
      </w:r>
      <w:r w:rsidRPr="002A247E">
        <w:rPr>
          <w:b/>
        </w:rPr>
        <w:t>Start Button</w:t>
      </w:r>
      <w:r w:rsidRPr="002A247E">
        <w:t xml:space="preserve"> and selecting </w:t>
      </w:r>
      <w:r w:rsidRPr="002A247E">
        <w:rPr>
          <w:b/>
        </w:rPr>
        <w:t>All Programs -&gt; Microsoft Office -&gt; Microsoft Office InfoPath 2007</w:t>
      </w:r>
      <w:r w:rsidRPr="002A247E">
        <w:t>.</w:t>
      </w:r>
    </w:p>
    <w:p w:rsidR="00CF5C35" w:rsidRPr="002A247E" w:rsidRDefault="00CF5C35" w:rsidP="002A247E">
      <w:pPr>
        <w:pStyle w:val="Heading4"/>
      </w:pPr>
      <w:r w:rsidRPr="002A247E">
        <w:t xml:space="preserve">In the </w:t>
      </w:r>
      <w:r w:rsidRPr="002A247E">
        <w:rPr>
          <w:b/>
        </w:rPr>
        <w:t>Getting Started</w:t>
      </w:r>
      <w:r w:rsidRPr="002A247E">
        <w:t xml:space="preserve"> window, click the </w:t>
      </w:r>
      <w:r w:rsidRPr="002A247E">
        <w:rPr>
          <w:b/>
        </w:rPr>
        <w:t>Design a Form Template</w:t>
      </w:r>
      <w:r w:rsidRPr="002A247E">
        <w:t xml:space="preserve"> link in the </w:t>
      </w:r>
      <w:r w:rsidRPr="002A247E">
        <w:rPr>
          <w:b/>
        </w:rPr>
        <w:t>Design a form</w:t>
      </w:r>
      <w:r w:rsidRPr="002A247E">
        <w:t xml:space="preserve"> section.</w:t>
      </w:r>
    </w:p>
    <w:p w:rsidR="00CF5C35" w:rsidRPr="002A247E" w:rsidRDefault="00CF5C35" w:rsidP="002A247E">
      <w:pPr>
        <w:pStyle w:val="Heading4"/>
      </w:pPr>
      <w:r w:rsidRPr="002A247E">
        <w:t xml:space="preserve">In the </w:t>
      </w:r>
      <w:r w:rsidRPr="002A247E">
        <w:rPr>
          <w:b/>
        </w:rPr>
        <w:t>Design a Form Template</w:t>
      </w:r>
      <w:r w:rsidRPr="002A247E">
        <w:t xml:space="preserve"> window, select a </w:t>
      </w:r>
      <w:r w:rsidRPr="002A247E">
        <w:rPr>
          <w:b/>
        </w:rPr>
        <w:t>Blank form</w:t>
      </w:r>
      <w:r w:rsidRPr="002A247E">
        <w:t xml:space="preserve"> template and make sure the </w:t>
      </w:r>
      <w:r w:rsidRPr="002A247E">
        <w:rPr>
          <w:b/>
        </w:rPr>
        <w:t xml:space="preserve">Enable browser-compatible features only </w:t>
      </w:r>
      <w:r w:rsidRPr="002A247E">
        <w:t xml:space="preserve">check box is checked and click </w:t>
      </w:r>
      <w:r w:rsidRPr="002A247E">
        <w:rPr>
          <w:b/>
        </w:rPr>
        <w:t>OK</w:t>
      </w:r>
      <w:r w:rsidRPr="002A247E">
        <w:t>.</w:t>
      </w:r>
    </w:p>
    <w:p w:rsidR="00CF5C35" w:rsidRDefault="00CF5C35" w:rsidP="00E84A05">
      <w:pPr>
        <w:pStyle w:val="Heading5"/>
        <w:jc w:val="center"/>
      </w:pPr>
      <w:r>
        <w:rPr>
          <w:i w:val="0"/>
          <w:noProof/>
        </w:rPr>
        <w:lastRenderedPageBreak/>
        <w:drawing>
          <wp:inline distT="0" distB="0" distL="0" distR="0">
            <wp:extent cx="2959417" cy="1793586"/>
            <wp:effectExtent l="190500" t="152400" r="164783" b="1304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41" cy="1794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C35" w:rsidRDefault="00CF5C35" w:rsidP="00CF5C35">
      <w:pPr>
        <w:pStyle w:val="Heading3"/>
      </w:pPr>
      <w:r>
        <w:t>Update the form’s security options so the form will be granted full trust when hosted in Forms Services.</w:t>
      </w:r>
    </w:p>
    <w:p w:rsidR="00CF5C35" w:rsidRPr="002A247E" w:rsidRDefault="00CF5C35" w:rsidP="002A247E">
      <w:pPr>
        <w:pStyle w:val="Heading4"/>
      </w:pPr>
      <w:r w:rsidRPr="002A247E">
        <w:t xml:space="preserve">Click the </w:t>
      </w:r>
      <w:r w:rsidRPr="002A247E">
        <w:rPr>
          <w:b/>
        </w:rPr>
        <w:t>Tools -&gt; Form Options</w:t>
      </w:r>
      <w:r w:rsidRPr="002A247E">
        <w:t xml:space="preserve"> item in the menu bar.</w:t>
      </w:r>
    </w:p>
    <w:p w:rsidR="00CF5C35" w:rsidRPr="002A247E" w:rsidRDefault="00CF5C35" w:rsidP="002A247E">
      <w:pPr>
        <w:pStyle w:val="Heading4"/>
      </w:pPr>
      <w:r w:rsidRPr="002A247E">
        <w:t xml:space="preserve">In the </w:t>
      </w:r>
      <w:r w:rsidRPr="002A247E">
        <w:rPr>
          <w:b/>
        </w:rPr>
        <w:t>Form Options</w:t>
      </w:r>
      <w:r w:rsidRPr="002A247E">
        <w:t xml:space="preserve"> dialog, select </w:t>
      </w:r>
      <w:r w:rsidRPr="002A247E">
        <w:rPr>
          <w:b/>
        </w:rPr>
        <w:t>Security and Trust</w:t>
      </w:r>
      <w:r w:rsidRPr="002A247E">
        <w:t xml:space="preserve"> in the </w:t>
      </w:r>
      <w:r w:rsidRPr="002A247E">
        <w:rPr>
          <w:b/>
        </w:rPr>
        <w:t>Category</w:t>
      </w:r>
      <w:r w:rsidRPr="002A247E">
        <w:t xml:space="preserve"> list box.</w:t>
      </w:r>
    </w:p>
    <w:p w:rsidR="00CF5C35" w:rsidRPr="002A247E" w:rsidRDefault="00CF5C35" w:rsidP="002A247E">
      <w:pPr>
        <w:pStyle w:val="Heading4"/>
      </w:pPr>
      <w:r w:rsidRPr="002A247E">
        <w:t xml:space="preserve">Uncheck </w:t>
      </w:r>
      <w:r w:rsidRPr="002A247E">
        <w:rPr>
          <w:b/>
        </w:rPr>
        <w:t>Automatically determine security level</w:t>
      </w:r>
      <w:r w:rsidRPr="002A247E">
        <w:t xml:space="preserve"> and select </w:t>
      </w:r>
      <w:r w:rsidRPr="002A247E">
        <w:rPr>
          <w:b/>
        </w:rPr>
        <w:t>Full Trust</w:t>
      </w:r>
      <w:r w:rsidRPr="002A247E">
        <w:t>.</w:t>
      </w:r>
    </w:p>
    <w:p w:rsidR="00CF5C35" w:rsidRPr="002A247E" w:rsidRDefault="00CF5C35" w:rsidP="002A247E">
      <w:pPr>
        <w:pStyle w:val="Heading4"/>
      </w:pPr>
      <w:r w:rsidRPr="002A247E">
        <w:t xml:space="preserve">Click </w:t>
      </w:r>
      <w:r w:rsidRPr="002A247E">
        <w:rPr>
          <w:b/>
        </w:rPr>
        <w:t>OK</w:t>
      </w:r>
      <w:r w:rsidRPr="002A247E">
        <w:t xml:space="preserve"> to close the dialog.</w:t>
      </w:r>
    </w:p>
    <w:p w:rsidR="00CF5C35" w:rsidRDefault="00CF5C35" w:rsidP="00CF5C3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154189" cy="2687096"/>
            <wp:effectExtent l="190500" t="152400" r="179561" b="132304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9" cy="2687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C35" w:rsidRDefault="00CF5C35" w:rsidP="00CF5C35">
      <w:pPr>
        <w:pStyle w:val="Heading3"/>
      </w:pPr>
      <w:r>
        <w:t xml:space="preserve">Add a secondary data source that will allow the </w:t>
      </w:r>
      <w:r w:rsidR="007A23D0">
        <w:t>form to access fields in the current task.</w:t>
      </w:r>
    </w:p>
    <w:p w:rsidR="00CF5C35" w:rsidRDefault="00CF5C35" w:rsidP="00CF5C35">
      <w:pPr>
        <w:pStyle w:val="Heading4"/>
      </w:pPr>
      <w:r>
        <w:t xml:space="preserve">In </w:t>
      </w:r>
      <w:r w:rsidRPr="007A23D0">
        <w:rPr>
          <w:b/>
        </w:rPr>
        <w:t>Visual Studio 2008</w:t>
      </w:r>
      <w:r>
        <w:t xml:space="preserve">, add a new file named </w:t>
      </w:r>
      <w:r>
        <w:rPr>
          <w:b/>
        </w:rPr>
        <w:t>ItemMetadata</w:t>
      </w:r>
      <w:r w:rsidRPr="005332FA">
        <w:rPr>
          <w:b/>
        </w:rPr>
        <w:t>.xml</w:t>
      </w:r>
      <w:r>
        <w:t xml:space="preserve"> to the </w:t>
      </w:r>
      <w:r w:rsidRPr="005332FA">
        <w:rPr>
          <w:b/>
        </w:rPr>
        <w:t>Forms</w:t>
      </w:r>
      <w:r>
        <w:t xml:space="preserve"> folder.</w:t>
      </w:r>
    </w:p>
    <w:p w:rsidR="00CF5C35" w:rsidRDefault="00CF5C35" w:rsidP="00CF5C35">
      <w:pPr>
        <w:pStyle w:val="Heading5"/>
      </w:pPr>
      <w:r>
        <w:t xml:space="preserve">Right click on the </w:t>
      </w:r>
      <w:r w:rsidRPr="005332FA">
        <w:rPr>
          <w:b/>
        </w:rPr>
        <w:t>Forms</w:t>
      </w:r>
      <w:r>
        <w:t xml:space="preserve"> folder in the </w:t>
      </w:r>
      <w:r w:rsidRPr="005332FA">
        <w:rPr>
          <w:b/>
        </w:rPr>
        <w:t>Solution Explorer</w:t>
      </w:r>
      <w:r>
        <w:t xml:space="preserve"> and select </w:t>
      </w:r>
      <w:r w:rsidRPr="005332FA">
        <w:rPr>
          <w:b/>
        </w:rPr>
        <w:t>Add -&gt; New Item</w:t>
      </w:r>
      <w:r>
        <w:t>.</w:t>
      </w:r>
    </w:p>
    <w:p w:rsidR="00CF5C35" w:rsidRDefault="00CF5C35" w:rsidP="00CF5C35">
      <w:pPr>
        <w:pStyle w:val="Heading5"/>
      </w:pPr>
      <w:r>
        <w:t xml:space="preserve">Select the </w:t>
      </w:r>
      <w:r w:rsidRPr="005332FA">
        <w:rPr>
          <w:b/>
        </w:rPr>
        <w:t>Data</w:t>
      </w:r>
      <w:r>
        <w:t xml:space="preserve"> category in the left side of the screen and then select </w:t>
      </w:r>
      <w:r w:rsidRPr="005332FA">
        <w:rPr>
          <w:b/>
        </w:rPr>
        <w:t>Xml</w:t>
      </w:r>
      <w:r>
        <w:t xml:space="preserve"> </w:t>
      </w:r>
      <w:r w:rsidRPr="005332FA">
        <w:rPr>
          <w:b/>
        </w:rPr>
        <w:t>File</w:t>
      </w:r>
      <w:r>
        <w:t xml:space="preserve"> in the </w:t>
      </w:r>
      <w:r w:rsidRPr="005332FA">
        <w:rPr>
          <w:b/>
        </w:rPr>
        <w:t>Template</w:t>
      </w:r>
      <w:r>
        <w:t xml:space="preserve"> list.</w:t>
      </w:r>
    </w:p>
    <w:p w:rsidR="00CF5C35" w:rsidRDefault="00CF5C35" w:rsidP="00CF5C35">
      <w:pPr>
        <w:pStyle w:val="Heading5"/>
      </w:pPr>
      <w:r>
        <w:t xml:space="preserve">Enter a name of </w:t>
      </w:r>
      <w:r>
        <w:rPr>
          <w:b/>
        </w:rPr>
        <w:t>ItemMetadata</w:t>
      </w:r>
      <w:r w:rsidRPr="005332FA">
        <w:rPr>
          <w:b/>
        </w:rPr>
        <w:t>.xml</w:t>
      </w:r>
      <w:r>
        <w:t xml:space="preserve"> and click </w:t>
      </w:r>
      <w:r w:rsidRPr="005332FA">
        <w:rPr>
          <w:b/>
        </w:rPr>
        <w:t>Add</w:t>
      </w:r>
      <w:r>
        <w:t>.</w:t>
      </w:r>
    </w:p>
    <w:p w:rsidR="00CF5C35" w:rsidRDefault="00CF5C35" w:rsidP="00CF5C35">
      <w:pPr>
        <w:pStyle w:val="Heading4"/>
      </w:pPr>
      <w:r>
        <w:t xml:space="preserve">Enter the following XML into the new </w:t>
      </w:r>
      <w:r w:rsidR="00777D2C">
        <w:rPr>
          <w:b/>
        </w:rPr>
        <w:t>ItemMetadata</w:t>
      </w:r>
      <w:r w:rsidRPr="005332FA">
        <w:rPr>
          <w:b/>
        </w:rPr>
        <w:t>.xml</w:t>
      </w:r>
      <w:r>
        <w:t xml:space="preserve"> file.</w:t>
      </w:r>
    </w:p>
    <w:p w:rsidR="00CF5C35" w:rsidRPr="00CF5C35" w:rsidRDefault="00CF5C35" w:rsidP="00CF5C35">
      <w:pPr>
        <w:pStyle w:val="ExerciseStepLevel2Code"/>
      </w:pPr>
      <w:r w:rsidRPr="00CF5C35">
        <w:t xml:space="preserve">&lt;z:row xmlns:z="#RowsetSchema" </w:t>
      </w:r>
    </w:p>
    <w:p w:rsidR="00CF5C35" w:rsidRDefault="00CF5C35" w:rsidP="00CF5C35">
      <w:pPr>
        <w:pStyle w:val="ExerciseStepLevel2Code"/>
      </w:pPr>
      <w:r w:rsidRPr="00CF5C35">
        <w:t xml:space="preserve">  ows_Instructions="" /&gt;</w:t>
      </w:r>
    </w:p>
    <w:p w:rsidR="00E87D7A" w:rsidRPr="00CF5C35" w:rsidRDefault="00E87D7A" w:rsidP="00E87D7A">
      <w:pPr>
        <w:pStyle w:val="Heading4"/>
        <w:rPr>
          <w:noProof/>
        </w:rPr>
      </w:pPr>
      <w:r>
        <w:rPr>
          <w:noProof/>
        </w:rPr>
        <w:lastRenderedPageBreak/>
        <w:t xml:space="preserve">Add a new data connection using the </w:t>
      </w:r>
      <w:r w:rsidRPr="00E87D7A">
        <w:rPr>
          <w:b/>
          <w:noProof/>
        </w:rPr>
        <w:t>ItemMetadata.xml</w:t>
      </w:r>
      <w:r>
        <w:rPr>
          <w:noProof/>
        </w:rPr>
        <w:t xml:space="preserve"> file.</w:t>
      </w:r>
    </w:p>
    <w:p w:rsidR="00CF5C35" w:rsidRDefault="00CF5C35" w:rsidP="00E87D7A">
      <w:pPr>
        <w:pStyle w:val="Heading5"/>
      </w:pPr>
      <w:r>
        <w:t xml:space="preserve">In InfoPath, click </w:t>
      </w:r>
      <w:r w:rsidRPr="005332FA">
        <w:rPr>
          <w:b/>
        </w:rPr>
        <w:t>Tools -&gt; Data Connections</w:t>
      </w:r>
      <w:r>
        <w:t xml:space="preserve"> in the menu bar.</w:t>
      </w:r>
    </w:p>
    <w:p w:rsidR="00CF5C35" w:rsidRDefault="00CF5C35" w:rsidP="00E87D7A">
      <w:pPr>
        <w:pStyle w:val="Heading5"/>
      </w:pPr>
      <w:r>
        <w:t xml:space="preserve">In the </w:t>
      </w:r>
      <w:r w:rsidRPr="005332FA">
        <w:rPr>
          <w:b/>
        </w:rPr>
        <w:t>Data Connections</w:t>
      </w:r>
      <w:r>
        <w:t xml:space="preserve"> dialog, click the </w:t>
      </w:r>
      <w:r w:rsidRPr="005332FA">
        <w:rPr>
          <w:b/>
        </w:rPr>
        <w:t>Add</w:t>
      </w:r>
      <w:r>
        <w:t xml:space="preserve"> button.</w:t>
      </w:r>
    </w:p>
    <w:p w:rsidR="00CF5C35" w:rsidRDefault="00CF5C35" w:rsidP="00E87D7A">
      <w:pPr>
        <w:pStyle w:val="Heading5"/>
      </w:pPr>
      <w:r>
        <w:t xml:space="preserve">Select the </w:t>
      </w:r>
      <w:r w:rsidRPr="005332FA">
        <w:rPr>
          <w:b/>
        </w:rPr>
        <w:t>Create a new connection to</w:t>
      </w:r>
      <w:r>
        <w:t xml:space="preserve"> option and then select </w:t>
      </w:r>
      <w:r w:rsidRPr="005332FA">
        <w:rPr>
          <w:b/>
        </w:rPr>
        <w:t>Receive data</w:t>
      </w:r>
      <w:r>
        <w:t xml:space="preserve"> and click </w:t>
      </w:r>
      <w:r w:rsidRPr="005332FA">
        <w:rPr>
          <w:b/>
        </w:rPr>
        <w:t>Next</w:t>
      </w:r>
      <w:r>
        <w:t>.</w:t>
      </w:r>
    </w:p>
    <w:p w:rsidR="00CF5C35" w:rsidRDefault="00CF5C35" w:rsidP="00E87D7A">
      <w:pPr>
        <w:pStyle w:val="Heading5"/>
      </w:pPr>
      <w:r>
        <w:t xml:space="preserve">On the next page, choose to receive data from an </w:t>
      </w:r>
      <w:r w:rsidRPr="005332FA">
        <w:rPr>
          <w:b/>
        </w:rPr>
        <w:t>XML document</w:t>
      </w:r>
      <w:r>
        <w:t>.</w:t>
      </w:r>
    </w:p>
    <w:p w:rsidR="00CF5C35" w:rsidRDefault="00CF5C35" w:rsidP="00E87D7A">
      <w:pPr>
        <w:pStyle w:val="Heading5"/>
      </w:pPr>
      <w:r>
        <w:t xml:space="preserve">Browse to the </w:t>
      </w:r>
      <w:r>
        <w:rPr>
          <w:b/>
        </w:rPr>
        <w:t>ItemMetadata</w:t>
      </w:r>
      <w:r w:rsidRPr="005332FA">
        <w:rPr>
          <w:b/>
        </w:rPr>
        <w:t>.xml</w:t>
      </w:r>
      <w:r>
        <w:t xml:space="preserve"> file just created and click </w:t>
      </w:r>
      <w:r w:rsidRPr="005332FA">
        <w:rPr>
          <w:b/>
        </w:rPr>
        <w:t>Next</w:t>
      </w:r>
      <w:r>
        <w:t>.</w:t>
      </w:r>
    </w:p>
    <w:p w:rsidR="00CF5C35" w:rsidRDefault="00CF5C35" w:rsidP="00E87D7A">
      <w:pPr>
        <w:pStyle w:val="Heading5"/>
      </w:pPr>
      <w:r>
        <w:t xml:space="preserve">On the next page select to include the file as a resource and click </w:t>
      </w:r>
      <w:r w:rsidRPr="005332FA">
        <w:rPr>
          <w:b/>
        </w:rPr>
        <w:t>Next</w:t>
      </w:r>
      <w:r>
        <w:t>.</w:t>
      </w:r>
    </w:p>
    <w:p w:rsidR="00CF5C35" w:rsidRDefault="00CF5C35" w:rsidP="00E87D7A">
      <w:pPr>
        <w:pStyle w:val="Heading5"/>
      </w:pPr>
      <w:r>
        <w:t xml:space="preserve">On the final page, click </w:t>
      </w:r>
      <w:r w:rsidRPr="005332FA">
        <w:rPr>
          <w:b/>
        </w:rPr>
        <w:t>Finish</w:t>
      </w:r>
      <w:r>
        <w:t xml:space="preserve"> to create the data source.</w:t>
      </w:r>
    </w:p>
    <w:p w:rsidR="00CF5C35" w:rsidRDefault="00CF5C35" w:rsidP="00E87D7A">
      <w:pPr>
        <w:pStyle w:val="Heading5"/>
      </w:pPr>
      <w:r>
        <w:t xml:space="preserve">In the </w:t>
      </w:r>
      <w:r w:rsidRPr="00D63018">
        <w:rPr>
          <w:b/>
        </w:rPr>
        <w:t>Data Connections</w:t>
      </w:r>
      <w:r>
        <w:t xml:space="preserve"> dialog, click </w:t>
      </w:r>
      <w:r w:rsidRPr="00D63018">
        <w:rPr>
          <w:b/>
        </w:rPr>
        <w:t>Close</w:t>
      </w:r>
      <w:r>
        <w:t xml:space="preserve"> to close the window.</w:t>
      </w:r>
    </w:p>
    <w:p w:rsidR="00CF5C35" w:rsidRDefault="00CF5C35" w:rsidP="00CF5C35">
      <w:pPr>
        <w:pStyle w:val="ExerciseStepLevel2Picture"/>
        <w:jc w:val="center"/>
      </w:pPr>
      <w:r w:rsidRPr="00CF5C35">
        <w:rPr>
          <w:noProof/>
        </w:rPr>
        <w:drawing>
          <wp:inline distT="0" distB="0" distL="0" distR="0">
            <wp:extent cx="2679103" cy="2647950"/>
            <wp:effectExtent l="190500" t="152400" r="178397" b="133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03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D7A" w:rsidRDefault="00E87D7A" w:rsidP="00E87D7A">
      <w:pPr>
        <w:pStyle w:val="Heading4"/>
      </w:pPr>
      <w:r>
        <w:t xml:space="preserve">Using the new data source, add a new control using the </w:t>
      </w:r>
      <w:r w:rsidRPr="00E87D7A">
        <w:rPr>
          <w:b/>
        </w:rPr>
        <w:t>ows_Instructions</w:t>
      </w:r>
      <w:r>
        <w:t xml:space="preserve"> field.</w:t>
      </w:r>
    </w:p>
    <w:p w:rsidR="00E87D7A" w:rsidRDefault="00E87D7A" w:rsidP="00E87D7A">
      <w:pPr>
        <w:pStyle w:val="Heading5"/>
      </w:pPr>
      <w:r>
        <w:t xml:space="preserve">In the </w:t>
      </w:r>
      <w:r w:rsidRPr="00E87D7A">
        <w:rPr>
          <w:b/>
        </w:rPr>
        <w:t>Data Source</w:t>
      </w:r>
      <w:r>
        <w:t xml:space="preserve"> task pane, use the </w:t>
      </w:r>
      <w:r w:rsidRPr="00E87D7A">
        <w:rPr>
          <w:b/>
        </w:rPr>
        <w:t>Data source</w:t>
      </w:r>
      <w:r>
        <w:t xml:space="preserve"> drop down to change to the </w:t>
      </w:r>
      <w:r w:rsidRPr="00E87D7A">
        <w:rPr>
          <w:b/>
        </w:rPr>
        <w:t>ItemMetadata</w:t>
      </w:r>
      <w:r>
        <w:t xml:space="preserve"> data source.</w:t>
      </w:r>
    </w:p>
    <w:p w:rsidR="00E87D7A" w:rsidRDefault="00E87D7A" w:rsidP="00E87D7A">
      <w:pPr>
        <w:pStyle w:val="Heading5"/>
      </w:pPr>
      <w:r>
        <w:t xml:space="preserve">Drag the </w:t>
      </w:r>
      <w:r w:rsidRPr="00E87D7A">
        <w:rPr>
          <w:b/>
        </w:rPr>
        <w:t>ows_Instructions</w:t>
      </w:r>
      <w:r>
        <w:t xml:space="preserve"> field onto the designer to create an </w:t>
      </w:r>
      <w:r w:rsidRPr="00E87D7A">
        <w:rPr>
          <w:b/>
        </w:rPr>
        <w:t>Instructions</w:t>
      </w:r>
      <w:r>
        <w:t xml:space="preserve"> control.</w:t>
      </w:r>
    </w:p>
    <w:p w:rsidR="00E87D7A" w:rsidRPr="00CF5C35" w:rsidRDefault="00E87D7A" w:rsidP="00E84A05">
      <w:pPr>
        <w:pStyle w:val="ExerciseStepLevel2Picture"/>
        <w:ind w:left="0"/>
        <w:jc w:val="center"/>
      </w:pPr>
      <w:r>
        <w:rPr>
          <w:noProof/>
        </w:rPr>
        <w:drawing>
          <wp:inline distT="0" distB="0" distL="0" distR="0">
            <wp:extent cx="1542704" cy="2384895"/>
            <wp:effectExtent l="190500" t="152400" r="171796" b="1297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704" cy="238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3D0" w:rsidRDefault="007A23D0">
      <w:pPr>
        <w:ind w:left="720"/>
        <w:rPr>
          <w:rFonts w:eastAsiaTheme="majorEastAsia" w:cs="Arial"/>
          <w:bCs/>
        </w:rPr>
      </w:pPr>
      <w:r>
        <w:br w:type="page"/>
      </w:r>
    </w:p>
    <w:p w:rsidR="009D62EF" w:rsidRDefault="00E87D7A" w:rsidP="009D62EF">
      <w:pPr>
        <w:pStyle w:val="Heading3"/>
      </w:pPr>
      <w:r>
        <w:lastRenderedPageBreak/>
        <w:t>Define the output data that will be transmitted back to the workflow when the task is submitted.</w:t>
      </w:r>
    </w:p>
    <w:p w:rsidR="009D62EF" w:rsidRDefault="00E87D7A" w:rsidP="009D62EF">
      <w:pPr>
        <w:pStyle w:val="Heading4"/>
      </w:pPr>
      <w:r>
        <w:t xml:space="preserve">Add a new </w:t>
      </w:r>
      <w:r w:rsidRPr="00086931">
        <w:rPr>
          <w:b/>
        </w:rPr>
        <w:t>Comments</w:t>
      </w:r>
      <w:r>
        <w:t xml:space="preserve"> field of type string to the primary data source.</w:t>
      </w:r>
    </w:p>
    <w:p w:rsidR="00086931" w:rsidRDefault="00086931" w:rsidP="00086931">
      <w:pPr>
        <w:pStyle w:val="Heading5"/>
      </w:pPr>
      <w:r>
        <w:t xml:space="preserve">In the </w:t>
      </w:r>
      <w:r w:rsidRPr="00834630">
        <w:rPr>
          <w:b/>
        </w:rPr>
        <w:t>Data Source</w:t>
      </w:r>
      <w:r>
        <w:t xml:space="preserve"> task pane, right click the </w:t>
      </w:r>
      <w:r>
        <w:rPr>
          <w:b/>
        </w:rPr>
        <w:t xml:space="preserve">myFields </w:t>
      </w:r>
      <w:r>
        <w:t xml:space="preserve">group and select </w:t>
      </w:r>
      <w:r w:rsidRPr="00834630">
        <w:rPr>
          <w:b/>
        </w:rPr>
        <w:t>Add</w:t>
      </w:r>
      <w:r>
        <w:t>.</w:t>
      </w:r>
    </w:p>
    <w:p w:rsidR="00086931" w:rsidRPr="00086931" w:rsidRDefault="00086931" w:rsidP="00086931">
      <w:pPr>
        <w:pStyle w:val="Heading5"/>
      </w:pPr>
      <w:r>
        <w:t xml:space="preserve">In the </w:t>
      </w:r>
      <w:r w:rsidRPr="00834630">
        <w:rPr>
          <w:b/>
        </w:rPr>
        <w:t>Add Field or Group</w:t>
      </w:r>
      <w:r>
        <w:t xml:space="preserve"> dialog, enter a name of </w:t>
      </w:r>
      <w:r>
        <w:rPr>
          <w:b/>
        </w:rPr>
        <w:t>Comments</w:t>
      </w:r>
      <w:r>
        <w:t>.</w:t>
      </w:r>
    </w:p>
    <w:p w:rsidR="00086931" w:rsidRDefault="00086931" w:rsidP="00086931">
      <w:pPr>
        <w:pStyle w:val="Heading5"/>
      </w:pPr>
      <w:r>
        <w:t xml:space="preserve">Verify the </w:t>
      </w:r>
      <w:r w:rsidRPr="00834630">
        <w:rPr>
          <w:b/>
        </w:rPr>
        <w:t>Data type</w:t>
      </w:r>
      <w:r>
        <w:t xml:space="preserve"> is </w:t>
      </w:r>
      <w:r w:rsidRPr="00834630">
        <w:rPr>
          <w:b/>
        </w:rPr>
        <w:t>string</w:t>
      </w:r>
      <w:r>
        <w:t>.</w:t>
      </w:r>
    </w:p>
    <w:p w:rsidR="00086931" w:rsidRDefault="00086931" w:rsidP="00086931">
      <w:pPr>
        <w:pStyle w:val="Heading5"/>
      </w:pPr>
      <w:r>
        <w:t xml:space="preserve">Click </w:t>
      </w:r>
      <w:r w:rsidRPr="00834630">
        <w:rPr>
          <w:b/>
        </w:rPr>
        <w:t>OK</w:t>
      </w:r>
      <w:r>
        <w:t xml:space="preserve"> to create the new field.</w:t>
      </w:r>
    </w:p>
    <w:p w:rsidR="00086931" w:rsidRDefault="00086931" w:rsidP="00086931">
      <w:pPr>
        <w:pStyle w:val="Heading4"/>
      </w:pPr>
      <w:r>
        <w:t xml:space="preserve">Add a new </w:t>
      </w:r>
      <w:r w:rsidRPr="00086931">
        <w:rPr>
          <w:b/>
        </w:rPr>
        <w:t>Result</w:t>
      </w:r>
      <w:r>
        <w:t xml:space="preserve"> field of type string to the primary data source.</w:t>
      </w:r>
    </w:p>
    <w:p w:rsidR="00086931" w:rsidRDefault="00086931" w:rsidP="00086931">
      <w:pPr>
        <w:pStyle w:val="Heading5"/>
      </w:pPr>
      <w:r>
        <w:t xml:space="preserve">In the </w:t>
      </w:r>
      <w:r w:rsidRPr="00834630">
        <w:rPr>
          <w:b/>
        </w:rPr>
        <w:t>Data Source</w:t>
      </w:r>
      <w:r>
        <w:t xml:space="preserve"> task pane, right click the </w:t>
      </w:r>
      <w:r>
        <w:rPr>
          <w:b/>
        </w:rPr>
        <w:t xml:space="preserve">myFields </w:t>
      </w:r>
      <w:r>
        <w:t xml:space="preserve">group and select </w:t>
      </w:r>
      <w:r w:rsidRPr="00834630">
        <w:rPr>
          <w:b/>
        </w:rPr>
        <w:t>Add</w:t>
      </w:r>
      <w:r>
        <w:t>.</w:t>
      </w:r>
    </w:p>
    <w:p w:rsidR="00086931" w:rsidRPr="00086931" w:rsidRDefault="00086931" w:rsidP="00086931">
      <w:pPr>
        <w:pStyle w:val="Heading5"/>
      </w:pPr>
      <w:r>
        <w:t xml:space="preserve">In the </w:t>
      </w:r>
      <w:r w:rsidRPr="00834630">
        <w:rPr>
          <w:b/>
        </w:rPr>
        <w:t>Add Field or Group</w:t>
      </w:r>
      <w:r>
        <w:t xml:space="preserve"> dialog, enter a name of </w:t>
      </w:r>
      <w:r>
        <w:rPr>
          <w:b/>
        </w:rPr>
        <w:t>Result</w:t>
      </w:r>
      <w:r>
        <w:t>.</w:t>
      </w:r>
    </w:p>
    <w:p w:rsidR="00086931" w:rsidRDefault="00086931" w:rsidP="00086931">
      <w:pPr>
        <w:pStyle w:val="Heading5"/>
      </w:pPr>
      <w:r>
        <w:t xml:space="preserve">Verify the </w:t>
      </w:r>
      <w:r w:rsidRPr="00834630">
        <w:rPr>
          <w:b/>
        </w:rPr>
        <w:t>Data type</w:t>
      </w:r>
      <w:r>
        <w:t xml:space="preserve"> is </w:t>
      </w:r>
      <w:r w:rsidRPr="00834630">
        <w:rPr>
          <w:b/>
        </w:rPr>
        <w:t>string</w:t>
      </w:r>
      <w:r>
        <w:t>.</w:t>
      </w:r>
    </w:p>
    <w:p w:rsidR="00086931" w:rsidRDefault="00086931" w:rsidP="00086931">
      <w:pPr>
        <w:pStyle w:val="Heading5"/>
      </w:pPr>
      <w:r>
        <w:t xml:space="preserve">Click </w:t>
      </w:r>
      <w:r w:rsidRPr="00834630">
        <w:rPr>
          <w:b/>
        </w:rPr>
        <w:t>OK</w:t>
      </w:r>
      <w:r>
        <w:t xml:space="preserve"> to create the new field.</w:t>
      </w:r>
    </w:p>
    <w:p w:rsidR="00086931" w:rsidRDefault="007F2DC3" w:rsidP="007F2DC3">
      <w:pPr>
        <w:pStyle w:val="ExerciseStepLevel2Picture"/>
        <w:jc w:val="center"/>
      </w:pPr>
      <w:r w:rsidRPr="007F2DC3">
        <w:rPr>
          <w:noProof/>
        </w:rPr>
        <w:drawing>
          <wp:inline distT="0" distB="0" distL="0" distR="0">
            <wp:extent cx="1598562" cy="1830478"/>
            <wp:effectExtent l="190500" t="152400" r="173088" b="131672"/>
            <wp:docPr id="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562" cy="1830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931" w:rsidRDefault="00086931" w:rsidP="00086931">
      <w:pPr>
        <w:pStyle w:val="Heading4"/>
      </w:pPr>
      <w:r>
        <w:t xml:space="preserve">Drag the </w:t>
      </w:r>
      <w:r>
        <w:rPr>
          <w:b/>
        </w:rPr>
        <w:t>Comments</w:t>
      </w:r>
      <w:r>
        <w:t xml:space="preserve"> field onto the design canvas to create a new text box.</w:t>
      </w:r>
    </w:p>
    <w:p w:rsidR="00086931" w:rsidRDefault="00086931" w:rsidP="00086931">
      <w:pPr>
        <w:pStyle w:val="Heading3"/>
      </w:pPr>
      <w:r>
        <w:t xml:space="preserve">Add three buttons to the page for the </w:t>
      </w:r>
      <w:r w:rsidRPr="00086931">
        <w:rPr>
          <w:b/>
        </w:rPr>
        <w:t>Approve</w:t>
      </w:r>
      <w:r>
        <w:t xml:space="preserve">, </w:t>
      </w:r>
      <w:r w:rsidRPr="00086931">
        <w:rPr>
          <w:b/>
        </w:rPr>
        <w:t>Reject</w:t>
      </w:r>
      <w:r>
        <w:t xml:space="preserve">, and Cancel </w:t>
      </w:r>
      <w:r w:rsidRPr="00086931">
        <w:rPr>
          <w:b/>
        </w:rPr>
        <w:t>operations</w:t>
      </w:r>
      <w:r>
        <w:t>.</w:t>
      </w:r>
    </w:p>
    <w:p w:rsidR="00086931" w:rsidRDefault="00086931" w:rsidP="00086931">
      <w:pPr>
        <w:pStyle w:val="Heading4"/>
      </w:pPr>
      <w:r>
        <w:t xml:space="preserve">Switch to the </w:t>
      </w:r>
      <w:r w:rsidRPr="00DD4701">
        <w:rPr>
          <w:b/>
        </w:rPr>
        <w:t>Controls</w:t>
      </w:r>
      <w:r>
        <w:t xml:space="preserve"> task pane and drag two button controls onto the design canvas.</w:t>
      </w:r>
    </w:p>
    <w:p w:rsidR="00086931" w:rsidRDefault="00086931" w:rsidP="00086931">
      <w:pPr>
        <w:pStyle w:val="Heading4"/>
      </w:pPr>
      <w:r>
        <w:t xml:space="preserve">Change the name of one button to </w:t>
      </w:r>
      <w:r>
        <w:rPr>
          <w:b/>
        </w:rPr>
        <w:t>Approve</w:t>
      </w:r>
      <w:r>
        <w:t>.</w:t>
      </w:r>
    </w:p>
    <w:p w:rsidR="00086931" w:rsidRDefault="00086931" w:rsidP="00086931">
      <w:pPr>
        <w:pStyle w:val="Heading5"/>
      </w:pPr>
      <w:r>
        <w:t xml:space="preserve">Right click the button and select </w:t>
      </w:r>
      <w:r w:rsidRPr="00DD4701">
        <w:rPr>
          <w:b/>
        </w:rPr>
        <w:t>Button Properties</w:t>
      </w:r>
      <w:r>
        <w:t>.</w:t>
      </w:r>
    </w:p>
    <w:p w:rsidR="00086931" w:rsidRDefault="00086931" w:rsidP="00086931">
      <w:pPr>
        <w:pStyle w:val="Heading5"/>
      </w:pPr>
      <w:r>
        <w:t xml:space="preserve">In the </w:t>
      </w:r>
      <w:r w:rsidRPr="00DD4701">
        <w:rPr>
          <w:b/>
        </w:rPr>
        <w:t>Button Properties</w:t>
      </w:r>
      <w:r>
        <w:t xml:space="preserve"> dialog, change the </w:t>
      </w:r>
      <w:r w:rsidRPr="00DD4701">
        <w:rPr>
          <w:b/>
        </w:rPr>
        <w:t>Label</w:t>
      </w:r>
      <w:r>
        <w:t xml:space="preserve"> value to </w:t>
      </w:r>
      <w:r>
        <w:rPr>
          <w:b/>
        </w:rPr>
        <w:t>Approve</w:t>
      </w:r>
      <w:r>
        <w:t>.</w:t>
      </w:r>
    </w:p>
    <w:p w:rsidR="00086931" w:rsidRDefault="00086931" w:rsidP="00086931">
      <w:pPr>
        <w:pStyle w:val="Heading5"/>
      </w:pPr>
      <w:r>
        <w:t xml:space="preserve">Click </w:t>
      </w:r>
      <w:r w:rsidRPr="00DD4701">
        <w:rPr>
          <w:b/>
        </w:rPr>
        <w:t>OK</w:t>
      </w:r>
      <w:r>
        <w:t xml:space="preserve"> to close the dialog.</w:t>
      </w:r>
    </w:p>
    <w:p w:rsidR="00086931" w:rsidRDefault="00086931" w:rsidP="00086931">
      <w:pPr>
        <w:pStyle w:val="Heading4"/>
      </w:pPr>
      <w:r>
        <w:t xml:space="preserve">Repeat the previous step for the </w:t>
      </w:r>
      <w:r w:rsidRPr="00086931">
        <w:rPr>
          <w:b/>
        </w:rPr>
        <w:t>Reject</w:t>
      </w:r>
      <w:r>
        <w:t xml:space="preserve"> and </w:t>
      </w:r>
      <w:r w:rsidRPr="00086931">
        <w:rPr>
          <w:b/>
        </w:rPr>
        <w:t>Cancel</w:t>
      </w:r>
      <w:r>
        <w:t xml:space="preserve"> buttons.</w:t>
      </w:r>
    </w:p>
    <w:p w:rsidR="00E84A05" w:rsidRDefault="007F2DC3" w:rsidP="00E84A0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609850" cy="1295400"/>
            <wp:effectExtent l="190500" t="152400" r="171450" b="133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931" w:rsidRDefault="00086931" w:rsidP="00086931">
      <w:pPr>
        <w:pStyle w:val="Heading3"/>
      </w:pPr>
      <w:r>
        <w:t xml:space="preserve">Define rules for the </w:t>
      </w:r>
      <w:r w:rsidRPr="0005257E">
        <w:rPr>
          <w:b/>
        </w:rPr>
        <w:t>Cancel</w:t>
      </w:r>
      <w:r>
        <w:t xml:space="preserve"> button that will cause it to close the form.</w:t>
      </w:r>
    </w:p>
    <w:p w:rsidR="00086931" w:rsidRDefault="00086931" w:rsidP="00086931">
      <w:pPr>
        <w:pStyle w:val="Heading4"/>
      </w:pPr>
      <w:r>
        <w:t xml:space="preserve">Open the </w:t>
      </w:r>
      <w:r w:rsidRPr="0005257E">
        <w:rPr>
          <w:b/>
        </w:rPr>
        <w:t>Rules</w:t>
      </w:r>
      <w:r>
        <w:t xml:space="preserve"> dialog to manage the rules that will execute when the button is clicked.</w:t>
      </w:r>
    </w:p>
    <w:p w:rsidR="00086931" w:rsidRDefault="00086931" w:rsidP="00086931">
      <w:pPr>
        <w:pStyle w:val="Heading5"/>
      </w:pPr>
      <w:r>
        <w:t xml:space="preserve">Right click the </w:t>
      </w:r>
      <w:r>
        <w:rPr>
          <w:b/>
        </w:rPr>
        <w:t>c</w:t>
      </w:r>
      <w:r w:rsidRPr="00086931">
        <w:rPr>
          <w:b/>
        </w:rPr>
        <w:t>ancel</w:t>
      </w:r>
      <w:r>
        <w:t xml:space="preserve"> button and select </w:t>
      </w:r>
      <w:r w:rsidRPr="0005257E">
        <w:rPr>
          <w:b/>
        </w:rPr>
        <w:t>Button Properties</w:t>
      </w:r>
      <w:r>
        <w:t>.</w:t>
      </w:r>
    </w:p>
    <w:p w:rsidR="00086931" w:rsidRDefault="00086931" w:rsidP="00086931">
      <w:pPr>
        <w:pStyle w:val="Heading5"/>
      </w:pPr>
      <w:r>
        <w:t xml:space="preserve">Click the </w:t>
      </w:r>
      <w:r w:rsidRPr="0005257E">
        <w:rPr>
          <w:b/>
        </w:rPr>
        <w:t>Rules</w:t>
      </w:r>
      <w:r>
        <w:t xml:space="preserve"> button to open the </w:t>
      </w:r>
      <w:r w:rsidRPr="0005257E">
        <w:rPr>
          <w:b/>
        </w:rPr>
        <w:t>Rules</w:t>
      </w:r>
      <w:r>
        <w:t xml:space="preserve"> dialog.</w:t>
      </w:r>
    </w:p>
    <w:p w:rsidR="00086931" w:rsidRDefault="00086931" w:rsidP="00086931">
      <w:pPr>
        <w:pStyle w:val="Heading4"/>
      </w:pPr>
      <w:r>
        <w:lastRenderedPageBreak/>
        <w:t xml:space="preserve">Add a new rule named </w:t>
      </w:r>
      <w:r w:rsidRPr="00DD4701">
        <w:rPr>
          <w:b/>
        </w:rPr>
        <w:t>Close Form</w:t>
      </w:r>
      <w:r>
        <w:t xml:space="preserve"> that will be executed when the button is clicked.</w:t>
      </w:r>
    </w:p>
    <w:p w:rsidR="00086931" w:rsidRDefault="00086931" w:rsidP="00086931">
      <w:pPr>
        <w:pStyle w:val="Heading5"/>
      </w:pPr>
      <w:r>
        <w:t xml:space="preserve">Click the </w:t>
      </w:r>
      <w:r w:rsidRPr="00086931">
        <w:rPr>
          <w:b/>
        </w:rPr>
        <w:t>Add</w:t>
      </w:r>
      <w:r>
        <w:t xml:space="preserve"> button to add a new rule.</w:t>
      </w:r>
    </w:p>
    <w:p w:rsidR="00086931" w:rsidRDefault="00086931" w:rsidP="00086931">
      <w:pPr>
        <w:pStyle w:val="Heading5"/>
      </w:pPr>
      <w:r>
        <w:t xml:space="preserve">Change the </w:t>
      </w:r>
      <w:r w:rsidRPr="0005257E">
        <w:rPr>
          <w:b/>
        </w:rPr>
        <w:t>Name</w:t>
      </w:r>
      <w:r>
        <w:t xml:space="preserve"> property in the </w:t>
      </w:r>
      <w:r w:rsidRPr="0005257E">
        <w:rPr>
          <w:b/>
        </w:rPr>
        <w:t>Rule</w:t>
      </w:r>
      <w:r>
        <w:t xml:space="preserve"> dialog to </w:t>
      </w:r>
      <w:r w:rsidRPr="0005257E">
        <w:rPr>
          <w:b/>
        </w:rPr>
        <w:t>Close Form</w:t>
      </w:r>
      <w:r>
        <w:t>.</w:t>
      </w:r>
    </w:p>
    <w:p w:rsidR="00086931" w:rsidRDefault="00086931" w:rsidP="00086931">
      <w:pPr>
        <w:pStyle w:val="Heading4"/>
      </w:pPr>
      <w:r>
        <w:t>Add a close form action that will close the current form.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086931" w:rsidRDefault="00086931" w:rsidP="0008693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Close</w:t>
      </w:r>
      <w:r>
        <w:t xml:space="preserve"> </w:t>
      </w:r>
      <w:r w:rsidRPr="0005257E">
        <w:rPr>
          <w:b/>
        </w:rPr>
        <w:t>the form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OK</w:t>
      </w:r>
      <w:r>
        <w:t xml:space="preserve"> to close the dialog.</w:t>
      </w:r>
    </w:p>
    <w:p w:rsidR="00086931" w:rsidRDefault="00086931" w:rsidP="00086931">
      <w:pPr>
        <w:pStyle w:val="Heading5"/>
      </w:pPr>
      <w:r>
        <w:t>Close all of the open dialogs.</w:t>
      </w:r>
    </w:p>
    <w:p w:rsidR="00086931" w:rsidRDefault="00086931" w:rsidP="00086931">
      <w:pPr>
        <w:pStyle w:val="Heading3"/>
      </w:pPr>
      <w:r>
        <w:t xml:space="preserve">Define rules for the </w:t>
      </w:r>
      <w:r>
        <w:rPr>
          <w:b/>
        </w:rPr>
        <w:t>Approve</w:t>
      </w:r>
      <w:r>
        <w:t xml:space="preserve"> button that will cause it to submit and then close the form.</w:t>
      </w:r>
    </w:p>
    <w:p w:rsidR="00086931" w:rsidRDefault="00086931" w:rsidP="00086931">
      <w:pPr>
        <w:pStyle w:val="Heading4"/>
      </w:pPr>
      <w:r>
        <w:t xml:space="preserve">Open the </w:t>
      </w:r>
      <w:r w:rsidRPr="0005257E">
        <w:rPr>
          <w:b/>
        </w:rPr>
        <w:t>Rules</w:t>
      </w:r>
      <w:r>
        <w:t xml:space="preserve"> dialog to manage the rules that will execute when the button is clicked.</w:t>
      </w:r>
    </w:p>
    <w:p w:rsidR="00086931" w:rsidRDefault="00086931" w:rsidP="00086931">
      <w:pPr>
        <w:pStyle w:val="Heading5"/>
      </w:pPr>
      <w:r>
        <w:t xml:space="preserve">Right click the cancel button and select </w:t>
      </w:r>
      <w:r w:rsidRPr="0005257E">
        <w:rPr>
          <w:b/>
        </w:rPr>
        <w:t>Button Properties</w:t>
      </w:r>
      <w:r>
        <w:t>.</w:t>
      </w:r>
    </w:p>
    <w:p w:rsidR="00086931" w:rsidRDefault="00086931" w:rsidP="00086931">
      <w:pPr>
        <w:pStyle w:val="Heading5"/>
      </w:pPr>
      <w:r>
        <w:t xml:space="preserve">Click the </w:t>
      </w:r>
      <w:r w:rsidRPr="0005257E">
        <w:rPr>
          <w:b/>
        </w:rPr>
        <w:t>Rules</w:t>
      </w:r>
      <w:r>
        <w:t xml:space="preserve"> button to open the Ru</w:t>
      </w:r>
      <w:r w:rsidRPr="0005257E">
        <w:rPr>
          <w:b/>
        </w:rPr>
        <w:t>l</w:t>
      </w:r>
      <w:r>
        <w:t>es dialog.</w:t>
      </w:r>
    </w:p>
    <w:p w:rsidR="00086931" w:rsidRDefault="00086931" w:rsidP="00086931">
      <w:pPr>
        <w:pStyle w:val="Heading4"/>
      </w:pPr>
      <w:r>
        <w:t xml:space="preserve">Add a new rule named </w:t>
      </w:r>
      <w:r>
        <w:rPr>
          <w:b/>
        </w:rPr>
        <w:t>Approve</w:t>
      </w:r>
      <w:r w:rsidRPr="00DD4701">
        <w:rPr>
          <w:b/>
        </w:rPr>
        <w:t xml:space="preserve"> and</w:t>
      </w:r>
      <w:r>
        <w:t xml:space="preserve"> </w:t>
      </w:r>
      <w:r w:rsidRPr="00DD4701">
        <w:rPr>
          <w:b/>
        </w:rPr>
        <w:t>Close Form</w:t>
      </w:r>
      <w:r>
        <w:t xml:space="preserve"> that will be executed when the button is clicked.</w:t>
      </w:r>
    </w:p>
    <w:p w:rsidR="00086931" w:rsidRDefault="00086931" w:rsidP="00086931">
      <w:pPr>
        <w:pStyle w:val="Heading5"/>
      </w:pPr>
      <w:r>
        <w:t xml:space="preserve">Click the </w:t>
      </w:r>
      <w:r w:rsidRPr="0005257E">
        <w:rPr>
          <w:b/>
        </w:rPr>
        <w:t>Add</w:t>
      </w:r>
      <w:r>
        <w:t xml:space="preserve"> button to add a new rule.</w:t>
      </w:r>
    </w:p>
    <w:p w:rsidR="00086931" w:rsidRDefault="00086931" w:rsidP="00086931">
      <w:pPr>
        <w:pStyle w:val="Heading5"/>
      </w:pPr>
      <w:r>
        <w:t xml:space="preserve">Change the </w:t>
      </w:r>
      <w:r w:rsidRPr="0005257E">
        <w:rPr>
          <w:b/>
        </w:rPr>
        <w:t>Name</w:t>
      </w:r>
      <w:r>
        <w:t xml:space="preserve"> property in the </w:t>
      </w:r>
      <w:r w:rsidRPr="0005257E">
        <w:rPr>
          <w:b/>
        </w:rPr>
        <w:t xml:space="preserve">Rule </w:t>
      </w:r>
      <w:r w:rsidRPr="0005257E">
        <w:t>dialog</w:t>
      </w:r>
      <w:r>
        <w:t xml:space="preserve"> to </w:t>
      </w:r>
      <w:r>
        <w:rPr>
          <w:b/>
        </w:rPr>
        <w:t>Approve and Close Form</w:t>
      </w:r>
      <w:r>
        <w:t>.</w:t>
      </w:r>
    </w:p>
    <w:p w:rsidR="00086931" w:rsidRDefault="00086931" w:rsidP="00086931">
      <w:pPr>
        <w:pStyle w:val="Heading4"/>
      </w:pPr>
      <w:r>
        <w:t xml:space="preserve">Add a </w:t>
      </w:r>
      <w:r w:rsidRPr="00D47B72">
        <w:rPr>
          <w:b/>
        </w:rPr>
        <w:t>Set</w:t>
      </w:r>
      <w:r w:rsidR="007F2DC3">
        <w:rPr>
          <w:b/>
        </w:rPr>
        <w:t xml:space="preserve"> a</w:t>
      </w:r>
      <w:r w:rsidRPr="00D47B72">
        <w:rPr>
          <w:b/>
        </w:rPr>
        <w:t xml:space="preserve"> field</w:t>
      </w:r>
      <w:r w:rsidR="007F2DC3">
        <w:rPr>
          <w:b/>
        </w:rPr>
        <w:t>’</w:t>
      </w:r>
      <w:r w:rsidRPr="00D47B72">
        <w:rPr>
          <w:b/>
        </w:rPr>
        <w:t>s value</w:t>
      </w:r>
      <w:r>
        <w:t xml:space="preserve"> action that will set the </w:t>
      </w:r>
      <w:r w:rsidRPr="00D47B72">
        <w:rPr>
          <w:b/>
        </w:rPr>
        <w:t>Result</w:t>
      </w:r>
      <w:r>
        <w:t xml:space="preserve"> </w:t>
      </w:r>
      <w:r w:rsidR="00D47B72">
        <w:t xml:space="preserve">field </w:t>
      </w:r>
      <w:r>
        <w:t xml:space="preserve">to </w:t>
      </w:r>
      <w:r w:rsidRPr="00D47B72">
        <w:rPr>
          <w:b/>
        </w:rPr>
        <w:t>Approved</w:t>
      </w:r>
      <w:r>
        <w:t>.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086931" w:rsidRDefault="00086931" w:rsidP="0008693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="00AD2AE3">
        <w:rPr>
          <w:b/>
        </w:rPr>
        <w:t>Set a field’s value</w:t>
      </w:r>
      <w:r>
        <w:t>.</w:t>
      </w:r>
    </w:p>
    <w:p w:rsidR="00AD2AE3" w:rsidRDefault="00AD2AE3" w:rsidP="00086931">
      <w:pPr>
        <w:pStyle w:val="Heading5"/>
      </w:pPr>
      <w:r>
        <w:t xml:space="preserve">Click the button following the </w:t>
      </w:r>
      <w:r w:rsidR="007F2DC3" w:rsidRPr="007F2DC3">
        <w:rPr>
          <w:b/>
        </w:rPr>
        <w:t>Field</w:t>
      </w:r>
      <w:r>
        <w:t xml:space="preserve"> text box and choose the </w:t>
      </w:r>
      <w:r w:rsidRPr="00AD2AE3">
        <w:rPr>
          <w:b/>
        </w:rPr>
        <w:t>Result</w:t>
      </w:r>
      <w:r>
        <w:t xml:space="preserve"> field.</w:t>
      </w:r>
    </w:p>
    <w:p w:rsidR="00AD2AE3" w:rsidRDefault="00AD2AE3" w:rsidP="00086931">
      <w:pPr>
        <w:pStyle w:val="Heading5"/>
      </w:pPr>
      <w:r>
        <w:t xml:space="preserve">In the </w:t>
      </w:r>
      <w:r w:rsidRPr="00AD2AE3">
        <w:rPr>
          <w:b/>
        </w:rPr>
        <w:t>Value</w:t>
      </w:r>
      <w:r>
        <w:t xml:space="preserve"> text box, enter </w:t>
      </w:r>
      <w:r w:rsidRPr="00AD2AE3">
        <w:rPr>
          <w:b/>
        </w:rPr>
        <w:t>Approved</w:t>
      </w:r>
      <w:r>
        <w:t xml:space="preserve"> and click </w:t>
      </w:r>
      <w:r w:rsidRPr="00AD2AE3">
        <w:rPr>
          <w:b/>
        </w:rPr>
        <w:t>OK</w:t>
      </w:r>
      <w:r>
        <w:t xml:space="preserve"> to create the action.</w:t>
      </w:r>
    </w:p>
    <w:p w:rsidR="00086931" w:rsidRPr="002A247E" w:rsidRDefault="00086931" w:rsidP="002A247E">
      <w:pPr>
        <w:pStyle w:val="Heading5"/>
      </w:pPr>
      <w:r w:rsidRPr="002A247E">
        <w:t xml:space="preserve">Back in the </w:t>
      </w:r>
      <w:r w:rsidRPr="002A247E">
        <w:rPr>
          <w:b/>
        </w:rPr>
        <w:t>Action</w:t>
      </w:r>
      <w:r w:rsidRPr="002A247E">
        <w:t xml:space="preserve"> dialog, verify the data connection </w:t>
      </w:r>
      <w:r w:rsidRPr="002A247E">
        <w:rPr>
          <w:b/>
        </w:rPr>
        <w:t>Submit</w:t>
      </w:r>
      <w:r w:rsidRPr="002A247E">
        <w:t xml:space="preserve"> is selected and click </w:t>
      </w:r>
      <w:r w:rsidRPr="002A247E">
        <w:rPr>
          <w:b/>
        </w:rPr>
        <w:t>OK</w:t>
      </w:r>
      <w:r w:rsidR="00AD2AE3" w:rsidRPr="002A247E">
        <w:t xml:space="preserve"> to close the dialog.</w:t>
      </w:r>
    </w:p>
    <w:p w:rsidR="00086931" w:rsidRDefault="00086931" w:rsidP="00086931">
      <w:pPr>
        <w:pStyle w:val="Heading4"/>
      </w:pPr>
      <w:r>
        <w:t>Add a submit form action that will submit the data to Forms Services.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086931" w:rsidRDefault="00086931" w:rsidP="0008693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Submit</w:t>
      </w:r>
      <w:r>
        <w:t xml:space="preserve"> </w:t>
      </w:r>
      <w:r w:rsidRPr="0005257E">
        <w:rPr>
          <w:b/>
        </w:rPr>
        <w:t>using a data connection</w:t>
      </w:r>
      <w:r>
        <w:t>.</w:t>
      </w:r>
    </w:p>
    <w:p w:rsidR="00086931" w:rsidRDefault="00086931" w:rsidP="00086931">
      <w:pPr>
        <w:pStyle w:val="Heading5"/>
      </w:pPr>
      <w:r>
        <w:t xml:space="preserve">Click the </w:t>
      </w:r>
      <w:r w:rsidRPr="0005257E">
        <w:rPr>
          <w:b/>
        </w:rPr>
        <w:t>Add</w:t>
      </w:r>
      <w:r>
        <w:t xml:space="preserve"> button to add a new submission data connection.</w:t>
      </w:r>
    </w:p>
    <w:p w:rsidR="00086931" w:rsidRDefault="00086931" w:rsidP="00086931">
      <w:pPr>
        <w:pStyle w:val="Heading5"/>
      </w:pPr>
      <w:r>
        <w:t xml:space="preserve">In the </w:t>
      </w:r>
      <w:r w:rsidRPr="0005257E">
        <w:rPr>
          <w:b/>
        </w:rPr>
        <w:t>Data Connection Wizard</w:t>
      </w:r>
      <w:r>
        <w:t xml:space="preserve"> create a new </w:t>
      </w:r>
      <w:r w:rsidRPr="0005257E">
        <w:rPr>
          <w:b/>
        </w:rPr>
        <w:t xml:space="preserve">Submit </w:t>
      </w:r>
      <w:r w:rsidRPr="0005257E">
        <w:t>data connection</w:t>
      </w:r>
      <w:r w:rsidRPr="0005257E">
        <w:rPr>
          <w:b/>
        </w:rPr>
        <w:t xml:space="preserve"> </w:t>
      </w:r>
      <w:r>
        <w:t xml:space="preserve">and click </w:t>
      </w:r>
      <w:r w:rsidRPr="0005257E">
        <w:rPr>
          <w:b/>
        </w:rPr>
        <w:t>Next</w:t>
      </w:r>
      <w:r>
        <w:t>.</w:t>
      </w:r>
    </w:p>
    <w:p w:rsidR="00086931" w:rsidRDefault="00086931" w:rsidP="00086931">
      <w:pPr>
        <w:pStyle w:val="Heading5"/>
      </w:pPr>
      <w:r>
        <w:t xml:space="preserve">Select </w:t>
      </w:r>
      <w:r w:rsidRPr="0005257E">
        <w:rPr>
          <w:b/>
        </w:rPr>
        <w:t>To the hosting environment</w:t>
      </w:r>
      <w:r>
        <w:t xml:space="preserve"> and click </w:t>
      </w:r>
      <w:r w:rsidRPr="0005257E">
        <w:rPr>
          <w:b/>
        </w:rPr>
        <w:t>Next</w:t>
      </w:r>
      <w:r>
        <w:t>.</w:t>
      </w:r>
    </w:p>
    <w:p w:rsidR="00086931" w:rsidRDefault="00086931" w:rsidP="00086931">
      <w:pPr>
        <w:pStyle w:val="Heading5"/>
      </w:pPr>
      <w:r>
        <w:t xml:space="preserve">Keep the default name of </w:t>
      </w:r>
      <w:r w:rsidRPr="0005257E">
        <w:rPr>
          <w:b/>
        </w:rPr>
        <w:t>Submit</w:t>
      </w:r>
      <w:r>
        <w:t xml:space="preserve"> and click </w:t>
      </w:r>
      <w:r w:rsidRPr="0005257E">
        <w:rPr>
          <w:b/>
        </w:rPr>
        <w:t>Finish</w:t>
      </w:r>
      <w:r>
        <w:t>.</w:t>
      </w:r>
    </w:p>
    <w:p w:rsidR="00086931" w:rsidRDefault="00086931" w:rsidP="00086931">
      <w:pPr>
        <w:pStyle w:val="Heading5"/>
      </w:pPr>
      <w:r>
        <w:t xml:space="preserve">Back in the </w:t>
      </w:r>
      <w:r w:rsidRPr="0005257E">
        <w:rPr>
          <w:b/>
        </w:rPr>
        <w:t>Action</w:t>
      </w:r>
      <w:r>
        <w:t xml:space="preserve"> dialog, verify the data connection </w:t>
      </w:r>
      <w:r w:rsidRPr="0005257E">
        <w:rPr>
          <w:b/>
        </w:rPr>
        <w:t>Submit</w:t>
      </w:r>
      <w:r>
        <w:t xml:space="preserve"> is selected and click </w:t>
      </w:r>
      <w:r w:rsidRPr="0005257E">
        <w:rPr>
          <w:b/>
        </w:rPr>
        <w:t>OK</w:t>
      </w:r>
      <w:r>
        <w:t xml:space="preserve"> to close the dialog.</w:t>
      </w:r>
    </w:p>
    <w:p w:rsidR="00086931" w:rsidRDefault="00086931" w:rsidP="00086931">
      <w:pPr>
        <w:pStyle w:val="Heading4"/>
      </w:pPr>
      <w:r>
        <w:t>Add a close form action that will close the current form.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Add Action</w:t>
      </w:r>
      <w:r>
        <w:t xml:space="preserve"> to open the </w:t>
      </w:r>
      <w:r w:rsidRPr="0005257E">
        <w:rPr>
          <w:b/>
        </w:rPr>
        <w:t>Action</w:t>
      </w:r>
      <w:r>
        <w:t xml:space="preserve"> dialog.</w:t>
      </w:r>
    </w:p>
    <w:p w:rsidR="00086931" w:rsidRDefault="00086931" w:rsidP="00086931">
      <w:pPr>
        <w:pStyle w:val="Heading5"/>
      </w:pPr>
      <w:r>
        <w:t xml:space="preserve">In the </w:t>
      </w:r>
      <w:r w:rsidRPr="0005257E">
        <w:rPr>
          <w:b/>
        </w:rPr>
        <w:t>Action</w:t>
      </w:r>
      <w:r>
        <w:t xml:space="preserve"> dialog, select an action of </w:t>
      </w:r>
      <w:r w:rsidRPr="0005257E">
        <w:rPr>
          <w:b/>
        </w:rPr>
        <w:t>Close the form</w:t>
      </w:r>
    </w:p>
    <w:p w:rsidR="00086931" w:rsidRDefault="00086931" w:rsidP="00086931">
      <w:pPr>
        <w:pStyle w:val="Heading5"/>
      </w:pPr>
      <w:r>
        <w:t xml:space="preserve">Click </w:t>
      </w:r>
      <w:r w:rsidRPr="0005257E">
        <w:rPr>
          <w:b/>
        </w:rPr>
        <w:t>OK</w:t>
      </w:r>
      <w:r>
        <w:t xml:space="preserve"> to close the dialog.</w:t>
      </w:r>
    </w:p>
    <w:p w:rsidR="00086931" w:rsidRDefault="00086931" w:rsidP="0008693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495460" cy="1907286"/>
            <wp:effectExtent l="190500" t="152400" r="171540" b="131064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05" cy="1906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AE3" w:rsidRDefault="00AD2AE3" w:rsidP="00AD2AE3">
      <w:pPr>
        <w:pStyle w:val="Heading3"/>
      </w:pPr>
      <w:r>
        <w:lastRenderedPageBreak/>
        <w:t xml:space="preserve">Repeat the previous step to define the rules for the </w:t>
      </w:r>
      <w:r w:rsidRPr="00D47B72">
        <w:rPr>
          <w:b/>
        </w:rPr>
        <w:t>Rejected</w:t>
      </w:r>
      <w:r>
        <w:t xml:space="preserve"> </w:t>
      </w:r>
      <w:r w:rsidR="00D47B72">
        <w:t>button.</w:t>
      </w:r>
    </w:p>
    <w:p w:rsidR="00AD2AE3" w:rsidRPr="00AD2AE3" w:rsidRDefault="00AD2AE3" w:rsidP="00AD2AE3">
      <w:pPr>
        <w:pStyle w:val="Heading4"/>
      </w:pPr>
      <w:r w:rsidRPr="00AD2AE3">
        <w:t>Perform the previous steps with the following changes:</w:t>
      </w:r>
    </w:p>
    <w:p w:rsidR="00AD2AE3" w:rsidRPr="00AD2AE3" w:rsidRDefault="00AD2AE3" w:rsidP="00AD2AE3">
      <w:pPr>
        <w:pStyle w:val="Heading5"/>
      </w:pPr>
      <w:r w:rsidRPr="00AD2AE3">
        <w:t xml:space="preserve">Use the rule name of </w:t>
      </w:r>
      <w:r w:rsidRPr="00D47B72">
        <w:rPr>
          <w:b/>
        </w:rPr>
        <w:t>Reject</w:t>
      </w:r>
      <w:r w:rsidRPr="00AD2AE3">
        <w:t xml:space="preserve"> </w:t>
      </w:r>
      <w:r w:rsidRPr="00D47B72">
        <w:rPr>
          <w:b/>
        </w:rPr>
        <w:t>and</w:t>
      </w:r>
      <w:r w:rsidRPr="00AD2AE3">
        <w:t xml:space="preserve"> </w:t>
      </w:r>
      <w:r w:rsidR="007F2DC3">
        <w:rPr>
          <w:b/>
        </w:rPr>
        <w:t>C</w:t>
      </w:r>
      <w:r w:rsidRPr="00D47B72">
        <w:rPr>
          <w:b/>
        </w:rPr>
        <w:t>lose</w:t>
      </w:r>
      <w:r w:rsidR="007F2DC3">
        <w:rPr>
          <w:b/>
        </w:rPr>
        <w:t xml:space="preserve"> Form</w:t>
      </w:r>
      <w:r w:rsidR="007F2DC3" w:rsidRPr="007F2DC3">
        <w:t>.</w:t>
      </w:r>
    </w:p>
    <w:p w:rsidR="00AD2AE3" w:rsidRDefault="00AD2AE3" w:rsidP="00AD2AE3">
      <w:pPr>
        <w:pStyle w:val="Heading5"/>
      </w:pPr>
      <w:r w:rsidRPr="00AD2AE3">
        <w:t xml:space="preserve">Set the </w:t>
      </w:r>
      <w:r w:rsidRPr="00D47B72">
        <w:rPr>
          <w:b/>
        </w:rPr>
        <w:t>Result</w:t>
      </w:r>
      <w:r w:rsidRPr="00AD2AE3">
        <w:t xml:space="preserve"> field value to </w:t>
      </w:r>
      <w:r w:rsidRPr="00D47B72">
        <w:rPr>
          <w:b/>
        </w:rPr>
        <w:t>Rejected</w:t>
      </w:r>
      <w:r w:rsidRPr="00AD2AE3">
        <w:t>.</w:t>
      </w:r>
    </w:p>
    <w:p w:rsidR="00D47B72" w:rsidRPr="00AD2AE3" w:rsidRDefault="00D47B72" w:rsidP="00D47B72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866383" cy="2190750"/>
            <wp:effectExtent l="190500" t="152400" r="162567" b="133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82" cy="2190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AE3" w:rsidRDefault="00AD2AE3" w:rsidP="00AD2AE3">
      <w:pPr>
        <w:pStyle w:val="Heading3"/>
      </w:pPr>
      <w:r>
        <w:t xml:space="preserve">Update the layout of the form to look nicer.  Add a title of </w:t>
      </w:r>
      <w:r w:rsidR="007D188A" w:rsidRPr="007D188A">
        <w:rPr>
          <w:b/>
        </w:rPr>
        <w:t>Task</w:t>
      </w:r>
      <w:r w:rsidRPr="00AD2AE3">
        <w:rPr>
          <w:b/>
        </w:rPr>
        <w:t xml:space="preserve"> Form </w:t>
      </w:r>
      <w:r>
        <w:t xml:space="preserve">that is size </w:t>
      </w:r>
      <w:r w:rsidR="007A23D0">
        <w:t>14pt, bold,</w:t>
      </w:r>
      <w:r>
        <w:t xml:space="preserve"> and place the controls in a layout table.</w:t>
      </w:r>
    </w:p>
    <w:p w:rsidR="00AD2AE3" w:rsidRPr="002A247E" w:rsidRDefault="00AD2AE3" w:rsidP="002A247E">
      <w:pPr>
        <w:pStyle w:val="Heading4"/>
      </w:pPr>
      <w:r w:rsidRPr="002A247E">
        <w:t>Using InfoPath like a word processor, add the text Asso</w:t>
      </w:r>
      <w:r w:rsidRPr="002A247E">
        <w:rPr>
          <w:b/>
        </w:rPr>
        <w:t>ciation Form</w:t>
      </w:r>
      <w:r w:rsidRPr="002A247E">
        <w:t xml:space="preserve"> to the top of the page.  Use a font size of 14pt and bold.</w:t>
      </w:r>
    </w:p>
    <w:p w:rsidR="00AD2AE3" w:rsidRPr="002A247E" w:rsidRDefault="00AD2AE3" w:rsidP="002A247E">
      <w:pPr>
        <w:pStyle w:val="Heading4"/>
      </w:pPr>
      <w:r w:rsidRPr="002A247E">
        <w:t xml:space="preserve">Create a layout grid of 2x3 and place the </w:t>
      </w:r>
      <w:r w:rsidR="007D188A" w:rsidRPr="002A247E">
        <w:t>instructions</w:t>
      </w:r>
      <w:r w:rsidRPr="002A247E">
        <w:t xml:space="preserve"> and </w:t>
      </w:r>
      <w:r w:rsidR="007D188A" w:rsidRPr="002A247E">
        <w:t xml:space="preserve">comments </w:t>
      </w:r>
      <w:r w:rsidRPr="002A247E">
        <w:t>controls in the top two rows.  Adjust the height of the text box</w:t>
      </w:r>
      <w:r w:rsidR="007D188A" w:rsidRPr="002A247E">
        <w:t>es</w:t>
      </w:r>
      <w:r w:rsidRPr="002A247E">
        <w:t xml:space="preserve"> so </w:t>
      </w:r>
      <w:r w:rsidR="007D188A" w:rsidRPr="002A247E">
        <w:t xml:space="preserve">they </w:t>
      </w:r>
      <w:r w:rsidRPr="002A247E">
        <w:t>can contain multiple lines.</w:t>
      </w:r>
    </w:p>
    <w:p w:rsidR="00AD2AE3" w:rsidRPr="002A247E" w:rsidRDefault="00AD2AE3" w:rsidP="002A247E">
      <w:pPr>
        <w:pStyle w:val="Heading4"/>
      </w:pPr>
      <w:r w:rsidRPr="002A247E">
        <w:t>Place the buttons in the lower right cell of the layout table and right justify them.</w:t>
      </w:r>
    </w:p>
    <w:p w:rsidR="00AD2AE3" w:rsidRDefault="006B4046" w:rsidP="00AD2AE3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90975" cy="1989092"/>
            <wp:effectExtent l="190500" t="152400" r="180975" b="125458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89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AE3" w:rsidRDefault="00AD2AE3" w:rsidP="00AD2AE3">
      <w:pPr>
        <w:pStyle w:val="Heading3"/>
      </w:pPr>
      <w:r>
        <w:t xml:space="preserve">Save the new form template into the </w:t>
      </w:r>
      <w:r w:rsidRPr="0005257E">
        <w:rPr>
          <w:b/>
        </w:rPr>
        <w:t>Forms</w:t>
      </w:r>
      <w:r>
        <w:t xml:space="preserve"> folder of the Visual Studio Project.</w:t>
      </w:r>
    </w:p>
    <w:p w:rsidR="00AD2AE3" w:rsidRDefault="00AD2AE3" w:rsidP="00AD2AE3">
      <w:pPr>
        <w:pStyle w:val="Heading4"/>
      </w:pPr>
      <w:r>
        <w:t xml:space="preserve">Click the </w:t>
      </w:r>
      <w:r w:rsidRPr="0005257E">
        <w:rPr>
          <w:b/>
        </w:rPr>
        <w:t>Save</w:t>
      </w:r>
      <w:r>
        <w:t xml:space="preserve"> toolbar button.</w:t>
      </w:r>
    </w:p>
    <w:p w:rsidR="00AD2AE3" w:rsidRDefault="00AD2AE3" w:rsidP="00AD2AE3">
      <w:pPr>
        <w:pStyle w:val="Heading4"/>
      </w:pPr>
      <w:r>
        <w:t xml:space="preserve">Save the form in </w:t>
      </w:r>
      <w:r w:rsidRPr="0005257E">
        <w:rPr>
          <w:b/>
        </w:rPr>
        <w:t>C:\Labs\Lab10\StarterFiles\InfoPathApprovalWorkflow\Forms</w:t>
      </w:r>
      <w:r>
        <w:t xml:space="preserve"> with a name of </w:t>
      </w:r>
      <w:r w:rsidR="007D188A">
        <w:rPr>
          <w:b/>
        </w:rPr>
        <w:t>TaskForm</w:t>
      </w:r>
      <w:r>
        <w:rPr>
          <w:b/>
        </w:rPr>
        <w:t>.x</w:t>
      </w:r>
      <w:r w:rsidRPr="0005257E">
        <w:rPr>
          <w:b/>
        </w:rPr>
        <w:t>s</w:t>
      </w:r>
      <w:r>
        <w:rPr>
          <w:b/>
        </w:rPr>
        <w:t>n</w:t>
      </w:r>
      <w:r w:rsidRPr="0005257E">
        <w:t>.</w:t>
      </w:r>
    </w:p>
    <w:p w:rsidR="00F46863" w:rsidRDefault="00F46863" w:rsidP="00F46863">
      <w:pPr>
        <w:pStyle w:val="Heading3"/>
      </w:pPr>
      <w:r>
        <w:lastRenderedPageBreak/>
        <w:t>Update the workflow to support providing values to the task form and receiving results back.</w:t>
      </w:r>
    </w:p>
    <w:p w:rsidR="00F46863" w:rsidRDefault="00F46863" w:rsidP="00F46863">
      <w:pPr>
        <w:pStyle w:val="Heading4"/>
      </w:pPr>
      <w:r>
        <w:t xml:space="preserve">In </w:t>
      </w:r>
      <w:r w:rsidRPr="00F46863">
        <w:rPr>
          <w:b/>
        </w:rPr>
        <w:t>CreateApprovalTask_Invoking</w:t>
      </w:r>
      <w:r>
        <w:t xml:space="preserve">, add an extended property named Instructions getting its value from the </w:t>
      </w:r>
      <w:r w:rsidRPr="00F46863">
        <w:rPr>
          <w:b/>
        </w:rPr>
        <w:t>AssocInitData</w:t>
      </w:r>
      <w:r>
        <w:t xml:space="preserve"> property.</w:t>
      </w:r>
    </w:p>
    <w:p w:rsidR="00F46863" w:rsidRDefault="00F46863" w:rsidP="00F46863">
      <w:pPr>
        <w:pStyle w:val="Heading5"/>
      </w:pPr>
      <w:r>
        <w:t xml:space="preserve">Right click </w:t>
      </w:r>
      <w:r w:rsidRPr="00F46863">
        <w:rPr>
          <w:b/>
        </w:rPr>
        <w:t>Workflow.cs</w:t>
      </w:r>
      <w:r>
        <w:t xml:space="preserve"> in the </w:t>
      </w:r>
      <w:r w:rsidRPr="00F46863">
        <w:rPr>
          <w:b/>
        </w:rPr>
        <w:t>Solution Explorer</w:t>
      </w:r>
      <w:r>
        <w:t xml:space="preserve"> and click </w:t>
      </w:r>
      <w:r w:rsidRPr="00F46863">
        <w:rPr>
          <w:b/>
        </w:rPr>
        <w:t>View Code</w:t>
      </w:r>
      <w:r>
        <w:t>.</w:t>
      </w:r>
    </w:p>
    <w:p w:rsidR="00F46863" w:rsidRDefault="00F46863" w:rsidP="00F46863">
      <w:pPr>
        <w:pStyle w:val="Heading5"/>
      </w:pPr>
      <w:r>
        <w:t xml:space="preserve">Locate the </w:t>
      </w:r>
      <w:r w:rsidRPr="00F46863">
        <w:rPr>
          <w:b/>
        </w:rPr>
        <w:t>CreateApprovalTask_Invoking</w:t>
      </w:r>
      <w:r>
        <w:t xml:space="preserve"> and add an Instructions property to the task properties.</w:t>
      </w:r>
    </w:p>
    <w:p w:rsidR="00F46863" w:rsidRDefault="00F46863" w:rsidP="00F46863">
      <w:pPr>
        <w:pStyle w:val="Heading5"/>
      </w:pPr>
      <w:r>
        <w:t xml:space="preserve">Get the value of the extended property from the </w:t>
      </w:r>
      <w:r w:rsidRPr="00F46863">
        <w:rPr>
          <w:b/>
        </w:rPr>
        <w:t>AssocInitData</w:t>
      </w:r>
      <w:r>
        <w:t xml:space="preserve"> property of the workflow.</w:t>
      </w:r>
    </w:p>
    <w:p w:rsidR="00D41285" w:rsidRDefault="00F46863" w:rsidP="00F46863">
      <w:pPr>
        <w:pStyle w:val="ExerciseStepLevel2Code"/>
      </w:pPr>
      <w:r w:rsidRPr="00F46863">
        <w:t>createApprovalTask.TaskProperties.ExtendedProperties.Add(</w:t>
      </w:r>
    </w:p>
    <w:p w:rsidR="00F46863" w:rsidRDefault="00D41285" w:rsidP="00F46863">
      <w:pPr>
        <w:pStyle w:val="ExerciseStepLevel2Code"/>
      </w:pPr>
      <w:r>
        <w:t xml:space="preserve">    </w:t>
      </w:r>
      <w:r w:rsidR="00F46863" w:rsidRPr="00F46863">
        <w:t>"</w:t>
      </w:r>
      <w:r>
        <w:t>I</w:t>
      </w:r>
      <w:r w:rsidR="00F46863" w:rsidRPr="00F46863">
        <w:t>nstructions", InitData.Instructions);</w:t>
      </w:r>
    </w:p>
    <w:p w:rsidR="00F46863" w:rsidRDefault="00F46863" w:rsidP="00F46863">
      <w:pPr>
        <w:pStyle w:val="Heading4"/>
        <w:rPr>
          <w:noProof/>
        </w:rPr>
      </w:pPr>
      <w:r>
        <w:rPr>
          <w:noProof/>
        </w:rPr>
        <w:t xml:space="preserve">In </w:t>
      </w:r>
      <w:r w:rsidRPr="00F46863">
        <w:rPr>
          <w:b/>
          <w:noProof/>
        </w:rPr>
        <w:t>ApprovalTaskChanged_Invoked</w:t>
      </w:r>
      <w:r>
        <w:rPr>
          <w:noProof/>
        </w:rPr>
        <w:t xml:space="preserve"> retrieve the extended property with the Guid id of </w:t>
      </w:r>
      <w:r w:rsidRPr="00F46863">
        <w:rPr>
          <w:rFonts w:ascii="Lucida Console" w:hAnsi="Lucida Console"/>
          <w:b/>
          <w:noProof/>
        </w:rPr>
        <w:t>{52578fc3-1f01-4f4d-b016-94ccbcf428cf}</w:t>
      </w:r>
      <w:r>
        <w:rPr>
          <w:noProof/>
        </w:rPr>
        <w:t xml:space="preserve"> representing the </w:t>
      </w:r>
      <w:r w:rsidRPr="00F46863">
        <w:rPr>
          <w:b/>
          <w:noProof/>
        </w:rPr>
        <w:t>Comments</w:t>
      </w:r>
      <w:r>
        <w:rPr>
          <w:noProof/>
        </w:rPr>
        <w:t xml:space="preserve"> column.</w:t>
      </w:r>
    </w:p>
    <w:p w:rsidR="00F46863" w:rsidRDefault="00F46863" w:rsidP="00F46863">
      <w:pPr>
        <w:pStyle w:val="Heading5"/>
        <w:rPr>
          <w:noProof/>
        </w:rPr>
      </w:pPr>
      <w:r>
        <w:rPr>
          <w:noProof/>
        </w:rPr>
        <w:t xml:space="preserve">Locate the </w:t>
      </w:r>
      <w:r w:rsidRPr="007B27D3">
        <w:rPr>
          <w:b/>
          <w:noProof/>
        </w:rPr>
        <w:t>ApprovalTaskChanged_Invoked</w:t>
      </w:r>
      <w:r>
        <w:rPr>
          <w:noProof/>
        </w:rPr>
        <w:t xml:space="preserve"> method.</w:t>
      </w:r>
    </w:p>
    <w:p w:rsidR="00F46863" w:rsidRDefault="00F46863" w:rsidP="00F46863">
      <w:pPr>
        <w:pStyle w:val="Heading5"/>
        <w:rPr>
          <w:noProof/>
        </w:rPr>
      </w:pPr>
      <w:r>
        <w:rPr>
          <w:noProof/>
        </w:rPr>
        <w:t>Add the line to retrieve the comments extended property.</w:t>
      </w:r>
    </w:p>
    <w:p w:rsidR="00F46863" w:rsidRPr="00F46863" w:rsidRDefault="00F46863" w:rsidP="00F46863">
      <w:pPr>
        <w:pStyle w:val="ExerciseStepLevel2Code"/>
      </w:pPr>
      <w:r w:rsidRPr="00F46863">
        <w:t>this.ApprovalTaskComments = args.afterProperties.ExtendedProperties[</w:t>
      </w:r>
    </w:p>
    <w:p w:rsidR="00F46863" w:rsidRPr="00F46863" w:rsidRDefault="00F46863" w:rsidP="00F46863">
      <w:pPr>
        <w:pStyle w:val="ExerciseStepLevel2Code"/>
      </w:pPr>
      <w:r w:rsidRPr="00F46863">
        <w:t xml:space="preserve">    new Guid("52578fc3-1f01-4f4d-b016-94ccbcf428cf")] as string;</w:t>
      </w:r>
    </w:p>
    <w:p w:rsidR="00F46863" w:rsidRDefault="00F46863" w:rsidP="00F46863">
      <w:pPr>
        <w:pStyle w:val="Heading4"/>
      </w:pPr>
      <w:r>
        <w:t xml:space="preserve">In </w:t>
      </w:r>
      <w:r w:rsidRPr="00F46863">
        <w:rPr>
          <w:b/>
        </w:rPr>
        <w:t>ApprovalTaskChanged_Invoked</w:t>
      </w:r>
      <w:r>
        <w:t xml:space="preserve"> retrieve the </w:t>
      </w:r>
      <w:r w:rsidRPr="00F46863">
        <w:rPr>
          <w:b/>
        </w:rPr>
        <w:t>Result</w:t>
      </w:r>
      <w:r>
        <w:t xml:space="preserve"> expended property and convert it into a </w:t>
      </w:r>
      <w:r w:rsidRPr="00F46863">
        <w:rPr>
          <w:b/>
        </w:rPr>
        <w:t>TaskResult</w:t>
      </w:r>
      <w:r>
        <w:t xml:space="preserve"> enum value.</w:t>
      </w:r>
    </w:p>
    <w:p w:rsidR="00F46863" w:rsidRPr="00F46863" w:rsidRDefault="00F46863" w:rsidP="00F46863">
      <w:pPr>
        <w:pStyle w:val="ExerciseStepLevel2Code"/>
      </w:pPr>
      <w:r w:rsidRPr="00F46863">
        <w:t>string result = args.afterProperties.ExtendedProperties["Result"] as string;</w:t>
      </w:r>
    </w:p>
    <w:p w:rsidR="00F46863" w:rsidRPr="00F46863" w:rsidRDefault="00F46863" w:rsidP="00F46863">
      <w:pPr>
        <w:pStyle w:val="ExerciseStepLevel2Code"/>
      </w:pPr>
      <w:r w:rsidRPr="00F46863">
        <w:t>this.ApprovalTaskResult = (TaskResult)Enum.Parse(typeof(TaskResult), result);</w:t>
      </w:r>
    </w:p>
    <w:p w:rsidR="00CD2591" w:rsidRDefault="009B6371" w:rsidP="00181128">
      <w:pPr>
        <w:pStyle w:val="Heading2"/>
      </w:pPr>
      <w:r w:rsidRPr="000F266A">
        <w:t xml:space="preserve">Exercise </w:t>
      </w:r>
      <w:r w:rsidR="005D048C">
        <w:t>4</w:t>
      </w:r>
      <w:r w:rsidR="00CD2591">
        <w:t xml:space="preserve">: </w:t>
      </w:r>
      <w:r w:rsidR="005D048C">
        <w:t>Deploying InfoPath Workflow Forms</w:t>
      </w:r>
    </w:p>
    <w:p w:rsidR="00CF5C35" w:rsidRDefault="00593A95" w:rsidP="007A23D0">
      <w:pPr>
        <w:pStyle w:val="Heading3"/>
        <w:numPr>
          <w:ilvl w:val="0"/>
          <w:numId w:val="41"/>
        </w:numPr>
        <w:ind w:left="360"/>
      </w:pPr>
      <w:r>
        <w:t xml:space="preserve">Publish the </w:t>
      </w:r>
      <w:r w:rsidRPr="007A23D0">
        <w:rPr>
          <w:b/>
        </w:rPr>
        <w:t xml:space="preserve">AssocInitForm.xsn </w:t>
      </w:r>
      <w:r>
        <w:t xml:space="preserve">form to the </w:t>
      </w:r>
      <w:r w:rsidRPr="007A23D0">
        <w:rPr>
          <w:b/>
        </w:rPr>
        <w:t>Template\Features\InfoPathApprovalWorkflow\Forms</w:t>
      </w:r>
      <w:r>
        <w:t xml:space="preserve"> folder in the project.</w:t>
      </w:r>
    </w:p>
    <w:p w:rsidR="00593A95" w:rsidRDefault="00593A95" w:rsidP="00593A95">
      <w:pPr>
        <w:pStyle w:val="Heading4"/>
      </w:pPr>
      <w:r>
        <w:t xml:space="preserve">Design the </w:t>
      </w:r>
      <w:r w:rsidRPr="00593A95">
        <w:rPr>
          <w:b/>
        </w:rPr>
        <w:t>Forms\AssocInitForm.xsn</w:t>
      </w:r>
      <w:r>
        <w:t xml:space="preserve"> form template in InfoPath.</w:t>
      </w:r>
    </w:p>
    <w:p w:rsidR="00593A95" w:rsidRDefault="00593A95" w:rsidP="00593A95">
      <w:pPr>
        <w:pStyle w:val="Heading4"/>
      </w:pPr>
      <w:r>
        <w:t xml:space="preserve">Publish the form by clicking </w:t>
      </w:r>
      <w:r w:rsidRPr="00593A95">
        <w:rPr>
          <w:b/>
        </w:rPr>
        <w:t>File -&gt; Publish</w:t>
      </w:r>
      <w:r>
        <w:t xml:space="preserve"> in the menu bar.</w:t>
      </w:r>
    </w:p>
    <w:p w:rsidR="00593A95" w:rsidRDefault="00593A95" w:rsidP="00593A95">
      <w:pPr>
        <w:pStyle w:val="Heading4"/>
      </w:pPr>
      <w:r>
        <w:t xml:space="preserve">In the </w:t>
      </w:r>
      <w:r w:rsidRPr="00593A95">
        <w:rPr>
          <w:b/>
        </w:rPr>
        <w:t>Publishing Wizard</w:t>
      </w:r>
      <w:r>
        <w:t xml:space="preserve">, choose to publish to a network location and click </w:t>
      </w:r>
      <w:r w:rsidRPr="00593A95">
        <w:rPr>
          <w:b/>
        </w:rPr>
        <w:t>Next</w:t>
      </w:r>
      <w:r>
        <w:t>.</w:t>
      </w:r>
    </w:p>
    <w:p w:rsidR="00593A95" w:rsidRDefault="00593A95" w:rsidP="00593A95">
      <w:pPr>
        <w:pStyle w:val="Heading4"/>
      </w:pPr>
      <w:r>
        <w:t xml:space="preserve">Publish the document to the </w:t>
      </w:r>
      <w:r w:rsidRPr="00593A95">
        <w:rPr>
          <w:b/>
        </w:rPr>
        <w:t>C:\Labs\Lab10\StarterFiles\InfoPathApprovalWorkflow\Template\Features\InfoPathApprovalWorkflow\Forms\AssocInitForm.xsn</w:t>
      </w:r>
      <w:r>
        <w:t xml:space="preserve"> location.</w:t>
      </w:r>
    </w:p>
    <w:p w:rsidR="00593A95" w:rsidRDefault="00593A95" w:rsidP="00593A95">
      <w:pPr>
        <w:pStyle w:val="Heading4"/>
      </w:pPr>
      <w:r>
        <w:t xml:space="preserve">When asked for the public URL make sure the text box is empty and click </w:t>
      </w:r>
      <w:r w:rsidRPr="00593A95">
        <w:rPr>
          <w:b/>
        </w:rPr>
        <w:t>Next</w:t>
      </w:r>
      <w:r>
        <w:t>.</w:t>
      </w:r>
    </w:p>
    <w:p w:rsidR="00593A95" w:rsidRDefault="00593A95" w:rsidP="00593A9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990850" cy="2236681"/>
            <wp:effectExtent l="190500" t="152400" r="171450" b="125519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36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A95" w:rsidRDefault="00593A95" w:rsidP="00593A95">
      <w:pPr>
        <w:pStyle w:val="Heading4"/>
      </w:pPr>
      <w:r>
        <w:lastRenderedPageBreak/>
        <w:t xml:space="preserve">On the final page of the wizard, verify the results and click </w:t>
      </w:r>
      <w:r w:rsidRPr="00593A95">
        <w:rPr>
          <w:b/>
        </w:rPr>
        <w:t>Publish</w:t>
      </w:r>
      <w:r>
        <w:t xml:space="preserve"> and then </w:t>
      </w:r>
      <w:r w:rsidRPr="00593A95">
        <w:rPr>
          <w:b/>
        </w:rPr>
        <w:t>Close</w:t>
      </w:r>
      <w:r>
        <w:t>.</w:t>
      </w:r>
    </w:p>
    <w:p w:rsidR="00593A95" w:rsidRDefault="00593A95" w:rsidP="00593A9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017520" cy="2065300"/>
            <wp:effectExtent l="190500" t="152400" r="163830" b="1254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A95" w:rsidRDefault="00593A95" w:rsidP="00593A95">
      <w:pPr>
        <w:pStyle w:val="Heading3"/>
      </w:pPr>
      <w:r>
        <w:t xml:space="preserve">Using the process in the previous step, publish the </w:t>
      </w:r>
      <w:r>
        <w:rPr>
          <w:b/>
        </w:rPr>
        <w:t>Task</w:t>
      </w:r>
      <w:r w:rsidRPr="00593A95">
        <w:rPr>
          <w:b/>
        </w:rPr>
        <w:t xml:space="preserve">.xsn </w:t>
      </w:r>
      <w:r>
        <w:t xml:space="preserve">form to the </w:t>
      </w:r>
      <w:r w:rsidRPr="00593A95">
        <w:rPr>
          <w:b/>
        </w:rPr>
        <w:t>Template\Features\InfoPathApprovalWorkflow\Forms</w:t>
      </w:r>
      <w:r>
        <w:t xml:space="preserve"> folder in the project.</w:t>
      </w:r>
    </w:p>
    <w:p w:rsidR="00593A95" w:rsidRDefault="00593A95" w:rsidP="00593A9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017520" cy="2064684"/>
            <wp:effectExtent l="190500" t="152400" r="163830" b="126066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64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2B1" w:rsidRDefault="00CC02B1" w:rsidP="009D62EF">
      <w:pPr>
        <w:pStyle w:val="Heading3"/>
      </w:pPr>
      <w:r>
        <w:t xml:space="preserve">Update the </w:t>
      </w:r>
      <w:r w:rsidRPr="00653AA2">
        <w:rPr>
          <w:b/>
        </w:rPr>
        <w:t>feature.xml</w:t>
      </w:r>
      <w:r>
        <w:t xml:space="preserve"> file to indicate the location of the InfoPath forms and include a receiver assembly that will install those forms to Forms Services.</w:t>
      </w:r>
    </w:p>
    <w:p w:rsidR="00CC02B1" w:rsidRDefault="00CC02B1" w:rsidP="00CC02B1">
      <w:pPr>
        <w:pStyle w:val="Heading4"/>
      </w:pPr>
      <w:r>
        <w:t xml:space="preserve">Open the </w:t>
      </w:r>
      <w:r w:rsidRPr="00CC02B1">
        <w:rPr>
          <w:b/>
        </w:rPr>
        <w:t>Feature.xml</w:t>
      </w:r>
      <w:r>
        <w:t xml:space="preserve"> file in the </w:t>
      </w:r>
      <w:r w:rsidRPr="00CC02B1">
        <w:rPr>
          <w:b/>
        </w:rPr>
        <w:t>Template\Features\InfoPathApprovalWorkflow</w:t>
      </w:r>
      <w:r>
        <w:t xml:space="preserve"> folder.</w:t>
      </w:r>
    </w:p>
    <w:p w:rsidR="00CC02B1" w:rsidRDefault="00CC02B1" w:rsidP="00CC02B1">
      <w:pPr>
        <w:pStyle w:val="Heading4"/>
      </w:pPr>
      <w:r>
        <w:t xml:space="preserve">Add a </w:t>
      </w:r>
      <w:r w:rsidRPr="00CC02B1">
        <w:rPr>
          <w:b/>
        </w:rPr>
        <w:t>ReceiverAssembly</w:t>
      </w:r>
      <w:r>
        <w:t xml:space="preserve"> and </w:t>
      </w:r>
      <w:r w:rsidRPr="00CC02B1">
        <w:rPr>
          <w:b/>
        </w:rPr>
        <w:t>ReceiverClass</w:t>
      </w:r>
      <w:r>
        <w:t xml:space="preserve"> to the </w:t>
      </w:r>
      <w:r w:rsidRPr="00CC02B1">
        <w:rPr>
          <w:b/>
        </w:rPr>
        <w:t>Feature</w:t>
      </w:r>
      <w:r>
        <w:t xml:space="preserve"> element.</w:t>
      </w:r>
    </w:p>
    <w:p w:rsidR="00CC02B1" w:rsidRPr="00CC02B1" w:rsidRDefault="00CC02B1" w:rsidP="00CC02B1">
      <w:pPr>
        <w:pStyle w:val="ExerciseStepLevel2Code"/>
      </w:pPr>
      <w:r w:rsidRPr="00CC02B1">
        <w:t>ReceiverAssembly="Microsoft.Office.Workflow.Feature, Version=12.0.0.0, Culture=neutral, PublicKeyToken=71e9bce111e9429c"</w:t>
      </w:r>
    </w:p>
    <w:p w:rsidR="00CC02B1" w:rsidRDefault="00CC02B1" w:rsidP="00CC02B1">
      <w:pPr>
        <w:pStyle w:val="ExerciseStepLevel2Code"/>
      </w:pPr>
      <w:r w:rsidRPr="00CC02B1">
        <w:t>ReceiverClass="Microsoft.Office.Workflow.Feature.WorkflowFeatureReceiver"</w:t>
      </w:r>
    </w:p>
    <w:p w:rsidR="00CC02B1" w:rsidRDefault="00CC02B1" w:rsidP="00CC02B1">
      <w:pPr>
        <w:pStyle w:val="Heading4"/>
      </w:pPr>
      <w:r>
        <w:t xml:space="preserve">Add a </w:t>
      </w:r>
      <w:r w:rsidRPr="00CC02B1">
        <w:rPr>
          <w:b/>
        </w:rPr>
        <w:t>Property</w:t>
      </w:r>
      <w:r>
        <w:t xml:space="preserve"> element to the </w:t>
      </w:r>
      <w:r w:rsidRPr="00CC02B1">
        <w:rPr>
          <w:b/>
        </w:rPr>
        <w:t>Properties</w:t>
      </w:r>
      <w:r>
        <w:t xml:space="preserve"> element that will set a property of </w:t>
      </w:r>
      <w:r w:rsidRPr="00CC02B1">
        <w:rPr>
          <w:b/>
        </w:rPr>
        <w:t>RegisterForms</w:t>
      </w:r>
      <w:r>
        <w:t xml:space="preserve"> to the </w:t>
      </w:r>
      <w:r w:rsidRPr="00CC02B1">
        <w:rPr>
          <w:b/>
        </w:rPr>
        <w:t>Forms\*.xsn</w:t>
      </w:r>
      <w:r>
        <w:t xml:space="preserve"> value.</w:t>
      </w:r>
    </w:p>
    <w:p w:rsidR="00CC02B1" w:rsidRPr="00CC02B1" w:rsidRDefault="00CC02B1" w:rsidP="00CC02B1">
      <w:pPr>
        <w:pStyle w:val="ExerciseStepLevel2Code"/>
      </w:pPr>
      <w:r w:rsidRPr="00CC02B1">
        <w:t>&lt;Properties&gt;</w:t>
      </w:r>
    </w:p>
    <w:p w:rsidR="00CC02B1" w:rsidRPr="00CC02B1" w:rsidRDefault="00CC02B1" w:rsidP="00CC02B1">
      <w:pPr>
        <w:pStyle w:val="ExerciseStepLevel2Code"/>
      </w:pPr>
      <w:r w:rsidRPr="00CC02B1">
        <w:t xml:space="preserve">  &lt;Property Key="GloballyAvailable" Value="true" /&gt;</w:t>
      </w:r>
    </w:p>
    <w:p w:rsidR="00CC02B1" w:rsidRPr="00CC02B1" w:rsidRDefault="00CC02B1" w:rsidP="00CC02B1">
      <w:pPr>
        <w:pStyle w:val="ExerciseStepLevel2Code"/>
      </w:pPr>
      <w:r w:rsidRPr="00CC02B1">
        <w:t xml:space="preserve">  &lt;Property Key="RegisterForms" Value="Forms\*.xsn" /&gt;</w:t>
      </w:r>
    </w:p>
    <w:p w:rsidR="00CC02B1" w:rsidRPr="00CC02B1" w:rsidRDefault="00CC02B1" w:rsidP="00CC02B1">
      <w:pPr>
        <w:pStyle w:val="ExerciseStepLevel2Code"/>
      </w:pPr>
      <w:r w:rsidRPr="00CC02B1">
        <w:t>&lt;/Properties&gt;</w:t>
      </w:r>
    </w:p>
    <w:p w:rsidR="005D048C" w:rsidRDefault="00CC02B1" w:rsidP="009D62EF">
      <w:pPr>
        <w:pStyle w:val="Heading3"/>
      </w:pPr>
      <w:r>
        <w:lastRenderedPageBreak/>
        <w:t>U</w:t>
      </w:r>
      <w:r w:rsidR="005D048C">
        <w:t xml:space="preserve">pdate the </w:t>
      </w:r>
      <w:r w:rsidR="005D048C" w:rsidRPr="00653AA2">
        <w:rPr>
          <w:b/>
        </w:rPr>
        <w:t>workflow.xml</w:t>
      </w:r>
      <w:r w:rsidR="005D048C">
        <w:t xml:space="preserve"> file</w:t>
      </w:r>
      <w:r>
        <w:t xml:space="preserve"> to define new form Urls and content types for tasks.</w:t>
      </w:r>
    </w:p>
    <w:p w:rsidR="00CC02B1" w:rsidRDefault="00CC02B1" w:rsidP="00CC02B1">
      <w:pPr>
        <w:pStyle w:val="Heading4"/>
      </w:pPr>
      <w:r>
        <w:t xml:space="preserve">Open the </w:t>
      </w:r>
      <w:r>
        <w:rPr>
          <w:b/>
        </w:rPr>
        <w:t>Workflow</w:t>
      </w:r>
      <w:r w:rsidRPr="00CC02B1">
        <w:rPr>
          <w:b/>
        </w:rPr>
        <w:t>.xml</w:t>
      </w:r>
      <w:r>
        <w:t xml:space="preserve"> file in the </w:t>
      </w:r>
      <w:r w:rsidRPr="00CC02B1">
        <w:rPr>
          <w:b/>
        </w:rPr>
        <w:t>Template\Features\InfoPathApprovalWorkflow</w:t>
      </w:r>
      <w:r>
        <w:t xml:space="preserve"> folder.</w:t>
      </w:r>
    </w:p>
    <w:p w:rsidR="00CC02B1" w:rsidRDefault="00CC02B1" w:rsidP="00CC02B1">
      <w:pPr>
        <w:pStyle w:val="Heading4"/>
      </w:pPr>
      <w:r>
        <w:t xml:space="preserve">Add an </w:t>
      </w:r>
      <w:r w:rsidRPr="00CC02B1">
        <w:rPr>
          <w:b/>
        </w:rPr>
        <w:t>AssociationUrl</w:t>
      </w:r>
      <w:r>
        <w:t xml:space="preserve"> and </w:t>
      </w:r>
      <w:r w:rsidRPr="00CC02B1">
        <w:rPr>
          <w:b/>
        </w:rPr>
        <w:t>InstantiationUrl</w:t>
      </w:r>
      <w:r>
        <w:t xml:space="preserve"> to the </w:t>
      </w:r>
      <w:r w:rsidRPr="00CC02B1">
        <w:rPr>
          <w:b/>
        </w:rPr>
        <w:t>Workflow</w:t>
      </w:r>
      <w:r>
        <w:t xml:space="preserve"> element.</w:t>
      </w:r>
    </w:p>
    <w:p w:rsidR="00CC02B1" w:rsidRDefault="00CC02B1" w:rsidP="00CC02B1">
      <w:pPr>
        <w:pStyle w:val="Heading5"/>
      </w:pPr>
      <w:r>
        <w:t>These values are special Forms Services hosting pages.</w:t>
      </w:r>
    </w:p>
    <w:p w:rsidR="00CC02B1" w:rsidRPr="00CC02B1" w:rsidRDefault="00CC02B1" w:rsidP="00CC02B1">
      <w:pPr>
        <w:pStyle w:val="ExerciseStepLevel2Code"/>
      </w:pPr>
      <w:r w:rsidRPr="00CC02B1">
        <w:t>AssociationUrl="_layouts/CstWrkflIP.aspx"</w:t>
      </w:r>
    </w:p>
    <w:p w:rsidR="00CC02B1" w:rsidRPr="00CC02B1" w:rsidRDefault="00CC02B1" w:rsidP="00CC02B1">
      <w:pPr>
        <w:pStyle w:val="ExerciseStepLevel2Code"/>
      </w:pPr>
      <w:r w:rsidRPr="00CC02B1">
        <w:t>InstantiationUrl="_layouts/IniWrkflIP.aspx"&gt;</w:t>
      </w:r>
    </w:p>
    <w:p w:rsidR="00CC02B1" w:rsidRDefault="00CC02B1" w:rsidP="00CC02B1">
      <w:pPr>
        <w:pStyle w:val="Heading4"/>
      </w:pPr>
      <w:r>
        <w:t>Add a TaskListContentTypeId attribute to the Workflow element.</w:t>
      </w:r>
    </w:p>
    <w:p w:rsidR="00CC02B1" w:rsidRDefault="00CC02B1" w:rsidP="00CC02B1">
      <w:pPr>
        <w:pStyle w:val="Heading5"/>
      </w:pPr>
      <w:r>
        <w:t xml:space="preserve">This is a special </w:t>
      </w:r>
      <w:r w:rsidRPr="002D1EB1">
        <w:rPr>
          <w:b/>
        </w:rPr>
        <w:t>Forms Services</w:t>
      </w:r>
      <w:r>
        <w:t xml:space="preserve"> content type with the appropriate view and edit forms already defined.</w:t>
      </w:r>
    </w:p>
    <w:p w:rsidR="00CC02B1" w:rsidRPr="00CC02B1" w:rsidRDefault="00CC02B1" w:rsidP="00CC02B1">
      <w:pPr>
        <w:pStyle w:val="ExerciseStepLevel2Code"/>
      </w:pPr>
      <w:r w:rsidRPr="00CC02B1">
        <w:t>TaskListContentTypeId="0x01080100C9C9515DE4E24001905074F980F93160"</w:t>
      </w:r>
    </w:p>
    <w:p w:rsidR="00CF5E4F" w:rsidRDefault="00CF5E4F" w:rsidP="009D62EF">
      <w:pPr>
        <w:pStyle w:val="Heading3"/>
      </w:pPr>
      <w:r>
        <w:t xml:space="preserve">Add form registration URNs </w:t>
      </w:r>
      <w:r w:rsidR="007A23D0">
        <w:t>that</w:t>
      </w:r>
      <w:r>
        <w:t xml:space="preserve"> are used by the special Forms Services pages to identify the InfoPath form to load.</w:t>
      </w:r>
    </w:p>
    <w:p w:rsidR="00CF5E4F" w:rsidRDefault="00CF5E4F" w:rsidP="00CF5E4F">
      <w:pPr>
        <w:pStyle w:val="Heading4"/>
      </w:pPr>
      <w:r>
        <w:t xml:space="preserve">Lookup the URN of the </w:t>
      </w:r>
      <w:r w:rsidRPr="00CF5E4F">
        <w:rPr>
          <w:b/>
        </w:rPr>
        <w:t>AssocInitForm.xsn</w:t>
      </w:r>
      <w:r>
        <w:t xml:space="preserve"> using the form’s </w:t>
      </w:r>
      <w:r w:rsidRPr="00CF5E4F">
        <w:rPr>
          <w:b/>
        </w:rPr>
        <w:t>Properties</w:t>
      </w:r>
      <w:r>
        <w:t xml:space="preserve"> window.</w:t>
      </w:r>
    </w:p>
    <w:p w:rsidR="00CF5E4F" w:rsidRDefault="00CF5E4F" w:rsidP="00CF5E4F">
      <w:pPr>
        <w:pStyle w:val="Heading5"/>
      </w:pPr>
      <w:r>
        <w:t xml:space="preserve">Right click the form in </w:t>
      </w:r>
      <w:r w:rsidRPr="00CF5E4F">
        <w:rPr>
          <w:b/>
        </w:rPr>
        <w:t>Windows Explorer</w:t>
      </w:r>
      <w:r>
        <w:t xml:space="preserve"> and select </w:t>
      </w:r>
      <w:r w:rsidRPr="00CF5E4F">
        <w:rPr>
          <w:b/>
        </w:rPr>
        <w:t>Design</w:t>
      </w:r>
      <w:r>
        <w:t>.</w:t>
      </w:r>
    </w:p>
    <w:p w:rsidR="00CF5E4F" w:rsidRDefault="00CF5E4F" w:rsidP="00CF5E4F">
      <w:pPr>
        <w:pStyle w:val="Heading5"/>
      </w:pPr>
      <w:r>
        <w:t xml:space="preserve">When the form is loaded, click </w:t>
      </w:r>
      <w:r w:rsidRPr="00CF5E4F">
        <w:rPr>
          <w:b/>
        </w:rPr>
        <w:t>File -&gt; Properties</w:t>
      </w:r>
      <w:r>
        <w:t>.</w:t>
      </w:r>
    </w:p>
    <w:p w:rsidR="00CF5E4F" w:rsidRDefault="00CF5E4F" w:rsidP="00CF5E4F">
      <w:pPr>
        <w:pStyle w:val="Heading5"/>
      </w:pPr>
      <w:r>
        <w:t xml:space="preserve">Copy the </w:t>
      </w:r>
      <w:r w:rsidRPr="00CF5E4F">
        <w:rPr>
          <w:b/>
        </w:rPr>
        <w:t>ID</w:t>
      </w:r>
      <w:r>
        <w:t xml:space="preserve"> property from the dialog</w:t>
      </w:r>
      <w:r w:rsidR="007A23D0">
        <w:t>.</w:t>
      </w:r>
    </w:p>
    <w:p w:rsidR="00CF5E4F" w:rsidRDefault="00CF5E4F" w:rsidP="00CF5E4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913139" cy="2338282"/>
            <wp:effectExtent l="190500" t="152400" r="163311" b="1382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440" cy="233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E4F" w:rsidRDefault="00CF5E4F" w:rsidP="00CF5E4F">
      <w:pPr>
        <w:pStyle w:val="Heading4"/>
      </w:pPr>
      <w:r>
        <w:t>Use the URN for the form to populate the Association and Instantiation Form URNs in the workflow metadata.</w:t>
      </w:r>
    </w:p>
    <w:p w:rsidR="00CF5E4F" w:rsidRDefault="00CF5E4F" w:rsidP="00CF5E4F">
      <w:pPr>
        <w:pStyle w:val="Heading5"/>
      </w:pPr>
      <w:r>
        <w:t xml:space="preserve">Open </w:t>
      </w:r>
      <w:r w:rsidRPr="00CF5E4F">
        <w:rPr>
          <w:b/>
        </w:rPr>
        <w:t>Workflow.xml</w:t>
      </w:r>
      <w:r>
        <w:t xml:space="preserve"> and add the following metadata into the form.  </w:t>
      </w:r>
    </w:p>
    <w:p w:rsidR="00CF5E4F" w:rsidRDefault="00CF5E4F" w:rsidP="00CF5E4F">
      <w:pPr>
        <w:pStyle w:val="Heading5"/>
      </w:pPr>
      <w:r>
        <w:t xml:space="preserve">Replace the values in </w:t>
      </w:r>
      <w:r w:rsidRPr="00CF5E4F">
        <w:rPr>
          <w:b/>
        </w:rPr>
        <w:t>Association_FormURN</w:t>
      </w:r>
      <w:r>
        <w:t xml:space="preserve"> and </w:t>
      </w:r>
      <w:r w:rsidRPr="00CF5E4F">
        <w:rPr>
          <w:b/>
        </w:rPr>
        <w:t>Instantiation_FormURN</w:t>
      </w:r>
      <w:r>
        <w:t xml:space="preserve"> with the URN you copied from InfoPath.</w:t>
      </w:r>
    </w:p>
    <w:p w:rsidR="002F5DFA" w:rsidRPr="002F5DFA" w:rsidRDefault="002F5DFA" w:rsidP="002F5DFA">
      <w:pPr>
        <w:pStyle w:val="ExerciseStepLevel2Code"/>
      </w:pPr>
      <w:r w:rsidRPr="002F5DFA">
        <w:t>&lt;MetaData&gt;</w:t>
      </w:r>
    </w:p>
    <w:p w:rsidR="002F5DFA" w:rsidRPr="002F5DFA" w:rsidRDefault="002F5DFA" w:rsidP="002F5DFA">
      <w:pPr>
        <w:pStyle w:val="ExerciseStepLevel2Code"/>
      </w:pPr>
      <w:r w:rsidRPr="002F5DFA">
        <w:t xml:space="preserve">  &lt;Association_FormURN&gt;urn:schemas-microsoft-com:office:infopath:AssocInitForm:-myXSD-2008-01-22T00-35-18&lt;/Association_FormURN&gt;</w:t>
      </w:r>
    </w:p>
    <w:p w:rsidR="002F5DFA" w:rsidRPr="002F5DFA" w:rsidRDefault="002F5DFA" w:rsidP="002F5DFA">
      <w:pPr>
        <w:pStyle w:val="ExerciseStepLevel2Code"/>
      </w:pPr>
      <w:r w:rsidRPr="002F5DFA">
        <w:t xml:space="preserve">  &lt;Instantiation_FormURN&gt;urn:schemas-microsoft-com:office:infopath:AssocInitForm:-myXSD-2008-01-22T00-35-18&lt;/Instantiation_FormURN&gt;</w:t>
      </w:r>
    </w:p>
    <w:p w:rsidR="002F5DFA" w:rsidRPr="002F5DFA" w:rsidRDefault="002F5DFA" w:rsidP="002F5DFA">
      <w:pPr>
        <w:pStyle w:val="ExerciseStepLevel2Code"/>
      </w:pPr>
      <w:r w:rsidRPr="002F5DFA">
        <w:t xml:space="preserve">  &lt;Task0_FormURN&gt;urn:schemas-microsoft-com:office:infopath:TaskForm:-myXSD-2008-01-22T03-21-33&lt;/Task0_FormURN&gt;</w:t>
      </w:r>
    </w:p>
    <w:p w:rsidR="002F5DFA" w:rsidRPr="002F5DFA" w:rsidRDefault="002F5DFA" w:rsidP="002F5DFA">
      <w:pPr>
        <w:pStyle w:val="ExerciseStepLevel2Code"/>
      </w:pPr>
      <w:r w:rsidRPr="002F5DFA">
        <w:t>&lt;/MetaData&gt;</w:t>
      </w:r>
    </w:p>
    <w:p w:rsidR="00CF5E4F" w:rsidRPr="00CF5E4F" w:rsidRDefault="00CF5E4F" w:rsidP="002F5DFA">
      <w:pPr>
        <w:pStyle w:val="Heading4"/>
      </w:pPr>
      <w:r>
        <w:t xml:space="preserve">Repeat the previous steps </w:t>
      </w:r>
      <w:r w:rsidR="007A23D0">
        <w:t xml:space="preserve">populate Task0_FormURN with the </w:t>
      </w:r>
      <w:r>
        <w:t xml:space="preserve">URN of </w:t>
      </w:r>
      <w:r w:rsidRPr="00CF5E4F">
        <w:rPr>
          <w:b/>
        </w:rPr>
        <w:t>TaskForm.xsn</w:t>
      </w:r>
      <w:r w:rsidR="007A23D0" w:rsidRPr="007A23D0">
        <w:t>.</w:t>
      </w:r>
    </w:p>
    <w:p w:rsidR="005D048C" w:rsidRDefault="00CF5E4F" w:rsidP="009D62EF">
      <w:pPr>
        <w:pStyle w:val="Heading3"/>
      </w:pPr>
      <w:r>
        <w:lastRenderedPageBreak/>
        <w:t>Rebuild the project to force redeployment of the forms.</w:t>
      </w:r>
    </w:p>
    <w:p w:rsidR="00CF5E4F" w:rsidRDefault="00CF5E4F" w:rsidP="00AD2AE3">
      <w:pPr>
        <w:pStyle w:val="Heading4"/>
      </w:pPr>
      <w:r>
        <w:t xml:space="preserve">Right click on the project in the </w:t>
      </w:r>
      <w:r w:rsidRPr="00CF5E4F">
        <w:rPr>
          <w:b/>
        </w:rPr>
        <w:t>Solution Explorer</w:t>
      </w:r>
      <w:r>
        <w:t xml:space="preserve"> and click </w:t>
      </w:r>
      <w:r w:rsidRPr="00CF5E4F">
        <w:rPr>
          <w:b/>
        </w:rPr>
        <w:t>Rebuild</w:t>
      </w:r>
      <w:r>
        <w:t>.</w:t>
      </w:r>
    </w:p>
    <w:p w:rsidR="003442B9" w:rsidRDefault="003442B9" w:rsidP="003442B9">
      <w:pPr>
        <w:pStyle w:val="Heading3"/>
      </w:pPr>
      <w:r>
        <w:t xml:space="preserve">Activate the new </w:t>
      </w:r>
      <w:r>
        <w:rPr>
          <w:b/>
        </w:rPr>
        <w:t>InfoPathApprovalWorkflow</w:t>
      </w:r>
      <w:r>
        <w:t xml:space="preserve"> feature.</w:t>
      </w:r>
    </w:p>
    <w:p w:rsidR="003442B9" w:rsidRDefault="003442B9" w:rsidP="003442B9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7A23D0">
        <w:rPr>
          <w:b/>
        </w:rPr>
        <w:t>http://litwareinc.com/sites/Demo</w:t>
      </w:r>
      <w:r>
        <w:t>.</w:t>
      </w:r>
    </w:p>
    <w:p w:rsidR="003442B9" w:rsidRDefault="003442B9" w:rsidP="003442B9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3442B9" w:rsidRDefault="003442B9" w:rsidP="003442B9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3442B9" w:rsidRDefault="003442B9" w:rsidP="003442B9">
      <w:pPr>
        <w:pStyle w:val="Heading4"/>
      </w:pPr>
      <w:r>
        <w:t xml:space="preserve">Click the </w:t>
      </w:r>
      <w:r w:rsidRPr="009C6D4F">
        <w:rPr>
          <w:b/>
        </w:rPr>
        <w:t>Activate</w:t>
      </w:r>
      <w:r>
        <w:t xml:space="preserve"> button next to the </w:t>
      </w:r>
      <w:r>
        <w:rPr>
          <w:b/>
        </w:rPr>
        <w:t>InfoPath Approval Workflow</w:t>
      </w:r>
      <w:r>
        <w:t xml:space="preserve"> feature.</w:t>
      </w:r>
    </w:p>
    <w:p w:rsidR="003442B9" w:rsidRDefault="003442B9" w:rsidP="003442B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352425"/>
            <wp:effectExtent l="190500" t="152400" r="171450" b="1428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B98" w:rsidRDefault="008D5B98" w:rsidP="008D5B98">
      <w:pPr>
        <w:pStyle w:val="Heading3"/>
      </w:pPr>
      <w:r>
        <w:t xml:space="preserve">Create an association between the </w:t>
      </w:r>
      <w:r w:rsidRPr="009C6D4F">
        <w:rPr>
          <w:b/>
        </w:rPr>
        <w:t>Shared Documents</w:t>
      </w:r>
      <w:r>
        <w:t xml:space="preserve"> document library and the new </w:t>
      </w:r>
      <w:r w:rsidR="003442B9">
        <w:rPr>
          <w:b/>
        </w:rPr>
        <w:t xml:space="preserve">InfoPath Approval Workflow </w:t>
      </w:r>
      <w:r>
        <w:t>workflow.</w:t>
      </w:r>
    </w:p>
    <w:p w:rsidR="008D5B98" w:rsidRDefault="008D5B98" w:rsidP="008D5B98">
      <w:pPr>
        <w:pStyle w:val="Heading4"/>
      </w:pPr>
      <w:r>
        <w:t xml:space="preserve">Navigate to the </w:t>
      </w:r>
      <w:r w:rsidRPr="009C6D4F">
        <w:rPr>
          <w:b/>
        </w:rPr>
        <w:t>Shared Documents</w:t>
      </w:r>
      <w:r>
        <w:t xml:space="preserve"> document library in the </w:t>
      </w:r>
      <w:r w:rsidRPr="009C6D4F">
        <w:rPr>
          <w:b/>
        </w:rPr>
        <w:t>Demos</w:t>
      </w:r>
      <w:r>
        <w:t xml:space="preserve"> site.</w:t>
      </w:r>
    </w:p>
    <w:p w:rsidR="008D5B98" w:rsidRDefault="008D5B98" w:rsidP="008D5B98">
      <w:pPr>
        <w:pStyle w:val="Heading4"/>
      </w:pPr>
      <w:r>
        <w:t xml:space="preserve">Click </w:t>
      </w:r>
      <w:r w:rsidRPr="009C6D4F">
        <w:rPr>
          <w:b/>
        </w:rPr>
        <w:t>Settings -&gt; Document Library Settings</w:t>
      </w:r>
      <w:r>
        <w:t xml:space="preserve"> to load the settings page.</w:t>
      </w:r>
    </w:p>
    <w:p w:rsidR="008D5B98" w:rsidRDefault="008D5B98" w:rsidP="008D5B98">
      <w:pPr>
        <w:pStyle w:val="Heading4"/>
      </w:pPr>
      <w:r>
        <w:t xml:space="preserve">Click the </w:t>
      </w:r>
      <w:r w:rsidRPr="009C6D4F">
        <w:rPr>
          <w:b/>
        </w:rPr>
        <w:t>Workflow settings</w:t>
      </w:r>
      <w:r>
        <w:t xml:space="preserve"> link in the </w:t>
      </w:r>
      <w:r w:rsidRPr="009C6D4F">
        <w:rPr>
          <w:b/>
        </w:rPr>
        <w:t>Permissions and Management section</w:t>
      </w:r>
      <w:r>
        <w:t>.</w:t>
      </w:r>
    </w:p>
    <w:p w:rsidR="008D5B98" w:rsidRDefault="008D5B98" w:rsidP="008D5B98">
      <w:pPr>
        <w:pStyle w:val="Heading4"/>
      </w:pPr>
      <w:r>
        <w:t xml:space="preserve">Create a new workflow using the </w:t>
      </w:r>
      <w:r w:rsidR="003442B9">
        <w:rPr>
          <w:b/>
        </w:rPr>
        <w:t xml:space="preserve">InfoPath Approval Workflow </w:t>
      </w:r>
      <w:r>
        <w:t xml:space="preserve">workflow template and a name of </w:t>
      </w:r>
      <w:r w:rsidR="003442B9">
        <w:rPr>
          <w:b/>
        </w:rPr>
        <w:t>InfoPath Approval</w:t>
      </w:r>
      <w:r>
        <w:t>.</w:t>
      </w:r>
    </w:p>
    <w:p w:rsidR="008D5B98" w:rsidRDefault="008D5B98" w:rsidP="008D5B98">
      <w:pPr>
        <w:pStyle w:val="Heading5"/>
      </w:pPr>
      <w:r>
        <w:t>Use the default values for both list and startup options.</w:t>
      </w:r>
    </w:p>
    <w:p w:rsidR="003442B9" w:rsidRDefault="003442B9" w:rsidP="003442B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552575"/>
            <wp:effectExtent l="190500" t="152400" r="171450" b="1428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B98" w:rsidRDefault="008D5B98" w:rsidP="008D5B98">
      <w:pPr>
        <w:pStyle w:val="Heading4"/>
      </w:pPr>
      <w:r>
        <w:t xml:space="preserve">In the custom association form, </w:t>
      </w:r>
      <w:r w:rsidR="003442B9">
        <w:t>enter Administrator as the approver and add “Please approve this document.” as the instructions</w:t>
      </w:r>
      <w:r>
        <w:t>.</w:t>
      </w:r>
    </w:p>
    <w:p w:rsidR="008D5B98" w:rsidRDefault="00D41285" w:rsidP="003442B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362575" cy="1753150"/>
            <wp:effectExtent l="190500" t="152400" r="180975" b="1328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B98" w:rsidRDefault="008D5B98" w:rsidP="008D5B98">
      <w:pPr>
        <w:pStyle w:val="Heading3"/>
      </w:pPr>
      <w:r>
        <w:lastRenderedPageBreak/>
        <w:t xml:space="preserve">Run the </w:t>
      </w:r>
      <w:r w:rsidR="003442B9">
        <w:rPr>
          <w:b/>
        </w:rPr>
        <w:t xml:space="preserve">InfoPath Approval </w:t>
      </w:r>
      <w:r>
        <w:t>workflow on a document.</w:t>
      </w:r>
    </w:p>
    <w:p w:rsidR="008D5B98" w:rsidRDefault="008D5B98" w:rsidP="008D5B98">
      <w:pPr>
        <w:pStyle w:val="Heading4"/>
      </w:pPr>
      <w:r>
        <w:t xml:space="preserve">Navigate to the Shared Documents document library and hover over the new document and select </w:t>
      </w:r>
      <w:r w:rsidRPr="009C6D4F">
        <w:rPr>
          <w:b/>
        </w:rPr>
        <w:t>Workflows</w:t>
      </w:r>
      <w:r>
        <w:t xml:space="preserve"> from the drop down menu.</w:t>
      </w:r>
    </w:p>
    <w:p w:rsidR="008D5B98" w:rsidRDefault="008D5B98" w:rsidP="008D5B98">
      <w:pPr>
        <w:pStyle w:val="Heading4"/>
      </w:pPr>
      <w:r>
        <w:t xml:space="preserve">In the workflows page, click the </w:t>
      </w:r>
      <w:r w:rsidR="003442B9">
        <w:rPr>
          <w:b/>
        </w:rPr>
        <w:t xml:space="preserve">InfoPath Approval </w:t>
      </w:r>
      <w:r>
        <w:t>to start the workflow.</w:t>
      </w:r>
    </w:p>
    <w:p w:rsidR="008D5B98" w:rsidRDefault="008D5B98" w:rsidP="008D5B98">
      <w:pPr>
        <w:pStyle w:val="Heading4"/>
      </w:pPr>
      <w:r>
        <w:t xml:space="preserve">In the </w:t>
      </w:r>
      <w:r w:rsidRPr="009C6D4F">
        <w:rPr>
          <w:b/>
        </w:rPr>
        <w:t>Shared Documents</w:t>
      </w:r>
      <w:r>
        <w:t xml:space="preserve"> document library, verify the workflow is running.</w:t>
      </w:r>
    </w:p>
    <w:p w:rsidR="008D5B98" w:rsidRDefault="008D5B98" w:rsidP="008D5B98">
      <w:pPr>
        <w:pStyle w:val="Heading4"/>
      </w:pPr>
      <w:r>
        <w:t xml:space="preserve">Click the </w:t>
      </w:r>
      <w:r>
        <w:rPr>
          <w:b/>
        </w:rPr>
        <w:t>In Progress</w:t>
      </w:r>
      <w:r>
        <w:t xml:space="preserve"> link to view the workflow status and verify the started message was logged to the workflow’s history.</w:t>
      </w:r>
    </w:p>
    <w:p w:rsidR="003442B9" w:rsidRDefault="00D41285" w:rsidP="003442B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04131" cy="1276350"/>
            <wp:effectExtent l="190500" t="152400" r="172569" b="133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31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B98" w:rsidRPr="002A247E" w:rsidRDefault="003442B9" w:rsidP="002A247E">
      <w:pPr>
        <w:pStyle w:val="Heading3"/>
      </w:pPr>
      <w:r w:rsidRPr="002A247E">
        <w:t>Approve the document using the Custom Task Form.</w:t>
      </w:r>
    </w:p>
    <w:p w:rsidR="003442B9" w:rsidRDefault="003442B9" w:rsidP="003442B9">
      <w:pPr>
        <w:pStyle w:val="Heading4"/>
      </w:pPr>
      <w:r>
        <w:t>Click the task’s title in the workflow status page.</w:t>
      </w:r>
    </w:p>
    <w:p w:rsidR="008D5B98" w:rsidRDefault="008D5B98" w:rsidP="003442B9">
      <w:pPr>
        <w:pStyle w:val="Heading4"/>
      </w:pPr>
      <w:r>
        <w:t xml:space="preserve">Notice that the </w:t>
      </w:r>
      <w:r w:rsidR="003442B9">
        <w:rPr>
          <w:b/>
        </w:rPr>
        <w:t xml:space="preserve">Instructions </w:t>
      </w:r>
      <w:r w:rsidR="003442B9">
        <w:t xml:space="preserve">text box </w:t>
      </w:r>
      <w:r>
        <w:t xml:space="preserve">defaults to the </w:t>
      </w:r>
      <w:r w:rsidR="003442B9">
        <w:t xml:space="preserve">value set in the </w:t>
      </w:r>
      <w:r w:rsidR="003442B9" w:rsidRPr="003442B9">
        <w:rPr>
          <w:b/>
        </w:rPr>
        <w:t>Instantiation</w:t>
      </w:r>
      <w:r w:rsidR="003442B9">
        <w:t xml:space="preserve"> </w:t>
      </w:r>
      <w:r w:rsidRPr="00B30394">
        <w:rPr>
          <w:b/>
        </w:rPr>
        <w:t>Form</w:t>
      </w:r>
      <w:r>
        <w:t>.</w:t>
      </w:r>
    </w:p>
    <w:p w:rsidR="008D5B98" w:rsidRDefault="008D5B98" w:rsidP="003442B9">
      <w:pPr>
        <w:pStyle w:val="Heading4"/>
      </w:pPr>
      <w:r>
        <w:t xml:space="preserve">Click the </w:t>
      </w:r>
      <w:r w:rsidRPr="003442B9">
        <w:rPr>
          <w:b/>
        </w:rPr>
        <w:t>Approve</w:t>
      </w:r>
      <w:r>
        <w:t xml:space="preserve"> button to approve the task.</w:t>
      </w:r>
    </w:p>
    <w:p w:rsidR="008D5B98" w:rsidRPr="00D02192" w:rsidRDefault="003442B9" w:rsidP="003442B9">
      <w:pPr>
        <w:pStyle w:val="ExerciseStepLevel2Picture"/>
        <w:jc w:val="center"/>
      </w:pPr>
      <w:r w:rsidRPr="003442B9">
        <w:rPr>
          <w:noProof/>
        </w:rPr>
        <w:drawing>
          <wp:inline distT="0" distB="0" distL="0" distR="0">
            <wp:extent cx="3101009" cy="1485900"/>
            <wp:effectExtent l="190500" t="152400" r="175591" b="133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55" cy="1485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B98" w:rsidRPr="002A247E" w:rsidRDefault="008D5B98" w:rsidP="002A247E">
      <w:pPr>
        <w:pStyle w:val="Heading3"/>
      </w:pPr>
      <w:r w:rsidRPr="002A247E">
        <w:t>Verify that the workflow is now completed and the task is marked as completed.</w:t>
      </w:r>
    </w:p>
    <w:p w:rsidR="003442B9" w:rsidRDefault="007A23D0" w:rsidP="003442B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086350" cy="1931835"/>
            <wp:effectExtent l="190500" t="152400" r="171450" b="12556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3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442B9" w:rsidSect="00F24E45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84" w:rsidRDefault="00170584" w:rsidP="008E38B2">
      <w:pPr>
        <w:spacing w:before="0" w:after="0" w:line="240" w:lineRule="auto"/>
      </w:pPr>
      <w:r>
        <w:separator/>
      </w:r>
    </w:p>
  </w:endnote>
  <w:endnote w:type="continuationSeparator" w:id="0">
    <w:p w:rsidR="00170584" w:rsidRDefault="00170584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C3" w:rsidRPr="008E38B2" w:rsidRDefault="00C54A7D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7F2DC3">
      <w:tab/>
    </w:r>
    <w:r w:rsidR="007F2DC3">
      <w:tab/>
      <w:t>Page</w:t>
    </w:r>
    <w:r w:rsidR="00E46178">
      <w:t xml:space="preserve"> 10-</w:t>
    </w:r>
    <w:fldSimple w:instr=" PAGE   \* MERGEFORMAT ">
      <w:r>
        <w:rPr>
          <w:noProof/>
        </w:rPr>
        <w:t>1</w:t>
      </w:r>
    </w:fldSimple>
    <w:r w:rsidR="007F2DC3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84" w:rsidRDefault="00170584" w:rsidP="008E38B2">
      <w:pPr>
        <w:spacing w:before="0" w:after="0" w:line="240" w:lineRule="auto"/>
      </w:pPr>
      <w:r>
        <w:separator/>
      </w:r>
    </w:p>
  </w:footnote>
  <w:footnote w:type="continuationSeparator" w:id="0">
    <w:p w:rsidR="00170584" w:rsidRDefault="00170584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0156F15"/>
    <w:multiLevelType w:val="hybridMultilevel"/>
    <w:tmpl w:val="872E6FA8"/>
    <w:lvl w:ilvl="0" w:tplc="55D0A0C6">
      <w:start w:val="1"/>
      <w:numFmt w:val="bullet"/>
      <w:pStyle w:val="Heading4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06F42FC4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3"/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40D3D"/>
    <w:rsid w:val="0005257E"/>
    <w:rsid w:val="00062F9D"/>
    <w:rsid w:val="00086931"/>
    <w:rsid w:val="000D2E16"/>
    <w:rsid w:val="000F266A"/>
    <w:rsid w:val="001044BC"/>
    <w:rsid w:val="00110919"/>
    <w:rsid w:val="00153A47"/>
    <w:rsid w:val="00166532"/>
    <w:rsid w:val="00170584"/>
    <w:rsid w:val="0017254A"/>
    <w:rsid w:val="00181128"/>
    <w:rsid w:val="001B37B8"/>
    <w:rsid w:val="001C0E05"/>
    <w:rsid w:val="001C2018"/>
    <w:rsid w:val="001C5929"/>
    <w:rsid w:val="001C718B"/>
    <w:rsid w:val="00234F62"/>
    <w:rsid w:val="002365B7"/>
    <w:rsid w:val="002A247E"/>
    <w:rsid w:val="002B290D"/>
    <w:rsid w:val="002C2533"/>
    <w:rsid w:val="002D1EB1"/>
    <w:rsid w:val="002F2959"/>
    <w:rsid w:val="002F5DFA"/>
    <w:rsid w:val="00310722"/>
    <w:rsid w:val="003442B9"/>
    <w:rsid w:val="003531FC"/>
    <w:rsid w:val="003534F8"/>
    <w:rsid w:val="003555F6"/>
    <w:rsid w:val="003E54E7"/>
    <w:rsid w:val="003F0901"/>
    <w:rsid w:val="004171A1"/>
    <w:rsid w:val="00420C99"/>
    <w:rsid w:val="004B513D"/>
    <w:rsid w:val="005332FA"/>
    <w:rsid w:val="00546CA5"/>
    <w:rsid w:val="0055564C"/>
    <w:rsid w:val="00581199"/>
    <w:rsid w:val="005910D8"/>
    <w:rsid w:val="00593A95"/>
    <w:rsid w:val="005D048C"/>
    <w:rsid w:val="00627B34"/>
    <w:rsid w:val="00633D3A"/>
    <w:rsid w:val="00653AA2"/>
    <w:rsid w:val="006855C6"/>
    <w:rsid w:val="0069448A"/>
    <w:rsid w:val="006B4046"/>
    <w:rsid w:val="006D46C1"/>
    <w:rsid w:val="00713F5C"/>
    <w:rsid w:val="00764586"/>
    <w:rsid w:val="0076610D"/>
    <w:rsid w:val="00777D2C"/>
    <w:rsid w:val="007A23D0"/>
    <w:rsid w:val="007B16CB"/>
    <w:rsid w:val="007B27D3"/>
    <w:rsid w:val="007D188A"/>
    <w:rsid w:val="007D7D2B"/>
    <w:rsid w:val="007E26ED"/>
    <w:rsid w:val="007F23C1"/>
    <w:rsid w:val="007F2DC3"/>
    <w:rsid w:val="007F729D"/>
    <w:rsid w:val="00826A54"/>
    <w:rsid w:val="00834630"/>
    <w:rsid w:val="00883B85"/>
    <w:rsid w:val="008D5B98"/>
    <w:rsid w:val="008E38B2"/>
    <w:rsid w:val="009B6371"/>
    <w:rsid w:val="009D62EF"/>
    <w:rsid w:val="009D7911"/>
    <w:rsid w:val="00A34354"/>
    <w:rsid w:val="00A70B51"/>
    <w:rsid w:val="00AA3931"/>
    <w:rsid w:val="00AA49DF"/>
    <w:rsid w:val="00AC4FC0"/>
    <w:rsid w:val="00AD2AE3"/>
    <w:rsid w:val="00B3469F"/>
    <w:rsid w:val="00B51F9B"/>
    <w:rsid w:val="00B6445C"/>
    <w:rsid w:val="00B70DFB"/>
    <w:rsid w:val="00BA0127"/>
    <w:rsid w:val="00BA621C"/>
    <w:rsid w:val="00C4051B"/>
    <w:rsid w:val="00C422BA"/>
    <w:rsid w:val="00C54A7D"/>
    <w:rsid w:val="00C66F56"/>
    <w:rsid w:val="00C77350"/>
    <w:rsid w:val="00C827AC"/>
    <w:rsid w:val="00C82DC1"/>
    <w:rsid w:val="00CA012B"/>
    <w:rsid w:val="00CC02B1"/>
    <w:rsid w:val="00CD2591"/>
    <w:rsid w:val="00CF5C35"/>
    <w:rsid w:val="00CF5E4F"/>
    <w:rsid w:val="00D105A1"/>
    <w:rsid w:val="00D32801"/>
    <w:rsid w:val="00D41285"/>
    <w:rsid w:val="00D47B72"/>
    <w:rsid w:val="00D63018"/>
    <w:rsid w:val="00DD4701"/>
    <w:rsid w:val="00DE68D9"/>
    <w:rsid w:val="00E45519"/>
    <w:rsid w:val="00E46178"/>
    <w:rsid w:val="00E52DCD"/>
    <w:rsid w:val="00E66EF0"/>
    <w:rsid w:val="00E84A05"/>
    <w:rsid w:val="00E87D7A"/>
    <w:rsid w:val="00E96B63"/>
    <w:rsid w:val="00ED54D7"/>
    <w:rsid w:val="00F24E45"/>
    <w:rsid w:val="00F46863"/>
    <w:rsid w:val="00F627D0"/>
    <w:rsid w:val="00F8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350"/>
    <w:pPr>
      <w:keepNext/>
      <w:keepLines/>
      <w:numPr>
        <w:numId w:val="30"/>
      </w:numPr>
      <w:spacing w:before="200" w:after="0" w:line="240" w:lineRule="auto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2A247E"/>
    <w:pPr>
      <w:numPr>
        <w:numId w:val="38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C77350"/>
    <w:pPr>
      <w:tabs>
        <w:tab w:val="clear" w:pos="864"/>
        <w:tab w:val="num" w:pos="288"/>
      </w:tabs>
      <w:ind w:left="792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6610D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350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247E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77350"/>
    <w:rPr>
      <w:rFonts w:ascii="Arial" w:hAnsi="Arial"/>
      <w:i/>
      <w:sz w:val="16"/>
    </w:rPr>
  </w:style>
  <w:style w:type="character" w:styleId="Hyperlink">
    <w:name w:val="Hyperlink"/>
    <w:basedOn w:val="DefaultParagraphFont"/>
    <w:uiPriority w:val="99"/>
    <w:unhideWhenUsed/>
    <w:rsid w:val="003442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customXml" Target="../customXml/item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48" Type="http://schemas.openxmlformats.org/officeDocument/2006/relationships/customXml" Target="../customXml/item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customXml" Target="../customXml/item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E1102"/>
    <w:rsid w:val="001C01DB"/>
    <w:rsid w:val="001F1AD1"/>
    <w:rsid w:val="00367E2B"/>
    <w:rsid w:val="00471BF2"/>
    <w:rsid w:val="00772DFA"/>
    <w:rsid w:val="00935199"/>
    <w:rsid w:val="00A31794"/>
    <w:rsid w:val="00C775BB"/>
    <w:rsid w:val="00C93A77"/>
    <w:rsid w:val="00CC5849"/>
    <w:rsid w:val="00DB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http://intranet.sharepointblackops.com/Courses/SPW401/_layouts/DocIdRedir.aspx?ID=3CC2HQU7XWNV-74-10</Url>
      <Description>3CC2HQU7XWNV-74-10</Description>
    </_dlc_DocIdUrl>
    <_dlc_DocId xmlns="c83d3ea4-1015-4b4b-bfa9-09fbcd7aa64d">3CC2HQU7XWNV-74-10</_dlc_DocI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47B390D-C9AA-47C5-B129-8598C47822C4}"/>
</file>

<file path=customXml/itemProps2.xml><?xml version="1.0" encoding="utf-8"?>
<ds:datastoreItem xmlns:ds="http://schemas.openxmlformats.org/officeDocument/2006/customXml" ds:itemID="{1F684396-D1AF-43C5-89B5-DB7063B0D2B9}"/>
</file>

<file path=customXml/itemProps3.xml><?xml version="1.0" encoding="utf-8"?>
<ds:datastoreItem xmlns:ds="http://schemas.openxmlformats.org/officeDocument/2006/customXml" ds:itemID="{C9E1F567-AD5C-457F-8615-94E54CE16B3E}"/>
</file>

<file path=customXml/itemProps4.xml><?xml version="1.0" encoding="utf-8"?>
<ds:datastoreItem xmlns:ds="http://schemas.openxmlformats.org/officeDocument/2006/customXml" ds:itemID="{4EE01A4B-E9BA-4E32-9570-4AA874744038}"/>
</file>

<file path=customXml/itemProps5.xml><?xml version="1.0" encoding="utf-8"?>
<ds:datastoreItem xmlns:ds="http://schemas.openxmlformats.org/officeDocument/2006/customXml" ds:itemID="{7568F83D-84B0-43C1-B6EB-73116DB70F0E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</TotalTime>
  <Pages>20</Pages>
  <Words>3932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26297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dcterms:created xsi:type="dcterms:W3CDTF">2009-07-09T14:02:00Z</dcterms:created>
  <dcterms:modified xsi:type="dcterms:W3CDTF">2009-07-09T14:02:00Z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6d6f2758-3c6d-499d-b38d-99285d5a038b</vt:lpwstr>
  </property>
</Properties>
</file>