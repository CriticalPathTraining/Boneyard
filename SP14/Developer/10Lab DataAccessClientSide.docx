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7DB" w:rsidRDefault="00717355" w:rsidP="00F4725C">
      <w:pPr>
        <w:pStyle w:val="Heading2"/>
      </w:pPr>
      <w:r>
        <w:t>Data Access – Client Side</w:t>
      </w:r>
    </w:p>
    <w:p w:rsidR="006737DB" w:rsidRDefault="006737DB" w:rsidP="006737DB">
      <w:pPr>
        <w:pStyle w:val="LabExerciseText"/>
      </w:pPr>
      <w:r w:rsidRPr="00AB0B53">
        <w:rPr>
          <w:b/>
        </w:rPr>
        <w:t>Lab Time:</w:t>
      </w:r>
      <w:r>
        <w:t xml:space="preserve"> 45 minutes</w:t>
      </w:r>
    </w:p>
    <w:p w:rsidR="00C74769" w:rsidRPr="00392C79" w:rsidRDefault="00C74769" w:rsidP="00C74769">
      <w:pPr>
        <w:pStyle w:val="LabExerciseText"/>
      </w:pPr>
      <w:r w:rsidRPr="00392C79">
        <w:rPr>
          <w:b/>
        </w:rPr>
        <w:t>Lab Folder</w:t>
      </w:r>
      <w:r w:rsidR="00473937">
        <w:t>: C:\Student\Labs\</w:t>
      </w:r>
      <w:r w:rsidR="00717355" w:rsidRPr="00717355">
        <w:t>DataAccessClientSide</w:t>
      </w:r>
    </w:p>
    <w:p w:rsidR="006737DB" w:rsidRDefault="006737DB" w:rsidP="006737DB">
      <w:pPr>
        <w:pStyle w:val="LabExerciseText"/>
      </w:pPr>
      <w:r w:rsidRPr="00AB0B53">
        <w:rPr>
          <w:b/>
        </w:rPr>
        <w:t>Lab Overview:</w:t>
      </w:r>
      <w:r>
        <w:t xml:space="preserve"> The Client Object Model extends the familiar server-side object model to the client. The Client Object Model comes in two flavors: .NET and JavaScript. The .NET </w:t>
      </w:r>
      <w:r w:rsidR="0073302B">
        <w:t xml:space="preserve">client object </w:t>
      </w:r>
      <w:r>
        <w:t xml:space="preserve">model can be used with console applications, Windows applications, and Silverlight applications. The JavaScript </w:t>
      </w:r>
      <w:r w:rsidR="0073302B">
        <w:t xml:space="preserve">client object </w:t>
      </w:r>
      <w:r>
        <w:t>model is used in client scripting. In this lab, you’ll make use of the Client Object Model to build some applications.</w:t>
      </w:r>
    </w:p>
    <w:p w:rsidR="006737DB" w:rsidRPr="00DD7D6E" w:rsidRDefault="006737DB" w:rsidP="006737DB">
      <w:pPr>
        <w:pStyle w:val="LabSetup"/>
      </w:pPr>
      <w:r w:rsidRPr="00DD7D6E">
        <w:rPr>
          <w:b/>
        </w:rPr>
        <w:t>Lab Setup</w:t>
      </w:r>
      <w:r w:rsidRPr="00DD7D6E">
        <w:t xml:space="preserve"> Requirements</w:t>
      </w:r>
    </w:p>
    <w:p w:rsidR="006737DB" w:rsidRDefault="006737DB" w:rsidP="00AF1C56">
      <w:pPr>
        <w:pStyle w:val="LabSetupStep"/>
      </w:pPr>
      <w:r>
        <w:t xml:space="preserve">This lab requires the </w:t>
      </w:r>
      <w:proofErr w:type="spellStart"/>
      <w:r>
        <w:t>OpenXML</w:t>
      </w:r>
      <w:proofErr w:type="spellEnd"/>
      <w:r>
        <w:t xml:space="preserve"> 2.0 SDK. This should already be installed on your student VM</w:t>
      </w:r>
      <w:r w:rsidR="00AF1C56">
        <w:t xml:space="preserve"> but if it is not install from this link</w:t>
      </w:r>
      <w:r w:rsidR="00AF1C56">
        <w:br/>
      </w:r>
      <w:r w:rsidR="00D71EFC" w:rsidRPr="00AF1C56">
        <w:rPr>
          <w:b/>
        </w:rPr>
        <w:t>http://www.microsoft.com/downloads/details.aspx?FamilyID=c6e744e5-36e9-45f5-8d8c-331df206e0d0</w:t>
      </w:r>
      <w:r w:rsidRPr="00AF1C56">
        <w:t>.</w:t>
      </w:r>
    </w:p>
    <w:p w:rsidR="006737DB" w:rsidRDefault="006737DB" w:rsidP="00717355">
      <w:pPr>
        <w:pStyle w:val="LabSetupStep"/>
      </w:pPr>
      <w:r w:rsidRPr="00DD7D6E">
        <w:t xml:space="preserve">Before you begin this lab, you must run the batch file named </w:t>
      </w:r>
      <w:r w:rsidR="0008422A">
        <w:rPr>
          <w:b/>
        </w:rPr>
        <w:t>SetupLab</w:t>
      </w:r>
      <w:r w:rsidRPr="00DD7D6E">
        <w:rPr>
          <w:b/>
        </w:rPr>
        <w:t>.bat</w:t>
      </w:r>
      <w:r w:rsidRPr="00DD7D6E">
        <w:t xml:space="preserve">. This batch file creates a new SharePoint site collection at the location </w:t>
      </w:r>
      <w:r w:rsidR="00392C79">
        <w:rPr>
          <w:b/>
        </w:rPr>
        <w:t>http://intranet</w:t>
      </w:r>
      <w:r>
        <w:rPr>
          <w:b/>
        </w:rPr>
        <w:t>.</w:t>
      </w:r>
      <w:r w:rsidR="00C21492">
        <w:rPr>
          <w:b/>
        </w:rPr>
        <w:t>wingtip</w:t>
      </w:r>
      <w:r>
        <w:rPr>
          <w:b/>
        </w:rPr>
        <w:t>.com/sites</w:t>
      </w:r>
      <w:r w:rsidR="0008422A">
        <w:rPr>
          <w:b/>
        </w:rPr>
        <w:t>/</w:t>
      </w:r>
      <w:r w:rsidR="00717355" w:rsidRPr="00717355">
        <w:rPr>
          <w:b/>
        </w:rPr>
        <w:t>ClientData</w:t>
      </w:r>
      <w:r w:rsidRPr="00DD7D6E">
        <w:t>.</w:t>
      </w:r>
    </w:p>
    <w:p w:rsidR="006737DB" w:rsidRDefault="006737DB" w:rsidP="00F4725C">
      <w:pPr>
        <w:pStyle w:val="Heading3"/>
      </w:pPr>
      <w:bookmarkStart w:id="0" w:name="_Toc233191246"/>
      <w:bookmarkStart w:id="1" w:name="_Toc236505670"/>
      <w:r>
        <w:t>Exercise 1: Retrieving Lists</w:t>
      </w:r>
      <w:bookmarkEnd w:id="0"/>
      <w:bookmarkEnd w:id="1"/>
      <w:r w:rsidR="00650C05">
        <w:t xml:space="preserve"> with the .NET Client Object Model</w:t>
      </w:r>
    </w:p>
    <w:p w:rsidR="006737DB" w:rsidRDefault="006737DB" w:rsidP="00172EC7">
      <w:pPr>
        <w:pStyle w:val="LabExerciseText"/>
      </w:pPr>
      <w:r>
        <w:t>In this exercise you will create the first part of a Windows application for printing SharePoint lists as Word documents. In this exercise, you will retrieve the available lists from a SharePoint site.</w:t>
      </w:r>
    </w:p>
    <w:p w:rsidR="006737DB" w:rsidRDefault="006737DB" w:rsidP="00717355">
      <w:pPr>
        <w:pStyle w:val="LabStepNumbered"/>
        <w:numPr>
          <w:ilvl w:val="0"/>
          <w:numId w:val="5"/>
        </w:numPr>
      </w:pPr>
      <w:r w:rsidRPr="00DD7D6E">
        <w:t xml:space="preserve">Launch the Internet Explorer and navigate to the top-level site at </w:t>
      </w:r>
      <w:r w:rsidR="00392C79" w:rsidRPr="00717355">
        <w:rPr>
          <w:b/>
        </w:rPr>
        <w:t>http://intranet</w:t>
      </w:r>
      <w:r w:rsidRPr="00717355">
        <w:rPr>
          <w:b/>
        </w:rPr>
        <w:t>.</w:t>
      </w:r>
      <w:r w:rsidR="00C47BDB" w:rsidRPr="00717355">
        <w:rPr>
          <w:b/>
        </w:rPr>
        <w:t>wingtip</w:t>
      </w:r>
      <w:r w:rsidRPr="00717355">
        <w:rPr>
          <w:b/>
        </w:rPr>
        <w:t>.com/sites</w:t>
      </w:r>
      <w:r w:rsidR="0008422A" w:rsidRPr="00717355">
        <w:rPr>
          <w:b/>
        </w:rPr>
        <w:t>/</w:t>
      </w:r>
      <w:r w:rsidR="00717355" w:rsidRPr="00717355">
        <w:rPr>
          <w:b/>
        </w:rPr>
        <w:t>ClientData</w:t>
      </w:r>
      <w:r w:rsidRPr="00DD7D6E">
        <w:t>. Take a moment to inspect the site and make sure it behaves as expected. Note that the setup script create</w:t>
      </w:r>
      <w:r>
        <w:t>s</w:t>
      </w:r>
      <w:r w:rsidRPr="00DD7D6E">
        <w:t xml:space="preserve"> a new site collection with a Blank site as its top-level site.</w:t>
      </w:r>
    </w:p>
    <w:p w:rsidR="006737DB" w:rsidRDefault="00172EC7" w:rsidP="006737DB">
      <w:pPr>
        <w:pStyle w:val="LabStepNumbered"/>
      </w:pPr>
      <w:r>
        <w:t xml:space="preserve">Launch Visual Studio 2010 and create a new </w:t>
      </w:r>
      <w:r w:rsidRPr="00172EC7">
        <w:rPr>
          <w:b/>
        </w:rPr>
        <w:t>Windows Forms Application</w:t>
      </w:r>
      <w:r>
        <w:t xml:space="preserve"> project under the </w:t>
      </w:r>
      <w:r w:rsidRPr="00172EC7">
        <w:rPr>
          <w:b/>
        </w:rPr>
        <w:t>Visual C# » Windows</w:t>
      </w:r>
      <w:r>
        <w:t xml:space="preserve"> section using the </w:t>
      </w:r>
      <w:r w:rsidRPr="00172EC7">
        <w:rPr>
          <w:b/>
        </w:rPr>
        <w:t>File » New » Project</w:t>
      </w:r>
      <w:r>
        <w:t xml:space="preserve"> menu. Give it a name of </w:t>
      </w:r>
      <w:proofErr w:type="spellStart"/>
      <w:r w:rsidRPr="00172EC7">
        <w:rPr>
          <w:b/>
        </w:rPr>
        <w:t>ListPrinter</w:t>
      </w:r>
      <w:proofErr w:type="spellEnd"/>
      <w:r>
        <w:t>.</w:t>
      </w:r>
    </w:p>
    <w:p w:rsidR="00603209" w:rsidRDefault="006737DB" w:rsidP="006737DB">
      <w:pPr>
        <w:pStyle w:val="LabStepNumbered"/>
      </w:pPr>
      <w:r>
        <w:t xml:space="preserve">Add a reference to the Client Object Model by selecting </w:t>
      </w:r>
      <w:r w:rsidRPr="00172EC7">
        <w:rPr>
          <w:b/>
        </w:rPr>
        <w:t xml:space="preserve">Project </w:t>
      </w:r>
      <w:r w:rsidR="00603209" w:rsidRPr="00172EC7">
        <w:rPr>
          <w:b/>
        </w:rPr>
        <w:t xml:space="preserve">» </w:t>
      </w:r>
      <w:r w:rsidRPr="00172EC7">
        <w:rPr>
          <w:b/>
        </w:rPr>
        <w:t>Add Reference</w:t>
      </w:r>
      <w:r>
        <w:t xml:space="preserve"> from the Visual Studio main menu. In the </w:t>
      </w:r>
      <w:r w:rsidRPr="00172EC7">
        <w:rPr>
          <w:b/>
        </w:rPr>
        <w:t>References</w:t>
      </w:r>
      <w:r>
        <w:t xml:space="preserve"> dialog, browse to </w:t>
      </w:r>
      <w:r w:rsidRPr="00126485">
        <w:rPr>
          <w:rStyle w:val="InlindeCode"/>
        </w:rPr>
        <w:t xml:space="preserve">C:\Program Files\Common Files\Microsoft Shared\web server extensions\14\ISAPI </w:t>
      </w:r>
      <w:r>
        <w:t>and select</w:t>
      </w:r>
      <w:r w:rsidR="00603209">
        <w:t xml:space="preserve"> the following assemblies, then click OK to add the references to the project:</w:t>
      </w:r>
    </w:p>
    <w:p w:rsidR="00603209" w:rsidRPr="00126485" w:rsidRDefault="006737DB" w:rsidP="00126485">
      <w:pPr>
        <w:pStyle w:val="LabStepLevel2NoBullet"/>
        <w:rPr>
          <w:rStyle w:val="InlindeCode"/>
        </w:rPr>
      </w:pPr>
      <w:r w:rsidRPr="00126485">
        <w:rPr>
          <w:rStyle w:val="InlindeCode"/>
        </w:rPr>
        <w:t>Microsoft.SharePoint.Client.dll</w:t>
      </w:r>
    </w:p>
    <w:p w:rsidR="006737DB" w:rsidRPr="00126485" w:rsidRDefault="006737DB" w:rsidP="00126485">
      <w:pPr>
        <w:pStyle w:val="LabStepLevel2NoBullet"/>
        <w:rPr>
          <w:rStyle w:val="InlindeCode"/>
        </w:rPr>
      </w:pPr>
      <w:r w:rsidRPr="00126485">
        <w:rPr>
          <w:rStyle w:val="InlindeCode"/>
        </w:rPr>
        <w:t>Microsoft.SharePoint.Client.Runtime.dll</w:t>
      </w:r>
    </w:p>
    <w:p w:rsidR="006737DB" w:rsidRDefault="006737DB" w:rsidP="0010340E">
      <w:pPr>
        <w:pStyle w:val="LabStepNumbered"/>
      </w:pPr>
      <w:r>
        <w:t xml:space="preserve">Drag a </w:t>
      </w:r>
      <w:proofErr w:type="spellStart"/>
      <w:r w:rsidRPr="00126485">
        <w:rPr>
          <w:rStyle w:val="InlindeCode"/>
        </w:rPr>
        <w:t>TextBox</w:t>
      </w:r>
      <w:proofErr w:type="spellEnd"/>
      <w:r>
        <w:t xml:space="preserve"> control onto </w:t>
      </w:r>
      <w:r w:rsidRPr="00126485">
        <w:rPr>
          <w:rStyle w:val="InlindeCode"/>
        </w:rPr>
        <w:t>Form1</w:t>
      </w:r>
      <w:r w:rsidR="0010340E" w:rsidRPr="0010340E">
        <w:t xml:space="preserve"> and </w:t>
      </w:r>
      <w:r w:rsidR="0010340E">
        <w:t xml:space="preserve">give it a name of </w:t>
      </w:r>
      <w:proofErr w:type="spellStart"/>
      <w:r w:rsidR="0010340E" w:rsidRPr="00172EC7">
        <w:rPr>
          <w:b/>
        </w:rPr>
        <w:t>UrlTextBox</w:t>
      </w:r>
      <w:proofErr w:type="spellEnd"/>
      <w:r>
        <w:t xml:space="preserve">. You’ll use this </w:t>
      </w:r>
      <w:proofErr w:type="spellStart"/>
      <w:r w:rsidRPr="00126485">
        <w:rPr>
          <w:rStyle w:val="InlindeCode"/>
        </w:rPr>
        <w:t>TextBox</w:t>
      </w:r>
      <w:proofErr w:type="spellEnd"/>
      <w:r>
        <w:t xml:space="preserve"> </w:t>
      </w:r>
      <w:r w:rsidR="0010340E">
        <w:t xml:space="preserve">control </w:t>
      </w:r>
      <w:r>
        <w:t xml:space="preserve">to specify the </w:t>
      </w:r>
      <w:r w:rsidR="00172EC7">
        <w:t>URL</w:t>
      </w:r>
      <w:r>
        <w:t xml:space="preserve"> for the site where you want to access list data.</w:t>
      </w:r>
    </w:p>
    <w:p w:rsidR="006737DB" w:rsidRDefault="006737DB" w:rsidP="006737DB">
      <w:pPr>
        <w:pStyle w:val="LabStepNumbered"/>
      </w:pPr>
      <w:r>
        <w:t xml:space="preserve">Drag a </w:t>
      </w:r>
      <w:proofErr w:type="spellStart"/>
      <w:r w:rsidRPr="00172EC7">
        <w:rPr>
          <w:rStyle w:val="InlindeCode"/>
        </w:rPr>
        <w:t>ListBox</w:t>
      </w:r>
      <w:proofErr w:type="spellEnd"/>
      <w:r>
        <w:t xml:space="preserve"> control onto </w:t>
      </w:r>
      <w:r w:rsidRPr="00126485">
        <w:rPr>
          <w:rStyle w:val="InlindeCode"/>
        </w:rPr>
        <w:t>Form1</w:t>
      </w:r>
      <w:r w:rsidR="0010340E" w:rsidRPr="0010340E">
        <w:t xml:space="preserve"> and </w:t>
      </w:r>
      <w:r w:rsidR="0010340E">
        <w:t xml:space="preserve">give it a name of </w:t>
      </w:r>
      <w:proofErr w:type="spellStart"/>
      <w:r w:rsidR="0010340E" w:rsidRPr="00172EC7">
        <w:rPr>
          <w:b/>
        </w:rPr>
        <w:t>ListsListBox</w:t>
      </w:r>
      <w:proofErr w:type="spellEnd"/>
      <w:r>
        <w:t xml:space="preserve">. You’ll use this to show the </w:t>
      </w:r>
      <w:r w:rsidR="00FA04AF">
        <w:t xml:space="preserve">lists </w:t>
      </w:r>
      <w:r>
        <w:t>available from the site.</w:t>
      </w:r>
    </w:p>
    <w:p w:rsidR="00CC7984" w:rsidRDefault="006737DB" w:rsidP="006737DB">
      <w:pPr>
        <w:pStyle w:val="LabStepNumbered"/>
      </w:pPr>
      <w:r>
        <w:t xml:space="preserve">Drag a </w:t>
      </w:r>
      <w:r w:rsidRPr="00126485">
        <w:rPr>
          <w:rStyle w:val="InlindeCode"/>
        </w:rPr>
        <w:t>Button</w:t>
      </w:r>
      <w:r>
        <w:t xml:space="preserve"> control onto </w:t>
      </w:r>
      <w:r w:rsidRPr="00126485">
        <w:rPr>
          <w:rStyle w:val="InlindeCode"/>
        </w:rPr>
        <w:t>Form1</w:t>
      </w:r>
      <w:r>
        <w:t xml:space="preserve"> </w:t>
      </w:r>
      <w:r w:rsidR="00985E33">
        <w:t xml:space="preserve">and give it a name of </w:t>
      </w:r>
      <w:proofErr w:type="spellStart"/>
      <w:r w:rsidR="00985E33" w:rsidRPr="00172EC7">
        <w:rPr>
          <w:b/>
        </w:rPr>
        <w:t>ShowButton</w:t>
      </w:r>
      <w:proofErr w:type="spellEnd"/>
      <w:r w:rsidR="00985E33">
        <w:t xml:space="preserve">. </w:t>
      </w:r>
      <w:r>
        <w:t xml:space="preserve">You’ll use this button to connect with the site and fill the </w:t>
      </w:r>
      <w:proofErr w:type="spellStart"/>
      <w:r w:rsidRPr="00126485">
        <w:rPr>
          <w:rStyle w:val="InlindeCode"/>
        </w:rPr>
        <w:t>ListBox</w:t>
      </w:r>
      <w:proofErr w:type="spellEnd"/>
      <w:r>
        <w:t xml:space="preserve">. Change the </w:t>
      </w:r>
      <w:r w:rsidRPr="00126485">
        <w:rPr>
          <w:rStyle w:val="InlindeCode"/>
        </w:rPr>
        <w:t>Text</w:t>
      </w:r>
      <w:r>
        <w:t xml:space="preserve"> property of this button to </w:t>
      </w:r>
      <w:r w:rsidRPr="00172EC7">
        <w:rPr>
          <w:b/>
        </w:rPr>
        <w:t>Show Lists</w:t>
      </w:r>
      <w:r>
        <w:t xml:space="preserve">. </w:t>
      </w:r>
    </w:p>
    <w:p w:rsidR="006737DB" w:rsidRDefault="00CC7984" w:rsidP="006737DB">
      <w:pPr>
        <w:pStyle w:val="LabStepNumbered"/>
      </w:pPr>
      <w:r>
        <w:t xml:space="preserve">You can optionally drag additional labels onto the form to make it look </w:t>
      </w:r>
      <w:r w:rsidR="006737DB">
        <w:t>like the following:</w:t>
      </w:r>
    </w:p>
    <w:p w:rsidR="006737DB" w:rsidRDefault="00CC7984" w:rsidP="006737DB">
      <w:pPr>
        <w:pStyle w:val="LabStepScreenshot"/>
      </w:pPr>
      <w:r>
        <w:rPr>
          <w:noProof/>
        </w:rPr>
        <w:drawing>
          <wp:inline distT="0" distB="0" distL="0" distR="0" wp14:anchorId="46C23CBE" wp14:editId="24A12BC1">
            <wp:extent cx="2013044" cy="1352657"/>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1080" cy="1358057"/>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pic:spPr>
                </pic:pic>
              </a:graphicData>
            </a:graphic>
          </wp:inline>
        </w:drawing>
      </w:r>
    </w:p>
    <w:p w:rsidR="006737DB" w:rsidRDefault="006737DB" w:rsidP="006737DB">
      <w:pPr>
        <w:pStyle w:val="LabStepNumbered"/>
      </w:pPr>
      <w:r>
        <w:t xml:space="preserve">Double-click the </w:t>
      </w:r>
      <w:r w:rsidRPr="00126485">
        <w:rPr>
          <w:rStyle w:val="InlindeCode"/>
        </w:rPr>
        <w:t>Button</w:t>
      </w:r>
      <w:r>
        <w:t xml:space="preserve"> control </w:t>
      </w:r>
      <w:r w:rsidR="00985E33">
        <w:t xml:space="preserve">named </w:t>
      </w:r>
      <w:proofErr w:type="spellStart"/>
      <w:r w:rsidR="00985E33" w:rsidRPr="00172EC7">
        <w:rPr>
          <w:b/>
        </w:rPr>
        <w:t>ShowButton</w:t>
      </w:r>
      <w:proofErr w:type="spellEnd"/>
      <w:r w:rsidR="00985E33">
        <w:t xml:space="preserve"> </w:t>
      </w:r>
      <w:r>
        <w:t>to open the code window</w:t>
      </w:r>
      <w:r w:rsidR="00985E33">
        <w:t xml:space="preserve"> and create an event handler for the button’s Click event</w:t>
      </w:r>
      <w:r>
        <w:t>. To avoid ambiguous references between the Client Object Model and the Windows Forms namespace, add the following statement to the top of the code module.</w:t>
      </w:r>
    </w:p>
    <w:p w:rsidR="00FA04AF" w:rsidRPr="00126485" w:rsidRDefault="00FA04AF" w:rsidP="00126485">
      <w:pPr>
        <w:pStyle w:val="LabStepCodeBlock"/>
        <w:rPr>
          <w:color w:val="808080" w:themeColor="background1" w:themeShade="80"/>
        </w:rPr>
      </w:pPr>
      <w:r w:rsidRPr="00126485">
        <w:rPr>
          <w:color w:val="808080" w:themeColor="background1" w:themeShade="80"/>
        </w:rPr>
        <w:t>using System;</w:t>
      </w:r>
    </w:p>
    <w:p w:rsidR="00FA04AF" w:rsidRPr="00126485" w:rsidRDefault="00FA04AF" w:rsidP="00126485">
      <w:pPr>
        <w:pStyle w:val="LabStepCodeBlock"/>
        <w:rPr>
          <w:color w:val="808080" w:themeColor="background1" w:themeShade="80"/>
        </w:rPr>
      </w:pPr>
      <w:r w:rsidRPr="00126485">
        <w:rPr>
          <w:color w:val="808080" w:themeColor="background1" w:themeShade="80"/>
        </w:rPr>
        <w:t>using System.Collections.Generic;</w:t>
      </w:r>
    </w:p>
    <w:p w:rsidR="00FA04AF" w:rsidRPr="00126485" w:rsidRDefault="00FA04AF" w:rsidP="00126485">
      <w:pPr>
        <w:pStyle w:val="LabStepCodeBlock"/>
        <w:rPr>
          <w:color w:val="808080" w:themeColor="background1" w:themeShade="80"/>
        </w:rPr>
      </w:pPr>
      <w:r w:rsidRPr="00126485">
        <w:rPr>
          <w:color w:val="808080" w:themeColor="background1" w:themeShade="80"/>
        </w:rPr>
        <w:lastRenderedPageBreak/>
        <w:t>using System.ComponentModel;</w:t>
      </w:r>
    </w:p>
    <w:p w:rsidR="00FA04AF" w:rsidRPr="00126485" w:rsidRDefault="00FA04AF" w:rsidP="00126485">
      <w:pPr>
        <w:pStyle w:val="LabStepCodeBlock"/>
        <w:rPr>
          <w:color w:val="808080" w:themeColor="background1" w:themeShade="80"/>
        </w:rPr>
      </w:pPr>
      <w:r w:rsidRPr="00126485">
        <w:rPr>
          <w:color w:val="808080" w:themeColor="background1" w:themeShade="80"/>
        </w:rPr>
        <w:t>using System.Data;</w:t>
      </w:r>
    </w:p>
    <w:p w:rsidR="00FA04AF" w:rsidRPr="00126485" w:rsidRDefault="00FA04AF" w:rsidP="00126485">
      <w:pPr>
        <w:pStyle w:val="LabStepCodeBlock"/>
        <w:rPr>
          <w:color w:val="808080" w:themeColor="background1" w:themeShade="80"/>
        </w:rPr>
      </w:pPr>
      <w:r w:rsidRPr="00126485">
        <w:rPr>
          <w:color w:val="808080" w:themeColor="background1" w:themeShade="80"/>
        </w:rPr>
        <w:t>using System.Drawing;</w:t>
      </w:r>
    </w:p>
    <w:p w:rsidR="00FA04AF" w:rsidRPr="00126485" w:rsidRDefault="00FA04AF" w:rsidP="00126485">
      <w:pPr>
        <w:pStyle w:val="LabStepCodeBlock"/>
        <w:rPr>
          <w:color w:val="808080" w:themeColor="background1" w:themeShade="80"/>
        </w:rPr>
      </w:pPr>
      <w:r w:rsidRPr="00126485">
        <w:rPr>
          <w:color w:val="808080" w:themeColor="background1" w:themeShade="80"/>
        </w:rPr>
        <w:t>using System.Linq;</w:t>
      </w:r>
    </w:p>
    <w:p w:rsidR="00FA04AF" w:rsidRPr="00126485" w:rsidRDefault="00FA04AF" w:rsidP="00126485">
      <w:pPr>
        <w:pStyle w:val="LabStepCodeBlock"/>
        <w:rPr>
          <w:color w:val="808080" w:themeColor="background1" w:themeShade="80"/>
        </w:rPr>
      </w:pPr>
      <w:r w:rsidRPr="00126485">
        <w:rPr>
          <w:color w:val="808080" w:themeColor="background1" w:themeShade="80"/>
        </w:rPr>
        <w:t>using System.Text;</w:t>
      </w:r>
    </w:p>
    <w:p w:rsidR="00FA04AF" w:rsidRPr="00126485" w:rsidRDefault="00FA04AF" w:rsidP="00126485">
      <w:pPr>
        <w:pStyle w:val="LabStepCodeBlock"/>
        <w:rPr>
          <w:color w:val="808080" w:themeColor="background1" w:themeShade="80"/>
        </w:rPr>
      </w:pPr>
      <w:r w:rsidRPr="00126485">
        <w:rPr>
          <w:color w:val="808080" w:themeColor="background1" w:themeShade="80"/>
        </w:rPr>
        <w:t>using System.Windows.Forms;</w:t>
      </w:r>
    </w:p>
    <w:p w:rsidR="00FA04AF" w:rsidRPr="00126485" w:rsidRDefault="00FA04AF" w:rsidP="00126485">
      <w:pPr>
        <w:pStyle w:val="LabStepCodeBlock"/>
        <w:rPr>
          <w:rFonts w:ascii="Verdana" w:hAnsi="Verdana"/>
          <w:noProof w:val="0"/>
          <w:color w:val="auto"/>
          <w:sz w:val="18"/>
        </w:rPr>
      </w:pPr>
      <w:r w:rsidRPr="00FA04AF">
        <w:t>using ClientOM = Microsoft.SharePoint.Client;</w:t>
      </w:r>
    </w:p>
    <w:p w:rsidR="006737DB" w:rsidRDefault="006737DB" w:rsidP="006737DB">
      <w:pPr>
        <w:pStyle w:val="LabStepNumbered"/>
      </w:pPr>
      <w:r>
        <w:t xml:space="preserve">Enter the following code in the </w:t>
      </w:r>
      <w:r w:rsidRPr="00126485">
        <w:rPr>
          <w:rStyle w:val="InlindeCode"/>
        </w:rPr>
        <w:t>button1_</w:t>
      </w:r>
      <w:proofErr w:type="gramStart"/>
      <w:r w:rsidRPr="00126485">
        <w:rPr>
          <w:rStyle w:val="InlindeCode"/>
        </w:rPr>
        <w:t>Click</w:t>
      </w:r>
      <w:r w:rsidR="00172EC7">
        <w:rPr>
          <w:rStyle w:val="InlindeCode"/>
        </w:rPr>
        <w:t>(</w:t>
      </w:r>
      <w:proofErr w:type="gramEnd"/>
      <w:r w:rsidR="00172EC7">
        <w:rPr>
          <w:rStyle w:val="InlindeCode"/>
        </w:rPr>
        <w:t>)</w:t>
      </w:r>
      <w:r>
        <w:t xml:space="preserve"> event to retrieve the available lists from the target site.</w:t>
      </w:r>
    </w:p>
    <w:p w:rsidR="00FA04AF" w:rsidRDefault="00FA04AF" w:rsidP="00985E33">
      <w:pPr>
        <w:pStyle w:val="LabStepCodeBlock"/>
        <w:rPr>
          <w:color w:val="808080" w:themeColor="background1" w:themeShade="80"/>
        </w:rPr>
      </w:pPr>
      <w:r w:rsidRPr="00126485">
        <w:rPr>
          <w:color w:val="808080" w:themeColor="background1" w:themeShade="80"/>
        </w:rPr>
        <w:t xml:space="preserve">private void </w:t>
      </w:r>
      <w:r w:rsidR="00985E33">
        <w:rPr>
          <w:color w:val="808080" w:themeColor="background1" w:themeShade="80"/>
        </w:rPr>
        <w:t>ShowButton</w:t>
      </w:r>
      <w:r w:rsidRPr="00126485">
        <w:rPr>
          <w:color w:val="808080" w:themeColor="background1" w:themeShade="80"/>
        </w:rPr>
        <w:t>_Cl</w:t>
      </w:r>
      <w:r w:rsidR="00985E33">
        <w:rPr>
          <w:color w:val="808080" w:themeColor="background1" w:themeShade="80"/>
        </w:rPr>
        <w:t xml:space="preserve">ick(object sender, EventArgs e) </w:t>
      </w:r>
      <w:r w:rsidRPr="00126485">
        <w:rPr>
          <w:color w:val="808080" w:themeColor="background1" w:themeShade="80"/>
        </w:rPr>
        <w:t>{</w:t>
      </w:r>
    </w:p>
    <w:p w:rsidR="00985E33" w:rsidRPr="00985E33" w:rsidRDefault="00985E33" w:rsidP="00126485">
      <w:pPr>
        <w:pStyle w:val="LabStepCodeBlock"/>
        <w:rPr>
          <w:color w:val="000000"/>
        </w:rPr>
      </w:pPr>
    </w:p>
    <w:p w:rsidR="00985E33" w:rsidRPr="00985E33" w:rsidRDefault="00985E33" w:rsidP="00985E33">
      <w:pPr>
        <w:pStyle w:val="LabStepCodeBlock"/>
        <w:rPr>
          <w:color w:val="000000"/>
        </w:rPr>
      </w:pPr>
      <w:r w:rsidRPr="00985E33">
        <w:rPr>
          <w:color w:val="000000"/>
        </w:rPr>
        <w:t xml:space="preserve">  ListsListBox.Items.Clear();</w:t>
      </w:r>
    </w:p>
    <w:p w:rsidR="00985E33" w:rsidRPr="00985E33" w:rsidRDefault="00985E33" w:rsidP="00985E33">
      <w:pPr>
        <w:pStyle w:val="LabStepCodeBlock"/>
        <w:rPr>
          <w:color w:val="000000"/>
        </w:rPr>
      </w:pPr>
    </w:p>
    <w:p w:rsidR="00985E33" w:rsidRPr="00985E33" w:rsidRDefault="00985E33" w:rsidP="00985E33">
      <w:pPr>
        <w:pStyle w:val="LabStepCodeBlock"/>
        <w:rPr>
          <w:color w:val="000000"/>
        </w:rPr>
      </w:pPr>
      <w:r w:rsidRPr="00985E33">
        <w:rPr>
          <w:color w:val="000000"/>
        </w:rPr>
        <w:t xml:space="preserve">  using (ClientOM.ClientContext ctx =</w:t>
      </w:r>
    </w:p>
    <w:p w:rsidR="00985E33" w:rsidRPr="00985E33" w:rsidRDefault="00985E33" w:rsidP="00985E33">
      <w:pPr>
        <w:pStyle w:val="LabStepCodeBlock"/>
        <w:rPr>
          <w:color w:val="000000"/>
        </w:rPr>
      </w:pPr>
      <w:r w:rsidRPr="00985E33">
        <w:rPr>
          <w:color w:val="000000"/>
        </w:rPr>
        <w:t xml:space="preserve">     new ClientOM.ClientContext(UrlTextBox.Text)) {</w:t>
      </w:r>
    </w:p>
    <w:p w:rsidR="00985E33" w:rsidRPr="00985E33" w:rsidRDefault="00985E33" w:rsidP="00985E33">
      <w:pPr>
        <w:pStyle w:val="LabStepCodeBlock"/>
        <w:rPr>
          <w:color w:val="000000"/>
        </w:rPr>
      </w:pPr>
    </w:p>
    <w:p w:rsidR="00985E33" w:rsidRPr="00985E33" w:rsidRDefault="00985E33" w:rsidP="00985E33">
      <w:pPr>
        <w:pStyle w:val="LabStepCodeBlock"/>
        <w:rPr>
          <w:color w:val="000000"/>
        </w:rPr>
      </w:pPr>
      <w:r w:rsidRPr="00985E33">
        <w:rPr>
          <w:color w:val="000000"/>
        </w:rPr>
        <w:t xml:space="preserve">    ClientOM.Web site = ctx.Web;</w:t>
      </w:r>
    </w:p>
    <w:p w:rsidR="00985E33" w:rsidRPr="00985E33" w:rsidRDefault="00985E33" w:rsidP="00985E33">
      <w:pPr>
        <w:pStyle w:val="LabStepCodeBlock"/>
        <w:rPr>
          <w:color w:val="000000"/>
        </w:rPr>
      </w:pPr>
      <w:r w:rsidRPr="00985E33">
        <w:rPr>
          <w:color w:val="000000"/>
        </w:rPr>
        <w:t xml:space="preserve">    ctx.Load(site.Lists);</w:t>
      </w:r>
    </w:p>
    <w:p w:rsidR="00985E33" w:rsidRPr="00985E33" w:rsidRDefault="00985E33" w:rsidP="00985E33">
      <w:pPr>
        <w:pStyle w:val="LabStepCodeBlock"/>
        <w:rPr>
          <w:color w:val="000000"/>
        </w:rPr>
      </w:pPr>
      <w:r w:rsidRPr="00985E33">
        <w:rPr>
          <w:color w:val="000000"/>
        </w:rPr>
        <w:t xml:space="preserve">    ctx.ExecuteQuery();</w:t>
      </w:r>
    </w:p>
    <w:p w:rsidR="00985E33" w:rsidRPr="00985E33" w:rsidRDefault="00985E33" w:rsidP="00985E33">
      <w:pPr>
        <w:pStyle w:val="LabStepCodeBlock"/>
        <w:rPr>
          <w:color w:val="000000"/>
        </w:rPr>
      </w:pPr>
    </w:p>
    <w:p w:rsidR="00985E33" w:rsidRPr="00985E33" w:rsidRDefault="00985E33" w:rsidP="00985E33">
      <w:pPr>
        <w:pStyle w:val="LabStepCodeBlock"/>
        <w:rPr>
          <w:color w:val="000000"/>
        </w:rPr>
      </w:pPr>
      <w:r w:rsidRPr="00985E33">
        <w:rPr>
          <w:color w:val="000000"/>
        </w:rPr>
        <w:t xml:space="preserve">    foreach (ClientOM.List list in site.Lists) {</w:t>
      </w:r>
    </w:p>
    <w:p w:rsidR="00985E33" w:rsidRPr="00985E33" w:rsidRDefault="00985E33" w:rsidP="00985E33">
      <w:pPr>
        <w:pStyle w:val="LabStepCodeBlock"/>
        <w:rPr>
          <w:color w:val="000000"/>
        </w:rPr>
      </w:pPr>
      <w:r w:rsidRPr="00985E33">
        <w:rPr>
          <w:color w:val="000000"/>
        </w:rPr>
        <w:t xml:space="preserve">      ListsListBox.Items.Add(list.Title);</w:t>
      </w:r>
    </w:p>
    <w:p w:rsidR="00985E33" w:rsidRPr="00985E33" w:rsidRDefault="00985E33" w:rsidP="00985E33">
      <w:pPr>
        <w:pStyle w:val="LabStepCodeBlock"/>
        <w:rPr>
          <w:color w:val="000000"/>
        </w:rPr>
      </w:pPr>
      <w:r w:rsidRPr="00985E33">
        <w:rPr>
          <w:color w:val="000000"/>
        </w:rPr>
        <w:t xml:space="preserve">    }</w:t>
      </w:r>
    </w:p>
    <w:p w:rsidR="00985E33" w:rsidRPr="00985E33" w:rsidRDefault="00985E33" w:rsidP="00985E33">
      <w:pPr>
        <w:pStyle w:val="LabStepCodeBlock"/>
        <w:rPr>
          <w:color w:val="000000"/>
        </w:rPr>
      </w:pPr>
      <w:r w:rsidRPr="00985E33">
        <w:rPr>
          <w:color w:val="000000"/>
        </w:rPr>
        <w:t xml:space="preserve">  }</w:t>
      </w:r>
    </w:p>
    <w:p w:rsidR="00FA04AF" w:rsidRPr="00126485" w:rsidRDefault="00FA04AF" w:rsidP="00126485">
      <w:pPr>
        <w:pStyle w:val="LabStepCodeBlock"/>
        <w:rPr>
          <w:rFonts w:ascii="Verdana" w:hAnsi="Verdana"/>
          <w:noProof w:val="0"/>
          <w:color w:val="808080" w:themeColor="background1" w:themeShade="80"/>
          <w:sz w:val="18"/>
        </w:rPr>
      </w:pPr>
      <w:r w:rsidRPr="00126485">
        <w:rPr>
          <w:color w:val="808080" w:themeColor="background1" w:themeShade="80"/>
        </w:rPr>
        <w:t>}</w:t>
      </w:r>
    </w:p>
    <w:p w:rsidR="00CA0909" w:rsidRDefault="006737DB" w:rsidP="00717355">
      <w:pPr>
        <w:pStyle w:val="LabStepNumbered"/>
      </w:pPr>
      <w:r>
        <w:t xml:space="preserve">Run your project, enter </w:t>
      </w:r>
      <w:r w:rsidR="00717355" w:rsidRPr="00717355">
        <w:rPr>
          <w:b/>
        </w:rPr>
        <w:t>http://intranet.wingtip.com/sites/ClientData</w:t>
      </w:r>
      <w:r w:rsidR="00717355">
        <w:rPr>
          <w:b/>
        </w:rPr>
        <w:t xml:space="preserve"> </w:t>
      </w:r>
      <w:r>
        <w:t xml:space="preserve">in the </w:t>
      </w:r>
      <w:proofErr w:type="spellStart"/>
      <w:r w:rsidRPr="00126485">
        <w:rPr>
          <w:rStyle w:val="InlindeCode"/>
        </w:rPr>
        <w:t>TextBox</w:t>
      </w:r>
      <w:proofErr w:type="spellEnd"/>
      <w:r>
        <w:t xml:space="preserve"> control and click the </w:t>
      </w:r>
      <w:r w:rsidRPr="00172EC7">
        <w:rPr>
          <w:b/>
        </w:rPr>
        <w:t>Show</w:t>
      </w:r>
      <w:r w:rsidR="00FA04AF" w:rsidRPr="00172EC7">
        <w:rPr>
          <w:b/>
        </w:rPr>
        <w:t xml:space="preserve"> </w:t>
      </w:r>
      <w:r w:rsidRPr="00172EC7">
        <w:rPr>
          <w:b/>
        </w:rPr>
        <w:t>Lists</w:t>
      </w:r>
      <w:r>
        <w:t xml:space="preserve"> button. Verify that you are returning </w:t>
      </w:r>
      <w:r w:rsidR="00664FEB">
        <w:t xml:space="preserve">all </w:t>
      </w:r>
      <w:r>
        <w:t>lists from the site</w:t>
      </w:r>
      <w:r w:rsidR="00664FEB">
        <w:t xml:space="preserve"> including hidden lists and galleries such as the </w:t>
      </w:r>
      <w:r w:rsidR="00664FEB" w:rsidRPr="00D71EFC">
        <w:rPr>
          <w:b/>
        </w:rPr>
        <w:t>Master Page Gallery</w:t>
      </w:r>
      <w:r w:rsidR="00664FEB">
        <w:t xml:space="preserve"> and the </w:t>
      </w:r>
      <w:r w:rsidR="00664FEB" w:rsidRPr="00D71EFC">
        <w:rPr>
          <w:b/>
        </w:rPr>
        <w:t>User Information List</w:t>
      </w:r>
      <w:r w:rsidR="00664FEB">
        <w:t xml:space="preserve"> as shown below</w:t>
      </w:r>
      <w:r>
        <w:t>.</w:t>
      </w:r>
    </w:p>
    <w:p w:rsidR="005D6422" w:rsidRDefault="00985E33" w:rsidP="00CA0909">
      <w:pPr>
        <w:pStyle w:val="LabStepScreenshot"/>
      </w:pPr>
      <w:r>
        <w:rPr>
          <w:noProof/>
        </w:rPr>
        <w:drawing>
          <wp:inline distT="0" distB="0" distL="0" distR="0" wp14:anchorId="56183FB6" wp14:editId="7B511696">
            <wp:extent cx="2141149" cy="1589964"/>
            <wp:effectExtent l="0" t="0" r="0" b="0"/>
            <wp:docPr id="1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47087" cy="1594374"/>
                    </a:xfrm>
                    <a:prstGeom prst="rect">
                      <a:avLst/>
                    </a:prstGeom>
                  </pic:spPr>
                </pic:pic>
              </a:graphicData>
            </a:graphic>
          </wp:inline>
        </w:drawing>
      </w:r>
    </w:p>
    <w:p w:rsidR="00664FEB" w:rsidRDefault="006737DB" w:rsidP="001B58CA">
      <w:pPr>
        <w:pStyle w:val="LabStepNumbered"/>
      </w:pPr>
      <w:r>
        <w:t>Stop the project and return to Visual Studio.</w:t>
      </w:r>
      <w:r w:rsidR="00664FEB">
        <w:t xml:space="preserve"> Now you are going to modify the code you have just written to only return lists that have a </w:t>
      </w:r>
      <w:r w:rsidR="00664FEB" w:rsidRPr="00CA0909">
        <w:rPr>
          <w:rStyle w:val="InlindeCode"/>
        </w:rPr>
        <w:t>Hidden</w:t>
      </w:r>
      <w:r w:rsidR="00664FEB">
        <w:t xml:space="preserve"> attribute value of </w:t>
      </w:r>
      <w:r w:rsidR="00664FEB" w:rsidRPr="00CA0909">
        <w:rPr>
          <w:rStyle w:val="InlindeCode"/>
        </w:rPr>
        <w:t>false</w:t>
      </w:r>
      <w:r w:rsidR="00664FEB">
        <w:t>. Accomplish this by adding a lambda expression to your load statement</w:t>
      </w:r>
      <w:r w:rsidR="001B58CA">
        <w:t xml:space="preserve"> as shown in the following code block</w:t>
      </w:r>
      <w:r w:rsidR="00664FEB">
        <w:t>.</w:t>
      </w:r>
    </w:p>
    <w:p w:rsidR="00664FEB" w:rsidRPr="00664FEB" w:rsidRDefault="00664FEB" w:rsidP="00664FEB">
      <w:pPr>
        <w:pStyle w:val="LabStepCodeBlock"/>
        <w:rPr>
          <w:color w:val="808080" w:themeColor="background1" w:themeShade="80"/>
        </w:rPr>
      </w:pPr>
      <w:r w:rsidRPr="00664FEB">
        <w:rPr>
          <w:color w:val="808080" w:themeColor="background1" w:themeShade="80"/>
        </w:rPr>
        <w:t>private void ShowButton_Click(object sender, EventArgs e) {</w:t>
      </w:r>
    </w:p>
    <w:p w:rsidR="00664FEB" w:rsidRPr="00664FEB" w:rsidRDefault="00664FEB" w:rsidP="00664FEB">
      <w:pPr>
        <w:pStyle w:val="LabStepCodeBlock"/>
        <w:rPr>
          <w:color w:val="808080" w:themeColor="background1" w:themeShade="80"/>
        </w:rPr>
      </w:pPr>
    </w:p>
    <w:p w:rsidR="00664FEB" w:rsidRPr="00664FEB" w:rsidRDefault="00664FEB" w:rsidP="00664FEB">
      <w:pPr>
        <w:pStyle w:val="LabStepCodeBlock"/>
        <w:rPr>
          <w:color w:val="808080" w:themeColor="background1" w:themeShade="80"/>
        </w:rPr>
      </w:pPr>
      <w:r w:rsidRPr="00664FEB">
        <w:rPr>
          <w:color w:val="808080" w:themeColor="background1" w:themeShade="80"/>
        </w:rPr>
        <w:t xml:space="preserve">  ListsListBox.Items.Clear();</w:t>
      </w:r>
    </w:p>
    <w:p w:rsidR="00664FEB" w:rsidRPr="00664FEB" w:rsidRDefault="00664FEB" w:rsidP="00664FEB">
      <w:pPr>
        <w:pStyle w:val="LabStepCodeBlock"/>
        <w:rPr>
          <w:color w:val="808080" w:themeColor="background1" w:themeShade="80"/>
        </w:rPr>
      </w:pPr>
    </w:p>
    <w:p w:rsidR="00664FEB" w:rsidRPr="00664FEB" w:rsidRDefault="00664FEB" w:rsidP="00664FEB">
      <w:pPr>
        <w:pStyle w:val="LabStepCodeBlock"/>
        <w:rPr>
          <w:color w:val="808080" w:themeColor="background1" w:themeShade="80"/>
        </w:rPr>
      </w:pPr>
      <w:r w:rsidRPr="00664FEB">
        <w:rPr>
          <w:color w:val="808080" w:themeColor="background1" w:themeShade="80"/>
        </w:rPr>
        <w:t xml:space="preserve">  using (ClientOM.ClientContext ctx =</w:t>
      </w:r>
    </w:p>
    <w:p w:rsidR="00664FEB" w:rsidRPr="00664FEB" w:rsidRDefault="00664FEB" w:rsidP="00664FEB">
      <w:pPr>
        <w:pStyle w:val="LabStepCodeBlock"/>
        <w:rPr>
          <w:color w:val="808080" w:themeColor="background1" w:themeShade="80"/>
        </w:rPr>
      </w:pPr>
      <w:r w:rsidRPr="00664FEB">
        <w:rPr>
          <w:color w:val="808080" w:themeColor="background1" w:themeShade="80"/>
        </w:rPr>
        <w:t xml:space="preserve">     new ClientOM.ClientContext(UrlTextBox.Text)) {</w:t>
      </w:r>
    </w:p>
    <w:p w:rsidR="00664FEB" w:rsidRPr="00664FEB" w:rsidRDefault="00664FEB" w:rsidP="00664FEB">
      <w:pPr>
        <w:pStyle w:val="LabStepCodeBlock"/>
        <w:rPr>
          <w:color w:val="808080" w:themeColor="background1" w:themeShade="80"/>
        </w:rPr>
      </w:pPr>
    </w:p>
    <w:p w:rsidR="00664FEB" w:rsidRPr="00664FEB" w:rsidRDefault="00664FEB" w:rsidP="00664FEB">
      <w:pPr>
        <w:pStyle w:val="LabStepCodeBlock"/>
        <w:rPr>
          <w:color w:val="808080" w:themeColor="background1" w:themeShade="80"/>
        </w:rPr>
      </w:pPr>
      <w:r w:rsidRPr="00664FEB">
        <w:rPr>
          <w:color w:val="808080" w:themeColor="background1" w:themeShade="80"/>
        </w:rPr>
        <w:t xml:space="preserve">    ClientOM.Web site = ctx.Web;</w:t>
      </w:r>
    </w:p>
    <w:p w:rsidR="00664FEB" w:rsidRPr="00664FEB" w:rsidRDefault="00664FEB" w:rsidP="00664FEB">
      <w:pPr>
        <w:pStyle w:val="LabStepCodeBlock"/>
      </w:pPr>
      <w:r w:rsidRPr="00664FEB">
        <w:rPr>
          <w:color w:val="808080" w:themeColor="background1" w:themeShade="80"/>
        </w:rPr>
        <w:t xml:space="preserve"> </w:t>
      </w:r>
      <w:r w:rsidRPr="00664FEB">
        <w:t xml:space="preserve">   ctx.Load(site, s</w:t>
      </w:r>
      <w:r w:rsidR="001B58CA">
        <w:t xml:space="preserve"> </w:t>
      </w:r>
      <w:r w:rsidRPr="00664FEB">
        <w:t>=&gt;</w:t>
      </w:r>
      <w:r w:rsidR="001B58CA">
        <w:t xml:space="preserve"> </w:t>
      </w:r>
      <w:r w:rsidRPr="00664FEB">
        <w:t>s.Lists.Where(</w:t>
      </w:r>
      <w:r w:rsidR="001B58CA">
        <w:t xml:space="preserve"> </w:t>
      </w:r>
      <w:r w:rsidRPr="00664FEB">
        <w:t>list</w:t>
      </w:r>
      <w:r w:rsidR="001B58CA">
        <w:t xml:space="preserve"> </w:t>
      </w:r>
      <w:r w:rsidRPr="00664FEB">
        <w:t>=&gt;</w:t>
      </w:r>
      <w:r w:rsidR="001B58CA">
        <w:t xml:space="preserve"> </w:t>
      </w:r>
      <w:r w:rsidRPr="00664FEB">
        <w:t>list.Hidden==false));</w:t>
      </w:r>
    </w:p>
    <w:p w:rsidR="00664FEB" w:rsidRPr="00664FEB" w:rsidRDefault="00664FEB" w:rsidP="00664FEB">
      <w:pPr>
        <w:pStyle w:val="LabStepCodeBlock"/>
        <w:rPr>
          <w:color w:val="808080" w:themeColor="background1" w:themeShade="80"/>
        </w:rPr>
      </w:pPr>
      <w:r w:rsidRPr="00664FEB">
        <w:rPr>
          <w:color w:val="000000"/>
        </w:rPr>
        <w:t xml:space="preserve"> </w:t>
      </w:r>
      <w:r w:rsidRPr="00664FEB">
        <w:rPr>
          <w:color w:val="808080" w:themeColor="background1" w:themeShade="80"/>
        </w:rPr>
        <w:t xml:space="preserve">   ctx.ExecuteQuery();</w:t>
      </w:r>
    </w:p>
    <w:p w:rsidR="00664FEB" w:rsidRPr="00664FEB" w:rsidRDefault="00664FEB" w:rsidP="00664FEB">
      <w:pPr>
        <w:pStyle w:val="LabStepCodeBlock"/>
        <w:rPr>
          <w:color w:val="808080" w:themeColor="background1" w:themeShade="80"/>
        </w:rPr>
      </w:pPr>
    </w:p>
    <w:p w:rsidR="00664FEB" w:rsidRPr="00664FEB" w:rsidRDefault="00664FEB" w:rsidP="00664FEB">
      <w:pPr>
        <w:pStyle w:val="LabStepCodeBlock"/>
        <w:rPr>
          <w:color w:val="808080" w:themeColor="background1" w:themeShade="80"/>
        </w:rPr>
      </w:pPr>
      <w:r w:rsidRPr="00664FEB">
        <w:rPr>
          <w:color w:val="808080" w:themeColor="background1" w:themeShade="80"/>
        </w:rPr>
        <w:t xml:space="preserve">    foreach (ClientOM.List list in site.Lists) {</w:t>
      </w:r>
    </w:p>
    <w:p w:rsidR="00664FEB" w:rsidRPr="00664FEB" w:rsidRDefault="00664FEB" w:rsidP="00664FEB">
      <w:pPr>
        <w:pStyle w:val="LabStepCodeBlock"/>
        <w:rPr>
          <w:color w:val="808080" w:themeColor="background1" w:themeShade="80"/>
        </w:rPr>
      </w:pPr>
      <w:r w:rsidRPr="00664FEB">
        <w:rPr>
          <w:color w:val="808080" w:themeColor="background1" w:themeShade="80"/>
        </w:rPr>
        <w:t xml:space="preserve">      ListsListBox.Items.Add(list.Title);</w:t>
      </w:r>
    </w:p>
    <w:p w:rsidR="00664FEB" w:rsidRPr="00664FEB" w:rsidRDefault="00664FEB" w:rsidP="00664FEB">
      <w:pPr>
        <w:pStyle w:val="LabStepCodeBlock"/>
        <w:rPr>
          <w:color w:val="808080" w:themeColor="background1" w:themeShade="80"/>
        </w:rPr>
      </w:pPr>
      <w:r w:rsidRPr="00664FEB">
        <w:rPr>
          <w:color w:val="808080" w:themeColor="background1" w:themeShade="80"/>
        </w:rPr>
        <w:t xml:space="preserve">    }</w:t>
      </w:r>
    </w:p>
    <w:p w:rsidR="00664FEB" w:rsidRPr="00664FEB" w:rsidRDefault="00664FEB" w:rsidP="00664FEB">
      <w:pPr>
        <w:pStyle w:val="LabStepCodeBlock"/>
        <w:rPr>
          <w:color w:val="808080" w:themeColor="background1" w:themeShade="80"/>
        </w:rPr>
      </w:pPr>
      <w:r w:rsidRPr="00664FEB">
        <w:rPr>
          <w:color w:val="808080" w:themeColor="background1" w:themeShade="80"/>
        </w:rPr>
        <w:t xml:space="preserve">  }</w:t>
      </w:r>
    </w:p>
    <w:p w:rsidR="00664FEB" w:rsidRDefault="00664FEB" w:rsidP="00664FEB">
      <w:pPr>
        <w:pStyle w:val="LabStepCodeBlock"/>
        <w:rPr>
          <w:color w:val="808080" w:themeColor="background1" w:themeShade="80"/>
        </w:rPr>
      </w:pPr>
      <w:r w:rsidRPr="00664FEB">
        <w:rPr>
          <w:color w:val="808080" w:themeColor="background1" w:themeShade="80"/>
        </w:rPr>
        <w:t>}</w:t>
      </w:r>
    </w:p>
    <w:p w:rsidR="00664FEB" w:rsidRDefault="00664FEB" w:rsidP="00664FEB">
      <w:pPr>
        <w:pStyle w:val="LabStepNumbered"/>
      </w:pPr>
      <w:r>
        <w:lastRenderedPageBreak/>
        <w:t>After rerunning your project, you should be able to verify that your list box is now being filled with only those lists that are not hidden as seen below.</w:t>
      </w:r>
    </w:p>
    <w:p w:rsidR="00664FEB" w:rsidRPr="00664FEB" w:rsidRDefault="00664FEB" w:rsidP="00664FEB">
      <w:pPr>
        <w:pStyle w:val="LabStepScreenshot"/>
      </w:pPr>
      <w:r>
        <w:rPr>
          <w:noProof/>
        </w:rPr>
        <w:drawing>
          <wp:inline distT="0" distB="0" distL="0" distR="0" wp14:anchorId="70DC60CA" wp14:editId="517A1F97">
            <wp:extent cx="1924334" cy="1428961"/>
            <wp:effectExtent l="0" t="0" r="0" b="0"/>
            <wp:docPr id="1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24050" cy="1428750"/>
                    </a:xfrm>
                    <a:prstGeom prst="rect">
                      <a:avLst/>
                    </a:prstGeom>
                  </pic:spPr>
                </pic:pic>
              </a:graphicData>
            </a:graphic>
          </wp:inline>
        </w:drawing>
      </w:r>
    </w:p>
    <w:p w:rsidR="005D6422" w:rsidRDefault="005D6422" w:rsidP="00CA0909">
      <w:pPr>
        <w:pStyle w:val="LabExerciseText"/>
      </w:pPr>
      <w:r>
        <w:t xml:space="preserve">In this exercise you created a Windows Forms application that used the SharePoint </w:t>
      </w:r>
      <w:r w:rsidR="00650C05">
        <w:t xml:space="preserve">.NET </w:t>
      </w:r>
      <w:r>
        <w:t xml:space="preserve">Client Object Model to query a SharePoint site for all the lists in the site and display them in a </w:t>
      </w:r>
      <w:proofErr w:type="spellStart"/>
      <w:r>
        <w:t>listbox</w:t>
      </w:r>
      <w:proofErr w:type="spellEnd"/>
      <w:r>
        <w:t>.</w:t>
      </w:r>
    </w:p>
    <w:p w:rsidR="006737DB" w:rsidRDefault="006737DB" w:rsidP="00F4725C">
      <w:pPr>
        <w:pStyle w:val="Heading3"/>
      </w:pPr>
      <w:bookmarkStart w:id="2" w:name="_Toc233191247"/>
      <w:bookmarkStart w:id="3" w:name="_Toc236505671"/>
      <w:r>
        <w:t>Exercise 2: Printing a List</w:t>
      </w:r>
      <w:bookmarkEnd w:id="2"/>
      <w:bookmarkEnd w:id="3"/>
      <w:r w:rsidR="00650C05" w:rsidRPr="00650C05">
        <w:t xml:space="preserve"> </w:t>
      </w:r>
      <w:r w:rsidR="00650C05">
        <w:t>with the .NET Client Object Model</w:t>
      </w:r>
    </w:p>
    <w:p w:rsidR="006737DB" w:rsidRDefault="006737DB" w:rsidP="00CA0909">
      <w:pPr>
        <w:pStyle w:val="LabExerciseText"/>
      </w:pPr>
      <w:r>
        <w:t xml:space="preserve">In this exercise you will finish the application by using a combination of the Client Object model and the Open XML 2.0 SDK for Office to create a Word document that contains list items from a selected list. This exercise requires that the </w:t>
      </w:r>
      <w:proofErr w:type="spellStart"/>
      <w:r>
        <w:t>OpenXML</w:t>
      </w:r>
      <w:proofErr w:type="spellEnd"/>
      <w:r>
        <w:t xml:space="preserve"> 2.0 SDK be installed.</w:t>
      </w:r>
    </w:p>
    <w:p w:rsidR="006737DB" w:rsidRDefault="00045A9D" w:rsidP="00E97FBA">
      <w:pPr>
        <w:pStyle w:val="LabStepNumbered"/>
        <w:numPr>
          <w:ilvl w:val="0"/>
          <w:numId w:val="7"/>
        </w:numPr>
      </w:pPr>
      <w:r>
        <w:t xml:space="preserve">Using the same Windows Form application from the previous exercise, drag </w:t>
      </w:r>
      <w:r w:rsidR="006737DB">
        <w:t xml:space="preserve">a new </w:t>
      </w:r>
      <w:r w:rsidR="006737DB" w:rsidRPr="00126485">
        <w:rPr>
          <w:rStyle w:val="InlindeCode"/>
        </w:rPr>
        <w:t>Button</w:t>
      </w:r>
      <w:r w:rsidR="006737DB">
        <w:t xml:space="preserve"> control to </w:t>
      </w:r>
      <w:r w:rsidR="006737DB" w:rsidRPr="00126485">
        <w:rPr>
          <w:rStyle w:val="InlindeCode"/>
        </w:rPr>
        <w:t>Form1</w:t>
      </w:r>
      <w:r w:rsidR="0010340E" w:rsidRPr="0010340E">
        <w:t xml:space="preserve"> and give it a name of </w:t>
      </w:r>
      <w:proofErr w:type="spellStart"/>
      <w:r w:rsidR="0010340E">
        <w:rPr>
          <w:rStyle w:val="InlindeCode"/>
        </w:rPr>
        <w:t>PrintButton</w:t>
      </w:r>
      <w:proofErr w:type="spellEnd"/>
      <w:r w:rsidR="006737DB">
        <w:t>. This second button will be used to create a Word document from items in a chosen list.</w:t>
      </w:r>
    </w:p>
    <w:p w:rsidR="00D71EFC" w:rsidRDefault="00D71EFC" w:rsidP="00D71EFC">
      <w:pPr>
        <w:pStyle w:val="LabExerciseCallout"/>
      </w:pPr>
      <w:r w:rsidRPr="00D71EFC">
        <w:rPr>
          <w:b/>
        </w:rPr>
        <w:t>Note:</w:t>
      </w:r>
      <w:r>
        <w:t xml:space="preserve"> When creating the project, make sure you specify the location where the project is created to something other than the default </w:t>
      </w:r>
      <w:r w:rsidRPr="00D71EFC">
        <w:rPr>
          <w:rStyle w:val="InlindeCode"/>
        </w:rPr>
        <w:t>c:\users\[username]\Documents\Visual Studio 2010…</w:t>
      </w:r>
      <w:r>
        <w:t xml:space="preserve">. The reason for this is that this deeply nested path will cause issues when adding references to the two assemblies used in the Silverlight Client Object Model because of the way the Visual Studio 2010 project files add relative references. The relative reference to the path of the assemblies exceeds the maximum number of characters for a path and Visual Studio 2010 will report it can’t find the two Silverlight assemblies. Therefore, when specifying the path it is a good idea to put it in the </w:t>
      </w:r>
      <w:r w:rsidRPr="00D71EFC">
        <w:rPr>
          <w:rStyle w:val="InlindeCode"/>
        </w:rPr>
        <w:t>[[LAB FILES]]</w:t>
      </w:r>
      <w:r>
        <w:t xml:space="preserve"> folder.</w:t>
      </w:r>
    </w:p>
    <w:p w:rsidR="006737DB" w:rsidRDefault="006737DB" w:rsidP="006737DB">
      <w:pPr>
        <w:pStyle w:val="LabStepNumbered"/>
      </w:pPr>
      <w:r>
        <w:t xml:space="preserve">Change the </w:t>
      </w:r>
      <w:r w:rsidRPr="00126485">
        <w:rPr>
          <w:rStyle w:val="InlindeCode"/>
        </w:rPr>
        <w:t>Text</w:t>
      </w:r>
      <w:r>
        <w:t xml:space="preserve"> property for the Button to </w:t>
      </w:r>
      <w:r w:rsidRPr="00172EC7">
        <w:rPr>
          <w:b/>
        </w:rPr>
        <w:t>Print List</w:t>
      </w:r>
      <w:r>
        <w:t>.</w:t>
      </w:r>
    </w:p>
    <w:p w:rsidR="00DD553A" w:rsidRDefault="006737DB" w:rsidP="0010340E">
      <w:pPr>
        <w:pStyle w:val="LabStepNumbered"/>
      </w:pPr>
      <w:r>
        <w:t xml:space="preserve">Add a reference to </w:t>
      </w:r>
      <w:r w:rsidRPr="0036657F">
        <w:rPr>
          <w:rFonts w:ascii="Lucida Console" w:hAnsi="Lucida Console"/>
          <w:sz w:val="16"/>
          <w:szCs w:val="16"/>
        </w:rPr>
        <w:t xml:space="preserve">the </w:t>
      </w:r>
      <w:proofErr w:type="spellStart"/>
      <w:r w:rsidRPr="00CA0909">
        <w:rPr>
          <w:b/>
        </w:rPr>
        <w:t>OpenXML</w:t>
      </w:r>
      <w:proofErr w:type="spellEnd"/>
      <w:r w:rsidRPr="00CA0909">
        <w:rPr>
          <w:b/>
        </w:rPr>
        <w:t xml:space="preserve"> SDK 2.0 API</w:t>
      </w:r>
      <w:r>
        <w:t xml:space="preserve"> by selecting </w:t>
      </w:r>
      <w:r w:rsidRPr="00172EC7">
        <w:rPr>
          <w:b/>
        </w:rPr>
        <w:t xml:space="preserve">Project </w:t>
      </w:r>
      <w:r w:rsidR="00B541E9" w:rsidRPr="00172EC7">
        <w:rPr>
          <w:b/>
        </w:rPr>
        <w:t xml:space="preserve">» </w:t>
      </w:r>
      <w:r w:rsidRPr="00172EC7">
        <w:rPr>
          <w:b/>
        </w:rPr>
        <w:t>Add Reference</w:t>
      </w:r>
      <w:r>
        <w:t xml:space="preserve"> from the Visual Studio main menu.</w:t>
      </w:r>
      <w:r w:rsidR="0010340E">
        <w:t xml:space="preserve"> When the </w:t>
      </w:r>
      <w:r w:rsidRPr="00172EC7">
        <w:rPr>
          <w:b/>
        </w:rPr>
        <w:t>References</w:t>
      </w:r>
      <w:r>
        <w:t xml:space="preserve"> dialog</w:t>
      </w:r>
      <w:r w:rsidR="0010340E">
        <w:t xml:space="preserve"> appears</w:t>
      </w:r>
      <w:r>
        <w:t xml:space="preserve">, set a reference to </w:t>
      </w:r>
      <w:r w:rsidR="0010340E">
        <w:t xml:space="preserve">the </w:t>
      </w:r>
      <w:r w:rsidRPr="00126485">
        <w:rPr>
          <w:rStyle w:val="InlindeCode"/>
        </w:rPr>
        <w:t>DocumentFormat.OpenXML</w:t>
      </w:r>
      <w:r w:rsidR="0010340E">
        <w:rPr>
          <w:rStyle w:val="InlindeCode"/>
        </w:rPr>
        <w:t>.dll</w:t>
      </w:r>
      <w:r w:rsidR="0010340E" w:rsidRPr="0010340E">
        <w:t xml:space="preserve"> assembly</w:t>
      </w:r>
      <w:r w:rsidR="0010340E">
        <w:t xml:space="preserve"> by browsing</w:t>
      </w:r>
      <w:r w:rsidR="00F13CBA">
        <w:t xml:space="preserve"> to the</w:t>
      </w:r>
      <w:r w:rsidR="00F13CBA" w:rsidRPr="00F13CBA">
        <w:rPr>
          <w:rStyle w:val="InlindeCode"/>
        </w:rPr>
        <w:t xml:space="preserve"> </w:t>
      </w:r>
      <w:r w:rsidR="00F13CBA" w:rsidRPr="00126485">
        <w:rPr>
          <w:rStyle w:val="InlindeCode"/>
        </w:rPr>
        <w:t>C:\Program Files</w:t>
      </w:r>
      <w:r w:rsidR="00F13CBA">
        <w:rPr>
          <w:rStyle w:val="InlindeCode"/>
        </w:rPr>
        <w:t xml:space="preserve"> (x86)\</w:t>
      </w:r>
      <w:proofErr w:type="spellStart"/>
      <w:r w:rsidR="00F13CBA">
        <w:rPr>
          <w:rStyle w:val="InlindeCode"/>
        </w:rPr>
        <w:t>OpenXML</w:t>
      </w:r>
      <w:proofErr w:type="spellEnd"/>
      <w:r w:rsidR="00F13CBA">
        <w:rPr>
          <w:rStyle w:val="InlindeCode"/>
        </w:rPr>
        <w:t xml:space="preserve"> SDK\v2.0\Lib</w:t>
      </w:r>
      <w:r w:rsidR="00F13CBA">
        <w:t xml:space="preserve"> directory</w:t>
      </w:r>
      <w:r w:rsidR="0010340E">
        <w:t xml:space="preserve"> and double-clicking on the </w:t>
      </w:r>
      <w:r w:rsidR="00D71EFC" w:rsidRPr="00D71EFC">
        <w:rPr>
          <w:rStyle w:val="InlindeCode"/>
        </w:rPr>
        <w:t>*.</w:t>
      </w:r>
      <w:r w:rsidR="0010340E" w:rsidRPr="00D71EFC">
        <w:rPr>
          <w:rStyle w:val="InlindeCode"/>
        </w:rPr>
        <w:t>DLL</w:t>
      </w:r>
      <w:r w:rsidR="0010340E">
        <w:t xml:space="preserve"> file</w:t>
      </w:r>
      <w:r w:rsidR="00F13CBA">
        <w:t>.</w:t>
      </w:r>
    </w:p>
    <w:p w:rsidR="006737DB" w:rsidRDefault="00DD553A" w:rsidP="006737DB">
      <w:pPr>
        <w:pStyle w:val="LabStepNumbered"/>
      </w:pPr>
      <w:r>
        <w:t xml:space="preserve">Add another reference to </w:t>
      </w:r>
      <w:r w:rsidRPr="00F13CBA">
        <w:rPr>
          <w:rFonts w:ascii="Lucida Console" w:hAnsi="Lucida Console"/>
          <w:b/>
        </w:rPr>
        <w:t>WindowsBase.dll</w:t>
      </w:r>
      <w:r>
        <w:t xml:space="preserve"> assembly by following the same steps</w:t>
      </w:r>
      <w:r w:rsidR="00F13CBA">
        <w:t>,</w:t>
      </w:r>
      <w:r>
        <w:t xml:space="preserve"> except </w:t>
      </w:r>
      <w:r w:rsidR="00DB5173">
        <w:t>browse</w:t>
      </w:r>
      <w:r w:rsidR="006737DB">
        <w:t xml:space="preserve"> to </w:t>
      </w:r>
      <w:r w:rsidR="006737DB" w:rsidRPr="00126485">
        <w:rPr>
          <w:rStyle w:val="InlindeCode"/>
        </w:rPr>
        <w:t>C:\Program Files\Reference Assemblies\</w:t>
      </w:r>
      <w:r w:rsidRPr="00126485">
        <w:rPr>
          <w:rStyle w:val="InlindeCode"/>
        </w:rPr>
        <w:t>Microsoft\</w:t>
      </w:r>
      <w:r w:rsidR="006737DB" w:rsidRPr="00126485">
        <w:rPr>
          <w:rStyle w:val="InlindeCode"/>
        </w:rPr>
        <w:t>Framework\v3.0</w:t>
      </w:r>
      <w:r w:rsidR="006737DB">
        <w:t xml:space="preserve"> and select to set a reference to </w:t>
      </w:r>
      <w:r w:rsidR="006737DB" w:rsidRPr="00126485">
        <w:rPr>
          <w:rStyle w:val="InlindeCode"/>
        </w:rPr>
        <w:t>WindowsBase.dll</w:t>
      </w:r>
      <w:r w:rsidR="006737DB">
        <w:t xml:space="preserve">. </w:t>
      </w:r>
    </w:p>
    <w:p w:rsidR="006737DB" w:rsidRDefault="00721C4A" w:rsidP="006737DB">
      <w:pPr>
        <w:pStyle w:val="LabStepNumbered"/>
      </w:pPr>
      <w:proofErr w:type="spellStart"/>
      <w:r>
        <w:t>Wit</w:t>
      </w:r>
      <w:r w:rsidR="00DD553A">
        <w:t>n</w:t>
      </w:r>
      <w:proofErr w:type="spellEnd"/>
      <w:r w:rsidR="00DD553A">
        <w:t xml:space="preserve"> </w:t>
      </w:r>
      <w:r w:rsidR="00DD553A" w:rsidRPr="00126485">
        <w:rPr>
          <w:rStyle w:val="InlindeCode"/>
        </w:rPr>
        <w:t>Form1</w:t>
      </w:r>
      <w:r w:rsidR="00DD553A">
        <w:t xml:space="preserve"> open in </w:t>
      </w:r>
      <w:r w:rsidR="00DD553A" w:rsidRPr="00172EC7">
        <w:rPr>
          <w:b/>
        </w:rPr>
        <w:t>Design</w:t>
      </w:r>
      <w:r w:rsidR="00DD553A">
        <w:t xml:space="preserve"> mode, double </w:t>
      </w:r>
      <w:r w:rsidR="006737DB">
        <w:t xml:space="preserve">click the </w:t>
      </w:r>
      <w:r w:rsidR="006737DB" w:rsidRPr="00172EC7">
        <w:rPr>
          <w:b/>
        </w:rPr>
        <w:t xml:space="preserve">Print List </w:t>
      </w:r>
      <w:r w:rsidR="006737DB" w:rsidRPr="00126485">
        <w:t>Button</w:t>
      </w:r>
      <w:r w:rsidR="006737DB">
        <w:t xml:space="preserve"> to open the code window</w:t>
      </w:r>
      <w:r w:rsidR="0010340E">
        <w:t xml:space="preserve"> and to generate an event handler for the button’s click event</w:t>
      </w:r>
      <w:r w:rsidR="006737DB">
        <w:t>.</w:t>
      </w:r>
    </w:p>
    <w:p w:rsidR="006737DB" w:rsidRDefault="006737DB" w:rsidP="006737DB">
      <w:pPr>
        <w:pStyle w:val="LabStepNumbered"/>
      </w:pPr>
      <w:r>
        <w:t>Add the following statements to the top of the code module to use the Open XML 2.0 API.</w:t>
      </w:r>
    </w:p>
    <w:p w:rsidR="004C0273" w:rsidRPr="00126485" w:rsidRDefault="004C0273" w:rsidP="00126485">
      <w:pPr>
        <w:pStyle w:val="LabStepCodeBlock"/>
        <w:rPr>
          <w:color w:val="808080" w:themeColor="background1" w:themeShade="80"/>
        </w:rPr>
      </w:pPr>
      <w:r w:rsidRPr="00126485">
        <w:rPr>
          <w:color w:val="808080" w:themeColor="background1" w:themeShade="80"/>
        </w:rPr>
        <w:t>using System;</w:t>
      </w:r>
    </w:p>
    <w:p w:rsidR="004C0273" w:rsidRPr="00126485" w:rsidRDefault="004C0273" w:rsidP="00126485">
      <w:pPr>
        <w:pStyle w:val="LabStepCodeBlock"/>
        <w:rPr>
          <w:color w:val="808080" w:themeColor="background1" w:themeShade="80"/>
        </w:rPr>
      </w:pPr>
      <w:r w:rsidRPr="00126485">
        <w:rPr>
          <w:color w:val="808080" w:themeColor="background1" w:themeShade="80"/>
        </w:rPr>
        <w:t>using System.Collections.Generic;</w:t>
      </w:r>
    </w:p>
    <w:p w:rsidR="004C0273" w:rsidRPr="00126485" w:rsidRDefault="004C0273" w:rsidP="00126485">
      <w:pPr>
        <w:pStyle w:val="LabStepCodeBlock"/>
        <w:rPr>
          <w:color w:val="808080" w:themeColor="background1" w:themeShade="80"/>
        </w:rPr>
      </w:pPr>
      <w:r w:rsidRPr="00126485">
        <w:rPr>
          <w:color w:val="808080" w:themeColor="background1" w:themeShade="80"/>
        </w:rPr>
        <w:t>using System.ComponentModel;</w:t>
      </w:r>
    </w:p>
    <w:p w:rsidR="004C0273" w:rsidRPr="00126485" w:rsidRDefault="004C0273" w:rsidP="00126485">
      <w:pPr>
        <w:pStyle w:val="LabStepCodeBlock"/>
        <w:rPr>
          <w:color w:val="808080" w:themeColor="background1" w:themeShade="80"/>
        </w:rPr>
      </w:pPr>
      <w:r w:rsidRPr="00126485">
        <w:rPr>
          <w:color w:val="808080" w:themeColor="background1" w:themeShade="80"/>
        </w:rPr>
        <w:t>using System.Data;</w:t>
      </w:r>
    </w:p>
    <w:p w:rsidR="004C0273" w:rsidRPr="00126485" w:rsidRDefault="004C0273" w:rsidP="00126485">
      <w:pPr>
        <w:pStyle w:val="LabStepCodeBlock"/>
        <w:rPr>
          <w:color w:val="808080" w:themeColor="background1" w:themeShade="80"/>
        </w:rPr>
      </w:pPr>
      <w:r w:rsidRPr="00126485">
        <w:rPr>
          <w:color w:val="808080" w:themeColor="background1" w:themeShade="80"/>
        </w:rPr>
        <w:t>using System.Drawing;</w:t>
      </w:r>
    </w:p>
    <w:p w:rsidR="004C0273" w:rsidRPr="00126485" w:rsidRDefault="004C0273" w:rsidP="00126485">
      <w:pPr>
        <w:pStyle w:val="LabStepCodeBlock"/>
        <w:rPr>
          <w:color w:val="808080" w:themeColor="background1" w:themeShade="80"/>
        </w:rPr>
      </w:pPr>
      <w:r w:rsidRPr="00126485">
        <w:rPr>
          <w:color w:val="808080" w:themeColor="background1" w:themeShade="80"/>
        </w:rPr>
        <w:t>using System.Linq;</w:t>
      </w:r>
    </w:p>
    <w:p w:rsidR="004C0273" w:rsidRPr="00126485" w:rsidRDefault="004C0273" w:rsidP="00126485">
      <w:pPr>
        <w:pStyle w:val="LabStepCodeBlock"/>
        <w:rPr>
          <w:color w:val="808080" w:themeColor="background1" w:themeShade="80"/>
        </w:rPr>
      </w:pPr>
      <w:r w:rsidRPr="00126485">
        <w:rPr>
          <w:color w:val="808080" w:themeColor="background1" w:themeShade="80"/>
        </w:rPr>
        <w:t>using System.Text;</w:t>
      </w:r>
    </w:p>
    <w:p w:rsidR="004C0273" w:rsidRPr="00126485" w:rsidRDefault="004C0273" w:rsidP="00126485">
      <w:pPr>
        <w:pStyle w:val="LabStepCodeBlock"/>
        <w:rPr>
          <w:color w:val="808080" w:themeColor="background1" w:themeShade="80"/>
        </w:rPr>
      </w:pPr>
      <w:r w:rsidRPr="00126485">
        <w:rPr>
          <w:color w:val="808080" w:themeColor="background1" w:themeShade="80"/>
        </w:rPr>
        <w:t>using System.Windows.Forms;</w:t>
      </w:r>
    </w:p>
    <w:p w:rsidR="004C0273" w:rsidRPr="00126485" w:rsidRDefault="004C0273" w:rsidP="00126485">
      <w:pPr>
        <w:pStyle w:val="LabStepCodeBlock"/>
        <w:rPr>
          <w:color w:val="808080" w:themeColor="background1" w:themeShade="80"/>
        </w:rPr>
      </w:pPr>
      <w:r w:rsidRPr="00126485">
        <w:rPr>
          <w:color w:val="808080" w:themeColor="background1" w:themeShade="80"/>
        </w:rPr>
        <w:t>using ClientOM = Microsoft.SharePoint.Client;</w:t>
      </w:r>
    </w:p>
    <w:p w:rsidR="004C0273" w:rsidRPr="004C0273" w:rsidRDefault="004C0273" w:rsidP="00126485">
      <w:pPr>
        <w:pStyle w:val="LabStepCodeBlock"/>
      </w:pPr>
      <w:r w:rsidRPr="004C0273">
        <w:t>using DocumentFormat.OpenXml;</w:t>
      </w:r>
    </w:p>
    <w:p w:rsidR="004C0273" w:rsidRPr="004C0273" w:rsidRDefault="004C0273" w:rsidP="00126485">
      <w:pPr>
        <w:pStyle w:val="LabStepCodeBlock"/>
      </w:pPr>
      <w:r w:rsidRPr="004C0273">
        <w:t>using DocumentFormat.OpenXml.Packaging;</w:t>
      </w:r>
    </w:p>
    <w:p w:rsidR="004C0273" w:rsidRPr="00126485" w:rsidRDefault="004C0273" w:rsidP="00126485">
      <w:pPr>
        <w:pStyle w:val="LabStepCodeBlock"/>
        <w:rPr>
          <w:rFonts w:ascii="Verdana" w:hAnsi="Verdana"/>
          <w:noProof w:val="0"/>
          <w:color w:val="auto"/>
          <w:sz w:val="18"/>
        </w:rPr>
      </w:pPr>
      <w:r w:rsidRPr="004C0273">
        <w:t>using DocumentFormat.OpenXml.Wordprocessing;</w:t>
      </w:r>
    </w:p>
    <w:p w:rsidR="006737DB" w:rsidRDefault="006737DB" w:rsidP="006737DB">
      <w:pPr>
        <w:pStyle w:val="LabStepNumbered"/>
      </w:pPr>
      <w:r>
        <w:lastRenderedPageBreak/>
        <w:t xml:space="preserve">Add the following code to the </w:t>
      </w:r>
      <w:r w:rsidRPr="00DE58D9">
        <w:rPr>
          <w:rStyle w:val="InlindeCode"/>
        </w:rPr>
        <w:t>Click</w:t>
      </w:r>
      <w:r>
        <w:t xml:space="preserve"> event</w:t>
      </w:r>
      <w:r w:rsidR="00F13CBA">
        <w:t xml:space="preserve"> of the </w:t>
      </w:r>
      <w:r w:rsidR="00F13CBA" w:rsidRPr="00F13CBA">
        <w:rPr>
          <w:rFonts w:ascii="Lucida Console" w:hAnsi="Lucida Console"/>
          <w:b/>
        </w:rPr>
        <w:t>Print List</w:t>
      </w:r>
      <w:r w:rsidR="00F13CBA">
        <w:t xml:space="preserve"> button</w:t>
      </w:r>
      <w:r>
        <w:t xml:space="preserve"> to retrieve the columns and list items that you will need to build the document.</w:t>
      </w:r>
      <w:r w:rsidR="00052383">
        <w:t xml:space="preserve"> Note that this code can be copy and pasted from the </w:t>
      </w:r>
      <w:r w:rsidR="00052383" w:rsidRPr="00CA0909">
        <w:rPr>
          <w:rStyle w:val="InlindeCode"/>
        </w:rPr>
        <w:t>snip1.txt</w:t>
      </w:r>
      <w:r w:rsidR="00052383">
        <w:t xml:space="preserve"> file in the </w:t>
      </w:r>
      <w:r w:rsidR="00CA0909" w:rsidRPr="00CA0909">
        <w:rPr>
          <w:b/>
        </w:rPr>
        <w:t>[[LAB FILES]]\</w:t>
      </w:r>
      <w:proofErr w:type="spellStart"/>
      <w:r w:rsidR="00052383" w:rsidRPr="00CA0909">
        <w:rPr>
          <w:b/>
        </w:rPr>
        <w:t>StarterFiles</w:t>
      </w:r>
      <w:proofErr w:type="spellEnd"/>
      <w:r w:rsidR="00052383">
        <w:t xml:space="preserve"> folder for this lab</w:t>
      </w:r>
      <w:r w:rsidR="00E44F0A">
        <w:t>:</w:t>
      </w:r>
    </w:p>
    <w:p w:rsidR="00E44BA6" w:rsidRPr="00E44BA6" w:rsidRDefault="00E44BA6" w:rsidP="00E44BA6">
      <w:pPr>
        <w:pStyle w:val="LabStepCodeBlock"/>
        <w:rPr>
          <w:color w:val="808080" w:themeColor="background1" w:themeShade="80"/>
        </w:rPr>
      </w:pPr>
      <w:r w:rsidRPr="00E44BA6">
        <w:rPr>
          <w:color w:val="808080" w:themeColor="background1" w:themeShade="80"/>
        </w:rPr>
        <w:t>private void PrintButton_Click(object sender, EventArgs e) {</w:t>
      </w:r>
    </w:p>
    <w:p w:rsidR="00E44BA6" w:rsidRPr="00E44BA6" w:rsidRDefault="00E44BA6" w:rsidP="00E44BA6">
      <w:pPr>
        <w:pStyle w:val="LabStepCodeBlock"/>
        <w:rPr>
          <w:color w:val="000000"/>
        </w:rPr>
      </w:pPr>
      <w:r w:rsidRPr="00E44BA6">
        <w:rPr>
          <w:color w:val="000000"/>
        </w:rPr>
        <w:t xml:space="preserve">  if (ListsListBox.SelectedIndex &gt; -1) {</w:t>
      </w:r>
    </w:p>
    <w:p w:rsidR="00E44BA6" w:rsidRPr="00E44BA6" w:rsidRDefault="00E44BA6" w:rsidP="00E44BA6">
      <w:pPr>
        <w:pStyle w:val="LabStepCodeBlock"/>
        <w:rPr>
          <w:color w:val="000000"/>
        </w:rPr>
      </w:pPr>
      <w:r w:rsidRPr="00E44BA6">
        <w:rPr>
          <w:color w:val="000000"/>
        </w:rPr>
        <w:t xml:space="preserve">    using (ClientOM.ClientContext ctx =</w:t>
      </w:r>
    </w:p>
    <w:p w:rsidR="00E44BA6" w:rsidRPr="00E44BA6" w:rsidRDefault="00E44BA6" w:rsidP="00E44BA6">
      <w:pPr>
        <w:pStyle w:val="LabStepCodeBlock"/>
        <w:rPr>
          <w:color w:val="000000"/>
        </w:rPr>
      </w:pPr>
      <w:r w:rsidRPr="00E44BA6">
        <w:rPr>
          <w:color w:val="000000"/>
        </w:rPr>
        <w:t xml:space="preserve">             new ClientOM.ClientContext(UrlTextBox.Text)) {</w:t>
      </w:r>
    </w:p>
    <w:p w:rsidR="00E44BA6" w:rsidRPr="00E44BA6" w:rsidRDefault="00E44BA6" w:rsidP="00E44BA6">
      <w:pPr>
        <w:pStyle w:val="LabStepCodeBlock"/>
        <w:rPr>
          <w:color w:val="000000"/>
        </w:rPr>
      </w:pPr>
      <w:r w:rsidRPr="00E44BA6">
        <w:rPr>
          <w:color w:val="000000"/>
        </w:rPr>
        <w:t xml:space="preserve">      string listTitle = ListsListBox.SelectedItem.ToString();</w:t>
      </w:r>
    </w:p>
    <w:p w:rsidR="00E44BA6" w:rsidRPr="00E44BA6" w:rsidRDefault="00E44BA6" w:rsidP="00E44BA6">
      <w:pPr>
        <w:pStyle w:val="LabStepCodeBlock"/>
        <w:rPr>
          <w:color w:val="000000"/>
        </w:rPr>
      </w:pPr>
      <w:r w:rsidRPr="00E44BA6">
        <w:rPr>
          <w:color w:val="000000"/>
        </w:rPr>
        <w:t xml:space="preserve">      ClientOM.Web site = ctx.Web;</w:t>
      </w:r>
    </w:p>
    <w:p w:rsidR="00E44BA6" w:rsidRPr="00E44BA6" w:rsidRDefault="00E44BA6" w:rsidP="00E44BA6">
      <w:pPr>
        <w:pStyle w:val="LabStepCodeBlock"/>
        <w:rPr>
          <w:color w:val="000000"/>
        </w:rPr>
      </w:pPr>
      <w:r w:rsidRPr="00E44BA6">
        <w:rPr>
          <w:color w:val="000000"/>
        </w:rPr>
        <w:t xml:space="preserve">      ctx.Load(site, s =&gt; s.Lists.Where(l =&gt; l.Title == listTitle));</w:t>
      </w:r>
    </w:p>
    <w:p w:rsidR="00E44BA6" w:rsidRPr="00E44BA6" w:rsidRDefault="00E44BA6" w:rsidP="00E44BA6">
      <w:pPr>
        <w:pStyle w:val="LabStepCodeBlock"/>
        <w:rPr>
          <w:color w:val="000000"/>
        </w:rPr>
      </w:pPr>
      <w:r w:rsidRPr="00E44BA6">
        <w:rPr>
          <w:color w:val="000000"/>
        </w:rPr>
        <w:t xml:space="preserve">      ctx.ExecuteQuery();</w:t>
      </w:r>
    </w:p>
    <w:p w:rsidR="00E44BA6" w:rsidRPr="00E44BA6" w:rsidRDefault="00E44BA6" w:rsidP="00E44BA6">
      <w:pPr>
        <w:pStyle w:val="LabStepCodeBlock"/>
        <w:rPr>
          <w:color w:val="000000"/>
        </w:rPr>
      </w:pPr>
      <w:r w:rsidRPr="00E44BA6">
        <w:rPr>
          <w:color w:val="000000"/>
        </w:rPr>
        <w:t xml:space="preserve">      ClientOM.List list = site.Lists</w:t>
      </w:r>
      <w:r w:rsidR="00052383">
        <w:rPr>
          <w:color w:val="000000"/>
        </w:rPr>
        <w:t>[0]</w:t>
      </w:r>
      <w:r w:rsidRPr="00E44BA6">
        <w:rPr>
          <w:color w:val="000000"/>
        </w:rPr>
        <w:t>;</w:t>
      </w:r>
    </w:p>
    <w:p w:rsidR="00E44BA6" w:rsidRPr="00E44BA6" w:rsidRDefault="00E44BA6" w:rsidP="00E44BA6">
      <w:pPr>
        <w:pStyle w:val="LabStepCodeBlock"/>
        <w:rPr>
          <w:color w:val="000000"/>
        </w:rPr>
      </w:pPr>
      <w:r w:rsidRPr="00E44BA6">
        <w:rPr>
          <w:color w:val="000000"/>
        </w:rPr>
        <w:t xml:space="preserve">      ctx.Load(list, l =&gt; l.Fields.Where(f =&gt; </w:t>
      </w:r>
      <w:r>
        <w:rPr>
          <w:color w:val="000000"/>
        </w:rPr>
        <w:t>(</w:t>
      </w:r>
      <w:r w:rsidRPr="00E44BA6">
        <w:rPr>
          <w:color w:val="000000"/>
        </w:rPr>
        <w:t>f.Hidden == false</w:t>
      </w:r>
      <w:r>
        <w:rPr>
          <w:color w:val="000000"/>
        </w:rPr>
        <w:t>)</w:t>
      </w:r>
      <w:r w:rsidRPr="00E44BA6">
        <w:rPr>
          <w:color w:val="000000"/>
        </w:rPr>
        <w:t xml:space="preserve"> &amp;&amp;</w:t>
      </w:r>
    </w:p>
    <w:p w:rsidR="00E44BA6" w:rsidRPr="00E44BA6" w:rsidRDefault="00E44BA6" w:rsidP="00E44BA6">
      <w:pPr>
        <w:pStyle w:val="LabStepCodeBlock"/>
        <w:rPr>
          <w:color w:val="000000"/>
        </w:rPr>
      </w:pPr>
      <w:r w:rsidRPr="00E44BA6">
        <w:rPr>
          <w:color w:val="000000"/>
        </w:rPr>
        <w:t xml:space="preserve">                                              (f.CanBeDeleted == true ||</w:t>
      </w:r>
    </w:p>
    <w:p w:rsidR="00E44BA6" w:rsidRPr="00E44BA6" w:rsidRDefault="00E44BA6" w:rsidP="00E44BA6">
      <w:pPr>
        <w:pStyle w:val="LabStepCodeBlock"/>
        <w:rPr>
          <w:color w:val="000000"/>
        </w:rPr>
      </w:pPr>
      <w:r w:rsidRPr="00E44BA6">
        <w:rPr>
          <w:color w:val="000000"/>
        </w:rPr>
        <w:t xml:space="preserve">                                               f.InternalName == "Title")));</w:t>
      </w:r>
    </w:p>
    <w:p w:rsidR="00E44BA6" w:rsidRPr="00E44BA6" w:rsidRDefault="00E44BA6" w:rsidP="00E44BA6">
      <w:pPr>
        <w:pStyle w:val="LabStepCodeBlock"/>
        <w:rPr>
          <w:color w:val="000000"/>
        </w:rPr>
      </w:pPr>
      <w:r w:rsidRPr="00E44BA6">
        <w:rPr>
          <w:color w:val="000000"/>
        </w:rPr>
        <w:t xml:space="preserve">      ctx.ExecuteQuery();</w:t>
      </w:r>
    </w:p>
    <w:p w:rsidR="00E44BA6" w:rsidRPr="00E44BA6" w:rsidRDefault="00E44BA6" w:rsidP="00E44BA6">
      <w:pPr>
        <w:pStyle w:val="LabStepCodeBlock"/>
        <w:rPr>
          <w:color w:val="000000"/>
        </w:rPr>
      </w:pPr>
      <w:r w:rsidRPr="00E44BA6">
        <w:rPr>
          <w:color w:val="000000"/>
        </w:rPr>
        <w:t xml:space="preserve">      ClientOM.ListItemCollection listItems =</w:t>
      </w:r>
    </w:p>
    <w:p w:rsidR="00E44BA6" w:rsidRPr="00E44BA6" w:rsidRDefault="00E44BA6" w:rsidP="00E44BA6">
      <w:pPr>
        <w:pStyle w:val="LabStepCodeBlock"/>
        <w:rPr>
          <w:color w:val="000000"/>
        </w:rPr>
      </w:pPr>
      <w:r w:rsidRPr="00E44BA6">
        <w:rPr>
          <w:color w:val="000000"/>
        </w:rPr>
        <w:t xml:space="preserve">        list.GetItems(ClientOM.CamlQuery.CreateAllItemsQuery());</w:t>
      </w:r>
    </w:p>
    <w:p w:rsidR="00E44BA6" w:rsidRPr="00E44BA6" w:rsidRDefault="00E44BA6" w:rsidP="00E44BA6">
      <w:pPr>
        <w:pStyle w:val="LabStepCodeBlock"/>
        <w:rPr>
          <w:color w:val="000000"/>
        </w:rPr>
      </w:pPr>
    </w:p>
    <w:p w:rsidR="00E44BA6" w:rsidRPr="00E44BA6" w:rsidRDefault="00E44BA6" w:rsidP="00E44BA6">
      <w:pPr>
        <w:pStyle w:val="LabStepCodeBlock"/>
        <w:rPr>
          <w:color w:val="000000"/>
        </w:rPr>
      </w:pPr>
      <w:r w:rsidRPr="00E44BA6">
        <w:rPr>
          <w:color w:val="000000"/>
        </w:rPr>
        <w:t xml:space="preserve">      ctx.Load(listItems);</w:t>
      </w:r>
    </w:p>
    <w:p w:rsidR="00E44BA6" w:rsidRPr="00E44BA6" w:rsidRDefault="00E44BA6" w:rsidP="00E44BA6">
      <w:pPr>
        <w:pStyle w:val="LabStepCodeBlock"/>
        <w:rPr>
          <w:color w:val="000000"/>
        </w:rPr>
      </w:pPr>
      <w:r w:rsidRPr="00E44BA6">
        <w:rPr>
          <w:color w:val="000000"/>
        </w:rPr>
        <w:t xml:space="preserve">      ctx.ExecuteQuery();</w:t>
      </w:r>
    </w:p>
    <w:p w:rsidR="00E44BA6" w:rsidRPr="00E44BA6" w:rsidRDefault="00E44BA6" w:rsidP="00E44BA6">
      <w:pPr>
        <w:pStyle w:val="LabStepCodeBlock"/>
        <w:rPr>
          <w:color w:val="000000"/>
        </w:rPr>
      </w:pPr>
    </w:p>
    <w:p w:rsidR="00E44BA6" w:rsidRPr="00E44BA6" w:rsidRDefault="00E44BA6" w:rsidP="00E44BA6">
      <w:pPr>
        <w:pStyle w:val="LabStepCodeBlock"/>
        <w:rPr>
          <w:color w:val="000000"/>
        </w:rPr>
      </w:pPr>
      <w:r w:rsidRPr="00E44BA6">
        <w:rPr>
          <w:color w:val="000000"/>
        </w:rPr>
        <w:t xml:space="preserve">      // DOCUMENT CREATION CODE GOES HERE</w:t>
      </w:r>
    </w:p>
    <w:p w:rsidR="00E44BA6" w:rsidRPr="00E44BA6" w:rsidRDefault="00E44BA6" w:rsidP="00E44BA6">
      <w:pPr>
        <w:pStyle w:val="LabStepCodeBlock"/>
        <w:rPr>
          <w:color w:val="000000"/>
        </w:rPr>
      </w:pPr>
    </w:p>
    <w:p w:rsidR="00E44BA6" w:rsidRPr="00E44BA6" w:rsidRDefault="00E44BA6" w:rsidP="00E44BA6">
      <w:pPr>
        <w:pStyle w:val="LabStepCodeBlock"/>
        <w:rPr>
          <w:color w:val="000000"/>
        </w:rPr>
      </w:pPr>
      <w:r w:rsidRPr="00E44BA6">
        <w:rPr>
          <w:color w:val="000000"/>
        </w:rPr>
        <w:t xml:space="preserve">    }</w:t>
      </w:r>
    </w:p>
    <w:p w:rsidR="00E44BA6" w:rsidRPr="00E44BA6" w:rsidRDefault="00E44BA6" w:rsidP="00E44BA6">
      <w:pPr>
        <w:pStyle w:val="LabStepCodeBlock"/>
        <w:rPr>
          <w:color w:val="000000"/>
        </w:rPr>
      </w:pPr>
    </w:p>
    <w:p w:rsidR="00E44BA6" w:rsidRPr="00E44BA6" w:rsidRDefault="00E44BA6" w:rsidP="00E44BA6">
      <w:pPr>
        <w:pStyle w:val="LabStepCodeBlock"/>
        <w:rPr>
          <w:color w:val="000000"/>
        </w:rPr>
      </w:pPr>
      <w:r w:rsidRPr="00E44BA6">
        <w:rPr>
          <w:color w:val="000000"/>
        </w:rPr>
        <w:t xml:space="preserve">    MessageBox.Show("Document Created!");</w:t>
      </w:r>
    </w:p>
    <w:p w:rsidR="00E44BA6" w:rsidRPr="00E44BA6" w:rsidRDefault="00E44BA6" w:rsidP="00E44BA6">
      <w:pPr>
        <w:pStyle w:val="LabStepCodeBlock"/>
        <w:rPr>
          <w:color w:val="000000"/>
        </w:rPr>
      </w:pPr>
      <w:r w:rsidRPr="00E44BA6">
        <w:rPr>
          <w:color w:val="000000"/>
        </w:rPr>
        <w:t xml:space="preserve">  }</w:t>
      </w:r>
    </w:p>
    <w:p w:rsidR="004C0273" w:rsidRPr="00126485" w:rsidRDefault="00E44BA6" w:rsidP="00126485">
      <w:pPr>
        <w:pStyle w:val="LabStepCodeBlock"/>
        <w:rPr>
          <w:color w:val="808080" w:themeColor="background1" w:themeShade="80"/>
        </w:rPr>
      </w:pPr>
      <w:r w:rsidRPr="00E44BA6">
        <w:rPr>
          <w:color w:val="808080" w:themeColor="background1" w:themeShade="80"/>
        </w:rPr>
        <w:t>}</w:t>
      </w:r>
    </w:p>
    <w:p w:rsidR="006737DB" w:rsidRDefault="006737DB" w:rsidP="006737DB">
      <w:pPr>
        <w:pStyle w:val="LabExerciseCallout"/>
      </w:pPr>
      <w:r>
        <w:t xml:space="preserve">The Open XML formats use a set of XML documents to represent all of the components of an Office 2007 document. These components are referred to as “parts”. Parts are designated through content type Uris (not to be confused with SharePoint content types!). So, the process of creating a Word document involves the proper creation and packaging of the required “parts”. The </w:t>
      </w:r>
      <w:proofErr w:type="spellStart"/>
      <w:r>
        <w:t>OpenXML</w:t>
      </w:r>
      <w:proofErr w:type="spellEnd"/>
      <w:r>
        <w:t xml:space="preserve"> 2.0 SDK makes it easier to create these parts be</w:t>
      </w:r>
      <w:r w:rsidR="00E44F0A">
        <w:t>cause it provides strongly-typed</w:t>
      </w:r>
      <w:r>
        <w:t xml:space="preserve"> objects from which you can build a document. The document you will create will contain a table with columns for each field in the list.</w:t>
      </w:r>
    </w:p>
    <w:p w:rsidR="006737DB" w:rsidRDefault="006737DB" w:rsidP="006737DB">
      <w:pPr>
        <w:pStyle w:val="LabStepNumbered"/>
      </w:pPr>
      <w:r>
        <w:t>Add the following code into your project to build the document.</w:t>
      </w:r>
      <w:r w:rsidR="00052383">
        <w:t xml:space="preserve"> Note that this code can be copy and pasted from the </w:t>
      </w:r>
      <w:r w:rsidR="00052383" w:rsidRPr="00CA0909">
        <w:rPr>
          <w:rStyle w:val="InlindeCode"/>
        </w:rPr>
        <w:t>snip2.txt</w:t>
      </w:r>
      <w:r w:rsidR="00052383">
        <w:t xml:space="preserve"> file in the </w:t>
      </w:r>
      <w:r w:rsidR="00CA0909" w:rsidRPr="00CA0909">
        <w:rPr>
          <w:b/>
        </w:rPr>
        <w:t>[[LAB FILES]]\</w:t>
      </w:r>
      <w:proofErr w:type="spellStart"/>
      <w:r w:rsidR="00CA0909" w:rsidRPr="00CA0909">
        <w:rPr>
          <w:b/>
        </w:rPr>
        <w:t>StarterFiles</w:t>
      </w:r>
      <w:proofErr w:type="spellEnd"/>
      <w:r w:rsidR="00CA0909">
        <w:t xml:space="preserve"> </w:t>
      </w:r>
      <w:r w:rsidR="00052383">
        <w:t>folder for this lab.</w:t>
      </w:r>
    </w:p>
    <w:p w:rsidR="004C0273" w:rsidRPr="00126485" w:rsidRDefault="004C0273" w:rsidP="00126485">
      <w:pPr>
        <w:pStyle w:val="LabStepCodeBlock"/>
        <w:rPr>
          <w:color w:val="808080" w:themeColor="background1" w:themeShade="80"/>
        </w:rPr>
      </w:pPr>
      <w:r w:rsidRPr="00126485">
        <w:rPr>
          <w:color w:val="808080" w:themeColor="background1" w:themeShade="80"/>
        </w:rPr>
        <w:t>private void button2_Click(object sender, EventArgs e)</w:t>
      </w:r>
    </w:p>
    <w:p w:rsidR="004C0273" w:rsidRPr="00126485" w:rsidRDefault="004C0273" w:rsidP="00126485">
      <w:pPr>
        <w:pStyle w:val="LabStepCodeBlock"/>
        <w:rPr>
          <w:color w:val="808080" w:themeColor="background1" w:themeShade="80"/>
        </w:rPr>
      </w:pPr>
      <w:r w:rsidRPr="00126485">
        <w:rPr>
          <w:color w:val="808080" w:themeColor="background1" w:themeShade="80"/>
        </w:rPr>
        <w:t>{</w:t>
      </w:r>
    </w:p>
    <w:p w:rsidR="004C0273" w:rsidRPr="00126485" w:rsidRDefault="004C0273" w:rsidP="00126485">
      <w:pPr>
        <w:pStyle w:val="LabStepCodeBlock"/>
        <w:rPr>
          <w:color w:val="808080" w:themeColor="background1" w:themeShade="80"/>
        </w:rPr>
      </w:pPr>
      <w:r w:rsidRPr="00126485">
        <w:rPr>
          <w:color w:val="808080" w:themeColor="background1" w:themeShade="80"/>
        </w:rPr>
        <w:t xml:space="preserve">  ...</w:t>
      </w:r>
    </w:p>
    <w:p w:rsidR="004C0273" w:rsidRPr="00126485" w:rsidRDefault="004C0273" w:rsidP="00126485">
      <w:pPr>
        <w:pStyle w:val="LabStepCodeBlock"/>
        <w:rPr>
          <w:color w:val="808080" w:themeColor="background1" w:themeShade="80"/>
        </w:rPr>
      </w:pPr>
      <w:r w:rsidRPr="00126485">
        <w:rPr>
          <w:color w:val="808080" w:themeColor="background1" w:themeShade="80"/>
        </w:rPr>
        <w:t xml:space="preserve">      ctx.Load(list.Items);</w:t>
      </w:r>
    </w:p>
    <w:p w:rsidR="004C0273" w:rsidRPr="00126485" w:rsidRDefault="004C0273" w:rsidP="00126485">
      <w:pPr>
        <w:pStyle w:val="LabStepCodeBlock"/>
        <w:rPr>
          <w:color w:val="808080" w:themeColor="background1" w:themeShade="80"/>
        </w:rPr>
      </w:pPr>
      <w:r w:rsidRPr="00126485">
        <w:rPr>
          <w:color w:val="808080" w:themeColor="background1" w:themeShade="80"/>
        </w:rPr>
        <w:t xml:space="preserve">      ctx.ExecuteQuery();</w:t>
      </w:r>
    </w:p>
    <w:p w:rsidR="00052383" w:rsidRPr="00052383" w:rsidRDefault="00052383" w:rsidP="00052383">
      <w:pPr>
        <w:pStyle w:val="LabStepCodeBlock"/>
        <w:rPr>
          <w:color w:val="808080" w:themeColor="background1" w:themeShade="80"/>
        </w:rPr>
      </w:pPr>
    </w:p>
    <w:p w:rsidR="004C0273" w:rsidRDefault="004C0273" w:rsidP="00052383">
      <w:pPr>
        <w:pStyle w:val="LabStepCodeBlock"/>
        <w:rPr>
          <w:color w:val="808080" w:themeColor="background1" w:themeShade="80"/>
        </w:rPr>
      </w:pPr>
      <w:r w:rsidRPr="00052383">
        <w:rPr>
          <w:color w:val="808080" w:themeColor="background1" w:themeShade="80"/>
        </w:rPr>
        <w:t xml:space="preserve">      </w:t>
      </w:r>
      <w:r w:rsidR="00052383" w:rsidRPr="00052383">
        <w:rPr>
          <w:color w:val="808080" w:themeColor="background1" w:themeShade="80"/>
        </w:rPr>
        <w:t>// DOCUMENT CREATION CODE GOES HERE</w:t>
      </w:r>
    </w:p>
    <w:p w:rsidR="00052383" w:rsidRPr="00052383" w:rsidRDefault="00052383" w:rsidP="00052383">
      <w:pPr>
        <w:pStyle w:val="LabStepCodeBlock"/>
        <w:rPr>
          <w:color w:val="808080" w:themeColor="background1" w:themeShade="80"/>
        </w:rPr>
      </w:pPr>
    </w:p>
    <w:p w:rsidR="00052383" w:rsidRDefault="00052383" w:rsidP="00052383">
      <w:pPr>
        <w:pStyle w:val="LabStepCodeBlock"/>
      </w:pPr>
      <w:r>
        <w:t xml:space="preserve">      using (WordprocessingDocument package =</w:t>
      </w:r>
    </w:p>
    <w:p w:rsidR="00052383" w:rsidRDefault="00052383" w:rsidP="00052383">
      <w:pPr>
        <w:pStyle w:val="LabStepCodeBlock"/>
      </w:pPr>
      <w:r>
        <w:t xml:space="preserve">          WordprocessingDocument.Create(@"c:\Student\" +</w:t>
      </w:r>
    </w:p>
    <w:p w:rsidR="00052383" w:rsidRDefault="00052383" w:rsidP="00052383">
      <w:pPr>
        <w:pStyle w:val="LabStepCodeBlock"/>
      </w:pPr>
      <w:r>
        <w:t xml:space="preserve">          ListsListBox.SelectedItem.ToString() + ".docx",</w:t>
      </w:r>
    </w:p>
    <w:p w:rsidR="00052383" w:rsidRDefault="00052383" w:rsidP="00052383">
      <w:pPr>
        <w:pStyle w:val="LabStepCodeBlock"/>
      </w:pPr>
      <w:r>
        <w:t xml:space="preserve">          WordprocessingDocumentType.Document)) {</w:t>
      </w:r>
    </w:p>
    <w:p w:rsidR="00052383" w:rsidRDefault="00052383" w:rsidP="00052383">
      <w:pPr>
        <w:pStyle w:val="LabStepCodeBlock"/>
      </w:pPr>
      <w:r>
        <w:t xml:space="preserve">        </w:t>
      </w:r>
    </w:p>
    <w:p w:rsidR="00052383" w:rsidRDefault="00052383" w:rsidP="00052383">
      <w:pPr>
        <w:pStyle w:val="LabStepCodeBlock"/>
      </w:pPr>
      <w:r>
        <w:t xml:space="preserve">        Body body = new Body();</w:t>
      </w:r>
    </w:p>
    <w:p w:rsidR="00052383" w:rsidRDefault="00052383" w:rsidP="00052383">
      <w:pPr>
        <w:pStyle w:val="LabStepCodeBlock"/>
      </w:pPr>
      <w:r>
        <w:t xml:space="preserve">        Table table = new Table();</w:t>
      </w:r>
    </w:p>
    <w:p w:rsidR="00052383" w:rsidRDefault="00052383" w:rsidP="00052383">
      <w:pPr>
        <w:pStyle w:val="LabStepCodeBlock"/>
      </w:pPr>
    </w:p>
    <w:p w:rsidR="00052383" w:rsidRDefault="00052383" w:rsidP="00052383">
      <w:pPr>
        <w:pStyle w:val="LabStepCodeBlock"/>
      </w:pPr>
      <w:r>
        <w:t xml:space="preserve">        //Columns</w:t>
      </w:r>
    </w:p>
    <w:p w:rsidR="00052383" w:rsidRDefault="00052383" w:rsidP="00052383">
      <w:pPr>
        <w:pStyle w:val="LabStepCodeBlock"/>
      </w:pPr>
      <w:r>
        <w:t xml:space="preserve">        TableRow colRow = new TableRow();</w:t>
      </w:r>
    </w:p>
    <w:p w:rsidR="00052383" w:rsidRDefault="00052383" w:rsidP="00052383">
      <w:pPr>
        <w:pStyle w:val="LabStepCodeBlock"/>
      </w:pPr>
      <w:r>
        <w:t xml:space="preserve">        foreach (ClientOM.Field field in list.Fields) {</w:t>
      </w:r>
    </w:p>
    <w:p w:rsidR="00052383" w:rsidRDefault="00052383" w:rsidP="00052383">
      <w:pPr>
        <w:pStyle w:val="LabStepCodeBlock"/>
      </w:pPr>
      <w:r>
        <w:t xml:space="preserve">          TableCell colCell = new TableCell();</w:t>
      </w:r>
    </w:p>
    <w:p w:rsidR="00052383" w:rsidRDefault="00052383" w:rsidP="00052383">
      <w:pPr>
        <w:pStyle w:val="LabStepCodeBlock"/>
      </w:pPr>
      <w:r>
        <w:t xml:space="preserve">          colCell.Append(new Paragraph(new Run(new Text(field.Title))));</w:t>
      </w:r>
    </w:p>
    <w:p w:rsidR="00052383" w:rsidRDefault="00052383" w:rsidP="00052383">
      <w:pPr>
        <w:pStyle w:val="LabStepCodeBlock"/>
      </w:pPr>
      <w:r>
        <w:t xml:space="preserve">          colRow.Append(colCell);</w:t>
      </w:r>
    </w:p>
    <w:p w:rsidR="00052383" w:rsidRDefault="00052383" w:rsidP="00052383">
      <w:pPr>
        <w:pStyle w:val="LabStepCodeBlock"/>
      </w:pPr>
      <w:r>
        <w:t xml:space="preserve">        }</w:t>
      </w:r>
    </w:p>
    <w:p w:rsidR="00052383" w:rsidRDefault="00052383" w:rsidP="00052383">
      <w:pPr>
        <w:pStyle w:val="LabStepCodeBlock"/>
      </w:pPr>
      <w:r>
        <w:t xml:space="preserve">        table.Append(colRow);</w:t>
      </w:r>
    </w:p>
    <w:p w:rsidR="00052383" w:rsidRDefault="00052383" w:rsidP="00052383">
      <w:pPr>
        <w:pStyle w:val="LabStepCodeBlock"/>
      </w:pPr>
    </w:p>
    <w:p w:rsidR="00052383" w:rsidRDefault="00052383" w:rsidP="00052383">
      <w:pPr>
        <w:pStyle w:val="LabStepCodeBlock"/>
      </w:pPr>
      <w:r>
        <w:t xml:space="preserve">        //Rows</w:t>
      </w:r>
    </w:p>
    <w:p w:rsidR="00052383" w:rsidRDefault="00052383" w:rsidP="00052383">
      <w:pPr>
        <w:pStyle w:val="LabStepCodeBlock"/>
      </w:pPr>
      <w:r>
        <w:t xml:space="preserve">        foreach (ClientOM.ListItem item in listItems) {</w:t>
      </w:r>
    </w:p>
    <w:p w:rsidR="00052383" w:rsidRDefault="00052383" w:rsidP="00052383">
      <w:pPr>
        <w:pStyle w:val="LabStepCodeBlock"/>
      </w:pPr>
      <w:r>
        <w:lastRenderedPageBreak/>
        <w:t xml:space="preserve">          TableRow dataRow = new TableRow();</w:t>
      </w:r>
    </w:p>
    <w:p w:rsidR="00052383" w:rsidRDefault="00052383" w:rsidP="00052383">
      <w:pPr>
        <w:pStyle w:val="LabStepCodeBlock"/>
      </w:pPr>
    </w:p>
    <w:p w:rsidR="00052383" w:rsidRDefault="00052383" w:rsidP="00052383">
      <w:pPr>
        <w:pStyle w:val="LabStepCodeBlock"/>
      </w:pPr>
      <w:r>
        <w:t xml:space="preserve">          foreach (ClientOM.Field field in list.Fields) {</w:t>
      </w:r>
    </w:p>
    <w:p w:rsidR="00052383" w:rsidRDefault="00052383" w:rsidP="00052383">
      <w:pPr>
        <w:pStyle w:val="LabStepCodeBlock"/>
      </w:pPr>
      <w:r>
        <w:t xml:space="preserve">            TableCell dataCell = new TableCell();</w:t>
      </w:r>
    </w:p>
    <w:p w:rsidR="00052383" w:rsidRDefault="00052383" w:rsidP="00052383">
      <w:pPr>
        <w:pStyle w:val="LabStepCodeBlock"/>
      </w:pPr>
      <w:r>
        <w:t xml:space="preserve">            string dataVal = string.Empty;</w:t>
      </w:r>
    </w:p>
    <w:p w:rsidR="00052383" w:rsidRDefault="00052383" w:rsidP="00052383">
      <w:pPr>
        <w:pStyle w:val="LabStepCodeBlock"/>
      </w:pPr>
      <w:r>
        <w:t xml:space="preserve">            try { dataVal = item[field.InternalName].ToString(); }</w:t>
      </w:r>
    </w:p>
    <w:p w:rsidR="00052383" w:rsidRDefault="00052383" w:rsidP="00052383">
      <w:pPr>
        <w:pStyle w:val="LabStepCodeBlock"/>
      </w:pPr>
      <w:r>
        <w:t xml:space="preserve">            catch { dataVal = "-"; }</w:t>
      </w:r>
    </w:p>
    <w:p w:rsidR="00052383" w:rsidRDefault="00052383" w:rsidP="00052383">
      <w:pPr>
        <w:pStyle w:val="LabStepCodeBlock"/>
      </w:pPr>
      <w:r>
        <w:t xml:space="preserve">            dataCell.Append(new Paragraph(new Run(new Text(dataVal))));</w:t>
      </w:r>
    </w:p>
    <w:p w:rsidR="00052383" w:rsidRDefault="00052383" w:rsidP="00052383">
      <w:pPr>
        <w:pStyle w:val="LabStepCodeBlock"/>
      </w:pPr>
      <w:r>
        <w:t xml:space="preserve">            dataRow.Append(dataCell);</w:t>
      </w:r>
    </w:p>
    <w:p w:rsidR="00052383" w:rsidRDefault="00052383" w:rsidP="00052383">
      <w:pPr>
        <w:pStyle w:val="LabStepCodeBlock"/>
      </w:pPr>
      <w:r>
        <w:t xml:space="preserve">          }</w:t>
      </w:r>
    </w:p>
    <w:p w:rsidR="00052383" w:rsidRDefault="00052383" w:rsidP="00052383">
      <w:pPr>
        <w:pStyle w:val="LabStepCodeBlock"/>
      </w:pPr>
    </w:p>
    <w:p w:rsidR="00052383" w:rsidRDefault="00052383" w:rsidP="00052383">
      <w:pPr>
        <w:pStyle w:val="LabStepCodeBlock"/>
      </w:pPr>
      <w:r>
        <w:t xml:space="preserve">          table.Append(dataRow);</w:t>
      </w:r>
    </w:p>
    <w:p w:rsidR="00052383" w:rsidRDefault="00052383" w:rsidP="00052383">
      <w:pPr>
        <w:pStyle w:val="LabStepCodeBlock"/>
      </w:pPr>
      <w:r>
        <w:t xml:space="preserve">        }</w:t>
      </w:r>
    </w:p>
    <w:p w:rsidR="00052383" w:rsidRDefault="00052383" w:rsidP="00052383">
      <w:pPr>
        <w:pStyle w:val="LabStepCodeBlock"/>
      </w:pPr>
    </w:p>
    <w:p w:rsidR="00052383" w:rsidRDefault="00052383" w:rsidP="00052383">
      <w:pPr>
        <w:pStyle w:val="LabStepCodeBlock"/>
      </w:pPr>
      <w:r>
        <w:t xml:space="preserve">        body.Append(table);</w:t>
      </w:r>
    </w:p>
    <w:p w:rsidR="00052383" w:rsidRDefault="00052383" w:rsidP="00052383">
      <w:pPr>
        <w:pStyle w:val="LabStepCodeBlock"/>
      </w:pPr>
    </w:p>
    <w:p w:rsidR="00052383" w:rsidRDefault="00052383" w:rsidP="00052383">
      <w:pPr>
        <w:pStyle w:val="LabStepCodeBlock"/>
      </w:pPr>
      <w:r>
        <w:t xml:space="preserve">        //Build document package</w:t>
      </w:r>
    </w:p>
    <w:p w:rsidR="00052383" w:rsidRDefault="00052383" w:rsidP="00052383">
      <w:pPr>
        <w:pStyle w:val="LabStepCodeBlock"/>
      </w:pPr>
      <w:r>
        <w:t xml:space="preserve">        package.AddMainDocumentPart();</w:t>
      </w:r>
    </w:p>
    <w:p w:rsidR="00052383" w:rsidRDefault="00052383" w:rsidP="00052383">
      <w:pPr>
        <w:pStyle w:val="LabStepCodeBlock"/>
      </w:pPr>
      <w:r>
        <w:t xml:space="preserve">        package.MainDocumentPart.Document = new Document(body);</w:t>
      </w:r>
    </w:p>
    <w:p w:rsidR="00052383" w:rsidRDefault="00052383" w:rsidP="00052383">
      <w:pPr>
        <w:pStyle w:val="LabStepCodeBlock"/>
      </w:pPr>
      <w:r>
        <w:t xml:space="preserve">        package.MainDocumentPart.Document.Save();</w:t>
      </w:r>
    </w:p>
    <w:p w:rsidR="00052383" w:rsidRDefault="00052383" w:rsidP="00052383">
      <w:pPr>
        <w:pStyle w:val="LabStepCodeBlock"/>
      </w:pPr>
      <w:r>
        <w:t xml:space="preserve">        package.Close();</w:t>
      </w:r>
    </w:p>
    <w:p w:rsidR="00052383" w:rsidRDefault="00052383" w:rsidP="00052383">
      <w:pPr>
        <w:pStyle w:val="LabStepCodeBlock"/>
      </w:pPr>
    </w:p>
    <w:p w:rsidR="00052383" w:rsidRDefault="00052383" w:rsidP="00052383">
      <w:pPr>
        <w:pStyle w:val="LabStepCodeBlock"/>
        <w:rPr>
          <w:color w:val="808080" w:themeColor="background1" w:themeShade="80"/>
        </w:rPr>
      </w:pPr>
      <w:r>
        <w:t xml:space="preserve">      }</w:t>
      </w:r>
      <w:r w:rsidR="004C0273" w:rsidRPr="00126485">
        <w:rPr>
          <w:color w:val="808080" w:themeColor="background1" w:themeShade="80"/>
        </w:rPr>
        <w:t xml:space="preserve">        </w:t>
      </w:r>
    </w:p>
    <w:p w:rsidR="004C0273" w:rsidRPr="00126485" w:rsidRDefault="00052383" w:rsidP="00052383">
      <w:pPr>
        <w:pStyle w:val="LabStepCodeBlock"/>
        <w:rPr>
          <w:color w:val="808080" w:themeColor="background1" w:themeShade="80"/>
        </w:rPr>
      </w:pPr>
      <w:r>
        <w:rPr>
          <w:color w:val="808080" w:themeColor="background1" w:themeShade="80"/>
        </w:rPr>
        <w:t xml:space="preserve">    </w:t>
      </w:r>
      <w:r w:rsidR="004C0273" w:rsidRPr="00126485">
        <w:rPr>
          <w:color w:val="808080" w:themeColor="background1" w:themeShade="80"/>
        </w:rPr>
        <w:t>}</w:t>
      </w:r>
    </w:p>
    <w:p w:rsidR="004C0273" w:rsidRPr="00126485" w:rsidRDefault="004C0273" w:rsidP="00126485">
      <w:pPr>
        <w:pStyle w:val="LabStepCodeBlock"/>
        <w:rPr>
          <w:color w:val="808080" w:themeColor="background1" w:themeShade="80"/>
        </w:rPr>
      </w:pPr>
      <w:r w:rsidRPr="00126485">
        <w:rPr>
          <w:color w:val="808080" w:themeColor="background1" w:themeShade="80"/>
        </w:rPr>
        <w:t xml:space="preserve">    MessageBox.Show("Document Created!");</w:t>
      </w:r>
    </w:p>
    <w:p w:rsidR="004C0273" w:rsidRPr="00126485" w:rsidRDefault="00052383" w:rsidP="00126485">
      <w:pPr>
        <w:pStyle w:val="LabStepCodeBlock"/>
        <w:rPr>
          <w:color w:val="808080" w:themeColor="background1" w:themeShade="80"/>
        </w:rPr>
      </w:pPr>
      <w:r>
        <w:rPr>
          <w:color w:val="808080" w:themeColor="background1" w:themeShade="80"/>
        </w:rPr>
        <w:t xml:space="preserve">  </w:t>
      </w:r>
      <w:r w:rsidR="004C0273" w:rsidRPr="00126485">
        <w:rPr>
          <w:color w:val="808080" w:themeColor="background1" w:themeShade="80"/>
        </w:rPr>
        <w:t>}</w:t>
      </w:r>
    </w:p>
    <w:p w:rsidR="004C0273" w:rsidRPr="00126485" w:rsidRDefault="004C0273" w:rsidP="00126485">
      <w:pPr>
        <w:pStyle w:val="LabStepCodeBlock"/>
        <w:rPr>
          <w:color w:val="808080" w:themeColor="background1" w:themeShade="80"/>
        </w:rPr>
      </w:pPr>
      <w:r w:rsidRPr="00126485">
        <w:rPr>
          <w:color w:val="808080" w:themeColor="background1" w:themeShade="80"/>
        </w:rPr>
        <w:t>}</w:t>
      </w:r>
    </w:p>
    <w:p w:rsidR="006737DB" w:rsidRDefault="006737DB" w:rsidP="006737DB">
      <w:pPr>
        <w:pStyle w:val="LabStepNumbered"/>
      </w:pPr>
      <w:r>
        <w:t>Once you have finished coding, verify that the project compiles and start it in Visual Studio</w:t>
      </w:r>
      <w:r w:rsidR="004C0273">
        <w:t xml:space="preserve"> by building it</w:t>
      </w:r>
      <w:r>
        <w:t xml:space="preserve">. You should be able to enter a URL for a site and retrieve the lists for the site. Then select a list from the site and print it. A new Word document will appear in the root of the </w:t>
      </w:r>
      <w:r w:rsidRPr="00126485">
        <w:rPr>
          <w:rStyle w:val="InlindeCode"/>
        </w:rPr>
        <w:t>C:</w:t>
      </w:r>
      <w:r w:rsidR="00E473F3" w:rsidRPr="00126485">
        <w:rPr>
          <w:rStyle w:val="InlindeCode"/>
        </w:rPr>
        <w:t>\</w:t>
      </w:r>
      <w:r w:rsidR="00052383">
        <w:rPr>
          <w:rStyle w:val="InlindeCode"/>
        </w:rPr>
        <w:t>Student</w:t>
      </w:r>
      <w:r>
        <w:t xml:space="preserve"> </w:t>
      </w:r>
      <w:r w:rsidR="00052383">
        <w:t xml:space="preserve">folder </w:t>
      </w:r>
      <w:r>
        <w:t>having a name that is the title of the selected list.</w:t>
      </w:r>
    </w:p>
    <w:p w:rsidR="00966750" w:rsidRDefault="00966750" w:rsidP="00CA0909">
      <w:pPr>
        <w:pStyle w:val="LabExerciseText"/>
      </w:pPr>
      <w:r>
        <w:t xml:space="preserve">In this exercise you added code to the existing Windows Forms application that prints the contents of a SharePoint list to a Word document using the </w:t>
      </w:r>
      <w:proofErr w:type="spellStart"/>
      <w:r>
        <w:t>OpenXML</w:t>
      </w:r>
      <w:proofErr w:type="spellEnd"/>
      <w:r>
        <w:t xml:space="preserve"> 2.0 SDK.</w:t>
      </w:r>
    </w:p>
    <w:p w:rsidR="00B410F6" w:rsidRDefault="006737DB" w:rsidP="00F4725C">
      <w:pPr>
        <w:pStyle w:val="Heading3"/>
      </w:pPr>
      <w:bookmarkStart w:id="4" w:name="_Toc233191248"/>
      <w:bookmarkStart w:id="5" w:name="_Toc236505672"/>
      <w:r>
        <w:t xml:space="preserve">Exercise 3: </w:t>
      </w:r>
      <w:bookmarkEnd w:id="4"/>
      <w:bookmarkEnd w:id="5"/>
      <w:r w:rsidR="00CA1EFD">
        <w:t>Creating Lists with the Silverlight Client Object Model</w:t>
      </w:r>
    </w:p>
    <w:p w:rsidR="00CA1EFD" w:rsidRDefault="00CA1EFD" w:rsidP="00CA0909">
      <w:pPr>
        <w:pStyle w:val="LabExerciseText"/>
      </w:pPr>
      <w:r>
        <w:t>In this exercise you will create a Silverlight application that leverages the Silverlight Client Object Model to create a new SharePoint list. This Silverlight application will be hosted in the OOTB Silverlight Web Part.</w:t>
      </w:r>
    </w:p>
    <w:p w:rsidR="00820EB6" w:rsidRDefault="00820EB6" w:rsidP="00CA0909">
      <w:pPr>
        <w:pStyle w:val="LabStepNumbered"/>
        <w:numPr>
          <w:ilvl w:val="0"/>
          <w:numId w:val="12"/>
        </w:numPr>
      </w:pPr>
      <w:r>
        <w:t>In Visual Studio</w:t>
      </w:r>
      <w:r w:rsidR="00CA0909">
        <w:t xml:space="preserve"> 2010</w:t>
      </w:r>
      <w:r>
        <w:t xml:space="preserve">, </w:t>
      </w:r>
      <w:r w:rsidR="00CA0909">
        <w:t xml:space="preserve">create a new </w:t>
      </w:r>
      <w:r w:rsidR="00CA0909" w:rsidRPr="00CA0909">
        <w:rPr>
          <w:b/>
        </w:rPr>
        <w:t>Silverlight Application</w:t>
      </w:r>
      <w:r w:rsidR="00CA0909">
        <w:t xml:space="preserve"> project found in the </w:t>
      </w:r>
      <w:r w:rsidR="00CA0909" w:rsidRPr="00CA0909">
        <w:rPr>
          <w:b/>
        </w:rPr>
        <w:t>Visual C# » Silverlight</w:t>
      </w:r>
      <w:r w:rsidR="00CA0909">
        <w:t xml:space="preserve"> category </w:t>
      </w:r>
      <w:r>
        <w:t xml:space="preserve">start a new project by selecting </w:t>
      </w:r>
      <w:r w:rsidRPr="00CA0909">
        <w:rPr>
          <w:b/>
        </w:rPr>
        <w:t>File » New » Project</w:t>
      </w:r>
      <w:r>
        <w:t>.</w:t>
      </w:r>
      <w:r w:rsidR="00CA0909">
        <w:t xml:space="preserve"> </w:t>
      </w:r>
      <w:r w:rsidR="00CA0909" w:rsidRPr="00CA0909">
        <w:t>M</w:t>
      </w:r>
      <w:r w:rsidRPr="00CA0909">
        <w:t>ake</w:t>
      </w:r>
      <w:r>
        <w:t xml:space="preserve"> sure you have targeted the </w:t>
      </w:r>
      <w:r w:rsidRPr="00CA0909">
        <w:rPr>
          <w:b/>
        </w:rPr>
        <w:t>.NET Framework 3.5</w:t>
      </w:r>
      <w:r>
        <w:t xml:space="preserve"> version and give it a name of </w:t>
      </w:r>
      <w:proofErr w:type="spellStart"/>
      <w:r w:rsidR="00E44F0A">
        <w:rPr>
          <w:b/>
        </w:rPr>
        <w:t>Silverlight</w:t>
      </w:r>
      <w:r w:rsidRPr="00CA0909">
        <w:rPr>
          <w:b/>
        </w:rPr>
        <w:t>ClientObjectModel</w:t>
      </w:r>
      <w:proofErr w:type="spellEnd"/>
      <w:r>
        <w:t>.</w:t>
      </w:r>
    </w:p>
    <w:p w:rsidR="00820EB6" w:rsidRDefault="00820EB6" w:rsidP="00CA0909">
      <w:pPr>
        <w:pStyle w:val="LabStepScreenshot"/>
      </w:pPr>
      <w:r>
        <w:rPr>
          <w:noProof/>
        </w:rPr>
        <w:lastRenderedPageBreak/>
        <w:drawing>
          <wp:inline distT="0" distB="0" distL="0" distR="0" wp14:anchorId="551AC796" wp14:editId="7F679643">
            <wp:extent cx="4937760" cy="3484919"/>
            <wp:effectExtent l="0" t="0" r="0" b="0"/>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37760" cy="3484919"/>
                    </a:xfrm>
                    <a:prstGeom prst="rect">
                      <a:avLst/>
                    </a:prstGeom>
                  </pic:spPr>
                </pic:pic>
              </a:graphicData>
            </a:graphic>
          </wp:inline>
        </w:drawing>
      </w:r>
    </w:p>
    <w:p w:rsidR="00FA1351" w:rsidRDefault="0059580B" w:rsidP="00820EB6">
      <w:pPr>
        <w:pStyle w:val="LabStepNumbered"/>
      </w:pPr>
      <w:r>
        <w:t xml:space="preserve">Visual Studio will next prompt you for some additional information. When creating a Silverlight application, Visual Studio can create an associated Web project which can be used to test the Silverlight application. In this case, that Web application won’t be of much use because the Silverlight application will make a remote call to a SharePoint site. By default these cross-domain queries will be blocked by SharePoint. It is possible to get around this (using a </w:t>
      </w:r>
      <w:r w:rsidRPr="0059580B">
        <w:rPr>
          <w:rStyle w:val="InlindeCode"/>
        </w:rPr>
        <w:t>crossdomain.xml</w:t>
      </w:r>
      <w:r>
        <w:t xml:space="preserve"> file… as documented on MSDN here: </w:t>
      </w:r>
      <w:r w:rsidRPr="00D71EFC">
        <w:rPr>
          <w:b/>
        </w:rPr>
        <w:t>http://msdn2.microsoft.com/en-us/library/</w:t>
      </w:r>
      <w:proofErr w:type="gramStart"/>
      <w:r w:rsidRPr="00D71EFC">
        <w:rPr>
          <w:b/>
        </w:rPr>
        <w:t>cc197955(</w:t>
      </w:r>
      <w:proofErr w:type="gramEnd"/>
      <w:r w:rsidRPr="00D71EFC">
        <w:rPr>
          <w:b/>
        </w:rPr>
        <w:t>VS.95).aspx)</w:t>
      </w:r>
      <w:r>
        <w:t>, however this exercise will go for the more straightforward approach. Use the following to set the values in the next dialog:</w:t>
      </w:r>
    </w:p>
    <w:p w:rsidR="0059580B" w:rsidRDefault="0059580B" w:rsidP="0059580B">
      <w:pPr>
        <w:pStyle w:val="LabStepLevel2NoBullet"/>
      </w:pPr>
      <w:r>
        <w:t xml:space="preserve">Host the Silverlight application in a new Web site – </w:t>
      </w:r>
      <w:r w:rsidRPr="00172EC7">
        <w:rPr>
          <w:b/>
        </w:rPr>
        <w:t>UNCHECKED</w:t>
      </w:r>
    </w:p>
    <w:p w:rsidR="0059580B" w:rsidRDefault="0059580B" w:rsidP="0059580B">
      <w:pPr>
        <w:pStyle w:val="LabStepLevel2NoBullet"/>
      </w:pPr>
      <w:r>
        <w:t xml:space="preserve">Silverlight Version – </w:t>
      </w:r>
      <w:r w:rsidRPr="00172EC7">
        <w:rPr>
          <w:b/>
        </w:rPr>
        <w:t>Silverlight 3.0</w:t>
      </w:r>
    </w:p>
    <w:p w:rsidR="0059580B" w:rsidRDefault="0059580B" w:rsidP="00820EB6">
      <w:pPr>
        <w:pStyle w:val="LabStepNumbered"/>
      </w:pPr>
      <w:r>
        <w:t xml:space="preserve">The first step is to create the UI needed in the Silverlight application. </w:t>
      </w:r>
      <w:r w:rsidR="00E0112C">
        <w:t xml:space="preserve">Open the </w:t>
      </w:r>
      <w:proofErr w:type="spellStart"/>
      <w:r w:rsidR="00E0112C" w:rsidRPr="00E0112C">
        <w:rPr>
          <w:rStyle w:val="InlindeCode"/>
        </w:rPr>
        <w:t>MainPage.xaml</w:t>
      </w:r>
      <w:proofErr w:type="spellEnd"/>
      <w:r w:rsidR="00E0112C">
        <w:t xml:space="preserve"> file and u</w:t>
      </w:r>
      <w:r>
        <w:t xml:space="preserve">sing the Toolbox, add three (3) </w:t>
      </w:r>
      <w:proofErr w:type="spellStart"/>
      <w:r w:rsidRPr="0059580B">
        <w:rPr>
          <w:rStyle w:val="InlindeCode"/>
        </w:rPr>
        <w:t>TextBlocks</w:t>
      </w:r>
      <w:proofErr w:type="spellEnd"/>
      <w:r>
        <w:t xml:space="preserve">, two (2) </w:t>
      </w:r>
      <w:proofErr w:type="spellStart"/>
      <w:r w:rsidRPr="0059580B">
        <w:rPr>
          <w:rStyle w:val="InlindeCode"/>
        </w:rPr>
        <w:t>TextBoxes</w:t>
      </w:r>
      <w:proofErr w:type="spellEnd"/>
      <w:r>
        <w:t xml:space="preserve"> and one (1) </w:t>
      </w:r>
      <w:r w:rsidRPr="0059580B">
        <w:rPr>
          <w:rStyle w:val="InlindeCode"/>
        </w:rPr>
        <w:t>Button</w:t>
      </w:r>
      <w:r>
        <w:t xml:space="preserve"> to the designer. You could also type the markup in manually using the following snippet:</w:t>
      </w:r>
    </w:p>
    <w:p w:rsidR="0059580B" w:rsidRPr="0059580B" w:rsidRDefault="0059580B" w:rsidP="0059580B">
      <w:pPr>
        <w:pStyle w:val="LabStepCodeBlock"/>
        <w:rPr>
          <w:color w:val="808080" w:themeColor="background1" w:themeShade="80"/>
        </w:rPr>
      </w:pPr>
      <w:r w:rsidRPr="0059580B">
        <w:rPr>
          <w:color w:val="808080" w:themeColor="background1" w:themeShade="80"/>
        </w:rPr>
        <w:t>&lt;UserControl x:Class="SilverlightClientObjectModel.MainPage"</w:t>
      </w:r>
    </w:p>
    <w:p w:rsidR="0059580B" w:rsidRPr="0059580B" w:rsidRDefault="0059580B" w:rsidP="0059580B">
      <w:pPr>
        <w:pStyle w:val="LabStepCodeBlock"/>
        <w:rPr>
          <w:color w:val="808080" w:themeColor="background1" w:themeShade="80"/>
        </w:rPr>
      </w:pPr>
      <w:r w:rsidRPr="0059580B">
        <w:rPr>
          <w:color w:val="808080" w:themeColor="background1" w:themeShade="80"/>
        </w:rPr>
        <w:t xml:space="preserve">    xmlns="http://schemas.microsoft.com/winfx/2006/xaml/presentation"</w:t>
      </w:r>
    </w:p>
    <w:p w:rsidR="0059580B" w:rsidRPr="0059580B" w:rsidRDefault="0059580B" w:rsidP="0059580B">
      <w:pPr>
        <w:pStyle w:val="LabStepCodeBlock"/>
        <w:rPr>
          <w:color w:val="808080" w:themeColor="background1" w:themeShade="80"/>
        </w:rPr>
      </w:pPr>
      <w:r w:rsidRPr="0059580B">
        <w:rPr>
          <w:color w:val="808080" w:themeColor="background1" w:themeShade="80"/>
        </w:rPr>
        <w:t xml:space="preserve">    xmlns:x="http://schemas.microsoft.com/winfx/2006/xaml"</w:t>
      </w:r>
    </w:p>
    <w:p w:rsidR="0059580B" w:rsidRPr="0059580B" w:rsidRDefault="0059580B" w:rsidP="0059580B">
      <w:pPr>
        <w:pStyle w:val="LabStepCodeBlock"/>
        <w:rPr>
          <w:color w:val="808080" w:themeColor="background1" w:themeShade="80"/>
        </w:rPr>
      </w:pPr>
      <w:r w:rsidRPr="0059580B">
        <w:rPr>
          <w:color w:val="808080" w:themeColor="background1" w:themeShade="80"/>
        </w:rPr>
        <w:t xml:space="preserve">    xmlns:d="http://schemas.microsoft.com/expression/blend/2008"</w:t>
      </w:r>
    </w:p>
    <w:p w:rsidR="0059580B" w:rsidRPr="0059580B" w:rsidRDefault="0059580B" w:rsidP="0059580B">
      <w:pPr>
        <w:pStyle w:val="LabStepCodeBlock"/>
        <w:rPr>
          <w:color w:val="808080" w:themeColor="background1" w:themeShade="80"/>
        </w:rPr>
      </w:pPr>
      <w:r w:rsidRPr="0059580B">
        <w:rPr>
          <w:color w:val="808080" w:themeColor="background1" w:themeShade="80"/>
        </w:rPr>
        <w:t xml:space="preserve">    xmlns:mc="http://schemas.openxmlformats.org/markup-compatibility/2006"</w:t>
      </w:r>
    </w:p>
    <w:p w:rsidR="0059580B" w:rsidRPr="0059580B" w:rsidRDefault="0059580B" w:rsidP="0059580B">
      <w:pPr>
        <w:pStyle w:val="LabStepCodeBlock"/>
        <w:rPr>
          <w:color w:val="808080" w:themeColor="background1" w:themeShade="80"/>
        </w:rPr>
      </w:pPr>
      <w:r w:rsidRPr="0059580B">
        <w:rPr>
          <w:color w:val="808080" w:themeColor="background1" w:themeShade="80"/>
        </w:rPr>
        <w:t xml:space="preserve">    mc:Ignorable="d"</w:t>
      </w:r>
    </w:p>
    <w:p w:rsidR="0059580B" w:rsidRPr="0059580B" w:rsidRDefault="0059580B" w:rsidP="0059580B">
      <w:pPr>
        <w:pStyle w:val="LabStepCodeBlock"/>
        <w:rPr>
          <w:color w:val="808080" w:themeColor="background1" w:themeShade="80"/>
        </w:rPr>
      </w:pPr>
      <w:r w:rsidRPr="0059580B">
        <w:rPr>
          <w:color w:val="808080" w:themeColor="background1" w:themeShade="80"/>
        </w:rPr>
        <w:t xml:space="preserve">    d:DesignHeight="300" d:DesignWidth="400"&gt;</w:t>
      </w:r>
    </w:p>
    <w:p w:rsidR="0059580B" w:rsidRPr="0059580B" w:rsidRDefault="0059580B" w:rsidP="0059580B">
      <w:pPr>
        <w:pStyle w:val="LabStepCodeBlock"/>
        <w:rPr>
          <w:color w:val="808080" w:themeColor="background1" w:themeShade="80"/>
        </w:rPr>
      </w:pPr>
    </w:p>
    <w:p w:rsidR="0059580B" w:rsidRPr="0059580B" w:rsidRDefault="0059580B" w:rsidP="0059580B">
      <w:pPr>
        <w:pStyle w:val="LabStepCodeBlock"/>
        <w:rPr>
          <w:color w:val="808080" w:themeColor="background1" w:themeShade="80"/>
        </w:rPr>
      </w:pPr>
      <w:r w:rsidRPr="0059580B">
        <w:rPr>
          <w:color w:val="808080" w:themeColor="background1" w:themeShade="80"/>
        </w:rPr>
        <w:t xml:space="preserve">    &lt;Grid x:Name="LayoutRoot" Background="White" Height="217" Width="310"&gt;</w:t>
      </w:r>
    </w:p>
    <w:p w:rsidR="0059580B" w:rsidRDefault="0059580B" w:rsidP="0059580B">
      <w:pPr>
        <w:pStyle w:val="LabStepCodeBlock"/>
      </w:pPr>
      <w:r>
        <w:t xml:space="preserve">        &lt;TextBlock Height="23" HorizontalAlignment="Left" Margin="12,12,0,0" Name="textBlock1" Text="SharePoint Site URL:" VerticalAlignment="Top" Width="120" /&gt;</w:t>
      </w:r>
    </w:p>
    <w:p w:rsidR="0059580B" w:rsidRDefault="0059580B" w:rsidP="0059580B">
      <w:pPr>
        <w:pStyle w:val="LabStepCodeBlock"/>
      </w:pPr>
      <w:r>
        <w:t xml:space="preserve">        &lt;TextBlock Height="23" HorizontalAlignment="Left" Margin="12,74,0,0" Name="textBlock2" Text="New Announcements List Name:" VerticalAlignment="Top" Width="202" /&gt;</w:t>
      </w:r>
    </w:p>
    <w:p w:rsidR="0059580B" w:rsidRDefault="0059580B" w:rsidP="0059580B">
      <w:pPr>
        <w:pStyle w:val="LabStepCodeBlock"/>
      </w:pPr>
      <w:r>
        <w:t xml:space="preserve">        &lt;TextBox Height="23" HorizontalAlignment="Left" Margin="12,41,0,0" Name="SharePointSiteTextBox" VerticalAlignment="Top" Width="278" /&gt;</w:t>
      </w:r>
    </w:p>
    <w:p w:rsidR="0059580B" w:rsidRDefault="0059580B" w:rsidP="0059580B">
      <w:pPr>
        <w:pStyle w:val="LabStepCodeBlock"/>
      </w:pPr>
      <w:r>
        <w:t xml:space="preserve">        &lt;TextBox Height="23" HorizontalAlignment="Left" Margin="12,103,0,0" Name="NewListNameTextBox" VerticalAlignment="Top" Width="278" /&gt;</w:t>
      </w:r>
    </w:p>
    <w:p w:rsidR="0059580B" w:rsidRDefault="0059580B" w:rsidP="0059580B">
      <w:pPr>
        <w:pStyle w:val="LabStepCodeBlock"/>
      </w:pPr>
      <w:r>
        <w:t xml:space="preserve">        &lt;TextBlock Height="23" HorizontalAlignment="Left" Margin="12,185,0,0" Name="DisplayMessageTextBlock" Text="" VerticalAlignment="Top" Width="278" /&gt;</w:t>
      </w:r>
    </w:p>
    <w:p w:rsidR="0059580B" w:rsidRDefault="0059580B" w:rsidP="0059580B">
      <w:pPr>
        <w:pStyle w:val="LabStepCodeBlock"/>
      </w:pPr>
      <w:r>
        <w:t xml:space="preserve">        &lt;Button Content="Create Announcement List" Height="21" HorizontalAlignment="Left" Margin="12,132,0,0" Name="button1" VerticalAlignment="Top" Width="278" /&gt;</w:t>
      </w:r>
    </w:p>
    <w:p w:rsidR="0059580B" w:rsidRPr="0059580B" w:rsidRDefault="0059580B" w:rsidP="0059580B">
      <w:pPr>
        <w:pStyle w:val="LabStepCodeBlock"/>
        <w:rPr>
          <w:color w:val="808080" w:themeColor="background1" w:themeShade="80"/>
        </w:rPr>
      </w:pPr>
      <w:r w:rsidRPr="0059580B">
        <w:rPr>
          <w:color w:val="808080" w:themeColor="background1" w:themeShade="80"/>
        </w:rPr>
        <w:t xml:space="preserve">    &lt;/Grid&gt;</w:t>
      </w:r>
    </w:p>
    <w:p w:rsidR="0059580B" w:rsidRPr="0059580B" w:rsidRDefault="0059580B" w:rsidP="0059580B">
      <w:pPr>
        <w:pStyle w:val="LabStepCodeBlock"/>
        <w:rPr>
          <w:color w:val="808080" w:themeColor="background1" w:themeShade="80"/>
        </w:rPr>
      </w:pPr>
      <w:r w:rsidRPr="0059580B">
        <w:rPr>
          <w:color w:val="808080" w:themeColor="background1" w:themeShade="80"/>
        </w:rPr>
        <w:lastRenderedPageBreak/>
        <w:t>&lt;/UserControl&gt;</w:t>
      </w:r>
    </w:p>
    <w:p w:rsidR="0059580B" w:rsidRDefault="0059580B" w:rsidP="0059580B">
      <w:pPr>
        <w:pStyle w:val="LabStepNumbered"/>
      </w:pPr>
      <w:r>
        <w:t xml:space="preserve">Notice in the previous code snippet some of the object </w:t>
      </w:r>
      <w:r w:rsidRPr="00245CF2">
        <w:rPr>
          <w:rStyle w:val="InlindeCode"/>
        </w:rPr>
        <w:t>Name</w:t>
      </w:r>
      <w:r>
        <w:t xml:space="preserve"> and </w:t>
      </w:r>
      <w:proofErr w:type="gramStart"/>
      <w:r w:rsidRPr="00245CF2">
        <w:rPr>
          <w:rStyle w:val="InlindeCode"/>
        </w:rPr>
        <w:t>Content</w:t>
      </w:r>
      <w:proofErr w:type="gramEnd"/>
      <w:r>
        <w:t xml:space="preserve"> </w:t>
      </w:r>
      <w:r w:rsidR="00245CF2">
        <w:t>attributes</w:t>
      </w:r>
      <w:r>
        <w:t xml:space="preserve"> have been changed… make sure you reflect this within your markup as well. The three important ones are the two </w:t>
      </w:r>
      <w:proofErr w:type="spellStart"/>
      <w:r w:rsidRPr="00CA0909">
        <w:rPr>
          <w:rStyle w:val="InlindeCode"/>
        </w:rPr>
        <w:t>TextBoxes</w:t>
      </w:r>
      <w:proofErr w:type="spellEnd"/>
      <w:r>
        <w:t xml:space="preserve"> &amp; the </w:t>
      </w:r>
      <w:proofErr w:type="spellStart"/>
      <w:r w:rsidRPr="00CA0909">
        <w:rPr>
          <w:rStyle w:val="InlindeCode"/>
        </w:rPr>
        <w:t>TextBlock</w:t>
      </w:r>
      <w:proofErr w:type="spellEnd"/>
      <w:r>
        <w:t xml:space="preserve"> at the bottom of the application. </w:t>
      </w:r>
      <w:r w:rsidR="00245CF2">
        <w:t xml:space="preserve">These changes can be made in the XAML window or in the Properties tool window (which you can bring up by pressing </w:t>
      </w:r>
      <w:r w:rsidR="00CA0909" w:rsidRPr="00CA0909">
        <w:rPr>
          <w:b/>
        </w:rPr>
        <w:t>[</w:t>
      </w:r>
      <w:r w:rsidR="00245CF2" w:rsidRPr="00CA0909">
        <w:rPr>
          <w:b/>
        </w:rPr>
        <w:t>F4</w:t>
      </w:r>
      <w:r w:rsidR="00CA0909" w:rsidRPr="00CA0909">
        <w:rPr>
          <w:b/>
        </w:rPr>
        <w:t>]</w:t>
      </w:r>
      <w:r w:rsidR="00245CF2">
        <w:t xml:space="preserve">). </w:t>
      </w:r>
      <w:r>
        <w:t>Your application should look similar to the following figure:</w:t>
      </w:r>
    </w:p>
    <w:p w:rsidR="0059580B" w:rsidRDefault="0059580B" w:rsidP="00CA0909">
      <w:pPr>
        <w:pStyle w:val="LabStepScreenshot"/>
      </w:pPr>
      <w:r>
        <w:rPr>
          <w:noProof/>
        </w:rPr>
        <w:drawing>
          <wp:inline distT="0" distB="0" distL="0" distR="0" wp14:anchorId="43FC8133" wp14:editId="48F55AEB">
            <wp:extent cx="4937760" cy="3710706"/>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37760" cy="3710706"/>
                    </a:xfrm>
                    <a:prstGeom prst="rect">
                      <a:avLst/>
                    </a:prstGeom>
                  </pic:spPr>
                </pic:pic>
              </a:graphicData>
            </a:graphic>
          </wp:inline>
        </w:drawing>
      </w:r>
    </w:p>
    <w:p w:rsidR="0059580B" w:rsidRDefault="0059580B" w:rsidP="00820EB6">
      <w:pPr>
        <w:pStyle w:val="LabStepNumbered"/>
      </w:pPr>
      <w:r>
        <w:t xml:space="preserve">In the designer select the button and </w:t>
      </w:r>
      <w:r w:rsidR="00245CF2">
        <w:t xml:space="preserve">look at the Properties tool window (if it isn’t visible, press </w:t>
      </w:r>
      <w:r w:rsidR="00CA0909" w:rsidRPr="00CA0909">
        <w:rPr>
          <w:b/>
        </w:rPr>
        <w:t>[</w:t>
      </w:r>
      <w:r w:rsidR="00245CF2" w:rsidRPr="00CA0909">
        <w:rPr>
          <w:b/>
        </w:rPr>
        <w:t>F4</w:t>
      </w:r>
      <w:r w:rsidR="00CA0909" w:rsidRPr="00CA0909">
        <w:rPr>
          <w:b/>
        </w:rPr>
        <w:t>]</w:t>
      </w:r>
      <w:r w:rsidR="00245CF2">
        <w:t xml:space="preserve">). Select </w:t>
      </w:r>
      <w:r w:rsidR="004F0D98" w:rsidRPr="00D71EFC">
        <w:rPr>
          <w:b/>
        </w:rPr>
        <w:t>E</w:t>
      </w:r>
      <w:r w:rsidR="00245CF2" w:rsidRPr="00D71EFC">
        <w:rPr>
          <w:b/>
        </w:rPr>
        <w:t>vents</w:t>
      </w:r>
      <w:r w:rsidR="00245CF2">
        <w:t xml:space="preserve"> and double-click the </w:t>
      </w:r>
      <w:r w:rsidR="004F0D98">
        <w:t xml:space="preserve">box next to the </w:t>
      </w:r>
      <w:r w:rsidR="004F0D98" w:rsidRPr="00172EC7">
        <w:rPr>
          <w:b/>
        </w:rPr>
        <w:t>Click</w:t>
      </w:r>
      <w:r w:rsidR="004F0D98">
        <w:t xml:space="preserve"> event</w:t>
      </w:r>
      <w:r w:rsidR="004B1264">
        <w:t>. This will create an event handler in the code file of the page.</w:t>
      </w:r>
    </w:p>
    <w:p w:rsidR="004F0D98" w:rsidRDefault="004F0D98" w:rsidP="00CA0909">
      <w:pPr>
        <w:pStyle w:val="LabStepScreenshot"/>
      </w:pPr>
      <w:r>
        <w:rPr>
          <w:noProof/>
        </w:rPr>
        <w:drawing>
          <wp:inline distT="0" distB="0" distL="0" distR="0" wp14:anchorId="07ADB79A" wp14:editId="2E693456">
            <wp:extent cx="2733334" cy="1723810"/>
            <wp:effectExtent l="0" t="0" r="0" b="0"/>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33334" cy="1723810"/>
                    </a:xfrm>
                    <a:prstGeom prst="rect">
                      <a:avLst/>
                    </a:prstGeom>
                  </pic:spPr>
                </pic:pic>
              </a:graphicData>
            </a:graphic>
          </wp:inline>
        </w:drawing>
      </w:r>
    </w:p>
    <w:p w:rsidR="000D514D" w:rsidRDefault="000D514D" w:rsidP="00820EB6">
      <w:pPr>
        <w:pStyle w:val="LabStepNumbered"/>
      </w:pPr>
      <w:r>
        <w:t xml:space="preserve">Before adding the necessary code, you need </w:t>
      </w:r>
      <w:r w:rsidR="00E44F0A">
        <w:t>to</w:t>
      </w:r>
      <w:r>
        <w:t xml:space="preserve"> add </w:t>
      </w:r>
      <w:r w:rsidR="00E44F0A">
        <w:t xml:space="preserve">two </w:t>
      </w:r>
      <w:r>
        <w:t xml:space="preserve">references to the Silverlight client object model. Right-click the References node within the project in the Solution Explorer tool window and select </w:t>
      </w:r>
      <w:r w:rsidRPr="00CA0909">
        <w:rPr>
          <w:b/>
        </w:rPr>
        <w:t>Add Reference…</w:t>
      </w:r>
      <w:r>
        <w:t xml:space="preserve">. From the </w:t>
      </w:r>
      <w:r w:rsidRPr="00CA0909">
        <w:rPr>
          <w:b/>
        </w:rPr>
        <w:t>Browse</w:t>
      </w:r>
      <w:r>
        <w:t xml:space="preserve"> tab, navigate to the </w:t>
      </w:r>
      <w:r w:rsidRPr="000D514D">
        <w:rPr>
          <w:rStyle w:val="InlindeCode"/>
        </w:rPr>
        <w:t>c:\Program Files\Common Files\Microsoft Shared\Web Server Extensions\14\TEMPLATE\LAYOUTS\</w:t>
      </w:r>
      <w:proofErr w:type="spellStart"/>
      <w:r w:rsidRPr="000D514D">
        <w:rPr>
          <w:rStyle w:val="InlindeCode"/>
        </w:rPr>
        <w:t>ClientBin</w:t>
      </w:r>
      <w:proofErr w:type="spellEnd"/>
      <w:r>
        <w:t xml:space="preserve"> folder and select the two assemblies in that folder:</w:t>
      </w:r>
    </w:p>
    <w:p w:rsidR="000D514D" w:rsidRDefault="000D514D" w:rsidP="000D514D">
      <w:pPr>
        <w:pStyle w:val="LabStepLevel2NoBullet"/>
      </w:pPr>
      <w:r>
        <w:t>Microsoft.SharePoint.Client.Silverlight.dll</w:t>
      </w:r>
    </w:p>
    <w:p w:rsidR="000D514D" w:rsidRDefault="000D514D" w:rsidP="000D514D">
      <w:pPr>
        <w:pStyle w:val="LabStepLevel2NoBullet"/>
      </w:pPr>
      <w:r>
        <w:lastRenderedPageBreak/>
        <w:t>Microsoft.SharePoint.Client.Silverlight.Runtime.dll</w:t>
      </w:r>
    </w:p>
    <w:p w:rsidR="0059580B" w:rsidRDefault="00011939" w:rsidP="00820EB6">
      <w:pPr>
        <w:pStyle w:val="LabStepNumbered"/>
      </w:pPr>
      <w:r>
        <w:t xml:space="preserve">Now it’s time to add the business logic to the Silverlight application. If it isn’t already open, open the </w:t>
      </w:r>
      <w:proofErr w:type="spellStart"/>
      <w:r w:rsidRPr="00011939">
        <w:rPr>
          <w:rStyle w:val="InlindeCode"/>
        </w:rPr>
        <w:t>MainPage.xaml.cs</w:t>
      </w:r>
      <w:proofErr w:type="spellEnd"/>
      <w:r>
        <w:t xml:space="preserve"> file.</w:t>
      </w:r>
    </w:p>
    <w:p w:rsidR="00011939" w:rsidRDefault="00011939" w:rsidP="00820EB6">
      <w:pPr>
        <w:pStyle w:val="LabStepNumbered"/>
      </w:pPr>
      <w:r>
        <w:t>Add a few extra using statements to the top of this file:</w:t>
      </w:r>
    </w:p>
    <w:p w:rsidR="00011939" w:rsidRPr="00011939" w:rsidRDefault="00011939" w:rsidP="00011939">
      <w:pPr>
        <w:pStyle w:val="LabStepCodeBlock"/>
        <w:rPr>
          <w:color w:val="808080" w:themeColor="background1" w:themeShade="80"/>
        </w:rPr>
      </w:pPr>
      <w:r w:rsidRPr="00011939">
        <w:rPr>
          <w:color w:val="808080" w:themeColor="background1" w:themeShade="80"/>
        </w:rPr>
        <w:t>using System;</w:t>
      </w:r>
    </w:p>
    <w:p w:rsidR="00011939" w:rsidRPr="00011939" w:rsidRDefault="00011939" w:rsidP="00011939">
      <w:pPr>
        <w:pStyle w:val="LabStepCodeBlock"/>
        <w:rPr>
          <w:color w:val="808080" w:themeColor="background1" w:themeShade="80"/>
        </w:rPr>
      </w:pPr>
      <w:r w:rsidRPr="00011939">
        <w:rPr>
          <w:color w:val="808080" w:themeColor="background1" w:themeShade="80"/>
        </w:rPr>
        <w:t>using System.Collections.Generic;</w:t>
      </w:r>
    </w:p>
    <w:p w:rsidR="00011939" w:rsidRPr="00011939" w:rsidRDefault="00011939" w:rsidP="00011939">
      <w:pPr>
        <w:pStyle w:val="LabStepCodeBlock"/>
        <w:rPr>
          <w:color w:val="808080" w:themeColor="background1" w:themeShade="80"/>
        </w:rPr>
      </w:pPr>
      <w:r w:rsidRPr="00011939">
        <w:rPr>
          <w:color w:val="808080" w:themeColor="background1" w:themeShade="80"/>
        </w:rPr>
        <w:t>using System.Linq;</w:t>
      </w:r>
    </w:p>
    <w:p w:rsidR="00011939" w:rsidRPr="00011939" w:rsidRDefault="00011939" w:rsidP="00011939">
      <w:pPr>
        <w:pStyle w:val="LabStepCodeBlock"/>
        <w:rPr>
          <w:color w:val="808080" w:themeColor="background1" w:themeShade="80"/>
        </w:rPr>
      </w:pPr>
      <w:r w:rsidRPr="00011939">
        <w:rPr>
          <w:color w:val="808080" w:themeColor="background1" w:themeShade="80"/>
        </w:rPr>
        <w:t>using System.Net;</w:t>
      </w:r>
    </w:p>
    <w:p w:rsidR="00011939" w:rsidRPr="00011939" w:rsidRDefault="00011939" w:rsidP="00011939">
      <w:pPr>
        <w:pStyle w:val="LabStepCodeBlock"/>
        <w:rPr>
          <w:color w:val="808080" w:themeColor="background1" w:themeShade="80"/>
        </w:rPr>
      </w:pPr>
      <w:r w:rsidRPr="00011939">
        <w:rPr>
          <w:color w:val="808080" w:themeColor="background1" w:themeShade="80"/>
        </w:rPr>
        <w:t>using System.Windows;</w:t>
      </w:r>
    </w:p>
    <w:p w:rsidR="00011939" w:rsidRPr="00011939" w:rsidRDefault="00011939" w:rsidP="00011939">
      <w:pPr>
        <w:pStyle w:val="LabStepCodeBlock"/>
        <w:rPr>
          <w:color w:val="808080" w:themeColor="background1" w:themeShade="80"/>
        </w:rPr>
      </w:pPr>
      <w:r w:rsidRPr="00011939">
        <w:rPr>
          <w:color w:val="808080" w:themeColor="background1" w:themeShade="80"/>
        </w:rPr>
        <w:t>using System.Windows.Controls;</w:t>
      </w:r>
    </w:p>
    <w:p w:rsidR="00011939" w:rsidRPr="00011939" w:rsidRDefault="00011939" w:rsidP="00011939">
      <w:pPr>
        <w:pStyle w:val="LabStepCodeBlock"/>
        <w:rPr>
          <w:color w:val="808080" w:themeColor="background1" w:themeShade="80"/>
        </w:rPr>
      </w:pPr>
      <w:r w:rsidRPr="00011939">
        <w:rPr>
          <w:color w:val="808080" w:themeColor="background1" w:themeShade="80"/>
        </w:rPr>
        <w:t>using System.Windows.Documents;</w:t>
      </w:r>
    </w:p>
    <w:p w:rsidR="00011939" w:rsidRPr="00011939" w:rsidRDefault="00011939" w:rsidP="00011939">
      <w:pPr>
        <w:pStyle w:val="LabStepCodeBlock"/>
        <w:rPr>
          <w:color w:val="808080" w:themeColor="background1" w:themeShade="80"/>
        </w:rPr>
      </w:pPr>
      <w:r w:rsidRPr="00011939">
        <w:rPr>
          <w:color w:val="808080" w:themeColor="background1" w:themeShade="80"/>
        </w:rPr>
        <w:t>using System.Windows.Input;</w:t>
      </w:r>
    </w:p>
    <w:p w:rsidR="00011939" w:rsidRPr="00011939" w:rsidRDefault="00011939" w:rsidP="00011939">
      <w:pPr>
        <w:pStyle w:val="LabStepCodeBlock"/>
        <w:rPr>
          <w:color w:val="808080" w:themeColor="background1" w:themeShade="80"/>
        </w:rPr>
      </w:pPr>
      <w:r w:rsidRPr="00011939">
        <w:rPr>
          <w:color w:val="808080" w:themeColor="background1" w:themeShade="80"/>
        </w:rPr>
        <w:t>using System.Windows.Media;</w:t>
      </w:r>
    </w:p>
    <w:p w:rsidR="00011939" w:rsidRPr="00011939" w:rsidRDefault="00011939" w:rsidP="00011939">
      <w:pPr>
        <w:pStyle w:val="LabStepCodeBlock"/>
        <w:rPr>
          <w:color w:val="808080" w:themeColor="background1" w:themeShade="80"/>
        </w:rPr>
      </w:pPr>
      <w:r w:rsidRPr="00011939">
        <w:rPr>
          <w:color w:val="808080" w:themeColor="background1" w:themeShade="80"/>
        </w:rPr>
        <w:t>using System.Windows.Media.Animation;</w:t>
      </w:r>
    </w:p>
    <w:p w:rsidR="00011939" w:rsidRPr="00011939" w:rsidRDefault="00011939" w:rsidP="00011939">
      <w:pPr>
        <w:pStyle w:val="LabStepCodeBlock"/>
        <w:rPr>
          <w:color w:val="808080" w:themeColor="background1" w:themeShade="80"/>
        </w:rPr>
      </w:pPr>
      <w:r w:rsidRPr="00011939">
        <w:rPr>
          <w:color w:val="808080" w:themeColor="background1" w:themeShade="80"/>
        </w:rPr>
        <w:t>using System.Windows.Shapes;</w:t>
      </w:r>
    </w:p>
    <w:p w:rsidR="00011939" w:rsidRDefault="00011939" w:rsidP="00011939">
      <w:pPr>
        <w:pStyle w:val="LabStepCodeBlock"/>
      </w:pPr>
    </w:p>
    <w:p w:rsidR="00011939" w:rsidRDefault="00011939" w:rsidP="00011939">
      <w:pPr>
        <w:pStyle w:val="LabStepCodeBlock"/>
      </w:pPr>
      <w:r>
        <w:t>using Microsoft.SharePoint.Client;</w:t>
      </w:r>
    </w:p>
    <w:p w:rsidR="00011939" w:rsidRDefault="00011939" w:rsidP="00011939">
      <w:pPr>
        <w:pStyle w:val="LabStepCodeBlock"/>
      </w:pPr>
      <w:r>
        <w:t>using System.Threading;</w:t>
      </w:r>
    </w:p>
    <w:p w:rsidR="00011939" w:rsidRDefault="00011939" w:rsidP="00820EB6">
      <w:pPr>
        <w:pStyle w:val="LabStepNumbered"/>
      </w:pPr>
      <w:r>
        <w:t xml:space="preserve">Before building out the logic for the button’s </w:t>
      </w:r>
      <w:r w:rsidRPr="00011939">
        <w:rPr>
          <w:rStyle w:val="InlindeCode"/>
        </w:rPr>
        <w:t>Click</w:t>
      </w:r>
      <w:r>
        <w:t xml:space="preserve"> event, take a second to setup some Silverlight specific plumbing. All Silverlight communication is done asynchronously and also on a separate thread from the user interface. Setting this up requires a bit of extra work. First create a delegate and method that will be used to update the UI:</w:t>
      </w:r>
    </w:p>
    <w:p w:rsidR="00011939" w:rsidRPr="00011939" w:rsidRDefault="00011939" w:rsidP="00011939">
      <w:pPr>
        <w:pStyle w:val="LabStepCodeBlock"/>
        <w:rPr>
          <w:color w:val="808080" w:themeColor="background1" w:themeShade="80"/>
        </w:rPr>
      </w:pPr>
      <w:r w:rsidRPr="00011939">
        <w:rPr>
          <w:color w:val="808080" w:themeColor="background1" w:themeShade="80"/>
        </w:rPr>
        <w:t>public partial class MainPage : UserControl</w:t>
      </w:r>
    </w:p>
    <w:p w:rsidR="00011939" w:rsidRPr="00011939" w:rsidRDefault="00011939" w:rsidP="00011939">
      <w:pPr>
        <w:pStyle w:val="LabStepCodeBlock"/>
        <w:rPr>
          <w:color w:val="808080" w:themeColor="background1" w:themeShade="80"/>
        </w:rPr>
      </w:pPr>
      <w:r w:rsidRPr="00011939">
        <w:rPr>
          <w:color w:val="808080" w:themeColor="background1" w:themeShade="80"/>
        </w:rPr>
        <w:t>{</w:t>
      </w:r>
    </w:p>
    <w:p w:rsidR="00011939" w:rsidRPr="00011939" w:rsidRDefault="00011939" w:rsidP="00011939">
      <w:pPr>
        <w:pStyle w:val="LabStepCodeBlock"/>
        <w:rPr>
          <w:color w:val="808080" w:themeColor="background1" w:themeShade="80"/>
        </w:rPr>
      </w:pPr>
      <w:r w:rsidRPr="00011939">
        <w:rPr>
          <w:color w:val="808080" w:themeColor="background1" w:themeShade="80"/>
        </w:rPr>
        <w:t xml:space="preserve">  public MainPage()</w:t>
      </w:r>
    </w:p>
    <w:p w:rsidR="00011939" w:rsidRPr="00011939" w:rsidRDefault="00011939" w:rsidP="00011939">
      <w:pPr>
        <w:pStyle w:val="LabStepCodeBlock"/>
        <w:rPr>
          <w:color w:val="808080" w:themeColor="background1" w:themeShade="80"/>
        </w:rPr>
      </w:pPr>
      <w:r w:rsidRPr="00011939">
        <w:rPr>
          <w:color w:val="808080" w:themeColor="background1" w:themeShade="80"/>
        </w:rPr>
        <w:t xml:space="preserve">  {</w:t>
      </w:r>
    </w:p>
    <w:p w:rsidR="00011939" w:rsidRPr="00011939" w:rsidRDefault="00011939" w:rsidP="00011939">
      <w:pPr>
        <w:pStyle w:val="LabStepCodeBlock"/>
        <w:rPr>
          <w:color w:val="808080" w:themeColor="background1" w:themeShade="80"/>
        </w:rPr>
      </w:pPr>
      <w:r w:rsidRPr="00011939">
        <w:rPr>
          <w:color w:val="808080" w:themeColor="background1" w:themeShade="80"/>
        </w:rPr>
        <w:t xml:space="preserve">    InitializeComponent();</w:t>
      </w:r>
    </w:p>
    <w:p w:rsidR="00011939" w:rsidRPr="00011939" w:rsidRDefault="00011939" w:rsidP="00011939">
      <w:pPr>
        <w:pStyle w:val="LabStepCodeBlock"/>
        <w:rPr>
          <w:color w:val="808080" w:themeColor="background1" w:themeShade="80"/>
        </w:rPr>
      </w:pPr>
      <w:r w:rsidRPr="00011939">
        <w:rPr>
          <w:color w:val="808080" w:themeColor="background1" w:themeShade="80"/>
        </w:rPr>
        <w:t xml:space="preserve">  }</w:t>
      </w:r>
    </w:p>
    <w:p w:rsidR="00011939" w:rsidRDefault="00011939" w:rsidP="00011939">
      <w:pPr>
        <w:pStyle w:val="LabStepCodeBlock"/>
      </w:pPr>
    </w:p>
    <w:p w:rsidR="00011939" w:rsidRDefault="00011939" w:rsidP="00011939">
      <w:pPr>
        <w:pStyle w:val="LabStepCodeBlock"/>
      </w:pPr>
      <w:r>
        <w:t xml:space="preserve">  private delegate void UpdateUI();</w:t>
      </w:r>
    </w:p>
    <w:p w:rsidR="00011939" w:rsidRDefault="00011939" w:rsidP="00011939">
      <w:pPr>
        <w:pStyle w:val="LabStepCodeBlock"/>
      </w:pPr>
      <w:r>
        <w:t xml:space="preserve">  private void DisplaySuccessResults()</w:t>
      </w:r>
    </w:p>
    <w:p w:rsidR="00011939" w:rsidRDefault="00011939" w:rsidP="00011939">
      <w:pPr>
        <w:pStyle w:val="LabStepCodeBlock"/>
      </w:pPr>
      <w:r>
        <w:t xml:space="preserve">  {</w:t>
      </w:r>
    </w:p>
    <w:p w:rsidR="00011939" w:rsidRDefault="00011939" w:rsidP="00011939">
      <w:pPr>
        <w:pStyle w:val="LabStepCodeBlock"/>
      </w:pPr>
      <w:r>
        <w:t xml:space="preserve">    DisplayMessageTextBlock.Text = "List created!";</w:t>
      </w:r>
    </w:p>
    <w:p w:rsidR="00011939" w:rsidRDefault="00011939" w:rsidP="00011939">
      <w:pPr>
        <w:pStyle w:val="LabStepCodeBlock"/>
      </w:pPr>
      <w:r>
        <w:t xml:space="preserve">  }</w:t>
      </w:r>
    </w:p>
    <w:p w:rsidR="00011939" w:rsidRPr="00011939" w:rsidRDefault="00011939" w:rsidP="00011939">
      <w:pPr>
        <w:pStyle w:val="LabStepCodeBlock"/>
        <w:rPr>
          <w:color w:val="808080" w:themeColor="background1" w:themeShade="80"/>
        </w:rPr>
      </w:pPr>
      <w:r w:rsidRPr="00011939">
        <w:rPr>
          <w:color w:val="808080" w:themeColor="background1" w:themeShade="80"/>
        </w:rPr>
        <w:t>}</w:t>
      </w:r>
    </w:p>
    <w:p w:rsidR="00011939" w:rsidRDefault="00602D3B" w:rsidP="00820EB6">
      <w:pPr>
        <w:pStyle w:val="LabStepNumbered"/>
      </w:pPr>
      <w:r>
        <w:t xml:space="preserve">Next, create the success &amp; fail callbacks when </w:t>
      </w:r>
      <w:r w:rsidR="001111C6">
        <w:t xml:space="preserve">the query is sent to SharePoint. Add the following two methods to the </w:t>
      </w:r>
      <w:proofErr w:type="spellStart"/>
      <w:r w:rsidR="001111C6" w:rsidRPr="00CA0909">
        <w:rPr>
          <w:rStyle w:val="InlindeCode"/>
        </w:rPr>
        <w:t>MainPage</w:t>
      </w:r>
      <w:proofErr w:type="spellEnd"/>
      <w:r w:rsidR="001111C6">
        <w:t xml:space="preserve"> class. The </w:t>
      </w:r>
      <w:proofErr w:type="spellStart"/>
      <w:proofErr w:type="gramStart"/>
      <w:r w:rsidR="001111C6" w:rsidRPr="001111C6">
        <w:rPr>
          <w:rStyle w:val="InlindeCode"/>
        </w:rPr>
        <w:t>OnSuccess</w:t>
      </w:r>
      <w:proofErr w:type="spellEnd"/>
      <w:r w:rsidR="001111C6">
        <w:rPr>
          <w:rStyle w:val="InlindeCode"/>
        </w:rPr>
        <w:t>(</w:t>
      </w:r>
      <w:proofErr w:type="gramEnd"/>
      <w:r w:rsidR="001111C6">
        <w:rPr>
          <w:rStyle w:val="InlindeCode"/>
        </w:rPr>
        <w:t>)</w:t>
      </w:r>
      <w:r w:rsidR="001111C6">
        <w:t xml:space="preserve"> method creates an instance of the delegate and then fires it off asynchronously. The </w:t>
      </w:r>
      <w:proofErr w:type="spellStart"/>
      <w:r w:rsidR="001111C6" w:rsidRPr="000D514D">
        <w:rPr>
          <w:rStyle w:val="InlindeCode"/>
        </w:rPr>
        <w:t>OnFail</w:t>
      </w:r>
      <w:proofErr w:type="spellEnd"/>
      <w:r w:rsidR="001111C6" w:rsidRPr="000D514D">
        <w:rPr>
          <w:rStyle w:val="InlindeCode"/>
        </w:rPr>
        <w:t>()</w:t>
      </w:r>
      <w:r w:rsidR="001111C6">
        <w:t xml:space="preserve"> method simply reports an error:</w:t>
      </w:r>
    </w:p>
    <w:p w:rsidR="001111C6" w:rsidRDefault="001111C6" w:rsidP="001111C6">
      <w:pPr>
        <w:pStyle w:val="LabStepCodeBlock"/>
      </w:pPr>
      <w:r>
        <w:t>private void OnSuccess(object sender, ClientRequestSucceededEventArgs args)</w:t>
      </w:r>
    </w:p>
    <w:p w:rsidR="001111C6" w:rsidRDefault="001111C6" w:rsidP="001111C6">
      <w:pPr>
        <w:pStyle w:val="LabStepCodeBlock"/>
      </w:pPr>
      <w:r>
        <w:t>{</w:t>
      </w:r>
    </w:p>
    <w:p w:rsidR="001111C6" w:rsidRDefault="001111C6" w:rsidP="001111C6">
      <w:pPr>
        <w:pStyle w:val="LabStepCodeBlock"/>
      </w:pPr>
      <w:r>
        <w:t xml:space="preserve">  UpdateUI updater = DisplaySuccessResults;</w:t>
      </w:r>
    </w:p>
    <w:p w:rsidR="001111C6" w:rsidRDefault="001111C6" w:rsidP="001111C6">
      <w:pPr>
        <w:pStyle w:val="LabStepCodeBlock"/>
      </w:pPr>
      <w:r>
        <w:t xml:space="preserve">  this.Dispatcher.BeginInvoke(updater);</w:t>
      </w:r>
    </w:p>
    <w:p w:rsidR="001111C6" w:rsidRDefault="001111C6" w:rsidP="001111C6">
      <w:pPr>
        <w:pStyle w:val="LabStepCodeBlock"/>
      </w:pPr>
      <w:r>
        <w:t>}</w:t>
      </w:r>
    </w:p>
    <w:p w:rsidR="001111C6" w:rsidRDefault="001111C6" w:rsidP="001111C6">
      <w:pPr>
        <w:pStyle w:val="LabStepCodeBlock"/>
      </w:pPr>
    </w:p>
    <w:p w:rsidR="001111C6" w:rsidRDefault="001111C6" w:rsidP="001111C6">
      <w:pPr>
        <w:pStyle w:val="LabStepCodeBlock"/>
      </w:pPr>
      <w:r>
        <w:t>private void OnFail(object sender, ClientRequestFailedEventArgs args)</w:t>
      </w:r>
    </w:p>
    <w:p w:rsidR="001111C6" w:rsidRDefault="001111C6" w:rsidP="001111C6">
      <w:pPr>
        <w:pStyle w:val="LabStepCodeBlock"/>
      </w:pPr>
      <w:r>
        <w:t>{</w:t>
      </w:r>
    </w:p>
    <w:p w:rsidR="001111C6" w:rsidRDefault="001111C6" w:rsidP="001111C6">
      <w:pPr>
        <w:pStyle w:val="LabStepCodeBlock"/>
      </w:pPr>
      <w:r>
        <w:t xml:space="preserve">  MessageBox.Show("Error occurred: " + args.Message);</w:t>
      </w:r>
    </w:p>
    <w:p w:rsidR="001111C6" w:rsidRDefault="001111C6" w:rsidP="001111C6">
      <w:pPr>
        <w:pStyle w:val="LabStepCodeBlock"/>
      </w:pPr>
      <w:r>
        <w:t>}</w:t>
      </w:r>
    </w:p>
    <w:p w:rsidR="001111C6" w:rsidRDefault="001111C6" w:rsidP="00820EB6">
      <w:pPr>
        <w:pStyle w:val="LabStepNumbered"/>
      </w:pPr>
      <w:r>
        <w:t xml:space="preserve">The last step is to go ahead and add the logic to the button’s </w:t>
      </w:r>
      <w:r w:rsidRPr="001111C6">
        <w:rPr>
          <w:rStyle w:val="InlindeCode"/>
        </w:rPr>
        <w:t>Click</w:t>
      </w:r>
      <w:r>
        <w:t xml:space="preserve"> event handler. </w:t>
      </w:r>
      <w:r w:rsidR="00300875">
        <w:t xml:space="preserve">This method first </w:t>
      </w:r>
      <w:proofErr w:type="gramStart"/>
      <w:r w:rsidR="00300875">
        <w:t>checks</w:t>
      </w:r>
      <w:proofErr w:type="gramEnd"/>
      <w:r w:rsidR="00300875">
        <w:t xml:space="preserve"> to make sure the user has entered the URL in for the target SharePoint site and has provided a name for the new SharePoint list. It then gets a reference to the current </w:t>
      </w:r>
      <w:proofErr w:type="spellStart"/>
      <w:r w:rsidR="00300875" w:rsidRPr="00300875">
        <w:rPr>
          <w:rStyle w:val="InlindeCode"/>
        </w:rPr>
        <w:t>ClientContext</w:t>
      </w:r>
      <w:proofErr w:type="spellEnd"/>
      <w:r w:rsidR="00300875">
        <w:t xml:space="preserve"> which is common in all SharePoint 2010 client object model code. Once it has a context, it then queues up a reference to the current site &amp; list collection for the target SharePoint site. With the references established, but keeping in mind these objects are not yet hydrated (the client object model has not gone back to the SharePoint site yet… it’s waiting for the </w:t>
      </w:r>
      <w:proofErr w:type="spellStart"/>
      <w:r w:rsidR="00300875" w:rsidRPr="00300875">
        <w:rPr>
          <w:rStyle w:val="InlindeCode"/>
        </w:rPr>
        <w:t>ExecuteQueryAsync</w:t>
      </w:r>
      <w:proofErr w:type="spellEnd"/>
      <w:r w:rsidR="00300875" w:rsidRPr="00300875">
        <w:rPr>
          <w:rStyle w:val="InlindeCode"/>
        </w:rPr>
        <w:t>()</w:t>
      </w:r>
      <w:r w:rsidR="00300875">
        <w:t xml:space="preserve"> method to be called), the event handler then creates an instance of the </w:t>
      </w:r>
      <w:proofErr w:type="spellStart"/>
      <w:r w:rsidR="00300875" w:rsidRPr="00300875">
        <w:rPr>
          <w:rStyle w:val="InlindeCode"/>
        </w:rPr>
        <w:t>ListCreationInformation</w:t>
      </w:r>
      <w:proofErr w:type="spellEnd"/>
      <w:r w:rsidR="00300875">
        <w:t xml:space="preserve"> object which is used to specify the values of a list to be created. Finally, it then sends all the queued commands to the SharePoint site and wires up the two callbacks that were defined earlier:</w:t>
      </w:r>
    </w:p>
    <w:p w:rsidR="00300875" w:rsidRPr="00300875" w:rsidRDefault="00300875" w:rsidP="00300875">
      <w:pPr>
        <w:pStyle w:val="LabStepCodeBlock"/>
        <w:rPr>
          <w:color w:val="808080" w:themeColor="background1" w:themeShade="80"/>
        </w:rPr>
      </w:pPr>
      <w:r w:rsidRPr="00300875">
        <w:rPr>
          <w:color w:val="808080" w:themeColor="background1" w:themeShade="80"/>
        </w:rPr>
        <w:t>private void button1_Click(object sender, RoutedEventArgs e)</w:t>
      </w:r>
    </w:p>
    <w:p w:rsidR="00300875" w:rsidRPr="00300875" w:rsidRDefault="00300875" w:rsidP="00300875">
      <w:pPr>
        <w:pStyle w:val="LabStepCodeBlock"/>
        <w:rPr>
          <w:color w:val="808080" w:themeColor="background1" w:themeShade="80"/>
        </w:rPr>
      </w:pPr>
      <w:r w:rsidRPr="00300875">
        <w:rPr>
          <w:color w:val="808080" w:themeColor="background1" w:themeShade="80"/>
        </w:rPr>
        <w:t>{</w:t>
      </w:r>
    </w:p>
    <w:p w:rsidR="00300875" w:rsidRDefault="00300875" w:rsidP="00300875">
      <w:pPr>
        <w:pStyle w:val="LabStepCodeBlock"/>
      </w:pPr>
      <w:r>
        <w:lastRenderedPageBreak/>
        <w:t xml:space="preserve">  // make sure a site &amp; list name were entered</w:t>
      </w:r>
    </w:p>
    <w:p w:rsidR="00300875" w:rsidRDefault="00300875" w:rsidP="00300875">
      <w:pPr>
        <w:pStyle w:val="LabStepCodeBlock"/>
      </w:pPr>
      <w:r>
        <w:t xml:space="preserve">  if ( string.IsNullOrEmpty(SharePointSiteTextBox.Text.Trim()) || </w:t>
      </w:r>
    </w:p>
    <w:p w:rsidR="00300875" w:rsidRDefault="00300875" w:rsidP="00300875">
      <w:pPr>
        <w:pStyle w:val="LabStepCodeBlock"/>
      </w:pPr>
      <w:r>
        <w:t xml:space="preserve">    string.IsNullOrEmpty(NewListNameTextBox.Text.Trim()) ) {</w:t>
      </w:r>
    </w:p>
    <w:p w:rsidR="00300875" w:rsidRDefault="00300875" w:rsidP="00300875">
      <w:pPr>
        <w:pStyle w:val="LabStepCodeBlock"/>
      </w:pPr>
      <w:r>
        <w:t xml:space="preserve">    MessageBox.Show("SharePoint site URL &amp; list name are required.");</w:t>
      </w:r>
    </w:p>
    <w:p w:rsidR="00300875" w:rsidRDefault="00300875" w:rsidP="00300875">
      <w:pPr>
        <w:pStyle w:val="LabStepCodeBlock"/>
      </w:pPr>
      <w:r>
        <w:t xml:space="preserve">    return;</w:t>
      </w:r>
    </w:p>
    <w:p w:rsidR="00300875" w:rsidRDefault="00300875" w:rsidP="00300875">
      <w:pPr>
        <w:pStyle w:val="LabStepCodeBlock"/>
      </w:pPr>
      <w:r>
        <w:t xml:space="preserve">  }</w:t>
      </w:r>
    </w:p>
    <w:p w:rsidR="00300875" w:rsidRDefault="00300875" w:rsidP="00300875">
      <w:pPr>
        <w:pStyle w:val="LabStepCodeBlock"/>
      </w:pPr>
    </w:p>
    <w:p w:rsidR="00300875" w:rsidRDefault="00300875" w:rsidP="00300875">
      <w:pPr>
        <w:pStyle w:val="LabStepCodeBlock"/>
      </w:pPr>
      <w:r>
        <w:t xml:space="preserve">  // get a context, reference to site &amp; list collection</w:t>
      </w:r>
    </w:p>
    <w:p w:rsidR="00300875" w:rsidRDefault="00300875" w:rsidP="00300875">
      <w:pPr>
        <w:pStyle w:val="LabStepCodeBlock"/>
      </w:pPr>
      <w:r>
        <w:t xml:space="preserve">  ClientContext context = new ClientContext(SharePointSiteTextBox.Text);</w:t>
      </w:r>
    </w:p>
    <w:p w:rsidR="00300875" w:rsidRDefault="00300875" w:rsidP="00300875">
      <w:pPr>
        <w:pStyle w:val="LabStepCodeBlock"/>
      </w:pPr>
      <w:r>
        <w:t xml:space="preserve">  Web site = context.Web;</w:t>
      </w:r>
    </w:p>
    <w:p w:rsidR="00300875" w:rsidRDefault="00300875" w:rsidP="00300875">
      <w:pPr>
        <w:pStyle w:val="LabStepCodeBlock"/>
      </w:pPr>
      <w:r>
        <w:t xml:space="preserve">  ListCollection lists = site.Lists;</w:t>
      </w:r>
    </w:p>
    <w:p w:rsidR="00300875" w:rsidRDefault="00300875" w:rsidP="00300875">
      <w:pPr>
        <w:pStyle w:val="LabStepCodeBlock"/>
      </w:pPr>
    </w:p>
    <w:p w:rsidR="00300875" w:rsidRDefault="00300875" w:rsidP="00300875">
      <w:pPr>
        <w:pStyle w:val="LabStepCodeBlock"/>
      </w:pPr>
      <w:r>
        <w:t xml:space="preserve">  // create a new list</w:t>
      </w:r>
    </w:p>
    <w:p w:rsidR="00300875" w:rsidRDefault="00300875" w:rsidP="00300875">
      <w:pPr>
        <w:pStyle w:val="LabStepCodeBlock"/>
      </w:pPr>
      <w:r>
        <w:t xml:space="preserve">  ListCreationInformation newAnnouncementList = new ListCreationInformation();</w:t>
      </w:r>
    </w:p>
    <w:p w:rsidR="00300875" w:rsidRDefault="00300875" w:rsidP="00300875">
      <w:pPr>
        <w:pStyle w:val="LabStepCodeBlock"/>
      </w:pPr>
      <w:r>
        <w:t xml:space="preserve">  newAnnouncementList.Title = NewListNameTextBox.Text;</w:t>
      </w:r>
    </w:p>
    <w:p w:rsidR="00300875" w:rsidRDefault="00300875" w:rsidP="00300875">
      <w:pPr>
        <w:pStyle w:val="LabStepCodeBlock"/>
      </w:pPr>
      <w:r>
        <w:t xml:space="preserve">  newAnnouncementList.TemplateType = (int)ListTemplateType.Announcements;</w:t>
      </w:r>
    </w:p>
    <w:p w:rsidR="00300875" w:rsidRDefault="00300875" w:rsidP="00300875">
      <w:pPr>
        <w:pStyle w:val="LabStepCodeBlock"/>
      </w:pPr>
    </w:p>
    <w:p w:rsidR="00300875" w:rsidRDefault="00300875" w:rsidP="00300875">
      <w:pPr>
        <w:pStyle w:val="LabStepCodeBlock"/>
      </w:pPr>
      <w:r>
        <w:t xml:space="preserve">  // add the list to the collection of lists</w:t>
      </w:r>
    </w:p>
    <w:p w:rsidR="00300875" w:rsidRDefault="00300875" w:rsidP="00300875">
      <w:pPr>
        <w:pStyle w:val="LabStepCodeBlock"/>
      </w:pPr>
      <w:r>
        <w:t xml:space="preserve">  List newList = lists.Add(newAnnouncementList);</w:t>
      </w:r>
    </w:p>
    <w:p w:rsidR="00300875" w:rsidRDefault="00300875" w:rsidP="00300875">
      <w:pPr>
        <w:pStyle w:val="LabStepCodeBlock"/>
      </w:pPr>
    </w:p>
    <w:p w:rsidR="00300875" w:rsidRDefault="00300875" w:rsidP="00300875">
      <w:pPr>
        <w:pStyle w:val="LabStepCodeBlock"/>
      </w:pPr>
      <w:r>
        <w:t xml:space="preserve">  // load the list and execute the query, registring the success &amp; fail handlers</w:t>
      </w:r>
    </w:p>
    <w:p w:rsidR="00300875" w:rsidRDefault="00300875" w:rsidP="00300875">
      <w:pPr>
        <w:pStyle w:val="LabStepCodeBlock"/>
      </w:pPr>
      <w:r>
        <w:t xml:space="preserve">  context.Load(newList);</w:t>
      </w:r>
    </w:p>
    <w:p w:rsidR="00300875" w:rsidRDefault="00300875" w:rsidP="00300875">
      <w:pPr>
        <w:pStyle w:val="LabStepCodeBlock"/>
      </w:pPr>
      <w:r>
        <w:t xml:space="preserve">  context.ExecuteQueryAsync(OnSuccess, OnFail);</w:t>
      </w:r>
    </w:p>
    <w:p w:rsidR="00300875" w:rsidRPr="00300875" w:rsidRDefault="00300875" w:rsidP="00300875">
      <w:pPr>
        <w:pStyle w:val="LabStepCodeBlock"/>
        <w:rPr>
          <w:color w:val="808080" w:themeColor="background1" w:themeShade="80"/>
        </w:rPr>
      </w:pPr>
      <w:r w:rsidRPr="00300875">
        <w:rPr>
          <w:color w:val="808080" w:themeColor="background1" w:themeShade="80"/>
        </w:rPr>
        <w:t>}</w:t>
      </w:r>
    </w:p>
    <w:p w:rsidR="00300875" w:rsidRDefault="00300875" w:rsidP="00820EB6">
      <w:pPr>
        <w:pStyle w:val="LabStepNumbered"/>
      </w:pPr>
      <w:r>
        <w:t xml:space="preserve">Test everything by right-clicking the project name in the </w:t>
      </w:r>
      <w:r w:rsidRPr="00D71EFC">
        <w:rPr>
          <w:b/>
        </w:rPr>
        <w:t>Solution Explorer</w:t>
      </w:r>
      <w:r>
        <w:t xml:space="preserve"> tool window </w:t>
      </w:r>
      <w:r w:rsidR="00F11360">
        <w:t xml:space="preserve">and selecting </w:t>
      </w:r>
      <w:r w:rsidR="00F11360" w:rsidRPr="00172EC7">
        <w:rPr>
          <w:b/>
        </w:rPr>
        <w:t>Build</w:t>
      </w:r>
      <w:r w:rsidR="00F11360">
        <w:t xml:space="preserve">. If there are code errors, address those. </w:t>
      </w:r>
    </w:p>
    <w:p w:rsidR="00F11360" w:rsidRDefault="00F11360" w:rsidP="00717355">
      <w:pPr>
        <w:pStyle w:val="LabStepNumbered"/>
      </w:pPr>
      <w:r>
        <w:t xml:space="preserve">Now it’s time to test the Silverlight application! Open a browser and navigate to the </w:t>
      </w:r>
      <w:r w:rsidRPr="00D71EFC">
        <w:rPr>
          <w:b/>
        </w:rPr>
        <w:t>http://intranet.wingtip.com/sites/</w:t>
      </w:r>
      <w:r w:rsidR="00717355" w:rsidRPr="00717355">
        <w:rPr>
          <w:b/>
        </w:rPr>
        <w:t>ClientData</w:t>
      </w:r>
      <w:r w:rsidR="00717355">
        <w:rPr>
          <w:b/>
        </w:rPr>
        <w:t xml:space="preserve"> </w:t>
      </w:r>
      <w:r>
        <w:t>site.</w:t>
      </w:r>
    </w:p>
    <w:p w:rsidR="00853112" w:rsidRDefault="00853112" w:rsidP="00CA0909">
      <w:pPr>
        <w:pStyle w:val="LabExerciseCallout"/>
      </w:pPr>
      <w:r w:rsidRPr="00CA0909">
        <w:rPr>
          <w:b/>
        </w:rPr>
        <w:t>Note:</w:t>
      </w:r>
      <w:r>
        <w:t xml:space="preserve"> Silverlight applications can be deployed in many ways… they can be uploaded to libraries, placed in the /_layouts folder or even embedded as a resource within an assembly. This exercise simply walks you through one of these options.</w:t>
      </w:r>
    </w:p>
    <w:p w:rsidR="00853112" w:rsidRDefault="00853112" w:rsidP="00820EB6">
      <w:pPr>
        <w:pStyle w:val="LabStepNumbered"/>
      </w:pPr>
      <w:r>
        <w:t xml:space="preserve">First you need to upload your Silverlight application. Click on the </w:t>
      </w:r>
      <w:r w:rsidRPr="00172EC7">
        <w:rPr>
          <w:b/>
        </w:rPr>
        <w:t>Shared Documents</w:t>
      </w:r>
      <w:r>
        <w:t xml:space="preserve"> library and upload the XAP file that you created with Visual Studio. This will be found in the </w:t>
      </w:r>
      <w:r w:rsidRPr="00853112">
        <w:rPr>
          <w:rStyle w:val="InlindeCode"/>
        </w:rPr>
        <w:t>\bin\Debug</w:t>
      </w:r>
      <w:r>
        <w:t xml:space="preserve"> folder of the project.</w:t>
      </w:r>
    </w:p>
    <w:p w:rsidR="00853112" w:rsidRDefault="00853112" w:rsidP="00820EB6">
      <w:pPr>
        <w:pStyle w:val="LabStepNumbered"/>
      </w:pPr>
      <w:r>
        <w:t xml:space="preserve">Now get the URL of the XAP file by right clicking it and selecting </w:t>
      </w:r>
      <w:r w:rsidRPr="00172EC7">
        <w:rPr>
          <w:b/>
        </w:rPr>
        <w:t>Copy Shortcut</w:t>
      </w:r>
      <w:r>
        <w:t>:</w:t>
      </w:r>
    </w:p>
    <w:p w:rsidR="00853112" w:rsidRDefault="00853112" w:rsidP="00CA0909">
      <w:pPr>
        <w:pStyle w:val="LabStepScreenshot"/>
      </w:pPr>
      <w:r w:rsidRPr="00D71EFC">
        <w:rPr>
          <w:rStyle w:val="LabStepScreenshotFrame"/>
        </w:rPr>
        <w:drawing>
          <wp:inline distT="0" distB="0" distL="0" distR="0" wp14:anchorId="15099339" wp14:editId="2B61AC3A">
            <wp:extent cx="4876191" cy="2600000"/>
            <wp:effectExtent l="0" t="0" r="0" b="0"/>
            <wp:docPr id="10"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76191" cy="2600000"/>
                    </a:xfrm>
                    <a:prstGeom prst="rect">
                      <a:avLst/>
                    </a:prstGeom>
                  </pic:spPr>
                </pic:pic>
              </a:graphicData>
            </a:graphic>
          </wp:inline>
        </w:drawing>
      </w:r>
    </w:p>
    <w:p w:rsidR="00F41594" w:rsidRDefault="00D71EFC" w:rsidP="00820EB6">
      <w:pPr>
        <w:pStyle w:val="LabStepNumbered"/>
      </w:pPr>
      <w:r>
        <w:t xml:space="preserve">Using </w:t>
      </w:r>
      <w:r w:rsidR="001E46EE">
        <w:t xml:space="preserve">the ribbon, </w:t>
      </w:r>
      <w:r>
        <w:t xml:space="preserve">select </w:t>
      </w:r>
      <w:r w:rsidR="001E46EE" w:rsidRPr="00172EC7">
        <w:rPr>
          <w:b/>
        </w:rPr>
        <w:t>Page</w:t>
      </w:r>
      <w:r w:rsidR="001E46EE">
        <w:t xml:space="preserve"> </w:t>
      </w:r>
      <w:r w:rsidRPr="00D71EFC">
        <w:rPr>
          <w:b/>
        </w:rPr>
        <w:t>»</w:t>
      </w:r>
      <w:r>
        <w:t xml:space="preserve"> </w:t>
      </w:r>
      <w:r w:rsidR="001E46EE" w:rsidRPr="00172EC7">
        <w:rPr>
          <w:b/>
        </w:rPr>
        <w:t>Edit</w:t>
      </w:r>
      <w:r w:rsidR="001E46EE">
        <w:t>.</w:t>
      </w:r>
    </w:p>
    <w:p w:rsidR="001E46EE" w:rsidRDefault="00D71EFC" w:rsidP="00820EB6">
      <w:pPr>
        <w:pStyle w:val="LabStepNumbered"/>
      </w:pPr>
      <w:r>
        <w:t xml:space="preserve">Using the </w:t>
      </w:r>
      <w:r w:rsidR="001E46EE">
        <w:t xml:space="preserve">ribbon, </w:t>
      </w:r>
      <w:r>
        <w:t xml:space="preserve">select </w:t>
      </w:r>
      <w:r w:rsidR="001E46EE" w:rsidRPr="00CA0909">
        <w:rPr>
          <w:b/>
        </w:rPr>
        <w:t>Insert</w:t>
      </w:r>
      <w:r w:rsidR="001E46EE">
        <w:t xml:space="preserve"> </w:t>
      </w:r>
      <w:r w:rsidRPr="00D71EFC">
        <w:rPr>
          <w:b/>
        </w:rPr>
        <w:t>»</w:t>
      </w:r>
      <w:r>
        <w:t xml:space="preserve"> </w:t>
      </w:r>
      <w:r w:rsidR="001E46EE" w:rsidRPr="00CA0909">
        <w:rPr>
          <w:b/>
        </w:rPr>
        <w:t>Web Part</w:t>
      </w:r>
      <w:r w:rsidR="001E46EE">
        <w:t>:</w:t>
      </w:r>
    </w:p>
    <w:p w:rsidR="001E46EE" w:rsidRDefault="001E46EE" w:rsidP="00CA0909">
      <w:pPr>
        <w:pStyle w:val="LabStepScreenshot"/>
      </w:pPr>
      <w:r w:rsidRPr="00D71EFC">
        <w:rPr>
          <w:rStyle w:val="LabStepScreenshotFrame"/>
        </w:rPr>
        <w:lastRenderedPageBreak/>
        <w:drawing>
          <wp:inline distT="0" distB="0" distL="0" distR="0" wp14:anchorId="5D190197" wp14:editId="235ED380">
            <wp:extent cx="3476191" cy="1333333"/>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76191" cy="1333333"/>
                    </a:xfrm>
                    <a:prstGeom prst="rect">
                      <a:avLst/>
                    </a:prstGeom>
                  </pic:spPr>
                </pic:pic>
              </a:graphicData>
            </a:graphic>
          </wp:inline>
        </w:drawing>
      </w:r>
    </w:p>
    <w:p w:rsidR="001E46EE" w:rsidRDefault="00AE5ACC" w:rsidP="00820EB6">
      <w:pPr>
        <w:pStyle w:val="LabStepNumbered"/>
      </w:pPr>
      <w:r>
        <w:t xml:space="preserve">From the category </w:t>
      </w:r>
      <w:r w:rsidRPr="00172EC7">
        <w:rPr>
          <w:b/>
        </w:rPr>
        <w:t>Media and Content</w:t>
      </w:r>
      <w:r>
        <w:t xml:space="preserve">, select the OOTB </w:t>
      </w:r>
      <w:r w:rsidRPr="00172EC7">
        <w:rPr>
          <w:b/>
        </w:rPr>
        <w:t>Silverlight Web Part</w:t>
      </w:r>
      <w:r>
        <w:t xml:space="preserve"> and add it to the </w:t>
      </w:r>
      <w:r w:rsidRPr="00172EC7">
        <w:rPr>
          <w:b/>
        </w:rPr>
        <w:t>Rich Content</w:t>
      </w:r>
      <w:r>
        <w:t xml:space="preserve"> area:</w:t>
      </w:r>
    </w:p>
    <w:p w:rsidR="00AE5ACC" w:rsidRDefault="00AE5ACC" w:rsidP="00CA0909">
      <w:pPr>
        <w:pStyle w:val="LabStepScreenshot"/>
      </w:pPr>
      <w:r w:rsidRPr="00D71EFC">
        <w:rPr>
          <w:rStyle w:val="LabStepScreenshotFrame"/>
        </w:rPr>
        <w:drawing>
          <wp:inline distT="0" distB="0" distL="0" distR="0" wp14:anchorId="07E4A095" wp14:editId="68F127C1">
            <wp:extent cx="4937760" cy="2015197"/>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37760" cy="2015197"/>
                    </a:xfrm>
                    <a:prstGeom prst="rect">
                      <a:avLst/>
                    </a:prstGeom>
                  </pic:spPr>
                </pic:pic>
              </a:graphicData>
            </a:graphic>
          </wp:inline>
        </w:drawing>
      </w:r>
    </w:p>
    <w:p w:rsidR="00AE5ACC" w:rsidRDefault="00AE5ACC" w:rsidP="00820EB6">
      <w:pPr>
        <w:pStyle w:val="LabStepNumbered"/>
      </w:pPr>
      <w:r>
        <w:t>The Silverlight Web Part will ask for the location of the XAP file. Paste in the URL of the XAP file you acquired from a previous step.</w:t>
      </w:r>
      <w:r w:rsidR="00853112">
        <w:t xml:space="preserve"> </w:t>
      </w:r>
      <w:r w:rsidR="0055106D">
        <w:t xml:space="preserve">The rich content area on a page may display an error while still in edit mode… this is not unexpected. Simply save the page by selecting the </w:t>
      </w:r>
      <w:r w:rsidR="0055106D" w:rsidRPr="00172EC7">
        <w:rPr>
          <w:b/>
        </w:rPr>
        <w:t>Page</w:t>
      </w:r>
      <w:r w:rsidR="0055106D">
        <w:t xml:space="preserve"> tab and then the </w:t>
      </w:r>
      <w:r w:rsidR="0055106D" w:rsidRPr="00172EC7">
        <w:rPr>
          <w:b/>
        </w:rPr>
        <w:t>Save</w:t>
      </w:r>
      <w:r w:rsidR="0055106D">
        <w:t xml:space="preserve"> button on the ribbon.</w:t>
      </w:r>
      <w:r w:rsidR="00172E41">
        <w:t xml:space="preserve"> When the page refreshes, it should render the Silverlight application you created.</w:t>
      </w:r>
    </w:p>
    <w:p w:rsidR="007A3D22" w:rsidRDefault="007A3D22" w:rsidP="00CA0909">
      <w:pPr>
        <w:pStyle w:val="LabStepScreenshot"/>
      </w:pPr>
      <w:r w:rsidRPr="00D71EFC">
        <w:rPr>
          <w:rStyle w:val="LabStepScreenshotFrame"/>
        </w:rPr>
        <w:lastRenderedPageBreak/>
        <w:drawing>
          <wp:inline distT="0" distB="0" distL="0" distR="0" wp14:anchorId="068EF6BA" wp14:editId="359BE85B">
            <wp:extent cx="4504762" cy="3666667"/>
            <wp:effectExtent l="0" t="0" r="0" b="0"/>
            <wp:docPr id="1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04762" cy="3666667"/>
                    </a:xfrm>
                    <a:prstGeom prst="rect">
                      <a:avLst/>
                    </a:prstGeom>
                  </pic:spPr>
                </pic:pic>
              </a:graphicData>
            </a:graphic>
          </wp:inline>
        </w:drawing>
      </w:r>
    </w:p>
    <w:p w:rsidR="007A3D22" w:rsidRDefault="007A3D22" w:rsidP="00717355">
      <w:pPr>
        <w:pStyle w:val="LabStepNumbered"/>
      </w:pPr>
      <w:r>
        <w:t>Enter the URL of your site (</w:t>
      </w:r>
      <w:r w:rsidRPr="00D71EFC">
        <w:rPr>
          <w:b/>
        </w:rPr>
        <w:t>http://intranet.wingtip.com/sites/</w:t>
      </w:r>
      <w:r w:rsidR="00717355" w:rsidRPr="00717355">
        <w:rPr>
          <w:b/>
        </w:rPr>
        <w:t>ClientData</w:t>
      </w:r>
      <w:r>
        <w:t xml:space="preserve">) and the desired name of the new list. Then click the </w:t>
      </w:r>
      <w:r w:rsidRPr="00172EC7">
        <w:rPr>
          <w:b/>
        </w:rPr>
        <w:t>Create Announcement List</w:t>
      </w:r>
      <w:r>
        <w:t xml:space="preserve"> button. After a few seconds you should see a message </w:t>
      </w:r>
      <w:r w:rsidR="00732D01">
        <w:t xml:space="preserve">stating the list was successfully created! To be sure, click the </w:t>
      </w:r>
      <w:bookmarkStart w:id="6" w:name="_GoBack"/>
      <w:r w:rsidR="00721C4A" w:rsidRPr="00721C4A">
        <w:rPr>
          <w:b/>
        </w:rPr>
        <w:t>View</w:t>
      </w:r>
      <w:r w:rsidR="00721C4A">
        <w:t xml:space="preserve"> </w:t>
      </w:r>
      <w:bookmarkEnd w:id="6"/>
      <w:r w:rsidR="00732D01" w:rsidRPr="00172EC7">
        <w:rPr>
          <w:b/>
        </w:rPr>
        <w:t>All Site Con</w:t>
      </w:r>
      <w:r w:rsidR="0052542A" w:rsidRPr="00172EC7">
        <w:rPr>
          <w:b/>
        </w:rPr>
        <w:t>t</w:t>
      </w:r>
      <w:r w:rsidR="00732D01" w:rsidRPr="00172EC7">
        <w:rPr>
          <w:b/>
        </w:rPr>
        <w:t>ent</w:t>
      </w:r>
      <w:r w:rsidR="00732D01">
        <w:t xml:space="preserve"> link in the </w:t>
      </w:r>
      <w:r w:rsidR="00732D01" w:rsidRPr="00172EC7">
        <w:rPr>
          <w:b/>
        </w:rPr>
        <w:t>Quick Launch</w:t>
      </w:r>
      <w:r w:rsidR="00732D01">
        <w:t xml:space="preserve"> navigation to see a list of all content on the current site, especially your new list.</w:t>
      </w:r>
    </w:p>
    <w:p w:rsidR="000E43C6" w:rsidRDefault="000E43C6" w:rsidP="009338FC">
      <w:pPr>
        <w:pStyle w:val="LabExerciseText"/>
      </w:pPr>
      <w:r>
        <w:t>In this exercise you created a Silverlight application that leverages the Silverlight Client Object Model to create a new SharePoint list. This Silverlight application is hosted in the OOTB Silverlight Web Part.</w:t>
      </w:r>
    </w:p>
    <w:p w:rsidR="00CA1EFD" w:rsidRDefault="00CA1EFD" w:rsidP="00F4725C">
      <w:pPr>
        <w:pStyle w:val="Heading3"/>
      </w:pPr>
      <w:r>
        <w:t xml:space="preserve">Exercise 4: Creating Lists with the </w:t>
      </w:r>
      <w:proofErr w:type="spellStart"/>
      <w:r>
        <w:t>ECMAScript</w:t>
      </w:r>
      <w:proofErr w:type="spellEnd"/>
      <w:r>
        <w:t xml:space="preserve"> Client Object Model</w:t>
      </w:r>
    </w:p>
    <w:p w:rsidR="00CA1EFD" w:rsidRDefault="00CA1EFD" w:rsidP="009338FC">
      <w:pPr>
        <w:pStyle w:val="LabExerciseText"/>
      </w:pPr>
      <w:r>
        <w:t xml:space="preserve">In this exercise you will </w:t>
      </w:r>
      <w:r w:rsidR="0002663B">
        <w:t xml:space="preserve">create a new SharePoint 2010 application page that uses the </w:t>
      </w:r>
      <w:proofErr w:type="spellStart"/>
      <w:r w:rsidR="0002663B">
        <w:t>ECMAScript</w:t>
      </w:r>
      <w:proofErr w:type="spellEnd"/>
      <w:r w:rsidR="0002663B">
        <w:t xml:space="preserve"> Client Object Model to create a new SharePoint announcement list.</w:t>
      </w:r>
    </w:p>
    <w:p w:rsidR="009338FC" w:rsidRDefault="009338FC" w:rsidP="009338FC">
      <w:pPr>
        <w:pStyle w:val="LabStepNumbered"/>
        <w:numPr>
          <w:ilvl w:val="0"/>
          <w:numId w:val="10"/>
        </w:numPr>
      </w:pPr>
      <w:r>
        <w:t xml:space="preserve">Launch Visual Studio 2010 and create a new </w:t>
      </w:r>
      <w:r w:rsidR="005F22FC">
        <w:rPr>
          <w:b/>
        </w:rPr>
        <w:t>Empty SharePoint Project</w:t>
      </w:r>
      <w:r>
        <w:t xml:space="preserve"> </w:t>
      </w:r>
      <w:proofErr w:type="spellStart"/>
      <w:r>
        <w:t>project</w:t>
      </w:r>
      <w:proofErr w:type="spellEnd"/>
      <w:r>
        <w:t xml:space="preserve"> using the </w:t>
      </w:r>
      <w:r w:rsidRPr="009338FC">
        <w:rPr>
          <w:b/>
        </w:rPr>
        <w:t>File » New » Project</w:t>
      </w:r>
      <w:r>
        <w:t xml:space="preserve"> menu. Make sure you have targeted the </w:t>
      </w:r>
      <w:r w:rsidRPr="00172EC7">
        <w:rPr>
          <w:b/>
        </w:rPr>
        <w:t>.NET Framework 3.5</w:t>
      </w:r>
      <w:r>
        <w:t xml:space="preserve"> version and give it a name of </w:t>
      </w:r>
      <w:proofErr w:type="spellStart"/>
      <w:r w:rsidRPr="00172EC7">
        <w:rPr>
          <w:b/>
        </w:rPr>
        <w:t>ECMAScriptClientObjectModel</w:t>
      </w:r>
      <w:proofErr w:type="spellEnd"/>
      <w:r>
        <w:t>.</w:t>
      </w:r>
    </w:p>
    <w:p w:rsidR="00C47BDB" w:rsidRDefault="00C47BDB" w:rsidP="009338FC">
      <w:pPr>
        <w:pStyle w:val="LabStepScreenshot"/>
      </w:pPr>
      <w:r>
        <w:rPr>
          <w:noProof/>
        </w:rPr>
        <w:lastRenderedPageBreak/>
        <w:drawing>
          <wp:inline distT="0" distB="0" distL="0" distR="0" wp14:anchorId="392DBA09" wp14:editId="2A46AFFB">
            <wp:extent cx="4572000" cy="3154973"/>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72000" cy="3154973"/>
                    </a:xfrm>
                    <a:prstGeom prst="rect">
                      <a:avLst/>
                    </a:prstGeom>
                  </pic:spPr>
                </pic:pic>
              </a:graphicData>
            </a:graphic>
          </wp:inline>
        </w:drawing>
      </w:r>
    </w:p>
    <w:p w:rsidR="009338FC" w:rsidRDefault="009338FC" w:rsidP="009338FC">
      <w:pPr>
        <w:pStyle w:val="LabStepNumbered"/>
        <w:numPr>
          <w:ilvl w:val="0"/>
          <w:numId w:val="5"/>
        </w:numPr>
      </w:pPr>
      <w:r>
        <w:t>Complete the wizard that appears using the following information.</w:t>
      </w:r>
    </w:p>
    <w:p w:rsidR="009338FC" w:rsidRDefault="009338FC" w:rsidP="009338FC">
      <w:pPr>
        <w:pStyle w:val="LabStepLevel2NoBullet"/>
      </w:pPr>
      <w:r w:rsidRPr="00F161BE">
        <w:rPr>
          <w:b/>
        </w:rPr>
        <w:t>Debugging site:</w:t>
      </w:r>
      <w:r w:rsidRPr="002F7EE1">
        <w:t xml:space="preserve"> </w:t>
      </w:r>
      <w:r w:rsidRPr="00F161BE">
        <w:t>http://intranet.wingtip.com/sites/</w:t>
      </w:r>
      <w:r w:rsidR="00717355" w:rsidRPr="00717355">
        <w:t>ClientData</w:t>
      </w:r>
    </w:p>
    <w:p w:rsidR="009338FC" w:rsidRPr="002F7EE1" w:rsidRDefault="009338FC" w:rsidP="009338FC">
      <w:pPr>
        <w:pStyle w:val="LabStepLevel2NoBullet"/>
      </w:pPr>
      <w:r w:rsidRPr="00CF1297">
        <w:rPr>
          <w:b/>
        </w:rPr>
        <w:t xml:space="preserve">Deploy as a </w:t>
      </w:r>
      <w:r>
        <w:rPr>
          <w:b/>
        </w:rPr>
        <w:t xml:space="preserve">farm </w:t>
      </w:r>
      <w:r w:rsidRPr="00CF1297">
        <w:rPr>
          <w:b/>
        </w:rPr>
        <w:t>solution</w:t>
      </w:r>
      <w:r>
        <w:t>: selected</w:t>
      </w:r>
    </w:p>
    <w:p w:rsidR="008F2B3F" w:rsidRDefault="008F2B3F" w:rsidP="00C47BDB">
      <w:pPr>
        <w:pStyle w:val="LabStepNumbered"/>
      </w:pPr>
      <w:r>
        <w:t xml:space="preserve">The first step is to create the mapped folder that points to the site’s </w:t>
      </w:r>
      <w:r w:rsidRPr="00D71EFC">
        <w:rPr>
          <w:b/>
        </w:rPr>
        <w:t>/_layouts</w:t>
      </w:r>
      <w:r>
        <w:t xml:space="preserve"> directory. Right-click the project and select </w:t>
      </w:r>
      <w:r w:rsidRPr="00172EC7">
        <w:rPr>
          <w:b/>
        </w:rPr>
        <w:t>Add » SharePoint “Layouts” Mapped Folder</w:t>
      </w:r>
      <w:r>
        <w:t>. Visual Studio 2010 will add a new folder structure to the project consisting of a mapped folder (“Layouts”) and a subfolder that corresponds to the project name as shown in the following figure.</w:t>
      </w:r>
    </w:p>
    <w:p w:rsidR="008F2B3F" w:rsidRDefault="008F2B3F" w:rsidP="009338FC">
      <w:pPr>
        <w:pStyle w:val="LabStepScreenshot"/>
      </w:pPr>
      <w:r w:rsidRPr="00D71EFC">
        <w:rPr>
          <w:rStyle w:val="LabStepScreenshotFrame"/>
        </w:rPr>
        <w:drawing>
          <wp:inline distT="0" distB="0" distL="0" distR="0" wp14:anchorId="74D9F950" wp14:editId="693E56B0">
            <wp:extent cx="3133334" cy="1990476"/>
            <wp:effectExtent l="0" t="0" r="0" b="0"/>
            <wp:docPr id="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33334" cy="1990476"/>
                    </a:xfrm>
                    <a:prstGeom prst="rect">
                      <a:avLst/>
                    </a:prstGeom>
                  </pic:spPr>
                </pic:pic>
              </a:graphicData>
            </a:graphic>
          </wp:inline>
        </w:drawing>
      </w:r>
    </w:p>
    <w:p w:rsidR="008F2B3F" w:rsidRDefault="008F2B3F" w:rsidP="00C47BDB">
      <w:pPr>
        <w:pStyle w:val="LabStepNumbered"/>
      </w:pPr>
      <w:r>
        <w:t xml:space="preserve">Next, add the application page by right-clicking the mapped subfolder </w:t>
      </w:r>
      <w:proofErr w:type="spellStart"/>
      <w:r w:rsidRPr="00172EC7">
        <w:rPr>
          <w:b/>
        </w:rPr>
        <w:t>ECMAScriptClientObjectModel</w:t>
      </w:r>
      <w:proofErr w:type="spellEnd"/>
      <w:r>
        <w:t xml:space="preserve"> and select </w:t>
      </w:r>
      <w:r w:rsidRPr="00172EC7">
        <w:rPr>
          <w:b/>
        </w:rPr>
        <w:t>Add » New Item</w:t>
      </w:r>
      <w:r>
        <w:t xml:space="preserve">. Pick </w:t>
      </w:r>
      <w:r w:rsidRPr="00172EC7">
        <w:rPr>
          <w:b/>
        </w:rPr>
        <w:t>Application Page</w:t>
      </w:r>
      <w:r>
        <w:t xml:space="preserve"> from the list of available templates under the </w:t>
      </w:r>
      <w:r w:rsidRPr="00172EC7">
        <w:rPr>
          <w:b/>
        </w:rPr>
        <w:t>SharePoint » 2010</w:t>
      </w:r>
      <w:r>
        <w:t xml:space="preserve"> category. Set the name to </w:t>
      </w:r>
      <w:r w:rsidRPr="00D71EFC">
        <w:rPr>
          <w:b/>
        </w:rPr>
        <w:t>ListCreator.aspx</w:t>
      </w:r>
      <w:r>
        <w:t xml:space="preserve"> and click </w:t>
      </w:r>
      <w:r w:rsidRPr="00172EC7">
        <w:rPr>
          <w:b/>
        </w:rPr>
        <w:t>Add</w:t>
      </w:r>
      <w:r>
        <w:t>.</w:t>
      </w:r>
    </w:p>
    <w:p w:rsidR="008F2B3F" w:rsidRDefault="004D5273" w:rsidP="00C47BDB">
      <w:pPr>
        <w:pStyle w:val="LabStepNumbered"/>
      </w:pPr>
      <w:r>
        <w:t xml:space="preserve">With the page created, create a button that will be used to trigger the </w:t>
      </w:r>
      <w:proofErr w:type="spellStart"/>
      <w:r>
        <w:t>ECMAScript</w:t>
      </w:r>
      <w:proofErr w:type="spellEnd"/>
      <w:r>
        <w:t xml:space="preserve"> </w:t>
      </w:r>
      <w:r w:rsidR="009338FC">
        <w:t>C</w:t>
      </w:r>
      <w:r>
        <w:t xml:space="preserve">lient </w:t>
      </w:r>
      <w:r w:rsidR="009338FC">
        <w:t>O</w:t>
      </w:r>
      <w:r>
        <w:t xml:space="preserve">bject </w:t>
      </w:r>
      <w:r w:rsidR="009338FC">
        <w:t>M</w:t>
      </w:r>
      <w:r>
        <w:t xml:space="preserve">odel code. Within the ASP.NET content placeholder </w:t>
      </w:r>
      <w:r w:rsidRPr="00172EC7">
        <w:rPr>
          <w:b/>
        </w:rPr>
        <w:t>Main</w:t>
      </w:r>
      <w:r>
        <w:t xml:space="preserve">, add the following markup to create an HTML button that will call an </w:t>
      </w:r>
      <w:proofErr w:type="spellStart"/>
      <w:r>
        <w:t>ECMAScript</w:t>
      </w:r>
      <w:proofErr w:type="spellEnd"/>
      <w:r>
        <w:t xml:space="preserve"> method when clicked:</w:t>
      </w:r>
    </w:p>
    <w:p w:rsidR="004D5273" w:rsidRDefault="004D5273" w:rsidP="004D5273">
      <w:pPr>
        <w:pStyle w:val="LabStepCodeBlock"/>
      </w:pPr>
      <w:r>
        <w:t>&lt;input type=”button” value=”Create List” onclick=”CreateList()” /&gt;</w:t>
      </w:r>
    </w:p>
    <w:p w:rsidR="004D5273" w:rsidRDefault="004D5273" w:rsidP="00C47BDB">
      <w:pPr>
        <w:pStyle w:val="LabStepNumbered"/>
      </w:pPr>
      <w:r>
        <w:lastRenderedPageBreak/>
        <w:t xml:space="preserve">Before implementing the client side script, a reference to the SharePoint </w:t>
      </w:r>
      <w:proofErr w:type="spellStart"/>
      <w:r>
        <w:t>ECMAScript</w:t>
      </w:r>
      <w:proofErr w:type="spellEnd"/>
      <w:r>
        <w:t xml:space="preserve"> client object model needs to be added. Add the following server control to the ASP.NET content placeholder </w:t>
      </w:r>
      <w:proofErr w:type="spellStart"/>
      <w:r w:rsidRPr="00172EC7">
        <w:rPr>
          <w:b/>
        </w:rPr>
        <w:t>PlaceHolderAdditionalPageHead</w:t>
      </w:r>
      <w:proofErr w:type="spellEnd"/>
      <w:r>
        <w:t xml:space="preserve"> to load the </w:t>
      </w:r>
      <w:proofErr w:type="spellStart"/>
      <w:r>
        <w:t>ECMAScript</w:t>
      </w:r>
      <w:proofErr w:type="spellEnd"/>
      <w:r>
        <w:t xml:space="preserve"> </w:t>
      </w:r>
      <w:r w:rsidR="009338FC">
        <w:t>C</w:t>
      </w:r>
      <w:r>
        <w:t xml:space="preserve">lient </w:t>
      </w:r>
      <w:r w:rsidR="009338FC">
        <w:t>O</w:t>
      </w:r>
      <w:r>
        <w:t xml:space="preserve">bject </w:t>
      </w:r>
      <w:r w:rsidR="009338FC">
        <w:t>M</w:t>
      </w:r>
      <w:r>
        <w:t>odel library.</w:t>
      </w:r>
    </w:p>
    <w:p w:rsidR="004D5273" w:rsidRDefault="004D5273" w:rsidP="00F20788">
      <w:pPr>
        <w:pStyle w:val="LabStepCodeBlock"/>
      </w:pPr>
      <w:r>
        <w:t>&lt;SharePoint:ScriptLink Name=”sp.js” LoadAfterUI=”true” Localizeable=”false” runat=”server” /&gt;</w:t>
      </w:r>
    </w:p>
    <w:p w:rsidR="004D5273" w:rsidRDefault="00611BF5" w:rsidP="00C47BDB">
      <w:pPr>
        <w:pStyle w:val="LabStepNumbered"/>
      </w:pPr>
      <w:r>
        <w:t>Now you can add the code to create the list. Add the following client side script declaration and method signatures just after the server control added in the previous step:</w:t>
      </w:r>
    </w:p>
    <w:p w:rsidR="00611BF5" w:rsidRDefault="00611BF5" w:rsidP="00611BF5">
      <w:pPr>
        <w:pStyle w:val="LabStepCodeBlock"/>
      </w:pPr>
      <w:r>
        <w:t>&lt;script language="ecmascript" type="text/ecmascript"&gt;</w:t>
      </w:r>
    </w:p>
    <w:p w:rsidR="00611BF5" w:rsidRDefault="00611BF5" w:rsidP="00611BF5">
      <w:pPr>
        <w:pStyle w:val="LabStepCodeBlock"/>
      </w:pPr>
      <w:r>
        <w:t xml:space="preserve">    function CreateList() {</w:t>
      </w:r>
    </w:p>
    <w:p w:rsidR="00611BF5" w:rsidRDefault="00611BF5" w:rsidP="00611BF5">
      <w:pPr>
        <w:pStyle w:val="LabStepCodeBlock"/>
      </w:pPr>
      <w:r>
        <w:t xml:space="preserve">    }</w:t>
      </w:r>
    </w:p>
    <w:p w:rsidR="00611BF5" w:rsidRDefault="00611BF5" w:rsidP="00611BF5">
      <w:pPr>
        <w:pStyle w:val="LabStepCodeBlock"/>
      </w:pPr>
      <w:r>
        <w:t xml:space="preserve">    function </w:t>
      </w:r>
      <w:r w:rsidR="00FA1233">
        <w:t>O</w:t>
      </w:r>
      <w:r>
        <w:t>nSuccess() {</w:t>
      </w:r>
    </w:p>
    <w:p w:rsidR="00611BF5" w:rsidRDefault="00611BF5" w:rsidP="00611BF5">
      <w:pPr>
        <w:pStyle w:val="LabStepCodeBlock"/>
      </w:pPr>
      <w:r>
        <w:t xml:space="preserve">    }</w:t>
      </w:r>
    </w:p>
    <w:p w:rsidR="00611BF5" w:rsidRDefault="00611BF5" w:rsidP="00611BF5">
      <w:pPr>
        <w:pStyle w:val="LabStepCodeBlock"/>
      </w:pPr>
      <w:r>
        <w:t xml:space="preserve">    function </w:t>
      </w:r>
      <w:r w:rsidR="00FA1233">
        <w:t>O</w:t>
      </w:r>
      <w:r>
        <w:t>nFailure() {</w:t>
      </w:r>
    </w:p>
    <w:p w:rsidR="00611BF5" w:rsidRDefault="00611BF5" w:rsidP="00611BF5">
      <w:pPr>
        <w:pStyle w:val="LabStepCodeBlock"/>
      </w:pPr>
      <w:r>
        <w:t xml:space="preserve">    }</w:t>
      </w:r>
    </w:p>
    <w:p w:rsidR="00611BF5" w:rsidRDefault="00611BF5" w:rsidP="00611BF5">
      <w:pPr>
        <w:pStyle w:val="LabStepCodeBlock"/>
      </w:pPr>
      <w:r>
        <w:t>&lt;/script&gt;</w:t>
      </w:r>
    </w:p>
    <w:p w:rsidR="00611BF5" w:rsidRDefault="00662149" w:rsidP="00C47BDB">
      <w:pPr>
        <w:pStyle w:val="LabStepNumbered"/>
      </w:pPr>
      <w:r>
        <w:t xml:space="preserve">Within the </w:t>
      </w:r>
      <w:proofErr w:type="spellStart"/>
      <w:r w:rsidRPr="009338FC">
        <w:rPr>
          <w:rStyle w:val="InlindeCode"/>
        </w:rPr>
        <w:t>CreateList</w:t>
      </w:r>
      <w:proofErr w:type="spellEnd"/>
      <w:r w:rsidRPr="009338FC">
        <w:rPr>
          <w:rStyle w:val="InlindeCode"/>
        </w:rPr>
        <w:t>()</w:t>
      </w:r>
      <w:r>
        <w:t xml:space="preserve"> method, the first two things to do are to (a) get an instance of the client context object and (b) get a reference to the current site the page is loaded in. Add the following script to the </w:t>
      </w:r>
      <w:proofErr w:type="spellStart"/>
      <w:r w:rsidRPr="009338FC">
        <w:rPr>
          <w:rStyle w:val="InlindeCode"/>
        </w:rPr>
        <w:t>CreateList</w:t>
      </w:r>
      <w:proofErr w:type="spellEnd"/>
      <w:r w:rsidRPr="009338FC">
        <w:rPr>
          <w:rStyle w:val="InlindeCode"/>
        </w:rPr>
        <w:t>()</w:t>
      </w:r>
      <w:r>
        <w:t xml:space="preserve"> method:</w:t>
      </w:r>
    </w:p>
    <w:p w:rsidR="00662149" w:rsidRPr="00662149" w:rsidRDefault="00662149" w:rsidP="00662149">
      <w:pPr>
        <w:pStyle w:val="LabStepCodeBlock"/>
        <w:rPr>
          <w:color w:val="808080" w:themeColor="background1" w:themeShade="80"/>
        </w:rPr>
      </w:pPr>
      <w:r w:rsidRPr="00662149">
        <w:rPr>
          <w:color w:val="808080" w:themeColor="background1" w:themeShade="80"/>
        </w:rPr>
        <w:t>function CreateList() {</w:t>
      </w:r>
    </w:p>
    <w:p w:rsidR="00662149" w:rsidRDefault="00662149" w:rsidP="00662149">
      <w:pPr>
        <w:pStyle w:val="LabStepCodeBlock"/>
      </w:pPr>
      <w:r>
        <w:t xml:space="preserve">  // client context            </w:t>
      </w:r>
    </w:p>
    <w:p w:rsidR="00662149" w:rsidRDefault="00662149" w:rsidP="00662149">
      <w:pPr>
        <w:pStyle w:val="LabStepCodeBlock"/>
      </w:pPr>
      <w:r>
        <w:t xml:space="preserve">  var clientContext = new SP.ClientContext.get_current();</w:t>
      </w:r>
    </w:p>
    <w:p w:rsidR="00662149" w:rsidRDefault="00662149" w:rsidP="00662149">
      <w:pPr>
        <w:pStyle w:val="LabStepCodeBlock"/>
      </w:pPr>
    </w:p>
    <w:p w:rsidR="00662149" w:rsidRDefault="00662149" w:rsidP="00662149">
      <w:pPr>
        <w:pStyle w:val="LabStepCodeBlock"/>
      </w:pPr>
      <w:r>
        <w:t xml:space="preserve">  // load current web</w:t>
      </w:r>
    </w:p>
    <w:p w:rsidR="00662149" w:rsidRDefault="00662149" w:rsidP="00662149">
      <w:pPr>
        <w:pStyle w:val="LabStepCodeBlock"/>
      </w:pPr>
      <w:r>
        <w:t xml:space="preserve">  var currentSite = clientContext.get_web();</w:t>
      </w:r>
    </w:p>
    <w:p w:rsidR="00662149" w:rsidRPr="00662149" w:rsidRDefault="00662149" w:rsidP="00662149">
      <w:pPr>
        <w:pStyle w:val="LabStepCodeBlock"/>
        <w:rPr>
          <w:color w:val="808080" w:themeColor="background1" w:themeShade="80"/>
        </w:rPr>
      </w:pPr>
      <w:r w:rsidRPr="00662149">
        <w:rPr>
          <w:color w:val="808080" w:themeColor="background1" w:themeShade="80"/>
        </w:rPr>
        <w:t>}</w:t>
      </w:r>
    </w:p>
    <w:p w:rsidR="00662149" w:rsidRDefault="00662149" w:rsidP="00662149">
      <w:pPr>
        <w:pStyle w:val="LabStepNumbered"/>
      </w:pPr>
      <w:r>
        <w:t>Next, create a list creator object and set the new list’s title &amp; template type:</w:t>
      </w:r>
    </w:p>
    <w:p w:rsidR="00662149" w:rsidRPr="00662149" w:rsidRDefault="00662149" w:rsidP="00662149">
      <w:pPr>
        <w:pStyle w:val="LabStepCodeBlock"/>
        <w:rPr>
          <w:color w:val="808080" w:themeColor="background1" w:themeShade="80"/>
        </w:rPr>
      </w:pPr>
      <w:r w:rsidRPr="00662149">
        <w:rPr>
          <w:color w:val="808080" w:themeColor="background1" w:themeShade="80"/>
        </w:rPr>
        <w:t>function CreateList() {</w:t>
      </w:r>
    </w:p>
    <w:p w:rsidR="00662149" w:rsidRPr="00662149" w:rsidRDefault="00662149" w:rsidP="00662149">
      <w:pPr>
        <w:pStyle w:val="LabStepCodeBlock"/>
        <w:rPr>
          <w:color w:val="808080" w:themeColor="background1" w:themeShade="80"/>
        </w:rPr>
      </w:pPr>
      <w:r w:rsidRPr="00662149">
        <w:rPr>
          <w:color w:val="808080" w:themeColor="background1" w:themeShade="80"/>
        </w:rPr>
        <w:t xml:space="preserve">  // client context            </w:t>
      </w:r>
    </w:p>
    <w:p w:rsidR="00662149" w:rsidRPr="00662149" w:rsidRDefault="00662149" w:rsidP="00662149">
      <w:pPr>
        <w:pStyle w:val="LabStepCodeBlock"/>
        <w:rPr>
          <w:color w:val="808080" w:themeColor="background1" w:themeShade="80"/>
        </w:rPr>
      </w:pPr>
      <w:r w:rsidRPr="00662149">
        <w:rPr>
          <w:color w:val="808080" w:themeColor="background1" w:themeShade="80"/>
        </w:rPr>
        <w:t xml:space="preserve">  var clientContext = new SP.ClientContext.get_current();</w:t>
      </w:r>
    </w:p>
    <w:p w:rsidR="00662149" w:rsidRPr="00662149" w:rsidRDefault="00662149" w:rsidP="00662149">
      <w:pPr>
        <w:pStyle w:val="LabStepCodeBlock"/>
        <w:rPr>
          <w:color w:val="808080" w:themeColor="background1" w:themeShade="80"/>
        </w:rPr>
      </w:pPr>
    </w:p>
    <w:p w:rsidR="00662149" w:rsidRPr="00662149" w:rsidRDefault="00662149" w:rsidP="00662149">
      <w:pPr>
        <w:pStyle w:val="LabStepCodeBlock"/>
        <w:rPr>
          <w:color w:val="808080" w:themeColor="background1" w:themeShade="80"/>
        </w:rPr>
      </w:pPr>
      <w:r w:rsidRPr="00662149">
        <w:rPr>
          <w:color w:val="808080" w:themeColor="background1" w:themeShade="80"/>
        </w:rPr>
        <w:t xml:space="preserve">  // load current web</w:t>
      </w:r>
    </w:p>
    <w:p w:rsidR="00662149" w:rsidRPr="00662149" w:rsidRDefault="00662149" w:rsidP="00662149">
      <w:pPr>
        <w:pStyle w:val="LabStepCodeBlock"/>
        <w:rPr>
          <w:color w:val="808080" w:themeColor="background1" w:themeShade="80"/>
        </w:rPr>
      </w:pPr>
      <w:r w:rsidRPr="00662149">
        <w:rPr>
          <w:color w:val="808080" w:themeColor="background1" w:themeShade="80"/>
        </w:rPr>
        <w:t xml:space="preserve">  var currentSite = clientContext.get_web();</w:t>
      </w:r>
    </w:p>
    <w:p w:rsidR="00662149" w:rsidRPr="00662149" w:rsidRDefault="00662149" w:rsidP="00662149">
      <w:pPr>
        <w:pStyle w:val="LabStepCodeBlock"/>
        <w:rPr>
          <w:color w:val="808080" w:themeColor="background1" w:themeShade="80"/>
        </w:rPr>
      </w:pPr>
    </w:p>
    <w:p w:rsidR="00662149" w:rsidRDefault="00662149" w:rsidP="00662149">
      <w:pPr>
        <w:pStyle w:val="LabStepCodeBlock"/>
      </w:pPr>
      <w:r>
        <w:t xml:space="preserve">  // create list creator object</w:t>
      </w:r>
    </w:p>
    <w:p w:rsidR="00662149" w:rsidRDefault="00662149" w:rsidP="00662149">
      <w:pPr>
        <w:pStyle w:val="LabStepCodeBlock"/>
      </w:pPr>
      <w:r>
        <w:t xml:space="preserve">  var listCreatorInfo = new SP.ListCreationInformation();</w:t>
      </w:r>
    </w:p>
    <w:p w:rsidR="00662149" w:rsidRDefault="00662149" w:rsidP="00662149">
      <w:pPr>
        <w:pStyle w:val="LabStepCodeBlock"/>
      </w:pPr>
      <w:r>
        <w:t xml:space="preserve">  listCreatorInfo.set_title("ECMAScript Created Announcements");</w:t>
      </w:r>
    </w:p>
    <w:p w:rsidR="00662149" w:rsidRDefault="00662149" w:rsidP="00662149">
      <w:pPr>
        <w:pStyle w:val="LabStepCodeBlock"/>
      </w:pPr>
      <w:r>
        <w:t xml:space="preserve">  listCreatorInfo.set_templateType(SP.ListTemplateType.announcements);</w:t>
      </w:r>
    </w:p>
    <w:p w:rsidR="00662149" w:rsidRPr="00662149" w:rsidRDefault="00662149" w:rsidP="00662149">
      <w:pPr>
        <w:pStyle w:val="LabStepCodeBlock"/>
        <w:rPr>
          <w:color w:val="808080" w:themeColor="background1" w:themeShade="80"/>
        </w:rPr>
      </w:pPr>
      <w:r w:rsidRPr="00662149">
        <w:rPr>
          <w:color w:val="808080" w:themeColor="background1" w:themeShade="80"/>
        </w:rPr>
        <w:t>}</w:t>
      </w:r>
    </w:p>
    <w:p w:rsidR="00662149" w:rsidRDefault="00662149" w:rsidP="00C47BDB">
      <w:pPr>
        <w:pStyle w:val="LabStepNumbered"/>
      </w:pPr>
      <w:r>
        <w:t>With the list creator object created, the next step is to tell SharePoint to create the list when the command it sent across. After adding the list to the site’s list collection, hydrate the list’s default properties as upon success, the script will alert the user to the list’s title:</w:t>
      </w:r>
    </w:p>
    <w:p w:rsidR="00662149" w:rsidRPr="00662149" w:rsidRDefault="00662149" w:rsidP="00662149">
      <w:pPr>
        <w:pStyle w:val="LabStepCodeBlock"/>
        <w:rPr>
          <w:color w:val="808080" w:themeColor="background1" w:themeShade="80"/>
        </w:rPr>
      </w:pPr>
      <w:r w:rsidRPr="00662149">
        <w:rPr>
          <w:color w:val="808080" w:themeColor="background1" w:themeShade="80"/>
        </w:rPr>
        <w:t>function CreateList() {</w:t>
      </w:r>
    </w:p>
    <w:p w:rsidR="00662149" w:rsidRPr="00662149" w:rsidRDefault="00662149" w:rsidP="00662149">
      <w:pPr>
        <w:pStyle w:val="LabStepCodeBlock"/>
        <w:rPr>
          <w:color w:val="808080" w:themeColor="background1" w:themeShade="80"/>
        </w:rPr>
      </w:pPr>
      <w:r w:rsidRPr="00662149">
        <w:rPr>
          <w:color w:val="808080" w:themeColor="background1" w:themeShade="80"/>
        </w:rPr>
        <w:t xml:space="preserve">  // client context            </w:t>
      </w:r>
    </w:p>
    <w:p w:rsidR="00662149" w:rsidRPr="00662149" w:rsidRDefault="00662149" w:rsidP="00662149">
      <w:pPr>
        <w:pStyle w:val="LabStepCodeBlock"/>
        <w:rPr>
          <w:color w:val="808080" w:themeColor="background1" w:themeShade="80"/>
        </w:rPr>
      </w:pPr>
      <w:r w:rsidRPr="00662149">
        <w:rPr>
          <w:color w:val="808080" w:themeColor="background1" w:themeShade="80"/>
        </w:rPr>
        <w:t xml:space="preserve">  var clientContext = new SP.ClientContext.get_current();</w:t>
      </w:r>
    </w:p>
    <w:p w:rsidR="00662149" w:rsidRPr="00662149" w:rsidRDefault="00662149" w:rsidP="00662149">
      <w:pPr>
        <w:pStyle w:val="LabStepCodeBlock"/>
        <w:rPr>
          <w:color w:val="808080" w:themeColor="background1" w:themeShade="80"/>
        </w:rPr>
      </w:pPr>
    </w:p>
    <w:p w:rsidR="00662149" w:rsidRPr="00662149" w:rsidRDefault="00662149" w:rsidP="00662149">
      <w:pPr>
        <w:pStyle w:val="LabStepCodeBlock"/>
        <w:rPr>
          <w:color w:val="808080" w:themeColor="background1" w:themeShade="80"/>
        </w:rPr>
      </w:pPr>
      <w:r w:rsidRPr="00662149">
        <w:rPr>
          <w:color w:val="808080" w:themeColor="background1" w:themeShade="80"/>
        </w:rPr>
        <w:t xml:space="preserve">  // load current web</w:t>
      </w:r>
    </w:p>
    <w:p w:rsidR="00662149" w:rsidRPr="00662149" w:rsidRDefault="00662149" w:rsidP="00662149">
      <w:pPr>
        <w:pStyle w:val="LabStepCodeBlock"/>
        <w:rPr>
          <w:color w:val="808080" w:themeColor="background1" w:themeShade="80"/>
        </w:rPr>
      </w:pPr>
      <w:r w:rsidRPr="00662149">
        <w:rPr>
          <w:color w:val="808080" w:themeColor="background1" w:themeShade="80"/>
        </w:rPr>
        <w:t xml:space="preserve">  var currentSite = clientContext.get_web();</w:t>
      </w:r>
    </w:p>
    <w:p w:rsidR="00662149" w:rsidRPr="00662149" w:rsidRDefault="00662149" w:rsidP="00662149">
      <w:pPr>
        <w:pStyle w:val="LabStepCodeBlock"/>
        <w:rPr>
          <w:color w:val="808080" w:themeColor="background1" w:themeShade="80"/>
        </w:rPr>
      </w:pPr>
    </w:p>
    <w:p w:rsidR="00662149" w:rsidRPr="00662149" w:rsidRDefault="00662149" w:rsidP="00662149">
      <w:pPr>
        <w:pStyle w:val="LabStepCodeBlock"/>
        <w:rPr>
          <w:color w:val="808080" w:themeColor="background1" w:themeShade="80"/>
        </w:rPr>
      </w:pPr>
      <w:r w:rsidRPr="00662149">
        <w:rPr>
          <w:color w:val="808080" w:themeColor="background1" w:themeShade="80"/>
        </w:rPr>
        <w:t xml:space="preserve">  // create list creator object</w:t>
      </w:r>
    </w:p>
    <w:p w:rsidR="00662149" w:rsidRPr="00662149" w:rsidRDefault="00662149" w:rsidP="00662149">
      <w:pPr>
        <w:pStyle w:val="LabStepCodeBlock"/>
        <w:rPr>
          <w:color w:val="808080" w:themeColor="background1" w:themeShade="80"/>
        </w:rPr>
      </w:pPr>
      <w:r w:rsidRPr="00662149">
        <w:rPr>
          <w:color w:val="808080" w:themeColor="background1" w:themeShade="80"/>
        </w:rPr>
        <w:t xml:space="preserve">  var listCreatorInfo = new SP.ListCreationInformation();</w:t>
      </w:r>
    </w:p>
    <w:p w:rsidR="00662149" w:rsidRPr="00662149" w:rsidRDefault="00662149" w:rsidP="00662149">
      <w:pPr>
        <w:pStyle w:val="LabStepCodeBlock"/>
        <w:rPr>
          <w:color w:val="808080" w:themeColor="background1" w:themeShade="80"/>
        </w:rPr>
      </w:pPr>
      <w:r w:rsidRPr="00662149">
        <w:rPr>
          <w:color w:val="808080" w:themeColor="background1" w:themeShade="80"/>
        </w:rPr>
        <w:t xml:space="preserve">  listCreatorInfo.set_title("ECMAScript Created Announcements");</w:t>
      </w:r>
    </w:p>
    <w:p w:rsidR="00662149" w:rsidRPr="00662149" w:rsidRDefault="00662149" w:rsidP="00662149">
      <w:pPr>
        <w:pStyle w:val="LabStepCodeBlock"/>
        <w:rPr>
          <w:color w:val="808080" w:themeColor="background1" w:themeShade="80"/>
        </w:rPr>
      </w:pPr>
      <w:r w:rsidRPr="00662149">
        <w:rPr>
          <w:color w:val="808080" w:themeColor="background1" w:themeShade="80"/>
        </w:rPr>
        <w:t xml:space="preserve">  listCreatorInfo.set_templateType(SP.ListTemplateType.announcements);</w:t>
      </w:r>
    </w:p>
    <w:p w:rsidR="00662149" w:rsidRPr="00662149" w:rsidRDefault="00662149" w:rsidP="00662149">
      <w:pPr>
        <w:pStyle w:val="LabStepCodeBlock"/>
        <w:rPr>
          <w:color w:val="808080" w:themeColor="background1" w:themeShade="80"/>
        </w:rPr>
      </w:pPr>
    </w:p>
    <w:p w:rsidR="00662149" w:rsidRDefault="00662149" w:rsidP="00662149">
      <w:pPr>
        <w:pStyle w:val="LabStepCodeBlock"/>
      </w:pPr>
      <w:r>
        <w:t xml:space="preserve">  // get all the lists in the web</w:t>
      </w:r>
    </w:p>
    <w:p w:rsidR="00662149" w:rsidRDefault="00662149" w:rsidP="00662149">
      <w:pPr>
        <w:pStyle w:val="LabStepCodeBlock"/>
      </w:pPr>
      <w:r>
        <w:t xml:space="preserve">  this.newList = currentSite.get_lists().add(listCreatorInfo);</w:t>
      </w:r>
    </w:p>
    <w:p w:rsidR="00662149" w:rsidRDefault="00662149" w:rsidP="00662149">
      <w:pPr>
        <w:pStyle w:val="LabStepCodeBlock"/>
      </w:pPr>
    </w:p>
    <w:p w:rsidR="00662149" w:rsidRDefault="00662149" w:rsidP="00662149">
      <w:pPr>
        <w:pStyle w:val="LabStepCodeBlock"/>
      </w:pPr>
      <w:r>
        <w:t xml:space="preserve">  clientContext.load(newList);</w:t>
      </w:r>
    </w:p>
    <w:p w:rsidR="00662149" w:rsidRPr="00662149" w:rsidRDefault="00662149" w:rsidP="00662149">
      <w:pPr>
        <w:pStyle w:val="LabStepCodeBlock"/>
        <w:rPr>
          <w:color w:val="808080" w:themeColor="background1" w:themeShade="80"/>
        </w:rPr>
      </w:pPr>
      <w:r w:rsidRPr="00662149">
        <w:rPr>
          <w:color w:val="808080" w:themeColor="background1" w:themeShade="80"/>
        </w:rPr>
        <w:t>}</w:t>
      </w:r>
    </w:p>
    <w:p w:rsidR="00662149" w:rsidRDefault="00DA07DF" w:rsidP="00C47BDB">
      <w:pPr>
        <w:pStyle w:val="LabStepNumbered"/>
      </w:pPr>
      <w:r>
        <w:lastRenderedPageBreak/>
        <w:t xml:space="preserve">The last step is to send all the queued commands to SharePoint. Doing this in the </w:t>
      </w:r>
      <w:proofErr w:type="spellStart"/>
      <w:r>
        <w:t>ECMAScript</w:t>
      </w:r>
      <w:proofErr w:type="spellEnd"/>
      <w:r>
        <w:t xml:space="preserve"> </w:t>
      </w:r>
      <w:r w:rsidR="009338FC">
        <w:t>C</w:t>
      </w:r>
      <w:r>
        <w:t xml:space="preserve">lient </w:t>
      </w:r>
      <w:r w:rsidR="009338FC">
        <w:t>O</w:t>
      </w:r>
      <w:r>
        <w:t xml:space="preserve">bject </w:t>
      </w:r>
      <w:r w:rsidR="009338FC">
        <w:t>M</w:t>
      </w:r>
      <w:r>
        <w:t>odel requires passing in two callbacks, one for success and one for failure, as all server calls are made asynchronously:</w:t>
      </w:r>
    </w:p>
    <w:p w:rsidR="00DA07DF" w:rsidRPr="00DA07DF" w:rsidRDefault="00DA07DF" w:rsidP="00DA07DF">
      <w:pPr>
        <w:pStyle w:val="LabStepCodeBlock"/>
        <w:rPr>
          <w:color w:val="808080" w:themeColor="background1" w:themeShade="80"/>
        </w:rPr>
      </w:pPr>
      <w:r w:rsidRPr="00DA07DF">
        <w:rPr>
          <w:color w:val="808080" w:themeColor="background1" w:themeShade="80"/>
        </w:rPr>
        <w:t>function CreateList() {</w:t>
      </w:r>
    </w:p>
    <w:p w:rsidR="00DA07DF" w:rsidRPr="00DA07DF" w:rsidRDefault="00DA07DF" w:rsidP="00DA07DF">
      <w:pPr>
        <w:pStyle w:val="LabStepCodeBlock"/>
        <w:rPr>
          <w:color w:val="808080" w:themeColor="background1" w:themeShade="80"/>
        </w:rPr>
      </w:pPr>
      <w:r w:rsidRPr="00DA07DF">
        <w:rPr>
          <w:color w:val="808080" w:themeColor="background1" w:themeShade="80"/>
        </w:rPr>
        <w:t xml:space="preserve">  // client context            </w:t>
      </w:r>
    </w:p>
    <w:p w:rsidR="00DA07DF" w:rsidRPr="00DA07DF" w:rsidRDefault="00DA07DF" w:rsidP="00DA07DF">
      <w:pPr>
        <w:pStyle w:val="LabStepCodeBlock"/>
        <w:rPr>
          <w:color w:val="808080" w:themeColor="background1" w:themeShade="80"/>
        </w:rPr>
      </w:pPr>
      <w:r w:rsidRPr="00DA07DF">
        <w:rPr>
          <w:color w:val="808080" w:themeColor="background1" w:themeShade="80"/>
        </w:rPr>
        <w:t xml:space="preserve">  var clientContext = new SP.ClientContext.get_current();</w:t>
      </w:r>
    </w:p>
    <w:p w:rsidR="00DA07DF" w:rsidRPr="00DA07DF" w:rsidRDefault="00DA07DF" w:rsidP="00DA07DF">
      <w:pPr>
        <w:pStyle w:val="LabStepCodeBlock"/>
        <w:rPr>
          <w:color w:val="808080" w:themeColor="background1" w:themeShade="80"/>
        </w:rPr>
      </w:pPr>
    </w:p>
    <w:p w:rsidR="00DA07DF" w:rsidRPr="00DA07DF" w:rsidRDefault="00DA07DF" w:rsidP="00DA07DF">
      <w:pPr>
        <w:pStyle w:val="LabStepCodeBlock"/>
        <w:rPr>
          <w:color w:val="808080" w:themeColor="background1" w:themeShade="80"/>
        </w:rPr>
      </w:pPr>
      <w:r w:rsidRPr="00DA07DF">
        <w:rPr>
          <w:color w:val="808080" w:themeColor="background1" w:themeShade="80"/>
        </w:rPr>
        <w:t xml:space="preserve">  // load current web</w:t>
      </w:r>
    </w:p>
    <w:p w:rsidR="00DA07DF" w:rsidRPr="00DA07DF" w:rsidRDefault="00DA07DF" w:rsidP="00DA07DF">
      <w:pPr>
        <w:pStyle w:val="LabStepCodeBlock"/>
        <w:rPr>
          <w:color w:val="808080" w:themeColor="background1" w:themeShade="80"/>
        </w:rPr>
      </w:pPr>
      <w:r w:rsidRPr="00DA07DF">
        <w:rPr>
          <w:color w:val="808080" w:themeColor="background1" w:themeShade="80"/>
        </w:rPr>
        <w:t xml:space="preserve">  var currentSite = clientContext.get_web();</w:t>
      </w:r>
    </w:p>
    <w:p w:rsidR="00DA07DF" w:rsidRPr="00DA07DF" w:rsidRDefault="00DA07DF" w:rsidP="00DA07DF">
      <w:pPr>
        <w:pStyle w:val="LabStepCodeBlock"/>
        <w:rPr>
          <w:color w:val="808080" w:themeColor="background1" w:themeShade="80"/>
        </w:rPr>
      </w:pPr>
    </w:p>
    <w:p w:rsidR="00DA07DF" w:rsidRPr="00DA07DF" w:rsidRDefault="00DA07DF" w:rsidP="00DA07DF">
      <w:pPr>
        <w:pStyle w:val="LabStepCodeBlock"/>
        <w:rPr>
          <w:color w:val="808080" w:themeColor="background1" w:themeShade="80"/>
        </w:rPr>
      </w:pPr>
      <w:r w:rsidRPr="00DA07DF">
        <w:rPr>
          <w:color w:val="808080" w:themeColor="background1" w:themeShade="80"/>
        </w:rPr>
        <w:t xml:space="preserve">  // create list creator object</w:t>
      </w:r>
    </w:p>
    <w:p w:rsidR="00DA07DF" w:rsidRPr="00DA07DF" w:rsidRDefault="00DA07DF" w:rsidP="00DA07DF">
      <w:pPr>
        <w:pStyle w:val="LabStepCodeBlock"/>
        <w:rPr>
          <w:color w:val="808080" w:themeColor="background1" w:themeShade="80"/>
        </w:rPr>
      </w:pPr>
      <w:r w:rsidRPr="00DA07DF">
        <w:rPr>
          <w:color w:val="808080" w:themeColor="background1" w:themeShade="80"/>
        </w:rPr>
        <w:t xml:space="preserve">  var listCreatorInfo = new SP.ListCreationInformation();</w:t>
      </w:r>
    </w:p>
    <w:p w:rsidR="00DA07DF" w:rsidRPr="00DA07DF" w:rsidRDefault="00DA07DF" w:rsidP="00DA07DF">
      <w:pPr>
        <w:pStyle w:val="LabStepCodeBlock"/>
        <w:rPr>
          <w:color w:val="808080" w:themeColor="background1" w:themeShade="80"/>
        </w:rPr>
      </w:pPr>
      <w:r w:rsidRPr="00DA07DF">
        <w:rPr>
          <w:color w:val="808080" w:themeColor="background1" w:themeShade="80"/>
        </w:rPr>
        <w:t xml:space="preserve">  listCreatorInfo.set_title("ECMAScript Created Announcements");</w:t>
      </w:r>
    </w:p>
    <w:p w:rsidR="00DA07DF" w:rsidRPr="00DA07DF" w:rsidRDefault="00DA07DF" w:rsidP="00DA07DF">
      <w:pPr>
        <w:pStyle w:val="LabStepCodeBlock"/>
        <w:rPr>
          <w:color w:val="808080" w:themeColor="background1" w:themeShade="80"/>
        </w:rPr>
      </w:pPr>
      <w:r w:rsidRPr="00DA07DF">
        <w:rPr>
          <w:color w:val="808080" w:themeColor="background1" w:themeShade="80"/>
        </w:rPr>
        <w:t xml:space="preserve">  listCreatorInfo.set_templateType(SP.ListTemplateType.announcements);</w:t>
      </w:r>
    </w:p>
    <w:p w:rsidR="00DA07DF" w:rsidRPr="00DA07DF" w:rsidRDefault="00DA07DF" w:rsidP="00DA07DF">
      <w:pPr>
        <w:pStyle w:val="LabStepCodeBlock"/>
        <w:rPr>
          <w:color w:val="808080" w:themeColor="background1" w:themeShade="80"/>
        </w:rPr>
      </w:pPr>
    </w:p>
    <w:p w:rsidR="00DA07DF" w:rsidRPr="00DA07DF" w:rsidRDefault="00DA07DF" w:rsidP="00DA07DF">
      <w:pPr>
        <w:pStyle w:val="LabStepCodeBlock"/>
        <w:rPr>
          <w:color w:val="808080" w:themeColor="background1" w:themeShade="80"/>
        </w:rPr>
      </w:pPr>
      <w:r w:rsidRPr="00DA07DF">
        <w:rPr>
          <w:color w:val="808080" w:themeColor="background1" w:themeShade="80"/>
        </w:rPr>
        <w:t xml:space="preserve">  // get all the lists in the web</w:t>
      </w:r>
    </w:p>
    <w:p w:rsidR="00DA07DF" w:rsidRPr="00DA07DF" w:rsidRDefault="00DA07DF" w:rsidP="00DA07DF">
      <w:pPr>
        <w:pStyle w:val="LabStepCodeBlock"/>
        <w:rPr>
          <w:color w:val="808080" w:themeColor="background1" w:themeShade="80"/>
        </w:rPr>
      </w:pPr>
      <w:r w:rsidRPr="00DA07DF">
        <w:rPr>
          <w:color w:val="808080" w:themeColor="background1" w:themeShade="80"/>
        </w:rPr>
        <w:t xml:space="preserve">  this.newList = currentSite.get_lists().add(listCreatorInfo);</w:t>
      </w:r>
    </w:p>
    <w:p w:rsidR="00DA07DF" w:rsidRPr="00DA07DF" w:rsidRDefault="00DA07DF" w:rsidP="00DA07DF">
      <w:pPr>
        <w:pStyle w:val="LabStepCodeBlock"/>
        <w:rPr>
          <w:color w:val="808080" w:themeColor="background1" w:themeShade="80"/>
        </w:rPr>
      </w:pPr>
    </w:p>
    <w:p w:rsidR="00DA07DF" w:rsidRPr="00DA07DF" w:rsidRDefault="00DA07DF" w:rsidP="00DA07DF">
      <w:pPr>
        <w:pStyle w:val="LabStepCodeBlock"/>
        <w:rPr>
          <w:color w:val="808080" w:themeColor="background1" w:themeShade="80"/>
        </w:rPr>
      </w:pPr>
      <w:r w:rsidRPr="00DA07DF">
        <w:rPr>
          <w:color w:val="808080" w:themeColor="background1" w:themeShade="80"/>
        </w:rPr>
        <w:t xml:space="preserve">  clientContext.load(newList);</w:t>
      </w:r>
    </w:p>
    <w:p w:rsidR="00DA07DF" w:rsidRPr="00DA07DF" w:rsidRDefault="00DA07DF" w:rsidP="00DA07DF">
      <w:pPr>
        <w:pStyle w:val="LabStepCodeBlock"/>
        <w:rPr>
          <w:color w:val="808080" w:themeColor="background1" w:themeShade="80"/>
        </w:rPr>
      </w:pPr>
    </w:p>
    <w:p w:rsidR="00DA07DF" w:rsidRDefault="00DA07DF" w:rsidP="00DA07DF">
      <w:pPr>
        <w:pStyle w:val="LabStepCodeBlock"/>
      </w:pPr>
      <w:r>
        <w:t xml:space="preserve">  // run the queued commands</w:t>
      </w:r>
    </w:p>
    <w:p w:rsidR="00DA07DF" w:rsidRDefault="00DA07DF" w:rsidP="00DA07DF">
      <w:pPr>
        <w:pStyle w:val="LabStepCodeBlock"/>
      </w:pPr>
      <w:r>
        <w:t xml:space="preserve">  clientContext.executeQueryAsync(</w:t>
      </w:r>
    </w:p>
    <w:p w:rsidR="00DA07DF" w:rsidRDefault="00DA07DF" w:rsidP="00DA07DF">
      <w:pPr>
        <w:pStyle w:val="LabStepCodeBlock"/>
      </w:pPr>
      <w:r>
        <w:t xml:space="preserve">    Func</w:t>
      </w:r>
      <w:r w:rsidR="005F22FC">
        <w:t>tion.createDelegate(this, this.</w:t>
      </w:r>
      <w:r w:rsidR="00A70C0E">
        <w:t>o</w:t>
      </w:r>
      <w:r>
        <w:t>nSuccess),</w:t>
      </w:r>
    </w:p>
    <w:p w:rsidR="00DA07DF" w:rsidRDefault="00DA07DF" w:rsidP="00DA07DF">
      <w:pPr>
        <w:pStyle w:val="LabStepCodeBlock"/>
      </w:pPr>
      <w:r>
        <w:t xml:space="preserve">    Func</w:t>
      </w:r>
      <w:r w:rsidR="005F22FC">
        <w:t>tion.createDelegate(this, this.</w:t>
      </w:r>
      <w:r w:rsidR="00A70C0E">
        <w:t>o</w:t>
      </w:r>
      <w:r>
        <w:t>nFailure));</w:t>
      </w:r>
    </w:p>
    <w:p w:rsidR="00DA07DF" w:rsidRPr="00DA07DF" w:rsidRDefault="00DA07DF" w:rsidP="00DA07DF">
      <w:pPr>
        <w:pStyle w:val="LabStepCodeBlock"/>
        <w:rPr>
          <w:color w:val="808080" w:themeColor="background1" w:themeShade="80"/>
        </w:rPr>
      </w:pPr>
      <w:r w:rsidRPr="00DA07DF">
        <w:rPr>
          <w:color w:val="808080" w:themeColor="background1" w:themeShade="80"/>
        </w:rPr>
        <w:t>}</w:t>
      </w:r>
    </w:p>
    <w:p w:rsidR="00DA07DF" w:rsidRDefault="00BE208B" w:rsidP="00C47BDB">
      <w:pPr>
        <w:pStyle w:val="LabStepNumbered"/>
      </w:pPr>
      <w:r>
        <w:t>Finally, implement both callbacks by adding simple script alert boxes to show if the script succeeded or failed:</w:t>
      </w:r>
    </w:p>
    <w:p w:rsidR="00BE208B" w:rsidRPr="00BE208B" w:rsidRDefault="00BE208B" w:rsidP="00BE208B">
      <w:pPr>
        <w:pStyle w:val="LabStepCodeBlock"/>
        <w:rPr>
          <w:color w:val="808080" w:themeColor="background1" w:themeShade="80"/>
        </w:rPr>
      </w:pPr>
      <w:r w:rsidRPr="00BE208B">
        <w:rPr>
          <w:color w:val="808080" w:themeColor="background1" w:themeShade="80"/>
        </w:rPr>
        <w:t xml:space="preserve">function </w:t>
      </w:r>
      <w:r w:rsidR="00A70C0E">
        <w:rPr>
          <w:color w:val="808080" w:themeColor="background1" w:themeShade="80"/>
        </w:rPr>
        <w:t>o</w:t>
      </w:r>
      <w:r w:rsidRPr="00BE208B">
        <w:rPr>
          <w:color w:val="808080" w:themeColor="background1" w:themeShade="80"/>
        </w:rPr>
        <w:t>nSuccess() {</w:t>
      </w:r>
    </w:p>
    <w:p w:rsidR="00BE208B" w:rsidRDefault="00BE208B" w:rsidP="00BE208B">
      <w:pPr>
        <w:pStyle w:val="LabStepCodeBlock"/>
      </w:pPr>
      <w:r>
        <w:t xml:space="preserve">  alert(this.newList.get_title() + " created.");</w:t>
      </w:r>
    </w:p>
    <w:p w:rsidR="00BE208B" w:rsidRPr="00BE208B" w:rsidRDefault="00BE208B" w:rsidP="00BE208B">
      <w:pPr>
        <w:pStyle w:val="LabStepCodeBlock"/>
        <w:rPr>
          <w:color w:val="808080" w:themeColor="background1" w:themeShade="80"/>
        </w:rPr>
      </w:pPr>
      <w:r w:rsidRPr="00BE208B">
        <w:rPr>
          <w:color w:val="808080" w:themeColor="background1" w:themeShade="80"/>
        </w:rPr>
        <w:t>}</w:t>
      </w:r>
    </w:p>
    <w:p w:rsidR="00BE208B" w:rsidRPr="00BE208B" w:rsidRDefault="00BE208B" w:rsidP="00BE208B">
      <w:pPr>
        <w:pStyle w:val="LabStepCodeBlock"/>
        <w:rPr>
          <w:color w:val="808080" w:themeColor="background1" w:themeShade="80"/>
        </w:rPr>
      </w:pPr>
      <w:r w:rsidRPr="00BE208B">
        <w:rPr>
          <w:color w:val="808080" w:themeColor="background1" w:themeShade="80"/>
        </w:rPr>
        <w:t xml:space="preserve">function </w:t>
      </w:r>
      <w:r w:rsidR="00A70C0E">
        <w:rPr>
          <w:color w:val="808080" w:themeColor="background1" w:themeShade="80"/>
        </w:rPr>
        <w:t>o</w:t>
      </w:r>
      <w:r w:rsidRPr="00BE208B">
        <w:rPr>
          <w:color w:val="808080" w:themeColor="background1" w:themeShade="80"/>
        </w:rPr>
        <w:t>nFailure() {</w:t>
      </w:r>
    </w:p>
    <w:p w:rsidR="00BE208B" w:rsidRDefault="00BE208B" w:rsidP="00BE208B">
      <w:pPr>
        <w:pStyle w:val="LabStepCodeBlock"/>
      </w:pPr>
      <w:r>
        <w:t xml:space="preserve">  alert("Request failed.");</w:t>
      </w:r>
    </w:p>
    <w:p w:rsidR="00BE208B" w:rsidRPr="00BE208B" w:rsidRDefault="00BE208B" w:rsidP="00BE208B">
      <w:pPr>
        <w:pStyle w:val="LabStepCodeBlock"/>
        <w:rPr>
          <w:color w:val="808080" w:themeColor="background1" w:themeShade="80"/>
        </w:rPr>
      </w:pPr>
      <w:r w:rsidRPr="00BE208B">
        <w:rPr>
          <w:color w:val="808080" w:themeColor="background1" w:themeShade="80"/>
        </w:rPr>
        <w:t>}</w:t>
      </w:r>
    </w:p>
    <w:p w:rsidR="00BE208B" w:rsidRDefault="00BE208B" w:rsidP="00C47BDB">
      <w:pPr>
        <w:pStyle w:val="LabStepNumbered"/>
      </w:pPr>
      <w:r>
        <w:t xml:space="preserve">With everything complete, right-click the application page </w:t>
      </w:r>
      <w:r w:rsidRPr="00D71EFC">
        <w:rPr>
          <w:b/>
        </w:rPr>
        <w:t>ListCreator.aspx</w:t>
      </w:r>
      <w:r>
        <w:t xml:space="preserve"> and select </w:t>
      </w:r>
      <w:proofErr w:type="gramStart"/>
      <w:r w:rsidRPr="00172EC7">
        <w:rPr>
          <w:b/>
        </w:rPr>
        <w:t>Set</w:t>
      </w:r>
      <w:proofErr w:type="gramEnd"/>
      <w:r w:rsidRPr="00172EC7">
        <w:rPr>
          <w:b/>
        </w:rPr>
        <w:t xml:space="preserve"> as Startup Item</w:t>
      </w:r>
      <w:r>
        <w:t xml:space="preserve">. This tells Visual Studio 2010 to launch a browser and navigate to the page when launching the debugger. Now press </w:t>
      </w:r>
      <w:r w:rsidR="009338FC" w:rsidRPr="009338FC">
        <w:rPr>
          <w:b/>
        </w:rPr>
        <w:t>[</w:t>
      </w:r>
      <w:r w:rsidRPr="009338FC">
        <w:rPr>
          <w:b/>
        </w:rPr>
        <w:t>F5</w:t>
      </w:r>
      <w:r w:rsidR="009338FC" w:rsidRPr="009338FC">
        <w:rPr>
          <w:b/>
        </w:rPr>
        <w:t>]</w:t>
      </w:r>
      <w:r>
        <w:t xml:space="preserve"> to build, package and deploy the project. This will automatically launch a browser window.</w:t>
      </w:r>
    </w:p>
    <w:p w:rsidR="00BE208B" w:rsidRDefault="00BE208B" w:rsidP="00C47BDB">
      <w:pPr>
        <w:pStyle w:val="LabStepNumbered"/>
      </w:pPr>
      <w:r>
        <w:t xml:space="preserve">When the browser loads, click the button </w:t>
      </w:r>
      <w:r w:rsidRPr="00172EC7">
        <w:rPr>
          <w:b/>
        </w:rPr>
        <w:t>Create List</w:t>
      </w:r>
      <w:r>
        <w:t xml:space="preserve"> on the page. After a few seconds an alert box should display a message that the list was created. In addition, click </w:t>
      </w:r>
      <w:r w:rsidRPr="00172EC7">
        <w:rPr>
          <w:b/>
        </w:rPr>
        <w:t>Site Actions » View All Site Content</w:t>
      </w:r>
      <w:r>
        <w:t xml:space="preserve"> and scroll down to see the new </w:t>
      </w:r>
      <w:proofErr w:type="spellStart"/>
      <w:r w:rsidRPr="00172EC7">
        <w:rPr>
          <w:b/>
        </w:rPr>
        <w:t>ECMAScript</w:t>
      </w:r>
      <w:proofErr w:type="spellEnd"/>
      <w:r w:rsidRPr="00172EC7">
        <w:rPr>
          <w:b/>
        </w:rPr>
        <w:t xml:space="preserve"> Created Announcements </w:t>
      </w:r>
      <w:r>
        <w:t>list has been created!</w:t>
      </w:r>
    </w:p>
    <w:p w:rsidR="008F2B3F" w:rsidRPr="001E73CB" w:rsidRDefault="0002663B" w:rsidP="009338FC">
      <w:pPr>
        <w:pStyle w:val="LabExerciseText"/>
      </w:pPr>
      <w:r>
        <w:t xml:space="preserve">In this exercise you created a new SharePoint 2010 application page that used the </w:t>
      </w:r>
      <w:proofErr w:type="spellStart"/>
      <w:r>
        <w:t>ECMAScript</w:t>
      </w:r>
      <w:proofErr w:type="spellEnd"/>
      <w:r>
        <w:t xml:space="preserve"> Client Object Model to create a new SharePoint announcement list.</w:t>
      </w:r>
    </w:p>
    <w:sectPr w:rsidR="008F2B3F" w:rsidRPr="001E73CB" w:rsidSect="00E71B66">
      <w:headerReference w:type="default" r:id="rId26"/>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90A" w:rsidRDefault="007B790A" w:rsidP="002754DA">
      <w:pPr>
        <w:spacing w:before="0" w:after="0"/>
      </w:pPr>
      <w:r>
        <w:separator/>
      </w:r>
    </w:p>
    <w:p w:rsidR="007B790A" w:rsidRDefault="007B790A"/>
  </w:endnote>
  <w:endnote w:type="continuationSeparator" w:id="0">
    <w:p w:rsidR="007B790A" w:rsidRDefault="007B790A" w:rsidP="002754DA">
      <w:pPr>
        <w:spacing w:before="0" w:after="0"/>
      </w:pPr>
      <w:r>
        <w:continuationSeparator/>
      </w:r>
    </w:p>
    <w:p w:rsidR="007B790A" w:rsidRDefault="007B79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90A" w:rsidRDefault="007B790A" w:rsidP="002754DA">
      <w:pPr>
        <w:spacing w:before="0" w:after="0"/>
      </w:pPr>
      <w:r>
        <w:separator/>
      </w:r>
    </w:p>
    <w:p w:rsidR="007B790A" w:rsidRDefault="007B790A"/>
  </w:footnote>
  <w:footnote w:type="continuationSeparator" w:id="0">
    <w:p w:rsidR="007B790A" w:rsidRDefault="007B790A" w:rsidP="002754DA">
      <w:pPr>
        <w:spacing w:before="0" w:after="0"/>
      </w:pPr>
      <w:r>
        <w:continuationSeparator/>
      </w:r>
    </w:p>
    <w:p w:rsidR="007B790A" w:rsidRDefault="007B790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7390A" w:rsidTr="00F7390A">
      <w:trPr>
        <w:trHeight w:val="180"/>
      </w:trPr>
      <w:tc>
        <w:tcPr>
          <w:tcW w:w="4788" w:type="dxa"/>
        </w:tcPr>
        <w:p w:rsidR="00F7390A" w:rsidRDefault="007B790A" w:rsidP="002A3C27">
          <w:pPr>
            <w:pStyle w:val="Header"/>
          </w:pPr>
        </w:p>
      </w:tc>
      <w:tc>
        <w:tcPr>
          <w:tcW w:w="4788" w:type="dxa"/>
        </w:tcPr>
        <w:p w:rsidR="00F7390A" w:rsidRDefault="007B790A" w:rsidP="00F7390A">
          <w:pPr>
            <w:pStyle w:val="Header"/>
            <w:jc w:val="right"/>
          </w:pPr>
        </w:p>
      </w:tc>
    </w:tr>
  </w:tbl>
  <w:p w:rsidR="000C147A" w:rsidRDefault="007B790A" w:rsidP="00F739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C704872"/>
    <w:lvl w:ilvl="0">
      <w:start w:val="1"/>
      <w:numFmt w:val="decimal"/>
      <w:lvlText w:val="%1."/>
      <w:lvlJc w:val="left"/>
      <w:pPr>
        <w:tabs>
          <w:tab w:val="num" w:pos="1800"/>
        </w:tabs>
        <w:ind w:left="1800" w:hanging="360"/>
      </w:pPr>
    </w:lvl>
  </w:abstractNum>
  <w:abstractNum w:abstractNumId="1">
    <w:nsid w:val="FFFFFF7D"/>
    <w:multiLevelType w:val="singleLevel"/>
    <w:tmpl w:val="3F621A64"/>
    <w:lvl w:ilvl="0">
      <w:start w:val="1"/>
      <w:numFmt w:val="decimal"/>
      <w:lvlText w:val="%1."/>
      <w:lvlJc w:val="left"/>
      <w:pPr>
        <w:tabs>
          <w:tab w:val="num" w:pos="1440"/>
        </w:tabs>
        <w:ind w:left="1440" w:hanging="360"/>
      </w:pPr>
    </w:lvl>
  </w:abstractNum>
  <w:abstractNum w:abstractNumId="2">
    <w:nsid w:val="FFFFFF7E"/>
    <w:multiLevelType w:val="singleLevel"/>
    <w:tmpl w:val="6574A52E"/>
    <w:lvl w:ilvl="0">
      <w:start w:val="1"/>
      <w:numFmt w:val="decimal"/>
      <w:lvlText w:val="%1."/>
      <w:lvlJc w:val="left"/>
      <w:pPr>
        <w:tabs>
          <w:tab w:val="num" w:pos="1080"/>
        </w:tabs>
        <w:ind w:left="1080" w:hanging="360"/>
      </w:pPr>
    </w:lvl>
  </w:abstractNum>
  <w:abstractNum w:abstractNumId="3">
    <w:nsid w:val="FFFFFF7F"/>
    <w:multiLevelType w:val="singleLevel"/>
    <w:tmpl w:val="8D102308"/>
    <w:lvl w:ilvl="0">
      <w:start w:val="1"/>
      <w:numFmt w:val="decimal"/>
      <w:lvlText w:val="%1."/>
      <w:lvlJc w:val="left"/>
      <w:pPr>
        <w:tabs>
          <w:tab w:val="num" w:pos="720"/>
        </w:tabs>
        <w:ind w:left="720" w:hanging="360"/>
      </w:pPr>
    </w:lvl>
  </w:abstractNum>
  <w:abstractNum w:abstractNumId="4">
    <w:nsid w:val="FFFFFF80"/>
    <w:multiLevelType w:val="singleLevel"/>
    <w:tmpl w:val="A58A1E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84632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AA47D1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9D8AA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EB082C6"/>
    <w:lvl w:ilvl="0">
      <w:start w:val="1"/>
      <w:numFmt w:val="decimal"/>
      <w:lvlText w:val="%1."/>
      <w:lvlJc w:val="left"/>
      <w:pPr>
        <w:tabs>
          <w:tab w:val="num" w:pos="360"/>
        </w:tabs>
        <w:ind w:left="360" w:hanging="360"/>
      </w:pPr>
    </w:lvl>
  </w:abstractNum>
  <w:abstractNum w:abstractNumId="9">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1">
    <w:nsid w:val="2946127D"/>
    <w:multiLevelType w:val="multilevel"/>
    <w:tmpl w:val="A70A9C82"/>
    <w:numStyleLink w:val="LabStepsTemplate"/>
  </w:abstractNum>
  <w:abstractNum w:abstractNumId="1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17">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8">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7"/>
  </w:num>
  <w:num w:numId="3">
    <w:abstractNumId w:val="16"/>
  </w:num>
  <w:num w:numId="4">
    <w:abstractNumId w:val="10"/>
  </w:num>
  <w:num w:numId="5">
    <w:abstractNumId w:val="10"/>
    <w:lvlOverride w:ilvl="0">
      <w:startOverride w:val="1"/>
    </w:lvlOverride>
  </w:num>
  <w:num w:numId="6">
    <w:abstractNumId w:val="12"/>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8"/>
  </w:num>
  <w:num w:numId="23">
    <w:abstractNumId w:val="13"/>
  </w:num>
  <w:num w:numId="24">
    <w:abstractNumId w:val="11"/>
  </w:num>
  <w:num w:numId="25">
    <w:abstractNumId w:val="14"/>
  </w:num>
  <w:num w:numId="26">
    <w:abstractNumId w:val="9"/>
  </w:num>
  <w:num w:numId="27">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6D"/>
    <w:rsid w:val="00011939"/>
    <w:rsid w:val="00012AC2"/>
    <w:rsid w:val="00024303"/>
    <w:rsid w:val="000243F6"/>
    <w:rsid w:val="0002663B"/>
    <w:rsid w:val="00030FBC"/>
    <w:rsid w:val="00045A9D"/>
    <w:rsid w:val="00051385"/>
    <w:rsid w:val="00052383"/>
    <w:rsid w:val="00082C8E"/>
    <w:rsid w:val="0008422A"/>
    <w:rsid w:val="000A019A"/>
    <w:rsid w:val="000A0FB8"/>
    <w:rsid w:val="000A4D31"/>
    <w:rsid w:val="000B2A4E"/>
    <w:rsid w:val="000B4798"/>
    <w:rsid w:val="000C2339"/>
    <w:rsid w:val="000C54C2"/>
    <w:rsid w:val="000D1CE4"/>
    <w:rsid w:val="000D514D"/>
    <w:rsid w:val="000E43C6"/>
    <w:rsid w:val="000E4786"/>
    <w:rsid w:val="000F23A7"/>
    <w:rsid w:val="0010340E"/>
    <w:rsid w:val="0011020C"/>
    <w:rsid w:val="00110EC0"/>
    <w:rsid w:val="001111C6"/>
    <w:rsid w:val="001128F7"/>
    <w:rsid w:val="001177B5"/>
    <w:rsid w:val="00123729"/>
    <w:rsid w:val="00123A37"/>
    <w:rsid w:val="00126485"/>
    <w:rsid w:val="00140317"/>
    <w:rsid w:val="00141688"/>
    <w:rsid w:val="00151E41"/>
    <w:rsid w:val="0016348C"/>
    <w:rsid w:val="001657A8"/>
    <w:rsid w:val="00165823"/>
    <w:rsid w:val="0016603A"/>
    <w:rsid w:val="00166BA8"/>
    <w:rsid w:val="00172E41"/>
    <w:rsid w:val="00172EC7"/>
    <w:rsid w:val="001760F5"/>
    <w:rsid w:val="0019249E"/>
    <w:rsid w:val="001967E2"/>
    <w:rsid w:val="001969F7"/>
    <w:rsid w:val="001A3C36"/>
    <w:rsid w:val="001B176D"/>
    <w:rsid w:val="001B58CA"/>
    <w:rsid w:val="001B60FC"/>
    <w:rsid w:val="001C2975"/>
    <w:rsid w:val="001C3C48"/>
    <w:rsid w:val="001D56AB"/>
    <w:rsid w:val="001E46EE"/>
    <w:rsid w:val="001E5B61"/>
    <w:rsid w:val="001E5FC6"/>
    <w:rsid w:val="001E73CB"/>
    <w:rsid w:val="00207F56"/>
    <w:rsid w:val="00216298"/>
    <w:rsid w:val="002174AD"/>
    <w:rsid w:val="002243BC"/>
    <w:rsid w:val="00226C32"/>
    <w:rsid w:val="00231D57"/>
    <w:rsid w:val="00234111"/>
    <w:rsid w:val="002376C5"/>
    <w:rsid w:val="00243A3C"/>
    <w:rsid w:val="00245CF2"/>
    <w:rsid w:val="00260CDA"/>
    <w:rsid w:val="002646DD"/>
    <w:rsid w:val="00265968"/>
    <w:rsid w:val="00273F7D"/>
    <w:rsid w:val="002754DA"/>
    <w:rsid w:val="002820B9"/>
    <w:rsid w:val="002974FA"/>
    <w:rsid w:val="002A3C27"/>
    <w:rsid w:val="002C3C3B"/>
    <w:rsid w:val="002C5CBE"/>
    <w:rsid w:val="002E035E"/>
    <w:rsid w:val="002E259F"/>
    <w:rsid w:val="002E66B3"/>
    <w:rsid w:val="002F2748"/>
    <w:rsid w:val="002F48CC"/>
    <w:rsid w:val="00300875"/>
    <w:rsid w:val="0030388D"/>
    <w:rsid w:val="003039D3"/>
    <w:rsid w:val="00307288"/>
    <w:rsid w:val="0031741B"/>
    <w:rsid w:val="00333042"/>
    <w:rsid w:val="00334F10"/>
    <w:rsid w:val="00353A56"/>
    <w:rsid w:val="00361340"/>
    <w:rsid w:val="00364378"/>
    <w:rsid w:val="00364D36"/>
    <w:rsid w:val="0036657F"/>
    <w:rsid w:val="00367C9B"/>
    <w:rsid w:val="00391032"/>
    <w:rsid w:val="00392C79"/>
    <w:rsid w:val="003A5195"/>
    <w:rsid w:val="003A6D85"/>
    <w:rsid w:val="003B1609"/>
    <w:rsid w:val="003B509E"/>
    <w:rsid w:val="003B6B6E"/>
    <w:rsid w:val="003B7971"/>
    <w:rsid w:val="003C6F9B"/>
    <w:rsid w:val="003D4A36"/>
    <w:rsid w:val="003D513A"/>
    <w:rsid w:val="003E3149"/>
    <w:rsid w:val="003E53A5"/>
    <w:rsid w:val="003E7E18"/>
    <w:rsid w:val="003F2EDC"/>
    <w:rsid w:val="003F44D4"/>
    <w:rsid w:val="00401E04"/>
    <w:rsid w:val="00414108"/>
    <w:rsid w:val="00420CA8"/>
    <w:rsid w:val="00420D38"/>
    <w:rsid w:val="00427A68"/>
    <w:rsid w:val="00445241"/>
    <w:rsid w:val="00445F5C"/>
    <w:rsid w:val="00446B8D"/>
    <w:rsid w:val="00462ED5"/>
    <w:rsid w:val="00473937"/>
    <w:rsid w:val="00474799"/>
    <w:rsid w:val="00481358"/>
    <w:rsid w:val="004838B2"/>
    <w:rsid w:val="00493557"/>
    <w:rsid w:val="004A7C45"/>
    <w:rsid w:val="004B1264"/>
    <w:rsid w:val="004B75D9"/>
    <w:rsid w:val="004C0273"/>
    <w:rsid w:val="004C32A8"/>
    <w:rsid w:val="004C7D6E"/>
    <w:rsid w:val="004D0A68"/>
    <w:rsid w:val="004D3A39"/>
    <w:rsid w:val="004D5273"/>
    <w:rsid w:val="004E1CBF"/>
    <w:rsid w:val="004E3B42"/>
    <w:rsid w:val="004E45B9"/>
    <w:rsid w:val="004F0D98"/>
    <w:rsid w:val="004F1E4C"/>
    <w:rsid w:val="004F54BD"/>
    <w:rsid w:val="00504620"/>
    <w:rsid w:val="0050658A"/>
    <w:rsid w:val="0050746C"/>
    <w:rsid w:val="005106D7"/>
    <w:rsid w:val="00513CF1"/>
    <w:rsid w:val="00513EAD"/>
    <w:rsid w:val="0051400B"/>
    <w:rsid w:val="00515C63"/>
    <w:rsid w:val="0052542A"/>
    <w:rsid w:val="00536A2B"/>
    <w:rsid w:val="00536EA7"/>
    <w:rsid w:val="00537866"/>
    <w:rsid w:val="00540A9A"/>
    <w:rsid w:val="0054222D"/>
    <w:rsid w:val="0055106D"/>
    <w:rsid w:val="00551DFA"/>
    <w:rsid w:val="00560F81"/>
    <w:rsid w:val="005710D5"/>
    <w:rsid w:val="0057247C"/>
    <w:rsid w:val="00574574"/>
    <w:rsid w:val="00580480"/>
    <w:rsid w:val="00586174"/>
    <w:rsid w:val="0059580B"/>
    <w:rsid w:val="005960CA"/>
    <w:rsid w:val="005A0E17"/>
    <w:rsid w:val="005A3A17"/>
    <w:rsid w:val="005A3E02"/>
    <w:rsid w:val="005A4563"/>
    <w:rsid w:val="005A52C9"/>
    <w:rsid w:val="005A6D5F"/>
    <w:rsid w:val="005B6F90"/>
    <w:rsid w:val="005C03B9"/>
    <w:rsid w:val="005C1BF8"/>
    <w:rsid w:val="005D380A"/>
    <w:rsid w:val="005D3854"/>
    <w:rsid w:val="005D6422"/>
    <w:rsid w:val="005D675F"/>
    <w:rsid w:val="005E054A"/>
    <w:rsid w:val="005E0D54"/>
    <w:rsid w:val="005E79AF"/>
    <w:rsid w:val="005F22FC"/>
    <w:rsid w:val="00602D3B"/>
    <w:rsid w:val="00603209"/>
    <w:rsid w:val="00611BF5"/>
    <w:rsid w:val="00620888"/>
    <w:rsid w:val="00625F0D"/>
    <w:rsid w:val="00626932"/>
    <w:rsid w:val="006316FA"/>
    <w:rsid w:val="0063362B"/>
    <w:rsid w:val="00635593"/>
    <w:rsid w:val="0064078C"/>
    <w:rsid w:val="006469E4"/>
    <w:rsid w:val="00650ACD"/>
    <w:rsid w:val="00650C05"/>
    <w:rsid w:val="00654F8F"/>
    <w:rsid w:val="0066042A"/>
    <w:rsid w:val="00662149"/>
    <w:rsid w:val="006649DB"/>
    <w:rsid w:val="00664FEB"/>
    <w:rsid w:val="00667328"/>
    <w:rsid w:val="00667B58"/>
    <w:rsid w:val="006737DB"/>
    <w:rsid w:val="0067766A"/>
    <w:rsid w:val="00686BE4"/>
    <w:rsid w:val="0069092F"/>
    <w:rsid w:val="0069598A"/>
    <w:rsid w:val="006A020F"/>
    <w:rsid w:val="006A105B"/>
    <w:rsid w:val="006B07C3"/>
    <w:rsid w:val="006B25FA"/>
    <w:rsid w:val="006B3538"/>
    <w:rsid w:val="006B6F43"/>
    <w:rsid w:val="006C0157"/>
    <w:rsid w:val="006C5C78"/>
    <w:rsid w:val="006E5188"/>
    <w:rsid w:val="006F13F6"/>
    <w:rsid w:val="006F1EF7"/>
    <w:rsid w:val="006F64F9"/>
    <w:rsid w:val="0070089C"/>
    <w:rsid w:val="00711C05"/>
    <w:rsid w:val="00717355"/>
    <w:rsid w:val="00721C4A"/>
    <w:rsid w:val="00722873"/>
    <w:rsid w:val="00722B7A"/>
    <w:rsid w:val="0072738D"/>
    <w:rsid w:val="00732D01"/>
    <w:rsid w:val="0073302B"/>
    <w:rsid w:val="00737FD5"/>
    <w:rsid w:val="00740261"/>
    <w:rsid w:val="00740358"/>
    <w:rsid w:val="007442CF"/>
    <w:rsid w:val="007508E5"/>
    <w:rsid w:val="00754D76"/>
    <w:rsid w:val="00756C10"/>
    <w:rsid w:val="007600AD"/>
    <w:rsid w:val="0076162E"/>
    <w:rsid w:val="00770735"/>
    <w:rsid w:val="00793FD3"/>
    <w:rsid w:val="007978F3"/>
    <w:rsid w:val="007A2E8C"/>
    <w:rsid w:val="007A3D0E"/>
    <w:rsid w:val="007A3D22"/>
    <w:rsid w:val="007A6FDB"/>
    <w:rsid w:val="007A7B3A"/>
    <w:rsid w:val="007B63AE"/>
    <w:rsid w:val="007B648F"/>
    <w:rsid w:val="007B790A"/>
    <w:rsid w:val="007C0B34"/>
    <w:rsid w:val="007E240B"/>
    <w:rsid w:val="007F2CD4"/>
    <w:rsid w:val="0080252D"/>
    <w:rsid w:val="00812AF5"/>
    <w:rsid w:val="00820EB6"/>
    <w:rsid w:val="00826FF7"/>
    <w:rsid w:val="0082729D"/>
    <w:rsid w:val="0083029D"/>
    <w:rsid w:val="00830A82"/>
    <w:rsid w:val="00841F3B"/>
    <w:rsid w:val="00845FAD"/>
    <w:rsid w:val="008530CC"/>
    <w:rsid w:val="00853112"/>
    <w:rsid w:val="00856645"/>
    <w:rsid w:val="00865AE4"/>
    <w:rsid w:val="0086681C"/>
    <w:rsid w:val="008743F8"/>
    <w:rsid w:val="00880606"/>
    <w:rsid w:val="00893C82"/>
    <w:rsid w:val="008943B0"/>
    <w:rsid w:val="008A1B16"/>
    <w:rsid w:val="008A47F4"/>
    <w:rsid w:val="008A7318"/>
    <w:rsid w:val="008B697B"/>
    <w:rsid w:val="008C1C05"/>
    <w:rsid w:val="008C23F1"/>
    <w:rsid w:val="008D054E"/>
    <w:rsid w:val="008D0899"/>
    <w:rsid w:val="008D261C"/>
    <w:rsid w:val="008D30B0"/>
    <w:rsid w:val="008D7F27"/>
    <w:rsid w:val="008E1CE8"/>
    <w:rsid w:val="008E3F36"/>
    <w:rsid w:val="008E59E0"/>
    <w:rsid w:val="008F2B3F"/>
    <w:rsid w:val="00903B98"/>
    <w:rsid w:val="00906CE0"/>
    <w:rsid w:val="00915A59"/>
    <w:rsid w:val="0091656E"/>
    <w:rsid w:val="00925E86"/>
    <w:rsid w:val="009338FC"/>
    <w:rsid w:val="009422EE"/>
    <w:rsid w:val="00944282"/>
    <w:rsid w:val="00950E18"/>
    <w:rsid w:val="009537AB"/>
    <w:rsid w:val="0096384D"/>
    <w:rsid w:val="00964D6A"/>
    <w:rsid w:val="00964DF1"/>
    <w:rsid w:val="00965C23"/>
    <w:rsid w:val="00966750"/>
    <w:rsid w:val="009753EF"/>
    <w:rsid w:val="00985E33"/>
    <w:rsid w:val="00990EBF"/>
    <w:rsid w:val="009A3A5C"/>
    <w:rsid w:val="009A5818"/>
    <w:rsid w:val="009C016D"/>
    <w:rsid w:val="009C3AB9"/>
    <w:rsid w:val="009C6E7B"/>
    <w:rsid w:val="009D22E7"/>
    <w:rsid w:val="009D2AFD"/>
    <w:rsid w:val="009E08B5"/>
    <w:rsid w:val="009E2AD2"/>
    <w:rsid w:val="00A045E5"/>
    <w:rsid w:val="00A05D85"/>
    <w:rsid w:val="00A10BF8"/>
    <w:rsid w:val="00A136DF"/>
    <w:rsid w:val="00A15C8C"/>
    <w:rsid w:val="00A2430F"/>
    <w:rsid w:val="00A25FC5"/>
    <w:rsid w:val="00A27676"/>
    <w:rsid w:val="00A3093C"/>
    <w:rsid w:val="00A36AE5"/>
    <w:rsid w:val="00A4394E"/>
    <w:rsid w:val="00A46E44"/>
    <w:rsid w:val="00A53017"/>
    <w:rsid w:val="00A5490F"/>
    <w:rsid w:val="00A55EA3"/>
    <w:rsid w:val="00A6472F"/>
    <w:rsid w:val="00A66755"/>
    <w:rsid w:val="00A70C0E"/>
    <w:rsid w:val="00A73931"/>
    <w:rsid w:val="00A811F8"/>
    <w:rsid w:val="00A9041E"/>
    <w:rsid w:val="00A94DEF"/>
    <w:rsid w:val="00AA081D"/>
    <w:rsid w:val="00AA1C5E"/>
    <w:rsid w:val="00AA5D8F"/>
    <w:rsid w:val="00AD3847"/>
    <w:rsid w:val="00AD6AE7"/>
    <w:rsid w:val="00AE5ACC"/>
    <w:rsid w:val="00AE5F80"/>
    <w:rsid w:val="00AF1C56"/>
    <w:rsid w:val="00AF1FD0"/>
    <w:rsid w:val="00AF4F9B"/>
    <w:rsid w:val="00AF5E50"/>
    <w:rsid w:val="00B04598"/>
    <w:rsid w:val="00B10A37"/>
    <w:rsid w:val="00B410F6"/>
    <w:rsid w:val="00B541E9"/>
    <w:rsid w:val="00B56241"/>
    <w:rsid w:val="00B60011"/>
    <w:rsid w:val="00B7645C"/>
    <w:rsid w:val="00B80925"/>
    <w:rsid w:val="00B815CE"/>
    <w:rsid w:val="00B838CD"/>
    <w:rsid w:val="00B84304"/>
    <w:rsid w:val="00B914D0"/>
    <w:rsid w:val="00B94065"/>
    <w:rsid w:val="00BA332D"/>
    <w:rsid w:val="00BB42DB"/>
    <w:rsid w:val="00BB67C1"/>
    <w:rsid w:val="00BC1206"/>
    <w:rsid w:val="00BC22EE"/>
    <w:rsid w:val="00BC2C68"/>
    <w:rsid w:val="00BE208B"/>
    <w:rsid w:val="00BE20E7"/>
    <w:rsid w:val="00BE5EE7"/>
    <w:rsid w:val="00BF4AAD"/>
    <w:rsid w:val="00C21492"/>
    <w:rsid w:val="00C30E56"/>
    <w:rsid w:val="00C3211E"/>
    <w:rsid w:val="00C33D09"/>
    <w:rsid w:val="00C34D0A"/>
    <w:rsid w:val="00C37A3E"/>
    <w:rsid w:val="00C44632"/>
    <w:rsid w:val="00C47BDB"/>
    <w:rsid w:val="00C53882"/>
    <w:rsid w:val="00C62D6E"/>
    <w:rsid w:val="00C642C3"/>
    <w:rsid w:val="00C70683"/>
    <w:rsid w:val="00C74769"/>
    <w:rsid w:val="00C803E0"/>
    <w:rsid w:val="00C80B2F"/>
    <w:rsid w:val="00C81CBC"/>
    <w:rsid w:val="00C847ED"/>
    <w:rsid w:val="00C9096A"/>
    <w:rsid w:val="00C92678"/>
    <w:rsid w:val="00C93E0C"/>
    <w:rsid w:val="00C97674"/>
    <w:rsid w:val="00CA0909"/>
    <w:rsid w:val="00CA1EFD"/>
    <w:rsid w:val="00CB7A9C"/>
    <w:rsid w:val="00CB7CC1"/>
    <w:rsid w:val="00CC7984"/>
    <w:rsid w:val="00CD0AD0"/>
    <w:rsid w:val="00CD10A1"/>
    <w:rsid w:val="00CD5374"/>
    <w:rsid w:val="00CD7443"/>
    <w:rsid w:val="00CE155F"/>
    <w:rsid w:val="00CF0D9B"/>
    <w:rsid w:val="00D057EA"/>
    <w:rsid w:val="00D05B6A"/>
    <w:rsid w:val="00D1273B"/>
    <w:rsid w:val="00D12B10"/>
    <w:rsid w:val="00D1320B"/>
    <w:rsid w:val="00D15FEC"/>
    <w:rsid w:val="00D33840"/>
    <w:rsid w:val="00D3469C"/>
    <w:rsid w:val="00D50509"/>
    <w:rsid w:val="00D56054"/>
    <w:rsid w:val="00D56B22"/>
    <w:rsid w:val="00D6261E"/>
    <w:rsid w:val="00D64974"/>
    <w:rsid w:val="00D66469"/>
    <w:rsid w:val="00D71CBB"/>
    <w:rsid w:val="00D71EFC"/>
    <w:rsid w:val="00D74CD0"/>
    <w:rsid w:val="00D8031B"/>
    <w:rsid w:val="00D84676"/>
    <w:rsid w:val="00D84767"/>
    <w:rsid w:val="00D84A2F"/>
    <w:rsid w:val="00D85E2D"/>
    <w:rsid w:val="00D8754C"/>
    <w:rsid w:val="00D92006"/>
    <w:rsid w:val="00D950CC"/>
    <w:rsid w:val="00D97000"/>
    <w:rsid w:val="00DA07DF"/>
    <w:rsid w:val="00DA442B"/>
    <w:rsid w:val="00DA6D71"/>
    <w:rsid w:val="00DB5173"/>
    <w:rsid w:val="00DB6E87"/>
    <w:rsid w:val="00DC2A0F"/>
    <w:rsid w:val="00DD1790"/>
    <w:rsid w:val="00DD40A9"/>
    <w:rsid w:val="00DD553A"/>
    <w:rsid w:val="00DD5F52"/>
    <w:rsid w:val="00DD7D6E"/>
    <w:rsid w:val="00DE5625"/>
    <w:rsid w:val="00DE58D9"/>
    <w:rsid w:val="00DE5B60"/>
    <w:rsid w:val="00DF0141"/>
    <w:rsid w:val="00DF0E38"/>
    <w:rsid w:val="00DF4966"/>
    <w:rsid w:val="00E0112C"/>
    <w:rsid w:val="00E056FD"/>
    <w:rsid w:val="00E07AF0"/>
    <w:rsid w:val="00E13222"/>
    <w:rsid w:val="00E132BC"/>
    <w:rsid w:val="00E15736"/>
    <w:rsid w:val="00E177CD"/>
    <w:rsid w:val="00E22CFC"/>
    <w:rsid w:val="00E338DA"/>
    <w:rsid w:val="00E33C7B"/>
    <w:rsid w:val="00E36698"/>
    <w:rsid w:val="00E40DCC"/>
    <w:rsid w:val="00E42402"/>
    <w:rsid w:val="00E44BA6"/>
    <w:rsid w:val="00E44F0A"/>
    <w:rsid w:val="00E45125"/>
    <w:rsid w:val="00E473F3"/>
    <w:rsid w:val="00E51A44"/>
    <w:rsid w:val="00E52656"/>
    <w:rsid w:val="00E57901"/>
    <w:rsid w:val="00E60B87"/>
    <w:rsid w:val="00E66ADA"/>
    <w:rsid w:val="00E71B66"/>
    <w:rsid w:val="00E816DC"/>
    <w:rsid w:val="00E90829"/>
    <w:rsid w:val="00E94237"/>
    <w:rsid w:val="00E95F93"/>
    <w:rsid w:val="00E97FBA"/>
    <w:rsid w:val="00EA0CC6"/>
    <w:rsid w:val="00EB0E93"/>
    <w:rsid w:val="00EB7DE9"/>
    <w:rsid w:val="00EC02AD"/>
    <w:rsid w:val="00EC15A4"/>
    <w:rsid w:val="00ED1A11"/>
    <w:rsid w:val="00EE7A35"/>
    <w:rsid w:val="00EF0B37"/>
    <w:rsid w:val="00F10C41"/>
    <w:rsid w:val="00F11360"/>
    <w:rsid w:val="00F1207F"/>
    <w:rsid w:val="00F13CBA"/>
    <w:rsid w:val="00F20788"/>
    <w:rsid w:val="00F218A1"/>
    <w:rsid w:val="00F22470"/>
    <w:rsid w:val="00F276BD"/>
    <w:rsid w:val="00F41594"/>
    <w:rsid w:val="00F43BFB"/>
    <w:rsid w:val="00F45C49"/>
    <w:rsid w:val="00F4725C"/>
    <w:rsid w:val="00F5138E"/>
    <w:rsid w:val="00F577F9"/>
    <w:rsid w:val="00F62F1C"/>
    <w:rsid w:val="00F64CF9"/>
    <w:rsid w:val="00F65386"/>
    <w:rsid w:val="00F72607"/>
    <w:rsid w:val="00F81057"/>
    <w:rsid w:val="00F84B8D"/>
    <w:rsid w:val="00F87B5D"/>
    <w:rsid w:val="00F938D8"/>
    <w:rsid w:val="00F969CF"/>
    <w:rsid w:val="00FA04AF"/>
    <w:rsid w:val="00FA1233"/>
    <w:rsid w:val="00FA1351"/>
    <w:rsid w:val="00FA2D9A"/>
    <w:rsid w:val="00FA3EB4"/>
    <w:rsid w:val="00FA5E15"/>
    <w:rsid w:val="00FB07B8"/>
    <w:rsid w:val="00FB3F0A"/>
    <w:rsid w:val="00FC00E1"/>
    <w:rsid w:val="00FC79BD"/>
    <w:rsid w:val="00FD1FA2"/>
    <w:rsid w:val="00FE0728"/>
    <w:rsid w:val="00FF3C5B"/>
    <w:rsid w:val="00FF4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971"/>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3B7971"/>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3B7971"/>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3B7971"/>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3B7971"/>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3B797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971"/>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3B7971"/>
    <w:rPr>
      <w:rFonts w:ascii="Arial Black" w:hAnsi="Arial Black"/>
      <w:sz w:val="28"/>
    </w:rPr>
  </w:style>
  <w:style w:type="character" w:customStyle="1" w:styleId="Heading4Char">
    <w:name w:val="Heading 4 Char"/>
    <w:basedOn w:val="DefaultParagraphFont"/>
    <w:link w:val="Heading4"/>
    <w:uiPriority w:val="9"/>
    <w:rsid w:val="003B7971"/>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3B7971"/>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3B79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971"/>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3B7971"/>
    <w:pPr>
      <w:tabs>
        <w:tab w:val="right" w:leader="dot" w:pos="10786"/>
      </w:tabs>
      <w:spacing w:before="80" w:after="0"/>
      <w:ind w:left="144"/>
    </w:pPr>
    <w:rPr>
      <w:b/>
    </w:rPr>
  </w:style>
  <w:style w:type="paragraph" w:styleId="TOC2">
    <w:name w:val="toc 2"/>
    <w:basedOn w:val="Normal"/>
    <w:next w:val="Normal"/>
    <w:autoRedefine/>
    <w:uiPriority w:val="39"/>
    <w:unhideWhenUsed/>
    <w:rsid w:val="003B7971"/>
    <w:pPr>
      <w:tabs>
        <w:tab w:val="right" w:leader="dot" w:pos="10790"/>
      </w:tabs>
      <w:spacing w:before="40" w:after="40"/>
      <w:ind w:left="288"/>
    </w:pPr>
    <w:rPr>
      <w:sz w:val="18"/>
    </w:rPr>
  </w:style>
  <w:style w:type="character" w:styleId="Hyperlink">
    <w:name w:val="Hyperlink"/>
    <w:basedOn w:val="DefaultParagraphFont"/>
    <w:uiPriority w:val="99"/>
    <w:unhideWhenUsed/>
    <w:rsid w:val="003B7971"/>
    <w:rPr>
      <w:color w:val="0000FF" w:themeColor="hyperlink"/>
      <w:u w:val="single"/>
    </w:rPr>
  </w:style>
  <w:style w:type="character" w:styleId="BookTitle">
    <w:name w:val="Book Title"/>
    <w:basedOn w:val="DefaultParagraphFont"/>
    <w:uiPriority w:val="33"/>
    <w:qFormat/>
    <w:rsid w:val="003B7971"/>
    <w:rPr>
      <w:b/>
      <w:bCs/>
      <w:smallCaps/>
      <w:spacing w:val="5"/>
      <w:sz w:val="48"/>
    </w:rPr>
  </w:style>
  <w:style w:type="paragraph" w:styleId="Title">
    <w:name w:val="Title"/>
    <w:basedOn w:val="Normal"/>
    <w:next w:val="Normal"/>
    <w:link w:val="TitleChar"/>
    <w:uiPriority w:val="10"/>
    <w:unhideWhenUsed/>
    <w:qFormat/>
    <w:rsid w:val="003B7971"/>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3B7971"/>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3B7971"/>
    <w:pPr>
      <w:spacing w:after="0" w:line="240" w:lineRule="auto"/>
    </w:pPr>
    <w:rPr>
      <w:rFonts w:eastAsiaTheme="minorEastAsia"/>
    </w:rPr>
  </w:style>
  <w:style w:type="character" w:customStyle="1" w:styleId="NoSpacingChar">
    <w:name w:val="No Spacing Char"/>
    <w:basedOn w:val="DefaultParagraphFont"/>
    <w:link w:val="NoSpacing"/>
    <w:uiPriority w:val="1"/>
    <w:rsid w:val="003B7971"/>
    <w:rPr>
      <w:rFonts w:eastAsiaTheme="minorEastAsia"/>
    </w:rPr>
  </w:style>
  <w:style w:type="paragraph" w:styleId="Header">
    <w:name w:val="header"/>
    <w:basedOn w:val="Normal"/>
    <w:link w:val="HeaderChar"/>
    <w:uiPriority w:val="99"/>
    <w:unhideWhenUsed/>
    <w:rsid w:val="003B7971"/>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3B7971"/>
    <w:rPr>
      <w:rFonts w:ascii="Arial" w:hAnsi="Arial"/>
      <w:color w:val="292929"/>
      <w:sz w:val="16"/>
    </w:rPr>
  </w:style>
  <w:style w:type="paragraph" w:styleId="Footer">
    <w:name w:val="footer"/>
    <w:basedOn w:val="Normal"/>
    <w:link w:val="FooterChar"/>
    <w:uiPriority w:val="99"/>
    <w:unhideWhenUsed/>
    <w:rsid w:val="003B7971"/>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3B7971"/>
    <w:rPr>
      <w:rFonts w:ascii="Arial" w:hAnsi="Arial"/>
      <w:color w:val="292929"/>
      <w:sz w:val="16"/>
    </w:rPr>
  </w:style>
  <w:style w:type="paragraph" w:customStyle="1" w:styleId="LabExercise">
    <w:name w:val="Lab Exercise"/>
    <w:basedOn w:val="Normal"/>
    <w:next w:val="Normal"/>
    <w:qFormat/>
    <w:rsid w:val="003B7971"/>
    <w:pPr>
      <w:spacing w:before="0" w:after="200" w:line="276" w:lineRule="auto"/>
    </w:pPr>
    <w:rPr>
      <w:b/>
    </w:rPr>
  </w:style>
  <w:style w:type="paragraph" w:styleId="ListParagraph">
    <w:name w:val="List Paragraph"/>
    <w:basedOn w:val="Normal"/>
    <w:next w:val="Normal"/>
    <w:uiPriority w:val="34"/>
    <w:qFormat/>
    <w:rsid w:val="003B7971"/>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3B7971"/>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3B7971"/>
    <w:rPr>
      <w:rFonts w:ascii="Lucida Console" w:hAnsi="Lucida Console" w:cs="Courier New"/>
      <w:b/>
      <w:spacing w:val="-6"/>
      <w:sz w:val="18"/>
    </w:rPr>
  </w:style>
  <w:style w:type="paragraph" w:customStyle="1" w:styleId="NumberedBullet">
    <w:name w:val="Numbered Bullet"/>
    <w:basedOn w:val="ListParagraph"/>
    <w:unhideWhenUsed/>
    <w:qFormat/>
    <w:rsid w:val="003B7971"/>
    <w:pPr>
      <w:tabs>
        <w:tab w:val="left" w:pos="144"/>
      </w:tabs>
      <w:spacing w:before="80" w:after="40" w:line="240" w:lineRule="auto"/>
      <w:ind w:hanging="360"/>
      <w:contextualSpacing w:val="0"/>
    </w:pPr>
  </w:style>
  <w:style w:type="paragraph" w:customStyle="1" w:styleId="LabStepScreenshot">
    <w:name w:val="Lab Step Screenshot"/>
    <w:basedOn w:val="Normal"/>
    <w:qFormat/>
    <w:rsid w:val="003B7971"/>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3B7971"/>
    <w:pPr>
      <w:spacing w:before="0" w:after="0"/>
    </w:pPr>
    <w:rPr>
      <w:szCs w:val="20"/>
    </w:rPr>
  </w:style>
  <w:style w:type="character" w:customStyle="1" w:styleId="FootnoteTextChar">
    <w:name w:val="Footnote Text Char"/>
    <w:basedOn w:val="DefaultParagraphFont"/>
    <w:link w:val="FootnoteText"/>
    <w:uiPriority w:val="99"/>
    <w:semiHidden/>
    <w:rsid w:val="003B7971"/>
    <w:rPr>
      <w:rFonts w:ascii="Arial" w:hAnsi="Arial"/>
      <w:color w:val="262626" w:themeColor="text1" w:themeTint="D9"/>
      <w:sz w:val="20"/>
      <w:szCs w:val="20"/>
    </w:rPr>
  </w:style>
  <w:style w:type="table" w:styleId="LightShading-Accent4">
    <w:name w:val="Light Shading Accent 4"/>
    <w:basedOn w:val="TableNormal"/>
    <w:uiPriority w:val="60"/>
    <w:rsid w:val="003B797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3B7971"/>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3B797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3B797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3B79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3B797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3B7971"/>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3B7971"/>
    <w:pPr>
      <w:tabs>
        <w:tab w:val="num" w:pos="360"/>
      </w:tabs>
      <w:ind w:left="360" w:hanging="360"/>
      <w:contextualSpacing/>
    </w:pPr>
  </w:style>
  <w:style w:type="character" w:customStyle="1" w:styleId="InLineUrl">
    <w:name w:val="InLineUrl"/>
    <w:basedOn w:val="DefaultParagraphFont"/>
    <w:uiPriority w:val="1"/>
    <w:qFormat/>
    <w:rsid w:val="003B7971"/>
    <w:rPr>
      <w:rFonts w:ascii="Arial" w:hAnsi="Arial"/>
      <w:b/>
      <w:sz w:val="16"/>
    </w:rPr>
  </w:style>
  <w:style w:type="paragraph" w:customStyle="1" w:styleId="LabStepNumbered">
    <w:name w:val="Lab Step Numbered"/>
    <w:link w:val="LabStepNumberedChar"/>
    <w:qFormat/>
    <w:rsid w:val="003B7971"/>
    <w:pPr>
      <w:numPr>
        <w:numId w:val="2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3B7971"/>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3B7971"/>
    <w:pPr>
      <w:numPr>
        <w:ilvl w:val="1"/>
      </w:numPr>
    </w:pPr>
    <w:rPr>
      <w:sz w:val="16"/>
    </w:rPr>
  </w:style>
  <w:style w:type="paragraph" w:customStyle="1" w:styleId="LabStepLevel2NoBullet">
    <w:name w:val="Lab Step Level 2 No Bullet"/>
    <w:basedOn w:val="LabStepLevel2Numbered"/>
    <w:qFormat/>
    <w:rsid w:val="003B7971"/>
    <w:pPr>
      <w:numPr>
        <w:numId w:val="0"/>
      </w:numPr>
      <w:spacing w:before="40"/>
      <w:ind w:left="720"/>
    </w:pPr>
  </w:style>
  <w:style w:type="character" w:customStyle="1" w:styleId="LabStepScreenshotFrame">
    <w:name w:val="Lab Step Screenshot Frame"/>
    <w:basedOn w:val="DefaultParagraphFont"/>
    <w:uiPriority w:val="1"/>
    <w:qFormat/>
    <w:rsid w:val="003B7971"/>
    <w:rPr>
      <w:noProof/>
      <w:bdr w:val="single" w:sz="2" w:space="0" w:color="DDDDDD"/>
    </w:rPr>
  </w:style>
  <w:style w:type="paragraph" w:customStyle="1" w:styleId="LabExerciseCallout">
    <w:name w:val="Lab Exercise Callout"/>
    <w:basedOn w:val="LabExerciseText"/>
    <w:qFormat/>
    <w:rsid w:val="003B7971"/>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3B7971"/>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3B7971"/>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3B7971"/>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3B7971"/>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7971"/>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3B7971"/>
    <w:rPr>
      <w:rFonts w:ascii="Arial" w:hAnsi="Arial"/>
      <w:b/>
      <w:iCs/>
      <w:sz w:val="16"/>
    </w:rPr>
  </w:style>
  <w:style w:type="character" w:customStyle="1" w:styleId="InlindeCode">
    <w:name w:val="InlindeCode"/>
    <w:basedOn w:val="DefaultParagraphFont"/>
    <w:uiPriority w:val="1"/>
    <w:qFormat/>
    <w:rsid w:val="003B7971"/>
    <w:rPr>
      <w:rFonts w:ascii="Lucida Console" w:hAnsi="Lucida Console"/>
      <w:b/>
      <w:sz w:val="16"/>
    </w:rPr>
  </w:style>
  <w:style w:type="table" w:customStyle="1" w:styleId="LabStepTable">
    <w:name w:val="Lab Step Table"/>
    <w:basedOn w:val="TableGrid"/>
    <w:uiPriority w:val="99"/>
    <w:rsid w:val="003B7971"/>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3B7971"/>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3B7971"/>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3B7971"/>
    <w:pPr>
      <w:ind w:left="1152"/>
    </w:pPr>
  </w:style>
  <w:style w:type="paragraph" w:customStyle="1" w:styleId="LabStepScreenshotLevel2">
    <w:name w:val="Lab Step Screenshot Level 2"/>
    <w:basedOn w:val="LabStepScreenshot"/>
    <w:qFormat/>
    <w:rsid w:val="003B7971"/>
    <w:pPr>
      <w:ind w:left="1152"/>
    </w:pPr>
    <w:rPr>
      <w:noProof/>
    </w:rPr>
  </w:style>
  <w:style w:type="paragraph" w:customStyle="1" w:styleId="LabStepTableTextHeader">
    <w:name w:val="Lab Step Table Text Header"/>
    <w:basedOn w:val="LabStepTableText"/>
    <w:next w:val="LabStepTableText"/>
    <w:qFormat/>
    <w:rsid w:val="003B7971"/>
    <w:rPr>
      <w:b/>
    </w:rPr>
  </w:style>
  <w:style w:type="paragraph" w:customStyle="1" w:styleId="LabStepTableParagraph">
    <w:name w:val="Lab Step Table Paragraph"/>
    <w:basedOn w:val="LabStepNumbered"/>
    <w:qFormat/>
    <w:rsid w:val="003B7971"/>
    <w:pPr>
      <w:numPr>
        <w:numId w:val="0"/>
      </w:numPr>
    </w:pPr>
  </w:style>
  <w:style w:type="paragraph" w:styleId="TOCHeading">
    <w:name w:val="TOC Heading"/>
    <w:basedOn w:val="Heading1"/>
    <w:next w:val="Normal"/>
    <w:uiPriority w:val="39"/>
    <w:semiHidden/>
    <w:unhideWhenUsed/>
    <w:qFormat/>
    <w:rsid w:val="003B7971"/>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3B7971"/>
    <w:pPr>
      <w:numPr>
        <w:numId w:val="6"/>
      </w:numPr>
      <w:spacing w:before="0" w:after="0" w:line="240" w:lineRule="exact"/>
    </w:pPr>
    <w:rPr>
      <w:rFonts w:eastAsia="Times New Roman" w:cs="Arial"/>
      <w:szCs w:val="24"/>
    </w:rPr>
  </w:style>
  <w:style w:type="character" w:customStyle="1" w:styleId="LabStepNumberedChar">
    <w:name w:val="Lab Step Numbered Char"/>
    <w:basedOn w:val="DefaultParagraphFont"/>
    <w:link w:val="LabStepNumbered"/>
    <w:rsid w:val="003B7971"/>
    <w:rPr>
      <w:rFonts w:ascii="Arial" w:hAnsi="Arial"/>
      <w:color w:val="262626" w:themeColor="text1" w:themeTint="D9"/>
      <w:sz w:val="18"/>
    </w:rPr>
  </w:style>
  <w:style w:type="character" w:styleId="CommentReference">
    <w:name w:val="annotation reference"/>
    <w:basedOn w:val="DefaultParagraphFont"/>
    <w:uiPriority w:val="99"/>
    <w:semiHidden/>
    <w:unhideWhenUsed/>
    <w:rsid w:val="003B7971"/>
    <w:rPr>
      <w:sz w:val="16"/>
      <w:szCs w:val="16"/>
    </w:rPr>
  </w:style>
  <w:style w:type="paragraph" w:styleId="CommentText">
    <w:name w:val="annotation text"/>
    <w:basedOn w:val="Normal"/>
    <w:link w:val="CommentTextChar"/>
    <w:uiPriority w:val="99"/>
    <w:semiHidden/>
    <w:unhideWhenUsed/>
    <w:rsid w:val="003B7971"/>
    <w:rPr>
      <w:szCs w:val="20"/>
    </w:rPr>
  </w:style>
  <w:style w:type="character" w:customStyle="1" w:styleId="CommentTextChar">
    <w:name w:val="Comment Text Char"/>
    <w:basedOn w:val="DefaultParagraphFont"/>
    <w:link w:val="CommentText"/>
    <w:uiPriority w:val="99"/>
    <w:semiHidden/>
    <w:rsid w:val="003B7971"/>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3B7971"/>
    <w:rPr>
      <w:b/>
      <w:bCs/>
    </w:rPr>
  </w:style>
  <w:style w:type="character" w:customStyle="1" w:styleId="CommentSubjectChar">
    <w:name w:val="Comment Subject Char"/>
    <w:basedOn w:val="CommentTextChar"/>
    <w:link w:val="CommentSubject"/>
    <w:uiPriority w:val="99"/>
    <w:semiHidden/>
    <w:rsid w:val="003B7971"/>
    <w:rPr>
      <w:rFonts w:ascii="Arial" w:hAnsi="Arial"/>
      <w:b/>
      <w:bCs/>
      <w:color w:val="262626" w:themeColor="text1" w:themeTint="D9"/>
      <w:sz w:val="20"/>
      <w:szCs w:val="20"/>
    </w:rPr>
  </w:style>
  <w:style w:type="character" w:styleId="Strong">
    <w:name w:val="Strong"/>
    <w:basedOn w:val="DefaultParagraphFont"/>
    <w:uiPriority w:val="22"/>
    <w:qFormat/>
    <w:rsid w:val="003B7971"/>
    <w:rPr>
      <w:b/>
      <w:bCs/>
    </w:rPr>
  </w:style>
  <w:style w:type="paragraph" w:styleId="NormalWeb">
    <w:name w:val="Normal (Web)"/>
    <w:basedOn w:val="Normal"/>
    <w:uiPriority w:val="99"/>
    <w:semiHidden/>
    <w:unhideWhenUsed/>
    <w:rsid w:val="003B7971"/>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3B7971"/>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3B7971"/>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3B7971"/>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3B7971"/>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3B7971"/>
    <w:pPr>
      <w:spacing w:before="240"/>
      <w:ind w:left="720" w:right="720"/>
    </w:pPr>
    <w:rPr>
      <w:color w:val="1C1C1C"/>
    </w:rPr>
  </w:style>
  <w:style w:type="paragraph" w:customStyle="1" w:styleId="SlidesNotes">
    <w:name w:val="Slides Notes"/>
    <w:basedOn w:val="Normal"/>
    <w:qFormat/>
    <w:rsid w:val="003B7971"/>
    <w:pPr>
      <w:spacing w:before="240"/>
    </w:pPr>
  </w:style>
  <w:style w:type="paragraph" w:customStyle="1" w:styleId="LegalHeader">
    <w:name w:val="Legal Header"/>
    <w:basedOn w:val="Normal"/>
    <w:qFormat/>
    <w:rsid w:val="003B7971"/>
    <w:pPr>
      <w:spacing w:before="600"/>
    </w:pPr>
    <w:rPr>
      <w:b/>
      <w:color w:val="auto"/>
      <w:u w:val="single"/>
    </w:rPr>
  </w:style>
  <w:style w:type="paragraph" w:customStyle="1" w:styleId="LegalBody">
    <w:name w:val="Legal Body"/>
    <w:basedOn w:val="Normal"/>
    <w:qFormat/>
    <w:rsid w:val="003B7971"/>
    <w:rPr>
      <w:sz w:val="18"/>
    </w:rPr>
  </w:style>
  <w:style w:type="paragraph" w:customStyle="1" w:styleId="CourseInfo">
    <w:name w:val="Course Info"/>
    <w:basedOn w:val="Normal"/>
    <w:qFormat/>
    <w:rsid w:val="003B7971"/>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Strong1">
    <w:name w:val="Strong1"/>
    <w:basedOn w:val="LabStepNumbered"/>
    <w:link w:val="strongChar"/>
    <w:qFormat/>
    <w:rsid w:val="003B7971"/>
    <w:pPr>
      <w:numPr>
        <w:numId w:val="0"/>
      </w:numPr>
      <w:ind w:left="757" w:hanging="360"/>
    </w:pPr>
    <w:rPr>
      <w:b/>
    </w:rPr>
  </w:style>
  <w:style w:type="character" w:customStyle="1" w:styleId="strongChar">
    <w:name w:val="strong Char"/>
    <w:basedOn w:val="LabStepNumberedChar"/>
    <w:link w:val="Strong1"/>
    <w:rsid w:val="003B7971"/>
    <w:rPr>
      <w:rFonts w:ascii="Arial" w:hAnsi="Arial"/>
      <w:b/>
      <w:color w:val="262626" w:themeColor="text1" w:themeTint="D9"/>
      <w:sz w:val="18"/>
    </w:rPr>
  </w:style>
  <w:style w:type="paragraph" w:customStyle="1" w:styleId="CourseCode">
    <w:name w:val="Course Code"/>
    <w:basedOn w:val="Normal"/>
    <w:qFormat/>
    <w:rsid w:val="003B7971"/>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3B7971"/>
    <w:pPr>
      <w:tabs>
        <w:tab w:val="right" w:leader="dot" w:pos="10790"/>
      </w:tabs>
      <w:spacing w:before="40" w:after="0"/>
      <w:ind w:left="432"/>
    </w:pPr>
    <w:rPr>
      <w:sz w:val="16"/>
    </w:rPr>
  </w:style>
  <w:style w:type="numbering" w:customStyle="1" w:styleId="LabStepsTemplate">
    <w:name w:val="LabStepsTemplate"/>
    <w:uiPriority w:val="99"/>
    <w:rsid w:val="003B7971"/>
    <w:pPr>
      <w:numPr>
        <w:numId w:val="23"/>
      </w:numPr>
    </w:pPr>
  </w:style>
  <w:style w:type="paragraph" w:customStyle="1" w:styleId="ModuleDescription">
    <w:name w:val="Module Description"/>
    <w:basedOn w:val="Normal"/>
    <w:qFormat/>
    <w:rsid w:val="003B7971"/>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3B7971"/>
    <w:pPr>
      <w:jc w:val="center"/>
    </w:pPr>
  </w:style>
  <w:style w:type="paragraph" w:customStyle="1" w:styleId="TopicsCoveredItem">
    <w:name w:val="Topics Covered Item"/>
    <w:basedOn w:val="Normal"/>
    <w:qFormat/>
    <w:rsid w:val="003B7971"/>
    <w:pPr>
      <w:numPr>
        <w:numId w:val="25"/>
      </w:numPr>
      <w:spacing w:before="0" w:after="0"/>
      <w:contextualSpacing/>
    </w:pPr>
  </w:style>
  <w:style w:type="paragraph" w:customStyle="1" w:styleId="ModuleIntroHeader">
    <w:name w:val="Module Intro Header"/>
    <w:basedOn w:val="Normal"/>
    <w:qFormat/>
    <w:rsid w:val="003B7971"/>
    <w:pPr>
      <w:pBdr>
        <w:bottom w:val="single" w:sz="8" w:space="1" w:color="auto"/>
      </w:pBdr>
      <w:spacing w:before="360"/>
      <w:ind w:left="288"/>
    </w:pPr>
    <w:rPr>
      <w:b/>
      <w:sz w:val="24"/>
    </w:rPr>
  </w:style>
  <w:style w:type="paragraph" w:customStyle="1" w:styleId="ModuleAgendaItem">
    <w:name w:val="Module Agenda Item"/>
    <w:basedOn w:val="Normal"/>
    <w:qFormat/>
    <w:rsid w:val="003B7971"/>
    <w:pPr>
      <w:spacing w:before="0" w:after="0"/>
      <w:ind w:left="360" w:hanging="360"/>
      <w:contextualSpacing/>
    </w:pPr>
    <w:rPr>
      <w:sz w:val="24"/>
    </w:rPr>
  </w:style>
  <w:style w:type="paragraph" w:customStyle="1" w:styleId="LabExerciseItem">
    <w:name w:val="Lab Exercise Item"/>
    <w:basedOn w:val="Normal"/>
    <w:next w:val="Normal"/>
    <w:qFormat/>
    <w:rsid w:val="003B7971"/>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971"/>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3B7971"/>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3B7971"/>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3B7971"/>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3B7971"/>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3B797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971"/>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3B7971"/>
    <w:rPr>
      <w:rFonts w:ascii="Arial Black" w:hAnsi="Arial Black"/>
      <w:sz w:val="28"/>
    </w:rPr>
  </w:style>
  <w:style w:type="character" w:customStyle="1" w:styleId="Heading4Char">
    <w:name w:val="Heading 4 Char"/>
    <w:basedOn w:val="DefaultParagraphFont"/>
    <w:link w:val="Heading4"/>
    <w:uiPriority w:val="9"/>
    <w:rsid w:val="003B7971"/>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3B7971"/>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3B79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971"/>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3B7971"/>
    <w:pPr>
      <w:tabs>
        <w:tab w:val="right" w:leader="dot" w:pos="10786"/>
      </w:tabs>
      <w:spacing w:before="80" w:after="0"/>
      <w:ind w:left="144"/>
    </w:pPr>
    <w:rPr>
      <w:b/>
    </w:rPr>
  </w:style>
  <w:style w:type="paragraph" w:styleId="TOC2">
    <w:name w:val="toc 2"/>
    <w:basedOn w:val="Normal"/>
    <w:next w:val="Normal"/>
    <w:autoRedefine/>
    <w:uiPriority w:val="39"/>
    <w:unhideWhenUsed/>
    <w:rsid w:val="003B7971"/>
    <w:pPr>
      <w:tabs>
        <w:tab w:val="right" w:leader="dot" w:pos="10790"/>
      </w:tabs>
      <w:spacing w:before="40" w:after="40"/>
      <w:ind w:left="288"/>
    </w:pPr>
    <w:rPr>
      <w:sz w:val="18"/>
    </w:rPr>
  </w:style>
  <w:style w:type="character" w:styleId="Hyperlink">
    <w:name w:val="Hyperlink"/>
    <w:basedOn w:val="DefaultParagraphFont"/>
    <w:uiPriority w:val="99"/>
    <w:unhideWhenUsed/>
    <w:rsid w:val="003B7971"/>
    <w:rPr>
      <w:color w:val="0000FF" w:themeColor="hyperlink"/>
      <w:u w:val="single"/>
    </w:rPr>
  </w:style>
  <w:style w:type="character" w:styleId="BookTitle">
    <w:name w:val="Book Title"/>
    <w:basedOn w:val="DefaultParagraphFont"/>
    <w:uiPriority w:val="33"/>
    <w:qFormat/>
    <w:rsid w:val="003B7971"/>
    <w:rPr>
      <w:b/>
      <w:bCs/>
      <w:smallCaps/>
      <w:spacing w:val="5"/>
      <w:sz w:val="48"/>
    </w:rPr>
  </w:style>
  <w:style w:type="paragraph" w:styleId="Title">
    <w:name w:val="Title"/>
    <w:basedOn w:val="Normal"/>
    <w:next w:val="Normal"/>
    <w:link w:val="TitleChar"/>
    <w:uiPriority w:val="10"/>
    <w:unhideWhenUsed/>
    <w:qFormat/>
    <w:rsid w:val="003B7971"/>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3B7971"/>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3B7971"/>
    <w:pPr>
      <w:spacing w:after="0" w:line="240" w:lineRule="auto"/>
    </w:pPr>
    <w:rPr>
      <w:rFonts w:eastAsiaTheme="minorEastAsia"/>
    </w:rPr>
  </w:style>
  <w:style w:type="character" w:customStyle="1" w:styleId="NoSpacingChar">
    <w:name w:val="No Spacing Char"/>
    <w:basedOn w:val="DefaultParagraphFont"/>
    <w:link w:val="NoSpacing"/>
    <w:uiPriority w:val="1"/>
    <w:rsid w:val="003B7971"/>
    <w:rPr>
      <w:rFonts w:eastAsiaTheme="minorEastAsia"/>
    </w:rPr>
  </w:style>
  <w:style w:type="paragraph" w:styleId="Header">
    <w:name w:val="header"/>
    <w:basedOn w:val="Normal"/>
    <w:link w:val="HeaderChar"/>
    <w:uiPriority w:val="99"/>
    <w:unhideWhenUsed/>
    <w:rsid w:val="003B7971"/>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3B7971"/>
    <w:rPr>
      <w:rFonts w:ascii="Arial" w:hAnsi="Arial"/>
      <w:color w:val="292929"/>
      <w:sz w:val="16"/>
    </w:rPr>
  </w:style>
  <w:style w:type="paragraph" w:styleId="Footer">
    <w:name w:val="footer"/>
    <w:basedOn w:val="Normal"/>
    <w:link w:val="FooterChar"/>
    <w:uiPriority w:val="99"/>
    <w:unhideWhenUsed/>
    <w:rsid w:val="003B7971"/>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3B7971"/>
    <w:rPr>
      <w:rFonts w:ascii="Arial" w:hAnsi="Arial"/>
      <w:color w:val="292929"/>
      <w:sz w:val="16"/>
    </w:rPr>
  </w:style>
  <w:style w:type="paragraph" w:customStyle="1" w:styleId="LabExercise">
    <w:name w:val="Lab Exercise"/>
    <w:basedOn w:val="Normal"/>
    <w:next w:val="Normal"/>
    <w:qFormat/>
    <w:rsid w:val="003B7971"/>
    <w:pPr>
      <w:spacing w:before="0" w:after="200" w:line="276" w:lineRule="auto"/>
    </w:pPr>
    <w:rPr>
      <w:b/>
    </w:rPr>
  </w:style>
  <w:style w:type="paragraph" w:styleId="ListParagraph">
    <w:name w:val="List Paragraph"/>
    <w:basedOn w:val="Normal"/>
    <w:next w:val="Normal"/>
    <w:uiPriority w:val="34"/>
    <w:qFormat/>
    <w:rsid w:val="003B7971"/>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3B7971"/>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3B7971"/>
    <w:rPr>
      <w:rFonts w:ascii="Lucida Console" w:hAnsi="Lucida Console" w:cs="Courier New"/>
      <w:b/>
      <w:spacing w:val="-6"/>
      <w:sz w:val="18"/>
    </w:rPr>
  </w:style>
  <w:style w:type="paragraph" w:customStyle="1" w:styleId="NumberedBullet">
    <w:name w:val="Numbered Bullet"/>
    <w:basedOn w:val="ListParagraph"/>
    <w:unhideWhenUsed/>
    <w:qFormat/>
    <w:rsid w:val="003B7971"/>
    <w:pPr>
      <w:tabs>
        <w:tab w:val="left" w:pos="144"/>
      </w:tabs>
      <w:spacing w:before="80" w:after="40" w:line="240" w:lineRule="auto"/>
      <w:ind w:hanging="360"/>
      <w:contextualSpacing w:val="0"/>
    </w:pPr>
  </w:style>
  <w:style w:type="paragraph" w:customStyle="1" w:styleId="LabStepScreenshot">
    <w:name w:val="Lab Step Screenshot"/>
    <w:basedOn w:val="Normal"/>
    <w:qFormat/>
    <w:rsid w:val="003B7971"/>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3B7971"/>
    <w:pPr>
      <w:spacing w:before="0" w:after="0"/>
    </w:pPr>
    <w:rPr>
      <w:szCs w:val="20"/>
    </w:rPr>
  </w:style>
  <w:style w:type="character" w:customStyle="1" w:styleId="FootnoteTextChar">
    <w:name w:val="Footnote Text Char"/>
    <w:basedOn w:val="DefaultParagraphFont"/>
    <w:link w:val="FootnoteText"/>
    <w:uiPriority w:val="99"/>
    <w:semiHidden/>
    <w:rsid w:val="003B7971"/>
    <w:rPr>
      <w:rFonts w:ascii="Arial" w:hAnsi="Arial"/>
      <w:color w:val="262626" w:themeColor="text1" w:themeTint="D9"/>
      <w:sz w:val="20"/>
      <w:szCs w:val="20"/>
    </w:rPr>
  </w:style>
  <w:style w:type="table" w:styleId="LightShading-Accent4">
    <w:name w:val="Light Shading Accent 4"/>
    <w:basedOn w:val="TableNormal"/>
    <w:uiPriority w:val="60"/>
    <w:rsid w:val="003B797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3B7971"/>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3B797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3B797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3B79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3B797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3B7971"/>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3B7971"/>
    <w:pPr>
      <w:tabs>
        <w:tab w:val="num" w:pos="360"/>
      </w:tabs>
      <w:ind w:left="360" w:hanging="360"/>
      <w:contextualSpacing/>
    </w:pPr>
  </w:style>
  <w:style w:type="character" w:customStyle="1" w:styleId="InLineUrl">
    <w:name w:val="InLineUrl"/>
    <w:basedOn w:val="DefaultParagraphFont"/>
    <w:uiPriority w:val="1"/>
    <w:qFormat/>
    <w:rsid w:val="003B7971"/>
    <w:rPr>
      <w:rFonts w:ascii="Arial" w:hAnsi="Arial"/>
      <w:b/>
      <w:sz w:val="16"/>
    </w:rPr>
  </w:style>
  <w:style w:type="paragraph" w:customStyle="1" w:styleId="LabStepNumbered">
    <w:name w:val="Lab Step Numbered"/>
    <w:link w:val="LabStepNumberedChar"/>
    <w:qFormat/>
    <w:rsid w:val="003B7971"/>
    <w:pPr>
      <w:numPr>
        <w:numId w:val="2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3B7971"/>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3B7971"/>
    <w:pPr>
      <w:numPr>
        <w:ilvl w:val="1"/>
      </w:numPr>
    </w:pPr>
    <w:rPr>
      <w:sz w:val="16"/>
    </w:rPr>
  </w:style>
  <w:style w:type="paragraph" w:customStyle="1" w:styleId="LabStepLevel2NoBullet">
    <w:name w:val="Lab Step Level 2 No Bullet"/>
    <w:basedOn w:val="LabStepLevel2Numbered"/>
    <w:qFormat/>
    <w:rsid w:val="003B7971"/>
    <w:pPr>
      <w:numPr>
        <w:numId w:val="0"/>
      </w:numPr>
      <w:spacing w:before="40"/>
      <w:ind w:left="720"/>
    </w:pPr>
  </w:style>
  <w:style w:type="character" w:customStyle="1" w:styleId="LabStepScreenshotFrame">
    <w:name w:val="Lab Step Screenshot Frame"/>
    <w:basedOn w:val="DefaultParagraphFont"/>
    <w:uiPriority w:val="1"/>
    <w:qFormat/>
    <w:rsid w:val="003B7971"/>
    <w:rPr>
      <w:noProof/>
      <w:bdr w:val="single" w:sz="2" w:space="0" w:color="DDDDDD"/>
    </w:rPr>
  </w:style>
  <w:style w:type="paragraph" w:customStyle="1" w:styleId="LabExerciseCallout">
    <w:name w:val="Lab Exercise Callout"/>
    <w:basedOn w:val="LabExerciseText"/>
    <w:qFormat/>
    <w:rsid w:val="003B7971"/>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3B7971"/>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3B7971"/>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3B7971"/>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3B7971"/>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7971"/>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3B7971"/>
    <w:rPr>
      <w:rFonts w:ascii="Arial" w:hAnsi="Arial"/>
      <w:b/>
      <w:iCs/>
      <w:sz w:val="16"/>
    </w:rPr>
  </w:style>
  <w:style w:type="character" w:customStyle="1" w:styleId="InlindeCode">
    <w:name w:val="InlindeCode"/>
    <w:basedOn w:val="DefaultParagraphFont"/>
    <w:uiPriority w:val="1"/>
    <w:qFormat/>
    <w:rsid w:val="003B7971"/>
    <w:rPr>
      <w:rFonts w:ascii="Lucida Console" w:hAnsi="Lucida Console"/>
      <w:b/>
      <w:sz w:val="16"/>
    </w:rPr>
  </w:style>
  <w:style w:type="table" w:customStyle="1" w:styleId="LabStepTable">
    <w:name w:val="Lab Step Table"/>
    <w:basedOn w:val="TableGrid"/>
    <w:uiPriority w:val="99"/>
    <w:rsid w:val="003B7971"/>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3B7971"/>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3B7971"/>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3B7971"/>
    <w:pPr>
      <w:ind w:left="1152"/>
    </w:pPr>
  </w:style>
  <w:style w:type="paragraph" w:customStyle="1" w:styleId="LabStepScreenshotLevel2">
    <w:name w:val="Lab Step Screenshot Level 2"/>
    <w:basedOn w:val="LabStepScreenshot"/>
    <w:qFormat/>
    <w:rsid w:val="003B7971"/>
    <w:pPr>
      <w:ind w:left="1152"/>
    </w:pPr>
    <w:rPr>
      <w:noProof/>
    </w:rPr>
  </w:style>
  <w:style w:type="paragraph" w:customStyle="1" w:styleId="LabStepTableTextHeader">
    <w:name w:val="Lab Step Table Text Header"/>
    <w:basedOn w:val="LabStepTableText"/>
    <w:next w:val="LabStepTableText"/>
    <w:qFormat/>
    <w:rsid w:val="003B7971"/>
    <w:rPr>
      <w:b/>
    </w:rPr>
  </w:style>
  <w:style w:type="paragraph" w:customStyle="1" w:styleId="LabStepTableParagraph">
    <w:name w:val="Lab Step Table Paragraph"/>
    <w:basedOn w:val="LabStepNumbered"/>
    <w:qFormat/>
    <w:rsid w:val="003B7971"/>
    <w:pPr>
      <w:numPr>
        <w:numId w:val="0"/>
      </w:numPr>
    </w:pPr>
  </w:style>
  <w:style w:type="paragraph" w:styleId="TOCHeading">
    <w:name w:val="TOC Heading"/>
    <w:basedOn w:val="Heading1"/>
    <w:next w:val="Normal"/>
    <w:uiPriority w:val="39"/>
    <w:semiHidden/>
    <w:unhideWhenUsed/>
    <w:qFormat/>
    <w:rsid w:val="003B7971"/>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3B7971"/>
    <w:pPr>
      <w:numPr>
        <w:numId w:val="6"/>
      </w:numPr>
      <w:spacing w:before="0" w:after="0" w:line="240" w:lineRule="exact"/>
    </w:pPr>
    <w:rPr>
      <w:rFonts w:eastAsia="Times New Roman" w:cs="Arial"/>
      <w:szCs w:val="24"/>
    </w:rPr>
  </w:style>
  <w:style w:type="character" w:customStyle="1" w:styleId="LabStepNumberedChar">
    <w:name w:val="Lab Step Numbered Char"/>
    <w:basedOn w:val="DefaultParagraphFont"/>
    <w:link w:val="LabStepNumbered"/>
    <w:rsid w:val="003B7971"/>
    <w:rPr>
      <w:rFonts w:ascii="Arial" w:hAnsi="Arial"/>
      <w:color w:val="262626" w:themeColor="text1" w:themeTint="D9"/>
      <w:sz w:val="18"/>
    </w:rPr>
  </w:style>
  <w:style w:type="character" w:styleId="CommentReference">
    <w:name w:val="annotation reference"/>
    <w:basedOn w:val="DefaultParagraphFont"/>
    <w:uiPriority w:val="99"/>
    <w:semiHidden/>
    <w:unhideWhenUsed/>
    <w:rsid w:val="003B7971"/>
    <w:rPr>
      <w:sz w:val="16"/>
      <w:szCs w:val="16"/>
    </w:rPr>
  </w:style>
  <w:style w:type="paragraph" w:styleId="CommentText">
    <w:name w:val="annotation text"/>
    <w:basedOn w:val="Normal"/>
    <w:link w:val="CommentTextChar"/>
    <w:uiPriority w:val="99"/>
    <w:semiHidden/>
    <w:unhideWhenUsed/>
    <w:rsid w:val="003B7971"/>
    <w:rPr>
      <w:szCs w:val="20"/>
    </w:rPr>
  </w:style>
  <w:style w:type="character" w:customStyle="1" w:styleId="CommentTextChar">
    <w:name w:val="Comment Text Char"/>
    <w:basedOn w:val="DefaultParagraphFont"/>
    <w:link w:val="CommentText"/>
    <w:uiPriority w:val="99"/>
    <w:semiHidden/>
    <w:rsid w:val="003B7971"/>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3B7971"/>
    <w:rPr>
      <w:b/>
      <w:bCs/>
    </w:rPr>
  </w:style>
  <w:style w:type="character" w:customStyle="1" w:styleId="CommentSubjectChar">
    <w:name w:val="Comment Subject Char"/>
    <w:basedOn w:val="CommentTextChar"/>
    <w:link w:val="CommentSubject"/>
    <w:uiPriority w:val="99"/>
    <w:semiHidden/>
    <w:rsid w:val="003B7971"/>
    <w:rPr>
      <w:rFonts w:ascii="Arial" w:hAnsi="Arial"/>
      <w:b/>
      <w:bCs/>
      <w:color w:val="262626" w:themeColor="text1" w:themeTint="D9"/>
      <w:sz w:val="20"/>
      <w:szCs w:val="20"/>
    </w:rPr>
  </w:style>
  <w:style w:type="character" w:styleId="Strong">
    <w:name w:val="Strong"/>
    <w:basedOn w:val="DefaultParagraphFont"/>
    <w:uiPriority w:val="22"/>
    <w:qFormat/>
    <w:rsid w:val="003B7971"/>
    <w:rPr>
      <w:b/>
      <w:bCs/>
    </w:rPr>
  </w:style>
  <w:style w:type="paragraph" w:styleId="NormalWeb">
    <w:name w:val="Normal (Web)"/>
    <w:basedOn w:val="Normal"/>
    <w:uiPriority w:val="99"/>
    <w:semiHidden/>
    <w:unhideWhenUsed/>
    <w:rsid w:val="003B7971"/>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3B7971"/>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3B7971"/>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3B7971"/>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3B7971"/>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3B7971"/>
    <w:pPr>
      <w:spacing w:before="240"/>
      <w:ind w:left="720" w:right="720"/>
    </w:pPr>
    <w:rPr>
      <w:color w:val="1C1C1C"/>
    </w:rPr>
  </w:style>
  <w:style w:type="paragraph" w:customStyle="1" w:styleId="SlidesNotes">
    <w:name w:val="Slides Notes"/>
    <w:basedOn w:val="Normal"/>
    <w:qFormat/>
    <w:rsid w:val="003B7971"/>
    <w:pPr>
      <w:spacing w:before="240"/>
    </w:pPr>
  </w:style>
  <w:style w:type="paragraph" w:customStyle="1" w:styleId="LegalHeader">
    <w:name w:val="Legal Header"/>
    <w:basedOn w:val="Normal"/>
    <w:qFormat/>
    <w:rsid w:val="003B7971"/>
    <w:pPr>
      <w:spacing w:before="600"/>
    </w:pPr>
    <w:rPr>
      <w:b/>
      <w:color w:val="auto"/>
      <w:u w:val="single"/>
    </w:rPr>
  </w:style>
  <w:style w:type="paragraph" w:customStyle="1" w:styleId="LegalBody">
    <w:name w:val="Legal Body"/>
    <w:basedOn w:val="Normal"/>
    <w:qFormat/>
    <w:rsid w:val="003B7971"/>
    <w:rPr>
      <w:sz w:val="18"/>
    </w:rPr>
  </w:style>
  <w:style w:type="paragraph" w:customStyle="1" w:styleId="CourseInfo">
    <w:name w:val="Course Info"/>
    <w:basedOn w:val="Normal"/>
    <w:qFormat/>
    <w:rsid w:val="003B7971"/>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Strong1">
    <w:name w:val="Strong1"/>
    <w:basedOn w:val="LabStepNumbered"/>
    <w:link w:val="strongChar"/>
    <w:qFormat/>
    <w:rsid w:val="003B7971"/>
    <w:pPr>
      <w:numPr>
        <w:numId w:val="0"/>
      </w:numPr>
      <w:ind w:left="757" w:hanging="360"/>
    </w:pPr>
    <w:rPr>
      <w:b/>
    </w:rPr>
  </w:style>
  <w:style w:type="character" w:customStyle="1" w:styleId="strongChar">
    <w:name w:val="strong Char"/>
    <w:basedOn w:val="LabStepNumberedChar"/>
    <w:link w:val="Strong1"/>
    <w:rsid w:val="003B7971"/>
    <w:rPr>
      <w:rFonts w:ascii="Arial" w:hAnsi="Arial"/>
      <w:b/>
      <w:color w:val="262626" w:themeColor="text1" w:themeTint="D9"/>
      <w:sz w:val="18"/>
    </w:rPr>
  </w:style>
  <w:style w:type="paragraph" w:customStyle="1" w:styleId="CourseCode">
    <w:name w:val="Course Code"/>
    <w:basedOn w:val="Normal"/>
    <w:qFormat/>
    <w:rsid w:val="003B7971"/>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3B7971"/>
    <w:pPr>
      <w:tabs>
        <w:tab w:val="right" w:leader="dot" w:pos="10790"/>
      </w:tabs>
      <w:spacing w:before="40" w:after="0"/>
      <w:ind w:left="432"/>
    </w:pPr>
    <w:rPr>
      <w:sz w:val="16"/>
    </w:rPr>
  </w:style>
  <w:style w:type="numbering" w:customStyle="1" w:styleId="LabStepsTemplate">
    <w:name w:val="LabStepsTemplate"/>
    <w:uiPriority w:val="99"/>
    <w:rsid w:val="003B7971"/>
    <w:pPr>
      <w:numPr>
        <w:numId w:val="23"/>
      </w:numPr>
    </w:pPr>
  </w:style>
  <w:style w:type="paragraph" w:customStyle="1" w:styleId="ModuleDescription">
    <w:name w:val="Module Description"/>
    <w:basedOn w:val="Normal"/>
    <w:qFormat/>
    <w:rsid w:val="003B7971"/>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3B7971"/>
    <w:pPr>
      <w:jc w:val="center"/>
    </w:pPr>
  </w:style>
  <w:style w:type="paragraph" w:customStyle="1" w:styleId="TopicsCoveredItem">
    <w:name w:val="Topics Covered Item"/>
    <w:basedOn w:val="Normal"/>
    <w:qFormat/>
    <w:rsid w:val="003B7971"/>
    <w:pPr>
      <w:numPr>
        <w:numId w:val="25"/>
      </w:numPr>
      <w:spacing w:before="0" w:after="0"/>
      <w:contextualSpacing/>
    </w:pPr>
  </w:style>
  <w:style w:type="paragraph" w:customStyle="1" w:styleId="ModuleIntroHeader">
    <w:name w:val="Module Intro Header"/>
    <w:basedOn w:val="Normal"/>
    <w:qFormat/>
    <w:rsid w:val="003B7971"/>
    <w:pPr>
      <w:pBdr>
        <w:bottom w:val="single" w:sz="8" w:space="1" w:color="auto"/>
      </w:pBdr>
      <w:spacing w:before="360"/>
      <w:ind w:left="288"/>
    </w:pPr>
    <w:rPr>
      <w:b/>
      <w:sz w:val="24"/>
    </w:rPr>
  </w:style>
  <w:style w:type="paragraph" w:customStyle="1" w:styleId="ModuleAgendaItem">
    <w:name w:val="Module Agenda Item"/>
    <w:basedOn w:val="Normal"/>
    <w:qFormat/>
    <w:rsid w:val="003B7971"/>
    <w:pPr>
      <w:spacing w:before="0" w:after="0"/>
      <w:ind w:left="360" w:hanging="360"/>
      <w:contextualSpacing/>
    </w:pPr>
    <w:rPr>
      <w:sz w:val="24"/>
    </w:rPr>
  </w:style>
  <w:style w:type="paragraph" w:customStyle="1" w:styleId="LabExerciseItem">
    <w:name w:val="Lab Exercise Item"/>
    <w:basedOn w:val="Normal"/>
    <w:next w:val="Normal"/>
    <w:qFormat/>
    <w:rsid w:val="003B7971"/>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image" Target="media/image6.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outs:outSpaceData xmlns:outs="http://schemas.microsoft.com/office/2009/outspace/metadata">
  <outs:relatedDates>
    <outs:relatedDate>
      <outs:type>3</outs:type>
      <outs:displayName>Last Modified</outs:displayName>
      <outs:dateTime>2009-11-12T00:38:00Z</outs:dateTime>
      <outs:isPinned>true</outs:isPinned>
    </outs:relatedDate>
    <outs:relatedDate>
      <outs:type>2</outs:type>
      <outs:displayName>Created</outs:displayName>
      <outs:dateTime>2009-09-02T15:54:00Z</outs:dateTime>
      <outs:isPinned>true</outs:isPinned>
    </outs:relatedDate>
    <outs:relatedDate>
      <outs:type>4</outs:type>
      <outs:displayName>Last Printed</outs:displayName>
      <outs:dateTime>2009-08-12T16:52:00Z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Critical Path Training</outs:displayName>
          <outs:accountName/>
        </outs:relatedPerson>
      </outs:people>
      <outs:source>0</outs:source>
      <outs:isPinned>true</outs:isPinned>
    </outs:relatedPeopleItem>
    <outs:relatedPeopleItem>
      <outs:category>Last modified by</outs:category>
      <outs:people>
        <outs:relatedPerson>
          <outs:displayName>Windows User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0</outs:type>
      <outs:propertyId>8</outs:propertyId>
      <outs:propertyName/>
      <outs:isPinned>true</outs:isPinned>
    </outs:propertyMetadata>
  </propertyMetadataList>
  <outs:corruptMetadataWasLost/>
</outs:outSpaceData>
</file>

<file path=customXml/item4.xml>��< ? x m l   v e r s i o n = " 1 . 0 "   e n c o d i n g = " u t f - 1 6 " ? > < t o c   x m l n s : x s i = " h t t p : / / w w w . w 3 . o r g / 2 0 0 1 / X M L S c h e m a - i n s t a n c e "   x m l n s : x s d = " h t t p : / / w w w . w 3 . o r g / 2 0 0 1 / X M L S c h e m a " / > 
</file>

<file path=customXml/item5.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47B9DC50-AB2C-470F-8139-2D3CCC45B3E4}">
  <ds:schemaRefs>
    <ds:schemaRef ds:uri="http://schemas.microsoft.com/office/2009/outspace/metadata"/>
  </ds:schemaRefs>
</ds:datastoreItem>
</file>

<file path=customXml/itemProps4.xml><?xml version="1.0" encoding="utf-8"?>
<ds:datastoreItem xmlns:ds="http://schemas.openxmlformats.org/officeDocument/2006/customXml" ds:itemID="{1E45F158-FBCC-4504-AEC5-CE3460F7C940}">
  <ds:schemaRefs>
    <ds:schemaRef ds:uri="http://www.w3.org/2001/XMLSchema"/>
  </ds:schemaRefs>
</ds:datastoreItem>
</file>

<file path=customXml/itemProps5.xml><?xml version="1.0" encoding="utf-8"?>
<ds:datastoreItem xmlns:ds="http://schemas.openxmlformats.org/officeDocument/2006/customXml" ds:itemID="{AD44E2EA-76F8-4148-86AE-39F69411AB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9F4B9AE6-F542-4BCE-AB3D-CE4F05039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16</TotalTime>
  <Pages>14</Pages>
  <Words>4109</Words>
  <Characters>23425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27480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Object Model</dc:title>
  <dc:creator>Critical Path Training</dc:creator>
  <cp:lastModifiedBy>Andrew Connell (Andrew Connell Inc)</cp:lastModifiedBy>
  <cp:revision>34</cp:revision>
  <cp:lastPrinted>2009-08-12T16:52:00Z</cp:lastPrinted>
  <dcterms:created xsi:type="dcterms:W3CDTF">2010-05-11T17:49:00Z</dcterms:created>
  <dcterms:modified xsi:type="dcterms:W3CDTF">2012-03-30T22:48:00Z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3</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7be9d071-469b-487f-8cad-b3cdabb944a3</vt:lpwstr>
  </property>
</Properties>
</file>