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B04B85" w:rsidP="0032683F">
      <w:pPr>
        <w:pStyle w:val="Heading2"/>
      </w:pPr>
      <w:r>
        <w:t>Getting Started</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7073BC">
        <w:t>GettingStarted</w:t>
      </w:r>
    </w:p>
    <w:p w:rsidR="00B04B85" w:rsidRPr="005C7841" w:rsidRDefault="00B04B85" w:rsidP="00B04B85">
      <w:pPr>
        <w:pStyle w:val="LabExerciseText"/>
      </w:pPr>
      <w:r w:rsidRPr="005C7841">
        <w:rPr>
          <w:b/>
        </w:rPr>
        <w:t>Lab Overview</w:t>
      </w:r>
      <w:r w:rsidRPr="005C7841">
        <w:t xml:space="preserve">: In this lab you will begin your work with SharePoint 2010 and become familiar with the Virtual Machine (VM) </w:t>
      </w:r>
      <w:r>
        <w:t xml:space="preserve">for this </w:t>
      </w:r>
      <w:r w:rsidRPr="005C7841">
        <w:t xml:space="preserve">week’s SharePoint 2010 Developer Workshop. You will get experience working with the SharePoint Central Administration site as well as working with a standard team site. This will allow you to experience the new user interface concepts introduced in SharePoint 2010 such as the server-side ribbon and in-place item editing. At the end of this lab you will also get some hands-on experience working with </w:t>
      </w:r>
      <w:r w:rsidR="00385A6E">
        <w:t xml:space="preserve">Windows </w:t>
      </w:r>
      <w:r w:rsidRPr="005C7841">
        <w:t xml:space="preserve">PowerShell and the new SharePoint 2010 </w:t>
      </w:r>
      <w:r w:rsidR="00385A6E">
        <w:t xml:space="preserve">Windows </w:t>
      </w:r>
      <w:r w:rsidRPr="005C7841">
        <w:t>PowerShell Snap-in.</w:t>
      </w:r>
    </w:p>
    <w:p w:rsidR="00B04B85" w:rsidRDefault="00B04B85" w:rsidP="0032683F">
      <w:pPr>
        <w:pStyle w:val="Heading3"/>
      </w:pPr>
      <w:r>
        <w:t>Exercise 1: Creating a Site Collection in SharePoint Central Administration</w:t>
      </w:r>
    </w:p>
    <w:p w:rsidR="00B04B85" w:rsidRPr="00725A3D" w:rsidRDefault="00B04B85" w:rsidP="00C52272">
      <w:pPr>
        <w:pStyle w:val="LabExerciseText"/>
      </w:pPr>
      <w:r w:rsidRPr="00725A3D">
        <w:t>In this exercise you will create a new SharePoint site collection using the SharePoint Central Administration site.</w:t>
      </w:r>
    </w:p>
    <w:p w:rsidR="00B04B85" w:rsidRPr="009D22E7" w:rsidRDefault="00B04B85" w:rsidP="00BF77B2">
      <w:pPr>
        <w:pStyle w:val="LabStepNumbered"/>
      </w:pPr>
      <w:r>
        <w:t xml:space="preserve">Navigate to the </w:t>
      </w:r>
      <w:r w:rsidRPr="00725A3D">
        <w:rPr>
          <w:rStyle w:val="strongChar"/>
        </w:rPr>
        <w:t>Central Administration</w:t>
      </w:r>
      <w:r w:rsidRPr="00657C90">
        <w:t xml:space="preserve"> </w:t>
      </w:r>
      <w:r>
        <w:t>site</w:t>
      </w:r>
      <w:r w:rsidR="00BF77B2">
        <w:t xml:space="preserve"> (refer to the lab overview page for instructions on loading Central Administration</w:t>
      </w:r>
      <w:r w:rsidR="007362BF">
        <w:t>)</w:t>
      </w:r>
      <w:r>
        <w:t>.</w:t>
      </w:r>
    </w:p>
    <w:p w:rsidR="00B04B85" w:rsidRDefault="00B04B85" w:rsidP="00E412C1">
      <w:pPr>
        <w:pStyle w:val="LabStepNumbered"/>
      </w:pPr>
      <w:r>
        <w:t xml:space="preserve">Explore the various pages of the Central Administration site by clicking the links in the </w:t>
      </w:r>
      <w:r w:rsidRPr="00725A3D">
        <w:rPr>
          <w:rStyle w:val="strongChar"/>
        </w:rPr>
        <w:t>Quick Launch</w:t>
      </w:r>
      <w:r>
        <w:t xml:space="preserve"> such as </w:t>
      </w:r>
      <w:r w:rsidRPr="00725A3D">
        <w:rPr>
          <w:rStyle w:val="strongChar"/>
        </w:rPr>
        <w:t>Application Management, System S</w:t>
      </w:r>
      <w:r>
        <w:rPr>
          <w:rStyle w:val="strongChar"/>
        </w:rPr>
        <w:t>etting</w:t>
      </w:r>
      <w:r w:rsidRPr="00725A3D">
        <w:rPr>
          <w:rStyle w:val="strongChar"/>
        </w:rPr>
        <w:t>s</w:t>
      </w:r>
      <w:r w:rsidRPr="00BF77B2">
        <w:rPr>
          <w:rStyle w:val="strongChar"/>
          <w:b w:val="0"/>
        </w:rPr>
        <w:t xml:space="preserve"> and </w:t>
      </w:r>
      <w:r w:rsidRPr="00725A3D">
        <w:rPr>
          <w:rStyle w:val="strongChar"/>
        </w:rPr>
        <w:t>Monitoring</w:t>
      </w:r>
      <w:r>
        <w:t>. This should give you an idea of how the Central Administration site breaks up management tasks into different functional areas.</w:t>
      </w:r>
    </w:p>
    <w:p w:rsidR="00B04B85" w:rsidRDefault="00B04B85" w:rsidP="00E412C1">
      <w:pPr>
        <w:pStyle w:val="LabStepNumbered"/>
      </w:pPr>
      <w:r>
        <w:t xml:space="preserve">Click on the </w:t>
      </w:r>
      <w:r w:rsidRPr="00725A3D">
        <w:rPr>
          <w:rStyle w:val="strongChar"/>
        </w:rPr>
        <w:t>Application Management</w:t>
      </w:r>
      <w:r>
        <w:t xml:space="preserve"> link in the Quick Launch to navigate to the </w:t>
      </w:r>
      <w:r w:rsidRPr="00725A3D">
        <w:rPr>
          <w:rStyle w:val="strongChar"/>
        </w:rPr>
        <w:t>Application Management</w:t>
      </w:r>
      <w:r>
        <w:t xml:space="preserve"> page. Inside the </w:t>
      </w:r>
      <w:r w:rsidRPr="00725A3D">
        <w:rPr>
          <w:rStyle w:val="strongChar"/>
        </w:rPr>
        <w:t>Site Collections</w:t>
      </w:r>
      <w:r>
        <w:t xml:space="preserve"> section of this page, you should see several links for creating and ma</w:t>
      </w:r>
      <w:r w:rsidR="001C5A83">
        <w:t>naging site collections. Click o</w:t>
      </w:r>
      <w:r>
        <w:t xml:space="preserve">n the link titled </w:t>
      </w:r>
      <w:r w:rsidRPr="00725A3D">
        <w:rPr>
          <w:rStyle w:val="strongChar"/>
        </w:rPr>
        <w:t>View all Site Collections</w:t>
      </w:r>
      <w:r w:rsidRPr="00C847ED">
        <w:rPr>
          <w:rStyle w:val="Emphasis"/>
        </w:rPr>
        <w:t xml:space="preserve"> </w:t>
      </w:r>
      <w:r w:rsidRPr="00A2066C">
        <w:t xml:space="preserve">which takes you </w:t>
      </w:r>
      <w:r>
        <w:t xml:space="preserve">to a page which shows you the site collections </w:t>
      </w:r>
      <w:r w:rsidR="007362BF">
        <w:t xml:space="preserve">in a given </w:t>
      </w:r>
      <w:r>
        <w:t>Web Application. By clicking on the individual site collections on the left, you should be able to view information about each site collection on the right of the page. You should observe that the VM has a few existing site collections in this Web Application.</w:t>
      </w:r>
    </w:p>
    <w:p w:rsidR="00B04B85" w:rsidRDefault="00B04B85" w:rsidP="00E412C1">
      <w:pPr>
        <w:pStyle w:val="LabStepNumbered"/>
      </w:pPr>
      <w:r>
        <w:t xml:space="preserve">Now it is time to create a new site collection. Click on the </w:t>
      </w:r>
      <w:r w:rsidRPr="00725A3D">
        <w:rPr>
          <w:rStyle w:val="strongChar"/>
        </w:rPr>
        <w:t>Application Management</w:t>
      </w:r>
      <w:r>
        <w:t xml:space="preserve"> link in the Quick Launch bar and then click on the link in the </w:t>
      </w:r>
      <w:r w:rsidRPr="00725A3D">
        <w:rPr>
          <w:rStyle w:val="strongChar"/>
        </w:rPr>
        <w:t>Site Collections</w:t>
      </w:r>
      <w:r>
        <w:t xml:space="preserve"> section titled </w:t>
      </w:r>
      <w:r w:rsidRPr="00725A3D">
        <w:rPr>
          <w:rStyle w:val="strongChar"/>
        </w:rPr>
        <w:t>Create Site Collections</w:t>
      </w:r>
      <w:r>
        <w:t xml:space="preserve">. Once you have done this you should be at a page that allows you to enter information for creating a new site collection. Enter the following information so that your screen looks like the screenshot shown below and then click </w:t>
      </w:r>
      <w:r w:rsidRPr="00725A3D">
        <w:rPr>
          <w:rStyle w:val="strongChar"/>
        </w:rPr>
        <w:t>OK</w:t>
      </w:r>
      <w:r>
        <w:t xml:space="preserve"> to begin the provisioning process to create a new site collection.</w:t>
      </w:r>
    </w:p>
    <w:p w:rsidR="00A12416" w:rsidRPr="00A12416" w:rsidRDefault="00A12416" w:rsidP="007362BF">
      <w:pPr>
        <w:pStyle w:val="LabStepLevel2NoBullet"/>
      </w:pPr>
      <w:r w:rsidRPr="00A12416">
        <w:rPr>
          <w:b/>
        </w:rPr>
        <w:t>Web Application</w:t>
      </w:r>
      <w:r>
        <w:t>: intranet.wingtip.com</w:t>
      </w:r>
    </w:p>
    <w:p w:rsidR="00B04B85" w:rsidRPr="00F7571D" w:rsidRDefault="00B04B85" w:rsidP="007362BF">
      <w:pPr>
        <w:pStyle w:val="LabStepLevel2NoBullet"/>
      </w:pPr>
      <w:r w:rsidRPr="00F7571D">
        <w:rPr>
          <w:b/>
        </w:rPr>
        <w:t>Title</w:t>
      </w:r>
      <w:r w:rsidRPr="00F7571D">
        <w:t xml:space="preserve">: </w:t>
      </w:r>
      <w:r>
        <w:t>Wingtip Sales Site</w:t>
      </w:r>
    </w:p>
    <w:p w:rsidR="00B04B85" w:rsidRPr="00F7571D" w:rsidRDefault="00B04B85" w:rsidP="007362BF">
      <w:pPr>
        <w:pStyle w:val="LabStepLevel2NoBullet"/>
      </w:pPr>
      <w:r w:rsidRPr="00F7571D">
        <w:rPr>
          <w:b/>
        </w:rPr>
        <w:t>Description</w:t>
      </w:r>
      <w:r w:rsidRPr="00F7571D">
        <w:t xml:space="preserve">: My first SharePoint </w:t>
      </w:r>
      <w:r>
        <w:t xml:space="preserve">2010 </w:t>
      </w:r>
      <w:r w:rsidRPr="00F7571D">
        <w:t>site collection</w:t>
      </w:r>
    </w:p>
    <w:p w:rsidR="00B04B85" w:rsidRPr="00F7571D" w:rsidRDefault="00B04B85" w:rsidP="007362BF">
      <w:pPr>
        <w:pStyle w:val="LabStepLevel2NoBullet"/>
      </w:pPr>
      <w:proofErr w:type="gramStart"/>
      <w:r w:rsidRPr="00ED1A11">
        <w:rPr>
          <w:b/>
        </w:rPr>
        <w:t>Url</w:t>
      </w:r>
      <w:proofErr w:type="gramEnd"/>
      <w:r w:rsidRPr="00F7571D">
        <w:t xml:space="preserve">: </w:t>
      </w:r>
      <w:r w:rsidRPr="006D0883">
        <w:t>http://intranet.</w:t>
      </w:r>
      <w:r>
        <w:t>wingtip</w:t>
      </w:r>
      <w:r w:rsidRPr="006D0883">
        <w:t>.com/sites/</w:t>
      </w:r>
      <w:r w:rsidR="0036531B">
        <w:t>GettingStarted</w:t>
      </w:r>
    </w:p>
    <w:p w:rsidR="00B04B85" w:rsidRPr="00F7571D" w:rsidRDefault="00B04B85" w:rsidP="007362BF">
      <w:pPr>
        <w:pStyle w:val="LabStepLevel2NoBullet"/>
      </w:pPr>
      <w:r w:rsidRPr="00F7571D">
        <w:rPr>
          <w:b/>
        </w:rPr>
        <w:t>Template</w:t>
      </w:r>
      <w:r w:rsidRPr="00F7571D">
        <w:t>: Team site (this template is in the Collaboration tab)</w:t>
      </w:r>
    </w:p>
    <w:p w:rsidR="00B04B85" w:rsidRPr="00F7571D" w:rsidRDefault="00B04B85" w:rsidP="007362BF">
      <w:pPr>
        <w:pStyle w:val="LabStepLevel2NoBullet"/>
      </w:pPr>
      <w:r w:rsidRPr="00ED1A11">
        <w:rPr>
          <w:b/>
        </w:rPr>
        <w:t>Primary Site Collection Administrator User Name</w:t>
      </w:r>
      <w:r w:rsidRPr="00F7571D">
        <w:t xml:space="preserve">: </w:t>
      </w:r>
      <w:r>
        <w:t>WINGTIP</w:t>
      </w:r>
      <w:r w:rsidRPr="00F7571D">
        <w:t>\Administrator</w:t>
      </w:r>
    </w:p>
    <w:p w:rsidR="00B04B85" w:rsidRPr="00F7571D" w:rsidRDefault="00B04B85" w:rsidP="007362BF">
      <w:pPr>
        <w:pStyle w:val="LabStepLevel2NoBullet"/>
      </w:pPr>
      <w:r w:rsidRPr="00ED1A11">
        <w:rPr>
          <w:b/>
        </w:rPr>
        <w:t>Secondary Site Collection Administrator User Name</w:t>
      </w:r>
      <w:r w:rsidRPr="00F7571D">
        <w:t>: (leave blank)</w:t>
      </w:r>
    </w:p>
    <w:p w:rsidR="00B04B85" w:rsidRPr="00F7571D" w:rsidRDefault="00B04B85" w:rsidP="007362BF">
      <w:pPr>
        <w:pStyle w:val="LabStepLevel2NoBullet"/>
      </w:pPr>
      <w:r w:rsidRPr="00ED1A11">
        <w:rPr>
          <w:b/>
        </w:rPr>
        <w:t>Quota Template</w:t>
      </w:r>
      <w:r w:rsidRPr="00F7571D">
        <w:t xml:space="preserve">: No </w:t>
      </w:r>
      <w:r w:rsidR="0042463E">
        <w:t>Quota</w:t>
      </w:r>
    </w:p>
    <w:p w:rsidR="00B04B85" w:rsidRDefault="00A12416" w:rsidP="007073BC">
      <w:pPr>
        <w:pStyle w:val="LabStepScreenshotLevel2"/>
      </w:pPr>
      <w:r w:rsidRPr="008E0856">
        <w:rPr>
          <w:rStyle w:val="LabStepScreenshotFrame"/>
        </w:rPr>
        <w:lastRenderedPageBreak/>
        <w:drawing>
          <wp:inline distT="0" distB="0" distL="0" distR="0" wp14:anchorId="4B80F5D9" wp14:editId="2D645781">
            <wp:extent cx="3676650" cy="2279719"/>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682434" cy="2283305"/>
                    </a:xfrm>
                    <a:prstGeom prst="rect">
                      <a:avLst/>
                    </a:prstGeom>
                    <a:noFill/>
                    <a:ln w="9525">
                      <a:noFill/>
                      <a:miter lim="800000"/>
                      <a:headEnd/>
                      <a:tailEnd/>
                    </a:ln>
                  </pic:spPr>
                </pic:pic>
              </a:graphicData>
            </a:graphic>
          </wp:inline>
        </w:drawing>
      </w:r>
    </w:p>
    <w:p w:rsidR="00B04B85" w:rsidRDefault="00B04B85" w:rsidP="00E412C1">
      <w:pPr>
        <w:pStyle w:val="LabStepNumbered"/>
      </w:pPr>
      <w:r>
        <w:t>After the site collection provision process is complete, you should a page as the one shown below. Click on the provided link to navigate to new site.</w:t>
      </w:r>
    </w:p>
    <w:p w:rsidR="00B04B85" w:rsidRDefault="00A12416" w:rsidP="00B04B85">
      <w:pPr>
        <w:pStyle w:val="LabStepScreenshot"/>
      </w:pPr>
      <w:r>
        <w:rPr>
          <w:noProof/>
        </w:rPr>
        <w:drawing>
          <wp:inline distT="0" distB="0" distL="0" distR="0" wp14:anchorId="7D7DC940" wp14:editId="5D9E90D6">
            <wp:extent cx="5029200" cy="110259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076385" cy="1112944"/>
                    </a:xfrm>
                    <a:prstGeom prst="rect">
                      <a:avLst/>
                    </a:prstGeom>
                    <a:noFill/>
                    <a:ln w="9525">
                      <a:noFill/>
                      <a:miter lim="800000"/>
                      <a:headEnd/>
                      <a:tailEnd/>
                    </a:ln>
                  </pic:spPr>
                </pic:pic>
              </a:graphicData>
            </a:graphic>
          </wp:inline>
        </w:drawing>
      </w:r>
    </w:p>
    <w:p w:rsidR="00B04B85" w:rsidRDefault="00B04B85" w:rsidP="00E412C1">
      <w:pPr>
        <w:pStyle w:val="LabStepNumbered"/>
      </w:pPr>
      <w:r>
        <w:t>When you see the newly-provisioned site collection with a Team site as its top-level site, move on to the next exercise.</w:t>
      </w:r>
    </w:p>
    <w:p w:rsidR="00B04B85" w:rsidRDefault="00477181" w:rsidP="00B04B85">
      <w:pPr>
        <w:pStyle w:val="LabStepScreenshot"/>
      </w:pPr>
      <w:r>
        <w:rPr>
          <w:noProof/>
        </w:rPr>
        <w:drawing>
          <wp:inline distT="0" distB="0" distL="0" distR="0" wp14:anchorId="272753DC" wp14:editId="2AC8EAE7">
            <wp:extent cx="4853973" cy="3001581"/>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05" cy="3003889"/>
                    </a:xfrm>
                    <a:prstGeom prst="rect">
                      <a:avLst/>
                    </a:prstGeom>
                  </pic:spPr>
                </pic:pic>
              </a:graphicData>
            </a:graphic>
          </wp:inline>
        </w:drawing>
      </w:r>
    </w:p>
    <w:p w:rsidR="00B04B85" w:rsidRDefault="00B04B85" w:rsidP="00C52272">
      <w:pPr>
        <w:pStyle w:val="LabExerciseText"/>
      </w:pPr>
      <w:r>
        <w:t>In this exercise you learned how to create a SharePoint site collection using the SharePoint Central Administration site.</w:t>
      </w:r>
    </w:p>
    <w:p w:rsidR="00B04B85" w:rsidRDefault="00B04B85" w:rsidP="0032683F">
      <w:pPr>
        <w:pStyle w:val="Heading3"/>
      </w:pPr>
      <w:r>
        <w:lastRenderedPageBreak/>
        <w:t>Exercise 2: Working with the SharePoint 2010 Ribbon and In-place Editing</w:t>
      </w:r>
    </w:p>
    <w:p w:rsidR="00B04B85" w:rsidRDefault="00B04B85" w:rsidP="00C52272">
      <w:pPr>
        <w:pStyle w:val="LabExerciseText"/>
      </w:pPr>
      <w:r>
        <w:t xml:space="preserve">In this exercise, you will complete work inside the top-level site of the site collection you created in the previous exercise at </w:t>
      </w:r>
      <w:r w:rsidRPr="00F222B7">
        <w:rPr>
          <w:rStyle w:val="InLineUrl"/>
        </w:rPr>
        <w:t>http://intranet.</w:t>
      </w:r>
      <w:r>
        <w:rPr>
          <w:rStyle w:val="InLineUrl"/>
        </w:rPr>
        <w:t>wingtip</w:t>
      </w:r>
      <w:r w:rsidRPr="00F222B7">
        <w:rPr>
          <w:rStyle w:val="InLineUrl"/>
        </w:rPr>
        <w:t>.com/sites/</w:t>
      </w:r>
      <w:r w:rsidR="0036531B">
        <w:rPr>
          <w:rStyle w:val="InLineUrl"/>
        </w:rPr>
        <w:t>GettingStarted</w:t>
      </w:r>
      <w:r>
        <w:t>. You will begin by adding and viewing items inside of some of the lists that are automatically created as part of a new Team site so you can experience the new paradigm for in-place editing. After that, you will work with a Web Part Page so you can experience how the SharePoint 2010 user interface has changed the way users manage Web Parts.</w:t>
      </w:r>
    </w:p>
    <w:p w:rsidR="00B04B85" w:rsidRDefault="00B04B85" w:rsidP="00203489">
      <w:pPr>
        <w:pStyle w:val="LabStepNumbered"/>
        <w:numPr>
          <w:ilvl w:val="0"/>
          <w:numId w:val="28"/>
        </w:numPr>
      </w:pPr>
      <w:r>
        <w:t xml:space="preserve">At this point you should be at the home page of the site created in the previous exercise at the URL </w:t>
      </w:r>
      <w:r w:rsidRPr="002C1E8E">
        <w:rPr>
          <w:rStyle w:val="strongChar"/>
        </w:rPr>
        <w:t>http://intranet.</w:t>
      </w:r>
      <w:r>
        <w:rPr>
          <w:rStyle w:val="strongChar"/>
        </w:rPr>
        <w:t>wingtip</w:t>
      </w:r>
      <w:r w:rsidRPr="002C1E8E">
        <w:rPr>
          <w:rStyle w:val="strongChar"/>
        </w:rPr>
        <w:t>.com/sites/</w:t>
      </w:r>
      <w:r w:rsidR="0036531B">
        <w:rPr>
          <w:rStyle w:val="strongChar"/>
        </w:rPr>
        <w:t>GettingStarted</w:t>
      </w:r>
      <w:r w:rsidRPr="002C1E8E">
        <w:rPr>
          <w:rStyle w:val="strongChar"/>
        </w:rPr>
        <w:t>/SitePages/Home.aspx</w:t>
      </w:r>
      <w:r>
        <w:t xml:space="preserve">. Note that the home page is not </w:t>
      </w:r>
      <w:r w:rsidRPr="007362BF">
        <w:rPr>
          <w:rStyle w:val="InlindeCode"/>
        </w:rPr>
        <w:t>default.aspx</w:t>
      </w:r>
      <w:r>
        <w:t xml:space="preserve"> but rather a wiki page named </w:t>
      </w:r>
      <w:r w:rsidRPr="002C1E8E">
        <w:rPr>
          <w:rStyle w:val="InlindeCode"/>
        </w:rPr>
        <w:t>Home.aspx</w:t>
      </w:r>
      <w:r>
        <w:t xml:space="preserve"> located inside a wiki page library named </w:t>
      </w:r>
      <w:proofErr w:type="spellStart"/>
      <w:r w:rsidRPr="002C1E8E">
        <w:rPr>
          <w:rStyle w:val="strongChar"/>
        </w:rPr>
        <w:t>SitePages</w:t>
      </w:r>
      <w:proofErr w:type="spellEnd"/>
      <w:r w:rsidRPr="001D7B2C">
        <w:t>.</w:t>
      </w:r>
    </w:p>
    <w:p w:rsidR="00B04B85" w:rsidRDefault="00B04B85" w:rsidP="00E412C1">
      <w:pPr>
        <w:pStyle w:val="LabStepNumbered"/>
      </w:pPr>
      <w:r>
        <w:t xml:space="preserve">Observe that the page </w:t>
      </w:r>
      <w:r w:rsidRPr="007362BF">
        <w:rPr>
          <w:rStyle w:val="InlindeCode"/>
        </w:rPr>
        <w:t>Home.aspx</w:t>
      </w:r>
      <w:r>
        <w:t xml:space="preserve"> already contains some generic content including </w:t>
      </w:r>
      <w:r w:rsidR="001C5A83">
        <w:t xml:space="preserve">a </w:t>
      </w:r>
      <w:r>
        <w:t xml:space="preserve">large text block at the top of the page which reads "Welcome". Go into edit mode for the wiki page </w:t>
      </w:r>
      <w:r w:rsidR="007362BF">
        <w:t xml:space="preserve">using the ribbon: </w:t>
      </w:r>
      <w:r w:rsidR="007362BF" w:rsidRPr="002C1E8E">
        <w:rPr>
          <w:rStyle w:val="strongChar"/>
        </w:rPr>
        <w:t xml:space="preserve">Site Actions </w:t>
      </w:r>
      <w:r w:rsidR="007362BF">
        <w:rPr>
          <w:rStyle w:val="strongChar"/>
        </w:rPr>
        <w:t xml:space="preserve">» </w:t>
      </w:r>
      <w:r w:rsidRPr="002C1E8E">
        <w:rPr>
          <w:rStyle w:val="strongChar"/>
        </w:rPr>
        <w:t>Edit Page</w:t>
      </w:r>
      <w:r>
        <w:t xml:space="preserve">. </w:t>
      </w:r>
    </w:p>
    <w:p w:rsidR="00B04B85" w:rsidRDefault="00B04B85" w:rsidP="00203489">
      <w:pPr>
        <w:pStyle w:val="LabStepScreenshot"/>
      </w:pPr>
      <w:r w:rsidRPr="007362BF">
        <w:rPr>
          <w:rStyle w:val="LabStepScreenshotFrame"/>
        </w:rPr>
        <w:drawing>
          <wp:inline distT="0" distB="0" distL="0" distR="0" wp14:anchorId="78E85A6F" wp14:editId="04E24F36">
            <wp:extent cx="1227261" cy="17716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7261" cy="17716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B04B85" w:rsidRDefault="00B04B85" w:rsidP="00BA69F3">
      <w:pPr>
        <w:pStyle w:val="LabStepNumbered"/>
        <w:numPr>
          <w:ilvl w:val="0"/>
          <w:numId w:val="0"/>
        </w:numPr>
        <w:ind w:left="360"/>
      </w:pPr>
      <w:r>
        <w:t xml:space="preserve">Alternatively, you could use the small edit button just before the </w:t>
      </w:r>
      <w:r w:rsidRPr="00376C53">
        <w:rPr>
          <w:b/>
        </w:rPr>
        <w:t>Browse</w:t>
      </w:r>
      <w:r>
        <w:t xml:space="preserve"> tab.</w:t>
      </w:r>
    </w:p>
    <w:p w:rsidR="00B04B85" w:rsidRDefault="00AE3575" w:rsidP="00203489">
      <w:pPr>
        <w:pStyle w:val="LabStepScreenshot"/>
      </w:pPr>
      <w:r w:rsidRPr="007362BF">
        <w:rPr>
          <w:rStyle w:val="LabStepScreenshotFrame"/>
        </w:rPr>
        <w:drawing>
          <wp:inline distT="0" distB="0" distL="0" distR="0" wp14:anchorId="790579E5" wp14:editId="622237A2">
            <wp:extent cx="3158604" cy="1302589"/>
            <wp:effectExtent l="19050" t="0" r="3696"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161137" cy="1303634"/>
                    </a:xfrm>
                    <a:prstGeom prst="rect">
                      <a:avLst/>
                    </a:prstGeom>
                    <a:noFill/>
                    <a:ln w="9525">
                      <a:noFill/>
                      <a:miter lim="800000"/>
                      <a:headEnd/>
                      <a:tailEnd/>
                    </a:ln>
                  </pic:spPr>
                </pic:pic>
              </a:graphicData>
            </a:graphic>
          </wp:inline>
        </w:drawing>
      </w:r>
    </w:p>
    <w:p w:rsidR="00B04B85" w:rsidRDefault="00B04B85" w:rsidP="00E412C1">
      <w:pPr>
        <w:pStyle w:val="LabStepNumbered"/>
      </w:pPr>
      <w:r>
        <w:t xml:space="preserve">Once in edit mode, change the entire section of text that begins with </w:t>
      </w:r>
      <w:r w:rsidRPr="002C1E8E">
        <w:rPr>
          <w:rStyle w:val="strongChar"/>
        </w:rPr>
        <w:t>"Welcome…"</w:t>
      </w:r>
      <w:r w:rsidRPr="007508B5">
        <w:rPr>
          <w:rStyle w:val="Emphasis"/>
        </w:rPr>
        <w:t xml:space="preserve"> </w:t>
      </w:r>
      <w:r>
        <w:t xml:space="preserve">to </w:t>
      </w:r>
      <w:r w:rsidRPr="002C1E8E">
        <w:rPr>
          <w:rStyle w:val="strongChar"/>
        </w:rPr>
        <w:t>"</w:t>
      </w:r>
      <w:r>
        <w:rPr>
          <w:rStyle w:val="strongChar"/>
        </w:rPr>
        <w:t>Wingtip</w:t>
      </w:r>
      <w:r w:rsidRPr="002C1E8E">
        <w:rPr>
          <w:rStyle w:val="strongChar"/>
        </w:rPr>
        <w:t xml:space="preserve"> Sales Site"</w:t>
      </w:r>
      <w:r>
        <w:t xml:space="preserve">. Use the </w:t>
      </w:r>
      <w:r w:rsidR="007362BF">
        <w:t xml:space="preserve">text formatting </w:t>
      </w:r>
      <w:r>
        <w:t>buttons in the ribbon to give your new text a font with a size and a color to your liking.</w:t>
      </w:r>
    </w:p>
    <w:p w:rsidR="00B04B85" w:rsidRDefault="00B04B85" w:rsidP="00E412C1">
      <w:pPr>
        <w:pStyle w:val="LabStepNumbered"/>
      </w:pPr>
      <w:r>
        <w:t xml:space="preserve">While still in edit mode, delete the graphic of the generic stock photo that has been placed on the right-hand side of the page. Now it’s time to add a different photo. Place you cursor on the page at the position where the old photo used to be. </w:t>
      </w:r>
      <w:r w:rsidR="007362BF">
        <w:t xml:space="preserve">Using </w:t>
      </w:r>
      <w:r>
        <w:t xml:space="preserve">the ribbon, select the </w:t>
      </w:r>
      <w:r w:rsidR="007362BF" w:rsidRPr="007362BF">
        <w:rPr>
          <w:b/>
        </w:rPr>
        <w:t>Edit Tools »</w:t>
      </w:r>
      <w:r w:rsidR="007362BF">
        <w:t xml:space="preserve"> </w:t>
      </w:r>
      <w:r w:rsidRPr="002C1E8E">
        <w:rPr>
          <w:rStyle w:val="strongChar"/>
        </w:rPr>
        <w:t>Insert</w:t>
      </w:r>
      <w:r>
        <w:t xml:space="preserve">. </w:t>
      </w:r>
    </w:p>
    <w:p w:rsidR="00B04B85" w:rsidRDefault="00B04B85" w:rsidP="00203489">
      <w:pPr>
        <w:pStyle w:val="LabStepScreenshot"/>
      </w:pPr>
      <w:r w:rsidRPr="007362BF">
        <w:rPr>
          <w:rStyle w:val="LabStepScreenshotFrame"/>
        </w:rPr>
        <w:drawing>
          <wp:inline distT="0" distB="0" distL="0" distR="0" wp14:anchorId="55BD1BD7" wp14:editId="52E1E6B7">
            <wp:extent cx="2524125" cy="818466"/>
            <wp:effectExtent l="38100" t="38100" r="28575" b="19734"/>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4125" cy="818466"/>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B04B85" w:rsidRDefault="00B04B85" w:rsidP="00E412C1">
      <w:pPr>
        <w:pStyle w:val="LabStepNumbered"/>
      </w:pPr>
      <w:r>
        <w:t xml:space="preserve">Click on the </w:t>
      </w:r>
      <w:r w:rsidRPr="002C1E8E">
        <w:rPr>
          <w:rStyle w:val="strongChar"/>
        </w:rPr>
        <w:t>Picture</w:t>
      </w:r>
      <w:r>
        <w:t xml:space="preserve"> button to add a new picture to the page which should bring up the </w:t>
      </w:r>
      <w:r w:rsidRPr="002C1E8E">
        <w:rPr>
          <w:rStyle w:val="strongChar"/>
        </w:rPr>
        <w:t>Select Picture</w:t>
      </w:r>
      <w:r>
        <w:t xml:space="preserve"> dialog shown below.</w:t>
      </w:r>
    </w:p>
    <w:p w:rsidR="00B04B85" w:rsidRDefault="00B04B85" w:rsidP="00B04B85">
      <w:pPr>
        <w:pStyle w:val="LabStepScreenshot"/>
      </w:pPr>
      <w:r>
        <w:rPr>
          <w:noProof/>
        </w:rPr>
        <w:lastRenderedPageBreak/>
        <w:drawing>
          <wp:inline distT="0" distB="0" distL="0" distR="0" wp14:anchorId="3F5CCBA1" wp14:editId="65FCAE76">
            <wp:extent cx="2266950" cy="1187342"/>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6508" cy="118711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B04B85" w:rsidRDefault="00B04B85" w:rsidP="00E412C1">
      <w:pPr>
        <w:pStyle w:val="LabStepNumbered"/>
      </w:pPr>
      <w:r>
        <w:t>Note that the</w:t>
      </w:r>
      <w:r w:rsidRPr="007355A4">
        <w:rPr>
          <w:rStyle w:val="Emphasis"/>
        </w:rPr>
        <w:t xml:space="preserve"> </w:t>
      </w:r>
      <w:r w:rsidRPr="002C1E8E">
        <w:rPr>
          <w:rStyle w:val="strongChar"/>
        </w:rPr>
        <w:t>Add Picture</w:t>
      </w:r>
      <w:r>
        <w:t xml:space="preserve"> dialog will allow to select a graphic image which will be automatically uploaded and stored in a special document library named </w:t>
      </w:r>
      <w:r w:rsidRPr="002C1E8E">
        <w:rPr>
          <w:rStyle w:val="strongChar"/>
        </w:rPr>
        <w:t>Site Assets</w:t>
      </w:r>
      <w:r>
        <w:t xml:space="preserve">. Click the </w:t>
      </w:r>
      <w:r w:rsidRPr="002C1E8E">
        <w:rPr>
          <w:rStyle w:val="strongChar"/>
        </w:rPr>
        <w:t>Browse</w:t>
      </w:r>
      <w:r>
        <w:t xml:space="preserve"> button of the </w:t>
      </w:r>
      <w:r w:rsidRPr="00C52272">
        <w:rPr>
          <w:b/>
        </w:rPr>
        <w:t>Add Picture</w:t>
      </w:r>
      <w:r>
        <w:t xml:space="preserve"> dialog and navigate to and select</w:t>
      </w:r>
      <w:r w:rsidR="00C52272">
        <w:t xml:space="preserve"> the image at the following location:</w:t>
      </w:r>
    </w:p>
    <w:p w:rsidR="00B04B85" w:rsidRPr="00C52272" w:rsidRDefault="00BA69F3" w:rsidP="00C52272">
      <w:pPr>
        <w:pStyle w:val="LabStepCodeBlock"/>
      </w:pPr>
      <w:r>
        <w:t>[[Lab Files]]</w:t>
      </w:r>
      <w:r w:rsidR="00B04B85" w:rsidRPr="00672154">
        <w:t>\</w:t>
      </w:r>
      <w:r w:rsidR="00B04B85">
        <w:t>StarterFiles</w:t>
      </w:r>
      <w:r w:rsidR="00B04B85" w:rsidRPr="00672154">
        <w:t>\JayHenningsen.jpg</w:t>
      </w:r>
    </w:p>
    <w:p w:rsidR="00B04B85" w:rsidRDefault="00B04B85" w:rsidP="00E412C1">
      <w:pPr>
        <w:pStyle w:val="LabStepNumbered"/>
      </w:pPr>
      <w:r>
        <w:t>Click the</w:t>
      </w:r>
      <w:r w:rsidRPr="007355A4">
        <w:rPr>
          <w:rStyle w:val="Emphasis"/>
        </w:rPr>
        <w:t xml:space="preserve"> </w:t>
      </w:r>
      <w:r w:rsidRPr="002C1E8E">
        <w:rPr>
          <w:rStyle w:val="strongChar"/>
        </w:rPr>
        <w:t>Save</w:t>
      </w:r>
      <w:r>
        <w:rPr>
          <w:rStyle w:val="Emphasis"/>
        </w:rPr>
        <w:t xml:space="preserve"> </w:t>
      </w:r>
      <w:r>
        <w:t>button in the next dialog.</w:t>
      </w:r>
    </w:p>
    <w:p w:rsidR="00B04B85" w:rsidRDefault="00B04B85" w:rsidP="00E412C1">
      <w:pPr>
        <w:pStyle w:val="LabStepNumbered"/>
      </w:pPr>
      <w:r>
        <w:t xml:space="preserve">Place the cursor after the picture and press </w:t>
      </w:r>
      <w:r w:rsidR="00BA69F3">
        <w:rPr>
          <w:b/>
        </w:rPr>
        <w:t>[ENTER]</w:t>
      </w:r>
      <w:r>
        <w:t>.</w:t>
      </w:r>
    </w:p>
    <w:p w:rsidR="00B04B85" w:rsidRDefault="00B04B85" w:rsidP="00E412C1">
      <w:pPr>
        <w:pStyle w:val="LabStepNumbered"/>
      </w:pPr>
      <w:r>
        <w:t xml:space="preserve">Add the following text right below the picture: </w:t>
      </w:r>
      <w:r w:rsidRPr="00BA69F3">
        <w:rPr>
          <w:b/>
        </w:rPr>
        <w:t xml:space="preserve">Jay </w:t>
      </w:r>
      <w:proofErr w:type="spellStart"/>
      <w:r w:rsidRPr="00BA69F3">
        <w:rPr>
          <w:b/>
        </w:rPr>
        <w:t>Henningsen</w:t>
      </w:r>
      <w:proofErr w:type="spellEnd"/>
      <w:r w:rsidRPr="00BA69F3">
        <w:rPr>
          <w:b/>
        </w:rPr>
        <w:t xml:space="preserve"> – Director of Sales</w:t>
      </w:r>
    </w:p>
    <w:p w:rsidR="00B04B85" w:rsidRDefault="00B04B85" w:rsidP="00203489">
      <w:pPr>
        <w:pStyle w:val="LabStepNumbered"/>
      </w:pPr>
      <w:r>
        <w:t xml:space="preserve">Now that you have made some cosmetic changes to the home page, save your changes </w:t>
      </w:r>
      <w:r w:rsidR="007362BF">
        <w:t xml:space="preserve">using the ribbon </w:t>
      </w:r>
      <w:r>
        <w:t xml:space="preserve">by selecting </w:t>
      </w:r>
      <w:r w:rsidR="007362BF" w:rsidRPr="007362BF">
        <w:rPr>
          <w:b/>
        </w:rPr>
        <w:t xml:space="preserve">Editing Tools » </w:t>
      </w:r>
      <w:r w:rsidRPr="007362BF">
        <w:rPr>
          <w:b/>
        </w:rPr>
        <w:t xml:space="preserve">Format Text </w:t>
      </w:r>
      <w:r w:rsidR="007362BF" w:rsidRPr="007362BF">
        <w:rPr>
          <w:b/>
        </w:rPr>
        <w:t xml:space="preserve">» </w:t>
      </w:r>
      <w:r w:rsidRPr="007362BF">
        <w:rPr>
          <w:b/>
        </w:rPr>
        <w:t>Save</w:t>
      </w:r>
      <w:r w:rsidR="007362BF">
        <w:rPr>
          <w:b/>
        </w:rPr>
        <w:t xml:space="preserve"> &amp; Close</w:t>
      </w:r>
      <w:r>
        <w:t>.</w:t>
      </w:r>
      <w:r w:rsidR="00203489">
        <w:t xml:space="preserve"> Alternatively, you could use the small</w:t>
      </w:r>
      <w:r w:rsidR="00203489" w:rsidRPr="00411688">
        <w:rPr>
          <w:rStyle w:val="Emphasis"/>
        </w:rPr>
        <w:t xml:space="preserve"> </w:t>
      </w:r>
      <w:proofErr w:type="gramStart"/>
      <w:r w:rsidR="00203489" w:rsidRPr="002C1E8E">
        <w:rPr>
          <w:rStyle w:val="strongChar"/>
        </w:rPr>
        <w:t>Save</w:t>
      </w:r>
      <w:proofErr w:type="gramEnd"/>
      <w:r w:rsidR="007362BF">
        <w:t xml:space="preserve"> </w:t>
      </w:r>
      <w:r w:rsidR="00203489">
        <w:t>button next to the</w:t>
      </w:r>
      <w:r w:rsidR="00203489" w:rsidRPr="00411688">
        <w:rPr>
          <w:rStyle w:val="Emphasis"/>
        </w:rPr>
        <w:t xml:space="preserve"> </w:t>
      </w:r>
      <w:r w:rsidR="00203489" w:rsidRPr="002C1E8E">
        <w:rPr>
          <w:rStyle w:val="strongChar"/>
        </w:rPr>
        <w:t>Browse</w:t>
      </w:r>
      <w:r w:rsidR="00203489">
        <w:t xml:space="preserve"> tab.</w:t>
      </w:r>
    </w:p>
    <w:p w:rsidR="00B04B85" w:rsidRDefault="007362BF" w:rsidP="00203489">
      <w:pPr>
        <w:pStyle w:val="LabStepScreenshot"/>
      </w:pPr>
      <w:r>
        <w:rPr>
          <w:noProof/>
        </w:rPr>
        <w:drawing>
          <wp:inline distT="0" distB="0" distL="0" distR="0" wp14:anchorId="29BDCFF1" wp14:editId="71DF19AE">
            <wp:extent cx="4114800" cy="870020"/>
            <wp:effectExtent l="0" t="0" r="0" b="6350"/>
            <wp:docPr id="8" name="Picture 8" descr="C:\Users\andrew\Documents\My CPT\Courses\GSA2010\_Manual Edit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My CPT\Courses\GSA2010\_Manual Edits\01-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870020"/>
                    </a:xfrm>
                    <a:prstGeom prst="rect">
                      <a:avLst/>
                    </a:prstGeom>
                    <a:noFill/>
                    <a:ln>
                      <a:noFill/>
                    </a:ln>
                  </pic:spPr>
                </pic:pic>
              </a:graphicData>
            </a:graphic>
          </wp:inline>
        </w:drawing>
      </w:r>
    </w:p>
    <w:p w:rsidR="00B04B85" w:rsidRDefault="00B04B85" w:rsidP="00E412C1">
      <w:pPr>
        <w:pStyle w:val="LabStepNumbered"/>
      </w:pPr>
      <w:r>
        <w:t>Your changes should look as follows:</w:t>
      </w:r>
    </w:p>
    <w:p w:rsidR="00B04B85" w:rsidRDefault="007362BF" w:rsidP="00B04B85">
      <w:pPr>
        <w:pStyle w:val="LabStepScreenshot"/>
      </w:pPr>
      <w:r>
        <w:rPr>
          <w:noProof/>
        </w:rPr>
        <w:drawing>
          <wp:inline distT="0" distB="0" distL="0" distR="0" wp14:anchorId="16E90CD8" wp14:editId="059E6BDA">
            <wp:extent cx="4114800" cy="2911292"/>
            <wp:effectExtent l="0" t="0" r="0" b="3810"/>
            <wp:docPr id="11" name="Picture 11" descr="C:\Users\andrew\Documents\My CPT\Courses\GSA2010\_Manual Edit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My CPT\Courses\GSA2010\_Manual Edits\01-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14800" cy="2911292"/>
                    </a:xfrm>
                    <a:prstGeom prst="rect">
                      <a:avLst/>
                    </a:prstGeom>
                    <a:noFill/>
                    <a:ln>
                      <a:noFill/>
                    </a:ln>
                  </pic:spPr>
                </pic:pic>
              </a:graphicData>
            </a:graphic>
          </wp:inline>
        </w:drawing>
      </w:r>
    </w:p>
    <w:p w:rsidR="00B04B85" w:rsidRDefault="00B04B85" w:rsidP="00E412C1">
      <w:pPr>
        <w:pStyle w:val="LabStepNumbered"/>
      </w:pPr>
      <w:r>
        <w:t xml:space="preserve">Now it's time to explore some other parts of the new site. Drop down the </w:t>
      </w:r>
      <w:r w:rsidRPr="002C1E8E">
        <w:rPr>
          <w:rStyle w:val="strongChar"/>
        </w:rPr>
        <w:t>Site Actions</w:t>
      </w:r>
      <w:r>
        <w:t xml:space="preserve"> menu and see what menu items are available. Click on the menu item titled </w:t>
      </w:r>
      <w:r w:rsidRPr="002C1E8E">
        <w:rPr>
          <w:rStyle w:val="strongChar"/>
        </w:rPr>
        <w:t>Site Settings</w:t>
      </w:r>
      <w:r>
        <w:t xml:space="preserve"> to navigate to </w:t>
      </w:r>
      <w:r w:rsidRPr="002C1E8E">
        <w:rPr>
          <w:rStyle w:val="strongChar"/>
        </w:rPr>
        <w:t>Site Settings</w:t>
      </w:r>
      <w:r>
        <w:t xml:space="preserve"> page. Inspect </w:t>
      </w:r>
      <w:r>
        <w:lastRenderedPageBreak/>
        <w:t>all the various links to the various administration pages that have been designed for site collections owners and site administrators.</w:t>
      </w:r>
    </w:p>
    <w:p w:rsidR="00B04B85" w:rsidRDefault="00B04B85" w:rsidP="00E412C1">
      <w:pPr>
        <w:pStyle w:val="LabStepNumbered"/>
      </w:pPr>
      <w:r>
        <w:t>Click on the link on the</w:t>
      </w:r>
      <w:r w:rsidRPr="008F2804">
        <w:rPr>
          <w:rStyle w:val="Emphasis"/>
        </w:rPr>
        <w:t xml:space="preserve"> </w:t>
      </w:r>
      <w:r w:rsidRPr="002C1E8E">
        <w:rPr>
          <w:rStyle w:val="strongChar"/>
        </w:rPr>
        <w:t>Site Settings</w:t>
      </w:r>
      <w:r>
        <w:t xml:space="preserve"> page in the </w:t>
      </w:r>
      <w:r w:rsidRPr="002C1E8E">
        <w:rPr>
          <w:rStyle w:val="strongChar"/>
        </w:rPr>
        <w:t>Look and Feel</w:t>
      </w:r>
      <w:r>
        <w:t xml:space="preserve"> section titled </w:t>
      </w:r>
      <w:r w:rsidRPr="002C1E8E">
        <w:rPr>
          <w:rStyle w:val="strongChar"/>
        </w:rPr>
        <w:t>Title, description and appearance</w:t>
      </w:r>
      <w:r>
        <w:rPr>
          <w:rStyle w:val="strongChar"/>
        </w:rPr>
        <w:t>.</w:t>
      </w:r>
      <w:r>
        <w:t xml:space="preserve"> This hyperlink takes you to a page where you can see the title and description you entered for the site in the previous exercise. Enter a new value for the </w:t>
      </w:r>
      <w:r w:rsidRPr="002C1E8E">
        <w:rPr>
          <w:rStyle w:val="strongChar"/>
        </w:rPr>
        <w:t>Logo U</w:t>
      </w:r>
      <w:r>
        <w:rPr>
          <w:rStyle w:val="strongChar"/>
        </w:rPr>
        <w:t>RL</w:t>
      </w:r>
      <w:r>
        <w:t xml:space="preserve"> to assign the site a different site icon. You can use one of the following URLs which point to images that are part of the standard installation for SharePoint 2010.</w:t>
      </w:r>
    </w:p>
    <w:p w:rsidR="00B04B85" w:rsidRDefault="00B04B85" w:rsidP="00B04B85">
      <w:pPr>
        <w:pStyle w:val="LabStepCodeBlock"/>
      </w:pPr>
      <w:r w:rsidRPr="00BB0367">
        <w:t>/_layouts/images/search.png</w:t>
      </w:r>
    </w:p>
    <w:p w:rsidR="00B04B85" w:rsidRDefault="00B04B85" w:rsidP="00B04B85">
      <w:pPr>
        <w:pStyle w:val="LabStepCodeBlock"/>
      </w:pPr>
      <w:r w:rsidRPr="00BB0367">
        <w:t>/_layouts/images/unknownperson.png</w:t>
      </w:r>
    </w:p>
    <w:p w:rsidR="00B04B85" w:rsidRDefault="00B04B85" w:rsidP="00B04B85">
      <w:pPr>
        <w:pStyle w:val="LabStepCodeBlock"/>
      </w:pPr>
      <w:r w:rsidRPr="00BB0367">
        <w:t>/_layouts/images/</w:t>
      </w:r>
      <w:r>
        <w:t>gears_an.gif</w:t>
      </w:r>
    </w:p>
    <w:p w:rsidR="00B04B85" w:rsidRDefault="008651D7" w:rsidP="00B04B85">
      <w:pPr>
        <w:pStyle w:val="LabStepScreenshot"/>
      </w:pPr>
      <w:r>
        <w:rPr>
          <w:noProof/>
        </w:rPr>
        <w:drawing>
          <wp:inline distT="0" distB="0" distL="0" distR="0" wp14:anchorId="299C3235" wp14:editId="683EF4F1">
            <wp:extent cx="4114800" cy="2915576"/>
            <wp:effectExtent l="0" t="0" r="0" b="0"/>
            <wp:docPr id="13" name="Picture 13" descr="C:\Users\andrew\Documents\My CPT\Courses\GSA2010\_Manual Edit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Documents\My CPT\Courses\GSA2010\_Manual Edits\01-1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4800" cy="2915576"/>
                    </a:xfrm>
                    <a:prstGeom prst="rect">
                      <a:avLst/>
                    </a:prstGeom>
                    <a:noFill/>
                    <a:ln>
                      <a:noFill/>
                    </a:ln>
                  </pic:spPr>
                </pic:pic>
              </a:graphicData>
            </a:graphic>
          </wp:inline>
        </w:drawing>
      </w:r>
    </w:p>
    <w:p w:rsidR="00B04B85" w:rsidRDefault="00B04B85" w:rsidP="00E412C1">
      <w:pPr>
        <w:pStyle w:val="LabStepNumbered"/>
      </w:pPr>
      <w:r>
        <w:t xml:space="preserve">Now it is time to add a new item to a list so you can experience working with the new server-side ribbon and in-place editing. Click on the </w:t>
      </w:r>
      <w:r w:rsidRPr="002C1E8E">
        <w:rPr>
          <w:rStyle w:val="strongChar"/>
        </w:rPr>
        <w:t>Tasks</w:t>
      </w:r>
      <w:r>
        <w:t xml:space="preserve"> link in the </w:t>
      </w:r>
      <w:r w:rsidRPr="002C1E8E">
        <w:rPr>
          <w:rStyle w:val="strongChar"/>
        </w:rPr>
        <w:t>Lists</w:t>
      </w:r>
      <w:r>
        <w:t xml:space="preserve"> section of the</w:t>
      </w:r>
      <w:r w:rsidRPr="00CD777A">
        <w:rPr>
          <w:rStyle w:val="Emphasis"/>
        </w:rPr>
        <w:t xml:space="preserve"> </w:t>
      </w:r>
      <w:r w:rsidRPr="002C1E8E">
        <w:rPr>
          <w:rStyle w:val="strongChar"/>
        </w:rPr>
        <w:t>Quick Launch</w:t>
      </w:r>
      <w:r w:rsidRPr="007508B5">
        <w:rPr>
          <w:rStyle w:val="Emphasis"/>
        </w:rPr>
        <w:t xml:space="preserve"> </w:t>
      </w:r>
      <w:r>
        <w:t xml:space="preserve">bar to navigate to the </w:t>
      </w:r>
      <w:r w:rsidRPr="002C1E8E">
        <w:rPr>
          <w:rStyle w:val="strongChar"/>
        </w:rPr>
        <w:t>Tasks</w:t>
      </w:r>
      <w:r>
        <w:t xml:space="preserve"> list which </w:t>
      </w:r>
      <w:r w:rsidR="001C5A83">
        <w:t>is</w:t>
      </w:r>
      <w:r>
        <w:t xml:space="preserve"> created as part of every new Team site. You should observe that there are no existing task items in this list. You should also observe the </w:t>
      </w:r>
      <w:r w:rsidRPr="002C1E8E">
        <w:rPr>
          <w:rStyle w:val="strongChar"/>
        </w:rPr>
        <w:t>Task</w:t>
      </w:r>
      <w:r>
        <w:t xml:space="preserve"> list has an associated server-side ribbon with a set of tabs including </w:t>
      </w:r>
      <w:r w:rsidRPr="002C1E8E">
        <w:rPr>
          <w:rStyle w:val="strongChar"/>
        </w:rPr>
        <w:t>Browse, Items</w:t>
      </w:r>
      <w:r w:rsidRPr="00944282">
        <w:t xml:space="preserve"> and </w:t>
      </w:r>
      <w:r w:rsidRPr="002C1E8E">
        <w:rPr>
          <w:rStyle w:val="strongChar"/>
        </w:rPr>
        <w:t>List</w:t>
      </w:r>
      <w:r>
        <w:t>. Click on each of these tabs to see how the ribbon changes to display a contextual set of controls for a given set of tasks.</w:t>
      </w:r>
    </w:p>
    <w:p w:rsidR="00B04B85" w:rsidRDefault="00B04B85" w:rsidP="00E412C1">
      <w:pPr>
        <w:pStyle w:val="LabStepNumbered"/>
      </w:pPr>
      <w:r>
        <w:t xml:space="preserve">Click on the </w:t>
      </w:r>
      <w:r w:rsidRPr="002C1E8E">
        <w:rPr>
          <w:rStyle w:val="strongChar"/>
        </w:rPr>
        <w:t>Items</w:t>
      </w:r>
      <w:r>
        <w:t xml:space="preserve"> tab of the Task list and then drop down the </w:t>
      </w:r>
      <w:r w:rsidRPr="002C1E8E">
        <w:rPr>
          <w:rStyle w:val="strongChar"/>
        </w:rPr>
        <w:t>New Item</w:t>
      </w:r>
      <w:r>
        <w:t xml:space="preserve"> menu and select </w:t>
      </w:r>
      <w:r w:rsidRPr="002C1E8E">
        <w:rPr>
          <w:rStyle w:val="strongChar"/>
        </w:rPr>
        <w:t>Task</w:t>
      </w:r>
      <w:r>
        <w:t>. This action will display an input form for you to enter the data for a new task item and to click OK to save the new task item back to the content database. The next step will provide you with the data for the new task. At this point it is important for you to observe that the new SharePoint 2010 user interface experience is allowing you to add and edit task items without making the user endure HTTP post backs as was required in the previous version of SharePoint.</w:t>
      </w:r>
    </w:p>
    <w:p w:rsidR="00B04B85" w:rsidRDefault="000F2CB8" w:rsidP="00B04B85">
      <w:pPr>
        <w:pStyle w:val="LabStepScreenshot"/>
      </w:pPr>
      <w:r w:rsidRPr="000F2CB8">
        <w:rPr>
          <w:rStyle w:val="LabStepScreenshotFrame"/>
        </w:rPr>
        <w:drawing>
          <wp:inline distT="0" distB="0" distL="0" distR="0" wp14:anchorId="5247ABA6" wp14:editId="2290E0F0">
            <wp:extent cx="4114800" cy="1407346"/>
            <wp:effectExtent l="0" t="0" r="0" b="2540"/>
            <wp:docPr id="14" name="Picture 14" descr="C:\Users\andrew\Documents\My CPT\Courses\GSA2010\_Manual Edits\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Documents\My CPT\Courses\GSA2010\_Manual Edits\01-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1407346"/>
                    </a:xfrm>
                    <a:prstGeom prst="rect">
                      <a:avLst/>
                    </a:prstGeom>
                    <a:noFill/>
                    <a:ln>
                      <a:noFill/>
                    </a:ln>
                  </pic:spPr>
                </pic:pic>
              </a:graphicData>
            </a:graphic>
          </wp:inline>
        </w:drawing>
      </w:r>
    </w:p>
    <w:p w:rsidR="00B04B85" w:rsidRDefault="00B04B85" w:rsidP="00E412C1">
      <w:pPr>
        <w:pStyle w:val="LabStepNumbered"/>
      </w:pPr>
      <w:r>
        <w:lastRenderedPageBreak/>
        <w:t>Create a new task using the following data.</w:t>
      </w:r>
    </w:p>
    <w:p w:rsidR="00B04B85" w:rsidRPr="00B057B3" w:rsidRDefault="00B04B85" w:rsidP="00B04B85">
      <w:pPr>
        <w:pStyle w:val="LabStepLevel2NoBullet"/>
      </w:pPr>
      <w:r w:rsidRPr="008A48D1">
        <w:rPr>
          <w:b/>
        </w:rPr>
        <w:t>Title</w:t>
      </w:r>
      <w:r w:rsidRPr="00B057B3">
        <w:t>: Learn</w:t>
      </w:r>
      <w:r>
        <w:t xml:space="preserve"> how to develop on SharePoint 2010</w:t>
      </w:r>
    </w:p>
    <w:p w:rsidR="00B04B85" w:rsidRPr="00B057B3" w:rsidRDefault="00B04B85" w:rsidP="00B04B85">
      <w:pPr>
        <w:pStyle w:val="LabStepLevel2NoBullet"/>
      </w:pPr>
      <w:r w:rsidRPr="009E2AD2">
        <w:rPr>
          <w:b/>
        </w:rPr>
        <w:t>Predecessors</w:t>
      </w:r>
      <w:r w:rsidRPr="00B057B3">
        <w:t>: none</w:t>
      </w:r>
    </w:p>
    <w:p w:rsidR="00B04B85" w:rsidRPr="00B057B3" w:rsidRDefault="00B04B85" w:rsidP="00B04B85">
      <w:pPr>
        <w:pStyle w:val="LabStepLevel2NoBullet"/>
      </w:pPr>
      <w:r w:rsidRPr="00B057B3">
        <w:rPr>
          <w:b/>
        </w:rPr>
        <w:t>Priority</w:t>
      </w:r>
      <w:r w:rsidRPr="00B057B3">
        <w:t>: (1) High</w:t>
      </w:r>
    </w:p>
    <w:p w:rsidR="00B04B85" w:rsidRPr="00B057B3" w:rsidRDefault="00B04B85" w:rsidP="00B04B85">
      <w:pPr>
        <w:pStyle w:val="LabStepLevel2NoBullet"/>
      </w:pPr>
      <w:r w:rsidRPr="00B057B3">
        <w:rPr>
          <w:b/>
        </w:rPr>
        <w:t>Status:</w:t>
      </w:r>
      <w:r w:rsidRPr="00B057B3">
        <w:t xml:space="preserve"> In Progress</w:t>
      </w:r>
    </w:p>
    <w:p w:rsidR="00B04B85" w:rsidRPr="00B057B3" w:rsidRDefault="00B04B85" w:rsidP="00B04B85">
      <w:pPr>
        <w:pStyle w:val="LabStepLevel2NoBullet"/>
      </w:pPr>
      <w:r w:rsidRPr="009E2AD2">
        <w:rPr>
          <w:b/>
        </w:rPr>
        <w:t>Complete</w:t>
      </w:r>
      <w:r w:rsidRPr="00B057B3">
        <w:t>: 2%</w:t>
      </w:r>
    </w:p>
    <w:p w:rsidR="00B04B85" w:rsidRPr="00B057B3" w:rsidRDefault="00B04B85" w:rsidP="00B04B85">
      <w:pPr>
        <w:pStyle w:val="LabStepLevel2NoBullet"/>
      </w:pPr>
      <w:r w:rsidRPr="00B057B3">
        <w:rPr>
          <w:b/>
        </w:rPr>
        <w:t>Assigned To</w:t>
      </w:r>
      <w:r w:rsidRPr="00B057B3">
        <w:t xml:space="preserve">: </w:t>
      </w:r>
      <w:r>
        <w:t>Wingtip</w:t>
      </w:r>
      <w:r w:rsidRPr="00B057B3">
        <w:t>\Administrator</w:t>
      </w:r>
    </w:p>
    <w:p w:rsidR="00B04B85" w:rsidRPr="00B057B3" w:rsidRDefault="00B04B85" w:rsidP="00B04B85">
      <w:pPr>
        <w:pStyle w:val="LabStepLevel2NoBullet"/>
      </w:pPr>
      <w:r w:rsidRPr="00B057B3">
        <w:rPr>
          <w:b/>
        </w:rPr>
        <w:t>Description</w:t>
      </w:r>
      <w:r w:rsidRPr="00B057B3">
        <w:t>: Find out how to develop useful solutions</w:t>
      </w:r>
    </w:p>
    <w:p w:rsidR="00B04B85" w:rsidRPr="00B057B3" w:rsidRDefault="00B04B85" w:rsidP="00B04B85">
      <w:pPr>
        <w:pStyle w:val="LabStepLevel2NoBullet"/>
      </w:pPr>
      <w:r w:rsidRPr="00B057B3">
        <w:rPr>
          <w:b/>
        </w:rPr>
        <w:t>Start Date</w:t>
      </w:r>
      <w:r>
        <w:t>: 11/1</w:t>
      </w:r>
      <w:r w:rsidRPr="00B057B3">
        <w:t>/2009</w:t>
      </w:r>
    </w:p>
    <w:p w:rsidR="00B04B85" w:rsidRPr="00B057B3" w:rsidRDefault="00B04B85" w:rsidP="00B04B85">
      <w:pPr>
        <w:pStyle w:val="LabStepLevel2NoBullet"/>
      </w:pPr>
      <w:r>
        <w:rPr>
          <w:b/>
        </w:rPr>
        <w:t>Due</w:t>
      </w:r>
      <w:r w:rsidRPr="00B057B3">
        <w:rPr>
          <w:b/>
        </w:rPr>
        <w:t xml:space="preserve"> Date</w:t>
      </w:r>
      <w:r w:rsidRPr="00B057B3">
        <w:t xml:space="preserve">: </w:t>
      </w:r>
      <w:r>
        <w:t>11/4</w:t>
      </w:r>
      <w:r w:rsidRPr="00B057B3">
        <w:t>/2009</w:t>
      </w:r>
    </w:p>
    <w:p w:rsidR="00B04B85" w:rsidRDefault="00B04B85" w:rsidP="00E412C1">
      <w:pPr>
        <w:pStyle w:val="LabStepNumbered"/>
      </w:pPr>
      <w:r>
        <w:t>Create a second new task using the following data.</w:t>
      </w:r>
    </w:p>
    <w:p w:rsidR="00B04B85" w:rsidRPr="00B057B3" w:rsidRDefault="00B04B85" w:rsidP="00B04B85">
      <w:pPr>
        <w:pStyle w:val="LabStepLevel2NoBullet"/>
      </w:pPr>
      <w:r w:rsidRPr="008A48D1">
        <w:rPr>
          <w:b/>
        </w:rPr>
        <w:t>Title</w:t>
      </w:r>
      <w:r w:rsidRPr="00B057B3">
        <w:t>: De</w:t>
      </w:r>
      <w:r>
        <w:t>velop Solutions on SharePoint 2010</w:t>
      </w:r>
    </w:p>
    <w:p w:rsidR="00B04B85" w:rsidRPr="00B057B3" w:rsidRDefault="00B04B85" w:rsidP="00B04B85">
      <w:pPr>
        <w:pStyle w:val="LabStepLevel2NoBullet"/>
      </w:pPr>
      <w:r w:rsidRPr="00B057B3">
        <w:rPr>
          <w:b/>
        </w:rPr>
        <w:t>Predecessors</w:t>
      </w:r>
      <w:r w:rsidRPr="00B057B3">
        <w:t>: Learn</w:t>
      </w:r>
      <w:r>
        <w:t xml:space="preserve"> how to develop on SharePoint 2010</w:t>
      </w:r>
    </w:p>
    <w:p w:rsidR="00B04B85" w:rsidRPr="00B057B3" w:rsidRDefault="00B04B85" w:rsidP="00B04B85">
      <w:pPr>
        <w:pStyle w:val="LabStepLevel2NoBullet"/>
      </w:pPr>
      <w:r w:rsidRPr="00B057B3">
        <w:rPr>
          <w:b/>
        </w:rPr>
        <w:t>Priority</w:t>
      </w:r>
      <w:r w:rsidRPr="00B057B3">
        <w:t>: (1) High</w:t>
      </w:r>
    </w:p>
    <w:p w:rsidR="00B04B85" w:rsidRPr="00B057B3" w:rsidRDefault="00B04B85" w:rsidP="00B04B85">
      <w:pPr>
        <w:pStyle w:val="LabStepLevel2NoBullet"/>
      </w:pPr>
      <w:r w:rsidRPr="00B057B3">
        <w:rPr>
          <w:b/>
        </w:rPr>
        <w:t>Status</w:t>
      </w:r>
      <w:r w:rsidRPr="00B057B3">
        <w:t>: Not Started</w:t>
      </w:r>
    </w:p>
    <w:p w:rsidR="00B04B85" w:rsidRPr="00B057B3" w:rsidRDefault="00B04B85" w:rsidP="00B04B85">
      <w:pPr>
        <w:pStyle w:val="LabStepLevel2NoBullet"/>
      </w:pPr>
      <w:r w:rsidRPr="009E2AD2">
        <w:rPr>
          <w:b/>
        </w:rPr>
        <w:t>Complete</w:t>
      </w:r>
      <w:r w:rsidRPr="00B057B3">
        <w:t>: 0%</w:t>
      </w:r>
    </w:p>
    <w:p w:rsidR="00B04B85" w:rsidRPr="00B057B3" w:rsidRDefault="00B04B85" w:rsidP="00B04B85">
      <w:pPr>
        <w:pStyle w:val="LabStepLevel2NoBullet"/>
      </w:pPr>
      <w:r w:rsidRPr="00B057B3">
        <w:rPr>
          <w:b/>
        </w:rPr>
        <w:t>Assigned To</w:t>
      </w:r>
      <w:r w:rsidRPr="00B057B3">
        <w:t xml:space="preserve">: </w:t>
      </w:r>
      <w:r>
        <w:t>Wingtip</w:t>
      </w:r>
      <w:r w:rsidRPr="00B057B3">
        <w:t>\Administrator</w:t>
      </w:r>
    </w:p>
    <w:p w:rsidR="00B04B85" w:rsidRPr="00B057B3" w:rsidRDefault="00B04B85" w:rsidP="00B04B85">
      <w:pPr>
        <w:pStyle w:val="LabStepLevel2NoBullet"/>
      </w:pPr>
      <w:r w:rsidRPr="00B057B3">
        <w:rPr>
          <w:b/>
        </w:rPr>
        <w:t>Description</w:t>
      </w:r>
      <w:r w:rsidRPr="00B057B3">
        <w:t>: Begin devel</w:t>
      </w:r>
      <w:r>
        <w:t>oping solutions on SharePoint 2010</w:t>
      </w:r>
    </w:p>
    <w:p w:rsidR="00B04B85" w:rsidRPr="00B057B3" w:rsidRDefault="00B04B85" w:rsidP="00B04B85">
      <w:pPr>
        <w:pStyle w:val="LabStepLevel2NoBullet"/>
      </w:pPr>
      <w:r w:rsidRPr="00B057B3">
        <w:rPr>
          <w:b/>
        </w:rPr>
        <w:t>Start Date</w:t>
      </w:r>
      <w:r>
        <w:t>: 11/5</w:t>
      </w:r>
      <w:r w:rsidRPr="00B057B3">
        <w:t>/2009</w:t>
      </w:r>
    </w:p>
    <w:p w:rsidR="00B04B85" w:rsidRPr="00B057B3" w:rsidRDefault="00B04B85" w:rsidP="00B04B85">
      <w:pPr>
        <w:pStyle w:val="LabStepLevel2NoBullet"/>
      </w:pPr>
      <w:r>
        <w:rPr>
          <w:b/>
        </w:rPr>
        <w:t>Due</w:t>
      </w:r>
      <w:r w:rsidRPr="00B057B3">
        <w:rPr>
          <w:b/>
        </w:rPr>
        <w:t xml:space="preserve"> Date</w:t>
      </w:r>
      <w:r w:rsidRPr="00B057B3">
        <w:t>: leave blank</w:t>
      </w:r>
    </w:p>
    <w:p w:rsidR="00B04B85" w:rsidRDefault="00B04B85" w:rsidP="00E412C1">
      <w:pPr>
        <w:pStyle w:val="LabStepNumbered"/>
      </w:pPr>
      <w:r>
        <w:t>Once you have entered the two tasks from the previous steps,</w:t>
      </w:r>
      <w:r w:rsidR="001C5A83">
        <w:t xml:space="preserve"> experiment with the list view o</w:t>
      </w:r>
      <w:r>
        <w:t xml:space="preserve">f items in the task list by hovering over individual items. Note that each item highlights as you hover over it and the UI gives you the ability to select it. Use the </w:t>
      </w:r>
      <w:r w:rsidR="000F2CB8">
        <w:t>Edit Control Block (</w:t>
      </w:r>
      <w:r>
        <w:t>ECB</w:t>
      </w:r>
      <w:r w:rsidR="000F2CB8">
        <w:t>)</w:t>
      </w:r>
      <w:r>
        <w:t xml:space="preserve"> menu (the standard SharePoint item-hover menu) to go into edit mode for one of the tasks you have created as shown below. Make a simple edit to the task and save it to observe the in-place editing behavior.</w:t>
      </w:r>
    </w:p>
    <w:p w:rsidR="00B04B85" w:rsidRDefault="000F2CB8" w:rsidP="00B04B85">
      <w:pPr>
        <w:pStyle w:val="LabStepScreenshot"/>
      </w:pPr>
      <w:r w:rsidRPr="000F2CB8">
        <w:rPr>
          <w:rStyle w:val="LabStepScreenshotFrame"/>
        </w:rPr>
        <w:drawing>
          <wp:inline distT="0" distB="0" distL="0" distR="0" wp14:anchorId="2B1224AA" wp14:editId="7215608D">
            <wp:extent cx="4114800" cy="2305777"/>
            <wp:effectExtent l="0" t="0" r="0" b="0"/>
            <wp:docPr id="16" name="Picture 16" descr="C:\Users\andrew\Documents\My CPT\Courses\GSA2010\_Manual Edits\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Documents\My CPT\Courses\GSA2010\_Manual Edits\01-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305777"/>
                    </a:xfrm>
                    <a:prstGeom prst="rect">
                      <a:avLst/>
                    </a:prstGeom>
                    <a:noFill/>
                    <a:ln>
                      <a:noFill/>
                    </a:ln>
                  </pic:spPr>
                </pic:pic>
              </a:graphicData>
            </a:graphic>
          </wp:inline>
        </w:drawing>
      </w:r>
    </w:p>
    <w:p w:rsidR="008E0856" w:rsidRDefault="00B04B85" w:rsidP="008E0856">
      <w:pPr>
        <w:pStyle w:val="LabStepNumbered"/>
      </w:pPr>
      <w:r>
        <w:t xml:space="preserve">Now it is time to add a Web Part to a Web Part Page using the new UI experience for managing Web Parts. Navigate to the home page of the site by </w:t>
      </w:r>
      <w:r w:rsidR="008E0856">
        <w:t xml:space="preserve">first </w:t>
      </w:r>
      <w:r>
        <w:t xml:space="preserve">clicking </w:t>
      </w:r>
      <w:r w:rsidR="008E0856">
        <w:t xml:space="preserve">the </w:t>
      </w:r>
      <w:r w:rsidR="008E0856" w:rsidRPr="008E0856">
        <w:rPr>
          <w:b/>
        </w:rPr>
        <w:t>Browse</w:t>
      </w:r>
      <w:r w:rsidR="008E0856">
        <w:t xml:space="preserve"> tab to show the </w:t>
      </w:r>
      <w:r w:rsidR="00BA69F3">
        <w:t>top navigation</w:t>
      </w:r>
      <w:r w:rsidR="008E0856">
        <w:t xml:space="preserve"> </w:t>
      </w:r>
      <w:r w:rsidR="00BA69F3">
        <w:t>(</w:t>
      </w:r>
      <w:r w:rsidR="00BA69F3" w:rsidRPr="00BA69F3">
        <w:rPr>
          <w:i/>
        </w:rPr>
        <w:t>the horizontal navigation that starts with “Home”</w:t>
      </w:r>
      <w:r w:rsidR="00BA69F3">
        <w:t xml:space="preserve">) </w:t>
      </w:r>
      <w:r w:rsidR="008E0856">
        <w:t xml:space="preserve">bar and then by clicking on the </w:t>
      </w:r>
      <w:r w:rsidR="008E0856" w:rsidRPr="008E0856">
        <w:rPr>
          <w:b/>
        </w:rPr>
        <w:t>Home</w:t>
      </w:r>
      <w:r w:rsidR="008E0856">
        <w:t xml:space="preserve"> button on the </w:t>
      </w:r>
      <w:r w:rsidR="00BA69F3">
        <w:t>top navigation</w:t>
      </w:r>
      <w:r w:rsidR="008E0856">
        <w:t xml:space="preserve"> bar</w:t>
      </w:r>
      <w:r>
        <w:t>.</w:t>
      </w:r>
    </w:p>
    <w:p w:rsidR="00B04B85" w:rsidRDefault="000F2CB8" w:rsidP="000F2CB8">
      <w:pPr>
        <w:pStyle w:val="LabStepScreenshot"/>
      </w:pPr>
      <w:r w:rsidRPr="000F2CB8">
        <w:rPr>
          <w:rStyle w:val="LabStepScreenshotFrame"/>
        </w:rPr>
        <w:drawing>
          <wp:inline distT="0" distB="0" distL="0" distR="0" wp14:anchorId="3925F669" wp14:editId="006AF749">
            <wp:extent cx="4250453" cy="1216790"/>
            <wp:effectExtent l="0" t="0" r="0" b="2540"/>
            <wp:docPr id="18" name="Picture 18" descr="C:\Users\andrew\Documents\My CPT\Courses\GSA2010\_Manual Edits\01-1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Documents\My CPT\Courses\GSA2010\_Manual Edits\01-1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0493" cy="1216801"/>
                    </a:xfrm>
                    <a:prstGeom prst="rect">
                      <a:avLst/>
                    </a:prstGeom>
                    <a:noFill/>
                    <a:ln>
                      <a:noFill/>
                    </a:ln>
                  </pic:spPr>
                </pic:pic>
              </a:graphicData>
            </a:graphic>
          </wp:inline>
        </w:drawing>
      </w:r>
    </w:p>
    <w:p w:rsidR="00B04B85" w:rsidRDefault="00B04B85" w:rsidP="00B45A70">
      <w:pPr>
        <w:pStyle w:val="LabStepLevel2NoBullet"/>
      </w:pPr>
      <w:r>
        <w:lastRenderedPageBreak/>
        <w:t>Alternatively, you could use the</w:t>
      </w:r>
      <w:r w:rsidRPr="00713581">
        <w:rPr>
          <w:rStyle w:val="Emphasis"/>
        </w:rPr>
        <w:t xml:space="preserve"> </w:t>
      </w:r>
      <w:r w:rsidRPr="002C1E8E">
        <w:rPr>
          <w:rStyle w:val="strongChar"/>
        </w:rPr>
        <w:t>Navigate Up</w:t>
      </w:r>
      <w:r>
        <w:t xml:space="preserve"> </w:t>
      </w:r>
      <w:r w:rsidR="00BA69F3">
        <w:t>(</w:t>
      </w:r>
      <w:r w:rsidR="00BA69F3" w:rsidRPr="00BA69F3">
        <w:rPr>
          <w:i/>
        </w:rPr>
        <w:t>the folder icon next to the Browse tab</w:t>
      </w:r>
      <w:r w:rsidR="00BA69F3">
        <w:t xml:space="preserve">) </w:t>
      </w:r>
      <w:r>
        <w:t>button</w:t>
      </w:r>
      <w:r w:rsidR="00BA69F3">
        <w:t>.</w:t>
      </w:r>
    </w:p>
    <w:p w:rsidR="00B04B85" w:rsidRDefault="000F2CB8" w:rsidP="000F2CB8">
      <w:pPr>
        <w:pStyle w:val="LabStepScreenshot"/>
      </w:pPr>
      <w:r w:rsidRPr="000F2CB8">
        <w:rPr>
          <w:rStyle w:val="LabStepScreenshotFrame"/>
        </w:rPr>
        <w:drawing>
          <wp:inline distT="0" distB="0" distL="0" distR="0" wp14:anchorId="229D5688" wp14:editId="090D5CED">
            <wp:extent cx="4320792" cy="1236926"/>
            <wp:effectExtent l="0" t="0" r="3810" b="1905"/>
            <wp:docPr id="19" name="Picture 19" descr="C:\Users\andrew\Documents\My CPT\Courses\GSA2010\_Manual Edits\01-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w\Documents\My CPT\Courses\GSA2010\_Manual Edits\01-19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833" cy="1236938"/>
                    </a:xfrm>
                    <a:prstGeom prst="rect">
                      <a:avLst/>
                    </a:prstGeom>
                    <a:noFill/>
                    <a:ln>
                      <a:noFill/>
                    </a:ln>
                  </pic:spPr>
                </pic:pic>
              </a:graphicData>
            </a:graphic>
          </wp:inline>
        </w:drawing>
      </w:r>
    </w:p>
    <w:p w:rsidR="00B04B85" w:rsidRDefault="00B04B85" w:rsidP="00B45A70">
      <w:pPr>
        <w:pStyle w:val="LabStepLevel2NoBullet"/>
      </w:pPr>
      <w:r>
        <w:t xml:space="preserve">A </w:t>
      </w:r>
      <w:proofErr w:type="spellStart"/>
      <w:r>
        <w:t>treeview</w:t>
      </w:r>
      <w:proofErr w:type="spellEnd"/>
      <w:r>
        <w:t xml:space="preserve"> appears </w:t>
      </w:r>
      <w:r w:rsidRPr="008E0856">
        <w:t>containing</w:t>
      </w:r>
      <w:r>
        <w:t xml:space="preserve"> the site hierarchy. Select </w:t>
      </w:r>
      <w:r>
        <w:rPr>
          <w:rStyle w:val="strongChar"/>
        </w:rPr>
        <w:t>Wingtip</w:t>
      </w:r>
      <w:r w:rsidRPr="002C1E8E">
        <w:rPr>
          <w:rStyle w:val="strongChar"/>
        </w:rPr>
        <w:t xml:space="preserve"> Sales Site</w:t>
      </w:r>
      <w:r>
        <w:t xml:space="preserve"> from the </w:t>
      </w:r>
      <w:proofErr w:type="spellStart"/>
      <w:r>
        <w:t>treeview</w:t>
      </w:r>
      <w:proofErr w:type="spellEnd"/>
      <w:r>
        <w:t>.</w:t>
      </w:r>
    </w:p>
    <w:p w:rsidR="00B04B85" w:rsidRDefault="000F2CB8" w:rsidP="000F2CB8">
      <w:pPr>
        <w:pStyle w:val="LabStepScreenshot"/>
      </w:pPr>
      <w:r w:rsidRPr="000F2CB8">
        <w:rPr>
          <w:rStyle w:val="LabStepScreenshotFrame"/>
        </w:rPr>
        <w:drawing>
          <wp:inline distT="0" distB="0" distL="0" distR="0" wp14:anchorId="60B2B3F2" wp14:editId="42AE23D1">
            <wp:extent cx="3134995" cy="1487170"/>
            <wp:effectExtent l="0" t="0" r="8255" b="0"/>
            <wp:docPr id="23" name="Picture 23" descr="C:\Users\andrew\Documents\My CPT\Courses\GSA2010\_Manual Edit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Documents\My CPT\Courses\GSA2010\_Manual Edits\01-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4995" cy="1487170"/>
                    </a:xfrm>
                    <a:prstGeom prst="rect">
                      <a:avLst/>
                    </a:prstGeom>
                    <a:noFill/>
                    <a:ln>
                      <a:noFill/>
                    </a:ln>
                  </pic:spPr>
                </pic:pic>
              </a:graphicData>
            </a:graphic>
          </wp:inline>
        </w:drawing>
      </w:r>
    </w:p>
    <w:p w:rsidR="00BA69F3" w:rsidRDefault="00B04B85" w:rsidP="00B45A70">
      <w:pPr>
        <w:pStyle w:val="LabStepNumbered"/>
      </w:pPr>
      <w:r>
        <w:t xml:space="preserve">Note that the ribbon on </w:t>
      </w:r>
      <w:r w:rsidR="00957EB9">
        <w:t xml:space="preserve">the home </w:t>
      </w:r>
      <w:r>
        <w:t xml:space="preserve">page has </w:t>
      </w:r>
      <w:r w:rsidR="00957EB9">
        <w:t xml:space="preserve">two </w:t>
      </w:r>
      <w:r>
        <w:t xml:space="preserve">tabs titled </w:t>
      </w:r>
      <w:r w:rsidRPr="002C1E8E">
        <w:rPr>
          <w:rStyle w:val="strongChar"/>
        </w:rPr>
        <w:t>Browse</w:t>
      </w:r>
      <w:r w:rsidR="00957EB9" w:rsidRPr="00B45A70">
        <w:rPr>
          <w:rStyle w:val="strongChar"/>
          <w:b w:val="0"/>
        </w:rPr>
        <w:t xml:space="preserve"> and </w:t>
      </w:r>
      <w:r w:rsidRPr="002C1E8E">
        <w:rPr>
          <w:rStyle w:val="strongChar"/>
        </w:rPr>
        <w:t>Page</w:t>
      </w:r>
      <w:r w:rsidR="00957EB9">
        <w:rPr>
          <w:rStyle w:val="strongChar"/>
        </w:rPr>
        <w:t xml:space="preserve">. </w:t>
      </w:r>
      <w:r w:rsidR="00957EB9" w:rsidRPr="00B45A70">
        <w:rPr>
          <w:rStyle w:val="strongChar"/>
          <w:b w:val="0"/>
        </w:rPr>
        <w:t>Click on the</w:t>
      </w:r>
      <w:r w:rsidR="00957EB9">
        <w:rPr>
          <w:rStyle w:val="strongChar"/>
        </w:rPr>
        <w:t xml:space="preserve"> Page</w:t>
      </w:r>
      <w:r w:rsidR="00957EB9" w:rsidRPr="00B45A70">
        <w:rPr>
          <w:rStyle w:val="strongChar"/>
          <w:b w:val="0"/>
        </w:rPr>
        <w:t xml:space="preserve"> tab </w:t>
      </w:r>
      <w:r>
        <w:t xml:space="preserve">and </w:t>
      </w:r>
      <w:r w:rsidR="00957EB9">
        <w:t xml:space="preserve">then click the </w:t>
      </w:r>
      <w:r w:rsidR="00957EB9" w:rsidRPr="00B45A70">
        <w:rPr>
          <w:b/>
        </w:rPr>
        <w:t>Edit</w:t>
      </w:r>
      <w:r w:rsidR="00957EB9">
        <w:t xml:space="preserve"> button. Once you place the page in edit mode you should see a new contextual tab with the caption of </w:t>
      </w:r>
      <w:r w:rsidRPr="002C1E8E">
        <w:rPr>
          <w:rStyle w:val="strongChar"/>
        </w:rPr>
        <w:t>Edit</w:t>
      </w:r>
      <w:r w:rsidR="00957EB9">
        <w:rPr>
          <w:rStyle w:val="strongChar"/>
        </w:rPr>
        <w:t>ing</w:t>
      </w:r>
      <w:r w:rsidRPr="002C1E8E">
        <w:rPr>
          <w:rStyle w:val="strongChar"/>
        </w:rPr>
        <w:t xml:space="preserve"> Tools</w:t>
      </w:r>
      <w:r>
        <w:t xml:space="preserve">. </w:t>
      </w:r>
      <w:r w:rsidR="00957EB9">
        <w:t>Now c</w:t>
      </w:r>
      <w:r>
        <w:t xml:space="preserve">lick on each of these tabs and see how the contextual controls on the ribbon change for each of these tabs. </w:t>
      </w:r>
    </w:p>
    <w:p w:rsidR="00B04B85" w:rsidRDefault="001D591F" w:rsidP="00B45A70">
      <w:pPr>
        <w:pStyle w:val="LabStepScreenshot"/>
      </w:pPr>
      <w:r w:rsidRPr="00B45A70">
        <w:rPr>
          <w:rStyle w:val="LabStepScreenshotFrame"/>
        </w:rPr>
        <w:drawing>
          <wp:inline distT="0" distB="0" distL="0" distR="0" wp14:anchorId="2DA0E371" wp14:editId="104229B7">
            <wp:extent cx="4524628" cy="1000125"/>
            <wp:effectExtent l="19050" t="0" r="9272"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4525698" cy="1000362"/>
                    </a:xfrm>
                    <a:prstGeom prst="rect">
                      <a:avLst/>
                    </a:prstGeom>
                    <a:noFill/>
                    <a:ln w="9525">
                      <a:noFill/>
                      <a:miter lim="800000"/>
                      <a:headEnd/>
                      <a:tailEnd/>
                    </a:ln>
                  </pic:spPr>
                </pic:pic>
              </a:graphicData>
            </a:graphic>
          </wp:inline>
        </w:drawing>
      </w:r>
    </w:p>
    <w:p w:rsidR="00B04B85" w:rsidRDefault="00B04B85" w:rsidP="00B45A70">
      <w:pPr>
        <w:pStyle w:val="LabStepNumbered"/>
      </w:pPr>
      <w:r>
        <w:t xml:space="preserve">Click on the </w:t>
      </w:r>
      <w:r w:rsidRPr="002C1E8E">
        <w:rPr>
          <w:rStyle w:val="strongChar"/>
        </w:rPr>
        <w:t>Insert</w:t>
      </w:r>
      <w:r>
        <w:t xml:space="preserve"> tab that takes you into the mode for adding, modifying and deleting Web Parts from the page.</w:t>
      </w:r>
    </w:p>
    <w:p w:rsidR="00B04B85" w:rsidRDefault="00B04B85" w:rsidP="00E412C1">
      <w:pPr>
        <w:pStyle w:val="LabStepNumbered"/>
      </w:pPr>
      <w:r>
        <w:t>Delete the</w:t>
      </w:r>
      <w:r w:rsidRPr="00C35932">
        <w:rPr>
          <w:rStyle w:val="Emphasis"/>
        </w:rPr>
        <w:t xml:space="preserve"> </w:t>
      </w:r>
      <w:r w:rsidRPr="002C1E8E">
        <w:rPr>
          <w:rStyle w:val="strongChar"/>
        </w:rPr>
        <w:t>Shared Documents</w:t>
      </w:r>
      <w:r>
        <w:t xml:space="preserve"> Web Part in the </w:t>
      </w:r>
      <w:r w:rsidRPr="00B84304">
        <w:rPr>
          <w:rStyle w:val="Emphasis"/>
        </w:rPr>
        <w:t>Left</w:t>
      </w:r>
      <w:r>
        <w:t xml:space="preserve"> Web Part Zone by clicking on the </w:t>
      </w:r>
      <w:r w:rsidRPr="002C1E8E">
        <w:rPr>
          <w:rStyle w:val="strongChar"/>
        </w:rPr>
        <w:t>Delete</w:t>
      </w:r>
      <w:r>
        <w:t xml:space="preserve"> command inside </w:t>
      </w:r>
      <w:r w:rsidR="000F2CB8">
        <w:t xml:space="preserve">the </w:t>
      </w:r>
      <w:r>
        <w:t>Web Part menu.</w:t>
      </w:r>
    </w:p>
    <w:p w:rsidR="00B04B85" w:rsidRDefault="00B04B85" w:rsidP="00B04B85">
      <w:pPr>
        <w:pStyle w:val="LabStepScreenshot"/>
      </w:pPr>
      <w:r>
        <w:rPr>
          <w:noProof/>
        </w:rPr>
        <w:drawing>
          <wp:inline distT="0" distB="0" distL="0" distR="0" wp14:anchorId="554705C8" wp14:editId="20B59B41">
            <wp:extent cx="3105150" cy="970861"/>
            <wp:effectExtent l="38100" t="38100" r="19050" b="19739"/>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5150" cy="97086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B04B85" w:rsidRDefault="00B04B85" w:rsidP="00E412C1">
      <w:pPr>
        <w:pStyle w:val="LabStepNumbered"/>
      </w:pPr>
      <w:r>
        <w:t xml:space="preserve">Now add a new Web Part to display the tasks inside the </w:t>
      </w:r>
      <w:r w:rsidRPr="002C1E8E">
        <w:rPr>
          <w:rStyle w:val="strongChar"/>
        </w:rPr>
        <w:t>Tasks</w:t>
      </w:r>
      <w:r>
        <w:t xml:space="preserve"> list. Place your cursor below the welcome message and </w:t>
      </w:r>
      <w:r w:rsidR="000F2CB8">
        <w:t xml:space="preserve">using the ribbon select </w:t>
      </w:r>
      <w:r w:rsidR="000F2CB8" w:rsidRPr="000F2CB8">
        <w:rPr>
          <w:b/>
        </w:rPr>
        <w:t xml:space="preserve">Editing Tools » </w:t>
      </w:r>
      <w:r w:rsidRPr="000F2CB8">
        <w:rPr>
          <w:b/>
        </w:rPr>
        <w:t xml:space="preserve">Insert </w:t>
      </w:r>
      <w:r w:rsidR="000F2CB8" w:rsidRPr="000F2CB8">
        <w:rPr>
          <w:b/>
        </w:rPr>
        <w:t xml:space="preserve">» </w:t>
      </w:r>
      <w:r w:rsidRPr="000F2CB8">
        <w:rPr>
          <w:b/>
        </w:rPr>
        <w:t>Web Part</w:t>
      </w:r>
      <w:r>
        <w:t xml:space="preserve"> button which is shown </w:t>
      </w:r>
      <w:r w:rsidR="00BA69F3">
        <w:t>in the following screenshot:</w:t>
      </w:r>
    </w:p>
    <w:p w:rsidR="00B04B85" w:rsidRDefault="00B04B85" w:rsidP="00B45A70">
      <w:pPr>
        <w:pStyle w:val="LabStepScreenshot"/>
      </w:pPr>
      <w:r w:rsidRPr="00B45A70">
        <w:rPr>
          <w:rStyle w:val="LabStepScreenshotFrame"/>
        </w:rPr>
        <w:lastRenderedPageBreak/>
        <w:drawing>
          <wp:inline distT="0" distB="0" distL="0" distR="0" wp14:anchorId="7211DF08" wp14:editId="32A62E9E">
            <wp:extent cx="3775880" cy="1219200"/>
            <wp:effectExtent l="1905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75880" cy="12192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B04B85" w:rsidRDefault="00B04B85" w:rsidP="00E412C1">
      <w:pPr>
        <w:pStyle w:val="LabStepNumbered"/>
      </w:pPr>
      <w:r>
        <w:t xml:space="preserve">At this point you should see the new SharePoint 2010 UI for adding new Web Parts to a page. Select </w:t>
      </w:r>
      <w:r w:rsidRPr="002C1E8E">
        <w:rPr>
          <w:rStyle w:val="strongChar"/>
        </w:rPr>
        <w:t>Lists and Libraries</w:t>
      </w:r>
      <w:r>
        <w:t xml:space="preserve"> in the left-hand section and then select </w:t>
      </w:r>
      <w:r w:rsidRPr="002C1E8E">
        <w:rPr>
          <w:rStyle w:val="strongChar"/>
        </w:rPr>
        <w:t>Tasks</w:t>
      </w:r>
      <w:r>
        <w:t xml:space="preserve"> in the right-hand section. Once you have select</w:t>
      </w:r>
      <w:r w:rsidR="00BA69F3">
        <w:t>ed</w:t>
      </w:r>
      <w:r>
        <w:t xml:space="preserve"> the Tasks list, </w:t>
      </w:r>
      <w:r w:rsidR="008E0856">
        <w:t xml:space="preserve">you can observe that the </w:t>
      </w:r>
      <w:r>
        <w:t xml:space="preserve">drop-down box on the far right bottom (shown below) has the </w:t>
      </w:r>
      <w:r w:rsidR="005B769B" w:rsidRPr="000F2CB8">
        <w:rPr>
          <w:b/>
        </w:rPr>
        <w:t>Rich Content</w:t>
      </w:r>
      <w:r w:rsidR="005B769B">
        <w:t xml:space="preserve"> zone </w:t>
      </w:r>
      <w:r>
        <w:t>selected</w:t>
      </w:r>
      <w:r w:rsidR="005B769B">
        <w:t>. C</w:t>
      </w:r>
      <w:r>
        <w:t xml:space="preserve">lick the </w:t>
      </w:r>
      <w:r w:rsidRPr="002C1E8E">
        <w:rPr>
          <w:rStyle w:val="strongChar"/>
        </w:rPr>
        <w:t>Add</w:t>
      </w:r>
      <w:r w:rsidRPr="00B84304">
        <w:rPr>
          <w:rStyle w:val="InLineUrl"/>
        </w:rPr>
        <w:t xml:space="preserve"> </w:t>
      </w:r>
      <w:r>
        <w:t xml:space="preserve">button to add the Web Part instance to the page. </w:t>
      </w:r>
    </w:p>
    <w:p w:rsidR="00B04B85" w:rsidRPr="000F2CB8" w:rsidRDefault="000F2CB8" w:rsidP="000F2CB8">
      <w:pPr>
        <w:pStyle w:val="LabStepScreenshot"/>
        <w:rPr>
          <w:rStyle w:val="LabStepScreenshotFrame"/>
        </w:rPr>
      </w:pPr>
      <w:r w:rsidRPr="000F2CB8">
        <w:rPr>
          <w:rStyle w:val="LabStepScreenshotFrame"/>
        </w:rPr>
        <w:drawing>
          <wp:inline distT="0" distB="0" distL="0" distR="0" wp14:anchorId="2C572EDA" wp14:editId="27AD37AA">
            <wp:extent cx="4114374" cy="1055077"/>
            <wp:effectExtent l="0" t="0" r="635" b="0"/>
            <wp:docPr id="24" name="Picture 24" descr="C:\Users\andrew\Documents\My CPT\Courses\GSA2010\_Manual Edit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w\Documents\My CPT\Courses\GSA2010\_Manual Edits\01-2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10899" cy="1054186"/>
                    </a:xfrm>
                    <a:prstGeom prst="rect">
                      <a:avLst/>
                    </a:prstGeom>
                    <a:noFill/>
                    <a:ln>
                      <a:noFill/>
                    </a:ln>
                  </pic:spPr>
                </pic:pic>
              </a:graphicData>
            </a:graphic>
          </wp:inline>
        </w:drawing>
      </w:r>
    </w:p>
    <w:p w:rsidR="00B04B85" w:rsidRDefault="00B04B85" w:rsidP="00E412C1">
      <w:pPr>
        <w:pStyle w:val="LabStepNumbered"/>
      </w:pPr>
      <w:r>
        <w:t xml:space="preserve">Save your changes by selecting the </w:t>
      </w:r>
      <w:r w:rsidRPr="002C1E8E">
        <w:rPr>
          <w:rStyle w:val="strongChar"/>
        </w:rPr>
        <w:t>Save</w:t>
      </w:r>
      <w:r>
        <w:t xml:space="preserve"> button on the ribbon. Now that you have completed this exercise, you should have a page that looks like the one shown below.</w:t>
      </w:r>
    </w:p>
    <w:p w:rsidR="00B04B85" w:rsidRDefault="000F2CB8" w:rsidP="000F2CB8">
      <w:pPr>
        <w:pStyle w:val="LabStepScreenshot"/>
      </w:pPr>
      <w:r w:rsidRPr="000F2CB8">
        <w:rPr>
          <w:rStyle w:val="LabStepScreenshotFrame"/>
        </w:rPr>
        <w:drawing>
          <wp:inline distT="0" distB="0" distL="0" distR="0" wp14:anchorId="3B3D3FC3" wp14:editId="37C3EEDC">
            <wp:extent cx="4190162" cy="2422994"/>
            <wp:effectExtent l="0" t="0" r="1270" b="0"/>
            <wp:docPr id="29" name="Picture 29" descr="C:\Users\andrew\Documents\My CPT\Courses\GSA2010\_Manual Edit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Documents\My CPT\Courses\GSA2010\_Manual Edits\01-26.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0647" cy="2423275"/>
                    </a:xfrm>
                    <a:prstGeom prst="rect">
                      <a:avLst/>
                    </a:prstGeom>
                    <a:noFill/>
                    <a:ln>
                      <a:noFill/>
                    </a:ln>
                  </pic:spPr>
                </pic:pic>
              </a:graphicData>
            </a:graphic>
          </wp:inline>
        </w:drawing>
      </w:r>
    </w:p>
    <w:p w:rsidR="00B04B85" w:rsidRDefault="00B04B85" w:rsidP="00C52272">
      <w:pPr>
        <w:pStyle w:val="LabExerciseText"/>
      </w:pPr>
      <w:r>
        <w:t>In this exercise you got some hands-on experience in working with improvements to the SharePoint user interface such as the new ribbon and adding Web Parts to a page.</w:t>
      </w:r>
    </w:p>
    <w:p w:rsidR="00B04B85" w:rsidRPr="00AB0146" w:rsidRDefault="00B04B85" w:rsidP="0032683F">
      <w:pPr>
        <w:pStyle w:val="Heading3"/>
      </w:pPr>
      <w:r>
        <w:t xml:space="preserve">Exercise 3: Working with </w:t>
      </w:r>
      <w:r w:rsidR="00BA69F3">
        <w:t xml:space="preserve">Windows </w:t>
      </w:r>
      <w:r>
        <w:t>PowerShell Scripts</w:t>
      </w:r>
    </w:p>
    <w:p w:rsidR="00B04B85" w:rsidRDefault="00B04B85" w:rsidP="00C52272">
      <w:pPr>
        <w:pStyle w:val="LabExerciseText"/>
      </w:pPr>
      <w:r>
        <w:t xml:space="preserve">In this exercise you will get some exposure to working with </w:t>
      </w:r>
      <w:r w:rsidR="00BA69F3">
        <w:t xml:space="preserve">Windows </w:t>
      </w:r>
      <w:r>
        <w:t xml:space="preserve">PowerShell and the </w:t>
      </w:r>
      <w:r w:rsidR="00BA69F3">
        <w:t xml:space="preserve">Windows </w:t>
      </w:r>
      <w:r>
        <w:t>PowerShell add-in created for SharePoint 2010.</w:t>
      </w:r>
    </w:p>
    <w:p w:rsidR="00BA69F3" w:rsidRDefault="00B04B85" w:rsidP="00EC6D7C">
      <w:pPr>
        <w:pStyle w:val="LabStepNumbered"/>
        <w:numPr>
          <w:ilvl w:val="0"/>
          <w:numId w:val="29"/>
        </w:numPr>
        <w:rPr>
          <w:rStyle w:val="strongChar"/>
          <w:b w:val="0"/>
        </w:rPr>
      </w:pPr>
      <w:r>
        <w:t xml:space="preserve">Launch the </w:t>
      </w:r>
      <w:r w:rsidR="00BA69F3">
        <w:rPr>
          <w:rStyle w:val="strongChar"/>
        </w:rPr>
        <w:t>Windows P</w:t>
      </w:r>
      <w:r w:rsidRPr="0035568E">
        <w:rPr>
          <w:rStyle w:val="strongChar"/>
        </w:rPr>
        <w:t>owerShell</w:t>
      </w:r>
      <w:r>
        <w:t xml:space="preserve"> console from </w:t>
      </w:r>
      <w:r w:rsidRPr="007508B5">
        <w:t>Windows</w:t>
      </w:r>
      <w:r w:rsidRPr="00B84304">
        <w:rPr>
          <w:rStyle w:val="Emphasis"/>
        </w:rPr>
        <w:t xml:space="preserve"> </w:t>
      </w:r>
      <w:r w:rsidRPr="0035568E">
        <w:rPr>
          <w:rStyle w:val="strongChar"/>
        </w:rPr>
        <w:t>Start</w:t>
      </w:r>
      <w:r>
        <w:t xml:space="preserve"> menu. You’ll find the PowerShell shortcut </w:t>
      </w:r>
      <w:r w:rsidR="005B769B">
        <w:t xml:space="preserve">at </w:t>
      </w:r>
      <w:r w:rsidRPr="0035568E">
        <w:rPr>
          <w:rStyle w:val="strongChar"/>
        </w:rPr>
        <w:t>Start</w:t>
      </w:r>
      <w:r w:rsidR="005B769B">
        <w:rPr>
          <w:rStyle w:val="strongChar"/>
        </w:rPr>
        <w:t xml:space="preserve"> </w:t>
      </w:r>
      <w:r w:rsidR="00BA69F3">
        <w:rPr>
          <w:rStyle w:val="strongChar"/>
        </w:rPr>
        <w:t>»</w:t>
      </w:r>
      <w:r w:rsidR="005B769B">
        <w:rPr>
          <w:rStyle w:val="strongChar"/>
        </w:rPr>
        <w:t xml:space="preserve"> All Programs </w:t>
      </w:r>
      <w:r w:rsidR="00BA69F3">
        <w:rPr>
          <w:rStyle w:val="strongChar"/>
        </w:rPr>
        <w:t>»</w:t>
      </w:r>
      <w:r w:rsidR="005B769B">
        <w:rPr>
          <w:rStyle w:val="strongChar"/>
        </w:rPr>
        <w:t xml:space="preserve"> Accessories </w:t>
      </w:r>
      <w:r w:rsidR="00BA69F3">
        <w:rPr>
          <w:rStyle w:val="strongChar"/>
        </w:rPr>
        <w:t>»</w:t>
      </w:r>
      <w:r w:rsidR="005B769B">
        <w:rPr>
          <w:rStyle w:val="strongChar"/>
        </w:rPr>
        <w:t xml:space="preserve"> Windows </w:t>
      </w:r>
      <w:proofErr w:type="spellStart"/>
      <w:r w:rsidR="005B769B">
        <w:rPr>
          <w:rStyle w:val="strongChar"/>
        </w:rPr>
        <w:t>Powershell</w:t>
      </w:r>
      <w:proofErr w:type="spellEnd"/>
      <w:r w:rsidR="005B769B">
        <w:rPr>
          <w:rStyle w:val="strongChar"/>
        </w:rPr>
        <w:t xml:space="preserve"> </w:t>
      </w:r>
      <w:r w:rsidR="00BA69F3">
        <w:rPr>
          <w:rStyle w:val="strongChar"/>
        </w:rPr>
        <w:t>»</w:t>
      </w:r>
      <w:r w:rsidR="005B769B">
        <w:rPr>
          <w:rStyle w:val="strongChar"/>
        </w:rPr>
        <w:t xml:space="preserve"> Windows </w:t>
      </w:r>
      <w:proofErr w:type="spellStart"/>
      <w:r w:rsidR="005B769B">
        <w:rPr>
          <w:rStyle w:val="strongChar"/>
        </w:rPr>
        <w:t>Powershell</w:t>
      </w:r>
      <w:proofErr w:type="spellEnd"/>
      <w:r w:rsidR="005B769B" w:rsidRPr="00EC6D7C">
        <w:rPr>
          <w:rStyle w:val="strongChar"/>
          <w:b w:val="0"/>
        </w:rPr>
        <w:t xml:space="preserve">. </w:t>
      </w:r>
    </w:p>
    <w:p w:rsidR="00B04B85" w:rsidRPr="00BA69F3" w:rsidRDefault="005B769B" w:rsidP="00C52272">
      <w:pPr>
        <w:pStyle w:val="LabExerciseCallout"/>
      </w:pPr>
      <w:r w:rsidRPr="00BA69F3">
        <w:rPr>
          <w:rStyle w:val="strongChar"/>
          <w:b w:val="0"/>
          <w:i/>
        </w:rPr>
        <w:lastRenderedPageBreak/>
        <w:t xml:space="preserve">Make sure to launch the 64 bit version with the shortcut label of </w:t>
      </w:r>
      <w:r w:rsidRPr="00BA69F3">
        <w:rPr>
          <w:rStyle w:val="strongChar"/>
          <w:i/>
        </w:rPr>
        <w:t xml:space="preserve">Windows </w:t>
      </w:r>
      <w:proofErr w:type="spellStart"/>
      <w:r w:rsidRPr="00BA69F3">
        <w:rPr>
          <w:rStyle w:val="strongChar"/>
          <w:i/>
        </w:rPr>
        <w:t>Powershell</w:t>
      </w:r>
      <w:proofErr w:type="spellEnd"/>
      <w:r w:rsidRPr="00BA69F3">
        <w:rPr>
          <w:rStyle w:val="strongChar"/>
          <w:b w:val="0"/>
          <w:i/>
        </w:rPr>
        <w:t xml:space="preserve"> and not the 32-bit version with a shortcut label of </w:t>
      </w:r>
      <w:r w:rsidRPr="00BA69F3">
        <w:rPr>
          <w:rStyle w:val="strongChar"/>
          <w:i/>
        </w:rPr>
        <w:t xml:space="preserve">Windows </w:t>
      </w:r>
      <w:proofErr w:type="spellStart"/>
      <w:r w:rsidRPr="00BA69F3">
        <w:rPr>
          <w:rStyle w:val="strongChar"/>
          <w:i/>
        </w:rPr>
        <w:t>Powershell</w:t>
      </w:r>
      <w:proofErr w:type="spellEnd"/>
      <w:r w:rsidRPr="00BA69F3">
        <w:rPr>
          <w:rStyle w:val="strongChar"/>
          <w:i/>
        </w:rPr>
        <w:t xml:space="preserve"> (x86)</w:t>
      </w:r>
      <w:r w:rsidRPr="00BA69F3">
        <w:rPr>
          <w:rStyle w:val="strongChar"/>
          <w:b w:val="0"/>
          <w:i/>
        </w:rPr>
        <w:t>.</w:t>
      </w:r>
      <w:r w:rsidR="00B04B85" w:rsidRPr="00BA69F3">
        <w:t xml:space="preserve"> </w:t>
      </w:r>
      <w:r w:rsidRPr="00BA69F3">
        <w:t xml:space="preserve">Also take </w:t>
      </w:r>
      <w:r w:rsidR="00B04B85" w:rsidRPr="00BA69F3">
        <w:t xml:space="preserve">note that in this step you should be launching the PowerShell console from standard </w:t>
      </w:r>
      <w:r w:rsidR="00BC09F0">
        <w:t xml:space="preserve">Windows </w:t>
      </w:r>
      <w:r w:rsidR="00B04B85" w:rsidRPr="00BA69F3">
        <w:t xml:space="preserve">PowerShell menu item and not SharePoint-specific menu item under </w:t>
      </w:r>
      <w:r w:rsidRPr="00BA69F3">
        <w:rPr>
          <w:rStyle w:val="strongChar"/>
          <w:i/>
        </w:rPr>
        <w:t>Microsoft SharePoint 2010 Products</w:t>
      </w:r>
      <w:r w:rsidR="00B04B85" w:rsidRPr="00BA69F3">
        <w:t>.</w:t>
      </w:r>
    </w:p>
    <w:p w:rsidR="00B04B85" w:rsidRDefault="00B04B85" w:rsidP="00E412C1">
      <w:pPr>
        <w:pStyle w:val="LabStepNumbered"/>
      </w:pPr>
      <w:r>
        <w:t xml:space="preserve">Once you have a command prompt in the </w:t>
      </w:r>
      <w:r w:rsidR="00BA69F3">
        <w:t xml:space="preserve">Windows </w:t>
      </w:r>
      <w:r>
        <w:t xml:space="preserve">PowerShell console windows, type the following command using the </w:t>
      </w:r>
      <w:r w:rsidRPr="0035568E">
        <w:rPr>
          <w:rStyle w:val="strongChar"/>
        </w:rPr>
        <w:t>Set-Location</w:t>
      </w:r>
      <w:r>
        <w:t xml:space="preserve"> </w:t>
      </w:r>
      <w:proofErr w:type="spellStart"/>
      <w:r>
        <w:t>cmdlet</w:t>
      </w:r>
      <w:proofErr w:type="spellEnd"/>
      <w:r>
        <w:t xml:space="preserve"> and single parameter with </w:t>
      </w:r>
      <w:r w:rsidR="00BC09F0">
        <w:t>the</w:t>
      </w:r>
      <w:r>
        <w:t xml:space="preserve"> path </w:t>
      </w:r>
      <w:r w:rsidR="00BC09F0" w:rsidRPr="00BC09F0">
        <w:rPr>
          <w:rStyle w:val="InlindeCode"/>
        </w:rPr>
        <w:t>[[LAB FILES]]</w:t>
      </w:r>
      <w:r>
        <w:t xml:space="preserve"> drive and press </w:t>
      </w:r>
      <w:r w:rsidRPr="0035568E">
        <w:rPr>
          <w:rStyle w:val="strongChar"/>
        </w:rPr>
        <w:t>[Enter].</w:t>
      </w:r>
      <w:r>
        <w:t xml:space="preserve"> This is the equivalent of the well-known DOS CD command.</w:t>
      </w:r>
    </w:p>
    <w:p w:rsidR="00B04B85" w:rsidRPr="00364378" w:rsidRDefault="00B04B85" w:rsidP="00B04B85">
      <w:pPr>
        <w:pStyle w:val="LabStepCodeBlock"/>
      </w:pPr>
      <w:r w:rsidRPr="007C36A1">
        <w:t>Set</w:t>
      </w:r>
      <w:r>
        <w:t>-</w:t>
      </w:r>
      <w:r w:rsidRPr="0035568E">
        <w:t>Location</w:t>
      </w:r>
      <w:r>
        <w:t xml:space="preserve"> </w:t>
      </w:r>
      <w:r w:rsidR="00905E0D">
        <w:t>[[LAB FILES]]</w:t>
      </w:r>
      <w:r w:rsidRPr="00364378">
        <w:t>\Powershell\</w:t>
      </w:r>
    </w:p>
    <w:p w:rsidR="00B04B85" w:rsidRDefault="00B04B85" w:rsidP="00E412C1">
      <w:pPr>
        <w:pStyle w:val="LabStepNumbered"/>
      </w:pPr>
      <w:r>
        <w:t xml:space="preserve">The current folder of the </w:t>
      </w:r>
      <w:r w:rsidR="00905E0D">
        <w:t xml:space="preserve">Windows </w:t>
      </w:r>
      <w:r>
        <w:t xml:space="preserve">PowerShell console should now be located in a folder that has several </w:t>
      </w:r>
      <w:r w:rsidR="00905E0D">
        <w:t xml:space="preserve">Windows </w:t>
      </w:r>
      <w:r>
        <w:t>PowerShell scripts (</w:t>
      </w:r>
      <w:r w:rsidRPr="00BC09F0">
        <w:rPr>
          <w:rStyle w:val="InlindeCode"/>
        </w:rPr>
        <w:t xml:space="preserve">*.ps1 </w:t>
      </w:r>
      <w:r>
        <w:t xml:space="preserve">files) that will be used in this lab. Type the following command which uses the </w:t>
      </w:r>
      <w:r w:rsidRPr="0035568E">
        <w:rPr>
          <w:rStyle w:val="strongChar"/>
        </w:rPr>
        <w:t>Get-</w:t>
      </w:r>
      <w:proofErr w:type="spellStart"/>
      <w:r w:rsidRPr="0035568E">
        <w:rPr>
          <w:rStyle w:val="strongChar"/>
        </w:rPr>
        <w:t>ChildItem</w:t>
      </w:r>
      <w:proofErr w:type="spellEnd"/>
      <w:r>
        <w:t xml:space="preserve"> </w:t>
      </w:r>
      <w:proofErr w:type="spellStart"/>
      <w:r>
        <w:t>cmdlet</w:t>
      </w:r>
      <w:proofErr w:type="spellEnd"/>
      <w:r>
        <w:t xml:space="preserve"> and passes no parameters and press </w:t>
      </w:r>
      <w:r w:rsidRPr="0035568E">
        <w:rPr>
          <w:rStyle w:val="strongChar"/>
        </w:rPr>
        <w:t>[Enter]</w:t>
      </w:r>
      <w:r>
        <w:rPr>
          <w:rStyle w:val="InlindeCode"/>
        </w:rPr>
        <w:t xml:space="preserve"> </w:t>
      </w:r>
      <w:r>
        <w:t xml:space="preserve">to see a listing of all the </w:t>
      </w:r>
      <w:r w:rsidR="00BC09F0" w:rsidRPr="00BC09F0">
        <w:rPr>
          <w:rStyle w:val="InlindeCode"/>
        </w:rPr>
        <w:t>*</w:t>
      </w:r>
      <w:r w:rsidRPr="00BC09F0">
        <w:rPr>
          <w:rStyle w:val="InlindeCode"/>
        </w:rPr>
        <w:t>.ps1</w:t>
      </w:r>
      <w:r>
        <w:t xml:space="preserve"> files in this folder.</w:t>
      </w:r>
    </w:p>
    <w:p w:rsidR="00B04B85" w:rsidRDefault="00B04B85" w:rsidP="00B04B85">
      <w:pPr>
        <w:pStyle w:val="LabStepCodeBlock"/>
      </w:pPr>
      <w:r>
        <w:t>Get-ChildItem</w:t>
      </w:r>
    </w:p>
    <w:p w:rsidR="00B04B85" w:rsidRDefault="00B04B85" w:rsidP="00E412C1">
      <w:pPr>
        <w:pStyle w:val="LabStepNumbered"/>
      </w:pPr>
      <w:r>
        <w:t xml:space="preserve">Type in the following command to open Notepad and the script named </w:t>
      </w:r>
      <w:r w:rsidRPr="0035568E">
        <w:rPr>
          <w:rStyle w:val="strongChar"/>
        </w:rPr>
        <w:t>Hello.ps1</w:t>
      </w:r>
      <w:r>
        <w:t xml:space="preserve">. Press </w:t>
      </w:r>
      <w:r w:rsidRPr="0035568E">
        <w:rPr>
          <w:rStyle w:val="strongChar"/>
        </w:rPr>
        <w:t>[Enter]</w:t>
      </w:r>
      <w:r>
        <w:t xml:space="preserve"> after typing the command to execute it.</w:t>
      </w:r>
    </w:p>
    <w:p w:rsidR="00B04B85" w:rsidRPr="00B84304" w:rsidRDefault="00B04B85" w:rsidP="00B04B85">
      <w:pPr>
        <w:pStyle w:val="LabStepCodeBlock"/>
      </w:pPr>
      <w:r w:rsidRPr="00B84304">
        <w:t>Notepad Hello.ps1</w:t>
      </w:r>
    </w:p>
    <w:p w:rsidR="00B04B85" w:rsidRDefault="00B04B85" w:rsidP="00E412C1">
      <w:pPr>
        <w:pStyle w:val="LabStepNumbered"/>
      </w:pPr>
      <w:r>
        <w:t xml:space="preserve">After examining the </w:t>
      </w:r>
      <w:r w:rsidR="00905E0D">
        <w:t xml:space="preserve">Windows </w:t>
      </w:r>
      <w:r>
        <w:t xml:space="preserve">PowerShell code inside </w:t>
      </w:r>
      <w:r w:rsidRPr="0035568E">
        <w:rPr>
          <w:rStyle w:val="strongChar"/>
        </w:rPr>
        <w:t>Hello.ps1</w:t>
      </w:r>
      <w:r>
        <w:t xml:space="preserve">, attempt to run it by typing </w:t>
      </w:r>
      <w:r w:rsidRPr="0035568E">
        <w:rPr>
          <w:rStyle w:val="strongChar"/>
        </w:rPr>
        <w:t>.\Hello.ps1</w:t>
      </w:r>
      <w:r>
        <w:t xml:space="preserve"> and pressing </w:t>
      </w:r>
      <w:r w:rsidRPr="0035568E">
        <w:rPr>
          <w:rStyle w:val="strongChar"/>
        </w:rPr>
        <w:t>[Enter].</w:t>
      </w:r>
      <w:r>
        <w:t xml:space="preserve"> If the </w:t>
      </w:r>
      <w:r w:rsidR="00905E0D">
        <w:t xml:space="preserve">Windows </w:t>
      </w:r>
      <w:r>
        <w:t xml:space="preserve">PowerShell scripting support on your VM still has the default execution policy of restricted, the script will not run at all. If the execution policy has been changed to unrestricted, the console will prompt you whether to run the script or not. When writing and testing </w:t>
      </w:r>
      <w:r w:rsidR="00905E0D">
        <w:t xml:space="preserve">Windows </w:t>
      </w:r>
      <w:r>
        <w:t xml:space="preserve">PowerShell scripts, it is easiest to change the execution policy to Bypass so that scripts can freely run without any user prompts. Type the following command and press </w:t>
      </w:r>
      <w:r w:rsidRPr="0035568E">
        <w:rPr>
          <w:rStyle w:val="strongChar"/>
        </w:rPr>
        <w:t>[Enter]</w:t>
      </w:r>
      <w:r>
        <w:rPr>
          <w:rStyle w:val="InlindeCode"/>
        </w:rPr>
        <w:t xml:space="preserve"> </w:t>
      </w:r>
      <w:r>
        <w:t>to enable scripting support.</w:t>
      </w:r>
    </w:p>
    <w:p w:rsidR="00B04B85" w:rsidRDefault="00B04B85" w:rsidP="00B04B85">
      <w:pPr>
        <w:pStyle w:val="LabStepCodeBlock"/>
      </w:pPr>
      <w:r>
        <w:t>Set-ExecutionPolicy ByPass</w:t>
      </w:r>
    </w:p>
    <w:p w:rsidR="00B04B85" w:rsidRDefault="00B04B85" w:rsidP="00E412C1">
      <w:pPr>
        <w:pStyle w:val="LabStepNumbered"/>
      </w:pPr>
      <w:r>
        <w:t xml:space="preserve">Now, try to run the script named </w:t>
      </w:r>
      <w:r w:rsidRPr="0035568E">
        <w:rPr>
          <w:rStyle w:val="strongChar"/>
        </w:rPr>
        <w:t>Hello.ps1</w:t>
      </w:r>
      <w:r>
        <w:t xml:space="preserve"> a second time by attempt to run it by typing </w:t>
      </w:r>
      <w:r w:rsidRPr="0035568E">
        <w:rPr>
          <w:rStyle w:val="strongChar"/>
        </w:rPr>
        <w:t>.\Hello.ps1</w:t>
      </w:r>
      <w:r w:rsidRPr="007508B5">
        <w:rPr>
          <w:rStyle w:val="InlindeCode"/>
        </w:rPr>
        <w:t xml:space="preserve"> </w:t>
      </w:r>
      <w:r>
        <w:t xml:space="preserve">and pressing </w:t>
      </w:r>
      <w:r w:rsidRPr="0035568E">
        <w:rPr>
          <w:rStyle w:val="strongChar"/>
        </w:rPr>
        <w:t>[Enter]</w:t>
      </w:r>
      <w:r>
        <w:t xml:space="preserve">. You should now see the script is able to run and output a simple message to the </w:t>
      </w:r>
      <w:r w:rsidR="00905E0D">
        <w:t xml:space="preserve">Windows </w:t>
      </w:r>
      <w:r>
        <w:t>PowerShell console.</w:t>
      </w:r>
    </w:p>
    <w:p w:rsidR="00905E0D" w:rsidRPr="00905E0D" w:rsidRDefault="00B04B85" w:rsidP="00E412C1">
      <w:pPr>
        <w:pStyle w:val="LabStepNumbered"/>
      </w:pPr>
      <w:r>
        <w:t xml:space="preserve">Now it's time to move to a better script editor. Open the </w:t>
      </w:r>
      <w:r w:rsidRPr="0035568E">
        <w:rPr>
          <w:rStyle w:val="strongChar"/>
        </w:rPr>
        <w:t>Windows PowerShell ISE</w:t>
      </w:r>
      <w:r>
        <w:t xml:space="preserve"> from the Windows </w:t>
      </w:r>
      <w:r w:rsidRPr="0035568E">
        <w:rPr>
          <w:rStyle w:val="strongChar"/>
        </w:rPr>
        <w:t>Start</w:t>
      </w:r>
      <w:r>
        <w:t xml:space="preserve"> menu. </w:t>
      </w:r>
      <w:r w:rsidR="003E2F56">
        <w:t xml:space="preserve">The shortcut can be found at </w:t>
      </w:r>
      <w:r w:rsidR="003E2F56">
        <w:rPr>
          <w:b/>
        </w:rPr>
        <w:t xml:space="preserve">Start </w:t>
      </w:r>
      <w:r w:rsidR="00905E0D">
        <w:rPr>
          <w:b/>
        </w:rPr>
        <w:t>»</w:t>
      </w:r>
      <w:r w:rsidR="003E2F56">
        <w:rPr>
          <w:b/>
        </w:rPr>
        <w:t xml:space="preserve"> All Programs </w:t>
      </w:r>
      <w:r w:rsidR="00905E0D">
        <w:rPr>
          <w:b/>
        </w:rPr>
        <w:t>»</w:t>
      </w:r>
      <w:r w:rsidR="003E2F56">
        <w:rPr>
          <w:b/>
        </w:rPr>
        <w:t xml:space="preserve"> Accessories </w:t>
      </w:r>
      <w:r w:rsidR="00905E0D">
        <w:rPr>
          <w:b/>
        </w:rPr>
        <w:t>» Windows PowerS</w:t>
      </w:r>
      <w:r w:rsidR="003E2F56">
        <w:rPr>
          <w:b/>
        </w:rPr>
        <w:t xml:space="preserve">hell </w:t>
      </w:r>
      <w:r w:rsidR="00905E0D">
        <w:rPr>
          <w:b/>
        </w:rPr>
        <w:t>»</w:t>
      </w:r>
      <w:r w:rsidR="003E2F56">
        <w:rPr>
          <w:b/>
        </w:rPr>
        <w:t xml:space="preserve"> </w:t>
      </w:r>
      <w:r w:rsidR="003E2F56" w:rsidRPr="0035568E">
        <w:rPr>
          <w:rStyle w:val="strongChar"/>
        </w:rPr>
        <w:t>Windows PowerShell ISE</w:t>
      </w:r>
      <w:r w:rsidR="003E2F56">
        <w:t xml:space="preserve"> </w:t>
      </w:r>
      <w:r w:rsidR="003E2F56" w:rsidRPr="003E2F56">
        <w:t>as shown below.</w:t>
      </w:r>
      <w:r w:rsidR="003E2F56">
        <w:rPr>
          <w:b/>
        </w:rPr>
        <w:t xml:space="preserve"> </w:t>
      </w:r>
    </w:p>
    <w:p w:rsidR="00B04B85" w:rsidRPr="00905E0D" w:rsidRDefault="00B04B85" w:rsidP="00C52272">
      <w:pPr>
        <w:pStyle w:val="LabExerciseCallout"/>
      </w:pPr>
      <w:r w:rsidRPr="00905E0D">
        <w:t>ISE</w:t>
      </w:r>
      <w:r w:rsidR="00905E0D">
        <w:t xml:space="preserve"> =</w:t>
      </w:r>
      <w:r w:rsidRPr="00905E0D">
        <w:t xml:space="preserve"> I</w:t>
      </w:r>
      <w:r w:rsidR="00905E0D">
        <w:t>ntegrated Scripting Environment</w:t>
      </w:r>
    </w:p>
    <w:p w:rsidR="00B04B85" w:rsidRDefault="003E2F56" w:rsidP="00B04B85">
      <w:pPr>
        <w:pStyle w:val="LabStepScreenshot"/>
      </w:pPr>
      <w:r>
        <w:rPr>
          <w:noProof/>
        </w:rPr>
        <w:drawing>
          <wp:inline distT="0" distB="0" distL="0" distR="0" wp14:anchorId="72AF51A6" wp14:editId="4ADC4471">
            <wp:extent cx="1752184" cy="214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1601" cy="2144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04B85" w:rsidRDefault="00B04B85" w:rsidP="00E412C1">
      <w:pPr>
        <w:pStyle w:val="LabStepNumbered"/>
      </w:pPr>
      <w:r>
        <w:t xml:space="preserve">Open </w:t>
      </w:r>
      <w:r w:rsidRPr="0035568E">
        <w:rPr>
          <w:rStyle w:val="strongChar"/>
        </w:rPr>
        <w:t>Hello.ps1</w:t>
      </w:r>
      <w:r>
        <w:t xml:space="preserve"> once again in the Windows PowerShell ISE. Drop down the </w:t>
      </w:r>
      <w:r w:rsidRPr="00905E0D">
        <w:rPr>
          <w:b/>
        </w:rPr>
        <w:t>Debug</w:t>
      </w:r>
      <w:r>
        <w:t xml:space="preserve"> menu and you should see it gives you the ability to run and debug the code inside a </w:t>
      </w:r>
      <w:r w:rsidR="00905E0D">
        <w:t xml:space="preserve">Windows </w:t>
      </w:r>
      <w:r>
        <w:t xml:space="preserve">PowerShell script. Execute </w:t>
      </w:r>
      <w:r w:rsidRPr="0035568E">
        <w:rPr>
          <w:rStyle w:val="strongChar"/>
        </w:rPr>
        <w:t>Hello.ps1</w:t>
      </w:r>
      <w:r>
        <w:t xml:space="preserve"> by pressing </w:t>
      </w:r>
      <w:r w:rsidRPr="0035568E">
        <w:rPr>
          <w:rStyle w:val="strongChar"/>
        </w:rPr>
        <w:t>[F5]</w:t>
      </w:r>
      <w:r>
        <w:t xml:space="preserve"> and examine the output.</w:t>
      </w:r>
    </w:p>
    <w:p w:rsidR="00B04B85" w:rsidRDefault="00B04B85" w:rsidP="00E412C1">
      <w:pPr>
        <w:pStyle w:val="LabStepNumbered"/>
      </w:pPr>
      <w:r>
        <w:lastRenderedPageBreak/>
        <w:t xml:space="preserve">Make a small change to the text message inside </w:t>
      </w:r>
      <w:r w:rsidRPr="0035568E">
        <w:rPr>
          <w:rStyle w:val="strongChar"/>
        </w:rPr>
        <w:t>Hello.ps1</w:t>
      </w:r>
      <w:r>
        <w:t xml:space="preserve"> that is assigned to the variable named </w:t>
      </w:r>
      <w:r w:rsidRPr="0035568E">
        <w:rPr>
          <w:rStyle w:val="strongChar"/>
        </w:rPr>
        <w:t>$</w:t>
      </w:r>
      <w:proofErr w:type="spellStart"/>
      <w:r w:rsidRPr="0035568E">
        <w:rPr>
          <w:rStyle w:val="strongChar"/>
        </w:rPr>
        <w:t>HelloMessage</w:t>
      </w:r>
      <w:proofErr w:type="spellEnd"/>
      <w:r>
        <w:t xml:space="preserve"> and save your work. </w:t>
      </w:r>
    </w:p>
    <w:p w:rsidR="00B04B85" w:rsidRDefault="008278E4" w:rsidP="00B04B85">
      <w:pPr>
        <w:pStyle w:val="LabStepCodeBlock"/>
      </w:pPr>
      <w:r>
        <w:t>$Hello</w:t>
      </w:r>
      <w:r w:rsidR="00B04B85">
        <w:t>Message = "Sample message"</w:t>
      </w:r>
    </w:p>
    <w:p w:rsidR="00B04B85" w:rsidRPr="007508B5" w:rsidRDefault="00B04B85" w:rsidP="00B04B85">
      <w:pPr>
        <w:pStyle w:val="LabStepCodeBlock"/>
        <w:rPr>
          <w:color w:val="808080" w:themeColor="background1" w:themeShade="80"/>
        </w:rPr>
      </w:pPr>
      <w:r w:rsidRPr="007508B5">
        <w:rPr>
          <w:color w:val="808080" w:themeColor="background1" w:themeShade="80"/>
        </w:rPr>
        <w:t>Write-Host "-----------------------------------"</w:t>
      </w:r>
    </w:p>
    <w:p w:rsidR="00B04B85" w:rsidRPr="007508B5" w:rsidRDefault="00B04B85" w:rsidP="00B04B85">
      <w:pPr>
        <w:pStyle w:val="LabStepCodeBlock"/>
        <w:rPr>
          <w:color w:val="808080" w:themeColor="background1" w:themeShade="80"/>
        </w:rPr>
      </w:pPr>
      <w:r w:rsidRPr="007508B5">
        <w:rPr>
          <w:color w:val="808080" w:themeColor="background1" w:themeShade="80"/>
        </w:rPr>
        <w:t>Write-Host "Hello World of Powershell Scripting"</w:t>
      </w:r>
    </w:p>
    <w:p w:rsidR="00B04B85" w:rsidRPr="007508B5" w:rsidRDefault="00B04B85" w:rsidP="00B04B85">
      <w:pPr>
        <w:pStyle w:val="LabStepCodeBlock"/>
        <w:rPr>
          <w:color w:val="808080" w:themeColor="background1" w:themeShade="80"/>
        </w:rPr>
      </w:pPr>
      <w:r w:rsidRPr="007508B5">
        <w:rPr>
          <w:color w:val="808080" w:themeColor="background1" w:themeShade="80"/>
        </w:rPr>
        <w:t>Write-Host "Host name: "$(Get-Item env:\computerName).value</w:t>
      </w:r>
    </w:p>
    <w:p w:rsidR="00B04B85" w:rsidRDefault="008278E4" w:rsidP="00B04B85">
      <w:pPr>
        <w:pStyle w:val="LabStepCodeBlock"/>
      </w:pPr>
      <w:r>
        <w:t>Write-Host $Hello</w:t>
      </w:r>
      <w:r w:rsidR="00B04B85">
        <w:t>Message</w:t>
      </w:r>
    </w:p>
    <w:p w:rsidR="00B04B85" w:rsidRPr="007508B5" w:rsidRDefault="00B04B85" w:rsidP="00B04B85">
      <w:pPr>
        <w:pStyle w:val="LabStepCodeBlock"/>
        <w:rPr>
          <w:color w:val="808080" w:themeColor="background1" w:themeShade="80"/>
        </w:rPr>
      </w:pPr>
      <w:r w:rsidRPr="007508B5">
        <w:rPr>
          <w:color w:val="808080" w:themeColor="background1" w:themeShade="80"/>
        </w:rPr>
        <w:t>Write-Host "-----------------------------------"</w:t>
      </w:r>
    </w:p>
    <w:p w:rsidR="00B04B85" w:rsidRDefault="00B04B85" w:rsidP="00B04B85">
      <w:pPr>
        <w:pStyle w:val="LabStepNumbered"/>
        <w:numPr>
          <w:ilvl w:val="0"/>
          <w:numId w:val="0"/>
        </w:numPr>
        <w:ind w:left="709"/>
      </w:pPr>
      <w:r>
        <w:t xml:space="preserve">Run </w:t>
      </w:r>
      <w:r w:rsidRPr="0035568E">
        <w:rPr>
          <w:rStyle w:val="strongChar"/>
        </w:rPr>
        <w:t>Hello.ps1</w:t>
      </w:r>
      <w:r>
        <w:t xml:space="preserve"> one more time in the </w:t>
      </w:r>
      <w:r w:rsidR="00905E0D">
        <w:t xml:space="preserve">Windows </w:t>
      </w:r>
      <w:r>
        <w:t xml:space="preserve">PowerShell console. You should see your changes and also observe how easy it is to edit and run </w:t>
      </w:r>
      <w:r w:rsidR="00905E0D">
        <w:t xml:space="preserve">Windows </w:t>
      </w:r>
      <w:r>
        <w:t>PowerShell scripts.</w:t>
      </w:r>
    </w:p>
    <w:p w:rsidR="00B04B85" w:rsidRDefault="00B04B85" w:rsidP="00E412C1">
      <w:pPr>
        <w:pStyle w:val="LabStepNumbered"/>
      </w:pPr>
      <w:r>
        <w:t xml:space="preserve">Now, it's time to practice debugging and single stepping through a </w:t>
      </w:r>
      <w:r w:rsidR="00905E0D">
        <w:t xml:space="preserve">Windows </w:t>
      </w:r>
      <w:r>
        <w:t xml:space="preserve">PowerShell script. Set a breakpoint by right-clicking a line and selecting </w:t>
      </w:r>
      <w:r w:rsidRPr="0035568E">
        <w:rPr>
          <w:rStyle w:val="strongChar"/>
        </w:rPr>
        <w:t>Toggle Breakpoint</w:t>
      </w:r>
      <w:r>
        <w:t xml:space="preserve"> or by pressing </w:t>
      </w:r>
      <w:r w:rsidRPr="007508B5">
        <w:rPr>
          <w:rStyle w:val="Emphasis"/>
        </w:rPr>
        <w:t>[F9]</w:t>
      </w:r>
      <w:r>
        <w:t xml:space="preserve"> in the first line in </w:t>
      </w:r>
      <w:r w:rsidRPr="0035568E">
        <w:rPr>
          <w:rStyle w:val="strongChar"/>
        </w:rPr>
        <w:t>Hello.ps1</w:t>
      </w:r>
      <w:r>
        <w:t xml:space="preserve">. Now, press </w:t>
      </w:r>
      <w:r w:rsidRPr="0035568E">
        <w:rPr>
          <w:rStyle w:val="strongChar"/>
        </w:rPr>
        <w:t>[F5]</w:t>
      </w:r>
      <w:r>
        <w:t xml:space="preserve"> to begin execution. The execution should stop </w:t>
      </w:r>
      <w:r w:rsidR="001C5A83">
        <w:t>at</w:t>
      </w:r>
      <w:r>
        <w:t xml:space="preserve"> the breakpoint you set. Now, click </w:t>
      </w:r>
      <w:r w:rsidRPr="0035568E">
        <w:rPr>
          <w:rStyle w:val="strongChar"/>
        </w:rPr>
        <w:t>[F11]</w:t>
      </w:r>
      <w:r>
        <w:t xml:space="preserve"> repeatedly to single step through the remaining lines of code inside the script.</w:t>
      </w:r>
    </w:p>
    <w:p w:rsidR="00B04B85" w:rsidRDefault="00B04B85" w:rsidP="00E412C1">
      <w:pPr>
        <w:pStyle w:val="LabStepNumbered"/>
      </w:pPr>
      <w:r>
        <w:t xml:space="preserve">Open the script named </w:t>
      </w:r>
      <w:r w:rsidRPr="0035568E">
        <w:rPr>
          <w:rStyle w:val="strongChar"/>
        </w:rPr>
        <w:t>LoadSharePointSnapin.ps1</w:t>
      </w:r>
      <w:r>
        <w:t xml:space="preserve">. Examine the </w:t>
      </w:r>
      <w:r w:rsidR="00BC09F0">
        <w:t xml:space="preserve">Windows </w:t>
      </w:r>
      <w:r>
        <w:t xml:space="preserve">PowerShell script code inside. There is call to the </w:t>
      </w:r>
      <w:r w:rsidRPr="0035568E">
        <w:rPr>
          <w:rStyle w:val="strongChar"/>
        </w:rPr>
        <w:t>Add-</w:t>
      </w:r>
      <w:proofErr w:type="spellStart"/>
      <w:r w:rsidRPr="0035568E">
        <w:rPr>
          <w:rStyle w:val="strongChar"/>
        </w:rPr>
        <w:t>PSSnapin</w:t>
      </w:r>
      <w:proofErr w:type="spellEnd"/>
      <w:r>
        <w:t xml:space="preserve"> </w:t>
      </w:r>
      <w:proofErr w:type="spellStart"/>
      <w:r>
        <w:t>cmdlet</w:t>
      </w:r>
      <w:proofErr w:type="spellEnd"/>
      <w:r>
        <w:t xml:space="preserve"> that loads the snap-in for SharePoint 2010 named </w:t>
      </w:r>
      <w:proofErr w:type="spellStart"/>
      <w:r w:rsidRPr="0035568E">
        <w:rPr>
          <w:rStyle w:val="strongChar"/>
        </w:rPr>
        <w:t>Microsoft.SharePoint.Powershell</w:t>
      </w:r>
      <w:proofErr w:type="spellEnd"/>
      <w:r>
        <w:t xml:space="preserve">. </w:t>
      </w:r>
    </w:p>
    <w:p w:rsidR="00B04B85" w:rsidRDefault="00B04B85" w:rsidP="00E412C1">
      <w:pPr>
        <w:pStyle w:val="LabStepNumbered"/>
      </w:pPr>
      <w:r>
        <w:t xml:space="preserve">Now, leave the Windows PowerShell ISE and return the </w:t>
      </w:r>
      <w:r w:rsidR="00BC09F0">
        <w:t xml:space="preserve">Windows </w:t>
      </w:r>
      <w:r>
        <w:t xml:space="preserve">PowerShell console window. Run script by typing </w:t>
      </w:r>
      <w:r w:rsidRPr="0035568E">
        <w:rPr>
          <w:rStyle w:val="strongChar"/>
        </w:rPr>
        <w:t>.\LoadSharePointSnapin.ps1</w:t>
      </w:r>
      <w:r>
        <w:t xml:space="preserve"> and pressing </w:t>
      </w:r>
      <w:r w:rsidRPr="0035568E">
        <w:rPr>
          <w:rStyle w:val="strongChar"/>
        </w:rPr>
        <w:t>[Enter].</w:t>
      </w:r>
      <w:r>
        <w:t xml:space="preserve"> At this point, you can call the </w:t>
      </w:r>
      <w:proofErr w:type="spellStart"/>
      <w:r>
        <w:t>cmdlets</w:t>
      </w:r>
      <w:proofErr w:type="spellEnd"/>
      <w:r>
        <w:t xml:space="preserve"> provided by the </w:t>
      </w:r>
      <w:proofErr w:type="spellStart"/>
      <w:r w:rsidRPr="0035568E">
        <w:rPr>
          <w:rStyle w:val="strongChar"/>
        </w:rPr>
        <w:t>Microsoft.SharePoint.PowerShell</w:t>
      </w:r>
      <w:proofErr w:type="spellEnd"/>
      <w:r>
        <w:t xml:space="preserve"> snap-in.</w:t>
      </w:r>
    </w:p>
    <w:p w:rsidR="00B04B85" w:rsidRDefault="00B04B85" w:rsidP="00E412C1">
      <w:pPr>
        <w:pStyle w:val="LabStepNumbered"/>
      </w:pPr>
      <w:r>
        <w:t xml:space="preserve">Run the </w:t>
      </w:r>
      <w:r w:rsidRPr="0035568E">
        <w:rPr>
          <w:rStyle w:val="strongChar"/>
        </w:rPr>
        <w:t>Get-Command</w:t>
      </w:r>
      <w:r>
        <w:t xml:space="preserve"> </w:t>
      </w:r>
      <w:proofErr w:type="spellStart"/>
      <w:r>
        <w:t>cmdlet</w:t>
      </w:r>
      <w:proofErr w:type="spellEnd"/>
      <w:r>
        <w:t xml:space="preserve"> with the following parameter and press return to see a listing of all the </w:t>
      </w:r>
      <w:proofErr w:type="spellStart"/>
      <w:r>
        <w:t>cmdlet</w:t>
      </w:r>
      <w:r w:rsidR="001C5A83">
        <w:t>s</w:t>
      </w:r>
      <w:proofErr w:type="spellEnd"/>
      <w:r>
        <w:t xml:space="preserve"> included with the </w:t>
      </w:r>
      <w:proofErr w:type="spellStart"/>
      <w:r w:rsidRPr="0035568E">
        <w:rPr>
          <w:rStyle w:val="InlindeCode"/>
        </w:rPr>
        <w:t>Microsoft.SharePoint.PowerShell</w:t>
      </w:r>
      <w:proofErr w:type="spellEnd"/>
      <w:r>
        <w:t xml:space="preserve"> snap-in.</w:t>
      </w:r>
    </w:p>
    <w:p w:rsidR="00B04B85" w:rsidRDefault="00B04B85" w:rsidP="00B04B85">
      <w:pPr>
        <w:pStyle w:val="LabStepCodeBlock"/>
      </w:pPr>
      <w:r w:rsidRPr="00C136A9">
        <w:t>Get-Command -PSSnapin Mi</w:t>
      </w:r>
      <w:r>
        <w:t>crosoft.SharePoint.PowerShell</w:t>
      </w:r>
    </w:p>
    <w:p w:rsidR="00B04B85" w:rsidRDefault="00B04B85" w:rsidP="00E412C1">
      <w:pPr>
        <w:pStyle w:val="LabStepNumbered"/>
      </w:pPr>
      <w:r>
        <w:t xml:space="preserve">In the last step, there are too many </w:t>
      </w:r>
      <w:proofErr w:type="spellStart"/>
      <w:r>
        <w:t>cmdlets</w:t>
      </w:r>
      <w:proofErr w:type="spellEnd"/>
      <w:r>
        <w:t xml:space="preserve"> </w:t>
      </w:r>
      <w:r w:rsidRPr="0035568E">
        <w:rPr>
          <w:rStyle w:val="strongChar"/>
        </w:rPr>
        <w:t xml:space="preserve">in </w:t>
      </w:r>
      <w:proofErr w:type="spellStart"/>
      <w:r w:rsidRPr="0035568E">
        <w:rPr>
          <w:rStyle w:val="strongChar"/>
        </w:rPr>
        <w:t>Microsoft.SharePoint.PowerShell</w:t>
      </w:r>
      <w:proofErr w:type="spellEnd"/>
      <w:r>
        <w:t xml:space="preserve"> to be able to see them all at once in the console windows. Try running the Get-Command </w:t>
      </w:r>
      <w:proofErr w:type="spellStart"/>
      <w:r>
        <w:t>cmdlet</w:t>
      </w:r>
      <w:proofErr w:type="spellEnd"/>
      <w:r>
        <w:t xml:space="preserve"> again but this time requesting only the </w:t>
      </w:r>
      <w:proofErr w:type="spellStart"/>
      <w:r>
        <w:t>cmdlets</w:t>
      </w:r>
      <w:proofErr w:type="spellEnd"/>
      <w:r>
        <w:t xml:space="preserve"> based on the </w:t>
      </w:r>
      <w:proofErr w:type="spellStart"/>
      <w:r>
        <w:t>cmdlet</w:t>
      </w:r>
      <w:proofErr w:type="spellEnd"/>
      <w:r>
        <w:t xml:space="preserve"> verb of </w:t>
      </w:r>
      <w:r w:rsidRPr="0035568E">
        <w:rPr>
          <w:rStyle w:val="strongChar"/>
        </w:rPr>
        <w:t>Get</w:t>
      </w:r>
      <w:r>
        <w:t>.</w:t>
      </w:r>
    </w:p>
    <w:p w:rsidR="00B04B85" w:rsidRDefault="00B04B85" w:rsidP="00B04B85">
      <w:pPr>
        <w:pStyle w:val="LabStepCodeBlock"/>
      </w:pPr>
      <w:r w:rsidRPr="00C136A9">
        <w:t>Get-Command -PSSnapin Mi</w:t>
      </w:r>
      <w:r>
        <w:t>crosoft.SharePoint.PowerShell</w:t>
      </w:r>
      <w:r w:rsidRPr="00C136A9">
        <w:t xml:space="preserve"> -Verb Get</w:t>
      </w:r>
    </w:p>
    <w:p w:rsidR="00B04B85" w:rsidRDefault="00B04B85" w:rsidP="00E412C1">
      <w:pPr>
        <w:pStyle w:val="LabStepNumbered"/>
      </w:pPr>
      <w:r>
        <w:t xml:space="preserve">Run the </w:t>
      </w:r>
      <w:r w:rsidRPr="0035568E">
        <w:rPr>
          <w:rStyle w:val="strongChar"/>
        </w:rPr>
        <w:t>Get-Command</w:t>
      </w:r>
      <w:r>
        <w:t xml:space="preserve"> again with the </w:t>
      </w:r>
      <w:r w:rsidRPr="0035568E">
        <w:rPr>
          <w:rStyle w:val="strongChar"/>
        </w:rPr>
        <w:t>Verb</w:t>
      </w:r>
      <w:r>
        <w:t xml:space="preserve"> parameter and pipe the output to a new text file named </w:t>
      </w:r>
      <w:r w:rsidRPr="0035568E">
        <w:rPr>
          <w:rStyle w:val="strongChar"/>
        </w:rPr>
        <w:t>SP2010Cmdlets.txt</w:t>
      </w:r>
      <w:r>
        <w:t>.</w:t>
      </w:r>
    </w:p>
    <w:p w:rsidR="00B04B85" w:rsidRDefault="00B04B85" w:rsidP="00B04B85">
      <w:pPr>
        <w:pStyle w:val="LabStepCodeBlock"/>
      </w:pPr>
      <w:r w:rsidRPr="00C136A9">
        <w:t>Get-Command -PSSnapin Micro</w:t>
      </w:r>
      <w:r>
        <w:t xml:space="preserve">soft.SharePoint.PowerShell </w:t>
      </w:r>
      <w:r w:rsidR="00905E0D">
        <w:t xml:space="preserve">–Verb Get </w:t>
      </w:r>
      <w:r>
        <w:t>| out-file –filepath “c:\SP2010</w:t>
      </w:r>
      <w:r w:rsidRPr="00C136A9">
        <w:t>Cmdlets.txt</w:t>
      </w:r>
      <w:r>
        <w:t>”</w:t>
      </w:r>
    </w:p>
    <w:p w:rsidR="00B04B85" w:rsidRDefault="00B04B85" w:rsidP="00E412C1">
      <w:pPr>
        <w:pStyle w:val="LabStepNumbered"/>
      </w:pPr>
      <w:r>
        <w:t xml:space="preserve">Open </w:t>
      </w:r>
      <w:r w:rsidRPr="0035568E">
        <w:rPr>
          <w:rStyle w:val="strongChar"/>
        </w:rPr>
        <w:t>SP2010Cmdlets.txt</w:t>
      </w:r>
      <w:r>
        <w:t xml:space="preserve"> with Notepad using the following command to inspect the </w:t>
      </w:r>
      <w:proofErr w:type="spellStart"/>
      <w:r>
        <w:t>cmdlets</w:t>
      </w:r>
      <w:proofErr w:type="spellEnd"/>
      <w:r>
        <w:t xml:space="preserve"> provided by the </w:t>
      </w:r>
      <w:proofErr w:type="spellStart"/>
      <w:r w:rsidRPr="0035568E">
        <w:rPr>
          <w:rStyle w:val="strongChar"/>
        </w:rPr>
        <w:t>Microsoft.SharePoint.PowerShell</w:t>
      </w:r>
      <w:proofErr w:type="spellEnd"/>
      <w:r>
        <w:t xml:space="preserve"> snap-in.</w:t>
      </w:r>
    </w:p>
    <w:p w:rsidR="00B04B85" w:rsidRDefault="00B04B85" w:rsidP="00B04B85">
      <w:pPr>
        <w:pStyle w:val="LabStepCodeBlock"/>
      </w:pPr>
      <w:r>
        <w:t xml:space="preserve">Notepad </w:t>
      </w:r>
      <w:r w:rsidR="00EC6D7C">
        <w:t>c:\</w:t>
      </w:r>
      <w:r>
        <w:t>SP2010</w:t>
      </w:r>
      <w:r w:rsidRPr="00C136A9">
        <w:t>Cmdlets.txt</w:t>
      </w:r>
    </w:p>
    <w:p w:rsidR="00B04B85" w:rsidRDefault="00B04B85" w:rsidP="00E412C1">
      <w:pPr>
        <w:pStyle w:val="LabStepNumbered"/>
      </w:pPr>
      <w:r>
        <w:t xml:space="preserve">Now it is time for you to create a new SharePoint 2010 site collection using the </w:t>
      </w:r>
      <w:r w:rsidRPr="009718F8">
        <w:rPr>
          <w:rStyle w:val="strongChar"/>
        </w:rPr>
        <w:t>New-</w:t>
      </w:r>
      <w:proofErr w:type="spellStart"/>
      <w:r w:rsidRPr="009718F8">
        <w:rPr>
          <w:rStyle w:val="strongChar"/>
        </w:rPr>
        <w:t>SPSite</w:t>
      </w:r>
      <w:proofErr w:type="spellEnd"/>
      <w:r>
        <w:t xml:space="preserve"> </w:t>
      </w:r>
      <w:proofErr w:type="spellStart"/>
      <w:r>
        <w:t>cmdlet</w:t>
      </w:r>
      <w:proofErr w:type="spellEnd"/>
      <w:r>
        <w:t xml:space="preserve">. Begin by typing the following command and pressing </w:t>
      </w:r>
      <w:r w:rsidRPr="009718F8">
        <w:rPr>
          <w:rStyle w:val="strongChar"/>
        </w:rPr>
        <w:t>[Enter]</w:t>
      </w:r>
      <w:r>
        <w:t xml:space="preserve"> to get help information on the </w:t>
      </w:r>
      <w:r w:rsidRPr="009718F8">
        <w:rPr>
          <w:rStyle w:val="strongChar"/>
        </w:rPr>
        <w:t>New-</w:t>
      </w:r>
      <w:proofErr w:type="spellStart"/>
      <w:r w:rsidRPr="009718F8">
        <w:rPr>
          <w:rStyle w:val="strongChar"/>
        </w:rPr>
        <w:t>SPSite</w:t>
      </w:r>
      <w:proofErr w:type="spellEnd"/>
      <w:r>
        <w:t xml:space="preserve"> </w:t>
      </w:r>
      <w:proofErr w:type="spellStart"/>
      <w:r>
        <w:t>cmdlet</w:t>
      </w:r>
      <w:proofErr w:type="spellEnd"/>
      <w:r>
        <w:t xml:space="preserve"> which will show you a list of parameters and indicate which ones are </w:t>
      </w:r>
      <w:r w:rsidRPr="004F54BD">
        <w:t xml:space="preserve">mandatory </w:t>
      </w:r>
      <w:r>
        <w:t xml:space="preserve">and which ones are </w:t>
      </w:r>
      <w:r w:rsidRPr="004F54BD">
        <w:t>optional</w:t>
      </w:r>
      <w:r>
        <w:t>. Note that optional parameters are enclosed in square brackets.</w:t>
      </w:r>
    </w:p>
    <w:p w:rsidR="00B04B85" w:rsidRDefault="00B04B85" w:rsidP="00B04B85">
      <w:pPr>
        <w:pStyle w:val="LabStepCodeBlock"/>
      </w:pPr>
      <w:r>
        <w:t>Get-Help New-SPSite</w:t>
      </w:r>
    </w:p>
    <w:p w:rsidR="00B04B85" w:rsidRDefault="00B04B85" w:rsidP="00E412C1">
      <w:pPr>
        <w:pStyle w:val="LabStepNumbered"/>
      </w:pPr>
      <w:r>
        <w:t xml:space="preserve">Experiment with the </w:t>
      </w:r>
      <w:r w:rsidRPr="009718F8">
        <w:rPr>
          <w:rStyle w:val="strongChar"/>
        </w:rPr>
        <w:t>New-</w:t>
      </w:r>
      <w:proofErr w:type="spellStart"/>
      <w:r w:rsidRPr="009718F8">
        <w:rPr>
          <w:rStyle w:val="strongChar"/>
        </w:rPr>
        <w:t>SPSite</w:t>
      </w:r>
      <w:proofErr w:type="spellEnd"/>
      <w:r>
        <w:t xml:space="preserve"> </w:t>
      </w:r>
      <w:proofErr w:type="spellStart"/>
      <w:r>
        <w:t>cmdlet</w:t>
      </w:r>
      <w:proofErr w:type="spellEnd"/>
      <w:r>
        <w:t xml:space="preserve"> to create a new site collection using the parameter values shown below. When you have completed this step you should be able to navigate to the top-level site </w:t>
      </w:r>
      <w:r w:rsidRPr="00BC09F0">
        <w:t>at</w:t>
      </w:r>
      <w:r w:rsidRPr="009718F8">
        <w:rPr>
          <w:rStyle w:val="strongChar"/>
        </w:rPr>
        <w:t xml:space="preserve"> http://intranet.</w:t>
      </w:r>
      <w:r>
        <w:rPr>
          <w:rStyle w:val="strongChar"/>
        </w:rPr>
        <w:t>wingtip</w:t>
      </w:r>
      <w:r w:rsidRPr="009718F8">
        <w:rPr>
          <w:rStyle w:val="strongChar"/>
        </w:rPr>
        <w:t>.com/sites/</w:t>
      </w:r>
      <w:r w:rsidR="00CB31DF">
        <w:rPr>
          <w:rStyle w:val="strongChar"/>
        </w:rPr>
        <w:t>TestSite</w:t>
      </w:r>
      <w:r w:rsidR="00957EB9">
        <w:rPr>
          <w:rStyle w:val="strongChar"/>
        </w:rPr>
        <w:t>1</w:t>
      </w:r>
      <w:r>
        <w:t xml:space="preserve">. </w:t>
      </w:r>
    </w:p>
    <w:p w:rsidR="00B04B85" w:rsidRPr="00A305D8" w:rsidRDefault="00B04B85" w:rsidP="00B04B85">
      <w:pPr>
        <w:pStyle w:val="LabStepLevel2NoBullet"/>
      </w:pPr>
      <w:proofErr w:type="gramStart"/>
      <w:r w:rsidRPr="00A305D8">
        <w:rPr>
          <w:b/>
        </w:rPr>
        <w:t>Url</w:t>
      </w:r>
      <w:proofErr w:type="gramEnd"/>
      <w:r w:rsidRPr="00A305D8">
        <w:t xml:space="preserve">: </w:t>
      </w:r>
      <w:r>
        <w:t>http://intranet.wingtip.com</w:t>
      </w:r>
      <w:r w:rsidRPr="00A305D8">
        <w:t>/sites/</w:t>
      </w:r>
      <w:r w:rsidR="00957EB9">
        <w:t>TestSite1</w:t>
      </w:r>
    </w:p>
    <w:p w:rsidR="00B04B85" w:rsidRPr="00A305D8" w:rsidRDefault="00B04B85" w:rsidP="00B04B85">
      <w:pPr>
        <w:pStyle w:val="LabStepLevel2NoBullet"/>
      </w:pPr>
      <w:proofErr w:type="spellStart"/>
      <w:r w:rsidRPr="00A305D8">
        <w:rPr>
          <w:b/>
        </w:rPr>
        <w:t>OwnerAlias</w:t>
      </w:r>
      <w:proofErr w:type="spellEnd"/>
      <w:r w:rsidRPr="00A305D8">
        <w:t xml:space="preserve">: </w:t>
      </w:r>
      <w:r>
        <w:t>Wingtip</w:t>
      </w:r>
      <w:r w:rsidRPr="00A305D8">
        <w:t>\Administrator</w:t>
      </w:r>
    </w:p>
    <w:p w:rsidR="00B04B85" w:rsidRPr="00A305D8" w:rsidRDefault="00B04B85" w:rsidP="00B04B85">
      <w:pPr>
        <w:pStyle w:val="LabStepLevel2NoBullet"/>
      </w:pPr>
      <w:r w:rsidRPr="00EF0B37">
        <w:rPr>
          <w:b/>
        </w:rPr>
        <w:t>Template</w:t>
      </w:r>
      <w:r w:rsidRPr="00A305D8">
        <w:t>: STS#1</w:t>
      </w:r>
    </w:p>
    <w:p w:rsidR="00B04B85" w:rsidRPr="00A305D8" w:rsidRDefault="00B04B85" w:rsidP="00B04B85">
      <w:pPr>
        <w:pStyle w:val="LabStepLevel2NoBullet"/>
      </w:pPr>
      <w:r w:rsidRPr="00A305D8">
        <w:rPr>
          <w:b/>
        </w:rPr>
        <w:t>Name</w:t>
      </w:r>
      <w:r w:rsidRPr="00A305D8">
        <w:t xml:space="preserve">: </w:t>
      </w:r>
      <w:r w:rsidR="00957EB9">
        <w:t>TestSite1</w:t>
      </w:r>
    </w:p>
    <w:p w:rsidR="00B04B85" w:rsidRDefault="00B04B85" w:rsidP="00E412C1">
      <w:pPr>
        <w:pStyle w:val="LabStepNumbered"/>
      </w:pPr>
      <w:r>
        <w:t xml:space="preserve">Open the </w:t>
      </w:r>
      <w:r w:rsidR="00905E0D">
        <w:t xml:space="preserve">Windows </w:t>
      </w:r>
      <w:r>
        <w:t xml:space="preserve">PowerShell script named </w:t>
      </w:r>
      <w:r w:rsidRPr="009718F8">
        <w:rPr>
          <w:rStyle w:val="strongChar"/>
        </w:rPr>
        <w:t>Create</w:t>
      </w:r>
      <w:r>
        <w:rPr>
          <w:rStyle w:val="strongChar"/>
        </w:rPr>
        <w:t>Wingtip</w:t>
      </w:r>
      <w:r w:rsidRPr="009718F8">
        <w:rPr>
          <w:rStyle w:val="strongChar"/>
        </w:rPr>
        <w:t>Site.ps1</w:t>
      </w:r>
      <w:r>
        <w:t xml:space="preserve"> in the </w:t>
      </w:r>
      <w:r w:rsidRPr="00905E0D">
        <w:rPr>
          <w:b/>
        </w:rPr>
        <w:t>Windows PowerShell ISE</w:t>
      </w:r>
      <w:r>
        <w:t xml:space="preserve">. Review the </w:t>
      </w:r>
      <w:r w:rsidR="00905E0D">
        <w:t xml:space="preserve">Windows </w:t>
      </w:r>
      <w:r>
        <w:t xml:space="preserve">PowerShell script code inside. Now return to the </w:t>
      </w:r>
      <w:r w:rsidR="00905E0D">
        <w:t xml:space="preserve">Windows </w:t>
      </w:r>
      <w:r>
        <w:t xml:space="preserve">PowerShell console and run the following command from the </w:t>
      </w:r>
      <w:r w:rsidR="00905E0D">
        <w:t xml:space="preserve">Windows </w:t>
      </w:r>
      <w:r>
        <w:t>PowerShell console to call this script and create a new site.</w:t>
      </w:r>
    </w:p>
    <w:p w:rsidR="00B04B85" w:rsidRDefault="00B04B85" w:rsidP="00B04B85">
      <w:pPr>
        <w:pStyle w:val="LabStepCodeBlock"/>
      </w:pPr>
      <w:r>
        <w:lastRenderedPageBreak/>
        <w:t>.\</w:t>
      </w:r>
      <w:r w:rsidRPr="00322240">
        <w:t>Create</w:t>
      </w:r>
      <w:r>
        <w:t>Wingtip</w:t>
      </w:r>
      <w:r w:rsidRPr="00322240">
        <w:t>Site.ps1</w:t>
      </w:r>
      <w:r>
        <w:t xml:space="preserve"> </w:t>
      </w:r>
      <w:r w:rsidR="00957EB9">
        <w:t>TestSite2</w:t>
      </w:r>
    </w:p>
    <w:p w:rsidR="00B04B85" w:rsidRDefault="00B04B85" w:rsidP="00E412C1">
      <w:pPr>
        <w:pStyle w:val="LabStepNumbered"/>
      </w:pPr>
      <w:r>
        <w:t>When you have successfully run the script in the previous step, you should see an output message like the one shown below.</w:t>
      </w:r>
    </w:p>
    <w:p w:rsidR="00B04B85" w:rsidRPr="00135FDB" w:rsidRDefault="00B04B85" w:rsidP="00B04B85">
      <w:pPr>
        <w:pStyle w:val="LabStepCodeBlock"/>
      </w:pPr>
      <w:r w:rsidRPr="00135FDB">
        <w:t xml:space="preserve">New </w:t>
      </w:r>
      <w:r>
        <w:t>Wingtip</w:t>
      </w:r>
      <w:r w:rsidRPr="00135FDB">
        <w:t xml:space="preserve"> site successfully created</w:t>
      </w:r>
    </w:p>
    <w:p w:rsidR="00B04B85" w:rsidRPr="00135FDB" w:rsidRDefault="00B04B85" w:rsidP="00B04B85">
      <w:pPr>
        <w:pStyle w:val="LabStepCodeBlock"/>
      </w:pPr>
      <w:r w:rsidRPr="00135FDB">
        <w:t>-------------------------------------</w:t>
      </w:r>
    </w:p>
    <w:p w:rsidR="00B04B85" w:rsidRPr="00135FDB" w:rsidRDefault="00B04B85" w:rsidP="00B04B85">
      <w:pPr>
        <w:pStyle w:val="LabStepCodeBlock"/>
      </w:pPr>
      <w:r w:rsidRPr="00135FDB">
        <w:t xml:space="preserve">Title: </w:t>
      </w:r>
      <w:r>
        <w:t>Wingtip</w:t>
      </w:r>
      <w:r w:rsidRPr="00135FDB">
        <w:t xml:space="preserve"> Site: </w:t>
      </w:r>
      <w:r w:rsidR="00957EB9">
        <w:t>TestSite2</w:t>
      </w:r>
    </w:p>
    <w:p w:rsidR="00B04B85" w:rsidRPr="00135FDB" w:rsidRDefault="00B04B85" w:rsidP="00B04B85">
      <w:pPr>
        <w:pStyle w:val="LabStepCodeBlock"/>
      </w:pPr>
      <w:r w:rsidRPr="00135FDB">
        <w:t xml:space="preserve">URL: </w:t>
      </w:r>
      <w:r>
        <w:t>http://intranet.wingtip.com</w:t>
      </w:r>
      <w:r w:rsidRPr="00135FDB">
        <w:t>/sites/</w:t>
      </w:r>
      <w:r w:rsidR="00957EB9">
        <w:t>TestSite2</w:t>
      </w:r>
    </w:p>
    <w:p w:rsidR="00B04B85" w:rsidRDefault="00B04B85" w:rsidP="00B04B85">
      <w:pPr>
        <w:pStyle w:val="LabStepCodeBlock"/>
      </w:pPr>
      <w:r>
        <w:t xml:space="preserve">ID: </w:t>
      </w:r>
      <w:r w:rsidRPr="00EF0B37">
        <w:rPr>
          <w:i/>
          <w:color w:val="808080"/>
          <w:sz w:val="12"/>
        </w:rPr>
        <w:t>[GUID value</w:t>
      </w:r>
      <w:r>
        <w:rPr>
          <w:i/>
          <w:color w:val="808080"/>
          <w:sz w:val="12"/>
        </w:rPr>
        <w:t xml:space="preserve"> of the new SPSite created</w:t>
      </w:r>
      <w:r w:rsidRPr="00EF0B37">
        <w:rPr>
          <w:i/>
          <w:color w:val="808080"/>
          <w:sz w:val="12"/>
        </w:rPr>
        <w:t>]</w:t>
      </w:r>
    </w:p>
    <w:p w:rsidR="00BC09F0" w:rsidRDefault="00B04B85" w:rsidP="00C52272">
      <w:pPr>
        <w:pStyle w:val="LabStepNumbered"/>
      </w:pPr>
      <w:r>
        <w:t xml:space="preserve">Navigate to the new site at the URL of </w:t>
      </w:r>
      <w:r w:rsidRPr="009718F8">
        <w:rPr>
          <w:rStyle w:val="strongChar"/>
        </w:rPr>
        <w:t>http://intranet.</w:t>
      </w:r>
      <w:r>
        <w:rPr>
          <w:rStyle w:val="strongChar"/>
        </w:rPr>
        <w:t>wingtip</w:t>
      </w:r>
      <w:r w:rsidRPr="009718F8">
        <w:rPr>
          <w:rStyle w:val="strongChar"/>
        </w:rPr>
        <w:t>.com/sites/</w:t>
      </w:r>
      <w:r w:rsidR="00957EB9">
        <w:rPr>
          <w:rStyle w:val="strongChar"/>
        </w:rPr>
        <w:t xml:space="preserve">TestSite2 </w:t>
      </w:r>
      <w:r>
        <w:t>and make sure the top-level site behaves as you would expect.</w:t>
      </w:r>
    </w:p>
    <w:p w:rsidR="00B04B85" w:rsidRDefault="00B04B85" w:rsidP="00BC09F0">
      <w:pPr>
        <w:pStyle w:val="LabExerciseText"/>
      </w:pPr>
      <w:r>
        <w:t xml:space="preserve">In this exercise you got some hands-on experience in working with some of the provided SharePoint 2010 </w:t>
      </w:r>
      <w:r w:rsidR="00905E0D">
        <w:t xml:space="preserve">Windows </w:t>
      </w:r>
      <w:r>
        <w:t xml:space="preserve">PowerShell </w:t>
      </w:r>
      <w:proofErr w:type="spellStart"/>
      <w:r>
        <w:t>cmdlets</w:t>
      </w:r>
      <w:proofErr w:type="spellEnd"/>
      <w:r>
        <w:t xml:space="preserve"> as well as working with custom </w:t>
      </w:r>
      <w:r w:rsidR="00905E0D">
        <w:t xml:space="preserve">Windows </w:t>
      </w:r>
      <w:r>
        <w:t>PowerShell scripts.</w:t>
      </w:r>
      <w:bookmarkStart w:id="0" w:name="_GoBack"/>
      <w:bookmarkEnd w:id="0"/>
    </w:p>
    <w:sectPr w:rsidR="00B04B85" w:rsidSect="008D03B3">
      <w:headerReference w:type="default" r:id="rId34"/>
      <w:footerReference w:type="default" r:id="rId3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CE0" w:rsidRDefault="00B31CE0" w:rsidP="002754DA">
      <w:pPr>
        <w:spacing w:before="0" w:after="0"/>
      </w:pPr>
      <w:r>
        <w:separator/>
      </w:r>
    </w:p>
    <w:p w:rsidR="00B31CE0" w:rsidRDefault="00B31CE0"/>
    <w:p w:rsidR="00B31CE0" w:rsidRDefault="00B31CE0"/>
    <w:p w:rsidR="00B31CE0" w:rsidRDefault="00B31CE0"/>
    <w:p w:rsidR="00B31CE0" w:rsidRDefault="00B31CE0"/>
    <w:p w:rsidR="00B31CE0" w:rsidRDefault="00B31CE0"/>
    <w:p w:rsidR="00B31CE0" w:rsidRDefault="00B31CE0"/>
  </w:endnote>
  <w:endnote w:type="continuationSeparator" w:id="0">
    <w:p w:rsidR="00B31CE0" w:rsidRDefault="00B31CE0" w:rsidP="002754DA">
      <w:pPr>
        <w:spacing w:before="0" w:after="0"/>
      </w:pPr>
      <w:r>
        <w:continuationSeparator/>
      </w:r>
    </w:p>
    <w:p w:rsidR="00B31CE0" w:rsidRDefault="00B31CE0"/>
    <w:p w:rsidR="00B31CE0" w:rsidRDefault="00B31CE0"/>
    <w:p w:rsidR="00B31CE0" w:rsidRDefault="00B31CE0"/>
    <w:p w:rsidR="00B31CE0" w:rsidRDefault="00B31CE0"/>
    <w:p w:rsidR="00B31CE0" w:rsidRDefault="00B31CE0"/>
    <w:p w:rsidR="00B31CE0" w:rsidRDefault="00B31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B31CE0" w:rsidP="00616305">
          <w:pPr>
            <w:pStyle w:val="Footer"/>
          </w:pPr>
        </w:p>
      </w:tc>
      <w:tc>
        <w:tcPr>
          <w:tcW w:w="4788" w:type="dxa"/>
        </w:tcPr>
        <w:p w:rsidR="00F7390A" w:rsidRPr="00F7390A" w:rsidRDefault="00B31CE0" w:rsidP="00F7390A">
          <w:pPr>
            <w:pStyle w:val="Footer"/>
            <w:jc w:val="right"/>
          </w:pPr>
        </w:p>
      </w:tc>
    </w:tr>
  </w:tbl>
  <w:p w:rsidR="000C147A" w:rsidRPr="00F62F1C" w:rsidRDefault="000C147A"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CE0" w:rsidRDefault="00B31CE0" w:rsidP="002754DA">
      <w:pPr>
        <w:spacing w:before="0" w:after="0"/>
      </w:pPr>
      <w:r>
        <w:separator/>
      </w:r>
    </w:p>
    <w:p w:rsidR="00B31CE0" w:rsidRDefault="00B31CE0"/>
    <w:p w:rsidR="00B31CE0" w:rsidRDefault="00B31CE0"/>
    <w:p w:rsidR="00B31CE0" w:rsidRDefault="00B31CE0"/>
    <w:p w:rsidR="00B31CE0" w:rsidRDefault="00B31CE0"/>
    <w:p w:rsidR="00B31CE0" w:rsidRDefault="00B31CE0"/>
    <w:p w:rsidR="00B31CE0" w:rsidRDefault="00B31CE0"/>
  </w:footnote>
  <w:footnote w:type="continuationSeparator" w:id="0">
    <w:p w:rsidR="00B31CE0" w:rsidRDefault="00B31CE0" w:rsidP="002754DA">
      <w:pPr>
        <w:spacing w:before="0" w:after="0"/>
      </w:pPr>
      <w:r>
        <w:continuationSeparator/>
      </w:r>
    </w:p>
    <w:p w:rsidR="00B31CE0" w:rsidRDefault="00B31CE0"/>
    <w:p w:rsidR="00B31CE0" w:rsidRDefault="00B31CE0"/>
    <w:p w:rsidR="00B31CE0" w:rsidRDefault="00B31CE0"/>
    <w:p w:rsidR="00B31CE0" w:rsidRDefault="00B31CE0"/>
    <w:p w:rsidR="00B31CE0" w:rsidRDefault="00B31CE0"/>
    <w:p w:rsidR="00B31CE0" w:rsidRDefault="00B31C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B31CE0" w:rsidP="00BA62F8">
          <w:pPr>
            <w:pStyle w:val="Header"/>
          </w:pPr>
        </w:p>
      </w:tc>
      <w:tc>
        <w:tcPr>
          <w:tcW w:w="4788" w:type="dxa"/>
        </w:tcPr>
        <w:p w:rsidR="00F7390A" w:rsidRDefault="00B31CE0" w:rsidP="00F7390A">
          <w:pPr>
            <w:pStyle w:val="Header"/>
            <w:jc w:val="right"/>
          </w:pPr>
        </w:p>
      </w:tc>
    </w:tr>
  </w:tbl>
  <w:p w:rsidR="000C147A" w:rsidRDefault="000C147A"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PT_Logo_Manual.jpg" style="width:10.3pt;height:10.3pt;visibility:visible;mso-wrap-style:square" o:bullet="t">
        <v:imagedata r:id="rId1" o:title="CPT_Logo_Manual"/>
      </v:shape>
    </w:pict>
  </w:numPicBullet>
  <w:abstractNum w:abstractNumId="0">
    <w:nsid w:val="FFFFFF7C"/>
    <w:multiLevelType w:val="singleLevel"/>
    <w:tmpl w:val="EF80B9A8"/>
    <w:lvl w:ilvl="0">
      <w:start w:val="1"/>
      <w:numFmt w:val="decimal"/>
      <w:lvlText w:val="%1."/>
      <w:lvlJc w:val="left"/>
      <w:pPr>
        <w:tabs>
          <w:tab w:val="num" w:pos="1800"/>
        </w:tabs>
        <w:ind w:left="1800" w:hanging="360"/>
      </w:pPr>
    </w:lvl>
  </w:abstractNum>
  <w:abstractNum w:abstractNumId="1">
    <w:nsid w:val="FFFFFF7D"/>
    <w:multiLevelType w:val="singleLevel"/>
    <w:tmpl w:val="157A38FA"/>
    <w:lvl w:ilvl="0">
      <w:start w:val="1"/>
      <w:numFmt w:val="decimal"/>
      <w:lvlText w:val="%1."/>
      <w:lvlJc w:val="left"/>
      <w:pPr>
        <w:tabs>
          <w:tab w:val="num" w:pos="1440"/>
        </w:tabs>
        <w:ind w:left="1440" w:hanging="360"/>
      </w:pPr>
    </w:lvl>
  </w:abstractNum>
  <w:abstractNum w:abstractNumId="2">
    <w:nsid w:val="FFFFFF7E"/>
    <w:multiLevelType w:val="singleLevel"/>
    <w:tmpl w:val="2B92D066"/>
    <w:lvl w:ilvl="0">
      <w:start w:val="1"/>
      <w:numFmt w:val="decimal"/>
      <w:lvlText w:val="%1."/>
      <w:lvlJc w:val="left"/>
      <w:pPr>
        <w:tabs>
          <w:tab w:val="num" w:pos="1080"/>
        </w:tabs>
        <w:ind w:left="1080" w:hanging="360"/>
      </w:pPr>
    </w:lvl>
  </w:abstractNum>
  <w:abstractNum w:abstractNumId="3">
    <w:nsid w:val="FFFFFF7F"/>
    <w:multiLevelType w:val="singleLevel"/>
    <w:tmpl w:val="218C5176"/>
    <w:lvl w:ilvl="0">
      <w:start w:val="1"/>
      <w:numFmt w:val="decimal"/>
      <w:lvlText w:val="%1."/>
      <w:lvlJc w:val="left"/>
      <w:pPr>
        <w:tabs>
          <w:tab w:val="num" w:pos="720"/>
        </w:tabs>
        <w:ind w:left="720" w:hanging="360"/>
      </w:pPr>
    </w:lvl>
  </w:abstractNum>
  <w:abstractNum w:abstractNumId="4">
    <w:nsid w:val="FFFFFF80"/>
    <w:multiLevelType w:val="singleLevel"/>
    <w:tmpl w:val="252AFF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E08C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8AAE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6E21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1ED7AE"/>
    <w:lvl w:ilvl="0">
      <w:start w:val="1"/>
      <w:numFmt w:val="decimal"/>
      <w:lvlText w:val="%1."/>
      <w:lvlJc w:val="left"/>
      <w:pPr>
        <w:tabs>
          <w:tab w:val="num" w:pos="360"/>
        </w:tabs>
        <w:ind w:left="360" w:hanging="360"/>
      </w:pPr>
    </w:lvl>
  </w:abstractNum>
  <w:abstractNum w:abstractNumId="9">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7">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4"/>
  </w:num>
  <w:num w:numId="2">
    <w:abstractNumId w:val="16"/>
  </w:num>
  <w:num w:numId="3">
    <w:abstractNumId w:val="15"/>
  </w:num>
  <w:num w:numId="4">
    <w:abstractNumId w:val="9"/>
  </w:num>
  <w:num w:numId="5">
    <w:abstractNumId w:val="13"/>
  </w:num>
  <w:num w:numId="6">
    <w:abstractNumId w:val="17"/>
  </w:num>
  <w:num w:numId="7">
    <w:abstractNumId w:val="11"/>
  </w:num>
  <w:num w:numId="8">
    <w:abstractNumId w:val="12"/>
  </w:num>
  <w:num w:numId="9">
    <w:abstractNumId w:val="10"/>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9"/>
    <w:lvlOverride w:ilvl="0">
      <w:startOverride w:val="1"/>
    </w:lvlOverride>
  </w:num>
  <w:num w:numId="14">
    <w:abstractNumId w:val="15"/>
    <w:lvlOverride w:ilvl="0">
      <w:startOverride w:val="1"/>
    </w:lvlOverride>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51385"/>
    <w:rsid w:val="00063D96"/>
    <w:rsid w:val="000759D8"/>
    <w:rsid w:val="00082C8E"/>
    <w:rsid w:val="0009276B"/>
    <w:rsid w:val="00097713"/>
    <w:rsid w:val="000A019A"/>
    <w:rsid w:val="000A06EB"/>
    <w:rsid w:val="000A0FB8"/>
    <w:rsid w:val="000A17D0"/>
    <w:rsid w:val="000A2ED1"/>
    <w:rsid w:val="000A49BE"/>
    <w:rsid w:val="000A4D31"/>
    <w:rsid w:val="000A7F3B"/>
    <w:rsid w:val="000B4798"/>
    <w:rsid w:val="000B66FD"/>
    <w:rsid w:val="000C147A"/>
    <w:rsid w:val="000C54C2"/>
    <w:rsid w:val="000D1CE4"/>
    <w:rsid w:val="000D65C3"/>
    <w:rsid w:val="000E292B"/>
    <w:rsid w:val="000E4786"/>
    <w:rsid w:val="000F23A7"/>
    <w:rsid w:val="000F2CB8"/>
    <w:rsid w:val="000F32B0"/>
    <w:rsid w:val="000F771E"/>
    <w:rsid w:val="0010247F"/>
    <w:rsid w:val="0011020C"/>
    <w:rsid w:val="00110EC0"/>
    <w:rsid w:val="001128F7"/>
    <w:rsid w:val="00123729"/>
    <w:rsid w:val="00123A37"/>
    <w:rsid w:val="0012467B"/>
    <w:rsid w:val="00140317"/>
    <w:rsid w:val="00141688"/>
    <w:rsid w:val="00151E41"/>
    <w:rsid w:val="0015579D"/>
    <w:rsid w:val="0016348C"/>
    <w:rsid w:val="001657A8"/>
    <w:rsid w:val="0016603A"/>
    <w:rsid w:val="00166BA8"/>
    <w:rsid w:val="001760F5"/>
    <w:rsid w:val="001846FE"/>
    <w:rsid w:val="0019249E"/>
    <w:rsid w:val="001969F7"/>
    <w:rsid w:val="001A178B"/>
    <w:rsid w:val="001A3C36"/>
    <w:rsid w:val="001B176D"/>
    <w:rsid w:val="001B40D9"/>
    <w:rsid w:val="001B60FC"/>
    <w:rsid w:val="001C2975"/>
    <w:rsid w:val="001C29DA"/>
    <w:rsid w:val="001C2D15"/>
    <w:rsid w:val="001C3C48"/>
    <w:rsid w:val="001C5A83"/>
    <w:rsid w:val="001C6B58"/>
    <w:rsid w:val="001D591F"/>
    <w:rsid w:val="001E47F0"/>
    <w:rsid w:val="001E5FC6"/>
    <w:rsid w:val="001E73CB"/>
    <w:rsid w:val="00203489"/>
    <w:rsid w:val="00207F56"/>
    <w:rsid w:val="00216298"/>
    <w:rsid w:val="00222659"/>
    <w:rsid w:val="002243BC"/>
    <w:rsid w:val="00226C32"/>
    <w:rsid w:val="00230BEC"/>
    <w:rsid w:val="00231D57"/>
    <w:rsid w:val="00232D07"/>
    <w:rsid w:val="00232E8E"/>
    <w:rsid w:val="00234111"/>
    <w:rsid w:val="002376C5"/>
    <w:rsid w:val="00243A3C"/>
    <w:rsid w:val="00256CF6"/>
    <w:rsid w:val="002646DD"/>
    <w:rsid w:val="00265968"/>
    <w:rsid w:val="00273F7D"/>
    <w:rsid w:val="002754DA"/>
    <w:rsid w:val="002820B9"/>
    <w:rsid w:val="00286AA7"/>
    <w:rsid w:val="002914EA"/>
    <w:rsid w:val="002A3604"/>
    <w:rsid w:val="002B7BDA"/>
    <w:rsid w:val="002B7F71"/>
    <w:rsid w:val="002C5CBE"/>
    <w:rsid w:val="002D26A5"/>
    <w:rsid w:val="002D7F00"/>
    <w:rsid w:val="002E035E"/>
    <w:rsid w:val="002E2437"/>
    <w:rsid w:val="002E259F"/>
    <w:rsid w:val="002E66B3"/>
    <w:rsid w:val="002F2154"/>
    <w:rsid w:val="002F2748"/>
    <w:rsid w:val="0030388D"/>
    <w:rsid w:val="00306430"/>
    <w:rsid w:val="00307288"/>
    <w:rsid w:val="003145C0"/>
    <w:rsid w:val="0031741B"/>
    <w:rsid w:val="0032683F"/>
    <w:rsid w:val="00333042"/>
    <w:rsid w:val="00345A3F"/>
    <w:rsid w:val="00346CB5"/>
    <w:rsid w:val="003509B4"/>
    <w:rsid w:val="00361340"/>
    <w:rsid w:val="00364378"/>
    <w:rsid w:val="0036531B"/>
    <w:rsid w:val="00367C9B"/>
    <w:rsid w:val="00376458"/>
    <w:rsid w:val="00385A6E"/>
    <w:rsid w:val="00396BC2"/>
    <w:rsid w:val="003A6D85"/>
    <w:rsid w:val="003B1609"/>
    <w:rsid w:val="003B509E"/>
    <w:rsid w:val="003B6B6E"/>
    <w:rsid w:val="003C6F9B"/>
    <w:rsid w:val="003D4A36"/>
    <w:rsid w:val="003D513A"/>
    <w:rsid w:val="003E2F56"/>
    <w:rsid w:val="003E3149"/>
    <w:rsid w:val="003E53A5"/>
    <w:rsid w:val="003E5414"/>
    <w:rsid w:val="003F2EDC"/>
    <w:rsid w:val="0041341A"/>
    <w:rsid w:val="00414108"/>
    <w:rsid w:val="004142B8"/>
    <w:rsid w:val="00416416"/>
    <w:rsid w:val="00420D38"/>
    <w:rsid w:val="0042463E"/>
    <w:rsid w:val="00427A68"/>
    <w:rsid w:val="00432B75"/>
    <w:rsid w:val="00445241"/>
    <w:rsid w:val="00445F5C"/>
    <w:rsid w:val="00446B8D"/>
    <w:rsid w:val="00465899"/>
    <w:rsid w:val="00474799"/>
    <w:rsid w:val="00477181"/>
    <w:rsid w:val="00481358"/>
    <w:rsid w:val="004838B2"/>
    <w:rsid w:val="00494902"/>
    <w:rsid w:val="004A11F4"/>
    <w:rsid w:val="004A7C45"/>
    <w:rsid w:val="004B75D9"/>
    <w:rsid w:val="004C5A1A"/>
    <w:rsid w:val="004C7D6E"/>
    <w:rsid w:val="004D3A39"/>
    <w:rsid w:val="004E1205"/>
    <w:rsid w:val="004E1CBF"/>
    <w:rsid w:val="004E3B42"/>
    <w:rsid w:val="004E43F2"/>
    <w:rsid w:val="004E45B9"/>
    <w:rsid w:val="004E558D"/>
    <w:rsid w:val="004E77D2"/>
    <w:rsid w:val="004F1E4C"/>
    <w:rsid w:val="004F54BD"/>
    <w:rsid w:val="00504620"/>
    <w:rsid w:val="0050658A"/>
    <w:rsid w:val="005065E6"/>
    <w:rsid w:val="0050746C"/>
    <w:rsid w:val="005106D7"/>
    <w:rsid w:val="00513EAD"/>
    <w:rsid w:val="0051400B"/>
    <w:rsid w:val="00515870"/>
    <w:rsid w:val="00515C63"/>
    <w:rsid w:val="00524F17"/>
    <w:rsid w:val="00536A2B"/>
    <w:rsid w:val="00536EA7"/>
    <w:rsid w:val="00537866"/>
    <w:rsid w:val="00540A9A"/>
    <w:rsid w:val="00544B38"/>
    <w:rsid w:val="0055173A"/>
    <w:rsid w:val="00551DFA"/>
    <w:rsid w:val="00560F81"/>
    <w:rsid w:val="0057016A"/>
    <w:rsid w:val="005710D5"/>
    <w:rsid w:val="0057247C"/>
    <w:rsid w:val="00574574"/>
    <w:rsid w:val="00580480"/>
    <w:rsid w:val="005A0E17"/>
    <w:rsid w:val="005A3A17"/>
    <w:rsid w:val="005A3E02"/>
    <w:rsid w:val="005A4563"/>
    <w:rsid w:val="005A6D5F"/>
    <w:rsid w:val="005A7278"/>
    <w:rsid w:val="005B6F90"/>
    <w:rsid w:val="005B769B"/>
    <w:rsid w:val="005C03B9"/>
    <w:rsid w:val="005C1BF8"/>
    <w:rsid w:val="005C7872"/>
    <w:rsid w:val="005D035F"/>
    <w:rsid w:val="005D380A"/>
    <w:rsid w:val="005D3854"/>
    <w:rsid w:val="005D7516"/>
    <w:rsid w:val="005E054A"/>
    <w:rsid w:val="005E0D54"/>
    <w:rsid w:val="005E79AF"/>
    <w:rsid w:val="005E7C2F"/>
    <w:rsid w:val="005F40DB"/>
    <w:rsid w:val="00603829"/>
    <w:rsid w:val="00616305"/>
    <w:rsid w:val="006166D7"/>
    <w:rsid w:val="00620888"/>
    <w:rsid w:val="00621BF3"/>
    <w:rsid w:val="00625F0D"/>
    <w:rsid w:val="00626932"/>
    <w:rsid w:val="006300C1"/>
    <w:rsid w:val="006316FA"/>
    <w:rsid w:val="0063362B"/>
    <w:rsid w:val="00646E68"/>
    <w:rsid w:val="00650ACD"/>
    <w:rsid w:val="00654F8F"/>
    <w:rsid w:val="006579B0"/>
    <w:rsid w:val="006579F2"/>
    <w:rsid w:val="0066042A"/>
    <w:rsid w:val="006649DB"/>
    <w:rsid w:val="00667328"/>
    <w:rsid w:val="00667B58"/>
    <w:rsid w:val="00673C72"/>
    <w:rsid w:val="0067766A"/>
    <w:rsid w:val="0069092F"/>
    <w:rsid w:val="0069598A"/>
    <w:rsid w:val="006A020F"/>
    <w:rsid w:val="006A105B"/>
    <w:rsid w:val="006B07C3"/>
    <w:rsid w:val="006B25FA"/>
    <w:rsid w:val="006B6F43"/>
    <w:rsid w:val="006B7263"/>
    <w:rsid w:val="006C0157"/>
    <w:rsid w:val="006C5C78"/>
    <w:rsid w:val="006E463E"/>
    <w:rsid w:val="006E5188"/>
    <w:rsid w:val="006F13F6"/>
    <w:rsid w:val="006F64F9"/>
    <w:rsid w:val="0070089C"/>
    <w:rsid w:val="007073BC"/>
    <w:rsid w:val="00710324"/>
    <w:rsid w:val="007108D4"/>
    <w:rsid w:val="00711C05"/>
    <w:rsid w:val="00713668"/>
    <w:rsid w:val="00723785"/>
    <w:rsid w:val="0072738D"/>
    <w:rsid w:val="007362BF"/>
    <w:rsid w:val="00737FD5"/>
    <w:rsid w:val="00740261"/>
    <w:rsid w:val="00740358"/>
    <w:rsid w:val="007442CF"/>
    <w:rsid w:val="007508E5"/>
    <w:rsid w:val="00754D76"/>
    <w:rsid w:val="00756C10"/>
    <w:rsid w:val="007600AD"/>
    <w:rsid w:val="0076162E"/>
    <w:rsid w:val="00770735"/>
    <w:rsid w:val="00790556"/>
    <w:rsid w:val="00792AD0"/>
    <w:rsid w:val="007A2E8C"/>
    <w:rsid w:val="007A3D0E"/>
    <w:rsid w:val="007A6FDB"/>
    <w:rsid w:val="007A7B3A"/>
    <w:rsid w:val="007B05A6"/>
    <w:rsid w:val="007B63AE"/>
    <w:rsid w:val="007B648F"/>
    <w:rsid w:val="007C674B"/>
    <w:rsid w:val="007E240B"/>
    <w:rsid w:val="007F2CD4"/>
    <w:rsid w:val="0080252D"/>
    <w:rsid w:val="00812AF5"/>
    <w:rsid w:val="00826FF7"/>
    <w:rsid w:val="0082729D"/>
    <w:rsid w:val="008278E4"/>
    <w:rsid w:val="0083029D"/>
    <w:rsid w:val="00830A82"/>
    <w:rsid w:val="00841F3B"/>
    <w:rsid w:val="00845FAD"/>
    <w:rsid w:val="008530CC"/>
    <w:rsid w:val="00856645"/>
    <w:rsid w:val="008651D7"/>
    <w:rsid w:val="00865AE4"/>
    <w:rsid w:val="0086681C"/>
    <w:rsid w:val="00867DB1"/>
    <w:rsid w:val="008743F8"/>
    <w:rsid w:val="00880606"/>
    <w:rsid w:val="00892282"/>
    <w:rsid w:val="00893C82"/>
    <w:rsid w:val="008943B0"/>
    <w:rsid w:val="008A1B16"/>
    <w:rsid w:val="008A7318"/>
    <w:rsid w:val="008B697B"/>
    <w:rsid w:val="008C1C05"/>
    <w:rsid w:val="008D03B3"/>
    <w:rsid w:val="008D054E"/>
    <w:rsid w:val="008D0899"/>
    <w:rsid w:val="008D261C"/>
    <w:rsid w:val="008D30B0"/>
    <w:rsid w:val="008D7F27"/>
    <w:rsid w:val="008E0856"/>
    <w:rsid w:val="008E1CE8"/>
    <w:rsid w:val="008E3F36"/>
    <w:rsid w:val="00903B98"/>
    <w:rsid w:val="009052E5"/>
    <w:rsid w:val="00905E0D"/>
    <w:rsid w:val="00915A59"/>
    <w:rsid w:val="0091656E"/>
    <w:rsid w:val="00925E86"/>
    <w:rsid w:val="0093035C"/>
    <w:rsid w:val="00931ABE"/>
    <w:rsid w:val="00941497"/>
    <w:rsid w:val="009422EE"/>
    <w:rsid w:val="00943776"/>
    <w:rsid w:val="00944282"/>
    <w:rsid w:val="009537AB"/>
    <w:rsid w:val="00956446"/>
    <w:rsid w:val="00957EB9"/>
    <w:rsid w:val="0096384D"/>
    <w:rsid w:val="00964D6A"/>
    <w:rsid w:val="00964DF1"/>
    <w:rsid w:val="00965C23"/>
    <w:rsid w:val="009753EF"/>
    <w:rsid w:val="00990EBF"/>
    <w:rsid w:val="00992238"/>
    <w:rsid w:val="009A5818"/>
    <w:rsid w:val="009A74BF"/>
    <w:rsid w:val="009C016D"/>
    <w:rsid w:val="009C6E7B"/>
    <w:rsid w:val="009D22E7"/>
    <w:rsid w:val="009D2A89"/>
    <w:rsid w:val="009D55F0"/>
    <w:rsid w:val="009E2AD2"/>
    <w:rsid w:val="00A05D85"/>
    <w:rsid w:val="00A10BF8"/>
    <w:rsid w:val="00A12416"/>
    <w:rsid w:val="00A136DF"/>
    <w:rsid w:val="00A15C8C"/>
    <w:rsid w:val="00A2063B"/>
    <w:rsid w:val="00A2430F"/>
    <w:rsid w:val="00A25FC5"/>
    <w:rsid w:val="00A27676"/>
    <w:rsid w:val="00A3093C"/>
    <w:rsid w:val="00A351D7"/>
    <w:rsid w:val="00A36AE5"/>
    <w:rsid w:val="00A4394E"/>
    <w:rsid w:val="00A46E44"/>
    <w:rsid w:val="00A53017"/>
    <w:rsid w:val="00A5490F"/>
    <w:rsid w:val="00A55EA3"/>
    <w:rsid w:val="00A6100F"/>
    <w:rsid w:val="00A6472F"/>
    <w:rsid w:val="00A657F2"/>
    <w:rsid w:val="00A66755"/>
    <w:rsid w:val="00A73931"/>
    <w:rsid w:val="00A811F8"/>
    <w:rsid w:val="00AA081D"/>
    <w:rsid w:val="00AA1C5E"/>
    <w:rsid w:val="00AA381F"/>
    <w:rsid w:val="00AA6107"/>
    <w:rsid w:val="00AA6D5B"/>
    <w:rsid w:val="00AB5D8A"/>
    <w:rsid w:val="00AC0809"/>
    <w:rsid w:val="00AD3847"/>
    <w:rsid w:val="00AE3575"/>
    <w:rsid w:val="00AF4F9B"/>
    <w:rsid w:val="00B04598"/>
    <w:rsid w:val="00B04B5F"/>
    <w:rsid w:val="00B04B85"/>
    <w:rsid w:val="00B079D3"/>
    <w:rsid w:val="00B31CE0"/>
    <w:rsid w:val="00B375FE"/>
    <w:rsid w:val="00B410F6"/>
    <w:rsid w:val="00B431A1"/>
    <w:rsid w:val="00B45A70"/>
    <w:rsid w:val="00B56241"/>
    <w:rsid w:val="00B60011"/>
    <w:rsid w:val="00B7645C"/>
    <w:rsid w:val="00B80925"/>
    <w:rsid w:val="00B815CE"/>
    <w:rsid w:val="00B838CD"/>
    <w:rsid w:val="00B84304"/>
    <w:rsid w:val="00BA332D"/>
    <w:rsid w:val="00BA62F8"/>
    <w:rsid w:val="00BA69F3"/>
    <w:rsid w:val="00BB42DB"/>
    <w:rsid w:val="00BC09F0"/>
    <w:rsid w:val="00BC1206"/>
    <w:rsid w:val="00BC22EE"/>
    <w:rsid w:val="00BC2C68"/>
    <w:rsid w:val="00BC689F"/>
    <w:rsid w:val="00BD1B4A"/>
    <w:rsid w:val="00BE20E7"/>
    <w:rsid w:val="00BE5EE7"/>
    <w:rsid w:val="00BE7789"/>
    <w:rsid w:val="00BF4AAD"/>
    <w:rsid w:val="00BF77B2"/>
    <w:rsid w:val="00C30E56"/>
    <w:rsid w:val="00C314DA"/>
    <w:rsid w:val="00C3211E"/>
    <w:rsid w:val="00C33D09"/>
    <w:rsid w:val="00C34D0A"/>
    <w:rsid w:val="00C37A3E"/>
    <w:rsid w:val="00C44632"/>
    <w:rsid w:val="00C52272"/>
    <w:rsid w:val="00C53882"/>
    <w:rsid w:val="00C62D6E"/>
    <w:rsid w:val="00C642C3"/>
    <w:rsid w:val="00C64693"/>
    <w:rsid w:val="00C65006"/>
    <w:rsid w:val="00C67AE3"/>
    <w:rsid w:val="00C70683"/>
    <w:rsid w:val="00C80B2F"/>
    <w:rsid w:val="00C81CBC"/>
    <w:rsid w:val="00C847ED"/>
    <w:rsid w:val="00C9096A"/>
    <w:rsid w:val="00C92469"/>
    <w:rsid w:val="00C92678"/>
    <w:rsid w:val="00C93E0C"/>
    <w:rsid w:val="00C97674"/>
    <w:rsid w:val="00CB31DF"/>
    <w:rsid w:val="00CB7A9C"/>
    <w:rsid w:val="00CB7CC1"/>
    <w:rsid w:val="00CC0113"/>
    <w:rsid w:val="00CD0AD0"/>
    <w:rsid w:val="00CD10A1"/>
    <w:rsid w:val="00CD3FF3"/>
    <w:rsid w:val="00CE155F"/>
    <w:rsid w:val="00CF0D9B"/>
    <w:rsid w:val="00CF0EF1"/>
    <w:rsid w:val="00CF16A5"/>
    <w:rsid w:val="00D019D8"/>
    <w:rsid w:val="00D02569"/>
    <w:rsid w:val="00D057EA"/>
    <w:rsid w:val="00D123AB"/>
    <w:rsid w:val="00D12B10"/>
    <w:rsid w:val="00D1320B"/>
    <w:rsid w:val="00D15FEC"/>
    <w:rsid w:val="00D277D4"/>
    <w:rsid w:val="00D30E87"/>
    <w:rsid w:val="00D33840"/>
    <w:rsid w:val="00D3469C"/>
    <w:rsid w:val="00D42A87"/>
    <w:rsid w:val="00D50509"/>
    <w:rsid w:val="00D56B22"/>
    <w:rsid w:val="00D64974"/>
    <w:rsid w:val="00D66469"/>
    <w:rsid w:val="00D753DF"/>
    <w:rsid w:val="00D8031B"/>
    <w:rsid w:val="00D83F37"/>
    <w:rsid w:val="00D84676"/>
    <w:rsid w:val="00D84A2F"/>
    <w:rsid w:val="00D8754C"/>
    <w:rsid w:val="00D92006"/>
    <w:rsid w:val="00D950CC"/>
    <w:rsid w:val="00D97000"/>
    <w:rsid w:val="00DA2B99"/>
    <w:rsid w:val="00DA442B"/>
    <w:rsid w:val="00DA6D71"/>
    <w:rsid w:val="00DB7BB9"/>
    <w:rsid w:val="00DC2A0F"/>
    <w:rsid w:val="00DD1790"/>
    <w:rsid w:val="00DD40A9"/>
    <w:rsid w:val="00DD5F52"/>
    <w:rsid w:val="00DD7D6E"/>
    <w:rsid w:val="00DE5625"/>
    <w:rsid w:val="00DE58D9"/>
    <w:rsid w:val="00DF0141"/>
    <w:rsid w:val="00DF0E38"/>
    <w:rsid w:val="00E056FD"/>
    <w:rsid w:val="00E07AF0"/>
    <w:rsid w:val="00E13222"/>
    <w:rsid w:val="00E132BC"/>
    <w:rsid w:val="00E15736"/>
    <w:rsid w:val="00E16B4C"/>
    <w:rsid w:val="00E177CD"/>
    <w:rsid w:val="00E22CFC"/>
    <w:rsid w:val="00E2394E"/>
    <w:rsid w:val="00E278D7"/>
    <w:rsid w:val="00E338DA"/>
    <w:rsid w:val="00E36698"/>
    <w:rsid w:val="00E37F77"/>
    <w:rsid w:val="00E412C1"/>
    <w:rsid w:val="00E42402"/>
    <w:rsid w:val="00E45125"/>
    <w:rsid w:val="00E47CF7"/>
    <w:rsid w:val="00E51A44"/>
    <w:rsid w:val="00E52656"/>
    <w:rsid w:val="00E57901"/>
    <w:rsid w:val="00E60B87"/>
    <w:rsid w:val="00E76745"/>
    <w:rsid w:val="00E816DC"/>
    <w:rsid w:val="00E8277A"/>
    <w:rsid w:val="00E83780"/>
    <w:rsid w:val="00E90829"/>
    <w:rsid w:val="00E95F93"/>
    <w:rsid w:val="00EA0CC6"/>
    <w:rsid w:val="00EB0E93"/>
    <w:rsid w:val="00EC02AD"/>
    <w:rsid w:val="00EC15A4"/>
    <w:rsid w:val="00EC6D7C"/>
    <w:rsid w:val="00ED1A11"/>
    <w:rsid w:val="00EE7A35"/>
    <w:rsid w:val="00EF0B37"/>
    <w:rsid w:val="00F10C41"/>
    <w:rsid w:val="00F218A1"/>
    <w:rsid w:val="00F22470"/>
    <w:rsid w:val="00F2353C"/>
    <w:rsid w:val="00F259E4"/>
    <w:rsid w:val="00F276BD"/>
    <w:rsid w:val="00F34AAA"/>
    <w:rsid w:val="00F43BFB"/>
    <w:rsid w:val="00F5138E"/>
    <w:rsid w:val="00F56170"/>
    <w:rsid w:val="00F577F9"/>
    <w:rsid w:val="00F62F1C"/>
    <w:rsid w:val="00F64CF9"/>
    <w:rsid w:val="00F66F44"/>
    <w:rsid w:val="00F72607"/>
    <w:rsid w:val="00F81057"/>
    <w:rsid w:val="00F84B8D"/>
    <w:rsid w:val="00F938D8"/>
    <w:rsid w:val="00FA3EB4"/>
    <w:rsid w:val="00FA5E15"/>
    <w:rsid w:val="00FB067C"/>
    <w:rsid w:val="00FB07B8"/>
    <w:rsid w:val="00FB3F0A"/>
    <w:rsid w:val="00FC00E1"/>
    <w:rsid w:val="00FC79BD"/>
    <w:rsid w:val="00FD1FA2"/>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2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83F"/>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2683F"/>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32683F"/>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32683F"/>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32683F"/>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3268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3F"/>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32683F"/>
    <w:rPr>
      <w:rFonts w:ascii="Arial Black" w:hAnsi="Arial Black"/>
      <w:sz w:val="28"/>
    </w:rPr>
  </w:style>
  <w:style w:type="character" w:customStyle="1" w:styleId="Heading4Char">
    <w:name w:val="Heading 4 Char"/>
    <w:basedOn w:val="DefaultParagraphFont"/>
    <w:link w:val="Heading4"/>
    <w:uiPriority w:val="9"/>
    <w:rsid w:val="0032683F"/>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2683F"/>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268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3F"/>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2683F"/>
    <w:pPr>
      <w:tabs>
        <w:tab w:val="right" w:leader="dot" w:pos="10786"/>
      </w:tabs>
      <w:spacing w:before="80" w:after="0"/>
      <w:ind w:left="144"/>
    </w:pPr>
    <w:rPr>
      <w:b/>
    </w:rPr>
  </w:style>
  <w:style w:type="paragraph" w:styleId="TOC2">
    <w:name w:val="toc 2"/>
    <w:basedOn w:val="Normal"/>
    <w:next w:val="Normal"/>
    <w:autoRedefine/>
    <w:uiPriority w:val="39"/>
    <w:unhideWhenUsed/>
    <w:rsid w:val="0032683F"/>
    <w:pPr>
      <w:tabs>
        <w:tab w:val="right" w:leader="dot" w:pos="10790"/>
      </w:tabs>
      <w:spacing w:before="40" w:after="40"/>
      <w:ind w:left="288"/>
    </w:pPr>
    <w:rPr>
      <w:sz w:val="18"/>
    </w:rPr>
  </w:style>
  <w:style w:type="character" w:styleId="Hyperlink">
    <w:name w:val="Hyperlink"/>
    <w:basedOn w:val="DefaultParagraphFont"/>
    <w:uiPriority w:val="99"/>
    <w:unhideWhenUsed/>
    <w:rsid w:val="0032683F"/>
    <w:rPr>
      <w:color w:val="0000FF" w:themeColor="hyperlink"/>
      <w:u w:val="single"/>
    </w:rPr>
  </w:style>
  <w:style w:type="character" w:styleId="BookTitle">
    <w:name w:val="Book Title"/>
    <w:basedOn w:val="DefaultParagraphFont"/>
    <w:uiPriority w:val="33"/>
    <w:qFormat/>
    <w:rsid w:val="0032683F"/>
    <w:rPr>
      <w:b/>
      <w:bCs/>
      <w:smallCaps/>
      <w:spacing w:val="5"/>
      <w:sz w:val="48"/>
    </w:rPr>
  </w:style>
  <w:style w:type="paragraph" w:styleId="Title">
    <w:name w:val="Title"/>
    <w:basedOn w:val="Normal"/>
    <w:next w:val="Normal"/>
    <w:link w:val="TitleChar"/>
    <w:uiPriority w:val="10"/>
    <w:unhideWhenUsed/>
    <w:qFormat/>
    <w:rsid w:val="0032683F"/>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2683F"/>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32683F"/>
    <w:pPr>
      <w:spacing w:after="0" w:line="240" w:lineRule="auto"/>
    </w:pPr>
    <w:rPr>
      <w:rFonts w:eastAsiaTheme="minorEastAsia"/>
    </w:rPr>
  </w:style>
  <w:style w:type="character" w:customStyle="1" w:styleId="NoSpacingChar">
    <w:name w:val="No Spacing Char"/>
    <w:basedOn w:val="DefaultParagraphFont"/>
    <w:link w:val="NoSpacing"/>
    <w:uiPriority w:val="1"/>
    <w:rsid w:val="0032683F"/>
    <w:rPr>
      <w:rFonts w:eastAsiaTheme="minorEastAsia"/>
    </w:rPr>
  </w:style>
  <w:style w:type="paragraph" w:styleId="Header">
    <w:name w:val="header"/>
    <w:basedOn w:val="Normal"/>
    <w:link w:val="HeaderChar"/>
    <w:uiPriority w:val="99"/>
    <w:unhideWhenUsed/>
    <w:rsid w:val="0032683F"/>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32683F"/>
    <w:rPr>
      <w:rFonts w:ascii="Arial" w:hAnsi="Arial"/>
      <w:color w:val="292929"/>
      <w:sz w:val="16"/>
    </w:rPr>
  </w:style>
  <w:style w:type="paragraph" w:styleId="Footer">
    <w:name w:val="footer"/>
    <w:basedOn w:val="Normal"/>
    <w:link w:val="FooterChar"/>
    <w:uiPriority w:val="99"/>
    <w:unhideWhenUsed/>
    <w:rsid w:val="0032683F"/>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32683F"/>
    <w:rPr>
      <w:rFonts w:ascii="Arial" w:hAnsi="Arial"/>
      <w:color w:val="292929"/>
      <w:sz w:val="16"/>
    </w:rPr>
  </w:style>
  <w:style w:type="paragraph" w:customStyle="1" w:styleId="LabExercise">
    <w:name w:val="Lab Exercise"/>
    <w:basedOn w:val="Normal"/>
    <w:next w:val="Normal"/>
    <w:qFormat/>
    <w:rsid w:val="0032683F"/>
    <w:pPr>
      <w:spacing w:before="0" w:after="200" w:line="276" w:lineRule="auto"/>
    </w:pPr>
    <w:rPr>
      <w:b/>
    </w:rPr>
  </w:style>
  <w:style w:type="paragraph" w:styleId="ListParagraph">
    <w:name w:val="List Paragraph"/>
    <w:basedOn w:val="Normal"/>
    <w:uiPriority w:val="34"/>
    <w:qFormat/>
    <w:rsid w:val="0032683F"/>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2683F"/>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2683F"/>
    <w:rPr>
      <w:rFonts w:ascii="Lucida Console" w:hAnsi="Lucida Console" w:cs="Courier New"/>
      <w:b/>
      <w:spacing w:val="-6"/>
      <w:sz w:val="18"/>
    </w:rPr>
  </w:style>
  <w:style w:type="paragraph" w:customStyle="1" w:styleId="NumberedBullet">
    <w:name w:val="Numbered Bullet"/>
    <w:basedOn w:val="ListParagraph"/>
    <w:unhideWhenUsed/>
    <w:qFormat/>
    <w:rsid w:val="0032683F"/>
    <w:pPr>
      <w:tabs>
        <w:tab w:val="left" w:pos="144"/>
      </w:tabs>
      <w:spacing w:before="80" w:after="40" w:line="240" w:lineRule="auto"/>
      <w:ind w:hanging="360"/>
      <w:contextualSpacing w:val="0"/>
    </w:pPr>
  </w:style>
  <w:style w:type="paragraph" w:customStyle="1" w:styleId="LabStepScreenshot">
    <w:name w:val="Lab Step Screenshot"/>
    <w:basedOn w:val="Normal"/>
    <w:qFormat/>
    <w:rsid w:val="0032683F"/>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32683F"/>
    <w:pPr>
      <w:spacing w:before="0" w:after="0"/>
    </w:pPr>
    <w:rPr>
      <w:szCs w:val="20"/>
    </w:rPr>
  </w:style>
  <w:style w:type="character" w:customStyle="1" w:styleId="FootnoteTextChar">
    <w:name w:val="Footnote Text Char"/>
    <w:basedOn w:val="DefaultParagraphFont"/>
    <w:link w:val="FootnoteText"/>
    <w:uiPriority w:val="99"/>
    <w:semiHidden/>
    <w:rsid w:val="0032683F"/>
    <w:rPr>
      <w:rFonts w:ascii="Arial" w:hAnsi="Arial"/>
      <w:color w:val="262626" w:themeColor="text1" w:themeTint="D9"/>
      <w:sz w:val="20"/>
      <w:szCs w:val="20"/>
    </w:rPr>
  </w:style>
  <w:style w:type="table" w:styleId="LightShading-Accent4">
    <w:name w:val="Light Shading Accent 4"/>
    <w:basedOn w:val="TableNormal"/>
    <w:uiPriority w:val="60"/>
    <w:rsid w:val="003268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32683F"/>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268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268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26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2683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32683F"/>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2683F"/>
    <w:pPr>
      <w:tabs>
        <w:tab w:val="num" w:pos="360"/>
      </w:tabs>
      <w:ind w:left="360" w:hanging="360"/>
      <w:contextualSpacing/>
    </w:pPr>
  </w:style>
  <w:style w:type="character" w:customStyle="1" w:styleId="InLineUrl">
    <w:name w:val="InLineUrl"/>
    <w:basedOn w:val="DefaultParagraphFont"/>
    <w:uiPriority w:val="1"/>
    <w:qFormat/>
    <w:rsid w:val="0032683F"/>
    <w:rPr>
      <w:rFonts w:ascii="Arial" w:hAnsi="Arial"/>
      <w:b/>
      <w:sz w:val="16"/>
    </w:rPr>
  </w:style>
  <w:style w:type="paragraph" w:customStyle="1" w:styleId="LabStepNumbered">
    <w:name w:val="Lab Step Numbered"/>
    <w:basedOn w:val="ListParagraph"/>
    <w:link w:val="LabStepNumberedChar"/>
    <w:qFormat/>
    <w:rsid w:val="0032683F"/>
    <w:pPr>
      <w:numPr>
        <w:numId w:val="4"/>
      </w:numPr>
      <w:spacing w:before="80" w:after="40" w:line="240" w:lineRule="auto"/>
      <w:contextualSpacing w:val="0"/>
    </w:pPr>
  </w:style>
  <w:style w:type="paragraph" w:customStyle="1" w:styleId="LabStepCodeBlock">
    <w:name w:val="Lab Step Code Block"/>
    <w:basedOn w:val="Normal"/>
    <w:qFormat/>
    <w:rsid w:val="0032683F"/>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32683F"/>
    <w:pPr>
      <w:numPr>
        <w:numId w:val="3"/>
      </w:numPr>
      <w:spacing w:before="80" w:after="40"/>
    </w:pPr>
    <w:rPr>
      <w:sz w:val="16"/>
    </w:rPr>
  </w:style>
  <w:style w:type="paragraph" w:customStyle="1" w:styleId="LabStepLevel2NoBullet">
    <w:name w:val="Lab Step Level 2 No Bullet"/>
    <w:basedOn w:val="LabStepLevel2Numbered"/>
    <w:qFormat/>
    <w:rsid w:val="0032683F"/>
    <w:pPr>
      <w:numPr>
        <w:numId w:val="0"/>
      </w:numPr>
      <w:spacing w:before="40"/>
      <w:ind w:left="720"/>
    </w:pPr>
  </w:style>
  <w:style w:type="character" w:customStyle="1" w:styleId="LabStepScreenshotFrame">
    <w:name w:val="Lab Step Screenshot Frame"/>
    <w:basedOn w:val="DefaultParagraphFont"/>
    <w:uiPriority w:val="1"/>
    <w:qFormat/>
    <w:rsid w:val="0032683F"/>
    <w:rPr>
      <w:noProof/>
      <w:bdr w:val="single" w:sz="2" w:space="0" w:color="DDDDDD"/>
    </w:rPr>
  </w:style>
  <w:style w:type="paragraph" w:customStyle="1" w:styleId="LabExerciseCallout">
    <w:name w:val="Lab Exercise Callout"/>
    <w:basedOn w:val="LabExerciseText"/>
    <w:qFormat/>
    <w:rsid w:val="0032683F"/>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32683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2683F"/>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32683F"/>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2683F"/>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2683F"/>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32683F"/>
    <w:rPr>
      <w:rFonts w:ascii="Arial" w:hAnsi="Arial"/>
      <w:b/>
      <w:iCs/>
      <w:sz w:val="16"/>
    </w:rPr>
  </w:style>
  <w:style w:type="character" w:customStyle="1" w:styleId="InlindeCode">
    <w:name w:val="InlindeCode"/>
    <w:basedOn w:val="DefaultParagraphFont"/>
    <w:uiPriority w:val="1"/>
    <w:qFormat/>
    <w:rsid w:val="0032683F"/>
    <w:rPr>
      <w:rFonts w:ascii="Lucida Console" w:hAnsi="Lucida Console"/>
      <w:b/>
      <w:sz w:val="16"/>
    </w:rPr>
  </w:style>
  <w:style w:type="table" w:customStyle="1" w:styleId="LabStepTable">
    <w:name w:val="Lab Step Table"/>
    <w:basedOn w:val="TableGrid"/>
    <w:uiPriority w:val="99"/>
    <w:rsid w:val="0032683F"/>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32683F"/>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32683F"/>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32683F"/>
    <w:pPr>
      <w:ind w:left="1152"/>
    </w:pPr>
  </w:style>
  <w:style w:type="paragraph" w:customStyle="1" w:styleId="LabStepScreenshotLevel2">
    <w:name w:val="Lab Step Screenshot Level 2"/>
    <w:basedOn w:val="LabStepScreenshot"/>
    <w:qFormat/>
    <w:rsid w:val="0032683F"/>
    <w:pPr>
      <w:ind w:left="1152"/>
    </w:pPr>
    <w:rPr>
      <w:noProof/>
    </w:rPr>
  </w:style>
  <w:style w:type="paragraph" w:customStyle="1" w:styleId="LabStepTableTextHeader">
    <w:name w:val="Lab Step Table Text Header"/>
    <w:basedOn w:val="LabStepTableText"/>
    <w:next w:val="LabStepTableText"/>
    <w:qFormat/>
    <w:rsid w:val="0032683F"/>
    <w:rPr>
      <w:b/>
    </w:rPr>
  </w:style>
  <w:style w:type="paragraph" w:customStyle="1" w:styleId="LabStepTableParagraph">
    <w:name w:val="Lab Step Table Paragraph"/>
    <w:basedOn w:val="LabStepNumbered"/>
    <w:qFormat/>
    <w:rsid w:val="0032683F"/>
    <w:pPr>
      <w:numPr>
        <w:numId w:val="0"/>
      </w:numPr>
    </w:pPr>
  </w:style>
  <w:style w:type="paragraph" w:styleId="TOCHeading">
    <w:name w:val="TOC Heading"/>
    <w:basedOn w:val="Heading1"/>
    <w:next w:val="Normal"/>
    <w:uiPriority w:val="39"/>
    <w:semiHidden/>
    <w:unhideWhenUsed/>
    <w:qFormat/>
    <w:rsid w:val="0032683F"/>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32683F"/>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2683F"/>
    <w:rPr>
      <w:sz w:val="16"/>
      <w:szCs w:val="16"/>
    </w:rPr>
  </w:style>
  <w:style w:type="paragraph" w:styleId="CommentText">
    <w:name w:val="annotation text"/>
    <w:basedOn w:val="Normal"/>
    <w:link w:val="CommentTextChar"/>
    <w:uiPriority w:val="99"/>
    <w:semiHidden/>
    <w:unhideWhenUsed/>
    <w:rsid w:val="0032683F"/>
    <w:rPr>
      <w:szCs w:val="20"/>
    </w:rPr>
  </w:style>
  <w:style w:type="character" w:customStyle="1" w:styleId="CommentTextChar">
    <w:name w:val="Comment Text Char"/>
    <w:basedOn w:val="DefaultParagraphFont"/>
    <w:link w:val="CommentText"/>
    <w:uiPriority w:val="99"/>
    <w:semiHidden/>
    <w:rsid w:val="0032683F"/>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2683F"/>
    <w:rPr>
      <w:b/>
      <w:bCs/>
    </w:rPr>
  </w:style>
  <w:style w:type="character" w:customStyle="1" w:styleId="CommentSubjectChar">
    <w:name w:val="Comment Subject Char"/>
    <w:basedOn w:val="CommentTextChar"/>
    <w:link w:val="CommentSubject"/>
    <w:uiPriority w:val="99"/>
    <w:semiHidden/>
    <w:rsid w:val="0032683F"/>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32683F"/>
    <w:pPr>
      <w:numPr>
        <w:numId w:val="0"/>
      </w:numPr>
      <w:ind w:left="757" w:hanging="360"/>
    </w:pPr>
    <w:rPr>
      <w:b/>
    </w:rPr>
  </w:style>
  <w:style w:type="character" w:customStyle="1" w:styleId="LabStepNumberedChar">
    <w:name w:val="Lab Step Numbered Char"/>
    <w:basedOn w:val="DefaultParagraphFont"/>
    <w:link w:val="LabStepNumbered"/>
    <w:rsid w:val="0032683F"/>
    <w:rPr>
      <w:rFonts w:ascii="Arial" w:hAnsi="Arial"/>
      <w:color w:val="262626" w:themeColor="text1" w:themeTint="D9"/>
      <w:sz w:val="18"/>
    </w:rPr>
  </w:style>
  <w:style w:type="character" w:customStyle="1" w:styleId="strongChar">
    <w:name w:val="strong Char"/>
    <w:basedOn w:val="LabStepNumberedChar"/>
    <w:link w:val="Strong1"/>
    <w:rsid w:val="0032683F"/>
    <w:rPr>
      <w:rFonts w:ascii="Arial" w:hAnsi="Arial"/>
      <w:b/>
      <w:color w:val="262626" w:themeColor="text1" w:themeTint="D9"/>
      <w:sz w:val="18"/>
    </w:rPr>
  </w:style>
  <w:style w:type="character" w:styleId="Strong">
    <w:name w:val="Strong"/>
    <w:basedOn w:val="DefaultParagraphFont"/>
    <w:uiPriority w:val="22"/>
    <w:qFormat/>
    <w:rsid w:val="0032683F"/>
    <w:rPr>
      <w:b/>
      <w:bCs/>
    </w:rPr>
  </w:style>
  <w:style w:type="paragraph" w:styleId="NormalWeb">
    <w:name w:val="Normal (Web)"/>
    <w:basedOn w:val="Normal"/>
    <w:uiPriority w:val="99"/>
    <w:semiHidden/>
    <w:unhideWhenUsed/>
    <w:rsid w:val="0032683F"/>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32683F"/>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32683F"/>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2683F"/>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32683F"/>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32683F"/>
    <w:pPr>
      <w:spacing w:before="240"/>
    </w:pPr>
  </w:style>
  <w:style w:type="paragraph" w:customStyle="1" w:styleId="SlidesNotes">
    <w:name w:val="Slides Notes"/>
    <w:basedOn w:val="Normal"/>
    <w:qFormat/>
    <w:rsid w:val="0032683F"/>
    <w:pPr>
      <w:spacing w:before="240"/>
    </w:pPr>
  </w:style>
  <w:style w:type="paragraph" w:customStyle="1" w:styleId="LegalHeader">
    <w:name w:val="Legal Header"/>
    <w:basedOn w:val="Normal"/>
    <w:qFormat/>
    <w:rsid w:val="0032683F"/>
    <w:pPr>
      <w:spacing w:before="600"/>
    </w:pPr>
    <w:rPr>
      <w:b/>
      <w:color w:val="auto"/>
      <w:u w:val="single"/>
    </w:rPr>
  </w:style>
  <w:style w:type="paragraph" w:customStyle="1" w:styleId="LegalBody">
    <w:name w:val="Legal Body"/>
    <w:basedOn w:val="Normal"/>
    <w:qFormat/>
    <w:rsid w:val="0032683F"/>
    <w:rPr>
      <w:sz w:val="18"/>
    </w:rPr>
  </w:style>
  <w:style w:type="paragraph" w:customStyle="1" w:styleId="CourseInfo">
    <w:name w:val="Course Info"/>
    <w:basedOn w:val="Normal"/>
    <w:qFormat/>
    <w:rsid w:val="0032683F"/>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32683F"/>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2683F"/>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83F"/>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2683F"/>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32683F"/>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32683F"/>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32683F"/>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3268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3F"/>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32683F"/>
    <w:rPr>
      <w:rFonts w:ascii="Arial Black" w:hAnsi="Arial Black"/>
      <w:sz w:val="28"/>
    </w:rPr>
  </w:style>
  <w:style w:type="character" w:customStyle="1" w:styleId="Heading4Char">
    <w:name w:val="Heading 4 Char"/>
    <w:basedOn w:val="DefaultParagraphFont"/>
    <w:link w:val="Heading4"/>
    <w:uiPriority w:val="9"/>
    <w:rsid w:val="0032683F"/>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2683F"/>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268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3F"/>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2683F"/>
    <w:pPr>
      <w:tabs>
        <w:tab w:val="right" w:leader="dot" w:pos="10786"/>
      </w:tabs>
      <w:spacing w:before="80" w:after="0"/>
      <w:ind w:left="144"/>
    </w:pPr>
    <w:rPr>
      <w:b/>
    </w:rPr>
  </w:style>
  <w:style w:type="paragraph" w:styleId="TOC2">
    <w:name w:val="toc 2"/>
    <w:basedOn w:val="Normal"/>
    <w:next w:val="Normal"/>
    <w:autoRedefine/>
    <w:uiPriority w:val="39"/>
    <w:unhideWhenUsed/>
    <w:rsid w:val="0032683F"/>
    <w:pPr>
      <w:tabs>
        <w:tab w:val="right" w:leader="dot" w:pos="10790"/>
      </w:tabs>
      <w:spacing w:before="40" w:after="40"/>
      <w:ind w:left="288"/>
    </w:pPr>
    <w:rPr>
      <w:sz w:val="18"/>
    </w:rPr>
  </w:style>
  <w:style w:type="character" w:styleId="Hyperlink">
    <w:name w:val="Hyperlink"/>
    <w:basedOn w:val="DefaultParagraphFont"/>
    <w:uiPriority w:val="99"/>
    <w:unhideWhenUsed/>
    <w:rsid w:val="0032683F"/>
    <w:rPr>
      <w:color w:val="0000FF" w:themeColor="hyperlink"/>
      <w:u w:val="single"/>
    </w:rPr>
  </w:style>
  <w:style w:type="character" w:styleId="BookTitle">
    <w:name w:val="Book Title"/>
    <w:basedOn w:val="DefaultParagraphFont"/>
    <w:uiPriority w:val="33"/>
    <w:qFormat/>
    <w:rsid w:val="0032683F"/>
    <w:rPr>
      <w:b/>
      <w:bCs/>
      <w:smallCaps/>
      <w:spacing w:val="5"/>
      <w:sz w:val="48"/>
    </w:rPr>
  </w:style>
  <w:style w:type="paragraph" w:styleId="Title">
    <w:name w:val="Title"/>
    <w:basedOn w:val="Normal"/>
    <w:next w:val="Normal"/>
    <w:link w:val="TitleChar"/>
    <w:uiPriority w:val="10"/>
    <w:unhideWhenUsed/>
    <w:qFormat/>
    <w:rsid w:val="0032683F"/>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2683F"/>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32683F"/>
    <w:pPr>
      <w:spacing w:after="0" w:line="240" w:lineRule="auto"/>
    </w:pPr>
    <w:rPr>
      <w:rFonts w:eastAsiaTheme="minorEastAsia"/>
    </w:rPr>
  </w:style>
  <w:style w:type="character" w:customStyle="1" w:styleId="NoSpacingChar">
    <w:name w:val="No Spacing Char"/>
    <w:basedOn w:val="DefaultParagraphFont"/>
    <w:link w:val="NoSpacing"/>
    <w:uiPriority w:val="1"/>
    <w:rsid w:val="0032683F"/>
    <w:rPr>
      <w:rFonts w:eastAsiaTheme="minorEastAsia"/>
    </w:rPr>
  </w:style>
  <w:style w:type="paragraph" w:styleId="Header">
    <w:name w:val="header"/>
    <w:basedOn w:val="Normal"/>
    <w:link w:val="HeaderChar"/>
    <w:uiPriority w:val="99"/>
    <w:unhideWhenUsed/>
    <w:rsid w:val="0032683F"/>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32683F"/>
    <w:rPr>
      <w:rFonts w:ascii="Arial" w:hAnsi="Arial"/>
      <w:color w:val="292929"/>
      <w:sz w:val="16"/>
    </w:rPr>
  </w:style>
  <w:style w:type="paragraph" w:styleId="Footer">
    <w:name w:val="footer"/>
    <w:basedOn w:val="Normal"/>
    <w:link w:val="FooterChar"/>
    <w:uiPriority w:val="99"/>
    <w:unhideWhenUsed/>
    <w:rsid w:val="0032683F"/>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32683F"/>
    <w:rPr>
      <w:rFonts w:ascii="Arial" w:hAnsi="Arial"/>
      <w:color w:val="292929"/>
      <w:sz w:val="16"/>
    </w:rPr>
  </w:style>
  <w:style w:type="paragraph" w:customStyle="1" w:styleId="LabExercise">
    <w:name w:val="Lab Exercise"/>
    <w:basedOn w:val="Normal"/>
    <w:next w:val="Normal"/>
    <w:qFormat/>
    <w:rsid w:val="0032683F"/>
    <w:pPr>
      <w:spacing w:before="0" w:after="200" w:line="276" w:lineRule="auto"/>
    </w:pPr>
    <w:rPr>
      <w:b/>
    </w:rPr>
  </w:style>
  <w:style w:type="paragraph" w:styleId="ListParagraph">
    <w:name w:val="List Paragraph"/>
    <w:basedOn w:val="Normal"/>
    <w:uiPriority w:val="34"/>
    <w:qFormat/>
    <w:rsid w:val="0032683F"/>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2683F"/>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2683F"/>
    <w:rPr>
      <w:rFonts w:ascii="Lucida Console" w:hAnsi="Lucida Console" w:cs="Courier New"/>
      <w:b/>
      <w:spacing w:val="-6"/>
      <w:sz w:val="18"/>
    </w:rPr>
  </w:style>
  <w:style w:type="paragraph" w:customStyle="1" w:styleId="NumberedBullet">
    <w:name w:val="Numbered Bullet"/>
    <w:basedOn w:val="ListParagraph"/>
    <w:unhideWhenUsed/>
    <w:qFormat/>
    <w:rsid w:val="0032683F"/>
    <w:pPr>
      <w:tabs>
        <w:tab w:val="left" w:pos="144"/>
      </w:tabs>
      <w:spacing w:before="80" w:after="40" w:line="240" w:lineRule="auto"/>
      <w:ind w:hanging="360"/>
      <w:contextualSpacing w:val="0"/>
    </w:pPr>
  </w:style>
  <w:style w:type="paragraph" w:customStyle="1" w:styleId="LabStepScreenshot">
    <w:name w:val="Lab Step Screenshot"/>
    <w:basedOn w:val="Normal"/>
    <w:qFormat/>
    <w:rsid w:val="0032683F"/>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32683F"/>
    <w:pPr>
      <w:spacing w:before="0" w:after="0"/>
    </w:pPr>
    <w:rPr>
      <w:szCs w:val="20"/>
    </w:rPr>
  </w:style>
  <w:style w:type="character" w:customStyle="1" w:styleId="FootnoteTextChar">
    <w:name w:val="Footnote Text Char"/>
    <w:basedOn w:val="DefaultParagraphFont"/>
    <w:link w:val="FootnoteText"/>
    <w:uiPriority w:val="99"/>
    <w:semiHidden/>
    <w:rsid w:val="0032683F"/>
    <w:rPr>
      <w:rFonts w:ascii="Arial" w:hAnsi="Arial"/>
      <w:color w:val="262626" w:themeColor="text1" w:themeTint="D9"/>
      <w:sz w:val="20"/>
      <w:szCs w:val="20"/>
    </w:rPr>
  </w:style>
  <w:style w:type="table" w:styleId="LightShading-Accent4">
    <w:name w:val="Light Shading Accent 4"/>
    <w:basedOn w:val="TableNormal"/>
    <w:uiPriority w:val="60"/>
    <w:rsid w:val="003268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32683F"/>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268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268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26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2683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32683F"/>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2683F"/>
    <w:pPr>
      <w:tabs>
        <w:tab w:val="num" w:pos="360"/>
      </w:tabs>
      <w:ind w:left="360" w:hanging="360"/>
      <w:contextualSpacing/>
    </w:pPr>
  </w:style>
  <w:style w:type="character" w:customStyle="1" w:styleId="InLineUrl">
    <w:name w:val="InLineUrl"/>
    <w:basedOn w:val="DefaultParagraphFont"/>
    <w:uiPriority w:val="1"/>
    <w:qFormat/>
    <w:rsid w:val="0032683F"/>
    <w:rPr>
      <w:rFonts w:ascii="Arial" w:hAnsi="Arial"/>
      <w:b/>
      <w:sz w:val="16"/>
    </w:rPr>
  </w:style>
  <w:style w:type="paragraph" w:customStyle="1" w:styleId="LabStepNumbered">
    <w:name w:val="Lab Step Numbered"/>
    <w:basedOn w:val="ListParagraph"/>
    <w:link w:val="LabStepNumberedChar"/>
    <w:qFormat/>
    <w:rsid w:val="0032683F"/>
    <w:pPr>
      <w:numPr>
        <w:numId w:val="4"/>
      </w:numPr>
      <w:spacing w:before="80" w:after="40" w:line="240" w:lineRule="auto"/>
      <w:contextualSpacing w:val="0"/>
    </w:pPr>
  </w:style>
  <w:style w:type="paragraph" w:customStyle="1" w:styleId="LabStepCodeBlock">
    <w:name w:val="Lab Step Code Block"/>
    <w:basedOn w:val="Normal"/>
    <w:qFormat/>
    <w:rsid w:val="0032683F"/>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32683F"/>
    <w:pPr>
      <w:numPr>
        <w:numId w:val="3"/>
      </w:numPr>
      <w:spacing w:before="80" w:after="40"/>
    </w:pPr>
    <w:rPr>
      <w:sz w:val="16"/>
    </w:rPr>
  </w:style>
  <w:style w:type="paragraph" w:customStyle="1" w:styleId="LabStepLevel2NoBullet">
    <w:name w:val="Lab Step Level 2 No Bullet"/>
    <w:basedOn w:val="LabStepLevel2Numbered"/>
    <w:qFormat/>
    <w:rsid w:val="0032683F"/>
    <w:pPr>
      <w:numPr>
        <w:numId w:val="0"/>
      </w:numPr>
      <w:spacing w:before="40"/>
      <w:ind w:left="720"/>
    </w:pPr>
  </w:style>
  <w:style w:type="character" w:customStyle="1" w:styleId="LabStepScreenshotFrame">
    <w:name w:val="Lab Step Screenshot Frame"/>
    <w:basedOn w:val="DefaultParagraphFont"/>
    <w:uiPriority w:val="1"/>
    <w:qFormat/>
    <w:rsid w:val="0032683F"/>
    <w:rPr>
      <w:noProof/>
      <w:bdr w:val="single" w:sz="2" w:space="0" w:color="DDDDDD"/>
    </w:rPr>
  </w:style>
  <w:style w:type="paragraph" w:customStyle="1" w:styleId="LabExerciseCallout">
    <w:name w:val="Lab Exercise Callout"/>
    <w:basedOn w:val="LabExerciseText"/>
    <w:qFormat/>
    <w:rsid w:val="0032683F"/>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32683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2683F"/>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32683F"/>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2683F"/>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2683F"/>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32683F"/>
    <w:rPr>
      <w:rFonts w:ascii="Arial" w:hAnsi="Arial"/>
      <w:b/>
      <w:iCs/>
      <w:sz w:val="16"/>
    </w:rPr>
  </w:style>
  <w:style w:type="character" w:customStyle="1" w:styleId="InlindeCode">
    <w:name w:val="InlindeCode"/>
    <w:basedOn w:val="DefaultParagraphFont"/>
    <w:uiPriority w:val="1"/>
    <w:qFormat/>
    <w:rsid w:val="0032683F"/>
    <w:rPr>
      <w:rFonts w:ascii="Lucida Console" w:hAnsi="Lucida Console"/>
      <w:b/>
      <w:sz w:val="16"/>
    </w:rPr>
  </w:style>
  <w:style w:type="table" w:customStyle="1" w:styleId="LabStepTable">
    <w:name w:val="Lab Step Table"/>
    <w:basedOn w:val="TableGrid"/>
    <w:uiPriority w:val="99"/>
    <w:rsid w:val="0032683F"/>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32683F"/>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32683F"/>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32683F"/>
    <w:pPr>
      <w:ind w:left="1152"/>
    </w:pPr>
  </w:style>
  <w:style w:type="paragraph" w:customStyle="1" w:styleId="LabStepScreenshotLevel2">
    <w:name w:val="Lab Step Screenshot Level 2"/>
    <w:basedOn w:val="LabStepScreenshot"/>
    <w:qFormat/>
    <w:rsid w:val="0032683F"/>
    <w:pPr>
      <w:ind w:left="1152"/>
    </w:pPr>
    <w:rPr>
      <w:noProof/>
    </w:rPr>
  </w:style>
  <w:style w:type="paragraph" w:customStyle="1" w:styleId="LabStepTableTextHeader">
    <w:name w:val="Lab Step Table Text Header"/>
    <w:basedOn w:val="LabStepTableText"/>
    <w:next w:val="LabStepTableText"/>
    <w:qFormat/>
    <w:rsid w:val="0032683F"/>
    <w:rPr>
      <w:b/>
    </w:rPr>
  </w:style>
  <w:style w:type="paragraph" w:customStyle="1" w:styleId="LabStepTableParagraph">
    <w:name w:val="Lab Step Table Paragraph"/>
    <w:basedOn w:val="LabStepNumbered"/>
    <w:qFormat/>
    <w:rsid w:val="0032683F"/>
    <w:pPr>
      <w:numPr>
        <w:numId w:val="0"/>
      </w:numPr>
    </w:pPr>
  </w:style>
  <w:style w:type="paragraph" w:styleId="TOCHeading">
    <w:name w:val="TOC Heading"/>
    <w:basedOn w:val="Heading1"/>
    <w:next w:val="Normal"/>
    <w:uiPriority w:val="39"/>
    <w:semiHidden/>
    <w:unhideWhenUsed/>
    <w:qFormat/>
    <w:rsid w:val="0032683F"/>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32683F"/>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2683F"/>
    <w:rPr>
      <w:sz w:val="16"/>
      <w:szCs w:val="16"/>
    </w:rPr>
  </w:style>
  <w:style w:type="paragraph" w:styleId="CommentText">
    <w:name w:val="annotation text"/>
    <w:basedOn w:val="Normal"/>
    <w:link w:val="CommentTextChar"/>
    <w:uiPriority w:val="99"/>
    <w:semiHidden/>
    <w:unhideWhenUsed/>
    <w:rsid w:val="0032683F"/>
    <w:rPr>
      <w:szCs w:val="20"/>
    </w:rPr>
  </w:style>
  <w:style w:type="character" w:customStyle="1" w:styleId="CommentTextChar">
    <w:name w:val="Comment Text Char"/>
    <w:basedOn w:val="DefaultParagraphFont"/>
    <w:link w:val="CommentText"/>
    <w:uiPriority w:val="99"/>
    <w:semiHidden/>
    <w:rsid w:val="0032683F"/>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2683F"/>
    <w:rPr>
      <w:b/>
      <w:bCs/>
    </w:rPr>
  </w:style>
  <w:style w:type="character" w:customStyle="1" w:styleId="CommentSubjectChar">
    <w:name w:val="Comment Subject Char"/>
    <w:basedOn w:val="CommentTextChar"/>
    <w:link w:val="CommentSubject"/>
    <w:uiPriority w:val="99"/>
    <w:semiHidden/>
    <w:rsid w:val="0032683F"/>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32683F"/>
    <w:pPr>
      <w:numPr>
        <w:numId w:val="0"/>
      </w:numPr>
      <w:ind w:left="757" w:hanging="360"/>
    </w:pPr>
    <w:rPr>
      <w:b/>
    </w:rPr>
  </w:style>
  <w:style w:type="character" w:customStyle="1" w:styleId="LabStepNumberedChar">
    <w:name w:val="Lab Step Numbered Char"/>
    <w:basedOn w:val="DefaultParagraphFont"/>
    <w:link w:val="LabStepNumbered"/>
    <w:rsid w:val="0032683F"/>
    <w:rPr>
      <w:rFonts w:ascii="Arial" w:hAnsi="Arial"/>
      <w:color w:val="262626" w:themeColor="text1" w:themeTint="D9"/>
      <w:sz w:val="18"/>
    </w:rPr>
  </w:style>
  <w:style w:type="character" w:customStyle="1" w:styleId="strongChar">
    <w:name w:val="strong Char"/>
    <w:basedOn w:val="LabStepNumberedChar"/>
    <w:link w:val="Strong1"/>
    <w:rsid w:val="0032683F"/>
    <w:rPr>
      <w:rFonts w:ascii="Arial" w:hAnsi="Arial"/>
      <w:b/>
      <w:color w:val="262626" w:themeColor="text1" w:themeTint="D9"/>
      <w:sz w:val="18"/>
    </w:rPr>
  </w:style>
  <w:style w:type="character" w:styleId="Strong">
    <w:name w:val="Strong"/>
    <w:basedOn w:val="DefaultParagraphFont"/>
    <w:uiPriority w:val="22"/>
    <w:qFormat/>
    <w:rsid w:val="0032683F"/>
    <w:rPr>
      <w:b/>
      <w:bCs/>
    </w:rPr>
  </w:style>
  <w:style w:type="paragraph" w:styleId="NormalWeb">
    <w:name w:val="Normal (Web)"/>
    <w:basedOn w:val="Normal"/>
    <w:uiPriority w:val="99"/>
    <w:semiHidden/>
    <w:unhideWhenUsed/>
    <w:rsid w:val="0032683F"/>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32683F"/>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32683F"/>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2683F"/>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32683F"/>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32683F"/>
    <w:pPr>
      <w:spacing w:before="240"/>
    </w:pPr>
  </w:style>
  <w:style w:type="paragraph" w:customStyle="1" w:styleId="SlidesNotes">
    <w:name w:val="Slides Notes"/>
    <w:basedOn w:val="Normal"/>
    <w:qFormat/>
    <w:rsid w:val="0032683F"/>
    <w:pPr>
      <w:spacing w:before="240"/>
    </w:pPr>
  </w:style>
  <w:style w:type="paragraph" w:customStyle="1" w:styleId="LegalHeader">
    <w:name w:val="Legal Header"/>
    <w:basedOn w:val="Normal"/>
    <w:qFormat/>
    <w:rsid w:val="0032683F"/>
    <w:pPr>
      <w:spacing w:before="600"/>
    </w:pPr>
    <w:rPr>
      <w:b/>
      <w:color w:val="auto"/>
      <w:u w:val="single"/>
    </w:rPr>
  </w:style>
  <w:style w:type="paragraph" w:customStyle="1" w:styleId="LegalBody">
    <w:name w:val="Legal Body"/>
    <w:basedOn w:val="Normal"/>
    <w:qFormat/>
    <w:rsid w:val="0032683F"/>
    <w:rPr>
      <w:sz w:val="18"/>
    </w:rPr>
  </w:style>
  <w:style w:type="paragraph" w:customStyle="1" w:styleId="CourseInfo">
    <w:name w:val="Course Info"/>
    <w:basedOn w:val="Normal"/>
    <w:qFormat/>
    <w:rsid w:val="0032683F"/>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32683F"/>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2683F"/>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189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4.xml><?xml version="1.0" encoding="utf-8"?>
<ds:datastoreItem xmlns:ds="http://schemas.openxmlformats.org/officeDocument/2006/customXml" ds:itemID="{9F209A7B-DAD1-468C-9D68-34494548C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A1326C5-77F1-4108-8D33-A3205ED6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7</TotalTime>
  <Pages>11</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Getting Started</vt:lpstr>
    </vt:vector>
  </TitlesOfParts>
  <Company>Critical Path Training, LLC</Company>
  <LinksUpToDate>false</LinksUpToDate>
  <CharactersWithSpaces>18158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Critical Path Training</dc:creator>
  <cp:lastModifiedBy>Andrew Connell (Andrew Connell Inc)</cp:lastModifiedBy>
  <cp:revision>14</cp:revision>
  <cp:lastPrinted>2009-07-24T18:50:00Z</cp:lastPrinted>
  <dcterms:created xsi:type="dcterms:W3CDTF">2011-11-30T18:41:00Z</dcterms:created>
  <dcterms:modified xsi:type="dcterms:W3CDTF">2012-03-30T22:21:00Z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791933ba-185f-47de-bf8b-42f5db2a7336</vt:lpwstr>
  </property>
</Properties>
</file>