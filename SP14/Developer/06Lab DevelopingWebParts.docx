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2C588A" w:rsidP="002962F0">
      <w:pPr>
        <w:pStyle w:val="Heading2"/>
      </w:pPr>
      <w:r>
        <w:t xml:space="preserve">Developing </w:t>
      </w:r>
      <w:r w:rsidR="0055173A">
        <w:t>Web Parts</w:t>
      </w:r>
    </w:p>
    <w:p w:rsidR="00603829" w:rsidRDefault="00603829" w:rsidP="00603829">
      <w:pPr>
        <w:pStyle w:val="LabExerciseText"/>
      </w:pPr>
      <w:r w:rsidRPr="00AB0B53">
        <w:rPr>
          <w:b/>
        </w:rPr>
        <w:t>Lab Time:</w:t>
      </w:r>
      <w:r>
        <w:t xml:space="preserve"> 45 minutes</w:t>
      </w:r>
    </w:p>
    <w:p w:rsidR="00603829" w:rsidRPr="00F34AAA" w:rsidRDefault="00603829" w:rsidP="00603829">
      <w:pPr>
        <w:pStyle w:val="LabExerciseText"/>
        <w:rPr>
          <w:b/>
          <w:lang w:val="nl-BE"/>
        </w:rPr>
      </w:pPr>
      <w:r w:rsidRPr="00F34AAA">
        <w:rPr>
          <w:b/>
          <w:lang w:val="nl-BE"/>
        </w:rPr>
        <w:t>Lab Folder</w:t>
      </w:r>
      <w:r w:rsidRPr="00F34AAA">
        <w:rPr>
          <w:lang w:val="nl-BE"/>
        </w:rPr>
        <w:t>: C:\Student\Labs\</w:t>
      </w:r>
      <w:r w:rsidR="0055173A">
        <w:rPr>
          <w:lang w:val="nl-BE"/>
        </w:rPr>
        <w:t>WebParts</w:t>
      </w:r>
    </w:p>
    <w:p w:rsidR="00603829" w:rsidRDefault="00603829" w:rsidP="00603829">
      <w:pPr>
        <w:pStyle w:val="LabExerciseText"/>
      </w:pPr>
      <w:r w:rsidRPr="00AB0B53">
        <w:rPr>
          <w:b/>
        </w:rPr>
        <w:t>Lab Overview:</w:t>
      </w:r>
      <w:r>
        <w:t xml:space="preserve"> In this lab you will begin using the Vis</w:t>
      </w:r>
      <w:r w:rsidR="000A068C">
        <w:t>ual Studio 2010 SharePoint Tools</w:t>
      </w:r>
      <w:r>
        <w:t xml:space="preserve">. This will give you a chance to become familiar with the standard project structure used by </w:t>
      </w:r>
      <w:r w:rsidR="00BD55E7">
        <w:t>the SharePoint Developer Tools</w:t>
      </w:r>
      <w:r>
        <w:t xml:space="preserve">. You will go through the steps of creating and testing a project that contains a Feature, a Feature Receiver and a Web Parts. Along the way you will learn to configure </w:t>
      </w:r>
      <w:r w:rsidR="00BD55E7">
        <w:t>the SharePoint Developer Tools</w:t>
      </w:r>
      <w:r>
        <w:t xml:space="preserve"> dep</w:t>
      </w:r>
      <w:r w:rsidR="00BD55E7">
        <w:t>loyment options as well debug a</w:t>
      </w:r>
      <w:r>
        <w:t xml:space="preserve"> </w:t>
      </w:r>
      <w:r w:rsidR="00BD55E7">
        <w:t xml:space="preserve">SharePoint Developer Tools </w:t>
      </w:r>
      <w:r>
        <w:t>project by single-stepping through the code in your solution.</w:t>
      </w:r>
    </w:p>
    <w:p w:rsidR="00603829" w:rsidRDefault="00603829" w:rsidP="00603829">
      <w:pPr>
        <w:pStyle w:val="LabSetup"/>
      </w:pPr>
      <w:r>
        <w:t>Lab Setup Requirements</w:t>
      </w:r>
    </w:p>
    <w:p w:rsidR="00603829" w:rsidRDefault="00603829" w:rsidP="00603829">
      <w:pPr>
        <w:pStyle w:val="LabSetupStep"/>
      </w:pPr>
      <w:r>
        <w:t xml:space="preserve">Before you begin this lab, you must run the batch file named </w:t>
      </w:r>
      <w:r>
        <w:rPr>
          <w:b/>
        </w:rPr>
        <w:t>Setup</w:t>
      </w:r>
      <w:r w:rsidRPr="00E95F93">
        <w:rPr>
          <w:b/>
        </w:rPr>
        <w:t>Lab.bat</w:t>
      </w:r>
      <w:r>
        <w:t xml:space="preserve">. This batch file creates a new blank site collection at the location </w:t>
      </w:r>
      <w:r w:rsidRPr="00E95F93">
        <w:rPr>
          <w:b/>
        </w:rPr>
        <w:t>http://</w:t>
      </w:r>
      <w:r w:rsidR="00F34AAA">
        <w:rPr>
          <w:b/>
        </w:rPr>
        <w:t>intranet</w:t>
      </w:r>
      <w:r>
        <w:rPr>
          <w:b/>
        </w:rPr>
        <w:t>.</w:t>
      </w:r>
      <w:r w:rsidR="0055173A">
        <w:rPr>
          <w:b/>
        </w:rPr>
        <w:t>wingtip</w:t>
      </w:r>
      <w:r>
        <w:rPr>
          <w:b/>
        </w:rPr>
        <w:t>.com</w:t>
      </w:r>
      <w:r w:rsidRPr="00E95F93">
        <w:rPr>
          <w:b/>
        </w:rPr>
        <w:t>/sites/</w:t>
      </w:r>
      <w:r w:rsidR="0055173A">
        <w:rPr>
          <w:b/>
        </w:rPr>
        <w:t>WebParts</w:t>
      </w:r>
      <w:r>
        <w:t>. This is the site you will use to test and debug the code you are going to write with the Visual Studio 2010 SharePoint Tools.</w:t>
      </w:r>
    </w:p>
    <w:p w:rsidR="00603829" w:rsidRDefault="00603829" w:rsidP="002962F0">
      <w:pPr>
        <w:pStyle w:val="Heading3"/>
      </w:pPr>
      <w:bookmarkStart w:id="0" w:name="_Toc225684692"/>
      <w:bookmarkStart w:id="1" w:name="_Toc236505654"/>
      <w:r>
        <w:t xml:space="preserve">Exercise </w:t>
      </w:r>
      <w:r w:rsidR="0055173A">
        <w:t>1</w:t>
      </w:r>
      <w:r>
        <w:t xml:space="preserve">: </w:t>
      </w:r>
      <w:bookmarkEnd w:id="0"/>
      <w:r>
        <w:t>Creating, Deploying and Testing Web Parts</w:t>
      </w:r>
      <w:bookmarkEnd w:id="1"/>
    </w:p>
    <w:p w:rsidR="00603829" w:rsidRDefault="00346CB5" w:rsidP="00885C80">
      <w:pPr>
        <w:pStyle w:val="LabExerciseText"/>
      </w:pPr>
      <w:r>
        <w:t>In this exercise yo</w:t>
      </w:r>
      <w:r w:rsidR="00B079D3">
        <w:t>u will create a simple Web Part and add it to a custom Web Part group with a custom icon.</w:t>
      </w:r>
    </w:p>
    <w:p w:rsidR="0055173A" w:rsidRDefault="0055173A" w:rsidP="00E16B4C">
      <w:pPr>
        <w:pStyle w:val="LabStepNumbered"/>
        <w:numPr>
          <w:ilvl w:val="0"/>
          <w:numId w:val="5"/>
        </w:numPr>
      </w:pPr>
      <w:r>
        <w:t xml:space="preserve">Create a new Visual Studio project named </w:t>
      </w:r>
      <w:r w:rsidRPr="00885C80">
        <w:rPr>
          <w:b/>
        </w:rPr>
        <w:t>WingtipWebParts</w:t>
      </w:r>
      <w:r w:rsidRPr="00BD55E7">
        <w:rPr>
          <w:b/>
        </w:rPr>
        <w:t xml:space="preserve"> </w:t>
      </w:r>
      <w:r>
        <w:t xml:space="preserve">based on the SharePoint Tools project of type </w:t>
      </w:r>
      <w:r w:rsidRPr="00885C80">
        <w:rPr>
          <w:b/>
        </w:rPr>
        <w:t xml:space="preserve">Empty </w:t>
      </w:r>
      <w:r w:rsidR="00885C80" w:rsidRPr="00885C80">
        <w:rPr>
          <w:b/>
        </w:rPr>
        <w:t xml:space="preserve">SharePoint </w:t>
      </w:r>
      <w:r w:rsidRPr="00885C80">
        <w:rPr>
          <w:b/>
        </w:rPr>
        <w:t>Project</w:t>
      </w:r>
      <w:r>
        <w:t xml:space="preserve">. You can find this project type using the path </w:t>
      </w:r>
      <w:r w:rsidRPr="00885C80">
        <w:rPr>
          <w:b/>
        </w:rPr>
        <w:t>Visual C# » SharePoint » 2010</w:t>
      </w:r>
      <w:r>
        <w:t xml:space="preserve">. Ensure the </w:t>
      </w:r>
      <w:r w:rsidRPr="00885C80">
        <w:rPr>
          <w:b/>
        </w:rPr>
        <w:t>.NET Framework 3.5</w:t>
      </w:r>
      <w:r>
        <w:t xml:space="preserve"> is selected instead of the default .NET Framework 4.0. Click </w:t>
      </w:r>
      <w:r w:rsidRPr="00885C80">
        <w:rPr>
          <w:b/>
        </w:rPr>
        <w:t>OK</w:t>
      </w:r>
      <w:r>
        <w:t xml:space="preserve"> to start the </w:t>
      </w:r>
      <w:r w:rsidRPr="00885C80">
        <w:rPr>
          <w:b/>
        </w:rPr>
        <w:t>SharePoint Customization Wizard</w:t>
      </w:r>
      <w:r>
        <w:t>.</w:t>
      </w:r>
    </w:p>
    <w:p w:rsidR="00483EAE" w:rsidRDefault="00483EAE" w:rsidP="00483EAE">
      <w:pPr>
        <w:pStyle w:val="LabStepNumbered"/>
        <w:numPr>
          <w:ilvl w:val="0"/>
          <w:numId w:val="5"/>
        </w:numPr>
      </w:pPr>
      <w:r>
        <w:t>Complete the</w:t>
      </w:r>
      <w:r w:rsidR="00BD55E7">
        <w:t xml:space="preserve"> SharePoint Customization</w:t>
      </w:r>
      <w:r>
        <w:t xml:space="preserve"> wizard that appears </w:t>
      </w:r>
      <w:r w:rsidR="00BD55E7">
        <w:t>using the following information:</w:t>
      </w:r>
    </w:p>
    <w:p w:rsidR="00483EAE" w:rsidRDefault="00483EAE" w:rsidP="00483EAE">
      <w:pPr>
        <w:pStyle w:val="LabStepLevel2NoBullet"/>
      </w:pPr>
      <w:r w:rsidRPr="00F161BE">
        <w:rPr>
          <w:b/>
        </w:rPr>
        <w:t>Debugging site:</w:t>
      </w:r>
      <w:r w:rsidRPr="002F7EE1">
        <w:t xml:space="preserve"> </w:t>
      </w:r>
      <w:r w:rsidRPr="00F161BE">
        <w:t>http://intranet.wingtip.com/sites/</w:t>
      </w:r>
      <w:r>
        <w:t>Webparts</w:t>
      </w:r>
    </w:p>
    <w:p w:rsidR="00483EAE" w:rsidRPr="002F7EE1" w:rsidRDefault="00483EAE" w:rsidP="00483EAE">
      <w:pPr>
        <w:pStyle w:val="LabStepLevel2NoBullet"/>
      </w:pPr>
      <w:r w:rsidRPr="00CF1297">
        <w:rPr>
          <w:b/>
        </w:rPr>
        <w:t xml:space="preserve">Deploy as a </w:t>
      </w:r>
      <w:r>
        <w:rPr>
          <w:b/>
        </w:rPr>
        <w:t xml:space="preserve">farm </w:t>
      </w:r>
      <w:r w:rsidRPr="00CF1297">
        <w:rPr>
          <w:b/>
        </w:rPr>
        <w:t>solution</w:t>
      </w:r>
      <w:r>
        <w:t>: selected</w:t>
      </w:r>
    </w:p>
    <w:p w:rsidR="00941497" w:rsidRDefault="00941497" w:rsidP="00E16B4C">
      <w:pPr>
        <w:pStyle w:val="LabStepNumbered"/>
        <w:keepNext/>
        <w:numPr>
          <w:ilvl w:val="0"/>
          <w:numId w:val="5"/>
        </w:numPr>
      </w:pPr>
      <w:r>
        <w:t xml:space="preserve">Now you are going to add a few graphic images into your project so they are deployed inside the SharePoint </w:t>
      </w:r>
      <w:r w:rsidRPr="00885C80">
        <w:rPr>
          <w:b/>
        </w:rPr>
        <w:t>Images</w:t>
      </w:r>
      <w:r>
        <w:t xml:space="preserve"> folder. The first step to doing this correctly is to add a mapped folder to your project for the SharePoint </w:t>
      </w:r>
      <w:r w:rsidRPr="00885C80">
        <w:rPr>
          <w:b/>
        </w:rPr>
        <w:t>Images</w:t>
      </w:r>
      <w:r>
        <w:t xml:space="preserve"> folder. Accomplish this by right-clicking the </w:t>
      </w:r>
      <w:r w:rsidRPr="00885C80">
        <w:rPr>
          <w:b/>
        </w:rPr>
        <w:t>WingtipWebParts</w:t>
      </w:r>
      <w:r>
        <w:t xml:space="preserve"> project in the Solution Explorer, expanding the </w:t>
      </w:r>
      <w:r w:rsidRPr="00885C80">
        <w:rPr>
          <w:b/>
        </w:rPr>
        <w:t>Add</w:t>
      </w:r>
      <w:r>
        <w:t xml:space="preserve"> menu and selecting the </w:t>
      </w:r>
      <w:r w:rsidRPr="00885C80">
        <w:rPr>
          <w:b/>
        </w:rPr>
        <w:t>SharePoint "Images" Mapped Folder</w:t>
      </w:r>
      <w:r>
        <w:t xml:space="preserve"> </w:t>
      </w:r>
      <w:r w:rsidR="00885C80">
        <w:t>option</w:t>
      </w:r>
      <w:r>
        <w:t>.</w:t>
      </w:r>
    </w:p>
    <w:p w:rsidR="000A06EB" w:rsidRDefault="000A06EB" w:rsidP="00E16B4C">
      <w:pPr>
        <w:pStyle w:val="LabStepNumbered"/>
        <w:numPr>
          <w:ilvl w:val="0"/>
          <w:numId w:val="5"/>
        </w:numPr>
      </w:pPr>
      <w:r>
        <w:t xml:space="preserve">After completing the previous step you should be able to see that there is an </w:t>
      </w:r>
      <w:r w:rsidRPr="00885C80">
        <w:rPr>
          <w:b/>
        </w:rPr>
        <w:t>Images</w:t>
      </w:r>
      <w:r>
        <w:t xml:space="preserve"> directory inside your project. You should also be able to observe that there is a child folder inside the </w:t>
      </w:r>
      <w:r w:rsidRPr="00885C80">
        <w:rPr>
          <w:b/>
        </w:rPr>
        <w:t>Images</w:t>
      </w:r>
      <w:r>
        <w:t xml:space="preserve"> folder with the same name as the project </w:t>
      </w:r>
      <w:r w:rsidRPr="00885C80">
        <w:rPr>
          <w:b/>
        </w:rPr>
        <w:t>WingtipWebParts</w:t>
      </w:r>
      <w:r>
        <w:t xml:space="preserve">. This demonstrates how the SPT helps to ensure best practices with SharePoint development. When adding image files to your project, do not add them directly inside the </w:t>
      </w:r>
      <w:r w:rsidRPr="00BD55E7">
        <w:rPr>
          <w:b/>
        </w:rPr>
        <w:t>Images</w:t>
      </w:r>
      <w:r>
        <w:t xml:space="preserve"> folder. Instead, add them to the inner directory in this case named </w:t>
      </w:r>
      <w:r w:rsidRPr="00885C80">
        <w:rPr>
          <w:b/>
        </w:rPr>
        <w:t>WingtipWebParts</w:t>
      </w:r>
      <w:r>
        <w:t xml:space="preserve"> to avoid file name conflicts with the image files that Microsoft deploys inside the </w:t>
      </w:r>
      <w:r w:rsidRPr="00885C80">
        <w:rPr>
          <w:b/>
        </w:rPr>
        <w:t>Images</w:t>
      </w:r>
      <w:r>
        <w:t xml:space="preserve"> directory.</w:t>
      </w:r>
    </w:p>
    <w:p w:rsidR="000A06EB" w:rsidRDefault="000A06EB" w:rsidP="00E16B4C">
      <w:pPr>
        <w:pStyle w:val="LabStepNumbered"/>
        <w:numPr>
          <w:ilvl w:val="0"/>
          <w:numId w:val="5"/>
        </w:numPr>
      </w:pPr>
      <w:r>
        <w:t xml:space="preserve">There are three GIF files inside the folder </w:t>
      </w:r>
      <w:r w:rsidR="00885C80">
        <w:rPr>
          <w:rStyle w:val="InlindeCode"/>
        </w:rPr>
        <w:t>[[LAB FILES]]</w:t>
      </w:r>
      <w:r w:rsidRPr="00D30E87">
        <w:rPr>
          <w:rStyle w:val="InlindeCode"/>
        </w:rPr>
        <w:t>\StarterFiles</w:t>
      </w:r>
      <w:r>
        <w:t xml:space="preserve">. These files are named </w:t>
      </w:r>
      <w:r w:rsidRPr="00D30E87">
        <w:rPr>
          <w:rStyle w:val="InlindeCode"/>
        </w:rPr>
        <w:t>FeatureIcon.gif</w:t>
      </w:r>
      <w:r w:rsidR="00885C80">
        <w:rPr>
          <w:rStyle w:val="InlindeCode"/>
        </w:rPr>
        <w:t>,</w:t>
      </w:r>
      <w:r>
        <w:t xml:space="preserve"> </w:t>
      </w:r>
      <w:r w:rsidRPr="00D30E87">
        <w:rPr>
          <w:rStyle w:val="InlindeCode"/>
        </w:rPr>
        <w:t>SiteIcon.gif</w:t>
      </w:r>
      <w:r w:rsidR="00885C80">
        <w:t xml:space="preserve"> and</w:t>
      </w:r>
      <w:r w:rsidRPr="0091656E">
        <w:t xml:space="preserve"> </w:t>
      </w:r>
      <w:r w:rsidRPr="00D30E87">
        <w:rPr>
          <w:rStyle w:val="InlindeCode"/>
        </w:rPr>
        <w:t>WebPartIcon.gif</w:t>
      </w:r>
      <w:r w:rsidRPr="0091656E">
        <w:t>.</w:t>
      </w:r>
      <w:r>
        <w:t xml:space="preserve"> Right-click on the </w:t>
      </w:r>
      <w:r w:rsidRPr="00885C80">
        <w:rPr>
          <w:b/>
        </w:rPr>
        <w:t>WingtipWebParts</w:t>
      </w:r>
      <w:r>
        <w:t xml:space="preserve"> folder inside the </w:t>
      </w:r>
      <w:r w:rsidRPr="00885C80">
        <w:rPr>
          <w:b/>
        </w:rPr>
        <w:t>Images</w:t>
      </w:r>
      <w:r>
        <w:t xml:space="preserve"> folder and select the </w:t>
      </w:r>
      <w:r w:rsidRPr="00885C80">
        <w:rPr>
          <w:b/>
        </w:rPr>
        <w:t>Add » Existing Items...</w:t>
      </w:r>
      <w:r>
        <w:t xml:space="preserve"> command. When the resulting dialog opens, navigate to the folder location that contains the GIF files. Add all three GIF files to the project.</w:t>
      </w:r>
    </w:p>
    <w:p w:rsidR="00603829" w:rsidRDefault="00603829" w:rsidP="00E16B4C">
      <w:pPr>
        <w:pStyle w:val="LabStepNumbered"/>
        <w:numPr>
          <w:ilvl w:val="0"/>
          <w:numId w:val="5"/>
        </w:numPr>
      </w:pPr>
      <w:r>
        <w:t xml:space="preserve">Add a new Web Part to the </w:t>
      </w:r>
      <w:r w:rsidR="0055173A" w:rsidRPr="00885C80">
        <w:rPr>
          <w:b/>
        </w:rPr>
        <w:t>Wingtip</w:t>
      </w:r>
      <w:r w:rsidRPr="00885C80">
        <w:rPr>
          <w:b/>
        </w:rPr>
        <w:t>WebParts</w:t>
      </w:r>
      <w:r>
        <w:t xml:space="preserve"> project named </w:t>
      </w:r>
      <w:r w:rsidRPr="00885C80">
        <w:rPr>
          <w:b/>
        </w:rPr>
        <w:t>HelloPart</w:t>
      </w:r>
      <w:r>
        <w:t>.</w:t>
      </w:r>
    </w:p>
    <w:p w:rsidR="00603829" w:rsidRDefault="00603829" w:rsidP="00885C80">
      <w:pPr>
        <w:pStyle w:val="LabStepLevel2Numbered"/>
      </w:pPr>
      <w:r>
        <w:t xml:space="preserve">Right-click on the </w:t>
      </w:r>
      <w:r w:rsidR="00020937" w:rsidRPr="00885C80">
        <w:rPr>
          <w:b/>
        </w:rPr>
        <w:t>Wingtip</w:t>
      </w:r>
      <w:r w:rsidRPr="00885C80">
        <w:rPr>
          <w:b/>
        </w:rPr>
        <w:t>WebParts</w:t>
      </w:r>
      <w:r>
        <w:t xml:space="preserve"> project in Solution Explorer and select </w:t>
      </w:r>
      <w:r w:rsidRPr="00885C80">
        <w:rPr>
          <w:b/>
        </w:rPr>
        <w:t>Add</w:t>
      </w:r>
      <w:r w:rsidR="003509B4" w:rsidRPr="00885C80">
        <w:rPr>
          <w:b/>
        </w:rPr>
        <w:t xml:space="preserve"> » </w:t>
      </w:r>
      <w:r w:rsidRPr="00885C80">
        <w:rPr>
          <w:b/>
        </w:rPr>
        <w:t>New Item</w:t>
      </w:r>
      <w:r w:rsidRPr="00B838CD">
        <w:t>.</w:t>
      </w:r>
    </w:p>
    <w:p w:rsidR="00603829" w:rsidRDefault="00603829" w:rsidP="00885C80">
      <w:pPr>
        <w:pStyle w:val="LabStepLevel2Numbered"/>
      </w:pPr>
      <w:r>
        <w:t xml:space="preserve">Select the </w:t>
      </w:r>
      <w:r w:rsidRPr="00885C80">
        <w:rPr>
          <w:b/>
        </w:rPr>
        <w:t>Web Part</w:t>
      </w:r>
      <w:r>
        <w:t xml:space="preserve"> project item template and give it a name of </w:t>
      </w:r>
      <w:r w:rsidRPr="00885C80">
        <w:rPr>
          <w:b/>
        </w:rPr>
        <w:t>HelloPart</w:t>
      </w:r>
      <w:r>
        <w:t>.</w:t>
      </w:r>
    </w:p>
    <w:p w:rsidR="00603829" w:rsidRDefault="00603829" w:rsidP="00E16B4C">
      <w:pPr>
        <w:pStyle w:val="LabStepNumbered"/>
        <w:numPr>
          <w:ilvl w:val="0"/>
          <w:numId w:val="5"/>
        </w:numPr>
      </w:pPr>
      <w:r>
        <w:t xml:space="preserve">Inspect the SPI node for the Web Part named </w:t>
      </w:r>
      <w:r w:rsidRPr="00885C80">
        <w:rPr>
          <w:b/>
        </w:rPr>
        <w:t>HelloPart</w:t>
      </w:r>
      <w:r>
        <w:t xml:space="preserve">. You should be able to verify that it contains three SPI files named </w:t>
      </w:r>
      <w:r w:rsidRPr="00D30E87">
        <w:rPr>
          <w:rStyle w:val="InlindeCode"/>
        </w:rPr>
        <w:t>Elements.xml</w:t>
      </w:r>
      <w:r>
        <w:t xml:space="preserve">, </w:t>
      </w:r>
      <w:r w:rsidRPr="00D30E87">
        <w:rPr>
          <w:rStyle w:val="InlindeCode"/>
        </w:rPr>
        <w:t>HelloPart.cs</w:t>
      </w:r>
      <w:r>
        <w:t xml:space="preserve"> and </w:t>
      </w:r>
      <w:r w:rsidRPr="00D30E87">
        <w:rPr>
          <w:rStyle w:val="InlindeCode"/>
        </w:rPr>
        <w:t>HelloPart.webpart</w:t>
      </w:r>
      <w:r>
        <w:t>.</w:t>
      </w:r>
    </w:p>
    <w:p w:rsidR="00603829" w:rsidRDefault="00020937" w:rsidP="00020937">
      <w:pPr>
        <w:pStyle w:val="Figure"/>
      </w:pPr>
      <w:r>
        <w:lastRenderedPageBreak/>
        <w:drawing>
          <wp:inline distT="0" distB="0" distL="0" distR="0" wp14:anchorId="19EC1ACF" wp14:editId="11CD243C">
            <wp:extent cx="2752381" cy="2323810"/>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2381" cy="2323810"/>
                    </a:xfrm>
                    <a:prstGeom prst="rect">
                      <a:avLst/>
                    </a:prstGeom>
                  </pic:spPr>
                </pic:pic>
              </a:graphicData>
            </a:graphic>
          </wp:inline>
        </w:drawing>
      </w:r>
    </w:p>
    <w:p w:rsidR="00603829" w:rsidRDefault="00603829" w:rsidP="00E16B4C">
      <w:pPr>
        <w:pStyle w:val="LabStepNumbered"/>
        <w:numPr>
          <w:ilvl w:val="0"/>
          <w:numId w:val="5"/>
        </w:numPr>
      </w:pPr>
      <w:r>
        <w:t xml:space="preserve">Open the file named </w:t>
      </w:r>
      <w:r w:rsidRPr="00D30E87">
        <w:rPr>
          <w:rStyle w:val="InlindeCode"/>
        </w:rPr>
        <w:t>HelloPart.</w:t>
      </w:r>
      <w:r w:rsidR="00DA2B99" w:rsidRPr="00D30E87">
        <w:rPr>
          <w:rStyle w:val="InlindeCode"/>
        </w:rPr>
        <w:t>webpart</w:t>
      </w:r>
      <w:r w:rsidR="00DA2B99">
        <w:t xml:space="preserve"> </w:t>
      </w:r>
      <w:r>
        <w:t>and make the following modifications.</w:t>
      </w:r>
    </w:p>
    <w:p w:rsidR="00603829" w:rsidRDefault="00603829" w:rsidP="00885C80">
      <w:pPr>
        <w:pStyle w:val="LabStepLevel2Numbered"/>
        <w:numPr>
          <w:ilvl w:val="0"/>
          <w:numId w:val="15"/>
        </w:numPr>
      </w:pPr>
      <w:r>
        <w:t xml:space="preserve">Find the element for the </w:t>
      </w:r>
      <w:r w:rsidRPr="00885C80">
        <w:rPr>
          <w:rStyle w:val="InlindeCode"/>
        </w:rPr>
        <w:t>Title</w:t>
      </w:r>
      <w:r>
        <w:t xml:space="preserve"> property and change its value to </w:t>
      </w:r>
      <w:r w:rsidRPr="00885C80">
        <w:rPr>
          <w:b/>
        </w:rPr>
        <w:t>The "Hello" Web Part</w:t>
      </w:r>
      <w:r>
        <w:t>.</w:t>
      </w:r>
    </w:p>
    <w:p w:rsidR="00603829" w:rsidRDefault="00603829" w:rsidP="00885C80">
      <w:pPr>
        <w:pStyle w:val="LabStepLevel2Numbered"/>
        <w:numPr>
          <w:ilvl w:val="0"/>
          <w:numId w:val="15"/>
        </w:numPr>
      </w:pPr>
      <w:r>
        <w:t xml:space="preserve">Find the element for the </w:t>
      </w:r>
      <w:r w:rsidRPr="00885C80">
        <w:rPr>
          <w:rStyle w:val="InlindeCode"/>
        </w:rPr>
        <w:t>Description</w:t>
      </w:r>
      <w:r>
        <w:rPr>
          <w:rStyle w:val="InLineUrl"/>
        </w:rPr>
        <w:t xml:space="preserve"> </w:t>
      </w:r>
      <w:r>
        <w:t>property and change its value to something else.</w:t>
      </w:r>
    </w:p>
    <w:p w:rsidR="00603829" w:rsidRPr="007508E5" w:rsidRDefault="00603829" w:rsidP="00603829">
      <w:pPr>
        <w:pStyle w:val="LabStepCodeBlock"/>
        <w:rPr>
          <w:color w:val="808080" w:themeColor="background1" w:themeShade="80"/>
        </w:rPr>
      </w:pPr>
      <w:r w:rsidRPr="007508E5">
        <w:rPr>
          <w:color w:val="808080" w:themeColor="background1" w:themeShade="80"/>
        </w:rPr>
        <w:t>&lt;?xml version="1.0" encoding="utf-8"?&gt;</w:t>
      </w:r>
    </w:p>
    <w:p w:rsidR="00603829" w:rsidRPr="007508E5" w:rsidRDefault="00603829" w:rsidP="00603829">
      <w:pPr>
        <w:pStyle w:val="LabStepCodeBlock"/>
        <w:rPr>
          <w:color w:val="808080" w:themeColor="background1" w:themeShade="80"/>
        </w:rPr>
      </w:pPr>
      <w:r w:rsidRPr="007508E5">
        <w:rPr>
          <w:color w:val="808080" w:themeColor="background1" w:themeShade="80"/>
        </w:rPr>
        <w:t>&lt;webParts&gt;</w:t>
      </w:r>
    </w:p>
    <w:p w:rsidR="00603829" w:rsidRPr="00F34AAA" w:rsidRDefault="00603829" w:rsidP="00603829">
      <w:pPr>
        <w:pStyle w:val="LabStepCodeBlock"/>
        <w:rPr>
          <w:color w:val="808080" w:themeColor="background1" w:themeShade="80"/>
          <w:lang w:val="nl-BE"/>
        </w:rPr>
      </w:pPr>
      <w:r w:rsidRPr="007508E5">
        <w:rPr>
          <w:color w:val="808080" w:themeColor="background1" w:themeShade="80"/>
        </w:rPr>
        <w:t xml:space="preserve">  </w:t>
      </w:r>
      <w:r w:rsidRPr="00F34AAA">
        <w:rPr>
          <w:color w:val="808080" w:themeColor="background1" w:themeShade="80"/>
          <w:lang w:val="nl-BE"/>
        </w:rPr>
        <w:t>&lt;webPart xmlns="http://schemas.microsoft.com/WebPart/v3"&gt;</w:t>
      </w:r>
    </w:p>
    <w:p w:rsidR="00603829" w:rsidRPr="00F34AAA" w:rsidRDefault="00603829" w:rsidP="00603829">
      <w:pPr>
        <w:pStyle w:val="LabStepCodeBlock"/>
        <w:rPr>
          <w:color w:val="808080" w:themeColor="background1" w:themeShade="80"/>
          <w:lang w:val="nl-BE"/>
        </w:rPr>
      </w:pPr>
      <w:r w:rsidRPr="00F34AAA">
        <w:rPr>
          <w:color w:val="808080" w:themeColor="background1" w:themeShade="80"/>
          <w:lang w:val="nl-BE"/>
        </w:rPr>
        <w:t xml:space="preserve">    &lt;metaData&gt;</w:t>
      </w:r>
    </w:p>
    <w:p w:rsidR="00603829" w:rsidRPr="007508E5" w:rsidRDefault="00603829" w:rsidP="00603829">
      <w:pPr>
        <w:pStyle w:val="LabStepCodeBlock"/>
        <w:rPr>
          <w:color w:val="808080" w:themeColor="background1" w:themeShade="80"/>
        </w:rPr>
      </w:pPr>
      <w:r w:rsidRPr="00F34AAA">
        <w:rPr>
          <w:color w:val="808080" w:themeColor="background1" w:themeShade="80"/>
          <w:lang w:val="nl-BE"/>
        </w:rPr>
        <w:t xml:space="preserve">      </w:t>
      </w:r>
      <w:r w:rsidRPr="007508E5">
        <w:rPr>
          <w:color w:val="808080" w:themeColor="background1" w:themeShade="80"/>
        </w:rPr>
        <w:t>&lt;type name="</w:t>
      </w:r>
      <w:r w:rsidR="0055173A">
        <w:rPr>
          <w:color w:val="808080" w:themeColor="background1" w:themeShade="80"/>
        </w:rPr>
        <w:t>Wingtip</w:t>
      </w:r>
      <w:r w:rsidRPr="007508E5">
        <w:rPr>
          <w:color w:val="808080" w:themeColor="background1" w:themeShade="80"/>
        </w:rPr>
        <w:t xml:space="preserve">WebParts.HelloPart.HelloPart, </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$SharePoint.Project.AssemblyFullName$" /&gt;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&lt;importErrorMessage&gt;$Resources:core,ImportErrorMessage;&lt;/importErrorMessage&gt;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&lt;/metaData&gt;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&lt;data&gt;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&lt;properties&gt;</w:t>
      </w:r>
    </w:p>
    <w:p w:rsidR="00603829" w:rsidRPr="00D30E87" w:rsidRDefault="00603829" w:rsidP="00603829">
      <w:pPr>
        <w:pStyle w:val="LabStepCodeBlock"/>
        <w:rPr>
          <w:color w:val="auto"/>
        </w:rPr>
      </w:pPr>
      <w:r w:rsidRPr="00222659">
        <w:rPr>
          <w:color w:val="auto"/>
        </w:rPr>
        <w:t xml:space="preserve">        &lt;property name="Title" type="string"&gt;</w:t>
      </w:r>
      <w:r w:rsidRPr="00D30E87">
        <w:rPr>
          <w:color w:val="auto"/>
        </w:rPr>
        <w:t>The "Hello" Web Part</w:t>
      </w:r>
      <w:r w:rsidRPr="00222659">
        <w:rPr>
          <w:color w:val="auto"/>
        </w:rPr>
        <w:t>&lt;/property&gt;</w:t>
      </w:r>
    </w:p>
    <w:p w:rsidR="00603829" w:rsidRPr="00D30E87" w:rsidRDefault="00603829" w:rsidP="00603829">
      <w:pPr>
        <w:pStyle w:val="LabStepCodeBlock"/>
        <w:rPr>
          <w:color w:val="auto"/>
        </w:rPr>
      </w:pPr>
      <w:r w:rsidRPr="00D30E87">
        <w:rPr>
          <w:color w:val="auto"/>
        </w:rPr>
        <w:t xml:space="preserve">        &lt;property name="Description" type="string"&gt;A most compelling Web Part</w:t>
      </w:r>
      <w:r w:rsidRPr="00222659">
        <w:rPr>
          <w:color w:val="auto"/>
        </w:rPr>
        <w:t>&lt;/property&gt;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&lt;/properties&gt;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&lt;/data&gt;</w:t>
      </w:r>
    </w:p>
    <w:p w:rsidR="00603829" w:rsidRPr="007508E5" w:rsidRDefault="00603829" w:rsidP="00603829">
      <w:pPr>
        <w:pStyle w:val="LabStepCodeBlock"/>
        <w:rPr>
          <w:color w:val="808080" w:themeColor="background1" w:themeShade="80"/>
        </w:rPr>
      </w:pPr>
      <w:r w:rsidRPr="007508E5">
        <w:rPr>
          <w:color w:val="808080" w:themeColor="background1" w:themeShade="80"/>
        </w:rPr>
        <w:t xml:space="preserve">  &lt;/webPart&gt;</w:t>
      </w:r>
    </w:p>
    <w:p w:rsidR="00603829" w:rsidRPr="007508E5" w:rsidRDefault="00603829" w:rsidP="00603829">
      <w:pPr>
        <w:pStyle w:val="LabStepCodeBlock"/>
        <w:rPr>
          <w:color w:val="808080" w:themeColor="background1" w:themeShade="80"/>
        </w:rPr>
      </w:pPr>
      <w:r w:rsidRPr="007508E5">
        <w:rPr>
          <w:color w:val="808080" w:themeColor="background1" w:themeShade="80"/>
        </w:rPr>
        <w:t>&lt;/webParts&gt;</w:t>
      </w:r>
    </w:p>
    <w:p w:rsidR="00603829" w:rsidRDefault="00603829" w:rsidP="00E16B4C">
      <w:pPr>
        <w:pStyle w:val="LabStepNumbered"/>
        <w:numPr>
          <w:ilvl w:val="0"/>
          <w:numId w:val="5"/>
        </w:numPr>
        <w:spacing w:after="120"/>
      </w:pPr>
      <w:r>
        <w:t xml:space="preserve">In addition to the property values for </w:t>
      </w:r>
      <w:r w:rsidRPr="00141688">
        <w:rPr>
          <w:rStyle w:val="InLineUrl"/>
        </w:rPr>
        <w:t>Title</w:t>
      </w:r>
      <w:r>
        <w:t xml:space="preserve"> and </w:t>
      </w:r>
      <w:r w:rsidRPr="00141688">
        <w:rPr>
          <w:rStyle w:val="InLineUrl"/>
        </w:rPr>
        <w:t>Description</w:t>
      </w:r>
      <w:r>
        <w:t xml:space="preserve">, add three more additional Web Part properties to </w:t>
      </w:r>
      <w:r w:rsidRPr="00D30E87">
        <w:rPr>
          <w:rStyle w:val="InlindeCode"/>
        </w:rPr>
        <w:t>HelloPart.webpart</w:t>
      </w:r>
      <w:r>
        <w:t xml:space="preserve"> using the </w:t>
      </w:r>
      <w:r w:rsidR="00885C80">
        <w:t xml:space="preserve">following </w:t>
      </w:r>
      <w:r>
        <w:t>name/value pairs</w:t>
      </w:r>
      <w:r w:rsidR="00885C80">
        <w:t>:</w:t>
      </w:r>
    </w:p>
    <w:p w:rsidR="00A351D7" w:rsidRDefault="00A351D7" w:rsidP="00D30E87">
      <w:pPr>
        <w:pStyle w:val="LabStepLevel2NoBullet"/>
      </w:pPr>
      <w:r w:rsidRPr="00D30E87">
        <w:rPr>
          <w:b/>
        </w:rPr>
        <w:t>ChromeType:</w:t>
      </w:r>
      <w:r>
        <w:t xml:space="preserve"> TitleAndBorder</w:t>
      </w:r>
    </w:p>
    <w:p w:rsidR="00A351D7" w:rsidRPr="00222659" w:rsidRDefault="00A351D7" w:rsidP="00D30E87">
      <w:pPr>
        <w:pStyle w:val="LabStepLevel2NoBullet"/>
      </w:pPr>
      <w:r w:rsidRPr="00D30E87">
        <w:rPr>
          <w:b/>
        </w:rPr>
        <w:t>CatalogIconImageUrl:</w:t>
      </w:r>
      <w:r>
        <w:t xml:space="preserve"> </w:t>
      </w:r>
      <w:r w:rsidRPr="00D30E87">
        <w:rPr>
          <w:rStyle w:val="InlindeCode"/>
          <w:b w:val="0"/>
        </w:rPr>
        <w:t>_layouts/images/</w:t>
      </w:r>
      <w:r w:rsidR="0055173A">
        <w:rPr>
          <w:rStyle w:val="InlindeCode"/>
          <w:b w:val="0"/>
        </w:rPr>
        <w:t>Wingtip</w:t>
      </w:r>
      <w:r w:rsidRPr="00D30E87">
        <w:rPr>
          <w:rStyle w:val="InlindeCode"/>
          <w:b w:val="0"/>
        </w:rPr>
        <w:t>WebParts/WebPartIcon.gif</w:t>
      </w:r>
    </w:p>
    <w:p w:rsidR="00A351D7" w:rsidRDefault="00A351D7" w:rsidP="00D30E87">
      <w:pPr>
        <w:pStyle w:val="LabStepLevel2NoBullet"/>
        <w:rPr>
          <w:rStyle w:val="InlindeCode"/>
          <w:b w:val="0"/>
        </w:rPr>
      </w:pPr>
      <w:r w:rsidRPr="00D30E87">
        <w:rPr>
          <w:b/>
        </w:rPr>
        <w:t>TitleIconImageUrl:</w:t>
      </w:r>
      <w:r w:rsidRPr="00A351D7">
        <w:rPr>
          <w:rStyle w:val="InlindeCode"/>
        </w:rPr>
        <w:t xml:space="preserve"> </w:t>
      </w:r>
      <w:r w:rsidRPr="00222659">
        <w:rPr>
          <w:rStyle w:val="InlindeCode"/>
          <w:b w:val="0"/>
        </w:rPr>
        <w:t>_layouts/images/</w:t>
      </w:r>
      <w:r w:rsidR="0055173A">
        <w:rPr>
          <w:rStyle w:val="InlindeCode"/>
          <w:b w:val="0"/>
        </w:rPr>
        <w:t>Wingtip</w:t>
      </w:r>
      <w:r w:rsidRPr="00222659">
        <w:rPr>
          <w:rStyle w:val="InlindeCode"/>
          <w:b w:val="0"/>
        </w:rPr>
        <w:t>WebParts/WebPartIcon.gif</w:t>
      </w:r>
    </w:p>
    <w:p w:rsidR="007108D4" w:rsidRPr="00D30E87" w:rsidRDefault="007108D4" w:rsidP="00D30E87">
      <w:pPr>
        <w:pStyle w:val="LabStepCodeBlock"/>
        <w:rPr>
          <w:color w:val="808080" w:themeColor="background1" w:themeShade="80"/>
        </w:rPr>
      </w:pPr>
      <w:r w:rsidRPr="00D30E87">
        <w:rPr>
          <w:color w:val="808080" w:themeColor="background1" w:themeShade="80"/>
        </w:rPr>
        <w:t>&lt;?xml version="1.0" encoding="utf-8"?&gt;</w:t>
      </w:r>
    </w:p>
    <w:p w:rsidR="007108D4" w:rsidRPr="00D30E87" w:rsidRDefault="007108D4" w:rsidP="00D30E87">
      <w:pPr>
        <w:pStyle w:val="LabStepCodeBlock"/>
        <w:rPr>
          <w:color w:val="808080" w:themeColor="background1" w:themeShade="80"/>
        </w:rPr>
      </w:pPr>
      <w:r w:rsidRPr="00D30E87">
        <w:rPr>
          <w:color w:val="808080" w:themeColor="background1" w:themeShade="80"/>
        </w:rPr>
        <w:t>&lt;webParts&gt;</w:t>
      </w:r>
    </w:p>
    <w:p w:rsidR="007108D4" w:rsidRPr="00F34AAA" w:rsidRDefault="007108D4" w:rsidP="00D30E87">
      <w:pPr>
        <w:pStyle w:val="LabStepCodeBlock"/>
        <w:rPr>
          <w:color w:val="808080" w:themeColor="background1" w:themeShade="80"/>
          <w:lang w:val="nl-BE"/>
        </w:rPr>
      </w:pPr>
      <w:r w:rsidRPr="00D30E87">
        <w:rPr>
          <w:color w:val="808080" w:themeColor="background1" w:themeShade="80"/>
        </w:rPr>
        <w:t xml:space="preserve">  </w:t>
      </w:r>
      <w:r w:rsidRPr="00F34AAA">
        <w:rPr>
          <w:color w:val="808080" w:themeColor="background1" w:themeShade="80"/>
          <w:lang w:val="nl-BE"/>
        </w:rPr>
        <w:t>&lt;webPart xmlns="http://schemas.microsoft.com/WebPart/v3"&gt;</w:t>
      </w:r>
    </w:p>
    <w:p w:rsidR="007108D4" w:rsidRPr="00F34AAA" w:rsidRDefault="007108D4" w:rsidP="00D30E87">
      <w:pPr>
        <w:pStyle w:val="LabStepCodeBlock"/>
        <w:rPr>
          <w:color w:val="808080" w:themeColor="background1" w:themeShade="80"/>
          <w:lang w:val="nl-BE"/>
        </w:rPr>
      </w:pPr>
      <w:r w:rsidRPr="00F34AAA">
        <w:rPr>
          <w:color w:val="808080" w:themeColor="background1" w:themeShade="80"/>
          <w:lang w:val="nl-BE"/>
        </w:rPr>
        <w:t xml:space="preserve">    &lt;metaData&gt;</w:t>
      </w:r>
    </w:p>
    <w:p w:rsidR="007108D4" w:rsidRPr="00D30E87" w:rsidRDefault="007108D4" w:rsidP="00D30E87">
      <w:pPr>
        <w:pStyle w:val="LabStepCodeBlock"/>
        <w:rPr>
          <w:color w:val="808080" w:themeColor="background1" w:themeShade="80"/>
        </w:rPr>
      </w:pPr>
      <w:r w:rsidRPr="00F34AAA">
        <w:rPr>
          <w:color w:val="808080" w:themeColor="background1" w:themeShade="80"/>
          <w:lang w:val="nl-BE"/>
        </w:rPr>
        <w:t xml:space="preserve">      </w:t>
      </w:r>
      <w:r w:rsidRPr="00D30E87">
        <w:rPr>
          <w:color w:val="808080" w:themeColor="background1" w:themeShade="80"/>
        </w:rPr>
        <w:t>&lt;type name="</w:t>
      </w:r>
      <w:r w:rsidR="0055173A">
        <w:rPr>
          <w:color w:val="808080" w:themeColor="background1" w:themeShade="80"/>
        </w:rPr>
        <w:t>Wingtip</w:t>
      </w:r>
      <w:r w:rsidRPr="00D30E87">
        <w:rPr>
          <w:color w:val="808080" w:themeColor="background1" w:themeShade="80"/>
        </w:rPr>
        <w:t>WebParts.HelloPart.HelloPart, $SharePoint.Project.AssemblyFullName$" /&gt;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&lt;importErrorMessage&gt;$Resources:core,ImportErrorMessage;&lt;/importErrorMessage&gt;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&lt;/metaData&gt;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&lt;data&gt;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&lt;properties&gt;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&lt;property name="Title" type="string"&gt;The "Hello" Web Part&lt;/property&gt;</w:t>
      </w:r>
    </w:p>
    <w:p w:rsidR="007108D4" w:rsidRPr="00710324" w:rsidRDefault="007108D4" w:rsidP="00D30E87">
      <w:pPr>
        <w:pStyle w:val="LabStepCodeBlock"/>
        <w:rPr>
          <w:color w:val="808080" w:themeColor="background1" w:themeShade="80"/>
        </w:rPr>
      </w:pPr>
      <w:r w:rsidRPr="00710324">
        <w:rPr>
          <w:color w:val="808080" w:themeColor="background1" w:themeShade="80"/>
        </w:rPr>
        <w:t xml:space="preserve">        &lt;property name="Description" type="string"&gt;</w:t>
      </w:r>
      <w:r w:rsidR="00710324" w:rsidRPr="00710324">
        <w:rPr>
          <w:color w:val="808080" w:themeColor="background1" w:themeShade="80"/>
        </w:rPr>
        <w:t>A most compelling Web Part</w:t>
      </w:r>
      <w:r w:rsidRPr="00710324">
        <w:rPr>
          <w:color w:val="808080" w:themeColor="background1" w:themeShade="80"/>
        </w:rPr>
        <w:t>.&lt;/property&gt;</w:t>
      </w:r>
    </w:p>
    <w:p w:rsidR="00710324" w:rsidRPr="00710324" w:rsidRDefault="00710324" w:rsidP="00710324">
      <w:pPr>
        <w:pStyle w:val="LabStepCodeBlock"/>
        <w:rPr>
          <w:color w:val="auto"/>
        </w:rPr>
      </w:pPr>
      <w:r w:rsidRPr="00710324">
        <w:rPr>
          <w:color w:val="auto"/>
        </w:rPr>
        <w:t xml:space="preserve">        &lt;property name="ChromeType" type="</w:t>
      </w:r>
      <w:r w:rsidR="000E5A0B">
        <w:rPr>
          <w:color w:val="auto"/>
        </w:rPr>
        <w:t>string</w:t>
      </w:r>
      <w:r w:rsidRPr="00710324">
        <w:rPr>
          <w:color w:val="auto"/>
        </w:rPr>
        <w:t>"&gt;TitleAndBorder&lt;/property&gt;</w:t>
      </w:r>
    </w:p>
    <w:p w:rsidR="000A068C" w:rsidRDefault="007108D4" w:rsidP="00D30E87">
      <w:pPr>
        <w:pStyle w:val="LabStepCodeBlock"/>
      </w:pPr>
      <w:r>
        <w:t xml:space="preserve">        &lt;property name="CatalogIconImageUrl" </w:t>
      </w:r>
    </w:p>
    <w:p w:rsidR="007108D4" w:rsidRDefault="000A068C" w:rsidP="000A068C">
      <w:pPr>
        <w:pStyle w:val="LabStepCodeBlock"/>
      </w:pPr>
      <w:r>
        <w:t xml:space="preserve">                  </w:t>
      </w:r>
      <w:r w:rsidR="007108D4">
        <w:t>type="string"&gt;_layouts/images/</w:t>
      </w:r>
      <w:r w:rsidR="0055173A">
        <w:t>Wingtip</w:t>
      </w:r>
      <w:r w:rsidR="007108D4">
        <w:t>WebParts/WebPartIcon.gif&lt;/property&gt;</w:t>
      </w:r>
    </w:p>
    <w:p w:rsidR="000A068C" w:rsidRDefault="007108D4" w:rsidP="00D30E87">
      <w:pPr>
        <w:pStyle w:val="LabStepCodeBlock"/>
      </w:pPr>
      <w:r>
        <w:t xml:space="preserve">        &lt;property name="TitleIconImageUrl" </w:t>
      </w:r>
    </w:p>
    <w:p w:rsidR="007108D4" w:rsidRDefault="000A068C" w:rsidP="00D30E87">
      <w:pPr>
        <w:pStyle w:val="LabStepCodeBlock"/>
      </w:pPr>
      <w:r>
        <w:t xml:space="preserve">                  </w:t>
      </w:r>
      <w:r w:rsidR="007108D4">
        <w:t>type="string"&gt;_layouts/images/</w:t>
      </w:r>
      <w:r w:rsidR="0055173A">
        <w:t>Wingtip</w:t>
      </w:r>
      <w:r w:rsidR="007108D4">
        <w:t>WebParts/WebPartIcon.gif&lt;/property&gt;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&lt;/properties&gt;</w:t>
      </w:r>
    </w:p>
    <w:p w:rsidR="007108D4" w:rsidRPr="00D30E87" w:rsidRDefault="007108D4" w:rsidP="00D30E87">
      <w:pPr>
        <w:pStyle w:val="LabStepCodeBlock"/>
        <w:rPr>
          <w:color w:val="808080" w:themeColor="background1" w:themeShade="80"/>
        </w:rPr>
      </w:pPr>
      <w:r w:rsidRPr="00D30E87">
        <w:rPr>
          <w:color w:val="808080" w:themeColor="background1" w:themeShade="80"/>
        </w:rPr>
        <w:lastRenderedPageBreak/>
        <w:t xml:space="preserve">    &lt;/data&gt;</w:t>
      </w:r>
    </w:p>
    <w:p w:rsidR="007108D4" w:rsidRPr="00D30E87" w:rsidRDefault="007108D4" w:rsidP="00D30E87">
      <w:pPr>
        <w:pStyle w:val="LabStepCodeBlock"/>
        <w:rPr>
          <w:color w:val="808080" w:themeColor="background1" w:themeShade="80"/>
        </w:rPr>
      </w:pPr>
      <w:r w:rsidRPr="00D30E87">
        <w:rPr>
          <w:color w:val="808080" w:themeColor="background1" w:themeShade="80"/>
        </w:rPr>
        <w:t xml:space="preserve">  &lt;/webPart&gt;</w:t>
      </w:r>
    </w:p>
    <w:p w:rsidR="004C5A1A" w:rsidRPr="00D30E87" w:rsidRDefault="007108D4" w:rsidP="00D30E87">
      <w:pPr>
        <w:pStyle w:val="LabStepCodeBlock"/>
        <w:rPr>
          <w:color w:val="808080" w:themeColor="background1" w:themeShade="80"/>
        </w:rPr>
      </w:pPr>
      <w:r w:rsidRPr="00D30E87">
        <w:rPr>
          <w:color w:val="808080" w:themeColor="background1" w:themeShade="80"/>
        </w:rPr>
        <w:t>&lt;/webParts&gt;</w:t>
      </w:r>
    </w:p>
    <w:p w:rsidR="00603829" w:rsidRDefault="00603829" w:rsidP="00E16B4C">
      <w:pPr>
        <w:pStyle w:val="LabStepNumbered"/>
        <w:numPr>
          <w:ilvl w:val="0"/>
          <w:numId w:val="5"/>
        </w:numPr>
      </w:pPr>
      <w:r>
        <w:t xml:space="preserve">Open the Web Parts </w:t>
      </w:r>
      <w:r w:rsidRPr="00D30E87">
        <w:rPr>
          <w:rStyle w:val="InlindeCode"/>
        </w:rPr>
        <w:t>elements.xml</w:t>
      </w:r>
      <w:r>
        <w:t xml:space="preserve"> and make the following modifications.</w:t>
      </w:r>
    </w:p>
    <w:p w:rsidR="00603829" w:rsidRDefault="00603829" w:rsidP="00885C80">
      <w:pPr>
        <w:pStyle w:val="LabStepLevel2Numbered"/>
        <w:numPr>
          <w:ilvl w:val="0"/>
          <w:numId w:val="16"/>
        </w:numPr>
      </w:pPr>
      <w:r>
        <w:t xml:space="preserve">Modify the </w:t>
      </w:r>
      <w:r w:rsidRPr="00885C80">
        <w:rPr>
          <w:rStyle w:val="InlindeCode"/>
        </w:rPr>
        <w:t>URL</w:t>
      </w:r>
      <w:r>
        <w:t xml:space="preserve"> attribute of </w:t>
      </w:r>
      <w:r w:rsidRPr="00141688">
        <w:rPr>
          <w:rStyle w:val="InLineUrl"/>
        </w:rPr>
        <w:t>File</w:t>
      </w:r>
      <w:r>
        <w:t xml:space="preserve"> element to change the </w:t>
      </w:r>
      <w:r w:rsidR="00885C80" w:rsidRPr="00885C80">
        <w:rPr>
          <w:rStyle w:val="InlindeCode"/>
        </w:rPr>
        <w:t>*</w:t>
      </w:r>
      <w:r w:rsidRPr="00885C80">
        <w:rPr>
          <w:rStyle w:val="InlindeCode"/>
        </w:rPr>
        <w:t>.webpart</w:t>
      </w:r>
      <w:r>
        <w:t xml:space="preserve"> file name to ensure that it is unique. Do this by appending the text value of </w:t>
      </w:r>
      <w:r w:rsidRPr="00141688">
        <w:rPr>
          <w:rStyle w:val="InLineUrl"/>
        </w:rPr>
        <w:t>"</w:t>
      </w:r>
      <w:r w:rsidR="0055173A" w:rsidRPr="009C6360">
        <w:rPr>
          <w:b/>
        </w:rPr>
        <w:t>Wingtip</w:t>
      </w:r>
      <w:r w:rsidRPr="009C6360">
        <w:rPr>
          <w:b/>
        </w:rPr>
        <w:t>WebPart_</w:t>
      </w:r>
      <w:r w:rsidRPr="00141688">
        <w:rPr>
          <w:rStyle w:val="InLineUrl"/>
        </w:rPr>
        <w:t>"</w:t>
      </w:r>
      <w:r>
        <w:t xml:space="preserve"> to the beginning of the </w:t>
      </w:r>
      <w:r w:rsidRPr="009C6360">
        <w:rPr>
          <w:rStyle w:val="InlindeCode"/>
        </w:rPr>
        <w:t>URL</w:t>
      </w:r>
      <w:r>
        <w:t xml:space="preserve"> property value.</w:t>
      </w:r>
    </w:p>
    <w:p w:rsidR="00B04B5F" w:rsidRPr="00D30E87" w:rsidRDefault="00B04B5F" w:rsidP="00D30E87">
      <w:pPr>
        <w:pStyle w:val="LabStepCodeBlockLevel2"/>
        <w:rPr>
          <w:color w:val="808080" w:themeColor="background1" w:themeShade="80"/>
        </w:rPr>
      </w:pPr>
      <w:r w:rsidRPr="00222659">
        <w:rPr>
          <w:color w:val="808080" w:themeColor="background1" w:themeShade="80"/>
        </w:rPr>
        <w:t>&lt;?xml version="1.0" encoding="utf-8"?&gt;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&lt;Elements xmlns="http://schemas.microsoft.com/sharepoint/" &gt;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&lt;Module Name="HelloPart" List="113" Url="_catalogs/wp"&gt;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&lt;File Path="HelloPart\HelloPart.webpart" </w:t>
      </w:r>
    </w:p>
    <w:p w:rsidR="00B04B5F" w:rsidRPr="00D30E87" w:rsidRDefault="00B04B5F" w:rsidP="00D30E87">
      <w:pPr>
        <w:pStyle w:val="LabStepCodeBlockLevel2"/>
        <w:rPr>
          <w:color w:val="auto"/>
        </w:rPr>
      </w:pPr>
      <w:r w:rsidRPr="00D30E87">
        <w:rPr>
          <w:color w:val="auto"/>
        </w:rPr>
        <w:t xml:space="preserve">          Url="</w:t>
      </w:r>
      <w:r w:rsidR="0055173A">
        <w:rPr>
          <w:color w:val="auto"/>
        </w:rPr>
        <w:t>Wingtip</w:t>
      </w:r>
      <w:r w:rsidRPr="00D30E87">
        <w:rPr>
          <w:color w:val="auto"/>
        </w:rPr>
        <w:t xml:space="preserve">WebPart_HelloPart.webpart" </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Type="GhostableInLibrary"&gt;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&lt;Property Name="Group" Value="</w:t>
      </w:r>
      <w:r>
        <w:rPr>
          <w:color w:val="808080" w:themeColor="background1" w:themeShade="80"/>
        </w:rPr>
        <w:t>Custom</w:t>
      </w:r>
      <w:r w:rsidRPr="00D30E87">
        <w:rPr>
          <w:color w:val="808080" w:themeColor="background1" w:themeShade="80"/>
        </w:rPr>
        <w:t>" /&gt;</w:t>
      </w:r>
    </w:p>
    <w:p w:rsidR="00B04B5F" w:rsidRPr="00D30E87" w:rsidRDefault="00B04B5F" w:rsidP="00D30E87">
      <w:pPr>
        <w:pStyle w:val="LabStepCodeBlockLevel2"/>
        <w:rPr>
          <w:color w:val="808080" w:themeColor="background1" w:themeShade="80"/>
        </w:rPr>
      </w:pPr>
      <w:r w:rsidRPr="00222659">
        <w:rPr>
          <w:color w:val="808080" w:themeColor="background1" w:themeShade="80"/>
        </w:rPr>
        <w:t xml:space="preserve">    &lt;/File&gt;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&lt;/Module&gt;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&lt;/Elements&gt;</w:t>
      </w:r>
    </w:p>
    <w:p w:rsidR="00603829" w:rsidRDefault="00603829" w:rsidP="009C6360">
      <w:pPr>
        <w:pStyle w:val="LabStepLevel2Numbered"/>
        <w:numPr>
          <w:ilvl w:val="0"/>
          <w:numId w:val="16"/>
        </w:numPr>
      </w:pPr>
      <w:r>
        <w:t xml:space="preserve">Change the value for the </w:t>
      </w:r>
      <w:r w:rsidRPr="009C6360">
        <w:rPr>
          <w:rStyle w:val="InlindeCode"/>
        </w:rPr>
        <w:t>Group</w:t>
      </w:r>
      <w:r>
        <w:t xml:space="preserve"> property to </w:t>
      </w:r>
      <w:r w:rsidRPr="009C6360">
        <w:rPr>
          <w:b/>
        </w:rPr>
        <w:t>"</w:t>
      </w:r>
      <w:r w:rsidR="0055173A" w:rsidRPr="009C6360">
        <w:rPr>
          <w:b/>
        </w:rPr>
        <w:t>Wingtip</w:t>
      </w:r>
      <w:r w:rsidRPr="009C6360">
        <w:rPr>
          <w:b/>
        </w:rPr>
        <w:t xml:space="preserve"> Web Part</w:t>
      </w:r>
      <w:r w:rsidR="00346CB5" w:rsidRPr="009C6360">
        <w:rPr>
          <w:b/>
        </w:rPr>
        <w:t>s</w:t>
      </w:r>
      <w:r w:rsidRPr="009C6360">
        <w:rPr>
          <w:b/>
        </w:rPr>
        <w:t>"</w:t>
      </w:r>
      <w:r>
        <w:t>.</w:t>
      </w:r>
    </w:p>
    <w:p w:rsidR="00603829" w:rsidRPr="007508E5" w:rsidRDefault="00603829" w:rsidP="00603829">
      <w:pPr>
        <w:pStyle w:val="LabStepCodeBlockLevel2"/>
        <w:rPr>
          <w:color w:val="808080" w:themeColor="background1" w:themeShade="80"/>
        </w:rPr>
      </w:pPr>
      <w:r w:rsidRPr="007508E5">
        <w:rPr>
          <w:color w:val="808080" w:themeColor="background1" w:themeShade="80"/>
        </w:rPr>
        <w:t>&lt;?xml version="1.0" encoding="utf-8"?&gt;</w:t>
      </w:r>
    </w:p>
    <w:p w:rsidR="00603829" w:rsidRPr="007508E5" w:rsidRDefault="00603829" w:rsidP="00603829">
      <w:pPr>
        <w:pStyle w:val="LabStepCodeBlockLevel2"/>
        <w:rPr>
          <w:color w:val="808080" w:themeColor="background1" w:themeShade="80"/>
        </w:rPr>
      </w:pPr>
      <w:r w:rsidRPr="007508E5">
        <w:rPr>
          <w:color w:val="808080" w:themeColor="background1" w:themeShade="80"/>
        </w:rPr>
        <w:t>&lt;Elements xmlns="http://schemas.microsoft.com/sharepoint/" &gt;</w:t>
      </w:r>
    </w:p>
    <w:p w:rsidR="00603829" w:rsidRPr="007508E5" w:rsidRDefault="00603829" w:rsidP="00603829">
      <w:pPr>
        <w:pStyle w:val="LabStepCodeBlockLevel2"/>
        <w:rPr>
          <w:color w:val="808080" w:themeColor="background1" w:themeShade="80"/>
        </w:rPr>
      </w:pPr>
      <w:r w:rsidRPr="007508E5">
        <w:rPr>
          <w:color w:val="808080" w:themeColor="background1" w:themeShade="80"/>
        </w:rPr>
        <w:t xml:space="preserve">  &lt;Module Name="HelloPart" List="113" Url="_catalogs/wp"&gt;</w:t>
      </w:r>
    </w:p>
    <w:p w:rsidR="00603829" w:rsidRPr="007508E5" w:rsidRDefault="00603829" w:rsidP="00603829">
      <w:pPr>
        <w:pStyle w:val="LabStepCodeBlockLevel2"/>
        <w:rPr>
          <w:color w:val="808080" w:themeColor="background1" w:themeShade="80"/>
        </w:rPr>
      </w:pPr>
      <w:r w:rsidRPr="007508E5">
        <w:rPr>
          <w:color w:val="808080" w:themeColor="background1" w:themeShade="80"/>
        </w:rPr>
        <w:t xml:space="preserve">    &lt;File Path="HelloPart\HelloPart.webpart" </w:t>
      </w:r>
    </w:p>
    <w:p w:rsidR="00603829" w:rsidRPr="00D30E87" w:rsidRDefault="00603829" w:rsidP="00603829">
      <w:pPr>
        <w:pStyle w:val="LabStepCodeBlockLevel2"/>
        <w:rPr>
          <w:color w:val="808080" w:themeColor="background1" w:themeShade="80"/>
        </w:rPr>
      </w:pPr>
      <w:r w:rsidRPr="00D30E87">
        <w:rPr>
          <w:color w:val="808080" w:themeColor="background1" w:themeShade="80"/>
        </w:rPr>
        <w:t xml:space="preserve">          Url="</w:t>
      </w:r>
      <w:r w:rsidR="0055173A">
        <w:rPr>
          <w:color w:val="808080" w:themeColor="background1" w:themeShade="80"/>
        </w:rPr>
        <w:t>Wingtip</w:t>
      </w:r>
      <w:r w:rsidRPr="00D30E87">
        <w:rPr>
          <w:color w:val="808080" w:themeColor="background1" w:themeShade="80"/>
        </w:rPr>
        <w:t xml:space="preserve">WebPart_HelloPart.webpart" </w:t>
      </w:r>
    </w:p>
    <w:p w:rsidR="00603829" w:rsidRPr="007508E5" w:rsidRDefault="00603829" w:rsidP="00603829">
      <w:pPr>
        <w:pStyle w:val="LabStepCodeBlockLevel2"/>
        <w:rPr>
          <w:color w:val="808080" w:themeColor="background1" w:themeShade="80"/>
        </w:rPr>
      </w:pPr>
      <w:r w:rsidRPr="007508E5">
        <w:rPr>
          <w:color w:val="808080" w:themeColor="background1" w:themeShade="80"/>
        </w:rPr>
        <w:t xml:space="preserve">          Type="GhostableInLibrary"&gt;</w:t>
      </w:r>
    </w:p>
    <w:p w:rsidR="00603829" w:rsidRPr="007508E5" w:rsidRDefault="00603829" w:rsidP="00603829">
      <w:pPr>
        <w:pStyle w:val="LabStepCodeBlockLevel2"/>
        <w:rPr>
          <w:color w:val="auto"/>
        </w:rPr>
      </w:pPr>
      <w:r w:rsidRPr="007508E5">
        <w:rPr>
          <w:color w:val="auto"/>
        </w:rPr>
        <w:t xml:space="preserve">      &lt;Property Name="Group" Value="</w:t>
      </w:r>
      <w:r w:rsidR="0055173A">
        <w:rPr>
          <w:color w:val="auto"/>
        </w:rPr>
        <w:t>Wingtip</w:t>
      </w:r>
      <w:r w:rsidRPr="007508E5">
        <w:rPr>
          <w:color w:val="auto"/>
        </w:rPr>
        <w:t xml:space="preserve"> Web Parts" /&gt;</w:t>
      </w:r>
    </w:p>
    <w:p w:rsidR="00603829" w:rsidRPr="007508E5" w:rsidRDefault="00603829" w:rsidP="00603829">
      <w:pPr>
        <w:pStyle w:val="LabStepCodeBlockLevel2"/>
        <w:rPr>
          <w:color w:val="808080" w:themeColor="background1" w:themeShade="80"/>
        </w:rPr>
      </w:pPr>
      <w:r w:rsidRPr="007508E5">
        <w:rPr>
          <w:color w:val="808080" w:themeColor="background1" w:themeShade="80"/>
        </w:rPr>
        <w:t xml:space="preserve">    &lt;/File&gt;</w:t>
      </w:r>
    </w:p>
    <w:p w:rsidR="00603829" w:rsidRPr="007508E5" w:rsidRDefault="00603829" w:rsidP="00603829">
      <w:pPr>
        <w:pStyle w:val="LabStepCodeBlockLevel2"/>
        <w:rPr>
          <w:color w:val="808080" w:themeColor="background1" w:themeShade="80"/>
        </w:rPr>
      </w:pPr>
      <w:r w:rsidRPr="007508E5">
        <w:rPr>
          <w:color w:val="808080" w:themeColor="background1" w:themeShade="80"/>
        </w:rPr>
        <w:t xml:space="preserve">  &lt;/Module&gt;</w:t>
      </w:r>
    </w:p>
    <w:p w:rsidR="00603829" w:rsidRPr="007508E5" w:rsidRDefault="00603829" w:rsidP="00603829">
      <w:pPr>
        <w:pStyle w:val="LabStepCodeBlockLevel2"/>
        <w:rPr>
          <w:color w:val="808080" w:themeColor="background1" w:themeShade="80"/>
        </w:rPr>
      </w:pPr>
      <w:r w:rsidRPr="007508E5">
        <w:rPr>
          <w:color w:val="808080" w:themeColor="background1" w:themeShade="80"/>
        </w:rPr>
        <w:t>&lt;/Elements&gt;</w:t>
      </w:r>
    </w:p>
    <w:p w:rsidR="00603829" w:rsidRDefault="00603829" w:rsidP="00E16B4C">
      <w:pPr>
        <w:pStyle w:val="LabStepNumbered"/>
        <w:numPr>
          <w:ilvl w:val="0"/>
          <w:numId w:val="5"/>
        </w:numPr>
      </w:pPr>
      <w:r>
        <w:t xml:space="preserve">Open the C# source file named </w:t>
      </w:r>
      <w:r w:rsidRPr="00D30E87">
        <w:rPr>
          <w:rStyle w:val="InlindeCode"/>
        </w:rPr>
        <w:t>HelloPart.cs</w:t>
      </w:r>
      <w:r>
        <w:t>. Modify the code with this very simple starting point for a Web Part class implementation.</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namespace </w:t>
      </w:r>
      <w:r w:rsidR="0055173A">
        <w:rPr>
          <w:color w:val="808080" w:themeColor="background1" w:themeShade="80"/>
        </w:rPr>
        <w:t>Wingtip</w:t>
      </w:r>
      <w:r w:rsidRPr="00D30E87">
        <w:rPr>
          <w:color w:val="808080" w:themeColor="background1" w:themeShade="80"/>
        </w:rPr>
        <w:t>WebParts.HelloPart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public class HelloPart : WebPart {</w:t>
      </w:r>
    </w:p>
    <w:p w:rsidR="00C314DA" w:rsidRPr="00D30E87" w:rsidRDefault="00C314DA" w:rsidP="00603829">
      <w:pPr>
        <w:pStyle w:val="LabStepCodeBlock"/>
        <w:rPr>
          <w:color w:val="808080" w:themeColor="background1" w:themeShade="80"/>
        </w:rPr>
      </w:pPr>
    </w:p>
    <w:p w:rsidR="00603829" w:rsidRDefault="00603829" w:rsidP="00603829">
      <w:pPr>
        <w:pStyle w:val="LabStepCodeBlock"/>
      </w:pPr>
      <w:r>
        <w:t xml:space="preserve">    protected Label </w:t>
      </w:r>
      <w:r w:rsidR="00020937">
        <w:t>label</w:t>
      </w:r>
      <w:r>
        <w:t xml:space="preserve">;   </w:t>
      </w:r>
    </w:p>
    <w:p w:rsidR="00C314DA" w:rsidRDefault="00C314DA" w:rsidP="00603829">
      <w:pPr>
        <w:pStyle w:val="LabStepCodeBlock"/>
      </w:pPr>
    </w:p>
    <w:p w:rsidR="00603829" w:rsidRPr="00B431A1" w:rsidRDefault="00603829" w:rsidP="00603829">
      <w:pPr>
        <w:pStyle w:val="LabStepCodeBlock"/>
        <w:rPr>
          <w:color w:val="808080" w:themeColor="background1" w:themeShade="80"/>
        </w:rPr>
      </w:pPr>
      <w:r w:rsidRPr="00B431A1">
        <w:rPr>
          <w:color w:val="808080" w:themeColor="background1" w:themeShade="80"/>
        </w:rPr>
        <w:t xml:space="preserve">    protected override void CreateChildControls() {</w:t>
      </w:r>
    </w:p>
    <w:p w:rsidR="00603829" w:rsidRDefault="00603829" w:rsidP="00603829">
      <w:pPr>
        <w:pStyle w:val="LabStepCodeBlock"/>
      </w:pPr>
      <w:r>
        <w:t xml:space="preserve">      </w:t>
      </w:r>
      <w:r w:rsidR="00020937">
        <w:t xml:space="preserve">label </w:t>
      </w:r>
      <w:r>
        <w:t>= new Label();</w:t>
      </w:r>
    </w:p>
    <w:p w:rsidR="00603829" w:rsidRDefault="00603829" w:rsidP="00603829">
      <w:pPr>
        <w:pStyle w:val="LabStepCodeBlock"/>
      </w:pPr>
      <w:r>
        <w:t xml:space="preserve">      </w:t>
      </w:r>
      <w:r w:rsidR="00020937">
        <w:t>label</w:t>
      </w:r>
      <w:r>
        <w:t>.Text = "Hello Web Part";</w:t>
      </w:r>
    </w:p>
    <w:p w:rsidR="00603829" w:rsidRDefault="00603829" w:rsidP="00603829">
      <w:pPr>
        <w:pStyle w:val="LabStepCodeBlock"/>
      </w:pPr>
      <w:r>
        <w:t xml:space="preserve">      Controls.Add(</w:t>
      </w:r>
      <w:r w:rsidR="00020937">
        <w:t>label</w:t>
      </w:r>
      <w:r>
        <w:t>);</w:t>
      </w:r>
    </w:p>
    <w:p w:rsidR="00603829" w:rsidRPr="00B431A1" w:rsidRDefault="00603829" w:rsidP="00603829">
      <w:pPr>
        <w:pStyle w:val="LabStepCodeBlock"/>
        <w:rPr>
          <w:color w:val="808080" w:themeColor="background1" w:themeShade="80"/>
        </w:rPr>
      </w:pPr>
      <w:r w:rsidRPr="00B431A1">
        <w:rPr>
          <w:color w:val="808080" w:themeColor="background1" w:themeShade="80"/>
        </w:rPr>
        <w:t xml:space="preserve">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w:t>
      </w:r>
    </w:p>
    <w:p w:rsidR="00603829" w:rsidRPr="00D30E87" w:rsidRDefault="00603829" w:rsidP="00603829">
      <w:pPr>
        <w:pStyle w:val="LabStepCodeBlock"/>
        <w:rPr>
          <w:color w:val="808080" w:themeColor="background1" w:themeShade="80"/>
        </w:rPr>
      </w:pPr>
      <w:r w:rsidRPr="00D30E87">
        <w:rPr>
          <w:color w:val="808080" w:themeColor="background1" w:themeShade="80"/>
        </w:rPr>
        <w:t>}</w:t>
      </w:r>
    </w:p>
    <w:p w:rsidR="00603829" w:rsidRDefault="00603829" w:rsidP="00E16B4C">
      <w:pPr>
        <w:pStyle w:val="LabStepNumbered"/>
        <w:numPr>
          <w:ilvl w:val="0"/>
          <w:numId w:val="5"/>
        </w:numPr>
      </w:pPr>
      <w:r>
        <w:t xml:space="preserve">Build the </w:t>
      </w:r>
      <w:r w:rsidR="0055173A" w:rsidRPr="009C6360">
        <w:rPr>
          <w:b/>
        </w:rPr>
        <w:t>Wingtip</w:t>
      </w:r>
      <w:r w:rsidRPr="009C6360">
        <w:rPr>
          <w:b/>
        </w:rPr>
        <w:t>WebParts</w:t>
      </w:r>
      <w:r>
        <w:t xml:space="preserve"> project and make sure there are no compilation errors. If there are errors when running the </w:t>
      </w:r>
      <w:r w:rsidRPr="009C6360">
        <w:rPr>
          <w:b/>
        </w:rPr>
        <w:t>Build</w:t>
      </w:r>
      <w:r>
        <w:t xml:space="preserve"> command, find and fix these errors until you can run the </w:t>
      </w:r>
      <w:r w:rsidRPr="009C6360">
        <w:rPr>
          <w:b/>
        </w:rPr>
        <w:t>Build</w:t>
      </w:r>
      <w:r>
        <w:t xml:space="preserve"> command without experiencing any errors.</w:t>
      </w:r>
    </w:p>
    <w:p w:rsidR="00603829" w:rsidRDefault="00603829" w:rsidP="00E16B4C">
      <w:pPr>
        <w:pStyle w:val="LabStepNumbered"/>
        <w:numPr>
          <w:ilvl w:val="0"/>
          <w:numId w:val="5"/>
        </w:numPr>
      </w:pPr>
      <w:r>
        <w:t xml:space="preserve">Run the </w:t>
      </w:r>
      <w:r w:rsidRPr="009C6360">
        <w:rPr>
          <w:b/>
        </w:rPr>
        <w:t>Deploy</w:t>
      </w:r>
      <w:r>
        <w:t xml:space="preserve"> command which will retract and deploy the solution package for the </w:t>
      </w:r>
      <w:r w:rsidR="0055173A" w:rsidRPr="009C6360">
        <w:rPr>
          <w:b/>
        </w:rPr>
        <w:t>Wingtip</w:t>
      </w:r>
      <w:r w:rsidRPr="009C6360">
        <w:rPr>
          <w:b/>
        </w:rPr>
        <w:t>WebParts</w:t>
      </w:r>
      <w:r>
        <w:t xml:space="preserve"> project.</w:t>
      </w:r>
    </w:p>
    <w:p w:rsidR="00603829" w:rsidRDefault="00603829" w:rsidP="00E16B4C">
      <w:pPr>
        <w:pStyle w:val="LabStepNumbered"/>
        <w:numPr>
          <w:ilvl w:val="0"/>
          <w:numId w:val="5"/>
        </w:numPr>
      </w:pPr>
      <w:r>
        <w:t xml:space="preserve">In </w:t>
      </w:r>
      <w:r w:rsidR="00A7376F">
        <w:t xml:space="preserve">a </w:t>
      </w:r>
      <w:r>
        <w:t xml:space="preserve">browser, navigate to the test site at </w:t>
      </w:r>
      <w:r w:rsidRPr="009C6360">
        <w:rPr>
          <w:b/>
        </w:rPr>
        <w:t>http://</w:t>
      </w:r>
      <w:r w:rsidR="00B431A1" w:rsidRPr="009C6360">
        <w:rPr>
          <w:b/>
        </w:rPr>
        <w:t>intranet</w:t>
      </w:r>
      <w:r w:rsidRPr="009C6360">
        <w:rPr>
          <w:b/>
        </w:rPr>
        <w:t>.</w:t>
      </w:r>
      <w:r w:rsidR="0055173A" w:rsidRPr="009C6360">
        <w:rPr>
          <w:b/>
        </w:rPr>
        <w:t>wingtip</w:t>
      </w:r>
      <w:r w:rsidRPr="009C6360">
        <w:rPr>
          <w:b/>
        </w:rPr>
        <w:t>.com/</w:t>
      </w:r>
      <w:r w:rsidR="0055173A" w:rsidRPr="009C6360">
        <w:rPr>
          <w:b/>
        </w:rPr>
        <w:t>sites/WebParts</w:t>
      </w:r>
      <w:r>
        <w:t xml:space="preserve"> and follow these steps to go through the activation process.</w:t>
      </w:r>
    </w:p>
    <w:p w:rsidR="00603829" w:rsidRDefault="00603829" w:rsidP="009C6360">
      <w:pPr>
        <w:pStyle w:val="LabStepLevel2Numbered"/>
        <w:numPr>
          <w:ilvl w:val="0"/>
          <w:numId w:val="19"/>
        </w:numPr>
      </w:pPr>
      <w:r>
        <w:t xml:space="preserve">Click </w:t>
      </w:r>
      <w:r w:rsidRPr="009C6360">
        <w:rPr>
          <w:b/>
        </w:rPr>
        <w:t xml:space="preserve">Site Actions </w:t>
      </w:r>
      <w:r w:rsidR="00B375FE" w:rsidRPr="009C6360">
        <w:rPr>
          <w:b/>
        </w:rPr>
        <w:t xml:space="preserve">» </w:t>
      </w:r>
      <w:r w:rsidRPr="009C6360">
        <w:rPr>
          <w:b/>
        </w:rPr>
        <w:t>Site Settings</w:t>
      </w:r>
      <w:r>
        <w:t xml:space="preserve"> to navigate to the </w:t>
      </w:r>
      <w:r w:rsidRPr="009C6360">
        <w:rPr>
          <w:b/>
        </w:rPr>
        <w:t>Site Settings</w:t>
      </w:r>
      <w:r>
        <w:t xml:space="preserve"> page. </w:t>
      </w:r>
    </w:p>
    <w:p w:rsidR="00603829" w:rsidRDefault="00603829" w:rsidP="009C6360">
      <w:pPr>
        <w:pStyle w:val="LabStepLevel2Numbered"/>
        <w:numPr>
          <w:ilvl w:val="0"/>
          <w:numId w:val="19"/>
        </w:numPr>
      </w:pPr>
      <w:r>
        <w:t xml:space="preserve">Inside the </w:t>
      </w:r>
      <w:r w:rsidRPr="009C6360">
        <w:rPr>
          <w:b/>
        </w:rPr>
        <w:t>Site Collection Administration</w:t>
      </w:r>
      <w:r>
        <w:t xml:space="preserve"> section of the </w:t>
      </w:r>
      <w:r w:rsidRPr="009C6360">
        <w:rPr>
          <w:b/>
        </w:rPr>
        <w:t>Site Settings</w:t>
      </w:r>
      <w:r>
        <w:t xml:space="preserve"> page, click on the </w:t>
      </w:r>
      <w:r w:rsidR="009C6360">
        <w:rPr>
          <w:b/>
        </w:rPr>
        <w:t>S</w:t>
      </w:r>
      <w:r w:rsidRPr="009C6360">
        <w:rPr>
          <w:b/>
        </w:rPr>
        <w:t>ite collection features</w:t>
      </w:r>
      <w:r>
        <w:t xml:space="preserve"> link to navigate to the </w:t>
      </w:r>
      <w:r w:rsidRPr="009C6360">
        <w:rPr>
          <w:b/>
        </w:rPr>
        <w:t xml:space="preserve">Site Collection Administration </w:t>
      </w:r>
      <w:r w:rsidR="009C6360">
        <w:rPr>
          <w:b/>
        </w:rPr>
        <w:t>»</w:t>
      </w:r>
      <w:r w:rsidR="00B375FE" w:rsidRPr="009C6360">
        <w:rPr>
          <w:b/>
        </w:rPr>
        <w:t xml:space="preserve"> </w:t>
      </w:r>
      <w:r w:rsidRPr="009C6360">
        <w:rPr>
          <w:b/>
        </w:rPr>
        <w:t>Features</w:t>
      </w:r>
      <w:r>
        <w:t xml:space="preserve"> page. </w:t>
      </w:r>
    </w:p>
    <w:p w:rsidR="00603829" w:rsidRDefault="00603829" w:rsidP="009C6360">
      <w:pPr>
        <w:pStyle w:val="LabStepLevel2Numbered"/>
        <w:numPr>
          <w:ilvl w:val="0"/>
          <w:numId w:val="19"/>
        </w:numPr>
      </w:pPr>
      <w:r>
        <w:t xml:space="preserve">Locate </w:t>
      </w:r>
      <w:r w:rsidRPr="00020937">
        <w:t xml:space="preserve">the </w:t>
      </w:r>
      <w:r w:rsidR="0055173A" w:rsidRPr="009C6360">
        <w:rPr>
          <w:b/>
        </w:rPr>
        <w:t>Wingtip</w:t>
      </w:r>
      <w:r w:rsidR="00020937" w:rsidRPr="009C6360">
        <w:rPr>
          <w:b/>
        </w:rPr>
        <w:t>Web</w:t>
      </w:r>
      <w:r w:rsidRPr="009C6360">
        <w:rPr>
          <w:b/>
        </w:rPr>
        <w:t>Parts</w:t>
      </w:r>
      <w:r w:rsidR="00020937" w:rsidRPr="009C6360">
        <w:rPr>
          <w:b/>
        </w:rPr>
        <w:t xml:space="preserve"> Feature1</w:t>
      </w:r>
      <w:r w:rsidR="00020937" w:rsidRPr="00020937">
        <w:t xml:space="preserve"> feature</w:t>
      </w:r>
      <w:r w:rsidRPr="00020937">
        <w:t xml:space="preserve"> and</w:t>
      </w:r>
      <w:r w:rsidRPr="00B80925">
        <w:t xml:space="preserve"> </w:t>
      </w:r>
      <w:r>
        <w:t>activate it</w:t>
      </w:r>
      <w:r w:rsidRPr="005C03B9">
        <w:t xml:space="preserve">. </w:t>
      </w:r>
      <w:r>
        <w:t xml:space="preserve">If it was already active, then deactivate first and then activate it. The key point here is that feature activation is what provisions the </w:t>
      </w:r>
      <w:r w:rsidR="009C6360" w:rsidRPr="009C6360">
        <w:rPr>
          <w:rStyle w:val="InlindeCode"/>
        </w:rPr>
        <w:t>*</w:t>
      </w:r>
      <w:r w:rsidRPr="009C6360">
        <w:rPr>
          <w:rStyle w:val="InlindeCode"/>
        </w:rPr>
        <w:t>.webpart</w:t>
      </w:r>
      <w:r>
        <w:t xml:space="preserve"> file into the Web Part Gallery which will allow you to test your work.</w:t>
      </w:r>
    </w:p>
    <w:p w:rsidR="00603829" w:rsidRDefault="00603829" w:rsidP="00E16B4C">
      <w:pPr>
        <w:pStyle w:val="LabStepNumbered"/>
        <w:numPr>
          <w:ilvl w:val="0"/>
          <w:numId w:val="5"/>
        </w:numPr>
      </w:pPr>
      <w:r>
        <w:t xml:space="preserve">Now it is time to add </w:t>
      </w:r>
      <w:r w:rsidR="00A7376F">
        <w:t xml:space="preserve">a </w:t>
      </w:r>
      <w:r>
        <w:t xml:space="preserve">test instance of the Web Part you have just created to a Web Part Page. Navigate to the home page </w:t>
      </w:r>
      <w:r w:rsidRPr="009C6360">
        <w:rPr>
          <w:rStyle w:val="InlindeCode"/>
        </w:rPr>
        <w:t>default.aspx</w:t>
      </w:r>
      <w:r>
        <w:t xml:space="preserve">. </w:t>
      </w:r>
      <w:r w:rsidR="00B431A1">
        <w:t xml:space="preserve">Click on the </w:t>
      </w:r>
      <w:r w:rsidR="00B431A1" w:rsidRPr="009C6360">
        <w:rPr>
          <w:b/>
        </w:rPr>
        <w:t>Site Actions</w:t>
      </w:r>
      <w:r w:rsidR="00B431A1">
        <w:t xml:space="preserve"> button and choose the</w:t>
      </w:r>
      <w:r w:rsidR="00B431A1" w:rsidRPr="00B431A1">
        <w:rPr>
          <w:rStyle w:val="InLineUrl"/>
        </w:rPr>
        <w:t xml:space="preserve"> </w:t>
      </w:r>
      <w:r w:rsidR="00B431A1" w:rsidRPr="009C6360">
        <w:rPr>
          <w:b/>
        </w:rPr>
        <w:t>Edit Page</w:t>
      </w:r>
      <w:r w:rsidR="00B431A1">
        <w:t xml:space="preserve"> menu item. Select the</w:t>
      </w:r>
      <w:r w:rsidR="00B431A1" w:rsidRPr="00B431A1">
        <w:rPr>
          <w:rStyle w:val="InLineUrl"/>
        </w:rPr>
        <w:t xml:space="preserve"> </w:t>
      </w:r>
      <w:r w:rsidR="00B431A1" w:rsidRPr="009C6360">
        <w:rPr>
          <w:b/>
        </w:rPr>
        <w:t>Left</w:t>
      </w:r>
      <w:r w:rsidR="00B431A1">
        <w:t xml:space="preserve"> </w:t>
      </w:r>
      <w:r w:rsidR="009C6360">
        <w:t>W</w:t>
      </w:r>
      <w:r w:rsidR="00B431A1">
        <w:t xml:space="preserve">eb </w:t>
      </w:r>
      <w:r w:rsidR="009C6360">
        <w:t>P</w:t>
      </w:r>
      <w:r w:rsidR="00B431A1">
        <w:t xml:space="preserve">art </w:t>
      </w:r>
      <w:r w:rsidR="009C6360">
        <w:t>Z</w:t>
      </w:r>
      <w:r w:rsidR="00B431A1">
        <w:t xml:space="preserve">one, so that an additional </w:t>
      </w:r>
      <w:r w:rsidR="00B431A1" w:rsidRPr="009C6360">
        <w:rPr>
          <w:b/>
        </w:rPr>
        <w:t>Page Tools</w:t>
      </w:r>
      <w:r w:rsidR="00B431A1">
        <w:t xml:space="preserve"> ribbon tab becomes visible. Click </w:t>
      </w:r>
      <w:r>
        <w:t xml:space="preserve">on the </w:t>
      </w:r>
      <w:r w:rsidRPr="009C6360">
        <w:rPr>
          <w:b/>
        </w:rPr>
        <w:t>Insert</w:t>
      </w:r>
      <w:r>
        <w:t xml:space="preserve"> tab on the ribbon and click on the </w:t>
      </w:r>
      <w:r w:rsidRPr="009C6360">
        <w:rPr>
          <w:b/>
        </w:rPr>
        <w:t>Web Part</w:t>
      </w:r>
      <w:r>
        <w:t xml:space="preserve"> button which is shown in the following screenshot.</w:t>
      </w:r>
    </w:p>
    <w:p w:rsidR="00603829" w:rsidRDefault="00B431A1" w:rsidP="00603829">
      <w:pPr>
        <w:pStyle w:val="LabStepScreenshot"/>
      </w:pPr>
      <w:r>
        <w:rPr>
          <w:noProof/>
        </w:rPr>
        <w:lastRenderedPageBreak/>
        <w:drawing>
          <wp:inline distT="0" distB="0" distL="0" distR="0" wp14:anchorId="05F3CBA5" wp14:editId="74D8351B">
            <wp:extent cx="2038350" cy="818067"/>
            <wp:effectExtent l="38100" t="38100" r="19050" b="20133"/>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818067"/>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603829" w:rsidRDefault="00603829" w:rsidP="00E16B4C">
      <w:pPr>
        <w:pStyle w:val="LabStepNumbered"/>
        <w:numPr>
          <w:ilvl w:val="0"/>
          <w:numId w:val="5"/>
        </w:numPr>
      </w:pPr>
      <w:r>
        <w:t xml:space="preserve">At this point you should see the new SharePoint 2010 UI for adding new Web Parts to a page. You should be able to </w:t>
      </w:r>
      <w:r w:rsidR="00A7376F">
        <w:t xml:space="preserve">see </w:t>
      </w:r>
      <w:r>
        <w:t xml:space="preserve">standard Web Part </w:t>
      </w:r>
      <w:r w:rsidRPr="00D30E87">
        <w:t>Categories</w:t>
      </w:r>
      <w:r>
        <w:t xml:space="preserve"> such as </w:t>
      </w:r>
      <w:r w:rsidRPr="009C6360">
        <w:rPr>
          <w:b/>
        </w:rPr>
        <w:t>Lists and Libraries</w:t>
      </w:r>
      <w:r w:rsidRPr="00D8031B">
        <w:t xml:space="preserve">, </w:t>
      </w:r>
      <w:r w:rsidRPr="009C6360">
        <w:rPr>
          <w:b/>
        </w:rPr>
        <w:t>Authoring</w:t>
      </w:r>
      <w:r>
        <w:t xml:space="preserve"> and </w:t>
      </w:r>
      <w:r w:rsidRPr="009C6360">
        <w:rPr>
          <w:b/>
        </w:rPr>
        <w:t>Content Roll</w:t>
      </w:r>
      <w:r w:rsidR="00544B38" w:rsidRPr="009C6360">
        <w:rPr>
          <w:b/>
        </w:rPr>
        <w:t>u</w:t>
      </w:r>
      <w:r w:rsidRPr="009C6360">
        <w:rPr>
          <w:b/>
        </w:rPr>
        <w:t>p</w:t>
      </w:r>
      <w:r>
        <w:t xml:space="preserve">. You should also be able to see a new custom category named </w:t>
      </w:r>
      <w:r w:rsidR="0055173A" w:rsidRPr="009C6360">
        <w:rPr>
          <w:b/>
        </w:rPr>
        <w:t>Wingtip</w:t>
      </w:r>
      <w:r w:rsidRPr="009C6360">
        <w:rPr>
          <w:b/>
        </w:rPr>
        <w:t xml:space="preserve"> Web Parts</w:t>
      </w:r>
      <w:r>
        <w:t xml:space="preserve"> which you created when you edited the </w:t>
      </w:r>
      <w:r w:rsidRPr="009C6360">
        <w:rPr>
          <w:rStyle w:val="InlindeCode"/>
        </w:rPr>
        <w:t>Group</w:t>
      </w:r>
      <w:r>
        <w:t xml:space="preserve"> property value inside the </w:t>
      </w:r>
      <w:r w:rsidRPr="00D30E87">
        <w:rPr>
          <w:rStyle w:val="InlindeCode"/>
        </w:rPr>
        <w:t>elements.xml</w:t>
      </w:r>
      <w:r>
        <w:t xml:space="preserve"> file. When you select the </w:t>
      </w:r>
      <w:r w:rsidR="0055173A" w:rsidRPr="009C6360">
        <w:rPr>
          <w:b/>
        </w:rPr>
        <w:t>Wingtip</w:t>
      </w:r>
      <w:r w:rsidRPr="009C6360">
        <w:rPr>
          <w:b/>
        </w:rPr>
        <w:t xml:space="preserve"> Web Parts</w:t>
      </w:r>
      <w:r>
        <w:t xml:space="preserve"> category in the left-hand section, you should be able to see your Web Part in the right-hand section with a title of </w:t>
      </w:r>
      <w:r w:rsidRPr="009C6360">
        <w:rPr>
          <w:b/>
        </w:rPr>
        <w:t>The "Hello" Web Part</w:t>
      </w:r>
      <w:r>
        <w:t xml:space="preserve"> that you added to </w:t>
      </w:r>
      <w:r w:rsidRPr="00D30E87">
        <w:rPr>
          <w:rStyle w:val="InlindeCode"/>
        </w:rPr>
        <w:t>HelloPart.webpart</w:t>
      </w:r>
      <w:r>
        <w:t>. Once you have select</w:t>
      </w:r>
      <w:r w:rsidR="00B431A1">
        <w:t>ed</w:t>
      </w:r>
      <w:r>
        <w:t xml:space="preserve"> the </w:t>
      </w:r>
      <w:r w:rsidRPr="009C6360">
        <w:rPr>
          <w:b/>
        </w:rPr>
        <w:t>The "Hello" Web Part</w:t>
      </w:r>
      <w:r>
        <w:t xml:space="preserve">, make sure the drop-down box on the far right bottom (shown below) has the </w:t>
      </w:r>
      <w:r w:rsidRPr="009C6360">
        <w:rPr>
          <w:b/>
        </w:rPr>
        <w:t>Left</w:t>
      </w:r>
      <w:r>
        <w:t xml:space="preserve"> Web Part zone selected, then click the </w:t>
      </w:r>
      <w:r w:rsidRPr="009C6360">
        <w:rPr>
          <w:b/>
        </w:rPr>
        <w:t>Add</w:t>
      </w:r>
      <w:r w:rsidRPr="00B84304">
        <w:rPr>
          <w:rStyle w:val="InLineUrl"/>
        </w:rPr>
        <w:t xml:space="preserve"> </w:t>
      </w:r>
      <w:r>
        <w:t>button to add the Web Part instance to the page.</w:t>
      </w:r>
    </w:p>
    <w:p w:rsidR="00603829" w:rsidRDefault="00BD55E7" w:rsidP="00603829">
      <w:pPr>
        <w:pStyle w:val="LabStepScreenshot"/>
      </w:pPr>
      <w:r w:rsidRPr="00BD55E7">
        <w:rPr>
          <w:rStyle w:val="LabStepScreenshotFrame"/>
        </w:rPr>
        <w:drawing>
          <wp:inline distT="0" distB="0" distL="0" distR="0" wp14:anchorId="257A478B" wp14:editId="5F176733">
            <wp:extent cx="4467225" cy="2221495"/>
            <wp:effectExtent l="0" t="0" r="0" b="7620"/>
            <wp:docPr id="3" name="Picture 3" descr="C:\Users\andrew\Documents\My CPT\Courses\GSA2010\_Manual Edits\06-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Documents\My CPT\Courses\GSA2010\_Manual Edits\06-01-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221495"/>
                    </a:xfrm>
                    <a:prstGeom prst="rect">
                      <a:avLst/>
                    </a:prstGeom>
                    <a:noFill/>
                    <a:ln>
                      <a:noFill/>
                    </a:ln>
                  </pic:spPr>
                </pic:pic>
              </a:graphicData>
            </a:graphic>
          </wp:inline>
        </w:drawing>
      </w:r>
    </w:p>
    <w:p w:rsidR="00603829" w:rsidRDefault="00603829" w:rsidP="00E16B4C">
      <w:pPr>
        <w:pStyle w:val="LabStepNumbered"/>
        <w:numPr>
          <w:ilvl w:val="0"/>
          <w:numId w:val="5"/>
        </w:numPr>
      </w:pPr>
      <w:r>
        <w:t>At this point, you have gone through all the required steps to create, deploy and test a Web Part. The test instance of your Web Part should look like the following screenshot.</w:t>
      </w:r>
    </w:p>
    <w:p w:rsidR="00603829" w:rsidRDefault="00517F56" w:rsidP="00603829">
      <w:pPr>
        <w:pStyle w:val="LabStepScreenshot"/>
      </w:pPr>
      <w:r w:rsidRPr="00BD55E7">
        <w:rPr>
          <w:rStyle w:val="LabStepScreenshotFrame"/>
        </w:rPr>
        <w:object w:dxaOrig="5403" w:dyaOrig="2162" w14:anchorId="2F12A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08pt" o:ole="">
            <v:imagedata r:id="rId17" o:title=""/>
          </v:shape>
          <o:OLEObject Type="Embed" ProgID="Photoshop.Image.11" ShapeID="_x0000_i1025" DrawAspect="Content" ObjectID="_1394638221" r:id="rId18">
            <o:FieldCodes>\s</o:FieldCodes>
          </o:OLEObject>
        </w:object>
      </w:r>
    </w:p>
    <w:p w:rsidR="00544B38" w:rsidRDefault="00544B38" w:rsidP="009C6360">
      <w:pPr>
        <w:pStyle w:val="LabExerciseText"/>
      </w:pPr>
      <w:r>
        <w:t>In this exercise you created a Web Part, added it to your project and added it to the sample SharePoint site.</w:t>
      </w:r>
    </w:p>
    <w:p w:rsidR="00603829" w:rsidRDefault="00603829" w:rsidP="002962F0">
      <w:pPr>
        <w:pStyle w:val="Heading3"/>
      </w:pPr>
      <w:bookmarkStart w:id="2" w:name="_Toc236505655"/>
      <w:r>
        <w:t xml:space="preserve">Exercise </w:t>
      </w:r>
      <w:r w:rsidR="00346CB5">
        <w:t>2</w:t>
      </w:r>
      <w:r>
        <w:t>: Creating a Visual Web Part with AJAX Behavior</w:t>
      </w:r>
      <w:bookmarkEnd w:id="2"/>
    </w:p>
    <w:p w:rsidR="00603829" w:rsidRDefault="00603829" w:rsidP="00180D3A">
      <w:pPr>
        <w:pStyle w:val="LabExerciseText"/>
      </w:pPr>
      <w:r>
        <w:t xml:space="preserve">Now you will add a second Web Part using the </w:t>
      </w:r>
      <w:r w:rsidRPr="00D30E87">
        <w:t>Visual Web Part</w:t>
      </w:r>
      <w:r>
        <w:t xml:space="preserve"> template. This makes it possible to create the UI for a Web Part using an ASP.NET User Control and the Visual Studio User Control Designer. You will also use the </w:t>
      </w:r>
      <w:r w:rsidRPr="00180D3A">
        <w:rPr>
          <w:rStyle w:val="InlindeCode"/>
        </w:rPr>
        <w:t>UpdatePanel</w:t>
      </w:r>
      <w:r>
        <w:t xml:space="preserve"> control from ASP.NET AJAX to give your Web Part a Web 2.0 user experience eliminating postbacks.</w:t>
      </w:r>
    </w:p>
    <w:p w:rsidR="00603829" w:rsidRDefault="00603829" w:rsidP="00E16B4C">
      <w:pPr>
        <w:pStyle w:val="LabStepNumbered"/>
        <w:numPr>
          <w:ilvl w:val="0"/>
          <w:numId w:val="6"/>
        </w:numPr>
      </w:pPr>
      <w:r>
        <w:t xml:space="preserve">Add a new Web Part to the </w:t>
      </w:r>
      <w:r w:rsidR="0055173A" w:rsidRPr="00180D3A">
        <w:rPr>
          <w:b/>
        </w:rPr>
        <w:t>Wingtip</w:t>
      </w:r>
      <w:r w:rsidRPr="00180D3A">
        <w:rPr>
          <w:b/>
        </w:rPr>
        <w:t>WebParts</w:t>
      </w:r>
      <w:r>
        <w:t xml:space="preserve"> project named </w:t>
      </w:r>
      <w:r w:rsidRPr="00180D3A">
        <w:rPr>
          <w:b/>
        </w:rPr>
        <w:t>ListInspector</w:t>
      </w:r>
      <w:r>
        <w:t>.</w:t>
      </w:r>
    </w:p>
    <w:p w:rsidR="00603829" w:rsidRDefault="00603829" w:rsidP="00180D3A">
      <w:pPr>
        <w:pStyle w:val="LabStepLevel2Numbered"/>
      </w:pPr>
      <w:r>
        <w:t xml:space="preserve">Right-click on the </w:t>
      </w:r>
      <w:r w:rsidR="000A06EB" w:rsidRPr="00180D3A">
        <w:rPr>
          <w:b/>
        </w:rPr>
        <w:t>Wingtip</w:t>
      </w:r>
      <w:r w:rsidRPr="00180D3A">
        <w:rPr>
          <w:b/>
        </w:rPr>
        <w:t>WebParts</w:t>
      </w:r>
      <w:r>
        <w:t xml:space="preserve"> project in Solution Explorer and select </w:t>
      </w:r>
      <w:r w:rsidRPr="00180D3A">
        <w:rPr>
          <w:b/>
        </w:rPr>
        <w:t>Add</w:t>
      </w:r>
      <w:r w:rsidR="00465899" w:rsidRPr="00180D3A">
        <w:rPr>
          <w:b/>
        </w:rPr>
        <w:t xml:space="preserve"> » </w:t>
      </w:r>
      <w:r w:rsidRPr="00180D3A">
        <w:rPr>
          <w:b/>
        </w:rPr>
        <w:t>New Item</w:t>
      </w:r>
      <w:r w:rsidRPr="00B838CD">
        <w:t>.</w:t>
      </w:r>
    </w:p>
    <w:p w:rsidR="00603829" w:rsidRDefault="00603829" w:rsidP="00180D3A">
      <w:pPr>
        <w:pStyle w:val="LabStepLevel2Numbered"/>
      </w:pPr>
      <w:r>
        <w:lastRenderedPageBreak/>
        <w:t xml:space="preserve">Select the </w:t>
      </w:r>
      <w:r w:rsidRPr="00180D3A">
        <w:rPr>
          <w:b/>
        </w:rPr>
        <w:t>Visual Web Part</w:t>
      </w:r>
      <w:r>
        <w:t xml:space="preserve"> project item template and give it a name of </w:t>
      </w:r>
      <w:r w:rsidRPr="00180D3A">
        <w:rPr>
          <w:b/>
        </w:rPr>
        <w:t>ListInspector</w:t>
      </w:r>
      <w:r>
        <w:t>.</w:t>
      </w:r>
    </w:p>
    <w:p w:rsidR="00603829" w:rsidRDefault="00603829" w:rsidP="00E16B4C">
      <w:pPr>
        <w:pStyle w:val="LabStepNumbered"/>
        <w:numPr>
          <w:ilvl w:val="0"/>
          <w:numId w:val="6"/>
        </w:numPr>
      </w:pPr>
      <w:r>
        <w:t xml:space="preserve">Inspect the SPI node for the Web Part named </w:t>
      </w:r>
      <w:r w:rsidRPr="00180D3A">
        <w:rPr>
          <w:b/>
        </w:rPr>
        <w:t>ListInspector</w:t>
      </w:r>
      <w:r>
        <w:t xml:space="preserve">. </w:t>
      </w:r>
      <w:r w:rsidR="00465899">
        <w:t>V</w:t>
      </w:r>
      <w:r>
        <w:t xml:space="preserve">erify that it contains the SPI files named </w:t>
      </w:r>
      <w:r w:rsidRPr="00D30E87">
        <w:rPr>
          <w:rStyle w:val="InlindeCode"/>
        </w:rPr>
        <w:t>Elements.xml</w:t>
      </w:r>
      <w:r w:rsidRPr="00E60B87">
        <w:t>,</w:t>
      </w:r>
      <w:r>
        <w:t xml:space="preserve"> </w:t>
      </w:r>
      <w:r w:rsidRPr="00D30E87">
        <w:rPr>
          <w:rStyle w:val="InlindeCode"/>
        </w:rPr>
        <w:t>ListInspector.cs</w:t>
      </w:r>
      <w:r w:rsidRPr="00E60B87">
        <w:t>,</w:t>
      </w:r>
      <w:r>
        <w:t xml:space="preserve"> </w:t>
      </w:r>
      <w:r w:rsidRPr="00D30E87">
        <w:rPr>
          <w:rStyle w:val="InlindeCode"/>
        </w:rPr>
        <w:t>ListInspector.webpart</w:t>
      </w:r>
      <w:r w:rsidRPr="00E60B87">
        <w:t>,</w:t>
      </w:r>
      <w:r>
        <w:rPr>
          <w:rStyle w:val="InLineUrl"/>
        </w:rPr>
        <w:t xml:space="preserve"> </w:t>
      </w:r>
      <w:r w:rsidRPr="00D30E87">
        <w:rPr>
          <w:rStyle w:val="InlindeCode"/>
        </w:rPr>
        <w:t>ListInspectorUserControl.ascx</w:t>
      </w:r>
      <w:r w:rsidR="0020580E">
        <w:rPr>
          <w:rStyle w:val="InLineUrl"/>
        </w:rPr>
        <w:t>,</w:t>
      </w:r>
      <w:r>
        <w:rPr>
          <w:rStyle w:val="InLineUrl"/>
        </w:rPr>
        <w:t xml:space="preserve"> </w:t>
      </w:r>
      <w:r w:rsidRPr="00D30E87">
        <w:rPr>
          <w:rStyle w:val="InlindeCode"/>
        </w:rPr>
        <w:t>ListInspectorUserControl.ascx.cs</w:t>
      </w:r>
      <w:r w:rsidR="0020580E">
        <w:rPr>
          <w:rStyle w:val="InlindeCode"/>
          <w:b w:val="0"/>
        </w:rPr>
        <w:t xml:space="preserve"> and </w:t>
      </w:r>
      <w:r w:rsidR="0020580E" w:rsidRPr="00D30E87">
        <w:rPr>
          <w:rStyle w:val="InlindeCode"/>
        </w:rPr>
        <w:t>ListInspectorUserControl.ascx.</w:t>
      </w:r>
      <w:r w:rsidR="0020580E">
        <w:rPr>
          <w:rStyle w:val="InlindeCode"/>
        </w:rPr>
        <w:t>designer</w:t>
      </w:r>
      <w:r w:rsidR="0020580E" w:rsidRPr="00D30E87">
        <w:rPr>
          <w:rStyle w:val="InlindeCode"/>
        </w:rPr>
        <w:t>cs</w:t>
      </w:r>
      <w:r w:rsidRPr="00E60B87">
        <w:t>.</w:t>
      </w:r>
    </w:p>
    <w:p w:rsidR="00603829" w:rsidRDefault="000A068C" w:rsidP="00603829">
      <w:pPr>
        <w:pStyle w:val="LabStepScreenshot"/>
      </w:pPr>
      <w:r w:rsidRPr="00BD55E7">
        <w:rPr>
          <w:rStyle w:val="LabStepScreenshotFrame"/>
        </w:rPr>
        <w:drawing>
          <wp:inline distT="0" distB="0" distL="0" distR="0" wp14:anchorId="1FDF0937" wp14:editId="4A7135DB">
            <wp:extent cx="2790825"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03829" w:rsidRDefault="00603829" w:rsidP="00E16B4C">
      <w:pPr>
        <w:pStyle w:val="LabStepNumbered"/>
        <w:numPr>
          <w:ilvl w:val="0"/>
          <w:numId w:val="6"/>
        </w:numPr>
        <w:spacing w:after="120"/>
      </w:pPr>
      <w:r>
        <w:t xml:space="preserve">Open the Web Part </w:t>
      </w:r>
      <w:r w:rsidR="000A06EB">
        <w:t>d</w:t>
      </w:r>
      <w:r>
        <w:t xml:space="preserve">escription file named </w:t>
      </w:r>
      <w:r w:rsidRPr="00D30E87">
        <w:rPr>
          <w:rStyle w:val="InlindeCode"/>
        </w:rPr>
        <w:t>ListInspector.webPart</w:t>
      </w:r>
      <w:r>
        <w:t xml:space="preserve"> and examine the XML content inside. You should see the XML already contains two </w:t>
      </w:r>
      <w:r w:rsidRPr="00180D3A">
        <w:rPr>
          <w:rStyle w:val="InlindeCode"/>
        </w:rPr>
        <w:t>property</w:t>
      </w:r>
      <w:r>
        <w:t xml:space="preserve"> elements for the </w:t>
      </w:r>
      <w:r w:rsidRPr="00180D3A">
        <w:rPr>
          <w:rStyle w:val="InlindeCode"/>
        </w:rPr>
        <w:t>Title</w:t>
      </w:r>
      <w:r>
        <w:t xml:space="preserve"> property and the </w:t>
      </w:r>
      <w:r w:rsidRPr="00180D3A">
        <w:rPr>
          <w:rStyle w:val="InlindeCode"/>
        </w:rPr>
        <w:t>Description</w:t>
      </w:r>
      <w:r>
        <w:t xml:space="preserve"> property. Update this Web Part </w:t>
      </w:r>
      <w:r w:rsidR="000A06EB">
        <w:t>d</w:t>
      </w:r>
      <w:r>
        <w:t xml:space="preserve">escription file so that it contains a </w:t>
      </w:r>
      <w:r w:rsidRPr="00180D3A">
        <w:rPr>
          <w:rStyle w:val="InlindeCode"/>
        </w:rPr>
        <w:t>property</w:t>
      </w:r>
      <w:r>
        <w:t xml:space="preserve"> element and an associated value for each of the </w:t>
      </w:r>
      <w:r w:rsidR="00180D3A">
        <w:t xml:space="preserve">following </w:t>
      </w:r>
      <w:r>
        <w:t>name/value pairs</w:t>
      </w:r>
      <w:r w:rsidR="00180D3A">
        <w:t>:</w:t>
      </w:r>
    </w:p>
    <w:p w:rsidR="00465899" w:rsidRDefault="00465899" w:rsidP="00D30E87">
      <w:pPr>
        <w:pStyle w:val="LabStepLevel2NoBullet"/>
      </w:pPr>
      <w:r w:rsidRPr="00D30E87">
        <w:rPr>
          <w:b/>
        </w:rPr>
        <w:t>ChromeType</w:t>
      </w:r>
      <w:r>
        <w:t>: TitleAndBorder</w:t>
      </w:r>
    </w:p>
    <w:p w:rsidR="00465899" w:rsidRDefault="00465899" w:rsidP="00D30E87">
      <w:pPr>
        <w:pStyle w:val="LabStepLevel2NoBullet"/>
      </w:pPr>
      <w:r w:rsidRPr="00D30E87">
        <w:rPr>
          <w:b/>
        </w:rPr>
        <w:t>Title</w:t>
      </w:r>
      <w:r>
        <w:t xml:space="preserve">: </w:t>
      </w:r>
      <w:r w:rsidRPr="00465899">
        <w:t xml:space="preserve">List Inspector </w:t>
      </w:r>
      <w:r>
        <w:t>Web Part</w:t>
      </w:r>
    </w:p>
    <w:p w:rsidR="00465899" w:rsidRDefault="00465899" w:rsidP="00D30E87">
      <w:pPr>
        <w:pStyle w:val="LabStepLevel2NoBullet"/>
      </w:pPr>
      <w:r w:rsidRPr="00D30E87">
        <w:rPr>
          <w:b/>
        </w:rPr>
        <w:t>Description</w:t>
      </w:r>
      <w:r>
        <w:t xml:space="preserve">: </w:t>
      </w:r>
      <w:r w:rsidRPr="00465899">
        <w:t>A Web Part which shows all the lists in the current site and allows you to get several of its property values.</w:t>
      </w:r>
    </w:p>
    <w:p w:rsidR="00465899" w:rsidRDefault="00465899" w:rsidP="00D30E87">
      <w:pPr>
        <w:pStyle w:val="LabStepLevel2NoBullet"/>
      </w:pPr>
      <w:r w:rsidRPr="00D30E87">
        <w:rPr>
          <w:b/>
        </w:rPr>
        <w:t>CatalogIconImageUrl</w:t>
      </w:r>
      <w:r>
        <w:t xml:space="preserve">: </w:t>
      </w:r>
      <w:r w:rsidRPr="00D30E87">
        <w:rPr>
          <w:rStyle w:val="InlindeCode"/>
          <w:b w:val="0"/>
        </w:rPr>
        <w:t>_layouts/images/</w:t>
      </w:r>
      <w:r w:rsidR="0055173A">
        <w:rPr>
          <w:rStyle w:val="InlindeCode"/>
          <w:b w:val="0"/>
        </w:rPr>
        <w:t>Wingtip</w:t>
      </w:r>
      <w:r w:rsidRPr="00D30E87">
        <w:rPr>
          <w:rStyle w:val="InlindeCode"/>
          <w:b w:val="0"/>
        </w:rPr>
        <w:t>WebParts/WebPartIcon.gif</w:t>
      </w:r>
    </w:p>
    <w:p w:rsidR="00465899" w:rsidRPr="00D30E87" w:rsidRDefault="00465899" w:rsidP="00D30E87">
      <w:pPr>
        <w:pStyle w:val="LabStepLevel2NoBullet"/>
        <w:rPr>
          <w:rStyle w:val="InlindeCode"/>
          <w:b w:val="0"/>
        </w:rPr>
      </w:pPr>
      <w:r w:rsidRPr="00D30E87">
        <w:rPr>
          <w:b/>
        </w:rPr>
        <w:t>TitleIconImageUrl</w:t>
      </w:r>
      <w:r>
        <w:t xml:space="preserve">: </w:t>
      </w:r>
      <w:r w:rsidRPr="00D30E87">
        <w:rPr>
          <w:rStyle w:val="InlindeCode"/>
          <w:b w:val="0"/>
        </w:rPr>
        <w:t>_layouts/images/</w:t>
      </w:r>
      <w:r w:rsidR="0055173A">
        <w:rPr>
          <w:rStyle w:val="InlindeCode"/>
          <w:b w:val="0"/>
        </w:rPr>
        <w:t>Wingtip</w:t>
      </w:r>
      <w:r w:rsidRPr="00D30E87">
        <w:rPr>
          <w:rStyle w:val="InlindeCode"/>
          <w:b w:val="0"/>
        </w:rPr>
        <w:t>WebParts/WebPartIcon.gif</w:t>
      </w:r>
    </w:p>
    <w:p w:rsidR="00603829" w:rsidRDefault="00603829" w:rsidP="00E16B4C">
      <w:pPr>
        <w:pStyle w:val="LabStepNumbered"/>
        <w:numPr>
          <w:ilvl w:val="0"/>
          <w:numId w:val="6"/>
        </w:numPr>
      </w:pPr>
      <w:r>
        <w:t xml:space="preserve">Open the Web Parts </w:t>
      </w:r>
      <w:r w:rsidRPr="00D30E87">
        <w:rPr>
          <w:rStyle w:val="InlindeCode"/>
        </w:rPr>
        <w:t>elements.xml</w:t>
      </w:r>
      <w:r>
        <w:t xml:space="preserve"> and make the following modifications.</w:t>
      </w:r>
    </w:p>
    <w:p w:rsidR="00603829" w:rsidRDefault="00603829" w:rsidP="001410C9">
      <w:pPr>
        <w:pStyle w:val="LabStepLevel2Numbered"/>
        <w:numPr>
          <w:ilvl w:val="0"/>
          <w:numId w:val="20"/>
        </w:numPr>
      </w:pPr>
      <w:r>
        <w:t xml:space="preserve">Modify the </w:t>
      </w:r>
      <w:r w:rsidRPr="00141688">
        <w:rPr>
          <w:rStyle w:val="InLineUrl"/>
        </w:rPr>
        <w:t>URL</w:t>
      </w:r>
      <w:r>
        <w:t xml:space="preserve"> attribute of </w:t>
      </w:r>
      <w:r w:rsidRPr="001410C9">
        <w:rPr>
          <w:rStyle w:val="InlindeCode"/>
        </w:rPr>
        <w:t>File</w:t>
      </w:r>
      <w:r>
        <w:t xml:space="preserve"> element to change the </w:t>
      </w:r>
      <w:r w:rsidR="001410C9" w:rsidRPr="001410C9">
        <w:rPr>
          <w:rStyle w:val="InlindeCode"/>
        </w:rPr>
        <w:t>*</w:t>
      </w:r>
      <w:r w:rsidRPr="001410C9">
        <w:rPr>
          <w:rStyle w:val="InlindeCode"/>
        </w:rPr>
        <w:t xml:space="preserve">.webpart </w:t>
      </w:r>
      <w:r>
        <w:t xml:space="preserve">file name to ensure that it is unique. Do this by appending the text value of </w:t>
      </w:r>
      <w:r w:rsidRPr="00141688">
        <w:rPr>
          <w:rStyle w:val="InLineUrl"/>
        </w:rPr>
        <w:t>"</w:t>
      </w:r>
      <w:r w:rsidR="0055173A" w:rsidRPr="001410C9">
        <w:rPr>
          <w:b/>
        </w:rPr>
        <w:t>Wingtip</w:t>
      </w:r>
      <w:r w:rsidRPr="001410C9">
        <w:rPr>
          <w:b/>
        </w:rPr>
        <w:t>WebPart_</w:t>
      </w:r>
      <w:r w:rsidRPr="00141688">
        <w:rPr>
          <w:rStyle w:val="InLineUrl"/>
        </w:rPr>
        <w:t>"</w:t>
      </w:r>
      <w:r>
        <w:t xml:space="preserve"> to the beginning of the </w:t>
      </w:r>
      <w:r w:rsidRPr="001410C9">
        <w:rPr>
          <w:rStyle w:val="InlindeCode"/>
        </w:rPr>
        <w:t>URL</w:t>
      </w:r>
      <w:r>
        <w:t xml:space="preserve"> property.</w:t>
      </w:r>
    </w:p>
    <w:p w:rsidR="00B04B5F" w:rsidRPr="00D30E87" w:rsidRDefault="00B04B5F" w:rsidP="00D30E87">
      <w:pPr>
        <w:pStyle w:val="LabStepCodeBlockLevel2"/>
        <w:rPr>
          <w:color w:val="808080" w:themeColor="background1" w:themeShade="80"/>
        </w:rPr>
      </w:pPr>
      <w:r w:rsidRPr="00D30E87">
        <w:rPr>
          <w:color w:val="808080" w:themeColor="background1" w:themeShade="80"/>
        </w:rPr>
        <w:t>&lt;?xml version="1.0" encoding="utf-8"?&gt;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&lt;Elements xmlns="http://schemas.microsoft.com/sharepoint/" &gt;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&lt;Module Name="ListInspector" List="113" Url="_catalogs/wp"&gt;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&lt;File Path="ListInspector\ListInspector.webpart" </w:t>
      </w:r>
    </w:p>
    <w:p w:rsidR="00B04B5F" w:rsidRPr="000D1CE4" w:rsidRDefault="00B04B5F" w:rsidP="00D30E87">
      <w:pPr>
        <w:pStyle w:val="LabStepCodeBlockLevel2"/>
        <w:rPr>
          <w:color w:val="auto"/>
        </w:rPr>
      </w:pPr>
      <w:r w:rsidRPr="000D1CE4">
        <w:rPr>
          <w:color w:val="auto"/>
        </w:rPr>
        <w:t xml:space="preserve">          Url="</w:t>
      </w:r>
      <w:r w:rsidR="0055173A">
        <w:rPr>
          <w:color w:val="auto"/>
        </w:rPr>
        <w:t>Wingtip</w:t>
      </w:r>
      <w:r w:rsidRPr="000D1CE4">
        <w:rPr>
          <w:color w:val="auto"/>
        </w:rPr>
        <w:t xml:space="preserve">WebPart_ListInspector.webpart" </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Type="GhostableInLibrary" &gt;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&lt;Property Name="Group" Value="</w:t>
      </w:r>
      <w:r>
        <w:rPr>
          <w:color w:val="808080" w:themeColor="background1" w:themeShade="80"/>
        </w:rPr>
        <w:t>Custom</w:t>
      </w:r>
      <w:r w:rsidRPr="00D30E87">
        <w:rPr>
          <w:color w:val="808080" w:themeColor="background1" w:themeShade="80"/>
        </w:rPr>
        <w:t>" /&gt;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&lt;/File&gt;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 xml:space="preserve">  &lt;/Module&gt;</w:t>
      </w:r>
    </w:p>
    <w:p w:rsidR="00B04B5F" w:rsidRPr="00D30E87" w:rsidRDefault="00B04B5F" w:rsidP="00D30E87">
      <w:pPr>
        <w:pStyle w:val="LabStepCodeBlockLevel2"/>
        <w:rPr>
          <w:color w:val="808080" w:themeColor="background1" w:themeShade="80"/>
        </w:rPr>
      </w:pPr>
      <w:r w:rsidRPr="00D30E87">
        <w:rPr>
          <w:color w:val="808080" w:themeColor="background1" w:themeShade="80"/>
        </w:rPr>
        <w:t>&lt;/Elements&gt;</w:t>
      </w:r>
    </w:p>
    <w:p w:rsidR="00603829" w:rsidRDefault="00603829" w:rsidP="001410C9">
      <w:pPr>
        <w:pStyle w:val="LabStepLevel2Numbered"/>
      </w:pPr>
      <w:r>
        <w:t xml:space="preserve">Change the value for the </w:t>
      </w:r>
      <w:r w:rsidRPr="001410C9">
        <w:rPr>
          <w:rStyle w:val="InlindeCode"/>
        </w:rPr>
        <w:t>Group</w:t>
      </w:r>
      <w:r>
        <w:t xml:space="preserve"> property to </w:t>
      </w:r>
      <w:r w:rsidRPr="00141688">
        <w:rPr>
          <w:rStyle w:val="InLineUrl"/>
        </w:rPr>
        <w:t>"</w:t>
      </w:r>
      <w:r w:rsidR="0055173A" w:rsidRPr="001410C9">
        <w:rPr>
          <w:b/>
        </w:rPr>
        <w:t>Wingtip</w:t>
      </w:r>
      <w:r w:rsidRPr="001410C9">
        <w:rPr>
          <w:b/>
        </w:rPr>
        <w:t xml:space="preserve"> Web Part</w:t>
      </w:r>
      <w:r w:rsidRPr="00141688">
        <w:rPr>
          <w:rStyle w:val="InLineUrl"/>
        </w:rPr>
        <w:t>"</w:t>
      </w:r>
      <w:r>
        <w:t>.</w:t>
      </w:r>
    </w:p>
    <w:p w:rsidR="00603829" w:rsidRPr="000D1CE4" w:rsidRDefault="00603829" w:rsidP="00603829">
      <w:pPr>
        <w:pStyle w:val="LabStepCodeBlockLevel2"/>
        <w:rPr>
          <w:color w:val="808080" w:themeColor="background1" w:themeShade="80"/>
        </w:rPr>
      </w:pPr>
      <w:r w:rsidRPr="000D1CE4">
        <w:rPr>
          <w:color w:val="808080" w:themeColor="background1" w:themeShade="80"/>
        </w:rPr>
        <w:t>&lt;?xml version="1.0" encoding="utf-8"?&gt;</w:t>
      </w:r>
    </w:p>
    <w:p w:rsidR="00603829" w:rsidRPr="000D1CE4" w:rsidRDefault="00603829" w:rsidP="00603829">
      <w:pPr>
        <w:pStyle w:val="LabStepCodeBlockLevel2"/>
        <w:rPr>
          <w:color w:val="808080" w:themeColor="background1" w:themeShade="80"/>
        </w:rPr>
      </w:pPr>
      <w:r w:rsidRPr="000D1CE4">
        <w:rPr>
          <w:color w:val="808080" w:themeColor="background1" w:themeShade="80"/>
        </w:rPr>
        <w:t>&lt;Elements xmlns="http://schemas.microsoft.com/sharepoint/" &gt;</w:t>
      </w:r>
    </w:p>
    <w:p w:rsidR="00603829" w:rsidRPr="000D1CE4" w:rsidRDefault="00603829" w:rsidP="00603829">
      <w:pPr>
        <w:pStyle w:val="LabStepCodeBlockLevel2"/>
        <w:rPr>
          <w:color w:val="808080" w:themeColor="background1" w:themeShade="80"/>
        </w:rPr>
      </w:pPr>
      <w:r w:rsidRPr="000D1CE4">
        <w:rPr>
          <w:color w:val="808080" w:themeColor="background1" w:themeShade="80"/>
        </w:rPr>
        <w:t xml:space="preserve">  &lt;Module Name="ListInspector" List="113" Url="_catalogs/wp"&gt;</w:t>
      </w:r>
    </w:p>
    <w:p w:rsidR="00603829" w:rsidRPr="000D1CE4" w:rsidRDefault="00603829" w:rsidP="00603829">
      <w:pPr>
        <w:pStyle w:val="LabStepCodeBlockLevel2"/>
        <w:rPr>
          <w:color w:val="808080" w:themeColor="background1" w:themeShade="80"/>
        </w:rPr>
      </w:pPr>
      <w:r w:rsidRPr="000D1CE4">
        <w:rPr>
          <w:color w:val="808080" w:themeColor="background1" w:themeShade="80"/>
        </w:rPr>
        <w:t xml:space="preserve">    &lt;File Path="ListInspector\ListInspector.webpart" </w:t>
      </w:r>
    </w:p>
    <w:p w:rsidR="00603829" w:rsidRPr="00D30E87" w:rsidRDefault="00603829" w:rsidP="00603829">
      <w:pPr>
        <w:pStyle w:val="LabStepCodeBlockLevel2"/>
        <w:rPr>
          <w:color w:val="808080" w:themeColor="background1" w:themeShade="80"/>
        </w:rPr>
      </w:pPr>
      <w:r w:rsidRPr="00D30E87">
        <w:rPr>
          <w:color w:val="808080" w:themeColor="background1" w:themeShade="80"/>
        </w:rPr>
        <w:t xml:space="preserve">          Url="</w:t>
      </w:r>
      <w:r w:rsidR="0055173A">
        <w:rPr>
          <w:color w:val="808080" w:themeColor="background1" w:themeShade="80"/>
        </w:rPr>
        <w:t>Wingtip</w:t>
      </w:r>
      <w:r w:rsidRPr="00D30E87">
        <w:rPr>
          <w:color w:val="808080" w:themeColor="background1" w:themeShade="80"/>
        </w:rPr>
        <w:t xml:space="preserve">WebPart_ListInspector.webpart" </w:t>
      </w:r>
    </w:p>
    <w:p w:rsidR="00603829" w:rsidRPr="000D1CE4" w:rsidRDefault="00603829" w:rsidP="00603829">
      <w:pPr>
        <w:pStyle w:val="LabStepCodeBlockLevel2"/>
        <w:rPr>
          <w:color w:val="808080" w:themeColor="background1" w:themeShade="80"/>
        </w:rPr>
      </w:pPr>
      <w:r w:rsidRPr="000D1CE4">
        <w:rPr>
          <w:color w:val="808080" w:themeColor="background1" w:themeShade="80"/>
        </w:rPr>
        <w:t xml:space="preserve">          Type="GhostableInLibrary" &gt;</w:t>
      </w:r>
    </w:p>
    <w:p w:rsidR="00603829" w:rsidRPr="000D1CE4" w:rsidRDefault="00603829" w:rsidP="00603829">
      <w:pPr>
        <w:pStyle w:val="LabStepCodeBlockLevel2"/>
        <w:rPr>
          <w:color w:val="auto"/>
        </w:rPr>
      </w:pPr>
      <w:r w:rsidRPr="000D1CE4">
        <w:rPr>
          <w:color w:val="auto"/>
        </w:rPr>
        <w:t xml:space="preserve">      &lt;Property Name="Group" Value="</w:t>
      </w:r>
      <w:r w:rsidR="0055173A">
        <w:rPr>
          <w:color w:val="auto"/>
        </w:rPr>
        <w:t>Wingtip</w:t>
      </w:r>
      <w:r w:rsidRPr="000D1CE4">
        <w:rPr>
          <w:color w:val="auto"/>
        </w:rPr>
        <w:t xml:space="preserve"> Web Parts" /&gt;</w:t>
      </w:r>
    </w:p>
    <w:p w:rsidR="00603829" w:rsidRPr="000D1CE4" w:rsidRDefault="00603829" w:rsidP="00603829">
      <w:pPr>
        <w:pStyle w:val="LabStepCodeBlockLevel2"/>
        <w:rPr>
          <w:color w:val="808080" w:themeColor="background1" w:themeShade="80"/>
        </w:rPr>
      </w:pPr>
      <w:r w:rsidRPr="000D1CE4">
        <w:rPr>
          <w:color w:val="808080" w:themeColor="background1" w:themeShade="80"/>
        </w:rPr>
        <w:t xml:space="preserve">    &lt;/File&gt;</w:t>
      </w:r>
    </w:p>
    <w:p w:rsidR="00603829" w:rsidRPr="000D1CE4" w:rsidRDefault="00603829" w:rsidP="00603829">
      <w:pPr>
        <w:pStyle w:val="LabStepCodeBlockLevel2"/>
        <w:rPr>
          <w:color w:val="808080" w:themeColor="background1" w:themeShade="80"/>
        </w:rPr>
      </w:pPr>
      <w:r w:rsidRPr="000D1CE4">
        <w:rPr>
          <w:color w:val="808080" w:themeColor="background1" w:themeShade="80"/>
        </w:rPr>
        <w:t xml:space="preserve">  &lt;/Module&gt;</w:t>
      </w:r>
    </w:p>
    <w:p w:rsidR="00603829" w:rsidRPr="007508E5" w:rsidRDefault="00603829" w:rsidP="00603829">
      <w:pPr>
        <w:pStyle w:val="LabStepCodeBlockLevel2"/>
        <w:rPr>
          <w:color w:val="808080" w:themeColor="background1" w:themeShade="80"/>
        </w:rPr>
      </w:pPr>
      <w:r w:rsidRPr="000D1CE4">
        <w:rPr>
          <w:color w:val="808080" w:themeColor="background1" w:themeShade="80"/>
        </w:rPr>
        <w:t>&lt;/Elements&gt;</w:t>
      </w:r>
    </w:p>
    <w:p w:rsidR="00603829" w:rsidRDefault="00603829" w:rsidP="00E16B4C">
      <w:pPr>
        <w:pStyle w:val="LabStepNumbered"/>
        <w:numPr>
          <w:ilvl w:val="0"/>
          <w:numId w:val="6"/>
        </w:numPr>
      </w:pPr>
      <w:r>
        <w:t xml:space="preserve">Open the User Control file for the Visual Web Part named </w:t>
      </w:r>
      <w:r w:rsidRPr="00D30E87">
        <w:rPr>
          <w:rStyle w:val="InlindeCode"/>
        </w:rPr>
        <w:t>ListInspectorUserControl.ascx</w:t>
      </w:r>
      <w:r w:rsidRPr="000D1CE4">
        <w:t xml:space="preserve">. You should be able to experiment </w:t>
      </w:r>
      <w:r>
        <w:t xml:space="preserve">by moving back and forth between </w:t>
      </w:r>
      <w:r w:rsidR="000A06EB" w:rsidRPr="001410C9">
        <w:rPr>
          <w:b/>
        </w:rPr>
        <w:t>D</w:t>
      </w:r>
      <w:r w:rsidRPr="001410C9">
        <w:rPr>
          <w:b/>
        </w:rPr>
        <w:t>esign</w:t>
      </w:r>
      <w:r>
        <w:t xml:space="preserve"> view and </w:t>
      </w:r>
      <w:r w:rsidR="000A06EB" w:rsidRPr="001410C9">
        <w:rPr>
          <w:b/>
        </w:rPr>
        <w:t>Source</w:t>
      </w:r>
      <w:r w:rsidR="000A06EB">
        <w:t xml:space="preserve"> </w:t>
      </w:r>
      <w:r>
        <w:t xml:space="preserve">view. When you are in </w:t>
      </w:r>
      <w:r w:rsidR="000A06EB">
        <w:t>D</w:t>
      </w:r>
      <w:r>
        <w:t>esign view, the designer should be empty at first as no controls or HTML text has been added.</w:t>
      </w:r>
    </w:p>
    <w:p w:rsidR="00603829" w:rsidRDefault="00603829" w:rsidP="00E16B4C">
      <w:pPr>
        <w:pStyle w:val="LabStepNumbered"/>
        <w:numPr>
          <w:ilvl w:val="0"/>
          <w:numId w:val="6"/>
        </w:numPr>
      </w:pPr>
      <w:r>
        <w:t xml:space="preserve">Make sure the User Control is in </w:t>
      </w:r>
      <w:r w:rsidR="000A06EB">
        <w:t>D</w:t>
      </w:r>
      <w:r>
        <w:t xml:space="preserve">esign view. Also ensure that the Visual Studio toolbox is visible. Look inside the </w:t>
      </w:r>
      <w:r w:rsidRPr="001410C9">
        <w:rPr>
          <w:b/>
        </w:rPr>
        <w:t>AJAX Extensions</w:t>
      </w:r>
      <w:r>
        <w:t xml:space="preserve"> section of the toolbox and find the </w:t>
      </w:r>
      <w:r w:rsidRPr="001410C9">
        <w:rPr>
          <w:b/>
        </w:rPr>
        <w:t>UpdatePanel</w:t>
      </w:r>
      <w:r>
        <w:t xml:space="preserve"> control as shown in the following screenshot. Drag and drop the </w:t>
      </w:r>
      <w:r w:rsidRPr="001410C9">
        <w:rPr>
          <w:b/>
        </w:rPr>
        <w:t>UpdatePanel</w:t>
      </w:r>
      <w:r>
        <w:t xml:space="preserve"> control onto the user control designer.</w:t>
      </w:r>
    </w:p>
    <w:p w:rsidR="00603829" w:rsidRDefault="00603829" w:rsidP="00603829">
      <w:pPr>
        <w:pStyle w:val="LabStepScreenshot"/>
      </w:pPr>
      <w:r>
        <w:rPr>
          <w:noProof/>
        </w:rPr>
        <w:lastRenderedPageBreak/>
        <w:drawing>
          <wp:inline distT="0" distB="0" distL="0" distR="0" wp14:anchorId="742BF935" wp14:editId="5604609C">
            <wp:extent cx="1434214" cy="1446663"/>
            <wp:effectExtent l="19050" t="0" r="0" b="0"/>
            <wp:docPr id="12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1434210" cy="1446659"/>
                    </a:xfrm>
                    <a:prstGeom prst="rect">
                      <a:avLst/>
                    </a:prstGeom>
                    <a:noFill/>
                    <a:ln w="9525">
                      <a:noFill/>
                      <a:miter lim="800000"/>
                      <a:headEnd/>
                      <a:tailEnd/>
                    </a:ln>
                  </pic:spPr>
                </pic:pic>
              </a:graphicData>
            </a:graphic>
          </wp:inline>
        </w:drawing>
      </w:r>
    </w:p>
    <w:p w:rsidR="00603829" w:rsidRDefault="00603829" w:rsidP="00E16B4C">
      <w:pPr>
        <w:pStyle w:val="LabStepNumbered"/>
        <w:numPr>
          <w:ilvl w:val="0"/>
          <w:numId w:val="6"/>
        </w:numPr>
      </w:pPr>
      <w:r>
        <w:t xml:space="preserve">Switch the User Control back to </w:t>
      </w:r>
      <w:r w:rsidR="000A06EB" w:rsidRPr="001410C9">
        <w:rPr>
          <w:b/>
        </w:rPr>
        <w:t>Source</w:t>
      </w:r>
      <w:r>
        <w:t xml:space="preserve"> view. Note that the User Control designer added a reference to the </w:t>
      </w:r>
      <w:r w:rsidRPr="001410C9">
        <w:rPr>
          <w:rStyle w:val="InlindeCode"/>
        </w:rPr>
        <w:t>System.Web.Extensions</w:t>
      </w:r>
      <w:r>
        <w:t xml:space="preserve"> assembly when you added the </w:t>
      </w:r>
      <w:r w:rsidRPr="00D30E87">
        <w:rPr>
          <w:rStyle w:val="InlindeCode"/>
        </w:rPr>
        <w:t>UpdatePanel</w:t>
      </w:r>
      <w:r>
        <w:t xml:space="preserve"> </w:t>
      </w:r>
      <w:r w:rsidR="005C7872">
        <w:t>control. Your</w:t>
      </w:r>
      <w:r>
        <w:t xml:space="preserve"> code view should look like what is shown in the following code block.</w:t>
      </w:r>
    </w:p>
    <w:p w:rsidR="00603829" w:rsidRPr="00D30E87" w:rsidRDefault="00603829" w:rsidP="00603829">
      <w:pPr>
        <w:pStyle w:val="LabStepCodeBlock"/>
        <w:rPr>
          <w:color w:val="808080" w:themeColor="background1" w:themeShade="80"/>
        </w:rPr>
      </w:pPr>
      <w:r w:rsidRPr="00D30E87">
        <w:rPr>
          <w:color w:val="808080" w:themeColor="background1" w:themeShade="80"/>
        </w:rPr>
        <w:t>&lt;%@ Assembly Name="$SharePoint.Project.AssemblyFullName$" %&gt;</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&lt;%@ Assembly Name="Microsoft.Web.CommandUI, </w:t>
      </w:r>
      <w:r w:rsidRPr="00222659">
        <w:rPr>
          <w:color w:val="808080" w:themeColor="background1" w:themeShade="80"/>
        </w:rPr>
        <w:t>[4-part assembly name]</w:t>
      </w:r>
      <w:r w:rsidRPr="00D30E87">
        <w:rPr>
          <w:color w:val="808080" w:themeColor="background1" w:themeShade="80"/>
        </w:rPr>
        <w:t xml:space="preserve">" %&gt;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&lt;%@ Register Tagprefix="SharePoint" Namespace="Microsoft.SharePoint.WebControls"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Assembly="Microsoft.SharePoint, </w:t>
      </w:r>
      <w:r w:rsidRPr="00222659">
        <w:rPr>
          <w:color w:val="808080" w:themeColor="background1" w:themeShade="80"/>
        </w:rPr>
        <w:t>[4-part assembly name]</w:t>
      </w:r>
      <w:r w:rsidRPr="00D30E87">
        <w:rPr>
          <w:color w:val="808080" w:themeColor="background1" w:themeShade="80"/>
        </w:rPr>
        <w:t xml:space="preserve">" %&gt;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&lt;%@ Register Tagprefix="Utilities" Namespace="Microsoft.SharePoint.Utilities"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Assembly="Microsoft.SharePoint, </w:t>
      </w:r>
      <w:r w:rsidRPr="00222659">
        <w:rPr>
          <w:color w:val="808080" w:themeColor="background1" w:themeShade="80"/>
        </w:rPr>
        <w:t>[4-part assembly name]</w:t>
      </w:r>
      <w:r w:rsidRPr="00D30E87">
        <w:rPr>
          <w:color w:val="808080" w:themeColor="background1" w:themeShade="80"/>
        </w:rPr>
        <w:t>" %&gt;</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&lt;%@ Import Namespace="Microsoft.SharePoint" %&gt;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&lt;%@ Register Tagprefix="WebPartPages" Namespace="Microsoft.SharePoint.WebPartPages"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Assembly="Microsoft.SharePoint, </w:t>
      </w:r>
      <w:r w:rsidRPr="00222659">
        <w:rPr>
          <w:color w:val="808080" w:themeColor="background1" w:themeShade="80"/>
        </w:rPr>
        <w:t>[4-part assembly name]</w:t>
      </w:r>
      <w:r w:rsidRPr="00D30E87">
        <w:rPr>
          <w:color w:val="808080" w:themeColor="background1" w:themeShade="80"/>
        </w:rPr>
        <w:t>" %&gt;</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&lt;%@ Control Language="C#" AutoEventWireup="true"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CodeBehind="ListInspector2UserControl.ascx.cs" </w:t>
      </w:r>
    </w:p>
    <w:p w:rsidR="00603829" w:rsidRPr="00D30E87" w:rsidRDefault="00603829" w:rsidP="00603829">
      <w:pPr>
        <w:pStyle w:val="LabStepCodeBlock"/>
        <w:rPr>
          <w:color w:val="808080" w:themeColor="background1" w:themeShade="80"/>
        </w:rPr>
      </w:pPr>
      <w:r w:rsidRPr="00D30E87">
        <w:rPr>
          <w:color w:val="808080" w:themeColor="background1" w:themeShade="80"/>
        </w:rPr>
        <w:t xml:space="preserve">    Inherits="</w:t>
      </w:r>
      <w:r w:rsidR="0055173A">
        <w:rPr>
          <w:color w:val="808080" w:themeColor="background1" w:themeShade="80"/>
        </w:rPr>
        <w:t>Wingtip</w:t>
      </w:r>
      <w:r w:rsidRPr="00D30E87">
        <w:rPr>
          <w:color w:val="808080" w:themeColor="background1" w:themeShade="80"/>
        </w:rPr>
        <w:t>WebParts.ListInspector2.ListInspector2UserControl" %&gt;</w:t>
      </w:r>
    </w:p>
    <w:p w:rsidR="00603829" w:rsidRPr="00D30E87" w:rsidRDefault="00603829" w:rsidP="00603829">
      <w:pPr>
        <w:pStyle w:val="LabStepCodeBlock"/>
        <w:rPr>
          <w:color w:val="808080" w:themeColor="background1" w:themeShade="80"/>
        </w:rPr>
      </w:pPr>
    </w:p>
    <w:p w:rsidR="00603829" w:rsidRDefault="00603829" w:rsidP="00603829">
      <w:pPr>
        <w:pStyle w:val="LabStepCodeBlock"/>
      </w:pPr>
      <w:r>
        <w:t xml:space="preserve">&lt;%@ Register assembly="System.Web.Extensions, </w:t>
      </w:r>
      <w:r w:rsidRPr="00CB7A9C">
        <w:rPr>
          <w:color w:val="808080" w:themeColor="background1" w:themeShade="80"/>
        </w:rPr>
        <w:t>[4-part assembly name]</w:t>
      </w:r>
      <w:r>
        <w:t>"</w:t>
      </w:r>
    </w:p>
    <w:p w:rsidR="00603829" w:rsidRDefault="00603829" w:rsidP="00603829">
      <w:pPr>
        <w:pStyle w:val="LabStepCodeBlock"/>
      </w:pPr>
      <w:r>
        <w:t xml:space="preserve">             namespace="System.Web.UI" tagprefix="asp" %&gt;</w:t>
      </w:r>
    </w:p>
    <w:p w:rsidR="00603829" w:rsidRDefault="00603829" w:rsidP="00603829">
      <w:pPr>
        <w:pStyle w:val="LabStepCodeBlock"/>
      </w:pPr>
    </w:p>
    <w:p w:rsidR="00603829" w:rsidRDefault="00603829" w:rsidP="00603829">
      <w:pPr>
        <w:pStyle w:val="LabStepCodeBlock"/>
      </w:pPr>
      <w:r>
        <w:t>&lt;asp:UpdatePanel ID="UpdatePanel1" runat="server"&gt;</w:t>
      </w:r>
    </w:p>
    <w:p w:rsidR="00603829" w:rsidRDefault="00603829" w:rsidP="00603829">
      <w:pPr>
        <w:pStyle w:val="LabStepCodeBlock"/>
      </w:pPr>
      <w:r>
        <w:t>&lt;/asp:UpdatePanel&gt;</w:t>
      </w:r>
    </w:p>
    <w:p w:rsidR="00603829" w:rsidRDefault="00603829" w:rsidP="00E16B4C">
      <w:pPr>
        <w:pStyle w:val="LabStepNumbered"/>
        <w:numPr>
          <w:ilvl w:val="0"/>
          <w:numId w:val="6"/>
        </w:numPr>
      </w:pPr>
      <w:r>
        <w:t xml:space="preserve">Add a </w:t>
      </w:r>
      <w:r w:rsidRPr="00D30E87">
        <w:rPr>
          <w:rStyle w:val="InlindeCode"/>
        </w:rPr>
        <w:t>ContentTemplate</w:t>
      </w:r>
      <w:r>
        <w:t xml:space="preserve"> element inside the </w:t>
      </w:r>
      <w:r w:rsidRPr="00D30E87">
        <w:rPr>
          <w:rStyle w:val="InlindeCode"/>
        </w:rPr>
        <w:t>UpdatePanel</w:t>
      </w:r>
      <w:r>
        <w:t xml:space="preserve"> element as shown in the following code block. Next, you will copy and paste a pre-provided table layout which contains ASP.NET controls from a text file in your lab folder. Using the Windows Explorer, navigate to </w:t>
      </w:r>
      <w:r w:rsidR="001410C9">
        <w:rPr>
          <w:rStyle w:val="InlindeCode"/>
        </w:rPr>
        <w:t>[[LAB FILES]]</w:t>
      </w:r>
      <w:r w:rsidRPr="00D30E87">
        <w:rPr>
          <w:rStyle w:val="InlindeCode"/>
        </w:rPr>
        <w:t>\StarterFiles</w:t>
      </w:r>
      <w:r>
        <w:rPr>
          <w:rStyle w:val="InLineUrl"/>
        </w:rPr>
        <w:t>.</w:t>
      </w:r>
      <w:r>
        <w:t xml:space="preserve"> Locate the file named </w:t>
      </w:r>
      <w:r w:rsidRPr="00D30E87">
        <w:rPr>
          <w:rStyle w:val="InlindeCode"/>
        </w:rPr>
        <w:t>ListInspectorTable.txt</w:t>
      </w:r>
      <w:r>
        <w:t xml:space="preserve">. Open the file with NotePad and copy all the text into inside the </w:t>
      </w:r>
      <w:r w:rsidRPr="00D30E87">
        <w:rPr>
          <w:rStyle w:val="InlindeCode"/>
        </w:rPr>
        <w:t>ContentTemplate</w:t>
      </w:r>
      <w:r w:rsidR="001410C9">
        <w:t xml:space="preserve"> element:</w:t>
      </w:r>
    </w:p>
    <w:p w:rsidR="00603829" w:rsidRDefault="00603829" w:rsidP="00603829">
      <w:pPr>
        <w:pStyle w:val="LabStepCodeBlock"/>
      </w:pPr>
      <w:r>
        <w:t>&lt;asp:UpdatePanel ID="UpdatePanel1" runat="server"&gt;</w:t>
      </w:r>
    </w:p>
    <w:p w:rsidR="00603829" w:rsidRDefault="00603829" w:rsidP="00603829">
      <w:pPr>
        <w:pStyle w:val="LabStepCodeBlock"/>
      </w:pPr>
      <w:r>
        <w:t xml:space="preserve">  &lt;ContentTemplate&gt;</w:t>
      </w:r>
    </w:p>
    <w:p w:rsidR="00603829" w:rsidRDefault="00603829" w:rsidP="00603829">
      <w:pPr>
        <w:pStyle w:val="LabStepCodeBlock"/>
      </w:pPr>
      <w:r>
        <w:t xml:space="preserve">    &lt;!-- paste text from ListInspectorTable.txt here to create HTML table layout --&gt;</w:t>
      </w:r>
    </w:p>
    <w:p w:rsidR="00603829" w:rsidRDefault="00603829" w:rsidP="00603829">
      <w:pPr>
        <w:pStyle w:val="LabStepCodeBlock"/>
      </w:pPr>
      <w:r>
        <w:t xml:space="preserve">  &lt;/ContentTemplate&gt;</w:t>
      </w:r>
    </w:p>
    <w:p w:rsidR="00603829" w:rsidRDefault="00603829" w:rsidP="00603829">
      <w:pPr>
        <w:pStyle w:val="LabStepCodeBlock"/>
      </w:pPr>
      <w:r>
        <w:t>&lt;/asp:UpdatePanel&gt;</w:t>
      </w:r>
    </w:p>
    <w:p w:rsidR="00603829" w:rsidRDefault="00603829" w:rsidP="00E16B4C">
      <w:pPr>
        <w:pStyle w:val="LabStepNumbered"/>
        <w:numPr>
          <w:ilvl w:val="0"/>
          <w:numId w:val="6"/>
        </w:numPr>
      </w:pPr>
      <w:r>
        <w:t xml:space="preserve">Switch the User Control back into </w:t>
      </w:r>
      <w:r w:rsidR="00396BC2" w:rsidRPr="001410C9">
        <w:rPr>
          <w:b/>
        </w:rPr>
        <w:t>Design</w:t>
      </w:r>
      <w:r w:rsidR="00396BC2">
        <w:t xml:space="preserve"> </w:t>
      </w:r>
      <w:r>
        <w:t>view and verify that you can see the table layout.</w:t>
      </w:r>
    </w:p>
    <w:p w:rsidR="00603829" w:rsidRDefault="00603829" w:rsidP="00603829">
      <w:pPr>
        <w:pStyle w:val="LabStepScreenshot"/>
      </w:pPr>
      <w:r>
        <w:rPr>
          <w:noProof/>
        </w:rPr>
        <w:drawing>
          <wp:inline distT="0" distB="0" distL="0" distR="0" wp14:anchorId="00FB3258" wp14:editId="3FC6FC23">
            <wp:extent cx="3386066" cy="957617"/>
            <wp:effectExtent l="19050" t="0" r="4834" b="0"/>
            <wp:docPr id="12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cstate="print"/>
                    <a:srcRect/>
                    <a:stretch>
                      <a:fillRect/>
                    </a:stretch>
                  </pic:blipFill>
                  <pic:spPr bwMode="auto">
                    <a:xfrm>
                      <a:off x="0" y="0"/>
                      <a:ext cx="3386601" cy="957768"/>
                    </a:xfrm>
                    <a:prstGeom prst="rect">
                      <a:avLst/>
                    </a:prstGeom>
                    <a:noFill/>
                    <a:ln w="9525">
                      <a:noFill/>
                      <a:miter lim="800000"/>
                      <a:headEnd/>
                      <a:tailEnd/>
                    </a:ln>
                  </pic:spPr>
                </pic:pic>
              </a:graphicData>
            </a:graphic>
          </wp:inline>
        </w:drawing>
      </w:r>
    </w:p>
    <w:p w:rsidR="00603829" w:rsidRDefault="00603829" w:rsidP="00E16B4C">
      <w:pPr>
        <w:pStyle w:val="LabStepNumbered"/>
        <w:numPr>
          <w:ilvl w:val="0"/>
          <w:numId w:val="6"/>
        </w:numPr>
      </w:pPr>
      <w:r>
        <w:t xml:space="preserve">Now it's time to write some code to bring this Web Part to life. Open the source file named </w:t>
      </w:r>
      <w:r w:rsidRPr="00D30E87">
        <w:rPr>
          <w:rStyle w:val="InlindeCode"/>
        </w:rPr>
        <w:t>ListInspectorUserControl.ascx.cs</w:t>
      </w:r>
      <w:r>
        <w:t>. Follow these st</w:t>
      </w:r>
      <w:r w:rsidR="001410C9">
        <w:t>eps to begin the implementation:</w:t>
      </w:r>
    </w:p>
    <w:p w:rsidR="00603829" w:rsidRDefault="00603829" w:rsidP="001410C9">
      <w:pPr>
        <w:pStyle w:val="LabStepLevel2Numbered"/>
        <w:numPr>
          <w:ilvl w:val="0"/>
          <w:numId w:val="21"/>
        </w:numPr>
      </w:pPr>
      <w:r>
        <w:t xml:space="preserve">Add a </w:t>
      </w:r>
      <w:r w:rsidRPr="00427A68">
        <w:rPr>
          <w:rStyle w:val="InlindeCode"/>
        </w:rPr>
        <w:t>using</w:t>
      </w:r>
      <w:r>
        <w:t xml:space="preserve"> statement to import the </w:t>
      </w:r>
      <w:r w:rsidRPr="00427A68">
        <w:rPr>
          <w:rStyle w:val="InlindeCode"/>
        </w:rPr>
        <w:t>Microsoft.SharePoint</w:t>
      </w:r>
      <w:r>
        <w:t xml:space="preserve"> namespace</w:t>
      </w:r>
      <w:r w:rsidR="000A06EB">
        <w:t>.</w:t>
      </w:r>
    </w:p>
    <w:p w:rsidR="00603829" w:rsidRDefault="00603829" w:rsidP="001410C9">
      <w:pPr>
        <w:pStyle w:val="LabStepLevel2Numbered"/>
        <w:numPr>
          <w:ilvl w:val="0"/>
          <w:numId w:val="21"/>
        </w:numPr>
      </w:pPr>
      <w:r>
        <w:t>Delete any pre-existing members</w:t>
      </w:r>
      <w:r w:rsidR="00396BC2">
        <w:t xml:space="preserve"> (properties &amp; methods</w:t>
      </w:r>
      <w:r>
        <w:t xml:space="preserve"> from the class definition</w:t>
      </w:r>
      <w:r w:rsidR="001410C9">
        <w:t>)</w:t>
      </w:r>
      <w:r>
        <w:t>.</w:t>
      </w:r>
    </w:p>
    <w:p w:rsidR="00603829" w:rsidRDefault="00603829" w:rsidP="001410C9">
      <w:pPr>
        <w:pStyle w:val="LabStepLevel2Numbered"/>
        <w:numPr>
          <w:ilvl w:val="0"/>
          <w:numId w:val="21"/>
        </w:numPr>
      </w:pPr>
      <w:r>
        <w:t xml:space="preserve">Add a protected </w:t>
      </w:r>
      <w:r w:rsidR="009265AE">
        <w:t>property</w:t>
      </w:r>
      <w:r>
        <w:t xml:space="preserve"> named </w:t>
      </w:r>
      <w:r w:rsidRPr="00BE5EE7">
        <w:rPr>
          <w:rStyle w:val="InlindeCode"/>
        </w:rPr>
        <w:t>SelectedListID</w:t>
      </w:r>
      <w:r>
        <w:t xml:space="preserve"> based on the </w:t>
      </w:r>
      <w:r w:rsidRPr="00BE5EE7">
        <w:rPr>
          <w:rStyle w:val="InlindeCode"/>
        </w:rPr>
        <w:t>GUID</w:t>
      </w:r>
      <w:r>
        <w:t xml:space="preserve"> type.</w:t>
      </w:r>
    </w:p>
    <w:p w:rsidR="00603829" w:rsidRDefault="00603829" w:rsidP="001410C9">
      <w:pPr>
        <w:pStyle w:val="LabStepLevel2Numbered"/>
        <w:numPr>
          <w:ilvl w:val="0"/>
          <w:numId w:val="21"/>
        </w:numPr>
      </w:pPr>
      <w:r>
        <w:lastRenderedPageBreak/>
        <w:t xml:space="preserve">Add a protected </w:t>
      </w:r>
      <w:r w:rsidR="009265AE">
        <w:t xml:space="preserve">property </w:t>
      </w:r>
      <w:r>
        <w:t xml:space="preserve">named </w:t>
      </w:r>
      <w:r w:rsidRPr="00BE5EE7">
        <w:rPr>
          <w:rStyle w:val="InlindeCode"/>
        </w:rPr>
        <w:t>UpdateListProperties</w:t>
      </w:r>
      <w:r>
        <w:t xml:space="preserve"> based on the </w:t>
      </w:r>
      <w:r w:rsidRPr="00BE5EE7">
        <w:rPr>
          <w:rStyle w:val="InlindeCode"/>
        </w:rPr>
        <w:t>bool</w:t>
      </w:r>
      <w:r>
        <w:t xml:space="preserve"> type.</w:t>
      </w:r>
    </w:p>
    <w:p w:rsidR="00603829" w:rsidRDefault="00603829" w:rsidP="001410C9">
      <w:pPr>
        <w:pStyle w:val="LabStepLevel2Numbered"/>
        <w:numPr>
          <w:ilvl w:val="0"/>
          <w:numId w:val="21"/>
        </w:numPr>
      </w:pPr>
      <w:r>
        <w:t xml:space="preserve">Add a method named </w:t>
      </w:r>
      <w:r w:rsidR="001410C9">
        <w:rPr>
          <w:rStyle w:val="InlindeCode"/>
        </w:rPr>
        <w:t>lst</w:t>
      </w:r>
      <w:r w:rsidRPr="00BE5EE7">
        <w:rPr>
          <w:rStyle w:val="InlindeCode"/>
        </w:rPr>
        <w:t>Lists_SelectedIndexChanged</w:t>
      </w:r>
      <w:r w:rsidR="001410C9">
        <w:rPr>
          <w:rStyle w:val="InlindeCode"/>
        </w:rPr>
        <w:t>()</w:t>
      </w:r>
      <w:r>
        <w:t xml:space="preserve"> using the parameter list shown in the following code block. Note that the </w:t>
      </w:r>
      <w:r w:rsidR="0055173A" w:rsidRPr="001410C9">
        <w:rPr>
          <w:b/>
        </w:rPr>
        <w:t>Wingtip</w:t>
      </w:r>
      <w:r w:rsidRPr="001410C9">
        <w:rPr>
          <w:b/>
        </w:rPr>
        <w:t>WebParts</w:t>
      </w:r>
      <w:r>
        <w:t xml:space="preserve"> project will not compile until you add this method implementation because the pre-provided table layout text you pasted in contains a list box named </w:t>
      </w:r>
      <w:r w:rsidRPr="00D30E87">
        <w:rPr>
          <w:rStyle w:val="InlindeCode"/>
        </w:rPr>
        <w:t>lstLists</w:t>
      </w:r>
      <w:r>
        <w:t xml:space="preserve"> containing an attribute which attaches it to an event handler named </w:t>
      </w:r>
      <w:r w:rsidR="001410C9">
        <w:rPr>
          <w:rStyle w:val="InlindeCode"/>
        </w:rPr>
        <w:t>lst</w:t>
      </w:r>
      <w:r w:rsidRPr="00BE5EE7">
        <w:rPr>
          <w:rStyle w:val="InlindeCode"/>
        </w:rPr>
        <w:t>Lists_SelectedIndexChanged</w:t>
      </w:r>
      <w:r w:rsidR="001410C9">
        <w:rPr>
          <w:rStyle w:val="InlindeCode"/>
        </w:rPr>
        <w:t>()</w:t>
      </w:r>
      <w:r>
        <w:t>.</w:t>
      </w:r>
    </w:p>
    <w:p w:rsidR="00603829" w:rsidRDefault="00603829" w:rsidP="001410C9">
      <w:pPr>
        <w:pStyle w:val="LabStepLevel2Numbered"/>
        <w:numPr>
          <w:ilvl w:val="0"/>
          <w:numId w:val="21"/>
        </w:numPr>
      </w:pPr>
      <w:r>
        <w:t xml:space="preserve">Add an overridden implementation of the </w:t>
      </w:r>
      <w:r w:rsidRPr="00222659">
        <w:rPr>
          <w:rStyle w:val="InlindeCode"/>
        </w:rPr>
        <w:t>OnPreRender</w:t>
      </w:r>
      <w:r w:rsidR="001410C9">
        <w:rPr>
          <w:rStyle w:val="InlindeCode"/>
        </w:rPr>
        <w:t>()</w:t>
      </w:r>
      <w:r>
        <w:t xml:space="preserve"> method using the parameter list shown in the following code block.</w:t>
      </w:r>
    </w:p>
    <w:p w:rsidR="00603829" w:rsidRPr="00D30E87" w:rsidRDefault="00603829" w:rsidP="00603829">
      <w:pPr>
        <w:pStyle w:val="LabStepCodeBlockLevel2"/>
        <w:rPr>
          <w:color w:val="808080" w:themeColor="background1" w:themeShade="80"/>
        </w:rPr>
      </w:pPr>
      <w:r w:rsidRPr="00D30E87">
        <w:rPr>
          <w:color w:val="808080" w:themeColor="background1" w:themeShade="80"/>
        </w:rPr>
        <w:t>using System;</w:t>
      </w:r>
    </w:p>
    <w:p w:rsidR="00603829" w:rsidRPr="00D30E87" w:rsidRDefault="00603829" w:rsidP="00603829">
      <w:pPr>
        <w:pStyle w:val="LabStepCodeBlockLevel2"/>
        <w:rPr>
          <w:color w:val="808080" w:themeColor="background1" w:themeShade="80"/>
        </w:rPr>
      </w:pPr>
      <w:r w:rsidRPr="00D30E87">
        <w:rPr>
          <w:color w:val="808080" w:themeColor="background1" w:themeShade="80"/>
        </w:rPr>
        <w:t>using System.Web.UI;</w:t>
      </w:r>
    </w:p>
    <w:p w:rsidR="00603829" w:rsidRPr="00D30E87" w:rsidRDefault="00603829" w:rsidP="00603829">
      <w:pPr>
        <w:pStyle w:val="LabStepCodeBlockLevel2"/>
        <w:rPr>
          <w:color w:val="808080" w:themeColor="background1" w:themeShade="80"/>
        </w:rPr>
      </w:pPr>
      <w:r w:rsidRPr="00D30E87">
        <w:rPr>
          <w:color w:val="808080" w:themeColor="background1" w:themeShade="80"/>
        </w:rPr>
        <w:t>using System.Web.UI.WebControls;</w:t>
      </w:r>
    </w:p>
    <w:p w:rsidR="00603829" w:rsidRPr="00D30E87" w:rsidRDefault="00603829" w:rsidP="00603829">
      <w:pPr>
        <w:pStyle w:val="LabStepCodeBlockLevel2"/>
        <w:rPr>
          <w:color w:val="808080" w:themeColor="background1" w:themeShade="80"/>
        </w:rPr>
      </w:pPr>
      <w:r w:rsidRPr="00D30E87">
        <w:rPr>
          <w:color w:val="808080" w:themeColor="background1" w:themeShade="80"/>
        </w:rPr>
        <w:t>using System.Web.UI.WebControls.WebParts;</w:t>
      </w:r>
    </w:p>
    <w:p w:rsidR="00603829" w:rsidRDefault="00603829" w:rsidP="00603829">
      <w:pPr>
        <w:pStyle w:val="LabStepCodeBlockLevel2"/>
      </w:pPr>
      <w:r>
        <w:t>using Microsoft.SharePoint;</w:t>
      </w:r>
    </w:p>
    <w:p w:rsidR="00603829" w:rsidRDefault="00603829" w:rsidP="00603829">
      <w:pPr>
        <w:pStyle w:val="LabStepCodeBlockLevel2"/>
      </w:pPr>
    </w:p>
    <w:p w:rsidR="00603829" w:rsidRPr="00D30E87" w:rsidRDefault="00603829" w:rsidP="00603829">
      <w:pPr>
        <w:pStyle w:val="LabStepCodeBlockLevel2"/>
        <w:rPr>
          <w:color w:val="808080" w:themeColor="background1" w:themeShade="80"/>
        </w:rPr>
      </w:pPr>
      <w:r w:rsidRPr="00D30E87">
        <w:rPr>
          <w:color w:val="808080" w:themeColor="background1" w:themeShade="80"/>
        </w:rPr>
        <w:t xml:space="preserve">namespace </w:t>
      </w:r>
      <w:r w:rsidR="0055173A">
        <w:rPr>
          <w:color w:val="808080" w:themeColor="background1" w:themeShade="80"/>
        </w:rPr>
        <w:t>Wingtip</w:t>
      </w:r>
      <w:r w:rsidRPr="00D30E87">
        <w:rPr>
          <w:color w:val="808080" w:themeColor="background1" w:themeShade="80"/>
        </w:rPr>
        <w:t>WebParts.ListInspector {</w:t>
      </w:r>
    </w:p>
    <w:p w:rsidR="00603829" w:rsidRPr="00D30E87" w:rsidRDefault="00603829" w:rsidP="00603829">
      <w:pPr>
        <w:pStyle w:val="LabStepCodeBlockLevel2"/>
        <w:rPr>
          <w:color w:val="808080" w:themeColor="background1" w:themeShade="80"/>
        </w:rPr>
      </w:pPr>
      <w:r w:rsidRPr="00D30E87">
        <w:rPr>
          <w:color w:val="808080" w:themeColor="background1" w:themeShade="80"/>
        </w:rPr>
        <w:t xml:space="preserve">  public partial class ListInspectorUserControl : UserControl {</w:t>
      </w:r>
    </w:p>
    <w:p w:rsidR="00603829" w:rsidRDefault="00603829" w:rsidP="00603829">
      <w:pPr>
        <w:pStyle w:val="LabStepCodeBlockLevel2"/>
      </w:pPr>
      <w:r>
        <w:t xml:space="preserve">    </w:t>
      </w:r>
    </w:p>
    <w:p w:rsidR="00603829" w:rsidRDefault="00603829" w:rsidP="00603829">
      <w:pPr>
        <w:pStyle w:val="LabStepCodeBlockLevel2"/>
      </w:pPr>
      <w:r>
        <w:t xml:space="preserve">    protected Guid SelectedListID = Guid.Empty;</w:t>
      </w:r>
    </w:p>
    <w:p w:rsidR="00603829" w:rsidRDefault="00603829" w:rsidP="00603829">
      <w:pPr>
        <w:pStyle w:val="LabStepCodeBlockLevel2"/>
      </w:pPr>
      <w:r>
        <w:t xml:space="preserve">    protected bool UpdateListProperties = false;</w:t>
      </w:r>
    </w:p>
    <w:p w:rsidR="00603829" w:rsidRDefault="00603829" w:rsidP="00603829">
      <w:pPr>
        <w:pStyle w:val="LabStepCodeBlockLevel2"/>
      </w:pPr>
    </w:p>
    <w:p w:rsidR="00603829" w:rsidRDefault="001410C9" w:rsidP="00603829">
      <w:pPr>
        <w:pStyle w:val="LabStepCodeBlockLevel2"/>
      </w:pPr>
      <w:r>
        <w:t xml:space="preserve">    protected void lst</w:t>
      </w:r>
      <w:r w:rsidR="00603829">
        <w:t>Lists_SelectedIndexChanged(object sender, EventArgs e) {</w:t>
      </w:r>
    </w:p>
    <w:p w:rsidR="00603829" w:rsidRDefault="00603829" w:rsidP="00603829">
      <w:pPr>
        <w:pStyle w:val="LabStepCodeBlockLevel2"/>
      </w:pPr>
      <w:r>
        <w:t xml:space="preserve">      </w:t>
      </w:r>
    </w:p>
    <w:p w:rsidR="00603829" w:rsidRDefault="00603829" w:rsidP="00603829">
      <w:pPr>
        <w:pStyle w:val="LabStepCodeBlockLevel2"/>
      </w:pPr>
      <w:r>
        <w:t xml:space="preserve">    }</w:t>
      </w:r>
    </w:p>
    <w:p w:rsidR="00603829" w:rsidRDefault="00603829" w:rsidP="00603829">
      <w:pPr>
        <w:pStyle w:val="LabStepCodeBlockLevel2"/>
      </w:pPr>
    </w:p>
    <w:p w:rsidR="00603829" w:rsidRDefault="00603829" w:rsidP="00603829">
      <w:pPr>
        <w:pStyle w:val="LabStepCodeBlockLevel2"/>
      </w:pPr>
      <w:r>
        <w:t xml:space="preserve">    protected override void OnPreRender(EventArgs e) {      </w:t>
      </w:r>
    </w:p>
    <w:p w:rsidR="00603829" w:rsidRDefault="00603829" w:rsidP="00603829">
      <w:pPr>
        <w:pStyle w:val="LabStepCodeBlockLevel2"/>
      </w:pPr>
    </w:p>
    <w:p w:rsidR="00603829" w:rsidRDefault="00603829" w:rsidP="00603829">
      <w:pPr>
        <w:pStyle w:val="LabStepCodeBlockLevel2"/>
      </w:pPr>
      <w:r>
        <w:t xml:space="preserve">    }</w:t>
      </w:r>
    </w:p>
    <w:p w:rsidR="00603829" w:rsidRPr="00D30E87" w:rsidRDefault="00603829" w:rsidP="00603829">
      <w:pPr>
        <w:pStyle w:val="LabStepCodeBlockLevel2"/>
        <w:rPr>
          <w:color w:val="808080" w:themeColor="background1" w:themeShade="80"/>
        </w:rPr>
      </w:pPr>
      <w:r w:rsidRPr="00D30E87">
        <w:rPr>
          <w:color w:val="808080" w:themeColor="background1" w:themeShade="80"/>
        </w:rPr>
        <w:t xml:space="preserve">  }</w:t>
      </w:r>
    </w:p>
    <w:p w:rsidR="00603829" w:rsidRPr="00D30E87" w:rsidRDefault="00603829" w:rsidP="00603829">
      <w:pPr>
        <w:pStyle w:val="LabStepCodeBlockLevel2"/>
        <w:rPr>
          <w:color w:val="808080" w:themeColor="background1" w:themeShade="80"/>
        </w:rPr>
      </w:pPr>
      <w:r w:rsidRPr="00D30E87">
        <w:rPr>
          <w:color w:val="808080" w:themeColor="background1" w:themeShade="80"/>
        </w:rPr>
        <w:t>}</w:t>
      </w:r>
    </w:p>
    <w:p w:rsidR="00603829" w:rsidRDefault="00603829" w:rsidP="00E16B4C">
      <w:pPr>
        <w:pStyle w:val="LabStepNumbered"/>
        <w:numPr>
          <w:ilvl w:val="0"/>
          <w:numId w:val="6"/>
        </w:numPr>
      </w:pPr>
      <w:r>
        <w:t xml:space="preserve">Provide an implementation for </w:t>
      </w:r>
      <w:r w:rsidR="001410C9">
        <w:rPr>
          <w:rStyle w:val="InlindeCode"/>
        </w:rPr>
        <w:t>lst</w:t>
      </w:r>
      <w:r w:rsidRPr="005A3E02">
        <w:rPr>
          <w:rStyle w:val="InlindeCode"/>
        </w:rPr>
        <w:t>Lists_SelectedIndexChanged</w:t>
      </w:r>
      <w:r w:rsidR="001410C9">
        <w:rPr>
          <w:rStyle w:val="InlindeCode"/>
        </w:rPr>
        <w:t>()</w:t>
      </w:r>
      <w:r w:rsidR="001410C9">
        <w:t xml:space="preserve"> as follows:</w:t>
      </w:r>
    </w:p>
    <w:p w:rsidR="00603829" w:rsidRPr="00D30E87" w:rsidRDefault="001410C9" w:rsidP="00603829">
      <w:pPr>
        <w:pStyle w:val="LabStepCodeBlock"/>
        <w:rPr>
          <w:color w:val="808080" w:themeColor="background1" w:themeShade="80"/>
        </w:rPr>
      </w:pPr>
      <w:r>
        <w:rPr>
          <w:color w:val="808080" w:themeColor="background1" w:themeShade="80"/>
        </w:rPr>
        <w:t>protected void lst</w:t>
      </w:r>
      <w:r w:rsidR="00603829" w:rsidRPr="00D30E87">
        <w:rPr>
          <w:color w:val="808080" w:themeColor="background1" w:themeShade="80"/>
        </w:rPr>
        <w:t>Lists_SelectedIndexChanged(object sender, EventArgs e) {</w:t>
      </w:r>
    </w:p>
    <w:p w:rsidR="00603829" w:rsidRDefault="00603829" w:rsidP="00603829">
      <w:pPr>
        <w:pStyle w:val="LabStepCodeBlock"/>
      </w:pPr>
      <w:r>
        <w:t xml:space="preserve">  SelectedListID = new Guid(lstLists.SelectedValue);</w:t>
      </w:r>
    </w:p>
    <w:p w:rsidR="00603829" w:rsidRDefault="00603829" w:rsidP="00603829">
      <w:pPr>
        <w:pStyle w:val="LabStepCodeBlock"/>
      </w:pPr>
      <w:r>
        <w:t xml:space="preserve">  UpdateListProperties = true;</w:t>
      </w:r>
    </w:p>
    <w:p w:rsidR="00603829" w:rsidRPr="00D30E87" w:rsidRDefault="00603829" w:rsidP="00603829">
      <w:pPr>
        <w:pStyle w:val="LabStepCodeBlock"/>
        <w:rPr>
          <w:color w:val="808080" w:themeColor="background1" w:themeShade="80"/>
        </w:rPr>
      </w:pPr>
      <w:r w:rsidRPr="00D30E87">
        <w:rPr>
          <w:color w:val="808080" w:themeColor="background1" w:themeShade="80"/>
        </w:rPr>
        <w:t>}</w:t>
      </w:r>
    </w:p>
    <w:p w:rsidR="00603829" w:rsidRDefault="00603829" w:rsidP="00E16B4C">
      <w:pPr>
        <w:pStyle w:val="LabStepNumbered"/>
        <w:numPr>
          <w:ilvl w:val="0"/>
          <w:numId w:val="6"/>
        </w:numPr>
      </w:pPr>
      <w:r>
        <w:t xml:space="preserve">Provide an implementation for </w:t>
      </w:r>
      <w:r w:rsidRPr="00D30E87">
        <w:rPr>
          <w:rStyle w:val="InlindeCode"/>
        </w:rPr>
        <w:t>OnPreRender</w:t>
      </w:r>
      <w:r w:rsidR="001410C9">
        <w:rPr>
          <w:rStyle w:val="InlindeCode"/>
        </w:rPr>
        <w:t>()</w:t>
      </w:r>
      <w:r>
        <w:t xml:space="preserve"> do the following.</w:t>
      </w:r>
    </w:p>
    <w:p w:rsidR="00603829" w:rsidRDefault="00603829" w:rsidP="001410C9">
      <w:pPr>
        <w:pStyle w:val="LabStepLevel2Numbered"/>
        <w:numPr>
          <w:ilvl w:val="0"/>
          <w:numId w:val="22"/>
        </w:numPr>
      </w:pPr>
      <w:r>
        <w:t xml:space="preserve">Clear the items from the </w:t>
      </w:r>
      <w:r w:rsidRPr="00D30E87">
        <w:rPr>
          <w:rStyle w:val="InlindeCode"/>
        </w:rPr>
        <w:t>lstLists</w:t>
      </w:r>
      <w:r>
        <w:t xml:space="preserve"> control and then add a new list item for each </w:t>
      </w:r>
      <w:r w:rsidRPr="001410C9">
        <w:rPr>
          <w:rStyle w:val="InlindeCode"/>
        </w:rPr>
        <w:t>SPList</w:t>
      </w:r>
      <w:r>
        <w:t xml:space="preserve"> item in the current site. When adding </w:t>
      </w:r>
      <w:r w:rsidRPr="001410C9">
        <w:rPr>
          <w:rStyle w:val="InlindeCode"/>
        </w:rPr>
        <w:t>ListItem</w:t>
      </w:r>
      <w:r>
        <w:t xml:space="preserve"> instanc</w:t>
      </w:r>
      <w:r w:rsidR="005C7872">
        <w:t xml:space="preserve">es to the </w:t>
      </w:r>
      <w:r w:rsidR="005C7872" w:rsidRPr="001410C9">
        <w:rPr>
          <w:rStyle w:val="InlindeCode"/>
        </w:rPr>
        <w:t>L</w:t>
      </w:r>
      <w:r w:rsidRPr="001410C9">
        <w:rPr>
          <w:rStyle w:val="InlindeCode"/>
        </w:rPr>
        <w:t>ist</w:t>
      </w:r>
      <w:r w:rsidR="005C7872" w:rsidRPr="001410C9">
        <w:rPr>
          <w:rStyle w:val="InlindeCode"/>
        </w:rPr>
        <w:t>B</w:t>
      </w:r>
      <w:r w:rsidRPr="001410C9">
        <w:rPr>
          <w:rStyle w:val="InlindeCode"/>
        </w:rPr>
        <w:t>ox</w:t>
      </w:r>
      <w:r>
        <w:t xml:space="preserve"> control, use list title as the </w:t>
      </w:r>
      <w:r w:rsidRPr="008A1B16">
        <w:rPr>
          <w:rStyle w:val="InlindeCode"/>
        </w:rPr>
        <w:t>ListItem Text</w:t>
      </w:r>
      <w:r>
        <w:t xml:space="preserve"> and use list's identifying GUID as the </w:t>
      </w:r>
      <w:r w:rsidRPr="008A1B16">
        <w:rPr>
          <w:rStyle w:val="InlindeCode"/>
        </w:rPr>
        <w:t>ListItem</w:t>
      </w:r>
      <w:r w:rsidRPr="001410C9">
        <w:t xml:space="preserve"> Value</w:t>
      </w:r>
      <w:r>
        <w:t>.</w:t>
      </w:r>
    </w:p>
    <w:p w:rsidR="002F2154" w:rsidRPr="00D30E87" w:rsidRDefault="002F2154" w:rsidP="00D30E87">
      <w:pPr>
        <w:pStyle w:val="LabStepCodeBlockLevel2"/>
        <w:pBdr>
          <w:top w:val="single" w:sz="2" w:space="4" w:color="C0C0C0"/>
        </w:pBdr>
        <w:rPr>
          <w:color w:val="808080" w:themeColor="background1" w:themeShade="80"/>
        </w:rPr>
      </w:pPr>
      <w:r w:rsidRPr="00D30E87">
        <w:rPr>
          <w:color w:val="808080" w:themeColor="background1" w:themeShade="80"/>
        </w:rPr>
        <w:t>protected void OnPreRender(EventArgs e){</w:t>
      </w:r>
    </w:p>
    <w:p w:rsidR="00603829" w:rsidRDefault="002F2154" w:rsidP="00D30E87">
      <w:pPr>
        <w:pStyle w:val="LabStepCodeBlockLevel2"/>
        <w:pBdr>
          <w:top w:val="single" w:sz="2" w:space="4" w:color="C0C0C0"/>
        </w:pBdr>
      </w:pPr>
      <w:r>
        <w:t xml:space="preserve">  </w:t>
      </w:r>
      <w:r w:rsidR="00603829">
        <w:t>lstLists.Items.Clear();</w:t>
      </w:r>
    </w:p>
    <w:p w:rsidR="00603829" w:rsidRDefault="002F2154" w:rsidP="00D30E87">
      <w:pPr>
        <w:pStyle w:val="LabStepCodeBlockLevel2"/>
        <w:pBdr>
          <w:top w:val="single" w:sz="2" w:space="4" w:color="C0C0C0"/>
        </w:pBdr>
      </w:pPr>
      <w:r>
        <w:t xml:space="preserve">  </w:t>
      </w:r>
      <w:r w:rsidR="00603829">
        <w:t>SPWeb site = SPContext.Current.Web;</w:t>
      </w:r>
    </w:p>
    <w:p w:rsidR="00603829" w:rsidRDefault="002F2154" w:rsidP="00D30E87">
      <w:pPr>
        <w:pStyle w:val="LabStepCodeBlockLevel2"/>
        <w:pBdr>
          <w:top w:val="single" w:sz="2" w:space="4" w:color="C0C0C0"/>
        </w:pBdr>
      </w:pPr>
      <w:r>
        <w:t xml:space="preserve">  </w:t>
      </w:r>
      <w:r w:rsidR="00603829">
        <w:t>foreach (SPList list in site.Lists) {</w:t>
      </w:r>
    </w:p>
    <w:p w:rsidR="00603829" w:rsidRDefault="00603829" w:rsidP="00D30E87">
      <w:pPr>
        <w:pStyle w:val="LabStepCodeBlockLevel2"/>
        <w:pBdr>
          <w:top w:val="single" w:sz="2" w:space="4" w:color="C0C0C0"/>
        </w:pBdr>
      </w:pPr>
      <w:r>
        <w:t xml:space="preserve"> </w:t>
      </w:r>
      <w:r w:rsidR="002F2154">
        <w:t xml:space="preserve">  </w:t>
      </w:r>
      <w:r>
        <w:t xml:space="preserve"> ListItem listItem = new ListItem(list.Title, list.ID.ToString());</w:t>
      </w:r>
    </w:p>
    <w:p w:rsidR="00603829" w:rsidRDefault="00603829" w:rsidP="00D30E87">
      <w:pPr>
        <w:pStyle w:val="LabStepCodeBlockLevel2"/>
        <w:pBdr>
          <w:top w:val="single" w:sz="2" w:space="4" w:color="C0C0C0"/>
        </w:pBdr>
      </w:pPr>
      <w:r>
        <w:t xml:space="preserve">  </w:t>
      </w:r>
      <w:r w:rsidR="002F2154">
        <w:t xml:space="preserve">  </w:t>
      </w:r>
      <w:r>
        <w:t>lstLists.Items.Add(listItem);</w:t>
      </w:r>
    </w:p>
    <w:p w:rsidR="00603829" w:rsidRDefault="002F2154" w:rsidP="00D30E87">
      <w:pPr>
        <w:pStyle w:val="LabStepCodeBlockLevel2"/>
        <w:pBdr>
          <w:top w:val="single" w:sz="2" w:space="4" w:color="C0C0C0"/>
        </w:pBdr>
      </w:pPr>
      <w:r>
        <w:t xml:space="preserve">  </w:t>
      </w:r>
      <w:r w:rsidR="00603829">
        <w:t>}</w:t>
      </w:r>
    </w:p>
    <w:p w:rsidR="002F2154" w:rsidRPr="00D30E87" w:rsidRDefault="002F2154" w:rsidP="00D30E87">
      <w:pPr>
        <w:pStyle w:val="LabStepCodeBlockLevel2"/>
        <w:pBdr>
          <w:top w:val="single" w:sz="2" w:space="4" w:color="C0C0C0"/>
        </w:pBdr>
        <w:rPr>
          <w:color w:val="808080" w:themeColor="background1" w:themeShade="80"/>
        </w:rPr>
      </w:pPr>
      <w:r w:rsidRPr="00D30E87">
        <w:rPr>
          <w:color w:val="808080" w:themeColor="background1" w:themeShade="80"/>
        </w:rPr>
        <w:t>}</w:t>
      </w:r>
    </w:p>
    <w:p w:rsidR="00603829" w:rsidRDefault="00603829" w:rsidP="001410C9">
      <w:pPr>
        <w:pStyle w:val="LabStepLevel2Numbered"/>
      </w:pPr>
      <w:r>
        <w:t>Since you have cleared the list box and re-added all the list items, you must reapply the selection made by the user. Do this using the following code.</w:t>
      </w:r>
    </w:p>
    <w:p w:rsidR="00396BC2" w:rsidRPr="00D30E87" w:rsidRDefault="00396BC2" w:rsidP="00D30E87">
      <w:pPr>
        <w:pStyle w:val="LabStepCodeBlockLevel2"/>
        <w:rPr>
          <w:color w:val="808080" w:themeColor="background1" w:themeShade="80"/>
        </w:rPr>
      </w:pPr>
      <w:r w:rsidRPr="00D30E87">
        <w:rPr>
          <w:color w:val="808080" w:themeColor="background1" w:themeShade="80"/>
        </w:rPr>
        <w:t>protected override void OnPreRender(EventArgs 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lstLists.Items.Clear();</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SPWeb site = SPContext.Current.Web;</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foreach (SPList list in site.Lists) {</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ListItem listItem = new ListItem(list.Title, list.ID.ToString());</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lstLists.Items.Add(listItem);</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auto"/>
        </w:rPr>
      </w:pPr>
      <w:r w:rsidRPr="00D30E87">
        <w:rPr>
          <w:color w:val="auto"/>
        </w:rPr>
        <w:t xml:space="preserve">  if (SelectedListID != Guid.Empty) {</w:t>
      </w:r>
    </w:p>
    <w:p w:rsidR="00396BC2" w:rsidRPr="00D30E87" w:rsidRDefault="00396BC2" w:rsidP="00D30E87">
      <w:pPr>
        <w:pStyle w:val="LabStepCodeBlockLevel2"/>
        <w:rPr>
          <w:color w:val="auto"/>
        </w:rPr>
      </w:pPr>
      <w:r w:rsidRPr="00D30E87">
        <w:rPr>
          <w:color w:val="auto"/>
        </w:rPr>
        <w:t xml:space="preserve">    lstLists.Items.FindByValue(SelectedListID.ToString()).Selected = true;</w:t>
      </w:r>
    </w:p>
    <w:p w:rsidR="00396BC2" w:rsidRPr="00D30E87" w:rsidRDefault="00396BC2" w:rsidP="00D30E87">
      <w:pPr>
        <w:pStyle w:val="LabStepCodeBlockLevel2"/>
        <w:rPr>
          <w:color w:val="auto"/>
        </w:rPr>
      </w:pPr>
      <w:r w:rsidRPr="00D30E87">
        <w:rPr>
          <w:color w:val="auto"/>
        </w:rPr>
        <w:t xml:space="preserve">  }</w:t>
      </w:r>
    </w:p>
    <w:p w:rsidR="00396BC2" w:rsidRPr="00D30E87" w:rsidRDefault="00396BC2" w:rsidP="00D30E87">
      <w:pPr>
        <w:pStyle w:val="LabStepCodeBlockLevel2"/>
        <w:rPr>
          <w:rFonts w:ascii="Verdana" w:hAnsi="Verdana"/>
          <w:noProof w:val="0"/>
          <w:color w:val="808080" w:themeColor="background1" w:themeShade="80"/>
          <w:sz w:val="18"/>
        </w:rPr>
      </w:pPr>
      <w:r w:rsidRPr="00D30E87">
        <w:rPr>
          <w:color w:val="808080" w:themeColor="background1" w:themeShade="80"/>
        </w:rPr>
        <w:t>}</w:t>
      </w:r>
    </w:p>
    <w:p w:rsidR="00603829" w:rsidRPr="001410C9" w:rsidRDefault="00603829" w:rsidP="001410C9">
      <w:pPr>
        <w:pStyle w:val="LabStepLevel2Numbered"/>
      </w:pPr>
      <w:r w:rsidRPr="001410C9">
        <w:lastRenderedPageBreak/>
        <w:t xml:space="preserve">If the </w:t>
      </w:r>
      <w:r w:rsidRPr="00BD55E7">
        <w:rPr>
          <w:rStyle w:val="InlindeCode"/>
        </w:rPr>
        <w:t>UpdateListProperties</w:t>
      </w:r>
      <w:r w:rsidRPr="001410C9">
        <w:t xml:space="preserve"> field contains a value of true, then update all the Label controls on the right-hand side of the table layout to display properties of the selected list. Use the following code block to see the names of the Label controls that need to be updated as well as the SharePoint object model code required.</w:t>
      </w:r>
    </w:p>
    <w:p w:rsidR="00396BC2" w:rsidRPr="00D30E87" w:rsidRDefault="00396BC2" w:rsidP="00D30E87">
      <w:pPr>
        <w:pStyle w:val="LabStepCodeBlockLevel2"/>
        <w:rPr>
          <w:color w:val="808080" w:themeColor="background1" w:themeShade="80"/>
        </w:rPr>
      </w:pPr>
      <w:r w:rsidRPr="00D30E87">
        <w:rPr>
          <w:color w:val="808080" w:themeColor="background1" w:themeShade="80"/>
        </w:rPr>
        <w:t>protected override void OnPreRender(EventArgs 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lstLists.Items.Clear();</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SPWeb site = SPContext.Current.Web;</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foreach (SPList list in site.Lists) {</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ListItem listItem = new ListItem(list.Title, list.ID.ToString());</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lstLists.Items.Add(listItem);</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if (SelectedListID != Guid.Empty) {</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lstLists.Items.FindByValue(SelectedListID.ToString()).Selected = true;</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w:t>
      </w:r>
    </w:p>
    <w:p w:rsidR="00396BC2" w:rsidRPr="00D30E87" w:rsidRDefault="00396BC2" w:rsidP="00D30E87">
      <w:pPr>
        <w:pStyle w:val="LabStepCodeBlockLevel2"/>
        <w:rPr>
          <w:color w:val="808080" w:themeColor="background1" w:themeShade="80"/>
        </w:rPr>
      </w:pPr>
    </w:p>
    <w:p w:rsidR="00396BC2" w:rsidRPr="00396BC2" w:rsidRDefault="00396BC2" w:rsidP="00D30E87">
      <w:pPr>
        <w:pStyle w:val="LabStepCodeBlockLevel2"/>
      </w:pPr>
      <w:r w:rsidRPr="00396BC2">
        <w:t xml:space="preserve">  if (UpdateListProperties) {</w:t>
      </w:r>
    </w:p>
    <w:p w:rsidR="00396BC2" w:rsidRPr="00396BC2" w:rsidRDefault="00396BC2" w:rsidP="00D30E87">
      <w:pPr>
        <w:pStyle w:val="LabStepCodeBlockLevel2"/>
      </w:pPr>
      <w:r w:rsidRPr="00396BC2">
        <w:t xml:space="preserve">    SPList list = SPContext.Current.Web.Lists[SelectedListID];</w:t>
      </w:r>
    </w:p>
    <w:p w:rsidR="00396BC2" w:rsidRPr="00396BC2" w:rsidRDefault="001410C9" w:rsidP="00D30E87">
      <w:pPr>
        <w:pStyle w:val="LabStepCodeBlockLevel2"/>
      </w:pPr>
      <w:r>
        <w:t xml:space="preserve">    lb</w:t>
      </w:r>
      <w:r w:rsidR="0056192D">
        <w:t>l</w:t>
      </w:r>
      <w:r w:rsidR="00396BC2" w:rsidRPr="00396BC2">
        <w:t>ListTitle.Text = list.Title;</w:t>
      </w:r>
    </w:p>
    <w:p w:rsidR="00396BC2" w:rsidRPr="00396BC2" w:rsidRDefault="0056192D" w:rsidP="00D30E87">
      <w:pPr>
        <w:pStyle w:val="LabStepCodeBlockLevel2"/>
      </w:pPr>
      <w:r>
        <w:t xml:space="preserve">    lbl</w:t>
      </w:r>
      <w:r w:rsidR="00396BC2" w:rsidRPr="00396BC2">
        <w:t>ListID.Text = list.ID.ToString().ToUpper();</w:t>
      </w:r>
    </w:p>
    <w:p w:rsidR="00396BC2" w:rsidRPr="00396BC2" w:rsidRDefault="0056192D" w:rsidP="00D30E87">
      <w:pPr>
        <w:pStyle w:val="LabStepCodeBlockLevel2"/>
      </w:pPr>
      <w:r>
        <w:t xml:space="preserve">    lbl</w:t>
      </w:r>
      <w:r w:rsidR="00396BC2" w:rsidRPr="00396BC2">
        <w:t>ListIsDocumentLibrary.Text = (list is SPDocumentLibrary).ToString();</w:t>
      </w:r>
    </w:p>
    <w:p w:rsidR="00396BC2" w:rsidRPr="00396BC2" w:rsidRDefault="0056192D" w:rsidP="00D30E87">
      <w:pPr>
        <w:pStyle w:val="LabStepCodeBlockLevel2"/>
      </w:pPr>
      <w:r>
        <w:t xml:space="preserve">    lbl</w:t>
      </w:r>
      <w:r w:rsidR="00396BC2" w:rsidRPr="00396BC2">
        <w:t>ListIsHidden.Text = list.Hidden.ToString();</w:t>
      </w:r>
    </w:p>
    <w:p w:rsidR="00396BC2" w:rsidRPr="00396BC2" w:rsidRDefault="0056192D" w:rsidP="00D30E87">
      <w:pPr>
        <w:pStyle w:val="LabStepCodeBlockLevel2"/>
      </w:pPr>
      <w:r>
        <w:t xml:space="preserve">    lbl</w:t>
      </w:r>
      <w:r w:rsidR="00396BC2" w:rsidRPr="00396BC2">
        <w:t>ListItemCount.Text = list.ItemCount.ToString();</w:t>
      </w:r>
    </w:p>
    <w:p w:rsidR="00396BC2" w:rsidRPr="00396BC2" w:rsidRDefault="0056192D" w:rsidP="00D30E87">
      <w:pPr>
        <w:pStyle w:val="LabStepCodeBlockLevel2"/>
      </w:pPr>
      <w:r>
        <w:t xml:space="preserve">    lnk</w:t>
      </w:r>
      <w:r w:rsidR="00396BC2" w:rsidRPr="00396BC2">
        <w:t>ListUrl.Text = list.DefaultViewUrl;</w:t>
      </w:r>
    </w:p>
    <w:p w:rsidR="00396BC2" w:rsidRPr="00396BC2" w:rsidRDefault="0056192D" w:rsidP="00D30E87">
      <w:pPr>
        <w:pStyle w:val="LabStepCodeBlockLevel2"/>
      </w:pPr>
      <w:r>
        <w:t xml:space="preserve">    lnk</w:t>
      </w:r>
      <w:r w:rsidR="00396BC2" w:rsidRPr="00396BC2">
        <w:t>ListUrl.NavigateUrl = list.DefaultViewUrl;</w:t>
      </w:r>
    </w:p>
    <w:p w:rsidR="00396BC2" w:rsidRPr="00396BC2" w:rsidRDefault="00396BC2" w:rsidP="00D30E87">
      <w:pPr>
        <w:pStyle w:val="LabStepCodeBlockLevel2"/>
      </w:pPr>
      <w:r w:rsidRPr="00396BC2">
        <w:t xml:space="preserve">  }</w:t>
      </w:r>
    </w:p>
    <w:p w:rsidR="00603829" w:rsidRDefault="00396BC2" w:rsidP="00D30E87">
      <w:pPr>
        <w:pStyle w:val="LabStepCodeBlockLevel2"/>
      </w:pPr>
      <w:r w:rsidRPr="00396BC2">
        <w:t>}</w:t>
      </w:r>
    </w:p>
    <w:p w:rsidR="00603829" w:rsidRDefault="00603829" w:rsidP="001410C9">
      <w:pPr>
        <w:pStyle w:val="LabStepLevel2Numbered"/>
      </w:pPr>
      <w:r>
        <w:t xml:space="preserve">Now, you need to add one final piece of code at the very beginning of the </w:t>
      </w:r>
      <w:r w:rsidR="005C7872" w:rsidRPr="00D30E87">
        <w:rPr>
          <w:rStyle w:val="InlindeCode"/>
        </w:rPr>
        <w:t>OnPre</w:t>
      </w:r>
      <w:r w:rsidRPr="00D30E87">
        <w:rPr>
          <w:rStyle w:val="InlindeCode"/>
        </w:rPr>
        <w:t>Render</w:t>
      </w:r>
      <w:r w:rsidR="001410C9">
        <w:rPr>
          <w:rStyle w:val="InlindeCode"/>
        </w:rPr>
        <w:t>()</w:t>
      </w:r>
      <w:r>
        <w:t xml:space="preserve"> implementation to assign a value to the </w:t>
      </w:r>
      <w:r w:rsidRPr="00D30E87">
        <w:rPr>
          <w:rStyle w:val="InlindeCode"/>
        </w:rPr>
        <w:t>SelectedListID</w:t>
      </w:r>
      <w:r>
        <w:t xml:space="preserve"> field in cases where the</w:t>
      </w:r>
      <w:r w:rsidR="005C7872">
        <w:t xml:space="preserve"> </w:t>
      </w:r>
      <w:r w:rsidRPr="00D30E87">
        <w:rPr>
          <w:rStyle w:val="InlindeCode"/>
        </w:rPr>
        <w:t>lstLists</w:t>
      </w:r>
      <w:r>
        <w:t xml:space="preserve"> controls has a selected item but did not generate a postback resulting from a user selecting a different list.</w:t>
      </w:r>
    </w:p>
    <w:p w:rsidR="00396BC2" w:rsidRPr="00D30E87" w:rsidRDefault="00396BC2" w:rsidP="00D30E87">
      <w:pPr>
        <w:pStyle w:val="LabStepCodeBlockLevel2"/>
        <w:rPr>
          <w:color w:val="808080" w:themeColor="background1" w:themeShade="80"/>
        </w:rPr>
      </w:pPr>
      <w:r w:rsidRPr="00D30E87">
        <w:rPr>
          <w:color w:val="808080" w:themeColor="background1" w:themeShade="80"/>
        </w:rPr>
        <w:t>protected override void OnPreRender(EventArgs e) {</w:t>
      </w:r>
    </w:p>
    <w:p w:rsidR="00396BC2" w:rsidRPr="00D30E87" w:rsidRDefault="00396BC2" w:rsidP="00D30E87">
      <w:pPr>
        <w:pStyle w:val="LabStepCodeBlockLevel2"/>
        <w:rPr>
          <w:color w:val="auto"/>
        </w:rPr>
      </w:pPr>
    </w:p>
    <w:p w:rsidR="00396BC2" w:rsidRPr="00D30E87" w:rsidRDefault="00396BC2" w:rsidP="00D30E87">
      <w:pPr>
        <w:pStyle w:val="LabStepCodeBlockLevel2"/>
        <w:rPr>
          <w:color w:val="auto"/>
        </w:rPr>
      </w:pPr>
      <w:r w:rsidRPr="00D30E87">
        <w:rPr>
          <w:color w:val="auto"/>
        </w:rPr>
        <w:t xml:space="preserve">  if ((lstLists.SelectedIndex &gt; -1) &amp; (!UpdateListProperties)) {</w:t>
      </w:r>
    </w:p>
    <w:p w:rsidR="00396BC2" w:rsidRPr="00D30E87" w:rsidRDefault="00396BC2" w:rsidP="00D30E87">
      <w:pPr>
        <w:pStyle w:val="LabStepCodeBlockLevel2"/>
        <w:rPr>
          <w:color w:val="auto"/>
        </w:rPr>
      </w:pPr>
      <w:r w:rsidRPr="00D30E87">
        <w:rPr>
          <w:color w:val="auto"/>
        </w:rPr>
        <w:t xml:space="preserve">    SelectedListID = new Guid(lstLists.SelectedValue);</w:t>
      </w:r>
    </w:p>
    <w:p w:rsidR="00396BC2" w:rsidRPr="00D30E87" w:rsidRDefault="00396BC2" w:rsidP="00D30E87">
      <w:pPr>
        <w:pStyle w:val="LabStepCodeBlockLevel2"/>
        <w:rPr>
          <w:color w:val="auto"/>
        </w:rPr>
      </w:pPr>
      <w:r w:rsidRPr="00D30E87">
        <w:rPr>
          <w:color w:val="auto"/>
        </w:rPr>
        <w:t xml:space="preserv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lstLists.Items.Clear();</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SPWeb site = SPContext.Current.Web;</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foreach (SPList list in site.Lists) {</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ListItem listItem = new ListItem(list.Title, list.ID.ToString());</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lstLists.Items.Add(listItem);</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if (SelectedListID != Guid.Empty) {</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lstLists.Items.FindByValue(SelectedListID.ToString()).Selected = true;</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w:t>
      </w:r>
    </w:p>
    <w:p w:rsidR="00396BC2" w:rsidRPr="00D30E87" w:rsidRDefault="00396BC2" w:rsidP="00D30E87">
      <w:pPr>
        <w:pStyle w:val="LabStepCodeBlockLevel2"/>
        <w:rPr>
          <w:color w:val="808080" w:themeColor="background1" w:themeShade="80"/>
        </w:rPr>
      </w:pP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if (UpdateListProperties) {</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SPList list = SPContext.Current.Web.Lists[SelectedListID];</w:t>
      </w:r>
    </w:p>
    <w:p w:rsidR="00396BC2" w:rsidRPr="00D30E87" w:rsidRDefault="0056192D" w:rsidP="00D30E87">
      <w:pPr>
        <w:pStyle w:val="LabStepCodeBlockLevel2"/>
        <w:rPr>
          <w:color w:val="808080" w:themeColor="background1" w:themeShade="80"/>
        </w:rPr>
      </w:pPr>
      <w:r>
        <w:rPr>
          <w:color w:val="808080" w:themeColor="background1" w:themeShade="80"/>
        </w:rPr>
        <w:t xml:space="preserve">    lbl</w:t>
      </w:r>
      <w:r w:rsidR="00396BC2" w:rsidRPr="00D30E87">
        <w:rPr>
          <w:color w:val="808080" w:themeColor="background1" w:themeShade="80"/>
        </w:rPr>
        <w:t>ListTitle.Text = list.Title;</w:t>
      </w:r>
    </w:p>
    <w:p w:rsidR="00396BC2" w:rsidRPr="00D30E87" w:rsidRDefault="0056192D" w:rsidP="00D30E87">
      <w:pPr>
        <w:pStyle w:val="LabStepCodeBlockLevel2"/>
        <w:rPr>
          <w:color w:val="808080" w:themeColor="background1" w:themeShade="80"/>
        </w:rPr>
      </w:pPr>
      <w:r>
        <w:rPr>
          <w:color w:val="808080" w:themeColor="background1" w:themeShade="80"/>
        </w:rPr>
        <w:t xml:space="preserve">    lbl</w:t>
      </w:r>
      <w:r w:rsidR="00396BC2" w:rsidRPr="00D30E87">
        <w:rPr>
          <w:color w:val="808080" w:themeColor="background1" w:themeShade="80"/>
        </w:rPr>
        <w:t>ListID.Text = list.ID.ToString().ToUpper();</w:t>
      </w:r>
    </w:p>
    <w:p w:rsidR="00396BC2" w:rsidRPr="00D30E87" w:rsidRDefault="0056192D" w:rsidP="00D30E87">
      <w:pPr>
        <w:pStyle w:val="LabStepCodeBlockLevel2"/>
        <w:rPr>
          <w:color w:val="808080" w:themeColor="background1" w:themeShade="80"/>
        </w:rPr>
      </w:pPr>
      <w:r>
        <w:rPr>
          <w:color w:val="808080" w:themeColor="background1" w:themeShade="80"/>
        </w:rPr>
        <w:t xml:space="preserve">    lbl</w:t>
      </w:r>
      <w:r w:rsidR="00396BC2" w:rsidRPr="00D30E87">
        <w:rPr>
          <w:color w:val="808080" w:themeColor="background1" w:themeShade="80"/>
        </w:rPr>
        <w:t>ListIsDocumentLibrary.Text = (list is SPDocumentLibrary).ToString();</w:t>
      </w:r>
    </w:p>
    <w:p w:rsidR="00396BC2" w:rsidRPr="00D30E87" w:rsidRDefault="0056192D" w:rsidP="00D30E87">
      <w:pPr>
        <w:pStyle w:val="LabStepCodeBlockLevel2"/>
        <w:rPr>
          <w:color w:val="808080" w:themeColor="background1" w:themeShade="80"/>
        </w:rPr>
      </w:pPr>
      <w:r>
        <w:rPr>
          <w:color w:val="808080" w:themeColor="background1" w:themeShade="80"/>
        </w:rPr>
        <w:t xml:space="preserve">    lbl</w:t>
      </w:r>
      <w:r w:rsidR="00396BC2" w:rsidRPr="00D30E87">
        <w:rPr>
          <w:color w:val="808080" w:themeColor="background1" w:themeShade="80"/>
        </w:rPr>
        <w:t>ListIsHidden.Text = list.Hidden.ToString();</w:t>
      </w:r>
    </w:p>
    <w:p w:rsidR="00396BC2" w:rsidRPr="00D30E87" w:rsidRDefault="0056192D" w:rsidP="00D30E87">
      <w:pPr>
        <w:pStyle w:val="LabStepCodeBlockLevel2"/>
        <w:rPr>
          <w:color w:val="808080" w:themeColor="background1" w:themeShade="80"/>
        </w:rPr>
      </w:pPr>
      <w:r>
        <w:rPr>
          <w:color w:val="808080" w:themeColor="background1" w:themeShade="80"/>
        </w:rPr>
        <w:t xml:space="preserve">    lbl</w:t>
      </w:r>
      <w:r w:rsidR="00396BC2" w:rsidRPr="00D30E87">
        <w:rPr>
          <w:color w:val="808080" w:themeColor="background1" w:themeShade="80"/>
        </w:rPr>
        <w:t>ListItemCount.Text = list.ItemCount.ToString();</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lnkListUrl.Text = list.DefaultViewUrl;</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lnkListUrl.NavigateUrl = list.DefaultViewUrl;</w:t>
      </w:r>
    </w:p>
    <w:p w:rsidR="00396BC2" w:rsidRPr="00D30E87" w:rsidRDefault="00396BC2" w:rsidP="00D30E87">
      <w:pPr>
        <w:pStyle w:val="LabStepCodeBlockLevel2"/>
        <w:rPr>
          <w:color w:val="808080" w:themeColor="background1" w:themeShade="80"/>
        </w:rPr>
      </w:pPr>
      <w:r w:rsidRPr="00D30E87">
        <w:rPr>
          <w:color w:val="808080" w:themeColor="background1" w:themeShade="80"/>
        </w:rPr>
        <w:t xml:space="preserve">  }</w:t>
      </w:r>
    </w:p>
    <w:p w:rsidR="00396BC2" w:rsidRPr="00D30E87" w:rsidRDefault="00396BC2" w:rsidP="00D30E87">
      <w:pPr>
        <w:pStyle w:val="LabStepCodeBlockLevel2"/>
        <w:rPr>
          <w:color w:val="808080" w:themeColor="background1" w:themeShade="80"/>
        </w:rPr>
      </w:pPr>
      <w:r w:rsidRPr="00D30E87">
        <w:rPr>
          <w:color w:val="808080" w:themeColor="background1" w:themeShade="80"/>
        </w:rPr>
        <w:t>}</w:t>
      </w:r>
    </w:p>
    <w:p w:rsidR="00603829" w:rsidRDefault="00603829" w:rsidP="001410C9">
      <w:pPr>
        <w:pStyle w:val="LabStepLevel2Numbered"/>
      </w:pPr>
      <w:r>
        <w:t xml:space="preserve">Build the </w:t>
      </w:r>
      <w:r w:rsidR="0055173A" w:rsidRPr="001410C9">
        <w:rPr>
          <w:b/>
        </w:rPr>
        <w:t>Wingtip</w:t>
      </w:r>
      <w:r w:rsidRPr="001410C9">
        <w:rPr>
          <w:b/>
        </w:rPr>
        <w:t>WebParts</w:t>
      </w:r>
      <w:r>
        <w:t xml:space="preserve"> project and make sure there are no compilation errors. If there are errors when running the </w:t>
      </w:r>
      <w:r w:rsidRPr="001410C9">
        <w:rPr>
          <w:b/>
        </w:rPr>
        <w:t>Build</w:t>
      </w:r>
      <w:r>
        <w:t xml:space="preserve"> command, find and fix these errors until you can run the </w:t>
      </w:r>
      <w:r w:rsidRPr="001410C9">
        <w:rPr>
          <w:b/>
        </w:rPr>
        <w:t>Build</w:t>
      </w:r>
      <w:r>
        <w:t xml:space="preserve"> command without errors.</w:t>
      </w:r>
    </w:p>
    <w:p w:rsidR="001410C9" w:rsidRDefault="001410C9" w:rsidP="00E16B4C">
      <w:pPr>
        <w:pStyle w:val="LabStepNumbered"/>
        <w:numPr>
          <w:ilvl w:val="0"/>
          <w:numId w:val="6"/>
        </w:numPr>
      </w:pPr>
      <w:r>
        <w:t xml:space="preserve">Now deploy the </w:t>
      </w:r>
      <w:r w:rsidRPr="001410C9">
        <w:rPr>
          <w:b/>
        </w:rPr>
        <w:t>ListInspector</w:t>
      </w:r>
      <w:r>
        <w:t xml:space="preserve"> Web Part by right-clicking on the </w:t>
      </w:r>
      <w:r w:rsidRPr="001410C9">
        <w:rPr>
          <w:b/>
        </w:rPr>
        <w:t>WingtipWebParts</w:t>
      </w:r>
      <w:r>
        <w:t xml:space="preserve"> project and running the </w:t>
      </w:r>
      <w:r w:rsidRPr="00EA0CC6">
        <w:rPr>
          <w:rStyle w:val="InLineUrl"/>
        </w:rPr>
        <w:t>Deploy</w:t>
      </w:r>
      <w:r>
        <w:t xml:space="preserve"> command which will retract the previous version of the project's solution package and deploy the new one.</w:t>
      </w:r>
    </w:p>
    <w:p w:rsidR="00603829" w:rsidRDefault="00603829" w:rsidP="00E16B4C">
      <w:pPr>
        <w:pStyle w:val="LabStepNumbered"/>
        <w:numPr>
          <w:ilvl w:val="0"/>
          <w:numId w:val="6"/>
        </w:numPr>
      </w:pPr>
      <w:r>
        <w:lastRenderedPageBreak/>
        <w:t xml:space="preserve">In </w:t>
      </w:r>
      <w:r w:rsidR="0009434F">
        <w:t xml:space="preserve">the </w:t>
      </w:r>
      <w:r>
        <w:t xml:space="preserve">browser, navigate to the test site at </w:t>
      </w:r>
      <w:r w:rsidRPr="001410C9">
        <w:rPr>
          <w:rStyle w:val="InLineUrl"/>
        </w:rPr>
        <w:t>http://</w:t>
      </w:r>
      <w:r w:rsidR="004142B8" w:rsidRPr="001410C9">
        <w:rPr>
          <w:rStyle w:val="InLineUrl"/>
        </w:rPr>
        <w:t>intranet</w:t>
      </w:r>
      <w:r w:rsidRPr="001410C9">
        <w:rPr>
          <w:rStyle w:val="InLineUrl"/>
        </w:rPr>
        <w:t>.</w:t>
      </w:r>
      <w:r w:rsidR="0055173A" w:rsidRPr="001410C9">
        <w:rPr>
          <w:rStyle w:val="InLineUrl"/>
        </w:rPr>
        <w:t>wingtip</w:t>
      </w:r>
      <w:r w:rsidRPr="001410C9">
        <w:rPr>
          <w:rStyle w:val="InLineUrl"/>
        </w:rPr>
        <w:t>.com/</w:t>
      </w:r>
      <w:r w:rsidR="0055173A" w:rsidRPr="001410C9">
        <w:rPr>
          <w:rStyle w:val="InLineUrl"/>
        </w:rPr>
        <w:t>sites/WebParts</w:t>
      </w:r>
      <w:r>
        <w:t xml:space="preserve"> and follow these steps to go</w:t>
      </w:r>
      <w:r w:rsidR="001410C9">
        <w:t xml:space="preserve"> through the activation process:</w:t>
      </w:r>
    </w:p>
    <w:p w:rsidR="00603829" w:rsidRDefault="00603829" w:rsidP="001410C9">
      <w:pPr>
        <w:pStyle w:val="LabStepLevel2Numbered"/>
        <w:numPr>
          <w:ilvl w:val="0"/>
          <w:numId w:val="23"/>
        </w:numPr>
      </w:pPr>
      <w:r>
        <w:t xml:space="preserve">Click </w:t>
      </w:r>
      <w:r w:rsidRPr="001410C9">
        <w:rPr>
          <w:b/>
        </w:rPr>
        <w:t xml:space="preserve">Site Actions </w:t>
      </w:r>
      <w:r w:rsidR="00D02569" w:rsidRPr="001410C9">
        <w:rPr>
          <w:b/>
        </w:rPr>
        <w:t xml:space="preserve">» </w:t>
      </w:r>
      <w:r w:rsidRPr="001410C9">
        <w:rPr>
          <w:b/>
        </w:rPr>
        <w:t>Site Settings</w:t>
      </w:r>
      <w:r>
        <w:t xml:space="preserve"> to navigate to the </w:t>
      </w:r>
      <w:r w:rsidRPr="001410C9">
        <w:rPr>
          <w:b/>
        </w:rPr>
        <w:t>Site Settings</w:t>
      </w:r>
      <w:r>
        <w:t xml:space="preserve"> page. </w:t>
      </w:r>
    </w:p>
    <w:p w:rsidR="00603829" w:rsidRDefault="00603829" w:rsidP="001410C9">
      <w:pPr>
        <w:pStyle w:val="LabStepLevel2Numbered"/>
        <w:numPr>
          <w:ilvl w:val="0"/>
          <w:numId w:val="23"/>
        </w:numPr>
      </w:pPr>
      <w:r>
        <w:t xml:space="preserve">Inside the </w:t>
      </w:r>
      <w:r w:rsidRPr="001410C9">
        <w:rPr>
          <w:b/>
        </w:rPr>
        <w:t>Site Collection Administration</w:t>
      </w:r>
      <w:r>
        <w:t xml:space="preserve"> section of the </w:t>
      </w:r>
      <w:r w:rsidRPr="001410C9">
        <w:rPr>
          <w:b/>
        </w:rPr>
        <w:t>Site Settings</w:t>
      </w:r>
      <w:r>
        <w:t xml:space="preserve"> page, click on the </w:t>
      </w:r>
      <w:r w:rsidR="001410C9" w:rsidRPr="001410C9">
        <w:rPr>
          <w:b/>
        </w:rPr>
        <w:t>S</w:t>
      </w:r>
      <w:r w:rsidRPr="001410C9">
        <w:rPr>
          <w:b/>
        </w:rPr>
        <w:t>ite collection features</w:t>
      </w:r>
      <w:r>
        <w:t xml:space="preserve"> link to navigate to the </w:t>
      </w:r>
      <w:r w:rsidRPr="001410C9">
        <w:rPr>
          <w:b/>
        </w:rPr>
        <w:t xml:space="preserve">Site Collection Administration </w:t>
      </w:r>
      <w:r w:rsidR="001410C9">
        <w:rPr>
          <w:b/>
        </w:rPr>
        <w:t>»</w:t>
      </w:r>
      <w:r w:rsidR="00D02569" w:rsidRPr="001410C9">
        <w:rPr>
          <w:b/>
        </w:rPr>
        <w:t xml:space="preserve"> </w:t>
      </w:r>
      <w:r w:rsidRPr="001410C9">
        <w:rPr>
          <w:b/>
        </w:rPr>
        <w:t>Features</w:t>
      </w:r>
      <w:r>
        <w:t xml:space="preserve"> page. </w:t>
      </w:r>
    </w:p>
    <w:p w:rsidR="00603829" w:rsidRDefault="00603829" w:rsidP="001410C9">
      <w:pPr>
        <w:pStyle w:val="LabStepLevel2Numbered"/>
        <w:numPr>
          <w:ilvl w:val="0"/>
          <w:numId w:val="23"/>
        </w:numPr>
      </w:pPr>
      <w:r>
        <w:t xml:space="preserve">Locate the </w:t>
      </w:r>
      <w:r w:rsidR="0055173A" w:rsidRPr="001410C9">
        <w:rPr>
          <w:b/>
        </w:rPr>
        <w:t>Wingtip</w:t>
      </w:r>
      <w:r w:rsidRPr="001410C9">
        <w:rPr>
          <w:b/>
        </w:rPr>
        <w:t xml:space="preserve"> Web Parts</w:t>
      </w:r>
      <w:r w:rsidRPr="00B80925">
        <w:t xml:space="preserve"> and </w:t>
      </w:r>
      <w:r>
        <w:t>activate it</w:t>
      </w:r>
      <w:r w:rsidRPr="005C03B9">
        <w:t xml:space="preserve">. </w:t>
      </w:r>
      <w:r>
        <w:t xml:space="preserve">If it was already active, then deactivate first and then activate it. The key point here is that feature activation is what provisions the Web Part Description file with the </w:t>
      </w:r>
      <w:r w:rsidR="001410C9" w:rsidRPr="001410C9">
        <w:rPr>
          <w:rStyle w:val="InlindeCode"/>
        </w:rPr>
        <w:t>*</w:t>
      </w:r>
      <w:r w:rsidRPr="001410C9">
        <w:rPr>
          <w:rStyle w:val="InlindeCode"/>
        </w:rPr>
        <w:t>.webpart</w:t>
      </w:r>
      <w:r>
        <w:t xml:space="preserve"> extension into the Web Part Gallery. This is required to complete the next step of this exercise.</w:t>
      </w:r>
    </w:p>
    <w:p w:rsidR="002914EA" w:rsidRDefault="00603829" w:rsidP="00E16B4C">
      <w:pPr>
        <w:pStyle w:val="LabStepNumbered"/>
        <w:numPr>
          <w:ilvl w:val="0"/>
          <w:numId w:val="6"/>
        </w:numPr>
      </w:pPr>
      <w:r>
        <w:t xml:space="preserve">Now it is time to add a test instance of the </w:t>
      </w:r>
      <w:r w:rsidRPr="001410C9">
        <w:rPr>
          <w:b/>
        </w:rPr>
        <w:t>ListInspector</w:t>
      </w:r>
      <w:r>
        <w:t xml:space="preserve"> Web Part. Navigate to the home page </w:t>
      </w:r>
      <w:r w:rsidRPr="00D30E87">
        <w:rPr>
          <w:rStyle w:val="InlindeCode"/>
        </w:rPr>
        <w:t>default.aspx</w:t>
      </w:r>
      <w:r>
        <w:t xml:space="preserve">. </w:t>
      </w:r>
      <w:r w:rsidR="002914EA">
        <w:t xml:space="preserve">Activate the </w:t>
      </w:r>
      <w:r w:rsidR="002914EA" w:rsidRPr="001F662D">
        <w:rPr>
          <w:b/>
        </w:rPr>
        <w:t>Page</w:t>
      </w:r>
      <w:r w:rsidR="002914EA">
        <w:rPr>
          <w:rStyle w:val="InLineUrl"/>
        </w:rPr>
        <w:t xml:space="preserve"> </w:t>
      </w:r>
      <w:r w:rsidR="002914EA">
        <w:t>ribbon tab and choose</w:t>
      </w:r>
      <w:r w:rsidR="002914EA" w:rsidRPr="002914EA">
        <w:rPr>
          <w:rStyle w:val="InLineUrl"/>
        </w:rPr>
        <w:t xml:space="preserve"> </w:t>
      </w:r>
      <w:r w:rsidR="002914EA" w:rsidRPr="001F662D">
        <w:rPr>
          <w:b/>
        </w:rPr>
        <w:t>Edit Page</w:t>
      </w:r>
      <w:r w:rsidR="002914EA">
        <w:t>.</w:t>
      </w:r>
    </w:p>
    <w:p w:rsidR="00BC689F" w:rsidRDefault="00BC689F" w:rsidP="00BC689F">
      <w:pPr>
        <w:pStyle w:val="LabStepNumbered"/>
        <w:numPr>
          <w:ilvl w:val="0"/>
          <w:numId w:val="0"/>
        </w:numPr>
        <w:ind w:left="360"/>
      </w:pPr>
      <w:r>
        <w:rPr>
          <w:noProof/>
        </w:rPr>
        <w:drawing>
          <wp:inline distT="0" distB="0" distL="0" distR="0" wp14:anchorId="4FC39DF6" wp14:editId="1E8FC41B">
            <wp:extent cx="3638550" cy="708390"/>
            <wp:effectExtent l="38100" t="38100" r="19050" b="1551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70839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603829" w:rsidRDefault="002914EA" w:rsidP="00E16B4C">
      <w:pPr>
        <w:pStyle w:val="LabStepNumbered"/>
        <w:numPr>
          <w:ilvl w:val="0"/>
          <w:numId w:val="6"/>
        </w:numPr>
      </w:pPr>
      <w:r>
        <w:t>Select the</w:t>
      </w:r>
      <w:r w:rsidRPr="00B431A1">
        <w:rPr>
          <w:rStyle w:val="InLineUrl"/>
        </w:rPr>
        <w:t xml:space="preserve"> </w:t>
      </w:r>
      <w:r w:rsidRPr="001F662D">
        <w:rPr>
          <w:b/>
        </w:rPr>
        <w:t>Left</w:t>
      </w:r>
      <w:r>
        <w:t xml:space="preserve"> web part zone, </w:t>
      </w:r>
      <w:r w:rsidR="00BC689F">
        <w:t>to make the</w:t>
      </w:r>
      <w:r>
        <w:t xml:space="preserve"> additional </w:t>
      </w:r>
      <w:r w:rsidRPr="001F662D">
        <w:rPr>
          <w:b/>
        </w:rPr>
        <w:t>Page Tools</w:t>
      </w:r>
      <w:r>
        <w:t xml:space="preserve"> ribbon tab visible. Click on the </w:t>
      </w:r>
      <w:r w:rsidRPr="001F662D">
        <w:rPr>
          <w:b/>
        </w:rPr>
        <w:t>Insert</w:t>
      </w:r>
      <w:r>
        <w:t xml:space="preserve"> tab on the ribbon and click on the </w:t>
      </w:r>
      <w:r w:rsidRPr="001F662D">
        <w:rPr>
          <w:b/>
        </w:rPr>
        <w:t>Web Part</w:t>
      </w:r>
      <w:r>
        <w:t xml:space="preserve"> button. </w:t>
      </w:r>
      <w:r w:rsidR="00603829">
        <w:t xml:space="preserve">Select the </w:t>
      </w:r>
      <w:r w:rsidR="0055173A" w:rsidRPr="001F662D">
        <w:rPr>
          <w:b/>
        </w:rPr>
        <w:t>Wingtip</w:t>
      </w:r>
      <w:r w:rsidR="00603829" w:rsidRPr="001F662D">
        <w:rPr>
          <w:b/>
        </w:rPr>
        <w:t xml:space="preserve"> Web Parts</w:t>
      </w:r>
      <w:r w:rsidR="00603829">
        <w:t xml:space="preserve"> category in the left-hand section which should then allow you to see the Web Part in the right-hand section with a title of </w:t>
      </w:r>
      <w:r w:rsidR="00603829" w:rsidRPr="001F662D">
        <w:rPr>
          <w:b/>
        </w:rPr>
        <w:t>List Inspector Web Part</w:t>
      </w:r>
      <w:r w:rsidR="00603829">
        <w:t xml:space="preserve"> that you added to </w:t>
      </w:r>
      <w:r w:rsidR="00603829" w:rsidRPr="00D30E87">
        <w:rPr>
          <w:rStyle w:val="InlindeCode"/>
        </w:rPr>
        <w:t>ListInspector.webpart</w:t>
      </w:r>
      <w:r w:rsidR="00603829">
        <w:t xml:space="preserve">. Select the </w:t>
      </w:r>
      <w:r w:rsidR="00603829">
        <w:rPr>
          <w:rStyle w:val="InLineUrl"/>
        </w:rPr>
        <w:t>List Inspector Web Part</w:t>
      </w:r>
      <w:r w:rsidR="00603829">
        <w:t xml:space="preserve"> </w:t>
      </w:r>
      <w:r w:rsidR="00603829" w:rsidRPr="00D30E87">
        <w:t>and</w:t>
      </w:r>
      <w:r w:rsidR="00603829">
        <w:rPr>
          <w:rStyle w:val="InLineUrl"/>
        </w:rPr>
        <w:t xml:space="preserve"> </w:t>
      </w:r>
      <w:r w:rsidR="00603829">
        <w:t xml:space="preserve">then click the </w:t>
      </w:r>
      <w:r w:rsidR="00603829" w:rsidRPr="001F662D">
        <w:rPr>
          <w:b/>
        </w:rPr>
        <w:t>Add</w:t>
      </w:r>
      <w:r w:rsidR="00603829" w:rsidRPr="00B84304">
        <w:rPr>
          <w:rStyle w:val="InLineUrl"/>
        </w:rPr>
        <w:t xml:space="preserve"> </w:t>
      </w:r>
      <w:r w:rsidR="00603829">
        <w:t xml:space="preserve">button to add the Web Part instance to the </w:t>
      </w:r>
      <w:r w:rsidR="00603829" w:rsidRPr="00D30E87">
        <w:t>Left Zone</w:t>
      </w:r>
      <w:r w:rsidR="00603829">
        <w:t xml:space="preserve"> of the page. Take the page out of edit mode</w:t>
      </w:r>
      <w:r w:rsidR="001B40D9">
        <w:t xml:space="preserve"> again by activating the</w:t>
      </w:r>
      <w:r w:rsidR="001B40D9" w:rsidRPr="001B40D9">
        <w:rPr>
          <w:rStyle w:val="InLineUrl"/>
        </w:rPr>
        <w:t xml:space="preserve"> </w:t>
      </w:r>
      <w:r w:rsidR="001B40D9" w:rsidRPr="001F662D">
        <w:rPr>
          <w:b/>
        </w:rPr>
        <w:t>Page</w:t>
      </w:r>
      <w:r w:rsidR="001B40D9">
        <w:rPr>
          <w:rStyle w:val="InLineUrl"/>
        </w:rPr>
        <w:t xml:space="preserve"> </w:t>
      </w:r>
      <w:r w:rsidR="001B40D9">
        <w:t>ribbon tab and clicking the</w:t>
      </w:r>
      <w:r w:rsidR="001B40D9" w:rsidRPr="001B40D9">
        <w:rPr>
          <w:rStyle w:val="InLineUrl"/>
        </w:rPr>
        <w:t xml:space="preserve"> </w:t>
      </w:r>
      <w:r w:rsidR="001B40D9" w:rsidRPr="001F662D">
        <w:rPr>
          <w:b/>
        </w:rPr>
        <w:t>Stop Editing</w:t>
      </w:r>
      <w:r w:rsidR="001B40D9">
        <w:t xml:space="preserve"> button.</w:t>
      </w:r>
      <w:r w:rsidR="00603829">
        <w:t xml:space="preserve"> </w:t>
      </w:r>
      <w:r w:rsidR="001B40D9">
        <w:t>T</w:t>
      </w:r>
      <w:r w:rsidR="00603829">
        <w:t>he Web Part should look the one shown in the following screenshot.</w:t>
      </w:r>
    </w:p>
    <w:p w:rsidR="00603829" w:rsidRDefault="00603829" w:rsidP="00603829">
      <w:pPr>
        <w:pStyle w:val="LabStepScreenshot"/>
      </w:pPr>
      <w:r w:rsidRPr="00D057EA">
        <w:rPr>
          <w:noProof/>
        </w:rPr>
        <w:drawing>
          <wp:inline distT="0" distB="0" distL="0" distR="0" wp14:anchorId="0C62FC34" wp14:editId="4C7219CD">
            <wp:extent cx="3139648" cy="893928"/>
            <wp:effectExtent l="19050" t="0" r="3602" b="0"/>
            <wp:docPr id="1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3142172" cy="894647"/>
                    </a:xfrm>
                    <a:prstGeom prst="rect">
                      <a:avLst/>
                    </a:prstGeom>
                    <a:noFill/>
                    <a:ln w="9525">
                      <a:noFill/>
                      <a:miter lim="800000"/>
                      <a:headEnd/>
                      <a:tailEnd/>
                    </a:ln>
                  </pic:spPr>
                </pic:pic>
              </a:graphicData>
            </a:graphic>
          </wp:inline>
        </w:drawing>
      </w:r>
    </w:p>
    <w:p w:rsidR="00603829" w:rsidRDefault="00603829" w:rsidP="001F662D">
      <w:pPr>
        <w:pStyle w:val="LabExerciseText"/>
      </w:pPr>
      <w:r>
        <w:t xml:space="preserve">Once you have tested the </w:t>
      </w:r>
      <w:r w:rsidRPr="00D057EA">
        <w:rPr>
          <w:rStyle w:val="InLineUrl"/>
        </w:rPr>
        <w:t>ListInspector</w:t>
      </w:r>
      <w:r>
        <w:t xml:space="preserve"> Web Part and verified it can allow the user to see the properties of each list in the current site, you have completed all the exercises in this lab.</w:t>
      </w:r>
    </w:p>
    <w:p w:rsidR="00346CB5" w:rsidRDefault="00346CB5" w:rsidP="002962F0">
      <w:pPr>
        <w:pStyle w:val="Heading3"/>
      </w:pPr>
      <w:r>
        <w:t xml:space="preserve">Exercise </w:t>
      </w:r>
      <w:r w:rsidR="00BD1B4A">
        <w:t>3</w:t>
      </w:r>
      <w:r>
        <w:t xml:space="preserve">: </w:t>
      </w:r>
      <w:r w:rsidR="00FE79FB">
        <w:t>Creating Custom Editor Parts</w:t>
      </w:r>
    </w:p>
    <w:p w:rsidR="00FE79FB" w:rsidRDefault="00FE79FB" w:rsidP="0022466F">
      <w:pPr>
        <w:pStyle w:val="LabExerciseText"/>
      </w:pPr>
      <w:r>
        <w:t xml:space="preserve">In this exercise you will create a custom editor part and integrate it into an existing Web Part </w:t>
      </w:r>
      <w:r w:rsidR="00D277D4">
        <w:t>created in a previous exercise.</w:t>
      </w:r>
    </w:p>
    <w:p w:rsidR="00D019D8" w:rsidRDefault="00D019D8" w:rsidP="0022466F">
      <w:pPr>
        <w:pStyle w:val="LabStepNumbered"/>
      </w:pPr>
      <w:r>
        <w:t xml:space="preserve">Add a new </w:t>
      </w:r>
      <w:r w:rsidRPr="00D019D8">
        <w:t>Web</w:t>
      </w:r>
      <w:r>
        <w:t xml:space="preserve"> Part to the </w:t>
      </w:r>
      <w:r w:rsidRPr="0022466F">
        <w:rPr>
          <w:b/>
        </w:rPr>
        <w:t>WingtipWebParts</w:t>
      </w:r>
      <w:r>
        <w:t xml:space="preserve"> project named </w:t>
      </w:r>
      <w:r w:rsidRPr="0022466F">
        <w:rPr>
          <w:b/>
        </w:rPr>
        <w:t>FooWebPart</w:t>
      </w:r>
      <w:r>
        <w:t>:</w:t>
      </w:r>
    </w:p>
    <w:p w:rsidR="00D019D8" w:rsidRDefault="00D019D8" w:rsidP="0022466F">
      <w:pPr>
        <w:pStyle w:val="LabStepLevel2Numbered"/>
        <w:numPr>
          <w:ilvl w:val="0"/>
          <w:numId w:val="24"/>
        </w:numPr>
      </w:pPr>
      <w:r>
        <w:t xml:space="preserve">Right-click on the </w:t>
      </w:r>
      <w:r w:rsidRPr="0022466F">
        <w:rPr>
          <w:b/>
        </w:rPr>
        <w:t>WingtipWebParts</w:t>
      </w:r>
      <w:r>
        <w:t xml:space="preserve"> project in Solution Explorer and select </w:t>
      </w:r>
      <w:r w:rsidRPr="0022466F">
        <w:rPr>
          <w:b/>
        </w:rPr>
        <w:t>Add » New Item</w:t>
      </w:r>
      <w:r w:rsidRPr="00B838CD">
        <w:t>.</w:t>
      </w:r>
    </w:p>
    <w:p w:rsidR="00D019D8" w:rsidRDefault="00D019D8" w:rsidP="0022466F">
      <w:pPr>
        <w:pStyle w:val="LabStepLevel2Numbered"/>
        <w:numPr>
          <w:ilvl w:val="0"/>
          <w:numId w:val="24"/>
        </w:numPr>
      </w:pPr>
      <w:r>
        <w:t xml:space="preserve">Select the </w:t>
      </w:r>
      <w:r w:rsidRPr="0022466F">
        <w:rPr>
          <w:b/>
        </w:rPr>
        <w:t>Web Part</w:t>
      </w:r>
      <w:r>
        <w:t xml:space="preserve"> project item template and give it a name of </w:t>
      </w:r>
      <w:r w:rsidRPr="0022466F">
        <w:rPr>
          <w:b/>
        </w:rPr>
        <w:t>FooWebPart</w:t>
      </w:r>
      <w:r>
        <w:t>.</w:t>
      </w:r>
    </w:p>
    <w:p w:rsidR="00D019D8" w:rsidRDefault="00D019D8" w:rsidP="0022466F">
      <w:pPr>
        <w:pStyle w:val="LabStepNumbered"/>
      </w:pPr>
      <w:r>
        <w:t xml:space="preserve">Open the Web Part description file named </w:t>
      </w:r>
      <w:r>
        <w:rPr>
          <w:rStyle w:val="InlindeCode"/>
        </w:rPr>
        <w:t>FooWebPart</w:t>
      </w:r>
      <w:r w:rsidRPr="00D30E87">
        <w:rPr>
          <w:rStyle w:val="InlindeCode"/>
        </w:rPr>
        <w:t>.webPart</w:t>
      </w:r>
      <w:r>
        <w:t xml:space="preserve"> and examine the XML content inside. You should see the XML already contains two </w:t>
      </w:r>
      <w:r w:rsidRPr="00A73931">
        <w:rPr>
          <w:rStyle w:val="InLineUrl"/>
        </w:rPr>
        <w:t>property</w:t>
      </w:r>
      <w:r>
        <w:t xml:space="preserve"> elements for the </w:t>
      </w:r>
      <w:r w:rsidRPr="0022466F">
        <w:rPr>
          <w:rStyle w:val="InlindeCode"/>
        </w:rPr>
        <w:t>Title</w:t>
      </w:r>
      <w:r>
        <w:t xml:space="preserve"> property and the </w:t>
      </w:r>
      <w:r w:rsidRPr="0022466F">
        <w:rPr>
          <w:rStyle w:val="InlindeCode"/>
        </w:rPr>
        <w:t>Description</w:t>
      </w:r>
      <w:r>
        <w:t xml:space="preserve"> property. Update this Web Part description file this so that it contains a </w:t>
      </w:r>
      <w:r w:rsidRPr="0022466F">
        <w:rPr>
          <w:rStyle w:val="InlindeCode"/>
        </w:rPr>
        <w:t>property</w:t>
      </w:r>
      <w:r>
        <w:t xml:space="preserve"> element and an associated value for each of the </w:t>
      </w:r>
      <w:r w:rsidR="0022466F">
        <w:t xml:space="preserve">following </w:t>
      </w:r>
      <w:r>
        <w:t>name/value pairs</w:t>
      </w:r>
      <w:r w:rsidR="0022466F">
        <w:t>:</w:t>
      </w:r>
    </w:p>
    <w:p w:rsidR="00D019D8" w:rsidRDefault="00D019D8" w:rsidP="00D019D8">
      <w:pPr>
        <w:pStyle w:val="LabStepLevel2NoBullet"/>
      </w:pPr>
      <w:r w:rsidRPr="00D30E87">
        <w:rPr>
          <w:b/>
        </w:rPr>
        <w:t>ChromeType</w:t>
      </w:r>
      <w:r>
        <w:t>: TitleAndBorder</w:t>
      </w:r>
    </w:p>
    <w:p w:rsidR="00D019D8" w:rsidRDefault="00D019D8" w:rsidP="00D019D8">
      <w:pPr>
        <w:pStyle w:val="LabStepLevel2NoBullet"/>
      </w:pPr>
      <w:r w:rsidRPr="00D30E87">
        <w:rPr>
          <w:b/>
        </w:rPr>
        <w:t>Title</w:t>
      </w:r>
      <w:r>
        <w:t>: Foo Web Part</w:t>
      </w:r>
    </w:p>
    <w:p w:rsidR="00D019D8" w:rsidRDefault="00D019D8" w:rsidP="00D019D8">
      <w:pPr>
        <w:pStyle w:val="LabStepLevel2NoBullet"/>
      </w:pPr>
      <w:r w:rsidRPr="00D30E87">
        <w:rPr>
          <w:b/>
        </w:rPr>
        <w:t>Description</w:t>
      </w:r>
      <w:r>
        <w:t>: A sample Web Part that displays a value modified by an Editor Part.</w:t>
      </w:r>
    </w:p>
    <w:p w:rsidR="00D019D8" w:rsidRDefault="00D019D8" w:rsidP="00D019D8">
      <w:pPr>
        <w:pStyle w:val="LabStepLevel2NoBullet"/>
      </w:pPr>
      <w:r w:rsidRPr="00D30E87">
        <w:rPr>
          <w:b/>
        </w:rPr>
        <w:t>CatalogIconImageUrl</w:t>
      </w:r>
      <w:r>
        <w:t xml:space="preserve">: </w:t>
      </w:r>
      <w:r w:rsidRPr="00D30E87">
        <w:rPr>
          <w:rStyle w:val="InlindeCode"/>
          <w:b w:val="0"/>
        </w:rPr>
        <w:t>_layouts/images/</w:t>
      </w:r>
      <w:r>
        <w:rPr>
          <w:rStyle w:val="InlindeCode"/>
          <w:b w:val="0"/>
        </w:rPr>
        <w:t>Wingtip</w:t>
      </w:r>
      <w:r w:rsidRPr="00D30E87">
        <w:rPr>
          <w:rStyle w:val="InlindeCode"/>
          <w:b w:val="0"/>
        </w:rPr>
        <w:t>WebParts/WebPartIcon.gif</w:t>
      </w:r>
    </w:p>
    <w:p w:rsidR="00D019D8" w:rsidRPr="00D30E87" w:rsidRDefault="00D019D8" w:rsidP="00D019D8">
      <w:pPr>
        <w:pStyle w:val="LabStepLevel2NoBullet"/>
        <w:rPr>
          <w:rStyle w:val="InlindeCode"/>
          <w:b w:val="0"/>
        </w:rPr>
      </w:pPr>
      <w:r w:rsidRPr="00D30E87">
        <w:rPr>
          <w:b/>
        </w:rPr>
        <w:t>TitleIconImageUrl</w:t>
      </w:r>
      <w:r>
        <w:t xml:space="preserve">: </w:t>
      </w:r>
      <w:r w:rsidRPr="00D30E87">
        <w:rPr>
          <w:rStyle w:val="InlindeCode"/>
          <w:b w:val="0"/>
        </w:rPr>
        <w:t>_layouts/images/</w:t>
      </w:r>
      <w:r>
        <w:rPr>
          <w:rStyle w:val="InlindeCode"/>
          <w:b w:val="0"/>
        </w:rPr>
        <w:t>Wingtip</w:t>
      </w:r>
      <w:r w:rsidRPr="00D30E87">
        <w:rPr>
          <w:rStyle w:val="InlindeCode"/>
          <w:b w:val="0"/>
        </w:rPr>
        <w:t>WebParts/WebPartIcon.gif</w:t>
      </w:r>
    </w:p>
    <w:p w:rsidR="00D019D8" w:rsidRDefault="00D019D8" w:rsidP="0022466F">
      <w:pPr>
        <w:pStyle w:val="LabStepNumbered"/>
      </w:pPr>
      <w:r w:rsidRPr="00D019D8">
        <w:t>Open</w:t>
      </w:r>
      <w:r>
        <w:t xml:space="preserve"> the Web Parts </w:t>
      </w:r>
      <w:r w:rsidRPr="00D30E87">
        <w:rPr>
          <w:rStyle w:val="InlindeCode"/>
        </w:rPr>
        <w:t>elements.xml</w:t>
      </w:r>
      <w:r>
        <w:t xml:space="preserve"> and m</w:t>
      </w:r>
      <w:r w:rsidR="0022466F">
        <w:t>ake the following modifications:</w:t>
      </w:r>
    </w:p>
    <w:p w:rsidR="00D019D8" w:rsidRDefault="00D019D8" w:rsidP="00E16B4C">
      <w:pPr>
        <w:pStyle w:val="LabStepLevel2Numbered"/>
        <w:numPr>
          <w:ilvl w:val="0"/>
          <w:numId w:val="11"/>
        </w:numPr>
      </w:pPr>
      <w:r>
        <w:t xml:space="preserve">Modify the </w:t>
      </w:r>
      <w:r w:rsidRPr="0022466F">
        <w:rPr>
          <w:rStyle w:val="InlindeCode"/>
        </w:rPr>
        <w:t>URL</w:t>
      </w:r>
      <w:r>
        <w:t xml:space="preserve"> attribute of </w:t>
      </w:r>
      <w:r w:rsidRPr="0022466F">
        <w:rPr>
          <w:rStyle w:val="InlindeCode"/>
        </w:rPr>
        <w:t>File</w:t>
      </w:r>
      <w:r>
        <w:t xml:space="preserve"> element to change the </w:t>
      </w:r>
      <w:r w:rsidR="0022466F" w:rsidRPr="0022466F">
        <w:rPr>
          <w:rStyle w:val="InlindeCode"/>
        </w:rPr>
        <w:t>*</w:t>
      </w:r>
      <w:r w:rsidRPr="0022466F">
        <w:rPr>
          <w:rStyle w:val="InlindeCode"/>
        </w:rPr>
        <w:t>.webpart</w:t>
      </w:r>
      <w:r>
        <w:t xml:space="preserve"> file name to ensure that it is unique. Do this by appending the text value of </w:t>
      </w:r>
      <w:r w:rsidRPr="00141688">
        <w:rPr>
          <w:rStyle w:val="InLineUrl"/>
        </w:rPr>
        <w:t>"</w:t>
      </w:r>
      <w:r w:rsidRPr="0022466F">
        <w:rPr>
          <w:b/>
        </w:rPr>
        <w:t>WingtipWebPart_</w:t>
      </w:r>
      <w:r w:rsidRPr="00141688">
        <w:rPr>
          <w:rStyle w:val="InLineUrl"/>
        </w:rPr>
        <w:t>"</w:t>
      </w:r>
      <w:r>
        <w:t xml:space="preserve"> to the beginning of the URL property value.</w:t>
      </w:r>
    </w:p>
    <w:p w:rsidR="00D019D8" w:rsidRPr="00D30E87" w:rsidRDefault="00D019D8" w:rsidP="00D019D8">
      <w:pPr>
        <w:pStyle w:val="LabStepCodeBlockLevel2"/>
        <w:rPr>
          <w:color w:val="808080" w:themeColor="background1" w:themeShade="80"/>
        </w:rPr>
      </w:pPr>
      <w:r w:rsidRPr="00D30E87">
        <w:rPr>
          <w:color w:val="808080" w:themeColor="background1" w:themeShade="80"/>
        </w:rPr>
        <w:t>&lt;?xml version="1.0" encoding="utf-8"?&gt;</w:t>
      </w:r>
    </w:p>
    <w:p w:rsidR="00D019D8" w:rsidRPr="00D30E87" w:rsidRDefault="00D019D8" w:rsidP="00D019D8">
      <w:pPr>
        <w:pStyle w:val="LabStepCodeBlockLevel2"/>
        <w:rPr>
          <w:color w:val="808080" w:themeColor="background1" w:themeShade="80"/>
        </w:rPr>
      </w:pPr>
      <w:r w:rsidRPr="00D30E87">
        <w:rPr>
          <w:color w:val="808080" w:themeColor="background1" w:themeShade="80"/>
        </w:rPr>
        <w:t>&lt;Elements xmlns="http://schemas.microsoft.com/sharepoint/" &gt;</w:t>
      </w:r>
    </w:p>
    <w:p w:rsidR="00D019D8" w:rsidRPr="00D30E87" w:rsidRDefault="00D019D8" w:rsidP="00D019D8">
      <w:pPr>
        <w:pStyle w:val="LabStepCodeBlockLevel2"/>
        <w:rPr>
          <w:color w:val="808080" w:themeColor="background1" w:themeShade="80"/>
        </w:rPr>
      </w:pPr>
      <w:r w:rsidRPr="00D30E87">
        <w:rPr>
          <w:color w:val="808080" w:themeColor="background1" w:themeShade="80"/>
        </w:rPr>
        <w:lastRenderedPageBreak/>
        <w:t xml:space="preserve">  &lt;Module Name="</w:t>
      </w:r>
      <w:r w:rsidR="00504EE7">
        <w:rPr>
          <w:color w:val="808080" w:themeColor="background1" w:themeShade="80"/>
        </w:rPr>
        <w:t>FootWebPart</w:t>
      </w:r>
      <w:r w:rsidRPr="00D30E87">
        <w:rPr>
          <w:color w:val="808080" w:themeColor="background1" w:themeShade="80"/>
        </w:rPr>
        <w:t>" List="113" Url="_catalogs/wp"&gt;</w:t>
      </w:r>
    </w:p>
    <w:p w:rsidR="00D019D8" w:rsidRPr="00D30E87" w:rsidRDefault="00D019D8" w:rsidP="00D019D8">
      <w:pPr>
        <w:pStyle w:val="LabStepCodeBlockLevel2"/>
        <w:rPr>
          <w:color w:val="808080" w:themeColor="background1" w:themeShade="80"/>
        </w:rPr>
      </w:pPr>
      <w:r w:rsidRPr="00D30E87">
        <w:rPr>
          <w:color w:val="808080" w:themeColor="background1" w:themeShade="80"/>
        </w:rPr>
        <w:t xml:space="preserve">    &lt;File Path="</w:t>
      </w:r>
      <w:r w:rsidR="00504EE7">
        <w:rPr>
          <w:color w:val="808080" w:themeColor="background1" w:themeShade="80"/>
        </w:rPr>
        <w:t>FootWebPart</w:t>
      </w:r>
      <w:r w:rsidRPr="00D30E87">
        <w:rPr>
          <w:color w:val="808080" w:themeColor="background1" w:themeShade="80"/>
        </w:rPr>
        <w:t>\</w:t>
      </w:r>
      <w:r w:rsidR="00504EE7">
        <w:rPr>
          <w:color w:val="808080" w:themeColor="background1" w:themeShade="80"/>
        </w:rPr>
        <w:t>FootWebPart</w:t>
      </w:r>
      <w:r w:rsidRPr="00D30E87">
        <w:rPr>
          <w:color w:val="808080" w:themeColor="background1" w:themeShade="80"/>
        </w:rPr>
        <w:t xml:space="preserve">.webpart" </w:t>
      </w:r>
    </w:p>
    <w:p w:rsidR="00D019D8" w:rsidRPr="000D1CE4" w:rsidRDefault="00D019D8" w:rsidP="00D019D8">
      <w:pPr>
        <w:pStyle w:val="LabStepCodeBlockLevel2"/>
        <w:rPr>
          <w:color w:val="auto"/>
        </w:rPr>
      </w:pPr>
      <w:r w:rsidRPr="000D1CE4">
        <w:rPr>
          <w:color w:val="auto"/>
        </w:rPr>
        <w:t xml:space="preserve">          Url="</w:t>
      </w:r>
      <w:r>
        <w:rPr>
          <w:color w:val="auto"/>
        </w:rPr>
        <w:t>Wingtip</w:t>
      </w:r>
      <w:r w:rsidRPr="000D1CE4">
        <w:rPr>
          <w:color w:val="auto"/>
        </w:rPr>
        <w:t>WebPart_</w:t>
      </w:r>
      <w:r w:rsidR="005D035F">
        <w:rPr>
          <w:color w:val="auto"/>
        </w:rPr>
        <w:t>FooWebPart</w:t>
      </w:r>
      <w:r w:rsidRPr="000D1CE4">
        <w:rPr>
          <w:color w:val="auto"/>
        </w:rPr>
        <w:t xml:space="preserve">.webpart" </w:t>
      </w:r>
    </w:p>
    <w:p w:rsidR="00D019D8" w:rsidRPr="00D30E87" w:rsidRDefault="00D019D8" w:rsidP="00D019D8">
      <w:pPr>
        <w:pStyle w:val="LabStepCodeBlockLevel2"/>
        <w:rPr>
          <w:color w:val="808080" w:themeColor="background1" w:themeShade="80"/>
        </w:rPr>
      </w:pPr>
      <w:r w:rsidRPr="00D30E87">
        <w:rPr>
          <w:color w:val="808080" w:themeColor="background1" w:themeShade="80"/>
        </w:rPr>
        <w:t xml:space="preserve">          Type="GhostableInLibrary" &gt;</w:t>
      </w:r>
    </w:p>
    <w:p w:rsidR="00D019D8" w:rsidRPr="00D30E87" w:rsidRDefault="00D019D8" w:rsidP="00D019D8">
      <w:pPr>
        <w:pStyle w:val="LabStepCodeBlockLevel2"/>
        <w:rPr>
          <w:color w:val="808080" w:themeColor="background1" w:themeShade="80"/>
        </w:rPr>
      </w:pPr>
      <w:r w:rsidRPr="00D30E87">
        <w:rPr>
          <w:color w:val="808080" w:themeColor="background1" w:themeShade="80"/>
        </w:rPr>
        <w:t xml:space="preserve">      &lt;Property Name="Group" Value="</w:t>
      </w:r>
      <w:r>
        <w:rPr>
          <w:color w:val="808080" w:themeColor="background1" w:themeShade="80"/>
        </w:rPr>
        <w:t>Custom</w:t>
      </w:r>
      <w:r w:rsidRPr="00D30E87">
        <w:rPr>
          <w:color w:val="808080" w:themeColor="background1" w:themeShade="80"/>
        </w:rPr>
        <w:t>" /&gt;</w:t>
      </w:r>
    </w:p>
    <w:p w:rsidR="00D019D8" w:rsidRPr="00D30E87" w:rsidRDefault="00D019D8" w:rsidP="00D019D8">
      <w:pPr>
        <w:pStyle w:val="LabStepCodeBlockLevel2"/>
        <w:rPr>
          <w:color w:val="808080" w:themeColor="background1" w:themeShade="80"/>
        </w:rPr>
      </w:pPr>
      <w:r w:rsidRPr="00D30E87">
        <w:rPr>
          <w:color w:val="808080" w:themeColor="background1" w:themeShade="80"/>
        </w:rPr>
        <w:t xml:space="preserve">    &lt;/File&gt;</w:t>
      </w:r>
    </w:p>
    <w:p w:rsidR="00D019D8" w:rsidRPr="00D30E87" w:rsidRDefault="00D019D8" w:rsidP="00D019D8">
      <w:pPr>
        <w:pStyle w:val="LabStepCodeBlockLevel2"/>
        <w:rPr>
          <w:color w:val="808080" w:themeColor="background1" w:themeShade="80"/>
        </w:rPr>
      </w:pPr>
      <w:r w:rsidRPr="00D30E87">
        <w:rPr>
          <w:color w:val="808080" w:themeColor="background1" w:themeShade="80"/>
        </w:rPr>
        <w:t xml:space="preserve">  &lt;/Module&gt;</w:t>
      </w:r>
    </w:p>
    <w:p w:rsidR="00D019D8" w:rsidRPr="00D30E87" w:rsidRDefault="00D019D8" w:rsidP="00D019D8">
      <w:pPr>
        <w:pStyle w:val="LabStepCodeBlockLevel2"/>
        <w:rPr>
          <w:color w:val="808080" w:themeColor="background1" w:themeShade="80"/>
        </w:rPr>
      </w:pPr>
      <w:r w:rsidRPr="00D30E87">
        <w:rPr>
          <w:color w:val="808080" w:themeColor="background1" w:themeShade="80"/>
        </w:rPr>
        <w:t>&lt;/Elements&gt;</w:t>
      </w:r>
    </w:p>
    <w:p w:rsidR="00D019D8" w:rsidRDefault="00D019D8" w:rsidP="00D019D8">
      <w:pPr>
        <w:pStyle w:val="LabStepLevel2Numbered"/>
      </w:pPr>
      <w:r>
        <w:t xml:space="preserve">Change the value for the </w:t>
      </w:r>
      <w:r w:rsidRPr="0022466F">
        <w:rPr>
          <w:rStyle w:val="InlindeCode"/>
        </w:rPr>
        <w:t>Group</w:t>
      </w:r>
      <w:r>
        <w:t xml:space="preserve"> property to </w:t>
      </w:r>
      <w:r w:rsidRPr="00141688">
        <w:rPr>
          <w:rStyle w:val="InLineUrl"/>
        </w:rPr>
        <w:t>"</w:t>
      </w:r>
      <w:r w:rsidRPr="0022466F">
        <w:rPr>
          <w:b/>
        </w:rPr>
        <w:t>Wingtip Web Part</w:t>
      </w:r>
      <w:r w:rsidRPr="00141688">
        <w:rPr>
          <w:rStyle w:val="InLineUrl"/>
        </w:rPr>
        <w:t>"</w:t>
      </w:r>
      <w:r>
        <w:t>.</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&lt;?xml version="1.0" encoding="utf-8"?&gt;</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&lt;Elements xmlns="http://schemas.microsoft.com/sharepoint/" &gt;</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 xml:space="preserve">  &lt;Module Name="</w:t>
      </w:r>
      <w:r w:rsidR="00504EE7">
        <w:rPr>
          <w:color w:val="808080" w:themeColor="background1" w:themeShade="80"/>
        </w:rPr>
        <w:t>FootWebPart</w:t>
      </w:r>
      <w:r w:rsidRPr="000D1CE4">
        <w:rPr>
          <w:color w:val="808080" w:themeColor="background1" w:themeShade="80"/>
        </w:rPr>
        <w:t>" List="113" Url="_catalogs/wp"&gt;</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 xml:space="preserve">    &lt;File Path="</w:t>
      </w:r>
      <w:r w:rsidR="00504EE7">
        <w:rPr>
          <w:color w:val="808080" w:themeColor="background1" w:themeShade="80"/>
        </w:rPr>
        <w:t>FootWebPart</w:t>
      </w:r>
      <w:r w:rsidRPr="000D1CE4">
        <w:rPr>
          <w:color w:val="808080" w:themeColor="background1" w:themeShade="80"/>
        </w:rPr>
        <w:t>\</w:t>
      </w:r>
      <w:r w:rsidR="00504EE7">
        <w:rPr>
          <w:color w:val="808080" w:themeColor="background1" w:themeShade="80"/>
        </w:rPr>
        <w:t>FootWebPart</w:t>
      </w:r>
      <w:r w:rsidRPr="000D1CE4">
        <w:rPr>
          <w:color w:val="808080" w:themeColor="background1" w:themeShade="80"/>
        </w:rPr>
        <w:t xml:space="preserve">.webpart" </w:t>
      </w:r>
    </w:p>
    <w:p w:rsidR="00D019D8" w:rsidRPr="00D30E87" w:rsidRDefault="00D019D8" w:rsidP="005D035F">
      <w:pPr>
        <w:pStyle w:val="LabStepCodeBlockLevel2"/>
        <w:pBdr>
          <w:bottom w:val="single" w:sz="2" w:space="4" w:color="C0C0C0"/>
        </w:pBdr>
        <w:rPr>
          <w:color w:val="808080" w:themeColor="background1" w:themeShade="80"/>
        </w:rPr>
      </w:pPr>
      <w:r w:rsidRPr="00D30E87">
        <w:rPr>
          <w:color w:val="808080" w:themeColor="background1" w:themeShade="80"/>
        </w:rPr>
        <w:t xml:space="preserve">          Url="</w:t>
      </w:r>
      <w:r w:rsidR="005D035F" w:rsidRPr="00504EE7">
        <w:rPr>
          <w:color w:val="808080" w:themeColor="background1" w:themeShade="80"/>
        </w:rPr>
        <w:t>WingtipWebPart_FooWebPart</w:t>
      </w:r>
      <w:r w:rsidRPr="00D30E87">
        <w:rPr>
          <w:color w:val="808080" w:themeColor="background1" w:themeShade="80"/>
        </w:rPr>
        <w:t xml:space="preserve">.webpart" </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 xml:space="preserve">          Type="GhostableInLibrary" &gt;</w:t>
      </w:r>
    </w:p>
    <w:p w:rsidR="00D019D8" w:rsidRPr="000D1CE4" w:rsidRDefault="00D019D8" w:rsidP="005D035F">
      <w:pPr>
        <w:pStyle w:val="LabStepCodeBlockLevel2"/>
        <w:pBdr>
          <w:bottom w:val="single" w:sz="2" w:space="4" w:color="C0C0C0"/>
        </w:pBdr>
        <w:rPr>
          <w:color w:val="auto"/>
        </w:rPr>
      </w:pPr>
      <w:r w:rsidRPr="000D1CE4">
        <w:rPr>
          <w:color w:val="auto"/>
        </w:rPr>
        <w:t xml:space="preserve">      &lt;Property Name="Group" Value="</w:t>
      </w:r>
      <w:r>
        <w:rPr>
          <w:color w:val="auto"/>
        </w:rPr>
        <w:t>Wingtip</w:t>
      </w:r>
      <w:r w:rsidRPr="000D1CE4">
        <w:rPr>
          <w:color w:val="auto"/>
        </w:rPr>
        <w:t xml:space="preserve"> Web Parts" /&gt;</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 xml:space="preserve">    &lt;/File&gt;</w:t>
      </w:r>
    </w:p>
    <w:p w:rsidR="00D019D8" w:rsidRPr="000D1CE4"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 xml:space="preserve">  &lt;/Module&gt;</w:t>
      </w:r>
    </w:p>
    <w:p w:rsidR="00D019D8" w:rsidRPr="007508E5" w:rsidRDefault="00D019D8" w:rsidP="005D035F">
      <w:pPr>
        <w:pStyle w:val="LabStepCodeBlockLevel2"/>
        <w:pBdr>
          <w:bottom w:val="single" w:sz="2" w:space="4" w:color="C0C0C0"/>
        </w:pBdr>
        <w:rPr>
          <w:color w:val="808080" w:themeColor="background1" w:themeShade="80"/>
        </w:rPr>
      </w:pPr>
      <w:r w:rsidRPr="000D1CE4">
        <w:rPr>
          <w:color w:val="808080" w:themeColor="background1" w:themeShade="80"/>
        </w:rPr>
        <w:t>&lt;/Elements&gt;</w:t>
      </w:r>
    </w:p>
    <w:p w:rsidR="00D019D8" w:rsidRDefault="005D035F" w:rsidP="0022466F">
      <w:pPr>
        <w:pStyle w:val="LabStepNumbered"/>
      </w:pPr>
      <w:r>
        <w:t xml:space="preserve">Now, add the core logic necessary to store a string message in the Web Part and display it when the page is rendered. Add the following code to the </w:t>
      </w:r>
      <w:r w:rsidRPr="005D035F">
        <w:rPr>
          <w:rStyle w:val="InlindeCode"/>
        </w:rPr>
        <w:t>FooWebPart.cs</w:t>
      </w:r>
      <w:r>
        <w:t xml:space="preserve"> class that will declare a private field with an associated public property to modify the string as well as a </w:t>
      </w:r>
      <w:r w:rsidRPr="0022466F">
        <w:rPr>
          <w:rStyle w:val="InlindeCode"/>
        </w:rPr>
        <w:t>Label</w:t>
      </w:r>
      <w:r>
        <w:t xml:space="preserve"> control to display the string results:</w:t>
      </w:r>
    </w:p>
    <w:p w:rsidR="00C67AE3" w:rsidRPr="00C67AE3" w:rsidRDefault="00C67AE3" w:rsidP="0022466F">
      <w:pPr>
        <w:pStyle w:val="LabStepCodeBlock"/>
      </w:pPr>
      <w:r w:rsidRPr="00C67AE3">
        <w:t>public class FooWebPart : WebPart</w:t>
      </w:r>
    </w:p>
    <w:p w:rsidR="00C67AE3" w:rsidRPr="00C67AE3" w:rsidRDefault="00C67AE3" w:rsidP="0022466F">
      <w:pPr>
        <w:pStyle w:val="LabStepCodeBlock"/>
      </w:pPr>
      <w:r w:rsidRPr="00C67AE3">
        <w:t>{</w:t>
      </w:r>
    </w:p>
    <w:p w:rsidR="00C67AE3" w:rsidRDefault="00C67AE3" w:rsidP="0022466F">
      <w:pPr>
        <w:pStyle w:val="LabStepCodeBlock"/>
      </w:pPr>
      <w:r>
        <w:t xml:space="preserve">  private string _displayMessage;</w:t>
      </w:r>
    </w:p>
    <w:p w:rsidR="00C67AE3" w:rsidRDefault="00C67AE3" w:rsidP="0022466F">
      <w:pPr>
        <w:pStyle w:val="LabStepCodeBlock"/>
      </w:pPr>
    </w:p>
    <w:p w:rsidR="00C67AE3" w:rsidRDefault="00C67AE3" w:rsidP="0022466F">
      <w:pPr>
        <w:pStyle w:val="LabStepCodeBlock"/>
      </w:pPr>
      <w:r>
        <w:t xml:space="preserve">  public string DisplayMessage</w:t>
      </w:r>
    </w:p>
    <w:p w:rsidR="00C67AE3" w:rsidRDefault="00C67AE3" w:rsidP="0022466F">
      <w:pPr>
        <w:pStyle w:val="LabStepCodeBlock"/>
      </w:pPr>
      <w:r>
        <w:t xml:space="preserve">  {</w:t>
      </w:r>
    </w:p>
    <w:p w:rsidR="00C67AE3" w:rsidRDefault="00C67AE3" w:rsidP="0022466F">
      <w:pPr>
        <w:pStyle w:val="LabStepCodeBlock"/>
      </w:pPr>
      <w:r>
        <w:t xml:space="preserve">    get { return _displayMessage; }</w:t>
      </w:r>
    </w:p>
    <w:p w:rsidR="00C67AE3" w:rsidRDefault="00C67AE3" w:rsidP="0022466F">
      <w:pPr>
        <w:pStyle w:val="LabStepCodeBlock"/>
      </w:pPr>
      <w:r>
        <w:t xml:space="preserve">    set { _displayMessage = value; }</w:t>
      </w:r>
    </w:p>
    <w:p w:rsidR="00C67AE3" w:rsidRDefault="00C67AE3" w:rsidP="0022466F">
      <w:pPr>
        <w:pStyle w:val="LabStepCodeBlock"/>
      </w:pPr>
      <w:r>
        <w:t xml:space="preserve">  }</w:t>
      </w:r>
    </w:p>
    <w:p w:rsidR="00C67AE3" w:rsidRDefault="00C67AE3" w:rsidP="0022466F">
      <w:pPr>
        <w:pStyle w:val="LabStepCodeBlock"/>
      </w:pPr>
    </w:p>
    <w:p w:rsidR="00C67AE3" w:rsidRPr="00C67AE3" w:rsidRDefault="00C67AE3" w:rsidP="0022466F">
      <w:pPr>
        <w:pStyle w:val="LabStepCodeBlock"/>
      </w:pPr>
      <w:r w:rsidRPr="00C67AE3">
        <w:t xml:space="preserve">  protected override void CreateChildControls()</w:t>
      </w:r>
    </w:p>
    <w:p w:rsidR="00C67AE3" w:rsidRPr="00C67AE3" w:rsidRDefault="00C67AE3" w:rsidP="0022466F">
      <w:pPr>
        <w:pStyle w:val="LabStepCodeBlock"/>
      </w:pPr>
      <w:r w:rsidRPr="00C67AE3">
        <w:t xml:space="preserve">  {</w:t>
      </w:r>
    </w:p>
    <w:p w:rsidR="00C67AE3" w:rsidRDefault="00C67AE3" w:rsidP="0022466F">
      <w:pPr>
        <w:pStyle w:val="LabStepCodeBlock"/>
      </w:pPr>
      <w:r>
        <w:t xml:space="preserve">    Label label = new Label();</w:t>
      </w:r>
    </w:p>
    <w:p w:rsidR="00C67AE3" w:rsidRDefault="00C67AE3" w:rsidP="0022466F">
      <w:pPr>
        <w:pStyle w:val="LabStepCodeBlock"/>
      </w:pPr>
      <w:r>
        <w:t xml:space="preserve">    label.Text = _displayMessage;</w:t>
      </w:r>
    </w:p>
    <w:p w:rsidR="00C67AE3" w:rsidRDefault="00C67AE3" w:rsidP="0022466F">
      <w:pPr>
        <w:pStyle w:val="LabStepCodeBlock"/>
      </w:pPr>
      <w:r>
        <w:t xml:space="preserve">    Controls.Add(label);</w:t>
      </w:r>
    </w:p>
    <w:p w:rsidR="00C67AE3" w:rsidRPr="00C67AE3" w:rsidRDefault="00C67AE3" w:rsidP="0022466F">
      <w:pPr>
        <w:pStyle w:val="LabStepCodeBlock"/>
      </w:pPr>
      <w:r w:rsidRPr="00C67AE3">
        <w:t xml:space="preserve">  }</w:t>
      </w:r>
    </w:p>
    <w:p w:rsidR="00C67AE3" w:rsidRPr="00C67AE3" w:rsidRDefault="00C67AE3" w:rsidP="0022466F">
      <w:pPr>
        <w:pStyle w:val="LabStepCodeBlock"/>
      </w:pPr>
      <w:r w:rsidRPr="00C67AE3">
        <w:t>}</w:t>
      </w:r>
    </w:p>
    <w:p w:rsidR="00C67AE3" w:rsidRDefault="0022466F" w:rsidP="0022466F">
      <w:pPr>
        <w:pStyle w:val="LabStepNumbered"/>
      </w:pPr>
      <w:r>
        <w:t>The next step is to create the E</w:t>
      </w:r>
      <w:r w:rsidR="00C67AE3">
        <w:t xml:space="preserve">ditor </w:t>
      </w:r>
      <w:r>
        <w:t>P</w:t>
      </w:r>
      <w:r w:rsidR="00C67AE3">
        <w:t xml:space="preserve">art. Right-click the </w:t>
      </w:r>
      <w:r w:rsidR="00C67AE3" w:rsidRPr="0022466F">
        <w:rPr>
          <w:b/>
        </w:rPr>
        <w:t>FooWebPart</w:t>
      </w:r>
      <w:r w:rsidR="00C67AE3">
        <w:t xml:space="preserve"> SPI in the Solution Explorer tool window &amp; select </w:t>
      </w:r>
      <w:r w:rsidR="00C67AE3" w:rsidRPr="0022466F">
        <w:rPr>
          <w:b/>
        </w:rPr>
        <w:t>Add » New Item</w:t>
      </w:r>
      <w:r w:rsidR="00C67AE3" w:rsidRPr="00BD55E7">
        <w:rPr>
          <w:b/>
        </w:rPr>
        <w:t>…</w:t>
      </w:r>
      <w:r w:rsidR="00C67AE3">
        <w:t xml:space="preserve">. When prompted, create a new class named </w:t>
      </w:r>
      <w:r w:rsidR="00C67AE3" w:rsidRPr="00C67AE3">
        <w:rPr>
          <w:rStyle w:val="InlindeCode"/>
        </w:rPr>
        <w:t>FooEditorPart.cs</w:t>
      </w:r>
      <w:r w:rsidR="00C67AE3">
        <w:t>.</w:t>
      </w:r>
    </w:p>
    <w:p w:rsidR="00345A3F" w:rsidRDefault="00345A3F" w:rsidP="0022466F">
      <w:pPr>
        <w:pStyle w:val="LabStepNumbered"/>
      </w:pPr>
      <w:r>
        <w:t xml:space="preserve">First, add a few extra using statements to the </w:t>
      </w:r>
      <w:r w:rsidRPr="00345A3F">
        <w:rPr>
          <w:rStyle w:val="InlindeCode"/>
        </w:rPr>
        <w:t>FooEditorPart.cs</w:t>
      </w:r>
      <w:r>
        <w:t xml:space="preserve"> class:</w:t>
      </w:r>
    </w:p>
    <w:p w:rsidR="00345A3F" w:rsidRPr="00345A3F" w:rsidRDefault="00345A3F" w:rsidP="00345A3F">
      <w:pPr>
        <w:pStyle w:val="LabStepCodeBlock"/>
        <w:rPr>
          <w:color w:val="808080" w:themeColor="background1" w:themeShade="80"/>
        </w:rPr>
      </w:pPr>
      <w:r w:rsidRPr="00345A3F">
        <w:rPr>
          <w:color w:val="808080" w:themeColor="background1" w:themeShade="80"/>
        </w:rPr>
        <w:t>using System;</w:t>
      </w:r>
    </w:p>
    <w:p w:rsidR="00345A3F" w:rsidRPr="00345A3F" w:rsidRDefault="00345A3F" w:rsidP="00345A3F">
      <w:pPr>
        <w:pStyle w:val="LabStepCodeBlock"/>
        <w:rPr>
          <w:color w:val="808080" w:themeColor="background1" w:themeShade="80"/>
        </w:rPr>
      </w:pPr>
      <w:r w:rsidRPr="00345A3F">
        <w:rPr>
          <w:color w:val="808080" w:themeColor="background1" w:themeShade="80"/>
        </w:rPr>
        <w:t>using System.Collections.Generic;</w:t>
      </w:r>
    </w:p>
    <w:p w:rsidR="00345A3F" w:rsidRPr="00345A3F" w:rsidRDefault="00345A3F" w:rsidP="00345A3F">
      <w:pPr>
        <w:pStyle w:val="LabStepCodeBlock"/>
        <w:rPr>
          <w:color w:val="808080" w:themeColor="background1" w:themeShade="80"/>
        </w:rPr>
      </w:pPr>
      <w:r w:rsidRPr="00345A3F">
        <w:rPr>
          <w:color w:val="808080" w:themeColor="background1" w:themeShade="80"/>
        </w:rPr>
        <w:t>using System.Linq;</w:t>
      </w:r>
    </w:p>
    <w:p w:rsidR="00345A3F" w:rsidRPr="00345A3F" w:rsidRDefault="00345A3F" w:rsidP="00345A3F">
      <w:pPr>
        <w:pStyle w:val="LabStepCodeBlock"/>
        <w:rPr>
          <w:color w:val="808080" w:themeColor="background1" w:themeShade="80"/>
        </w:rPr>
      </w:pPr>
      <w:r w:rsidRPr="00345A3F">
        <w:rPr>
          <w:color w:val="808080" w:themeColor="background1" w:themeShade="80"/>
        </w:rPr>
        <w:t>using System.Text;</w:t>
      </w:r>
    </w:p>
    <w:p w:rsidR="00345A3F" w:rsidRDefault="00345A3F" w:rsidP="00345A3F">
      <w:pPr>
        <w:pStyle w:val="LabStepCodeBlock"/>
      </w:pPr>
      <w:r>
        <w:t>using System.Web.UI.WebControls.WebParts;</w:t>
      </w:r>
    </w:p>
    <w:p w:rsidR="00345A3F" w:rsidRDefault="00345A3F" w:rsidP="00345A3F">
      <w:pPr>
        <w:pStyle w:val="LabStepCodeBlock"/>
      </w:pPr>
      <w:r>
        <w:t>using System.Web.UI;</w:t>
      </w:r>
    </w:p>
    <w:p w:rsidR="00345A3F" w:rsidRDefault="00345A3F" w:rsidP="00345A3F">
      <w:pPr>
        <w:pStyle w:val="LabStepCodeBlock"/>
      </w:pPr>
      <w:r>
        <w:t>using System.Web.UI.WebControls;</w:t>
      </w:r>
    </w:p>
    <w:p w:rsidR="00C67AE3" w:rsidRDefault="00345A3F" w:rsidP="0022466F">
      <w:pPr>
        <w:pStyle w:val="LabStepNumbered"/>
      </w:pPr>
      <w:r>
        <w:t xml:space="preserve">To make this an </w:t>
      </w:r>
      <w:r w:rsidR="0022466F">
        <w:t>E</w:t>
      </w:r>
      <w:r>
        <w:t xml:space="preserve">ditor </w:t>
      </w:r>
      <w:r w:rsidR="0022466F">
        <w:t>P</w:t>
      </w:r>
      <w:r>
        <w:t xml:space="preserve">art, change the accessibility to </w:t>
      </w:r>
      <w:r w:rsidRPr="0022466F">
        <w:rPr>
          <w:rStyle w:val="InlindeCode"/>
        </w:rPr>
        <w:t>public</w:t>
      </w:r>
      <w:r>
        <w:t xml:space="preserve"> for the </w:t>
      </w:r>
      <w:r w:rsidRPr="00345A3F">
        <w:rPr>
          <w:rStyle w:val="InlindeCode"/>
        </w:rPr>
        <w:t>FooEditorPart</w:t>
      </w:r>
      <w:r>
        <w:t xml:space="preserve"> class and set it to inherit from the </w:t>
      </w:r>
      <w:r w:rsidRPr="00345A3F">
        <w:rPr>
          <w:rStyle w:val="InlindeCode"/>
        </w:rPr>
        <w:t>EditorPart</w:t>
      </w:r>
      <w:r>
        <w:t>.</w:t>
      </w:r>
      <w:r w:rsidR="003E5414">
        <w:t xml:space="preserve"> In addition add a </w:t>
      </w:r>
      <w:r w:rsidR="003E5414" w:rsidRPr="003E5414">
        <w:rPr>
          <w:rStyle w:val="InlindeCode"/>
        </w:rPr>
        <w:t>TextBox</w:t>
      </w:r>
      <w:r w:rsidR="003E5414">
        <w:t xml:space="preserve"> field that will be used to display the message in the Web Part task pane and </w:t>
      </w:r>
      <w:r w:rsidR="0047049C">
        <w:t>add</w:t>
      </w:r>
      <w:r w:rsidR="003E5414">
        <w:t xml:space="preserve"> the </w:t>
      </w:r>
      <w:r w:rsidR="003E5414" w:rsidRPr="003E5414">
        <w:rPr>
          <w:rStyle w:val="InlindeCode"/>
        </w:rPr>
        <w:t>CreateChildControls()</w:t>
      </w:r>
      <w:r w:rsidR="003E5414">
        <w:t xml:space="preserve"> method to render the display message </w:t>
      </w:r>
      <w:r w:rsidR="003E5414" w:rsidRPr="003E5414">
        <w:rPr>
          <w:rStyle w:val="InlindeCode"/>
        </w:rPr>
        <w:t>TextBox</w:t>
      </w:r>
      <w:r w:rsidR="003E5414">
        <w:t xml:space="preserve"> out:</w:t>
      </w:r>
    </w:p>
    <w:p w:rsidR="003E5414" w:rsidRDefault="003E5414" w:rsidP="003E5414">
      <w:pPr>
        <w:pStyle w:val="LabStepCodeBlock"/>
      </w:pPr>
      <w:r>
        <w:t xml:space="preserve">public </w:t>
      </w:r>
      <w:r w:rsidRPr="003E5414">
        <w:rPr>
          <w:color w:val="808080" w:themeColor="background1" w:themeShade="80"/>
        </w:rPr>
        <w:t>class FooEditorPart :</w:t>
      </w:r>
      <w:r>
        <w:rPr>
          <w:color w:val="808080" w:themeColor="background1" w:themeShade="80"/>
        </w:rPr>
        <w:t xml:space="preserve"> </w:t>
      </w:r>
      <w:r>
        <w:t>EditorPart</w:t>
      </w:r>
    </w:p>
    <w:p w:rsidR="003E5414" w:rsidRDefault="003E5414" w:rsidP="003E5414">
      <w:pPr>
        <w:pStyle w:val="LabStepCodeBlock"/>
      </w:pPr>
      <w:r>
        <w:t>{</w:t>
      </w:r>
    </w:p>
    <w:p w:rsidR="003E5414" w:rsidRDefault="003E5414" w:rsidP="003E5414">
      <w:pPr>
        <w:pStyle w:val="LabStepCodeBlock"/>
      </w:pPr>
      <w:r>
        <w:t xml:space="preserve">  protected TextBox _displayMessageTextBox;</w:t>
      </w:r>
    </w:p>
    <w:p w:rsidR="003E5414" w:rsidRDefault="003E5414" w:rsidP="003E5414">
      <w:pPr>
        <w:pStyle w:val="LabStepCodeBlock"/>
      </w:pPr>
    </w:p>
    <w:p w:rsidR="003E5414" w:rsidRPr="0047049C" w:rsidRDefault="003E5414" w:rsidP="003E5414">
      <w:pPr>
        <w:pStyle w:val="LabStepCodeBlock"/>
      </w:pPr>
      <w:r w:rsidRPr="0047049C">
        <w:t xml:space="preserve">  protected override void CreateChildControls()</w:t>
      </w:r>
    </w:p>
    <w:p w:rsidR="003E5414" w:rsidRPr="0047049C" w:rsidRDefault="003E5414" w:rsidP="003E5414">
      <w:pPr>
        <w:pStyle w:val="LabStepCodeBlock"/>
      </w:pPr>
      <w:r w:rsidRPr="0047049C">
        <w:t xml:space="preserve">  {</w:t>
      </w:r>
    </w:p>
    <w:p w:rsidR="003E5414" w:rsidRDefault="003E5414" w:rsidP="003E5414">
      <w:pPr>
        <w:pStyle w:val="LabStepCodeBlock"/>
      </w:pPr>
      <w:r>
        <w:t xml:space="preserve">    base.CreateChildControls();</w:t>
      </w:r>
    </w:p>
    <w:p w:rsidR="003E5414" w:rsidRDefault="003E5414" w:rsidP="003E5414">
      <w:pPr>
        <w:pStyle w:val="LabStepCodeBlock"/>
      </w:pPr>
    </w:p>
    <w:p w:rsidR="003E5414" w:rsidRDefault="003E5414" w:rsidP="003E5414">
      <w:pPr>
        <w:pStyle w:val="LabStepCodeBlock"/>
      </w:pPr>
      <w:r>
        <w:t xml:space="preserve">    // create the textbox for the display string</w:t>
      </w:r>
    </w:p>
    <w:p w:rsidR="003E5414" w:rsidRDefault="003E5414" w:rsidP="003E5414">
      <w:pPr>
        <w:pStyle w:val="LabStepCodeBlock"/>
      </w:pPr>
      <w:r>
        <w:t xml:space="preserve">    Controls.Add(new LiteralControl("Message to display:&lt;br /&gt;"));</w:t>
      </w:r>
    </w:p>
    <w:p w:rsidR="003E5414" w:rsidRDefault="003E5414" w:rsidP="003E5414">
      <w:pPr>
        <w:pStyle w:val="LabStepCodeBlock"/>
      </w:pPr>
      <w:r>
        <w:t xml:space="preserve">    _displayMessageTextBox = new TextBox();</w:t>
      </w:r>
    </w:p>
    <w:p w:rsidR="003E5414" w:rsidRDefault="003E5414" w:rsidP="003E5414">
      <w:pPr>
        <w:pStyle w:val="LabStepCodeBlock"/>
      </w:pPr>
      <w:r>
        <w:t xml:space="preserve">    Controls.Add(_displayMessageTextBox);</w:t>
      </w:r>
    </w:p>
    <w:p w:rsidR="003E5414" w:rsidRPr="0047049C" w:rsidRDefault="003E5414" w:rsidP="003E5414">
      <w:pPr>
        <w:pStyle w:val="LabStepCodeBlock"/>
      </w:pPr>
      <w:r w:rsidRPr="0047049C">
        <w:t xml:space="preserve">  }</w:t>
      </w:r>
    </w:p>
    <w:p w:rsidR="00C67AE3" w:rsidRPr="003E5414" w:rsidRDefault="003E5414" w:rsidP="003E5414">
      <w:pPr>
        <w:pStyle w:val="LabStepCodeBlock"/>
        <w:rPr>
          <w:color w:val="808080" w:themeColor="background1" w:themeShade="80"/>
        </w:rPr>
      </w:pPr>
      <w:r w:rsidRPr="003E5414">
        <w:rPr>
          <w:color w:val="808080" w:themeColor="background1" w:themeShade="80"/>
        </w:rPr>
        <w:t>}</w:t>
      </w:r>
    </w:p>
    <w:p w:rsidR="003E5414" w:rsidRDefault="003E5414" w:rsidP="0022466F">
      <w:pPr>
        <w:pStyle w:val="LabStepNumbered"/>
      </w:pPr>
      <w:r>
        <w:t xml:space="preserve">All editor parts must implement two methods. The first method, </w:t>
      </w:r>
      <w:r w:rsidRPr="003E5414">
        <w:rPr>
          <w:rStyle w:val="InlindeCode"/>
        </w:rPr>
        <w:t>ApplyChanges()</w:t>
      </w:r>
      <w:r>
        <w:t xml:space="preserve">, is called when the user clicks the </w:t>
      </w:r>
      <w:r w:rsidRPr="0022466F">
        <w:rPr>
          <w:b/>
        </w:rPr>
        <w:t>OK</w:t>
      </w:r>
      <w:r>
        <w:t xml:space="preserve"> or </w:t>
      </w:r>
      <w:r w:rsidRPr="0022466F">
        <w:rPr>
          <w:b/>
        </w:rPr>
        <w:t>Apply</w:t>
      </w:r>
      <w:r>
        <w:t xml:space="preserve"> button in the Web Part’s task pane. Its job is to take the val</w:t>
      </w:r>
      <w:r w:rsidR="0022466F">
        <w:t>ues out of the controls in the E</w:t>
      </w:r>
      <w:r>
        <w:t xml:space="preserve">ditor </w:t>
      </w:r>
      <w:r w:rsidR="0022466F">
        <w:t>P</w:t>
      </w:r>
      <w:r>
        <w:t xml:space="preserve">art and use them to update properties on the owning Web Part. Add this method to the </w:t>
      </w:r>
      <w:r w:rsidRPr="003E5414">
        <w:rPr>
          <w:rStyle w:val="InlindeCode"/>
        </w:rPr>
        <w:t>FooEditorPart.cs</w:t>
      </w:r>
      <w:r>
        <w:t xml:space="preserve"> class:</w:t>
      </w:r>
    </w:p>
    <w:p w:rsidR="003E5414" w:rsidRDefault="003E5414" w:rsidP="003E5414">
      <w:pPr>
        <w:pStyle w:val="LabStepCodeBlock"/>
      </w:pPr>
      <w:r>
        <w:t>public override bool ApplyChanges()</w:t>
      </w:r>
    </w:p>
    <w:p w:rsidR="003E5414" w:rsidRDefault="003E5414" w:rsidP="003E5414">
      <w:pPr>
        <w:pStyle w:val="LabStepCodeBlock"/>
      </w:pPr>
      <w:r>
        <w:t>{</w:t>
      </w:r>
    </w:p>
    <w:p w:rsidR="003E5414" w:rsidRDefault="003E5414" w:rsidP="003E5414">
      <w:pPr>
        <w:pStyle w:val="LabStepCodeBlock"/>
      </w:pPr>
      <w:r>
        <w:t xml:space="preserve">  EnsureChildControls();</w:t>
      </w:r>
    </w:p>
    <w:p w:rsidR="003E5414" w:rsidRDefault="003E5414" w:rsidP="003E5414">
      <w:pPr>
        <w:pStyle w:val="LabStepCodeBlock"/>
      </w:pPr>
    </w:p>
    <w:p w:rsidR="003E5414" w:rsidRDefault="003E5414" w:rsidP="003E5414">
      <w:pPr>
        <w:pStyle w:val="LabStepCodeBlock"/>
      </w:pPr>
      <w:r>
        <w:t xml:space="preserve">  // get reference to web part this editor part is associated with</w:t>
      </w:r>
    </w:p>
    <w:p w:rsidR="003E5414" w:rsidRDefault="003E5414" w:rsidP="003E5414">
      <w:pPr>
        <w:pStyle w:val="LabStepCodeBlock"/>
      </w:pPr>
      <w:r>
        <w:t xml:space="preserve">  FooWebPart webPart = this.WebPartToEdit as FooWebPart;</w:t>
      </w:r>
    </w:p>
    <w:p w:rsidR="003E5414" w:rsidRDefault="003E5414" w:rsidP="003E5414">
      <w:pPr>
        <w:pStyle w:val="LabStepCodeBlock"/>
      </w:pPr>
    </w:p>
    <w:p w:rsidR="003E5414" w:rsidRDefault="003E5414" w:rsidP="003E5414">
      <w:pPr>
        <w:pStyle w:val="LabStepCodeBlock"/>
      </w:pPr>
      <w:r>
        <w:t xml:space="preserve">  // set value in web part to that in the textbox</w:t>
      </w:r>
    </w:p>
    <w:p w:rsidR="003E5414" w:rsidRDefault="003E5414" w:rsidP="003E5414">
      <w:pPr>
        <w:pStyle w:val="LabStepCodeBlock"/>
      </w:pPr>
      <w:r>
        <w:t xml:space="preserve">  webPart.DisplayMessage = _displayMessageTextBox.Text;</w:t>
      </w:r>
    </w:p>
    <w:p w:rsidR="003E5414" w:rsidRDefault="003E5414" w:rsidP="003E5414">
      <w:pPr>
        <w:pStyle w:val="LabStepCodeBlock"/>
      </w:pPr>
    </w:p>
    <w:p w:rsidR="003E5414" w:rsidRDefault="003E5414" w:rsidP="003E5414">
      <w:pPr>
        <w:pStyle w:val="LabStepCodeBlock"/>
      </w:pPr>
      <w:r>
        <w:t xml:space="preserve">  return true;</w:t>
      </w:r>
    </w:p>
    <w:p w:rsidR="003E5414" w:rsidRDefault="003E5414" w:rsidP="003E5414">
      <w:pPr>
        <w:pStyle w:val="LabStepCodeBlock"/>
      </w:pPr>
      <w:r>
        <w:t>}</w:t>
      </w:r>
    </w:p>
    <w:p w:rsidR="003E5414" w:rsidRDefault="003E5414" w:rsidP="0022466F">
      <w:pPr>
        <w:pStyle w:val="LabStepNumbered"/>
      </w:pPr>
      <w:r>
        <w:t xml:space="preserve">The second method, </w:t>
      </w:r>
      <w:r w:rsidRPr="003E5414">
        <w:rPr>
          <w:rStyle w:val="InlindeCode"/>
        </w:rPr>
        <w:t>SyncChanges()</w:t>
      </w:r>
      <w:r>
        <w:t xml:space="preserve">, is called when the user selects </w:t>
      </w:r>
      <w:r w:rsidRPr="0022466F">
        <w:rPr>
          <w:b/>
        </w:rPr>
        <w:t>Modify This Web Part</w:t>
      </w:r>
      <w:r>
        <w:t xml:space="preserve"> from the Web Part’s verb’s menu. Its job is to get the values from the owning Web Part and use these values to update the </w:t>
      </w:r>
      <w:r w:rsidR="0022466F">
        <w:t>E</w:t>
      </w:r>
      <w:r>
        <w:t xml:space="preserve">ditor </w:t>
      </w:r>
      <w:r w:rsidR="0022466F">
        <w:t>P</w:t>
      </w:r>
      <w:r>
        <w:t xml:space="preserve">art’s controls. Add this method to the </w:t>
      </w:r>
      <w:r w:rsidRPr="003E5414">
        <w:rPr>
          <w:rStyle w:val="InlindeCode"/>
        </w:rPr>
        <w:t>FooEditorPart.cs</w:t>
      </w:r>
      <w:r>
        <w:t xml:space="preserve"> class:</w:t>
      </w:r>
    </w:p>
    <w:p w:rsidR="003E5414" w:rsidRDefault="003E5414" w:rsidP="003E5414">
      <w:pPr>
        <w:pStyle w:val="LabStepCodeBlock"/>
      </w:pPr>
      <w:r>
        <w:t>public override void SyncChanges()</w:t>
      </w:r>
    </w:p>
    <w:p w:rsidR="003E5414" w:rsidRDefault="003E5414" w:rsidP="003E5414">
      <w:pPr>
        <w:pStyle w:val="LabStepCodeBlock"/>
      </w:pPr>
      <w:r>
        <w:t>{</w:t>
      </w:r>
    </w:p>
    <w:p w:rsidR="003E5414" w:rsidRDefault="003E5414" w:rsidP="003E5414">
      <w:pPr>
        <w:pStyle w:val="LabStepCodeBlock"/>
      </w:pPr>
      <w:r>
        <w:t xml:space="preserve">  EnsureChildControls();</w:t>
      </w:r>
    </w:p>
    <w:p w:rsidR="003E5414" w:rsidRDefault="003E5414" w:rsidP="003E5414">
      <w:pPr>
        <w:pStyle w:val="LabStepCodeBlock"/>
      </w:pPr>
    </w:p>
    <w:p w:rsidR="003E5414" w:rsidRDefault="003E5414" w:rsidP="003E5414">
      <w:pPr>
        <w:pStyle w:val="LabStepCodeBlock"/>
      </w:pPr>
      <w:r>
        <w:t xml:space="preserve">  // get reference to web part this editor part is associated with</w:t>
      </w:r>
    </w:p>
    <w:p w:rsidR="003E5414" w:rsidRDefault="003E5414" w:rsidP="003E5414">
      <w:pPr>
        <w:pStyle w:val="LabStepCodeBlock"/>
      </w:pPr>
      <w:r>
        <w:t xml:space="preserve">  FooWebPart webPart = this.WebPartToEdit as FooWebPart;</w:t>
      </w:r>
    </w:p>
    <w:p w:rsidR="003E5414" w:rsidRDefault="003E5414" w:rsidP="003E5414">
      <w:pPr>
        <w:pStyle w:val="LabStepCodeBlock"/>
      </w:pPr>
      <w:r>
        <w:t xml:space="preserve"> </w:t>
      </w:r>
    </w:p>
    <w:p w:rsidR="003E5414" w:rsidRDefault="003E5414" w:rsidP="003E5414">
      <w:pPr>
        <w:pStyle w:val="LabStepCodeBlock"/>
      </w:pPr>
      <w:r>
        <w:t xml:space="preserve">  // set value in textbox to that of the display message</w:t>
      </w:r>
    </w:p>
    <w:p w:rsidR="003E5414" w:rsidRDefault="003E5414" w:rsidP="003E5414">
      <w:pPr>
        <w:pStyle w:val="LabStepCodeBlock"/>
      </w:pPr>
      <w:r>
        <w:t xml:space="preserve">  _displayMessageTextBox.Text = webPart.DisplayMessage;</w:t>
      </w:r>
    </w:p>
    <w:p w:rsidR="003E5414" w:rsidRDefault="003E5414" w:rsidP="003E5414">
      <w:pPr>
        <w:pStyle w:val="LabStepCodeBlock"/>
      </w:pPr>
      <w:r>
        <w:t>}</w:t>
      </w:r>
    </w:p>
    <w:p w:rsidR="003E5414" w:rsidRDefault="007B05A6" w:rsidP="0022466F">
      <w:pPr>
        <w:pStyle w:val="LabStepNumbered"/>
      </w:pPr>
      <w:r>
        <w:t xml:space="preserve">At this point the </w:t>
      </w:r>
      <w:r w:rsidR="0022466F">
        <w:t>E</w:t>
      </w:r>
      <w:r>
        <w:t xml:space="preserve">ditor </w:t>
      </w:r>
      <w:r w:rsidR="0022466F">
        <w:t>P</w:t>
      </w:r>
      <w:r>
        <w:t xml:space="preserve">art is complete. The next step is to modify the Web Part so that it will create a new instance of the editor part and add it to the </w:t>
      </w:r>
      <w:r w:rsidR="0022466F">
        <w:t>E</w:t>
      </w:r>
      <w:r>
        <w:t xml:space="preserve">ditor </w:t>
      </w:r>
      <w:r w:rsidR="0022466F">
        <w:t>P</w:t>
      </w:r>
      <w:r>
        <w:t xml:space="preserve">art collection for the Web Part. Go back to the </w:t>
      </w:r>
      <w:r w:rsidRPr="007B05A6">
        <w:rPr>
          <w:rStyle w:val="InlindeCode"/>
        </w:rPr>
        <w:t>FooWebPart.cs</w:t>
      </w:r>
      <w:r>
        <w:t xml:space="preserve"> class and add the method </w:t>
      </w:r>
      <w:r w:rsidRPr="007B05A6">
        <w:rPr>
          <w:rStyle w:val="InlindeCode"/>
        </w:rPr>
        <w:t>CreateEditorParts()</w:t>
      </w:r>
      <w:r>
        <w:t xml:space="preserve"> which will create a new instance of the </w:t>
      </w:r>
      <w:r w:rsidR="0022466F">
        <w:t>E</w:t>
      </w:r>
      <w:r>
        <w:t xml:space="preserve">ditor </w:t>
      </w:r>
      <w:r w:rsidR="0022466F">
        <w:t>P</w:t>
      </w:r>
      <w:r>
        <w:t xml:space="preserve">art and return a new collection of editor parts to the Web Part framework that includes all the default </w:t>
      </w:r>
      <w:r w:rsidR="0022466F">
        <w:t>E</w:t>
      </w:r>
      <w:r>
        <w:t xml:space="preserve">ditor </w:t>
      </w:r>
      <w:r w:rsidR="0022466F">
        <w:t>P</w:t>
      </w:r>
      <w:r>
        <w:t>arts as well as the custom one you just created:</w:t>
      </w:r>
    </w:p>
    <w:p w:rsidR="007B05A6" w:rsidRDefault="007B05A6" w:rsidP="007B05A6">
      <w:pPr>
        <w:pStyle w:val="LabStepCodeBlock"/>
      </w:pPr>
      <w:r>
        <w:t>public override EditorPartCollection CreateEditorParts()</w:t>
      </w:r>
    </w:p>
    <w:p w:rsidR="007B05A6" w:rsidRDefault="007B05A6" w:rsidP="007B05A6">
      <w:pPr>
        <w:pStyle w:val="LabStepCodeBlock"/>
      </w:pPr>
      <w:r>
        <w:t>{</w:t>
      </w:r>
    </w:p>
    <w:p w:rsidR="007B05A6" w:rsidRDefault="007B05A6" w:rsidP="007B05A6">
      <w:pPr>
        <w:pStyle w:val="LabStepCodeBlock"/>
      </w:pPr>
      <w:r>
        <w:t xml:space="preserve">  // create container for new editor parts</w:t>
      </w:r>
    </w:p>
    <w:p w:rsidR="007B05A6" w:rsidRDefault="007B05A6" w:rsidP="007B05A6">
      <w:pPr>
        <w:pStyle w:val="LabStepCodeBlock"/>
      </w:pPr>
      <w:r>
        <w:t xml:space="preserve">  List&lt;EditorPart&gt; editorParts = new List&lt;EditorPart&gt;(1);</w:t>
      </w:r>
    </w:p>
    <w:p w:rsidR="007B05A6" w:rsidRDefault="007B05A6" w:rsidP="007B05A6">
      <w:pPr>
        <w:pStyle w:val="LabStepCodeBlock"/>
      </w:pPr>
    </w:p>
    <w:p w:rsidR="007B05A6" w:rsidRDefault="007B05A6" w:rsidP="007B05A6">
      <w:pPr>
        <w:pStyle w:val="LabStepCodeBlock"/>
      </w:pPr>
      <w:r>
        <w:t xml:space="preserve">  // create an instance of the custom editor part</w:t>
      </w:r>
    </w:p>
    <w:p w:rsidR="007B05A6" w:rsidRDefault="007B05A6" w:rsidP="007B05A6">
      <w:pPr>
        <w:pStyle w:val="LabStepCodeBlock"/>
      </w:pPr>
      <w:r>
        <w:t xml:space="preserve">  EditorPart editorPart = new FooEditorPart();</w:t>
      </w:r>
    </w:p>
    <w:p w:rsidR="007B05A6" w:rsidRDefault="007B05A6" w:rsidP="007B05A6">
      <w:pPr>
        <w:pStyle w:val="LabStepCodeBlock"/>
      </w:pPr>
      <w:r>
        <w:t xml:space="preserve">  editorPart.ID = this.ID + "_EditorPart";</w:t>
      </w:r>
    </w:p>
    <w:p w:rsidR="007B05A6" w:rsidRDefault="007B05A6" w:rsidP="007B05A6">
      <w:pPr>
        <w:pStyle w:val="LabStepCodeBlock"/>
      </w:pPr>
      <w:r>
        <w:t xml:space="preserve">  editorParts.Add(editorPart);</w:t>
      </w:r>
    </w:p>
    <w:p w:rsidR="007B05A6" w:rsidRDefault="007B05A6" w:rsidP="007B05A6">
      <w:pPr>
        <w:pStyle w:val="LabStepCodeBlock"/>
      </w:pPr>
    </w:p>
    <w:p w:rsidR="007B05A6" w:rsidRDefault="007B05A6" w:rsidP="007B05A6">
      <w:pPr>
        <w:pStyle w:val="LabStepCodeBlock"/>
      </w:pPr>
      <w:r>
        <w:t xml:space="preserve">  // return a new collection of all the editor parts for this web part</w:t>
      </w:r>
    </w:p>
    <w:p w:rsidR="007B05A6" w:rsidRDefault="007B05A6" w:rsidP="007B05A6">
      <w:pPr>
        <w:pStyle w:val="LabStepCodeBlock"/>
      </w:pPr>
      <w:r>
        <w:t xml:space="preserve">  //      which includes the default ones + custom ones</w:t>
      </w:r>
    </w:p>
    <w:p w:rsidR="007B05A6" w:rsidRDefault="007B05A6" w:rsidP="007B05A6">
      <w:pPr>
        <w:pStyle w:val="LabStepCodeBlock"/>
      </w:pPr>
      <w:r>
        <w:t xml:space="preserve">  return new EditorPartCollection(base.CreateEditorParts(), editorParts);</w:t>
      </w:r>
    </w:p>
    <w:p w:rsidR="007B05A6" w:rsidRDefault="007B05A6" w:rsidP="007B05A6">
      <w:pPr>
        <w:pStyle w:val="LabStepCodeBlock"/>
      </w:pPr>
      <w:r>
        <w:t>}</w:t>
      </w:r>
    </w:p>
    <w:p w:rsidR="00113DE9" w:rsidRDefault="00113DE9" w:rsidP="00113DE9">
      <w:pPr>
        <w:pStyle w:val="LabExerciseCallout"/>
      </w:pPr>
      <w:r w:rsidRPr="00113DE9">
        <w:rPr>
          <w:b/>
        </w:rPr>
        <w:t>Note:</w:t>
      </w:r>
      <w:r>
        <w:t xml:space="preserve"> you may need to add a </w:t>
      </w:r>
      <w:r w:rsidRPr="00113DE9">
        <w:rPr>
          <w:rStyle w:val="InlindeCode"/>
        </w:rPr>
        <w:t>using</w:t>
      </w:r>
      <w:r>
        <w:t xml:space="preserve"> statement for the </w:t>
      </w:r>
      <w:r w:rsidRPr="00113DE9">
        <w:rPr>
          <w:rStyle w:val="InlindeCode"/>
        </w:rPr>
        <w:t>System.Collection</w:t>
      </w:r>
      <w:r w:rsidR="0009434F">
        <w:rPr>
          <w:rStyle w:val="InlindeCode"/>
        </w:rPr>
        <w:t>s</w:t>
      </w:r>
      <w:r w:rsidRPr="00113DE9">
        <w:rPr>
          <w:rStyle w:val="InlindeCode"/>
        </w:rPr>
        <w:t>.Generics</w:t>
      </w:r>
      <w:r w:rsidR="0009434F">
        <w:rPr>
          <w:rStyle w:val="InlindeCode"/>
        </w:rPr>
        <w:t>,</w:t>
      </w:r>
      <w:r>
        <w:t xml:space="preserve"> namespace for the </w:t>
      </w:r>
      <w:r w:rsidRPr="00113DE9">
        <w:rPr>
          <w:rStyle w:val="InlindeCode"/>
        </w:rPr>
        <w:t>List&lt;T&gt;</w:t>
      </w:r>
      <w:r>
        <w:t xml:space="preserve"> object added in this step.</w:t>
      </w:r>
    </w:p>
    <w:p w:rsidR="00306430" w:rsidRPr="00306430" w:rsidRDefault="00306430" w:rsidP="0022466F">
      <w:pPr>
        <w:pStyle w:val="LabStepNumbered"/>
      </w:pPr>
      <w:r w:rsidRPr="00306430">
        <w:lastRenderedPageBreak/>
        <w:t xml:space="preserve">Build the </w:t>
      </w:r>
      <w:r w:rsidRPr="0022466F">
        <w:rPr>
          <w:b/>
        </w:rPr>
        <w:t>WingtipWebParts</w:t>
      </w:r>
      <w:r w:rsidRPr="00306430">
        <w:t xml:space="preserve"> project and make sure there are no compilation errors. If there are errors when running the </w:t>
      </w:r>
      <w:r w:rsidRPr="0022466F">
        <w:rPr>
          <w:b/>
        </w:rPr>
        <w:t>Build</w:t>
      </w:r>
      <w:r w:rsidRPr="00306430">
        <w:t xml:space="preserve"> command, find and fix these errors until you can run the </w:t>
      </w:r>
      <w:r w:rsidRPr="0022466F">
        <w:rPr>
          <w:b/>
        </w:rPr>
        <w:t>Build</w:t>
      </w:r>
      <w:r w:rsidRPr="00306430">
        <w:t xml:space="preserve"> command without errors.</w:t>
      </w:r>
    </w:p>
    <w:p w:rsidR="00306430" w:rsidRPr="00306430" w:rsidRDefault="00306430" w:rsidP="0022466F">
      <w:pPr>
        <w:pStyle w:val="LabStepNumbered"/>
      </w:pPr>
      <w:r w:rsidRPr="00306430">
        <w:t xml:space="preserve">Now deploy the </w:t>
      </w:r>
      <w:r w:rsidRPr="0022466F">
        <w:rPr>
          <w:b/>
        </w:rPr>
        <w:t>Foo Web Part</w:t>
      </w:r>
      <w:r w:rsidRPr="00306430">
        <w:t xml:space="preserve"> by right-clicking on the </w:t>
      </w:r>
      <w:r w:rsidRPr="0022466F">
        <w:rPr>
          <w:b/>
        </w:rPr>
        <w:t>WingtipWebParts</w:t>
      </w:r>
      <w:r w:rsidRPr="00306430">
        <w:t xml:space="preserve"> project and running the </w:t>
      </w:r>
      <w:r w:rsidRPr="0022466F">
        <w:rPr>
          <w:b/>
        </w:rPr>
        <w:t>Deploy</w:t>
      </w:r>
      <w:r w:rsidRPr="00306430">
        <w:t xml:space="preserve"> command which will retract the previous version of the project's solution package and deploy the new one.</w:t>
      </w:r>
    </w:p>
    <w:p w:rsidR="00306430" w:rsidRPr="00306430" w:rsidRDefault="00306430" w:rsidP="0022466F">
      <w:pPr>
        <w:pStyle w:val="LabStepNumbered"/>
      </w:pPr>
      <w:r w:rsidRPr="00306430">
        <w:t xml:space="preserve">In browser, navigate to the test site at </w:t>
      </w:r>
      <w:r w:rsidRPr="0022466F">
        <w:rPr>
          <w:rStyle w:val="InLineUrl"/>
        </w:rPr>
        <w:t>http://intranet.wingtip.com/sites/WebParts</w:t>
      </w:r>
      <w:r w:rsidRPr="00306430">
        <w:t xml:space="preserve"> and follow these steps to go through the activation process.</w:t>
      </w:r>
    </w:p>
    <w:p w:rsidR="00306430" w:rsidRPr="00306430" w:rsidRDefault="00306430" w:rsidP="00E16B4C">
      <w:pPr>
        <w:pStyle w:val="LabStepLevel2Numbered"/>
        <w:numPr>
          <w:ilvl w:val="0"/>
          <w:numId w:val="10"/>
        </w:numPr>
      </w:pPr>
      <w:r w:rsidRPr="00306430">
        <w:t xml:space="preserve">Click </w:t>
      </w:r>
      <w:r w:rsidRPr="0022466F">
        <w:rPr>
          <w:b/>
        </w:rPr>
        <w:t>Site Actions » Site Settings</w:t>
      </w:r>
      <w:r w:rsidRPr="00306430">
        <w:t xml:space="preserve"> to navigate to the </w:t>
      </w:r>
      <w:r w:rsidRPr="0022466F">
        <w:rPr>
          <w:b/>
        </w:rPr>
        <w:t>Site Settings</w:t>
      </w:r>
      <w:r w:rsidRPr="00306430">
        <w:t xml:space="preserve"> page. </w:t>
      </w:r>
    </w:p>
    <w:p w:rsidR="00306430" w:rsidRPr="00306430" w:rsidRDefault="00306430" w:rsidP="00306430">
      <w:pPr>
        <w:pStyle w:val="LabStepLevel2Numbered"/>
      </w:pPr>
      <w:r w:rsidRPr="00306430">
        <w:t xml:space="preserve">Inside the </w:t>
      </w:r>
      <w:r w:rsidRPr="0022466F">
        <w:rPr>
          <w:b/>
        </w:rPr>
        <w:t>Site Collection Administration</w:t>
      </w:r>
      <w:r w:rsidRPr="00306430">
        <w:t xml:space="preserve"> section of the </w:t>
      </w:r>
      <w:r w:rsidRPr="00BD55E7">
        <w:rPr>
          <w:b/>
        </w:rPr>
        <w:t>Site Settings</w:t>
      </w:r>
      <w:r w:rsidRPr="00306430">
        <w:t xml:space="preserve"> page, click on the </w:t>
      </w:r>
      <w:r w:rsidR="0022466F" w:rsidRPr="0022466F">
        <w:rPr>
          <w:b/>
        </w:rPr>
        <w:t>S</w:t>
      </w:r>
      <w:r w:rsidRPr="0022466F">
        <w:rPr>
          <w:b/>
        </w:rPr>
        <w:t>ite collection features</w:t>
      </w:r>
      <w:r w:rsidRPr="00306430">
        <w:t xml:space="preserve"> link to navigate to the </w:t>
      </w:r>
      <w:r w:rsidRPr="0022466F">
        <w:rPr>
          <w:b/>
        </w:rPr>
        <w:t xml:space="preserve">Site Collection Administration </w:t>
      </w:r>
      <w:r w:rsidR="0022466F">
        <w:rPr>
          <w:b/>
        </w:rPr>
        <w:t>»</w:t>
      </w:r>
      <w:r w:rsidRPr="0022466F">
        <w:rPr>
          <w:b/>
        </w:rPr>
        <w:t xml:space="preserve"> Features</w:t>
      </w:r>
      <w:r w:rsidRPr="00306430">
        <w:t xml:space="preserve"> page. </w:t>
      </w:r>
    </w:p>
    <w:p w:rsidR="00306430" w:rsidRDefault="00306430" w:rsidP="00306430">
      <w:pPr>
        <w:pStyle w:val="LabStepLevel2Numbered"/>
      </w:pPr>
      <w:r w:rsidRPr="00306430">
        <w:t xml:space="preserve">Locate the </w:t>
      </w:r>
      <w:r w:rsidRPr="0022466F">
        <w:rPr>
          <w:b/>
        </w:rPr>
        <w:t>Wingtip Web Parts</w:t>
      </w:r>
      <w:r w:rsidRPr="00306430">
        <w:t xml:space="preserve"> and activate it. If it was already active, then deactivate first and then activate it. The key point here is that feature activation is what provisions the Web Part </w:t>
      </w:r>
      <w:r w:rsidR="0015579D">
        <w:t>d</w:t>
      </w:r>
      <w:r w:rsidRPr="00306430">
        <w:t xml:space="preserve">escription file with the </w:t>
      </w:r>
      <w:r w:rsidR="0022466F" w:rsidRPr="0022466F">
        <w:rPr>
          <w:rStyle w:val="InlindeCode"/>
        </w:rPr>
        <w:t>*</w:t>
      </w:r>
      <w:r w:rsidRPr="0022466F">
        <w:rPr>
          <w:rStyle w:val="InlindeCode"/>
        </w:rPr>
        <w:t>.webpart</w:t>
      </w:r>
      <w:r w:rsidRPr="00306430">
        <w:t xml:space="preserve"> extension into the Web Part Gallery. This is required</w:t>
      </w:r>
      <w:r>
        <w:t xml:space="preserve"> to complete the next step of this exercise.</w:t>
      </w:r>
    </w:p>
    <w:p w:rsidR="00113DE9" w:rsidRDefault="00306430" w:rsidP="0022466F">
      <w:pPr>
        <w:pStyle w:val="LabStepNumbered"/>
      </w:pPr>
      <w:r>
        <w:t xml:space="preserve">Now it is </w:t>
      </w:r>
      <w:r w:rsidRPr="0015579D">
        <w:t xml:space="preserve">time to add a test instance of the </w:t>
      </w:r>
      <w:r w:rsidR="000A7F3B" w:rsidRPr="0022466F">
        <w:rPr>
          <w:b/>
        </w:rPr>
        <w:t xml:space="preserve">Foo </w:t>
      </w:r>
      <w:r w:rsidRPr="0022466F">
        <w:rPr>
          <w:b/>
        </w:rPr>
        <w:t>Web Part</w:t>
      </w:r>
      <w:r w:rsidRPr="0015579D">
        <w:t xml:space="preserve">. Navigate to the home page </w:t>
      </w:r>
      <w:r w:rsidRPr="0022466F">
        <w:rPr>
          <w:rStyle w:val="InlindeCode"/>
        </w:rPr>
        <w:t>default.aspx</w:t>
      </w:r>
      <w:r w:rsidRPr="0015579D">
        <w:t xml:space="preserve">. Activate the </w:t>
      </w:r>
      <w:r w:rsidRPr="0022466F">
        <w:rPr>
          <w:b/>
        </w:rPr>
        <w:t>Page</w:t>
      </w:r>
      <w:r w:rsidRPr="0015579D">
        <w:rPr>
          <w:rStyle w:val="InLineUrl"/>
          <w:rFonts w:ascii="Verdana" w:hAnsi="Verdana"/>
          <w:b w:val="0"/>
          <w:sz w:val="18"/>
        </w:rPr>
        <w:t xml:space="preserve"> </w:t>
      </w:r>
      <w:r w:rsidRPr="0015579D">
        <w:t>ribbon tab and choose</w:t>
      </w:r>
      <w:r w:rsidRPr="0015579D">
        <w:rPr>
          <w:rStyle w:val="InLineUrl"/>
          <w:rFonts w:ascii="Verdana" w:hAnsi="Verdana"/>
          <w:b w:val="0"/>
          <w:sz w:val="18"/>
        </w:rPr>
        <w:t xml:space="preserve"> </w:t>
      </w:r>
      <w:r w:rsidRPr="0022466F">
        <w:rPr>
          <w:b/>
        </w:rPr>
        <w:t>Edit Page</w:t>
      </w:r>
      <w:r w:rsidRPr="0015579D">
        <w:t>.</w:t>
      </w:r>
      <w:r w:rsidR="00A6100F">
        <w:t xml:space="preserve"> </w:t>
      </w:r>
    </w:p>
    <w:p w:rsidR="00306430" w:rsidRDefault="00113DE9" w:rsidP="0022466F">
      <w:pPr>
        <w:pStyle w:val="LabStepNumbered"/>
      </w:pPr>
      <w:r>
        <w:t xml:space="preserve">Find the </w:t>
      </w:r>
      <w:r w:rsidRPr="00113DE9">
        <w:rPr>
          <w:b/>
        </w:rPr>
        <w:t>Foo Web Part</w:t>
      </w:r>
      <w:r>
        <w:t xml:space="preserve"> and add it to the page. </w:t>
      </w:r>
      <w:r w:rsidR="00A6100F">
        <w:t>From the figure below, you can see that the Web Part is not displaying any message:</w:t>
      </w:r>
    </w:p>
    <w:p w:rsidR="00A6100F" w:rsidRPr="0015579D" w:rsidRDefault="00A6100F" w:rsidP="00A6100F">
      <w:pPr>
        <w:pStyle w:val="Figure"/>
      </w:pPr>
      <w:r>
        <w:drawing>
          <wp:inline distT="0" distB="0" distL="0" distR="0" wp14:anchorId="5054AF2E" wp14:editId="5BD14C27">
            <wp:extent cx="4937760" cy="2667234"/>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7760" cy="2667234"/>
                    </a:xfrm>
                    <a:prstGeom prst="rect">
                      <a:avLst/>
                    </a:prstGeom>
                  </pic:spPr>
                </pic:pic>
              </a:graphicData>
            </a:graphic>
          </wp:inline>
        </w:drawing>
      </w:r>
    </w:p>
    <w:p w:rsidR="007B05A6" w:rsidRDefault="00A6100F" w:rsidP="0022466F">
      <w:pPr>
        <w:pStyle w:val="LabStepNumbered"/>
      </w:pPr>
      <w:r>
        <w:t xml:space="preserve">To open the Web Part task pane, hover the mouse over the title bar on the Web Part and look at the right-hand side of the Web Part zone. You’ll see a down arrow next to a checkbox appear. Click the down arrow to bring up the Web Part’s verbs menu &amp; select </w:t>
      </w:r>
      <w:r w:rsidRPr="00C73F80">
        <w:rPr>
          <w:b/>
        </w:rPr>
        <w:t>Edit Web Part</w:t>
      </w:r>
      <w:r>
        <w:t>. This will bring up the task pane.</w:t>
      </w:r>
    </w:p>
    <w:p w:rsidR="00A6100F" w:rsidRDefault="00A6100F" w:rsidP="00A6100F">
      <w:pPr>
        <w:pStyle w:val="Figure"/>
      </w:pPr>
      <w:r w:rsidRPr="0056192D">
        <w:rPr>
          <w:rStyle w:val="LabStepScreenshotFrame"/>
        </w:rPr>
        <w:drawing>
          <wp:inline distT="0" distB="0" distL="0" distR="0" wp14:anchorId="07636936" wp14:editId="0BC7E575">
            <wp:extent cx="1847619" cy="1485714"/>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47619" cy="1485714"/>
                    </a:xfrm>
                    <a:prstGeom prst="rect">
                      <a:avLst/>
                    </a:prstGeom>
                  </pic:spPr>
                </pic:pic>
              </a:graphicData>
            </a:graphic>
          </wp:inline>
        </w:drawing>
      </w:r>
    </w:p>
    <w:p w:rsidR="00A6100F" w:rsidRDefault="00A6100F" w:rsidP="00C73F80">
      <w:pPr>
        <w:pStyle w:val="LabStepNumbered"/>
      </w:pPr>
      <w:r>
        <w:t xml:space="preserve">Add some text to the </w:t>
      </w:r>
      <w:r w:rsidRPr="00C73F80">
        <w:rPr>
          <w:b/>
        </w:rPr>
        <w:t>Display Message</w:t>
      </w:r>
      <w:r>
        <w:t xml:space="preserve"> textbox in the custom </w:t>
      </w:r>
      <w:r w:rsidR="00C73F80">
        <w:t>E</w:t>
      </w:r>
      <w:r>
        <w:t xml:space="preserve">ditor </w:t>
      </w:r>
      <w:r w:rsidR="00C73F80">
        <w:t>P</w:t>
      </w:r>
      <w:r>
        <w:t xml:space="preserve">art and click </w:t>
      </w:r>
      <w:r w:rsidRPr="00C73F80">
        <w:rPr>
          <w:b/>
        </w:rPr>
        <w:t>OK</w:t>
      </w:r>
      <w:r>
        <w:t xml:space="preserve"> or </w:t>
      </w:r>
      <w:r w:rsidRPr="00C73F80">
        <w:rPr>
          <w:b/>
        </w:rPr>
        <w:t>Apply</w:t>
      </w:r>
      <w:r>
        <w:t>. Notice how the message is now appearing in the Web Part rendering!</w:t>
      </w:r>
    </w:p>
    <w:p w:rsidR="00A6100F" w:rsidRDefault="00A6100F" w:rsidP="00A6100F">
      <w:pPr>
        <w:pStyle w:val="Figure"/>
      </w:pPr>
      <w:r>
        <w:lastRenderedPageBreak/>
        <w:drawing>
          <wp:inline distT="0" distB="0" distL="0" distR="0" wp14:anchorId="0EBA6CC2" wp14:editId="20EB0B3F">
            <wp:extent cx="2286000" cy="1666068"/>
            <wp:effectExtent l="0" t="0" r="0" b="0"/>
            <wp:docPr id="1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0" cy="1666068"/>
                    </a:xfrm>
                    <a:prstGeom prst="rect">
                      <a:avLst/>
                    </a:prstGeom>
                  </pic:spPr>
                </pic:pic>
              </a:graphicData>
            </a:graphic>
          </wp:inline>
        </w:drawing>
      </w:r>
    </w:p>
    <w:p w:rsidR="001846FE" w:rsidRPr="001846FE" w:rsidRDefault="00A6100F" w:rsidP="001846FE">
      <w:pPr>
        <w:pStyle w:val="Figure"/>
      </w:pPr>
      <w:r>
        <w:drawing>
          <wp:inline distT="0" distB="0" distL="0" distR="0" wp14:anchorId="741B2F46" wp14:editId="51F183E5">
            <wp:extent cx="1447619" cy="590476"/>
            <wp:effectExtent l="0" t="0" r="0" b="0"/>
            <wp:docPr id="1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47619" cy="590476"/>
                    </a:xfrm>
                    <a:prstGeom prst="rect">
                      <a:avLst/>
                    </a:prstGeom>
                  </pic:spPr>
                </pic:pic>
              </a:graphicData>
            </a:graphic>
          </wp:inline>
        </w:drawing>
      </w:r>
    </w:p>
    <w:p w:rsidR="00B410F6" w:rsidRDefault="00AA6107" w:rsidP="00C73F80">
      <w:pPr>
        <w:pStyle w:val="LabExerciseText"/>
      </w:pPr>
      <w:r>
        <w:t>In this exercise you created a custom editor part and integrated it into an existing Web Part created in a previous exercise.</w:t>
      </w:r>
    </w:p>
    <w:p w:rsidR="0015579D" w:rsidRDefault="001846FE" w:rsidP="002962F0">
      <w:pPr>
        <w:pStyle w:val="Heading3"/>
      </w:pPr>
      <w:r>
        <w:t>Exercise 4: Customizing the Verbs Menu</w:t>
      </w:r>
    </w:p>
    <w:p w:rsidR="001846FE" w:rsidRDefault="001846FE" w:rsidP="005F143F">
      <w:pPr>
        <w:pStyle w:val="LabExerciseText"/>
      </w:pPr>
      <w:r>
        <w:t>In this exercise you will learn how to customize the Web Part verb menu.</w:t>
      </w:r>
      <w:r w:rsidR="004E77D2">
        <w:t xml:space="preserve"> There are three types of verbs you can add to the verbs menu: (1) one that calls a client-side script when clicked, (2) one that issues a postback and raises a server-side event when clicked and (3) one that raises a client-side script when clicked and then issues the postback to raise a server-side event.</w:t>
      </w:r>
    </w:p>
    <w:p w:rsidR="00CD3FF3" w:rsidRDefault="004E77D2" w:rsidP="00E16B4C">
      <w:pPr>
        <w:pStyle w:val="LabStepNumbered"/>
        <w:numPr>
          <w:ilvl w:val="0"/>
          <w:numId w:val="13"/>
        </w:numPr>
      </w:pPr>
      <w:r>
        <w:t xml:space="preserve">Using the </w:t>
      </w:r>
      <w:r w:rsidRPr="00113DE9">
        <w:rPr>
          <w:b/>
        </w:rPr>
        <w:t>Foo Web Part</w:t>
      </w:r>
      <w:r>
        <w:t xml:space="preserve"> that you created in the previous exercise, open the </w:t>
      </w:r>
      <w:r w:rsidRPr="004E77D2">
        <w:rPr>
          <w:rStyle w:val="InlindeCode"/>
        </w:rPr>
        <w:t>FooWebPart.cs</w:t>
      </w:r>
      <w:r>
        <w:t xml:space="preserve"> file. Adding custom verbs allows you </w:t>
      </w:r>
      <w:r w:rsidR="000A49BE">
        <w:t>customize the interaction options available to users.</w:t>
      </w:r>
      <w:r w:rsidR="00016123">
        <w:t xml:space="preserve"> This is done by overriding the Verbs property on a Web Part and returning a collection of verbs to render in the Web Part page. Within the </w:t>
      </w:r>
      <w:r w:rsidR="00016123" w:rsidRPr="00113DE9">
        <w:rPr>
          <w:rStyle w:val="InlindeCode"/>
        </w:rPr>
        <w:t>FooWebPart.cs</w:t>
      </w:r>
      <w:r w:rsidR="00016123">
        <w:t xml:space="preserve"> code file, add a new property:</w:t>
      </w:r>
    </w:p>
    <w:p w:rsidR="00016123" w:rsidRDefault="00016123" w:rsidP="00016123">
      <w:pPr>
        <w:pStyle w:val="LabStepCodeBlock"/>
      </w:pPr>
      <w:r>
        <w:t>public override WebPartVerbCollection Verbs</w:t>
      </w:r>
    </w:p>
    <w:p w:rsidR="00016123" w:rsidRDefault="00016123" w:rsidP="00016123">
      <w:pPr>
        <w:pStyle w:val="LabStepCodeBlock"/>
      </w:pPr>
      <w:r>
        <w:t>{</w:t>
      </w:r>
    </w:p>
    <w:p w:rsidR="00016123" w:rsidRDefault="00016123" w:rsidP="00016123">
      <w:pPr>
        <w:pStyle w:val="LabStepCodeBlock"/>
      </w:pPr>
      <w:r>
        <w:t xml:space="preserve">    get</w:t>
      </w:r>
    </w:p>
    <w:p w:rsidR="00016123" w:rsidRDefault="00016123" w:rsidP="00016123">
      <w:pPr>
        <w:pStyle w:val="LabStepCodeBlock"/>
      </w:pPr>
      <w:r>
        <w:t xml:space="preserve">    {</w:t>
      </w:r>
    </w:p>
    <w:p w:rsidR="00016123" w:rsidRDefault="00016123" w:rsidP="00016123">
      <w:pPr>
        <w:pStyle w:val="LabStepCodeBlock"/>
      </w:pPr>
      <w:r>
        <w:t xml:space="preserve">    }</w:t>
      </w:r>
    </w:p>
    <w:p w:rsidR="00016123" w:rsidRDefault="00016123" w:rsidP="00016123">
      <w:pPr>
        <w:pStyle w:val="LabStepCodeBlock"/>
      </w:pPr>
      <w:r>
        <w:t>}</w:t>
      </w:r>
    </w:p>
    <w:p w:rsidR="00016123" w:rsidRDefault="00016123" w:rsidP="00E16B4C">
      <w:pPr>
        <w:pStyle w:val="LabStepNumbered"/>
        <w:numPr>
          <w:ilvl w:val="0"/>
          <w:numId w:val="13"/>
        </w:numPr>
      </w:pPr>
      <w:r>
        <w:t xml:space="preserve">First create the client side verb. This is done by first creating the verb and within the constructor, passing in the ID of the verb in the menu as well as the client-side script to run. Next, set the </w:t>
      </w:r>
      <w:r w:rsidRPr="00113DE9">
        <w:rPr>
          <w:rStyle w:val="InlindeCode"/>
        </w:rPr>
        <w:t>Title</w:t>
      </w:r>
      <w:r>
        <w:t xml:space="preserve"> property (which is what will show in the verb menu) and the </w:t>
      </w:r>
      <w:r w:rsidRPr="00113DE9">
        <w:rPr>
          <w:rStyle w:val="InlindeCode"/>
        </w:rPr>
        <w:t>Description</w:t>
      </w:r>
      <w:r>
        <w:t xml:space="preserve"> property (which is the tooltip when hovering over the verb).</w:t>
      </w:r>
    </w:p>
    <w:p w:rsidR="009D2A89" w:rsidRPr="009D2A89" w:rsidRDefault="009D2A89" w:rsidP="009D2A89">
      <w:pPr>
        <w:pStyle w:val="LabStepCodeBlock"/>
        <w:rPr>
          <w:color w:val="808080" w:themeColor="background1" w:themeShade="80"/>
        </w:rPr>
      </w:pPr>
      <w:r w:rsidRPr="009D2A89">
        <w:rPr>
          <w:color w:val="808080" w:themeColor="background1" w:themeShade="80"/>
        </w:rPr>
        <w:t>public override WebPartVerbCollection Verbs</w:t>
      </w:r>
    </w:p>
    <w:p w:rsidR="009D2A89" w:rsidRPr="009D2A89" w:rsidRDefault="009D2A89" w:rsidP="009D2A89">
      <w:pPr>
        <w:pStyle w:val="LabStepCodeBlock"/>
        <w:rPr>
          <w:color w:val="808080" w:themeColor="background1" w:themeShade="80"/>
        </w:rPr>
      </w:pPr>
      <w:r w:rsidRPr="009D2A89">
        <w:rPr>
          <w:color w:val="808080" w:themeColor="background1" w:themeShade="80"/>
        </w:rPr>
        <w:t>{</w:t>
      </w:r>
    </w:p>
    <w:p w:rsidR="009D2A89" w:rsidRPr="009D2A89" w:rsidRDefault="009D2A89" w:rsidP="009D2A89">
      <w:pPr>
        <w:pStyle w:val="LabStepCodeBlock"/>
        <w:rPr>
          <w:color w:val="808080" w:themeColor="background1" w:themeShade="80"/>
        </w:rPr>
      </w:pPr>
      <w:r w:rsidRPr="009D2A89">
        <w:rPr>
          <w:color w:val="808080" w:themeColor="background1" w:themeShade="80"/>
        </w:rPr>
        <w:t xml:space="preserve">  get</w:t>
      </w:r>
    </w:p>
    <w:p w:rsidR="009D2A89" w:rsidRPr="009D2A89" w:rsidRDefault="009D2A89" w:rsidP="009D2A89">
      <w:pPr>
        <w:pStyle w:val="LabStepCodeBlock"/>
        <w:rPr>
          <w:color w:val="808080" w:themeColor="background1" w:themeShade="80"/>
        </w:rPr>
      </w:pPr>
      <w:r w:rsidRPr="009D2A89">
        <w:rPr>
          <w:color w:val="808080" w:themeColor="background1" w:themeShade="80"/>
        </w:rPr>
        <w:t xml:space="preserve">  {</w:t>
      </w:r>
    </w:p>
    <w:p w:rsidR="009D2A89" w:rsidRDefault="009D2A89" w:rsidP="009D2A89">
      <w:pPr>
        <w:pStyle w:val="LabStepCodeBlock"/>
      </w:pPr>
      <w:r>
        <w:t xml:space="preserve">    // create client-side verb</w:t>
      </w:r>
    </w:p>
    <w:p w:rsidR="009D2A89" w:rsidRDefault="009D2A89" w:rsidP="009D2A89">
      <w:pPr>
        <w:pStyle w:val="LabStepCodeBlock"/>
      </w:pPr>
      <w:r>
        <w:t xml:space="preserve">    string clientScript = "alert('Client-side event clicked');";</w:t>
      </w:r>
    </w:p>
    <w:p w:rsidR="009D2A89" w:rsidRDefault="009D2A89" w:rsidP="009D2A89">
      <w:pPr>
        <w:pStyle w:val="LabStepCodeBlock"/>
      </w:pPr>
    </w:p>
    <w:p w:rsidR="009D2A89" w:rsidRDefault="009D2A89" w:rsidP="009D2A89">
      <w:pPr>
        <w:pStyle w:val="LabStepCodeBlock"/>
      </w:pPr>
      <w:r>
        <w:t xml:space="preserve">    WebPartVerb clientSideVerb = new WebPartVerb("ClientSideVerb", clientScript);</w:t>
      </w:r>
    </w:p>
    <w:p w:rsidR="009D2A89" w:rsidRDefault="009D2A89" w:rsidP="009D2A89">
      <w:pPr>
        <w:pStyle w:val="LabStepCodeBlock"/>
      </w:pPr>
      <w:r>
        <w:t xml:space="preserve">    clientSideVerb.Text = "Client-side script verb";</w:t>
      </w:r>
    </w:p>
    <w:p w:rsidR="009D2A89" w:rsidRDefault="009D2A89" w:rsidP="009D2A89">
      <w:pPr>
        <w:pStyle w:val="LabStepCodeBlock"/>
      </w:pPr>
      <w:r>
        <w:t xml:space="preserve">    clientSideVerb.Description = "This is the message that shows in the tool tip.";</w:t>
      </w:r>
    </w:p>
    <w:p w:rsidR="009D2A89" w:rsidRPr="009D2A89" w:rsidRDefault="009D2A89" w:rsidP="009D2A89">
      <w:pPr>
        <w:pStyle w:val="LabStepCodeBlock"/>
        <w:rPr>
          <w:color w:val="808080" w:themeColor="background1" w:themeShade="80"/>
        </w:rPr>
      </w:pPr>
      <w:r w:rsidRPr="009D2A89">
        <w:rPr>
          <w:color w:val="808080" w:themeColor="background1" w:themeShade="80"/>
        </w:rPr>
        <w:t xml:space="preserve">  }</w:t>
      </w:r>
    </w:p>
    <w:p w:rsidR="009D2A89" w:rsidRPr="009D2A89" w:rsidRDefault="009D2A89" w:rsidP="009D2A89">
      <w:pPr>
        <w:pStyle w:val="LabStepCodeBlock"/>
        <w:rPr>
          <w:color w:val="808080" w:themeColor="background1" w:themeShade="80"/>
        </w:rPr>
      </w:pPr>
      <w:r w:rsidRPr="009D2A89">
        <w:rPr>
          <w:color w:val="808080" w:themeColor="background1" w:themeShade="80"/>
        </w:rPr>
        <w:t>}</w:t>
      </w:r>
    </w:p>
    <w:p w:rsidR="009D2A89" w:rsidRDefault="00713668" w:rsidP="00E16B4C">
      <w:pPr>
        <w:pStyle w:val="LabStepNumbered"/>
        <w:numPr>
          <w:ilvl w:val="0"/>
          <w:numId w:val="13"/>
        </w:numPr>
      </w:pPr>
      <w:r>
        <w:t xml:space="preserve">Next, create the verb that will execute a server side callback. This is done in the exact same way as creating a client verb except you’ll use a different overloaded constructor in the </w:t>
      </w:r>
      <w:r w:rsidRPr="00713668">
        <w:rPr>
          <w:rStyle w:val="InlindeCode"/>
        </w:rPr>
        <w:t>WebPartVerb</w:t>
      </w:r>
      <w:r>
        <w:t xml:space="preserve">. This one will allow you to name the server-side event handler to call upon clicking the verb. Add the following markup to the overridden </w:t>
      </w:r>
      <w:r w:rsidRPr="00713668">
        <w:rPr>
          <w:rStyle w:val="InlindeCode"/>
        </w:rPr>
        <w:t>Verbs</w:t>
      </w:r>
      <w:r>
        <w:t xml:space="preserve"> property as well as the server side event handler:</w:t>
      </w:r>
    </w:p>
    <w:p w:rsidR="00713668" w:rsidRPr="00713668" w:rsidRDefault="00713668" w:rsidP="00713668">
      <w:pPr>
        <w:pStyle w:val="LabStepCodeBlock"/>
        <w:rPr>
          <w:color w:val="808080" w:themeColor="background1" w:themeShade="80"/>
        </w:rPr>
      </w:pPr>
      <w:r w:rsidRPr="00713668">
        <w:rPr>
          <w:color w:val="808080" w:themeColor="background1" w:themeShade="80"/>
        </w:rPr>
        <w:t>public override WebPartVerbCollection Verbs</w:t>
      </w:r>
    </w:p>
    <w:p w:rsidR="00713668" w:rsidRPr="00713668" w:rsidRDefault="00713668" w:rsidP="00713668">
      <w:pPr>
        <w:pStyle w:val="LabStepCodeBlock"/>
        <w:rPr>
          <w:color w:val="808080" w:themeColor="background1" w:themeShade="80"/>
        </w:rPr>
      </w:pPr>
      <w:r w:rsidRPr="00713668">
        <w:rPr>
          <w:color w:val="808080" w:themeColor="background1" w:themeShade="80"/>
        </w:rPr>
        <w:t>{</w:t>
      </w:r>
    </w:p>
    <w:p w:rsidR="00713668" w:rsidRPr="00713668" w:rsidRDefault="00713668" w:rsidP="00713668">
      <w:pPr>
        <w:pStyle w:val="LabStepCodeBlock"/>
        <w:rPr>
          <w:color w:val="808080" w:themeColor="background1" w:themeShade="80"/>
        </w:rPr>
      </w:pPr>
      <w:r w:rsidRPr="00713668">
        <w:rPr>
          <w:color w:val="808080" w:themeColor="background1" w:themeShade="80"/>
        </w:rPr>
        <w:lastRenderedPageBreak/>
        <w:t xml:space="preserve">  get</w:t>
      </w: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w:t>
      </w: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 create client-side verb</w:t>
      </w: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string clientScript = "alert('Client-side event clicked');";</w:t>
      </w:r>
    </w:p>
    <w:p w:rsidR="00713668" w:rsidRPr="00713668" w:rsidRDefault="00713668" w:rsidP="00713668">
      <w:pPr>
        <w:pStyle w:val="LabStepCodeBlock"/>
        <w:rPr>
          <w:color w:val="808080" w:themeColor="background1" w:themeShade="80"/>
        </w:rPr>
      </w:pP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WebPartVerb clientSideVerb = new WebPartVerb("ClientSideVerb", clientScript);</w:t>
      </w: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clientSideVerb.Text = "Client-side script verb";</w:t>
      </w: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clientSideVerb.Description = "This is the message that shows in the tool tip.";</w:t>
      </w:r>
    </w:p>
    <w:p w:rsidR="00713668" w:rsidRPr="00713668" w:rsidRDefault="00713668" w:rsidP="00713668">
      <w:pPr>
        <w:pStyle w:val="LabStepCodeBlock"/>
        <w:rPr>
          <w:color w:val="808080" w:themeColor="background1" w:themeShade="80"/>
        </w:rPr>
      </w:pPr>
    </w:p>
    <w:p w:rsidR="00713668" w:rsidRDefault="00713668" w:rsidP="00713668">
      <w:pPr>
        <w:pStyle w:val="LabStepCodeBlock"/>
      </w:pPr>
      <w:r>
        <w:t xml:space="preserve">    // create server-side verb</w:t>
      </w:r>
    </w:p>
    <w:p w:rsidR="00713668" w:rsidRDefault="00713668" w:rsidP="00713668">
      <w:pPr>
        <w:pStyle w:val="LabStepCodeBlock"/>
      </w:pPr>
      <w:r>
        <w:t xml:space="preserve">    WebPartVerb serverSideVerb = new WebPartVerb("ServerSideVerb", OnClickServerSideVerb);</w:t>
      </w:r>
    </w:p>
    <w:p w:rsidR="00713668" w:rsidRDefault="00713668" w:rsidP="00713668">
      <w:pPr>
        <w:pStyle w:val="LabStepCodeBlock"/>
      </w:pPr>
      <w:r>
        <w:t xml:space="preserve">    serverSideVerb.Text = "Server-side script verb";</w:t>
      </w:r>
    </w:p>
    <w:p w:rsidR="00713668" w:rsidRDefault="00713668" w:rsidP="00713668">
      <w:pPr>
        <w:pStyle w:val="LabStepCodeBlock"/>
      </w:pPr>
      <w:r>
        <w:t xml:space="preserve">    serverSideVerb.Description = "This is the message that shows in the tool tip.";</w:t>
      </w:r>
    </w:p>
    <w:p w:rsidR="00713668" w:rsidRPr="00713668" w:rsidRDefault="00713668" w:rsidP="00713668">
      <w:pPr>
        <w:pStyle w:val="LabStepCodeBlock"/>
        <w:rPr>
          <w:color w:val="808080" w:themeColor="background1" w:themeShade="80"/>
        </w:rPr>
      </w:pPr>
      <w:r w:rsidRPr="00713668">
        <w:rPr>
          <w:color w:val="808080" w:themeColor="background1" w:themeShade="80"/>
        </w:rPr>
        <w:t xml:space="preserve">  }</w:t>
      </w:r>
    </w:p>
    <w:p w:rsidR="00713668" w:rsidRPr="00713668" w:rsidRDefault="00713668" w:rsidP="00713668">
      <w:pPr>
        <w:pStyle w:val="LabStepCodeBlock"/>
        <w:rPr>
          <w:color w:val="808080" w:themeColor="background1" w:themeShade="80"/>
        </w:rPr>
      </w:pPr>
      <w:r w:rsidRPr="00713668">
        <w:rPr>
          <w:color w:val="808080" w:themeColor="background1" w:themeShade="80"/>
        </w:rPr>
        <w:t>}</w:t>
      </w:r>
    </w:p>
    <w:p w:rsidR="00713668" w:rsidRDefault="00713668" w:rsidP="00713668">
      <w:pPr>
        <w:pStyle w:val="LabStepCodeBlock"/>
      </w:pPr>
    </w:p>
    <w:p w:rsidR="00713668" w:rsidRDefault="00713668" w:rsidP="00713668">
      <w:pPr>
        <w:pStyle w:val="LabStepCodeBlock"/>
      </w:pPr>
      <w:r>
        <w:t>protected void OnClickServerSideVerb(object sender, EventArgs e)</w:t>
      </w:r>
    </w:p>
    <w:p w:rsidR="00713668" w:rsidRDefault="00713668" w:rsidP="00713668">
      <w:pPr>
        <w:pStyle w:val="LabStepCodeBlock"/>
      </w:pPr>
      <w:r>
        <w:t>{</w:t>
      </w:r>
    </w:p>
    <w:p w:rsidR="00713668" w:rsidRDefault="00713668" w:rsidP="00713668">
      <w:pPr>
        <w:pStyle w:val="LabStepCodeBlock"/>
      </w:pPr>
      <w:r>
        <w:t xml:space="preserve">  _displayMessage = "Server-side verb clicked.";</w:t>
      </w:r>
    </w:p>
    <w:p w:rsidR="00713668" w:rsidRDefault="00713668" w:rsidP="00713668">
      <w:pPr>
        <w:pStyle w:val="LabStepCodeBlock"/>
      </w:pPr>
      <w:r>
        <w:t>}</w:t>
      </w:r>
    </w:p>
    <w:p w:rsidR="00713668" w:rsidRDefault="00713668" w:rsidP="00E16B4C">
      <w:pPr>
        <w:pStyle w:val="LabStepNumbered"/>
        <w:numPr>
          <w:ilvl w:val="0"/>
          <w:numId w:val="13"/>
        </w:numPr>
      </w:pPr>
      <w:r>
        <w:t xml:space="preserve">The third type of verb to create is one that will do both the client-side and server-side behavior. This is done just like the other verbs by using yet another overloaded constructor on the </w:t>
      </w:r>
      <w:r w:rsidRPr="00113DE9">
        <w:rPr>
          <w:rStyle w:val="InlindeCode"/>
        </w:rPr>
        <w:t>WebPartVerb</w:t>
      </w:r>
      <w:r>
        <w:t xml:space="preserve"> object. Notice in this one, you’ll specify both the client-side and server-side handlers:</w:t>
      </w:r>
    </w:p>
    <w:p w:rsidR="004A11F4" w:rsidRPr="004A11F4" w:rsidRDefault="004A11F4" w:rsidP="004A11F4">
      <w:pPr>
        <w:pStyle w:val="LabStepCodeBlock"/>
        <w:rPr>
          <w:color w:val="808080" w:themeColor="background1" w:themeShade="80"/>
        </w:rPr>
      </w:pPr>
      <w:r w:rsidRPr="004A11F4">
        <w:rPr>
          <w:color w:val="808080" w:themeColor="background1" w:themeShade="80"/>
        </w:rPr>
        <w:t>public override WebPartVerbCollection Verbs</w:t>
      </w:r>
    </w:p>
    <w:p w:rsidR="004A11F4" w:rsidRPr="004A11F4" w:rsidRDefault="004A11F4" w:rsidP="004A11F4">
      <w:pPr>
        <w:pStyle w:val="LabStepCodeBlock"/>
        <w:rPr>
          <w:color w:val="808080" w:themeColor="background1" w:themeShade="80"/>
        </w:rPr>
      </w:pPr>
      <w:r w:rsidRPr="004A11F4">
        <w:rPr>
          <w:color w:val="808080" w:themeColor="background1" w:themeShade="80"/>
        </w:rPr>
        <w:t>{</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get</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 create client-side verb</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string clientScript = "alert('Client-side event clicked');";</w:t>
      </w:r>
    </w:p>
    <w:p w:rsidR="004A11F4" w:rsidRPr="004A11F4" w:rsidRDefault="004A11F4" w:rsidP="004A11F4">
      <w:pPr>
        <w:pStyle w:val="LabStepCodeBlock"/>
        <w:rPr>
          <w:color w:val="808080" w:themeColor="background1" w:themeShade="80"/>
        </w:rPr>
      </w:pP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WebPartVerb clientSideVerb = new WebPartVerb("ClientSideVerb", clientScript);</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clientSideVerb.Text = "Client-side script verb";</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clientSideVerb.Description = "This is the message that shows in the tool tip.";</w:t>
      </w:r>
    </w:p>
    <w:p w:rsidR="004A11F4" w:rsidRPr="004A11F4" w:rsidRDefault="004A11F4" w:rsidP="004A11F4">
      <w:pPr>
        <w:pStyle w:val="LabStepCodeBlock"/>
        <w:rPr>
          <w:color w:val="808080" w:themeColor="background1" w:themeShade="80"/>
        </w:rPr>
      </w:pP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 create server-side verb</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WebPartVerb serverSideVerb = new WebPartVerb("ServerSideVerb", OnClickServerSideVerb);</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serverSideVerb.Text = "Server-side script verb";</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serverSideVerb.Description = "This is the message that shows in the tool tip.";</w:t>
      </w:r>
    </w:p>
    <w:p w:rsidR="004A11F4" w:rsidRPr="004A11F4" w:rsidRDefault="004A11F4" w:rsidP="004A11F4">
      <w:pPr>
        <w:pStyle w:val="LabStepCodeBlock"/>
        <w:rPr>
          <w:color w:val="808080" w:themeColor="background1" w:themeShade="80"/>
        </w:rPr>
      </w:pPr>
    </w:p>
    <w:p w:rsidR="004A11F4" w:rsidRDefault="004A11F4" w:rsidP="004A11F4">
      <w:pPr>
        <w:pStyle w:val="LabStepCodeBlock"/>
      </w:pPr>
      <w:r>
        <w:t xml:space="preserve">    // create client &amp; server-side verb</w:t>
      </w:r>
    </w:p>
    <w:p w:rsidR="004A11F4" w:rsidRDefault="004A11F4" w:rsidP="004A11F4">
      <w:pPr>
        <w:pStyle w:val="LabStepCodeBlock"/>
      </w:pPr>
      <w:r>
        <w:t xml:space="preserve">    WebPartVerb comboVerb = new WebPartVerb("ComboVerb", OnClickComboVerb, clientScript);</w:t>
      </w:r>
    </w:p>
    <w:p w:rsidR="004A11F4" w:rsidRDefault="004A11F4" w:rsidP="004A11F4">
      <w:pPr>
        <w:pStyle w:val="LabStepCodeBlock"/>
      </w:pPr>
      <w:r>
        <w:t xml:space="preserve">    comboVerb.Text = "Client-side + server side verb";</w:t>
      </w:r>
    </w:p>
    <w:p w:rsidR="004A11F4" w:rsidRDefault="004A11F4" w:rsidP="004A11F4">
      <w:pPr>
        <w:pStyle w:val="LabStepCodeBlock"/>
      </w:pPr>
      <w:r>
        <w:t xml:space="preserve">    comboVerb.Description = "This is the message that shows in the tool tip.";</w:t>
      </w:r>
    </w:p>
    <w:p w:rsidR="004A11F4" w:rsidRPr="004A11F4" w:rsidRDefault="004A11F4" w:rsidP="004A11F4">
      <w:pPr>
        <w:pStyle w:val="LabStepCodeBlock"/>
        <w:rPr>
          <w:color w:val="808080" w:themeColor="background1" w:themeShade="80"/>
        </w:rPr>
      </w:pPr>
      <w:r>
        <w:t xml:space="preserve">  </w:t>
      </w:r>
      <w:r w:rsidRPr="004A11F4">
        <w:rPr>
          <w:color w:val="808080" w:themeColor="background1" w:themeShade="80"/>
        </w:rPr>
        <w:t>}</w:t>
      </w:r>
    </w:p>
    <w:p w:rsidR="004A11F4" w:rsidRPr="004A11F4" w:rsidRDefault="004A11F4" w:rsidP="004A11F4">
      <w:pPr>
        <w:pStyle w:val="LabStepCodeBlock"/>
        <w:rPr>
          <w:color w:val="808080" w:themeColor="background1" w:themeShade="80"/>
        </w:rPr>
      </w:pPr>
      <w:r w:rsidRPr="004A11F4">
        <w:rPr>
          <w:color w:val="808080" w:themeColor="background1" w:themeShade="80"/>
        </w:rPr>
        <w:t>}</w:t>
      </w:r>
    </w:p>
    <w:p w:rsidR="004A11F4" w:rsidRPr="004A11F4" w:rsidRDefault="004A11F4" w:rsidP="004A11F4">
      <w:pPr>
        <w:pStyle w:val="LabStepCodeBlock"/>
        <w:rPr>
          <w:color w:val="808080" w:themeColor="background1" w:themeShade="80"/>
        </w:rPr>
      </w:pPr>
    </w:p>
    <w:p w:rsidR="004A11F4" w:rsidRPr="004A11F4" w:rsidRDefault="004A11F4" w:rsidP="004A11F4">
      <w:pPr>
        <w:pStyle w:val="LabStepCodeBlock"/>
        <w:rPr>
          <w:color w:val="808080" w:themeColor="background1" w:themeShade="80"/>
        </w:rPr>
      </w:pPr>
      <w:r w:rsidRPr="004A11F4">
        <w:rPr>
          <w:color w:val="808080" w:themeColor="background1" w:themeShade="80"/>
        </w:rPr>
        <w:t>protected void OnClickServerSideVerb(object sender, EventArgs e)</w:t>
      </w:r>
    </w:p>
    <w:p w:rsidR="004A11F4" w:rsidRPr="004A11F4" w:rsidRDefault="004A11F4" w:rsidP="004A11F4">
      <w:pPr>
        <w:pStyle w:val="LabStepCodeBlock"/>
        <w:rPr>
          <w:color w:val="808080" w:themeColor="background1" w:themeShade="80"/>
        </w:rPr>
      </w:pPr>
      <w:r w:rsidRPr="004A11F4">
        <w:rPr>
          <w:color w:val="808080" w:themeColor="background1" w:themeShade="80"/>
        </w:rPr>
        <w:t>{</w:t>
      </w:r>
    </w:p>
    <w:p w:rsidR="004A11F4" w:rsidRPr="004A11F4" w:rsidRDefault="004A11F4" w:rsidP="004A11F4">
      <w:pPr>
        <w:pStyle w:val="LabStepCodeBlock"/>
        <w:rPr>
          <w:color w:val="808080" w:themeColor="background1" w:themeShade="80"/>
        </w:rPr>
      </w:pPr>
      <w:r w:rsidRPr="004A11F4">
        <w:rPr>
          <w:color w:val="808080" w:themeColor="background1" w:themeShade="80"/>
        </w:rPr>
        <w:t xml:space="preserve">  _displayMessage = "Server-side verb clicked.";</w:t>
      </w:r>
    </w:p>
    <w:p w:rsidR="00713668" w:rsidRDefault="004A11F4" w:rsidP="004A11F4">
      <w:pPr>
        <w:pStyle w:val="LabStepCodeBlock"/>
        <w:rPr>
          <w:color w:val="808080" w:themeColor="background1" w:themeShade="80"/>
        </w:rPr>
      </w:pPr>
      <w:r w:rsidRPr="004A11F4">
        <w:rPr>
          <w:color w:val="808080" w:themeColor="background1" w:themeShade="80"/>
        </w:rPr>
        <w:t>}</w:t>
      </w:r>
    </w:p>
    <w:p w:rsidR="004A11F4" w:rsidRPr="004A11F4" w:rsidRDefault="004A11F4" w:rsidP="004A11F4">
      <w:pPr>
        <w:pStyle w:val="LabStepCodeBlock"/>
        <w:rPr>
          <w:color w:val="808080" w:themeColor="background1" w:themeShade="80"/>
        </w:rPr>
      </w:pPr>
    </w:p>
    <w:p w:rsidR="004A11F4" w:rsidRDefault="004A11F4" w:rsidP="004A11F4">
      <w:pPr>
        <w:pStyle w:val="LabStepCodeBlock"/>
      </w:pPr>
      <w:r>
        <w:t>protected void OnClickComboVerb(object sender, EventArgs e)</w:t>
      </w:r>
    </w:p>
    <w:p w:rsidR="004A11F4" w:rsidRDefault="004A11F4" w:rsidP="004A11F4">
      <w:pPr>
        <w:pStyle w:val="LabStepCodeBlock"/>
      </w:pPr>
      <w:r>
        <w:t>{</w:t>
      </w:r>
    </w:p>
    <w:p w:rsidR="004A11F4" w:rsidRDefault="004A11F4" w:rsidP="004A11F4">
      <w:pPr>
        <w:pStyle w:val="LabStepCodeBlock"/>
      </w:pPr>
      <w:r>
        <w:t xml:space="preserve">  _displayMessage = "Client+Server-side verb clicked.";</w:t>
      </w:r>
    </w:p>
    <w:p w:rsidR="004A11F4" w:rsidRDefault="004A11F4" w:rsidP="004A11F4">
      <w:pPr>
        <w:pStyle w:val="LabStepCodeBlock"/>
      </w:pPr>
      <w:r>
        <w:t>}</w:t>
      </w:r>
    </w:p>
    <w:p w:rsidR="00713668" w:rsidRDefault="00256CF6" w:rsidP="00E16B4C">
      <w:pPr>
        <w:pStyle w:val="LabStepNumbered"/>
        <w:numPr>
          <w:ilvl w:val="0"/>
          <w:numId w:val="13"/>
        </w:numPr>
      </w:pPr>
      <w:r>
        <w:t>The last step is to take all the verbs that were created, add them to the collection of verbs and return that collection to the Web Part framework:</w:t>
      </w:r>
    </w:p>
    <w:p w:rsidR="00FE6386" w:rsidRPr="00FE6386" w:rsidRDefault="00FE6386" w:rsidP="00FE6386">
      <w:pPr>
        <w:pStyle w:val="LabStepCodeBlock"/>
        <w:rPr>
          <w:color w:val="808080" w:themeColor="background1" w:themeShade="80"/>
        </w:rPr>
      </w:pPr>
      <w:r w:rsidRPr="00FE6386">
        <w:rPr>
          <w:color w:val="808080" w:themeColor="background1" w:themeShade="80"/>
        </w:rPr>
        <w:t>public override WebPartVerbCollection Verbs</w:t>
      </w:r>
    </w:p>
    <w:p w:rsidR="00FE6386" w:rsidRPr="00FE6386" w:rsidRDefault="00FE6386" w:rsidP="00FE6386">
      <w:pPr>
        <w:pStyle w:val="LabStepCodeBlock"/>
        <w:rPr>
          <w:color w:val="808080" w:themeColor="background1" w:themeShade="80"/>
        </w:rPr>
      </w:pPr>
      <w:r w:rsidRPr="00FE6386">
        <w:rPr>
          <w:color w:val="808080" w:themeColor="background1" w:themeShade="80"/>
        </w:rPr>
        <w:t>{</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get</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 create client-side 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string clientScript = "alert('Client-side event clicked');";</w:t>
      </w:r>
    </w:p>
    <w:p w:rsidR="00FE6386" w:rsidRPr="00FE6386" w:rsidRDefault="00FE6386" w:rsidP="00FE6386">
      <w:pPr>
        <w:pStyle w:val="LabStepCodeBlock"/>
        <w:rPr>
          <w:color w:val="808080" w:themeColor="background1" w:themeShade="80"/>
        </w:rPr>
      </w:pPr>
    </w:p>
    <w:p w:rsidR="00FE6386" w:rsidRPr="00FE6386" w:rsidRDefault="00FE6386" w:rsidP="00FE6386">
      <w:pPr>
        <w:pStyle w:val="LabStepCodeBlock"/>
        <w:rPr>
          <w:color w:val="808080" w:themeColor="background1" w:themeShade="80"/>
        </w:rPr>
      </w:pPr>
      <w:r w:rsidRPr="00FE6386">
        <w:rPr>
          <w:color w:val="808080" w:themeColor="background1" w:themeShade="80"/>
        </w:rPr>
        <w:lastRenderedPageBreak/>
        <w:t xml:space="preserve">    WebPartVerb clientSideVerb = new WebPartVerb("ClientSideVerb", clientScript);</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clientSideVerb.Text = "Client-side script 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clientSideVerb.Description = "This is the message that shows in the tool tip.";</w:t>
      </w:r>
    </w:p>
    <w:p w:rsidR="00FE6386" w:rsidRPr="00FE6386" w:rsidRDefault="00FE6386" w:rsidP="00FE6386">
      <w:pPr>
        <w:pStyle w:val="LabStepCodeBlock"/>
        <w:rPr>
          <w:color w:val="808080" w:themeColor="background1" w:themeShade="80"/>
        </w:rPr>
      </w:pP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 create server-side 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WebPartVerb serverSideVerb = new WebPartVerb("ServerSideVerb", OnClickServerSideVerb);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serverSideVerb.Text = "Server-side script 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serverSideVerb.Description = "This is the message that shows in the tool tip.";</w:t>
      </w:r>
    </w:p>
    <w:p w:rsidR="00FE6386" w:rsidRPr="00FE6386" w:rsidRDefault="00FE6386" w:rsidP="00FE6386">
      <w:pPr>
        <w:pStyle w:val="LabStepCodeBlock"/>
        <w:rPr>
          <w:color w:val="808080" w:themeColor="background1" w:themeShade="80"/>
        </w:rPr>
      </w:pP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 create client &amp; server-side 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WebPartVerb comboVerb = new WebPartVerb("ComboVerb", OnClickComboVerb, clientScript);</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comboVerb.Text = "Client-side + server side verb";</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comboVerb.Description = "This is the message that shows in the tool tip.";</w:t>
      </w:r>
    </w:p>
    <w:p w:rsidR="00FE6386" w:rsidRPr="00FE6386" w:rsidRDefault="00FE6386" w:rsidP="00FE6386">
      <w:pPr>
        <w:pStyle w:val="LabStepCodeBlock"/>
        <w:rPr>
          <w:color w:val="808080" w:themeColor="background1" w:themeShade="80"/>
        </w:rPr>
      </w:pPr>
    </w:p>
    <w:p w:rsidR="00FE6386" w:rsidRDefault="00FE6386" w:rsidP="00FE6386">
      <w:pPr>
        <w:pStyle w:val="LabStepCodeBlock"/>
      </w:pPr>
      <w:r>
        <w:t xml:space="preserve">    // create a verbs collection and return it back to the Web Part framework</w:t>
      </w:r>
    </w:p>
    <w:p w:rsidR="00FE6386" w:rsidRDefault="00FE6386" w:rsidP="00FE6386">
      <w:pPr>
        <w:pStyle w:val="LabStepCodeBlock"/>
      </w:pPr>
      <w:r>
        <w:t xml:space="preserve">    WebPartVerb[] verbs = new WebPartVerb[] { clientSideVerb, serverSideVerb, comboVerb };</w:t>
      </w:r>
    </w:p>
    <w:p w:rsidR="00FE6386" w:rsidRDefault="00FE6386" w:rsidP="00FE6386">
      <w:pPr>
        <w:pStyle w:val="LabStepCodeBlock"/>
      </w:pPr>
      <w:r>
        <w:t xml:space="preserve">    return new WebPartVerbCollection(base.Verbs, verbs);</w:t>
      </w:r>
    </w:p>
    <w:p w:rsidR="00FE6386" w:rsidRPr="00FE6386" w:rsidRDefault="00FE6386" w:rsidP="00FE6386">
      <w:pPr>
        <w:pStyle w:val="LabStepCodeBlock"/>
        <w:rPr>
          <w:color w:val="808080" w:themeColor="background1" w:themeShade="80"/>
        </w:rPr>
      </w:pPr>
      <w:r w:rsidRPr="00FE6386">
        <w:rPr>
          <w:color w:val="808080" w:themeColor="background1" w:themeShade="80"/>
        </w:rPr>
        <w:t xml:space="preserve">  }</w:t>
      </w:r>
    </w:p>
    <w:p w:rsidR="00256CF6" w:rsidRPr="00FE6386" w:rsidRDefault="00FE6386" w:rsidP="00FE6386">
      <w:pPr>
        <w:pStyle w:val="LabStepCodeBlock"/>
        <w:rPr>
          <w:color w:val="808080" w:themeColor="background1" w:themeShade="80"/>
        </w:rPr>
      </w:pPr>
      <w:r w:rsidRPr="00FE6386">
        <w:rPr>
          <w:color w:val="808080" w:themeColor="background1" w:themeShade="80"/>
        </w:rPr>
        <w:t>}</w:t>
      </w:r>
    </w:p>
    <w:p w:rsidR="001E47F0" w:rsidRPr="00306430" w:rsidRDefault="001E47F0" w:rsidP="00113DE9">
      <w:pPr>
        <w:pStyle w:val="LabStepNumbered"/>
      </w:pPr>
      <w:r w:rsidRPr="00306430">
        <w:t xml:space="preserve">Build the </w:t>
      </w:r>
      <w:r w:rsidRPr="00113DE9">
        <w:rPr>
          <w:b/>
        </w:rPr>
        <w:t>WingtipWebParts</w:t>
      </w:r>
      <w:r w:rsidRPr="00306430">
        <w:t xml:space="preserve"> project and make sure there are no compilation errors. If there are errors when running the </w:t>
      </w:r>
      <w:r w:rsidRPr="00113DE9">
        <w:rPr>
          <w:b/>
        </w:rPr>
        <w:t>Build</w:t>
      </w:r>
      <w:r w:rsidRPr="00306430">
        <w:t xml:space="preserve"> command, find and fix these errors until you can run the </w:t>
      </w:r>
      <w:r w:rsidRPr="00113DE9">
        <w:rPr>
          <w:b/>
        </w:rPr>
        <w:t>Build</w:t>
      </w:r>
      <w:r w:rsidRPr="00306430">
        <w:t xml:space="preserve"> command without errors.</w:t>
      </w:r>
    </w:p>
    <w:p w:rsidR="001E47F0" w:rsidRPr="00306430" w:rsidRDefault="001E47F0" w:rsidP="00113DE9">
      <w:pPr>
        <w:pStyle w:val="LabStepNumbered"/>
      </w:pPr>
      <w:r w:rsidRPr="00306430">
        <w:t xml:space="preserve">Now deploy the </w:t>
      </w:r>
      <w:r w:rsidRPr="00113DE9">
        <w:rPr>
          <w:b/>
        </w:rPr>
        <w:t>Foo Web Part</w:t>
      </w:r>
      <w:r w:rsidRPr="00306430">
        <w:t xml:space="preserve"> by right-clicking on the </w:t>
      </w:r>
      <w:r w:rsidRPr="00113DE9">
        <w:rPr>
          <w:b/>
        </w:rPr>
        <w:t>WingtipWebParts</w:t>
      </w:r>
      <w:r w:rsidRPr="00306430">
        <w:t xml:space="preserve"> project and running the </w:t>
      </w:r>
      <w:r w:rsidRPr="00113DE9">
        <w:rPr>
          <w:b/>
        </w:rPr>
        <w:t>Deploy</w:t>
      </w:r>
      <w:r w:rsidRPr="00306430">
        <w:t xml:space="preserve"> command which will retract the previous version of the project's solution package and deploy the new one.</w:t>
      </w:r>
    </w:p>
    <w:p w:rsidR="001E47F0" w:rsidRPr="00306430" w:rsidRDefault="001E47F0" w:rsidP="00113DE9">
      <w:pPr>
        <w:pStyle w:val="LabStepNumbered"/>
      </w:pPr>
      <w:r w:rsidRPr="00306430">
        <w:t xml:space="preserve">In browser, navigate to the test site at </w:t>
      </w:r>
      <w:r w:rsidRPr="00306430">
        <w:rPr>
          <w:rStyle w:val="InLineUrl"/>
        </w:rPr>
        <w:t>http://intranet.wingtip.com/sites/WebParts</w:t>
      </w:r>
      <w:r w:rsidRPr="00306430">
        <w:t xml:space="preserve"> and follow these steps to go thr</w:t>
      </w:r>
      <w:r w:rsidR="00113DE9">
        <w:t>ough the activation process:</w:t>
      </w:r>
    </w:p>
    <w:p w:rsidR="001E47F0" w:rsidRPr="00306430" w:rsidRDefault="001E47F0" w:rsidP="00E16B4C">
      <w:pPr>
        <w:pStyle w:val="LabStepLevel2Numbered"/>
        <w:numPr>
          <w:ilvl w:val="0"/>
          <w:numId w:val="14"/>
        </w:numPr>
      </w:pPr>
      <w:r w:rsidRPr="00306430">
        <w:t xml:space="preserve">Click </w:t>
      </w:r>
      <w:r w:rsidRPr="00113DE9">
        <w:rPr>
          <w:b/>
        </w:rPr>
        <w:t>Site Actions » Site Settings</w:t>
      </w:r>
      <w:r w:rsidRPr="00306430">
        <w:t xml:space="preserve"> to navigate to the </w:t>
      </w:r>
      <w:r w:rsidRPr="00113DE9">
        <w:rPr>
          <w:b/>
        </w:rPr>
        <w:t>Site Settings</w:t>
      </w:r>
      <w:r w:rsidRPr="00306430">
        <w:t xml:space="preserve"> page. </w:t>
      </w:r>
    </w:p>
    <w:p w:rsidR="001E47F0" w:rsidRPr="00306430" w:rsidRDefault="001E47F0" w:rsidP="001E47F0">
      <w:pPr>
        <w:pStyle w:val="LabStepLevel2Numbered"/>
      </w:pPr>
      <w:r w:rsidRPr="00306430">
        <w:t xml:space="preserve">Inside the </w:t>
      </w:r>
      <w:r w:rsidRPr="00113DE9">
        <w:rPr>
          <w:b/>
        </w:rPr>
        <w:t>Site Collection Administration</w:t>
      </w:r>
      <w:r w:rsidRPr="00306430">
        <w:t xml:space="preserve"> section of the </w:t>
      </w:r>
      <w:r w:rsidRPr="00113DE9">
        <w:rPr>
          <w:b/>
        </w:rPr>
        <w:t>Site Settings</w:t>
      </w:r>
      <w:r w:rsidRPr="00306430">
        <w:t xml:space="preserve"> page, click on the </w:t>
      </w:r>
      <w:r w:rsidR="00113DE9" w:rsidRPr="00113DE9">
        <w:rPr>
          <w:b/>
        </w:rPr>
        <w:t>S</w:t>
      </w:r>
      <w:r w:rsidRPr="00113DE9">
        <w:rPr>
          <w:b/>
        </w:rPr>
        <w:t>ite collection features</w:t>
      </w:r>
      <w:r w:rsidRPr="00306430">
        <w:t xml:space="preserve"> link to navigate to the </w:t>
      </w:r>
      <w:r w:rsidRPr="00113DE9">
        <w:rPr>
          <w:b/>
        </w:rPr>
        <w:t xml:space="preserve">Site Collection Administration </w:t>
      </w:r>
      <w:r w:rsidR="00113DE9">
        <w:rPr>
          <w:b/>
        </w:rPr>
        <w:t>»</w:t>
      </w:r>
      <w:r w:rsidRPr="00113DE9">
        <w:rPr>
          <w:b/>
        </w:rPr>
        <w:t xml:space="preserve"> Features</w:t>
      </w:r>
      <w:r w:rsidRPr="00306430">
        <w:t xml:space="preserve"> page. </w:t>
      </w:r>
    </w:p>
    <w:p w:rsidR="001E47F0" w:rsidRDefault="001E47F0" w:rsidP="001E47F0">
      <w:pPr>
        <w:pStyle w:val="LabStepLevel2Numbered"/>
      </w:pPr>
      <w:r w:rsidRPr="00306430">
        <w:t xml:space="preserve">Locate the </w:t>
      </w:r>
      <w:r w:rsidRPr="00113DE9">
        <w:rPr>
          <w:b/>
        </w:rPr>
        <w:t>Wingtip Web Parts</w:t>
      </w:r>
      <w:r w:rsidRPr="00306430">
        <w:t xml:space="preserve"> and activate it. If it was already active, then deactivate first and then activate it. The key point here is that feature activation is what provisions the Web Part </w:t>
      </w:r>
      <w:r>
        <w:t>d</w:t>
      </w:r>
      <w:r w:rsidRPr="00306430">
        <w:t xml:space="preserve">escription file with the </w:t>
      </w:r>
      <w:r w:rsidR="00113DE9" w:rsidRPr="00113DE9">
        <w:rPr>
          <w:rStyle w:val="InlindeCode"/>
        </w:rPr>
        <w:t>*</w:t>
      </w:r>
      <w:r w:rsidRPr="00113DE9">
        <w:rPr>
          <w:rStyle w:val="InlindeCode"/>
        </w:rPr>
        <w:t>.webpart</w:t>
      </w:r>
      <w:r w:rsidRPr="00306430">
        <w:t xml:space="preserve"> extension into the Web Part Gallery. This is required</w:t>
      </w:r>
      <w:r>
        <w:t xml:space="preserve"> to complete the next step of this exercise.</w:t>
      </w:r>
    </w:p>
    <w:p w:rsidR="001E47F0" w:rsidRDefault="001E47F0" w:rsidP="001410C9">
      <w:pPr>
        <w:pStyle w:val="LabStepLevel2Numbered"/>
      </w:pPr>
      <w:r>
        <w:t xml:space="preserve">Now it is </w:t>
      </w:r>
      <w:r w:rsidRPr="0015579D">
        <w:t xml:space="preserve">time to add a test instance of the </w:t>
      </w:r>
      <w:r w:rsidRPr="00113DE9">
        <w:rPr>
          <w:b/>
        </w:rPr>
        <w:t>Foo Web Part</w:t>
      </w:r>
      <w:r w:rsidRPr="0015579D">
        <w:t xml:space="preserve">. Navigate to the home page </w:t>
      </w:r>
      <w:r w:rsidRPr="00113DE9">
        <w:rPr>
          <w:rStyle w:val="InlindeCode"/>
        </w:rPr>
        <w:t>default.aspx</w:t>
      </w:r>
      <w:r w:rsidRPr="0015579D">
        <w:t xml:space="preserve">. Activate the </w:t>
      </w:r>
      <w:r w:rsidRPr="00113DE9">
        <w:rPr>
          <w:b/>
        </w:rPr>
        <w:t>Page</w:t>
      </w:r>
      <w:r w:rsidRPr="0015579D">
        <w:rPr>
          <w:rStyle w:val="InLineUrl"/>
          <w:rFonts w:ascii="Verdana" w:hAnsi="Verdana"/>
          <w:b w:val="0"/>
          <w:sz w:val="18"/>
        </w:rPr>
        <w:t xml:space="preserve"> </w:t>
      </w:r>
      <w:r w:rsidRPr="0015579D">
        <w:t>ribbon tab and choose</w:t>
      </w:r>
      <w:r w:rsidRPr="0015579D">
        <w:rPr>
          <w:rStyle w:val="InLineUrl"/>
          <w:rFonts w:ascii="Verdana" w:hAnsi="Verdana"/>
          <w:b w:val="0"/>
          <w:sz w:val="18"/>
        </w:rPr>
        <w:t xml:space="preserve"> </w:t>
      </w:r>
      <w:r w:rsidRPr="00113DE9">
        <w:rPr>
          <w:b/>
        </w:rPr>
        <w:t>Edit Page</w:t>
      </w:r>
      <w:r w:rsidRPr="0015579D">
        <w:t>.</w:t>
      </w:r>
      <w:r>
        <w:t xml:space="preserve"> From the figure below, </w:t>
      </w:r>
      <w:r w:rsidR="0009434F">
        <w:t xml:space="preserve">you </w:t>
      </w:r>
      <w:bookmarkStart w:id="3" w:name="_GoBack"/>
      <w:bookmarkEnd w:id="3"/>
      <w:r>
        <w:t>can now see the three new verbs!</w:t>
      </w:r>
    </w:p>
    <w:p w:rsidR="00256CF6" w:rsidRDefault="001E47F0" w:rsidP="001E47F0">
      <w:pPr>
        <w:pStyle w:val="Figure"/>
      </w:pPr>
      <w:r>
        <w:drawing>
          <wp:inline distT="0" distB="0" distL="0" distR="0" wp14:anchorId="395DBE96" wp14:editId="5C654487">
            <wp:extent cx="4937760" cy="1114161"/>
            <wp:effectExtent l="0" t="0" r="0" b="0"/>
            <wp:docPr id="1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37760" cy="1114161"/>
                    </a:xfrm>
                    <a:prstGeom prst="rect">
                      <a:avLst/>
                    </a:prstGeom>
                  </pic:spPr>
                </pic:pic>
              </a:graphicData>
            </a:graphic>
          </wp:inline>
        </w:drawing>
      </w:r>
    </w:p>
    <w:p w:rsidR="001E47F0" w:rsidRDefault="001E47F0" w:rsidP="00E16B4C">
      <w:pPr>
        <w:pStyle w:val="LabStepNumbered"/>
        <w:numPr>
          <w:ilvl w:val="0"/>
          <w:numId w:val="13"/>
        </w:numPr>
      </w:pPr>
      <w:r>
        <w:t>Clicking on each verb will have a different behavior.</w:t>
      </w:r>
    </w:p>
    <w:p w:rsidR="0015579D" w:rsidRPr="001E73CB" w:rsidRDefault="001E47F0" w:rsidP="00113DE9">
      <w:pPr>
        <w:pStyle w:val="LabExerciseText"/>
      </w:pPr>
      <w:r>
        <w:t>In this exercise you will learned how to customize the Web Part verb menu. There are three types of verbs you can add to the verbs menu: (1) one that calls a client-side script when clicked, (2) one that issues a postback and raises a server-side event when clicked and (3) one that raises a client-side script when clicked and then issues the postback to raise a server-side event.</w:t>
      </w:r>
    </w:p>
    <w:sectPr w:rsidR="0015579D" w:rsidRPr="001E73CB" w:rsidSect="003838BB">
      <w:headerReference w:type="default" r:id="rId29"/>
      <w:footerReference w:type="default" r:id="rId3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9F1" w:rsidRDefault="00D519F1" w:rsidP="002754DA">
      <w:pPr>
        <w:spacing w:before="0" w:after="0"/>
      </w:pPr>
      <w:r>
        <w:separator/>
      </w:r>
    </w:p>
    <w:p w:rsidR="00D519F1" w:rsidRDefault="00D519F1"/>
    <w:p w:rsidR="00D519F1" w:rsidRDefault="00D519F1"/>
    <w:p w:rsidR="00D519F1" w:rsidRDefault="00D519F1"/>
    <w:p w:rsidR="00D519F1" w:rsidRDefault="00D519F1"/>
    <w:p w:rsidR="00D519F1" w:rsidRDefault="00D519F1"/>
    <w:p w:rsidR="00D519F1" w:rsidRDefault="00D519F1"/>
  </w:endnote>
  <w:endnote w:type="continuationSeparator" w:id="0">
    <w:p w:rsidR="00D519F1" w:rsidRDefault="00D519F1" w:rsidP="002754DA">
      <w:pPr>
        <w:spacing w:before="0" w:after="0"/>
      </w:pPr>
      <w:r>
        <w:continuationSeparator/>
      </w:r>
    </w:p>
    <w:p w:rsidR="00D519F1" w:rsidRDefault="00D519F1"/>
    <w:p w:rsidR="00D519F1" w:rsidRDefault="00D519F1"/>
    <w:p w:rsidR="00D519F1" w:rsidRDefault="00D519F1"/>
    <w:p w:rsidR="00D519F1" w:rsidRDefault="00D519F1"/>
    <w:p w:rsidR="00D519F1" w:rsidRDefault="00D519F1"/>
    <w:p w:rsidR="00D519F1" w:rsidRDefault="00D51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376F" w:rsidTr="00A7376F">
      <w:tc>
        <w:tcPr>
          <w:tcW w:w="4788" w:type="dxa"/>
        </w:tcPr>
        <w:p w:rsidR="00A7376F" w:rsidRDefault="00A7376F" w:rsidP="00616305">
          <w:pPr>
            <w:pStyle w:val="Footer"/>
          </w:pPr>
        </w:p>
      </w:tc>
      <w:tc>
        <w:tcPr>
          <w:tcW w:w="4788" w:type="dxa"/>
        </w:tcPr>
        <w:p w:rsidR="00A7376F" w:rsidRPr="00F7390A" w:rsidRDefault="00A7376F" w:rsidP="00A7376F">
          <w:pPr>
            <w:pStyle w:val="Footer"/>
            <w:jc w:val="right"/>
          </w:pPr>
        </w:p>
      </w:tc>
    </w:tr>
  </w:tbl>
  <w:p w:rsidR="00A7376F" w:rsidRPr="00F62F1C" w:rsidRDefault="00A7376F" w:rsidP="00A73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9F1" w:rsidRDefault="00D519F1" w:rsidP="002754DA">
      <w:pPr>
        <w:spacing w:before="0" w:after="0"/>
      </w:pPr>
      <w:r>
        <w:separator/>
      </w:r>
    </w:p>
    <w:p w:rsidR="00D519F1" w:rsidRDefault="00D519F1"/>
    <w:p w:rsidR="00D519F1" w:rsidRDefault="00D519F1"/>
    <w:p w:rsidR="00D519F1" w:rsidRDefault="00D519F1"/>
    <w:p w:rsidR="00D519F1" w:rsidRDefault="00D519F1"/>
    <w:p w:rsidR="00D519F1" w:rsidRDefault="00D519F1"/>
    <w:p w:rsidR="00D519F1" w:rsidRDefault="00D519F1"/>
  </w:footnote>
  <w:footnote w:type="continuationSeparator" w:id="0">
    <w:p w:rsidR="00D519F1" w:rsidRDefault="00D519F1" w:rsidP="002754DA">
      <w:pPr>
        <w:spacing w:before="0" w:after="0"/>
      </w:pPr>
      <w:r>
        <w:continuationSeparator/>
      </w:r>
    </w:p>
    <w:p w:rsidR="00D519F1" w:rsidRDefault="00D519F1"/>
    <w:p w:rsidR="00D519F1" w:rsidRDefault="00D519F1"/>
    <w:p w:rsidR="00D519F1" w:rsidRDefault="00D519F1"/>
    <w:p w:rsidR="00D519F1" w:rsidRDefault="00D519F1"/>
    <w:p w:rsidR="00D519F1" w:rsidRDefault="00D519F1"/>
    <w:p w:rsidR="00D519F1" w:rsidRDefault="00D519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376F" w:rsidTr="00A7376F">
      <w:trPr>
        <w:trHeight w:val="180"/>
      </w:trPr>
      <w:tc>
        <w:tcPr>
          <w:tcW w:w="4788" w:type="dxa"/>
        </w:tcPr>
        <w:p w:rsidR="00A7376F" w:rsidRDefault="00A7376F" w:rsidP="00BA62F8">
          <w:pPr>
            <w:pStyle w:val="Header"/>
          </w:pPr>
        </w:p>
      </w:tc>
      <w:tc>
        <w:tcPr>
          <w:tcW w:w="4788" w:type="dxa"/>
        </w:tcPr>
        <w:p w:rsidR="00A7376F" w:rsidRDefault="00A7376F" w:rsidP="00A7376F">
          <w:pPr>
            <w:pStyle w:val="Header"/>
            <w:jc w:val="right"/>
          </w:pPr>
        </w:p>
      </w:tc>
    </w:tr>
  </w:tbl>
  <w:p w:rsidR="00A7376F" w:rsidRDefault="00A7376F" w:rsidP="00A73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7"/>
  </w:num>
  <w:num w:numId="3">
    <w:abstractNumId w:val="6"/>
  </w:num>
  <w:num w:numId="4">
    <w:abstractNumId w:val="0"/>
  </w:num>
  <w:num w:numId="5">
    <w:abstractNumId w:val="4"/>
  </w:num>
  <w:num w:numId="6">
    <w:abstractNumId w:val="8"/>
  </w:num>
  <w:num w:numId="7">
    <w:abstractNumId w:val="2"/>
  </w:num>
  <w:num w:numId="8">
    <w:abstractNumId w:val="3"/>
  </w:num>
  <w:num w:numId="9">
    <w:abstractNumId w:val="1"/>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0"/>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num>
  <w:num w:numId="18">
    <w:abstractNumId w:val="6"/>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51385"/>
    <w:rsid w:val="00063D96"/>
    <w:rsid w:val="00082C8E"/>
    <w:rsid w:val="0009276B"/>
    <w:rsid w:val="0009434F"/>
    <w:rsid w:val="00097713"/>
    <w:rsid w:val="000A019A"/>
    <w:rsid w:val="000A068C"/>
    <w:rsid w:val="000A06EB"/>
    <w:rsid w:val="000A0FB8"/>
    <w:rsid w:val="000A17D0"/>
    <w:rsid w:val="000A49BE"/>
    <w:rsid w:val="000A4D31"/>
    <w:rsid w:val="000A7083"/>
    <w:rsid w:val="000A7F3B"/>
    <w:rsid w:val="000B4798"/>
    <w:rsid w:val="000B66FD"/>
    <w:rsid w:val="000C54C2"/>
    <w:rsid w:val="000D1CE4"/>
    <w:rsid w:val="000E4786"/>
    <w:rsid w:val="000E5A0B"/>
    <w:rsid w:val="000F23A7"/>
    <w:rsid w:val="000F32B0"/>
    <w:rsid w:val="000F771E"/>
    <w:rsid w:val="0010247F"/>
    <w:rsid w:val="0011020C"/>
    <w:rsid w:val="00110EC0"/>
    <w:rsid w:val="001128F7"/>
    <w:rsid w:val="00113DE9"/>
    <w:rsid w:val="00123729"/>
    <w:rsid w:val="00123A37"/>
    <w:rsid w:val="0012467B"/>
    <w:rsid w:val="00140317"/>
    <w:rsid w:val="001410C9"/>
    <w:rsid w:val="00141688"/>
    <w:rsid w:val="00151E41"/>
    <w:rsid w:val="0015579D"/>
    <w:rsid w:val="0016348C"/>
    <w:rsid w:val="001657A8"/>
    <w:rsid w:val="0016603A"/>
    <w:rsid w:val="00166BA8"/>
    <w:rsid w:val="001744B4"/>
    <w:rsid w:val="001760F5"/>
    <w:rsid w:val="00180D3A"/>
    <w:rsid w:val="0018219D"/>
    <w:rsid w:val="001846FE"/>
    <w:rsid w:val="0019249E"/>
    <w:rsid w:val="001969F7"/>
    <w:rsid w:val="001A178B"/>
    <w:rsid w:val="001A3C36"/>
    <w:rsid w:val="001B176D"/>
    <w:rsid w:val="001B40D9"/>
    <w:rsid w:val="001B60FC"/>
    <w:rsid w:val="001C2975"/>
    <w:rsid w:val="001C29DA"/>
    <w:rsid w:val="001C3C48"/>
    <w:rsid w:val="001C6B58"/>
    <w:rsid w:val="001E47F0"/>
    <w:rsid w:val="001E5FC6"/>
    <w:rsid w:val="001E73CB"/>
    <w:rsid w:val="001F662D"/>
    <w:rsid w:val="0020580E"/>
    <w:rsid w:val="00207F56"/>
    <w:rsid w:val="00212ACA"/>
    <w:rsid w:val="00216298"/>
    <w:rsid w:val="0022162B"/>
    <w:rsid w:val="00222659"/>
    <w:rsid w:val="002243BC"/>
    <w:rsid w:val="0022466F"/>
    <w:rsid w:val="00226C32"/>
    <w:rsid w:val="00231D57"/>
    <w:rsid w:val="00234111"/>
    <w:rsid w:val="002376C5"/>
    <w:rsid w:val="00243A3C"/>
    <w:rsid w:val="00245DEF"/>
    <w:rsid w:val="00256CF6"/>
    <w:rsid w:val="002646DD"/>
    <w:rsid w:val="00265968"/>
    <w:rsid w:val="00273F7D"/>
    <w:rsid w:val="002754DA"/>
    <w:rsid w:val="002820B9"/>
    <w:rsid w:val="0028441D"/>
    <w:rsid w:val="00286AA7"/>
    <w:rsid w:val="002914EA"/>
    <w:rsid w:val="002962F0"/>
    <w:rsid w:val="002A3604"/>
    <w:rsid w:val="002B141D"/>
    <w:rsid w:val="002B7BDA"/>
    <w:rsid w:val="002B7F71"/>
    <w:rsid w:val="002C588A"/>
    <w:rsid w:val="002C5CBE"/>
    <w:rsid w:val="002D007D"/>
    <w:rsid w:val="002D26A5"/>
    <w:rsid w:val="002D7F00"/>
    <w:rsid w:val="002E035E"/>
    <w:rsid w:val="002E259F"/>
    <w:rsid w:val="002E66B3"/>
    <w:rsid w:val="002F2154"/>
    <w:rsid w:val="002F2748"/>
    <w:rsid w:val="0030388D"/>
    <w:rsid w:val="00306430"/>
    <w:rsid w:val="00307288"/>
    <w:rsid w:val="003145C0"/>
    <w:rsid w:val="0031741B"/>
    <w:rsid w:val="00333042"/>
    <w:rsid w:val="00345A3F"/>
    <w:rsid w:val="00346CB5"/>
    <w:rsid w:val="003509B4"/>
    <w:rsid w:val="00361340"/>
    <w:rsid w:val="00364378"/>
    <w:rsid w:val="00367C9B"/>
    <w:rsid w:val="00376458"/>
    <w:rsid w:val="003838BB"/>
    <w:rsid w:val="00396BC2"/>
    <w:rsid w:val="003A6D85"/>
    <w:rsid w:val="003B1609"/>
    <w:rsid w:val="003B509E"/>
    <w:rsid w:val="003B6B6E"/>
    <w:rsid w:val="003C6F9B"/>
    <w:rsid w:val="003D4A36"/>
    <w:rsid w:val="003D513A"/>
    <w:rsid w:val="003E3149"/>
    <w:rsid w:val="003E53A5"/>
    <w:rsid w:val="003E5414"/>
    <w:rsid w:val="003F2EDC"/>
    <w:rsid w:val="0041341A"/>
    <w:rsid w:val="00414108"/>
    <w:rsid w:val="004142B8"/>
    <w:rsid w:val="00416416"/>
    <w:rsid w:val="00420D38"/>
    <w:rsid w:val="00427A68"/>
    <w:rsid w:val="00432B75"/>
    <w:rsid w:val="00445241"/>
    <w:rsid w:val="00445F5C"/>
    <w:rsid w:val="00446B8D"/>
    <w:rsid w:val="0045029F"/>
    <w:rsid w:val="00465899"/>
    <w:rsid w:val="0047049C"/>
    <w:rsid w:val="00474799"/>
    <w:rsid w:val="00481358"/>
    <w:rsid w:val="004838B2"/>
    <w:rsid w:val="00483EAE"/>
    <w:rsid w:val="004A11F4"/>
    <w:rsid w:val="004A7C45"/>
    <w:rsid w:val="004B75D9"/>
    <w:rsid w:val="004C5A1A"/>
    <w:rsid w:val="004C7D6E"/>
    <w:rsid w:val="004D0F99"/>
    <w:rsid w:val="004D3A39"/>
    <w:rsid w:val="004E1CBF"/>
    <w:rsid w:val="004E3B42"/>
    <w:rsid w:val="004E45B9"/>
    <w:rsid w:val="004E558D"/>
    <w:rsid w:val="004E77D2"/>
    <w:rsid w:val="004F1DA9"/>
    <w:rsid w:val="004F1E4C"/>
    <w:rsid w:val="004F54BD"/>
    <w:rsid w:val="00504620"/>
    <w:rsid w:val="00504EE7"/>
    <w:rsid w:val="0050658A"/>
    <w:rsid w:val="0050746C"/>
    <w:rsid w:val="005106D7"/>
    <w:rsid w:val="00513EAD"/>
    <w:rsid w:val="0051400B"/>
    <w:rsid w:val="00515870"/>
    <w:rsid w:val="00515C63"/>
    <w:rsid w:val="00517F56"/>
    <w:rsid w:val="00536A2B"/>
    <w:rsid w:val="00536EA7"/>
    <w:rsid w:val="00537866"/>
    <w:rsid w:val="00540A9A"/>
    <w:rsid w:val="00544B38"/>
    <w:rsid w:val="0055173A"/>
    <w:rsid w:val="0055193B"/>
    <w:rsid w:val="00551DFA"/>
    <w:rsid w:val="00560F81"/>
    <w:rsid w:val="0056192D"/>
    <w:rsid w:val="0057016A"/>
    <w:rsid w:val="005710D5"/>
    <w:rsid w:val="0057247C"/>
    <w:rsid w:val="00574574"/>
    <w:rsid w:val="00580480"/>
    <w:rsid w:val="005A0E17"/>
    <w:rsid w:val="005A3A17"/>
    <w:rsid w:val="005A3E02"/>
    <w:rsid w:val="005A4563"/>
    <w:rsid w:val="005A6D5F"/>
    <w:rsid w:val="005A7278"/>
    <w:rsid w:val="005B6F90"/>
    <w:rsid w:val="005C03B9"/>
    <w:rsid w:val="005C1BF8"/>
    <w:rsid w:val="005C7872"/>
    <w:rsid w:val="005D035F"/>
    <w:rsid w:val="005D380A"/>
    <w:rsid w:val="005D3854"/>
    <w:rsid w:val="005D7516"/>
    <w:rsid w:val="005E054A"/>
    <w:rsid w:val="005E0D54"/>
    <w:rsid w:val="005E79AF"/>
    <w:rsid w:val="005E7C2F"/>
    <w:rsid w:val="005F143F"/>
    <w:rsid w:val="005F40DB"/>
    <w:rsid w:val="00603829"/>
    <w:rsid w:val="00616305"/>
    <w:rsid w:val="006166D7"/>
    <w:rsid w:val="00620888"/>
    <w:rsid w:val="00621BF3"/>
    <w:rsid w:val="00625F0D"/>
    <w:rsid w:val="00626932"/>
    <w:rsid w:val="006300C1"/>
    <w:rsid w:val="006316FA"/>
    <w:rsid w:val="0063362B"/>
    <w:rsid w:val="00646E68"/>
    <w:rsid w:val="00650ACD"/>
    <w:rsid w:val="00654F8F"/>
    <w:rsid w:val="006579B0"/>
    <w:rsid w:val="006579F2"/>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D15A1"/>
    <w:rsid w:val="006E463E"/>
    <w:rsid w:val="006E5188"/>
    <w:rsid w:val="006F13F6"/>
    <w:rsid w:val="006F64F9"/>
    <w:rsid w:val="0070089C"/>
    <w:rsid w:val="00710324"/>
    <w:rsid w:val="007108D4"/>
    <w:rsid w:val="00711C05"/>
    <w:rsid w:val="00713668"/>
    <w:rsid w:val="00714154"/>
    <w:rsid w:val="0072738D"/>
    <w:rsid w:val="00737FD5"/>
    <w:rsid w:val="00740261"/>
    <w:rsid w:val="00740358"/>
    <w:rsid w:val="007442CF"/>
    <w:rsid w:val="007508E5"/>
    <w:rsid w:val="00754D76"/>
    <w:rsid w:val="00756C10"/>
    <w:rsid w:val="007600AD"/>
    <w:rsid w:val="0076162E"/>
    <w:rsid w:val="00763BC6"/>
    <w:rsid w:val="00770735"/>
    <w:rsid w:val="00792AD0"/>
    <w:rsid w:val="007A2E8C"/>
    <w:rsid w:val="007A3D0E"/>
    <w:rsid w:val="007A6FDB"/>
    <w:rsid w:val="007A7B3A"/>
    <w:rsid w:val="007B05A6"/>
    <w:rsid w:val="007B63AE"/>
    <w:rsid w:val="007B648F"/>
    <w:rsid w:val="007E240B"/>
    <w:rsid w:val="007F2CD4"/>
    <w:rsid w:val="0080252D"/>
    <w:rsid w:val="00812AF5"/>
    <w:rsid w:val="00824966"/>
    <w:rsid w:val="00826FF7"/>
    <w:rsid w:val="0082729D"/>
    <w:rsid w:val="0083029D"/>
    <w:rsid w:val="00830A82"/>
    <w:rsid w:val="00841F3B"/>
    <w:rsid w:val="00845FAD"/>
    <w:rsid w:val="008530CC"/>
    <w:rsid w:val="00856645"/>
    <w:rsid w:val="00865AE4"/>
    <w:rsid w:val="0086681C"/>
    <w:rsid w:val="00867DB1"/>
    <w:rsid w:val="008743F8"/>
    <w:rsid w:val="00880606"/>
    <w:rsid w:val="00885C80"/>
    <w:rsid w:val="00893C82"/>
    <w:rsid w:val="008943B0"/>
    <w:rsid w:val="008A1B16"/>
    <w:rsid w:val="008A7318"/>
    <w:rsid w:val="008B697B"/>
    <w:rsid w:val="008C1C05"/>
    <w:rsid w:val="008D054E"/>
    <w:rsid w:val="008D0899"/>
    <w:rsid w:val="008D261C"/>
    <w:rsid w:val="008D30B0"/>
    <w:rsid w:val="008D7F27"/>
    <w:rsid w:val="008E1CE8"/>
    <w:rsid w:val="008E3F36"/>
    <w:rsid w:val="008F2E7F"/>
    <w:rsid w:val="00903B98"/>
    <w:rsid w:val="009052E5"/>
    <w:rsid w:val="00915A59"/>
    <w:rsid w:val="0091656E"/>
    <w:rsid w:val="00925E86"/>
    <w:rsid w:val="009265AE"/>
    <w:rsid w:val="0093035C"/>
    <w:rsid w:val="00941497"/>
    <w:rsid w:val="009422EE"/>
    <w:rsid w:val="00944282"/>
    <w:rsid w:val="009537AB"/>
    <w:rsid w:val="0096384D"/>
    <w:rsid w:val="00964D6A"/>
    <w:rsid w:val="00964DF1"/>
    <w:rsid w:val="00965C23"/>
    <w:rsid w:val="009753EF"/>
    <w:rsid w:val="00990EBF"/>
    <w:rsid w:val="00992238"/>
    <w:rsid w:val="009A4676"/>
    <w:rsid w:val="009A5818"/>
    <w:rsid w:val="009C016D"/>
    <w:rsid w:val="009C6360"/>
    <w:rsid w:val="009C6E7B"/>
    <w:rsid w:val="009D22E7"/>
    <w:rsid w:val="009D2A89"/>
    <w:rsid w:val="009D5C34"/>
    <w:rsid w:val="009E2AD2"/>
    <w:rsid w:val="00A05D85"/>
    <w:rsid w:val="00A10BF8"/>
    <w:rsid w:val="00A136DF"/>
    <w:rsid w:val="00A15C8C"/>
    <w:rsid w:val="00A2063B"/>
    <w:rsid w:val="00A2430F"/>
    <w:rsid w:val="00A25FC5"/>
    <w:rsid w:val="00A27676"/>
    <w:rsid w:val="00A3093C"/>
    <w:rsid w:val="00A34319"/>
    <w:rsid w:val="00A351D7"/>
    <w:rsid w:val="00A36AE5"/>
    <w:rsid w:val="00A4394E"/>
    <w:rsid w:val="00A46E44"/>
    <w:rsid w:val="00A53017"/>
    <w:rsid w:val="00A5490F"/>
    <w:rsid w:val="00A55EA3"/>
    <w:rsid w:val="00A6100F"/>
    <w:rsid w:val="00A63F74"/>
    <w:rsid w:val="00A6472F"/>
    <w:rsid w:val="00A66755"/>
    <w:rsid w:val="00A7376F"/>
    <w:rsid w:val="00A73931"/>
    <w:rsid w:val="00A811F8"/>
    <w:rsid w:val="00AA081D"/>
    <w:rsid w:val="00AA1C5E"/>
    <w:rsid w:val="00AA381F"/>
    <w:rsid w:val="00AA6107"/>
    <w:rsid w:val="00AB5D8A"/>
    <w:rsid w:val="00AC0809"/>
    <w:rsid w:val="00AD3847"/>
    <w:rsid w:val="00AF4F9B"/>
    <w:rsid w:val="00B021C1"/>
    <w:rsid w:val="00B04598"/>
    <w:rsid w:val="00B04B5F"/>
    <w:rsid w:val="00B079D3"/>
    <w:rsid w:val="00B375FE"/>
    <w:rsid w:val="00B410F6"/>
    <w:rsid w:val="00B431A1"/>
    <w:rsid w:val="00B56241"/>
    <w:rsid w:val="00B60011"/>
    <w:rsid w:val="00B7645C"/>
    <w:rsid w:val="00B80925"/>
    <w:rsid w:val="00B815CE"/>
    <w:rsid w:val="00B838CD"/>
    <w:rsid w:val="00B84304"/>
    <w:rsid w:val="00B86239"/>
    <w:rsid w:val="00BA332D"/>
    <w:rsid w:val="00BA62F8"/>
    <w:rsid w:val="00BB42DB"/>
    <w:rsid w:val="00BC1206"/>
    <w:rsid w:val="00BC22EE"/>
    <w:rsid w:val="00BC2C68"/>
    <w:rsid w:val="00BC689F"/>
    <w:rsid w:val="00BD1B4A"/>
    <w:rsid w:val="00BD55E7"/>
    <w:rsid w:val="00BE20E7"/>
    <w:rsid w:val="00BE5EE7"/>
    <w:rsid w:val="00BF4AAD"/>
    <w:rsid w:val="00C30E56"/>
    <w:rsid w:val="00C314DA"/>
    <w:rsid w:val="00C3211E"/>
    <w:rsid w:val="00C33D09"/>
    <w:rsid w:val="00C34D0A"/>
    <w:rsid w:val="00C37A3E"/>
    <w:rsid w:val="00C44632"/>
    <w:rsid w:val="00C53882"/>
    <w:rsid w:val="00C62D6E"/>
    <w:rsid w:val="00C642C3"/>
    <w:rsid w:val="00C64693"/>
    <w:rsid w:val="00C65006"/>
    <w:rsid w:val="00C67AE3"/>
    <w:rsid w:val="00C70683"/>
    <w:rsid w:val="00C73F80"/>
    <w:rsid w:val="00C80B2F"/>
    <w:rsid w:val="00C81CBC"/>
    <w:rsid w:val="00C847ED"/>
    <w:rsid w:val="00C9096A"/>
    <w:rsid w:val="00C92469"/>
    <w:rsid w:val="00C92678"/>
    <w:rsid w:val="00C93E0C"/>
    <w:rsid w:val="00C97674"/>
    <w:rsid w:val="00CB7A9C"/>
    <w:rsid w:val="00CB7CC1"/>
    <w:rsid w:val="00CC0113"/>
    <w:rsid w:val="00CD0AD0"/>
    <w:rsid w:val="00CD10A1"/>
    <w:rsid w:val="00CD3FF3"/>
    <w:rsid w:val="00CE155F"/>
    <w:rsid w:val="00CF0D9B"/>
    <w:rsid w:val="00CF0EF1"/>
    <w:rsid w:val="00CF16A5"/>
    <w:rsid w:val="00CF6E0A"/>
    <w:rsid w:val="00D019D8"/>
    <w:rsid w:val="00D02569"/>
    <w:rsid w:val="00D057EA"/>
    <w:rsid w:val="00D123AB"/>
    <w:rsid w:val="00D12B10"/>
    <w:rsid w:val="00D1320B"/>
    <w:rsid w:val="00D15FEC"/>
    <w:rsid w:val="00D277D4"/>
    <w:rsid w:val="00D30E87"/>
    <w:rsid w:val="00D33840"/>
    <w:rsid w:val="00D3469C"/>
    <w:rsid w:val="00D50509"/>
    <w:rsid w:val="00D519F1"/>
    <w:rsid w:val="00D56B22"/>
    <w:rsid w:val="00D64974"/>
    <w:rsid w:val="00D66469"/>
    <w:rsid w:val="00D753DF"/>
    <w:rsid w:val="00D8031B"/>
    <w:rsid w:val="00D83F37"/>
    <w:rsid w:val="00D84676"/>
    <w:rsid w:val="00D84A2F"/>
    <w:rsid w:val="00D8754C"/>
    <w:rsid w:val="00D92006"/>
    <w:rsid w:val="00D950CC"/>
    <w:rsid w:val="00D97000"/>
    <w:rsid w:val="00D97693"/>
    <w:rsid w:val="00DA2B99"/>
    <w:rsid w:val="00DA442B"/>
    <w:rsid w:val="00DA6D71"/>
    <w:rsid w:val="00DC2A0F"/>
    <w:rsid w:val="00DD1790"/>
    <w:rsid w:val="00DD40A9"/>
    <w:rsid w:val="00DD5F52"/>
    <w:rsid w:val="00DD7D6E"/>
    <w:rsid w:val="00DE5625"/>
    <w:rsid w:val="00DE58D9"/>
    <w:rsid w:val="00DF0141"/>
    <w:rsid w:val="00DF0E38"/>
    <w:rsid w:val="00E022B7"/>
    <w:rsid w:val="00E056FD"/>
    <w:rsid w:val="00E07AF0"/>
    <w:rsid w:val="00E13222"/>
    <w:rsid w:val="00E132BC"/>
    <w:rsid w:val="00E15736"/>
    <w:rsid w:val="00E16B4C"/>
    <w:rsid w:val="00E177CD"/>
    <w:rsid w:val="00E22CFC"/>
    <w:rsid w:val="00E338DA"/>
    <w:rsid w:val="00E36698"/>
    <w:rsid w:val="00E42402"/>
    <w:rsid w:val="00E45125"/>
    <w:rsid w:val="00E51A44"/>
    <w:rsid w:val="00E52656"/>
    <w:rsid w:val="00E54E4E"/>
    <w:rsid w:val="00E57901"/>
    <w:rsid w:val="00E60B87"/>
    <w:rsid w:val="00E76745"/>
    <w:rsid w:val="00E816DC"/>
    <w:rsid w:val="00E83780"/>
    <w:rsid w:val="00E90829"/>
    <w:rsid w:val="00E95F93"/>
    <w:rsid w:val="00EA0CC6"/>
    <w:rsid w:val="00EB0E93"/>
    <w:rsid w:val="00EC02AD"/>
    <w:rsid w:val="00EC15A4"/>
    <w:rsid w:val="00ED1A11"/>
    <w:rsid w:val="00EE7A35"/>
    <w:rsid w:val="00EF0B37"/>
    <w:rsid w:val="00F10C41"/>
    <w:rsid w:val="00F218A1"/>
    <w:rsid w:val="00F22470"/>
    <w:rsid w:val="00F2353C"/>
    <w:rsid w:val="00F276BD"/>
    <w:rsid w:val="00F34AAA"/>
    <w:rsid w:val="00F43BFB"/>
    <w:rsid w:val="00F5138E"/>
    <w:rsid w:val="00F56170"/>
    <w:rsid w:val="00F577F9"/>
    <w:rsid w:val="00F62F1C"/>
    <w:rsid w:val="00F64CF9"/>
    <w:rsid w:val="00F66F44"/>
    <w:rsid w:val="00F72607"/>
    <w:rsid w:val="00F77210"/>
    <w:rsid w:val="00F81057"/>
    <w:rsid w:val="00F84B8D"/>
    <w:rsid w:val="00F938D8"/>
    <w:rsid w:val="00FA3EB4"/>
    <w:rsid w:val="00FA5E15"/>
    <w:rsid w:val="00FB067C"/>
    <w:rsid w:val="00FB07B8"/>
    <w:rsid w:val="00FB3F0A"/>
    <w:rsid w:val="00FC00E1"/>
    <w:rsid w:val="00FC79BD"/>
    <w:rsid w:val="00FD1FA2"/>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F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962F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2962F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2962F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2962F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2962F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F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2962F0"/>
    <w:rPr>
      <w:rFonts w:ascii="Arial Black" w:hAnsi="Arial Black"/>
      <w:sz w:val="28"/>
    </w:rPr>
  </w:style>
  <w:style w:type="character" w:customStyle="1" w:styleId="Heading4Char">
    <w:name w:val="Heading 4 Char"/>
    <w:basedOn w:val="DefaultParagraphFont"/>
    <w:link w:val="Heading4"/>
    <w:uiPriority w:val="9"/>
    <w:rsid w:val="002962F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962F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962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F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962F0"/>
    <w:pPr>
      <w:tabs>
        <w:tab w:val="right" w:leader="dot" w:pos="10786"/>
      </w:tabs>
      <w:spacing w:before="80" w:after="0"/>
      <w:ind w:left="144"/>
    </w:pPr>
    <w:rPr>
      <w:b/>
    </w:rPr>
  </w:style>
  <w:style w:type="paragraph" w:styleId="TOC2">
    <w:name w:val="toc 2"/>
    <w:basedOn w:val="Normal"/>
    <w:next w:val="Normal"/>
    <w:autoRedefine/>
    <w:uiPriority w:val="39"/>
    <w:unhideWhenUsed/>
    <w:rsid w:val="002962F0"/>
    <w:pPr>
      <w:tabs>
        <w:tab w:val="right" w:leader="dot" w:pos="10790"/>
      </w:tabs>
      <w:spacing w:before="40" w:after="40"/>
      <w:ind w:left="288"/>
    </w:pPr>
    <w:rPr>
      <w:sz w:val="18"/>
    </w:rPr>
  </w:style>
  <w:style w:type="character" w:styleId="Hyperlink">
    <w:name w:val="Hyperlink"/>
    <w:basedOn w:val="DefaultParagraphFont"/>
    <w:uiPriority w:val="99"/>
    <w:unhideWhenUsed/>
    <w:rsid w:val="002962F0"/>
    <w:rPr>
      <w:color w:val="0000FF" w:themeColor="hyperlink"/>
      <w:u w:val="single"/>
    </w:rPr>
  </w:style>
  <w:style w:type="character" w:styleId="BookTitle">
    <w:name w:val="Book Title"/>
    <w:basedOn w:val="DefaultParagraphFont"/>
    <w:uiPriority w:val="33"/>
    <w:qFormat/>
    <w:rsid w:val="002962F0"/>
    <w:rPr>
      <w:b/>
      <w:bCs/>
      <w:smallCaps/>
      <w:spacing w:val="5"/>
      <w:sz w:val="48"/>
    </w:rPr>
  </w:style>
  <w:style w:type="paragraph" w:styleId="Title">
    <w:name w:val="Title"/>
    <w:basedOn w:val="Normal"/>
    <w:next w:val="Normal"/>
    <w:link w:val="TitleChar"/>
    <w:uiPriority w:val="10"/>
    <w:unhideWhenUsed/>
    <w:qFormat/>
    <w:rsid w:val="002962F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962F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2962F0"/>
    <w:pPr>
      <w:spacing w:after="0" w:line="240" w:lineRule="auto"/>
    </w:pPr>
    <w:rPr>
      <w:rFonts w:eastAsiaTheme="minorEastAsia"/>
    </w:rPr>
  </w:style>
  <w:style w:type="character" w:customStyle="1" w:styleId="NoSpacingChar">
    <w:name w:val="No Spacing Char"/>
    <w:basedOn w:val="DefaultParagraphFont"/>
    <w:link w:val="NoSpacing"/>
    <w:uiPriority w:val="1"/>
    <w:rsid w:val="002962F0"/>
    <w:rPr>
      <w:rFonts w:eastAsiaTheme="minorEastAsia"/>
    </w:rPr>
  </w:style>
  <w:style w:type="paragraph" w:styleId="Header">
    <w:name w:val="header"/>
    <w:basedOn w:val="Normal"/>
    <w:link w:val="HeaderChar"/>
    <w:uiPriority w:val="99"/>
    <w:unhideWhenUsed/>
    <w:rsid w:val="002962F0"/>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2962F0"/>
    <w:rPr>
      <w:rFonts w:ascii="Arial" w:hAnsi="Arial"/>
      <w:color w:val="292929"/>
      <w:sz w:val="16"/>
    </w:rPr>
  </w:style>
  <w:style w:type="paragraph" w:styleId="Footer">
    <w:name w:val="footer"/>
    <w:basedOn w:val="Normal"/>
    <w:link w:val="FooterChar"/>
    <w:uiPriority w:val="99"/>
    <w:unhideWhenUsed/>
    <w:rsid w:val="002962F0"/>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2962F0"/>
    <w:rPr>
      <w:rFonts w:ascii="Arial" w:hAnsi="Arial"/>
      <w:color w:val="292929"/>
      <w:sz w:val="16"/>
    </w:rPr>
  </w:style>
  <w:style w:type="paragraph" w:customStyle="1" w:styleId="LabExercise">
    <w:name w:val="Lab Exercise"/>
    <w:basedOn w:val="Normal"/>
    <w:next w:val="Normal"/>
    <w:qFormat/>
    <w:rsid w:val="002962F0"/>
    <w:pPr>
      <w:spacing w:before="0" w:after="200" w:line="276" w:lineRule="auto"/>
    </w:pPr>
    <w:rPr>
      <w:b/>
    </w:rPr>
  </w:style>
  <w:style w:type="paragraph" w:styleId="ListParagraph">
    <w:name w:val="List Paragraph"/>
    <w:basedOn w:val="Normal"/>
    <w:uiPriority w:val="34"/>
    <w:qFormat/>
    <w:rsid w:val="002962F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962F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962F0"/>
    <w:rPr>
      <w:rFonts w:ascii="Lucida Console" w:hAnsi="Lucida Console" w:cs="Courier New"/>
      <w:b/>
      <w:spacing w:val="-6"/>
      <w:sz w:val="18"/>
    </w:rPr>
  </w:style>
  <w:style w:type="paragraph" w:customStyle="1" w:styleId="NumberedBullet">
    <w:name w:val="Numbered Bullet"/>
    <w:basedOn w:val="ListParagraph"/>
    <w:unhideWhenUsed/>
    <w:qFormat/>
    <w:rsid w:val="002962F0"/>
    <w:pPr>
      <w:tabs>
        <w:tab w:val="left" w:pos="144"/>
      </w:tabs>
      <w:spacing w:before="80" w:after="40" w:line="240" w:lineRule="auto"/>
      <w:ind w:hanging="360"/>
      <w:contextualSpacing w:val="0"/>
    </w:pPr>
  </w:style>
  <w:style w:type="paragraph" w:customStyle="1" w:styleId="LabStepScreenshot">
    <w:name w:val="Lab Step Screenshot"/>
    <w:basedOn w:val="Normal"/>
    <w:qFormat/>
    <w:rsid w:val="002962F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2962F0"/>
    <w:pPr>
      <w:spacing w:before="0" w:after="0"/>
    </w:pPr>
    <w:rPr>
      <w:szCs w:val="20"/>
    </w:rPr>
  </w:style>
  <w:style w:type="character" w:customStyle="1" w:styleId="FootnoteTextChar">
    <w:name w:val="Footnote Text Char"/>
    <w:basedOn w:val="DefaultParagraphFont"/>
    <w:link w:val="FootnoteText"/>
    <w:uiPriority w:val="99"/>
    <w:semiHidden/>
    <w:rsid w:val="002962F0"/>
    <w:rPr>
      <w:rFonts w:ascii="Arial" w:hAnsi="Arial"/>
      <w:color w:val="262626" w:themeColor="text1" w:themeTint="D9"/>
      <w:sz w:val="20"/>
      <w:szCs w:val="20"/>
    </w:rPr>
  </w:style>
  <w:style w:type="table" w:styleId="LightShading-Accent4">
    <w:name w:val="Light Shading Accent 4"/>
    <w:basedOn w:val="TableNormal"/>
    <w:uiPriority w:val="60"/>
    <w:rsid w:val="002962F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2962F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962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962F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962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962F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2962F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962F0"/>
    <w:pPr>
      <w:tabs>
        <w:tab w:val="num" w:pos="360"/>
      </w:tabs>
      <w:ind w:left="360" w:hanging="360"/>
      <w:contextualSpacing/>
    </w:pPr>
  </w:style>
  <w:style w:type="character" w:customStyle="1" w:styleId="InLineUrl">
    <w:name w:val="InLineUrl"/>
    <w:basedOn w:val="DefaultParagraphFont"/>
    <w:uiPriority w:val="1"/>
    <w:qFormat/>
    <w:rsid w:val="002962F0"/>
    <w:rPr>
      <w:rFonts w:ascii="Arial" w:hAnsi="Arial"/>
      <w:b/>
      <w:sz w:val="16"/>
    </w:rPr>
  </w:style>
  <w:style w:type="paragraph" w:customStyle="1" w:styleId="LabStepNumbered">
    <w:name w:val="Lab Step Numbered"/>
    <w:basedOn w:val="ListParagraph"/>
    <w:link w:val="LabStepNumberedChar"/>
    <w:qFormat/>
    <w:rsid w:val="002962F0"/>
    <w:pPr>
      <w:numPr>
        <w:numId w:val="4"/>
      </w:numPr>
      <w:spacing w:before="80" w:after="40" w:line="240" w:lineRule="auto"/>
      <w:contextualSpacing w:val="0"/>
    </w:pPr>
  </w:style>
  <w:style w:type="paragraph" w:customStyle="1" w:styleId="LabStepCodeBlock">
    <w:name w:val="Lab Step Code Block"/>
    <w:basedOn w:val="Normal"/>
    <w:qFormat/>
    <w:rsid w:val="002962F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2962F0"/>
    <w:pPr>
      <w:numPr>
        <w:numId w:val="3"/>
      </w:numPr>
      <w:spacing w:before="80" w:after="40"/>
    </w:pPr>
    <w:rPr>
      <w:sz w:val="16"/>
    </w:rPr>
  </w:style>
  <w:style w:type="paragraph" w:customStyle="1" w:styleId="LabStepLevel2NoBullet">
    <w:name w:val="Lab Step Level 2 No Bullet"/>
    <w:basedOn w:val="LabStepLevel2Numbered"/>
    <w:qFormat/>
    <w:rsid w:val="002962F0"/>
    <w:pPr>
      <w:numPr>
        <w:numId w:val="0"/>
      </w:numPr>
      <w:spacing w:before="40"/>
      <w:ind w:left="720"/>
    </w:pPr>
  </w:style>
  <w:style w:type="character" w:customStyle="1" w:styleId="LabStepScreenshotFrame">
    <w:name w:val="Lab Step Screenshot Frame"/>
    <w:basedOn w:val="DefaultParagraphFont"/>
    <w:uiPriority w:val="1"/>
    <w:qFormat/>
    <w:rsid w:val="002962F0"/>
    <w:rPr>
      <w:noProof/>
      <w:bdr w:val="single" w:sz="2" w:space="0" w:color="DDDDDD"/>
    </w:rPr>
  </w:style>
  <w:style w:type="paragraph" w:customStyle="1" w:styleId="LabExerciseCallout">
    <w:name w:val="Lab Exercise Callout"/>
    <w:basedOn w:val="LabExerciseText"/>
    <w:qFormat/>
    <w:rsid w:val="002962F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2962F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962F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2962F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962F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62F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2962F0"/>
    <w:rPr>
      <w:rFonts w:ascii="Arial" w:hAnsi="Arial"/>
      <w:b/>
      <w:iCs/>
      <w:sz w:val="16"/>
    </w:rPr>
  </w:style>
  <w:style w:type="character" w:customStyle="1" w:styleId="InlindeCode">
    <w:name w:val="InlindeCode"/>
    <w:basedOn w:val="DefaultParagraphFont"/>
    <w:uiPriority w:val="1"/>
    <w:qFormat/>
    <w:rsid w:val="002962F0"/>
    <w:rPr>
      <w:rFonts w:ascii="Lucida Console" w:hAnsi="Lucida Console"/>
      <w:b/>
      <w:sz w:val="16"/>
    </w:rPr>
  </w:style>
  <w:style w:type="table" w:customStyle="1" w:styleId="LabStepTable">
    <w:name w:val="Lab Step Table"/>
    <w:basedOn w:val="TableGrid"/>
    <w:uiPriority w:val="99"/>
    <w:rsid w:val="002962F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2962F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2962F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2962F0"/>
    <w:pPr>
      <w:ind w:left="1152"/>
    </w:pPr>
  </w:style>
  <w:style w:type="paragraph" w:customStyle="1" w:styleId="LabStepScreenshotLevel2">
    <w:name w:val="Lab Step Screenshot Level 2"/>
    <w:basedOn w:val="LabStepScreenshot"/>
    <w:qFormat/>
    <w:rsid w:val="002962F0"/>
    <w:pPr>
      <w:ind w:left="1152"/>
    </w:pPr>
    <w:rPr>
      <w:noProof/>
    </w:rPr>
  </w:style>
  <w:style w:type="paragraph" w:customStyle="1" w:styleId="LabStepTableTextHeader">
    <w:name w:val="Lab Step Table Text Header"/>
    <w:basedOn w:val="LabStepTableText"/>
    <w:next w:val="LabStepTableText"/>
    <w:qFormat/>
    <w:rsid w:val="002962F0"/>
    <w:rPr>
      <w:b/>
    </w:rPr>
  </w:style>
  <w:style w:type="paragraph" w:customStyle="1" w:styleId="LabStepTableParagraph">
    <w:name w:val="Lab Step Table Paragraph"/>
    <w:basedOn w:val="LabStepNumbered"/>
    <w:qFormat/>
    <w:rsid w:val="002962F0"/>
    <w:pPr>
      <w:numPr>
        <w:numId w:val="0"/>
      </w:numPr>
    </w:pPr>
  </w:style>
  <w:style w:type="paragraph" w:styleId="TOCHeading">
    <w:name w:val="TOC Heading"/>
    <w:basedOn w:val="Heading1"/>
    <w:next w:val="Normal"/>
    <w:uiPriority w:val="39"/>
    <w:semiHidden/>
    <w:unhideWhenUsed/>
    <w:qFormat/>
    <w:rsid w:val="002962F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2962F0"/>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962F0"/>
    <w:rPr>
      <w:sz w:val="16"/>
      <w:szCs w:val="16"/>
    </w:rPr>
  </w:style>
  <w:style w:type="paragraph" w:styleId="CommentText">
    <w:name w:val="annotation text"/>
    <w:basedOn w:val="Normal"/>
    <w:link w:val="CommentTextChar"/>
    <w:uiPriority w:val="99"/>
    <w:semiHidden/>
    <w:unhideWhenUsed/>
    <w:rsid w:val="002962F0"/>
    <w:rPr>
      <w:szCs w:val="20"/>
    </w:rPr>
  </w:style>
  <w:style w:type="character" w:customStyle="1" w:styleId="CommentTextChar">
    <w:name w:val="Comment Text Char"/>
    <w:basedOn w:val="DefaultParagraphFont"/>
    <w:link w:val="CommentText"/>
    <w:uiPriority w:val="99"/>
    <w:semiHidden/>
    <w:rsid w:val="002962F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962F0"/>
    <w:rPr>
      <w:b/>
      <w:bCs/>
    </w:rPr>
  </w:style>
  <w:style w:type="character" w:customStyle="1" w:styleId="CommentSubjectChar">
    <w:name w:val="Comment Subject Char"/>
    <w:basedOn w:val="CommentTextChar"/>
    <w:link w:val="CommentSubject"/>
    <w:uiPriority w:val="99"/>
    <w:semiHidden/>
    <w:rsid w:val="002962F0"/>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2962F0"/>
    <w:rPr>
      <w:rFonts w:ascii="Arial" w:hAnsi="Arial"/>
      <w:color w:val="262626" w:themeColor="text1" w:themeTint="D9"/>
      <w:sz w:val="18"/>
    </w:rPr>
  </w:style>
  <w:style w:type="character" w:styleId="Strong">
    <w:name w:val="Strong"/>
    <w:basedOn w:val="DefaultParagraphFont"/>
    <w:uiPriority w:val="22"/>
    <w:qFormat/>
    <w:rsid w:val="002962F0"/>
    <w:rPr>
      <w:b/>
      <w:bCs/>
    </w:rPr>
  </w:style>
  <w:style w:type="paragraph" w:styleId="NormalWeb">
    <w:name w:val="Normal (Web)"/>
    <w:basedOn w:val="Normal"/>
    <w:uiPriority w:val="99"/>
    <w:semiHidden/>
    <w:unhideWhenUsed/>
    <w:rsid w:val="002962F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2962F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2962F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962F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2962F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2962F0"/>
    <w:pPr>
      <w:spacing w:before="240"/>
    </w:pPr>
  </w:style>
  <w:style w:type="paragraph" w:customStyle="1" w:styleId="SlidesNotes">
    <w:name w:val="Slides Notes"/>
    <w:basedOn w:val="Normal"/>
    <w:qFormat/>
    <w:rsid w:val="002962F0"/>
    <w:pPr>
      <w:spacing w:before="240"/>
    </w:pPr>
  </w:style>
  <w:style w:type="paragraph" w:customStyle="1" w:styleId="LegalHeader">
    <w:name w:val="Legal Header"/>
    <w:basedOn w:val="Normal"/>
    <w:qFormat/>
    <w:rsid w:val="002962F0"/>
    <w:pPr>
      <w:spacing w:before="600"/>
    </w:pPr>
    <w:rPr>
      <w:b/>
      <w:color w:val="auto"/>
      <w:u w:val="single"/>
    </w:rPr>
  </w:style>
  <w:style w:type="paragraph" w:customStyle="1" w:styleId="LegalBody">
    <w:name w:val="Legal Body"/>
    <w:basedOn w:val="Normal"/>
    <w:qFormat/>
    <w:rsid w:val="002962F0"/>
    <w:rPr>
      <w:sz w:val="18"/>
    </w:rPr>
  </w:style>
  <w:style w:type="paragraph" w:customStyle="1" w:styleId="CourseInfo">
    <w:name w:val="Course Info"/>
    <w:basedOn w:val="Normal"/>
    <w:qFormat/>
    <w:rsid w:val="002962F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2962F0"/>
    <w:pPr>
      <w:numPr>
        <w:numId w:val="0"/>
      </w:numPr>
      <w:ind w:left="757" w:hanging="360"/>
    </w:pPr>
    <w:rPr>
      <w:b/>
    </w:rPr>
  </w:style>
  <w:style w:type="character" w:customStyle="1" w:styleId="strongChar">
    <w:name w:val="strong Char"/>
    <w:basedOn w:val="LabStepNumberedChar"/>
    <w:link w:val="Strong1"/>
    <w:rsid w:val="002962F0"/>
    <w:rPr>
      <w:rFonts w:ascii="Arial" w:hAnsi="Arial"/>
      <w:b/>
      <w:color w:val="262626" w:themeColor="text1" w:themeTint="D9"/>
      <w:sz w:val="18"/>
    </w:rPr>
  </w:style>
  <w:style w:type="paragraph" w:customStyle="1" w:styleId="CourseCode">
    <w:name w:val="Course Code"/>
    <w:basedOn w:val="Normal"/>
    <w:qFormat/>
    <w:rsid w:val="002962F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962F0"/>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F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962F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2962F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2962F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2962F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2962F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F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2962F0"/>
    <w:rPr>
      <w:rFonts w:ascii="Arial Black" w:hAnsi="Arial Black"/>
      <w:sz w:val="28"/>
    </w:rPr>
  </w:style>
  <w:style w:type="character" w:customStyle="1" w:styleId="Heading4Char">
    <w:name w:val="Heading 4 Char"/>
    <w:basedOn w:val="DefaultParagraphFont"/>
    <w:link w:val="Heading4"/>
    <w:uiPriority w:val="9"/>
    <w:rsid w:val="002962F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962F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962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F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962F0"/>
    <w:pPr>
      <w:tabs>
        <w:tab w:val="right" w:leader="dot" w:pos="10786"/>
      </w:tabs>
      <w:spacing w:before="80" w:after="0"/>
      <w:ind w:left="144"/>
    </w:pPr>
    <w:rPr>
      <w:b/>
    </w:rPr>
  </w:style>
  <w:style w:type="paragraph" w:styleId="TOC2">
    <w:name w:val="toc 2"/>
    <w:basedOn w:val="Normal"/>
    <w:next w:val="Normal"/>
    <w:autoRedefine/>
    <w:uiPriority w:val="39"/>
    <w:unhideWhenUsed/>
    <w:rsid w:val="002962F0"/>
    <w:pPr>
      <w:tabs>
        <w:tab w:val="right" w:leader="dot" w:pos="10790"/>
      </w:tabs>
      <w:spacing w:before="40" w:after="40"/>
      <w:ind w:left="288"/>
    </w:pPr>
    <w:rPr>
      <w:sz w:val="18"/>
    </w:rPr>
  </w:style>
  <w:style w:type="character" w:styleId="Hyperlink">
    <w:name w:val="Hyperlink"/>
    <w:basedOn w:val="DefaultParagraphFont"/>
    <w:uiPriority w:val="99"/>
    <w:unhideWhenUsed/>
    <w:rsid w:val="002962F0"/>
    <w:rPr>
      <w:color w:val="0000FF" w:themeColor="hyperlink"/>
      <w:u w:val="single"/>
    </w:rPr>
  </w:style>
  <w:style w:type="character" w:styleId="BookTitle">
    <w:name w:val="Book Title"/>
    <w:basedOn w:val="DefaultParagraphFont"/>
    <w:uiPriority w:val="33"/>
    <w:qFormat/>
    <w:rsid w:val="002962F0"/>
    <w:rPr>
      <w:b/>
      <w:bCs/>
      <w:smallCaps/>
      <w:spacing w:val="5"/>
      <w:sz w:val="48"/>
    </w:rPr>
  </w:style>
  <w:style w:type="paragraph" w:styleId="Title">
    <w:name w:val="Title"/>
    <w:basedOn w:val="Normal"/>
    <w:next w:val="Normal"/>
    <w:link w:val="TitleChar"/>
    <w:uiPriority w:val="10"/>
    <w:unhideWhenUsed/>
    <w:qFormat/>
    <w:rsid w:val="002962F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962F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2962F0"/>
    <w:pPr>
      <w:spacing w:after="0" w:line="240" w:lineRule="auto"/>
    </w:pPr>
    <w:rPr>
      <w:rFonts w:eastAsiaTheme="minorEastAsia"/>
    </w:rPr>
  </w:style>
  <w:style w:type="character" w:customStyle="1" w:styleId="NoSpacingChar">
    <w:name w:val="No Spacing Char"/>
    <w:basedOn w:val="DefaultParagraphFont"/>
    <w:link w:val="NoSpacing"/>
    <w:uiPriority w:val="1"/>
    <w:rsid w:val="002962F0"/>
    <w:rPr>
      <w:rFonts w:eastAsiaTheme="minorEastAsia"/>
    </w:rPr>
  </w:style>
  <w:style w:type="paragraph" w:styleId="Header">
    <w:name w:val="header"/>
    <w:basedOn w:val="Normal"/>
    <w:link w:val="HeaderChar"/>
    <w:uiPriority w:val="99"/>
    <w:unhideWhenUsed/>
    <w:rsid w:val="002962F0"/>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2962F0"/>
    <w:rPr>
      <w:rFonts w:ascii="Arial" w:hAnsi="Arial"/>
      <w:color w:val="292929"/>
      <w:sz w:val="16"/>
    </w:rPr>
  </w:style>
  <w:style w:type="paragraph" w:styleId="Footer">
    <w:name w:val="footer"/>
    <w:basedOn w:val="Normal"/>
    <w:link w:val="FooterChar"/>
    <w:uiPriority w:val="99"/>
    <w:unhideWhenUsed/>
    <w:rsid w:val="002962F0"/>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2962F0"/>
    <w:rPr>
      <w:rFonts w:ascii="Arial" w:hAnsi="Arial"/>
      <w:color w:val="292929"/>
      <w:sz w:val="16"/>
    </w:rPr>
  </w:style>
  <w:style w:type="paragraph" w:customStyle="1" w:styleId="LabExercise">
    <w:name w:val="Lab Exercise"/>
    <w:basedOn w:val="Normal"/>
    <w:next w:val="Normal"/>
    <w:qFormat/>
    <w:rsid w:val="002962F0"/>
    <w:pPr>
      <w:spacing w:before="0" w:after="200" w:line="276" w:lineRule="auto"/>
    </w:pPr>
    <w:rPr>
      <w:b/>
    </w:rPr>
  </w:style>
  <w:style w:type="paragraph" w:styleId="ListParagraph">
    <w:name w:val="List Paragraph"/>
    <w:basedOn w:val="Normal"/>
    <w:uiPriority w:val="34"/>
    <w:qFormat/>
    <w:rsid w:val="002962F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962F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962F0"/>
    <w:rPr>
      <w:rFonts w:ascii="Lucida Console" w:hAnsi="Lucida Console" w:cs="Courier New"/>
      <w:b/>
      <w:spacing w:val="-6"/>
      <w:sz w:val="18"/>
    </w:rPr>
  </w:style>
  <w:style w:type="paragraph" w:customStyle="1" w:styleId="NumberedBullet">
    <w:name w:val="Numbered Bullet"/>
    <w:basedOn w:val="ListParagraph"/>
    <w:unhideWhenUsed/>
    <w:qFormat/>
    <w:rsid w:val="002962F0"/>
    <w:pPr>
      <w:tabs>
        <w:tab w:val="left" w:pos="144"/>
      </w:tabs>
      <w:spacing w:before="80" w:after="40" w:line="240" w:lineRule="auto"/>
      <w:ind w:hanging="360"/>
      <w:contextualSpacing w:val="0"/>
    </w:pPr>
  </w:style>
  <w:style w:type="paragraph" w:customStyle="1" w:styleId="LabStepScreenshot">
    <w:name w:val="Lab Step Screenshot"/>
    <w:basedOn w:val="Normal"/>
    <w:qFormat/>
    <w:rsid w:val="002962F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2962F0"/>
    <w:pPr>
      <w:spacing w:before="0" w:after="0"/>
    </w:pPr>
    <w:rPr>
      <w:szCs w:val="20"/>
    </w:rPr>
  </w:style>
  <w:style w:type="character" w:customStyle="1" w:styleId="FootnoteTextChar">
    <w:name w:val="Footnote Text Char"/>
    <w:basedOn w:val="DefaultParagraphFont"/>
    <w:link w:val="FootnoteText"/>
    <w:uiPriority w:val="99"/>
    <w:semiHidden/>
    <w:rsid w:val="002962F0"/>
    <w:rPr>
      <w:rFonts w:ascii="Arial" w:hAnsi="Arial"/>
      <w:color w:val="262626" w:themeColor="text1" w:themeTint="D9"/>
      <w:sz w:val="20"/>
      <w:szCs w:val="20"/>
    </w:rPr>
  </w:style>
  <w:style w:type="table" w:styleId="LightShading-Accent4">
    <w:name w:val="Light Shading Accent 4"/>
    <w:basedOn w:val="TableNormal"/>
    <w:uiPriority w:val="60"/>
    <w:rsid w:val="002962F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2962F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962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962F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962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962F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2962F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962F0"/>
    <w:pPr>
      <w:tabs>
        <w:tab w:val="num" w:pos="360"/>
      </w:tabs>
      <w:ind w:left="360" w:hanging="360"/>
      <w:contextualSpacing/>
    </w:pPr>
  </w:style>
  <w:style w:type="character" w:customStyle="1" w:styleId="InLineUrl">
    <w:name w:val="InLineUrl"/>
    <w:basedOn w:val="DefaultParagraphFont"/>
    <w:uiPriority w:val="1"/>
    <w:qFormat/>
    <w:rsid w:val="002962F0"/>
    <w:rPr>
      <w:rFonts w:ascii="Arial" w:hAnsi="Arial"/>
      <w:b/>
      <w:sz w:val="16"/>
    </w:rPr>
  </w:style>
  <w:style w:type="paragraph" w:customStyle="1" w:styleId="LabStepNumbered">
    <w:name w:val="Lab Step Numbered"/>
    <w:basedOn w:val="ListParagraph"/>
    <w:link w:val="LabStepNumberedChar"/>
    <w:qFormat/>
    <w:rsid w:val="002962F0"/>
    <w:pPr>
      <w:numPr>
        <w:numId w:val="4"/>
      </w:numPr>
      <w:spacing w:before="80" w:after="40" w:line="240" w:lineRule="auto"/>
      <w:contextualSpacing w:val="0"/>
    </w:pPr>
  </w:style>
  <w:style w:type="paragraph" w:customStyle="1" w:styleId="LabStepCodeBlock">
    <w:name w:val="Lab Step Code Block"/>
    <w:basedOn w:val="Normal"/>
    <w:qFormat/>
    <w:rsid w:val="002962F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2962F0"/>
    <w:pPr>
      <w:numPr>
        <w:numId w:val="3"/>
      </w:numPr>
      <w:spacing w:before="80" w:after="40"/>
    </w:pPr>
    <w:rPr>
      <w:sz w:val="16"/>
    </w:rPr>
  </w:style>
  <w:style w:type="paragraph" w:customStyle="1" w:styleId="LabStepLevel2NoBullet">
    <w:name w:val="Lab Step Level 2 No Bullet"/>
    <w:basedOn w:val="LabStepLevel2Numbered"/>
    <w:qFormat/>
    <w:rsid w:val="002962F0"/>
    <w:pPr>
      <w:numPr>
        <w:numId w:val="0"/>
      </w:numPr>
      <w:spacing w:before="40"/>
      <w:ind w:left="720"/>
    </w:pPr>
  </w:style>
  <w:style w:type="character" w:customStyle="1" w:styleId="LabStepScreenshotFrame">
    <w:name w:val="Lab Step Screenshot Frame"/>
    <w:basedOn w:val="DefaultParagraphFont"/>
    <w:uiPriority w:val="1"/>
    <w:qFormat/>
    <w:rsid w:val="002962F0"/>
    <w:rPr>
      <w:noProof/>
      <w:bdr w:val="single" w:sz="2" w:space="0" w:color="DDDDDD"/>
    </w:rPr>
  </w:style>
  <w:style w:type="paragraph" w:customStyle="1" w:styleId="LabExerciseCallout">
    <w:name w:val="Lab Exercise Callout"/>
    <w:basedOn w:val="LabExerciseText"/>
    <w:qFormat/>
    <w:rsid w:val="002962F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2962F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962F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2962F0"/>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962F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62F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2962F0"/>
    <w:rPr>
      <w:rFonts w:ascii="Arial" w:hAnsi="Arial"/>
      <w:b/>
      <w:iCs/>
      <w:sz w:val="16"/>
    </w:rPr>
  </w:style>
  <w:style w:type="character" w:customStyle="1" w:styleId="InlindeCode">
    <w:name w:val="InlindeCode"/>
    <w:basedOn w:val="DefaultParagraphFont"/>
    <w:uiPriority w:val="1"/>
    <w:qFormat/>
    <w:rsid w:val="002962F0"/>
    <w:rPr>
      <w:rFonts w:ascii="Lucida Console" w:hAnsi="Lucida Console"/>
      <w:b/>
      <w:sz w:val="16"/>
    </w:rPr>
  </w:style>
  <w:style w:type="table" w:customStyle="1" w:styleId="LabStepTable">
    <w:name w:val="Lab Step Table"/>
    <w:basedOn w:val="TableGrid"/>
    <w:uiPriority w:val="99"/>
    <w:rsid w:val="002962F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2962F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2962F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2962F0"/>
    <w:pPr>
      <w:ind w:left="1152"/>
    </w:pPr>
  </w:style>
  <w:style w:type="paragraph" w:customStyle="1" w:styleId="LabStepScreenshotLevel2">
    <w:name w:val="Lab Step Screenshot Level 2"/>
    <w:basedOn w:val="LabStepScreenshot"/>
    <w:qFormat/>
    <w:rsid w:val="002962F0"/>
    <w:pPr>
      <w:ind w:left="1152"/>
    </w:pPr>
    <w:rPr>
      <w:noProof/>
    </w:rPr>
  </w:style>
  <w:style w:type="paragraph" w:customStyle="1" w:styleId="LabStepTableTextHeader">
    <w:name w:val="Lab Step Table Text Header"/>
    <w:basedOn w:val="LabStepTableText"/>
    <w:next w:val="LabStepTableText"/>
    <w:qFormat/>
    <w:rsid w:val="002962F0"/>
    <w:rPr>
      <w:b/>
    </w:rPr>
  </w:style>
  <w:style w:type="paragraph" w:customStyle="1" w:styleId="LabStepTableParagraph">
    <w:name w:val="Lab Step Table Paragraph"/>
    <w:basedOn w:val="LabStepNumbered"/>
    <w:qFormat/>
    <w:rsid w:val="002962F0"/>
    <w:pPr>
      <w:numPr>
        <w:numId w:val="0"/>
      </w:numPr>
    </w:pPr>
  </w:style>
  <w:style w:type="paragraph" w:styleId="TOCHeading">
    <w:name w:val="TOC Heading"/>
    <w:basedOn w:val="Heading1"/>
    <w:next w:val="Normal"/>
    <w:uiPriority w:val="39"/>
    <w:semiHidden/>
    <w:unhideWhenUsed/>
    <w:qFormat/>
    <w:rsid w:val="002962F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2962F0"/>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962F0"/>
    <w:rPr>
      <w:sz w:val="16"/>
      <w:szCs w:val="16"/>
    </w:rPr>
  </w:style>
  <w:style w:type="paragraph" w:styleId="CommentText">
    <w:name w:val="annotation text"/>
    <w:basedOn w:val="Normal"/>
    <w:link w:val="CommentTextChar"/>
    <w:uiPriority w:val="99"/>
    <w:semiHidden/>
    <w:unhideWhenUsed/>
    <w:rsid w:val="002962F0"/>
    <w:rPr>
      <w:szCs w:val="20"/>
    </w:rPr>
  </w:style>
  <w:style w:type="character" w:customStyle="1" w:styleId="CommentTextChar">
    <w:name w:val="Comment Text Char"/>
    <w:basedOn w:val="DefaultParagraphFont"/>
    <w:link w:val="CommentText"/>
    <w:uiPriority w:val="99"/>
    <w:semiHidden/>
    <w:rsid w:val="002962F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962F0"/>
    <w:rPr>
      <w:b/>
      <w:bCs/>
    </w:rPr>
  </w:style>
  <w:style w:type="character" w:customStyle="1" w:styleId="CommentSubjectChar">
    <w:name w:val="Comment Subject Char"/>
    <w:basedOn w:val="CommentTextChar"/>
    <w:link w:val="CommentSubject"/>
    <w:uiPriority w:val="99"/>
    <w:semiHidden/>
    <w:rsid w:val="002962F0"/>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2962F0"/>
    <w:rPr>
      <w:rFonts w:ascii="Arial" w:hAnsi="Arial"/>
      <w:color w:val="262626" w:themeColor="text1" w:themeTint="D9"/>
      <w:sz w:val="18"/>
    </w:rPr>
  </w:style>
  <w:style w:type="character" w:styleId="Strong">
    <w:name w:val="Strong"/>
    <w:basedOn w:val="DefaultParagraphFont"/>
    <w:uiPriority w:val="22"/>
    <w:qFormat/>
    <w:rsid w:val="002962F0"/>
    <w:rPr>
      <w:b/>
      <w:bCs/>
    </w:rPr>
  </w:style>
  <w:style w:type="paragraph" w:styleId="NormalWeb">
    <w:name w:val="Normal (Web)"/>
    <w:basedOn w:val="Normal"/>
    <w:uiPriority w:val="99"/>
    <w:semiHidden/>
    <w:unhideWhenUsed/>
    <w:rsid w:val="002962F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2962F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2962F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962F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2962F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2962F0"/>
    <w:pPr>
      <w:spacing w:before="240"/>
    </w:pPr>
  </w:style>
  <w:style w:type="paragraph" w:customStyle="1" w:styleId="SlidesNotes">
    <w:name w:val="Slides Notes"/>
    <w:basedOn w:val="Normal"/>
    <w:qFormat/>
    <w:rsid w:val="002962F0"/>
    <w:pPr>
      <w:spacing w:before="240"/>
    </w:pPr>
  </w:style>
  <w:style w:type="paragraph" w:customStyle="1" w:styleId="LegalHeader">
    <w:name w:val="Legal Header"/>
    <w:basedOn w:val="Normal"/>
    <w:qFormat/>
    <w:rsid w:val="002962F0"/>
    <w:pPr>
      <w:spacing w:before="600"/>
    </w:pPr>
    <w:rPr>
      <w:b/>
      <w:color w:val="auto"/>
      <w:u w:val="single"/>
    </w:rPr>
  </w:style>
  <w:style w:type="paragraph" w:customStyle="1" w:styleId="LegalBody">
    <w:name w:val="Legal Body"/>
    <w:basedOn w:val="Normal"/>
    <w:qFormat/>
    <w:rsid w:val="002962F0"/>
    <w:rPr>
      <w:sz w:val="18"/>
    </w:rPr>
  </w:style>
  <w:style w:type="paragraph" w:customStyle="1" w:styleId="CourseInfo">
    <w:name w:val="Course Info"/>
    <w:basedOn w:val="Normal"/>
    <w:qFormat/>
    <w:rsid w:val="002962F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2962F0"/>
    <w:pPr>
      <w:numPr>
        <w:numId w:val="0"/>
      </w:numPr>
      <w:ind w:left="757" w:hanging="360"/>
    </w:pPr>
    <w:rPr>
      <w:b/>
    </w:rPr>
  </w:style>
  <w:style w:type="character" w:customStyle="1" w:styleId="strongChar">
    <w:name w:val="strong Char"/>
    <w:basedOn w:val="LabStepNumberedChar"/>
    <w:link w:val="Strong1"/>
    <w:rsid w:val="002962F0"/>
    <w:rPr>
      <w:rFonts w:ascii="Arial" w:hAnsi="Arial"/>
      <w:b/>
      <w:color w:val="262626" w:themeColor="text1" w:themeTint="D9"/>
      <w:sz w:val="18"/>
    </w:rPr>
  </w:style>
  <w:style w:type="paragraph" w:customStyle="1" w:styleId="CourseCode">
    <w:name w:val="Course Code"/>
    <w:basedOn w:val="Normal"/>
    <w:qFormat/>
    <w:rsid w:val="002962F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962F0"/>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oleObject" Target="embeddings/oleObject1.bin"/><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CA5B5435-E5C4-427C-A557-819B37F153C8}">
  <ds:schemaRefs>
    <ds:schemaRef ds:uri="http://schemas.microsoft.com/office/2009/outspace/metadata"/>
  </ds:schemaRefs>
</ds:datastoreItem>
</file>

<file path=customXml/itemProps3.xml><?xml version="1.0" encoding="utf-8"?>
<ds:datastoreItem xmlns:ds="http://schemas.openxmlformats.org/officeDocument/2006/customXml" ds:itemID="{895CAB75-EA89-4A07-818D-9237CE92E8A5}">
  <ds:schemaRefs>
    <ds:schemaRef ds:uri="http://www.w3.org/2001/XMLSchema"/>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0EEDEDDB-774D-43B0-96F4-F3D949A95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1C5189D4-9676-4515-9DE9-1DBB2C17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29</TotalTime>
  <Pages>15</Pages>
  <Words>5666</Words>
  <Characters>32297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Developing Web Parts</vt:lpstr>
    </vt:vector>
  </TitlesOfParts>
  <Company>Critical Path Training, LLC</Company>
  <LinksUpToDate>false</LinksUpToDate>
  <CharactersWithSpaces>37888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Web Parts</dc:title>
  <dc:creator>Critical Path Training</dc:creator>
  <cp:lastModifiedBy>Andrew Connell (Andrew Connell Inc)</cp:lastModifiedBy>
  <cp:revision>27</cp:revision>
  <cp:lastPrinted>2009-07-24T18:50:00Z</cp:lastPrinted>
  <dcterms:created xsi:type="dcterms:W3CDTF">2010-05-11T13:20:00Z</dcterms:created>
  <dcterms:modified xsi:type="dcterms:W3CDTF">2012-03-30T22:44:00Z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3945975c-f82e-4049-bda9-7996ed0fcd8b</vt:lpwstr>
  </property>
</Properties>
</file>