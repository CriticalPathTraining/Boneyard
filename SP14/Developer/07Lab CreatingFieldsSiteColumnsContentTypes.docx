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08A" w:rsidRDefault="00824BDA" w:rsidP="00047090">
      <w:pPr>
        <w:pStyle w:val="Heading2"/>
      </w:pPr>
      <w:r>
        <w:t>Creating Fields, Site Columns and Content Types</w:t>
      </w:r>
    </w:p>
    <w:p w:rsidR="00B3208A" w:rsidRDefault="00B3208A" w:rsidP="00B3208A">
      <w:pPr>
        <w:pStyle w:val="LabExerciseText"/>
      </w:pPr>
      <w:r w:rsidRPr="00AB0B53">
        <w:rPr>
          <w:b/>
        </w:rPr>
        <w:t>Lab Time:</w:t>
      </w:r>
      <w:r>
        <w:t xml:space="preserve"> </w:t>
      </w:r>
      <w:r w:rsidR="00824BDA">
        <w:t>60</w:t>
      </w:r>
      <w:r>
        <w:t xml:space="preserve"> minutes</w:t>
      </w:r>
    </w:p>
    <w:p w:rsidR="003B5899" w:rsidRPr="00CE1CB8" w:rsidRDefault="003B5899" w:rsidP="003B5899">
      <w:pPr>
        <w:pStyle w:val="LabExerciseText"/>
      </w:pPr>
      <w:r w:rsidRPr="00CE1CB8">
        <w:rPr>
          <w:b/>
        </w:rPr>
        <w:t>Lab Folder</w:t>
      </w:r>
      <w:r w:rsidRPr="00CE1CB8">
        <w:t>: C:\Student\Labs\</w:t>
      </w:r>
      <w:r w:rsidR="007865EF" w:rsidRPr="007865EF">
        <w:t>ContentTypes</w:t>
      </w:r>
    </w:p>
    <w:p w:rsidR="00B3208A" w:rsidRDefault="00B3208A" w:rsidP="0052458E">
      <w:pPr>
        <w:pStyle w:val="LabExerciseText"/>
      </w:pPr>
      <w:r w:rsidRPr="00AB0B53">
        <w:rPr>
          <w:b/>
        </w:rPr>
        <w:t>Lab Overview:</w:t>
      </w:r>
      <w:r>
        <w:t xml:space="preserve"> In this lab you will work with some of the new capabilities Microsoft </w:t>
      </w:r>
      <w:r w:rsidR="00556B61">
        <w:t xml:space="preserve">added to the Visual Studio 2010 SharePoint Tools to create site columns &amp; content types. </w:t>
      </w:r>
      <w:r w:rsidR="0052458E">
        <w:t>In addition you will also learn how to create a custom field type with an associated field control.</w:t>
      </w:r>
    </w:p>
    <w:p w:rsidR="00B3208A" w:rsidRDefault="00B3208A" w:rsidP="00B3208A">
      <w:pPr>
        <w:pStyle w:val="LabSetup"/>
      </w:pPr>
      <w:r>
        <w:t>Lab Setup Requirements</w:t>
      </w:r>
    </w:p>
    <w:p w:rsidR="00B3208A" w:rsidRDefault="00B3208A" w:rsidP="00B3208A">
      <w:pPr>
        <w:pStyle w:val="LabSetupStep"/>
      </w:pPr>
      <w:r>
        <w:t xml:space="preserve">Before you begin this lab, you must run the batch file named </w:t>
      </w:r>
      <w:r w:rsidRPr="0011020C">
        <w:rPr>
          <w:b/>
        </w:rPr>
        <w:t>SetupLab.bat</w:t>
      </w:r>
      <w:r w:rsidR="007865EF" w:rsidRPr="007865EF">
        <w:t xml:space="preserve"> located in the folder for this lab</w:t>
      </w:r>
      <w:r>
        <w:t xml:space="preserve">. This batch file creates a new SharePoint site collection </w:t>
      </w:r>
      <w:r w:rsidR="007865EF">
        <w:t xml:space="preserve">with a top-level Blank site </w:t>
      </w:r>
      <w:r>
        <w:t xml:space="preserve">at the location </w:t>
      </w:r>
      <w:r w:rsidRPr="0011020C">
        <w:rPr>
          <w:b/>
        </w:rPr>
        <w:t>http://</w:t>
      </w:r>
      <w:r w:rsidR="00CE1CB8">
        <w:rPr>
          <w:b/>
        </w:rPr>
        <w:t>intranet</w:t>
      </w:r>
      <w:r>
        <w:rPr>
          <w:b/>
        </w:rPr>
        <w:t>.</w:t>
      </w:r>
      <w:r w:rsidR="00324ACD">
        <w:rPr>
          <w:b/>
        </w:rPr>
        <w:t>wingtip</w:t>
      </w:r>
      <w:r>
        <w:rPr>
          <w:b/>
        </w:rPr>
        <w:t>.com</w:t>
      </w:r>
      <w:r w:rsidRPr="0011020C">
        <w:rPr>
          <w:b/>
        </w:rPr>
        <w:t>/sites/</w:t>
      </w:r>
      <w:r w:rsidR="00556B61">
        <w:rPr>
          <w:b/>
        </w:rPr>
        <w:t>ColumnsContentTypes</w:t>
      </w:r>
      <w:r>
        <w:t>.</w:t>
      </w:r>
    </w:p>
    <w:p w:rsidR="00B3208A" w:rsidRDefault="00B3208A" w:rsidP="00047090">
      <w:pPr>
        <w:pStyle w:val="Heading3"/>
      </w:pPr>
      <w:bookmarkStart w:id="0" w:name="_Toc225684698"/>
      <w:bookmarkStart w:id="1" w:name="_Toc236505662"/>
      <w:r>
        <w:t xml:space="preserve">Exercise 1: </w:t>
      </w:r>
      <w:bookmarkEnd w:id="0"/>
      <w:bookmarkEnd w:id="1"/>
      <w:r w:rsidR="0052458E">
        <w:t>Creating Site Columns &amp; Content Types</w:t>
      </w:r>
    </w:p>
    <w:p w:rsidR="00B3208A" w:rsidRDefault="00B3208A" w:rsidP="006F171F">
      <w:pPr>
        <w:pStyle w:val="LabExerciseText"/>
      </w:pPr>
      <w:r w:rsidRPr="00AB0146">
        <w:t xml:space="preserve">In this exercise you will create </w:t>
      </w:r>
      <w:r w:rsidR="0052458E">
        <w:t>a few new site columns and content types that leverage these site columns using the Visual Studio 2010 SharePoint Tools.</w:t>
      </w:r>
      <w:r w:rsidR="00C97A5C">
        <w:t xml:space="preserve"> You will create a content type for managing contracts. </w:t>
      </w:r>
    </w:p>
    <w:p w:rsidR="00C97A5C" w:rsidRDefault="00C97A5C" w:rsidP="0052458E">
      <w:pPr>
        <w:pStyle w:val="LabStepNumbered"/>
      </w:pPr>
      <w:r>
        <w:t xml:space="preserve">Open Visual Studio 2010 and create a new SharePoint project of type </w:t>
      </w:r>
      <w:r w:rsidRPr="006F171F">
        <w:rPr>
          <w:b/>
        </w:rPr>
        <w:t>Content Type</w:t>
      </w:r>
      <w:r>
        <w:t xml:space="preserve">. Give it the name </w:t>
      </w:r>
      <w:r w:rsidRPr="006F171F">
        <w:rPr>
          <w:b/>
        </w:rPr>
        <w:t>ContractContentType</w:t>
      </w:r>
      <w:r>
        <w:t>.</w:t>
      </w:r>
    </w:p>
    <w:p w:rsidR="006F171F" w:rsidRDefault="006F171F" w:rsidP="006F171F">
      <w:pPr>
        <w:pStyle w:val="LabStepNumbered"/>
      </w:pPr>
      <w:r>
        <w:t>Complete the</w:t>
      </w:r>
      <w:r w:rsidR="000969D4">
        <w:t xml:space="preserve"> SharePoint Customization</w:t>
      </w:r>
      <w:r>
        <w:t xml:space="preserve"> wizard that appears using the following information</w:t>
      </w:r>
      <w:r w:rsidR="000969D4">
        <w:t>:</w:t>
      </w:r>
    </w:p>
    <w:p w:rsidR="006F171F" w:rsidRDefault="006F171F" w:rsidP="006F171F">
      <w:pPr>
        <w:pStyle w:val="LabStepLevel2NoBullet"/>
      </w:pPr>
      <w:r w:rsidRPr="00F161BE">
        <w:rPr>
          <w:b/>
        </w:rPr>
        <w:t>Debugging site:</w:t>
      </w:r>
      <w:r w:rsidRPr="002F7EE1">
        <w:t xml:space="preserve"> </w:t>
      </w:r>
      <w:r w:rsidRPr="00F161BE">
        <w:t>http://intranet.wingtip.com/sites/</w:t>
      </w:r>
      <w:r>
        <w:t>ColumnsContentTypes</w:t>
      </w:r>
    </w:p>
    <w:p w:rsidR="006F171F" w:rsidRPr="002F7EE1" w:rsidRDefault="006F171F" w:rsidP="006F171F">
      <w:pPr>
        <w:pStyle w:val="LabStepLevel2NoBullet"/>
      </w:pPr>
      <w:r w:rsidRPr="00CF1297">
        <w:rPr>
          <w:b/>
        </w:rPr>
        <w:t xml:space="preserve">Deploy as a </w:t>
      </w:r>
      <w:r>
        <w:rPr>
          <w:b/>
        </w:rPr>
        <w:t xml:space="preserve">farm </w:t>
      </w:r>
      <w:r w:rsidRPr="00CF1297">
        <w:rPr>
          <w:b/>
        </w:rPr>
        <w:t>solution</w:t>
      </w:r>
      <w:r>
        <w:t>: selected</w:t>
      </w:r>
    </w:p>
    <w:p w:rsidR="00793ED4" w:rsidRDefault="00C97A5C" w:rsidP="00793ED4">
      <w:pPr>
        <w:pStyle w:val="LabStepNumbered"/>
      </w:pPr>
      <w:r>
        <w:t xml:space="preserve">It </w:t>
      </w:r>
      <w:r w:rsidR="007865EF">
        <w:t xml:space="preserve">will </w:t>
      </w:r>
      <w:r>
        <w:t>take a few seconds before the next screen in the wizard is displayed</w:t>
      </w:r>
      <w:r w:rsidR="007865EF">
        <w:t xml:space="preserve"> because Visual Studio must connect to the SharePoint site and run some queries</w:t>
      </w:r>
      <w:r>
        <w:t xml:space="preserve">. </w:t>
      </w:r>
      <w:r w:rsidR="007865EF">
        <w:t xml:space="preserve">When the next </w:t>
      </w:r>
      <w:r>
        <w:t xml:space="preserve">screen </w:t>
      </w:r>
      <w:r w:rsidR="007865EF">
        <w:t xml:space="preserve">appears, it </w:t>
      </w:r>
      <w:r>
        <w:t xml:space="preserve">contains a dropdown with all existing content types. Select the </w:t>
      </w:r>
      <w:r w:rsidRPr="006F171F">
        <w:rPr>
          <w:b/>
        </w:rPr>
        <w:t>Item</w:t>
      </w:r>
      <w:r w:rsidR="00793ED4">
        <w:t xml:space="preserve"> content type and click the </w:t>
      </w:r>
      <w:r w:rsidR="00793ED4" w:rsidRPr="006F171F">
        <w:rPr>
          <w:b/>
        </w:rPr>
        <w:t>Finish</w:t>
      </w:r>
      <w:r w:rsidR="00793ED4">
        <w:t xml:space="preserve"> button.</w:t>
      </w:r>
    </w:p>
    <w:p w:rsidR="0016324B" w:rsidRDefault="0016324B" w:rsidP="0052458E">
      <w:pPr>
        <w:pStyle w:val="LabStepNumbered"/>
      </w:pPr>
      <w:r>
        <w:t xml:space="preserve">Locate the </w:t>
      </w:r>
      <w:r w:rsidRPr="006F171F">
        <w:rPr>
          <w:b/>
        </w:rPr>
        <w:t>ContentType1</w:t>
      </w:r>
      <w:r>
        <w:t xml:space="preserve"> folder in the Solution Explorer. Right-click it to rename it to </w:t>
      </w:r>
      <w:r w:rsidRPr="006F171F">
        <w:rPr>
          <w:b/>
        </w:rPr>
        <w:t>ContractContentType</w:t>
      </w:r>
      <w:r>
        <w:t>.</w:t>
      </w:r>
    </w:p>
    <w:p w:rsidR="00B162CD" w:rsidRDefault="00B162CD" w:rsidP="0052458E">
      <w:pPr>
        <w:pStyle w:val="LabStepNumbered"/>
      </w:pPr>
      <w:r>
        <w:t xml:space="preserve">The </w:t>
      </w:r>
      <w:r w:rsidRPr="006F171F">
        <w:rPr>
          <w:b/>
        </w:rPr>
        <w:t>ContractContentType</w:t>
      </w:r>
      <w:r>
        <w:t xml:space="preserve"> folder contains a file with name </w:t>
      </w:r>
      <w:r w:rsidRPr="00E670F0">
        <w:rPr>
          <w:rStyle w:val="InlindeCode"/>
        </w:rPr>
        <w:t>elements.xml</w:t>
      </w:r>
      <w:r>
        <w:t xml:space="preserve">. Double-click it to open it in the </w:t>
      </w:r>
      <w:r w:rsidR="000E6C75">
        <w:t>Visual Studio XML editor</w:t>
      </w:r>
      <w:r>
        <w:t>. The XML contains the starting point for the definition of the content type.</w:t>
      </w:r>
    </w:p>
    <w:p w:rsidR="00B162CD" w:rsidRPr="004E6215" w:rsidRDefault="00B162CD" w:rsidP="0023266A">
      <w:pPr>
        <w:pStyle w:val="LabStepCodeBlock"/>
        <w:pBdr>
          <w:left w:val="single" w:sz="2" w:space="1" w:color="C0C0C0"/>
        </w:pBdr>
      </w:pPr>
      <w:r w:rsidRPr="004E6215">
        <w:t>&lt;?xml version="1.0" encoding="utf-8"?&gt;</w:t>
      </w:r>
    </w:p>
    <w:p w:rsidR="00B162CD" w:rsidRPr="004E6215" w:rsidRDefault="00B162CD" w:rsidP="0023266A">
      <w:pPr>
        <w:pStyle w:val="LabStepCodeBlock"/>
        <w:pBdr>
          <w:left w:val="single" w:sz="2" w:space="1" w:color="C0C0C0"/>
        </w:pBdr>
      </w:pPr>
      <w:r w:rsidRPr="004E6215">
        <w:t>&lt;Elements xmlns="http://schemas.microsoft.com/sharepoint/"&gt;</w:t>
      </w:r>
    </w:p>
    <w:p w:rsidR="00B162CD" w:rsidRPr="004E6215" w:rsidRDefault="00B162CD" w:rsidP="0023266A">
      <w:pPr>
        <w:pStyle w:val="LabStepCodeBlock"/>
        <w:pBdr>
          <w:left w:val="single" w:sz="2" w:space="1" w:color="C0C0C0"/>
        </w:pBdr>
      </w:pPr>
      <w:r w:rsidRPr="004E6215">
        <w:t xml:space="preserve">  &lt;ContentType ID="0x0100fb1ad12faa9b4834ad4d590f0f030151"</w:t>
      </w:r>
    </w:p>
    <w:p w:rsidR="00B162CD" w:rsidRPr="004E6215" w:rsidRDefault="00B162CD" w:rsidP="0023266A">
      <w:pPr>
        <w:pStyle w:val="LabStepCodeBlock"/>
        <w:pBdr>
          <w:left w:val="single" w:sz="2" w:space="1" w:color="C0C0C0"/>
        </w:pBdr>
      </w:pPr>
      <w:r w:rsidRPr="004E6215">
        <w:t xml:space="preserve">               Name="</w:t>
      </w:r>
      <w:r>
        <w:t>ContractContentType – ContractContentType</w:t>
      </w:r>
      <w:r w:rsidRPr="004E6215">
        <w:t>"</w:t>
      </w:r>
    </w:p>
    <w:p w:rsidR="00B162CD" w:rsidRPr="004E6215" w:rsidRDefault="00B162CD" w:rsidP="0023266A">
      <w:pPr>
        <w:pStyle w:val="LabStepCodeBlock"/>
        <w:pBdr>
          <w:left w:val="single" w:sz="2" w:space="1" w:color="C0C0C0"/>
        </w:pBdr>
      </w:pPr>
      <w:r w:rsidRPr="004E6215">
        <w:t xml:space="preserve">               Group="Custom Content Types"</w:t>
      </w:r>
    </w:p>
    <w:p w:rsidR="00B162CD" w:rsidRPr="004E6215" w:rsidRDefault="00B162CD" w:rsidP="0023266A">
      <w:pPr>
        <w:pStyle w:val="LabStepCodeBlock"/>
        <w:pBdr>
          <w:left w:val="single" w:sz="2" w:space="1" w:color="C0C0C0"/>
        </w:pBdr>
      </w:pPr>
      <w:r w:rsidRPr="004E6215">
        <w:t xml:space="preserve">               Version="0"&gt;</w:t>
      </w:r>
    </w:p>
    <w:p w:rsidR="00B162CD" w:rsidRPr="004E6215" w:rsidRDefault="00B162CD" w:rsidP="0023266A">
      <w:pPr>
        <w:pStyle w:val="LabStepCodeBlock"/>
        <w:pBdr>
          <w:left w:val="single" w:sz="2" w:space="1" w:color="C0C0C0"/>
        </w:pBdr>
      </w:pPr>
      <w:r w:rsidRPr="004E6215">
        <w:t xml:space="preserve">    &lt;FieldRefs&gt;</w:t>
      </w:r>
    </w:p>
    <w:p w:rsidR="00B162CD" w:rsidRPr="004E6215" w:rsidRDefault="00B162CD" w:rsidP="0023266A">
      <w:pPr>
        <w:pStyle w:val="LabStepCodeBlock"/>
        <w:pBdr>
          <w:left w:val="single" w:sz="2" w:space="1" w:color="C0C0C0"/>
        </w:pBdr>
      </w:pPr>
      <w:r w:rsidRPr="004E6215">
        <w:t xml:space="preserve">    &lt;/FieldRefs&gt;</w:t>
      </w:r>
    </w:p>
    <w:p w:rsidR="00B162CD" w:rsidRDefault="00B162CD" w:rsidP="0023266A">
      <w:pPr>
        <w:pStyle w:val="LabStepCodeBlock"/>
        <w:pBdr>
          <w:left w:val="single" w:sz="2" w:space="1" w:color="C0C0C0"/>
        </w:pBdr>
      </w:pPr>
      <w:r w:rsidRPr="004E6215">
        <w:t xml:space="preserve">  &lt;/ContentType&gt;</w:t>
      </w:r>
    </w:p>
    <w:p w:rsidR="00B162CD" w:rsidRPr="004E6215" w:rsidRDefault="00B162CD" w:rsidP="0023266A">
      <w:pPr>
        <w:pStyle w:val="LabStepCodeBlock"/>
        <w:pBdr>
          <w:left w:val="single" w:sz="2" w:space="1" w:color="C0C0C0"/>
        </w:pBdr>
      </w:pPr>
    </w:p>
    <w:p w:rsidR="00B162CD" w:rsidRPr="004E6215" w:rsidRDefault="00B162CD" w:rsidP="0023266A">
      <w:pPr>
        <w:pStyle w:val="LabStepCodeBlock"/>
        <w:pBdr>
          <w:left w:val="single" w:sz="2" w:space="1" w:color="C0C0C0"/>
        </w:pBdr>
      </w:pPr>
      <w:r w:rsidRPr="004E6215">
        <w:t>&lt;/Elements&gt;</w:t>
      </w:r>
    </w:p>
    <w:p w:rsidR="00B162CD" w:rsidRDefault="00B162CD" w:rsidP="00B162CD">
      <w:pPr>
        <w:pStyle w:val="LabStepNumbered"/>
        <w:numPr>
          <w:ilvl w:val="0"/>
          <w:numId w:val="0"/>
        </w:numPr>
        <w:ind w:left="432"/>
      </w:pPr>
      <w:r>
        <w:t xml:space="preserve">Take notice of the </w:t>
      </w:r>
      <w:r w:rsidRPr="006F171F">
        <w:rPr>
          <w:rStyle w:val="InlindeCode"/>
        </w:rPr>
        <w:t>ID</w:t>
      </w:r>
      <w:r>
        <w:t xml:space="preserve"> attribute. This is the unique identifier for this content type. A content type ID consists of the following parts:</w:t>
      </w:r>
    </w:p>
    <w:p w:rsidR="00B162CD" w:rsidRDefault="00B162CD" w:rsidP="006F171F">
      <w:pPr>
        <w:pStyle w:val="LabStepLevel2Numbered"/>
      </w:pPr>
      <w:r w:rsidRPr="00E670F0">
        <w:rPr>
          <w:rStyle w:val="InlindeCode"/>
        </w:rPr>
        <w:t>0x01</w:t>
      </w:r>
      <w:r w:rsidR="000E6C75">
        <w:t xml:space="preserve">: </w:t>
      </w:r>
      <w:r>
        <w:t xml:space="preserve">This is the unique identifier of the parent content type, which is the </w:t>
      </w:r>
      <w:r w:rsidRPr="006F171F">
        <w:rPr>
          <w:b/>
        </w:rPr>
        <w:t>Item</w:t>
      </w:r>
      <w:r>
        <w:t xml:space="preserve"> content type in this exercise.</w:t>
      </w:r>
    </w:p>
    <w:p w:rsidR="00B162CD" w:rsidRDefault="00B162CD" w:rsidP="006F171F">
      <w:pPr>
        <w:pStyle w:val="LabStepLevel2Numbered"/>
      </w:pPr>
      <w:r w:rsidRPr="00E670F0">
        <w:rPr>
          <w:rStyle w:val="InlindeCode"/>
        </w:rPr>
        <w:t>00</w:t>
      </w:r>
      <w:r w:rsidR="000E6C75">
        <w:t xml:space="preserve">: </w:t>
      </w:r>
      <w:r>
        <w:t>The separator</w:t>
      </w:r>
      <w:r w:rsidR="006F171F">
        <w:t>.</w:t>
      </w:r>
    </w:p>
    <w:p w:rsidR="00E0790B" w:rsidRDefault="00B162CD" w:rsidP="006F171F">
      <w:pPr>
        <w:pStyle w:val="LabStepLevel2Numbered"/>
      </w:pPr>
      <w:r w:rsidRPr="00E670F0">
        <w:rPr>
          <w:rStyle w:val="InlindeCode"/>
        </w:rPr>
        <w:t>[Guid]</w:t>
      </w:r>
      <w:r w:rsidR="000E6C75">
        <w:t xml:space="preserve">: </w:t>
      </w:r>
      <w:r>
        <w:t>A generated GUID that makes the new content type unique.</w:t>
      </w:r>
      <w:r w:rsidR="000E6C75">
        <w:t xml:space="preserve"> </w:t>
      </w:r>
    </w:p>
    <w:p w:rsidR="00B162CD" w:rsidRDefault="000E6C75" w:rsidP="00E0790B">
      <w:pPr>
        <w:pStyle w:val="LabExerciseCallout"/>
      </w:pPr>
      <w:r w:rsidRPr="00E0790B">
        <w:rPr>
          <w:b/>
        </w:rPr>
        <w:t>Note</w:t>
      </w:r>
      <w:r w:rsidR="00E0790B">
        <w:rPr>
          <w:b/>
        </w:rPr>
        <w:t>:</w:t>
      </w:r>
      <w:r>
        <w:t xml:space="preserve"> </w:t>
      </w:r>
      <w:r w:rsidR="00E0790B">
        <w:t>T</w:t>
      </w:r>
      <w:r>
        <w:t>he GUID you see will be different than the one shown here.</w:t>
      </w:r>
    </w:p>
    <w:p w:rsidR="00B162CD" w:rsidRDefault="000E6C75" w:rsidP="0052458E">
      <w:pPr>
        <w:pStyle w:val="LabStepNumbered"/>
      </w:pPr>
      <w:r>
        <w:t>Inside the XML editor, c</w:t>
      </w:r>
      <w:r w:rsidR="00851018">
        <w:t xml:space="preserve">hange the </w:t>
      </w:r>
      <w:r w:rsidR="00851018" w:rsidRPr="006F171F">
        <w:rPr>
          <w:rStyle w:val="InlindeCode"/>
        </w:rPr>
        <w:t>N</w:t>
      </w:r>
      <w:r w:rsidR="00B162CD" w:rsidRPr="006F171F">
        <w:rPr>
          <w:rStyle w:val="InlindeCode"/>
        </w:rPr>
        <w:t>ame</w:t>
      </w:r>
      <w:r w:rsidR="00B162CD">
        <w:t xml:space="preserve"> of the content type to </w:t>
      </w:r>
      <w:r w:rsidR="00B162CD" w:rsidRPr="006F171F">
        <w:rPr>
          <w:b/>
        </w:rPr>
        <w:t>Contract Content Type</w:t>
      </w:r>
      <w:r w:rsidR="00851018" w:rsidRPr="003115F7">
        <w:rPr>
          <w:b/>
        </w:rPr>
        <w:t xml:space="preserve"> and change the </w:t>
      </w:r>
      <w:r w:rsidR="00851018" w:rsidRPr="006F171F">
        <w:rPr>
          <w:rStyle w:val="InlindeCode"/>
        </w:rPr>
        <w:t>Group</w:t>
      </w:r>
      <w:r w:rsidR="00851018" w:rsidRPr="003115F7">
        <w:rPr>
          <w:b/>
        </w:rPr>
        <w:t xml:space="preserve"> to </w:t>
      </w:r>
      <w:r w:rsidR="002776B4" w:rsidRPr="006F171F">
        <w:rPr>
          <w:b/>
        </w:rPr>
        <w:t>Wingtip</w:t>
      </w:r>
      <w:r w:rsidR="00851018" w:rsidRPr="006F171F">
        <w:rPr>
          <w:b/>
        </w:rPr>
        <w:t xml:space="preserve"> Content Types</w:t>
      </w:r>
      <w:r w:rsidR="00B162CD">
        <w:t>.</w:t>
      </w:r>
    </w:p>
    <w:p w:rsidR="00203C91" w:rsidRPr="00203C91" w:rsidRDefault="00203C91" w:rsidP="00203C91">
      <w:pPr>
        <w:pStyle w:val="LabStepCodeBlock"/>
        <w:rPr>
          <w:color w:val="A6A6A6" w:themeColor="background1" w:themeShade="A6"/>
        </w:rPr>
      </w:pPr>
      <w:r w:rsidRPr="00203C91">
        <w:rPr>
          <w:color w:val="A6A6A6" w:themeColor="background1" w:themeShade="A6"/>
        </w:rPr>
        <w:t>&lt;?xml version="1.0" encoding="utf-8"?&gt;</w:t>
      </w:r>
    </w:p>
    <w:p w:rsidR="00203C91" w:rsidRPr="00203C91" w:rsidRDefault="00203C91" w:rsidP="00203C91">
      <w:pPr>
        <w:pStyle w:val="LabStepCodeBlock"/>
        <w:rPr>
          <w:color w:val="A6A6A6" w:themeColor="background1" w:themeShade="A6"/>
        </w:rPr>
      </w:pPr>
      <w:r w:rsidRPr="00203C91">
        <w:rPr>
          <w:color w:val="A6A6A6" w:themeColor="background1" w:themeShade="A6"/>
        </w:rPr>
        <w:t>&lt;Elements xmlns="http://schemas.microsoft.com/sharepoint/"&gt;</w:t>
      </w:r>
    </w:p>
    <w:p w:rsidR="00203C91" w:rsidRPr="00203C91" w:rsidRDefault="00203C91" w:rsidP="00203C91">
      <w:pPr>
        <w:pStyle w:val="LabStepCodeBlock"/>
        <w:rPr>
          <w:color w:val="A6A6A6" w:themeColor="background1" w:themeShade="A6"/>
        </w:rPr>
      </w:pPr>
      <w:r w:rsidRPr="00203C91">
        <w:rPr>
          <w:color w:val="A6A6A6" w:themeColor="background1" w:themeShade="A6"/>
        </w:rPr>
        <w:t xml:space="preserve">  &lt;ContentType ID="0x0100fb1ad12faa9b4834ad4d590f0f030151"</w:t>
      </w:r>
    </w:p>
    <w:p w:rsidR="00203C91" w:rsidRPr="00851018" w:rsidRDefault="00203C91" w:rsidP="00203C91">
      <w:pPr>
        <w:pStyle w:val="LabStepCodeBlock"/>
        <w:rPr>
          <w:color w:val="auto"/>
        </w:rPr>
      </w:pPr>
      <w:r w:rsidRPr="00851018">
        <w:rPr>
          <w:color w:val="auto"/>
        </w:rPr>
        <w:t xml:space="preserve">               Name="Contract Content Type"</w:t>
      </w:r>
    </w:p>
    <w:p w:rsidR="00203C91" w:rsidRPr="00203C91" w:rsidRDefault="00203C91" w:rsidP="00203C91">
      <w:pPr>
        <w:pStyle w:val="LabStepCodeBlock"/>
        <w:rPr>
          <w:color w:val="A6A6A6" w:themeColor="background1" w:themeShade="A6"/>
        </w:rPr>
      </w:pPr>
      <w:r w:rsidRPr="00851018">
        <w:rPr>
          <w:color w:val="auto"/>
        </w:rPr>
        <w:t xml:space="preserve">               Group="</w:t>
      </w:r>
      <w:r w:rsidR="002776B4">
        <w:rPr>
          <w:color w:val="auto"/>
        </w:rPr>
        <w:t>Wingtip</w:t>
      </w:r>
      <w:r w:rsidRPr="00851018">
        <w:rPr>
          <w:color w:val="auto"/>
        </w:rPr>
        <w:t xml:space="preserve"> Content Types"</w:t>
      </w:r>
    </w:p>
    <w:p w:rsidR="00203C91" w:rsidRPr="00203C91" w:rsidRDefault="00203C91" w:rsidP="00203C91">
      <w:pPr>
        <w:pStyle w:val="LabStepCodeBlock"/>
        <w:rPr>
          <w:color w:val="A6A6A6" w:themeColor="background1" w:themeShade="A6"/>
        </w:rPr>
      </w:pPr>
      <w:r w:rsidRPr="00203C91">
        <w:rPr>
          <w:color w:val="A6A6A6" w:themeColor="background1" w:themeShade="A6"/>
        </w:rPr>
        <w:lastRenderedPageBreak/>
        <w:t xml:space="preserve">               Version="0"&gt;</w:t>
      </w:r>
    </w:p>
    <w:p w:rsidR="00203C91" w:rsidRPr="00203C91" w:rsidRDefault="00203C91" w:rsidP="00203C91">
      <w:pPr>
        <w:pStyle w:val="LabStepCodeBlock"/>
        <w:rPr>
          <w:color w:val="A6A6A6" w:themeColor="background1" w:themeShade="A6"/>
        </w:rPr>
      </w:pPr>
      <w:r w:rsidRPr="00203C91">
        <w:rPr>
          <w:color w:val="A6A6A6" w:themeColor="background1" w:themeShade="A6"/>
        </w:rPr>
        <w:t xml:space="preserve">    &lt;FieldRefs&gt;</w:t>
      </w:r>
    </w:p>
    <w:p w:rsidR="00203C91" w:rsidRPr="00203C91" w:rsidRDefault="00203C91" w:rsidP="00203C91">
      <w:pPr>
        <w:pStyle w:val="LabStepCodeBlock"/>
        <w:rPr>
          <w:color w:val="A6A6A6" w:themeColor="background1" w:themeShade="A6"/>
        </w:rPr>
      </w:pPr>
      <w:r w:rsidRPr="00203C91">
        <w:rPr>
          <w:color w:val="A6A6A6" w:themeColor="background1" w:themeShade="A6"/>
        </w:rPr>
        <w:t xml:space="preserve">    &lt;/FieldRefs&gt;</w:t>
      </w:r>
    </w:p>
    <w:p w:rsidR="00203C91" w:rsidRPr="00203C91" w:rsidRDefault="00203C91" w:rsidP="00203C91">
      <w:pPr>
        <w:pStyle w:val="LabStepCodeBlock"/>
        <w:rPr>
          <w:color w:val="A6A6A6" w:themeColor="background1" w:themeShade="A6"/>
        </w:rPr>
      </w:pPr>
      <w:r w:rsidRPr="00203C91">
        <w:rPr>
          <w:color w:val="A6A6A6" w:themeColor="background1" w:themeShade="A6"/>
        </w:rPr>
        <w:t xml:space="preserve">  &lt;/ContentType&gt;</w:t>
      </w:r>
    </w:p>
    <w:p w:rsidR="00203C91" w:rsidRPr="00203C91" w:rsidRDefault="00203C91" w:rsidP="00203C91">
      <w:pPr>
        <w:pStyle w:val="LabStepCodeBlock"/>
        <w:rPr>
          <w:color w:val="A6A6A6" w:themeColor="background1" w:themeShade="A6"/>
        </w:rPr>
      </w:pPr>
    </w:p>
    <w:p w:rsidR="00203C91" w:rsidRPr="006F171F" w:rsidRDefault="00203C91" w:rsidP="006F171F">
      <w:pPr>
        <w:pStyle w:val="LabStepCodeBlock"/>
        <w:rPr>
          <w:color w:val="A6A6A6" w:themeColor="background1" w:themeShade="A6"/>
        </w:rPr>
      </w:pPr>
      <w:r w:rsidRPr="00203C91">
        <w:rPr>
          <w:color w:val="A6A6A6" w:themeColor="background1" w:themeShade="A6"/>
        </w:rPr>
        <w:t>&lt;/Elements&gt;</w:t>
      </w:r>
    </w:p>
    <w:p w:rsidR="00DA0026" w:rsidRDefault="0016324B" w:rsidP="0052458E">
      <w:pPr>
        <w:pStyle w:val="LabStepNumbered"/>
      </w:pPr>
      <w:r>
        <w:t>A content type consists of a number of site columns. Some of the columns already exist in SharePoint but other columns will need to be defined first. The contract content type in this exercise consists of</w:t>
      </w:r>
      <w:r w:rsidR="00DA0026">
        <w:t xml:space="preserve"> the following columns:</w:t>
      </w:r>
      <w:r>
        <w:t xml:space="preserve"> </w:t>
      </w:r>
    </w:p>
    <w:p w:rsidR="00DA0026" w:rsidRDefault="00DA0026" w:rsidP="00FA084C">
      <w:pPr>
        <w:pStyle w:val="LabStepLevel2Numbered"/>
        <w:numPr>
          <w:ilvl w:val="0"/>
          <w:numId w:val="8"/>
        </w:numPr>
      </w:pPr>
      <w:r>
        <w:t>Contract number</w:t>
      </w:r>
      <w:r w:rsidR="0016324B" w:rsidRPr="00DA0026">
        <w:t xml:space="preserve"> </w:t>
      </w:r>
      <w:r>
        <w:tab/>
      </w:r>
    </w:p>
    <w:p w:rsidR="00DA0026" w:rsidRDefault="00DA0026" w:rsidP="00FA084C">
      <w:pPr>
        <w:pStyle w:val="LabStepLevel2Numbered"/>
        <w:numPr>
          <w:ilvl w:val="0"/>
          <w:numId w:val="8"/>
        </w:numPr>
      </w:pPr>
      <w:r>
        <w:t>Company name</w:t>
      </w:r>
      <w:r>
        <w:tab/>
      </w:r>
    </w:p>
    <w:p w:rsidR="00DA0026" w:rsidRDefault="0016324B" w:rsidP="00FA084C">
      <w:pPr>
        <w:pStyle w:val="LabStepLevel2Numbered"/>
        <w:numPr>
          <w:ilvl w:val="0"/>
          <w:numId w:val="8"/>
        </w:numPr>
      </w:pPr>
      <w:r w:rsidRPr="00DA0026">
        <w:t>Start Date</w:t>
      </w:r>
    </w:p>
    <w:p w:rsidR="00DA0026" w:rsidRDefault="0016324B" w:rsidP="00FA084C">
      <w:pPr>
        <w:pStyle w:val="LabStepLevel2Numbered"/>
        <w:numPr>
          <w:ilvl w:val="0"/>
          <w:numId w:val="8"/>
        </w:numPr>
      </w:pPr>
      <w:r w:rsidRPr="00DA0026">
        <w:t>Duration</w:t>
      </w:r>
      <w:r w:rsidR="00E846F3">
        <w:t xml:space="preserve"> </w:t>
      </w:r>
    </w:p>
    <w:p w:rsidR="00793ED4" w:rsidRDefault="0016324B" w:rsidP="00CE1A82">
      <w:pPr>
        <w:pStyle w:val="LabStepNumbered"/>
        <w:numPr>
          <w:ilvl w:val="0"/>
          <w:numId w:val="0"/>
        </w:numPr>
        <w:ind w:left="432"/>
      </w:pPr>
      <w:r>
        <w:t xml:space="preserve">The best practice for creating site columns is to create them in a separate XML file. Right click </w:t>
      </w:r>
      <w:r w:rsidR="00B162CD">
        <w:t xml:space="preserve">the </w:t>
      </w:r>
      <w:r w:rsidR="00CE1A82" w:rsidRPr="00CE1A82">
        <w:t>project in the Solution Explorer</w:t>
      </w:r>
      <w:r w:rsidR="00B162CD">
        <w:t xml:space="preserve"> and choose to add a</w:t>
      </w:r>
      <w:r w:rsidR="006F171F">
        <w:t>n</w:t>
      </w:r>
      <w:r w:rsidR="00B162CD">
        <w:t xml:space="preserve"> </w:t>
      </w:r>
      <w:r w:rsidR="00CE1A82" w:rsidRPr="006F171F">
        <w:rPr>
          <w:b/>
        </w:rPr>
        <w:t>Empty Element</w:t>
      </w:r>
      <w:r w:rsidR="00CE1A82">
        <w:t xml:space="preserve"> from the SharePoint 2010 templates</w:t>
      </w:r>
      <w:r w:rsidR="00B162CD">
        <w:t xml:space="preserve">. Give it the name </w:t>
      </w:r>
      <w:r w:rsidR="00CE1A82" w:rsidRPr="006F171F">
        <w:rPr>
          <w:b/>
        </w:rPr>
        <w:t>Contract Site Columns</w:t>
      </w:r>
      <w:r w:rsidR="00B162CD">
        <w:t>.</w:t>
      </w:r>
    </w:p>
    <w:p w:rsidR="0023266A" w:rsidRDefault="00CE1A82" w:rsidP="0052458E">
      <w:pPr>
        <w:pStyle w:val="LabStepNumbered"/>
      </w:pPr>
      <w:r>
        <w:t>Open the</w:t>
      </w:r>
      <w:r w:rsidR="0023266A">
        <w:t xml:space="preserve"> </w:t>
      </w:r>
      <w:r w:rsidR="0023266A" w:rsidRPr="00E670F0">
        <w:rPr>
          <w:rStyle w:val="InlindeCode"/>
        </w:rPr>
        <w:t>Elements</w:t>
      </w:r>
      <w:r w:rsidRPr="00E670F0">
        <w:rPr>
          <w:rStyle w:val="InlindeCode"/>
        </w:rPr>
        <w:t>.xml</w:t>
      </w:r>
      <w:r w:rsidR="0023266A">
        <w:t xml:space="preserve"> </w:t>
      </w:r>
      <w:r>
        <w:t xml:space="preserve">file which only contains the </w:t>
      </w:r>
      <w:r w:rsidRPr="00E670F0">
        <w:rPr>
          <w:rStyle w:val="InlindeCode"/>
        </w:rPr>
        <w:t>&lt;Elements&gt;</w:t>
      </w:r>
      <w:r>
        <w:t xml:space="preserve"> root element</w:t>
      </w:r>
      <w:r w:rsidR="0023266A">
        <w:t>:</w:t>
      </w:r>
    </w:p>
    <w:p w:rsidR="0023266A" w:rsidRPr="0023266A" w:rsidRDefault="0023266A" w:rsidP="0023266A">
      <w:pPr>
        <w:pStyle w:val="LabStepCodeBlock"/>
        <w:rPr>
          <w:color w:val="808080" w:themeColor="background1" w:themeShade="80"/>
        </w:rPr>
      </w:pPr>
      <w:r w:rsidRPr="0023266A">
        <w:rPr>
          <w:color w:val="808080" w:themeColor="background1" w:themeShade="80"/>
        </w:rPr>
        <w:t>&lt;?xml version="1.0" encoding="utf-8"?&gt;</w:t>
      </w:r>
    </w:p>
    <w:p w:rsidR="0023266A" w:rsidRDefault="0023266A" w:rsidP="0023266A">
      <w:pPr>
        <w:pStyle w:val="LabStepCodeBlock"/>
      </w:pPr>
      <w:r w:rsidRPr="004E6215">
        <w:t>&lt;Elements xmlns="http://schemas.microsoft.com/sharepoint/"&gt;</w:t>
      </w:r>
    </w:p>
    <w:p w:rsidR="0023266A" w:rsidRPr="004E6215" w:rsidRDefault="0023266A" w:rsidP="0023266A">
      <w:pPr>
        <w:pStyle w:val="LabStepCodeBlock"/>
      </w:pPr>
      <w:r w:rsidRPr="004E6215">
        <w:t>&lt;/Elements&gt;</w:t>
      </w:r>
    </w:p>
    <w:p w:rsidR="00BA70EC" w:rsidRDefault="00E846F3" w:rsidP="0052458E">
      <w:pPr>
        <w:pStyle w:val="LabStepNumbered"/>
      </w:pPr>
      <w:r>
        <w:t xml:space="preserve">The </w:t>
      </w:r>
      <w:r w:rsidRPr="006F171F">
        <w:rPr>
          <w:b/>
        </w:rPr>
        <w:t>Item</w:t>
      </w:r>
      <w:r>
        <w:t xml:space="preserve"> content type contains the </w:t>
      </w:r>
      <w:r w:rsidRPr="006F171F">
        <w:rPr>
          <w:b/>
        </w:rPr>
        <w:t>Title</w:t>
      </w:r>
      <w:r>
        <w:t xml:space="preserve"> column. You will use this column for the </w:t>
      </w:r>
      <w:r w:rsidR="00E5156A">
        <w:t>company name</w:t>
      </w:r>
      <w:r>
        <w:t>, so you don’t have to define an extra column for that. Add the following code</w:t>
      </w:r>
      <w:r w:rsidR="008E3A76">
        <w:t xml:space="preserve"> within the </w:t>
      </w:r>
      <w:r w:rsidR="008E3A76" w:rsidRPr="006F171F">
        <w:rPr>
          <w:rStyle w:val="InlindeCode"/>
        </w:rPr>
        <w:t>Elements</w:t>
      </w:r>
      <w:r w:rsidR="008E3A76">
        <w:t xml:space="preserve"> element</w:t>
      </w:r>
      <w:r>
        <w:t xml:space="preserve"> to define a site column for the </w:t>
      </w:r>
      <w:r w:rsidRPr="006F171F">
        <w:rPr>
          <w:b/>
        </w:rPr>
        <w:t>Co</w:t>
      </w:r>
      <w:r w:rsidR="00E5156A" w:rsidRPr="006F171F">
        <w:rPr>
          <w:b/>
        </w:rPr>
        <w:t>ntract</w:t>
      </w:r>
      <w:r w:rsidRPr="006F171F">
        <w:rPr>
          <w:b/>
        </w:rPr>
        <w:t xml:space="preserve"> N</w:t>
      </w:r>
      <w:r w:rsidR="00E5156A" w:rsidRPr="006F171F">
        <w:rPr>
          <w:b/>
        </w:rPr>
        <w:t>umber</w:t>
      </w:r>
      <w:r>
        <w:t xml:space="preserve">. </w:t>
      </w:r>
    </w:p>
    <w:p w:rsidR="00E5156A" w:rsidRDefault="00E5156A" w:rsidP="00E5156A">
      <w:pPr>
        <w:pStyle w:val="LabStepNumbered"/>
        <w:numPr>
          <w:ilvl w:val="0"/>
          <w:numId w:val="0"/>
        </w:numPr>
        <w:ind w:left="432"/>
      </w:pPr>
      <w:r>
        <w:t xml:space="preserve">A contract number must be unique so you have to set the attributes </w:t>
      </w:r>
      <w:r w:rsidRPr="00E670F0">
        <w:rPr>
          <w:rStyle w:val="InlindeCode"/>
        </w:rPr>
        <w:t>Indexed</w:t>
      </w:r>
      <w:r>
        <w:t xml:space="preserve"> </w:t>
      </w:r>
      <w:r w:rsidR="00851018">
        <w:t xml:space="preserve">and </w:t>
      </w:r>
      <w:r w:rsidR="00851018" w:rsidRPr="00E670F0">
        <w:rPr>
          <w:rStyle w:val="InlindeCode"/>
        </w:rPr>
        <w:t>EnforceUniqueValues</w:t>
      </w:r>
      <w:r w:rsidR="00851018">
        <w:t xml:space="preserve"> </w:t>
      </w:r>
      <w:r>
        <w:t xml:space="preserve">to </w:t>
      </w:r>
      <w:r w:rsidRPr="006F171F">
        <w:rPr>
          <w:rStyle w:val="InlindeCode"/>
        </w:rPr>
        <w:t>true</w:t>
      </w:r>
      <w:r w:rsidR="00851018">
        <w:t xml:space="preserve">. You should note that SharePoint requires you to define the </w:t>
      </w:r>
      <w:r w:rsidR="00851018" w:rsidRPr="006F171F">
        <w:rPr>
          <w:rStyle w:val="InlindeCode"/>
        </w:rPr>
        <w:t>Indexed</w:t>
      </w:r>
      <w:r w:rsidR="00851018">
        <w:t xml:space="preserve"> attribute above the </w:t>
      </w:r>
      <w:r w:rsidR="00851018" w:rsidRPr="00E670F0">
        <w:rPr>
          <w:rStyle w:val="InlindeCode"/>
        </w:rPr>
        <w:t>EnforceUniqueValues</w:t>
      </w:r>
      <w:r w:rsidR="00851018" w:rsidRPr="00851018">
        <w:t xml:space="preserve"> attribute.</w:t>
      </w:r>
    </w:p>
    <w:p w:rsidR="008E3A76" w:rsidRPr="008E3A76" w:rsidRDefault="008E3A76" w:rsidP="008E3A76">
      <w:pPr>
        <w:pStyle w:val="LabStepCodeBlock"/>
        <w:rPr>
          <w:color w:val="808080" w:themeColor="background1" w:themeShade="80"/>
        </w:rPr>
      </w:pPr>
      <w:r w:rsidRPr="008E3A76">
        <w:rPr>
          <w:color w:val="808080" w:themeColor="background1" w:themeShade="80"/>
        </w:rPr>
        <w:t>&lt;?xml version="1.0" encoding="utf-8"?&gt;</w:t>
      </w:r>
    </w:p>
    <w:p w:rsidR="008E3A76" w:rsidRPr="008E3A76" w:rsidRDefault="008E3A76" w:rsidP="008E3A76">
      <w:pPr>
        <w:pStyle w:val="LabStepCodeBlock"/>
        <w:rPr>
          <w:color w:val="808080" w:themeColor="background1" w:themeShade="80"/>
        </w:rPr>
      </w:pPr>
      <w:r w:rsidRPr="008E3A76">
        <w:rPr>
          <w:color w:val="808080" w:themeColor="background1" w:themeShade="80"/>
        </w:rPr>
        <w:t>&lt;Elements xmlns="http://schemas.microsoft.com/sharepoint/"&gt;</w:t>
      </w:r>
    </w:p>
    <w:p w:rsidR="00851018" w:rsidRDefault="008E3A76" w:rsidP="008E3A76">
      <w:pPr>
        <w:pStyle w:val="LabStepCodeBlock"/>
      </w:pPr>
      <w:r>
        <w:t xml:space="preserve">  &lt;Field </w:t>
      </w:r>
    </w:p>
    <w:p w:rsidR="008E3A76" w:rsidRDefault="00851018" w:rsidP="008E3A76">
      <w:pPr>
        <w:pStyle w:val="LabStepCodeBlock"/>
      </w:pPr>
      <w:r>
        <w:t xml:space="preserve">    </w:t>
      </w:r>
      <w:r w:rsidR="008E3A76">
        <w:t>SourceID="http://schemas.microsoft.com/sharepoint/v3"</w:t>
      </w:r>
    </w:p>
    <w:p w:rsidR="008E3A76" w:rsidRDefault="008E3A76" w:rsidP="008E3A76">
      <w:pPr>
        <w:pStyle w:val="LabStepCodeBlock"/>
      </w:pPr>
      <w:r>
        <w:t xml:space="preserve">    ID="</w:t>
      </w:r>
      <w:r w:rsidR="00E5156A" w:rsidRPr="00E5156A">
        <w:t>{C6BA9DDC-307E-4bbe-98DC-19421D843924}</w:t>
      </w:r>
      <w:r>
        <w:t>"</w:t>
      </w:r>
    </w:p>
    <w:p w:rsidR="008E3A76" w:rsidRDefault="008E3A76" w:rsidP="008E3A76">
      <w:pPr>
        <w:pStyle w:val="LabStepCodeBlock"/>
      </w:pPr>
      <w:r>
        <w:t xml:space="preserve">    Name="</w:t>
      </w:r>
      <w:r w:rsidR="00C0050C">
        <w:t>Contract</w:t>
      </w:r>
      <w:r w:rsidR="00E5156A">
        <w:t>Number</w:t>
      </w:r>
      <w:r>
        <w:t>"</w:t>
      </w:r>
    </w:p>
    <w:p w:rsidR="008E3A76" w:rsidRDefault="008E3A76" w:rsidP="008E3A76">
      <w:pPr>
        <w:pStyle w:val="LabStepCodeBlock"/>
      </w:pPr>
      <w:r>
        <w:t xml:space="preserve">    </w:t>
      </w:r>
      <w:r w:rsidR="00E5156A">
        <w:t>DisplayName="Contract Number</w:t>
      </w:r>
      <w:r>
        <w:t>"</w:t>
      </w:r>
    </w:p>
    <w:p w:rsidR="008E3A76" w:rsidRDefault="008E3A76" w:rsidP="008E3A76">
      <w:pPr>
        <w:pStyle w:val="LabStepCodeBlock"/>
      </w:pPr>
      <w:r>
        <w:t xml:space="preserve">    Group="</w:t>
      </w:r>
      <w:r w:rsidR="002776B4">
        <w:t>Wingtip</w:t>
      </w:r>
      <w:r>
        <w:t xml:space="preserve"> Contract Columns"</w:t>
      </w:r>
    </w:p>
    <w:p w:rsidR="008E3A76" w:rsidRDefault="008E3A76" w:rsidP="008E3A76">
      <w:pPr>
        <w:pStyle w:val="LabStepCodeBlock"/>
      </w:pPr>
      <w:r>
        <w:t xml:space="preserve">    Type="Text"</w:t>
      </w:r>
    </w:p>
    <w:p w:rsidR="00E5156A" w:rsidRDefault="00851018" w:rsidP="008E3A76">
      <w:pPr>
        <w:pStyle w:val="LabStepCodeBlock"/>
      </w:pPr>
      <w:r>
        <w:t xml:space="preserve">   </w:t>
      </w:r>
      <w:r w:rsidR="00E5156A">
        <w:t xml:space="preserve"> </w:t>
      </w:r>
      <w:r w:rsidR="008F6CAE">
        <w:t>Indexed=</w:t>
      </w:r>
      <w:r w:rsidR="00E5156A">
        <w:t>“TRUE”</w:t>
      </w:r>
    </w:p>
    <w:p w:rsidR="00E5156A" w:rsidRDefault="00851018" w:rsidP="008E3A76">
      <w:pPr>
        <w:pStyle w:val="LabStepCodeBlock"/>
      </w:pPr>
      <w:r>
        <w:t xml:space="preserve">    </w:t>
      </w:r>
      <w:r w:rsidR="008F6CAE">
        <w:t>EnforceUniqueValues=</w:t>
      </w:r>
      <w:r w:rsidR="00E5156A">
        <w:t>“TRUE”</w:t>
      </w:r>
    </w:p>
    <w:p w:rsidR="00BA70EC" w:rsidRDefault="008E3A76" w:rsidP="008E3A76">
      <w:pPr>
        <w:pStyle w:val="LabStepCodeBlock"/>
      </w:pPr>
      <w:r>
        <w:t xml:space="preserve">    DisplaceOnUpgrade="TRUE" /&gt;</w:t>
      </w:r>
    </w:p>
    <w:p w:rsidR="008E3A76" w:rsidRPr="008E3A76" w:rsidRDefault="008E3A76" w:rsidP="008E3A76">
      <w:pPr>
        <w:pStyle w:val="LabStepCodeBlock"/>
        <w:rPr>
          <w:color w:val="808080" w:themeColor="background1" w:themeShade="80"/>
        </w:rPr>
      </w:pPr>
      <w:r w:rsidRPr="008E3A76">
        <w:rPr>
          <w:color w:val="808080" w:themeColor="background1" w:themeShade="80"/>
        </w:rPr>
        <w:t>&lt;/Elements&gt;</w:t>
      </w:r>
    </w:p>
    <w:p w:rsidR="008E3A76" w:rsidRPr="008E3A76" w:rsidRDefault="008E3A76" w:rsidP="006F171F">
      <w:pPr>
        <w:pStyle w:val="LabExerciseText"/>
      </w:pPr>
      <w:r w:rsidRPr="008E3A76">
        <w:rPr>
          <w:b/>
        </w:rPr>
        <w:t>Note</w:t>
      </w:r>
      <w:r>
        <w:rPr>
          <w:b/>
        </w:rPr>
        <w:t>:</w:t>
      </w:r>
      <w:r w:rsidRPr="008E3A76">
        <w:t xml:space="preserve"> </w:t>
      </w:r>
      <w:r w:rsidR="00E0790B">
        <w:t>Y</w:t>
      </w:r>
      <w:r w:rsidRPr="008E3A76">
        <w:t xml:space="preserve">ou don’t need to use the same GUIDs as shown here. You can generate your own GUIDs using the </w:t>
      </w:r>
      <w:r w:rsidRPr="00E670F0">
        <w:rPr>
          <w:rStyle w:val="InlindeCode"/>
        </w:rPr>
        <w:t>guidgen.exe</w:t>
      </w:r>
      <w:r w:rsidRPr="008E3A76">
        <w:t xml:space="preserve"> tool that comes with the Windows SDK</w:t>
      </w:r>
      <w:r w:rsidR="00E0790B">
        <w:t xml:space="preserve"> which has been added as a shortcut in Visual Studio 2010 (</w:t>
      </w:r>
      <w:r w:rsidR="00E0790B" w:rsidRPr="00E0790B">
        <w:rPr>
          <w:b/>
        </w:rPr>
        <w:t>Tools » Create GUID</w:t>
      </w:r>
      <w:r w:rsidR="00E0790B">
        <w:t>)</w:t>
      </w:r>
      <w:r w:rsidRPr="008E3A76">
        <w:t>. Just make sure you track the ones you use because you’ll need to reference them in future steps.</w:t>
      </w:r>
      <w:r w:rsidR="00851018">
        <w:t xml:space="preserve"> Also ensure </w:t>
      </w:r>
      <w:r w:rsidRPr="008E3A76">
        <w:t xml:space="preserve">the </w:t>
      </w:r>
      <w:r w:rsidRPr="00851018">
        <w:rPr>
          <w:b/>
        </w:rPr>
        <w:t>ID</w:t>
      </w:r>
      <w:r w:rsidR="00851018">
        <w:t xml:space="preserve"> </w:t>
      </w:r>
      <w:r w:rsidRPr="008E3A76">
        <w:t xml:space="preserve">attribute is in CAPS. IntelliSense tries to use the invalid </w:t>
      </w:r>
      <w:r w:rsidRPr="006F171F">
        <w:rPr>
          <w:rStyle w:val="InlindeCode"/>
        </w:rPr>
        <w:t>Id=""</w:t>
      </w:r>
      <w:r w:rsidRPr="008E3A76">
        <w:t xml:space="preserve"> format.</w:t>
      </w:r>
    </w:p>
    <w:p w:rsidR="0016324B" w:rsidRDefault="00E5156A" w:rsidP="006F171F">
      <w:pPr>
        <w:pStyle w:val="LabStepNumbered"/>
      </w:pPr>
      <w:r w:rsidRPr="006F171F">
        <w:t>Other</w:t>
      </w:r>
      <w:r>
        <w:t xml:space="preserve"> i</w:t>
      </w:r>
      <w:r w:rsidR="00E846F3">
        <w:t xml:space="preserve">mportant </w:t>
      </w:r>
      <w:r>
        <w:t>attributes</w:t>
      </w:r>
      <w:r w:rsidR="00E846F3">
        <w:t xml:space="preserve"> </w:t>
      </w:r>
      <w:r w:rsidR="00393260">
        <w:t xml:space="preserve">of a field definition </w:t>
      </w:r>
      <w:r w:rsidR="00E846F3">
        <w:t>are:</w:t>
      </w:r>
    </w:p>
    <w:p w:rsidR="008E3A76" w:rsidRDefault="008E3A76" w:rsidP="00FA084C">
      <w:pPr>
        <w:pStyle w:val="LabStepLevel2Numbered"/>
        <w:numPr>
          <w:ilvl w:val="0"/>
          <w:numId w:val="9"/>
        </w:numPr>
      </w:pPr>
      <w:r w:rsidRPr="00E670F0">
        <w:rPr>
          <w:rStyle w:val="InlindeCode"/>
        </w:rPr>
        <w:t>ID</w:t>
      </w:r>
      <w:r w:rsidR="00BC58A8">
        <w:t xml:space="preserve">: </w:t>
      </w:r>
      <w:r w:rsidR="006F171F">
        <w:t>A</w:t>
      </w:r>
      <w:r>
        <w:t xml:space="preserve"> GUID that is the unique identifier for the site column</w:t>
      </w:r>
    </w:p>
    <w:p w:rsidR="008E3A76" w:rsidRDefault="008E3A76" w:rsidP="00FA084C">
      <w:pPr>
        <w:pStyle w:val="LabStepLevel2Numbered"/>
        <w:numPr>
          <w:ilvl w:val="0"/>
          <w:numId w:val="9"/>
        </w:numPr>
      </w:pPr>
      <w:r w:rsidRPr="00E670F0">
        <w:rPr>
          <w:rStyle w:val="InlindeCode"/>
        </w:rPr>
        <w:t>Name</w:t>
      </w:r>
      <w:r w:rsidR="00BC58A8">
        <w:rPr>
          <w:rStyle w:val="InlindeCode"/>
        </w:rPr>
        <w:t xml:space="preserve">: </w:t>
      </w:r>
      <w:r w:rsidR="006F171F">
        <w:t>T</w:t>
      </w:r>
      <w:r>
        <w:t xml:space="preserve">he internal name </w:t>
      </w:r>
    </w:p>
    <w:p w:rsidR="008E3A76" w:rsidRDefault="008E3A76" w:rsidP="00FA084C">
      <w:pPr>
        <w:pStyle w:val="LabStepLevel2Numbered"/>
        <w:numPr>
          <w:ilvl w:val="0"/>
          <w:numId w:val="9"/>
        </w:numPr>
      </w:pPr>
      <w:r w:rsidRPr="00E670F0">
        <w:rPr>
          <w:rStyle w:val="InlindeCode"/>
        </w:rPr>
        <w:t>DisplayName</w:t>
      </w:r>
      <w:r w:rsidR="00BC58A8">
        <w:rPr>
          <w:rStyle w:val="InlindeCode"/>
        </w:rPr>
        <w:t xml:space="preserve">: </w:t>
      </w:r>
      <w:r w:rsidR="006F171F">
        <w:t>T</w:t>
      </w:r>
      <w:r>
        <w:t>he display name</w:t>
      </w:r>
    </w:p>
    <w:p w:rsidR="008E3A76" w:rsidRDefault="008E3A76" w:rsidP="00FA084C">
      <w:pPr>
        <w:pStyle w:val="LabStepLevel2Numbered"/>
        <w:numPr>
          <w:ilvl w:val="0"/>
          <w:numId w:val="9"/>
        </w:numPr>
      </w:pPr>
      <w:r w:rsidRPr="00E670F0">
        <w:rPr>
          <w:rStyle w:val="InlindeCode"/>
        </w:rPr>
        <w:t>Group</w:t>
      </w:r>
      <w:r w:rsidR="00BC58A8">
        <w:rPr>
          <w:rStyle w:val="InlindeCode"/>
        </w:rPr>
        <w:t xml:space="preserve">: </w:t>
      </w:r>
      <w:r w:rsidR="006F171F">
        <w:t>T</w:t>
      </w:r>
      <w:r w:rsidRPr="008E3A76">
        <w:t>he group name to group the site columns together</w:t>
      </w:r>
    </w:p>
    <w:p w:rsidR="008E3A76" w:rsidRDefault="008E3A76" w:rsidP="00FA084C">
      <w:pPr>
        <w:pStyle w:val="LabStepLevel2Numbered"/>
        <w:numPr>
          <w:ilvl w:val="0"/>
          <w:numId w:val="9"/>
        </w:numPr>
      </w:pPr>
      <w:r w:rsidRPr="00E670F0">
        <w:rPr>
          <w:rStyle w:val="InlindeCode"/>
        </w:rPr>
        <w:t>Type</w:t>
      </w:r>
      <w:r w:rsidR="006F171F">
        <w:rPr>
          <w:rStyle w:val="InlindeCode"/>
        </w:rPr>
        <w:t xml:space="preserve">: </w:t>
      </w:r>
      <w:r w:rsidR="006F171F" w:rsidRPr="006F171F">
        <w:rPr>
          <w:rStyle w:val="InlindeCode"/>
          <w:b w:val="0"/>
        </w:rPr>
        <w:t>T</w:t>
      </w:r>
      <w:r w:rsidRPr="008E3A76">
        <w:t>he data type of the column</w:t>
      </w:r>
    </w:p>
    <w:p w:rsidR="008E3A76" w:rsidRDefault="008E3A76" w:rsidP="00FA084C">
      <w:pPr>
        <w:pStyle w:val="LabStepLevel2Numbered"/>
        <w:numPr>
          <w:ilvl w:val="0"/>
          <w:numId w:val="9"/>
        </w:numPr>
      </w:pPr>
      <w:r w:rsidRPr="00E670F0">
        <w:rPr>
          <w:rStyle w:val="InlindeCode"/>
        </w:rPr>
        <w:t>DisplaceOnUpgrade</w:t>
      </w:r>
      <w:r w:rsidR="006F171F">
        <w:rPr>
          <w:rStyle w:val="InlindeCode"/>
        </w:rPr>
        <w:t xml:space="preserve">: </w:t>
      </w:r>
      <w:r w:rsidR="00393260" w:rsidRPr="00393260">
        <w:t xml:space="preserve">If a field definition already exists for the field, </w:t>
      </w:r>
      <w:r w:rsidR="00393260">
        <w:t xml:space="preserve">specifying </w:t>
      </w:r>
      <w:r w:rsidR="00393260" w:rsidRPr="00393260">
        <w:t xml:space="preserve">TRUE </w:t>
      </w:r>
      <w:r w:rsidR="00393260">
        <w:t>will</w:t>
      </w:r>
      <w:r w:rsidR="00393260" w:rsidRPr="00393260">
        <w:t xml:space="preserve"> force updates to field properties with the values that are specified in this field definition.</w:t>
      </w:r>
    </w:p>
    <w:p w:rsidR="008E3A76" w:rsidRDefault="00DA0026" w:rsidP="0052458E">
      <w:pPr>
        <w:pStyle w:val="LabStepNumbered"/>
      </w:pPr>
      <w:r>
        <w:t xml:space="preserve">Enter </w:t>
      </w:r>
      <w:r w:rsidR="00C0050C">
        <w:t>the following CAML to specify th</w:t>
      </w:r>
      <w:r w:rsidR="00CC243D">
        <w:t>e definition for the start date:</w:t>
      </w:r>
    </w:p>
    <w:p w:rsidR="00CC243D" w:rsidRPr="00CC243D" w:rsidRDefault="00CC243D" w:rsidP="00CC243D">
      <w:pPr>
        <w:pStyle w:val="LabStepCodeBlock"/>
        <w:rPr>
          <w:color w:val="808080" w:themeColor="background1" w:themeShade="80"/>
        </w:rPr>
      </w:pPr>
      <w:r w:rsidRPr="00CC243D">
        <w:rPr>
          <w:color w:val="808080" w:themeColor="background1" w:themeShade="80"/>
        </w:rPr>
        <w:t>&lt;?xml version="1.0" encoding="utf-8"?&gt;</w:t>
      </w:r>
    </w:p>
    <w:p w:rsidR="00CC243D" w:rsidRPr="00CC243D" w:rsidRDefault="00CC243D" w:rsidP="00CC243D">
      <w:pPr>
        <w:pStyle w:val="LabStepCodeBlock"/>
        <w:rPr>
          <w:color w:val="808080" w:themeColor="background1" w:themeShade="80"/>
        </w:rPr>
      </w:pPr>
      <w:r w:rsidRPr="00CC243D">
        <w:rPr>
          <w:color w:val="808080" w:themeColor="background1" w:themeShade="80"/>
        </w:rPr>
        <w:lastRenderedPageBreak/>
        <w:t>&lt;Elements xmlns="http://schemas.microsoft.com/sharepoint/"&gt;</w:t>
      </w:r>
    </w:p>
    <w:p w:rsidR="008F6CAE" w:rsidRPr="008F6CAE" w:rsidRDefault="008F6CAE" w:rsidP="008F6CAE">
      <w:pPr>
        <w:pStyle w:val="LabStepCodeBlock"/>
        <w:rPr>
          <w:color w:val="808080" w:themeColor="background1" w:themeShade="80"/>
        </w:rPr>
      </w:pPr>
      <w:r w:rsidRPr="008F6CAE">
        <w:rPr>
          <w:color w:val="808080" w:themeColor="background1" w:themeShade="80"/>
        </w:rPr>
        <w:t xml:space="preserve">  &lt;Field SourceID="http://schemas.microsoft.com/sharepoint/v3"</w:t>
      </w:r>
    </w:p>
    <w:p w:rsidR="008F6CAE" w:rsidRPr="008F6CAE" w:rsidRDefault="008F6CAE" w:rsidP="008F6CAE">
      <w:pPr>
        <w:pStyle w:val="LabStepCodeBlock"/>
        <w:rPr>
          <w:color w:val="808080" w:themeColor="background1" w:themeShade="80"/>
        </w:rPr>
      </w:pPr>
      <w:r w:rsidRPr="008F6CAE">
        <w:rPr>
          <w:color w:val="808080" w:themeColor="background1" w:themeShade="80"/>
        </w:rPr>
        <w:t xml:space="preserve">         ID="{C6BA9DDC-307E-4bbe-98DC-19421D843924}"</w:t>
      </w:r>
    </w:p>
    <w:p w:rsidR="008F6CAE" w:rsidRPr="008F6CAE" w:rsidRDefault="008F6CAE" w:rsidP="008F6CAE">
      <w:pPr>
        <w:pStyle w:val="LabStepCodeBlock"/>
        <w:rPr>
          <w:color w:val="808080" w:themeColor="background1" w:themeShade="80"/>
        </w:rPr>
      </w:pPr>
      <w:r w:rsidRPr="008F6CAE">
        <w:rPr>
          <w:color w:val="808080" w:themeColor="background1" w:themeShade="80"/>
        </w:rPr>
        <w:t xml:space="preserve">         Name="ContractNumber"</w:t>
      </w:r>
    </w:p>
    <w:p w:rsidR="008F6CAE" w:rsidRPr="008F6CAE" w:rsidRDefault="008F6CAE" w:rsidP="008F6CAE">
      <w:pPr>
        <w:pStyle w:val="LabStepCodeBlock"/>
        <w:rPr>
          <w:color w:val="808080" w:themeColor="background1" w:themeShade="80"/>
        </w:rPr>
      </w:pPr>
      <w:r w:rsidRPr="008F6CAE">
        <w:rPr>
          <w:color w:val="808080" w:themeColor="background1" w:themeShade="80"/>
        </w:rPr>
        <w:t xml:space="preserve">         DisplayName="Contract Number"</w:t>
      </w:r>
    </w:p>
    <w:p w:rsidR="008F6CAE" w:rsidRPr="008F6CAE" w:rsidRDefault="008F6CAE" w:rsidP="008F6CAE">
      <w:pPr>
        <w:pStyle w:val="LabStepCodeBlock"/>
        <w:rPr>
          <w:color w:val="808080" w:themeColor="background1" w:themeShade="80"/>
        </w:rPr>
      </w:pPr>
      <w:r w:rsidRPr="008F6CAE">
        <w:rPr>
          <w:color w:val="808080" w:themeColor="background1" w:themeShade="80"/>
        </w:rPr>
        <w:t xml:space="preserve">         Group="</w:t>
      </w:r>
      <w:r w:rsidR="002776B4">
        <w:rPr>
          <w:color w:val="808080" w:themeColor="background1" w:themeShade="80"/>
        </w:rPr>
        <w:t>Wingtip</w:t>
      </w:r>
      <w:r w:rsidRPr="008F6CAE">
        <w:rPr>
          <w:color w:val="808080" w:themeColor="background1" w:themeShade="80"/>
        </w:rPr>
        <w:t xml:space="preserve"> Contract Columns"</w:t>
      </w:r>
    </w:p>
    <w:p w:rsidR="008F6CAE" w:rsidRPr="008F6CAE" w:rsidRDefault="008F6CAE" w:rsidP="008F6CAE">
      <w:pPr>
        <w:pStyle w:val="LabStepCodeBlock"/>
        <w:rPr>
          <w:color w:val="808080" w:themeColor="background1" w:themeShade="80"/>
        </w:rPr>
      </w:pPr>
      <w:r w:rsidRPr="008F6CAE">
        <w:rPr>
          <w:color w:val="808080" w:themeColor="background1" w:themeShade="80"/>
        </w:rPr>
        <w:t xml:space="preserve">         Type="Text"</w:t>
      </w:r>
    </w:p>
    <w:p w:rsidR="008F6CAE" w:rsidRPr="008F6CAE" w:rsidRDefault="008F6CAE" w:rsidP="008F6CAE">
      <w:pPr>
        <w:pStyle w:val="LabStepCodeBlock"/>
        <w:rPr>
          <w:color w:val="808080" w:themeColor="background1" w:themeShade="80"/>
        </w:rPr>
      </w:pPr>
      <w:r w:rsidRPr="008F6CAE">
        <w:rPr>
          <w:color w:val="808080" w:themeColor="background1" w:themeShade="80"/>
        </w:rPr>
        <w:t xml:space="preserve">     </w:t>
      </w:r>
      <w:r w:rsidR="00851018">
        <w:rPr>
          <w:color w:val="808080" w:themeColor="background1" w:themeShade="80"/>
        </w:rPr>
        <w:t xml:space="preserve">  </w:t>
      </w:r>
      <w:r w:rsidRPr="008F6CAE">
        <w:rPr>
          <w:color w:val="808080" w:themeColor="background1" w:themeShade="80"/>
        </w:rPr>
        <w:t xml:space="preserve">  Indexed=“TRUE”</w:t>
      </w:r>
    </w:p>
    <w:p w:rsidR="008F6CAE" w:rsidRPr="008F6CAE" w:rsidRDefault="00851018" w:rsidP="008F6CAE">
      <w:pPr>
        <w:pStyle w:val="LabStepCodeBlock"/>
        <w:rPr>
          <w:color w:val="808080" w:themeColor="background1" w:themeShade="80"/>
        </w:rPr>
      </w:pPr>
      <w:r>
        <w:rPr>
          <w:color w:val="808080" w:themeColor="background1" w:themeShade="80"/>
        </w:rPr>
        <w:t xml:space="preserve">     </w:t>
      </w:r>
      <w:r w:rsidR="008F6CAE" w:rsidRPr="008F6CAE">
        <w:rPr>
          <w:color w:val="808080" w:themeColor="background1" w:themeShade="80"/>
        </w:rPr>
        <w:t xml:space="preserve">  </w:t>
      </w:r>
      <w:r>
        <w:rPr>
          <w:color w:val="808080" w:themeColor="background1" w:themeShade="80"/>
        </w:rPr>
        <w:t xml:space="preserve">  </w:t>
      </w:r>
      <w:r w:rsidR="008F6CAE" w:rsidRPr="008F6CAE">
        <w:rPr>
          <w:color w:val="808080" w:themeColor="background1" w:themeShade="80"/>
        </w:rPr>
        <w:t>EnforceUniqueValues=“TRUE”</w:t>
      </w:r>
    </w:p>
    <w:p w:rsidR="008F6CAE" w:rsidRPr="008F6CAE" w:rsidRDefault="008F6CAE" w:rsidP="008F6CAE">
      <w:pPr>
        <w:pStyle w:val="LabStepCodeBlock"/>
        <w:rPr>
          <w:color w:val="808080" w:themeColor="background1" w:themeShade="80"/>
        </w:rPr>
      </w:pPr>
      <w:r w:rsidRPr="008F6CAE">
        <w:rPr>
          <w:color w:val="808080" w:themeColor="background1" w:themeShade="80"/>
        </w:rPr>
        <w:t xml:space="preserve">         DisplaceOnUpgrade="TRUE" /&gt;</w:t>
      </w:r>
    </w:p>
    <w:p w:rsidR="00C0050C" w:rsidRDefault="00C0050C" w:rsidP="00C0050C">
      <w:pPr>
        <w:pStyle w:val="LabStepCodeBlock"/>
      </w:pPr>
      <w:r>
        <w:t xml:space="preserve">  &lt;Field SourceID="http://schemas.microsoft.com/sharepoint/v3"</w:t>
      </w:r>
    </w:p>
    <w:p w:rsidR="00C0050C" w:rsidRDefault="00C0050C" w:rsidP="00C0050C">
      <w:pPr>
        <w:pStyle w:val="LabStepCodeBlock"/>
      </w:pPr>
      <w:r>
        <w:t xml:space="preserve">         ID="{AE270EED-EF9A-41ca-A303-962F2ABDE05B}"</w:t>
      </w:r>
    </w:p>
    <w:p w:rsidR="00C0050C" w:rsidRDefault="00C0050C" w:rsidP="00C0050C">
      <w:pPr>
        <w:pStyle w:val="LabStepCodeBlock"/>
      </w:pPr>
      <w:r>
        <w:t xml:space="preserve">         Name="ContractStartDate"</w:t>
      </w:r>
    </w:p>
    <w:p w:rsidR="00C0050C" w:rsidRDefault="00C0050C" w:rsidP="00C0050C">
      <w:pPr>
        <w:pStyle w:val="LabStepCodeBlock"/>
      </w:pPr>
      <w:r>
        <w:t xml:space="preserve">         DisplayName="Start Date"</w:t>
      </w:r>
    </w:p>
    <w:p w:rsidR="00C0050C" w:rsidRDefault="00C0050C" w:rsidP="00C0050C">
      <w:pPr>
        <w:pStyle w:val="LabStepCodeBlock"/>
      </w:pPr>
      <w:r>
        <w:t xml:space="preserve">         Group="</w:t>
      </w:r>
      <w:r w:rsidR="002776B4">
        <w:t>Wingtip</w:t>
      </w:r>
      <w:r>
        <w:t xml:space="preserve"> Contract Columns"</w:t>
      </w:r>
    </w:p>
    <w:p w:rsidR="00C0050C" w:rsidRDefault="00C0050C" w:rsidP="00C0050C">
      <w:pPr>
        <w:pStyle w:val="LabStepCodeBlock"/>
      </w:pPr>
      <w:r>
        <w:t xml:space="preserve">         Type="DateTime"</w:t>
      </w:r>
    </w:p>
    <w:p w:rsidR="00C0050C" w:rsidRDefault="00C0050C" w:rsidP="00C0050C">
      <w:pPr>
        <w:pStyle w:val="LabStepCodeBlock"/>
      </w:pPr>
      <w:r>
        <w:t xml:space="preserve">         Format= "DateOnly"</w:t>
      </w:r>
    </w:p>
    <w:p w:rsidR="00C0050C" w:rsidRDefault="00C0050C" w:rsidP="00C0050C">
      <w:pPr>
        <w:pStyle w:val="LabStepCodeBlock"/>
      </w:pPr>
      <w:r>
        <w:t xml:space="preserve">         DisplaceOnUpgrade="TRUE" /&gt;</w:t>
      </w:r>
    </w:p>
    <w:p w:rsidR="00CC243D" w:rsidRPr="00CC243D" w:rsidRDefault="00CC243D" w:rsidP="00CC243D">
      <w:pPr>
        <w:pStyle w:val="LabStepCodeBlock"/>
        <w:rPr>
          <w:color w:val="808080" w:themeColor="background1" w:themeShade="80"/>
        </w:rPr>
      </w:pPr>
      <w:r w:rsidRPr="008E3A76">
        <w:rPr>
          <w:color w:val="808080" w:themeColor="background1" w:themeShade="80"/>
        </w:rPr>
        <w:t>&lt;/Elements&gt;</w:t>
      </w:r>
    </w:p>
    <w:p w:rsidR="00CC243D" w:rsidRPr="00C20B09" w:rsidRDefault="00CC243D" w:rsidP="00C20B09">
      <w:pPr>
        <w:pStyle w:val="LabExerciseCallout"/>
      </w:pPr>
      <w:r>
        <w:t xml:space="preserve">Notice the </w:t>
      </w:r>
      <w:r w:rsidRPr="00A5058D">
        <w:rPr>
          <w:b/>
        </w:rPr>
        <w:t>DateTime</w:t>
      </w:r>
      <w:r>
        <w:t xml:space="preserve"> data type. If you only need the date part, you can specify </w:t>
      </w:r>
      <w:r w:rsidRPr="00A5058D">
        <w:rPr>
          <w:rStyle w:val="InlindeCode"/>
        </w:rPr>
        <w:t>Format=”DateOnly”</w:t>
      </w:r>
      <w:r>
        <w:t xml:space="preserve">.  </w:t>
      </w:r>
    </w:p>
    <w:p w:rsidR="008E3A76" w:rsidRDefault="00CC243D" w:rsidP="0052458E">
      <w:pPr>
        <w:pStyle w:val="LabStepNumbered"/>
      </w:pPr>
      <w:r>
        <w:t xml:space="preserve">The </w:t>
      </w:r>
      <w:r w:rsidRPr="00A5058D">
        <w:rPr>
          <w:b/>
        </w:rPr>
        <w:t>Duration</w:t>
      </w:r>
      <w:r>
        <w:t xml:space="preserve"> column is a choice field to give the user the possibility to choose from a limited list of values. Enter the following CAML to specify the definition for the duration:</w:t>
      </w:r>
    </w:p>
    <w:p w:rsidR="00CC243D" w:rsidRPr="00CC243D" w:rsidRDefault="00CC243D" w:rsidP="00CC243D">
      <w:pPr>
        <w:pStyle w:val="LabStepCodeBlock"/>
        <w:rPr>
          <w:color w:val="808080" w:themeColor="background1" w:themeShade="80"/>
        </w:rPr>
      </w:pPr>
      <w:r w:rsidRPr="00CC243D">
        <w:rPr>
          <w:color w:val="808080" w:themeColor="background1" w:themeShade="80"/>
        </w:rPr>
        <w:t>&lt;?xml version="1.0" encoding="utf-8"?&gt;</w:t>
      </w:r>
    </w:p>
    <w:p w:rsidR="00CC243D" w:rsidRPr="00CC243D" w:rsidRDefault="00CC243D" w:rsidP="00CC243D">
      <w:pPr>
        <w:pStyle w:val="LabStepCodeBlock"/>
        <w:rPr>
          <w:color w:val="808080" w:themeColor="background1" w:themeShade="80"/>
        </w:rPr>
      </w:pPr>
      <w:r w:rsidRPr="00CC243D">
        <w:rPr>
          <w:color w:val="808080" w:themeColor="background1" w:themeShade="80"/>
        </w:rPr>
        <w:t>&lt;Elements xmlns="http://schemas.microsoft.com/sharepoint/"&gt;</w:t>
      </w:r>
    </w:p>
    <w:p w:rsidR="004B0D66" w:rsidRPr="008F6CAE" w:rsidRDefault="004B0D66" w:rsidP="004B0D66">
      <w:pPr>
        <w:pStyle w:val="LabStepCodeBlock"/>
        <w:rPr>
          <w:color w:val="808080" w:themeColor="background1" w:themeShade="80"/>
        </w:rPr>
      </w:pPr>
      <w:r w:rsidRPr="008F6CAE">
        <w:rPr>
          <w:color w:val="808080" w:themeColor="background1" w:themeShade="80"/>
        </w:rPr>
        <w:t xml:space="preserve">  &lt;Field SourceID="http://schemas.microsoft.com/sharepoint/v3"</w:t>
      </w:r>
    </w:p>
    <w:p w:rsidR="004B0D66" w:rsidRPr="008F6CAE" w:rsidRDefault="004B0D66" w:rsidP="004B0D66">
      <w:pPr>
        <w:pStyle w:val="LabStepCodeBlock"/>
        <w:rPr>
          <w:color w:val="808080" w:themeColor="background1" w:themeShade="80"/>
        </w:rPr>
      </w:pPr>
      <w:r w:rsidRPr="008F6CAE">
        <w:rPr>
          <w:color w:val="808080" w:themeColor="background1" w:themeShade="80"/>
        </w:rPr>
        <w:t xml:space="preserve">         ID="{C6BA9DDC-307E-4bbe-98DC-19421D843924}"</w:t>
      </w:r>
    </w:p>
    <w:p w:rsidR="004B0D66" w:rsidRPr="008F6CAE" w:rsidRDefault="004B0D66" w:rsidP="004B0D66">
      <w:pPr>
        <w:pStyle w:val="LabStepCodeBlock"/>
        <w:rPr>
          <w:color w:val="808080" w:themeColor="background1" w:themeShade="80"/>
        </w:rPr>
      </w:pPr>
      <w:r w:rsidRPr="008F6CAE">
        <w:rPr>
          <w:color w:val="808080" w:themeColor="background1" w:themeShade="80"/>
        </w:rPr>
        <w:t xml:space="preserve">         Name="ContractNumber"</w:t>
      </w:r>
    </w:p>
    <w:p w:rsidR="004B0D66" w:rsidRPr="008F6CAE" w:rsidRDefault="004B0D66" w:rsidP="004B0D66">
      <w:pPr>
        <w:pStyle w:val="LabStepCodeBlock"/>
        <w:rPr>
          <w:color w:val="808080" w:themeColor="background1" w:themeShade="80"/>
        </w:rPr>
      </w:pPr>
      <w:r w:rsidRPr="008F6CAE">
        <w:rPr>
          <w:color w:val="808080" w:themeColor="background1" w:themeShade="80"/>
        </w:rPr>
        <w:t xml:space="preserve">         DisplayName="Contract Number"</w:t>
      </w:r>
    </w:p>
    <w:p w:rsidR="004B0D66" w:rsidRPr="008F6CAE" w:rsidRDefault="004B0D66" w:rsidP="004B0D66">
      <w:pPr>
        <w:pStyle w:val="LabStepCodeBlock"/>
        <w:rPr>
          <w:color w:val="808080" w:themeColor="background1" w:themeShade="80"/>
        </w:rPr>
      </w:pPr>
      <w:r w:rsidRPr="008F6CAE">
        <w:rPr>
          <w:color w:val="808080" w:themeColor="background1" w:themeShade="80"/>
        </w:rPr>
        <w:t xml:space="preserve">         Group="</w:t>
      </w:r>
      <w:r w:rsidR="002776B4">
        <w:rPr>
          <w:color w:val="808080" w:themeColor="background1" w:themeShade="80"/>
        </w:rPr>
        <w:t>Wingtip</w:t>
      </w:r>
      <w:r w:rsidRPr="008F6CAE">
        <w:rPr>
          <w:color w:val="808080" w:themeColor="background1" w:themeShade="80"/>
        </w:rPr>
        <w:t xml:space="preserve"> Contract Columns"</w:t>
      </w:r>
    </w:p>
    <w:p w:rsidR="004B0D66" w:rsidRPr="008F6CAE" w:rsidRDefault="004B0D66" w:rsidP="004B0D66">
      <w:pPr>
        <w:pStyle w:val="LabStepCodeBlock"/>
        <w:rPr>
          <w:color w:val="808080" w:themeColor="background1" w:themeShade="80"/>
        </w:rPr>
      </w:pPr>
      <w:r w:rsidRPr="008F6CAE">
        <w:rPr>
          <w:color w:val="808080" w:themeColor="background1" w:themeShade="80"/>
        </w:rPr>
        <w:t xml:space="preserve">         Type="Text"</w:t>
      </w:r>
    </w:p>
    <w:p w:rsidR="004B0D66" w:rsidRPr="008F6CAE" w:rsidRDefault="004B0D66" w:rsidP="004B0D66">
      <w:pPr>
        <w:pStyle w:val="LabStepCodeBlock"/>
        <w:rPr>
          <w:color w:val="808080" w:themeColor="background1" w:themeShade="80"/>
        </w:rPr>
      </w:pPr>
      <w:r w:rsidRPr="008F6CAE">
        <w:rPr>
          <w:color w:val="808080" w:themeColor="background1" w:themeShade="80"/>
        </w:rPr>
        <w:tab/>
        <w:t xml:space="preserve">       Indexed=“TRUE”</w:t>
      </w:r>
    </w:p>
    <w:p w:rsidR="004B0D66" w:rsidRPr="008F6CAE" w:rsidRDefault="004B0D66" w:rsidP="004B0D66">
      <w:pPr>
        <w:pStyle w:val="LabStepCodeBlock"/>
        <w:rPr>
          <w:color w:val="808080" w:themeColor="background1" w:themeShade="80"/>
        </w:rPr>
      </w:pPr>
      <w:r w:rsidRPr="008F6CAE">
        <w:rPr>
          <w:color w:val="808080" w:themeColor="background1" w:themeShade="80"/>
        </w:rPr>
        <w:tab/>
      </w:r>
      <w:r w:rsidRPr="008F6CAE">
        <w:rPr>
          <w:color w:val="808080" w:themeColor="background1" w:themeShade="80"/>
        </w:rPr>
        <w:tab/>
      </w:r>
      <w:r w:rsidRPr="008F6CAE">
        <w:rPr>
          <w:color w:val="808080" w:themeColor="background1" w:themeShade="80"/>
        </w:rPr>
        <w:tab/>
        <w:t xml:space="preserve">  EnforceUniqueValues=“TRUE”</w:t>
      </w:r>
    </w:p>
    <w:p w:rsidR="004B0D66" w:rsidRPr="008F6CAE" w:rsidRDefault="004B0D66" w:rsidP="004B0D66">
      <w:pPr>
        <w:pStyle w:val="LabStepCodeBlock"/>
        <w:rPr>
          <w:color w:val="808080" w:themeColor="background1" w:themeShade="80"/>
        </w:rPr>
      </w:pPr>
      <w:r w:rsidRPr="008F6CAE">
        <w:rPr>
          <w:color w:val="808080" w:themeColor="background1" w:themeShade="80"/>
        </w:rPr>
        <w:t xml:space="preserve">         DisplaceOnUpgrade="TRUE" /&gt;</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&lt;Field SourceID="http://schemas.microsoft.com/sharepoint/v3"</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ID="{AE270EED-EF9A-41ca-A303-962F2ABDE05B}"</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Name="ContractStartDate"</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DisplayName="Start Date"</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Group="</w:t>
      </w:r>
      <w:r w:rsidR="002776B4">
        <w:rPr>
          <w:color w:val="808080" w:themeColor="background1" w:themeShade="80"/>
        </w:rPr>
        <w:t>Wingtip</w:t>
      </w:r>
      <w:r w:rsidRPr="00CC243D">
        <w:rPr>
          <w:color w:val="808080" w:themeColor="background1" w:themeShade="80"/>
        </w:rPr>
        <w:t xml:space="preserve"> Contract Columns"</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Type="DateTime"</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Format= "DateOnly"</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DisplaceOnUpgrade="TRUE" /&gt;</w:t>
      </w:r>
    </w:p>
    <w:p w:rsidR="00CC243D" w:rsidRDefault="00CC243D" w:rsidP="00CC243D">
      <w:pPr>
        <w:pStyle w:val="LabStepCodeBlock"/>
      </w:pPr>
      <w:r>
        <w:t xml:space="preserve">  &lt;Field SourceID="http://schemas.microsoft.com/sharepoint/v3"</w:t>
      </w:r>
    </w:p>
    <w:p w:rsidR="00CC243D" w:rsidRDefault="00CC243D" w:rsidP="00CC243D">
      <w:pPr>
        <w:pStyle w:val="LabStepCodeBlock"/>
      </w:pPr>
      <w:r>
        <w:t xml:space="preserve">         ID="{2B851289-08F1-4f17-BAEC-19A84A5C1BFC}"</w:t>
      </w:r>
    </w:p>
    <w:p w:rsidR="00CC243D" w:rsidRDefault="00CC243D" w:rsidP="00CC243D">
      <w:pPr>
        <w:pStyle w:val="LabStepCodeBlock"/>
      </w:pPr>
      <w:r>
        <w:t xml:space="preserve">         Name="ContractDuration"</w:t>
      </w:r>
    </w:p>
    <w:p w:rsidR="00CC243D" w:rsidRDefault="00CC243D" w:rsidP="00CC243D">
      <w:pPr>
        <w:pStyle w:val="LabStepCodeBlock"/>
      </w:pPr>
      <w:r>
        <w:t xml:space="preserve">         DisplayName="Duration"</w:t>
      </w:r>
    </w:p>
    <w:p w:rsidR="00CC243D" w:rsidRDefault="00CC243D" w:rsidP="00CC243D">
      <w:pPr>
        <w:pStyle w:val="LabStepCodeBlock"/>
      </w:pPr>
      <w:r>
        <w:t xml:space="preserve">         Group="</w:t>
      </w:r>
      <w:r w:rsidR="002776B4">
        <w:t>Wingtip</w:t>
      </w:r>
      <w:r>
        <w:t xml:space="preserve"> Contract Columns"</w:t>
      </w:r>
    </w:p>
    <w:p w:rsidR="00CC243D" w:rsidRDefault="00CC243D" w:rsidP="00CC243D">
      <w:pPr>
        <w:pStyle w:val="LabStepCodeBlock"/>
      </w:pPr>
      <w:r>
        <w:t xml:space="preserve">         Type="Choice"</w:t>
      </w:r>
    </w:p>
    <w:p w:rsidR="00CC243D" w:rsidRDefault="00CC243D" w:rsidP="00CC243D">
      <w:pPr>
        <w:pStyle w:val="LabStepCodeBlock"/>
      </w:pPr>
      <w:r>
        <w:t xml:space="preserve">         DisplaceOnUpgrade="TRUE"&gt;</w:t>
      </w:r>
    </w:p>
    <w:p w:rsidR="00CC243D" w:rsidRDefault="00CC243D" w:rsidP="00CC243D">
      <w:pPr>
        <w:pStyle w:val="LabStepCodeBlock"/>
      </w:pPr>
      <w:r>
        <w:t xml:space="preserve">    &lt;CHOICES&gt;</w:t>
      </w:r>
    </w:p>
    <w:p w:rsidR="00CC243D" w:rsidRDefault="00CC243D" w:rsidP="00CC243D">
      <w:pPr>
        <w:pStyle w:val="LabStepCodeBlock"/>
      </w:pPr>
      <w:r>
        <w:t xml:space="preserve">      &lt;CHOICE&gt;1 Month&lt;/CHOICE&gt;</w:t>
      </w:r>
    </w:p>
    <w:p w:rsidR="00CC243D" w:rsidRDefault="00CC243D" w:rsidP="00CC243D">
      <w:pPr>
        <w:pStyle w:val="LabStepCodeBlock"/>
      </w:pPr>
      <w:r>
        <w:t xml:space="preserve">      &lt;CHOICE&gt;1 Year&lt;/CHOICE&gt;</w:t>
      </w:r>
    </w:p>
    <w:p w:rsidR="00CC243D" w:rsidRDefault="00CC243D" w:rsidP="00CC243D">
      <w:pPr>
        <w:pStyle w:val="LabStepCodeBlock"/>
      </w:pPr>
      <w:r>
        <w:t xml:space="preserve">      &lt;CHOICE&gt;3 Year</w:t>
      </w:r>
      <w:r w:rsidR="00E0790B">
        <w:t>s</w:t>
      </w:r>
      <w:r>
        <w:t>&lt;/CHOICE&gt;</w:t>
      </w:r>
    </w:p>
    <w:p w:rsidR="00CC243D" w:rsidRDefault="00CC243D" w:rsidP="00CC243D">
      <w:pPr>
        <w:pStyle w:val="LabStepCodeBlock"/>
      </w:pPr>
      <w:r>
        <w:t xml:space="preserve">      &lt;CHOICE&gt;5 Year</w:t>
      </w:r>
      <w:r w:rsidR="00E0790B">
        <w:t>s</w:t>
      </w:r>
      <w:r>
        <w:t>&lt;/CHOICE&gt;</w:t>
      </w:r>
    </w:p>
    <w:p w:rsidR="00CC243D" w:rsidRDefault="00CC243D" w:rsidP="00CC243D">
      <w:pPr>
        <w:pStyle w:val="LabStepCodeBlock"/>
      </w:pPr>
      <w:r>
        <w:t xml:space="preserve">    &lt;/CHOICES&gt;</w:t>
      </w:r>
    </w:p>
    <w:p w:rsidR="00CC243D" w:rsidRDefault="00CC243D" w:rsidP="00CC243D">
      <w:pPr>
        <w:pStyle w:val="LabStepCodeBlock"/>
      </w:pPr>
      <w:r>
        <w:t xml:space="preserve">  &lt;/Field&gt;</w:t>
      </w:r>
    </w:p>
    <w:p w:rsidR="00CC243D" w:rsidRPr="00CC243D" w:rsidRDefault="00CC243D" w:rsidP="00CC243D">
      <w:pPr>
        <w:pStyle w:val="LabStepCodeBlock"/>
        <w:rPr>
          <w:color w:val="808080" w:themeColor="background1" w:themeShade="80"/>
        </w:rPr>
      </w:pPr>
      <w:r w:rsidRPr="00CC243D">
        <w:rPr>
          <w:color w:val="808080" w:themeColor="background1" w:themeShade="80"/>
        </w:rPr>
        <w:t>&lt;/Elements&gt;</w:t>
      </w:r>
    </w:p>
    <w:p w:rsidR="00DA0026" w:rsidRDefault="00CC243D" w:rsidP="0052458E">
      <w:pPr>
        <w:pStyle w:val="LabStepNumbered"/>
      </w:pPr>
      <w:r>
        <w:t>The definition of the site columns is complete. Save your work.</w:t>
      </w:r>
    </w:p>
    <w:p w:rsidR="00CC243D" w:rsidRDefault="00CC243D" w:rsidP="0052458E">
      <w:pPr>
        <w:pStyle w:val="LabStepNumbered"/>
      </w:pPr>
      <w:r>
        <w:t xml:space="preserve">Return to the </w:t>
      </w:r>
      <w:r w:rsidRPr="00E670F0">
        <w:rPr>
          <w:rStyle w:val="InlindeCode"/>
        </w:rPr>
        <w:t>elements.xml</w:t>
      </w:r>
      <w:r>
        <w:t xml:space="preserve"> file</w:t>
      </w:r>
      <w:r w:rsidR="00CE1A82">
        <w:t xml:space="preserve"> in the </w:t>
      </w:r>
      <w:r w:rsidR="00B91DF1" w:rsidRPr="00A5058D">
        <w:rPr>
          <w:b/>
        </w:rPr>
        <w:t>ContractContent</w:t>
      </w:r>
      <w:r w:rsidR="00CE1A82" w:rsidRPr="00A5058D">
        <w:rPr>
          <w:b/>
        </w:rPr>
        <w:t>Type</w:t>
      </w:r>
      <w:r w:rsidR="00CE1A82">
        <w:t xml:space="preserve"> folder</w:t>
      </w:r>
      <w:r>
        <w:t xml:space="preserve"> to complete the definition of the content type. </w:t>
      </w:r>
    </w:p>
    <w:p w:rsidR="00CC243D" w:rsidRDefault="00CC243D" w:rsidP="0052458E">
      <w:pPr>
        <w:pStyle w:val="LabStepNumbered"/>
      </w:pPr>
      <w:r>
        <w:t xml:space="preserve">The content type definition contains an empty </w:t>
      </w:r>
      <w:r w:rsidRPr="00E670F0">
        <w:rPr>
          <w:rStyle w:val="InlindeCode"/>
        </w:rPr>
        <w:t>&lt;FieldRefs&gt;</w:t>
      </w:r>
      <w:r>
        <w:t xml:space="preserve"> element. You will have to specify the fields tha</w:t>
      </w:r>
      <w:r w:rsidR="00C7035E">
        <w:t xml:space="preserve">t make up the content type here. Define a </w:t>
      </w:r>
      <w:r w:rsidR="00C7035E" w:rsidRPr="00E670F0">
        <w:rPr>
          <w:rStyle w:val="InlindeCode"/>
        </w:rPr>
        <w:t>&lt;FieldRef&gt;</w:t>
      </w:r>
      <w:r w:rsidR="00C7035E">
        <w:t xml:space="preserve"> element for each column in your content type, starting with </w:t>
      </w:r>
      <w:r w:rsidR="00C7035E">
        <w:lastRenderedPageBreak/>
        <w:t xml:space="preserve">the contract number. As already mentioned, you are going to use the existing </w:t>
      </w:r>
      <w:r w:rsidR="00C7035E" w:rsidRPr="003115F7">
        <w:rPr>
          <w:b/>
        </w:rPr>
        <w:t>Title</w:t>
      </w:r>
      <w:r w:rsidR="00C7035E">
        <w:t xml:space="preserve"> site column for this. Add the following </w:t>
      </w:r>
      <w:r w:rsidR="00C7035E" w:rsidRPr="00E670F0">
        <w:rPr>
          <w:rStyle w:val="InlindeCode"/>
        </w:rPr>
        <w:t>&lt;FieldRef&gt;</w:t>
      </w:r>
      <w:r w:rsidR="00C7035E">
        <w:t xml:space="preserve"> element within the </w:t>
      </w:r>
      <w:r w:rsidR="00C7035E" w:rsidRPr="00E670F0">
        <w:rPr>
          <w:rStyle w:val="InlindeCode"/>
        </w:rPr>
        <w:t>&lt;FieldRefs&gt;</w:t>
      </w:r>
      <w:r w:rsidR="00C7035E">
        <w:t xml:space="preserve"> element:</w:t>
      </w:r>
    </w:p>
    <w:p w:rsidR="00CC243D" w:rsidRPr="00CC243D" w:rsidRDefault="00CC243D" w:rsidP="00CC243D">
      <w:pPr>
        <w:pStyle w:val="LabStepCodeBlock"/>
        <w:rPr>
          <w:color w:val="808080" w:themeColor="background1" w:themeShade="80"/>
        </w:rPr>
      </w:pPr>
      <w:r w:rsidRPr="00CC243D">
        <w:rPr>
          <w:color w:val="808080" w:themeColor="background1" w:themeShade="80"/>
        </w:rPr>
        <w:t>&lt;?xml version="1.0" encoding="utf-8"?&gt;</w:t>
      </w:r>
    </w:p>
    <w:p w:rsidR="00CC243D" w:rsidRPr="00CC243D" w:rsidRDefault="00CC243D" w:rsidP="00CC243D">
      <w:pPr>
        <w:pStyle w:val="LabStepCodeBlock"/>
        <w:rPr>
          <w:color w:val="808080" w:themeColor="background1" w:themeShade="80"/>
        </w:rPr>
      </w:pPr>
      <w:r w:rsidRPr="00CC243D">
        <w:rPr>
          <w:color w:val="808080" w:themeColor="background1" w:themeShade="80"/>
        </w:rPr>
        <w:t>&lt;Elements xmlns="http://schemas.microsoft.com/sharepoint/"&gt;</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&lt;ContentType ID="0x0100fb1ad12faa9b4834ad4d590f0f030151"</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w:t>
      </w:r>
      <w:r w:rsidR="00BC58A8">
        <w:rPr>
          <w:color w:val="808080" w:themeColor="background1" w:themeShade="80"/>
        </w:rPr>
        <w:t>Name="</w:t>
      </w:r>
      <w:r w:rsidRPr="00CC243D">
        <w:rPr>
          <w:color w:val="808080" w:themeColor="background1" w:themeShade="80"/>
        </w:rPr>
        <w:t>Contract</w:t>
      </w:r>
      <w:r w:rsidR="00B91DF1">
        <w:rPr>
          <w:color w:val="808080" w:themeColor="background1" w:themeShade="80"/>
        </w:rPr>
        <w:t xml:space="preserve"> </w:t>
      </w:r>
      <w:r w:rsidRPr="00CC243D">
        <w:rPr>
          <w:color w:val="808080" w:themeColor="background1" w:themeShade="80"/>
        </w:rPr>
        <w:t>Content</w:t>
      </w:r>
      <w:r w:rsidR="00B91DF1">
        <w:rPr>
          <w:color w:val="808080" w:themeColor="background1" w:themeShade="80"/>
        </w:rPr>
        <w:t xml:space="preserve"> </w:t>
      </w:r>
      <w:r w:rsidRPr="00CC243D">
        <w:rPr>
          <w:color w:val="808080" w:themeColor="background1" w:themeShade="80"/>
        </w:rPr>
        <w:t>Type"</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Group="</w:t>
      </w:r>
      <w:r w:rsidR="00BC58A8">
        <w:rPr>
          <w:color w:val="808080" w:themeColor="background1" w:themeShade="80"/>
        </w:rPr>
        <w:t xml:space="preserve">Wingtip </w:t>
      </w:r>
      <w:r w:rsidRPr="00CC243D">
        <w:rPr>
          <w:color w:val="808080" w:themeColor="background1" w:themeShade="80"/>
        </w:rPr>
        <w:t>Content Types"</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Version="0"&gt;</w:t>
      </w:r>
    </w:p>
    <w:p w:rsidR="00CC243D" w:rsidRDefault="00CC243D" w:rsidP="00CC243D">
      <w:pPr>
        <w:pStyle w:val="LabStepCodeBlock"/>
        <w:rPr>
          <w:color w:val="808080" w:themeColor="background1" w:themeShade="80"/>
        </w:rPr>
      </w:pPr>
      <w:r w:rsidRPr="00CC243D">
        <w:rPr>
          <w:color w:val="808080" w:themeColor="background1" w:themeShade="80"/>
        </w:rPr>
        <w:t xml:space="preserve">    &lt;FieldRefs&gt;</w:t>
      </w:r>
    </w:p>
    <w:p w:rsidR="00C7035E" w:rsidRDefault="00C7035E" w:rsidP="00C7035E">
      <w:pPr>
        <w:pStyle w:val="LabStepCodeBlock"/>
      </w:pPr>
      <w:r>
        <w:t xml:space="preserve">      &lt;FieldRef ID="{fa564e0f-0c70-4ab9-b863-0177e6ddd247}"</w:t>
      </w:r>
    </w:p>
    <w:p w:rsidR="00C7035E" w:rsidRDefault="00C7035E" w:rsidP="00C7035E">
      <w:pPr>
        <w:pStyle w:val="LabStepCodeBlock"/>
      </w:pPr>
      <w:r>
        <w:t xml:space="preserve">                Name="Title"</w:t>
      </w:r>
    </w:p>
    <w:p w:rsidR="00C7035E" w:rsidRDefault="00C7035E" w:rsidP="00C7035E">
      <w:pPr>
        <w:pStyle w:val="LabStepCodeBlock"/>
      </w:pPr>
      <w:r>
        <w:t xml:space="preserve">                DisplayName="</w:t>
      </w:r>
      <w:r w:rsidR="004B0D66">
        <w:t>Company Name</w:t>
      </w:r>
      <w:r>
        <w:t>" /&gt;</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&lt;/FieldRefs&gt;</w:t>
      </w:r>
    </w:p>
    <w:p w:rsidR="00CC243D" w:rsidRPr="00CC243D" w:rsidRDefault="00CC243D" w:rsidP="00CC243D">
      <w:pPr>
        <w:pStyle w:val="LabStepCodeBlock"/>
        <w:rPr>
          <w:color w:val="808080" w:themeColor="background1" w:themeShade="80"/>
        </w:rPr>
      </w:pPr>
      <w:r w:rsidRPr="00CC243D">
        <w:rPr>
          <w:color w:val="808080" w:themeColor="background1" w:themeShade="80"/>
        </w:rPr>
        <w:t xml:space="preserve">  &lt;/ContentType&gt;</w:t>
      </w:r>
    </w:p>
    <w:p w:rsidR="00CC243D" w:rsidRPr="00CC243D" w:rsidRDefault="00CC243D" w:rsidP="00CC243D">
      <w:pPr>
        <w:pStyle w:val="LabStepCodeBlock"/>
        <w:rPr>
          <w:color w:val="808080" w:themeColor="background1" w:themeShade="80"/>
        </w:rPr>
      </w:pPr>
    </w:p>
    <w:p w:rsidR="00CC243D" w:rsidRPr="00CC243D" w:rsidRDefault="00CC243D" w:rsidP="00CC243D">
      <w:pPr>
        <w:pStyle w:val="LabStepCodeBlock"/>
        <w:rPr>
          <w:color w:val="808080" w:themeColor="background1" w:themeShade="80"/>
        </w:rPr>
      </w:pPr>
      <w:r w:rsidRPr="00CC243D">
        <w:rPr>
          <w:color w:val="808080" w:themeColor="background1" w:themeShade="80"/>
        </w:rPr>
        <w:t>&lt;/Elements&gt;</w:t>
      </w:r>
    </w:p>
    <w:p w:rsidR="00CC243D" w:rsidRDefault="00C7035E" w:rsidP="0052458E">
      <w:pPr>
        <w:pStyle w:val="LabStepNumbered"/>
      </w:pPr>
      <w:r>
        <w:t xml:space="preserve">The </w:t>
      </w:r>
      <w:r w:rsidR="00A5058D">
        <w:t>three</w:t>
      </w:r>
      <w:r>
        <w:t xml:space="preserve"> other fields can be added as follows, using the </w:t>
      </w:r>
      <w:r w:rsidR="00A5058D">
        <w:t>GUIDs</w:t>
      </w:r>
      <w:r>
        <w:t xml:space="preserve"> you</w:t>
      </w:r>
      <w:r w:rsidR="00A5058D">
        <w:t xml:space="preserve"> earlier defined for each field:</w:t>
      </w:r>
    </w:p>
    <w:p w:rsidR="00C7035E" w:rsidRPr="00C7035E" w:rsidRDefault="00C7035E" w:rsidP="00C7035E">
      <w:pPr>
        <w:pStyle w:val="LabStepCodeBlock"/>
        <w:rPr>
          <w:color w:val="808080" w:themeColor="background1" w:themeShade="80"/>
        </w:rPr>
      </w:pPr>
      <w:r w:rsidRPr="00C7035E">
        <w:rPr>
          <w:color w:val="808080" w:themeColor="background1" w:themeShade="80"/>
        </w:rPr>
        <w:t>&lt;?xml version="1.0" encoding="utf-8"?&gt;</w:t>
      </w:r>
    </w:p>
    <w:p w:rsidR="00C7035E" w:rsidRPr="00C7035E" w:rsidRDefault="00C7035E" w:rsidP="00C7035E">
      <w:pPr>
        <w:pStyle w:val="LabStepCodeBlock"/>
        <w:rPr>
          <w:color w:val="808080" w:themeColor="background1" w:themeShade="80"/>
        </w:rPr>
      </w:pPr>
      <w:r w:rsidRPr="00C7035E">
        <w:rPr>
          <w:color w:val="808080" w:themeColor="background1" w:themeShade="80"/>
        </w:rPr>
        <w:t>&lt;Elements xmlns="http://schemas.microsoft.com/sharepoint/"&gt;</w:t>
      </w:r>
    </w:p>
    <w:p w:rsidR="00C7035E" w:rsidRPr="00C7035E" w:rsidRDefault="00C7035E" w:rsidP="00C7035E">
      <w:pPr>
        <w:pStyle w:val="LabStepCodeBlock"/>
        <w:rPr>
          <w:color w:val="808080" w:themeColor="background1" w:themeShade="80"/>
        </w:rPr>
      </w:pPr>
      <w:r w:rsidRPr="00C7035E">
        <w:rPr>
          <w:color w:val="808080" w:themeColor="background1" w:themeShade="80"/>
        </w:rPr>
        <w:t xml:space="preserve">  &lt;ContentType ID="0x0100fb1ad12faa9b4834ad4d590f0f030151"</w:t>
      </w:r>
    </w:p>
    <w:p w:rsidR="00C7035E" w:rsidRPr="00C7035E" w:rsidRDefault="00C7035E" w:rsidP="00C7035E">
      <w:pPr>
        <w:pStyle w:val="LabStepCodeBlock"/>
        <w:rPr>
          <w:color w:val="808080" w:themeColor="background1" w:themeShade="80"/>
        </w:rPr>
      </w:pPr>
      <w:r w:rsidRPr="00C7035E">
        <w:rPr>
          <w:color w:val="808080" w:themeColor="background1" w:themeShade="80"/>
        </w:rPr>
        <w:t xml:space="preserve">               Name="Contract</w:t>
      </w:r>
      <w:r w:rsidR="00B91DF1">
        <w:rPr>
          <w:color w:val="808080" w:themeColor="background1" w:themeShade="80"/>
        </w:rPr>
        <w:t xml:space="preserve"> </w:t>
      </w:r>
      <w:r w:rsidRPr="00C7035E">
        <w:rPr>
          <w:color w:val="808080" w:themeColor="background1" w:themeShade="80"/>
        </w:rPr>
        <w:t>Content</w:t>
      </w:r>
      <w:r w:rsidR="00B91DF1">
        <w:rPr>
          <w:color w:val="808080" w:themeColor="background1" w:themeShade="80"/>
        </w:rPr>
        <w:t xml:space="preserve"> </w:t>
      </w:r>
      <w:r w:rsidRPr="00C7035E">
        <w:rPr>
          <w:color w:val="808080" w:themeColor="background1" w:themeShade="80"/>
        </w:rPr>
        <w:t>Type"</w:t>
      </w:r>
    </w:p>
    <w:p w:rsidR="00C7035E" w:rsidRPr="00C7035E" w:rsidRDefault="00C7035E" w:rsidP="00C7035E">
      <w:pPr>
        <w:pStyle w:val="LabStepCodeBlock"/>
        <w:rPr>
          <w:color w:val="808080" w:themeColor="background1" w:themeShade="80"/>
        </w:rPr>
      </w:pPr>
      <w:r w:rsidRPr="00C7035E">
        <w:rPr>
          <w:color w:val="808080" w:themeColor="background1" w:themeShade="80"/>
        </w:rPr>
        <w:t xml:space="preserve">               Group="Custom Content Types"</w:t>
      </w:r>
    </w:p>
    <w:p w:rsidR="00C7035E" w:rsidRPr="00C7035E" w:rsidRDefault="00C7035E" w:rsidP="00C7035E">
      <w:pPr>
        <w:pStyle w:val="LabStepCodeBlock"/>
        <w:rPr>
          <w:color w:val="808080" w:themeColor="background1" w:themeShade="80"/>
        </w:rPr>
      </w:pPr>
      <w:r w:rsidRPr="00C7035E">
        <w:rPr>
          <w:color w:val="808080" w:themeColor="background1" w:themeShade="80"/>
        </w:rPr>
        <w:t xml:space="preserve">               Version="0"&gt;</w:t>
      </w:r>
    </w:p>
    <w:p w:rsidR="00C7035E" w:rsidRPr="00C7035E" w:rsidRDefault="00C7035E" w:rsidP="00C7035E">
      <w:pPr>
        <w:pStyle w:val="LabStepCodeBlock"/>
        <w:rPr>
          <w:color w:val="808080" w:themeColor="background1" w:themeShade="80"/>
        </w:rPr>
      </w:pPr>
      <w:r w:rsidRPr="00C7035E">
        <w:rPr>
          <w:color w:val="808080" w:themeColor="background1" w:themeShade="80"/>
        </w:rPr>
        <w:t xml:space="preserve">    &lt;FieldRefs&gt;</w:t>
      </w:r>
    </w:p>
    <w:p w:rsidR="00C7035E" w:rsidRPr="00B91DF1" w:rsidRDefault="00C7035E" w:rsidP="00C7035E">
      <w:pPr>
        <w:pStyle w:val="LabStepCodeBlock"/>
        <w:rPr>
          <w:color w:val="808080" w:themeColor="background1" w:themeShade="80"/>
        </w:rPr>
      </w:pPr>
      <w:r w:rsidRPr="00B91DF1">
        <w:rPr>
          <w:color w:val="808080" w:themeColor="background1" w:themeShade="80"/>
        </w:rPr>
        <w:t xml:space="preserve">      &lt;FieldRef ID="{fa564e0f-0c70-4ab9-b863-0177e6ddd247}"</w:t>
      </w:r>
    </w:p>
    <w:p w:rsidR="00C7035E" w:rsidRPr="00B91DF1" w:rsidRDefault="00C7035E" w:rsidP="00C7035E">
      <w:pPr>
        <w:pStyle w:val="LabStepCodeBlock"/>
        <w:rPr>
          <w:color w:val="808080" w:themeColor="background1" w:themeShade="80"/>
        </w:rPr>
      </w:pPr>
      <w:r w:rsidRPr="00B91DF1">
        <w:rPr>
          <w:color w:val="808080" w:themeColor="background1" w:themeShade="80"/>
        </w:rPr>
        <w:t xml:space="preserve">                Name="Title"</w:t>
      </w:r>
    </w:p>
    <w:p w:rsidR="00C7035E" w:rsidRPr="00B91DF1" w:rsidRDefault="00C7035E" w:rsidP="00C7035E">
      <w:pPr>
        <w:pStyle w:val="LabStepCodeBlock"/>
        <w:rPr>
          <w:color w:val="808080" w:themeColor="background1" w:themeShade="80"/>
        </w:rPr>
      </w:pPr>
      <w:r w:rsidRPr="00B91DF1">
        <w:rPr>
          <w:color w:val="808080" w:themeColor="background1" w:themeShade="80"/>
        </w:rPr>
        <w:t xml:space="preserve">                DisplayName="</w:t>
      </w:r>
      <w:r w:rsidR="00B91DF1" w:rsidRPr="00B91DF1">
        <w:rPr>
          <w:color w:val="808080" w:themeColor="background1" w:themeShade="80"/>
        </w:rPr>
        <w:t>Company Name</w:t>
      </w:r>
      <w:r w:rsidRPr="00B91DF1">
        <w:rPr>
          <w:color w:val="808080" w:themeColor="background1" w:themeShade="80"/>
        </w:rPr>
        <w:t>" /&gt;</w:t>
      </w:r>
    </w:p>
    <w:p w:rsidR="00B91DF1" w:rsidRPr="00B91DF1" w:rsidRDefault="00B91DF1" w:rsidP="00B91DF1">
      <w:pPr>
        <w:pStyle w:val="LabStepCodeBlock"/>
        <w:rPr>
          <w:color w:val="auto"/>
        </w:rPr>
      </w:pPr>
      <w:r w:rsidRPr="00B91DF1">
        <w:rPr>
          <w:color w:val="auto"/>
        </w:rPr>
        <w:t xml:space="preserve">      &lt;FieldRef ID="{C6BA9DDC-307E-4bbe-98DC-19421D843924}"</w:t>
      </w:r>
    </w:p>
    <w:p w:rsidR="00B91DF1" w:rsidRPr="00B91DF1" w:rsidRDefault="00B91DF1" w:rsidP="00B91DF1">
      <w:pPr>
        <w:pStyle w:val="LabStepCodeBlock"/>
        <w:rPr>
          <w:color w:val="auto"/>
        </w:rPr>
      </w:pPr>
      <w:r w:rsidRPr="00B91DF1">
        <w:rPr>
          <w:color w:val="auto"/>
        </w:rPr>
        <w:t xml:space="preserve">                Name="ContractN</w:t>
      </w:r>
      <w:r>
        <w:rPr>
          <w:color w:val="auto"/>
        </w:rPr>
        <w:t>umbe</w:t>
      </w:r>
      <w:r w:rsidRPr="00B91DF1">
        <w:rPr>
          <w:color w:val="auto"/>
        </w:rPr>
        <w:t>r"</w:t>
      </w:r>
    </w:p>
    <w:p w:rsidR="00B91DF1" w:rsidRDefault="00B91DF1" w:rsidP="00B91DF1">
      <w:pPr>
        <w:pStyle w:val="LabStepCodeBlock"/>
        <w:rPr>
          <w:color w:val="auto"/>
        </w:rPr>
      </w:pPr>
      <w:r w:rsidRPr="00B91DF1">
        <w:rPr>
          <w:color w:val="auto"/>
        </w:rPr>
        <w:t xml:space="preserve">                DisplayName="Contract Number" /&gt;</w:t>
      </w:r>
    </w:p>
    <w:p w:rsidR="00C7035E" w:rsidRPr="00C7035E" w:rsidRDefault="00C7035E" w:rsidP="00B91DF1">
      <w:pPr>
        <w:pStyle w:val="LabStepCodeBlock"/>
        <w:rPr>
          <w:color w:val="auto"/>
        </w:rPr>
      </w:pPr>
      <w:r w:rsidRPr="00C7035E">
        <w:rPr>
          <w:color w:val="auto"/>
        </w:rPr>
        <w:t xml:space="preserve">      &lt;FieldRef ID="{AE270EED-EF9A-41ca-A303-962F2ABDE05B}"</w:t>
      </w:r>
    </w:p>
    <w:p w:rsidR="00C7035E" w:rsidRPr="00C7035E" w:rsidRDefault="00C7035E" w:rsidP="00C7035E">
      <w:pPr>
        <w:pStyle w:val="LabStepCodeBlock"/>
        <w:rPr>
          <w:color w:val="auto"/>
        </w:rPr>
      </w:pPr>
      <w:r w:rsidRPr="00C7035E">
        <w:rPr>
          <w:color w:val="auto"/>
        </w:rPr>
        <w:t xml:space="preserve">                Name="ContractStartDate"</w:t>
      </w:r>
    </w:p>
    <w:p w:rsidR="00C7035E" w:rsidRPr="00C7035E" w:rsidRDefault="00C7035E" w:rsidP="00C7035E">
      <w:pPr>
        <w:pStyle w:val="LabStepCodeBlock"/>
        <w:rPr>
          <w:color w:val="auto"/>
        </w:rPr>
      </w:pPr>
      <w:r w:rsidRPr="00C7035E">
        <w:rPr>
          <w:color w:val="auto"/>
        </w:rPr>
        <w:t xml:space="preserve">                DisplayName="Start Date" /&gt;</w:t>
      </w:r>
    </w:p>
    <w:p w:rsidR="00C7035E" w:rsidRPr="00C7035E" w:rsidRDefault="00C7035E" w:rsidP="00C7035E">
      <w:pPr>
        <w:pStyle w:val="LabStepCodeBlock"/>
        <w:rPr>
          <w:color w:val="auto"/>
        </w:rPr>
      </w:pPr>
      <w:r w:rsidRPr="00C7035E">
        <w:rPr>
          <w:color w:val="auto"/>
        </w:rPr>
        <w:t xml:space="preserve">      &lt;FieldRef ID="{2B851289-08F1-4f17-BAEC-19A84A5C1BFC}"</w:t>
      </w:r>
    </w:p>
    <w:p w:rsidR="00C7035E" w:rsidRPr="00C7035E" w:rsidRDefault="00C7035E" w:rsidP="00C7035E">
      <w:pPr>
        <w:pStyle w:val="LabStepCodeBlock"/>
        <w:rPr>
          <w:color w:val="auto"/>
        </w:rPr>
      </w:pPr>
      <w:r w:rsidRPr="00C7035E">
        <w:rPr>
          <w:color w:val="auto"/>
        </w:rPr>
        <w:t xml:space="preserve">                Name="ContractDuration"</w:t>
      </w:r>
    </w:p>
    <w:p w:rsidR="00C7035E" w:rsidRPr="00C7035E" w:rsidRDefault="00C7035E" w:rsidP="00C7035E">
      <w:pPr>
        <w:pStyle w:val="LabStepCodeBlock"/>
        <w:rPr>
          <w:color w:val="auto"/>
        </w:rPr>
      </w:pPr>
      <w:r w:rsidRPr="00C7035E">
        <w:rPr>
          <w:color w:val="auto"/>
        </w:rPr>
        <w:t xml:space="preserve">                DisplayName="Duration" /&gt; </w:t>
      </w:r>
    </w:p>
    <w:p w:rsidR="00C7035E" w:rsidRPr="00C7035E" w:rsidRDefault="00C7035E" w:rsidP="00C7035E">
      <w:pPr>
        <w:pStyle w:val="LabStepCodeBlock"/>
        <w:rPr>
          <w:color w:val="808080" w:themeColor="background1" w:themeShade="80"/>
        </w:rPr>
      </w:pPr>
      <w:r w:rsidRPr="00C7035E">
        <w:rPr>
          <w:color w:val="808080" w:themeColor="background1" w:themeShade="80"/>
        </w:rPr>
        <w:t xml:space="preserve">   &lt;/FieldRefs&gt;</w:t>
      </w:r>
    </w:p>
    <w:p w:rsidR="00C7035E" w:rsidRPr="00C7035E" w:rsidRDefault="00C7035E" w:rsidP="00C7035E">
      <w:pPr>
        <w:pStyle w:val="LabStepCodeBlock"/>
        <w:rPr>
          <w:color w:val="808080" w:themeColor="background1" w:themeShade="80"/>
        </w:rPr>
      </w:pPr>
      <w:r w:rsidRPr="00C7035E">
        <w:rPr>
          <w:color w:val="808080" w:themeColor="background1" w:themeShade="80"/>
        </w:rPr>
        <w:t xml:space="preserve">  &lt;/ContentType&gt;</w:t>
      </w:r>
    </w:p>
    <w:p w:rsidR="00C7035E" w:rsidRPr="00C7035E" w:rsidRDefault="00C7035E" w:rsidP="00C7035E">
      <w:pPr>
        <w:pStyle w:val="LabStepCodeBlock"/>
        <w:rPr>
          <w:color w:val="808080" w:themeColor="background1" w:themeShade="80"/>
        </w:rPr>
      </w:pPr>
    </w:p>
    <w:p w:rsidR="00C7035E" w:rsidRPr="00C7035E" w:rsidRDefault="00C7035E" w:rsidP="00C7035E">
      <w:pPr>
        <w:pStyle w:val="LabStepCodeBlock"/>
        <w:rPr>
          <w:color w:val="808080" w:themeColor="background1" w:themeShade="80"/>
        </w:rPr>
      </w:pPr>
      <w:r w:rsidRPr="00C7035E">
        <w:rPr>
          <w:color w:val="808080" w:themeColor="background1" w:themeShade="80"/>
        </w:rPr>
        <w:t>&lt;/Elements&gt;</w:t>
      </w:r>
    </w:p>
    <w:p w:rsidR="001865F2" w:rsidRDefault="001865F2" w:rsidP="0052458E">
      <w:pPr>
        <w:pStyle w:val="LabStepNumbered"/>
      </w:pPr>
      <w:r>
        <w:t xml:space="preserve">Your </w:t>
      </w:r>
      <w:r w:rsidR="00C7035E">
        <w:t>site columns and content type are</w:t>
      </w:r>
      <w:r>
        <w:t xml:space="preserve"> now ready to deploy. To give your feature a more personalized touch double-click the </w:t>
      </w:r>
      <w:r w:rsidR="00B8636D" w:rsidRPr="00A5058D">
        <w:rPr>
          <w:b/>
        </w:rPr>
        <w:t>Feature1.f</w:t>
      </w:r>
      <w:r w:rsidRPr="00A5058D">
        <w:rPr>
          <w:b/>
        </w:rPr>
        <w:t>eature</w:t>
      </w:r>
      <w:r>
        <w:t xml:space="preserve"> file to open the feature in the </w:t>
      </w:r>
      <w:r w:rsidRPr="00A5058D">
        <w:rPr>
          <w:b/>
        </w:rPr>
        <w:t>Feature Designer</w:t>
      </w:r>
      <w:r>
        <w:t>. Change the following attributes:</w:t>
      </w:r>
    </w:p>
    <w:p w:rsidR="001865F2" w:rsidRDefault="001865F2" w:rsidP="00FA084C">
      <w:pPr>
        <w:pStyle w:val="LabStepLevel2Numbered"/>
        <w:numPr>
          <w:ilvl w:val="0"/>
          <w:numId w:val="10"/>
        </w:numPr>
      </w:pPr>
      <w:r w:rsidRPr="00E670F0">
        <w:rPr>
          <w:rStyle w:val="InlindeCode"/>
        </w:rPr>
        <w:t>Title</w:t>
      </w:r>
      <w:r>
        <w:t>: Contract Content Type Feature</w:t>
      </w:r>
    </w:p>
    <w:p w:rsidR="001865F2" w:rsidRDefault="001865F2" w:rsidP="00FA084C">
      <w:pPr>
        <w:pStyle w:val="LabStepLevel2Numbered"/>
        <w:numPr>
          <w:ilvl w:val="0"/>
          <w:numId w:val="10"/>
        </w:numPr>
      </w:pPr>
      <w:r w:rsidRPr="00E670F0">
        <w:rPr>
          <w:rStyle w:val="InlindeCode"/>
        </w:rPr>
        <w:t>Description</w:t>
      </w:r>
      <w:r>
        <w:t>:</w:t>
      </w:r>
      <w:r w:rsidR="00A5058D">
        <w:t xml:space="preserve"> </w:t>
      </w:r>
      <w:r>
        <w:t xml:space="preserve">This feature contains the </w:t>
      </w:r>
      <w:r w:rsidR="002776B4">
        <w:t>Wingtip</w:t>
      </w:r>
      <w:r>
        <w:t xml:space="preserve"> Contract content type</w:t>
      </w:r>
    </w:p>
    <w:p w:rsidR="00A5058D" w:rsidRDefault="00822ED8" w:rsidP="00FA084C">
      <w:pPr>
        <w:pStyle w:val="LabStepLevel2Numbered"/>
        <w:numPr>
          <w:ilvl w:val="0"/>
          <w:numId w:val="10"/>
        </w:numPr>
      </w:pPr>
      <w:r w:rsidRPr="00E670F0">
        <w:rPr>
          <w:rStyle w:val="InlindeCode"/>
        </w:rPr>
        <w:t>Scope</w:t>
      </w:r>
      <w:r w:rsidRPr="00822ED8">
        <w:t>:</w:t>
      </w:r>
      <w:r w:rsidR="00A5058D">
        <w:t xml:space="preserve"> </w:t>
      </w:r>
      <w:r>
        <w:t>Site</w:t>
      </w:r>
    </w:p>
    <w:p w:rsidR="00BA70EC" w:rsidRDefault="004962DB" w:rsidP="00A5058D">
      <w:pPr>
        <w:pStyle w:val="LabStepNumbered"/>
      </w:pPr>
      <w:r>
        <w:t>Note the different parts that make up the feature</w:t>
      </w:r>
      <w:r w:rsidR="00BA70EC">
        <w:t>.</w:t>
      </w:r>
    </w:p>
    <w:p w:rsidR="00BA70EC" w:rsidRDefault="004962DB" w:rsidP="00C20B09">
      <w:pPr>
        <w:pStyle w:val="LabStepScreenshot"/>
      </w:pPr>
      <w:r>
        <w:rPr>
          <w:noProof/>
        </w:rPr>
        <w:lastRenderedPageBreak/>
        <w:drawing>
          <wp:inline distT="0" distB="0" distL="0" distR="0" wp14:anchorId="21374F45" wp14:editId="61E8DFDC">
            <wp:extent cx="4676775" cy="3702091"/>
            <wp:effectExtent l="19050" t="19050" r="28575" b="12659"/>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6775" cy="3702091"/>
                    </a:xfrm>
                    <a:prstGeom prst="rect">
                      <a:avLst/>
                    </a:prstGeom>
                    <a:ln>
                      <a:solidFill>
                        <a:schemeClr val="tx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5935BA" w:rsidRDefault="001865F2" w:rsidP="0052458E">
      <w:pPr>
        <w:pStyle w:val="LabStepNumbered"/>
      </w:pPr>
      <w:r>
        <w:t>You can also add your own icon to the feature. Right click the</w:t>
      </w:r>
      <w:r w:rsidR="005935BA">
        <w:t xml:space="preserve"> </w:t>
      </w:r>
      <w:r w:rsidR="005935BA" w:rsidRPr="00A5058D">
        <w:rPr>
          <w:b/>
        </w:rPr>
        <w:t>ContractContentType</w:t>
      </w:r>
      <w:r>
        <w:t xml:space="preserve"> project in the Solution Explor</w:t>
      </w:r>
      <w:r w:rsidR="005935BA">
        <w:t xml:space="preserve">er and choose </w:t>
      </w:r>
      <w:r w:rsidR="005935BA" w:rsidRPr="00A5058D">
        <w:rPr>
          <w:b/>
        </w:rPr>
        <w:t>Add</w:t>
      </w:r>
      <w:r w:rsidRPr="00A5058D">
        <w:rPr>
          <w:b/>
        </w:rPr>
        <w:t xml:space="preserve"> </w:t>
      </w:r>
      <w:r w:rsidR="00E670F0" w:rsidRPr="00A5058D">
        <w:rPr>
          <w:b/>
        </w:rPr>
        <w:t>»</w:t>
      </w:r>
      <w:r w:rsidRPr="00A5058D">
        <w:rPr>
          <w:b/>
        </w:rPr>
        <w:t xml:space="preserve"> SharePoint “Images”</w:t>
      </w:r>
      <w:r w:rsidR="005935BA" w:rsidRPr="00A5058D">
        <w:rPr>
          <w:b/>
        </w:rPr>
        <w:t xml:space="preserve"> Mapped F</w:t>
      </w:r>
      <w:r w:rsidRPr="00A5058D">
        <w:rPr>
          <w:b/>
        </w:rPr>
        <w:t>older</w:t>
      </w:r>
      <w:r w:rsidR="005935BA">
        <w:t xml:space="preserve">. This adds the </w:t>
      </w:r>
      <w:r w:rsidR="005935BA" w:rsidRPr="00A5058D">
        <w:rPr>
          <w:b/>
        </w:rPr>
        <w:t>Images</w:t>
      </w:r>
      <w:r w:rsidR="005935BA">
        <w:t xml:space="preserve"> folder to the project, containing a sub folder with the name of the project. It is a best practice to deploy custom images to a sub folder of the SharePoint </w:t>
      </w:r>
      <w:r w:rsidR="005935BA" w:rsidRPr="00A5058D">
        <w:rPr>
          <w:b/>
        </w:rPr>
        <w:t>Images</w:t>
      </w:r>
      <w:r w:rsidR="005935BA">
        <w:t xml:space="preserve"> folder.</w:t>
      </w:r>
    </w:p>
    <w:p w:rsidR="005935BA" w:rsidRDefault="00BC58A8" w:rsidP="00BC58A8">
      <w:pPr>
        <w:pStyle w:val="LabStepScreenshot"/>
      </w:pPr>
      <w:r>
        <w:rPr>
          <w:noProof/>
        </w:rPr>
        <w:drawing>
          <wp:inline distT="0" distB="0" distL="0" distR="0" wp14:anchorId="3DE0D3F0" wp14:editId="752F6FEE">
            <wp:extent cx="2216506" cy="1931272"/>
            <wp:effectExtent l="0" t="0" r="0" b="0"/>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17434" cy="1932080"/>
                    </a:xfrm>
                    <a:prstGeom prst="rect">
                      <a:avLst/>
                    </a:prstGeom>
                  </pic:spPr>
                </pic:pic>
              </a:graphicData>
            </a:graphic>
          </wp:inline>
        </w:drawing>
      </w:r>
    </w:p>
    <w:p w:rsidR="001865F2" w:rsidRDefault="00C93989" w:rsidP="0052458E">
      <w:pPr>
        <w:pStyle w:val="LabStepNumbered"/>
      </w:pPr>
      <w:r>
        <w:t xml:space="preserve">Right-click the </w:t>
      </w:r>
      <w:r w:rsidRPr="00A5058D">
        <w:rPr>
          <w:b/>
        </w:rPr>
        <w:t>ContractContentType</w:t>
      </w:r>
      <w:r>
        <w:t xml:space="preserve"> folder</w:t>
      </w:r>
      <w:r w:rsidR="002776B4">
        <w:t xml:space="preserve"> inside the </w:t>
      </w:r>
      <w:r w:rsidR="002776B4" w:rsidRPr="00A5058D">
        <w:rPr>
          <w:b/>
        </w:rPr>
        <w:t>Images</w:t>
      </w:r>
      <w:r w:rsidR="002776B4">
        <w:t xml:space="preserve"> folder</w:t>
      </w:r>
      <w:r w:rsidR="00B8636D">
        <w:t xml:space="preserve">, choose </w:t>
      </w:r>
      <w:r w:rsidR="00E670F0" w:rsidRPr="00A5058D">
        <w:rPr>
          <w:b/>
        </w:rPr>
        <w:t>Add »</w:t>
      </w:r>
      <w:r w:rsidR="00B8636D" w:rsidRPr="00A5058D">
        <w:rPr>
          <w:b/>
        </w:rPr>
        <w:t xml:space="preserve"> Existing Item</w:t>
      </w:r>
      <w:r>
        <w:t xml:space="preserve"> and browse to the </w:t>
      </w:r>
      <w:r w:rsidR="00B8636D" w:rsidRPr="00E670F0">
        <w:rPr>
          <w:rStyle w:val="InlindeCode"/>
        </w:rPr>
        <w:t>FeatureIcon.</w:t>
      </w:r>
      <w:r w:rsidRPr="00E670F0">
        <w:rPr>
          <w:rStyle w:val="InlindeCode"/>
        </w:rPr>
        <w:t>g</w:t>
      </w:r>
      <w:r w:rsidR="00B8636D" w:rsidRPr="00E670F0">
        <w:rPr>
          <w:rStyle w:val="InlindeCode"/>
        </w:rPr>
        <w:t>if</w:t>
      </w:r>
      <w:r>
        <w:t xml:space="preserve"> image in the </w:t>
      </w:r>
      <w:r w:rsidR="00A5058D" w:rsidRPr="00A5058D">
        <w:rPr>
          <w:b/>
        </w:rPr>
        <w:t>[[LAB FILES]]\</w:t>
      </w:r>
      <w:r w:rsidRPr="00A5058D">
        <w:rPr>
          <w:b/>
        </w:rPr>
        <w:t>Starter Files</w:t>
      </w:r>
      <w:r>
        <w:t xml:space="preserve"> folder for this lab.</w:t>
      </w:r>
      <w:r w:rsidR="001865F2">
        <w:t xml:space="preserve"> </w:t>
      </w:r>
    </w:p>
    <w:p w:rsidR="00C93989" w:rsidRDefault="00BC58A8" w:rsidP="0052458E">
      <w:pPr>
        <w:pStyle w:val="LabStepNumbered"/>
      </w:pPr>
      <w:r>
        <w:t xml:space="preserve">Inside the </w:t>
      </w:r>
      <w:r w:rsidRPr="00A5058D">
        <w:rPr>
          <w:b/>
        </w:rPr>
        <w:t>Solution Explorer</w:t>
      </w:r>
      <w:r>
        <w:t xml:space="preserve">, double click on the </w:t>
      </w:r>
      <w:r w:rsidR="00B8636D" w:rsidRPr="00A5058D">
        <w:rPr>
          <w:b/>
        </w:rPr>
        <w:t>Feature1.feature</w:t>
      </w:r>
      <w:r w:rsidR="00B8636D">
        <w:t xml:space="preserve"> </w:t>
      </w:r>
      <w:r>
        <w:t>node to open the Feature Designer</w:t>
      </w:r>
      <w:r w:rsidR="00B8636D">
        <w:t xml:space="preserve">. </w:t>
      </w:r>
      <w:r>
        <w:t xml:space="preserve">Once the Feature Designer becomes the active windows, </w:t>
      </w:r>
      <w:r w:rsidR="002776B4">
        <w:t xml:space="preserve">the main Visual Studio windows should display </w:t>
      </w:r>
      <w:r>
        <w:t xml:space="preserve">the </w:t>
      </w:r>
      <w:r w:rsidR="00B8636D" w:rsidRPr="00A5058D">
        <w:rPr>
          <w:b/>
        </w:rPr>
        <w:t>Properties</w:t>
      </w:r>
      <w:r w:rsidR="00B8636D">
        <w:t xml:space="preserve"> window </w:t>
      </w:r>
      <w:r>
        <w:t>for the feature</w:t>
      </w:r>
      <w:r w:rsidR="002776B4">
        <w:t xml:space="preserve"> in the lower right-hand corner</w:t>
      </w:r>
      <w:r>
        <w:t xml:space="preserve">. Inside the </w:t>
      </w:r>
      <w:r w:rsidRPr="00A5058D">
        <w:rPr>
          <w:b/>
        </w:rPr>
        <w:t>Properties</w:t>
      </w:r>
      <w:r>
        <w:t xml:space="preserve"> window </w:t>
      </w:r>
      <w:r w:rsidR="00B8636D">
        <w:t xml:space="preserve">you </w:t>
      </w:r>
      <w:r>
        <w:t xml:space="preserve">should be able to </w:t>
      </w:r>
      <w:r w:rsidR="00B8636D">
        <w:t xml:space="preserve">find a property named </w:t>
      </w:r>
      <w:r w:rsidR="00B8636D" w:rsidRPr="00E0790B">
        <w:rPr>
          <w:rStyle w:val="InlindeCode"/>
        </w:rPr>
        <w:t>ImageUrl</w:t>
      </w:r>
      <w:r w:rsidR="00B8636D">
        <w:t xml:space="preserve">. </w:t>
      </w:r>
      <w:r>
        <w:t xml:space="preserve">Since the </w:t>
      </w:r>
      <w:r w:rsidRPr="00E0790B">
        <w:rPr>
          <w:rStyle w:val="InlindeCode"/>
        </w:rPr>
        <w:t>ImageUrl</w:t>
      </w:r>
      <w:r>
        <w:t xml:space="preserve"> property is relative to the </w:t>
      </w:r>
      <w:r w:rsidRPr="00A5058D">
        <w:rPr>
          <w:b/>
        </w:rPr>
        <w:t>Images</w:t>
      </w:r>
      <w:r>
        <w:t xml:space="preserve"> folder</w:t>
      </w:r>
      <w:r w:rsidR="002776B4">
        <w:t xml:space="preserve">, you should set its value </w:t>
      </w:r>
      <w:r w:rsidR="00B8636D">
        <w:t xml:space="preserve">to </w:t>
      </w:r>
      <w:r w:rsidR="00B8636D" w:rsidRPr="00A5058D">
        <w:rPr>
          <w:rStyle w:val="InlindeCode"/>
        </w:rPr>
        <w:t>ContractContentType\FeatureIcon.gif</w:t>
      </w:r>
      <w:r w:rsidR="00B8636D">
        <w:t>.</w:t>
      </w:r>
    </w:p>
    <w:p w:rsidR="00B8636D" w:rsidRDefault="00B8636D" w:rsidP="00C20B09">
      <w:pPr>
        <w:pStyle w:val="LabStepScreenshot"/>
      </w:pPr>
      <w:r>
        <w:rPr>
          <w:noProof/>
        </w:rPr>
        <w:lastRenderedPageBreak/>
        <w:drawing>
          <wp:inline distT="0" distB="0" distL="0" distR="0" wp14:anchorId="37E6042F" wp14:editId="0E3B492F">
            <wp:extent cx="3265967" cy="3257550"/>
            <wp:effectExtent l="38100" t="38100" r="10633"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5967" cy="32575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93989" w:rsidRDefault="000C7FF0" w:rsidP="0052458E">
      <w:pPr>
        <w:pStyle w:val="LabStepNumbered"/>
      </w:pPr>
      <w:r>
        <w:t>Right-click the project in the Solut</w:t>
      </w:r>
      <w:r w:rsidR="002776B4">
        <w:t xml:space="preserve">ion Explorer and choose </w:t>
      </w:r>
      <w:r w:rsidR="002776B4" w:rsidRPr="00A5058D">
        <w:rPr>
          <w:b/>
        </w:rPr>
        <w:t>Deploy</w:t>
      </w:r>
      <w:r w:rsidR="002776B4">
        <w:t>.</w:t>
      </w:r>
    </w:p>
    <w:p w:rsidR="000C7FF0" w:rsidRDefault="000C7FF0" w:rsidP="0052458E">
      <w:pPr>
        <w:pStyle w:val="LabStepNumbered"/>
      </w:pPr>
      <w:r>
        <w:t xml:space="preserve">Navigate to the SharePoint site located at </w:t>
      </w:r>
      <w:r w:rsidRPr="00E670F0">
        <w:rPr>
          <w:rStyle w:val="InLineUrl"/>
        </w:rPr>
        <w:t>http://intranet.</w:t>
      </w:r>
      <w:r w:rsidR="002776B4">
        <w:rPr>
          <w:rStyle w:val="InLineUrl"/>
        </w:rPr>
        <w:t>wingtip</w:t>
      </w:r>
      <w:r w:rsidRPr="00E670F0">
        <w:rPr>
          <w:rStyle w:val="InLineUrl"/>
        </w:rPr>
        <w:t>.com/sites/ColumnsContentTypes</w:t>
      </w:r>
      <w:r>
        <w:t>.</w:t>
      </w:r>
    </w:p>
    <w:p w:rsidR="000C7FF0" w:rsidRDefault="000C7FF0" w:rsidP="0052458E">
      <w:pPr>
        <w:pStyle w:val="LabStepNumbered"/>
      </w:pPr>
      <w:r>
        <w:t xml:space="preserve">Go to the </w:t>
      </w:r>
      <w:r w:rsidRPr="003115F7">
        <w:rPr>
          <w:b/>
        </w:rPr>
        <w:t>Site Settings</w:t>
      </w:r>
      <w:r>
        <w:t xml:space="preserve"> page and click the hyperlink </w:t>
      </w:r>
      <w:r w:rsidRPr="003115F7">
        <w:rPr>
          <w:b/>
        </w:rPr>
        <w:t xml:space="preserve">Site </w:t>
      </w:r>
      <w:r w:rsidR="002776B4" w:rsidRPr="003115F7">
        <w:rPr>
          <w:b/>
        </w:rPr>
        <w:t xml:space="preserve">Collections </w:t>
      </w:r>
      <w:r w:rsidRPr="003115F7">
        <w:rPr>
          <w:b/>
        </w:rPr>
        <w:t>Features</w:t>
      </w:r>
      <w:r>
        <w:t xml:space="preserve"> to verify that your feature deployed correctly and that it is activated.</w:t>
      </w:r>
    </w:p>
    <w:p w:rsidR="000C7FF0" w:rsidRDefault="000C7FF0" w:rsidP="00C20B09">
      <w:pPr>
        <w:pStyle w:val="LabStepScreenshot"/>
      </w:pPr>
      <w:r>
        <w:rPr>
          <w:noProof/>
        </w:rPr>
        <w:drawing>
          <wp:inline distT="0" distB="0" distL="0" distR="0" wp14:anchorId="137335D7" wp14:editId="45E54190">
            <wp:extent cx="4937760" cy="1336255"/>
            <wp:effectExtent l="19050" t="19050" r="15240" b="16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37760" cy="1336255"/>
                    </a:xfrm>
                    <a:prstGeom prst="rect">
                      <a:avLst/>
                    </a:prstGeom>
                    <a:ln>
                      <a:solidFill>
                        <a:schemeClr val="tx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3B50E5" w:rsidRDefault="003B50E5" w:rsidP="0052458E">
      <w:pPr>
        <w:pStyle w:val="LabStepNumbered"/>
      </w:pPr>
      <w:r>
        <w:t xml:space="preserve">Navigate to the site columns page by clicking the </w:t>
      </w:r>
      <w:r w:rsidRPr="003115F7">
        <w:rPr>
          <w:b/>
        </w:rPr>
        <w:t>Site Columns</w:t>
      </w:r>
      <w:r>
        <w:t xml:space="preserve"> hyperlink in the </w:t>
      </w:r>
      <w:r w:rsidRPr="003115F7">
        <w:rPr>
          <w:b/>
        </w:rPr>
        <w:t>Gallery</w:t>
      </w:r>
      <w:r>
        <w:t xml:space="preserve"> section of the </w:t>
      </w:r>
      <w:r w:rsidRPr="003115F7">
        <w:rPr>
          <w:b/>
        </w:rPr>
        <w:t>Site Settings</w:t>
      </w:r>
      <w:r>
        <w:t xml:space="preserve"> page. Scroll down and locate the </w:t>
      </w:r>
      <w:r w:rsidR="002776B4" w:rsidRPr="003115F7">
        <w:rPr>
          <w:b/>
        </w:rPr>
        <w:t xml:space="preserve">Wingtip </w:t>
      </w:r>
      <w:r w:rsidRPr="003115F7">
        <w:rPr>
          <w:b/>
        </w:rPr>
        <w:t>Contract Columns</w:t>
      </w:r>
      <w:r>
        <w:t xml:space="preserve"> group. Verify that your columns are there.</w:t>
      </w:r>
    </w:p>
    <w:p w:rsidR="003B50E5" w:rsidRDefault="003B50E5" w:rsidP="0052458E">
      <w:pPr>
        <w:pStyle w:val="LabStepNumbered"/>
      </w:pPr>
      <w:r>
        <w:t xml:space="preserve">Navigate to the content types page by clicking the </w:t>
      </w:r>
      <w:r w:rsidR="001D19C6" w:rsidRPr="001D19C6">
        <w:rPr>
          <w:b/>
        </w:rPr>
        <w:t>Sit e</w:t>
      </w:r>
      <w:r w:rsidR="001D19C6">
        <w:t xml:space="preserve"> </w:t>
      </w:r>
      <w:r w:rsidRPr="003115F7">
        <w:rPr>
          <w:b/>
        </w:rPr>
        <w:t>Content Types</w:t>
      </w:r>
      <w:r>
        <w:t xml:space="preserve"> hyperlink in the </w:t>
      </w:r>
      <w:r w:rsidRPr="003115F7">
        <w:rPr>
          <w:b/>
        </w:rPr>
        <w:t>Gallery</w:t>
      </w:r>
      <w:r>
        <w:t xml:space="preserve"> section of the </w:t>
      </w:r>
      <w:r w:rsidRPr="003115F7">
        <w:rPr>
          <w:b/>
        </w:rPr>
        <w:t>Site Settings</w:t>
      </w:r>
      <w:r>
        <w:t xml:space="preserve"> page. Scroll down and locate the </w:t>
      </w:r>
      <w:r w:rsidR="002776B4" w:rsidRPr="003115F7">
        <w:rPr>
          <w:b/>
        </w:rPr>
        <w:t>Wingtip</w:t>
      </w:r>
      <w:r w:rsidRPr="003115F7">
        <w:rPr>
          <w:b/>
        </w:rPr>
        <w:t xml:space="preserve"> Content Types</w:t>
      </w:r>
      <w:r>
        <w:t xml:space="preserve"> group. </w:t>
      </w:r>
    </w:p>
    <w:p w:rsidR="003B50E5" w:rsidRDefault="003B50E5" w:rsidP="0052458E">
      <w:pPr>
        <w:pStyle w:val="LabStepNumbered"/>
      </w:pPr>
      <w:r>
        <w:t xml:space="preserve">Click the </w:t>
      </w:r>
      <w:r w:rsidRPr="003115F7">
        <w:rPr>
          <w:b/>
        </w:rPr>
        <w:t>Contract Content Type</w:t>
      </w:r>
      <w:r>
        <w:t xml:space="preserve"> hyperlink and take your time to inspect the settings page for your content type. Verify that all columns are added to the content type.</w:t>
      </w:r>
    </w:p>
    <w:p w:rsidR="000C7FF0" w:rsidRDefault="000C7FF0" w:rsidP="0052458E">
      <w:pPr>
        <w:pStyle w:val="LabStepNumbered"/>
      </w:pPr>
      <w:r>
        <w:t xml:space="preserve">Create a new list based on the </w:t>
      </w:r>
      <w:r w:rsidRPr="003115F7">
        <w:rPr>
          <w:b/>
        </w:rPr>
        <w:t>Custom List</w:t>
      </w:r>
      <w:r>
        <w:t xml:space="preserve"> template and give it the name </w:t>
      </w:r>
      <w:r w:rsidRPr="003115F7">
        <w:rPr>
          <w:b/>
        </w:rPr>
        <w:t>Contracts</w:t>
      </w:r>
      <w:r>
        <w:t>.</w:t>
      </w:r>
      <w:r w:rsidR="002776B4">
        <w:t xml:space="preserve"> You can accomplish this by selecting </w:t>
      </w:r>
      <w:r w:rsidR="002776B4" w:rsidRPr="003115F7">
        <w:rPr>
          <w:b/>
        </w:rPr>
        <w:t>More Options…</w:t>
      </w:r>
      <w:r w:rsidR="006B7E38">
        <w:t xml:space="preserve"> from the </w:t>
      </w:r>
      <w:r w:rsidR="006B7E38" w:rsidRPr="003115F7">
        <w:rPr>
          <w:b/>
        </w:rPr>
        <w:t>Site A</w:t>
      </w:r>
      <w:r w:rsidR="002776B4" w:rsidRPr="003115F7">
        <w:rPr>
          <w:b/>
        </w:rPr>
        <w:t>ctions</w:t>
      </w:r>
      <w:r w:rsidR="002776B4">
        <w:t xml:space="preserve"> menu</w:t>
      </w:r>
      <w:r w:rsidR="006B7E38">
        <w:t xml:space="preserve"> and then choosing the </w:t>
      </w:r>
      <w:r w:rsidR="006B7E38" w:rsidRPr="003115F7">
        <w:rPr>
          <w:b/>
        </w:rPr>
        <w:t>Custom List</w:t>
      </w:r>
      <w:r w:rsidR="006B7E38">
        <w:t xml:space="preserve"> template in the resulting dialog that appears.</w:t>
      </w:r>
    </w:p>
    <w:p w:rsidR="000C7FF0" w:rsidRDefault="00E0790B" w:rsidP="0052458E">
      <w:pPr>
        <w:pStyle w:val="LabStepNumbered"/>
      </w:pPr>
      <w:r>
        <w:t>In the ribbon s</w:t>
      </w:r>
      <w:r w:rsidR="000C7FF0">
        <w:t xml:space="preserve">elect the </w:t>
      </w:r>
      <w:r w:rsidRPr="00E0790B">
        <w:rPr>
          <w:b/>
        </w:rPr>
        <w:t>List »</w:t>
      </w:r>
      <w:r>
        <w:t xml:space="preserve"> </w:t>
      </w:r>
      <w:r w:rsidR="000C7FF0" w:rsidRPr="003115F7">
        <w:rPr>
          <w:b/>
        </w:rPr>
        <w:t>List Settings</w:t>
      </w:r>
      <w:r w:rsidR="000C7FF0">
        <w:t>.</w:t>
      </w:r>
    </w:p>
    <w:p w:rsidR="006B7E38" w:rsidRDefault="006B7E38" w:rsidP="0052458E">
      <w:pPr>
        <w:pStyle w:val="LabStepNumbered"/>
      </w:pPr>
      <w:r>
        <w:t xml:space="preserve">On the </w:t>
      </w:r>
      <w:r w:rsidRPr="00E0790B">
        <w:rPr>
          <w:b/>
        </w:rPr>
        <w:t>List Setting</w:t>
      </w:r>
      <w:r>
        <w:t xml:space="preserve"> page, click on the </w:t>
      </w:r>
      <w:r w:rsidRPr="003115F7">
        <w:rPr>
          <w:b/>
        </w:rPr>
        <w:t>Advanced Settings</w:t>
      </w:r>
      <w:r>
        <w:t xml:space="preserve"> link.</w:t>
      </w:r>
    </w:p>
    <w:p w:rsidR="000C7FF0" w:rsidRDefault="006B7E38" w:rsidP="0052458E">
      <w:pPr>
        <w:pStyle w:val="LabStepNumbered"/>
      </w:pPr>
      <w:r>
        <w:t xml:space="preserve">In </w:t>
      </w:r>
      <w:r w:rsidR="000C7FF0">
        <w:t xml:space="preserve">the </w:t>
      </w:r>
      <w:r w:rsidR="000C7FF0" w:rsidRPr="003115F7">
        <w:rPr>
          <w:b/>
        </w:rPr>
        <w:t>Content Types</w:t>
      </w:r>
      <w:r>
        <w:t xml:space="preserve"> section change to setting for </w:t>
      </w:r>
      <w:r w:rsidRPr="003115F7">
        <w:rPr>
          <w:b/>
        </w:rPr>
        <w:t>A</w:t>
      </w:r>
      <w:r w:rsidR="000C7FF0" w:rsidRPr="003115F7">
        <w:rPr>
          <w:b/>
        </w:rPr>
        <w:t>llow the management of content types</w:t>
      </w:r>
      <w:r>
        <w:t xml:space="preserve"> to </w:t>
      </w:r>
      <w:r w:rsidRPr="003115F7">
        <w:rPr>
          <w:b/>
        </w:rPr>
        <w:t>Yes</w:t>
      </w:r>
      <w:r>
        <w:t xml:space="preserve"> and click the </w:t>
      </w:r>
      <w:r w:rsidRPr="003115F7">
        <w:rPr>
          <w:b/>
        </w:rPr>
        <w:t>OK</w:t>
      </w:r>
      <w:r>
        <w:t xml:space="preserve"> button at the bottom of the page to save your changes</w:t>
      </w:r>
      <w:r w:rsidR="000C7FF0">
        <w:t>.</w:t>
      </w:r>
    </w:p>
    <w:p w:rsidR="000C7FF0" w:rsidRDefault="000C7FF0" w:rsidP="00C20B09">
      <w:pPr>
        <w:pStyle w:val="LabStepScreenshot"/>
      </w:pPr>
      <w:r>
        <w:rPr>
          <w:noProof/>
        </w:rPr>
        <w:lastRenderedPageBreak/>
        <w:drawing>
          <wp:inline distT="0" distB="0" distL="0" distR="0" wp14:anchorId="0710FD98" wp14:editId="31DD6040">
            <wp:extent cx="3630304" cy="713909"/>
            <wp:effectExtent l="0" t="0" r="8246"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26002" cy="713063"/>
                    </a:xfrm>
                    <a:prstGeom prst="rect">
                      <a:avLst/>
                    </a:prstGeom>
                    <a:ln>
                      <a:solidFill>
                        <a:schemeClr val="tx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0C7FF0" w:rsidRDefault="000C7FF0" w:rsidP="0052458E">
      <w:pPr>
        <w:pStyle w:val="LabStepNumbered"/>
      </w:pPr>
      <w:r>
        <w:t xml:space="preserve">Notice the </w:t>
      </w:r>
      <w:r w:rsidRPr="003115F7">
        <w:rPr>
          <w:b/>
        </w:rPr>
        <w:t>Content Types</w:t>
      </w:r>
      <w:r>
        <w:t xml:space="preserve"> section that has been added to the list settings page. Click</w:t>
      </w:r>
      <w:r w:rsidR="007C4D4F">
        <w:t xml:space="preserve"> the </w:t>
      </w:r>
      <w:r w:rsidR="007C4D4F" w:rsidRPr="003115F7">
        <w:rPr>
          <w:b/>
        </w:rPr>
        <w:t>Add from existing site content types</w:t>
      </w:r>
      <w:r w:rsidR="007C4D4F">
        <w:t xml:space="preserve"> hyperlink to add your content type to the list.</w:t>
      </w:r>
    </w:p>
    <w:p w:rsidR="000C7FF0" w:rsidRDefault="007C4D4F" w:rsidP="00C20B09">
      <w:pPr>
        <w:pStyle w:val="LabStepScreenshot"/>
      </w:pPr>
      <w:r>
        <w:rPr>
          <w:noProof/>
        </w:rPr>
        <w:drawing>
          <wp:inline distT="0" distB="0" distL="0" distR="0" wp14:anchorId="14C23B4A" wp14:editId="7A6936A8">
            <wp:extent cx="3712191" cy="1887437"/>
            <wp:effectExtent l="0" t="0" r="2559"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11274" cy="1886971"/>
                    </a:xfrm>
                    <a:prstGeom prst="rect">
                      <a:avLst/>
                    </a:prstGeom>
                    <a:ln>
                      <a:solidFill>
                        <a:schemeClr val="tx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0C7FF0" w:rsidRDefault="00822ED8" w:rsidP="0052458E">
      <w:pPr>
        <w:pStyle w:val="LabStepNumbered"/>
      </w:pPr>
      <w:r>
        <w:t xml:space="preserve">Choose the </w:t>
      </w:r>
      <w:r w:rsidR="006B7E38" w:rsidRPr="003115F7">
        <w:rPr>
          <w:b/>
        </w:rPr>
        <w:t xml:space="preserve">Wingtip </w:t>
      </w:r>
      <w:r w:rsidRPr="003115F7">
        <w:rPr>
          <w:b/>
        </w:rPr>
        <w:t>Content Types</w:t>
      </w:r>
      <w:r>
        <w:t xml:space="preserve"> group from the first dropdown. You</w:t>
      </w:r>
      <w:r w:rsidR="001D19C6">
        <w:t>r</w:t>
      </w:r>
      <w:r>
        <w:t xml:space="preserve"> </w:t>
      </w:r>
      <w:r w:rsidRPr="003115F7">
        <w:rPr>
          <w:b/>
        </w:rPr>
        <w:t>Contract</w:t>
      </w:r>
      <w:r>
        <w:t xml:space="preserve"> content type should become visible. Click the </w:t>
      </w:r>
      <w:r w:rsidRPr="003115F7">
        <w:rPr>
          <w:b/>
        </w:rPr>
        <w:t>Add</w:t>
      </w:r>
      <w:r>
        <w:t xml:space="preserve"> button and then the </w:t>
      </w:r>
      <w:r w:rsidRPr="003115F7">
        <w:rPr>
          <w:b/>
        </w:rPr>
        <w:t>OK</w:t>
      </w:r>
      <w:r>
        <w:t xml:space="preserve"> button to save your changes.</w:t>
      </w:r>
    </w:p>
    <w:p w:rsidR="00822ED8" w:rsidRDefault="00822ED8" w:rsidP="0052458E">
      <w:pPr>
        <w:pStyle w:val="LabStepNumbered"/>
      </w:pPr>
      <w:r>
        <w:t xml:space="preserve">Navigate back to the list by clicking the </w:t>
      </w:r>
      <w:r w:rsidRPr="003115F7">
        <w:rPr>
          <w:b/>
        </w:rPr>
        <w:t>Contracts</w:t>
      </w:r>
      <w:r>
        <w:t xml:space="preserve"> hyperlink in the breadcrumb.</w:t>
      </w:r>
    </w:p>
    <w:p w:rsidR="00822ED8" w:rsidRDefault="003B50E5" w:rsidP="0052458E">
      <w:pPr>
        <w:pStyle w:val="LabStepNumbered"/>
      </w:pPr>
      <w:r>
        <w:t>Create a n</w:t>
      </w:r>
      <w:r w:rsidR="00535EF7">
        <w:t xml:space="preserve">ew contract </w:t>
      </w:r>
      <w:r w:rsidR="00B9578F">
        <w:t xml:space="preserve">using the ribbon and </w:t>
      </w:r>
      <w:r w:rsidR="001D19C6">
        <w:t xml:space="preserve">by </w:t>
      </w:r>
      <w:bookmarkStart w:id="2" w:name="_GoBack"/>
      <w:bookmarkEnd w:id="2"/>
      <w:r w:rsidR="00535EF7">
        <w:t xml:space="preserve">selecting </w:t>
      </w:r>
      <w:r w:rsidR="00535EF7" w:rsidRPr="00B9578F">
        <w:rPr>
          <w:b/>
        </w:rPr>
        <w:t xml:space="preserve">Items </w:t>
      </w:r>
      <w:r w:rsidR="00B9578F" w:rsidRPr="00B9578F">
        <w:rPr>
          <w:b/>
        </w:rPr>
        <w:t>»</w:t>
      </w:r>
      <w:r w:rsidR="00B9578F">
        <w:t xml:space="preserve"> </w:t>
      </w:r>
      <w:r w:rsidR="00535EF7" w:rsidRPr="003115F7">
        <w:rPr>
          <w:b/>
        </w:rPr>
        <w:t>New Item</w:t>
      </w:r>
      <w:r w:rsidR="00535EF7">
        <w:t xml:space="preserve">. Click the </w:t>
      </w:r>
      <w:r w:rsidR="00535EF7" w:rsidRPr="003115F7">
        <w:rPr>
          <w:b/>
        </w:rPr>
        <w:t>Contract Content Type</w:t>
      </w:r>
      <w:r w:rsidR="00535EF7">
        <w:t xml:space="preserve"> option.</w:t>
      </w:r>
    </w:p>
    <w:p w:rsidR="003B50E5" w:rsidRDefault="003B50E5" w:rsidP="00C20B09">
      <w:pPr>
        <w:pStyle w:val="LabStepScreenshot"/>
      </w:pPr>
      <w:r>
        <w:rPr>
          <w:noProof/>
        </w:rPr>
        <w:drawing>
          <wp:inline distT="0" distB="0" distL="0" distR="0" wp14:anchorId="3162D4C0" wp14:editId="37889E0C">
            <wp:extent cx="2347415" cy="16634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128" cy="1657528"/>
                    </a:xfrm>
                    <a:prstGeom prst="rect">
                      <a:avLst/>
                    </a:prstGeom>
                    <a:ln>
                      <a:solidFill>
                        <a:schemeClr val="tx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3B50E5" w:rsidRDefault="00535EF7" w:rsidP="0052458E">
      <w:pPr>
        <w:pStyle w:val="LabStepNumbered"/>
      </w:pPr>
      <w:r>
        <w:t>Fill out som</w:t>
      </w:r>
      <w:r w:rsidR="00DB19FB">
        <w:t>e data to create a new contract:</w:t>
      </w:r>
    </w:p>
    <w:p w:rsidR="00535EF7" w:rsidRDefault="00535EF7" w:rsidP="00DB19FB">
      <w:pPr>
        <w:pStyle w:val="LabStepScreenshot"/>
      </w:pPr>
      <w:r w:rsidRPr="00C20B09">
        <w:rPr>
          <w:noProof/>
        </w:rPr>
        <w:lastRenderedPageBreak/>
        <w:drawing>
          <wp:inline distT="0" distB="0" distL="0" distR="0" wp14:anchorId="0F23F31A" wp14:editId="7131DD85">
            <wp:extent cx="3930555" cy="2193776"/>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29248" cy="2193046"/>
                    </a:xfrm>
                    <a:prstGeom prst="rect">
                      <a:avLst/>
                    </a:prstGeom>
                    <a:ln>
                      <a:solidFill>
                        <a:schemeClr val="tx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535EF7" w:rsidRDefault="00535EF7" w:rsidP="0052458E">
      <w:pPr>
        <w:pStyle w:val="LabStepNumbered"/>
      </w:pPr>
      <w:r>
        <w:t xml:space="preserve">Save your contract item. </w:t>
      </w:r>
    </w:p>
    <w:p w:rsidR="00B91DF1" w:rsidRDefault="00B91DF1" w:rsidP="0052458E">
      <w:pPr>
        <w:pStyle w:val="LabStepNumbered"/>
      </w:pPr>
      <w:r>
        <w:t>Try to add another company with the same contract number. You will get a message indicating that you cannot use the same contract number twice.</w:t>
      </w:r>
    </w:p>
    <w:p w:rsidR="00B91DF1" w:rsidRDefault="00B91DF1" w:rsidP="00C20B09">
      <w:pPr>
        <w:pStyle w:val="LabStepScreenshot"/>
      </w:pPr>
      <w:r>
        <w:rPr>
          <w:noProof/>
        </w:rPr>
        <w:drawing>
          <wp:inline distT="0" distB="0" distL="0" distR="0" wp14:anchorId="210C368C" wp14:editId="6C955CAB">
            <wp:extent cx="3184037" cy="2060812"/>
            <wp:effectExtent l="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86333" cy="2062298"/>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20B09" w:rsidRDefault="00C20B09" w:rsidP="00B91DF1">
      <w:pPr>
        <w:pStyle w:val="LabStepNumbered"/>
        <w:numPr>
          <w:ilvl w:val="0"/>
          <w:numId w:val="0"/>
        </w:numPr>
        <w:ind w:left="432"/>
      </w:pPr>
    </w:p>
    <w:p w:rsidR="0052458E" w:rsidRDefault="0052458E" w:rsidP="003115F7">
      <w:pPr>
        <w:pStyle w:val="LabExerciseText"/>
      </w:pPr>
      <w:r w:rsidRPr="00AB0146">
        <w:t>In this exercise you create</w:t>
      </w:r>
      <w:r>
        <w:t>d</w:t>
      </w:r>
      <w:r w:rsidRPr="00AB0146">
        <w:t xml:space="preserve"> </w:t>
      </w:r>
      <w:r>
        <w:t>a few new site columns and content types that leveraged these site columns using the Visual Studio 2010 SharePoint Tools.</w:t>
      </w:r>
    </w:p>
    <w:p w:rsidR="00556B61" w:rsidRDefault="00556B61" w:rsidP="00047090">
      <w:pPr>
        <w:pStyle w:val="Heading3"/>
      </w:pPr>
      <w:r>
        <w:t xml:space="preserve">Exercise </w:t>
      </w:r>
      <w:r w:rsidR="000A66C3">
        <w:t>2</w:t>
      </w:r>
      <w:r>
        <w:t xml:space="preserve">: </w:t>
      </w:r>
      <w:r w:rsidR="00904DA5">
        <w:t>Creating Custom Field Types &amp; Controls</w:t>
      </w:r>
    </w:p>
    <w:p w:rsidR="00F515BB" w:rsidRDefault="00556B61" w:rsidP="00C20B09">
      <w:pPr>
        <w:pStyle w:val="LabExerciseText"/>
      </w:pPr>
      <w:r w:rsidRPr="00AB0146">
        <w:t xml:space="preserve">In this exercise you will create </w:t>
      </w:r>
      <w:r>
        <w:t xml:space="preserve">a new SharePoint </w:t>
      </w:r>
      <w:r w:rsidR="00904DA5">
        <w:t>field type</w:t>
      </w:r>
      <w:r w:rsidR="00535EF7">
        <w:t xml:space="preserve"> for entering an address</w:t>
      </w:r>
      <w:r w:rsidR="00904DA5">
        <w:t xml:space="preserve"> and define the rendering in an associated field control.</w:t>
      </w:r>
      <w:r w:rsidR="00535EF7">
        <w:t xml:space="preserve"> </w:t>
      </w:r>
    </w:p>
    <w:p w:rsidR="00B77AFE" w:rsidRDefault="00B77AFE" w:rsidP="00FA084C">
      <w:pPr>
        <w:pStyle w:val="LabStepNumbered"/>
        <w:numPr>
          <w:ilvl w:val="0"/>
          <w:numId w:val="7"/>
        </w:numPr>
      </w:pPr>
      <w:r>
        <w:t xml:space="preserve">Open Visual Studio 2010 and </w:t>
      </w:r>
      <w:r w:rsidR="006533AA">
        <w:t xml:space="preserve">create a new project using the </w:t>
      </w:r>
      <w:r w:rsidR="006533AA" w:rsidRPr="003115F7">
        <w:rPr>
          <w:b/>
        </w:rPr>
        <w:t>Empty SharePoint Project</w:t>
      </w:r>
      <w:r>
        <w:t xml:space="preserve"> template. Give it the name </w:t>
      </w:r>
      <w:r w:rsidRPr="003115F7">
        <w:rPr>
          <w:b/>
        </w:rPr>
        <w:t>AddressFieldType</w:t>
      </w:r>
      <w:r>
        <w:t>.</w:t>
      </w:r>
    </w:p>
    <w:p w:rsidR="00C20B09" w:rsidRDefault="00C20B09" w:rsidP="00FA084C">
      <w:pPr>
        <w:pStyle w:val="LabStepNumbered"/>
        <w:numPr>
          <w:ilvl w:val="0"/>
          <w:numId w:val="7"/>
        </w:numPr>
      </w:pPr>
      <w:r>
        <w:t>Complete the wizard that appears using the following information.</w:t>
      </w:r>
    </w:p>
    <w:p w:rsidR="00C20B09" w:rsidRDefault="00C20B09" w:rsidP="00C20B09">
      <w:pPr>
        <w:pStyle w:val="LabStepLevel2NoBullet"/>
      </w:pPr>
      <w:r w:rsidRPr="00F161BE">
        <w:rPr>
          <w:b/>
        </w:rPr>
        <w:t>Debugging site:</w:t>
      </w:r>
      <w:r w:rsidRPr="002F7EE1">
        <w:t xml:space="preserve"> </w:t>
      </w:r>
      <w:r w:rsidRPr="00F161BE">
        <w:t>http://intranet.wingtip.com/sites/</w:t>
      </w:r>
      <w:r>
        <w:t>ColumnsContentTypes</w:t>
      </w:r>
    </w:p>
    <w:p w:rsidR="00C20B09" w:rsidRPr="002F7EE1" w:rsidRDefault="00C20B09" w:rsidP="00C20B09">
      <w:pPr>
        <w:pStyle w:val="LabStepLevel2NoBullet"/>
      </w:pPr>
      <w:r w:rsidRPr="00CF1297">
        <w:rPr>
          <w:b/>
        </w:rPr>
        <w:t xml:space="preserve">Deploy as a </w:t>
      </w:r>
      <w:r>
        <w:rPr>
          <w:b/>
        </w:rPr>
        <w:t xml:space="preserve">farm </w:t>
      </w:r>
      <w:r w:rsidRPr="00CF1297">
        <w:rPr>
          <w:b/>
        </w:rPr>
        <w:t>solution</w:t>
      </w:r>
      <w:r>
        <w:t>: selected</w:t>
      </w:r>
    </w:p>
    <w:p w:rsidR="00B77AFE" w:rsidRDefault="006533AA" w:rsidP="006B7E38">
      <w:pPr>
        <w:pStyle w:val="LabStepNumbered"/>
      </w:pPr>
      <w:r>
        <w:t xml:space="preserve">Add a new item of type </w:t>
      </w:r>
      <w:r w:rsidRPr="003115F7">
        <w:rPr>
          <w:b/>
        </w:rPr>
        <w:t>Empty Element</w:t>
      </w:r>
      <w:r>
        <w:t xml:space="preserve"> and give it the name </w:t>
      </w:r>
      <w:r w:rsidRPr="00C20B09">
        <w:rPr>
          <w:b/>
        </w:rPr>
        <w:t>Address Field</w:t>
      </w:r>
      <w:r>
        <w:t xml:space="preserve">. Click the </w:t>
      </w:r>
      <w:r w:rsidRPr="003115F7">
        <w:rPr>
          <w:b/>
        </w:rPr>
        <w:t>Add</w:t>
      </w:r>
      <w:r>
        <w:t xml:space="preserve"> button.</w:t>
      </w:r>
    </w:p>
    <w:p w:rsidR="00E26590" w:rsidRDefault="00E26590" w:rsidP="006B7E38">
      <w:pPr>
        <w:pStyle w:val="LabStepNumbered"/>
      </w:pPr>
      <w:r>
        <w:t xml:space="preserve">Add a new class to the project and give it the name </w:t>
      </w:r>
      <w:r w:rsidRPr="00E670F0">
        <w:rPr>
          <w:rStyle w:val="InlindeCode"/>
        </w:rPr>
        <w:t>AddressField.cs</w:t>
      </w:r>
      <w:r>
        <w:t>. Add an extra using statement:</w:t>
      </w:r>
    </w:p>
    <w:p w:rsidR="00E26590" w:rsidRDefault="00E26590" w:rsidP="00E26590">
      <w:pPr>
        <w:pStyle w:val="LabStepCodeBlock"/>
      </w:pPr>
      <w:r>
        <w:t>using Microsoft.SharePoint;</w:t>
      </w:r>
    </w:p>
    <w:p w:rsidR="006533AA" w:rsidRDefault="006533AA" w:rsidP="0015107A">
      <w:pPr>
        <w:pStyle w:val="LabStepNumbered"/>
        <w:numPr>
          <w:ilvl w:val="0"/>
          <w:numId w:val="0"/>
        </w:numPr>
        <w:ind w:left="432"/>
      </w:pPr>
      <w:r>
        <w:lastRenderedPageBreak/>
        <w:t xml:space="preserve">The first step in creating a custom field type and field control is to create the field type class. A field type inherits from </w:t>
      </w:r>
      <w:r w:rsidRPr="00E670F0">
        <w:rPr>
          <w:rStyle w:val="InlindeCode"/>
        </w:rPr>
        <w:t>Microsoft.SharePoint.SPField</w:t>
      </w:r>
      <w:r>
        <w:rPr>
          <w:b/>
        </w:rPr>
        <w:t xml:space="preserve"> </w:t>
      </w:r>
      <w:r w:rsidRPr="006533AA">
        <w:t>or from a class that is derived from it</w:t>
      </w:r>
      <w:r>
        <w:t xml:space="preserve">. As an address consists of different parts like </w:t>
      </w:r>
      <w:r w:rsidRPr="006533AA">
        <w:t xml:space="preserve">street number, street name, </w:t>
      </w:r>
      <w:r>
        <w:t xml:space="preserve">city, zip code and state, your </w:t>
      </w:r>
      <w:r w:rsidRPr="00E670F0">
        <w:rPr>
          <w:rStyle w:val="InlindeCode"/>
        </w:rPr>
        <w:t>Address</w:t>
      </w:r>
      <w:r>
        <w:t xml:space="preserve"> field type must inherit from </w:t>
      </w:r>
      <w:r w:rsidRPr="00E670F0">
        <w:rPr>
          <w:rStyle w:val="InlindeCode"/>
        </w:rPr>
        <w:t>Microsoft.SharePoint.SPFieldMultiColumn</w:t>
      </w:r>
      <w:r>
        <w:t>.</w:t>
      </w:r>
      <w:r w:rsidR="00E26590">
        <w:t xml:space="preserve"> </w:t>
      </w:r>
      <w:r w:rsidR="0015107A">
        <w:t>Don’t forget to change the scope of the class to public.</w:t>
      </w:r>
    </w:p>
    <w:p w:rsidR="00E26590" w:rsidRDefault="00E26590" w:rsidP="00E26590">
      <w:pPr>
        <w:pStyle w:val="LabStepCodeBlock"/>
        <w:pBdr>
          <w:left w:val="single" w:sz="2" w:space="0" w:color="C0C0C0"/>
        </w:pBdr>
      </w:pPr>
      <w:r>
        <w:t xml:space="preserve">public </w:t>
      </w:r>
      <w:r w:rsidRPr="00E26590">
        <w:rPr>
          <w:color w:val="808080" w:themeColor="background1" w:themeShade="80"/>
        </w:rPr>
        <w:t>class AddressField</w:t>
      </w:r>
      <w:r>
        <w:t>: SPFieldMultiColumn</w:t>
      </w:r>
    </w:p>
    <w:p w:rsidR="00E26590" w:rsidRPr="00E26590" w:rsidRDefault="00E26590" w:rsidP="00E26590">
      <w:pPr>
        <w:pStyle w:val="LabStepCodeBlock"/>
        <w:pBdr>
          <w:left w:val="single" w:sz="2" w:space="0" w:color="C0C0C0"/>
        </w:pBdr>
        <w:rPr>
          <w:color w:val="808080" w:themeColor="background1" w:themeShade="80"/>
        </w:rPr>
      </w:pPr>
      <w:r w:rsidRPr="00E26590">
        <w:rPr>
          <w:color w:val="808080" w:themeColor="background1" w:themeShade="80"/>
        </w:rPr>
        <w:t>{</w:t>
      </w:r>
    </w:p>
    <w:p w:rsidR="00E26590" w:rsidRDefault="00E26590" w:rsidP="00E26590">
      <w:pPr>
        <w:pStyle w:val="LabStepCodeBlock"/>
        <w:pBdr>
          <w:left w:val="single" w:sz="2" w:space="0" w:color="C0C0C0"/>
        </w:pBdr>
      </w:pPr>
      <w:r w:rsidRPr="00E26590">
        <w:rPr>
          <w:color w:val="808080" w:themeColor="background1" w:themeShade="80"/>
        </w:rPr>
        <w:t>}</w:t>
      </w:r>
    </w:p>
    <w:p w:rsidR="00E26590" w:rsidRDefault="00E26590" w:rsidP="006B7E38">
      <w:pPr>
        <w:pStyle w:val="LabStepNumbered"/>
      </w:pPr>
      <w:r>
        <w:t xml:space="preserve">All fields inheriting from </w:t>
      </w:r>
      <w:r w:rsidRPr="00E670F0">
        <w:rPr>
          <w:rStyle w:val="InlindeCode"/>
        </w:rPr>
        <w:t>Microsoft.SharePoint.SPFieldMultiColumn</w:t>
      </w:r>
      <w:r>
        <w:t xml:space="preserve"> need to have two constructors:</w:t>
      </w:r>
    </w:p>
    <w:p w:rsidR="00E26590" w:rsidRPr="00E26590" w:rsidRDefault="00E26590" w:rsidP="00E26590">
      <w:pPr>
        <w:pStyle w:val="LabStepCodeBlock"/>
        <w:rPr>
          <w:color w:val="808080" w:themeColor="background1" w:themeShade="80"/>
        </w:rPr>
      </w:pPr>
      <w:r w:rsidRPr="00E26590">
        <w:rPr>
          <w:color w:val="808080" w:themeColor="background1" w:themeShade="80"/>
        </w:rPr>
        <w:t>public class AddressField: SPFieldMultiColumn</w:t>
      </w:r>
    </w:p>
    <w:p w:rsidR="00E26590" w:rsidRDefault="00E26590" w:rsidP="00E26590">
      <w:pPr>
        <w:pStyle w:val="LabStepCodeBlock"/>
        <w:rPr>
          <w:color w:val="808080" w:themeColor="background1" w:themeShade="80"/>
        </w:rPr>
      </w:pPr>
      <w:r w:rsidRPr="00E26590">
        <w:rPr>
          <w:color w:val="808080" w:themeColor="background1" w:themeShade="80"/>
        </w:rPr>
        <w:t>{</w:t>
      </w:r>
    </w:p>
    <w:p w:rsidR="00E26590" w:rsidRPr="00E26590" w:rsidRDefault="00E26590" w:rsidP="00E26590">
      <w:pPr>
        <w:pStyle w:val="LabStepCodeBlock"/>
        <w:rPr>
          <w:color w:val="auto"/>
        </w:rPr>
      </w:pPr>
      <w:r w:rsidRPr="00E26590">
        <w:rPr>
          <w:color w:val="auto"/>
        </w:rPr>
        <w:t xml:space="preserve">  public AddressField(SPFieldCollection fields, string fieldName)</w:t>
      </w:r>
    </w:p>
    <w:p w:rsidR="00E26590" w:rsidRPr="00E26590" w:rsidRDefault="00E26590" w:rsidP="00E26590">
      <w:pPr>
        <w:pStyle w:val="LabStepCodeBlock"/>
        <w:rPr>
          <w:color w:val="auto"/>
        </w:rPr>
      </w:pPr>
      <w:r w:rsidRPr="00E26590">
        <w:rPr>
          <w:color w:val="auto"/>
        </w:rPr>
        <w:t xml:space="preserve">      : base(fields, fieldName) { }</w:t>
      </w:r>
    </w:p>
    <w:p w:rsidR="00E26590" w:rsidRPr="00E26590" w:rsidRDefault="00E26590" w:rsidP="00E26590">
      <w:pPr>
        <w:pStyle w:val="LabStepCodeBlock"/>
        <w:rPr>
          <w:color w:val="auto"/>
        </w:rPr>
      </w:pPr>
    </w:p>
    <w:p w:rsidR="00E26590" w:rsidRPr="00E26590" w:rsidRDefault="00E26590" w:rsidP="00E26590">
      <w:pPr>
        <w:pStyle w:val="LabStepCodeBlock"/>
        <w:rPr>
          <w:color w:val="auto"/>
        </w:rPr>
      </w:pPr>
      <w:r w:rsidRPr="00E26590">
        <w:rPr>
          <w:color w:val="auto"/>
        </w:rPr>
        <w:t xml:space="preserve">  public AddressField(SPFieldCollection fields, string typeName, string displayName)</w:t>
      </w:r>
    </w:p>
    <w:p w:rsidR="00E26590" w:rsidRPr="00E26590" w:rsidRDefault="00E26590" w:rsidP="00E26590">
      <w:pPr>
        <w:pStyle w:val="LabStepCodeBlock"/>
        <w:rPr>
          <w:color w:val="auto"/>
        </w:rPr>
      </w:pPr>
      <w:r w:rsidRPr="00E26590">
        <w:rPr>
          <w:color w:val="auto"/>
        </w:rPr>
        <w:t xml:space="preserve">      : base(fields, typeName, displayName) { }</w:t>
      </w:r>
    </w:p>
    <w:p w:rsidR="00E26590" w:rsidRPr="00E26590" w:rsidRDefault="00E26590" w:rsidP="00E26590">
      <w:pPr>
        <w:pStyle w:val="LabStepCodeBlock"/>
        <w:rPr>
          <w:color w:val="808080" w:themeColor="background1" w:themeShade="80"/>
        </w:rPr>
      </w:pPr>
      <w:r w:rsidRPr="00E26590">
        <w:rPr>
          <w:color w:val="808080" w:themeColor="background1" w:themeShade="80"/>
        </w:rPr>
        <w:t>}</w:t>
      </w:r>
    </w:p>
    <w:p w:rsidR="00E26590" w:rsidRDefault="0015107A" w:rsidP="006B7E38">
      <w:pPr>
        <w:pStyle w:val="LabStepNumbered"/>
      </w:pPr>
      <w:r>
        <w:t xml:space="preserve">Because you are creating a field type that consists of </w:t>
      </w:r>
      <w:r w:rsidR="00DD5EA2">
        <w:t>four</w:t>
      </w:r>
      <w:r>
        <w:t xml:space="preserve"> different columns, the next step is to create a custom field value. While the data in the field is stored as a delimited string using the </w:t>
      </w:r>
      <w:r w:rsidRPr="00E670F0">
        <w:rPr>
          <w:rStyle w:val="InlindeCode"/>
        </w:rPr>
        <w:t>;#</w:t>
      </w:r>
      <w:r>
        <w:t xml:space="preserve"> delimiter, the field value class will take care of the different parts of the data. Add another class to the project and give it the name </w:t>
      </w:r>
      <w:r w:rsidRPr="00E670F0">
        <w:rPr>
          <w:rStyle w:val="InlindeCode"/>
        </w:rPr>
        <w:t>AddressFieldValue</w:t>
      </w:r>
      <w:r>
        <w:t>.</w:t>
      </w:r>
    </w:p>
    <w:p w:rsidR="0015107A" w:rsidRDefault="0015107A" w:rsidP="006B7E38">
      <w:pPr>
        <w:pStyle w:val="LabStepNumbered"/>
      </w:pPr>
      <w:r>
        <w:t>Make the following changes:</w:t>
      </w:r>
    </w:p>
    <w:p w:rsidR="0015107A" w:rsidRDefault="00E670F0" w:rsidP="00FA084C">
      <w:pPr>
        <w:pStyle w:val="LabStepLevel2Numbered"/>
        <w:numPr>
          <w:ilvl w:val="0"/>
          <w:numId w:val="11"/>
        </w:numPr>
      </w:pPr>
      <w:r>
        <w:t>A</w:t>
      </w:r>
      <w:r w:rsidR="0015107A">
        <w:t xml:space="preserve">dd a using statement to the code for the </w:t>
      </w:r>
      <w:r w:rsidR="0015107A" w:rsidRPr="00E670F0">
        <w:rPr>
          <w:rStyle w:val="InlindeCode"/>
        </w:rPr>
        <w:t>Microsoft.SharePoint</w:t>
      </w:r>
      <w:r w:rsidR="0015107A">
        <w:t xml:space="preserve"> namespace</w:t>
      </w:r>
      <w:r w:rsidR="00C20B09">
        <w:t>.</w:t>
      </w:r>
    </w:p>
    <w:p w:rsidR="0015107A" w:rsidRDefault="00E670F0" w:rsidP="00FA084C">
      <w:pPr>
        <w:pStyle w:val="LabStepLevel2Numbered"/>
        <w:numPr>
          <w:ilvl w:val="0"/>
          <w:numId w:val="11"/>
        </w:numPr>
      </w:pPr>
      <w:r>
        <w:t>C</w:t>
      </w:r>
      <w:r w:rsidR="0015107A">
        <w:t xml:space="preserve">hange the scope of the class to </w:t>
      </w:r>
      <w:r w:rsidR="0015107A" w:rsidRPr="00E670F0">
        <w:rPr>
          <w:rStyle w:val="InlindeCode"/>
        </w:rPr>
        <w:t>public</w:t>
      </w:r>
      <w:r w:rsidR="00C20B09" w:rsidRPr="00C20B09">
        <w:t>.</w:t>
      </w:r>
    </w:p>
    <w:p w:rsidR="0015107A" w:rsidRDefault="00E670F0" w:rsidP="00FA084C">
      <w:pPr>
        <w:pStyle w:val="LabStepLevel2Numbered"/>
        <w:numPr>
          <w:ilvl w:val="0"/>
          <w:numId w:val="11"/>
        </w:numPr>
      </w:pPr>
      <w:r>
        <w:t>M</w:t>
      </w:r>
      <w:r w:rsidR="0015107A">
        <w:t xml:space="preserve">ake the class inherit from </w:t>
      </w:r>
      <w:r w:rsidR="0015107A" w:rsidRPr="00E670F0">
        <w:rPr>
          <w:rStyle w:val="InlindeCode"/>
        </w:rPr>
        <w:t>SPFieldMultiColumnValue</w:t>
      </w:r>
      <w:r w:rsidR="00C20B09" w:rsidRPr="00C20B09">
        <w:t>.</w:t>
      </w:r>
    </w:p>
    <w:p w:rsidR="0015107A" w:rsidRPr="0015107A" w:rsidRDefault="0015107A" w:rsidP="0015107A">
      <w:pPr>
        <w:pStyle w:val="LabStepCodeBlock"/>
        <w:rPr>
          <w:color w:val="808080" w:themeColor="background1" w:themeShade="80"/>
        </w:rPr>
      </w:pPr>
      <w:r w:rsidRPr="0015107A">
        <w:rPr>
          <w:color w:val="808080" w:themeColor="background1" w:themeShade="80"/>
        </w:rPr>
        <w:t>using System;</w:t>
      </w:r>
    </w:p>
    <w:p w:rsidR="0015107A" w:rsidRPr="0015107A" w:rsidRDefault="0015107A" w:rsidP="0015107A">
      <w:pPr>
        <w:pStyle w:val="LabStepCodeBlock"/>
        <w:rPr>
          <w:color w:val="808080" w:themeColor="background1" w:themeShade="80"/>
        </w:rPr>
      </w:pPr>
      <w:r w:rsidRPr="0015107A">
        <w:rPr>
          <w:color w:val="808080" w:themeColor="background1" w:themeShade="80"/>
        </w:rPr>
        <w:t>using System.Collections.Generic;</w:t>
      </w:r>
    </w:p>
    <w:p w:rsidR="0015107A" w:rsidRPr="0015107A" w:rsidRDefault="0015107A" w:rsidP="0015107A">
      <w:pPr>
        <w:pStyle w:val="LabStepCodeBlock"/>
        <w:rPr>
          <w:color w:val="808080" w:themeColor="background1" w:themeShade="80"/>
        </w:rPr>
      </w:pPr>
      <w:r w:rsidRPr="0015107A">
        <w:rPr>
          <w:color w:val="808080" w:themeColor="background1" w:themeShade="80"/>
        </w:rPr>
        <w:t>using System.Linq;</w:t>
      </w:r>
    </w:p>
    <w:p w:rsidR="0015107A" w:rsidRPr="0015107A" w:rsidRDefault="0015107A" w:rsidP="0015107A">
      <w:pPr>
        <w:pStyle w:val="LabStepCodeBlock"/>
        <w:rPr>
          <w:color w:val="808080" w:themeColor="background1" w:themeShade="80"/>
        </w:rPr>
      </w:pPr>
      <w:r w:rsidRPr="0015107A">
        <w:rPr>
          <w:color w:val="808080" w:themeColor="background1" w:themeShade="80"/>
        </w:rPr>
        <w:t>using System.Text;</w:t>
      </w:r>
    </w:p>
    <w:p w:rsidR="0015107A" w:rsidRPr="0015107A" w:rsidRDefault="0015107A" w:rsidP="0015107A">
      <w:pPr>
        <w:pStyle w:val="LabStepCodeBlock"/>
        <w:rPr>
          <w:color w:val="auto"/>
        </w:rPr>
      </w:pPr>
      <w:r w:rsidRPr="0015107A">
        <w:rPr>
          <w:color w:val="auto"/>
        </w:rPr>
        <w:t>using Microsoft.SharePoint;</w:t>
      </w:r>
    </w:p>
    <w:p w:rsidR="0015107A" w:rsidRPr="0015107A" w:rsidRDefault="0015107A" w:rsidP="0015107A">
      <w:pPr>
        <w:pStyle w:val="LabStepCodeBlock"/>
        <w:rPr>
          <w:color w:val="808080" w:themeColor="background1" w:themeShade="80"/>
        </w:rPr>
      </w:pPr>
    </w:p>
    <w:p w:rsidR="0015107A" w:rsidRPr="0015107A" w:rsidRDefault="0015107A" w:rsidP="0015107A">
      <w:pPr>
        <w:pStyle w:val="LabStepCodeBlock"/>
        <w:rPr>
          <w:color w:val="808080" w:themeColor="background1" w:themeShade="80"/>
        </w:rPr>
      </w:pPr>
      <w:r w:rsidRPr="0015107A">
        <w:rPr>
          <w:color w:val="808080" w:themeColor="background1" w:themeShade="80"/>
        </w:rPr>
        <w:t>namespace AddressFieldType</w:t>
      </w:r>
    </w:p>
    <w:p w:rsidR="0015107A" w:rsidRPr="0015107A" w:rsidRDefault="0015107A" w:rsidP="0015107A">
      <w:pPr>
        <w:pStyle w:val="LabStepCodeBlock"/>
        <w:rPr>
          <w:color w:val="808080" w:themeColor="background1" w:themeShade="80"/>
        </w:rPr>
      </w:pPr>
      <w:r w:rsidRPr="0015107A">
        <w:rPr>
          <w:color w:val="808080" w:themeColor="background1" w:themeShade="80"/>
        </w:rPr>
        <w:t>{</w:t>
      </w:r>
    </w:p>
    <w:p w:rsidR="0015107A" w:rsidRPr="0015107A" w:rsidRDefault="0015107A" w:rsidP="0015107A">
      <w:pPr>
        <w:pStyle w:val="LabStepCodeBlock"/>
        <w:rPr>
          <w:color w:val="808080" w:themeColor="background1" w:themeShade="80"/>
        </w:rPr>
      </w:pPr>
      <w:r w:rsidRPr="0015107A">
        <w:rPr>
          <w:color w:val="808080" w:themeColor="background1" w:themeShade="80"/>
        </w:rPr>
        <w:t xml:space="preserve">    </w:t>
      </w:r>
      <w:r w:rsidRPr="0015107A">
        <w:rPr>
          <w:color w:val="auto"/>
        </w:rPr>
        <w:t>public</w:t>
      </w:r>
      <w:r w:rsidRPr="0015107A">
        <w:rPr>
          <w:color w:val="808080" w:themeColor="background1" w:themeShade="80"/>
        </w:rPr>
        <w:t xml:space="preserve"> class AddressFieldValue</w:t>
      </w:r>
      <w:r w:rsidRPr="0015107A">
        <w:rPr>
          <w:color w:val="auto"/>
        </w:rPr>
        <w:t>: SPFieldMultiColumnValue</w:t>
      </w:r>
      <w:r w:rsidRPr="0015107A">
        <w:rPr>
          <w:color w:val="808080" w:themeColor="background1" w:themeShade="80"/>
        </w:rPr>
        <w:t xml:space="preserve"> </w:t>
      </w:r>
    </w:p>
    <w:p w:rsidR="0015107A" w:rsidRPr="0015107A" w:rsidRDefault="0015107A" w:rsidP="0015107A">
      <w:pPr>
        <w:pStyle w:val="LabStepCodeBlock"/>
        <w:rPr>
          <w:color w:val="808080" w:themeColor="background1" w:themeShade="80"/>
        </w:rPr>
      </w:pPr>
      <w:r w:rsidRPr="0015107A">
        <w:rPr>
          <w:color w:val="808080" w:themeColor="background1" w:themeShade="80"/>
        </w:rPr>
        <w:t xml:space="preserve">    {</w:t>
      </w:r>
    </w:p>
    <w:p w:rsidR="0015107A" w:rsidRPr="0015107A" w:rsidRDefault="0015107A" w:rsidP="0015107A">
      <w:pPr>
        <w:pStyle w:val="LabStepCodeBlock"/>
        <w:rPr>
          <w:color w:val="808080" w:themeColor="background1" w:themeShade="80"/>
        </w:rPr>
      </w:pPr>
      <w:r w:rsidRPr="0015107A">
        <w:rPr>
          <w:color w:val="808080" w:themeColor="background1" w:themeShade="80"/>
        </w:rPr>
        <w:t xml:space="preserve">    }</w:t>
      </w:r>
    </w:p>
    <w:p w:rsidR="0015107A" w:rsidRPr="0015107A" w:rsidRDefault="0015107A" w:rsidP="0015107A">
      <w:pPr>
        <w:pStyle w:val="LabStepCodeBlock"/>
        <w:rPr>
          <w:color w:val="808080" w:themeColor="background1" w:themeShade="80"/>
        </w:rPr>
      </w:pPr>
      <w:r w:rsidRPr="0015107A">
        <w:rPr>
          <w:color w:val="808080" w:themeColor="background1" w:themeShade="80"/>
        </w:rPr>
        <w:t>}</w:t>
      </w:r>
    </w:p>
    <w:p w:rsidR="0015107A" w:rsidRDefault="00DD779D" w:rsidP="006B7E38">
      <w:pPr>
        <w:pStyle w:val="LabStepNumbered"/>
      </w:pPr>
      <w:r>
        <w:t xml:space="preserve">The address field type consists of </w:t>
      </w:r>
      <w:r w:rsidR="00DD5EA2">
        <w:t xml:space="preserve">four parts: street, </w:t>
      </w:r>
      <w:r>
        <w:t>city, state code and zip code. Define a constant containing the number of columns:</w:t>
      </w:r>
    </w:p>
    <w:p w:rsidR="00DD779D" w:rsidRPr="00DD779D" w:rsidRDefault="00DD779D" w:rsidP="00DD779D">
      <w:pPr>
        <w:pStyle w:val="LabStepCodeBlock"/>
        <w:rPr>
          <w:color w:val="808080" w:themeColor="background1" w:themeShade="80"/>
        </w:rPr>
      </w:pPr>
      <w:r w:rsidRPr="00DD779D">
        <w:rPr>
          <w:color w:val="808080" w:themeColor="background1" w:themeShade="80"/>
        </w:rPr>
        <w:t xml:space="preserve">public class AddressFieldValue: SPFieldMultiColumnValue </w:t>
      </w:r>
    </w:p>
    <w:p w:rsidR="00DD779D" w:rsidRPr="00DD779D" w:rsidRDefault="00DD779D" w:rsidP="00DD779D">
      <w:pPr>
        <w:pStyle w:val="LabStepCodeBlock"/>
        <w:rPr>
          <w:color w:val="808080" w:themeColor="background1" w:themeShade="80"/>
        </w:rPr>
      </w:pPr>
      <w:r w:rsidRPr="00DD779D">
        <w:rPr>
          <w:color w:val="808080" w:themeColor="background1" w:themeShade="80"/>
        </w:rPr>
        <w:t>{</w:t>
      </w:r>
    </w:p>
    <w:p w:rsidR="00DD779D" w:rsidRDefault="00DD779D" w:rsidP="00DD779D">
      <w:pPr>
        <w:pStyle w:val="LabStepCodeBlock"/>
      </w:pPr>
      <w:r>
        <w:t xml:space="preserve">    private const int NumberOfColumns = </w:t>
      </w:r>
      <w:r w:rsidR="00C50397">
        <w:t>4</w:t>
      </w:r>
      <w:r>
        <w:t>;</w:t>
      </w:r>
    </w:p>
    <w:p w:rsidR="00DD779D" w:rsidRPr="00DD779D" w:rsidRDefault="00DD779D" w:rsidP="00DD779D">
      <w:pPr>
        <w:pStyle w:val="LabStepCodeBlock"/>
        <w:rPr>
          <w:color w:val="808080" w:themeColor="background1" w:themeShade="80"/>
        </w:rPr>
      </w:pPr>
      <w:r w:rsidRPr="00DD779D">
        <w:rPr>
          <w:color w:val="808080" w:themeColor="background1" w:themeShade="80"/>
        </w:rPr>
        <w:t>}</w:t>
      </w:r>
    </w:p>
    <w:p w:rsidR="00DD779D" w:rsidRDefault="00DD779D" w:rsidP="006B7E38">
      <w:pPr>
        <w:pStyle w:val="LabStepNumbered"/>
      </w:pPr>
      <w:r>
        <w:t>Implement two constructors, one that passes the number of columns and one that passes the incoming data:</w:t>
      </w:r>
    </w:p>
    <w:p w:rsidR="00DD779D" w:rsidRPr="00DD779D" w:rsidRDefault="00DD779D" w:rsidP="00DD779D">
      <w:pPr>
        <w:pStyle w:val="LabStepCodeBlock"/>
        <w:rPr>
          <w:color w:val="808080" w:themeColor="background1" w:themeShade="80"/>
        </w:rPr>
      </w:pPr>
      <w:r w:rsidRPr="00DD779D">
        <w:rPr>
          <w:color w:val="808080" w:themeColor="background1" w:themeShade="80"/>
        </w:rPr>
        <w:t xml:space="preserve">public class AddressFieldValue: SPFieldMultiColumnValue </w:t>
      </w:r>
    </w:p>
    <w:p w:rsidR="00DD779D" w:rsidRPr="00DD779D" w:rsidRDefault="00DD779D" w:rsidP="00DD779D">
      <w:pPr>
        <w:pStyle w:val="LabStepCodeBlock"/>
        <w:rPr>
          <w:color w:val="808080" w:themeColor="background1" w:themeShade="80"/>
        </w:rPr>
      </w:pPr>
      <w:r w:rsidRPr="00DD779D">
        <w:rPr>
          <w:color w:val="808080" w:themeColor="background1" w:themeShade="80"/>
        </w:rPr>
        <w:t>{</w:t>
      </w:r>
    </w:p>
    <w:p w:rsidR="00DD779D" w:rsidRPr="00DD779D" w:rsidRDefault="00DD779D" w:rsidP="00DD779D">
      <w:pPr>
        <w:pStyle w:val="LabStepCodeBlock"/>
        <w:rPr>
          <w:color w:val="808080" w:themeColor="background1" w:themeShade="80"/>
        </w:rPr>
      </w:pPr>
      <w:r w:rsidRPr="00DD779D">
        <w:rPr>
          <w:color w:val="808080" w:themeColor="background1" w:themeShade="80"/>
        </w:rPr>
        <w:t xml:space="preserve">    private const int NumberOfColumns = </w:t>
      </w:r>
      <w:r w:rsidR="00C50397">
        <w:rPr>
          <w:color w:val="808080" w:themeColor="background1" w:themeShade="80"/>
        </w:rPr>
        <w:t>4</w:t>
      </w:r>
      <w:r w:rsidRPr="00DD779D">
        <w:rPr>
          <w:color w:val="808080" w:themeColor="background1" w:themeShade="80"/>
        </w:rPr>
        <w:t>;</w:t>
      </w:r>
    </w:p>
    <w:p w:rsidR="00DD779D" w:rsidRDefault="00DD779D" w:rsidP="00DD779D">
      <w:pPr>
        <w:pStyle w:val="LabStepCodeBlock"/>
      </w:pPr>
    </w:p>
    <w:p w:rsidR="00DD779D" w:rsidRDefault="00DD779D" w:rsidP="00DD779D">
      <w:pPr>
        <w:pStyle w:val="LabStepCodeBlock"/>
      </w:pPr>
      <w:r>
        <w:t xml:space="preserve">    public AddressFieldValue() : base(NumberOfColumns) { }</w:t>
      </w:r>
    </w:p>
    <w:p w:rsidR="00DD779D" w:rsidRDefault="00DD779D" w:rsidP="00DD779D">
      <w:pPr>
        <w:pStyle w:val="LabStepCodeBlock"/>
      </w:pPr>
    </w:p>
    <w:p w:rsidR="00DD779D" w:rsidRDefault="00DD779D" w:rsidP="00DD779D">
      <w:pPr>
        <w:pStyle w:val="LabStepCodeBlock"/>
      </w:pPr>
      <w:r>
        <w:t xml:space="preserve">    public AddressFieldValue(string value) : base(value) { }</w:t>
      </w:r>
    </w:p>
    <w:p w:rsidR="00DD779D" w:rsidRPr="00DD779D" w:rsidRDefault="00DD779D" w:rsidP="00DD779D">
      <w:pPr>
        <w:pStyle w:val="LabStepCodeBlock"/>
        <w:rPr>
          <w:color w:val="808080" w:themeColor="background1" w:themeShade="80"/>
        </w:rPr>
      </w:pPr>
      <w:r w:rsidRPr="00DD779D">
        <w:rPr>
          <w:color w:val="808080" w:themeColor="background1" w:themeShade="80"/>
        </w:rPr>
        <w:t>}</w:t>
      </w:r>
    </w:p>
    <w:p w:rsidR="0015107A" w:rsidRDefault="005C0E25" w:rsidP="006B7E38">
      <w:pPr>
        <w:pStyle w:val="LabStepNumbered"/>
      </w:pPr>
      <w:r>
        <w:t xml:space="preserve">Each column of the field value should be exposed by a property. Add a property for the </w:t>
      </w:r>
      <w:r w:rsidRPr="00E670F0">
        <w:rPr>
          <w:rStyle w:val="InlindeCode"/>
        </w:rPr>
        <w:t>Street</w:t>
      </w:r>
      <w:r>
        <w:t xml:space="preserve"> property:</w:t>
      </w:r>
    </w:p>
    <w:p w:rsidR="005C0E25" w:rsidRPr="005C0E25" w:rsidRDefault="005C0E25" w:rsidP="005C0E25">
      <w:pPr>
        <w:pStyle w:val="LabStepCodeBlock"/>
        <w:rPr>
          <w:color w:val="808080" w:themeColor="background1" w:themeShade="80"/>
        </w:rPr>
      </w:pPr>
      <w:r w:rsidRPr="005C0E25">
        <w:rPr>
          <w:color w:val="808080" w:themeColor="background1" w:themeShade="80"/>
        </w:rPr>
        <w:t xml:space="preserve">public class AddressFieldValue: SPFieldMultiColumnValue </w:t>
      </w:r>
    </w:p>
    <w:p w:rsidR="005C0E25" w:rsidRPr="005C0E25" w:rsidRDefault="005C0E25" w:rsidP="005C0E25">
      <w:pPr>
        <w:pStyle w:val="LabStepCodeBlock"/>
        <w:rPr>
          <w:color w:val="808080" w:themeColor="background1" w:themeShade="80"/>
        </w:rPr>
      </w:pPr>
      <w:r w:rsidRPr="005C0E25">
        <w:rPr>
          <w:color w:val="808080" w:themeColor="background1" w:themeShade="80"/>
        </w:rPr>
        <w:t>{</w:t>
      </w:r>
    </w:p>
    <w:p w:rsidR="005C0E25" w:rsidRPr="005C0E25" w:rsidRDefault="005C0E25" w:rsidP="005C0E25">
      <w:pPr>
        <w:pStyle w:val="LabStepCodeBlock"/>
        <w:rPr>
          <w:color w:val="808080" w:themeColor="background1" w:themeShade="80"/>
        </w:rPr>
      </w:pPr>
      <w:r w:rsidRPr="005C0E25">
        <w:rPr>
          <w:color w:val="808080" w:themeColor="background1" w:themeShade="80"/>
        </w:rPr>
        <w:lastRenderedPageBreak/>
        <w:t xml:space="preserve">    private const int NumberOfColumns = </w:t>
      </w:r>
      <w:r w:rsidR="00C50397">
        <w:rPr>
          <w:color w:val="808080" w:themeColor="background1" w:themeShade="80"/>
        </w:rPr>
        <w:t>4</w:t>
      </w:r>
      <w:r w:rsidRPr="005C0E25">
        <w:rPr>
          <w:color w:val="808080" w:themeColor="background1" w:themeShade="80"/>
        </w:rPr>
        <w:t>;</w:t>
      </w:r>
    </w:p>
    <w:p w:rsidR="005C0E25" w:rsidRPr="005C0E25" w:rsidRDefault="005C0E25" w:rsidP="005C0E25">
      <w:pPr>
        <w:pStyle w:val="LabStepCodeBlock"/>
        <w:rPr>
          <w:color w:val="808080" w:themeColor="background1" w:themeShade="80"/>
        </w:rPr>
      </w:pPr>
    </w:p>
    <w:p w:rsidR="005C0E25" w:rsidRPr="005C0E25" w:rsidRDefault="005C0E25" w:rsidP="005C0E25">
      <w:pPr>
        <w:pStyle w:val="LabStepCodeBlock"/>
        <w:rPr>
          <w:color w:val="808080" w:themeColor="background1" w:themeShade="80"/>
        </w:rPr>
      </w:pPr>
      <w:r w:rsidRPr="005C0E25">
        <w:rPr>
          <w:color w:val="808080" w:themeColor="background1" w:themeShade="80"/>
        </w:rPr>
        <w:t xml:space="preserve">    public AddressFieldValue() : base(NumberOfColumns) { }</w:t>
      </w:r>
    </w:p>
    <w:p w:rsidR="005C0E25" w:rsidRPr="005C0E25" w:rsidRDefault="005C0E25" w:rsidP="005C0E25">
      <w:pPr>
        <w:pStyle w:val="LabStepCodeBlock"/>
        <w:rPr>
          <w:color w:val="808080" w:themeColor="background1" w:themeShade="80"/>
        </w:rPr>
      </w:pPr>
    </w:p>
    <w:p w:rsidR="005C0E25" w:rsidRPr="005C0E25" w:rsidRDefault="005C0E25" w:rsidP="005C0E25">
      <w:pPr>
        <w:pStyle w:val="LabStepCodeBlock"/>
        <w:rPr>
          <w:color w:val="808080" w:themeColor="background1" w:themeShade="80"/>
        </w:rPr>
      </w:pPr>
      <w:r w:rsidRPr="005C0E25">
        <w:rPr>
          <w:color w:val="808080" w:themeColor="background1" w:themeShade="80"/>
        </w:rPr>
        <w:t xml:space="preserve">    public AddressFieldValue(string value) : base(value) { }</w:t>
      </w:r>
    </w:p>
    <w:p w:rsidR="005C0E25" w:rsidRPr="005C0E25" w:rsidRDefault="005C0E25" w:rsidP="005C0E25">
      <w:pPr>
        <w:pStyle w:val="LabStepCodeBlock"/>
        <w:rPr>
          <w:color w:val="808080" w:themeColor="background1" w:themeShade="80"/>
        </w:rPr>
      </w:pPr>
    </w:p>
    <w:p w:rsidR="005C0E25" w:rsidRDefault="005C0E25" w:rsidP="005C0E25">
      <w:pPr>
        <w:pStyle w:val="LabStepCodeBlock"/>
      </w:pPr>
      <w:r>
        <w:t xml:space="preserve">    public string Street</w:t>
      </w:r>
    </w:p>
    <w:p w:rsidR="005C0E25" w:rsidRDefault="005C0E25" w:rsidP="005C0E25">
      <w:pPr>
        <w:pStyle w:val="LabStepCodeBlock"/>
      </w:pPr>
      <w:r>
        <w:t xml:space="preserve">    {</w:t>
      </w:r>
    </w:p>
    <w:p w:rsidR="005C0E25" w:rsidRDefault="005C0E25" w:rsidP="005C0E25">
      <w:pPr>
        <w:pStyle w:val="LabStepCodeBlock"/>
      </w:pPr>
      <w:r>
        <w:t xml:space="preserve">        get { return this[0]; }</w:t>
      </w:r>
    </w:p>
    <w:p w:rsidR="005C0E25" w:rsidRDefault="005C0E25" w:rsidP="005C0E25">
      <w:pPr>
        <w:pStyle w:val="LabStepCodeBlock"/>
      </w:pPr>
      <w:r>
        <w:t xml:space="preserve">        set { this[0] = value; }</w:t>
      </w:r>
    </w:p>
    <w:p w:rsidR="005C0E25" w:rsidRDefault="005C0E25" w:rsidP="005C0E25">
      <w:pPr>
        <w:pStyle w:val="LabStepCodeBlock"/>
      </w:pPr>
      <w:r>
        <w:t xml:space="preserve">    }</w:t>
      </w:r>
    </w:p>
    <w:p w:rsidR="005C0E25" w:rsidRPr="005C0E25" w:rsidRDefault="005C0E25" w:rsidP="005C0E25">
      <w:pPr>
        <w:pStyle w:val="LabStepCodeBlock"/>
        <w:rPr>
          <w:color w:val="808080" w:themeColor="background1" w:themeShade="80"/>
        </w:rPr>
      </w:pPr>
      <w:r w:rsidRPr="005C0E25">
        <w:rPr>
          <w:color w:val="808080" w:themeColor="background1" w:themeShade="80"/>
        </w:rPr>
        <w:t>}</w:t>
      </w:r>
    </w:p>
    <w:p w:rsidR="005C0E25" w:rsidRDefault="005C0E25" w:rsidP="006B7E38">
      <w:pPr>
        <w:pStyle w:val="LabStepNumbered"/>
      </w:pPr>
      <w:r>
        <w:t xml:space="preserve">Add also the necessary properties for the other columns like </w:t>
      </w:r>
      <w:r w:rsidRPr="00E670F0">
        <w:rPr>
          <w:rStyle w:val="InlindeCode"/>
        </w:rPr>
        <w:t>City</w:t>
      </w:r>
      <w:r>
        <w:t xml:space="preserve">, </w:t>
      </w:r>
      <w:r w:rsidRPr="00E670F0">
        <w:rPr>
          <w:rStyle w:val="InlindeCode"/>
        </w:rPr>
        <w:t>StateCode</w:t>
      </w:r>
      <w:r>
        <w:t xml:space="preserve"> and </w:t>
      </w:r>
      <w:r w:rsidRPr="00E670F0">
        <w:rPr>
          <w:rStyle w:val="InlindeCode"/>
        </w:rPr>
        <w:t>ZipCode</w:t>
      </w:r>
      <w:r>
        <w:t>:</w:t>
      </w:r>
    </w:p>
    <w:p w:rsidR="00DD779D" w:rsidRPr="005C0E25" w:rsidRDefault="00DD779D" w:rsidP="00DD779D">
      <w:pPr>
        <w:pStyle w:val="LabStepCodeBlock"/>
        <w:rPr>
          <w:color w:val="808080" w:themeColor="background1" w:themeShade="80"/>
        </w:rPr>
      </w:pPr>
      <w:r w:rsidRPr="005C0E25">
        <w:rPr>
          <w:color w:val="808080" w:themeColor="background1" w:themeShade="80"/>
        </w:rPr>
        <w:t xml:space="preserve">public class AddressFieldValue: SPFieldMultiColumnValue </w:t>
      </w:r>
    </w:p>
    <w:p w:rsidR="00DD779D" w:rsidRPr="005C0E25" w:rsidRDefault="00DD779D" w:rsidP="00DD779D">
      <w:pPr>
        <w:pStyle w:val="LabStepCodeBlock"/>
        <w:rPr>
          <w:color w:val="808080" w:themeColor="background1" w:themeShade="80"/>
        </w:rPr>
      </w:pPr>
      <w:r w:rsidRPr="005C0E25">
        <w:rPr>
          <w:color w:val="808080" w:themeColor="background1" w:themeShade="80"/>
        </w:rPr>
        <w:t>{</w:t>
      </w:r>
    </w:p>
    <w:p w:rsidR="00DD779D" w:rsidRPr="005C0E25" w:rsidRDefault="00DD779D" w:rsidP="00DD779D">
      <w:pPr>
        <w:pStyle w:val="LabStepCodeBlock"/>
        <w:rPr>
          <w:color w:val="808080" w:themeColor="background1" w:themeShade="80"/>
        </w:rPr>
      </w:pPr>
      <w:r w:rsidRPr="005C0E25">
        <w:rPr>
          <w:color w:val="808080" w:themeColor="background1" w:themeShade="80"/>
        </w:rPr>
        <w:t xml:space="preserve">    private const int NumberOfColumns = </w:t>
      </w:r>
      <w:r w:rsidR="00C50397">
        <w:rPr>
          <w:color w:val="808080" w:themeColor="background1" w:themeShade="80"/>
        </w:rPr>
        <w:t>4</w:t>
      </w:r>
      <w:r w:rsidRPr="005C0E25">
        <w:rPr>
          <w:color w:val="808080" w:themeColor="background1" w:themeShade="80"/>
        </w:rPr>
        <w:t>;</w:t>
      </w:r>
    </w:p>
    <w:p w:rsidR="00DD779D" w:rsidRPr="005C0E25" w:rsidRDefault="00DD779D" w:rsidP="00DD779D">
      <w:pPr>
        <w:pStyle w:val="LabStepCodeBlock"/>
        <w:rPr>
          <w:color w:val="808080" w:themeColor="background1" w:themeShade="80"/>
        </w:rPr>
      </w:pPr>
    </w:p>
    <w:p w:rsidR="00DD779D" w:rsidRPr="005C0E25" w:rsidRDefault="00DD779D" w:rsidP="00DD779D">
      <w:pPr>
        <w:pStyle w:val="LabStepCodeBlock"/>
        <w:rPr>
          <w:color w:val="808080" w:themeColor="background1" w:themeShade="80"/>
        </w:rPr>
      </w:pPr>
      <w:r w:rsidRPr="005C0E25">
        <w:rPr>
          <w:color w:val="808080" w:themeColor="background1" w:themeShade="80"/>
        </w:rPr>
        <w:t xml:space="preserve">    public AddressFieldValue() : base(NumberOfColumns) { }</w:t>
      </w:r>
    </w:p>
    <w:p w:rsidR="00DD779D" w:rsidRPr="005C0E25" w:rsidRDefault="00DD779D" w:rsidP="00DD779D">
      <w:pPr>
        <w:pStyle w:val="LabStepCodeBlock"/>
        <w:rPr>
          <w:color w:val="808080" w:themeColor="background1" w:themeShade="80"/>
        </w:rPr>
      </w:pPr>
    </w:p>
    <w:p w:rsidR="00DD779D" w:rsidRPr="005C0E25" w:rsidRDefault="00DD779D" w:rsidP="00DD779D">
      <w:pPr>
        <w:pStyle w:val="LabStepCodeBlock"/>
        <w:rPr>
          <w:color w:val="808080" w:themeColor="background1" w:themeShade="80"/>
        </w:rPr>
      </w:pPr>
      <w:r w:rsidRPr="005C0E25">
        <w:rPr>
          <w:color w:val="808080" w:themeColor="background1" w:themeShade="80"/>
        </w:rPr>
        <w:t xml:space="preserve">    public AddressFieldValue(string value) : base(value) { }</w:t>
      </w:r>
    </w:p>
    <w:p w:rsidR="00DD779D" w:rsidRPr="005C0E25" w:rsidRDefault="00DD779D" w:rsidP="00DD779D">
      <w:pPr>
        <w:pStyle w:val="LabStepCodeBlock"/>
        <w:rPr>
          <w:color w:val="808080" w:themeColor="background1" w:themeShade="80"/>
        </w:rPr>
      </w:pPr>
    </w:p>
    <w:p w:rsidR="00DD779D" w:rsidRPr="005C0E25" w:rsidRDefault="00DD779D" w:rsidP="00DD779D">
      <w:pPr>
        <w:pStyle w:val="LabStepCodeBlock"/>
        <w:rPr>
          <w:color w:val="808080" w:themeColor="background1" w:themeShade="80"/>
        </w:rPr>
      </w:pPr>
      <w:r w:rsidRPr="005C0E25">
        <w:rPr>
          <w:color w:val="808080" w:themeColor="background1" w:themeShade="80"/>
        </w:rPr>
        <w:t xml:space="preserve">    </w:t>
      </w:r>
      <w:r w:rsidR="00C50397">
        <w:rPr>
          <w:color w:val="808080" w:themeColor="background1" w:themeShade="80"/>
        </w:rPr>
        <w:t>public string Street</w:t>
      </w:r>
    </w:p>
    <w:p w:rsidR="00DD779D" w:rsidRPr="005C0E25" w:rsidRDefault="00DD779D" w:rsidP="00DD779D">
      <w:pPr>
        <w:pStyle w:val="LabStepCodeBlock"/>
        <w:rPr>
          <w:color w:val="808080" w:themeColor="background1" w:themeShade="80"/>
        </w:rPr>
      </w:pPr>
      <w:r w:rsidRPr="005C0E25">
        <w:rPr>
          <w:color w:val="808080" w:themeColor="background1" w:themeShade="80"/>
        </w:rPr>
        <w:t xml:space="preserve">    {</w:t>
      </w:r>
    </w:p>
    <w:p w:rsidR="00DD779D" w:rsidRPr="005C0E25" w:rsidRDefault="00DD779D" w:rsidP="00DD779D">
      <w:pPr>
        <w:pStyle w:val="LabStepCodeBlock"/>
        <w:rPr>
          <w:color w:val="808080" w:themeColor="background1" w:themeShade="80"/>
        </w:rPr>
      </w:pPr>
      <w:r w:rsidRPr="005C0E25">
        <w:rPr>
          <w:color w:val="808080" w:themeColor="background1" w:themeShade="80"/>
        </w:rPr>
        <w:t xml:space="preserve">        get { return this[0]; }</w:t>
      </w:r>
    </w:p>
    <w:p w:rsidR="00DD779D" w:rsidRPr="005C0E25" w:rsidRDefault="00DD779D" w:rsidP="00DD779D">
      <w:pPr>
        <w:pStyle w:val="LabStepCodeBlock"/>
        <w:rPr>
          <w:color w:val="808080" w:themeColor="background1" w:themeShade="80"/>
        </w:rPr>
      </w:pPr>
      <w:r w:rsidRPr="005C0E25">
        <w:rPr>
          <w:color w:val="808080" w:themeColor="background1" w:themeShade="80"/>
        </w:rPr>
        <w:t xml:space="preserve">        set { this[0] = value; }</w:t>
      </w:r>
    </w:p>
    <w:p w:rsidR="00DD779D" w:rsidRPr="005C0E25" w:rsidRDefault="00DD779D" w:rsidP="00DD779D">
      <w:pPr>
        <w:pStyle w:val="LabStepCodeBlock"/>
        <w:rPr>
          <w:color w:val="808080" w:themeColor="background1" w:themeShade="80"/>
        </w:rPr>
      </w:pPr>
      <w:r w:rsidRPr="005C0E25">
        <w:rPr>
          <w:color w:val="808080" w:themeColor="background1" w:themeShade="80"/>
        </w:rPr>
        <w:t xml:space="preserve">    }</w:t>
      </w:r>
    </w:p>
    <w:p w:rsidR="00DD779D" w:rsidRPr="005C0E25" w:rsidRDefault="00DD779D" w:rsidP="00DD779D">
      <w:pPr>
        <w:pStyle w:val="LabStepCodeBlock"/>
        <w:rPr>
          <w:color w:val="808080" w:themeColor="background1" w:themeShade="80"/>
        </w:rPr>
      </w:pPr>
    </w:p>
    <w:p w:rsidR="00DD779D" w:rsidRDefault="00DD779D" w:rsidP="00DD779D">
      <w:pPr>
        <w:pStyle w:val="LabStepCodeBlock"/>
      </w:pPr>
      <w:r>
        <w:t xml:space="preserve">    public string City</w:t>
      </w:r>
    </w:p>
    <w:p w:rsidR="00DD779D" w:rsidRDefault="00DD779D" w:rsidP="00DD779D">
      <w:pPr>
        <w:pStyle w:val="LabStepCodeBlock"/>
      </w:pPr>
      <w:r>
        <w:t xml:space="preserve">    {</w:t>
      </w:r>
    </w:p>
    <w:p w:rsidR="00DD779D" w:rsidRDefault="00DD779D" w:rsidP="00DD779D">
      <w:pPr>
        <w:pStyle w:val="LabStepCodeBlock"/>
      </w:pPr>
      <w:r>
        <w:t xml:space="preserve">        </w:t>
      </w:r>
      <w:r w:rsidR="00C50397">
        <w:t>get { return this[1</w:t>
      </w:r>
      <w:r>
        <w:t>]; }</w:t>
      </w:r>
    </w:p>
    <w:p w:rsidR="00DD779D" w:rsidRDefault="00DD779D" w:rsidP="00DD779D">
      <w:pPr>
        <w:pStyle w:val="LabStepCodeBlock"/>
      </w:pPr>
      <w:r>
        <w:t xml:space="preserve">        </w:t>
      </w:r>
      <w:r w:rsidR="00C50397">
        <w:t>set { this[1</w:t>
      </w:r>
      <w:r>
        <w:t>] = value; }</w:t>
      </w:r>
    </w:p>
    <w:p w:rsidR="00DD779D" w:rsidRDefault="00DD779D" w:rsidP="00DD779D">
      <w:pPr>
        <w:pStyle w:val="LabStepCodeBlock"/>
      </w:pPr>
      <w:r>
        <w:t xml:space="preserve">    }</w:t>
      </w:r>
    </w:p>
    <w:p w:rsidR="00DD779D" w:rsidRDefault="00DD779D" w:rsidP="00DD779D">
      <w:pPr>
        <w:pStyle w:val="LabStepCodeBlock"/>
      </w:pPr>
    </w:p>
    <w:p w:rsidR="00DD779D" w:rsidRDefault="00DD779D" w:rsidP="00DD779D">
      <w:pPr>
        <w:pStyle w:val="LabStepCodeBlock"/>
      </w:pPr>
      <w:r>
        <w:t xml:space="preserve">    public string StateCode</w:t>
      </w:r>
    </w:p>
    <w:p w:rsidR="00DD779D" w:rsidRDefault="00DD779D" w:rsidP="00DD779D">
      <w:pPr>
        <w:pStyle w:val="LabStepCodeBlock"/>
      </w:pPr>
      <w:r>
        <w:t xml:space="preserve">    {</w:t>
      </w:r>
    </w:p>
    <w:p w:rsidR="00DD779D" w:rsidRDefault="00DD779D" w:rsidP="00DD779D">
      <w:pPr>
        <w:pStyle w:val="LabStepCodeBlock"/>
      </w:pPr>
      <w:r>
        <w:t xml:space="preserve">        </w:t>
      </w:r>
      <w:r w:rsidR="00C50397">
        <w:t>get { return this[2</w:t>
      </w:r>
      <w:r>
        <w:t>]; }</w:t>
      </w:r>
    </w:p>
    <w:p w:rsidR="00DD779D" w:rsidRDefault="00DD779D" w:rsidP="00DD779D">
      <w:pPr>
        <w:pStyle w:val="LabStepCodeBlock"/>
      </w:pPr>
      <w:r>
        <w:t xml:space="preserve">        set { t</w:t>
      </w:r>
      <w:r w:rsidR="00C50397">
        <w:t>his[2</w:t>
      </w:r>
      <w:r>
        <w:t>] = value; }</w:t>
      </w:r>
    </w:p>
    <w:p w:rsidR="00DD779D" w:rsidRDefault="00DD779D" w:rsidP="00DD779D">
      <w:pPr>
        <w:pStyle w:val="LabStepCodeBlock"/>
      </w:pPr>
      <w:r>
        <w:t xml:space="preserve">    }</w:t>
      </w:r>
    </w:p>
    <w:p w:rsidR="00DD779D" w:rsidRDefault="00DD779D" w:rsidP="00DD779D">
      <w:pPr>
        <w:pStyle w:val="LabStepCodeBlock"/>
      </w:pPr>
    </w:p>
    <w:p w:rsidR="00DD779D" w:rsidRDefault="00DD779D" w:rsidP="00DD779D">
      <w:pPr>
        <w:pStyle w:val="LabStepCodeBlock"/>
      </w:pPr>
      <w:r>
        <w:t xml:space="preserve">    public string ZipCode</w:t>
      </w:r>
    </w:p>
    <w:p w:rsidR="00DD779D" w:rsidRDefault="00DD779D" w:rsidP="00DD779D">
      <w:pPr>
        <w:pStyle w:val="LabStepCodeBlock"/>
      </w:pPr>
      <w:r>
        <w:t xml:space="preserve">    {</w:t>
      </w:r>
    </w:p>
    <w:p w:rsidR="00DD779D" w:rsidRDefault="00DD779D" w:rsidP="00DD779D">
      <w:pPr>
        <w:pStyle w:val="LabStepCodeBlock"/>
      </w:pPr>
      <w:r>
        <w:t xml:space="preserve">        </w:t>
      </w:r>
      <w:r w:rsidR="00C50397">
        <w:t>get { return this[3</w:t>
      </w:r>
      <w:r>
        <w:t>]; }</w:t>
      </w:r>
    </w:p>
    <w:p w:rsidR="00DD779D" w:rsidRDefault="00DD779D" w:rsidP="00DD779D">
      <w:pPr>
        <w:pStyle w:val="LabStepCodeBlock"/>
      </w:pPr>
      <w:r>
        <w:t xml:space="preserve">        </w:t>
      </w:r>
      <w:r w:rsidR="00C50397">
        <w:t>set { this[3</w:t>
      </w:r>
      <w:r>
        <w:t>] = value; }</w:t>
      </w:r>
    </w:p>
    <w:p w:rsidR="00DD779D" w:rsidRDefault="00DD779D" w:rsidP="00DD779D">
      <w:pPr>
        <w:pStyle w:val="LabStepCodeBlock"/>
      </w:pPr>
      <w:r>
        <w:t xml:space="preserve">    }</w:t>
      </w:r>
    </w:p>
    <w:p w:rsidR="00DD779D" w:rsidRPr="00CE2822" w:rsidRDefault="00DD779D" w:rsidP="00CE2822">
      <w:pPr>
        <w:pStyle w:val="LabStepCodeBlock"/>
        <w:rPr>
          <w:color w:val="808080" w:themeColor="background1" w:themeShade="80"/>
        </w:rPr>
      </w:pPr>
      <w:r w:rsidRPr="005C0E25">
        <w:rPr>
          <w:color w:val="808080" w:themeColor="background1" w:themeShade="80"/>
        </w:rPr>
        <w:t>}</w:t>
      </w:r>
    </w:p>
    <w:p w:rsidR="00DD779D" w:rsidRDefault="00C0505C" w:rsidP="006B7E38">
      <w:pPr>
        <w:pStyle w:val="LabStepNumbered"/>
      </w:pPr>
      <w:r>
        <w:t xml:space="preserve">Now that the field value class is ready, you have to associate it with the field type class. To make the field type class aware of the field value class, you have to override the </w:t>
      </w:r>
      <w:r w:rsidRPr="00E670F0">
        <w:rPr>
          <w:rStyle w:val="InlindeCode"/>
        </w:rPr>
        <w:t>SPField.GetFieldValue()</w:t>
      </w:r>
      <w:r>
        <w:t xml:space="preserve"> method</w:t>
      </w:r>
      <w:r w:rsidR="00CE2822">
        <w:t xml:space="preserve">, returning a value of type </w:t>
      </w:r>
      <w:r w:rsidR="00CE2822" w:rsidRPr="00E670F0">
        <w:rPr>
          <w:rStyle w:val="InlindeCode"/>
        </w:rPr>
        <w:t>AddressFieldValue</w:t>
      </w:r>
      <w:r>
        <w:t>:</w:t>
      </w:r>
    </w:p>
    <w:p w:rsidR="00CE2822" w:rsidRPr="00CE2822" w:rsidRDefault="00CE2822" w:rsidP="00CE2822">
      <w:pPr>
        <w:pStyle w:val="LabStepCodeBlock"/>
        <w:rPr>
          <w:color w:val="808080" w:themeColor="background1" w:themeShade="80"/>
        </w:rPr>
      </w:pPr>
      <w:r w:rsidRPr="00CE2822">
        <w:rPr>
          <w:color w:val="808080" w:themeColor="background1" w:themeShade="80"/>
        </w:rPr>
        <w:t xml:space="preserve">public class AddressField: SPFieldMultiColumn </w:t>
      </w:r>
    </w:p>
    <w:p w:rsidR="00CE2822" w:rsidRPr="00CE2822" w:rsidRDefault="00CE2822" w:rsidP="00CE2822">
      <w:pPr>
        <w:pStyle w:val="LabStepCodeBlock"/>
        <w:rPr>
          <w:color w:val="808080" w:themeColor="background1" w:themeShade="80"/>
        </w:rPr>
      </w:pPr>
      <w:r w:rsidRPr="00CE2822">
        <w:rPr>
          <w:color w:val="808080" w:themeColor="background1" w:themeShade="80"/>
        </w:rPr>
        <w:t>{</w:t>
      </w:r>
    </w:p>
    <w:p w:rsidR="00CE2822" w:rsidRPr="00CE2822" w:rsidRDefault="00CE2822" w:rsidP="00CE2822">
      <w:pPr>
        <w:pStyle w:val="LabStepCodeBlock"/>
        <w:rPr>
          <w:color w:val="808080" w:themeColor="background1" w:themeShade="80"/>
        </w:rPr>
      </w:pPr>
      <w:r w:rsidRPr="00CE2822">
        <w:rPr>
          <w:color w:val="808080" w:themeColor="background1" w:themeShade="80"/>
        </w:rPr>
        <w:t xml:space="preserve">    public AddressField(SPFieldCollection fields, string fieldName)</w:t>
      </w:r>
    </w:p>
    <w:p w:rsidR="00CE2822" w:rsidRPr="00CE2822" w:rsidRDefault="00CE2822" w:rsidP="00CE2822">
      <w:pPr>
        <w:pStyle w:val="LabStepCodeBlock"/>
        <w:rPr>
          <w:color w:val="808080" w:themeColor="background1" w:themeShade="80"/>
        </w:rPr>
      </w:pPr>
      <w:r w:rsidRPr="00CE2822">
        <w:rPr>
          <w:color w:val="808080" w:themeColor="background1" w:themeShade="80"/>
        </w:rPr>
        <w:t xml:space="preserve">        : base(fields, fieldName) { }</w:t>
      </w:r>
    </w:p>
    <w:p w:rsidR="00CE2822" w:rsidRPr="00CE2822" w:rsidRDefault="00CE2822" w:rsidP="00CE2822">
      <w:pPr>
        <w:pStyle w:val="LabStepCodeBlock"/>
        <w:rPr>
          <w:color w:val="808080" w:themeColor="background1" w:themeShade="80"/>
        </w:rPr>
      </w:pPr>
    </w:p>
    <w:p w:rsidR="00CE2822" w:rsidRPr="00CE2822" w:rsidRDefault="00CE2822" w:rsidP="00CE2822">
      <w:pPr>
        <w:pStyle w:val="LabStepCodeBlock"/>
        <w:rPr>
          <w:color w:val="808080" w:themeColor="background1" w:themeShade="80"/>
        </w:rPr>
      </w:pPr>
      <w:r w:rsidRPr="00CE2822">
        <w:rPr>
          <w:color w:val="808080" w:themeColor="background1" w:themeShade="80"/>
        </w:rPr>
        <w:t xml:space="preserve">    public AddressField(SPFieldCollection fields, string typeName, </w:t>
      </w:r>
    </w:p>
    <w:p w:rsidR="00CE2822" w:rsidRPr="00CE2822" w:rsidRDefault="00CE2822" w:rsidP="00CE2822">
      <w:pPr>
        <w:pStyle w:val="LabStepCodeBlock"/>
        <w:rPr>
          <w:color w:val="808080" w:themeColor="background1" w:themeShade="80"/>
        </w:rPr>
      </w:pPr>
      <w:r w:rsidRPr="00CE2822">
        <w:rPr>
          <w:color w:val="808080" w:themeColor="background1" w:themeShade="80"/>
        </w:rPr>
        <w:t xml:space="preserve">        string displayName) </w:t>
      </w:r>
    </w:p>
    <w:p w:rsidR="00CE2822" w:rsidRPr="00CE2822" w:rsidRDefault="00CE2822" w:rsidP="00CE2822">
      <w:pPr>
        <w:pStyle w:val="LabStepCodeBlock"/>
        <w:rPr>
          <w:color w:val="808080" w:themeColor="background1" w:themeShade="80"/>
        </w:rPr>
      </w:pPr>
      <w:r w:rsidRPr="00CE2822">
        <w:rPr>
          <w:color w:val="808080" w:themeColor="background1" w:themeShade="80"/>
        </w:rPr>
        <w:t xml:space="preserve">        : base(fields, typeName, displayName) { }</w:t>
      </w:r>
    </w:p>
    <w:p w:rsidR="00CE2822" w:rsidRDefault="00CE2822" w:rsidP="00CE2822">
      <w:pPr>
        <w:pStyle w:val="LabStepCodeBlock"/>
      </w:pPr>
    </w:p>
    <w:p w:rsidR="00CE2822" w:rsidRDefault="00CE2822" w:rsidP="00CE2822">
      <w:pPr>
        <w:pStyle w:val="LabStepCodeBlock"/>
      </w:pPr>
      <w:r>
        <w:t xml:space="preserve">    public override object GetFieldValue(string value)</w:t>
      </w:r>
    </w:p>
    <w:p w:rsidR="00CE2822" w:rsidRDefault="00CE2822" w:rsidP="00CE2822">
      <w:pPr>
        <w:pStyle w:val="LabStepCodeBlock"/>
      </w:pPr>
      <w:r>
        <w:t xml:space="preserve">    {</w:t>
      </w:r>
    </w:p>
    <w:p w:rsidR="00CE2822" w:rsidRDefault="00CE2822" w:rsidP="00CE2822">
      <w:pPr>
        <w:pStyle w:val="LabStepCodeBlock"/>
      </w:pPr>
      <w:r>
        <w:t xml:space="preserve">        if (string.IsNullOrEmpty(value))</w:t>
      </w:r>
    </w:p>
    <w:p w:rsidR="00CE2822" w:rsidRDefault="00CE2822" w:rsidP="00CE2822">
      <w:pPr>
        <w:pStyle w:val="LabStepCodeBlock"/>
      </w:pPr>
      <w:r>
        <w:t xml:space="preserve">            return null;</w:t>
      </w:r>
    </w:p>
    <w:p w:rsidR="00CE2822" w:rsidRDefault="00CE2822" w:rsidP="00CE2822">
      <w:pPr>
        <w:pStyle w:val="LabStepCodeBlock"/>
      </w:pPr>
      <w:r>
        <w:t xml:space="preserve">        else</w:t>
      </w:r>
    </w:p>
    <w:p w:rsidR="00CE2822" w:rsidRDefault="00CE2822" w:rsidP="00CE2822">
      <w:pPr>
        <w:pStyle w:val="LabStepCodeBlock"/>
      </w:pPr>
      <w:r>
        <w:t xml:space="preserve">            return new AddressFieldValue(value);</w:t>
      </w:r>
    </w:p>
    <w:p w:rsidR="00CE2822" w:rsidRDefault="00CE2822" w:rsidP="00CE2822">
      <w:pPr>
        <w:pStyle w:val="LabStepCodeBlock"/>
      </w:pPr>
      <w:r>
        <w:t xml:space="preserve">    }</w:t>
      </w:r>
    </w:p>
    <w:p w:rsidR="00C0505C" w:rsidRPr="00CE2822" w:rsidRDefault="00CE2822" w:rsidP="00CE2822">
      <w:pPr>
        <w:pStyle w:val="LabStepCodeBlock"/>
        <w:rPr>
          <w:color w:val="808080" w:themeColor="background1" w:themeShade="80"/>
        </w:rPr>
      </w:pPr>
      <w:r w:rsidRPr="00CE2822">
        <w:rPr>
          <w:color w:val="808080" w:themeColor="background1" w:themeShade="80"/>
        </w:rPr>
        <w:lastRenderedPageBreak/>
        <w:t>}</w:t>
      </w:r>
    </w:p>
    <w:p w:rsidR="0032270D" w:rsidRDefault="0032270D" w:rsidP="0032270D">
      <w:pPr>
        <w:pStyle w:val="LabStepNumbered"/>
      </w:pPr>
      <w:r>
        <w:t xml:space="preserve">Users of your custom field type can add columns of this type to their custom lists. At that time they can decide whether this is a required field or not. In case of a required field, a value must be entered when creating a list item. You can build in this type of validation by overriding the </w:t>
      </w:r>
      <w:r w:rsidRPr="00685321">
        <w:rPr>
          <w:rStyle w:val="InlindeCode"/>
        </w:rPr>
        <w:t>GetValidatedString()</w:t>
      </w:r>
      <w:r>
        <w:t xml:space="preserve"> method. </w:t>
      </w:r>
    </w:p>
    <w:p w:rsidR="0032270D" w:rsidRDefault="0032270D" w:rsidP="0032270D">
      <w:pPr>
        <w:pStyle w:val="LabStepCodeBlock"/>
      </w:pPr>
      <w:r>
        <w:t>public override string GetValidatedString(object value)</w:t>
      </w:r>
    </w:p>
    <w:p w:rsidR="0032270D" w:rsidRDefault="0032270D" w:rsidP="0032270D">
      <w:pPr>
        <w:pStyle w:val="LabStepCodeBlock"/>
      </w:pPr>
      <w:r>
        <w:t>{</w:t>
      </w:r>
    </w:p>
    <w:p w:rsidR="0032270D" w:rsidRDefault="0032270D" w:rsidP="0032270D">
      <w:pPr>
        <w:pStyle w:val="LabStepCodeBlock"/>
      </w:pPr>
      <w:r>
        <w:t xml:space="preserve">   if (value == null &amp;&amp; this.Required)</w:t>
      </w:r>
    </w:p>
    <w:p w:rsidR="0032270D" w:rsidRDefault="0032270D" w:rsidP="0032270D">
      <w:pPr>
        <w:pStyle w:val="LabStepCodeBlock"/>
      </w:pPr>
      <w:r>
        <w:t xml:space="preserve">   {</w:t>
      </w:r>
    </w:p>
    <w:p w:rsidR="0032270D" w:rsidRDefault="0032270D" w:rsidP="0032270D">
      <w:pPr>
        <w:pStyle w:val="LabStepCodeBlock"/>
      </w:pPr>
      <w:r>
        <w:t xml:space="preserve">      throw new SPFieldValidationException(</w:t>
      </w:r>
    </w:p>
    <w:p w:rsidR="0032270D" w:rsidRDefault="0032270D" w:rsidP="0032270D">
      <w:pPr>
        <w:pStyle w:val="LabStepCodeBlock"/>
      </w:pPr>
      <w:r>
        <w:t xml:space="preserve">          "This is a required field. Please fill out a value.");</w:t>
      </w:r>
    </w:p>
    <w:p w:rsidR="0032270D" w:rsidRDefault="0032270D" w:rsidP="0032270D">
      <w:pPr>
        <w:pStyle w:val="LabStepCodeBlock"/>
      </w:pPr>
      <w:r>
        <w:t xml:space="preserve">   }</w:t>
      </w:r>
    </w:p>
    <w:p w:rsidR="0032270D" w:rsidRDefault="0032270D" w:rsidP="0032270D">
      <w:pPr>
        <w:pStyle w:val="LabStepCodeBlock"/>
      </w:pPr>
      <w:r>
        <w:t xml:space="preserve">   else</w:t>
      </w:r>
    </w:p>
    <w:p w:rsidR="0032270D" w:rsidRDefault="0032270D" w:rsidP="0032270D">
      <w:pPr>
        <w:pStyle w:val="LabStepCodeBlock"/>
      </w:pPr>
      <w:r>
        <w:t xml:space="preserve">   {</w:t>
      </w:r>
    </w:p>
    <w:p w:rsidR="0032270D" w:rsidRDefault="0032270D" w:rsidP="0032270D">
      <w:pPr>
        <w:pStyle w:val="LabStepCodeBlock"/>
      </w:pPr>
      <w:r>
        <w:t xml:space="preserve">      // enter your custom validations here</w:t>
      </w:r>
    </w:p>
    <w:p w:rsidR="0032270D" w:rsidRDefault="0032270D" w:rsidP="0032270D">
      <w:pPr>
        <w:pStyle w:val="LabStepCodeBlock"/>
      </w:pPr>
      <w:r>
        <w:t xml:space="preserve">      return value.ToString();</w:t>
      </w:r>
    </w:p>
    <w:p w:rsidR="0032270D" w:rsidRDefault="0032270D" w:rsidP="0032270D">
      <w:pPr>
        <w:pStyle w:val="LabStepCodeBlock"/>
      </w:pPr>
      <w:r>
        <w:t xml:space="preserve">   }</w:t>
      </w:r>
    </w:p>
    <w:p w:rsidR="0032270D" w:rsidRDefault="0032270D" w:rsidP="0032270D">
      <w:pPr>
        <w:pStyle w:val="LabStepCodeBlock"/>
      </w:pPr>
      <w:r>
        <w:t>}</w:t>
      </w:r>
    </w:p>
    <w:p w:rsidR="0032270D" w:rsidRDefault="0032270D" w:rsidP="0032270D">
      <w:pPr>
        <w:pStyle w:val="LabStepNumbered"/>
        <w:numPr>
          <w:ilvl w:val="0"/>
          <w:numId w:val="0"/>
        </w:numPr>
        <w:ind w:left="432"/>
      </w:pPr>
      <w:r>
        <w:t>In case additional validations are needed, you must implement them in this method.</w:t>
      </w:r>
    </w:p>
    <w:p w:rsidR="00CE2822" w:rsidRDefault="004D74E2" w:rsidP="006B7E38">
      <w:pPr>
        <w:pStyle w:val="LabStepNumbered"/>
      </w:pPr>
      <w:r>
        <w:t xml:space="preserve">The next step is to define the user interface for the field type. While this can be achieved using server controls, it can best be done using a </w:t>
      </w:r>
      <w:r w:rsidRPr="00C20B09">
        <w:rPr>
          <w:rStyle w:val="InlindeCode"/>
        </w:rPr>
        <w:t>RenderingTemplate</w:t>
      </w:r>
      <w:r>
        <w:t xml:space="preserve"> in a user control. These </w:t>
      </w:r>
      <w:r w:rsidR="00E670F0" w:rsidRPr="00C20B09">
        <w:rPr>
          <w:rStyle w:val="InlindeCode"/>
        </w:rPr>
        <w:t>*</w:t>
      </w:r>
      <w:r w:rsidRPr="00C20B09">
        <w:rPr>
          <w:rStyle w:val="InlindeCode"/>
        </w:rPr>
        <w:t>.ascx</w:t>
      </w:r>
      <w:r>
        <w:t xml:space="preserve"> controls are always deployed to the </w:t>
      </w:r>
      <w:r w:rsidR="00E670F0" w:rsidRPr="00E670F0">
        <w:rPr>
          <w:rStyle w:val="InlindeCode"/>
        </w:rPr>
        <w:t>[..]\</w:t>
      </w:r>
      <w:r w:rsidRPr="00E670F0">
        <w:rPr>
          <w:rStyle w:val="InlindeCode"/>
        </w:rPr>
        <w:t>14\TEMPLATE\CONTROLTEMPLATES</w:t>
      </w:r>
      <w:r>
        <w:t xml:space="preserve"> folder. Right-click the project in the </w:t>
      </w:r>
      <w:r w:rsidRPr="00C20B09">
        <w:rPr>
          <w:b/>
        </w:rPr>
        <w:t>Solution Explorer</w:t>
      </w:r>
      <w:r>
        <w:t xml:space="preserve"> and choose </w:t>
      </w:r>
      <w:r w:rsidRPr="003115F7">
        <w:rPr>
          <w:b/>
        </w:rPr>
        <w:t xml:space="preserve">Add </w:t>
      </w:r>
      <w:r w:rsidR="00E670F0" w:rsidRPr="003115F7">
        <w:rPr>
          <w:b/>
        </w:rPr>
        <w:t>»</w:t>
      </w:r>
      <w:r w:rsidRPr="003115F7">
        <w:rPr>
          <w:b/>
        </w:rPr>
        <w:t xml:space="preserve"> New Item</w:t>
      </w:r>
      <w:r>
        <w:rPr>
          <w:b/>
        </w:rPr>
        <w:t>.</w:t>
      </w:r>
      <w:r w:rsidRPr="004D74E2">
        <w:t xml:space="preserve"> In</w:t>
      </w:r>
      <w:r>
        <w:t xml:space="preserve"> the </w:t>
      </w:r>
      <w:r w:rsidRPr="003115F7">
        <w:rPr>
          <w:b/>
        </w:rPr>
        <w:t>SharePoint 2010</w:t>
      </w:r>
      <w:r>
        <w:t xml:space="preserve"> category select the </w:t>
      </w:r>
      <w:r w:rsidRPr="003115F7">
        <w:rPr>
          <w:b/>
        </w:rPr>
        <w:t>User Control</w:t>
      </w:r>
      <w:r>
        <w:t xml:space="preserve"> item template and give it the name </w:t>
      </w:r>
      <w:r w:rsidRPr="00E670F0">
        <w:rPr>
          <w:rStyle w:val="InlindeCode"/>
        </w:rPr>
        <w:t>AddressFieldControl.ascx</w:t>
      </w:r>
      <w:r>
        <w:t xml:space="preserve">. Click the </w:t>
      </w:r>
      <w:r w:rsidRPr="003115F7">
        <w:rPr>
          <w:b/>
        </w:rPr>
        <w:t>Add</w:t>
      </w:r>
      <w:r>
        <w:t xml:space="preserve"> button.</w:t>
      </w:r>
    </w:p>
    <w:p w:rsidR="00967B4B" w:rsidRDefault="00967B4B" w:rsidP="006B7E38">
      <w:pPr>
        <w:pStyle w:val="LabStepNumbered"/>
      </w:pPr>
      <w:r>
        <w:t xml:space="preserve">Notice that the </w:t>
      </w:r>
      <w:r w:rsidR="00E670F0" w:rsidRPr="00E670F0">
        <w:rPr>
          <w:rStyle w:val="InlindeCode"/>
        </w:rPr>
        <w:t>*.</w:t>
      </w:r>
      <w:r w:rsidRPr="00E670F0">
        <w:rPr>
          <w:rStyle w:val="InlindeCode"/>
        </w:rPr>
        <w:t>ascx</w:t>
      </w:r>
      <w:r>
        <w:t xml:space="preserve"> control is added to a sub folder of the </w:t>
      </w:r>
      <w:r w:rsidRPr="00E670F0">
        <w:rPr>
          <w:rStyle w:val="InlindeCode"/>
        </w:rPr>
        <w:t>CONTROLTEMPLATES</w:t>
      </w:r>
      <w:r>
        <w:t xml:space="preserve"> folder. By design rendering templates for custom field types must reside in the root of the </w:t>
      </w:r>
      <w:r w:rsidRPr="00E670F0">
        <w:rPr>
          <w:rStyle w:val="InlindeCode"/>
        </w:rPr>
        <w:t>CONTROLTEMPLATES</w:t>
      </w:r>
      <w:r>
        <w:t xml:space="preserve"> folder, not in sub folders of that CONTROLTEMPLATES folder. Select the </w:t>
      </w:r>
      <w:r w:rsidRPr="00E670F0">
        <w:rPr>
          <w:rStyle w:val="InlindeCode"/>
        </w:rPr>
        <w:t>AddressFieldControl.ascx</w:t>
      </w:r>
      <w:r>
        <w:t xml:space="preserve"> file and drag it into the </w:t>
      </w:r>
      <w:r w:rsidRPr="00E670F0">
        <w:rPr>
          <w:rStyle w:val="InlindeCode"/>
        </w:rPr>
        <w:t>CONTROLTEMPLATES</w:t>
      </w:r>
      <w:r>
        <w:t xml:space="preserve"> folder. Remove the </w:t>
      </w:r>
      <w:r w:rsidRPr="00E670F0">
        <w:rPr>
          <w:rStyle w:val="InlindeCode"/>
        </w:rPr>
        <w:t>AddressFieldType</w:t>
      </w:r>
      <w:r>
        <w:t xml:space="preserve"> sub folder.</w:t>
      </w:r>
    </w:p>
    <w:p w:rsidR="00967B4B" w:rsidRDefault="00967B4B" w:rsidP="00C20B09">
      <w:pPr>
        <w:pStyle w:val="LabStepScreenshot"/>
      </w:pPr>
      <w:r>
        <w:rPr>
          <w:noProof/>
        </w:rPr>
        <w:drawing>
          <wp:inline distT="0" distB="0" distL="0" distR="0" wp14:anchorId="3910F4B9" wp14:editId="5A89268F">
            <wp:extent cx="2647950" cy="3019158"/>
            <wp:effectExtent l="38100" t="38100" r="19050" b="9792"/>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7950" cy="3019158"/>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4D74E2" w:rsidRDefault="00967268" w:rsidP="006B7E38">
      <w:pPr>
        <w:pStyle w:val="LabStepNumbered"/>
      </w:pPr>
      <w:r>
        <w:t xml:space="preserve">Define a rendering template with </w:t>
      </w:r>
      <w:r w:rsidRPr="00685321">
        <w:rPr>
          <w:rStyle w:val="InlindeCode"/>
        </w:rPr>
        <w:t>id</w:t>
      </w:r>
      <w:r w:rsidR="00685321">
        <w:t xml:space="preserve"> of</w:t>
      </w:r>
      <w:r>
        <w:t xml:space="preserve"> </w:t>
      </w:r>
      <w:r w:rsidRPr="00685321">
        <w:rPr>
          <w:rStyle w:val="InlindeCode"/>
        </w:rPr>
        <w:t>AddressFieldControl</w:t>
      </w:r>
      <w:r w:rsidR="00CF53EA" w:rsidRPr="00685321">
        <w:rPr>
          <w:rStyle w:val="InlindeCode"/>
        </w:rPr>
        <w:t>Template</w:t>
      </w:r>
      <w:r>
        <w:t>. This template will later be loaded from another class that also will be part of this field type.</w:t>
      </w:r>
    </w:p>
    <w:p w:rsidR="004D74E2" w:rsidRPr="004D74E2" w:rsidRDefault="004D74E2" w:rsidP="004D74E2">
      <w:pPr>
        <w:pStyle w:val="LabStepCodeBlock"/>
        <w:rPr>
          <w:color w:val="808080" w:themeColor="background1" w:themeShade="80"/>
        </w:rPr>
      </w:pPr>
      <w:r w:rsidRPr="004D74E2">
        <w:rPr>
          <w:color w:val="808080" w:themeColor="background1" w:themeShade="80"/>
        </w:rPr>
        <w:t>&lt;%@ Assembly Name="$SharePoint.Project.AssemblyFullName$" %&gt;</w:t>
      </w:r>
    </w:p>
    <w:p w:rsidR="004D74E2" w:rsidRPr="004D74E2" w:rsidRDefault="004D74E2" w:rsidP="004D74E2">
      <w:pPr>
        <w:pStyle w:val="LabStepCodeBlock"/>
        <w:rPr>
          <w:color w:val="808080" w:themeColor="background1" w:themeShade="80"/>
        </w:rPr>
      </w:pPr>
      <w:r w:rsidRPr="004D74E2">
        <w:rPr>
          <w:color w:val="808080" w:themeColor="background1" w:themeShade="80"/>
        </w:rPr>
        <w:t>&lt;%@ Assembly Name="Microsoft.Web.CommandUI, Version=14.0.0.0, Culture=neutral, PublicKeyToken=71e9bce111e9429c" %&gt;</w:t>
      </w:r>
    </w:p>
    <w:p w:rsidR="004D74E2" w:rsidRPr="004D74E2" w:rsidRDefault="004D74E2" w:rsidP="004D74E2">
      <w:pPr>
        <w:pStyle w:val="LabStepCodeBlock"/>
        <w:rPr>
          <w:color w:val="808080" w:themeColor="background1" w:themeShade="80"/>
        </w:rPr>
      </w:pPr>
      <w:r w:rsidRPr="004D74E2">
        <w:rPr>
          <w:color w:val="808080" w:themeColor="background1" w:themeShade="80"/>
        </w:rPr>
        <w:lastRenderedPageBreak/>
        <w:t>&lt;%@ Register Tagprefix="SharePoint" Namespace="Microsoft.SharePoint.WebControls" Assembly="Microsoft.SharePoint, Version=14.0.0.0, Culture=neutral, PublicKeyToken=71e9bce111e9429c" %&gt;</w:t>
      </w:r>
    </w:p>
    <w:p w:rsidR="004D74E2" w:rsidRPr="004D74E2" w:rsidRDefault="004D74E2" w:rsidP="004D74E2">
      <w:pPr>
        <w:pStyle w:val="LabStepCodeBlock"/>
        <w:rPr>
          <w:color w:val="808080" w:themeColor="background1" w:themeShade="80"/>
        </w:rPr>
      </w:pPr>
      <w:r w:rsidRPr="004D74E2">
        <w:rPr>
          <w:color w:val="808080" w:themeColor="background1" w:themeShade="80"/>
        </w:rPr>
        <w:t>&lt;%@ Register Tagprefix="Utilities" Namespace="Microsoft.SharePoint.Utilities" Assembly="Microsoft.SharePoint, Version=14.0.0.0, Culture=neutral, PublicKeyToken=71e9bce111e9429c" %&gt;</w:t>
      </w:r>
    </w:p>
    <w:p w:rsidR="004D74E2" w:rsidRPr="004D74E2" w:rsidRDefault="004D74E2" w:rsidP="004D74E2">
      <w:pPr>
        <w:pStyle w:val="LabStepCodeBlock"/>
        <w:rPr>
          <w:color w:val="808080" w:themeColor="background1" w:themeShade="80"/>
        </w:rPr>
      </w:pPr>
      <w:r w:rsidRPr="004D74E2">
        <w:rPr>
          <w:color w:val="808080" w:themeColor="background1" w:themeShade="80"/>
        </w:rPr>
        <w:t>&lt;%@ Register Tagprefix="asp" Namespace="System.Web.UI" Assembly="System.Web.Extensions, Version=3.5.0.0, Culture=neutral, PublicKeyToken=31bf3856ad364e35" %&gt;</w:t>
      </w:r>
    </w:p>
    <w:p w:rsidR="004D74E2" w:rsidRPr="004D74E2" w:rsidRDefault="004D74E2" w:rsidP="004D74E2">
      <w:pPr>
        <w:pStyle w:val="LabStepCodeBlock"/>
        <w:rPr>
          <w:color w:val="808080" w:themeColor="background1" w:themeShade="80"/>
        </w:rPr>
      </w:pPr>
      <w:r w:rsidRPr="004D74E2">
        <w:rPr>
          <w:color w:val="808080" w:themeColor="background1" w:themeShade="80"/>
        </w:rPr>
        <w:t xml:space="preserve">&lt;%@ Import Namespace="Microsoft.SharePoint" %&gt; </w:t>
      </w:r>
    </w:p>
    <w:p w:rsidR="004D74E2" w:rsidRPr="004D74E2" w:rsidRDefault="004D74E2" w:rsidP="004D74E2">
      <w:pPr>
        <w:pStyle w:val="LabStepCodeBlock"/>
        <w:rPr>
          <w:color w:val="808080" w:themeColor="background1" w:themeShade="80"/>
        </w:rPr>
      </w:pPr>
      <w:r w:rsidRPr="004D74E2">
        <w:rPr>
          <w:color w:val="808080" w:themeColor="background1" w:themeShade="80"/>
        </w:rPr>
        <w:t>&lt;%@ Register Tagprefix="WebPartPages" Namespace="Microsoft.SharePoint.WebPartPages" Assembly="Microsoft.SharePoint, Version=14.0.0.0, Culture=neutral, PublicKeyToken=71e9bce111e9429c" %&gt;</w:t>
      </w:r>
    </w:p>
    <w:p w:rsidR="004D74E2" w:rsidRPr="004D74E2" w:rsidRDefault="004D74E2" w:rsidP="004D74E2">
      <w:pPr>
        <w:pStyle w:val="LabStepCodeBlock"/>
        <w:rPr>
          <w:color w:val="808080" w:themeColor="background1" w:themeShade="80"/>
        </w:rPr>
      </w:pPr>
      <w:r w:rsidRPr="004D74E2">
        <w:rPr>
          <w:color w:val="808080" w:themeColor="background1" w:themeShade="80"/>
        </w:rPr>
        <w:t>&lt;%@ Control Language="C#" AutoEventWireup="true" CodeBehind="AddressFieldControl.ascx.cs" Inherits="AddressFieldType.ControlTemplates.AddressFieldType.AddressFieldControl" %&gt;</w:t>
      </w:r>
    </w:p>
    <w:p w:rsidR="004D74E2" w:rsidRDefault="004D74E2" w:rsidP="004D74E2">
      <w:pPr>
        <w:pStyle w:val="LabStepCodeBlock"/>
      </w:pPr>
    </w:p>
    <w:p w:rsidR="004D74E2" w:rsidRDefault="004D74E2" w:rsidP="004D74E2">
      <w:pPr>
        <w:pStyle w:val="LabStepCodeBlock"/>
      </w:pPr>
      <w:r>
        <w:t>&lt;SharePoint:RenderingTemplate id="AddressFieldControl</w:t>
      </w:r>
      <w:r w:rsidR="00CF53EA">
        <w:t>Template</w:t>
      </w:r>
      <w:r>
        <w:t>" runat="server"&gt;</w:t>
      </w:r>
    </w:p>
    <w:p w:rsidR="003A6B86" w:rsidRDefault="003A6B86" w:rsidP="004D74E2">
      <w:pPr>
        <w:pStyle w:val="LabStepCodeBlock"/>
      </w:pPr>
      <w:r>
        <w:t xml:space="preserve">   &lt;Template&gt;</w:t>
      </w:r>
    </w:p>
    <w:p w:rsidR="003A6B86" w:rsidRDefault="003A6B86" w:rsidP="004D74E2">
      <w:pPr>
        <w:pStyle w:val="LabStepCodeBlock"/>
      </w:pPr>
      <w:r>
        <w:t xml:space="preserve">   </w:t>
      </w:r>
    </w:p>
    <w:p w:rsidR="004D74E2" w:rsidRDefault="003A6B86" w:rsidP="004D74E2">
      <w:pPr>
        <w:pStyle w:val="LabStepCodeBlock"/>
      </w:pPr>
      <w:r>
        <w:t xml:space="preserve">   &lt;/Template&gt;</w:t>
      </w:r>
    </w:p>
    <w:p w:rsidR="004D74E2" w:rsidRDefault="004D74E2" w:rsidP="004D74E2">
      <w:pPr>
        <w:pStyle w:val="LabStepCodeBlock"/>
      </w:pPr>
      <w:r>
        <w:t>&lt;/SharePoint:RenderingTemplate&gt;</w:t>
      </w:r>
    </w:p>
    <w:p w:rsidR="00967268" w:rsidRDefault="00967268" w:rsidP="006B7E38">
      <w:pPr>
        <w:pStyle w:val="LabStepNumbered"/>
      </w:pPr>
      <w:r>
        <w:t xml:space="preserve">Within this </w:t>
      </w:r>
      <w:r w:rsidRPr="00C20B09">
        <w:rPr>
          <w:rStyle w:val="InlindeCode"/>
        </w:rPr>
        <w:t>RenderingTemplate</w:t>
      </w:r>
      <w:r>
        <w:t xml:space="preserve"> you will have to define the necessary controls to</w:t>
      </w:r>
      <w:r w:rsidR="00F87D71">
        <w:t xml:space="preserve"> make the custom field render</w:t>
      </w:r>
      <w:r>
        <w:t xml:space="preserve"> as follows: </w:t>
      </w:r>
    </w:p>
    <w:p w:rsidR="00967268" w:rsidRDefault="00F87D71" w:rsidP="00C20B09">
      <w:pPr>
        <w:pStyle w:val="LabStepScreenshot"/>
      </w:pPr>
      <w:r>
        <w:rPr>
          <w:noProof/>
        </w:rPr>
        <w:drawing>
          <wp:inline distT="0" distB="0" distL="0" distR="0" wp14:anchorId="5A99357B" wp14:editId="42A5A15A">
            <wp:extent cx="4937760" cy="465380"/>
            <wp:effectExtent l="19050" t="19050" r="15240" b="1087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37760" cy="465380"/>
                    </a:xfrm>
                    <a:prstGeom prst="rect">
                      <a:avLst/>
                    </a:prstGeom>
                    <a:ln>
                      <a:solidFill>
                        <a:schemeClr val="tx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CE2822" w:rsidRDefault="00967268" w:rsidP="00967268">
      <w:pPr>
        <w:pStyle w:val="LabStepNumbered"/>
        <w:numPr>
          <w:ilvl w:val="0"/>
          <w:numId w:val="0"/>
        </w:numPr>
        <w:ind w:left="432"/>
      </w:pPr>
      <w:r>
        <w:t xml:space="preserve">The user interface is defined using HTML and ASP.NET controls. Add the following code within the </w:t>
      </w:r>
      <w:r w:rsidRPr="00685321">
        <w:rPr>
          <w:rStyle w:val="InlindeCode"/>
        </w:rPr>
        <w:t xml:space="preserve">&lt;SharePoint:RenderingTemplate&gt; </w:t>
      </w:r>
      <w:r>
        <w:t>element.</w:t>
      </w:r>
    </w:p>
    <w:p w:rsidR="003B52D1" w:rsidRPr="003B52D1" w:rsidRDefault="0032270D" w:rsidP="003B52D1">
      <w:pPr>
        <w:pStyle w:val="LabStepCodeBlock"/>
        <w:rPr>
          <w:color w:val="808080" w:themeColor="background1" w:themeShade="80"/>
        </w:rPr>
      </w:pPr>
      <w:r>
        <w:rPr>
          <w:color w:val="808080" w:themeColor="background1" w:themeShade="80"/>
        </w:rPr>
        <w:t>&lt;SharePoint:RenderingTemplate ID</w:t>
      </w:r>
      <w:r w:rsidR="003B52D1" w:rsidRPr="003B52D1">
        <w:rPr>
          <w:color w:val="808080" w:themeColor="background1" w:themeShade="80"/>
        </w:rPr>
        <w:t>="AddressFieldControl" runat="server"&gt;</w:t>
      </w:r>
    </w:p>
    <w:p w:rsidR="003B52D1" w:rsidRPr="003B52D1" w:rsidRDefault="003B52D1" w:rsidP="003B52D1">
      <w:pPr>
        <w:pStyle w:val="LabStepCodeBlock"/>
        <w:rPr>
          <w:color w:val="808080" w:themeColor="background1" w:themeShade="80"/>
        </w:rPr>
      </w:pPr>
      <w:r w:rsidRPr="003B52D1">
        <w:rPr>
          <w:color w:val="808080" w:themeColor="background1" w:themeShade="80"/>
        </w:rPr>
        <w:t xml:space="preserve">   &lt;Template&gt;</w:t>
      </w:r>
    </w:p>
    <w:p w:rsidR="003B52D1" w:rsidRDefault="003B52D1" w:rsidP="003B52D1">
      <w:pPr>
        <w:pStyle w:val="LabStepCodeBlock"/>
      </w:pPr>
      <w:r>
        <w:t xml:space="preserve">      &lt;table class="ms-form"&gt;</w:t>
      </w:r>
    </w:p>
    <w:p w:rsidR="003B52D1" w:rsidRDefault="003B52D1" w:rsidP="003B52D1">
      <w:pPr>
        <w:pStyle w:val="LabStepCodeBlock"/>
      </w:pPr>
      <w:r>
        <w:t xml:space="preserve">         &lt;tr&gt;</w:t>
      </w:r>
    </w:p>
    <w:p w:rsidR="003B52D1" w:rsidRDefault="003B52D1" w:rsidP="003B52D1">
      <w:pPr>
        <w:pStyle w:val="LabStepCodeBlock"/>
      </w:pPr>
      <w:r>
        <w:t xml:space="preserve">            </w:t>
      </w:r>
      <w:r w:rsidR="00C50397">
        <w:t>&lt;td&gt;Street</w:t>
      </w:r>
      <w:r>
        <w:t>:&lt;/td&gt;</w:t>
      </w:r>
    </w:p>
    <w:p w:rsidR="003B52D1" w:rsidRDefault="003B52D1" w:rsidP="003B52D1">
      <w:pPr>
        <w:pStyle w:val="LabStepCodeBlock"/>
      </w:pPr>
      <w:r>
        <w:t xml:space="preserve">            &lt;td</w:t>
      </w:r>
      <w:r w:rsidR="00DD5EA2">
        <w:t xml:space="preserve"> colspan=”5”</w:t>
      </w:r>
      <w:r>
        <w:t>&gt;</w:t>
      </w:r>
    </w:p>
    <w:p w:rsidR="003B52D1" w:rsidRDefault="003B52D1" w:rsidP="003B52D1">
      <w:pPr>
        <w:pStyle w:val="LabStepCodeBlock"/>
      </w:pPr>
      <w:r>
        <w:t xml:space="preserve">               </w:t>
      </w:r>
      <w:r w:rsidR="00C50397">
        <w:t>&lt;asp:TextBox ID="Street</w:t>
      </w:r>
      <w:r>
        <w:t>TextBox" runat="server" Width="</w:t>
      </w:r>
      <w:r w:rsidR="00C50397">
        <w:t>30</w:t>
      </w:r>
      <w:r>
        <w:t>0px" /&gt;</w:t>
      </w:r>
    </w:p>
    <w:p w:rsidR="003B52D1" w:rsidRDefault="003B52D1" w:rsidP="003B52D1">
      <w:pPr>
        <w:pStyle w:val="LabStepCodeBlock"/>
      </w:pPr>
      <w:r>
        <w:t xml:space="preserve">            &lt;/td&gt;</w:t>
      </w:r>
    </w:p>
    <w:p w:rsidR="003B52D1" w:rsidRDefault="003B52D1" w:rsidP="003B52D1">
      <w:pPr>
        <w:pStyle w:val="LabStepCodeBlock"/>
      </w:pPr>
      <w:r>
        <w:t xml:space="preserve">        &lt;/tr&gt;</w:t>
      </w:r>
    </w:p>
    <w:p w:rsidR="003B52D1" w:rsidRDefault="003B52D1" w:rsidP="003B52D1">
      <w:pPr>
        <w:pStyle w:val="LabStepCodeBlock"/>
      </w:pPr>
      <w:r>
        <w:t xml:space="preserve">        &lt;tr&gt;</w:t>
      </w:r>
    </w:p>
    <w:p w:rsidR="003B52D1" w:rsidRDefault="003B52D1" w:rsidP="003B52D1">
      <w:pPr>
        <w:pStyle w:val="LabStepCodeBlock"/>
      </w:pPr>
      <w:r>
        <w:t xml:space="preserve">            &lt;td&gt;City:&lt;/td&gt;</w:t>
      </w:r>
    </w:p>
    <w:p w:rsidR="003B52D1" w:rsidRDefault="003B52D1" w:rsidP="003B52D1">
      <w:pPr>
        <w:pStyle w:val="LabStepCodeBlock"/>
      </w:pPr>
      <w:r>
        <w:t xml:space="preserve">            &lt;td&gt;&lt;asp:TextBox ID="CityTextBox" runat="server" Width="</w:t>
      </w:r>
      <w:r w:rsidR="000A66C3">
        <w:t>30</w:t>
      </w:r>
      <w:r>
        <w:t>0px" /&gt;&lt;/td&gt;</w:t>
      </w:r>
    </w:p>
    <w:p w:rsidR="003B52D1" w:rsidRDefault="003B52D1" w:rsidP="003B52D1">
      <w:pPr>
        <w:pStyle w:val="LabStepCodeBlock"/>
      </w:pPr>
      <w:r>
        <w:t xml:space="preserve">            &lt;td&gt;State:&lt;/td&gt;</w:t>
      </w:r>
    </w:p>
    <w:p w:rsidR="003B52D1" w:rsidRDefault="003B52D1" w:rsidP="003B52D1">
      <w:pPr>
        <w:pStyle w:val="LabStepCodeBlock"/>
      </w:pPr>
      <w:r>
        <w:t xml:space="preserve">            &lt;td&gt;&lt;asp:TextBox ID="StateTextBox" runat="server" Width="50px" /&gt;&lt;/td&gt;</w:t>
      </w:r>
    </w:p>
    <w:p w:rsidR="003B52D1" w:rsidRDefault="003B52D1" w:rsidP="003B52D1">
      <w:pPr>
        <w:pStyle w:val="LabStepCodeBlock"/>
      </w:pPr>
      <w:r>
        <w:t xml:space="preserve">            &lt;td&gt;Zip:&lt;/td&gt;</w:t>
      </w:r>
    </w:p>
    <w:p w:rsidR="003B52D1" w:rsidRDefault="003B52D1" w:rsidP="003B52D1">
      <w:pPr>
        <w:pStyle w:val="LabStepCodeBlock"/>
      </w:pPr>
      <w:r>
        <w:t xml:space="preserve">            &lt;td&gt;&lt;asp:TextBox ID="ZipTextBox" runat="server" Width="50px" /&gt;&lt;/td&gt;</w:t>
      </w:r>
    </w:p>
    <w:p w:rsidR="003B52D1" w:rsidRDefault="003B52D1" w:rsidP="003B52D1">
      <w:pPr>
        <w:pStyle w:val="LabStepCodeBlock"/>
      </w:pPr>
      <w:r>
        <w:t xml:space="preserve">        &lt;/tr&gt;</w:t>
      </w:r>
    </w:p>
    <w:p w:rsidR="00967268" w:rsidRDefault="003B52D1" w:rsidP="003B52D1">
      <w:pPr>
        <w:pStyle w:val="LabStepCodeBlock"/>
      </w:pPr>
      <w:r>
        <w:t xml:space="preserve">      &lt;/table&gt;</w:t>
      </w:r>
    </w:p>
    <w:p w:rsidR="003B52D1" w:rsidRPr="003B52D1" w:rsidRDefault="003B52D1" w:rsidP="003B52D1">
      <w:pPr>
        <w:pStyle w:val="LabStepCodeBlock"/>
        <w:rPr>
          <w:color w:val="808080" w:themeColor="background1" w:themeShade="80"/>
        </w:rPr>
      </w:pPr>
      <w:r w:rsidRPr="003B52D1">
        <w:rPr>
          <w:color w:val="808080" w:themeColor="background1" w:themeShade="80"/>
        </w:rPr>
        <w:t xml:space="preserve">   &lt;/Template&gt;</w:t>
      </w:r>
    </w:p>
    <w:p w:rsidR="003B52D1" w:rsidRPr="003B52D1" w:rsidRDefault="003B52D1" w:rsidP="003B52D1">
      <w:pPr>
        <w:pStyle w:val="LabStepCodeBlock"/>
        <w:rPr>
          <w:color w:val="808080" w:themeColor="background1" w:themeShade="80"/>
        </w:rPr>
      </w:pPr>
      <w:r w:rsidRPr="003B52D1">
        <w:rPr>
          <w:color w:val="808080" w:themeColor="background1" w:themeShade="80"/>
        </w:rPr>
        <w:t>&lt;/SharePoint:RenderingTemplate&gt;</w:t>
      </w:r>
    </w:p>
    <w:p w:rsidR="00304C25" w:rsidRDefault="00304C25" w:rsidP="006B7E38">
      <w:pPr>
        <w:pStyle w:val="LabStepNumbered"/>
      </w:pPr>
      <w:r>
        <w:t xml:space="preserve">To make this rendering template fully functional, you have to </w:t>
      </w:r>
      <w:r w:rsidR="0032270D">
        <w:t xml:space="preserve">create </w:t>
      </w:r>
      <w:r>
        <w:t xml:space="preserve">another </w:t>
      </w:r>
      <w:r w:rsidR="0032270D">
        <w:t xml:space="preserve">new </w:t>
      </w:r>
      <w:r>
        <w:t xml:space="preserve">class that derives from </w:t>
      </w:r>
      <w:r w:rsidRPr="00685321">
        <w:rPr>
          <w:rStyle w:val="InlindeCode"/>
        </w:rPr>
        <w:t>BaseFieldControl</w:t>
      </w:r>
      <w:r>
        <w:t>. Don’t forget to change the scope of the class to public.</w:t>
      </w:r>
    </w:p>
    <w:p w:rsidR="00304C25" w:rsidRPr="00304C25" w:rsidRDefault="00304C25" w:rsidP="00304C25">
      <w:pPr>
        <w:pStyle w:val="LabStepCodeBlock"/>
        <w:rPr>
          <w:color w:val="808080" w:themeColor="background1" w:themeShade="80"/>
        </w:rPr>
      </w:pPr>
      <w:r w:rsidRPr="00304C25">
        <w:rPr>
          <w:color w:val="808080" w:themeColor="background1" w:themeShade="80"/>
        </w:rPr>
        <w:t>using System;</w:t>
      </w:r>
    </w:p>
    <w:p w:rsidR="00304C25" w:rsidRPr="00304C25" w:rsidRDefault="00304C25" w:rsidP="00304C25">
      <w:pPr>
        <w:pStyle w:val="LabStepCodeBlock"/>
        <w:rPr>
          <w:color w:val="808080" w:themeColor="background1" w:themeShade="80"/>
        </w:rPr>
      </w:pPr>
      <w:r w:rsidRPr="00304C25">
        <w:rPr>
          <w:color w:val="808080" w:themeColor="background1" w:themeShade="80"/>
        </w:rPr>
        <w:t>using System.Collections.Generic;</w:t>
      </w:r>
    </w:p>
    <w:p w:rsidR="00304C25" w:rsidRPr="00304C25" w:rsidRDefault="00304C25" w:rsidP="00304C25">
      <w:pPr>
        <w:pStyle w:val="LabStepCodeBlock"/>
        <w:rPr>
          <w:color w:val="808080" w:themeColor="background1" w:themeShade="80"/>
        </w:rPr>
      </w:pPr>
      <w:r w:rsidRPr="00304C25">
        <w:rPr>
          <w:color w:val="808080" w:themeColor="background1" w:themeShade="80"/>
        </w:rPr>
        <w:t>using System.Linq;</w:t>
      </w:r>
    </w:p>
    <w:p w:rsidR="00304C25" w:rsidRPr="00304C25" w:rsidRDefault="00304C25" w:rsidP="00304C25">
      <w:pPr>
        <w:pStyle w:val="LabStepCodeBlock"/>
        <w:rPr>
          <w:color w:val="808080" w:themeColor="background1" w:themeShade="80"/>
        </w:rPr>
      </w:pPr>
      <w:r w:rsidRPr="00304C25">
        <w:rPr>
          <w:color w:val="808080" w:themeColor="background1" w:themeShade="80"/>
        </w:rPr>
        <w:t>using System.Text;</w:t>
      </w:r>
    </w:p>
    <w:p w:rsidR="00304C25" w:rsidRPr="00304C25" w:rsidRDefault="00304C25" w:rsidP="00304C25">
      <w:pPr>
        <w:pStyle w:val="LabStepCodeBlock"/>
        <w:rPr>
          <w:color w:val="auto"/>
        </w:rPr>
      </w:pPr>
      <w:r w:rsidRPr="00304C25">
        <w:rPr>
          <w:color w:val="auto"/>
        </w:rPr>
        <w:t>using Microsoft.SharePoint;</w:t>
      </w:r>
    </w:p>
    <w:p w:rsidR="00304C25" w:rsidRPr="00304C25" w:rsidRDefault="00304C25" w:rsidP="00304C25">
      <w:pPr>
        <w:pStyle w:val="LabStepCodeBlock"/>
        <w:rPr>
          <w:color w:val="auto"/>
        </w:rPr>
      </w:pPr>
      <w:r w:rsidRPr="00304C25">
        <w:rPr>
          <w:color w:val="auto"/>
        </w:rPr>
        <w:t>using Microsoft.SharePoint.WebControls;</w:t>
      </w:r>
    </w:p>
    <w:p w:rsidR="00304C25" w:rsidRPr="00304C25" w:rsidRDefault="00304C25" w:rsidP="00304C25">
      <w:pPr>
        <w:pStyle w:val="LabStepCodeBlock"/>
        <w:rPr>
          <w:color w:val="808080" w:themeColor="background1" w:themeShade="80"/>
        </w:rPr>
      </w:pPr>
    </w:p>
    <w:p w:rsidR="00304C25" w:rsidRPr="00304C25" w:rsidRDefault="00304C25" w:rsidP="00304C25">
      <w:pPr>
        <w:pStyle w:val="LabStepCodeBlock"/>
        <w:rPr>
          <w:color w:val="808080" w:themeColor="background1" w:themeShade="80"/>
        </w:rPr>
      </w:pPr>
      <w:r w:rsidRPr="00304C25">
        <w:rPr>
          <w:color w:val="808080" w:themeColor="background1" w:themeShade="80"/>
        </w:rPr>
        <w:t>namespace AddressFieldType</w:t>
      </w:r>
    </w:p>
    <w:p w:rsidR="00304C25" w:rsidRPr="00304C25" w:rsidRDefault="00304C25" w:rsidP="00304C25">
      <w:pPr>
        <w:pStyle w:val="LabStepCodeBlock"/>
        <w:rPr>
          <w:color w:val="808080" w:themeColor="background1" w:themeShade="80"/>
        </w:rPr>
      </w:pPr>
      <w:r w:rsidRPr="00304C25">
        <w:rPr>
          <w:color w:val="808080" w:themeColor="background1" w:themeShade="80"/>
        </w:rPr>
        <w:t>{</w:t>
      </w:r>
    </w:p>
    <w:p w:rsidR="00304C25" w:rsidRPr="00304C25" w:rsidRDefault="00304C25" w:rsidP="00304C25">
      <w:pPr>
        <w:pStyle w:val="LabStepCodeBlock"/>
        <w:rPr>
          <w:color w:val="808080" w:themeColor="background1" w:themeShade="80"/>
        </w:rPr>
      </w:pPr>
      <w:r w:rsidRPr="00304C25">
        <w:rPr>
          <w:color w:val="808080" w:themeColor="background1" w:themeShade="80"/>
        </w:rPr>
        <w:t xml:space="preserve">    </w:t>
      </w:r>
      <w:r w:rsidRPr="00304C25">
        <w:rPr>
          <w:color w:val="auto"/>
        </w:rPr>
        <w:t>public</w:t>
      </w:r>
      <w:r w:rsidRPr="00304C25">
        <w:rPr>
          <w:color w:val="808080" w:themeColor="background1" w:themeShade="80"/>
        </w:rPr>
        <w:t xml:space="preserve"> class AddressFieldControl</w:t>
      </w:r>
      <w:r w:rsidRPr="00304C25">
        <w:rPr>
          <w:color w:val="auto"/>
        </w:rPr>
        <w:t>: BaseFieldControl</w:t>
      </w:r>
    </w:p>
    <w:p w:rsidR="00304C25" w:rsidRPr="00304C25" w:rsidRDefault="00304C25" w:rsidP="00304C25">
      <w:pPr>
        <w:pStyle w:val="LabStepCodeBlock"/>
        <w:rPr>
          <w:color w:val="808080" w:themeColor="background1" w:themeShade="80"/>
        </w:rPr>
      </w:pPr>
      <w:r w:rsidRPr="00304C25">
        <w:rPr>
          <w:color w:val="808080" w:themeColor="background1" w:themeShade="80"/>
        </w:rPr>
        <w:t xml:space="preserve">    {</w:t>
      </w:r>
    </w:p>
    <w:p w:rsidR="00304C25" w:rsidRPr="00304C25" w:rsidRDefault="00304C25" w:rsidP="00304C25">
      <w:pPr>
        <w:pStyle w:val="LabStepCodeBlock"/>
        <w:rPr>
          <w:color w:val="808080" w:themeColor="background1" w:themeShade="80"/>
        </w:rPr>
      </w:pPr>
      <w:r w:rsidRPr="00304C25">
        <w:rPr>
          <w:color w:val="808080" w:themeColor="background1" w:themeShade="80"/>
        </w:rPr>
        <w:t xml:space="preserve">    }</w:t>
      </w:r>
    </w:p>
    <w:p w:rsidR="00304C25" w:rsidRPr="00304C25" w:rsidRDefault="00304C25" w:rsidP="00304C25">
      <w:pPr>
        <w:pStyle w:val="LabStepCodeBlock"/>
        <w:rPr>
          <w:color w:val="808080" w:themeColor="background1" w:themeShade="80"/>
        </w:rPr>
      </w:pPr>
      <w:r w:rsidRPr="00304C25">
        <w:rPr>
          <w:color w:val="808080" w:themeColor="background1" w:themeShade="80"/>
        </w:rPr>
        <w:lastRenderedPageBreak/>
        <w:t>}</w:t>
      </w:r>
    </w:p>
    <w:p w:rsidR="00304C25" w:rsidRDefault="00304C25" w:rsidP="006B7E38">
      <w:pPr>
        <w:pStyle w:val="LabStepNumbered"/>
      </w:pPr>
      <w:r>
        <w:t xml:space="preserve">Define a constant for the rendering template and override the </w:t>
      </w:r>
      <w:r w:rsidRPr="00685321">
        <w:rPr>
          <w:rStyle w:val="InlindeCode"/>
        </w:rPr>
        <w:t>DefaultTemplateName</w:t>
      </w:r>
      <w:r>
        <w:t xml:space="preserve"> property. This property will make SharePoint aware of which rendering template to use when rendering the field type</w:t>
      </w:r>
    </w:p>
    <w:p w:rsidR="00304C25" w:rsidRPr="00304C25" w:rsidRDefault="00304C25" w:rsidP="00304C25">
      <w:pPr>
        <w:pStyle w:val="LabStepCodeBlock"/>
        <w:rPr>
          <w:color w:val="808080" w:themeColor="background1" w:themeShade="80"/>
        </w:rPr>
      </w:pPr>
      <w:r w:rsidRPr="00304C25">
        <w:rPr>
          <w:color w:val="808080" w:themeColor="background1" w:themeShade="80"/>
        </w:rPr>
        <w:t>public class AddressFieldControl: BaseFieldControl</w:t>
      </w:r>
    </w:p>
    <w:p w:rsidR="00304C25" w:rsidRPr="00304C25" w:rsidRDefault="00304C25" w:rsidP="00304C25">
      <w:pPr>
        <w:pStyle w:val="LabStepCodeBlock"/>
        <w:rPr>
          <w:color w:val="808080" w:themeColor="background1" w:themeShade="80"/>
        </w:rPr>
      </w:pPr>
      <w:r w:rsidRPr="00304C25">
        <w:rPr>
          <w:color w:val="808080" w:themeColor="background1" w:themeShade="80"/>
        </w:rPr>
        <w:t>{</w:t>
      </w:r>
    </w:p>
    <w:p w:rsidR="00304C25" w:rsidRDefault="00304C25" w:rsidP="00304C25">
      <w:pPr>
        <w:pStyle w:val="LabStepCodeBlock"/>
      </w:pPr>
      <w:r>
        <w:t xml:space="preserve">    private const string RENDERING_TEMPLATE = "AddressFieldControl</w:t>
      </w:r>
      <w:r w:rsidR="00CF53EA">
        <w:t>Template</w:t>
      </w:r>
      <w:r>
        <w:t>";</w:t>
      </w:r>
    </w:p>
    <w:p w:rsidR="00304C25" w:rsidRDefault="00304C25" w:rsidP="00304C25">
      <w:pPr>
        <w:pStyle w:val="LabStepCodeBlock"/>
      </w:pPr>
    </w:p>
    <w:p w:rsidR="00304C25" w:rsidRDefault="00304C25" w:rsidP="00304C25">
      <w:pPr>
        <w:pStyle w:val="LabStepCodeBlock"/>
      </w:pPr>
      <w:r>
        <w:t xml:space="preserve">    protected override string DefaultTemplateName</w:t>
      </w:r>
    </w:p>
    <w:p w:rsidR="00304C25" w:rsidRDefault="00304C25" w:rsidP="00304C25">
      <w:pPr>
        <w:pStyle w:val="LabStepCodeBlock"/>
      </w:pPr>
      <w:r>
        <w:t xml:space="preserve">    {</w:t>
      </w:r>
    </w:p>
    <w:p w:rsidR="00304C25" w:rsidRDefault="00304C25" w:rsidP="00304C25">
      <w:pPr>
        <w:pStyle w:val="LabStepCodeBlock"/>
      </w:pPr>
      <w:r>
        <w:t xml:space="preserve">       get</w:t>
      </w:r>
    </w:p>
    <w:p w:rsidR="00304C25" w:rsidRDefault="00304C25" w:rsidP="00304C25">
      <w:pPr>
        <w:pStyle w:val="LabStepCodeBlock"/>
      </w:pPr>
      <w:r>
        <w:t xml:space="preserve">       {</w:t>
      </w:r>
    </w:p>
    <w:p w:rsidR="00304C25" w:rsidRDefault="00304C25" w:rsidP="00304C25">
      <w:pPr>
        <w:pStyle w:val="LabStepCodeBlock"/>
      </w:pPr>
      <w:r>
        <w:t xml:space="preserve">            return RENDERING_TEMPLATE;</w:t>
      </w:r>
    </w:p>
    <w:p w:rsidR="00304C25" w:rsidRDefault="00304C25" w:rsidP="00304C25">
      <w:pPr>
        <w:pStyle w:val="LabStepCodeBlock"/>
      </w:pPr>
      <w:r>
        <w:t xml:space="preserve">       }</w:t>
      </w:r>
    </w:p>
    <w:p w:rsidR="00304C25" w:rsidRDefault="00304C25" w:rsidP="00304C25">
      <w:pPr>
        <w:pStyle w:val="LabStepCodeBlock"/>
      </w:pPr>
      <w:r>
        <w:t xml:space="preserve">    }</w:t>
      </w:r>
    </w:p>
    <w:p w:rsidR="00304C25" w:rsidRPr="00685321" w:rsidRDefault="00304C25" w:rsidP="00304C25">
      <w:pPr>
        <w:pStyle w:val="LabStepCodeBlock"/>
        <w:rPr>
          <w:rStyle w:val="InlindeCode"/>
        </w:rPr>
      </w:pPr>
      <w:r w:rsidRPr="00304C25">
        <w:rPr>
          <w:color w:val="808080" w:themeColor="background1" w:themeShade="80"/>
        </w:rPr>
        <w:t>}</w:t>
      </w:r>
    </w:p>
    <w:p w:rsidR="00304C25" w:rsidRDefault="00E61024" w:rsidP="006B7E38">
      <w:pPr>
        <w:pStyle w:val="LabStepNumbered"/>
      </w:pPr>
      <w:r>
        <w:t xml:space="preserve">Then define class level variables for each </w:t>
      </w:r>
      <w:r w:rsidRPr="00685321">
        <w:rPr>
          <w:rStyle w:val="InlindeCode"/>
        </w:rPr>
        <w:t>TextBox</w:t>
      </w:r>
      <w:r>
        <w:t xml:space="preserve"> on the control. </w:t>
      </w:r>
      <w:r w:rsidR="00AC642F">
        <w:t xml:space="preserve">ASP.NET controls reside in the </w:t>
      </w:r>
      <w:r w:rsidR="00AC642F" w:rsidRPr="00685321">
        <w:rPr>
          <w:rStyle w:val="InlindeCode"/>
        </w:rPr>
        <w:t>System.Web.UI.WebControls</w:t>
      </w:r>
      <w:r>
        <w:t xml:space="preserve"> namespace so first add an</w:t>
      </w:r>
      <w:r w:rsidR="00AC642F">
        <w:t xml:space="preserve"> extra using statement for this</w:t>
      </w:r>
      <w:r>
        <w:t xml:space="preserve"> namespace:</w:t>
      </w:r>
    </w:p>
    <w:p w:rsidR="00E61024" w:rsidRDefault="00E61024" w:rsidP="00E61024">
      <w:pPr>
        <w:pStyle w:val="LabStepCodeBlock"/>
      </w:pPr>
      <w:r>
        <w:t>using System.Web.UI.WebControls;</w:t>
      </w:r>
    </w:p>
    <w:p w:rsidR="00E61024" w:rsidRDefault="00E61024" w:rsidP="006B7E38">
      <w:pPr>
        <w:pStyle w:val="LabStepNumbered"/>
      </w:pPr>
      <w:r>
        <w:t>Then define the class level variables:</w:t>
      </w:r>
    </w:p>
    <w:p w:rsidR="00E61024" w:rsidRPr="00E61024" w:rsidRDefault="00E61024" w:rsidP="00E61024">
      <w:pPr>
        <w:pStyle w:val="LabStepCodeBlock"/>
        <w:rPr>
          <w:color w:val="808080" w:themeColor="background1" w:themeShade="80"/>
        </w:rPr>
      </w:pPr>
      <w:r w:rsidRPr="00E61024">
        <w:rPr>
          <w:color w:val="808080" w:themeColor="background1" w:themeShade="80"/>
        </w:rPr>
        <w:t>public class AddressFieldControl: BaseFieldControl</w:t>
      </w:r>
    </w:p>
    <w:p w:rsidR="00E61024" w:rsidRPr="00E61024" w:rsidRDefault="00E61024" w:rsidP="00E61024">
      <w:pPr>
        <w:pStyle w:val="LabStepCodeBlock"/>
        <w:rPr>
          <w:color w:val="808080" w:themeColor="background1" w:themeShade="80"/>
        </w:rPr>
      </w:pPr>
      <w:r w:rsidRPr="00E61024">
        <w:rPr>
          <w:color w:val="808080" w:themeColor="background1" w:themeShade="80"/>
        </w:rPr>
        <w:t>{</w:t>
      </w:r>
    </w:p>
    <w:p w:rsidR="00E61024" w:rsidRPr="00E61024" w:rsidRDefault="00E61024" w:rsidP="00E61024">
      <w:pPr>
        <w:pStyle w:val="LabStepCodeBlock"/>
        <w:rPr>
          <w:color w:val="808080" w:themeColor="background1" w:themeShade="80"/>
        </w:rPr>
      </w:pPr>
      <w:r w:rsidRPr="00E61024">
        <w:rPr>
          <w:color w:val="808080" w:themeColor="background1" w:themeShade="80"/>
        </w:rPr>
        <w:t xml:space="preserve">    private const string RENDERING_TEMPLATE = "AddressFieldControl";</w:t>
      </w:r>
    </w:p>
    <w:p w:rsidR="00E61024" w:rsidRDefault="00E61024" w:rsidP="00E61024">
      <w:pPr>
        <w:pStyle w:val="LabStepCodeBlock"/>
      </w:pPr>
    </w:p>
    <w:p w:rsidR="00E61024" w:rsidRDefault="00E61024" w:rsidP="00C50397">
      <w:pPr>
        <w:pStyle w:val="LabStepCodeBlock"/>
      </w:pPr>
      <w:r>
        <w:t xml:space="preserve">    </w:t>
      </w:r>
      <w:r w:rsidR="00C50397">
        <w:t>protected TextBox Street</w:t>
      </w:r>
      <w:r>
        <w:t>TextBox;</w:t>
      </w:r>
    </w:p>
    <w:p w:rsidR="00E61024" w:rsidRDefault="00E61024" w:rsidP="00E61024">
      <w:pPr>
        <w:pStyle w:val="LabStepCodeBlock"/>
      </w:pPr>
      <w:r>
        <w:t xml:space="preserve">    protected TextBox CityTextBox;</w:t>
      </w:r>
    </w:p>
    <w:p w:rsidR="00E61024" w:rsidRDefault="00E61024" w:rsidP="00E61024">
      <w:pPr>
        <w:pStyle w:val="LabStepCodeBlock"/>
      </w:pPr>
      <w:r>
        <w:t xml:space="preserve">    protected TextBox StateTextBox;</w:t>
      </w:r>
    </w:p>
    <w:p w:rsidR="00E61024" w:rsidRDefault="00E61024" w:rsidP="00E61024">
      <w:pPr>
        <w:pStyle w:val="LabStepCodeBlock"/>
      </w:pPr>
      <w:r>
        <w:t xml:space="preserve">    protected TextBox ZipTextBox;</w:t>
      </w:r>
    </w:p>
    <w:p w:rsidR="00E61024" w:rsidRDefault="00E61024" w:rsidP="00E61024">
      <w:pPr>
        <w:pStyle w:val="LabStepCodeBlock"/>
      </w:pPr>
    </w:p>
    <w:p w:rsidR="00E61024" w:rsidRPr="00E61024" w:rsidRDefault="00E61024" w:rsidP="00E61024">
      <w:pPr>
        <w:pStyle w:val="LabStepCodeBlock"/>
        <w:rPr>
          <w:color w:val="808080" w:themeColor="background1" w:themeShade="80"/>
        </w:rPr>
      </w:pPr>
      <w:r w:rsidRPr="00E61024">
        <w:rPr>
          <w:color w:val="808080" w:themeColor="background1" w:themeShade="80"/>
        </w:rPr>
        <w:t xml:space="preserve">    protected override string DefaultTemplateName</w:t>
      </w:r>
    </w:p>
    <w:p w:rsidR="00E61024" w:rsidRPr="00E61024" w:rsidRDefault="00E61024" w:rsidP="00E61024">
      <w:pPr>
        <w:pStyle w:val="LabStepCodeBlock"/>
        <w:rPr>
          <w:color w:val="808080" w:themeColor="background1" w:themeShade="80"/>
        </w:rPr>
      </w:pPr>
      <w:r w:rsidRPr="00E61024">
        <w:rPr>
          <w:color w:val="808080" w:themeColor="background1" w:themeShade="80"/>
        </w:rPr>
        <w:t xml:space="preserve">    {</w:t>
      </w:r>
    </w:p>
    <w:p w:rsidR="00E61024" w:rsidRPr="00E61024" w:rsidRDefault="00E61024" w:rsidP="00E61024">
      <w:pPr>
        <w:pStyle w:val="LabStepCodeBlock"/>
        <w:rPr>
          <w:color w:val="808080" w:themeColor="background1" w:themeShade="80"/>
        </w:rPr>
      </w:pPr>
      <w:r w:rsidRPr="00E61024">
        <w:rPr>
          <w:color w:val="808080" w:themeColor="background1" w:themeShade="80"/>
        </w:rPr>
        <w:t xml:space="preserve">        get</w:t>
      </w:r>
    </w:p>
    <w:p w:rsidR="00E61024" w:rsidRPr="00E61024" w:rsidRDefault="00E61024" w:rsidP="00E61024">
      <w:pPr>
        <w:pStyle w:val="LabStepCodeBlock"/>
        <w:rPr>
          <w:color w:val="808080" w:themeColor="background1" w:themeShade="80"/>
        </w:rPr>
      </w:pPr>
      <w:r w:rsidRPr="00E61024">
        <w:rPr>
          <w:color w:val="808080" w:themeColor="background1" w:themeShade="80"/>
        </w:rPr>
        <w:t xml:space="preserve">        {</w:t>
      </w:r>
    </w:p>
    <w:p w:rsidR="00E61024" w:rsidRPr="00E61024" w:rsidRDefault="00E61024" w:rsidP="00E61024">
      <w:pPr>
        <w:pStyle w:val="LabStepCodeBlock"/>
        <w:rPr>
          <w:color w:val="808080" w:themeColor="background1" w:themeShade="80"/>
        </w:rPr>
      </w:pPr>
      <w:r w:rsidRPr="00E61024">
        <w:rPr>
          <w:color w:val="808080" w:themeColor="background1" w:themeShade="80"/>
        </w:rPr>
        <w:t xml:space="preserve">            return RENDERING_TEMPLATE;</w:t>
      </w:r>
    </w:p>
    <w:p w:rsidR="00E61024" w:rsidRPr="00E61024" w:rsidRDefault="00E61024" w:rsidP="00E61024">
      <w:pPr>
        <w:pStyle w:val="LabStepCodeBlock"/>
        <w:rPr>
          <w:color w:val="808080" w:themeColor="background1" w:themeShade="80"/>
        </w:rPr>
      </w:pPr>
      <w:r w:rsidRPr="00E61024">
        <w:rPr>
          <w:color w:val="808080" w:themeColor="background1" w:themeShade="80"/>
        </w:rPr>
        <w:t xml:space="preserve">        }</w:t>
      </w:r>
    </w:p>
    <w:p w:rsidR="00E61024" w:rsidRPr="00E61024" w:rsidRDefault="00E61024" w:rsidP="00E61024">
      <w:pPr>
        <w:pStyle w:val="LabStepCodeBlock"/>
        <w:rPr>
          <w:color w:val="808080" w:themeColor="background1" w:themeShade="80"/>
        </w:rPr>
      </w:pPr>
      <w:r w:rsidRPr="00E61024">
        <w:rPr>
          <w:color w:val="808080" w:themeColor="background1" w:themeShade="80"/>
        </w:rPr>
        <w:t xml:space="preserve">    }</w:t>
      </w:r>
    </w:p>
    <w:p w:rsidR="00E61024" w:rsidRPr="00E61024" w:rsidRDefault="00E61024" w:rsidP="00E61024">
      <w:pPr>
        <w:pStyle w:val="LabStepCodeBlock"/>
        <w:rPr>
          <w:color w:val="808080" w:themeColor="background1" w:themeShade="80"/>
        </w:rPr>
      </w:pPr>
      <w:r w:rsidRPr="00E61024">
        <w:rPr>
          <w:color w:val="808080" w:themeColor="background1" w:themeShade="80"/>
        </w:rPr>
        <w:t>}</w:t>
      </w:r>
    </w:p>
    <w:p w:rsidR="00E61024" w:rsidRDefault="00DA0B8D" w:rsidP="006B7E38">
      <w:pPr>
        <w:pStyle w:val="LabStepNumbered"/>
      </w:pPr>
      <w:r>
        <w:t xml:space="preserve">Add a </w:t>
      </w:r>
      <w:r w:rsidRPr="00685321">
        <w:rPr>
          <w:rStyle w:val="InlindeCode"/>
        </w:rPr>
        <w:t>CreateChildControls()</w:t>
      </w:r>
      <w:r>
        <w:t xml:space="preserve"> method to the </w:t>
      </w:r>
      <w:r w:rsidRPr="00685321">
        <w:rPr>
          <w:rStyle w:val="InlindeCode"/>
        </w:rPr>
        <w:t>AddressFieldControl</w:t>
      </w:r>
      <w:r>
        <w:t xml:space="preserve"> class. The main purpose of this method is to </w:t>
      </w:r>
      <w:r w:rsidR="005C57E6">
        <w:t>wire up</w:t>
      </w:r>
      <w:r>
        <w:t xml:space="preserve"> the </w:t>
      </w:r>
      <w:r w:rsidRPr="00685321">
        <w:rPr>
          <w:rStyle w:val="InlindeCode"/>
        </w:rPr>
        <w:t>TextBox</w:t>
      </w:r>
      <w:r>
        <w:t xml:space="preserve"> variables with the ones defined in the </w:t>
      </w:r>
      <w:r w:rsidRPr="00685321">
        <w:rPr>
          <w:rStyle w:val="InlindeCode"/>
        </w:rPr>
        <w:t>RenderingTemplate</w:t>
      </w:r>
      <w:r w:rsidR="005C57E6">
        <w:rPr>
          <w:b/>
        </w:rPr>
        <w:t xml:space="preserve">. </w:t>
      </w:r>
      <w:r w:rsidR="005C57E6">
        <w:t>Throw an exception if one of the text boxes is not found.</w:t>
      </w:r>
    </w:p>
    <w:p w:rsidR="005C57E6" w:rsidRDefault="005C57E6" w:rsidP="005C57E6">
      <w:pPr>
        <w:pStyle w:val="LabStepCodeBlock"/>
      </w:pPr>
      <w:r>
        <w:t>protected override void CreateChildControls()</w:t>
      </w:r>
    </w:p>
    <w:p w:rsidR="005C57E6" w:rsidRDefault="005C57E6" w:rsidP="005C57E6">
      <w:pPr>
        <w:pStyle w:val="LabStepCodeBlock"/>
      </w:pPr>
      <w:r>
        <w:t>{</w:t>
      </w:r>
    </w:p>
    <w:p w:rsidR="005C57E6" w:rsidRDefault="005C57E6" w:rsidP="005C57E6">
      <w:pPr>
        <w:pStyle w:val="LabStepCodeBlock"/>
      </w:pPr>
      <w:r>
        <w:t xml:space="preserve">    if (this.Field == null</w:t>
      </w:r>
    </w:p>
    <w:p w:rsidR="005C57E6" w:rsidRDefault="005C57E6" w:rsidP="005C57E6">
      <w:pPr>
        <w:pStyle w:val="LabStepCodeBlock"/>
      </w:pPr>
      <w:r>
        <w:t xml:space="preserve">        || this.ControlMode == SPControlMode.Display</w:t>
      </w:r>
    </w:p>
    <w:p w:rsidR="005C57E6" w:rsidRDefault="005C57E6" w:rsidP="005C57E6">
      <w:pPr>
        <w:pStyle w:val="LabStepCodeBlock"/>
      </w:pPr>
      <w:r>
        <w:t xml:space="preserve">        || this.ControlMode == SPControlMode.Invalid)</w:t>
      </w:r>
    </w:p>
    <w:p w:rsidR="005C57E6" w:rsidRDefault="005C57E6" w:rsidP="005C57E6">
      <w:pPr>
        <w:pStyle w:val="LabStepCodeBlock"/>
      </w:pPr>
      <w:r>
        <w:t xml:space="preserve">        return;</w:t>
      </w:r>
    </w:p>
    <w:p w:rsidR="005C57E6" w:rsidRDefault="005C57E6" w:rsidP="005C57E6">
      <w:pPr>
        <w:pStyle w:val="LabStepCodeBlock"/>
      </w:pPr>
    </w:p>
    <w:p w:rsidR="005C57E6" w:rsidRDefault="005C57E6" w:rsidP="005C57E6">
      <w:pPr>
        <w:pStyle w:val="LabStepCodeBlock"/>
      </w:pPr>
      <w:r>
        <w:t xml:space="preserve">    base.CreateChildControls();</w:t>
      </w:r>
    </w:p>
    <w:p w:rsidR="005C57E6" w:rsidRDefault="005C57E6" w:rsidP="005C57E6">
      <w:pPr>
        <w:pStyle w:val="LabStepCodeBlock"/>
      </w:pPr>
    </w:p>
    <w:p w:rsidR="00D5661D" w:rsidRDefault="005C57E6" w:rsidP="005C57E6">
      <w:pPr>
        <w:pStyle w:val="LabStepCodeBlock"/>
      </w:pPr>
      <w:r>
        <w:t xml:space="preserve">    </w:t>
      </w:r>
      <w:r w:rsidR="00DD5EA2">
        <w:t>Street</w:t>
      </w:r>
      <w:r>
        <w:t xml:space="preserve">TextBox = </w:t>
      </w:r>
    </w:p>
    <w:p w:rsidR="005C57E6" w:rsidRDefault="00D5661D" w:rsidP="005C57E6">
      <w:pPr>
        <w:pStyle w:val="LabStepCodeBlock"/>
      </w:pPr>
      <w:r>
        <w:t xml:space="preserve">       </w:t>
      </w:r>
      <w:r w:rsidR="0032270D">
        <w:t>TemplateContainer.FindControl("S</w:t>
      </w:r>
      <w:r w:rsidR="005C57E6">
        <w:t>treetTextBox") as TextBox;</w:t>
      </w:r>
    </w:p>
    <w:p w:rsidR="005C57E6" w:rsidRDefault="005C57E6" w:rsidP="005C57E6">
      <w:pPr>
        <w:pStyle w:val="LabStepCodeBlock"/>
      </w:pPr>
      <w:r>
        <w:t xml:space="preserve">    </w:t>
      </w:r>
      <w:r w:rsidR="00C50397">
        <w:t>if (</w:t>
      </w:r>
      <w:r w:rsidR="00DD5EA2">
        <w:t>S</w:t>
      </w:r>
      <w:r w:rsidR="00C50397">
        <w:t>treet</w:t>
      </w:r>
      <w:r>
        <w:t>TextBox == null)</w:t>
      </w:r>
    </w:p>
    <w:p w:rsidR="00D5661D" w:rsidRDefault="005C57E6" w:rsidP="005C57E6">
      <w:pPr>
        <w:pStyle w:val="LabStepCodeBlock"/>
      </w:pPr>
      <w:r>
        <w:t xml:space="preserve">        throw new ArgumentNullException(</w:t>
      </w:r>
    </w:p>
    <w:p w:rsidR="005C57E6" w:rsidRDefault="00D5661D" w:rsidP="005C57E6">
      <w:pPr>
        <w:pStyle w:val="LabStepCodeBlock"/>
      </w:pPr>
      <w:r>
        <w:t xml:space="preserve">           </w:t>
      </w:r>
      <w:r w:rsidR="00C50397">
        <w:t xml:space="preserve">"Street </w:t>
      </w:r>
      <w:r w:rsidR="005C57E6">
        <w:t>textbox not found. Please check the control template.");</w:t>
      </w:r>
    </w:p>
    <w:p w:rsidR="005C57E6" w:rsidRDefault="005C57E6" w:rsidP="005C57E6">
      <w:pPr>
        <w:pStyle w:val="LabStepCodeBlock"/>
      </w:pPr>
    </w:p>
    <w:p w:rsidR="005C57E6" w:rsidRDefault="005C57E6" w:rsidP="005C57E6">
      <w:pPr>
        <w:pStyle w:val="LabStepCodeBlock"/>
      </w:pPr>
      <w:r>
        <w:t xml:space="preserve">    </w:t>
      </w:r>
      <w:r w:rsidR="00DD5EA2">
        <w:t>C</w:t>
      </w:r>
      <w:r>
        <w:t>ityTextBox = TemplateContainer.FindControl("CityTextBox") as TextBox;</w:t>
      </w:r>
    </w:p>
    <w:p w:rsidR="005C57E6" w:rsidRDefault="005C57E6" w:rsidP="005C57E6">
      <w:pPr>
        <w:pStyle w:val="LabStepCodeBlock"/>
      </w:pPr>
      <w:r>
        <w:t xml:space="preserve">    if (</w:t>
      </w:r>
      <w:r w:rsidR="00DD5EA2">
        <w:t>C</w:t>
      </w:r>
      <w:r>
        <w:t>ityTextBox == null)</w:t>
      </w:r>
    </w:p>
    <w:p w:rsidR="00D5661D" w:rsidRDefault="005C57E6" w:rsidP="005C57E6">
      <w:pPr>
        <w:pStyle w:val="LabStepCodeBlock"/>
      </w:pPr>
      <w:r>
        <w:t xml:space="preserve">        throw new ArgumentNullException(</w:t>
      </w:r>
    </w:p>
    <w:p w:rsidR="005C57E6" w:rsidRDefault="00D5661D" w:rsidP="005C57E6">
      <w:pPr>
        <w:pStyle w:val="LabStepCodeBlock"/>
      </w:pPr>
      <w:r>
        <w:t xml:space="preserve">           </w:t>
      </w:r>
      <w:r w:rsidR="005C57E6">
        <w:t>"City textbox not found. Please check the control template.");</w:t>
      </w:r>
    </w:p>
    <w:p w:rsidR="005C57E6" w:rsidRDefault="005C57E6" w:rsidP="005C57E6">
      <w:pPr>
        <w:pStyle w:val="LabStepCodeBlock"/>
      </w:pPr>
    </w:p>
    <w:p w:rsidR="005C57E6" w:rsidRDefault="005C57E6" w:rsidP="005C57E6">
      <w:pPr>
        <w:pStyle w:val="LabStepCodeBlock"/>
      </w:pPr>
      <w:r>
        <w:t xml:space="preserve">    </w:t>
      </w:r>
      <w:r w:rsidR="00DD5EA2">
        <w:t>S</w:t>
      </w:r>
      <w:r>
        <w:t>tateTextBox = TemplateContainer.FindControl("StateTextBox") as TextBox;</w:t>
      </w:r>
    </w:p>
    <w:p w:rsidR="005C57E6" w:rsidRDefault="005C57E6" w:rsidP="005C57E6">
      <w:pPr>
        <w:pStyle w:val="LabStepCodeBlock"/>
      </w:pPr>
      <w:r>
        <w:lastRenderedPageBreak/>
        <w:t xml:space="preserve">    if (</w:t>
      </w:r>
      <w:r w:rsidR="00DD5EA2">
        <w:t>S</w:t>
      </w:r>
      <w:r>
        <w:t>tateTextBox == null)</w:t>
      </w:r>
    </w:p>
    <w:p w:rsidR="00D5661D" w:rsidRDefault="005C57E6" w:rsidP="005C57E6">
      <w:pPr>
        <w:pStyle w:val="LabStepCodeBlock"/>
      </w:pPr>
      <w:r>
        <w:t xml:space="preserve">        throw new ArgumentNullException(</w:t>
      </w:r>
    </w:p>
    <w:p w:rsidR="005C57E6" w:rsidRDefault="00D5661D" w:rsidP="005C57E6">
      <w:pPr>
        <w:pStyle w:val="LabStepCodeBlock"/>
      </w:pPr>
      <w:r>
        <w:t xml:space="preserve">           </w:t>
      </w:r>
      <w:r w:rsidR="005C57E6">
        <w:t>"State textbox not found. Please check the control template.");</w:t>
      </w:r>
    </w:p>
    <w:p w:rsidR="005C57E6" w:rsidRDefault="005C57E6" w:rsidP="005C57E6">
      <w:pPr>
        <w:pStyle w:val="LabStepCodeBlock"/>
      </w:pPr>
    </w:p>
    <w:p w:rsidR="005C57E6" w:rsidRDefault="005C57E6" w:rsidP="005C57E6">
      <w:pPr>
        <w:pStyle w:val="LabStepCodeBlock"/>
      </w:pPr>
      <w:r>
        <w:t xml:space="preserve">    </w:t>
      </w:r>
      <w:r w:rsidR="00DD5EA2">
        <w:t>Z</w:t>
      </w:r>
      <w:r>
        <w:t>ipTextBox = TemplateContainer.FindControl("ZipTextBox") as TextBox;</w:t>
      </w:r>
    </w:p>
    <w:p w:rsidR="005C57E6" w:rsidRDefault="005C57E6" w:rsidP="005C57E6">
      <w:pPr>
        <w:pStyle w:val="LabStepCodeBlock"/>
      </w:pPr>
      <w:r>
        <w:t xml:space="preserve">    if (</w:t>
      </w:r>
      <w:r w:rsidR="00DD5EA2">
        <w:t>Z</w:t>
      </w:r>
      <w:r>
        <w:t>ipTextBox == null)</w:t>
      </w:r>
    </w:p>
    <w:p w:rsidR="00D5661D" w:rsidRDefault="005C57E6" w:rsidP="00D5661D">
      <w:pPr>
        <w:pStyle w:val="LabStepCodeBlock"/>
      </w:pPr>
      <w:r>
        <w:t xml:space="preserve">       throw new ArgumentNullException(</w:t>
      </w:r>
    </w:p>
    <w:p w:rsidR="005C57E6" w:rsidRDefault="00D5661D" w:rsidP="00D5661D">
      <w:pPr>
        <w:pStyle w:val="LabStepCodeBlock"/>
      </w:pPr>
      <w:r>
        <w:t xml:space="preserve">          </w:t>
      </w:r>
      <w:r w:rsidR="005C57E6">
        <w:t>"zip textbox not found. Please check the control template.");</w:t>
      </w:r>
    </w:p>
    <w:p w:rsidR="005C57E6" w:rsidRDefault="005C57E6" w:rsidP="005C57E6">
      <w:pPr>
        <w:pStyle w:val="LabStepCodeBlock"/>
      </w:pPr>
      <w:r>
        <w:t>}</w:t>
      </w:r>
    </w:p>
    <w:p w:rsidR="005C57E6" w:rsidRDefault="00692F66" w:rsidP="006B7E38">
      <w:pPr>
        <w:pStyle w:val="LabStepNumbered"/>
      </w:pPr>
      <w:r>
        <w:t xml:space="preserve">The next property to override is the </w:t>
      </w:r>
      <w:r w:rsidRPr="00685321">
        <w:rPr>
          <w:rStyle w:val="InlindeCode"/>
        </w:rPr>
        <w:t>Value</w:t>
      </w:r>
      <w:r>
        <w:t xml:space="preserve"> property. This property is used by SharePoint to set the value of the control when loading it in Edit mode, as well as to retrieve the values from the ASP.NET controls in the rendering template upon postbacks. Note that you have to call the </w:t>
      </w:r>
      <w:r w:rsidRPr="00685321">
        <w:rPr>
          <w:rStyle w:val="InlindeCode"/>
        </w:rPr>
        <w:t>EnsureChildControls()</w:t>
      </w:r>
      <w:r>
        <w:t xml:space="preserve"> method within the getter and the setter of the </w:t>
      </w:r>
      <w:r w:rsidRPr="00685321">
        <w:rPr>
          <w:rStyle w:val="InlindeCode"/>
        </w:rPr>
        <w:t>Value</w:t>
      </w:r>
      <w:r>
        <w:t xml:space="preserve"> property to make sure the controls are properly loaded.</w:t>
      </w:r>
    </w:p>
    <w:p w:rsidR="00A4791E" w:rsidRDefault="00A4791E" w:rsidP="00A4791E">
      <w:pPr>
        <w:pStyle w:val="LabStepCodeBlock"/>
      </w:pPr>
      <w:r>
        <w:t>public override object Value</w:t>
      </w:r>
    </w:p>
    <w:p w:rsidR="00A4791E" w:rsidRDefault="00A4791E" w:rsidP="00A4791E">
      <w:pPr>
        <w:pStyle w:val="LabStepCodeBlock"/>
      </w:pPr>
      <w:r>
        <w:t>{</w:t>
      </w:r>
    </w:p>
    <w:p w:rsidR="00A4791E" w:rsidRDefault="00A4791E" w:rsidP="00A4791E">
      <w:pPr>
        <w:pStyle w:val="LabStepCodeBlock"/>
      </w:pPr>
      <w:r>
        <w:t xml:space="preserve">   get</w:t>
      </w:r>
    </w:p>
    <w:p w:rsidR="00A4791E" w:rsidRDefault="00A4791E" w:rsidP="00A4791E">
      <w:pPr>
        <w:pStyle w:val="LabStepCodeBlock"/>
      </w:pPr>
      <w:r>
        <w:t xml:space="preserve">   {</w:t>
      </w:r>
    </w:p>
    <w:p w:rsidR="00A4791E" w:rsidRDefault="00A4791E" w:rsidP="00A4791E">
      <w:pPr>
        <w:pStyle w:val="LabStepCodeBlock"/>
      </w:pPr>
      <w:r>
        <w:t xml:space="preserve">      EnsureChildControls();</w:t>
      </w:r>
    </w:p>
    <w:p w:rsidR="00A4791E" w:rsidRDefault="00A4791E" w:rsidP="00A4791E">
      <w:pPr>
        <w:pStyle w:val="LabStepCodeBlock"/>
      </w:pPr>
      <w:r>
        <w:t xml:space="preserve">   }</w:t>
      </w:r>
    </w:p>
    <w:p w:rsidR="00A4791E" w:rsidRDefault="00A4791E" w:rsidP="00A4791E">
      <w:pPr>
        <w:pStyle w:val="LabStepCodeBlock"/>
      </w:pPr>
      <w:r>
        <w:t xml:space="preserve">   set</w:t>
      </w:r>
    </w:p>
    <w:p w:rsidR="00A4791E" w:rsidRDefault="00A4791E" w:rsidP="00A4791E">
      <w:pPr>
        <w:pStyle w:val="LabStepCodeBlock"/>
      </w:pPr>
      <w:r>
        <w:t xml:space="preserve">   {</w:t>
      </w:r>
    </w:p>
    <w:p w:rsidR="00A4791E" w:rsidRDefault="00A4791E" w:rsidP="00A4791E">
      <w:pPr>
        <w:pStyle w:val="LabStepCodeBlock"/>
      </w:pPr>
      <w:r>
        <w:t xml:space="preserve">      EnsureChildControls();</w:t>
      </w:r>
    </w:p>
    <w:p w:rsidR="00A4791E" w:rsidRDefault="00A4791E" w:rsidP="00A4791E">
      <w:pPr>
        <w:pStyle w:val="LabStepCodeBlock"/>
      </w:pPr>
      <w:r>
        <w:t xml:space="preserve">   }</w:t>
      </w:r>
    </w:p>
    <w:p w:rsidR="00A4791E" w:rsidRDefault="00A4791E" w:rsidP="00A4791E">
      <w:pPr>
        <w:pStyle w:val="LabStepCodeBlock"/>
      </w:pPr>
      <w:r>
        <w:t>}</w:t>
      </w:r>
    </w:p>
    <w:p w:rsidR="00A4791E" w:rsidRDefault="00A4791E" w:rsidP="006B7E38">
      <w:pPr>
        <w:pStyle w:val="LabStepNumbered"/>
      </w:pPr>
      <w:r>
        <w:t xml:space="preserve">In the getter instantiate a variable of type </w:t>
      </w:r>
      <w:r w:rsidRPr="00685321">
        <w:rPr>
          <w:rStyle w:val="InlindeCode"/>
        </w:rPr>
        <w:t>AddressFieldValue</w:t>
      </w:r>
      <w:r>
        <w:t xml:space="preserve"> and populate it with the values entered in the </w:t>
      </w:r>
      <w:r w:rsidRPr="00685321">
        <w:rPr>
          <w:rStyle w:val="InlindeCode"/>
        </w:rPr>
        <w:t>TextBox</w:t>
      </w:r>
      <w:r>
        <w:t xml:space="preserve"> controls: </w:t>
      </w:r>
    </w:p>
    <w:p w:rsidR="00A4791E" w:rsidRPr="00A4791E" w:rsidRDefault="00A4791E" w:rsidP="00A4791E">
      <w:pPr>
        <w:pStyle w:val="LabStepCodeBlock"/>
        <w:rPr>
          <w:color w:val="808080" w:themeColor="background1" w:themeShade="80"/>
        </w:rPr>
      </w:pPr>
      <w:r w:rsidRPr="00A4791E">
        <w:rPr>
          <w:color w:val="808080" w:themeColor="background1" w:themeShade="80"/>
        </w:rPr>
        <w:t>public override object Value</w:t>
      </w:r>
    </w:p>
    <w:p w:rsidR="00A4791E" w:rsidRPr="00A4791E" w:rsidRDefault="00A4791E" w:rsidP="00A4791E">
      <w:pPr>
        <w:pStyle w:val="LabStepCodeBlock"/>
        <w:rPr>
          <w:color w:val="808080" w:themeColor="background1" w:themeShade="80"/>
        </w:rPr>
      </w:pPr>
      <w:r w:rsidRPr="00A4791E">
        <w:rPr>
          <w:color w:val="808080" w:themeColor="background1" w:themeShade="80"/>
        </w:rPr>
        <w:t>{</w:t>
      </w:r>
    </w:p>
    <w:p w:rsidR="00A4791E" w:rsidRPr="00A4791E" w:rsidRDefault="00A4791E" w:rsidP="00A4791E">
      <w:pPr>
        <w:pStyle w:val="LabStepCodeBlock"/>
        <w:rPr>
          <w:color w:val="808080" w:themeColor="background1" w:themeShade="80"/>
        </w:rPr>
      </w:pPr>
      <w:r w:rsidRPr="00A4791E">
        <w:rPr>
          <w:color w:val="808080" w:themeColor="background1" w:themeShade="80"/>
        </w:rPr>
        <w:t xml:space="preserve">   get</w:t>
      </w:r>
    </w:p>
    <w:p w:rsidR="00A4791E" w:rsidRPr="00A4791E" w:rsidRDefault="00A4791E" w:rsidP="00A4791E">
      <w:pPr>
        <w:pStyle w:val="LabStepCodeBlock"/>
        <w:rPr>
          <w:color w:val="808080" w:themeColor="background1" w:themeShade="80"/>
        </w:rPr>
      </w:pPr>
      <w:r w:rsidRPr="00A4791E">
        <w:rPr>
          <w:color w:val="808080" w:themeColor="background1" w:themeShade="80"/>
        </w:rPr>
        <w:t xml:space="preserve">   {</w:t>
      </w:r>
    </w:p>
    <w:p w:rsidR="00A4791E" w:rsidRPr="00A4791E" w:rsidRDefault="00A4791E" w:rsidP="00A4791E">
      <w:pPr>
        <w:pStyle w:val="LabStepCodeBlock"/>
        <w:rPr>
          <w:color w:val="808080" w:themeColor="background1" w:themeShade="80"/>
        </w:rPr>
      </w:pPr>
      <w:r>
        <w:rPr>
          <w:color w:val="808080" w:themeColor="background1" w:themeShade="80"/>
        </w:rPr>
        <w:t xml:space="preserve">  </w:t>
      </w:r>
      <w:r w:rsidRPr="00A4791E">
        <w:rPr>
          <w:color w:val="808080" w:themeColor="background1" w:themeShade="80"/>
        </w:rPr>
        <w:t xml:space="preserve">     EnsureChildControls();</w:t>
      </w:r>
    </w:p>
    <w:p w:rsidR="00A4791E" w:rsidRDefault="00A4791E" w:rsidP="00A4791E">
      <w:pPr>
        <w:pStyle w:val="LabStepCodeBlock"/>
      </w:pPr>
      <w:r>
        <w:t xml:space="preserve">       AddressFieldValue fieldValue = new AddressFieldValue();</w:t>
      </w:r>
    </w:p>
    <w:p w:rsidR="00A4791E" w:rsidRDefault="00A4791E" w:rsidP="00A4791E">
      <w:pPr>
        <w:pStyle w:val="LabStepCodeBlock"/>
      </w:pPr>
    </w:p>
    <w:p w:rsidR="00A4791E" w:rsidRDefault="00A4791E" w:rsidP="00A4791E">
      <w:pPr>
        <w:pStyle w:val="LabStepCodeBlock"/>
      </w:pPr>
      <w:r>
        <w:t xml:space="preserve">       fieldValue.Stre</w:t>
      </w:r>
      <w:r w:rsidR="00C50397">
        <w:t xml:space="preserve">et = </w:t>
      </w:r>
      <w:r w:rsidR="00DD5EA2">
        <w:t>S</w:t>
      </w:r>
      <w:r w:rsidR="00C50397">
        <w:t>treet</w:t>
      </w:r>
      <w:r>
        <w:t>TextBox.Text;</w:t>
      </w:r>
    </w:p>
    <w:p w:rsidR="00A4791E" w:rsidRDefault="00A4791E" w:rsidP="00A4791E">
      <w:pPr>
        <w:pStyle w:val="LabStepCodeBlock"/>
      </w:pPr>
      <w:r>
        <w:t xml:space="preserve">       fieldValue.City = </w:t>
      </w:r>
      <w:r w:rsidR="00DD5EA2">
        <w:t>C</w:t>
      </w:r>
      <w:r>
        <w:t>ityTextBox.Text;</w:t>
      </w:r>
    </w:p>
    <w:p w:rsidR="00A4791E" w:rsidRDefault="00A4791E" w:rsidP="00A4791E">
      <w:pPr>
        <w:pStyle w:val="LabStepCodeBlock"/>
      </w:pPr>
      <w:r>
        <w:t xml:space="preserve">       fieldValue.StateCode = </w:t>
      </w:r>
      <w:r w:rsidR="00DD5EA2">
        <w:t>S</w:t>
      </w:r>
      <w:r>
        <w:t>tateTextBox.Text;</w:t>
      </w:r>
    </w:p>
    <w:p w:rsidR="00A4791E" w:rsidRDefault="00A4791E" w:rsidP="00A4791E">
      <w:pPr>
        <w:pStyle w:val="LabStepCodeBlock"/>
      </w:pPr>
      <w:r>
        <w:t xml:space="preserve">       fieldValue.ZipCode = </w:t>
      </w:r>
      <w:r w:rsidR="00DD5EA2">
        <w:t>Z</w:t>
      </w:r>
      <w:r>
        <w:t>ipTextBox.Text;</w:t>
      </w:r>
    </w:p>
    <w:p w:rsidR="00A4791E" w:rsidRDefault="00A4791E" w:rsidP="00A4791E">
      <w:pPr>
        <w:pStyle w:val="LabStepCodeBlock"/>
      </w:pPr>
      <w:r>
        <w:t xml:space="preserve">                </w:t>
      </w:r>
    </w:p>
    <w:p w:rsidR="00A4791E" w:rsidRDefault="00A4791E" w:rsidP="00A4791E">
      <w:pPr>
        <w:pStyle w:val="LabStepCodeBlock"/>
      </w:pPr>
      <w:r>
        <w:t xml:space="preserve">       return fieldValue;</w:t>
      </w:r>
    </w:p>
    <w:p w:rsidR="00A4791E" w:rsidRPr="00A4791E" w:rsidRDefault="00A4791E" w:rsidP="00A4791E">
      <w:pPr>
        <w:pStyle w:val="LabStepCodeBlock"/>
        <w:rPr>
          <w:color w:val="808080" w:themeColor="background1" w:themeShade="80"/>
        </w:rPr>
      </w:pPr>
      <w:r w:rsidRPr="00A4791E">
        <w:rPr>
          <w:color w:val="808080" w:themeColor="background1" w:themeShade="80"/>
        </w:rPr>
        <w:t xml:space="preserve">   }</w:t>
      </w:r>
    </w:p>
    <w:p w:rsidR="00A4791E" w:rsidRPr="00A4791E" w:rsidRDefault="00A4791E" w:rsidP="00A4791E">
      <w:pPr>
        <w:pStyle w:val="LabStepCodeBlock"/>
        <w:rPr>
          <w:color w:val="808080" w:themeColor="background1" w:themeShade="80"/>
        </w:rPr>
      </w:pPr>
      <w:r w:rsidRPr="00A4791E">
        <w:rPr>
          <w:color w:val="808080" w:themeColor="background1" w:themeShade="80"/>
        </w:rPr>
        <w:t xml:space="preserve">   set</w:t>
      </w:r>
    </w:p>
    <w:p w:rsidR="00A4791E" w:rsidRPr="00A4791E" w:rsidRDefault="00A4791E" w:rsidP="00A4791E">
      <w:pPr>
        <w:pStyle w:val="LabStepCodeBlock"/>
        <w:rPr>
          <w:color w:val="808080" w:themeColor="background1" w:themeShade="80"/>
        </w:rPr>
      </w:pPr>
      <w:r w:rsidRPr="00A4791E">
        <w:rPr>
          <w:color w:val="808080" w:themeColor="background1" w:themeShade="80"/>
        </w:rPr>
        <w:t xml:space="preserve">   {</w:t>
      </w:r>
    </w:p>
    <w:p w:rsidR="00A4791E" w:rsidRPr="00A4791E" w:rsidRDefault="00A4791E" w:rsidP="00A4791E">
      <w:pPr>
        <w:pStyle w:val="LabStepCodeBlock"/>
        <w:rPr>
          <w:color w:val="808080" w:themeColor="background1" w:themeShade="80"/>
        </w:rPr>
      </w:pPr>
      <w:r w:rsidRPr="00A4791E">
        <w:rPr>
          <w:color w:val="808080" w:themeColor="background1" w:themeShade="80"/>
        </w:rPr>
        <w:t xml:space="preserve">       EnsureChildControls();</w:t>
      </w:r>
    </w:p>
    <w:p w:rsidR="00A4791E" w:rsidRPr="00A4791E" w:rsidRDefault="00A4791E" w:rsidP="00A4791E">
      <w:pPr>
        <w:pStyle w:val="LabStepCodeBlock"/>
        <w:rPr>
          <w:color w:val="808080" w:themeColor="background1" w:themeShade="80"/>
        </w:rPr>
      </w:pPr>
      <w:r w:rsidRPr="00A4791E">
        <w:rPr>
          <w:color w:val="808080" w:themeColor="background1" w:themeShade="80"/>
        </w:rPr>
        <w:t xml:space="preserve">   }</w:t>
      </w:r>
    </w:p>
    <w:p w:rsidR="00692F66" w:rsidRPr="00A4791E" w:rsidRDefault="00A4791E" w:rsidP="00A4791E">
      <w:pPr>
        <w:pStyle w:val="LabStepCodeBlock"/>
        <w:rPr>
          <w:color w:val="808080" w:themeColor="background1" w:themeShade="80"/>
        </w:rPr>
      </w:pPr>
      <w:r w:rsidRPr="00A4791E">
        <w:rPr>
          <w:color w:val="808080" w:themeColor="background1" w:themeShade="80"/>
        </w:rPr>
        <w:t>}</w:t>
      </w:r>
    </w:p>
    <w:p w:rsidR="00507393" w:rsidRDefault="00507393" w:rsidP="006B7E38">
      <w:pPr>
        <w:pStyle w:val="LabStepNumbered"/>
      </w:pPr>
      <w:r>
        <w:t xml:space="preserve">The setter will display the values from the field value in the </w:t>
      </w:r>
      <w:r w:rsidRPr="00685321">
        <w:rPr>
          <w:rStyle w:val="InlindeCode"/>
        </w:rPr>
        <w:t>TextBox</w:t>
      </w:r>
      <w:r>
        <w:t xml:space="preserve"> controls.</w:t>
      </w:r>
    </w:p>
    <w:p w:rsidR="006F259F" w:rsidRPr="006F259F" w:rsidRDefault="006F259F" w:rsidP="006F259F">
      <w:pPr>
        <w:pStyle w:val="LabStepCodeBlock"/>
        <w:rPr>
          <w:color w:val="808080" w:themeColor="background1" w:themeShade="80"/>
        </w:rPr>
      </w:pPr>
      <w:r w:rsidRPr="006F259F">
        <w:rPr>
          <w:color w:val="808080" w:themeColor="background1" w:themeShade="80"/>
        </w:rPr>
        <w:t>public override object Value</w:t>
      </w:r>
    </w:p>
    <w:p w:rsidR="006F259F" w:rsidRPr="006F259F" w:rsidRDefault="006F259F" w:rsidP="006F259F">
      <w:pPr>
        <w:pStyle w:val="LabStepCodeBlock"/>
        <w:rPr>
          <w:color w:val="808080" w:themeColor="background1" w:themeShade="80"/>
        </w:rPr>
      </w:pPr>
      <w:r w:rsidRPr="006F259F">
        <w:rPr>
          <w:color w:val="808080" w:themeColor="background1" w:themeShade="80"/>
        </w:rPr>
        <w:t>{</w:t>
      </w:r>
    </w:p>
    <w:p w:rsidR="006F259F" w:rsidRPr="006F259F" w:rsidRDefault="006F259F" w:rsidP="006F259F">
      <w:pPr>
        <w:pStyle w:val="LabStepCodeBlock"/>
        <w:rPr>
          <w:color w:val="808080" w:themeColor="background1" w:themeShade="80"/>
        </w:rPr>
      </w:pPr>
      <w:r w:rsidRPr="006F259F">
        <w:rPr>
          <w:color w:val="808080" w:themeColor="background1" w:themeShade="80"/>
        </w:rPr>
        <w:t xml:space="preserve">   get</w:t>
      </w:r>
    </w:p>
    <w:p w:rsidR="006F259F" w:rsidRDefault="006F259F" w:rsidP="006F259F">
      <w:pPr>
        <w:pStyle w:val="LabStepCodeBlock"/>
        <w:rPr>
          <w:color w:val="808080" w:themeColor="background1" w:themeShade="80"/>
        </w:rPr>
      </w:pPr>
      <w:r w:rsidRPr="006F259F">
        <w:rPr>
          <w:color w:val="808080" w:themeColor="background1" w:themeShade="80"/>
        </w:rPr>
        <w:t xml:space="preserve">   {</w:t>
      </w:r>
    </w:p>
    <w:p w:rsidR="006F259F" w:rsidRDefault="006F259F" w:rsidP="006F259F">
      <w:pPr>
        <w:pStyle w:val="LabStepCodeBlock"/>
        <w:rPr>
          <w:color w:val="808080" w:themeColor="background1" w:themeShade="80"/>
        </w:rPr>
      </w:pPr>
      <w:r>
        <w:rPr>
          <w:color w:val="808080" w:themeColor="background1" w:themeShade="80"/>
        </w:rPr>
        <w:t xml:space="preserve">      // getter code</w:t>
      </w:r>
    </w:p>
    <w:p w:rsidR="006F259F" w:rsidRDefault="006F259F" w:rsidP="006F259F">
      <w:pPr>
        <w:pStyle w:val="LabStepCodeBlock"/>
        <w:rPr>
          <w:color w:val="808080" w:themeColor="background1" w:themeShade="80"/>
        </w:rPr>
      </w:pPr>
      <w:r>
        <w:rPr>
          <w:color w:val="808080" w:themeColor="background1" w:themeShade="80"/>
        </w:rPr>
        <w:t xml:space="preserve">   }</w:t>
      </w:r>
    </w:p>
    <w:p w:rsidR="006F259F" w:rsidRPr="006F259F" w:rsidRDefault="006F259F" w:rsidP="006F259F">
      <w:pPr>
        <w:pStyle w:val="LabStepCodeBlock"/>
        <w:rPr>
          <w:color w:val="auto"/>
        </w:rPr>
      </w:pPr>
      <w:r w:rsidRPr="006F259F">
        <w:rPr>
          <w:color w:val="auto"/>
        </w:rPr>
        <w:t xml:space="preserve">   </w:t>
      </w:r>
      <w:r>
        <w:rPr>
          <w:color w:val="auto"/>
        </w:rPr>
        <w:t>s</w:t>
      </w:r>
      <w:r w:rsidRPr="006F259F">
        <w:rPr>
          <w:color w:val="auto"/>
        </w:rPr>
        <w:t xml:space="preserve">et </w:t>
      </w:r>
    </w:p>
    <w:p w:rsidR="006F259F" w:rsidRPr="006F259F" w:rsidRDefault="006F259F" w:rsidP="006F259F">
      <w:pPr>
        <w:pStyle w:val="LabStepCodeBlock"/>
        <w:rPr>
          <w:color w:val="auto"/>
        </w:rPr>
      </w:pPr>
      <w:r w:rsidRPr="006F259F">
        <w:rPr>
          <w:color w:val="auto"/>
        </w:rPr>
        <w:t xml:space="preserve">   {</w:t>
      </w:r>
    </w:p>
    <w:p w:rsidR="006F259F" w:rsidRPr="006F259F" w:rsidRDefault="006F259F" w:rsidP="006F259F">
      <w:pPr>
        <w:pStyle w:val="LabStepCodeBlock"/>
        <w:rPr>
          <w:color w:val="auto"/>
        </w:rPr>
      </w:pPr>
      <w:r w:rsidRPr="006F259F">
        <w:rPr>
          <w:color w:val="auto"/>
        </w:rPr>
        <w:t xml:space="preserve">      EnsureChildControls();</w:t>
      </w:r>
    </w:p>
    <w:p w:rsidR="006F259F" w:rsidRPr="006F259F" w:rsidRDefault="006F259F" w:rsidP="006F259F">
      <w:pPr>
        <w:pStyle w:val="LabStepCodeBlock"/>
        <w:rPr>
          <w:color w:val="auto"/>
        </w:rPr>
      </w:pPr>
    </w:p>
    <w:p w:rsidR="006F259F" w:rsidRPr="006F259F" w:rsidRDefault="006F259F" w:rsidP="006F259F">
      <w:pPr>
        <w:pStyle w:val="LabStepCodeBlock"/>
        <w:rPr>
          <w:color w:val="auto"/>
        </w:rPr>
      </w:pPr>
      <w:r w:rsidRPr="006F259F">
        <w:rPr>
          <w:color w:val="auto"/>
        </w:rPr>
        <w:t xml:space="preserve">      if (value != null &amp;&amp; !string.IsNullOrEmpty(value.ToString()))</w:t>
      </w:r>
    </w:p>
    <w:p w:rsidR="006F259F" w:rsidRPr="006F259F" w:rsidRDefault="006F259F" w:rsidP="006F259F">
      <w:pPr>
        <w:pStyle w:val="LabStepCodeBlock"/>
        <w:rPr>
          <w:color w:val="auto"/>
        </w:rPr>
      </w:pPr>
      <w:r w:rsidRPr="006F259F">
        <w:rPr>
          <w:color w:val="auto"/>
        </w:rPr>
        <w:t xml:space="preserve">      {</w:t>
      </w:r>
    </w:p>
    <w:p w:rsidR="006F259F" w:rsidRPr="006F259F" w:rsidRDefault="006F259F" w:rsidP="006F259F">
      <w:pPr>
        <w:pStyle w:val="LabStepCodeBlock"/>
        <w:rPr>
          <w:color w:val="auto"/>
        </w:rPr>
      </w:pPr>
      <w:r w:rsidRPr="006F259F">
        <w:rPr>
          <w:color w:val="auto"/>
        </w:rPr>
        <w:t xml:space="preserve">         AddressFieldValue fieldValue = new AddressFieldValue(value.ToString());</w:t>
      </w:r>
    </w:p>
    <w:p w:rsidR="006F259F" w:rsidRPr="006F259F" w:rsidRDefault="006F259F" w:rsidP="006F259F">
      <w:pPr>
        <w:pStyle w:val="LabStepCodeBlock"/>
        <w:rPr>
          <w:color w:val="auto"/>
        </w:rPr>
      </w:pPr>
      <w:r w:rsidRPr="006F259F">
        <w:rPr>
          <w:color w:val="auto"/>
        </w:rPr>
        <w:t xml:space="preserve">         </w:t>
      </w:r>
      <w:r w:rsidR="00DD5EA2">
        <w:rPr>
          <w:color w:val="auto"/>
        </w:rPr>
        <w:t>S</w:t>
      </w:r>
      <w:r w:rsidR="00C50397">
        <w:rPr>
          <w:color w:val="auto"/>
        </w:rPr>
        <w:t>treet</w:t>
      </w:r>
      <w:r w:rsidRPr="006F259F">
        <w:rPr>
          <w:color w:val="auto"/>
        </w:rPr>
        <w:t>TextBo</w:t>
      </w:r>
      <w:r w:rsidR="00C50397">
        <w:rPr>
          <w:color w:val="auto"/>
        </w:rPr>
        <w:t>x.Text = fieldValue.Street</w:t>
      </w:r>
      <w:r w:rsidRPr="006F259F">
        <w:rPr>
          <w:color w:val="auto"/>
        </w:rPr>
        <w:t>;</w:t>
      </w:r>
    </w:p>
    <w:p w:rsidR="006F259F" w:rsidRPr="006F259F" w:rsidRDefault="006F259F" w:rsidP="006F259F">
      <w:pPr>
        <w:pStyle w:val="LabStepCodeBlock"/>
        <w:rPr>
          <w:color w:val="auto"/>
        </w:rPr>
      </w:pPr>
      <w:r w:rsidRPr="006F259F">
        <w:rPr>
          <w:color w:val="auto"/>
        </w:rPr>
        <w:t xml:space="preserve">         </w:t>
      </w:r>
      <w:r w:rsidR="00DD5EA2">
        <w:rPr>
          <w:color w:val="auto"/>
        </w:rPr>
        <w:t>C</w:t>
      </w:r>
      <w:r w:rsidRPr="006F259F">
        <w:rPr>
          <w:color w:val="auto"/>
        </w:rPr>
        <w:t>ityTextBox.Text = fieldValue.City;</w:t>
      </w:r>
    </w:p>
    <w:p w:rsidR="006F259F" w:rsidRPr="006F259F" w:rsidRDefault="006F259F" w:rsidP="006F259F">
      <w:pPr>
        <w:pStyle w:val="LabStepCodeBlock"/>
        <w:rPr>
          <w:color w:val="auto"/>
        </w:rPr>
      </w:pPr>
      <w:r w:rsidRPr="006F259F">
        <w:rPr>
          <w:color w:val="auto"/>
        </w:rPr>
        <w:t xml:space="preserve">         </w:t>
      </w:r>
      <w:r w:rsidR="00DD5EA2">
        <w:rPr>
          <w:color w:val="auto"/>
        </w:rPr>
        <w:t>S</w:t>
      </w:r>
      <w:r w:rsidRPr="006F259F">
        <w:rPr>
          <w:color w:val="auto"/>
        </w:rPr>
        <w:t>tateTextBox.Text = fieldValue.StateCode;</w:t>
      </w:r>
    </w:p>
    <w:p w:rsidR="006F259F" w:rsidRPr="006F259F" w:rsidRDefault="006F259F" w:rsidP="006F259F">
      <w:pPr>
        <w:pStyle w:val="LabStepCodeBlock"/>
        <w:rPr>
          <w:color w:val="auto"/>
        </w:rPr>
      </w:pPr>
      <w:r w:rsidRPr="006F259F">
        <w:rPr>
          <w:color w:val="auto"/>
        </w:rPr>
        <w:lastRenderedPageBreak/>
        <w:t xml:space="preserve">         </w:t>
      </w:r>
      <w:r w:rsidR="00DD5EA2">
        <w:rPr>
          <w:color w:val="auto"/>
        </w:rPr>
        <w:t>Z</w:t>
      </w:r>
      <w:r w:rsidRPr="006F259F">
        <w:rPr>
          <w:color w:val="auto"/>
        </w:rPr>
        <w:t>ipTextBox.Text = fieldValue.ZipCode;</w:t>
      </w:r>
    </w:p>
    <w:p w:rsidR="006F259F" w:rsidRDefault="006F259F" w:rsidP="006F259F">
      <w:pPr>
        <w:pStyle w:val="LabStepCodeBlock"/>
        <w:rPr>
          <w:color w:val="auto"/>
        </w:rPr>
      </w:pPr>
      <w:r w:rsidRPr="006F259F">
        <w:rPr>
          <w:color w:val="auto"/>
        </w:rPr>
        <w:t xml:space="preserve">      }</w:t>
      </w:r>
    </w:p>
    <w:p w:rsidR="006F259F" w:rsidRPr="006F259F" w:rsidRDefault="006F259F" w:rsidP="006F259F">
      <w:pPr>
        <w:pStyle w:val="LabStepCodeBlock"/>
        <w:rPr>
          <w:color w:val="auto"/>
        </w:rPr>
      </w:pPr>
      <w:r w:rsidRPr="006F259F">
        <w:rPr>
          <w:color w:val="auto"/>
        </w:rPr>
        <w:t xml:space="preserve">   }</w:t>
      </w:r>
    </w:p>
    <w:p w:rsidR="006F259F" w:rsidRPr="006F259F" w:rsidRDefault="006F259F" w:rsidP="006F259F">
      <w:pPr>
        <w:pStyle w:val="LabStepCodeBlock"/>
        <w:rPr>
          <w:color w:val="808080" w:themeColor="background1" w:themeShade="80"/>
        </w:rPr>
      </w:pPr>
      <w:r>
        <w:rPr>
          <w:color w:val="808080" w:themeColor="background1" w:themeShade="80"/>
        </w:rPr>
        <w:t>}</w:t>
      </w:r>
    </w:p>
    <w:p w:rsidR="00DE3FF4" w:rsidRDefault="0032270D" w:rsidP="006B7E38">
      <w:pPr>
        <w:pStyle w:val="LabStepNumbered"/>
      </w:pPr>
      <w:r>
        <w:t>The field control</w:t>
      </w:r>
      <w:r w:rsidR="00DE3FF4">
        <w:t xml:space="preserve"> is finished now. The last step is to wire it up to the field type. Return to the </w:t>
      </w:r>
      <w:r w:rsidR="00DE3FF4" w:rsidRPr="00685321">
        <w:rPr>
          <w:rStyle w:val="InlindeCode"/>
        </w:rPr>
        <w:t>AddressField.cs</w:t>
      </w:r>
      <w:r w:rsidR="00DE3FF4">
        <w:t xml:space="preserve"> class and add an additional using statement:</w:t>
      </w:r>
    </w:p>
    <w:p w:rsidR="00DE3FF4" w:rsidRDefault="00DE3FF4" w:rsidP="00DE3FF4">
      <w:pPr>
        <w:pStyle w:val="LabStepCodeBlock"/>
      </w:pPr>
      <w:r>
        <w:t>Using Microsoft.SharePoint.WebControls;</w:t>
      </w:r>
    </w:p>
    <w:p w:rsidR="00507393" w:rsidRDefault="00DE3FF4" w:rsidP="006B7E38">
      <w:pPr>
        <w:pStyle w:val="LabStepNumbered"/>
      </w:pPr>
      <w:r>
        <w:t xml:space="preserve"> Override now the </w:t>
      </w:r>
      <w:r w:rsidRPr="00685321">
        <w:rPr>
          <w:rStyle w:val="InlindeCode"/>
        </w:rPr>
        <w:t>FieldRenderingControl</w:t>
      </w:r>
      <w:r>
        <w:t xml:space="preserve"> property:</w:t>
      </w:r>
    </w:p>
    <w:p w:rsidR="00DE3FF4" w:rsidRDefault="00DE3FF4" w:rsidP="00DE3FF4">
      <w:pPr>
        <w:pStyle w:val="LabStepCodeBlock"/>
      </w:pPr>
      <w:r>
        <w:t>public override BaseFieldControl FieldRenderingControl</w:t>
      </w:r>
    </w:p>
    <w:p w:rsidR="00DE3FF4" w:rsidRDefault="00DE3FF4" w:rsidP="00DE3FF4">
      <w:pPr>
        <w:pStyle w:val="LabStepCodeBlock"/>
      </w:pPr>
      <w:r>
        <w:t>{</w:t>
      </w:r>
    </w:p>
    <w:p w:rsidR="00DE3FF4" w:rsidRDefault="00DE3FF4" w:rsidP="00DE3FF4">
      <w:pPr>
        <w:pStyle w:val="LabStepCodeBlock"/>
      </w:pPr>
      <w:r>
        <w:t xml:space="preserve">   get</w:t>
      </w:r>
    </w:p>
    <w:p w:rsidR="00DE3FF4" w:rsidRDefault="00DE3FF4" w:rsidP="00DE3FF4">
      <w:pPr>
        <w:pStyle w:val="LabStepCodeBlock"/>
      </w:pPr>
      <w:r>
        <w:t xml:space="preserve">   {</w:t>
      </w:r>
    </w:p>
    <w:p w:rsidR="00DE3FF4" w:rsidRDefault="00DE3FF4" w:rsidP="00DE3FF4">
      <w:pPr>
        <w:pStyle w:val="LabStepCodeBlock"/>
      </w:pPr>
      <w:r>
        <w:t xml:space="preserve">      BaseFieldControl control = new AddressFieldControl();</w:t>
      </w:r>
    </w:p>
    <w:p w:rsidR="00DE3FF4" w:rsidRDefault="00DE3FF4" w:rsidP="00DE3FF4">
      <w:pPr>
        <w:pStyle w:val="LabStepCodeBlock"/>
      </w:pPr>
      <w:r>
        <w:t xml:space="preserve">      control.FieldName = this.InternalName;</w:t>
      </w:r>
    </w:p>
    <w:p w:rsidR="00DE3FF4" w:rsidRDefault="00DE3FF4" w:rsidP="00DE3FF4">
      <w:pPr>
        <w:pStyle w:val="LabStepCodeBlock"/>
      </w:pPr>
      <w:r>
        <w:t xml:space="preserve">      return control;</w:t>
      </w:r>
    </w:p>
    <w:p w:rsidR="00DE3FF4" w:rsidRDefault="00DE3FF4" w:rsidP="00DE3FF4">
      <w:pPr>
        <w:pStyle w:val="LabStepCodeBlock"/>
      </w:pPr>
      <w:r>
        <w:t xml:space="preserve">   }</w:t>
      </w:r>
    </w:p>
    <w:p w:rsidR="00DE3FF4" w:rsidRDefault="00DE3FF4" w:rsidP="00DE3FF4">
      <w:pPr>
        <w:pStyle w:val="LabStepCodeBlock"/>
      </w:pPr>
      <w:r>
        <w:t>}</w:t>
      </w:r>
    </w:p>
    <w:p w:rsidR="001B7D19" w:rsidRDefault="00040601" w:rsidP="006B7E38">
      <w:pPr>
        <w:pStyle w:val="LabStepNumbered"/>
      </w:pPr>
      <w:r>
        <w:t>A custom</w:t>
      </w:r>
      <w:r w:rsidR="00E26590">
        <w:t xml:space="preserve"> field type also need</w:t>
      </w:r>
      <w:r>
        <w:t>s</w:t>
      </w:r>
      <w:r w:rsidR="00E26590">
        <w:t xml:space="preserve"> a definition file</w:t>
      </w:r>
      <w:r>
        <w:t xml:space="preserve"> to make SharePoint aware of the field. Such</w:t>
      </w:r>
      <w:r w:rsidR="001B7D19">
        <w:t xml:space="preserve"> a definition must be deployed to the </w:t>
      </w:r>
      <w:r w:rsidR="00685321" w:rsidRPr="00685321">
        <w:rPr>
          <w:rStyle w:val="InlindeCode"/>
        </w:rPr>
        <w:t>[..]\</w:t>
      </w:r>
      <w:r w:rsidR="001B7D19" w:rsidRPr="00685321">
        <w:rPr>
          <w:rStyle w:val="InlindeCode"/>
        </w:rPr>
        <w:t>14\TEMPLATE\XML</w:t>
      </w:r>
      <w:r w:rsidR="001B7D19">
        <w:t xml:space="preserve"> folder. Right-click the project in Solution Explorer and choose </w:t>
      </w:r>
      <w:r w:rsidR="001B7D19" w:rsidRPr="003115F7">
        <w:rPr>
          <w:b/>
        </w:rPr>
        <w:t xml:space="preserve">Add </w:t>
      </w:r>
      <w:r w:rsidR="00685321" w:rsidRPr="003115F7">
        <w:rPr>
          <w:b/>
        </w:rPr>
        <w:t>»</w:t>
      </w:r>
      <w:r w:rsidR="001B7D19" w:rsidRPr="003115F7">
        <w:rPr>
          <w:b/>
        </w:rPr>
        <w:t xml:space="preserve"> SharePoint Mapped Folders..</w:t>
      </w:r>
      <w:r w:rsidR="001B7D19">
        <w:t xml:space="preserve">.  A dialog containing the SharePoint folders hierarchy appears. Expand the </w:t>
      </w:r>
      <w:r w:rsidR="001B7D19" w:rsidRPr="00685321">
        <w:rPr>
          <w:rStyle w:val="InlindeCode"/>
        </w:rPr>
        <w:t>TEMPLATE</w:t>
      </w:r>
      <w:r w:rsidR="001B7D19">
        <w:t xml:space="preserve"> folder and choose the </w:t>
      </w:r>
      <w:r w:rsidR="001B7D19" w:rsidRPr="00685321">
        <w:rPr>
          <w:rStyle w:val="InlindeCode"/>
        </w:rPr>
        <w:t>XML</w:t>
      </w:r>
      <w:r w:rsidR="001B7D19">
        <w:t xml:space="preserve"> folder. Click the </w:t>
      </w:r>
      <w:r w:rsidR="001B7D19" w:rsidRPr="003115F7">
        <w:rPr>
          <w:b/>
        </w:rPr>
        <w:t>OK</w:t>
      </w:r>
      <w:r w:rsidR="001B7D19">
        <w:t xml:space="preserve"> button.</w:t>
      </w:r>
    </w:p>
    <w:p w:rsidR="001B7D19" w:rsidRPr="00685321" w:rsidRDefault="001B7D19" w:rsidP="00C20B09">
      <w:pPr>
        <w:pStyle w:val="LabStepScreenshot"/>
        <w:rPr>
          <w:rStyle w:val="InlindeCode"/>
        </w:rPr>
      </w:pPr>
      <w:r>
        <w:rPr>
          <w:noProof/>
        </w:rPr>
        <w:drawing>
          <wp:inline distT="0" distB="0" distL="0" distR="0" wp14:anchorId="672BC239" wp14:editId="14C6FE52">
            <wp:extent cx="2705100" cy="3426460"/>
            <wp:effectExtent l="19050" t="19050" r="19050" b="2159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05100" cy="3426460"/>
                    </a:xfrm>
                    <a:prstGeom prst="rect">
                      <a:avLst/>
                    </a:prstGeom>
                    <a:ln>
                      <a:solidFill>
                        <a:schemeClr val="tx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0A66C3" w:rsidRDefault="001B7D19" w:rsidP="006B7E38">
      <w:pPr>
        <w:pStyle w:val="LabStepNumbered"/>
      </w:pPr>
      <w:r>
        <w:t xml:space="preserve">In Solution Explorer notice the </w:t>
      </w:r>
      <w:r w:rsidRPr="00685321">
        <w:rPr>
          <w:rStyle w:val="InlindeCode"/>
        </w:rPr>
        <w:t>AddressFieldType</w:t>
      </w:r>
      <w:r>
        <w:t xml:space="preserve"> sub folder created within the </w:t>
      </w:r>
      <w:r w:rsidRPr="00685321">
        <w:rPr>
          <w:rStyle w:val="InlindeCode"/>
        </w:rPr>
        <w:t>XML</w:t>
      </w:r>
      <w:r>
        <w:t xml:space="preserve"> folder. </w:t>
      </w:r>
      <w:r w:rsidR="000A66C3">
        <w:t xml:space="preserve">Remove this sub folder because field definition files need to be deployed in the root of the </w:t>
      </w:r>
      <w:r w:rsidR="000A66C3" w:rsidRPr="00685321">
        <w:rPr>
          <w:rStyle w:val="InlindeCode"/>
        </w:rPr>
        <w:t>XML</w:t>
      </w:r>
      <w:r w:rsidR="000A66C3">
        <w:t xml:space="preserve"> folder. </w:t>
      </w:r>
    </w:p>
    <w:p w:rsidR="001B7D19" w:rsidRDefault="000A66C3" w:rsidP="006B7E38">
      <w:pPr>
        <w:pStyle w:val="LabStepNumbered"/>
      </w:pPr>
      <w:r>
        <w:t xml:space="preserve">Right-click the </w:t>
      </w:r>
      <w:r w:rsidRPr="00685321">
        <w:rPr>
          <w:rStyle w:val="InlindeCode"/>
        </w:rPr>
        <w:t>XML</w:t>
      </w:r>
      <w:r w:rsidR="001B7D19">
        <w:t xml:space="preserve"> folder and add an XML file with name </w:t>
      </w:r>
      <w:r w:rsidR="001B7D19" w:rsidRPr="00685321">
        <w:rPr>
          <w:rStyle w:val="InlindeCode"/>
        </w:rPr>
        <w:t>fldtypes_address.xml</w:t>
      </w:r>
      <w:r w:rsidR="001B7D19">
        <w:t xml:space="preserve"> to it. An XML file containing a field definition must always be prefixed by </w:t>
      </w:r>
      <w:r w:rsidR="001B7D19" w:rsidRPr="00685321">
        <w:rPr>
          <w:rStyle w:val="InlindeCode"/>
        </w:rPr>
        <w:t>fldtypes_</w:t>
      </w:r>
      <w:r w:rsidR="001B7D19">
        <w:t xml:space="preserve"> for SharePoint to recognize it and load it when SharePoint starts up.</w:t>
      </w:r>
    </w:p>
    <w:p w:rsidR="008D7367" w:rsidRDefault="00617AF5" w:rsidP="006B7E38">
      <w:pPr>
        <w:pStyle w:val="LabStepNumbered"/>
      </w:pPr>
      <w:r>
        <w:t xml:space="preserve">Within the XML file, a field types are defined within the </w:t>
      </w:r>
      <w:r w:rsidRPr="00685321">
        <w:rPr>
          <w:rStyle w:val="InlindeCode"/>
        </w:rPr>
        <w:t>&lt;FieldTypes&gt;</w:t>
      </w:r>
      <w:r>
        <w:t xml:space="preserve"> element. This parent element can contain one or more </w:t>
      </w:r>
      <w:r w:rsidRPr="00685321">
        <w:rPr>
          <w:rStyle w:val="InlindeCode"/>
        </w:rPr>
        <w:t>&lt;FieldType&gt;</w:t>
      </w:r>
      <w:r>
        <w:t xml:space="preserve"> elements, each one defining a field type.</w:t>
      </w:r>
      <w:r w:rsidR="00DF0FAE">
        <w:t xml:space="preserve"> Each field type must specify certain </w:t>
      </w:r>
      <w:r w:rsidR="00DF0FAE">
        <w:lastRenderedPageBreak/>
        <w:t>information like the type name, the parent type, the display name and the assembly and class name that contain the implementation of the field type.</w:t>
      </w:r>
      <w:r>
        <w:t xml:space="preserve"> </w:t>
      </w:r>
      <w:r w:rsidR="008D7367">
        <w:t xml:space="preserve">You also have to specify how the field will be rendered in a view and this is done using a </w:t>
      </w:r>
      <w:r w:rsidR="008D7367" w:rsidRPr="00685321">
        <w:rPr>
          <w:rStyle w:val="InlindeCode"/>
        </w:rPr>
        <w:t>RenderPattern</w:t>
      </w:r>
      <w:r w:rsidR="008D7367">
        <w:t xml:space="preserve"> element. </w:t>
      </w:r>
    </w:p>
    <w:p w:rsidR="00E26590" w:rsidRDefault="00617AF5" w:rsidP="008D7367">
      <w:pPr>
        <w:pStyle w:val="LabStepNumbered"/>
        <w:numPr>
          <w:ilvl w:val="0"/>
          <w:numId w:val="0"/>
        </w:numPr>
        <w:ind w:left="432"/>
      </w:pPr>
      <w:r>
        <w:t xml:space="preserve">Add the following XML markup to the </w:t>
      </w:r>
      <w:r w:rsidRPr="00685321">
        <w:rPr>
          <w:rStyle w:val="InlindeCode"/>
        </w:rPr>
        <w:t>fldtypes_address.xml</w:t>
      </w:r>
      <w:r>
        <w:t xml:space="preserve"> file:</w:t>
      </w:r>
    </w:p>
    <w:p w:rsidR="008D7367" w:rsidRDefault="008D7367" w:rsidP="008D7367">
      <w:pPr>
        <w:pStyle w:val="LabStepCodeBlock"/>
      </w:pPr>
      <w:r>
        <w:t>&lt;FieldTypes&gt;</w:t>
      </w:r>
    </w:p>
    <w:p w:rsidR="008D7367" w:rsidRDefault="008D7367" w:rsidP="008D7367">
      <w:pPr>
        <w:pStyle w:val="LabStepCodeBlock"/>
      </w:pPr>
      <w:r>
        <w:t xml:space="preserve">  &lt;FieldType&gt;</w:t>
      </w:r>
    </w:p>
    <w:p w:rsidR="008D7367" w:rsidRDefault="008D7367" w:rsidP="008D7367">
      <w:pPr>
        <w:pStyle w:val="LabStepCodeBlock"/>
      </w:pPr>
      <w:r>
        <w:t xml:space="preserve">    &lt;Field Name="TypeName"&gt;AddressField&lt;/Field&gt;</w:t>
      </w:r>
    </w:p>
    <w:p w:rsidR="008D7367" w:rsidRDefault="008D7367" w:rsidP="008D7367">
      <w:pPr>
        <w:pStyle w:val="LabStepCodeBlock"/>
      </w:pPr>
      <w:r>
        <w:t xml:space="preserve">    &lt;Field Name="ParentType"&gt;MultiColumn&lt;/Field&gt;</w:t>
      </w:r>
    </w:p>
    <w:p w:rsidR="008D7367" w:rsidRDefault="008D7367" w:rsidP="008D7367">
      <w:pPr>
        <w:pStyle w:val="LabStepCodeBlock"/>
      </w:pPr>
      <w:r>
        <w:t xml:space="preserve">    &lt;Field Name="TypeDisplayName"&gt;Mail Address&lt;/Field&gt;</w:t>
      </w:r>
    </w:p>
    <w:p w:rsidR="008D7367" w:rsidRDefault="008D7367" w:rsidP="008D7367">
      <w:pPr>
        <w:pStyle w:val="LabStepCodeBlock"/>
      </w:pPr>
      <w:r>
        <w:t xml:space="preserve">    &lt;Field Name="UserCreatable"&gt;TRUE&lt;/Field&gt;</w:t>
      </w:r>
    </w:p>
    <w:p w:rsidR="008D7367" w:rsidRDefault="008D7367" w:rsidP="008D7367">
      <w:pPr>
        <w:pStyle w:val="LabStepCodeBlock"/>
      </w:pPr>
      <w:r>
        <w:t xml:space="preserve">    &lt;Field Name="Sortable"&gt;TRUE&lt;/Field&gt;</w:t>
      </w:r>
    </w:p>
    <w:p w:rsidR="008D7367" w:rsidRDefault="008D7367" w:rsidP="008D7367">
      <w:pPr>
        <w:pStyle w:val="LabStepCodeBlock"/>
      </w:pPr>
      <w:r>
        <w:t xml:space="preserve">    &lt;Field Name="Filterable"&gt;TRUE&lt;/Field&gt;</w:t>
      </w:r>
    </w:p>
    <w:p w:rsidR="008D7367" w:rsidRDefault="008D7367" w:rsidP="008D7367">
      <w:pPr>
        <w:pStyle w:val="LabStepCodeBlock"/>
      </w:pPr>
      <w:r>
        <w:t xml:space="preserve">    &lt;Field Name="FieldTypeClass"&gt;</w:t>
      </w:r>
    </w:p>
    <w:p w:rsidR="008D7367" w:rsidRDefault="008D7367" w:rsidP="008D7367">
      <w:pPr>
        <w:pStyle w:val="LabStepCodeBlock"/>
      </w:pPr>
      <w:r>
        <w:t>AddressFieldType.AddressField,</w:t>
      </w:r>
      <w:r w:rsidR="00DB19FB">
        <w:t xml:space="preserve"> $SharePoint.Project.AssemblyFullName$</w:t>
      </w:r>
      <w:r>
        <w:t>&lt;/Field&gt;</w:t>
      </w:r>
    </w:p>
    <w:p w:rsidR="008D7367" w:rsidRDefault="008D7367" w:rsidP="008D7367">
      <w:pPr>
        <w:pStyle w:val="LabStepCodeBlock"/>
      </w:pPr>
      <w:r>
        <w:t xml:space="preserve">    &lt;RenderPattern Name="DisplayPattern"&gt;</w:t>
      </w:r>
    </w:p>
    <w:p w:rsidR="008D7367" w:rsidRDefault="008D7367" w:rsidP="008D7367">
      <w:pPr>
        <w:pStyle w:val="LabStepCodeBlock"/>
      </w:pPr>
      <w:r>
        <w:t xml:space="preserve">      &lt;Switch&gt;</w:t>
      </w:r>
    </w:p>
    <w:p w:rsidR="008D7367" w:rsidRDefault="008D7367" w:rsidP="008D7367">
      <w:pPr>
        <w:pStyle w:val="LabStepCodeBlock"/>
      </w:pPr>
      <w:r>
        <w:t xml:space="preserve">        &lt;Expr&gt;</w:t>
      </w:r>
    </w:p>
    <w:p w:rsidR="008D7367" w:rsidRDefault="008D7367" w:rsidP="008D7367">
      <w:pPr>
        <w:pStyle w:val="LabStepCodeBlock"/>
      </w:pPr>
      <w:r>
        <w:t xml:space="preserve">          &lt;Column/&gt;</w:t>
      </w:r>
    </w:p>
    <w:p w:rsidR="008D7367" w:rsidRDefault="008D7367" w:rsidP="008D7367">
      <w:pPr>
        <w:pStyle w:val="LabStepCodeBlock"/>
      </w:pPr>
      <w:r>
        <w:t xml:space="preserve">        &lt;/Expr&gt;</w:t>
      </w:r>
    </w:p>
    <w:p w:rsidR="008D7367" w:rsidRDefault="008D7367" w:rsidP="008D7367">
      <w:pPr>
        <w:pStyle w:val="LabStepCodeBlock"/>
      </w:pPr>
      <w:r>
        <w:t xml:space="preserve">        &lt;Case Value=""&gt;&lt;/Case&gt;</w:t>
      </w:r>
    </w:p>
    <w:p w:rsidR="008D7367" w:rsidRDefault="008D7367" w:rsidP="008D7367">
      <w:pPr>
        <w:pStyle w:val="LabStepCodeBlock"/>
      </w:pPr>
      <w:r>
        <w:t xml:space="preserve">        &lt;Default&gt;</w:t>
      </w:r>
    </w:p>
    <w:p w:rsidR="008D7367" w:rsidRDefault="008D7367" w:rsidP="008D7367">
      <w:pPr>
        <w:pStyle w:val="LabStepCodeBlock"/>
      </w:pPr>
      <w:r>
        <w:t xml:space="preserve">          &lt;Column SubColumnNumber="0" HTMLEncode="TRUE" /&gt;</w:t>
      </w:r>
    </w:p>
    <w:p w:rsidR="008D7367" w:rsidRDefault="008D7367" w:rsidP="008D7367">
      <w:pPr>
        <w:pStyle w:val="LabStepCodeBlock"/>
      </w:pPr>
      <w:r>
        <w:t xml:space="preserve">          &lt;HTML&gt;&lt;![CDATA[,&amp;nbsp;]]&gt;&lt;/HTML&gt;</w:t>
      </w:r>
    </w:p>
    <w:p w:rsidR="008D7367" w:rsidRDefault="008D7367" w:rsidP="008D7367">
      <w:pPr>
        <w:pStyle w:val="LabStepCodeBlock"/>
      </w:pPr>
      <w:r>
        <w:t xml:space="preserve">          &lt;Column SubColumnNumber="1" HTMLEncode="TRUE" /&gt;</w:t>
      </w:r>
    </w:p>
    <w:p w:rsidR="008D7367" w:rsidRDefault="008D7367" w:rsidP="008D7367">
      <w:pPr>
        <w:pStyle w:val="LabStepCodeBlock"/>
      </w:pPr>
      <w:r>
        <w:t xml:space="preserve">          &lt;HTML&gt;&lt;![CDATA[,&amp;nbsp;]]&gt;&lt;/HTML&gt;</w:t>
      </w:r>
    </w:p>
    <w:p w:rsidR="008D7367" w:rsidRDefault="008D7367" w:rsidP="008D7367">
      <w:pPr>
        <w:pStyle w:val="LabStepCodeBlock"/>
      </w:pPr>
      <w:r>
        <w:t xml:space="preserve">          &lt;Column SubColumnNumber="2" HTMLEncode="TRUE" /&gt;</w:t>
      </w:r>
    </w:p>
    <w:p w:rsidR="008D7367" w:rsidRDefault="008D7367" w:rsidP="008D7367">
      <w:pPr>
        <w:pStyle w:val="LabStepCodeBlock"/>
      </w:pPr>
      <w:r>
        <w:t xml:space="preserve">          &lt;HTML&gt;&lt;![CDATA[&amp;nbsp;]]&gt;&lt;/HTML&gt;</w:t>
      </w:r>
    </w:p>
    <w:p w:rsidR="008D7367" w:rsidRDefault="008D7367" w:rsidP="008D7367">
      <w:pPr>
        <w:pStyle w:val="LabStepCodeBlock"/>
      </w:pPr>
      <w:r>
        <w:t xml:space="preserve">          &lt;Column SubColumnNumber="3" HTMLEncode="TRUE" /&gt;</w:t>
      </w:r>
    </w:p>
    <w:p w:rsidR="008D7367" w:rsidRDefault="008D7367" w:rsidP="008D7367">
      <w:pPr>
        <w:pStyle w:val="LabStepCodeBlock"/>
      </w:pPr>
      <w:r>
        <w:t xml:space="preserve">        &lt;/Default&gt;</w:t>
      </w:r>
    </w:p>
    <w:p w:rsidR="008D7367" w:rsidRDefault="008D7367" w:rsidP="008D7367">
      <w:pPr>
        <w:pStyle w:val="LabStepCodeBlock"/>
      </w:pPr>
      <w:r>
        <w:t xml:space="preserve">      &lt;/Switch&gt;</w:t>
      </w:r>
    </w:p>
    <w:p w:rsidR="008D7367" w:rsidRDefault="008D7367" w:rsidP="008D7367">
      <w:pPr>
        <w:pStyle w:val="LabStepCodeBlock"/>
      </w:pPr>
      <w:r>
        <w:t xml:space="preserve">    &lt;/RenderPattern&gt;</w:t>
      </w:r>
    </w:p>
    <w:p w:rsidR="008D7367" w:rsidRDefault="008D7367" w:rsidP="008D7367">
      <w:pPr>
        <w:pStyle w:val="LabStepCodeBlock"/>
      </w:pPr>
      <w:r>
        <w:t xml:space="preserve">  &lt;/FieldType&gt;</w:t>
      </w:r>
    </w:p>
    <w:p w:rsidR="00203C5A" w:rsidRDefault="008D7367" w:rsidP="008D7367">
      <w:pPr>
        <w:pStyle w:val="LabStepCodeBlock"/>
      </w:pPr>
      <w:r>
        <w:t>&lt;/FieldTypes&gt;</w:t>
      </w:r>
    </w:p>
    <w:p w:rsidR="00617AF5" w:rsidRDefault="000A66C3" w:rsidP="006B7E38">
      <w:pPr>
        <w:pStyle w:val="LabStepNumbered"/>
      </w:pPr>
      <w:r>
        <w:t xml:space="preserve">Your custom field type is ready to deploy. Right-click the project in Solution Explorer and choose </w:t>
      </w:r>
      <w:r w:rsidRPr="003115F7">
        <w:rPr>
          <w:b/>
        </w:rPr>
        <w:t>Deploy</w:t>
      </w:r>
      <w:r>
        <w:t>.</w:t>
      </w:r>
    </w:p>
    <w:p w:rsidR="00136CE1" w:rsidRDefault="00136CE1" w:rsidP="006B7E38">
      <w:pPr>
        <w:pStyle w:val="LabStepNumbered"/>
      </w:pPr>
      <w:r>
        <w:t xml:space="preserve">Next, recycle IIS to get SharePoint to pickup the new field type by running </w:t>
      </w:r>
      <w:r w:rsidRPr="00136CE1">
        <w:rPr>
          <w:rStyle w:val="InlindeCode"/>
        </w:rPr>
        <w:t>IISRESET.EXE</w:t>
      </w:r>
      <w:r>
        <w:t xml:space="preserve"> from a command prompt.</w:t>
      </w:r>
    </w:p>
    <w:p w:rsidR="008D7367" w:rsidRDefault="008D7367" w:rsidP="006B7E38">
      <w:pPr>
        <w:pStyle w:val="LabStepNumbered"/>
      </w:pPr>
      <w:r>
        <w:t xml:space="preserve">Navigate to the SharePoint site located at </w:t>
      </w:r>
      <w:r w:rsidRPr="000B32B6">
        <w:rPr>
          <w:b/>
        </w:rPr>
        <w:t>http://intranet.</w:t>
      </w:r>
      <w:r w:rsidR="00324ACD" w:rsidRPr="000B32B6">
        <w:rPr>
          <w:b/>
        </w:rPr>
        <w:t>wingtip</w:t>
      </w:r>
      <w:r w:rsidRPr="000B32B6">
        <w:rPr>
          <w:b/>
        </w:rPr>
        <w:t>.com/sites/ColumnsContentTypes</w:t>
      </w:r>
      <w:r>
        <w:t>.</w:t>
      </w:r>
    </w:p>
    <w:p w:rsidR="008D7367" w:rsidRDefault="008D7367" w:rsidP="006B7E38">
      <w:pPr>
        <w:pStyle w:val="LabStepNumbered"/>
      </w:pPr>
      <w:r>
        <w:t xml:space="preserve">Create a new list of type custom list and give it the name </w:t>
      </w:r>
      <w:r w:rsidRPr="003115F7">
        <w:rPr>
          <w:b/>
        </w:rPr>
        <w:t>Companies</w:t>
      </w:r>
      <w:r>
        <w:t>.</w:t>
      </w:r>
    </w:p>
    <w:p w:rsidR="008D7367" w:rsidRDefault="008D7367" w:rsidP="006B7E38">
      <w:pPr>
        <w:pStyle w:val="LabStepNumbered"/>
      </w:pPr>
      <w:r>
        <w:t xml:space="preserve">In </w:t>
      </w:r>
      <w:r w:rsidRPr="003115F7">
        <w:rPr>
          <w:b/>
        </w:rPr>
        <w:t>List</w:t>
      </w:r>
      <w:r>
        <w:t xml:space="preserve"> ribbon tab, click the </w:t>
      </w:r>
      <w:r w:rsidRPr="003115F7">
        <w:rPr>
          <w:b/>
        </w:rPr>
        <w:t>Create Column</w:t>
      </w:r>
      <w:r>
        <w:t xml:space="preserve"> button.</w:t>
      </w:r>
    </w:p>
    <w:p w:rsidR="008D7367" w:rsidRDefault="008D7367" w:rsidP="00C20B09">
      <w:pPr>
        <w:pStyle w:val="LabStepScreenshot"/>
      </w:pPr>
      <w:r>
        <w:rPr>
          <w:noProof/>
        </w:rPr>
        <w:drawing>
          <wp:inline distT="0" distB="0" distL="0" distR="0" wp14:anchorId="31173BB3" wp14:editId="635A066F">
            <wp:extent cx="4305300" cy="1026883"/>
            <wp:effectExtent l="19050" t="19050" r="19050" b="20867"/>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5300" cy="1026883"/>
                    </a:xfrm>
                    <a:prstGeom prst="rect">
                      <a:avLst/>
                    </a:prstGeom>
                    <a:ln>
                      <a:solidFill>
                        <a:schemeClr val="tx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8D7367" w:rsidRDefault="008D7367" w:rsidP="006B7E38">
      <w:pPr>
        <w:pStyle w:val="LabStepNumbered"/>
      </w:pPr>
      <w:r>
        <w:t xml:space="preserve">Give the new column the name </w:t>
      </w:r>
      <w:r w:rsidRPr="003115F7">
        <w:rPr>
          <w:b/>
        </w:rPr>
        <w:t>Address</w:t>
      </w:r>
      <w:r>
        <w:t xml:space="preserve">. Choose to add a column of type </w:t>
      </w:r>
      <w:r w:rsidRPr="003115F7">
        <w:rPr>
          <w:b/>
        </w:rPr>
        <w:t>Mail Address</w:t>
      </w:r>
      <w:r>
        <w:t xml:space="preserve"> and click the OK button.</w:t>
      </w:r>
    </w:p>
    <w:p w:rsidR="008D7367" w:rsidRDefault="008D7367" w:rsidP="00C20B09">
      <w:pPr>
        <w:pStyle w:val="LabStepScreenshot"/>
      </w:pPr>
      <w:r>
        <w:rPr>
          <w:noProof/>
        </w:rPr>
        <w:lastRenderedPageBreak/>
        <w:drawing>
          <wp:inline distT="0" distB="0" distL="0" distR="0" wp14:anchorId="0FB5CA50" wp14:editId="4C1F0773">
            <wp:extent cx="4276233" cy="3105150"/>
            <wp:effectExtent l="57150" t="57150" r="48117" b="5715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76233" cy="3105150"/>
                    </a:xfrm>
                    <a:prstGeom prst="rect">
                      <a:avLst/>
                    </a:prstGeom>
                    <a:ln>
                      <a:solidFill>
                        <a:schemeClr val="accent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8D7367" w:rsidRDefault="008D7367" w:rsidP="006B7E38">
      <w:pPr>
        <w:pStyle w:val="LabStepNumbered"/>
      </w:pPr>
      <w:r>
        <w:t>Create a new list item and populate it with data.</w:t>
      </w:r>
    </w:p>
    <w:p w:rsidR="008D7367" w:rsidRDefault="008D7367" w:rsidP="00C20B09">
      <w:pPr>
        <w:pStyle w:val="LabStepScreenshot"/>
      </w:pPr>
      <w:r>
        <w:rPr>
          <w:noProof/>
        </w:rPr>
        <w:drawing>
          <wp:inline distT="0" distB="0" distL="0" distR="0" wp14:anchorId="5D6D9CF2" wp14:editId="512AC568">
            <wp:extent cx="4937760" cy="2125136"/>
            <wp:effectExtent l="19050" t="19050" r="15240" b="27514"/>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37760" cy="2125136"/>
                    </a:xfrm>
                    <a:prstGeom prst="rect">
                      <a:avLst/>
                    </a:prstGeom>
                    <a:ln>
                      <a:solidFill>
                        <a:schemeClr val="tx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8D7367" w:rsidRDefault="008D7367" w:rsidP="006B7E38">
      <w:pPr>
        <w:pStyle w:val="LabStepNumbered"/>
      </w:pPr>
      <w:r>
        <w:t xml:space="preserve">The address is rendered as follows in the </w:t>
      </w:r>
      <w:r w:rsidRPr="003115F7">
        <w:rPr>
          <w:b/>
        </w:rPr>
        <w:t>AllItems</w:t>
      </w:r>
      <w:r>
        <w:t xml:space="preserve"> view:</w:t>
      </w:r>
    </w:p>
    <w:p w:rsidR="008D7367" w:rsidRDefault="008D7367" w:rsidP="00C20B09">
      <w:pPr>
        <w:pStyle w:val="LabStepScreenshot"/>
      </w:pPr>
      <w:r>
        <w:rPr>
          <w:noProof/>
        </w:rPr>
        <w:drawing>
          <wp:inline distT="0" distB="0" distL="0" distR="0" wp14:anchorId="70E40A49" wp14:editId="776B74BF">
            <wp:extent cx="4937760" cy="737112"/>
            <wp:effectExtent l="19050" t="19050" r="15240" b="24888"/>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37760" cy="737112"/>
                    </a:xfrm>
                    <a:prstGeom prst="rect">
                      <a:avLst/>
                    </a:prstGeom>
                    <a:ln>
                      <a:solidFill>
                        <a:schemeClr val="tx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2C1CC6" w:rsidRDefault="002C1CC6" w:rsidP="008D7367">
      <w:pPr>
        <w:pStyle w:val="LabStepNumbered"/>
        <w:numPr>
          <w:ilvl w:val="0"/>
          <w:numId w:val="0"/>
        </w:numPr>
        <w:ind w:left="432"/>
      </w:pPr>
    </w:p>
    <w:p w:rsidR="00904DA5" w:rsidRDefault="00904DA5" w:rsidP="00C20B09">
      <w:pPr>
        <w:pStyle w:val="LabExerciseText"/>
      </w:pPr>
      <w:r w:rsidRPr="00AB0146">
        <w:t>In this exercise you create</w:t>
      </w:r>
      <w:r>
        <w:t>d</w:t>
      </w:r>
      <w:r w:rsidRPr="00AB0146">
        <w:t xml:space="preserve"> </w:t>
      </w:r>
      <w:r>
        <w:t xml:space="preserve">a new SharePoint field type and define the </w:t>
      </w:r>
      <w:r w:rsidR="006533AA">
        <w:t>rendering in an associated field</w:t>
      </w:r>
      <w:r>
        <w:t xml:space="preserve"> control.</w:t>
      </w:r>
    </w:p>
    <w:p w:rsidR="000A66C3" w:rsidRDefault="000A66C3" w:rsidP="00047090">
      <w:pPr>
        <w:pStyle w:val="Heading3"/>
      </w:pPr>
      <w:r>
        <w:lastRenderedPageBreak/>
        <w:t xml:space="preserve">Exercise 3: </w:t>
      </w:r>
      <w:r w:rsidR="002C1CC6">
        <w:t>Creating Columns Based off Custom Field Types</w:t>
      </w:r>
    </w:p>
    <w:p w:rsidR="000A66C3" w:rsidRDefault="002C1CC6" w:rsidP="00C20B09">
      <w:pPr>
        <w:pStyle w:val="LabExerciseText"/>
      </w:pPr>
      <w:r w:rsidRPr="00AB0146">
        <w:t xml:space="preserve">In this exercise you will </w:t>
      </w:r>
      <w:r>
        <w:t xml:space="preserve">add another site column to the previously created content type that leverages the new field type created in the previous exercise. You will </w:t>
      </w:r>
      <w:r w:rsidR="000A66C3">
        <w:t>learn how you can upgrade an already deployed feature that adds a new site column to an existing content type that is already in use.</w:t>
      </w:r>
    </w:p>
    <w:p w:rsidR="000A66C3" w:rsidRDefault="000A66C3" w:rsidP="00FA084C">
      <w:pPr>
        <w:pStyle w:val="LabStepNumbered"/>
        <w:numPr>
          <w:ilvl w:val="0"/>
          <w:numId w:val="6"/>
        </w:numPr>
      </w:pPr>
      <w:r>
        <w:t>Go back to Visual Studio 2010</w:t>
      </w:r>
      <w:r w:rsidR="003C0AC2">
        <w:t xml:space="preserve"> and open the project </w:t>
      </w:r>
      <w:r w:rsidR="003C0AC2" w:rsidRPr="003115F7">
        <w:rPr>
          <w:b/>
        </w:rPr>
        <w:t>ContractContentType</w:t>
      </w:r>
      <w:r w:rsidR="003C0AC2">
        <w:t xml:space="preserve"> you created in Exercise 1.</w:t>
      </w:r>
    </w:p>
    <w:p w:rsidR="000A66C3" w:rsidRDefault="000A66C3" w:rsidP="006B7E38">
      <w:pPr>
        <w:pStyle w:val="LabStepNumbered"/>
      </w:pPr>
      <w:r>
        <w:t xml:space="preserve">Open the </w:t>
      </w:r>
      <w:r w:rsidRPr="00685321">
        <w:rPr>
          <w:rStyle w:val="InlindeCode"/>
        </w:rPr>
        <w:t>elements.xml</w:t>
      </w:r>
      <w:r>
        <w:t xml:space="preserve"> that is associated with the </w:t>
      </w:r>
      <w:r w:rsidRPr="003115F7">
        <w:rPr>
          <w:b/>
        </w:rPr>
        <w:t>Contract Site Columns</w:t>
      </w:r>
      <w:r>
        <w:t xml:space="preserve"> folder.</w:t>
      </w:r>
    </w:p>
    <w:p w:rsidR="000A66C3" w:rsidRDefault="000A66C3" w:rsidP="006B7E38">
      <w:pPr>
        <w:pStyle w:val="LabStepNumbered"/>
      </w:pPr>
      <w:r>
        <w:t xml:space="preserve">Add a new column for </w:t>
      </w:r>
      <w:r w:rsidR="003C0AC2">
        <w:t>the company address</w:t>
      </w:r>
      <w:r>
        <w:t>. This column is of</w:t>
      </w:r>
      <w:r w:rsidR="003C0AC2">
        <w:t xml:space="preserve"> the</w:t>
      </w:r>
      <w:r>
        <w:t xml:space="preserve"> type </w:t>
      </w:r>
      <w:r w:rsidR="003C0AC2" w:rsidRPr="00685321">
        <w:rPr>
          <w:rStyle w:val="InlindeCode"/>
        </w:rPr>
        <w:t>AddressField</w:t>
      </w:r>
      <w:r w:rsidR="003C0AC2">
        <w:rPr>
          <w:b/>
        </w:rPr>
        <w:t xml:space="preserve"> </w:t>
      </w:r>
      <w:r w:rsidR="003C0AC2" w:rsidRPr="003C0AC2">
        <w:t>you created in Exercise 2</w:t>
      </w:r>
      <w:r>
        <w:t>.</w:t>
      </w:r>
    </w:p>
    <w:p w:rsidR="000A66C3" w:rsidRDefault="000A66C3" w:rsidP="000A66C3">
      <w:pPr>
        <w:pStyle w:val="LabStepCodeBlock"/>
      </w:pPr>
      <w:r>
        <w:t>&lt;Field SourceID="http://schemas.microsoft.com/sharepoint/v3"</w:t>
      </w:r>
    </w:p>
    <w:p w:rsidR="000A66C3" w:rsidRDefault="000A66C3" w:rsidP="000A66C3">
      <w:pPr>
        <w:pStyle w:val="LabStepCodeBlock"/>
      </w:pPr>
      <w:r>
        <w:t xml:space="preserve">       ID="</w:t>
      </w:r>
      <w:r w:rsidR="003C0AC2" w:rsidRPr="003C0AC2">
        <w:t>{F5702212-9BF9-4c2d-8520-1B68016F0819}</w:t>
      </w:r>
      <w:r>
        <w:t>"</w:t>
      </w:r>
    </w:p>
    <w:p w:rsidR="000A66C3" w:rsidRDefault="000A66C3" w:rsidP="000A66C3">
      <w:pPr>
        <w:pStyle w:val="LabStepCodeBlock"/>
      </w:pPr>
      <w:r>
        <w:t xml:space="preserve">       Name="</w:t>
      </w:r>
      <w:r w:rsidR="003C0AC2">
        <w:t>CompanyAddress</w:t>
      </w:r>
      <w:r>
        <w:t>"</w:t>
      </w:r>
    </w:p>
    <w:p w:rsidR="000A66C3" w:rsidRDefault="000A66C3" w:rsidP="000A66C3">
      <w:pPr>
        <w:pStyle w:val="LabStepCodeBlock"/>
      </w:pPr>
      <w:r>
        <w:t xml:space="preserve">       DisplayName="</w:t>
      </w:r>
      <w:r w:rsidR="003C0AC2">
        <w:t>Address</w:t>
      </w:r>
      <w:r>
        <w:t>"</w:t>
      </w:r>
    </w:p>
    <w:p w:rsidR="000A66C3" w:rsidRDefault="000A66C3" w:rsidP="000A66C3">
      <w:pPr>
        <w:pStyle w:val="LabStepCodeBlock"/>
      </w:pPr>
      <w:r>
        <w:t xml:space="preserve">       Group="</w:t>
      </w:r>
      <w:r w:rsidR="002776B4">
        <w:t>Wingtip</w:t>
      </w:r>
      <w:r>
        <w:t xml:space="preserve"> Contract Columns"</w:t>
      </w:r>
    </w:p>
    <w:p w:rsidR="000A66C3" w:rsidRDefault="000A66C3" w:rsidP="000A66C3">
      <w:pPr>
        <w:pStyle w:val="LabStepCodeBlock"/>
      </w:pPr>
      <w:r>
        <w:t xml:space="preserve">       Type="</w:t>
      </w:r>
      <w:r w:rsidR="003C0AC2">
        <w:t>Address</w:t>
      </w:r>
      <w:r w:rsidR="004C3A33">
        <w:t>Field</w:t>
      </w:r>
      <w:r>
        <w:t>"</w:t>
      </w:r>
    </w:p>
    <w:p w:rsidR="000A66C3" w:rsidRDefault="000A66C3" w:rsidP="000A66C3">
      <w:pPr>
        <w:pStyle w:val="LabStepCodeBlock"/>
      </w:pPr>
      <w:r>
        <w:t xml:space="preserve">       DisplaceOnUpgrade="TRUE" /&gt;</w:t>
      </w:r>
    </w:p>
    <w:p w:rsidR="000A66C3" w:rsidRDefault="000A66C3" w:rsidP="006B7E38">
      <w:pPr>
        <w:pStyle w:val="LabStepNumbered"/>
      </w:pPr>
      <w:r>
        <w:t xml:space="preserve">This new site column must also be added to the </w:t>
      </w:r>
      <w:r w:rsidRPr="003115F7">
        <w:rPr>
          <w:b/>
        </w:rPr>
        <w:t>Contract</w:t>
      </w:r>
      <w:r>
        <w:t xml:space="preserve"> content type. Open the </w:t>
      </w:r>
      <w:r w:rsidRPr="00685321">
        <w:rPr>
          <w:rStyle w:val="InlindeCode"/>
        </w:rPr>
        <w:t>elements.xml</w:t>
      </w:r>
      <w:r>
        <w:t xml:space="preserve"> that is associated with the </w:t>
      </w:r>
      <w:r w:rsidRPr="00685321">
        <w:rPr>
          <w:rStyle w:val="InlindeCode"/>
        </w:rPr>
        <w:t>ContractContentType</w:t>
      </w:r>
      <w:r>
        <w:t xml:space="preserve"> folder.</w:t>
      </w:r>
    </w:p>
    <w:p w:rsidR="000A66C3" w:rsidRDefault="000A66C3" w:rsidP="006B7E38">
      <w:pPr>
        <w:pStyle w:val="LabStepNumbered"/>
      </w:pPr>
      <w:r>
        <w:t>Add the new column at the bottom of the content type:</w:t>
      </w:r>
    </w:p>
    <w:p w:rsidR="000A66C3" w:rsidRPr="00FA282C" w:rsidRDefault="000A66C3" w:rsidP="000A66C3">
      <w:pPr>
        <w:pStyle w:val="LabStepCodeBlock"/>
      </w:pPr>
      <w:r w:rsidRPr="00FA282C">
        <w:t>&lt;FieldRef ID="{</w:t>
      </w:r>
      <w:r w:rsidR="003C0AC2" w:rsidRPr="003C0AC2">
        <w:t>F5702212-9BF9-4c2d-8520-1B68016F0819</w:t>
      </w:r>
      <w:r w:rsidRPr="00FA282C">
        <w:t>}"</w:t>
      </w:r>
    </w:p>
    <w:p w:rsidR="000A66C3" w:rsidRPr="00FA282C" w:rsidRDefault="000A66C3" w:rsidP="000A66C3">
      <w:pPr>
        <w:pStyle w:val="LabStepCodeBlock"/>
      </w:pPr>
      <w:r w:rsidRPr="00FA282C">
        <w:t xml:space="preserve">          Name="</w:t>
      </w:r>
      <w:r w:rsidR="003C0AC2">
        <w:t>CompanyAddress</w:t>
      </w:r>
      <w:r w:rsidRPr="00FA282C">
        <w:t>"</w:t>
      </w:r>
    </w:p>
    <w:p w:rsidR="000A66C3" w:rsidRPr="00FA282C" w:rsidRDefault="000A66C3" w:rsidP="000A66C3">
      <w:pPr>
        <w:pStyle w:val="LabStepCodeBlock"/>
        <w:rPr>
          <w:rFonts w:ascii="Verdana" w:hAnsi="Verdana"/>
          <w:noProof w:val="0"/>
          <w:color w:val="auto"/>
          <w:sz w:val="18"/>
        </w:rPr>
      </w:pPr>
      <w:r w:rsidRPr="00FA282C">
        <w:t xml:space="preserve">          DisplayName="</w:t>
      </w:r>
      <w:r w:rsidR="003C0AC2">
        <w:t>Address</w:t>
      </w:r>
      <w:r w:rsidRPr="00FA282C">
        <w:t>" /&gt;</w:t>
      </w:r>
    </w:p>
    <w:p w:rsidR="000A66C3" w:rsidRDefault="000A66C3" w:rsidP="006B7E38">
      <w:pPr>
        <w:pStyle w:val="LabStepNumbered"/>
      </w:pPr>
      <w:r>
        <w:t xml:space="preserve">The </w:t>
      </w:r>
      <w:r w:rsidRPr="00685321">
        <w:rPr>
          <w:rStyle w:val="InlindeCode"/>
        </w:rPr>
        <w:t>feature.xml</w:t>
      </w:r>
      <w:r>
        <w:t xml:space="preserve"> file itself need to be modified to be able to inform SharePoint about the changes in the content type. Double-click the </w:t>
      </w:r>
      <w:r w:rsidRPr="003115F7">
        <w:rPr>
          <w:b/>
        </w:rPr>
        <w:t>Feature1.Feature</w:t>
      </w:r>
      <w:r>
        <w:t xml:space="preserve"> file to open the feature in design view. In the </w:t>
      </w:r>
      <w:r w:rsidRPr="003115F7">
        <w:rPr>
          <w:b/>
        </w:rPr>
        <w:t>Properties</w:t>
      </w:r>
      <w:r>
        <w:t xml:space="preserve"> window, set the </w:t>
      </w:r>
      <w:r w:rsidRPr="00685321">
        <w:rPr>
          <w:rStyle w:val="InlindeCode"/>
        </w:rPr>
        <w:t>Version</w:t>
      </w:r>
      <w:r>
        <w:t xml:space="preserve"> property to </w:t>
      </w:r>
      <w:r w:rsidRPr="00685321">
        <w:rPr>
          <w:rStyle w:val="InlindeCode"/>
        </w:rPr>
        <w:t>2.0.0.0</w:t>
      </w:r>
      <w:r>
        <w:t>.</w:t>
      </w:r>
    </w:p>
    <w:p w:rsidR="000A66C3" w:rsidRDefault="000A66C3" w:rsidP="00C20B09">
      <w:pPr>
        <w:pStyle w:val="LabStepScreenshot"/>
      </w:pPr>
      <w:r>
        <w:rPr>
          <w:noProof/>
        </w:rPr>
        <w:drawing>
          <wp:inline distT="0" distB="0" distL="0" distR="0" wp14:anchorId="706AC8AE" wp14:editId="4BA1C0CF">
            <wp:extent cx="2143125" cy="3019425"/>
            <wp:effectExtent l="38100" t="38100" r="28575" b="2857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43125" cy="301942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0A66C3" w:rsidRDefault="000A66C3" w:rsidP="006B7E38">
      <w:pPr>
        <w:pStyle w:val="LabStepNumbered"/>
      </w:pPr>
      <w:r>
        <w:t xml:space="preserve">The XML definition of the feature needs some changes to. Click the </w:t>
      </w:r>
      <w:r w:rsidRPr="003115F7">
        <w:rPr>
          <w:b/>
        </w:rPr>
        <w:t>Manifest</w:t>
      </w:r>
      <w:r>
        <w:t xml:space="preserve"> button at the bottom to display the XML. Click the </w:t>
      </w:r>
      <w:r w:rsidRPr="003115F7">
        <w:rPr>
          <w:b/>
        </w:rPr>
        <w:t>Edit Options</w:t>
      </w:r>
      <w:r>
        <w:t xml:space="preserve"> button to make the XML editable.</w:t>
      </w:r>
    </w:p>
    <w:p w:rsidR="000A66C3" w:rsidRDefault="000A66C3" w:rsidP="006B7E38">
      <w:pPr>
        <w:pStyle w:val="LabStepNumbered"/>
      </w:pPr>
      <w:r>
        <w:t xml:space="preserve">After the </w:t>
      </w:r>
      <w:r w:rsidRPr="00685321">
        <w:rPr>
          <w:rStyle w:val="InlindeCode"/>
        </w:rPr>
        <w:t>&lt;Properties&gt;</w:t>
      </w:r>
      <w:r>
        <w:t xml:space="preserve"> element, add an additional </w:t>
      </w:r>
      <w:r w:rsidRPr="00685321">
        <w:rPr>
          <w:rStyle w:val="InlindeCode"/>
        </w:rPr>
        <w:t>&lt;UpgradeActions&gt;</w:t>
      </w:r>
      <w:r>
        <w:t xml:space="preserve"> element. If you want to make SharePoint aware of an extra column in a content type, you have to use the </w:t>
      </w:r>
      <w:r w:rsidRPr="00685321">
        <w:rPr>
          <w:rStyle w:val="InlindeCode"/>
        </w:rPr>
        <w:t>&lt;AddContentTypeField&gt;</w:t>
      </w:r>
      <w:r>
        <w:t xml:space="preserve"> element. You have to specify the id of the content type and the id of the field you want to add. </w:t>
      </w:r>
    </w:p>
    <w:p w:rsidR="000A66C3" w:rsidRDefault="000A66C3" w:rsidP="000A66C3">
      <w:pPr>
        <w:pStyle w:val="LabStepCodeBlock"/>
      </w:pPr>
      <w:r>
        <w:lastRenderedPageBreak/>
        <w:t>&lt;UpgradeActions&gt;</w:t>
      </w:r>
    </w:p>
    <w:p w:rsidR="000B32B6" w:rsidRDefault="000B32B6" w:rsidP="000A66C3">
      <w:pPr>
        <w:pStyle w:val="LabStepCodeBlock"/>
      </w:pPr>
      <w:r>
        <w:t xml:space="preserve">  &lt;VersionRange BeginVersion=”1.0.0.0” EndVersion=”2.0.0.0”&gt;</w:t>
      </w:r>
    </w:p>
    <w:p w:rsidR="000A66C3" w:rsidRDefault="000A66C3" w:rsidP="000A66C3">
      <w:pPr>
        <w:pStyle w:val="LabStepCodeBlock"/>
      </w:pPr>
      <w:r>
        <w:t xml:space="preserve">  </w:t>
      </w:r>
      <w:r w:rsidR="000B32B6">
        <w:t xml:space="preserve"> </w:t>
      </w:r>
      <w:r>
        <w:t xml:space="preserve"> &lt;AddContentTypeField</w:t>
      </w:r>
    </w:p>
    <w:p w:rsidR="000A66C3" w:rsidRDefault="000A66C3" w:rsidP="000A66C3">
      <w:pPr>
        <w:pStyle w:val="LabStepCodeBlock"/>
      </w:pPr>
      <w:r>
        <w:t xml:space="preserve">      ContentTypeId="0x0100ea2460bb8f6e4b50b2ccbb473681e1eb"</w:t>
      </w:r>
    </w:p>
    <w:p w:rsidR="000A66C3" w:rsidRDefault="000A66C3" w:rsidP="000A66C3">
      <w:pPr>
        <w:pStyle w:val="LabStepCodeBlock"/>
      </w:pPr>
      <w:r>
        <w:t xml:space="preserve">      FieldId="{</w:t>
      </w:r>
      <w:r w:rsidR="003C0AC2" w:rsidRPr="003C0AC2">
        <w:t>F5702212-9BF9-4c2d-8520-1B68016F0819</w:t>
      </w:r>
      <w:r>
        <w:t>}"</w:t>
      </w:r>
    </w:p>
    <w:p w:rsidR="000A66C3" w:rsidRDefault="000B32B6" w:rsidP="000A66C3">
      <w:pPr>
        <w:pStyle w:val="LabStepCodeBlock"/>
      </w:pPr>
      <w:r>
        <w:t xml:space="preserve">      PushDown="TRUE" /&gt;</w:t>
      </w:r>
    </w:p>
    <w:p w:rsidR="000B32B6" w:rsidRDefault="000B32B6" w:rsidP="000A66C3">
      <w:pPr>
        <w:pStyle w:val="LabStepCodeBlock"/>
      </w:pPr>
      <w:r>
        <w:t xml:space="preserve">  &lt;/VersionRange&gt;</w:t>
      </w:r>
    </w:p>
    <w:p w:rsidR="000A66C3" w:rsidRDefault="000A66C3" w:rsidP="000A66C3">
      <w:pPr>
        <w:pStyle w:val="LabStepCodeBlock"/>
      </w:pPr>
      <w:r>
        <w:t>&lt;/UpgradeActions&gt;</w:t>
      </w:r>
    </w:p>
    <w:p w:rsidR="000A66C3" w:rsidRDefault="008A3E32" w:rsidP="00C20B09">
      <w:pPr>
        <w:pStyle w:val="LabStepScreenshot"/>
      </w:pPr>
      <w:r>
        <w:rPr>
          <w:noProof/>
        </w:rPr>
        <w:drawing>
          <wp:inline distT="0" distB="0" distL="0" distR="0" wp14:anchorId="176E99F2" wp14:editId="09149D1A">
            <wp:extent cx="4937760" cy="4507697"/>
            <wp:effectExtent l="1905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37760" cy="4507697"/>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0A66C3" w:rsidRDefault="000A66C3" w:rsidP="006B7E38">
      <w:pPr>
        <w:pStyle w:val="LabStepNumbered"/>
      </w:pPr>
      <w:r>
        <w:t xml:space="preserve">Save your changes and right-click the project in </w:t>
      </w:r>
      <w:r w:rsidRPr="00C20B09">
        <w:rPr>
          <w:b/>
        </w:rPr>
        <w:t>Solution Explorer</w:t>
      </w:r>
      <w:r>
        <w:t xml:space="preserve"> </w:t>
      </w:r>
      <w:r w:rsidR="000B32B6">
        <w:t xml:space="preserve">and select </w:t>
      </w:r>
      <w:r w:rsidR="000B32B6" w:rsidRPr="000B32B6">
        <w:rPr>
          <w:b/>
        </w:rPr>
        <w:t>Deploy</w:t>
      </w:r>
      <w:r w:rsidR="000B32B6">
        <w:t>.</w:t>
      </w:r>
    </w:p>
    <w:p w:rsidR="000A66C3" w:rsidRDefault="000A66C3" w:rsidP="006B7E38">
      <w:pPr>
        <w:pStyle w:val="LabStepNumbered"/>
      </w:pPr>
      <w:r>
        <w:t xml:space="preserve">Navigate to the </w:t>
      </w:r>
      <w:r w:rsidR="00AB5BEC" w:rsidRPr="00AB5BEC">
        <w:rPr>
          <w:b/>
        </w:rPr>
        <w:t>S</w:t>
      </w:r>
      <w:r w:rsidRPr="00AB5BEC">
        <w:rPr>
          <w:b/>
        </w:rPr>
        <w:t xml:space="preserve">ite </w:t>
      </w:r>
      <w:r w:rsidR="00AB5BEC" w:rsidRPr="00AB5BEC">
        <w:rPr>
          <w:b/>
        </w:rPr>
        <w:t>C</w:t>
      </w:r>
      <w:r w:rsidRPr="00AB5BEC">
        <w:rPr>
          <w:b/>
        </w:rPr>
        <w:t xml:space="preserve">olumns </w:t>
      </w:r>
      <w:r w:rsidR="00AB5BEC" w:rsidRPr="00AB5BEC">
        <w:rPr>
          <w:b/>
        </w:rPr>
        <w:t>G</w:t>
      </w:r>
      <w:r w:rsidRPr="00AB5BEC">
        <w:rPr>
          <w:b/>
        </w:rPr>
        <w:t>allery</w:t>
      </w:r>
      <w:r>
        <w:t xml:space="preserve"> and notice that the new site column is added to the </w:t>
      </w:r>
      <w:r w:rsidR="002776B4" w:rsidRPr="003115F7">
        <w:rPr>
          <w:b/>
        </w:rPr>
        <w:t>Wingtip</w:t>
      </w:r>
      <w:r w:rsidRPr="003115F7">
        <w:rPr>
          <w:b/>
        </w:rPr>
        <w:t xml:space="preserve"> Contract Columns</w:t>
      </w:r>
      <w:r>
        <w:t xml:space="preserve"> group.</w:t>
      </w:r>
    </w:p>
    <w:p w:rsidR="000A66C3" w:rsidRDefault="000A66C3" w:rsidP="006B7E38">
      <w:pPr>
        <w:pStyle w:val="LabStepNumbered"/>
      </w:pPr>
      <w:r>
        <w:t xml:space="preserve">Navigate to the </w:t>
      </w:r>
      <w:r w:rsidR="00AB5BEC" w:rsidRPr="00AB5BEC">
        <w:rPr>
          <w:b/>
        </w:rPr>
        <w:t>C</w:t>
      </w:r>
      <w:r w:rsidRPr="00AB5BEC">
        <w:rPr>
          <w:b/>
        </w:rPr>
        <w:t xml:space="preserve">ontent </w:t>
      </w:r>
      <w:r w:rsidR="00AB5BEC" w:rsidRPr="00AB5BEC">
        <w:rPr>
          <w:b/>
        </w:rPr>
        <w:t>T</w:t>
      </w:r>
      <w:r w:rsidRPr="00AB5BEC">
        <w:rPr>
          <w:b/>
        </w:rPr>
        <w:t xml:space="preserve">ype </w:t>
      </w:r>
      <w:r w:rsidR="00AB5BEC" w:rsidRPr="00AB5BEC">
        <w:rPr>
          <w:b/>
        </w:rPr>
        <w:t>G</w:t>
      </w:r>
      <w:r w:rsidRPr="00AB5BEC">
        <w:rPr>
          <w:b/>
        </w:rPr>
        <w:t>allery</w:t>
      </w:r>
      <w:r>
        <w:t xml:space="preserve"> and notice that the </w:t>
      </w:r>
      <w:r w:rsidRPr="003115F7">
        <w:rPr>
          <w:b/>
        </w:rPr>
        <w:t>Contract Content Type</w:t>
      </w:r>
      <w:r>
        <w:t xml:space="preserve"> contains the </w:t>
      </w:r>
      <w:r w:rsidR="0002073C">
        <w:rPr>
          <w:b/>
        </w:rPr>
        <w:t>Address</w:t>
      </w:r>
      <w:r w:rsidRPr="00967B4B">
        <w:rPr>
          <w:b/>
        </w:rPr>
        <w:t xml:space="preserve"> </w:t>
      </w:r>
      <w:r>
        <w:t>column.</w:t>
      </w:r>
    </w:p>
    <w:p w:rsidR="000A66C3" w:rsidRDefault="004A239A" w:rsidP="00C20B09">
      <w:pPr>
        <w:pStyle w:val="LabStepScreenshot"/>
      </w:pPr>
      <w:r>
        <w:rPr>
          <w:noProof/>
        </w:rPr>
        <w:lastRenderedPageBreak/>
        <w:drawing>
          <wp:inline distT="0" distB="0" distL="0" distR="0" wp14:anchorId="76DBAD28" wp14:editId="648ED901">
            <wp:extent cx="4937760" cy="2839966"/>
            <wp:effectExtent l="19050" t="19050" r="15240" b="17534"/>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37760" cy="2839966"/>
                    </a:xfrm>
                    <a:prstGeom prst="rect">
                      <a:avLst/>
                    </a:prstGeom>
                    <a:ln>
                      <a:solidFill>
                        <a:schemeClr val="accent1"/>
                      </a:solidFill>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pic:spPr>
                </pic:pic>
              </a:graphicData>
            </a:graphic>
          </wp:inline>
        </w:drawing>
      </w:r>
    </w:p>
    <w:p w:rsidR="000A66C3" w:rsidRPr="001E73CB" w:rsidRDefault="00DE199B" w:rsidP="00C20B09">
      <w:pPr>
        <w:pStyle w:val="LabExerciseText"/>
      </w:pPr>
      <w:r w:rsidRPr="00AB0146">
        <w:t xml:space="preserve">In this exercise you </w:t>
      </w:r>
      <w:r>
        <w:t>added another site column to the previously created content type that leverages the new field type created in the previous exercise. You learned how you can upgrade an already deployed feature that adds a new site column to an existing content type that is already in use.</w:t>
      </w:r>
    </w:p>
    <w:sectPr w:rsidR="000A66C3" w:rsidRPr="001E73CB" w:rsidSect="00207870">
      <w:headerReference w:type="default" r:id="rId33"/>
      <w:footerReference w:type="default" r:id="rId34"/>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E49" w:rsidRDefault="00EB4E49" w:rsidP="002754DA">
      <w:pPr>
        <w:spacing w:before="0" w:after="0"/>
      </w:pPr>
      <w:r>
        <w:separator/>
      </w:r>
    </w:p>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endnote>
  <w:endnote w:type="continuationSeparator" w:id="0">
    <w:p w:rsidR="00EB4E49" w:rsidRDefault="00EB4E49" w:rsidP="002754DA">
      <w:pPr>
        <w:spacing w:before="0" w:after="0"/>
      </w:pPr>
      <w:r>
        <w:continuationSeparator/>
      </w:r>
    </w:p>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c>
        <w:tcPr>
          <w:tcW w:w="4788" w:type="dxa"/>
        </w:tcPr>
        <w:p w:rsidR="00F7390A" w:rsidRDefault="00EB4E49" w:rsidP="00616305">
          <w:pPr>
            <w:pStyle w:val="Footer"/>
          </w:pPr>
        </w:p>
      </w:tc>
      <w:tc>
        <w:tcPr>
          <w:tcW w:w="4788" w:type="dxa"/>
        </w:tcPr>
        <w:p w:rsidR="00F7390A" w:rsidRPr="00F7390A" w:rsidRDefault="00EB4E49" w:rsidP="00F7390A">
          <w:pPr>
            <w:pStyle w:val="Footer"/>
            <w:jc w:val="right"/>
          </w:pPr>
        </w:p>
      </w:tc>
    </w:tr>
  </w:tbl>
  <w:p w:rsidR="000C147A" w:rsidRPr="00F62F1C" w:rsidRDefault="00EB4E49" w:rsidP="00F73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E49" w:rsidRDefault="00EB4E49" w:rsidP="002754DA">
      <w:pPr>
        <w:spacing w:before="0" w:after="0"/>
      </w:pPr>
      <w:r>
        <w:separator/>
      </w:r>
    </w:p>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footnote>
  <w:footnote w:type="continuationSeparator" w:id="0">
    <w:p w:rsidR="00EB4E49" w:rsidRDefault="00EB4E49" w:rsidP="002754DA">
      <w:pPr>
        <w:spacing w:before="0" w:after="0"/>
      </w:pPr>
      <w:r>
        <w:continuationSeparator/>
      </w:r>
    </w:p>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p w:rsidR="00EB4E49" w:rsidRDefault="00EB4E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EB4E49" w:rsidP="00BA62F8">
          <w:pPr>
            <w:pStyle w:val="Header"/>
          </w:pPr>
        </w:p>
      </w:tc>
      <w:tc>
        <w:tcPr>
          <w:tcW w:w="4788" w:type="dxa"/>
        </w:tcPr>
        <w:p w:rsidR="00F7390A" w:rsidRDefault="00EB4E49" w:rsidP="00F7390A">
          <w:pPr>
            <w:pStyle w:val="Header"/>
            <w:jc w:val="right"/>
          </w:pPr>
        </w:p>
      </w:tc>
    </w:tr>
  </w:tbl>
  <w:p w:rsidR="000C147A" w:rsidRDefault="00EB4E49"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8B74414C"/>
    <w:lvl w:ilvl="0">
      <w:start w:val="1"/>
      <w:numFmt w:val="decimal"/>
      <w:pStyle w:val="LabStepNumbered"/>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C470FA4"/>
    <w:multiLevelType w:val="hybridMultilevel"/>
    <w:tmpl w:val="1A12661A"/>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4">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0"/>
    <w:lvlOverride w:ilvl="0">
      <w:startOverride w:val="1"/>
    </w:lvlOverride>
  </w:num>
  <w:num w:numId="7">
    <w:abstractNumId w:val="0"/>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12AC2"/>
    <w:rsid w:val="00016C25"/>
    <w:rsid w:val="0002073C"/>
    <w:rsid w:val="00024303"/>
    <w:rsid w:val="000243F6"/>
    <w:rsid w:val="00026178"/>
    <w:rsid w:val="00030FBC"/>
    <w:rsid w:val="00040601"/>
    <w:rsid w:val="00047090"/>
    <w:rsid w:val="00051385"/>
    <w:rsid w:val="000553AB"/>
    <w:rsid w:val="00075EFC"/>
    <w:rsid w:val="00082C8E"/>
    <w:rsid w:val="00085C88"/>
    <w:rsid w:val="000969D4"/>
    <w:rsid w:val="000A019A"/>
    <w:rsid w:val="000A0FB8"/>
    <w:rsid w:val="000A4D31"/>
    <w:rsid w:val="000A66C3"/>
    <w:rsid w:val="000B12C5"/>
    <w:rsid w:val="000B139D"/>
    <w:rsid w:val="000B32B6"/>
    <w:rsid w:val="000B4798"/>
    <w:rsid w:val="000C2DE2"/>
    <w:rsid w:val="000C54C2"/>
    <w:rsid w:val="000C7FF0"/>
    <w:rsid w:val="000D1CE4"/>
    <w:rsid w:val="000E4786"/>
    <w:rsid w:val="000E6C75"/>
    <w:rsid w:val="000F23A7"/>
    <w:rsid w:val="0011020C"/>
    <w:rsid w:val="00110EC0"/>
    <w:rsid w:val="001128F7"/>
    <w:rsid w:val="00123729"/>
    <w:rsid w:val="00123A37"/>
    <w:rsid w:val="00136CE1"/>
    <w:rsid w:val="00140317"/>
    <w:rsid w:val="00141688"/>
    <w:rsid w:val="0014579A"/>
    <w:rsid w:val="0015107A"/>
    <w:rsid w:val="00151E41"/>
    <w:rsid w:val="00155ADF"/>
    <w:rsid w:val="0016324B"/>
    <w:rsid w:val="0016348C"/>
    <w:rsid w:val="001657A8"/>
    <w:rsid w:val="0016603A"/>
    <w:rsid w:val="00166BA8"/>
    <w:rsid w:val="001706FC"/>
    <w:rsid w:val="001760F5"/>
    <w:rsid w:val="001865F2"/>
    <w:rsid w:val="0019249E"/>
    <w:rsid w:val="00195677"/>
    <w:rsid w:val="001969F7"/>
    <w:rsid w:val="001A3C36"/>
    <w:rsid w:val="001B176D"/>
    <w:rsid w:val="001B24B6"/>
    <w:rsid w:val="001B60FC"/>
    <w:rsid w:val="001B7D19"/>
    <w:rsid w:val="001C2975"/>
    <w:rsid w:val="001C3C48"/>
    <w:rsid w:val="001C3F47"/>
    <w:rsid w:val="001D19C6"/>
    <w:rsid w:val="001D4A34"/>
    <w:rsid w:val="001D6DE3"/>
    <w:rsid w:val="001E5FC6"/>
    <w:rsid w:val="001E73CB"/>
    <w:rsid w:val="00203C5A"/>
    <w:rsid w:val="00203C91"/>
    <w:rsid w:val="00207870"/>
    <w:rsid w:val="00207F56"/>
    <w:rsid w:val="00216298"/>
    <w:rsid w:val="002243BC"/>
    <w:rsid w:val="00225FF2"/>
    <w:rsid w:val="00226C32"/>
    <w:rsid w:val="00231D57"/>
    <w:rsid w:val="0023266A"/>
    <w:rsid w:val="00232C4E"/>
    <w:rsid w:val="00234111"/>
    <w:rsid w:val="002376C5"/>
    <w:rsid w:val="002420AD"/>
    <w:rsid w:val="00243A3C"/>
    <w:rsid w:val="00255D19"/>
    <w:rsid w:val="002646DD"/>
    <w:rsid w:val="00265968"/>
    <w:rsid w:val="002710F4"/>
    <w:rsid w:val="00273F7D"/>
    <w:rsid w:val="002754DA"/>
    <w:rsid w:val="002776B4"/>
    <w:rsid w:val="002820B9"/>
    <w:rsid w:val="0028659B"/>
    <w:rsid w:val="002A3B9D"/>
    <w:rsid w:val="002C1CC6"/>
    <w:rsid w:val="002C5CBE"/>
    <w:rsid w:val="002E035E"/>
    <w:rsid w:val="002E259F"/>
    <w:rsid w:val="002E66B3"/>
    <w:rsid w:val="002F2748"/>
    <w:rsid w:val="0030388D"/>
    <w:rsid w:val="00304210"/>
    <w:rsid w:val="00304C25"/>
    <w:rsid w:val="00307288"/>
    <w:rsid w:val="003115F7"/>
    <w:rsid w:val="0031741B"/>
    <w:rsid w:val="0032270D"/>
    <w:rsid w:val="00324ACD"/>
    <w:rsid w:val="00333042"/>
    <w:rsid w:val="00345D79"/>
    <w:rsid w:val="00346C77"/>
    <w:rsid w:val="00361340"/>
    <w:rsid w:val="00364378"/>
    <w:rsid w:val="00367C9B"/>
    <w:rsid w:val="003853E0"/>
    <w:rsid w:val="00393260"/>
    <w:rsid w:val="003A4255"/>
    <w:rsid w:val="003A6B86"/>
    <w:rsid w:val="003A6D85"/>
    <w:rsid w:val="003B1609"/>
    <w:rsid w:val="003B509E"/>
    <w:rsid w:val="003B50E5"/>
    <w:rsid w:val="003B52D1"/>
    <w:rsid w:val="003B5899"/>
    <w:rsid w:val="003B6B6E"/>
    <w:rsid w:val="003C0AC2"/>
    <w:rsid w:val="003C6F9B"/>
    <w:rsid w:val="003C70D9"/>
    <w:rsid w:val="003D4A36"/>
    <w:rsid w:val="003D513A"/>
    <w:rsid w:val="003E3149"/>
    <w:rsid w:val="003E53A5"/>
    <w:rsid w:val="003F2EDC"/>
    <w:rsid w:val="00403E5E"/>
    <w:rsid w:val="00412681"/>
    <w:rsid w:val="00414108"/>
    <w:rsid w:val="004166C5"/>
    <w:rsid w:val="00420D38"/>
    <w:rsid w:val="00427A68"/>
    <w:rsid w:val="00433D56"/>
    <w:rsid w:val="00445241"/>
    <w:rsid w:val="00445949"/>
    <w:rsid w:val="00445F5C"/>
    <w:rsid w:val="00446B8D"/>
    <w:rsid w:val="00474799"/>
    <w:rsid w:val="00475816"/>
    <w:rsid w:val="00481358"/>
    <w:rsid w:val="004838B2"/>
    <w:rsid w:val="0048444C"/>
    <w:rsid w:val="004962DB"/>
    <w:rsid w:val="004A239A"/>
    <w:rsid w:val="004A7C45"/>
    <w:rsid w:val="004B0D66"/>
    <w:rsid w:val="004B75D9"/>
    <w:rsid w:val="004C3A33"/>
    <w:rsid w:val="004C7D6E"/>
    <w:rsid w:val="004D3A39"/>
    <w:rsid w:val="004D4F97"/>
    <w:rsid w:val="004D74E2"/>
    <w:rsid w:val="004E1CBF"/>
    <w:rsid w:val="004E3B42"/>
    <w:rsid w:val="004E45B9"/>
    <w:rsid w:val="004F1E4C"/>
    <w:rsid w:val="004F54BD"/>
    <w:rsid w:val="00504620"/>
    <w:rsid w:val="0050658A"/>
    <w:rsid w:val="00507393"/>
    <w:rsid w:val="0050746C"/>
    <w:rsid w:val="005106D7"/>
    <w:rsid w:val="00513EAD"/>
    <w:rsid w:val="0051400B"/>
    <w:rsid w:val="00515C63"/>
    <w:rsid w:val="00516A4E"/>
    <w:rsid w:val="0052458E"/>
    <w:rsid w:val="00535EF7"/>
    <w:rsid w:val="00536A2B"/>
    <w:rsid w:val="00536EA7"/>
    <w:rsid w:val="00537866"/>
    <w:rsid w:val="00540A9A"/>
    <w:rsid w:val="005457E0"/>
    <w:rsid w:val="00550938"/>
    <w:rsid w:val="00551DFA"/>
    <w:rsid w:val="00556B61"/>
    <w:rsid w:val="00560F81"/>
    <w:rsid w:val="00570115"/>
    <w:rsid w:val="005710D5"/>
    <w:rsid w:val="0057247C"/>
    <w:rsid w:val="00574574"/>
    <w:rsid w:val="005748F0"/>
    <w:rsid w:val="00580480"/>
    <w:rsid w:val="005935BA"/>
    <w:rsid w:val="005A0E17"/>
    <w:rsid w:val="005A360C"/>
    <w:rsid w:val="005A3A17"/>
    <w:rsid w:val="005A3E02"/>
    <w:rsid w:val="005A4563"/>
    <w:rsid w:val="005A55FF"/>
    <w:rsid w:val="005A6D5F"/>
    <w:rsid w:val="005A7987"/>
    <w:rsid w:val="005B6F90"/>
    <w:rsid w:val="005C03B9"/>
    <w:rsid w:val="005C0E25"/>
    <w:rsid w:val="005C1BF8"/>
    <w:rsid w:val="005C347A"/>
    <w:rsid w:val="005C57E6"/>
    <w:rsid w:val="005D0D27"/>
    <w:rsid w:val="005D380A"/>
    <w:rsid w:val="005D3854"/>
    <w:rsid w:val="005E054A"/>
    <w:rsid w:val="005E0D54"/>
    <w:rsid w:val="005E79AF"/>
    <w:rsid w:val="00604E47"/>
    <w:rsid w:val="00617AF5"/>
    <w:rsid w:val="00620888"/>
    <w:rsid w:val="00623855"/>
    <w:rsid w:val="00625F0D"/>
    <w:rsid w:val="00626932"/>
    <w:rsid w:val="006316FA"/>
    <w:rsid w:val="0063362B"/>
    <w:rsid w:val="0064506E"/>
    <w:rsid w:val="00650ACD"/>
    <w:rsid w:val="00651313"/>
    <w:rsid w:val="006533AA"/>
    <w:rsid w:val="006534DC"/>
    <w:rsid w:val="00653D8B"/>
    <w:rsid w:val="00654F8F"/>
    <w:rsid w:val="0066042A"/>
    <w:rsid w:val="00664380"/>
    <w:rsid w:val="006649DB"/>
    <w:rsid w:val="00667328"/>
    <w:rsid w:val="00667B58"/>
    <w:rsid w:val="006701FC"/>
    <w:rsid w:val="00673771"/>
    <w:rsid w:val="0067766A"/>
    <w:rsid w:val="00685321"/>
    <w:rsid w:val="0069092F"/>
    <w:rsid w:val="00692F66"/>
    <w:rsid w:val="00695710"/>
    <w:rsid w:val="0069598A"/>
    <w:rsid w:val="006A020F"/>
    <w:rsid w:val="006A105B"/>
    <w:rsid w:val="006B07C3"/>
    <w:rsid w:val="006B25FA"/>
    <w:rsid w:val="006B6377"/>
    <w:rsid w:val="006B6F43"/>
    <w:rsid w:val="006B7E38"/>
    <w:rsid w:val="006C0157"/>
    <w:rsid w:val="006C5C78"/>
    <w:rsid w:val="006C7484"/>
    <w:rsid w:val="006D681B"/>
    <w:rsid w:val="006E5188"/>
    <w:rsid w:val="006F13F6"/>
    <w:rsid w:val="006F171F"/>
    <w:rsid w:val="006F259F"/>
    <w:rsid w:val="006F64F9"/>
    <w:rsid w:val="0070089C"/>
    <w:rsid w:val="00711C05"/>
    <w:rsid w:val="007267C9"/>
    <w:rsid w:val="0072738D"/>
    <w:rsid w:val="00737FD5"/>
    <w:rsid w:val="00740261"/>
    <w:rsid w:val="00740358"/>
    <w:rsid w:val="007442CF"/>
    <w:rsid w:val="007508E5"/>
    <w:rsid w:val="00754D76"/>
    <w:rsid w:val="00756C10"/>
    <w:rsid w:val="007600AD"/>
    <w:rsid w:val="0076162E"/>
    <w:rsid w:val="00770735"/>
    <w:rsid w:val="007865EF"/>
    <w:rsid w:val="00793ED4"/>
    <w:rsid w:val="007A0762"/>
    <w:rsid w:val="007A2E8C"/>
    <w:rsid w:val="007A3D0E"/>
    <w:rsid w:val="007A6FDB"/>
    <w:rsid w:val="007A7B3A"/>
    <w:rsid w:val="007B63AE"/>
    <w:rsid w:val="007B648F"/>
    <w:rsid w:val="007C4D4F"/>
    <w:rsid w:val="007D1E0C"/>
    <w:rsid w:val="007E240B"/>
    <w:rsid w:val="007F1C96"/>
    <w:rsid w:val="007F2CD4"/>
    <w:rsid w:val="007F7AAC"/>
    <w:rsid w:val="0080252D"/>
    <w:rsid w:val="00812AF5"/>
    <w:rsid w:val="00822ED8"/>
    <w:rsid w:val="00824BDA"/>
    <w:rsid w:val="00826FF7"/>
    <w:rsid w:val="0082729D"/>
    <w:rsid w:val="0083029D"/>
    <w:rsid w:val="00830A82"/>
    <w:rsid w:val="00841F3B"/>
    <w:rsid w:val="00845FAD"/>
    <w:rsid w:val="00851018"/>
    <w:rsid w:val="008530CC"/>
    <w:rsid w:val="00856645"/>
    <w:rsid w:val="00856CA2"/>
    <w:rsid w:val="00864EB8"/>
    <w:rsid w:val="00865AE4"/>
    <w:rsid w:val="0086681C"/>
    <w:rsid w:val="008743F8"/>
    <w:rsid w:val="00880606"/>
    <w:rsid w:val="00893C82"/>
    <w:rsid w:val="008943B0"/>
    <w:rsid w:val="008A18D6"/>
    <w:rsid w:val="008A1B16"/>
    <w:rsid w:val="008A3E32"/>
    <w:rsid w:val="008A7318"/>
    <w:rsid w:val="008B4126"/>
    <w:rsid w:val="008B697B"/>
    <w:rsid w:val="008C1C05"/>
    <w:rsid w:val="008D054E"/>
    <w:rsid w:val="008D0899"/>
    <w:rsid w:val="008D261C"/>
    <w:rsid w:val="008D30B0"/>
    <w:rsid w:val="008D7367"/>
    <w:rsid w:val="008D7F27"/>
    <w:rsid w:val="008E1CE8"/>
    <w:rsid w:val="008E3A76"/>
    <w:rsid w:val="008E3F36"/>
    <w:rsid w:val="008F6CAE"/>
    <w:rsid w:val="00902CBD"/>
    <w:rsid w:val="00903B98"/>
    <w:rsid w:val="00904A39"/>
    <w:rsid w:val="00904DA5"/>
    <w:rsid w:val="00915A59"/>
    <w:rsid w:val="0091656E"/>
    <w:rsid w:val="00916ABE"/>
    <w:rsid w:val="00925E86"/>
    <w:rsid w:val="0092708E"/>
    <w:rsid w:val="009422EE"/>
    <w:rsid w:val="00944282"/>
    <w:rsid w:val="009477AC"/>
    <w:rsid w:val="009522A5"/>
    <w:rsid w:val="009537AB"/>
    <w:rsid w:val="0096384D"/>
    <w:rsid w:val="00964D6A"/>
    <w:rsid w:val="00964DF1"/>
    <w:rsid w:val="00965C23"/>
    <w:rsid w:val="00967268"/>
    <w:rsid w:val="00967B4B"/>
    <w:rsid w:val="009753EF"/>
    <w:rsid w:val="00990EBF"/>
    <w:rsid w:val="009A5818"/>
    <w:rsid w:val="009C016D"/>
    <w:rsid w:val="009C6E7B"/>
    <w:rsid w:val="009D22E7"/>
    <w:rsid w:val="009D497F"/>
    <w:rsid w:val="009E2AD2"/>
    <w:rsid w:val="00A05D85"/>
    <w:rsid w:val="00A10BF8"/>
    <w:rsid w:val="00A136DF"/>
    <w:rsid w:val="00A15C8C"/>
    <w:rsid w:val="00A238F6"/>
    <w:rsid w:val="00A2430F"/>
    <w:rsid w:val="00A25FC5"/>
    <w:rsid w:val="00A27676"/>
    <w:rsid w:val="00A3093C"/>
    <w:rsid w:val="00A36AE5"/>
    <w:rsid w:val="00A4394E"/>
    <w:rsid w:val="00A44673"/>
    <w:rsid w:val="00A46E44"/>
    <w:rsid w:val="00A4791E"/>
    <w:rsid w:val="00A5058D"/>
    <w:rsid w:val="00A53017"/>
    <w:rsid w:val="00A5490F"/>
    <w:rsid w:val="00A55EA3"/>
    <w:rsid w:val="00A6472F"/>
    <w:rsid w:val="00A66755"/>
    <w:rsid w:val="00A73931"/>
    <w:rsid w:val="00A811F8"/>
    <w:rsid w:val="00A84743"/>
    <w:rsid w:val="00A94B39"/>
    <w:rsid w:val="00AA081D"/>
    <w:rsid w:val="00AA1C5E"/>
    <w:rsid w:val="00AB5BEC"/>
    <w:rsid w:val="00AC642F"/>
    <w:rsid w:val="00AC648B"/>
    <w:rsid w:val="00AD3847"/>
    <w:rsid w:val="00AF0CD2"/>
    <w:rsid w:val="00AF4F9B"/>
    <w:rsid w:val="00B04598"/>
    <w:rsid w:val="00B05DB3"/>
    <w:rsid w:val="00B158FF"/>
    <w:rsid w:val="00B162CD"/>
    <w:rsid w:val="00B3208A"/>
    <w:rsid w:val="00B410F6"/>
    <w:rsid w:val="00B43D20"/>
    <w:rsid w:val="00B56241"/>
    <w:rsid w:val="00B60011"/>
    <w:rsid w:val="00B614AF"/>
    <w:rsid w:val="00B7645C"/>
    <w:rsid w:val="00B77AFE"/>
    <w:rsid w:val="00B80925"/>
    <w:rsid w:val="00B814EA"/>
    <w:rsid w:val="00B815CE"/>
    <w:rsid w:val="00B838CD"/>
    <w:rsid w:val="00B84304"/>
    <w:rsid w:val="00B8636D"/>
    <w:rsid w:val="00B91DF1"/>
    <w:rsid w:val="00B9578F"/>
    <w:rsid w:val="00BA332D"/>
    <w:rsid w:val="00BA70EC"/>
    <w:rsid w:val="00BB42DB"/>
    <w:rsid w:val="00BC1206"/>
    <w:rsid w:val="00BC22EE"/>
    <w:rsid w:val="00BC2C68"/>
    <w:rsid w:val="00BC58A8"/>
    <w:rsid w:val="00BE20E7"/>
    <w:rsid w:val="00BE5EE7"/>
    <w:rsid w:val="00BF4AAD"/>
    <w:rsid w:val="00C0050C"/>
    <w:rsid w:val="00C0505C"/>
    <w:rsid w:val="00C1452B"/>
    <w:rsid w:val="00C17412"/>
    <w:rsid w:val="00C20B09"/>
    <w:rsid w:val="00C30E56"/>
    <w:rsid w:val="00C3211E"/>
    <w:rsid w:val="00C33D09"/>
    <w:rsid w:val="00C34D0A"/>
    <w:rsid w:val="00C37A3E"/>
    <w:rsid w:val="00C44632"/>
    <w:rsid w:val="00C47460"/>
    <w:rsid w:val="00C50397"/>
    <w:rsid w:val="00C53882"/>
    <w:rsid w:val="00C61AFC"/>
    <w:rsid w:val="00C62D6E"/>
    <w:rsid w:val="00C642C3"/>
    <w:rsid w:val="00C7035E"/>
    <w:rsid w:val="00C70683"/>
    <w:rsid w:val="00C77381"/>
    <w:rsid w:val="00C80B2F"/>
    <w:rsid w:val="00C81CBC"/>
    <w:rsid w:val="00C84588"/>
    <w:rsid w:val="00C847ED"/>
    <w:rsid w:val="00C9096A"/>
    <w:rsid w:val="00C92678"/>
    <w:rsid w:val="00C93989"/>
    <w:rsid w:val="00C93E0C"/>
    <w:rsid w:val="00C97674"/>
    <w:rsid w:val="00C97A5C"/>
    <w:rsid w:val="00CB7A9C"/>
    <w:rsid w:val="00CB7CC1"/>
    <w:rsid w:val="00CC243D"/>
    <w:rsid w:val="00CC5CEB"/>
    <w:rsid w:val="00CD0AD0"/>
    <w:rsid w:val="00CD10A1"/>
    <w:rsid w:val="00CE155F"/>
    <w:rsid w:val="00CE1A82"/>
    <w:rsid w:val="00CE1CB8"/>
    <w:rsid w:val="00CE2822"/>
    <w:rsid w:val="00CF0D9B"/>
    <w:rsid w:val="00CF53EA"/>
    <w:rsid w:val="00CF6D0E"/>
    <w:rsid w:val="00D057EA"/>
    <w:rsid w:val="00D12B10"/>
    <w:rsid w:val="00D1320B"/>
    <w:rsid w:val="00D15FEC"/>
    <w:rsid w:val="00D33840"/>
    <w:rsid w:val="00D3469C"/>
    <w:rsid w:val="00D441A5"/>
    <w:rsid w:val="00D50509"/>
    <w:rsid w:val="00D5661D"/>
    <w:rsid w:val="00D56B22"/>
    <w:rsid w:val="00D5791B"/>
    <w:rsid w:val="00D64974"/>
    <w:rsid w:val="00D66469"/>
    <w:rsid w:val="00D8031B"/>
    <w:rsid w:val="00D84676"/>
    <w:rsid w:val="00D84A2F"/>
    <w:rsid w:val="00D8754C"/>
    <w:rsid w:val="00D92006"/>
    <w:rsid w:val="00D950CC"/>
    <w:rsid w:val="00D97000"/>
    <w:rsid w:val="00DA0026"/>
    <w:rsid w:val="00DA0B8D"/>
    <w:rsid w:val="00DA2AA2"/>
    <w:rsid w:val="00DA442B"/>
    <w:rsid w:val="00DA6D71"/>
    <w:rsid w:val="00DB19FB"/>
    <w:rsid w:val="00DC2A0F"/>
    <w:rsid w:val="00DD1790"/>
    <w:rsid w:val="00DD332D"/>
    <w:rsid w:val="00DD40A9"/>
    <w:rsid w:val="00DD545E"/>
    <w:rsid w:val="00DD5EA2"/>
    <w:rsid w:val="00DD5F52"/>
    <w:rsid w:val="00DD779D"/>
    <w:rsid w:val="00DD7D6E"/>
    <w:rsid w:val="00DE199B"/>
    <w:rsid w:val="00DE3FF4"/>
    <w:rsid w:val="00DE5625"/>
    <w:rsid w:val="00DE58D9"/>
    <w:rsid w:val="00DF0141"/>
    <w:rsid w:val="00DF0E38"/>
    <w:rsid w:val="00DF0FAE"/>
    <w:rsid w:val="00E056FD"/>
    <w:rsid w:val="00E0790B"/>
    <w:rsid w:val="00E07AF0"/>
    <w:rsid w:val="00E13222"/>
    <w:rsid w:val="00E132BC"/>
    <w:rsid w:val="00E15736"/>
    <w:rsid w:val="00E177CD"/>
    <w:rsid w:val="00E22CFC"/>
    <w:rsid w:val="00E26590"/>
    <w:rsid w:val="00E338DA"/>
    <w:rsid w:val="00E36698"/>
    <w:rsid w:val="00E42402"/>
    <w:rsid w:val="00E43E83"/>
    <w:rsid w:val="00E45125"/>
    <w:rsid w:val="00E5156A"/>
    <w:rsid w:val="00E51A44"/>
    <w:rsid w:val="00E52656"/>
    <w:rsid w:val="00E57901"/>
    <w:rsid w:val="00E60B87"/>
    <w:rsid w:val="00E61024"/>
    <w:rsid w:val="00E610A5"/>
    <w:rsid w:val="00E670F0"/>
    <w:rsid w:val="00E816DC"/>
    <w:rsid w:val="00E846F3"/>
    <w:rsid w:val="00E90829"/>
    <w:rsid w:val="00E95F93"/>
    <w:rsid w:val="00EA0CC6"/>
    <w:rsid w:val="00EB0E93"/>
    <w:rsid w:val="00EB4E49"/>
    <w:rsid w:val="00EC02AD"/>
    <w:rsid w:val="00EC15A4"/>
    <w:rsid w:val="00ED1A11"/>
    <w:rsid w:val="00EE5137"/>
    <w:rsid w:val="00EE79EB"/>
    <w:rsid w:val="00EE7A35"/>
    <w:rsid w:val="00EF0B37"/>
    <w:rsid w:val="00F10C41"/>
    <w:rsid w:val="00F218A1"/>
    <w:rsid w:val="00F22167"/>
    <w:rsid w:val="00F22470"/>
    <w:rsid w:val="00F26EE7"/>
    <w:rsid w:val="00F276BD"/>
    <w:rsid w:val="00F43BFB"/>
    <w:rsid w:val="00F5138E"/>
    <w:rsid w:val="00F515BB"/>
    <w:rsid w:val="00F577F9"/>
    <w:rsid w:val="00F62F1C"/>
    <w:rsid w:val="00F64CF9"/>
    <w:rsid w:val="00F72607"/>
    <w:rsid w:val="00F74B11"/>
    <w:rsid w:val="00F81057"/>
    <w:rsid w:val="00F84B8D"/>
    <w:rsid w:val="00F87D71"/>
    <w:rsid w:val="00F938D8"/>
    <w:rsid w:val="00FA084C"/>
    <w:rsid w:val="00FA282C"/>
    <w:rsid w:val="00FA3EB4"/>
    <w:rsid w:val="00FA5E15"/>
    <w:rsid w:val="00FB07B8"/>
    <w:rsid w:val="00FB3F0A"/>
    <w:rsid w:val="00FC00E1"/>
    <w:rsid w:val="00FC79BD"/>
    <w:rsid w:val="00FD1FA2"/>
    <w:rsid w:val="00FE0728"/>
    <w:rsid w:val="00FF1BF2"/>
    <w:rsid w:val="00FF3C5B"/>
    <w:rsid w:val="00FF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9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4709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04709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04709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04709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04709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09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047090"/>
    <w:rPr>
      <w:rFonts w:ascii="Arial Black" w:hAnsi="Arial Black"/>
      <w:sz w:val="28"/>
    </w:rPr>
  </w:style>
  <w:style w:type="character" w:customStyle="1" w:styleId="Heading4Char">
    <w:name w:val="Heading 4 Char"/>
    <w:basedOn w:val="DefaultParagraphFont"/>
    <w:link w:val="Heading4"/>
    <w:uiPriority w:val="9"/>
    <w:rsid w:val="0004709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4709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4709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09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47090"/>
    <w:pPr>
      <w:tabs>
        <w:tab w:val="right" w:leader="dot" w:pos="10786"/>
      </w:tabs>
      <w:spacing w:before="80" w:after="0"/>
      <w:ind w:left="144"/>
    </w:pPr>
    <w:rPr>
      <w:b/>
    </w:rPr>
  </w:style>
  <w:style w:type="paragraph" w:styleId="TOC2">
    <w:name w:val="toc 2"/>
    <w:basedOn w:val="Normal"/>
    <w:next w:val="Normal"/>
    <w:autoRedefine/>
    <w:uiPriority w:val="39"/>
    <w:unhideWhenUsed/>
    <w:rsid w:val="00047090"/>
    <w:pPr>
      <w:tabs>
        <w:tab w:val="right" w:leader="dot" w:pos="10790"/>
      </w:tabs>
      <w:spacing w:before="40" w:after="40"/>
      <w:ind w:left="288"/>
    </w:pPr>
    <w:rPr>
      <w:sz w:val="18"/>
    </w:rPr>
  </w:style>
  <w:style w:type="character" w:styleId="Hyperlink">
    <w:name w:val="Hyperlink"/>
    <w:basedOn w:val="DefaultParagraphFont"/>
    <w:uiPriority w:val="99"/>
    <w:unhideWhenUsed/>
    <w:rsid w:val="00047090"/>
    <w:rPr>
      <w:color w:val="0000FF" w:themeColor="hyperlink"/>
      <w:u w:val="single"/>
    </w:rPr>
  </w:style>
  <w:style w:type="character" w:styleId="BookTitle">
    <w:name w:val="Book Title"/>
    <w:basedOn w:val="DefaultParagraphFont"/>
    <w:uiPriority w:val="33"/>
    <w:qFormat/>
    <w:rsid w:val="00047090"/>
    <w:rPr>
      <w:b/>
      <w:bCs/>
      <w:smallCaps/>
      <w:spacing w:val="5"/>
      <w:sz w:val="48"/>
    </w:rPr>
  </w:style>
  <w:style w:type="paragraph" w:styleId="Title">
    <w:name w:val="Title"/>
    <w:basedOn w:val="Normal"/>
    <w:next w:val="Normal"/>
    <w:link w:val="TitleChar"/>
    <w:uiPriority w:val="10"/>
    <w:unhideWhenUsed/>
    <w:qFormat/>
    <w:rsid w:val="0004709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4709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047090"/>
    <w:pPr>
      <w:spacing w:after="0" w:line="240" w:lineRule="auto"/>
    </w:pPr>
    <w:rPr>
      <w:rFonts w:eastAsiaTheme="minorEastAsia"/>
    </w:rPr>
  </w:style>
  <w:style w:type="character" w:customStyle="1" w:styleId="NoSpacingChar">
    <w:name w:val="No Spacing Char"/>
    <w:basedOn w:val="DefaultParagraphFont"/>
    <w:link w:val="NoSpacing"/>
    <w:uiPriority w:val="1"/>
    <w:rsid w:val="00047090"/>
    <w:rPr>
      <w:rFonts w:eastAsiaTheme="minorEastAsia"/>
    </w:rPr>
  </w:style>
  <w:style w:type="paragraph" w:styleId="Header">
    <w:name w:val="header"/>
    <w:basedOn w:val="Normal"/>
    <w:link w:val="HeaderChar"/>
    <w:uiPriority w:val="99"/>
    <w:unhideWhenUsed/>
    <w:rsid w:val="00047090"/>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047090"/>
    <w:rPr>
      <w:rFonts w:ascii="Arial" w:hAnsi="Arial"/>
      <w:color w:val="292929"/>
      <w:sz w:val="16"/>
    </w:rPr>
  </w:style>
  <w:style w:type="paragraph" w:styleId="Footer">
    <w:name w:val="footer"/>
    <w:basedOn w:val="Normal"/>
    <w:link w:val="FooterChar"/>
    <w:uiPriority w:val="99"/>
    <w:unhideWhenUsed/>
    <w:rsid w:val="00047090"/>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047090"/>
    <w:rPr>
      <w:rFonts w:ascii="Arial" w:hAnsi="Arial"/>
      <w:color w:val="292929"/>
      <w:sz w:val="16"/>
    </w:rPr>
  </w:style>
  <w:style w:type="paragraph" w:customStyle="1" w:styleId="LabExercise">
    <w:name w:val="Lab Exercise"/>
    <w:basedOn w:val="Normal"/>
    <w:next w:val="Normal"/>
    <w:qFormat/>
    <w:rsid w:val="00047090"/>
    <w:pPr>
      <w:spacing w:before="0" w:after="200" w:line="276" w:lineRule="auto"/>
    </w:pPr>
    <w:rPr>
      <w:b/>
    </w:rPr>
  </w:style>
  <w:style w:type="paragraph" w:styleId="ListParagraph">
    <w:name w:val="List Paragraph"/>
    <w:basedOn w:val="Normal"/>
    <w:uiPriority w:val="34"/>
    <w:qFormat/>
    <w:rsid w:val="0004709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4709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047090"/>
    <w:rPr>
      <w:rFonts w:ascii="Lucida Console" w:hAnsi="Lucida Console" w:cs="Courier New"/>
      <w:b/>
      <w:spacing w:val="-6"/>
      <w:sz w:val="18"/>
    </w:rPr>
  </w:style>
  <w:style w:type="paragraph" w:customStyle="1" w:styleId="NumberedBullet">
    <w:name w:val="Numbered Bullet"/>
    <w:basedOn w:val="ListParagraph"/>
    <w:unhideWhenUsed/>
    <w:qFormat/>
    <w:rsid w:val="00047090"/>
    <w:pPr>
      <w:tabs>
        <w:tab w:val="left" w:pos="144"/>
      </w:tabs>
      <w:spacing w:before="80" w:after="40" w:line="240" w:lineRule="auto"/>
      <w:ind w:hanging="360"/>
      <w:contextualSpacing w:val="0"/>
    </w:pPr>
  </w:style>
  <w:style w:type="paragraph" w:customStyle="1" w:styleId="LabStepScreenshot">
    <w:name w:val="Lab Step Screenshot"/>
    <w:basedOn w:val="Normal"/>
    <w:qFormat/>
    <w:rsid w:val="0004709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047090"/>
    <w:pPr>
      <w:spacing w:before="0" w:after="0"/>
    </w:pPr>
    <w:rPr>
      <w:szCs w:val="20"/>
    </w:rPr>
  </w:style>
  <w:style w:type="character" w:customStyle="1" w:styleId="FootnoteTextChar">
    <w:name w:val="Footnote Text Char"/>
    <w:basedOn w:val="DefaultParagraphFont"/>
    <w:link w:val="FootnoteText"/>
    <w:uiPriority w:val="99"/>
    <w:semiHidden/>
    <w:rsid w:val="00047090"/>
    <w:rPr>
      <w:rFonts w:ascii="Arial" w:hAnsi="Arial"/>
      <w:color w:val="262626" w:themeColor="text1" w:themeTint="D9"/>
      <w:sz w:val="20"/>
      <w:szCs w:val="20"/>
    </w:rPr>
  </w:style>
  <w:style w:type="table" w:styleId="LightShading-Accent4">
    <w:name w:val="Light Shading Accent 4"/>
    <w:basedOn w:val="TableNormal"/>
    <w:uiPriority w:val="60"/>
    <w:rsid w:val="0004709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04709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470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4709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470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04709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04709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47090"/>
    <w:pPr>
      <w:tabs>
        <w:tab w:val="num" w:pos="360"/>
      </w:tabs>
      <w:ind w:left="360" w:hanging="360"/>
      <w:contextualSpacing/>
    </w:pPr>
  </w:style>
  <w:style w:type="character" w:customStyle="1" w:styleId="InLineUrl">
    <w:name w:val="InLineUrl"/>
    <w:basedOn w:val="DefaultParagraphFont"/>
    <w:uiPriority w:val="1"/>
    <w:qFormat/>
    <w:rsid w:val="00047090"/>
    <w:rPr>
      <w:rFonts w:ascii="Arial" w:hAnsi="Arial"/>
      <w:b/>
      <w:sz w:val="16"/>
    </w:rPr>
  </w:style>
  <w:style w:type="paragraph" w:customStyle="1" w:styleId="LabStepNumbered">
    <w:name w:val="Lab Step Numbered"/>
    <w:basedOn w:val="ListParagraph"/>
    <w:link w:val="LabStepNumberedChar"/>
    <w:qFormat/>
    <w:rsid w:val="00047090"/>
    <w:pPr>
      <w:numPr>
        <w:numId w:val="5"/>
      </w:numPr>
      <w:spacing w:before="80" w:after="40" w:line="240" w:lineRule="auto"/>
      <w:contextualSpacing w:val="0"/>
    </w:pPr>
  </w:style>
  <w:style w:type="paragraph" w:customStyle="1" w:styleId="LabStepCodeBlock">
    <w:name w:val="Lab Step Code Block"/>
    <w:basedOn w:val="Normal"/>
    <w:qFormat/>
    <w:rsid w:val="0004709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47090"/>
    <w:pPr>
      <w:numPr>
        <w:numId w:val="3"/>
      </w:numPr>
      <w:spacing w:before="80" w:after="40"/>
    </w:pPr>
    <w:rPr>
      <w:sz w:val="16"/>
    </w:rPr>
  </w:style>
  <w:style w:type="paragraph" w:customStyle="1" w:styleId="LabStepLevel2NoBullet">
    <w:name w:val="Lab Step Level 2 No Bullet"/>
    <w:basedOn w:val="LabStepLevel2Numbered"/>
    <w:qFormat/>
    <w:rsid w:val="00047090"/>
    <w:pPr>
      <w:numPr>
        <w:numId w:val="0"/>
      </w:numPr>
      <w:spacing w:before="40"/>
      <w:ind w:left="720"/>
    </w:pPr>
  </w:style>
  <w:style w:type="character" w:customStyle="1" w:styleId="LabStepScreenshotFrame">
    <w:name w:val="Lab Step Screenshot Frame"/>
    <w:basedOn w:val="DefaultParagraphFont"/>
    <w:uiPriority w:val="1"/>
    <w:qFormat/>
    <w:rsid w:val="00047090"/>
    <w:rPr>
      <w:noProof/>
      <w:bdr w:val="single" w:sz="2" w:space="0" w:color="DDDDDD"/>
    </w:rPr>
  </w:style>
  <w:style w:type="paragraph" w:customStyle="1" w:styleId="LabExerciseCallout">
    <w:name w:val="Lab Exercise Callout"/>
    <w:basedOn w:val="LabExerciseText"/>
    <w:qFormat/>
    <w:rsid w:val="0004709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04709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4709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047090"/>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4709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4709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047090"/>
    <w:rPr>
      <w:rFonts w:ascii="Arial" w:hAnsi="Arial"/>
      <w:b/>
      <w:iCs/>
      <w:sz w:val="16"/>
    </w:rPr>
  </w:style>
  <w:style w:type="character" w:customStyle="1" w:styleId="InlindeCode">
    <w:name w:val="InlindeCode"/>
    <w:basedOn w:val="DefaultParagraphFont"/>
    <w:uiPriority w:val="1"/>
    <w:qFormat/>
    <w:rsid w:val="00047090"/>
    <w:rPr>
      <w:rFonts w:ascii="Lucida Console" w:hAnsi="Lucida Console"/>
      <w:b/>
      <w:sz w:val="16"/>
    </w:rPr>
  </w:style>
  <w:style w:type="table" w:customStyle="1" w:styleId="LabStepTable">
    <w:name w:val="Lab Step Table"/>
    <w:basedOn w:val="TableGrid"/>
    <w:uiPriority w:val="99"/>
    <w:rsid w:val="0004709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4709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04709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047090"/>
    <w:pPr>
      <w:ind w:left="1152"/>
    </w:pPr>
  </w:style>
  <w:style w:type="paragraph" w:customStyle="1" w:styleId="LabStepScreenshotLevel2">
    <w:name w:val="Lab Step Screenshot Level 2"/>
    <w:basedOn w:val="LabStepScreenshot"/>
    <w:qFormat/>
    <w:rsid w:val="00047090"/>
    <w:pPr>
      <w:ind w:left="1152"/>
    </w:pPr>
    <w:rPr>
      <w:noProof/>
    </w:rPr>
  </w:style>
  <w:style w:type="paragraph" w:customStyle="1" w:styleId="LabStepTableTextHeader">
    <w:name w:val="Lab Step Table Text Header"/>
    <w:basedOn w:val="LabStepTableText"/>
    <w:next w:val="LabStepTableText"/>
    <w:qFormat/>
    <w:rsid w:val="00047090"/>
    <w:rPr>
      <w:b/>
    </w:rPr>
  </w:style>
  <w:style w:type="paragraph" w:customStyle="1" w:styleId="LabStepTableParagraph">
    <w:name w:val="Lab Step Table Paragraph"/>
    <w:basedOn w:val="LabStepNumbered"/>
    <w:qFormat/>
    <w:rsid w:val="00047090"/>
    <w:pPr>
      <w:numPr>
        <w:numId w:val="0"/>
      </w:numPr>
    </w:pPr>
  </w:style>
  <w:style w:type="paragraph" w:styleId="TOCHeading">
    <w:name w:val="TOC Heading"/>
    <w:basedOn w:val="Heading1"/>
    <w:next w:val="Normal"/>
    <w:uiPriority w:val="39"/>
    <w:semiHidden/>
    <w:unhideWhenUsed/>
    <w:qFormat/>
    <w:rsid w:val="0004709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047090"/>
    <w:pPr>
      <w:numPr>
        <w:numId w:val="4"/>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47090"/>
    <w:rPr>
      <w:sz w:val="16"/>
      <w:szCs w:val="16"/>
    </w:rPr>
  </w:style>
  <w:style w:type="paragraph" w:styleId="CommentText">
    <w:name w:val="annotation text"/>
    <w:basedOn w:val="Normal"/>
    <w:link w:val="CommentTextChar"/>
    <w:uiPriority w:val="99"/>
    <w:semiHidden/>
    <w:unhideWhenUsed/>
    <w:rsid w:val="00047090"/>
    <w:rPr>
      <w:szCs w:val="20"/>
    </w:rPr>
  </w:style>
  <w:style w:type="character" w:customStyle="1" w:styleId="CommentTextChar">
    <w:name w:val="Comment Text Char"/>
    <w:basedOn w:val="DefaultParagraphFont"/>
    <w:link w:val="CommentText"/>
    <w:uiPriority w:val="99"/>
    <w:semiHidden/>
    <w:rsid w:val="0004709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47090"/>
    <w:rPr>
      <w:b/>
      <w:bCs/>
    </w:rPr>
  </w:style>
  <w:style w:type="character" w:customStyle="1" w:styleId="CommentSubjectChar">
    <w:name w:val="Comment Subject Char"/>
    <w:basedOn w:val="CommentTextChar"/>
    <w:link w:val="CommentSubject"/>
    <w:uiPriority w:val="99"/>
    <w:semiHidden/>
    <w:rsid w:val="00047090"/>
    <w:rPr>
      <w:rFonts w:ascii="Arial" w:hAnsi="Arial"/>
      <w:b/>
      <w:bCs/>
      <w:color w:val="262626" w:themeColor="text1" w:themeTint="D9"/>
      <w:sz w:val="20"/>
      <w:szCs w:val="20"/>
    </w:rPr>
  </w:style>
  <w:style w:type="character" w:customStyle="1" w:styleId="LabStepNumberedChar">
    <w:name w:val="Lab Step Numbered Char"/>
    <w:basedOn w:val="DefaultParagraphFont"/>
    <w:link w:val="LabStepNumbered"/>
    <w:rsid w:val="00047090"/>
    <w:rPr>
      <w:rFonts w:ascii="Arial" w:hAnsi="Arial"/>
      <w:color w:val="262626" w:themeColor="text1" w:themeTint="D9"/>
      <w:sz w:val="18"/>
    </w:rPr>
  </w:style>
  <w:style w:type="character" w:styleId="Strong">
    <w:name w:val="Strong"/>
    <w:basedOn w:val="DefaultParagraphFont"/>
    <w:uiPriority w:val="22"/>
    <w:qFormat/>
    <w:rsid w:val="00047090"/>
    <w:rPr>
      <w:b/>
      <w:bCs/>
    </w:rPr>
  </w:style>
  <w:style w:type="paragraph" w:styleId="NormalWeb">
    <w:name w:val="Normal (Web)"/>
    <w:basedOn w:val="Normal"/>
    <w:uiPriority w:val="99"/>
    <w:semiHidden/>
    <w:unhideWhenUsed/>
    <w:rsid w:val="00047090"/>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047090"/>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04709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47090"/>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04709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047090"/>
    <w:pPr>
      <w:spacing w:before="240"/>
    </w:pPr>
  </w:style>
  <w:style w:type="paragraph" w:customStyle="1" w:styleId="SlidesNotes">
    <w:name w:val="Slides Notes"/>
    <w:basedOn w:val="Normal"/>
    <w:qFormat/>
    <w:rsid w:val="00047090"/>
    <w:pPr>
      <w:spacing w:before="240"/>
    </w:pPr>
  </w:style>
  <w:style w:type="paragraph" w:customStyle="1" w:styleId="LegalHeader">
    <w:name w:val="Legal Header"/>
    <w:basedOn w:val="Normal"/>
    <w:qFormat/>
    <w:rsid w:val="00047090"/>
    <w:pPr>
      <w:spacing w:before="600"/>
    </w:pPr>
    <w:rPr>
      <w:b/>
      <w:color w:val="auto"/>
      <w:u w:val="single"/>
    </w:rPr>
  </w:style>
  <w:style w:type="paragraph" w:customStyle="1" w:styleId="LegalBody">
    <w:name w:val="Legal Body"/>
    <w:basedOn w:val="Normal"/>
    <w:qFormat/>
    <w:rsid w:val="00047090"/>
    <w:rPr>
      <w:sz w:val="18"/>
    </w:rPr>
  </w:style>
  <w:style w:type="paragraph" w:customStyle="1" w:styleId="CourseInfo">
    <w:name w:val="Course Info"/>
    <w:basedOn w:val="Normal"/>
    <w:qFormat/>
    <w:rsid w:val="0004709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047090"/>
    <w:pPr>
      <w:numPr>
        <w:numId w:val="0"/>
      </w:numPr>
      <w:ind w:left="757" w:hanging="360"/>
    </w:pPr>
    <w:rPr>
      <w:b/>
    </w:rPr>
  </w:style>
  <w:style w:type="character" w:customStyle="1" w:styleId="strongChar">
    <w:name w:val="strong Char"/>
    <w:basedOn w:val="LabStepNumberedChar"/>
    <w:link w:val="Strong1"/>
    <w:rsid w:val="00047090"/>
    <w:rPr>
      <w:rFonts w:ascii="Arial" w:hAnsi="Arial"/>
      <w:b/>
      <w:color w:val="262626" w:themeColor="text1" w:themeTint="D9"/>
      <w:sz w:val="18"/>
    </w:rPr>
  </w:style>
  <w:style w:type="paragraph" w:customStyle="1" w:styleId="CourseCode">
    <w:name w:val="Course Code"/>
    <w:basedOn w:val="Normal"/>
    <w:qFormat/>
    <w:rsid w:val="0004709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47090"/>
    <w:pPr>
      <w:tabs>
        <w:tab w:val="right" w:leader="dot" w:pos="10790"/>
      </w:tabs>
      <w:spacing w:before="40" w:after="0"/>
      <w:ind w:left="432"/>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9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4709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04709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04709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04709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04709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09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047090"/>
    <w:rPr>
      <w:rFonts w:ascii="Arial Black" w:hAnsi="Arial Black"/>
      <w:sz w:val="28"/>
    </w:rPr>
  </w:style>
  <w:style w:type="character" w:customStyle="1" w:styleId="Heading4Char">
    <w:name w:val="Heading 4 Char"/>
    <w:basedOn w:val="DefaultParagraphFont"/>
    <w:link w:val="Heading4"/>
    <w:uiPriority w:val="9"/>
    <w:rsid w:val="0004709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4709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4709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09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47090"/>
    <w:pPr>
      <w:tabs>
        <w:tab w:val="right" w:leader="dot" w:pos="10786"/>
      </w:tabs>
      <w:spacing w:before="80" w:after="0"/>
      <w:ind w:left="144"/>
    </w:pPr>
    <w:rPr>
      <w:b/>
    </w:rPr>
  </w:style>
  <w:style w:type="paragraph" w:styleId="TOC2">
    <w:name w:val="toc 2"/>
    <w:basedOn w:val="Normal"/>
    <w:next w:val="Normal"/>
    <w:autoRedefine/>
    <w:uiPriority w:val="39"/>
    <w:unhideWhenUsed/>
    <w:rsid w:val="00047090"/>
    <w:pPr>
      <w:tabs>
        <w:tab w:val="right" w:leader="dot" w:pos="10790"/>
      </w:tabs>
      <w:spacing w:before="40" w:after="40"/>
      <w:ind w:left="288"/>
    </w:pPr>
    <w:rPr>
      <w:sz w:val="18"/>
    </w:rPr>
  </w:style>
  <w:style w:type="character" w:styleId="Hyperlink">
    <w:name w:val="Hyperlink"/>
    <w:basedOn w:val="DefaultParagraphFont"/>
    <w:uiPriority w:val="99"/>
    <w:unhideWhenUsed/>
    <w:rsid w:val="00047090"/>
    <w:rPr>
      <w:color w:val="0000FF" w:themeColor="hyperlink"/>
      <w:u w:val="single"/>
    </w:rPr>
  </w:style>
  <w:style w:type="character" w:styleId="BookTitle">
    <w:name w:val="Book Title"/>
    <w:basedOn w:val="DefaultParagraphFont"/>
    <w:uiPriority w:val="33"/>
    <w:qFormat/>
    <w:rsid w:val="00047090"/>
    <w:rPr>
      <w:b/>
      <w:bCs/>
      <w:smallCaps/>
      <w:spacing w:val="5"/>
      <w:sz w:val="48"/>
    </w:rPr>
  </w:style>
  <w:style w:type="paragraph" w:styleId="Title">
    <w:name w:val="Title"/>
    <w:basedOn w:val="Normal"/>
    <w:next w:val="Normal"/>
    <w:link w:val="TitleChar"/>
    <w:uiPriority w:val="10"/>
    <w:unhideWhenUsed/>
    <w:qFormat/>
    <w:rsid w:val="0004709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4709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047090"/>
    <w:pPr>
      <w:spacing w:after="0" w:line="240" w:lineRule="auto"/>
    </w:pPr>
    <w:rPr>
      <w:rFonts w:eastAsiaTheme="minorEastAsia"/>
    </w:rPr>
  </w:style>
  <w:style w:type="character" w:customStyle="1" w:styleId="NoSpacingChar">
    <w:name w:val="No Spacing Char"/>
    <w:basedOn w:val="DefaultParagraphFont"/>
    <w:link w:val="NoSpacing"/>
    <w:uiPriority w:val="1"/>
    <w:rsid w:val="00047090"/>
    <w:rPr>
      <w:rFonts w:eastAsiaTheme="minorEastAsia"/>
    </w:rPr>
  </w:style>
  <w:style w:type="paragraph" w:styleId="Header">
    <w:name w:val="header"/>
    <w:basedOn w:val="Normal"/>
    <w:link w:val="HeaderChar"/>
    <w:uiPriority w:val="99"/>
    <w:unhideWhenUsed/>
    <w:rsid w:val="00047090"/>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047090"/>
    <w:rPr>
      <w:rFonts w:ascii="Arial" w:hAnsi="Arial"/>
      <w:color w:val="292929"/>
      <w:sz w:val="16"/>
    </w:rPr>
  </w:style>
  <w:style w:type="paragraph" w:styleId="Footer">
    <w:name w:val="footer"/>
    <w:basedOn w:val="Normal"/>
    <w:link w:val="FooterChar"/>
    <w:uiPriority w:val="99"/>
    <w:unhideWhenUsed/>
    <w:rsid w:val="00047090"/>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047090"/>
    <w:rPr>
      <w:rFonts w:ascii="Arial" w:hAnsi="Arial"/>
      <w:color w:val="292929"/>
      <w:sz w:val="16"/>
    </w:rPr>
  </w:style>
  <w:style w:type="paragraph" w:customStyle="1" w:styleId="LabExercise">
    <w:name w:val="Lab Exercise"/>
    <w:basedOn w:val="Normal"/>
    <w:next w:val="Normal"/>
    <w:qFormat/>
    <w:rsid w:val="00047090"/>
    <w:pPr>
      <w:spacing w:before="0" w:after="200" w:line="276" w:lineRule="auto"/>
    </w:pPr>
    <w:rPr>
      <w:b/>
    </w:rPr>
  </w:style>
  <w:style w:type="paragraph" w:styleId="ListParagraph">
    <w:name w:val="List Paragraph"/>
    <w:basedOn w:val="Normal"/>
    <w:uiPriority w:val="34"/>
    <w:qFormat/>
    <w:rsid w:val="0004709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4709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047090"/>
    <w:rPr>
      <w:rFonts w:ascii="Lucida Console" w:hAnsi="Lucida Console" w:cs="Courier New"/>
      <w:b/>
      <w:spacing w:val="-6"/>
      <w:sz w:val="18"/>
    </w:rPr>
  </w:style>
  <w:style w:type="paragraph" w:customStyle="1" w:styleId="NumberedBullet">
    <w:name w:val="Numbered Bullet"/>
    <w:basedOn w:val="ListParagraph"/>
    <w:unhideWhenUsed/>
    <w:qFormat/>
    <w:rsid w:val="00047090"/>
    <w:pPr>
      <w:tabs>
        <w:tab w:val="left" w:pos="144"/>
      </w:tabs>
      <w:spacing w:before="80" w:after="40" w:line="240" w:lineRule="auto"/>
      <w:ind w:hanging="360"/>
      <w:contextualSpacing w:val="0"/>
    </w:pPr>
  </w:style>
  <w:style w:type="paragraph" w:customStyle="1" w:styleId="LabStepScreenshot">
    <w:name w:val="Lab Step Screenshot"/>
    <w:basedOn w:val="Normal"/>
    <w:qFormat/>
    <w:rsid w:val="0004709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047090"/>
    <w:pPr>
      <w:spacing w:before="0" w:after="0"/>
    </w:pPr>
    <w:rPr>
      <w:szCs w:val="20"/>
    </w:rPr>
  </w:style>
  <w:style w:type="character" w:customStyle="1" w:styleId="FootnoteTextChar">
    <w:name w:val="Footnote Text Char"/>
    <w:basedOn w:val="DefaultParagraphFont"/>
    <w:link w:val="FootnoteText"/>
    <w:uiPriority w:val="99"/>
    <w:semiHidden/>
    <w:rsid w:val="00047090"/>
    <w:rPr>
      <w:rFonts w:ascii="Arial" w:hAnsi="Arial"/>
      <w:color w:val="262626" w:themeColor="text1" w:themeTint="D9"/>
      <w:sz w:val="20"/>
      <w:szCs w:val="20"/>
    </w:rPr>
  </w:style>
  <w:style w:type="table" w:styleId="LightShading-Accent4">
    <w:name w:val="Light Shading Accent 4"/>
    <w:basedOn w:val="TableNormal"/>
    <w:uiPriority w:val="60"/>
    <w:rsid w:val="0004709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04709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470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4709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470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04709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04709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47090"/>
    <w:pPr>
      <w:tabs>
        <w:tab w:val="num" w:pos="360"/>
      </w:tabs>
      <w:ind w:left="360" w:hanging="360"/>
      <w:contextualSpacing/>
    </w:pPr>
  </w:style>
  <w:style w:type="character" w:customStyle="1" w:styleId="InLineUrl">
    <w:name w:val="InLineUrl"/>
    <w:basedOn w:val="DefaultParagraphFont"/>
    <w:uiPriority w:val="1"/>
    <w:qFormat/>
    <w:rsid w:val="00047090"/>
    <w:rPr>
      <w:rFonts w:ascii="Arial" w:hAnsi="Arial"/>
      <w:b/>
      <w:sz w:val="16"/>
    </w:rPr>
  </w:style>
  <w:style w:type="paragraph" w:customStyle="1" w:styleId="LabStepNumbered">
    <w:name w:val="Lab Step Numbered"/>
    <w:basedOn w:val="ListParagraph"/>
    <w:link w:val="LabStepNumberedChar"/>
    <w:qFormat/>
    <w:rsid w:val="00047090"/>
    <w:pPr>
      <w:numPr>
        <w:numId w:val="5"/>
      </w:numPr>
      <w:spacing w:before="80" w:after="40" w:line="240" w:lineRule="auto"/>
      <w:contextualSpacing w:val="0"/>
    </w:pPr>
  </w:style>
  <w:style w:type="paragraph" w:customStyle="1" w:styleId="LabStepCodeBlock">
    <w:name w:val="Lab Step Code Block"/>
    <w:basedOn w:val="Normal"/>
    <w:qFormat/>
    <w:rsid w:val="0004709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47090"/>
    <w:pPr>
      <w:numPr>
        <w:numId w:val="3"/>
      </w:numPr>
      <w:spacing w:before="80" w:after="40"/>
    </w:pPr>
    <w:rPr>
      <w:sz w:val="16"/>
    </w:rPr>
  </w:style>
  <w:style w:type="paragraph" w:customStyle="1" w:styleId="LabStepLevel2NoBullet">
    <w:name w:val="Lab Step Level 2 No Bullet"/>
    <w:basedOn w:val="LabStepLevel2Numbered"/>
    <w:qFormat/>
    <w:rsid w:val="00047090"/>
    <w:pPr>
      <w:numPr>
        <w:numId w:val="0"/>
      </w:numPr>
      <w:spacing w:before="40"/>
      <w:ind w:left="720"/>
    </w:pPr>
  </w:style>
  <w:style w:type="character" w:customStyle="1" w:styleId="LabStepScreenshotFrame">
    <w:name w:val="Lab Step Screenshot Frame"/>
    <w:basedOn w:val="DefaultParagraphFont"/>
    <w:uiPriority w:val="1"/>
    <w:qFormat/>
    <w:rsid w:val="00047090"/>
    <w:rPr>
      <w:noProof/>
      <w:bdr w:val="single" w:sz="2" w:space="0" w:color="DDDDDD"/>
    </w:rPr>
  </w:style>
  <w:style w:type="paragraph" w:customStyle="1" w:styleId="LabExerciseCallout">
    <w:name w:val="Lab Exercise Callout"/>
    <w:basedOn w:val="LabExerciseText"/>
    <w:qFormat/>
    <w:rsid w:val="0004709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04709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4709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047090"/>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4709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4709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047090"/>
    <w:rPr>
      <w:rFonts w:ascii="Arial" w:hAnsi="Arial"/>
      <w:b/>
      <w:iCs/>
      <w:sz w:val="16"/>
    </w:rPr>
  </w:style>
  <w:style w:type="character" w:customStyle="1" w:styleId="InlindeCode">
    <w:name w:val="InlindeCode"/>
    <w:basedOn w:val="DefaultParagraphFont"/>
    <w:uiPriority w:val="1"/>
    <w:qFormat/>
    <w:rsid w:val="00047090"/>
    <w:rPr>
      <w:rFonts w:ascii="Lucida Console" w:hAnsi="Lucida Console"/>
      <w:b/>
      <w:sz w:val="16"/>
    </w:rPr>
  </w:style>
  <w:style w:type="table" w:customStyle="1" w:styleId="LabStepTable">
    <w:name w:val="Lab Step Table"/>
    <w:basedOn w:val="TableGrid"/>
    <w:uiPriority w:val="99"/>
    <w:rsid w:val="0004709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4709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04709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047090"/>
    <w:pPr>
      <w:ind w:left="1152"/>
    </w:pPr>
  </w:style>
  <w:style w:type="paragraph" w:customStyle="1" w:styleId="LabStepScreenshotLevel2">
    <w:name w:val="Lab Step Screenshot Level 2"/>
    <w:basedOn w:val="LabStepScreenshot"/>
    <w:qFormat/>
    <w:rsid w:val="00047090"/>
    <w:pPr>
      <w:ind w:left="1152"/>
    </w:pPr>
    <w:rPr>
      <w:noProof/>
    </w:rPr>
  </w:style>
  <w:style w:type="paragraph" w:customStyle="1" w:styleId="LabStepTableTextHeader">
    <w:name w:val="Lab Step Table Text Header"/>
    <w:basedOn w:val="LabStepTableText"/>
    <w:next w:val="LabStepTableText"/>
    <w:qFormat/>
    <w:rsid w:val="00047090"/>
    <w:rPr>
      <w:b/>
    </w:rPr>
  </w:style>
  <w:style w:type="paragraph" w:customStyle="1" w:styleId="LabStepTableParagraph">
    <w:name w:val="Lab Step Table Paragraph"/>
    <w:basedOn w:val="LabStepNumbered"/>
    <w:qFormat/>
    <w:rsid w:val="00047090"/>
    <w:pPr>
      <w:numPr>
        <w:numId w:val="0"/>
      </w:numPr>
    </w:pPr>
  </w:style>
  <w:style w:type="paragraph" w:styleId="TOCHeading">
    <w:name w:val="TOC Heading"/>
    <w:basedOn w:val="Heading1"/>
    <w:next w:val="Normal"/>
    <w:uiPriority w:val="39"/>
    <w:semiHidden/>
    <w:unhideWhenUsed/>
    <w:qFormat/>
    <w:rsid w:val="0004709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047090"/>
    <w:pPr>
      <w:numPr>
        <w:numId w:val="4"/>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47090"/>
    <w:rPr>
      <w:sz w:val="16"/>
      <w:szCs w:val="16"/>
    </w:rPr>
  </w:style>
  <w:style w:type="paragraph" w:styleId="CommentText">
    <w:name w:val="annotation text"/>
    <w:basedOn w:val="Normal"/>
    <w:link w:val="CommentTextChar"/>
    <w:uiPriority w:val="99"/>
    <w:semiHidden/>
    <w:unhideWhenUsed/>
    <w:rsid w:val="00047090"/>
    <w:rPr>
      <w:szCs w:val="20"/>
    </w:rPr>
  </w:style>
  <w:style w:type="character" w:customStyle="1" w:styleId="CommentTextChar">
    <w:name w:val="Comment Text Char"/>
    <w:basedOn w:val="DefaultParagraphFont"/>
    <w:link w:val="CommentText"/>
    <w:uiPriority w:val="99"/>
    <w:semiHidden/>
    <w:rsid w:val="0004709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47090"/>
    <w:rPr>
      <w:b/>
      <w:bCs/>
    </w:rPr>
  </w:style>
  <w:style w:type="character" w:customStyle="1" w:styleId="CommentSubjectChar">
    <w:name w:val="Comment Subject Char"/>
    <w:basedOn w:val="CommentTextChar"/>
    <w:link w:val="CommentSubject"/>
    <w:uiPriority w:val="99"/>
    <w:semiHidden/>
    <w:rsid w:val="00047090"/>
    <w:rPr>
      <w:rFonts w:ascii="Arial" w:hAnsi="Arial"/>
      <w:b/>
      <w:bCs/>
      <w:color w:val="262626" w:themeColor="text1" w:themeTint="D9"/>
      <w:sz w:val="20"/>
      <w:szCs w:val="20"/>
    </w:rPr>
  </w:style>
  <w:style w:type="character" w:customStyle="1" w:styleId="LabStepNumberedChar">
    <w:name w:val="Lab Step Numbered Char"/>
    <w:basedOn w:val="DefaultParagraphFont"/>
    <w:link w:val="LabStepNumbered"/>
    <w:rsid w:val="00047090"/>
    <w:rPr>
      <w:rFonts w:ascii="Arial" w:hAnsi="Arial"/>
      <w:color w:val="262626" w:themeColor="text1" w:themeTint="D9"/>
      <w:sz w:val="18"/>
    </w:rPr>
  </w:style>
  <w:style w:type="character" w:styleId="Strong">
    <w:name w:val="Strong"/>
    <w:basedOn w:val="DefaultParagraphFont"/>
    <w:uiPriority w:val="22"/>
    <w:qFormat/>
    <w:rsid w:val="00047090"/>
    <w:rPr>
      <w:b/>
      <w:bCs/>
    </w:rPr>
  </w:style>
  <w:style w:type="paragraph" w:styleId="NormalWeb">
    <w:name w:val="Normal (Web)"/>
    <w:basedOn w:val="Normal"/>
    <w:uiPriority w:val="99"/>
    <w:semiHidden/>
    <w:unhideWhenUsed/>
    <w:rsid w:val="00047090"/>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047090"/>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04709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47090"/>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04709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047090"/>
    <w:pPr>
      <w:spacing w:before="240"/>
    </w:pPr>
  </w:style>
  <w:style w:type="paragraph" w:customStyle="1" w:styleId="SlidesNotes">
    <w:name w:val="Slides Notes"/>
    <w:basedOn w:val="Normal"/>
    <w:qFormat/>
    <w:rsid w:val="00047090"/>
    <w:pPr>
      <w:spacing w:before="240"/>
    </w:pPr>
  </w:style>
  <w:style w:type="paragraph" w:customStyle="1" w:styleId="LegalHeader">
    <w:name w:val="Legal Header"/>
    <w:basedOn w:val="Normal"/>
    <w:qFormat/>
    <w:rsid w:val="00047090"/>
    <w:pPr>
      <w:spacing w:before="600"/>
    </w:pPr>
    <w:rPr>
      <w:b/>
      <w:color w:val="auto"/>
      <w:u w:val="single"/>
    </w:rPr>
  </w:style>
  <w:style w:type="paragraph" w:customStyle="1" w:styleId="LegalBody">
    <w:name w:val="Legal Body"/>
    <w:basedOn w:val="Normal"/>
    <w:qFormat/>
    <w:rsid w:val="00047090"/>
    <w:rPr>
      <w:sz w:val="18"/>
    </w:rPr>
  </w:style>
  <w:style w:type="paragraph" w:customStyle="1" w:styleId="CourseInfo">
    <w:name w:val="Course Info"/>
    <w:basedOn w:val="Normal"/>
    <w:qFormat/>
    <w:rsid w:val="0004709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047090"/>
    <w:pPr>
      <w:numPr>
        <w:numId w:val="0"/>
      </w:numPr>
      <w:ind w:left="757" w:hanging="360"/>
    </w:pPr>
    <w:rPr>
      <w:b/>
    </w:rPr>
  </w:style>
  <w:style w:type="character" w:customStyle="1" w:styleId="strongChar">
    <w:name w:val="strong Char"/>
    <w:basedOn w:val="LabStepNumberedChar"/>
    <w:link w:val="Strong1"/>
    <w:rsid w:val="00047090"/>
    <w:rPr>
      <w:rFonts w:ascii="Arial" w:hAnsi="Arial"/>
      <w:b/>
      <w:color w:val="262626" w:themeColor="text1" w:themeTint="D9"/>
      <w:sz w:val="18"/>
    </w:rPr>
  </w:style>
  <w:style w:type="paragraph" w:customStyle="1" w:styleId="CourseCode">
    <w:name w:val="Course Code"/>
    <w:basedOn w:val="Normal"/>
    <w:qFormat/>
    <w:rsid w:val="0004709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47090"/>
    <w:pPr>
      <w:tabs>
        <w:tab w:val="right" w:leader="dot" w:pos="10790"/>
      </w:tabs>
      <w:spacing w:before="40" w:after="0"/>
      <w:ind w:lef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1 6 " ? > < t o c   x m l n s : x s i = " h t t p : / / w w w . w 3 . o r g / 2 0 0 1 / X M L S c h e m a - i n s t a n c e "   x m l n s : x s d = " h t t p : / / w w w . w 3 . o r g / 2 0 0 1 / X M L S c h e m a " / > 
</file>

<file path=customXml/item3.xml><?xml version="1.0" encoding="utf-8"?>
<outs:outSpaceData xmlns:outs="http://schemas.microsoft.com/office/2009/outspace/metadata">
  <outs:relatedDates>
    <outs:relatedDate>
      <outs:type>3</outs:type>
      <outs:displayName>Last Modified</outs:displayName>
      <outs:dateTime>2009-11-26T19:32:00Z</outs:dateTime>
      <outs:isPinned>true</outs:isPinned>
    </outs:relatedDate>
    <outs:relatedDate>
      <outs:type>2</outs:type>
      <outs:displayName>Created</outs:displayName>
      <outs:dateTime>2009-08-31T19:55:00Z</outs:dateTime>
      <outs:isPinned>true</outs:isPinned>
    </outs:relatedDate>
    <outs:relatedDate>
      <outs:type>4</outs:type>
      <outs:displayName>Last Printed</outs:displayName>
      <outs:dateTime>2009-08-12T16:47:00Z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true</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E293BAA2-857B-4EBD-98F5-AFB5FA7EBADE}">
  <ds:schemaRefs>
    <ds:schemaRef ds:uri="http://www.w3.org/2001/XMLSchema"/>
  </ds:schemaRefs>
</ds:datastoreItem>
</file>

<file path=customXml/itemProps3.xml><?xml version="1.0" encoding="utf-8"?>
<ds:datastoreItem xmlns:ds="http://schemas.openxmlformats.org/officeDocument/2006/customXml" ds:itemID="{DCD13C68-BB68-48EC-9BE3-A7BE6DCAB009}">
  <ds:schemaRefs>
    <ds:schemaRef ds:uri="http://schemas.microsoft.com/office/2009/outspace/metadat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08B333F1-9588-4418-9595-B75224376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E4C8BDB1-0BE0-4FC1-B7CB-DE875258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20</TotalTime>
  <Pages>20</Pages>
  <Words>5017</Words>
  <Characters>28598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33548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Columns, Content Types and Custom Field Types</dc:title>
  <dc:creator>Critical Path Training</dc:creator>
  <cp:lastModifiedBy>Andrew Connell (Andrew Connell Inc)</cp:lastModifiedBy>
  <cp:revision>30</cp:revision>
  <cp:lastPrinted>2009-08-12T16:47:00Z</cp:lastPrinted>
  <dcterms:created xsi:type="dcterms:W3CDTF">2010-05-11T13:22:00Z</dcterms:created>
  <dcterms:modified xsi:type="dcterms:W3CDTF">2012-03-30T22:46:00Z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1</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2f71976a-ac7c-4c55-ba11-70446628edb8</vt:lpwstr>
  </property>
</Properties>
</file>