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C50044" w:rsidP="002070DD">
      <w:pPr>
        <w:pStyle w:val="Heading2"/>
      </w:pPr>
      <w:bookmarkStart w:id="0" w:name="_GoBack"/>
      <w:bookmarkEnd w:id="0"/>
      <w:r>
        <w:t>Data Access – Server Side</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C50044" w:rsidRPr="00C50044">
        <w:t>DataAccessServerSide</w:t>
      </w:r>
    </w:p>
    <w:p w:rsidR="00854CA2" w:rsidRDefault="00B04B85" w:rsidP="00B04B85">
      <w:pPr>
        <w:pStyle w:val="LabExerciseText"/>
      </w:pPr>
      <w:r w:rsidRPr="005C7841">
        <w:rPr>
          <w:b/>
        </w:rPr>
        <w:t>Lab Overview</w:t>
      </w:r>
      <w:r w:rsidRPr="005C7841">
        <w:t xml:space="preserve">: </w:t>
      </w:r>
      <w:r w:rsidR="00BC3F97">
        <w:t>LINQ to SharePoint is a technology for querying SharePoint lists that relieves the developer from having to write CAML queries. In this lab, you will be making use of the new support for LINQ in SharePoint. In the first exercise, you will be creating lists for use with LINQ, and the second exercise will create a web part for accessing the list data using LINQ.</w:t>
      </w:r>
    </w:p>
    <w:p w:rsidR="00B04B85" w:rsidRDefault="00B04B85" w:rsidP="00B04B85">
      <w:pPr>
        <w:pStyle w:val="LabSetup"/>
      </w:pPr>
      <w:r>
        <w:t>Lab Setup Requirements</w:t>
      </w:r>
    </w:p>
    <w:p w:rsidR="00B04B85" w:rsidRDefault="00B04B85" w:rsidP="00B04B85">
      <w:pPr>
        <w:pStyle w:val="LabSetupStep"/>
      </w:pPr>
      <w:r>
        <w:t xml:space="preserve">Before you begin this lab, you must run the batch file named </w:t>
      </w:r>
      <w:r w:rsidRPr="00B04B85">
        <w:rPr>
          <w:b/>
        </w:rPr>
        <w:t>SetupLab.bat</w:t>
      </w:r>
      <w:r>
        <w:t xml:space="preserve">. This batch file creates a new blank site collection at the location </w:t>
      </w:r>
      <w:r w:rsidRPr="00C50044">
        <w:rPr>
          <w:b/>
        </w:rPr>
        <w:t>http://intranet.wingtip.com/sites/</w:t>
      </w:r>
      <w:r w:rsidR="00C50044" w:rsidRPr="00C50044">
        <w:rPr>
          <w:b/>
        </w:rPr>
        <w:t>ServerData</w:t>
      </w:r>
      <w:r>
        <w:t>. This is the site you will use to test and debug the code you are going to write with the Visual Studio 2010 SharePoint Tools.</w:t>
      </w:r>
    </w:p>
    <w:p w:rsidR="00BC3F97" w:rsidRDefault="00BC3F97" w:rsidP="002070DD">
      <w:pPr>
        <w:pStyle w:val="Heading3"/>
      </w:pPr>
      <w:bookmarkStart w:id="1" w:name="_Toc233191242"/>
      <w:bookmarkStart w:id="2" w:name="_Toc236505666"/>
      <w:bookmarkStart w:id="3" w:name="_Toc233191243"/>
      <w:bookmarkStart w:id="4" w:name="_Toc236505667"/>
      <w:r>
        <w:t>Exercise 1: Creating List Data</w:t>
      </w:r>
      <w:bookmarkEnd w:id="1"/>
      <w:bookmarkEnd w:id="2"/>
    </w:p>
    <w:p w:rsidR="00BC3F97" w:rsidRDefault="00BC3F97" w:rsidP="00D528D7">
      <w:pPr>
        <w:pStyle w:val="LabExerciseText"/>
      </w:pPr>
      <w:r>
        <w:t>In this exercise you will create a feature to provision lists. Because LINQ code is tied to specific list schemas, your solutions will often contain a list-provisioning component.</w:t>
      </w:r>
    </w:p>
    <w:p w:rsidR="00BC3F97" w:rsidRDefault="00BC3F97" w:rsidP="00BC3F97">
      <w:pPr>
        <w:pStyle w:val="LabStepNumbered"/>
        <w:numPr>
          <w:ilvl w:val="0"/>
          <w:numId w:val="13"/>
        </w:numPr>
      </w:pPr>
      <w:r w:rsidRPr="001C2975">
        <w:t xml:space="preserve">Launch the Internet Explorer and navigate to the top-level site at </w:t>
      </w:r>
      <w:r w:rsidRPr="003C2CC2">
        <w:rPr>
          <w:b/>
        </w:rPr>
        <w:t>http://intranet.wingtip.com/sites/</w:t>
      </w:r>
      <w:r w:rsidR="00C50044">
        <w:rPr>
          <w:b/>
        </w:rPr>
        <w:t>ServerData</w:t>
      </w:r>
      <w:r w:rsidRPr="001C2975">
        <w:t>. Take a moment to inspect the site and make sure it behaves as expected. Note that the setup script create</w:t>
      </w:r>
      <w:r>
        <w:t>s</w:t>
      </w:r>
      <w:r w:rsidRPr="001C2975">
        <w:t xml:space="preserve"> a new site collection with a </w:t>
      </w:r>
      <w:r>
        <w:t>Team</w:t>
      </w:r>
      <w:r w:rsidRPr="001C2975">
        <w:t xml:space="preserve"> site as its top-level site. </w:t>
      </w:r>
    </w:p>
    <w:p w:rsidR="00BC3F97" w:rsidRDefault="00BC3F97" w:rsidP="00BC3F97">
      <w:pPr>
        <w:pStyle w:val="LabStepNumbered"/>
        <w:numPr>
          <w:ilvl w:val="0"/>
          <w:numId w:val="13"/>
        </w:numPr>
      </w:pPr>
      <w:r>
        <w:t xml:space="preserve">Launch </w:t>
      </w:r>
      <w:r w:rsidRPr="00D528D7">
        <w:rPr>
          <w:b/>
        </w:rPr>
        <w:t>Visual Studio 2010</w:t>
      </w:r>
      <w:r>
        <w:t xml:space="preserve"> and create a new </w:t>
      </w:r>
      <w:r w:rsidR="00D528D7" w:rsidRPr="00D528D7">
        <w:rPr>
          <w:b/>
        </w:rPr>
        <w:t>Empty SharePoint Project</w:t>
      </w:r>
      <w:r w:rsidR="00D528D7">
        <w:t xml:space="preserve"> </w:t>
      </w:r>
      <w:r>
        <w:t xml:space="preserve">by </w:t>
      </w:r>
      <w:r w:rsidRPr="00D528D7">
        <w:t xml:space="preserve">selecting </w:t>
      </w:r>
      <w:r w:rsidRPr="00D528D7">
        <w:rPr>
          <w:b/>
        </w:rPr>
        <w:t>File » New » Project</w:t>
      </w:r>
      <w:r w:rsidR="00D528D7" w:rsidRPr="00D528D7">
        <w:t xml:space="preserve"> and give it a name of </w:t>
      </w:r>
      <w:proofErr w:type="spellStart"/>
      <w:r w:rsidR="00D528D7" w:rsidRPr="00D528D7">
        <w:rPr>
          <w:b/>
        </w:rPr>
        <w:t>LINQLists</w:t>
      </w:r>
      <w:proofErr w:type="spellEnd"/>
      <w:r w:rsidRPr="00D528D7">
        <w:t>.</w:t>
      </w:r>
    </w:p>
    <w:p w:rsidR="00D528D7" w:rsidRDefault="00D528D7" w:rsidP="00D528D7">
      <w:pPr>
        <w:pStyle w:val="LabStepNumbered"/>
        <w:numPr>
          <w:ilvl w:val="0"/>
          <w:numId w:val="13"/>
        </w:numPr>
      </w:pPr>
      <w:r>
        <w:t>Complete the</w:t>
      </w:r>
      <w:r w:rsidR="007B2052">
        <w:t xml:space="preserve"> SharePoint Customization</w:t>
      </w:r>
      <w:r>
        <w:t xml:space="preserve"> wizard that appears using the following information.</w:t>
      </w:r>
    </w:p>
    <w:p w:rsidR="00D528D7" w:rsidRDefault="00D528D7" w:rsidP="00D528D7">
      <w:pPr>
        <w:pStyle w:val="LabStepLevel2NoBullet"/>
      </w:pPr>
      <w:r w:rsidRPr="00F161BE">
        <w:rPr>
          <w:b/>
        </w:rPr>
        <w:t>Debugging site:</w:t>
      </w:r>
      <w:r w:rsidRPr="002F7EE1">
        <w:t xml:space="preserve"> </w:t>
      </w:r>
      <w:r w:rsidRPr="00F161BE">
        <w:t>http://intranet.wingtip.com/sites/</w:t>
      </w:r>
      <w:r w:rsidR="00C50044">
        <w:t>ServerData</w:t>
      </w:r>
    </w:p>
    <w:p w:rsidR="00D528D7" w:rsidRPr="002F7EE1" w:rsidRDefault="00D528D7" w:rsidP="00D528D7">
      <w:pPr>
        <w:pStyle w:val="LabStepLevel2NoBullet"/>
      </w:pPr>
      <w:r w:rsidRPr="00CF1297">
        <w:rPr>
          <w:b/>
        </w:rPr>
        <w:t xml:space="preserve">Deploy as a </w:t>
      </w:r>
      <w:r>
        <w:rPr>
          <w:b/>
        </w:rPr>
        <w:t xml:space="preserve">farm </w:t>
      </w:r>
      <w:r w:rsidRPr="00CF1297">
        <w:rPr>
          <w:b/>
        </w:rPr>
        <w:t>solution</w:t>
      </w:r>
      <w:r>
        <w:t>: selected</w:t>
      </w:r>
    </w:p>
    <w:p w:rsidR="00BC3F97" w:rsidRDefault="00BC3F97" w:rsidP="00BC3F97">
      <w:pPr>
        <w:pStyle w:val="LabStepNumbered"/>
      </w:pPr>
      <w:r>
        <w:t>When the new project is created, right click the</w:t>
      </w:r>
      <w:r w:rsidRPr="00D528D7">
        <w:rPr>
          <w:b/>
        </w:rPr>
        <w:t xml:space="preserve"> Feature</w:t>
      </w:r>
      <w:r>
        <w:t xml:space="preserve"> node and choose to add a new feature.</w:t>
      </w:r>
    </w:p>
    <w:p w:rsidR="00BC3F97" w:rsidRDefault="00BC3F97" w:rsidP="00BC3F97">
      <w:pPr>
        <w:pStyle w:val="LabStepNumbered"/>
      </w:pPr>
      <w:r>
        <w:t>Right-click the new feature and select</w:t>
      </w:r>
      <w:r w:rsidRPr="00D528D7">
        <w:rPr>
          <w:b/>
        </w:rPr>
        <w:t xml:space="preserve"> Add Event Receiver</w:t>
      </w:r>
      <w:r>
        <w:t xml:space="preserve"> to add a Feature Receiver.</w:t>
      </w:r>
    </w:p>
    <w:p w:rsidR="00BC3F97" w:rsidRDefault="00BC3F97" w:rsidP="00BC3F97">
      <w:pPr>
        <w:pStyle w:val="LabStepNumbered"/>
      </w:pPr>
      <w:r>
        <w:t xml:space="preserve">Open the </w:t>
      </w:r>
      <w:r w:rsidRPr="007B1CA7">
        <w:rPr>
          <w:rStyle w:val="InlindeCode"/>
        </w:rPr>
        <w:t>Feature1EventReceiver</w:t>
      </w:r>
      <w:r>
        <w:rPr>
          <w:rStyle w:val="InlindeCode"/>
        </w:rPr>
        <w:t>.cs</w:t>
      </w:r>
      <w:r>
        <w:t xml:space="preserve"> file in Visual Studio for editing.</w:t>
      </w:r>
    </w:p>
    <w:p w:rsidR="00BC3F97" w:rsidRDefault="00BC3F97" w:rsidP="00BC3F97">
      <w:pPr>
        <w:pStyle w:val="LabStepNumbered"/>
      </w:pPr>
      <w:r>
        <w:t xml:space="preserve">Add the following code to the feature receiver class to help with the creation of fields in the lists. Note that you can copy and paste the text from the </w:t>
      </w:r>
      <w:r w:rsidRPr="00D528D7">
        <w:rPr>
          <w:rStyle w:val="InlindeCode"/>
        </w:rPr>
        <w:t>Snip1.txt</w:t>
      </w:r>
      <w:r>
        <w:t xml:space="preserve"> file in this lab’s </w:t>
      </w:r>
      <w:r w:rsidR="00D528D7" w:rsidRPr="00D528D7">
        <w:rPr>
          <w:b/>
        </w:rPr>
        <w:t>[[LAB FILES]]\</w:t>
      </w:r>
      <w:proofErr w:type="spellStart"/>
      <w:r w:rsidRPr="00D528D7">
        <w:rPr>
          <w:b/>
        </w:rPr>
        <w:t>StarterFiles</w:t>
      </w:r>
      <w:proofErr w:type="spellEnd"/>
      <w:r>
        <w:t xml:space="preserve"> directory.</w:t>
      </w:r>
    </w:p>
    <w:p w:rsidR="00BC3F97" w:rsidRPr="00550362" w:rsidRDefault="00BC3F97" w:rsidP="00BC3F97">
      <w:pPr>
        <w:pStyle w:val="LabStepCodeBlock"/>
        <w:rPr>
          <w:b w:val="0"/>
          <w:color w:val="808080"/>
        </w:rPr>
      </w:pPr>
      <w:r w:rsidRPr="00550362">
        <w:rPr>
          <w:color w:val="808080"/>
        </w:rPr>
        <w:t>using System;</w:t>
      </w:r>
    </w:p>
    <w:p w:rsidR="00BC3F97" w:rsidRPr="00550362" w:rsidRDefault="00BC3F97" w:rsidP="00BC3F97">
      <w:pPr>
        <w:pStyle w:val="LabStepCodeBlock"/>
        <w:rPr>
          <w:b w:val="0"/>
          <w:color w:val="808080"/>
        </w:rPr>
      </w:pPr>
      <w:r w:rsidRPr="00550362">
        <w:rPr>
          <w:color w:val="808080"/>
        </w:rPr>
        <w:t>using System.Runtime.InteropServices;</w:t>
      </w:r>
    </w:p>
    <w:p w:rsidR="00BC3F97" w:rsidRPr="00550362" w:rsidRDefault="00BC3F97" w:rsidP="00BC3F97">
      <w:pPr>
        <w:pStyle w:val="LabStepCodeBlock"/>
        <w:rPr>
          <w:b w:val="0"/>
          <w:color w:val="808080"/>
        </w:rPr>
      </w:pPr>
      <w:r w:rsidRPr="00550362">
        <w:rPr>
          <w:color w:val="808080"/>
        </w:rPr>
        <w:t>using System.Security.Permissions;</w:t>
      </w:r>
    </w:p>
    <w:p w:rsidR="00BC3F97" w:rsidRPr="00550362" w:rsidRDefault="00BC3F97" w:rsidP="00BC3F97">
      <w:pPr>
        <w:pStyle w:val="LabStepCodeBlock"/>
        <w:rPr>
          <w:b w:val="0"/>
          <w:color w:val="808080"/>
        </w:rPr>
      </w:pPr>
      <w:r w:rsidRPr="00550362">
        <w:rPr>
          <w:color w:val="808080"/>
        </w:rPr>
        <w:t>using Microsoft.SharePoint;</w:t>
      </w:r>
    </w:p>
    <w:p w:rsidR="00BC3F97" w:rsidRPr="00550362" w:rsidRDefault="00BC3F97" w:rsidP="00BC3F97">
      <w:pPr>
        <w:pStyle w:val="LabStepCodeBlock"/>
        <w:rPr>
          <w:b w:val="0"/>
          <w:color w:val="808080"/>
        </w:rPr>
      </w:pPr>
      <w:r w:rsidRPr="00550362">
        <w:rPr>
          <w:color w:val="808080"/>
        </w:rPr>
        <w:t>using Microsoft.SharePoint.Security;</w:t>
      </w:r>
    </w:p>
    <w:p w:rsidR="00BC3F97" w:rsidRPr="00550362" w:rsidRDefault="00BC3F97" w:rsidP="00BC3F97">
      <w:pPr>
        <w:pStyle w:val="LabStepCodeBlock"/>
        <w:rPr>
          <w:b w:val="0"/>
          <w:color w:val="808080"/>
        </w:rPr>
      </w:pPr>
    </w:p>
    <w:p w:rsidR="00BC3F97" w:rsidRPr="00550362" w:rsidRDefault="00BC3F97" w:rsidP="00BC3F97">
      <w:pPr>
        <w:pStyle w:val="LabStepCodeBlock"/>
        <w:rPr>
          <w:b w:val="0"/>
          <w:color w:val="808080"/>
        </w:rPr>
      </w:pPr>
      <w:r w:rsidRPr="00550362">
        <w:rPr>
          <w:color w:val="808080"/>
        </w:rPr>
        <w:t>namespace LINQLists.Features.Feature1</w:t>
      </w:r>
      <w:r>
        <w:rPr>
          <w:color w:val="808080"/>
        </w:rPr>
        <w:t xml:space="preserve"> </w:t>
      </w:r>
      <w:r w:rsidRPr="00550362">
        <w:rPr>
          <w:color w:val="808080"/>
        </w:rPr>
        <w:t>{</w:t>
      </w:r>
    </w:p>
    <w:p w:rsidR="00BC3F97" w:rsidRPr="00550362" w:rsidRDefault="00BC3F97" w:rsidP="00BC3F97">
      <w:pPr>
        <w:pStyle w:val="LabStepCodeBlock"/>
        <w:rPr>
          <w:b w:val="0"/>
          <w:color w:val="808080"/>
        </w:rPr>
      </w:pPr>
    </w:p>
    <w:p w:rsidR="00BC3F97" w:rsidRPr="00550362" w:rsidRDefault="00BC3F97" w:rsidP="00BC3F97">
      <w:pPr>
        <w:pStyle w:val="LabStepCodeBlock"/>
        <w:rPr>
          <w:b w:val="0"/>
          <w:color w:val="808080"/>
        </w:rPr>
      </w:pPr>
      <w:r w:rsidRPr="00550362">
        <w:rPr>
          <w:color w:val="808080"/>
        </w:rPr>
        <w:t xml:space="preserve">    [Guid("a5bcd625-e0b9-4126-b544-89b478334be0")]</w:t>
      </w:r>
    </w:p>
    <w:p w:rsidR="00BC3F97" w:rsidRDefault="00BC3F97" w:rsidP="00BC3F97">
      <w:pPr>
        <w:pStyle w:val="LabStepCodeBlock"/>
        <w:rPr>
          <w:color w:val="808080"/>
        </w:rPr>
      </w:pPr>
      <w:r w:rsidRPr="00550362">
        <w:rPr>
          <w:color w:val="808080"/>
        </w:rPr>
        <w:t xml:space="preserve">    public class Feature1EventReceiver : SPFeatureReceiver</w:t>
      </w:r>
      <w:r>
        <w:rPr>
          <w:color w:val="808080"/>
        </w:rPr>
        <w:t xml:space="preserve"> </w:t>
      </w:r>
      <w:r w:rsidRPr="00550362">
        <w:rPr>
          <w:color w:val="808080"/>
        </w:rPr>
        <w:t>{</w:t>
      </w:r>
    </w:p>
    <w:p w:rsidR="00BC3F97" w:rsidRPr="00550362" w:rsidRDefault="00BC3F97" w:rsidP="00BC3F97">
      <w:pPr>
        <w:pStyle w:val="LabStepCodeBlock"/>
        <w:rPr>
          <w:b w:val="0"/>
          <w:color w:val="808080"/>
        </w:rPr>
      </w:pPr>
    </w:p>
    <w:p w:rsidR="00BC3F97" w:rsidRPr="007B1CA7" w:rsidRDefault="00BC3F97" w:rsidP="00BC3F97">
      <w:pPr>
        <w:pStyle w:val="LabStepCodeBlock"/>
        <w:rPr>
          <w:b w:val="0"/>
        </w:rPr>
      </w:pPr>
      <w:r w:rsidRPr="007B1CA7">
        <w:rPr>
          <w:color w:val="auto"/>
        </w:rPr>
        <w:t xml:space="preserve">        private void FixupField(SPList spList, string fieldInternalName)</w:t>
      </w:r>
      <w:r>
        <w:rPr>
          <w:color w:val="auto"/>
        </w:rPr>
        <w:t xml:space="preserve"> </w:t>
      </w:r>
      <w:r w:rsidRPr="007B1CA7">
        <w:rPr>
          <w:color w:val="auto"/>
        </w:rPr>
        <w:t>{</w:t>
      </w:r>
    </w:p>
    <w:p w:rsidR="00BC3F97" w:rsidRPr="007B1CA7" w:rsidRDefault="00BC3F97" w:rsidP="00BC3F97">
      <w:pPr>
        <w:pStyle w:val="LabStepCodeBlock"/>
        <w:rPr>
          <w:b w:val="0"/>
        </w:rPr>
      </w:pPr>
      <w:r w:rsidRPr="007B1CA7">
        <w:rPr>
          <w:color w:val="auto"/>
        </w:rPr>
        <w:t xml:space="preserve">            FixupField(spList.Fields.GetFieldByInternalName(fieldInternalName));</w:t>
      </w:r>
    </w:p>
    <w:p w:rsidR="00BC3F97" w:rsidRPr="007B1CA7" w:rsidRDefault="00BC3F97" w:rsidP="00BC3F97">
      <w:pPr>
        <w:pStyle w:val="LabStepCodeBlock"/>
        <w:rPr>
          <w:b w:val="0"/>
        </w:rPr>
      </w:pPr>
      <w:r w:rsidRPr="007B1CA7">
        <w:rPr>
          <w:color w:val="auto"/>
        </w:rPr>
        <w:t xml:space="preserve">        }</w:t>
      </w:r>
    </w:p>
    <w:p w:rsidR="00BC3F97" w:rsidRPr="00550362" w:rsidRDefault="00BC3F97" w:rsidP="00BC3F97">
      <w:pPr>
        <w:pStyle w:val="LabStepCodeBlock"/>
        <w:rPr>
          <w:b w:val="0"/>
          <w:color w:val="808080"/>
        </w:rPr>
      </w:pPr>
    </w:p>
    <w:p w:rsidR="00BC3F97" w:rsidRPr="000C395D" w:rsidRDefault="00BC3F97" w:rsidP="00BC3F97">
      <w:pPr>
        <w:pStyle w:val="LabStepCodeBlock"/>
      </w:pPr>
      <w:r w:rsidRPr="000C395D">
        <w:t xml:space="preserve">        private void FixupField(SPField spField)</w:t>
      </w:r>
      <w:r>
        <w:t xml:space="preserve"> </w:t>
      </w:r>
      <w:r w:rsidRPr="000C395D">
        <w:t>{</w:t>
      </w:r>
    </w:p>
    <w:p w:rsidR="00BC3F97" w:rsidRDefault="00BC3F97" w:rsidP="00BC3F97">
      <w:pPr>
        <w:pStyle w:val="LabStepCodeBlock"/>
      </w:pPr>
      <w:r w:rsidRPr="000C395D">
        <w:t xml:space="preserve">            // This method takes an InternalName of a field in a spList </w:t>
      </w:r>
    </w:p>
    <w:p w:rsidR="00BC3F97" w:rsidRPr="000C395D" w:rsidRDefault="00BC3F97" w:rsidP="00BC3F97">
      <w:pPr>
        <w:pStyle w:val="LabStepCodeBlock"/>
      </w:pPr>
      <w:r>
        <w:t xml:space="preserve">            // </w:t>
      </w:r>
      <w:r w:rsidRPr="000C395D">
        <w:t>and process a few things we want all fields to have by default</w:t>
      </w:r>
    </w:p>
    <w:p w:rsidR="00BC3F97" w:rsidRPr="000C395D" w:rsidRDefault="00BC3F97" w:rsidP="00BC3F97">
      <w:pPr>
        <w:pStyle w:val="LabStepCodeBlock"/>
      </w:pPr>
      <w:r w:rsidRPr="000C395D">
        <w:t xml:space="preserve">            // for example setting them to show into the default view</w:t>
      </w:r>
    </w:p>
    <w:p w:rsidR="00BC3F97" w:rsidRPr="000C395D" w:rsidRDefault="00BC3F97" w:rsidP="00BC3F97">
      <w:pPr>
        <w:pStyle w:val="LabStepCodeBlock"/>
      </w:pPr>
      <w:r w:rsidRPr="000C395D">
        <w:t xml:space="preserve">            spField.ShowInDisplayForm = true;</w:t>
      </w:r>
    </w:p>
    <w:p w:rsidR="00BC3F97" w:rsidRPr="000C395D" w:rsidRDefault="00BC3F97" w:rsidP="00BC3F97">
      <w:pPr>
        <w:pStyle w:val="LabStepCodeBlock"/>
      </w:pPr>
      <w:r w:rsidRPr="000C395D">
        <w:t xml:space="preserve">            spField.ShowInEditForm = true;</w:t>
      </w:r>
    </w:p>
    <w:p w:rsidR="00BC3F97" w:rsidRPr="000C395D" w:rsidRDefault="00BC3F97" w:rsidP="00BC3F97">
      <w:pPr>
        <w:pStyle w:val="LabStepCodeBlock"/>
      </w:pPr>
      <w:r w:rsidRPr="000C395D">
        <w:t xml:space="preserve">            spField.ShowInListSettings = true;</w:t>
      </w:r>
    </w:p>
    <w:p w:rsidR="00BC3F97" w:rsidRPr="000C395D" w:rsidRDefault="00BC3F97" w:rsidP="00BC3F97">
      <w:pPr>
        <w:pStyle w:val="LabStepCodeBlock"/>
      </w:pPr>
      <w:r w:rsidRPr="000C395D">
        <w:t xml:space="preserve">            spField.ShowInNewForm = true;</w:t>
      </w:r>
    </w:p>
    <w:p w:rsidR="00BC3F97" w:rsidRPr="000C395D" w:rsidRDefault="00BC3F97" w:rsidP="00BC3F97">
      <w:pPr>
        <w:pStyle w:val="LabStepCodeBlock"/>
      </w:pPr>
      <w:r w:rsidRPr="000C395D">
        <w:t xml:space="preserve">            spField.ShowInVersionHistory = true;</w:t>
      </w:r>
    </w:p>
    <w:p w:rsidR="00BC3F97" w:rsidRPr="000C395D" w:rsidRDefault="00BC3F97" w:rsidP="00BC3F97">
      <w:pPr>
        <w:pStyle w:val="LabStepCodeBlock"/>
      </w:pPr>
      <w:r w:rsidRPr="000C395D">
        <w:t xml:space="preserve">            spField.ShowInViewForms = true;</w:t>
      </w:r>
    </w:p>
    <w:p w:rsidR="00BC3F97" w:rsidRPr="000C395D" w:rsidRDefault="00BC3F97" w:rsidP="00BC3F97">
      <w:pPr>
        <w:pStyle w:val="LabStepCodeBlock"/>
      </w:pPr>
    </w:p>
    <w:p w:rsidR="00BC3F97" w:rsidRPr="000C395D" w:rsidRDefault="00BC3F97" w:rsidP="00BC3F97">
      <w:pPr>
        <w:pStyle w:val="LabStepCodeBlock"/>
      </w:pPr>
      <w:r w:rsidRPr="000C395D">
        <w:t xml:space="preserve">            // Add field to default view</w:t>
      </w:r>
    </w:p>
    <w:p w:rsidR="00BC3F97" w:rsidRPr="000C395D" w:rsidRDefault="00BC3F97" w:rsidP="00BC3F97">
      <w:pPr>
        <w:pStyle w:val="LabStepCodeBlock"/>
      </w:pPr>
      <w:r w:rsidRPr="000C395D">
        <w:t xml:space="preserve">            SPView defaultView = spField.ParentList.DefaultView;</w:t>
      </w:r>
    </w:p>
    <w:p w:rsidR="00BC3F97" w:rsidRPr="000C395D" w:rsidRDefault="00BC3F97" w:rsidP="00BC3F97">
      <w:pPr>
        <w:pStyle w:val="LabStepCodeBlock"/>
      </w:pPr>
      <w:r w:rsidRPr="000C395D">
        <w:t xml:space="preserve">            defaultView.ViewFields.Add(spField);</w:t>
      </w:r>
    </w:p>
    <w:p w:rsidR="00BC3F97" w:rsidRPr="000C395D" w:rsidRDefault="00BC3F97" w:rsidP="00BC3F97">
      <w:pPr>
        <w:pStyle w:val="LabStepCodeBlock"/>
      </w:pPr>
      <w:r w:rsidRPr="000C395D">
        <w:t xml:space="preserve">            defaultView.Update();</w:t>
      </w:r>
    </w:p>
    <w:p w:rsidR="00BC3F97" w:rsidRPr="000C395D" w:rsidRDefault="00BC3F97" w:rsidP="00BC3F97">
      <w:pPr>
        <w:pStyle w:val="LabStepCodeBlock"/>
      </w:pPr>
    </w:p>
    <w:p w:rsidR="00BC3F97" w:rsidRPr="000C395D" w:rsidRDefault="00BC3F97" w:rsidP="00BC3F97">
      <w:pPr>
        <w:pStyle w:val="LabStepCodeBlock"/>
      </w:pPr>
      <w:r w:rsidRPr="000C395D">
        <w:t xml:space="preserve">            spField.Update();</w:t>
      </w:r>
    </w:p>
    <w:p w:rsidR="00BC3F97" w:rsidRPr="007B1CA7" w:rsidRDefault="00BC3F97" w:rsidP="00BC3F97">
      <w:pPr>
        <w:pStyle w:val="LabStepCodeBlock"/>
        <w:rPr>
          <w:rFonts w:ascii="Verdana" w:hAnsi="Verdana"/>
          <w:b w:val="0"/>
          <w:noProof w:val="0"/>
          <w:color w:val="auto"/>
          <w:sz w:val="18"/>
        </w:rPr>
      </w:pPr>
      <w:r w:rsidRPr="000C395D">
        <w:t xml:space="preserve">        }</w:t>
      </w:r>
    </w:p>
    <w:p w:rsidR="00BC3F97" w:rsidRDefault="00BC3F97" w:rsidP="00BC3F97">
      <w:pPr>
        <w:pStyle w:val="LabStepNumbered"/>
      </w:pPr>
      <w:r>
        <w:t xml:space="preserve">Locate and uncomment the </w:t>
      </w:r>
      <w:proofErr w:type="spellStart"/>
      <w:r w:rsidRPr="00D950CC">
        <w:rPr>
          <w:rStyle w:val="InlindeCode"/>
        </w:rPr>
        <w:t>FeatureActivated</w:t>
      </w:r>
      <w:proofErr w:type="spellEnd"/>
      <w:r w:rsidR="00D528D7">
        <w:rPr>
          <w:rStyle w:val="InlindeCode"/>
        </w:rPr>
        <w:t>()</w:t>
      </w:r>
      <w:r>
        <w:t xml:space="preserve"> method. This is the method that will run when your feature is activated in a SharePoint site.</w:t>
      </w:r>
    </w:p>
    <w:p w:rsidR="00BC3F97" w:rsidRDefault="00BC3F97" w:rsidP="0038042F">
      <w:pPr>
        <w:pStyle w:val="LabStepNumbered"/>
      </w:pPr>
      <w:r>
        <w:t xml:space="preserve">Add the following code to the </w:t>
      </w:r>
      <w:proofErr w:type="spellStart"/>
      <w:r w:rsidRPr="00D950CC">
        <w:rPr>
          <w:rStyle w:val="InlindeCode"/>
        </w:rPr>
        <w:t>FeatureActivated</w:t>
      </w:r>
      <w:proofErr w:type="spellEnd"/>
      <w:r w:rsidR="00D528D7">
        <w:rPr>
          <w:rStyle w:val="InlindeCode"/>
        </w:rPr>
        <w:t>()</w:t>
      </w:r>
      <w:r>
        <w:t xml:space="preserve"> method to </w:t>
      </w:r>
      <w:r w:rsidRPr="0038042F">
        <w:t>build</w:t>
      </w:r>
      <w:r>
        <w:t xml:space="preserve"> a number of lists.</w:t>
      </w:r>
      <w:r w:rsidR="0038042F">
        <w:t xml:space="preserve"> Note that you can copy and paste this code from the </w:t>
      </w:r>
      <w:r w:rsidR="0038042F" w:rsidRPr="00D528D7">
        <w:rPr>
          <w:rStyle w:val="InlindeCode"/>
        </w:rPr>
        <w:t>snip2.txt</w:t>
      </w:r>
      <w:r w:rsidR="0038042F">
        <w:t xml:space="preserve"> file in this lab’s </w:t>
      </w:r>
      <w:r w:rsidR="00D528D7" w:rsidRPr="00D528D7">
        <w:rPr>
          <w:b/>
        </w:rPr>
        <w:t>[[LAB FILES]]\</w:t>
      </w:r>
      <w:proofErr w:type="spellStart"/>
      <w:r w:rsidR="0038042F" w:rsidRPr="00D528D7">
        <w:rPr>
          <w:b/>
        </w:rPr>
        <w:t>StarterFiles</w:t>
      </w:r>
      <w:proofErr w:type="spellEnd"/>
      <w:r w:rsidR="0038042F">
        <w:t xml:space="preserve"> directory.</w:t>
      </w:r>
    </w:p>
    <w:p w:rsidR="00BC3F97" w:rsidRPr="00550362" w:rsidRDefault="00BC3F97" w:rsidP="00BC3F97">
      <w:pPr>
        <w:pStyle w:val="LabStepCodeBlock"/>
        <w:rPr>
          <w:b w:val="0"/>
          <w:color w:val="808080"/>
        </w:rPr>
      </w:pPr>
      <w:r w:rsidRPr="00550362">
        <w:rPr>
          <w:color w:val="808080"/>
        </w:rPr>
        <w:t>public override void FeatureActivated(SPFeatureReceiverProperties properties)</w:t>
      </w:r>
      <w:r w:rsidR="0038042F">
        <w:rPr>
          <w:color w:val="808080"/>
        </w:rPr>
        <w:t xml:space="preserve"> </w:t>
      </w:r>
      <w:r w:rsidRPr="00550362">
        <w:rPr>
          <w:color w:val="808080"/>
        </w:rPr>
        <w:t>{</w:t>
      </w:r>
    </w:p>
    <w:p w:rsidR="00FB1E7D" w:rsidRDefault="00FB1E7D" w:rsidP="00FB1E7D">
      <w:pPr>
        <w:pStyle w:val="LabStepCodeBlock"/>
      </w:pPr>
      <w:r>
        <w:tab/>
        <w:t>SPWeb spWeb = properties.Feature.Parent as SPWeb;</w:t>
      </w:r>
    </w:p>
    <w:p w:rsidR="00FB1E7D" w:rsidRDefault="00FB1E7D" w:rsidP="00FB1E7D">
      <w:pPr>
        <w:pStyle w:val="LabStepCodeBlock"/>
      </w:pPr>
    </w:p>
    <w:p w:rsidR="00FB1E7D" w:rsidRDefault="00FB1E7D" w:rsidP="00FB1E7D">
      <w:pPr>
        <w:pStyle w:val="LabStepCodeBlock"/>
      </w:pPr>
      <w:r>
        <w:tab/>
        <w:t>//Projects List</w:t>
      </w:r>
    </w:p>
    <w:p w:rsidR="00FB1E7D" w:rsidRDefault="00FB1E7D" w:rsidP="00FB1E7D">
      <w:pPr>
        <w:pStyle w:val="LabStepCodeBlock"/>
      </w:pPr>
      <w:r>
        <w:tab/>
        <w:t xml:space="preserve">Guid pListGuid = spWeb.Lists.Add("Projects", </w:t>
      </w:r>
    </w:p>
    <w:p w:rsidR="00FB1E7D" w:rsidRDefault="00FB1E7D" w:rsidP="00FB1E7D">
      <w:pPr>
        <w:pStyle w:val="LabStepCodeBlock"/>
      </w:pPr>
      <w:r>
        <w:tab/>
      </w:r>
      <w:r>
        <w:tab/>
      </w:r>
      <w:r>
        <w:tab/>
      </w:r>
      <w:r>
        <w:tab/>
      </w:r>
      <w:r>
        <w:tab/>
      </w:r>
      <w:r>
        <w:tab/>
      </w:r>
      <w:r>
        <w:tab/>
      </w:r>
      <w:r>
        <w:tab/>
        <w:t xml:space="preserve"> "Company Projects", </w:t>
      </w:r>
    </w:p>
    <w:p w:rsidR="00FB1E7D" w:rsidRDefault="00FB1E7D" w:rsidP="00FB1E7D">
      <w:pPr>
        <w:pStyle w:val="LabStepCodeBlock"/>
      </w:pPr>
      <w:r>
        <w:tab/>
      </w:r>
      <w:r>
        <w:tab/>
      </w:r>
      <w:r>
        <w:tab/>
      </w:r>
      <w:r>
        <w:tab/>
      </w:r>
      <w:r>
        <w:tab/>
      </w:r>
      <w:r>
        <w:tab/>
      </w:r>
      <w:r>
        <w:tab/>
      </w:r>
      <w:r>
        <w:tab/>
        <w:t xml:space="preserve"> SPListTemplateType.GenericList);</w:t>
      </w:r>
    </w:p>
    <w:p w:rsidR="00FB1E7D" w:rsidRDefault="00FB1E7D" w:rsidP="00FB1E7D">
      <w:pPr>
        <w:pStyle w:val="LabStepCodeBlock"/>
      </w:pPr>
      <w:r>
        <w:tab/>
        <w:t>spWeb.Update();</w:t>
      </w:r>
    </w:p>
    <w:p w:rsidR="00FB1E7D" w:rsidRDefault="00FB1E7D" w:rsidP="00FB1E7D">
      <w:pPr>
        <w:pStyle w:val="LabStepCodeBlock"/>
      </w:pPr>
    </w:p>
    <w:p w:rsidR="00FB1E7D" w:rsidRDefault="00FB1E7D" w:rsidP="00FB1E7D">
      <w:pPr>
        <w:pStyle w:val="LabStepCodeBlock"/>
      </w:pPr>
      <w:r>
        <w:tab/>
        <w:t>//Projects List columns</w:t>
      </w:r>
    </w:p>
    <w:p w:rsidR="00FB1E7D" w:rsidRDefault="00FB1E7D" w:rsidP="00FB1E7D">
      <w:pPr>
        <w:pStyle w:val="LabStepCodeBlock"/>
      </w:pPr>
      <w:r>
        <w:tab/>
        <w:t>SPList pList = spWeb.Lists[pListGuid];</w:t>
      </w:r>
    </w:p>
    <w:p w:rsidR="00FB1E7D" w:rsidRDefault="00FB1E7D" w:rsidP="00FB1E7D">
      <w:pPr>
        <w:pStyle w:val="LabStepCodeBlock"/>
      </w:pPr>
      <w:r>
        <w:tab/>
        <w:t>pList.OnQuickLaunch = true;</w:t>
      </w:r>
    </w:p>
    <w:p w:rsidR="00FB1E7D" w:rsidRDefault="00FB1E7D" w:rsidP="00FB1E7D">
      <w:pPr>
        <w:pStyle w:val="LabStepCodeBlock"/>
      </w:pPr>
      <w:r>
        <w:tab/>
        <w:t>SPField pTitleIDField = pList.Fields["Title"];</w:t>
      </w:r>
    </w:p>
    <w:p w:rsidR="00FB1E7D" w:rsidRDefault="00FB1E7D" w:rsidP="00FB1E7D">
      <w:pPr>
        <w:pStyle w:val="LabStepCodeBlock"/>
      </w:pPr>
      <w:r>
        <w:tab/>
        <w:t>FixupField(pList, pList.Fields.Add("Description", SPFieldType.Text, false));</w:t>
      </w:r>
    </w:p>
    <w:p w:rsidR="00FB1E7D" w:rsidRDefault="00FB1E7D" w:rsidP="00FB1E7D">
      <w:pPr>
        <w:pStyle w:val="LabStepCodeBlock"/>
      </w:pPr>
      <w:r>
        <w:tab/>
        <w:t>FixupField(pList, pList.Fields.Add("Due Date", SPFieldType.DateTime, false));</w:t>
      </w:r>
    </w:p>
    <w:p w:rsidR="00FB1E7D" w:rsidRDefault="00FB1E7D" w:rsidP="00FB1E7D">
      <w:pPr>
        <w:pStyle w:val="LabStepCodeBlock"/>
      </w:pPr>
      <w:r>
        <w:tab/>
        <w:t>SPFieldDateTime dueDateField = (SPFieldDateTime)pList.Fields["Due Date"];</w:t>
      </w:r>
    </w:p>
    <w:p w:rsidR="00FB1E7D" w:rsidRDefault="00FB1E7D" w:rsidP="00FB1E7D">
      <w:pPr>
        <w:pStyle w:val="LabStepCodeBlock"/>
      </w:pPr>
      <w:r>
        <w:tab/>
        <w:t>dueDateField.DisplayFormat = SPDateTimeFieldFormatType.DateOnly;</w:t>
      </w:r>
    </w:p>
    <w:p w:rsidR="00FB1E7D" w:rsidRDefault="00FB1E7D" w:rsidP="00FB1E7D">
      <w:pPr>
        <w:pStyle w:val="LabStepCodeBlock"/>
      </w:pPr>
    </w:p>
    <w:p w:rsidR="00FB1E7D" w:rsidRDefault="00FB1E7D" w:rsidP="00FB1E7D">
      <w:pPr>
        <w:pStyle w:val="LabStepCodeBlock"/>
      </w:pPr>
      <w:r>
        <w:tab/>
        <w:t>dueDateField.Update();</w:t>
      </w:r>
    </w:p>
    <w:p w:rsidR="00FB1E7D" w:rsidRDefault="00FB1E7D" w:rsidP="00FB1E7D">
      <w:pPr>
        <w:pStyle w:val="LabStepCodeBlock"/>
      </w:pPr>
      <w:r>
        <w:tab/>
        <w:t>pList.Update();</w:t>
      </w:r>
    </w:p>
    <w:p w:rsidR="00FB1E7D" w:rsidRDefault="00FB1E7D" w:rsidP="00FB1E7D">
      <w:pPr>
        <w:pStyle w:val="LabStepCodeBlock"/>
      </w:pPr>
    </w:p>
    <w:p w:rsidR="00FB1E7D" w:rsidRDefault="00FB1E7D" w:rsidP="00FB1E7D">
      <w:pPr>
        <w:pStyle w:val="LabStepCodeBlock"/>
      </w:pPr>
      <w:r>
        <w:tab/>
        <w:t>// Employees List</w:t>
      </w:r>
    </w:p>
    <w:p w:rsidR="00FB1E7D" w:rsidRDefault="00FB1E7D" w:rsidP="00FB1E7D">
      <w:pPr>
        <w:pStyle w:val="LabStepCodeBlock"/>
      </w:pPr>
      <w:r>
        <w:tab/>
        <w:t xml:space="preserve">Guid eListGuid = spWeb.Lists.Add("Employees", </w:t>
      </w:r>
    </w:p>
    <w:p w:rsidR="00FB1E7D" w:rsidRDefault="00FB1E7D" w:rsidP="00FB1E7D">
      <w:pPr>
        <w:pStyle w:val="LabStepCodeBlock"/>
      </w:pPr>
      <w:r>
        <w:tab/>
      </w:r>
      <w:r>
        <w:tab/>
      </w:r>
      <w:r>
        <w:tab/>
      </w:r>
      <w:r>
        <w:tab/>
      </w:r>
      <w:r>
        <w:tab/>
      </w:r>
      <w:r>
        <w:tab/>
      </w:r>
      <w:r>
        <w:tab/>
      </w:r>
      <w:r>
        <w:tab/>
        <w:t xml:space="preserve"> "Employees", </w:t>
      </w:r>
    </w:p>
    <w:p w:rsidR="00FB1E7D" w:rsidRDefault="00FB1E7D" w:rsidP="00FB1E7D">
      <w:pPr>
        <w:pStyle w:val="LabStepCodeBlock"/>
      </w:pPr>
      <w:r>
        <w:tab/>
      </w:r>
      <w:r>
        <w:tab/>
      </w:r>
      <w:r>
        <w:tab/>
      </w:r>
      <w:r>
        <w:tab/>
      </w:r>
      <w:r>
        <w:tab/>
      </w:r>
      <w:r>
        <w:tab/>
      </w:r>
      <w:r>
        <w:tab/>
      </w:r>
      <w:r>
        <w:tab/>
        <w:t xml:space="preserve"> SPListTemplateType.GenericList);</w:t>
      </w:r>
    </w:p>
    <w:p w:rsidR="00FB1E7D" w:rsidRDefault="00FB1E7D" w:rsidP="00FB1E7D">
      <w:pPr>
        <w:pStyle w:val="LabStepCodeBlock"/>
      </w:pPr>
      <w:r>
        <w:tab/>
        <w:t>spWeb.Update();</w:t>
      </w:r>
    </w:p>
    <w:p w:rsidR="00FB1E7D" w:rsidRDefault="00FB1E7D" w:rsidP="00FB1E7D">
      <w:pPr>
        <w:pStyle w:val="LabStepCodeBlock"/>
      </w:pPr>
    </w:p>
    <w:p w:rsidR="00FB1E7D" w:rsidRDefault="00FB1E7D" w:rsidP="00FB1E7D">
      <w:pPr>
        <w:pStyle w:val="LabStepCodeBlock"/>
      </w:pPr>
      <w:r>
        <w:tab/>
        <w:t>// Employees List columns</w:t>
      </w:r>
    </w:p>
    <w:p w:rsidR="00FB1E7D" w:rsidRDefault="00FB1E7D" w:rsidP="00FB1E7D">
      <w:pPr>
        <w:pStyle w:val="LabStepCodeBlock"/>
      </w:pPr>
      <w:r>
        <w:tab/>
        <w:t>SPList eList = spWeb.Lists[eListGuid];</w:t>
      </w:r>
    </w:p>
    <w:p w:rsidR="00FB1E7D" w:rsidRDefault="00FB1E7D" w:rsidP="00FB1E7D">
      <w:pPr>
        <w:pStyle w:val="LabStepCodeBlock"/>
      </w:pPr>
      <w:r>
        <w:tab/>
        <w:t>eList.OnQuickLaunch = true;</w:t>
      </w:r>
    </w:p>
    <w:p w:rsidR="00FB1E7D" w:rsidRDefault="00FB1E7D" w:rsidP="00FB1E7D">
      <w:pPr>
        <w:pStyle w:val="LabStepCodeBlock"/>
      </w:pPr>
      <w:r>
        <w:tab/>
        <w:t>SPField titleIDField = eList.Fields["Title"];</w:t>
      </w:r>
    </w:p>
    <w:p w:rsidR="00FB1E7D" w:rsidRDefault="00FB1E7D" w:rsidP="00FB1E7D">
      <w:pPr>
        <w:pStyle w:val="LabStepCodeBlock"/>
      </w:pPr>
      <w:r>
        <w:tab/>
        <w:t>titleIDField.Title = "Fullname";</w:t>
      </w:r>
    </w:p>
    <w:p w:rsidR="00FB1E7D" w:rsidRDefault="00FB1E7D" w:rsidP="00FB1E7D">
      <w:pPr>
        <w:pStyle w:val="LabStepCodeBlock"/>
      </w:pPr>
      <w:r>
        <w:tab/>
        <w:t>titleIDField.Update();</w:t>
      </w:r>
    </w:p>
    <w:p w:rsidR="00FB1E7D" w:rsidRDefault="00FB1E7D" w:rsidP="00FB1E7D">
      <w:pPr>
        <w:pStyle w:val="LabStepCodeBlock"/>
      </w:pPr>
    </w:p>
    <w:p w:rsidR="00FB1E7D" w:rsidRDefault="00FB1E7D" w:rsidP="00FB1E7D">
      <w:pPr>
        <w:pStyle w:val="LabStepCodeBlock"/>
      </w:pPr>
      <w:r>
        <w:tab/>
        <w:t>FixupField(eList, eList.Fields.Add("JobTitle", SPFieldType.Text, false));</w:t>
      </w:r>
    </w:p>
    <w:p w:rsidR="00FB1E7D" w:rsidRDefault="00FB1E7D" w:rsidP="00FB1E7D">
      <w:pPr>
        <w:pStyle w:val="LabStepCodeBlock"/>
      </w:pPr>
      <w:r>
        <w:tab/>
        <w:t>FixupField(eList, eList.Fields.Add("Team", SPFieldType.Text, false));</w:t>
      </w:r>
    </w:p>
    <w:p w:rsidR="00FB1E7D" w:rsidRDefault="00FB1E7D" w:rsidP="00FB1E7D">
      <w:pPr>
        <w:pStyle w:val="LabStepCodeBlock"/>
      </w:pPr>
      <w:r>
        <w:tab/>
        <w:t xml:space="preserve">FixupField(eList, eList.Fields.Add("Contribution (in Milestones)", </w:t>
      </w:r>
    </w:p>
    <w:p w:rsidR="00FB1E7D" w:rsidRDefault="00FB1E7D" w:rsidP="00FB1E7D">
      <w:pPr>
        <w:pStyle w:val="LabStepCodeBlock"/>
      </w:pPr>
      <w:r>
        <w:tab/>
      </w:r>
      <w:r>
        <w:tab/>
      </w:r>
      <w:r>
        <w:tab/>
      </w:r>
      <w:r>
        <w:tab/>
      </w:r>
      <w:r>
        <w:tab/>
      </w:r>
      <w:r>
        <w:tab/>
      </w:r>
      <w:r>
        <w:tab/>
      </w:r>
      <w:r>
        <w:tab/>
      </w:r>
      <w:r>
        <w:tab/>
        <w:t xml:space="preserve">   SPFieldType.Number, false));</w:t>
      </w:r>
    </w:p>
    <w:p w:rsidR="00FB1E7D" w:rsidRDefault="00FB1E7D" w:rsidP="00FB1E7D">
      <w:pPr>
        <w:pStyle w:val="LabStepCodeBlock"/>
      </w:pPr>
    </w:p>
    <w:p w:rsidR="00FB1E7D" w:rsidRDefault="00FB1E7D" w:rsidP="00FB1E7D">
      <w:pPr>
        <w:pStyle w:val="LabStepCodeBlock"/>
      </w:pPr>
      <w:r>
        <w:tab/>
        <w:t>string projectFieldInternalName = eList.Fields.AddLookup("Project", pListGuid, false);</w:t>
      </w:r>
    </w:p>
    <w:p w:rsidR="00FB1E7D" w:rsidRDefault="00FB1E7D" w:rsidP="00FB1E7D">
      <w:pPr>
        <w:pStyle w:val="LabStepCodeBlock"/>
      </w:pPr>
      <w:r>
        <w:tab/>
        <w:t xml:space="preserve">SPFieldLookup projectField = </w:t>
      </w:r>
    </w:p>
    <w:p w:rsidR="00FB1E7D" w:rsidRDefault="00FB1E7D" w:rsidP="00FB1E7D">
      <w:pPr>
        <w:pStyle w:val="LabStepCodeBlock"/>
      </w:pPr>
      <w:r>
        <w:tab/>
        <w:t xml:space="preserve">   (SPFieldLookup)eList.Fields.GetFieldByInternalName(projectFieldInternalName);</w:t>
      </w:r>
    </w:p>
    <w:p w:rsidR="00FB1E7D" w:rsidRDefault="00FB1E7D" w:rsidP="00FB1E7D">
      <w:pPr>
        <w:pStyle w:val="LabStepCodeBlock"/>
      </w:pPr>
      <w:r>
        <w:tab/>
        <w:t>projectField.LookupField = pTitleIDField.InternalName;</w:t>
      </w:r>
    </w:p>
    <w:p w:rsidR="00FB1E7D" w:rsidRDefault="00FB1E7D" w:rsidP="00FB1E7D">
      <w:pPr>
        <w:pStyle w:val="LabStepCodeBlock"/>
      </w:pPr>
      <w:r>
        <w:tab/>
        <w:t>FixupField(projectField);</w:t>
      </w:r>
    </w:p>
    <w:p w:rsidR="00FB1E7D" w:rsidRDefault="00FB1E7D" w:rsidP="00FB1E7D">
      <w:pPr>
        <w:pStyle w:val="LabStepCodeBlock"/>
      </w:pPr>
      <w:r>
        <w:tab/>
        <w:t>eList.Update();</w:t>
      </w:r>
    </w:p>
    <w:p w:rsidR="00FB1E7D" w:rsidRDefault="00FB1E7D" w:rsidP="00FB1E7D">
      <w:pPr>
        <w:pStyle w:val="LabStepCodeBlock"/>
      </w:pPr>
    </w:p>
    <w:p w:rsidR="00FB1E7D" w:rsidRDefault="00FB1E7D" w:rsidP="00FB1E7D">
      <w:pPr>
        <w:pStyle w:val="LabStepCodeBlock"/>
      </w:pPr>
      <w:r>
        <w:tab/>
        <w:t>// Project Manager field (Project to Employee lookup)</w:t>
      </w:r>
    </w:p>
    <w:p w:rsidR="00FB1E7D" w:rsidRDefault="00FB1E7D" w:rsidP="00FB1E7D">
      <w:pPr>
        <w:pStyle w:val="LabStepCodeBlock"/>
      </w:pPr>
      <w:r>
        <w:tab/>
        <w:t xml:space="preserve">string employeeFieldInternalName = </w:t>
      </w:r>
    </w:p>
    <w:p w:rsidR="00FB1E7D" w:rsidRDefault="00FB1E7D" w:rsidP="00FB1E7D">
      <w:pPr>
        <w:pStyle w:val="LabStepCodeBlock"/>
      </w:pPr>
      <w:r>
        <w:tab/>
      </w:r>
      <w:r>
        <w:tab/>
        <w:t xml:space="preserve">   pList.Fields.AddLookup("Primary Contact", eListGuid, false);</w:t>
      </w:r>
    </w:p>
    <w:p w:rsidR="00FB1E7D" w:rsidRDefault="00FB1E7D" w:rsidP="00FB1E7D">
      <w:pPr>
        <w:pStyle w:val="LabStepCodeBlock"/>
      </w:pPr>
      <w:r>
        <w:tab/>
        <w:t>SPFieldLookup managerField =</w:t>
      </w:r>
    </w:p>
    <w:p w:rsidR="00FB1E7D" w:rsidRDefault="00FB1E7D" w:rsidP="00FB1E7D">
      <w:pPr>
        <w:pStyle w:val="LabStepCodeBlock"/>
      </w:pPr>
      <w:r>
        <w:tab/>
        <w:t xml:space="preserve">  (SPFieldLookup)pList.Fields.GetFieldByInternalName(employeeFieldInternalName);</w:t>
      </w:r>
    </w:p>
    <w:p w:rsidR="00FB1E7D" w:rsidRDefault="00FB1E7D" w:rsidP="00FB1E7D">
      <w:pPr>
        <w:pStyle w:val="LabStepCodeBlock"/>
      </w:pPr>
      <w:r>
        <w:tab/>
        <w:t>managerField.LookupField = titleIDField.InternalName;</w:t>
      </w:r>
    </w:p>
    <w:p w:rsidR="00FB1E7D" w:rsidRDefault="00FB1E7D" w:rsidP="00FB1E7D">
      <w:pPr>
        <w:pStyle w:val="LabStepCodeBlock"/>
      </w:pPr>
      <w:r>
        <w:tab/>
        <w:t>FixupField(managerField);</w:t>
      </w:r>
    </w:p>
    <w:p w:rsidR="00BC3F97" w:rsidRPr="000C395D" w:rsidRDefault="00FB1E7D" w:rsidP="00FB1E7D">
      <w:pPr>
        <w:pStyle w:val="LabStepCodeBlock"/>
      </w:pPr>
      <w:r>
        <w:tab/>
        <w:t>pList.Update();</w:t>
      </w:r>
    </w:p>
    <w:p w:rsidR="00BC3F97" w:rsidRPr="00550362" w:rsidRDefault="00BC3F97" w:rsidP="00BC3F97">
      <w:pPr>
        <w:pStyle w:val="LabStepCodeBlock"/>
        <w:rPr>
          <w:rFonts w:ascii="Verdana" w:hAnsi="Verdana"/>
          <w:b w:val="0"/>
          <w:noProof w:val="0"/>
          <w:color w:val="808080"/>
          <w:sz w:val="18"/>
        </w:rPr>
      </w:pPr>
      <w:r w:rsidRPr="00550362">
        <w:rPr>
          <w:color w:val="808080"/>
        </w:rPr>
        <w:lastRenderedPageBreak/>
        <w:t>}</w:t>
      </w:r>
    </w:p>
    <w:p w:rsidR="00BC3F97" w:rsidRDefault="00BC3F97" w:rsidP="00BC3F97">
      <w:pPr>
        <w:pStyle w:val="LabStepNumbered"/>
      </w:pPr>
      <w:r>
        <w:t xml:space="preserve">Locate and uncomment the </w:t>
      </w:r>
      <w:proofErr w:type="spellStart"/>
      <w:r w:rsidRPr="00D950CC">
        <w:rPr>
          <w:rStyle w:val="InlindeCode"/>
        </w:rPr>
        <w:t>FeatureDeactivating</w:t>
      </w:r>
      <w:proofErr w:type="spellEnd"/>
      <w:r w:rsidR="00D528D7">
        <w:rPr>
          <w:rStyle w:val="InlindeCode"/>
        </w:rPr>
        <w:t>()</w:t>
      </w:r>
      <w:r>
        <w:t xml:space="preserve"> method. This is the method that will run when your feature is being deactivated in a SharePoint site.</w:t>
      </w:r>
    </w:p>
    <w:p w:rsidR="00BC3F97" w:rsidRDefault="00BC3F97" w:rsidP="00BC3F97">
      <w:pPr>
        <w:pStyle w:val="LabStepNumbered"/>
      </w:pPr>
      <w:r>
        <w:t xml:space="preserve">Add the following code to the </w:t>
      </w:r>
      <w:proofErr w:type="spellStart"/>
      <w:r w:rsidRPr="00D950CC">
        <w:rPr>
          <w:rStyle w:val="InlindeCode"/>
        </w:rPr>
        <w:t>FeatureDectivating</w:t>
      </w:r>
      <w:proofErr w:type="spellEnd"/>
      <w:r w:rsidR="00D528D7">
        <w:rPr>
          <w:rStyle w:val="InlindeCode"/>
        </w:rPr>
        <w:t>()</w:t>
      </w:r>
      <w:r>
        <w:t xml:space="preserve"> method to tear down the lists.</w:t>
      </w:r>
    </w:p>
    <w:p w:rsidR="00BC3F97" w:rsidRPr="00550362" w:rsidRDefault="00BC3F97" w:rsidP="00BC3F97">
      <w:pPr>
        <w:pStyle w:val="LabStepCodeBlock"/>
        <w:rPr>
          <w:b w:val="0"/>
          <w:color w:val="808080"/>
        </w:rPr>
      </w:pPr>
      <w:r w:rsidRPr="00550362">
        <w:rPr>
          <w:color w:val="808080"/>
        </w:rPr>
        <w:t>public override void FeatureDeactivating(SPFeatureReceiverProperties properties)</w:t>
      </w:r>
    </w:p>
    <w:p w:rsidR="00BC3F97" w:rsidRPr="00550362" w:rsidRDefault="00BC3F97" w:rsidP="00BC3F97">
      <w:pPr>
        <w:pStyle w:val="LabStepCodeBlock"/>
        <w:rPr>
          <w:b w:val="0"/>
          <w:color w:val="808080"/>
        </w:rPr>
      </w:pPr>
      <w:r w:rsidRPr="00550362">
        <w:rPr>
          <w:color w:val="808080"/>
        </w:rPr>
        <w:t>{</w:t>
      </w:r>
    </w:p>
    <w:p w:rsidR="00BC3F97" w:rsidRPr="000C395D" w:rsidRDefault="00BC3F97" w:rsidP="00BC3F97">
      <w:pPr>
        <w:pStyle w:val="LabStepCodeBlock"/>
      </w:pPr>
      <w:r w:rsidRPr="000C395D">
        <w:t xml:space="preserve">    SPWeb spWeb = </w:t>
      </w:r>
      <w:r w:rsidR="006932A8">
        <w:t>properties.Feature.Parent as SPWeb;</w:t>
      </w:r>
    </w:p>
    <w:p w:rsidR="00BC3F97" w:rsidRPr="000C395D" w:rsidRDefault="00BC3F97" w:rsidP="00BC3F97">
      <w:pPr>
        <w:pStyle w:val="LabStepCodeBlock"/>
      </w:pPr>
      <w:r w:rsidRPr="000C395D">
        <w:t xml:space="preserve">    SPList empList = spWeb.Lists["Employees"];</w:t>
      </w:r>
    </w:p>
    <w:p w:rsidR="00BC3F97" w:rsidRPr="000C395D" w:rsidRDefault="00BC3F97" w:rsidP="00BC3F97">
      <w:pPr>
        <w:pStyle w:val="LabStepCodeBlock"/>
      </w:pPr>
      <w:r w:rsidRPr="000C395D">
        <w:t xml:space="preserve">    empList.Delete();</w:t>
      </w:r>
    </w:p>
    <w:p w:rsidR="00BC3F97" w:rsidRDefault="00BC3F97" w:rsidP="00BC3F97">
      <w:pPr>
        <w:pStyle w:val="LabStepCodeBlock"/>
      </w:pPr>
      <w:r w:rsidRPr="000C395D">
        <w:t xml:space="preserve">    spWeb.Update();</w:t>
      </w:r>
    </w:p>
    <w:p w:rsidR="009343EC" w:rsidRPr="000C395D" w:rsidRDefault="009343EC" w:rsidP="00BC3F97">
      <w:pPr>
        <w:pStyle w:val="LabStepCodeBlock"/>
      </w:pPr>
    </w:p>
    <w:p w:rsidR="00BC3F97" w:rsidRPr="000C395D" w:rsidRDefault="00BC3F97" w:rsidP="00BC3F97">
      <w:pPr>
        <w:pStyle w:val="LabStepCodeBlock"/>
      </w:pPr>
      <w:r w:rsidRPr="000C395D">
        <w:t xml:space="preserve">    SPList projList = spWeb.Lists["Projects"];</w:t>
      </w:r>
    </w:p>
    <w:p w:rsidR="00BC3F97" w:rsidRPr="000C395D" w:rsidRDefault="00BC3F97" w:rsidP="00BC3F97">
      <w:pPr>
        <w:pStyle w:val="LabStepCodeBlock"/>
      </w:pPr>
      <w:r w:rsidRPr="000C395D">
        <w:t xml:space="preserve">    projList.Delete();</w:t>
      </w:r>
    </w:p>
    <w:p w:rsidR="006932A8" w:rsidRDefault="006932A8" w:rsidP="006932A8">
      <w:pPr>
        <w:pStyle w:val="LabStepCodeBlock"/>
      </w:pPr>
      <w:r>
        <w:t xml:space="preserve">    </w:t>
      </w:r>
      <w:r w:rsidR="00BC3F97" w:rsidRPr="000C395D">
        <w:t>spWeb.Update();</w:t>
      </w:r>
    </w:p>
    <w:p w:rsidR="00BC3F97" w:rsidRPr="006932A8" w:rsidRDefault="00BC3F97" w:rsidP="006932A8">
      <w:pPr>
        <w:pStyle w:val="LabStepCodeBlock"/>
      </w:pPr>
      <w:r w:rsidRPr="00550362">
        <w:rPr>
          <w:color w:val="808080"/>
        </w:rPr>
        <w:t>}</w:t>
      </w:r>
    </w:p>
    <w:p w:rsidR="00BC3F97" w:rsidRDefault="00BC3F97" w:rsidP="00BC3F97">
      <w:pPr>
        <w:pStyle w:val="LabStepNumbered"/>
      </w:pPr>
      <w:r>
        <w:t>Build the project and verify that the code is correct; fixing any errors that may be reported by the compiler.</w:t>
      </w:r>
    </w:p>
    <w:p w:rsidR="00BC3F97" w:rsidRDefault="00BC3F97" w:rsidP="00BC3F97">
      <w:pPr>
        <w:pStyle w:val="LabStepNumbered"/>
      </w:pPr>
      <w:r>
        <w:t xml:space="preserve">Once the project is completed, select </w:t>
      </w:r>
      <w:r w:rsidRPr="00D528D7">
        <w:rPr>
          <w:b/>
        </w:rPr>
        <w:t>Debug » Start Without Debugging</w:t>
      </w:r>
      <w:r>
        <w:t xml:space="preserve"> from the Visual Studio main menu or use the shortcut key combination of or by pressing </w:t>
      </w:r>
      <w:r w:rsidRPr="006E363F">
        <w:rPr>
          <w:b/>
        </w:rPr>
        <w:t>[CTRL]+[F5]</w:t>
      </w:r>
      <w:r>
        <w:t>. Note that when you run the project from Visual Studio, the project is built, packaged, and deployed, automatically. After the project runs, your browser will open to the test site specified at the beginning of the exercise.</w:t>
      </w:r>
    </w:p>
    <w:p w:rsidR="00BC3F97" w:rsidRDefault="00BC3F97" w:rsidP="00BC3F97">
      <w:pPr>
        <w:pStyle w:val="LabStepNumbered"/>
      </w:pPr>
      <w:r>
        <w:t xml:space="preserve">When the test site opens, select </w:t>
      </w:r>
      <w:r w:rsidRPr="00D528D7">
        <w:rPr>
          <w:b/>
        </w:rPr>
        <w:t>Site Actions » Site Settings</w:t>
      </w:r>
      <w:r>
        <w:t>.</w:t>
      </w:r>
    </w:p>
    <w:p w:rsidR="00BC3F97" w:rsidRDefault="00BC3F97" w:rsidP="00BC3F97">
      <w:pPr>
        <w:pStyle w:val="LabStepNumbered"/>
      </w:pPr>
      <w:r>
        <w:t xml:space="preserve">On the </w:t>
      </w:r>
      <w:r w:rsidRPr="00D528D7">
        <w:rPr>
          <w:b/>
        </w:rPr>
        <w:t>Site Settings</w:t>
      </w:r>
      <w:r>
        <w:t xml:space="preserve"> page, under the </w:t>
      </w:r>
      <w:r w:rsidRPr="00D528D7">
        <w:rPr>
          <w:b/>
        </w:rPr>
        <w:t>Site Actions</w:t>
      </w:r>
      <w:r>
        <w:t xml:space="preserve"> section select </w:t>
      </w:r>
      <w:r w:rsidRPr="00D528D7">
        <w:rPr>
          <w:b/>
        </w:rPr>
        <w:t>Manage site features</w:t>
      </w:r>
      <w:r>
        <w:t>.</w:t>
      </w:r>
    </w:p>
    <w:p w:rsidR="00BC3F97" w:rsidRDefault="00BC3F97" w:rsidP="00BC3F97">
      <w:pPr>
        <w:pStyle w:val="LabStepNumbered"/>
      </w:pPr>
      <w:r>
        <w:t xml:space="preserve">On the </w:t>
      </w:r>
      <w:r w:rsidRPr="00D528D7">
        <w:rPr>
          <w:b/>
        </w:rPr>
        <w:t>Site Features</w:t>
      </w:r>
      <w:r>
        <w:t xml:space="preserve"> page, verify that the </w:t>
      </w:r>
      <w:proofErr w:type="spellStart"/>
      <w:r w:rsidRPr="00D528D7">
        <w:rPr>
          <w:b/>
        </w:rPr>
        <w:t>LINQLists</w:t>
      </w:r>
      <w:proofErr w:type="spellEnd"/>
      <w:r w:rsidRPr="00D528D7">
        <w:rPr>
          <w:b/>
        </w:rPr>
        <w:t xml:space="preserve"> Feature1</w:t>
      </w:r>
      <w:r w:rsidRPr="00532FC2">
        <w:t xml:space="preserve"> is activated</w:t>
      </w:r>
      <w:r>
        <w:t>.</w:t>
      </w:r>
    </w:p>
    <w:p w:rsidR="00BC3F97" w:rsidRDefault="00BC3F97" w:rsidP="00BC3F97">
      <w:pPr>
        <w:pStyle w:val="LabStepScreenshot"/>
      </w:pPr>
      <w:r>
        <w:rPr>
          <w:noProof/>
        </w:rPr>
        <w:drawing>
          <wp:inline distT="0" distB="0" distL="0" distR="0" wp14:anchorId="06C4EE45" wp14:editId="4BF58E41">
            <wp:extent cx="353695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6950" cy="169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BC3F97" w:rsidRDefault="00BC3F97" w:rsidP="00BC3F97">
      <w:pPr>
        <w:pStyle w:val="LabStepNumbered"/>
      </w:pPr>
      <w:r>
        <w:t xml:space="preserve">After the feature is activated, you will see two new lists on the Quick Launch bar: </w:t>
      </w:r>
      <w:r w:rsidRPr="00D528D7">
        <w:rPr>
          <w:b/>
        </w:rPr>
        <w:t>Projects</w:t>
      </w:r>
      <w:r>
        <w:t xml:space="preserve"> and </w:t>
      </w:r>
      <w:r w:rsidRPr="00D528D7">
        <w:rPr>
          <w:b/>
        </w:rPr>
        <w:t>Employees</w:t>
      </w:r>
      <w:r>
        <w:t xml:space="preserve">. Add some names to the </w:t>
      </w:r>
      <w:r w:rsidRPr="00D528D7">
        <w:rPr>
          <w:b/>
        </w:rPr>
        <w:t>Employees</w:t>
      </w:r>
      <w:r>
        <w:t xml:space="preserve"> list and then add some items to the </w:t>
      </w:r>
      <w:r w:rsidRPr="00D528D7">
        <w:rPr>
          <w:b/>
        </w:rPr>
        <w:t>Projects</w:t>
      </w:r>
      <w:r>
        <w:t xml:space="preserve"> list. The </w:t>
      </w:r>
      <w:r w:rsidRPr="00D528D7">
        <w:rPr>
          <w:b/>
        </w:rPr>
        <w:t>Projects</w:t>
      </w:r>
      <w:r>
        <w:t xml:space="preserve"> list and </w:t>
      </w:r>
      <w:r w:rsidRPr="00D528D7">
        <w:rPr>
          <w:b/>
        </w:rPr>
        <w:t>Employees</w:t>
      </w:r>
      <w:r>
        <w:t xml:space="preserve"> list have mutual lookups, so you’ll want to flip back and forth between the lists to add items.</w:t>
      </w:r>
    </w:p>
    <w:p w:rsidR="00BC3F97" w:rsidRDefault="00BC3F97" w:rsidP="00D528D7">
      <w:pPr>
        <w:pStyle w:val="LabExerciseText"/>
      </w:pPr>
      <w:r>
        <w:t>In this exercise you created two lists and added some data to them for future exercises.</w:t>
      </w:r>
    </w:p>
    <w:p w:rsidR="00471616" w:rsidRDefault="0038042F" w:rsidP="002070DD">
      <w:pPr>
        <w:pStyle w:val="Heading3"/>
      </w:pPr>
      <w:r>
        <w:t>Exercise 2</w:t>
      </w:r>
      <w:r w:rsidR="00471616">
        <w:t xml:space="preserve">: Creating Entities using the </w:t>
      </w:r>
      <w:proofErr w:type="spellStart"/>
      <w:r w:rsidR="00471616" w:rsidRPr="00340F36">
        <w:t>SPMetal</w:t>
      </w:r>
      <w:proofErr w:type="spellEnd"/>
      <w:r w:rsidR="00471616">
        <w:t xml:space="preserve"> Utility</w:t>
      </w:r>
      <w:bookmarkEnd w:id="3"/>
      <w:bookmarkEnd w:id="4"/>
    </w:p>
    <w:p w:rsidR="00471616" w:rsidRDefault="00471616" w:rsidP="00D528D7">
      <w:pPr>
        <w:pStyle w:val="LabExerciseText"/>
      </w:pPr>
      <w:r>
        <w:t xml:space="preserve">In this exercise you will create entities for use with LINQ. Entity creation is done by using the command line utility </w:t>
      </w:r>
      <w:proofErr w:type="spellStart"/>
      <w:r>
        <w:t>SPMetal</w:t>
      </w:r>
      <w:proofErr w:type="spellEnd"/>
      <w:r>
        <w:t>.</w:t>
      </w:r>
    </w:p>
    <w:p w:rsidR="00471616" w:rsidRDefault="00471616" w:rsidP="0038042F">
      <w:pPr>
        <w:pStyle w:val="LabStepNumbered"/>
        <w:numPr>
          <w:ilvl w:val="0"/>
          <w:numId w:val="29"/>
        </w:numPr>
      </w:pPr>
      <w:r>
        <w:t>Open a command window and navigate to the following path.</w:t>
      </w:r>
    </w:p>
    <w:p w:rsidR="00471616" w:rsidRPr="005D380A" w:rsidRDefault="00471616" w:rsidP="00471616">
      <w:pPr>
        <w:pStyle w:val="LabStepCodeBlock"/>
      </w:pPr>
      <w:r w:rsidRPr="005D380A">
        <w:t xml:space="preserve"> c:\Program Files\Common Files\Microsoft Shared\web server extensions\14\bin</w:t>
      </w:r>
    </w:p>
    <w:p w:rsidR="00471616" w:rsidRDefault="00471616" w:rsidP="00471616">
      <w:pPr>
        <w:pStyle w:val="LabStepNumbered"/>
      </w:pPr>
      <w:r>
        <w:t>At the command prompt, execute the following command to build a set of entity classes.</w:t>
      </w:r>
    </w:p>
    <w:p w:rsidR="00471616" w:rsidRDefault="00471616" w:rsidP="00471616">
      <w:pPr>
        <w:pStyle w:val="LabStepCodeBlock"/>
      </w:pPr>
      <w:r w:rsidRPr="00340F36">
        <w:t>SPMetal /web:</w:t>
      </w:r>
      <w:r w:rsidR="00BC3F97">
        <w:t>http://intranet.wingtip.com/sites/</w:t>
      </w:r>
      <w:r w:rsidR="00C50044">
        <w:t>ServerData</w:t>
      </w:r>
      <w:r>
        <w:t xml:space="preserve"> </w:t>
      </w:r>
      <w:r w:rsidRPr="00340F36">
        <w:t>/code:Entities.cs</w:t>
      </w:r>
      <w:r>
        <w:t xml:space="preserve"> /language:csharp</w:t>
      </w:r>
    </w:p>
    <w:p w:rsidR="00471616" w:rsidRDefault="00471616" w:rsidP="00471616">
      <w:pPr>
        <w:pStyle w:val="LabStepNumbered"/>
      </w:pPr>
      <w:r>
        <w:lastRenderedPageBreak/>
        <w:t xml:space="preserve">Locate the file named </w:t>
      </w:r>
      <w:proofErr w:type="spellStart"/>
      <w:r w:rsidRPr="007B1CA7">
        <w:rPr>
          <w:rStyle w:val="InlindeCode"/>
        </w:rPr>
        <w:t>Entities.cs</w:t>
      </w:r>
      <w:proofErr w:type="spellEnd"/>
      <w:r>
        <w:t xml:space="preserve"> that was created in the previous step. By default the file will be placed in the same location where </w:t>
      </w:r>
      <w:proofErr w:type="spellStart"/>
      <w:r>
        <w:t>SPMetal</w:t>
      </w:r>
      <w:proofErr w:type="spellEnd"/>
      <w:r>
        <w:t xml:space="preserve"> was executed (in this case, the SharePoint </w:t>
      </w:r>
      <w:r w:rsidR="00D528D7">
        <w:t xml:space="preserve">Root </w:t>
      </w:r>
      <w:r>
        <w:t>folder</w:t>
      </w:r>
      <w:r w:rsidR="00D528D7">
        <w:t>)</w:t>
      </w:r>
      <w:r>
        <w:t xml:space="preserve">. </w:t>
      </w:r>
    </w:p>
    <w:p w:rsidR="00471616" w:rsidRDefault="00471616" w:rsidP="00471616">
      <w:pPr>
        <w:pStyle w:val="LabStepNumbered"/>
      </w:pPr>
      <w:r>
        <w:t xml:space="preserve">Open the file using Notepad or Visual Studio and examine the code inside that was automatically generated by the </w:t>
      </w:r>
      <w:proofErr w:type="spellStart"/>
      <w:r>
        <w:t>SPMetal</w:t>
      </w:r>
      <w:proofErr w:type="spellEnd"/>
      <w:r>
        <w:t xml:space="preserve"> utility. This file will be used in the next exercise to leverage the new SharePoint LINQ capabilities.</w:t>
      </w:r>
    </w:p>
    <w:p w:rsidR="00471616" w:rsidRPr="00340F36" w:rsidRDefault="00471616" w:rsidP="00D528D7">
      <w:pPr>
        <w:pStyle w:val="LabExerciseText"/>
      </w:pPr>
      <w:r>
        <w:t xml:space="preserve">In this exercise you used the </w:t>
      </w:r>
      <w:proofErr w:type="spellStart"/>
      <w:r>
        <w:t>SPMetal</w:t>
      </w:r>
      <w:proofErr w:type="spellEnd"/>
      <w:r>
        <w:t xml:space="preserve"> utility to create a class that is used as the underlying source for SharePoint LINQ queries.</w:t>
      </w:r>
    </w:p>
    <w:p w:rsidR="00471616" w:rsidRDefault="00471616" w:rsidP="002070DD">
      <w:pPr>
        <w:pStyle w:val="Heading3"/>
      </w:pPr>
      <w:bookmarkStart w:id="5" w:name="_Toc233191244"/>
      <w:bookmarkStart w:id="6" w:name="_Toc236505668"/>
      <w:r>
        <w:t>Exercise 3: Creating a Web Part that uses LINQ</w:t>
      </w:r>
      <w:bookmarkEnd w:id="5"/>
      <w:bookmarkEnd w:id="6"/>
    </w:p>
    <w:p w:rsidR="00471616" w:rsidRDefault="00471616" w:rsidP="00D528D7">
      <w:pPr>
        <w:pStyle w:val="LabExerciseText"/>
      </w:pPr>
      <w:r>
        <w:t xml:space="preserve">In this exercise you will create a </w:t>
      </w:r>
      <w:r w:rsidR="00D528D7">
        <w:t>W</w:t>
      </w:r>
      <w:r>
        <w:t xml:space="preserve">eb </w:t>
      </w:r>
      <w:r w:rsidR="00D528D7">
        <w:t>P</w:t>
      </w:r>
      <w:r>
        <w:t xml:space="preserve">art that queries the lists you created earlier. The </w:t>
      </w:r>
      <w:r w:rsidR="00D528D7">
        <w:t>W</w:t>
      </w:r>
      <w:r>
        <w:t xml:space="preserve">eb </w:t>
      </w:r>
      <w:r w:rsidR="00D528D7">
        <w:t>P</w:t>
      </w:r>
      <w:r>
        <w:t>art will create a view of the lists.</w:t>
      </w:r>
    </w:p>
    <w:p w:rsidR="00471616" w:rsidRDefault="00471616" w:rsidP="00D528D7">
      <w:pPr>
        <w:pStyle w:val="LabStepNumbered"/>
        <w:numPr>
          <w:ilvl w:val="0"/>
          <w:numId w:val="30"/>
        </w:numPr>
      </w:pPr>
      <w:r>
        <w:t xml:space="preserve">In the </w:t>
      </w:r>
      <w:r w:rsidRPr="00D528D7">
        <w:rPr>
          <w:b/>
        </w:rPr>
        <w:t>Visual Studio 2010</w:t>
      </w:r>
      <w:r>
        <w:t xml:space="preserve">, create a new </w:t>
      </w:r>
      <w:r w:rsidRPr="00D528D7">
        <w:rPr>
          <w:b/>
        </w:rPr>
        <w:t>Visual Web Part</w:t>
      </w:r>
      <w:r>
        <w:t xml:space="preserve"> project named </w:t>
      </w:r>
      <w:proofErr w:type="spellStart"/>
      <w:r w:rsidRPr="00D528D7">
        <w:rPr>
          <w:b/>
        </w:rPr>
        <w:t>LINQListsPart</w:t>
      </w:r>
      <w:proofErr w:type="spellEnd"/>
      <w:r>
        <w:t>.</w:t>
      </w:r>
    </w:p>
    <w:p w:rsidR="00D528D7" w:rsidRDefault="00D528D7" w:rsidP="00D528D7">
      <w:pPr>
        <w:pStyle w:val="LabStepNumbered"/>
        <w:numPr>
          <w:ilvl w:val="0"/>
          <w:numId w:val="30"/>
        </w:numPr>
      </w:pPr>
      <w:r>
        <w:t>Complete the wizard that appears using the following information.</w:t>
      </w:r>
    </w:p>
    <w:p w:rsidR="00D528D7" w:rsidRDefault="00D528D7" w:rsidP="00D528D7">
      <w:pPr>
        <w:pStyle w:val="LabStepLevel2NoBullet"/>
      </w:pPr>
      <w:r w:rsidRPr="00F161BE">
        <w:rPr>
          <w:b/>
        </w:rPr>
        <w:t>Debugging site:</w:t>
      </w:r>
      <w:r w:rsidRPr="002F7EE1">
        <w:t xml:space="preserve"> </w:t>
      </w:r>
      <w:r w:rsidRPr="00F161BE">
        <w:t>http://intranet.wingtip.com/sites/</w:t>
      </w:r>
      <w:r w:rsidR="00C50044">
        <w:t>ServerData</w:t>
      </w:r>
    </w:p>
    <w:p w:rsidR="00D528D7" w:rsidRPr="002F7EE1" w:rsidRDefault="00D528D7" w:rsidP="00D528D7">
      <w:pPr>
        <w:pStyle w:val="LabStepLevel2NoBullet"/>
      </w:pPr>
      <w:r w:rsidRPr="00CF1297">
        <w:rPr>
          <w:b/>
        </w:rPr>
        <w:t xml:space="preserve">Deploy as a </w:t>
      </w:r>
      <w:r>
        <w:rPr>
          <w:b/>
        </w:rPr>
        <w:t xml:space="preserve">farm </w:t>
      </w:r>
      <w:r w:rsidRPr="00CF1297">
        <w:rPr>
          <w:b/>
        </w:rPr>
        <w:t>solution</w:t>
      </w:r>
      <w:r>
        <w:t>: selected</w:t>
      </w:r>
    </w:p>
    <w:p w:rsidR="00471616" w:rsidRDefault="00471616" w:rsidP="00471616">
      <w:pPr>
        <w:pStyle w:val="LabStepNumbered"/>
      </w:pPr>
      <w:r>
        <w:t xml:space="preserve">Add the </w:t>
      </w:r>
      <w:proofErr w:type="spellStart"/>
      <w:r w:rsidRPr="007B1CA7">
        <w:rPr>
          <w:rStyle w:val="InlindeCode"/>
        </w:rPr>
        <w:t>Entities.cs</w:t>
      </w:r>
      <w:proofErr w:type="spellEnd"/>
      <w:r>
        <w:t xml:space="preserve"> file you created in the previous exercise to the project by right-clicking the project and selecting </w:t>
      </w:r>
      <w:r w:rsidRPr="00D528D7">
        <w:rPr>
          <w:b/>
        </w:rPr>
        <w:t>Add » Existing Item</w:t>
      </w:r>
      <w:r>
        <w:t>.</w:t>
      </w:r>
    </w:p>
    <w:p w:rsidR="00471616" w:rsidRDefault="00471616" w:rsidP="00471616">
      <w:pPr>
        <w:pStyle w:val="LabStepNumbered"/>
      </w:pPr>
      <w:r>
        <w:t xml:space="preserve">Open the </w:t>
      </w:r>
      <w:proofErr w:type="spellStart"/>
      <w:r w:rsidRPr="007B1CA7">
        <w:rPr>
          <w:rStyle w:val="InlindeCode"/>
        </w:rPr>
        <w:t>Entities.cs</w:t>
      </w:r>
      <w:proofErr w:type="spellEnd"/>
      <w:r>
        <w:t xml:space="preserve"> file and scroll through the classes. You’ll notice that a </w:t>
      </w:r>
      <w:proofErr w:type="spellStart"/>
      <w:r w:rsidRPr="005D380A">
        <w:rPr>
          <w:rStyle w:val="InlindeCode"/>
        </w:rPr>
        <w:t>DataContext</w:t>
      </w:r>
      <w:proofErr w:type="spellEnd"/>
      <w:r>
        <w:t xml:space="preserve"> has been defined along with classes for all of the list content types in your site. Ignore all the code errors in the file… these are appearing because the project is missing a needed reference.</w:t>
      </w:r>
    </w:p>
    <w:p w:rsidR="00471616" w:rsidRDefault="00471616" w:rsidP="00471616">
      <w:pPr>
        <w:pStyle w:val="LabStepNumbered"/>
      </w:pPr>
      <w:r>
        <w:t>To work with LINQ in SharePoint, you need to add a reference to a new assembly. Do this with the following steps:</w:t>
      </w:r>
    </w:p>
    <w:p w:rsidR="00471616" w:rsidRDefault="00471616" w:rsidP="00471616">
      <w:pPr>
        <w:pStyle w:val="LabStepLevel2Numbered"/>
      </w:pPr>
      <w:r>
        <w:t xml:space="preserve">Select </w:t>
      </w:r>
      <w:r w:rsidRPr="00D528D7">
        <w:rPr>
          <w:b/>
        </w:rPr>
        <w:t>Project » Add Reference</w:t>
      </w:r>
      <w:r>
        <w:t xml:space="preserve"> from the Visual Studio main menu.</w:t>
      </w:r>
    </w:p>
    <w:p w:rsidR="00471616" w:rsidRDefault="00471616" w:rsidP="00471616">
      <w:pPr>
        <w:pStyle w:val="LabStepLevel2Numbered"/>
      </w:pPr>
      <w:r>
        <w:t xml:space="preserve">In the </w:t>
      </w:r>
      <w:r w:rsidRPr="00D528D7">
        <w:rPr>
          <w:b/>
        </w:rPr>
        <w:t>Add Reference</w:t>
      </w:r>
      <w:r>
        <w:t xml:space="preserve"> dialog, browse to </w:t>
      </w:r>
      <w:r w:rsidRPr="007B1CA7">
        <w:rPr>
          <w:rStyle w:val="InlindeCode"/>
        </w:rPr>
        <w:t>c:\Program Files\Common Files\Microsoft Shared\web server extensions\14\ISAPI</w:t>
      </w:r>
      <w:r w:rsidRPr="00752A00">
        <w:t xml:space="preserve"> and </w:t>
      </w:r>
      <w:r>
        <w:t xml:space="preserve">select </w:t>
      </w:r>
      <w:r w:rsidRPr="007B1CA7">
        <w:rPr>
          <w:rStyle w:val="InlindeCode"/>
        </w:rPr>
        <w:t>Microsoft.SharePoint.Linq.dll</w:t>
      </w:r>
      <w:r>
        <w:t xml:space="preserve">. Then click the </w:t>
      </w:r>
      <w:r w:rsidRPr="00D528D7">
        <w:rPr>
          <w:b/>
        </w:rPr>
        <w:t>OK</w:t>
      </w:r>
      <w:r>
        <w:t xml:space="preserve"> button.</w:t>
      </w:r>
    </w:p>
    <w:p w:rsidR="00471616" w:rsidRPr="003C2CC2" w:rsidRDefault="00471616" w:rsidP="003C2CC2">
      <w:pPr>
        <w:rPr>
          <w:b/>
        </w:rPr>
      </w:pPr>
      <w:r>
        <w:t xml:space="preserve">Add a </w:t>
      </w:r>
      <w:r w:rsidRPr="007B1CA7">
        <w:rPr>
          <w:rStyle w:val="InlindeCode"/>
        </w:rPr>
        <w:t>Literal</w:t>
      </w:r>
      <w:r>
        <w:t xml:space="preserve"> control named </w:t>
      </w:r>
      <w:r w:rsidRPr="00D528D7">
        <w:t>display</w:t>
      </w:r>
      <w:r>
        <w:t xml:space="preserve"> to the design surface of </w:t>
      </w:r>
      <w:r w:rsidRPr="007B1CA7">
        <w:rPr>
          <w:rStyle w:val="InlindeCode"/>
        </w:rPr>
        <w:t>VisualWebPart1UserControl.ascx</w:t>
      </w:r>
      <w:r w:rsidRPr="003C2CC2">
        <w:rPr>
          <w:b/>
        </w:rPr>
        <w:t>.</w:t>
      </w:r>
    </w:p>
    <w:p w:rsidR="00471616" w:rsidRPr="007B1CA7" w:rsidRDefault="00471616" w:rsidP="003C2CC2">
      <w:r w:rsidRPr="003C2CC2">
        <w:rPr>
          <w:b/>
        </w:rPr>
        <w:t>&lt;</w:t>
      </w:r>
      <w:proofErr w:type="spellStart"/>
      <w:r w:rsidRPr="003C2CC2">
        <w:rPr>
          <w:b/>
        </w:rPr>
        <w:t>asp:Literal</w:t>
      </w:r>
      <w:proofErr w:type="spellEnd"/>
      <w:r w:rsidRPr="003C2CC2">
        <w:rPr>
          <w:b/>
        </w:rPr>
        <w:t xml:space="preserve"> ID=”Display” </w:t>
      </w:r>
      <w:proofErr w:type="spellStart"/>
      <w:r w:rsidRPr="003C2CC2">
        <w:rPr>
          <w:b/>
        </w:rPr>
        <w:t>runat</w:t>
      </w:r>
      <w:proofErr w:type="spellEnd"/>
      <w:r w:rsidRPr="003C2CC2">
        <w:rPr>
          <w:b/>
        </w:rPr>
        <w:t>=”server” /&gt;</w:t>
      </w:r>
    </w:p>
    <w:p w:rsidR="00471616" w:rsidRDefault="00471616" w:rsidP="00471616">
      <w:pPr>
        <w:pStyle w:val="LabStepNumbered"/>
      </w:pPr>
      <w:r>
        <w:t xml:space="preserve">Add the following statement to the top of the </w:t>
      </w:r>
      <w:r w:rsidRPr="007B1CA7">
        <w:rPr>
          <w:rStyle w:val="InlindeCode"/>
        </w:rPr>
        <w:t>VisualWebPart1UserControl.ascx.cs</w:t>
      </w:r>
      <w:r>
        <w:t xml:space="preserve"> file to reference the necessary assemblies:</w:t>
      </w:r>
    </w:p>
    <w:p w:rsidR="00471616" w:rsidRPr="007B1CA7" w:rsidRDefault="00471616" w:rsidP="00471616">
      <w:pPr>
        <w:pStyle w:val="LabStepCodeBlock"/>
        <w:rPr>
          <w:color w:val="808080" w:themeColor="background1" w:themeShade="80"/>
        </w:rPr>
      </w:pPr>
      <w:r w:rsidRPr="007B1CA7">
        <w:rPr>
          <w:color w:val="808080" w:themeColor="background1" w:themeShade="80"/>
        </w:rPr>
        <w:t>using System;</w:t>
      </w:r>
    </w:p>
    <w:p w:rsidR="00471616" w:rsidRPr="00BD1198" w:rsidRDefault="00471616" w:rsidP="00471616">
      <w:pPr>
        <w:pStyle w:val="LabStepCodeBlock"/>
      </w:pPr>
      <w:r w:rsidRPr="00BD1198">
        <w:t>using System.Linq;</w:t>
      </w:r>
    </w:p>
    <w:p w:rsidR="00471616" w:rsidRDefault="00471616" w:rsidP="00471616">
      <w:pPr>
        <w:pStyle w:val="LabStepCodeBlock"/>
      </w:pPr>
      <w:r w:rsidRPr="00BD1198">
        <w:t>using System.Text;</w:t>
      </w:r>
    </w:p>
    <w:p w:rsidR="00471616" w:rsidRPr="00BD1198" w:rsidRDefault="00471616" w:rsidP="00471616">
      <w:pPr>
        <w:pStyle w:val="LabStepCodeBlock"/>
      </w:pPr>
      <w:r>
        <w:t>using Microsoft.SharePoint;</w:t>
      </w:r>
    </w:p>
    <w:p w:rsidR="00471616" w:rsidRPr="00BD1198" w:rsidRDefault="00471616" w:rsidP="00471616">
      <w:pPr>
        <w:pStyle w:val="LabStepCodeBlock"/>
      </w:pPr>
      <w:r w:rsidRPr="00BD1198">
        <w:t>using Microsoft.SharePoint.Linq;</w:t>
      </w:r>
    </w:p>
    <w:p w:rsidR="00471616" w:rsidRPr="007B1CA7" w:rsidRDefault="00471616" w:rsidP="00471616">
      <w:pPr>
        <w:pStyle w:val="LabStepCodeBlock"/>
        <w:rPr>
          <w:color w:val="808080" w:themeColor="background1" w:themeShade="80"/>
        </w:rPr>
      </w:pPr>
      <w:r w:rsidRPr="007B1CA7">
        <w:rPr>
          <w:color w:val="808080" w:themeColor="background1" w:themeShade="80"/>
        </w:rPr>
        <w:t>using System.Web.UI;</w:t>
      </w:r>
    </w:p>
    <w:p w:rsidR="00471616" w:rsidRPr="007B1CA7" w:rsidRDefault="00471616" w:rsidP="00471616">
      <w:pPr>
        <w:pStyle w:val="LabStepCodeBlock"/>
        <w:rPr>
          <w:color w:val="808080" w:themeColor="background1" w:themeShade="80"/>
        </w:rPr>
      </w:pPr>
      <w:r w:rsidRPr="007B1CA7">
        <w:rPr>
          <w:color w:val="808080" w:themeColor="background1" w:themeShade="80"/>
        </w:rPr>
        <w:t>using System.Web.UI.WebControls;</w:t>
      </w:r>
    </w:p>
    <w:p w:rsidR="00471616" w:rsidRDefault="00471616" w:rsidP="00471616">
      <w:pPr>
        <w:pStyle w:val="LabStepCodeBlock"/>
      </w:pPr>
      <w:r w:rsidRPr="007B1CA7">
        <w:rPr>
          <w:color w:val="808080" w:themeColor="background1" w:themeShade="80"/>
        </w:rPr>
        <w:t>using System.Web.UI.WebControls.WebParts;</w:t>
      </w:r>
    </w:p>
    <w:p w:rsidR="00471616" w:rsidRDefault="00471616" w:rsidP="00471616">
      <w:pPr>
        <w:pStyle w:val="LabStepNumbered"/>
      </w:pPr>
      <w:r>
        <w:t xml:space="preserve">Add the following code to the </w:t>
      </w:r>
      <w:proofErr w:type="spellStart"/>
      <w:r w:rsidRPr="007B1CA7">
        <w:rPr>
          <w:rStyle w:val="InlindeCode"/>
        </w:rPr>
        <w:t>Page_Load</w:t>
      </w:r>
      <w:proofErr w:type="spellEnd"/>
      <w:r w:rsidR="00D528D7">
        <w:rPr>
          <w:rStyle w:val="InlindeCode"/>
        </w:rPr>
        <w:t>()</w:t>
      </w:r>
      <w:r>
        <w:t xml:space="preserve"> method of the Web Part that will query the SharePoint site using LINQ thanks to the </w:t>
      </w:r>
      <w:proofErr w:type="spellStart"/>
      <w:r w:rsidRPr="007B1CA7">
        <w:rPr>
          <w:rStyle w:val="InlindeCode"/>
        </w:rPr>
        <w:t>Entities.cs</w:t>
      </w:r>
      <w:proofErr w:type="spellEnd"/>
      <w:r>
        <w:t xml:space="preserve"> code f</w:t>
      </w:r>
      <w:r w:rsidR="0038042F">
        <w:t xml:space="preserve">ile you generated using </w:t>
      </w:r>
      <w:proofErr w:type="spellStart"/>
      <w:r w:rsidR="0038042F">
        <w:t>SPMetal</w:t>
      </w:r>
      <w:proofErr w:type="spellEnd"/>
      <w:r w:rsidR="0038042F">
        <w:t xml:space="preserve">. Note that you can copy and paste this text from the </w:t>
      </w:r>
      <w:r w:rsidR="0038042F" w:rsidRPr="00D528D7">
        <w:rPr>
          <w:rStyle w:val="InlindeCode"/>
        </w:rPr>
        <w:t>snip3.txt</w:t>
      </w:r>
      <w:r w:rsidR="0038042F">
        <w:t xml:space="preserve"> file in this lab’s </w:t>
      </w:r>
      <w:r w:rsidR="00D528D7" w:rsidRPr="00D528D7">
        <w:rPr>
          <w:b/>
        </w:rPr>
        <w:t>[[LAB FILES]]\</w:t>
      </w:r>
      <w:proofErr w:type="spellStart"/>
      <w:r w:rsidR="0038042F" w:rsidRPr="00D528D7">
        <w:rPr>
          <w:b/>
        </w:rPr>
        <w:t>StarterFiles</w:t>
      </w:r>
      <w:proofErr w:type="spellEnd"/>
      <w:r w:rsidR="0038042F">
        <w:t xml:space="preserve"> directory.</w:t>
      </w:r>
    </w:p>
    <w:p w:rsidR="00471616" w:rsidRPr="007B1CA7" w:rsidRDefault="00471616" w:rsidP="00471616">
      <w:pPr>
        <w:pStyle w:val="LabStepCodeBlock"/>
        <w:rPr>
          <w:color w:val="808080" w:themeColor="background1" w:themeShade="80"/>
        </w:rPr>
      </w:pPr>
      <w:r w:rsidRPr="007B1CA7">
        <w:rPr>
          <w:color w:val="808080" w:themeColor="background1" w:themeShade="80"/>
        </w:rPr>
        <w:t>protected void Page_Load(object sender, EventArgs e)</w:t>
      </w:r>
    </w:p>
    <w:p w:rsidR="00471616" w:rsidRPr="007B1CA7" w:rsidRDefault="00471616" w:rsidP="00471616">
      <w:pPr>
        <w:pStyle w:val="LabStepCodeBlock"/>
        <w:rPr>
          <w:color w:val="808080" w:themeColor="background1" w:themeShade="80"/>
        </w:rPr>
      </w:pPr>
      <w:r w:rsidRPr="007B1CA7">
        <w:rPr>
          <w:color w:val="808080" w:themeColor="background1" w:themeShade="80"/>
        </w:rPr>
        <w:t>{</w:t>
      </w:r>
    </w:p>
    <w:p w:rsidR="00471616" w:rsidRPr="00BD1198" w:rsidRDefault="00471616" w:rsidP="00471616">
      <w:pPr>
        <w:pStyle w:val="LabStepCodeBlock"/>
      </w:pPr>
      <w:r w:rsidRPr="00BD1198">
        <w:t xml:space="preserve">    StringBuilder writer = new StringBuilder();</w:t>
      </w:r>
    </w:p>
    <w:p w:rsidR="00471616" w:rsidRPr="00BD1198" w:rsidRDefault="00471616" w:rsidP="00471616">
      <w:pPr>
        <w:pStyle w:val="LabStepCodeBlock"/>
      </w:pPr>
    </w:p>
    <w:p w:rsidR="00471616" w:rsidRPr="00BD1198" w:rsidRDefault="00471616" w:rsidP="00471616">
      <w:pPr>
        <w:pStyle w:val="LabStepCodeBlock"/>
      </w:pPr>
      <w:r w:rsidRPr="00BD1198">
        <w:t xml:space="preserve">    </w:t>
      </w:r>
      <w:r w:rsidR="00A36D33">
        <w:t>t</w:t>
      </w:r>
      <w:r w:rsidRPr="00BD1198">
        <w:t>ry</w:t>
      </w:r>
      <w:r w:rsidR="0038042F">
        <w:t xml:space="preserve"> </w:t>
      </w:r>
      <w:r w:rsidRPr="00BD1198">
        <w:t>{</w:t>
      </w:r>
    </w:p>
    <w:p w:rsidR="00471616" w:rsidRDefault="00471616" w:rsidP="00471616">
      <w:pPr>
        <w:pStyle w:val="LabStepCodeBlock"/>
      </w:pPr>
      <w:r w:rsidRPr="00BD1198">
        <w:t xml:space="preserve">        using (EntitiesDataContext dc = </w:t>
      </w:r>
    </w:p>
    <w:p w:rsidR="00471616" w:rsidRPr="00BD1198" w:rsidRDefault="00471616" w:rsidP="0038042F">
      <w:pPr>
        <w:pStyle w:val="LabStepCodeBlock"/>
      </w:pPr>
      <w:r>
        <w:t xml:space="preserve">          </w:t>
      </w:r>
      <w:r w:rsidRPr="00BD1198">
        <w:t>new EntitiesDataContext("</w:t>
      </w:r>
      <w:r w:rsidR="00BC3F97">
        <w:t>http://intranet.wingtip.com/sites/</w:t>
      </w:r>
      <w:r w:rsidR="00C50044">
        <w:t>ServerData</w:t>
      </w:r>
      <w:r w:rsidRPr="00BD1198">
        <w:t>"))</w:t>
      </w:r>
      <w:r w:rsidR="0038042F">
        <w:t xml:space="preserve"> </w:t>
      </w:r>
      <w:r w:rsidRPr="00BD1198">
        <w:t>{</w:t>
      </w:r>
    </w:p>
    <w:p w:rsidR="00471616" w:rsidRPr="00BD1198" w:rsidRDefault="00471616" w:rsidP="00471616">
      <w:pPr>
        <w:pStyle w:val="LabStepCodeBlock"/>
      </w:pPr>
      <w:r w:rsidRPr="00BD1198">
        <w:t xml:space="preserve">            //Query Expressions</w:t>
      </w:r>
    </w:p>
    <w:p w:rsidR="00471616" w:rsidRPr="00BD1198" w:rsidRDefault="00471616" w:rsidP="00471616">
      <w:pPr>
        <w:pStyle w:val="LabStepCodeBlock"/>
      </w:pPr>
      <w:r w:rsidRPr="00BD1198">
        <w:t xml:space="preserve">            var q = from emp in dc.Employees</w:t>
      </w:r>
    </w:p>
    <w:p w:rsidR="00471616" w:rsidRPr="00BD1198" w:rsidRDefault="00471616" w:rsidP="00471616">
      <w:pPr>
        <w:pStyle w:val="LabStepCodeBlock"/>
      </w:pPr>
      <w:r w:rsidRPr="00BD1198">
        <w:t xml:space="preserve">                    where emp.Project.DueDate &lt; DateTime.Now.AddYears(5)</w:t>
      </w:r>
    </w:p>
    <w:p w:rsidR="00471616" w:rsidRPr="00BD1198" w:rsidRDefault="00471616" w:rsidP="00471616">
      <w:pPr>
        <w:pStyle w:val="LabStepCodeBlock"/>
      </w:pPr>
      <w:r w:rsidRPr="00BD1198">
        <w:t xml:space="preserve">                    orderby emp.Project.DueDate</w:t>
      </w:r>
    </w:p>
    <w:p w:rsidR="00471616" w:rsidRPr="00BD1198" w:rsidRDefault="00471616" w:rsidP="00471616">
      <w:pPr>
        <w:pStyle w:val="LabStepCodeBlock"/>
      </w:pPr>
      <w:r w:rsidRPr="00BD1198">
        <w:t xml:space="preserve">                    select new { emp.Title, Contact = emp.Project.PrimaryContact.Title };</w:t>
      </w:r>
    </w:p>
    <w:p w:rsidR="00471616" w:rsidRPr="00BD1198" w:rsidRDefault="00471616" w:rsidP="00471616">
      <w:pPr>
        <w:pStyle w:val="LabStepCodeBlock"/>
      </w:pPr>
    </w:p>
    <w:p w:rsidR="00471616" w:rsidRPr="00BD1198" w:rsidRDefault="00471616" w:rsidP="00471616">
      <w:pPr>
        <w:pStyle w:val="LabStepCodeBlock"/>
      </w:pPr>
      <w:r w:rsidRPr="00BD1198">
        <w:t xml:space="preserve">           </w:t>
      </w:r>
    </w:p>
    <w:p w:rsidR="00471616" w:rsidRPr="00BD1198" w:rsidRDefault="00471616" w:rsidP="00471616">
      <w:pPr>
        <w:pStyle w:val="LabStepCodeBlock"/>
      </w:pPr>
      <w:r w:rsidRPr="00BD1198">
        <w:t xml:space="preserve">            writer.Append("&lt;table border=\"1\" cellpadding=\"3\" cellspacing=\"3\"&gt;");</w:t>
      </w:r>
    </w:p>
    <w:p w:rsidR="00471616" w:rsidRPr="00BD1198" w:rsidRDefault="00471616" w:rsidP="00471616">
      <w:pPr>
        <w:pStyle w:val="LabStepCodeBlock"/>
      </w:pPr>
    </w:p>
    <w:p w:rsidR="00471616" w:rsidRPr="00BD1198" w:rsidRDefault="00471616" w:rsidP="00471616">
      <w:pPr>
        <w:pStyle w:val="LabStepCodeBlock"/>
      </w:pPr>
      <w:r w:rsidRPr="00BD1198">
        <w:lastRenderedPageBreak/>
        <w:t xml:space="preserve">            foreach (var employee in q)</w:t>
      </w:r>
      <w:r w:rsidR="0038042F">
        <w:t xml:space="preserve"> </w:t>
      </w:r>
      <w:r w:rsidRPr="00BD1198">
        <w:t>{</w:t>
      </w:r>
    </w:p>
    <w:p w:rsidR="00471616" w:rsidRPr="00BD1198" w:rsidRDefault="00471616" w:rsidP="00471616">
      <w:pPr>
        <w:pStyle w:val="LabStepCodeBlock"/>
      </w:pPr>
      <w:r w:rsidRPr="00BD1198">
        <w:t xml:space="preserve">                writer.Append("&lt;tr&gt;&lt;td&gt;");</w:t>
      </w:r>
    </w:p>
    <w:p w:rsidR="00471616" w:rsidRPr="00BD1198" w:rsidRDefault="00471616" w:rsidP="00471616">
      <w:pPr>
        <w:pStyle w:val="LabStepCodeBlock"/>
      </w:pPr>
      <w:r w:rsidRPr="00BD1198">
        <w:t xml:space="preserve">                writer.Append(employee.Title);</w:t>
      </w:r>
    </w:p>
    <w:p w:rsidR="00471616" w:rsidRPr="00BD1198" w:rsidRDefault="00471616" w:rsidP="00471616">
      <w:pPr>
        <w:pStyle w:val="LabStepCodeBlock"/>
      </w:pPr>
      <w:r w:rsidRPr="00BD1198">
        <w:t xml:space="preserve">                writer.Append("&lt;/td&gt;&lt;td&gt;");</w:t>
      </w:r>
    </w:p>
    <w:p w:rsidR="00471616" w:rsidRPr="00BD1198" w:rsidRDefault="00471616" w:rsidP="00471616">
      <w:pPr>
        <w:pStyle w:val="LabStepCodeBlock"/>
      </w:pPr>
      <w:r w:rsidRPr="00BD1198">
        <w:t xml:space="preserve">                writer.Append(employee.Contact);</w:t>
      </w:r>
    </w:p>
    <w:p w:rsidR="00471616" w:rsidRPr="00BD1198" w:rsidRDefault="00471616" w:rsidP="00471616">
      <w:pPr>
        <w:pStyle w:val="LabStepCodeBlock"/>
      </w:pPr>
      <w:r w:rsidRPr="00BD1198">
        <w:t xml:space="preserve">                writer.Append("&lt;/td&gt;&lt;/tr&gt;");</w:t>
      </w:r>
    </w:p>
    <w:p w:rsidR="00471616" w:rsidRPr="00BD1198" w:rsidRDefault="00471616" w:rsidP="00471616">
      <w:pPr>
        <w:pStyle w:val="LabStepCodeBlock"/>
      </w:pPr>
      <w:r w:rsidRPr="00BD1198">
        <w:t xml:space="preserve">            }</w:t>
      </w:r>
    </w:p>
    <w:p w:rsidR="00471616" w:rsidRPr="00BD1198" w:rsidRDefault="00471616" w:rsidP="00471616">
      <w:pPr>
        <w:pStyle w:val="LabStepCodeBlock"/>
      </w:pPr>
      <w:r w:rsidRPr="00BD1198">
        <w:t xml:space="preserve">        }</w:t>
      </w:r>
    </w:p>
    <w:p w:rsidR="00471616" w:rsidRPr="00BD1198" w:rsidRDefault="00471616" w:rsidP="00471616">
      <w:pPr>
        <w:pStyle w:val="LabStepCodeBlock"/>
      </w:pPr>
      <w:r w:rsidRPr="00BD1198">
        <w:t xml:space="preserve">    }</w:t>
      </w:r>
    </w:p>
    <w:p w:rsidR="00471616" w:rsidRPr="00BD1198" w:rsidRDefault="00471616" w:rsidP="00471616">
      <w:pPr>
        <w:pStyle w:val="LabStepCodeBlock"/>
      </w:pPr>
      <w:r w:rsidRPr="00BD1198">
        <w:t xml:space="preserve">    catch (Exception x)</w:t>
      </w:r>
      <w:r w:rsidR="0038042F">
        <w:t xml:space="preserve"> </w:t>
      </w:r>
      <w:r w:rsidRPr="00BD1198">
        <w:t>{</w:t>
      </w:r>
    </w:p>
    <w:p w:rsidR="00471616" w:rsidRPr="00BD1198" w:rsidRDefault="00471616" w:rsidP="00471616">
      <w:pPr>
        <w:pStyle w:val="LabStepCodeBlock"/>
      </w:pPr>
      <w:r w:rsidRPr="00BD1198">
        <w:t xml:space="preserve">        writer.Append("&lt;tr&gt;&lt;td&gt;");</w:t>
      </w:r>
    </w:p>
    <w:p w:rsidR="00471616" w:rsidRPr="00BD1198" w:rsidRDefault="00471616" w:rsidP="00471616">
      <w:pPr>
        <w:pStyle w:val="LabStepCodeBlock"/>
      </w:pPr>
      <w:r w:rsidRPr="00BD1198">
        <w:t xml:space="preserve">        writer.Append(x.Message);</w:t>
      </w:r>
    </w:p>
    <w:p w:rsidR="00471616" w:rsidRPr="00BD1198" w:rsidRDefault="00471616" w:rsidP="00471616">
      <w:pPr>
        <w:pStyle w:val="LabStepCodeBlock"/>
      </w:pPr>
      <w:r w:rsidRPr="00BD1198">
        <w:t xml:space="preserve">        writer.Append("&lt;/td&gt;&lt;/tr&gt;");</w:t>
      </w:r>
    </w:p>
    <w:p w:rsidR="00471616" w:rsidRPr="00BD1198" w:rsidRDefault="00471616" w:rsidP="00471616">
      <w:pPr>
        <w:pStyle w:val="LabStepCodeBlock"/>
      </w:pPr>
      <w:r w:rsidRPr="00BD1198">
        <w:t xml:space="preserve">    }</w:t>
      </w:r>
    </w:p>
    <w:p w:rsidR="00471616" w:rsidRPr="00BD1198" w:rsidRDefault="00471616" w:rsidP="0038042F">
      <w:pPr>
        <w:pStyle w:val="LabStepCodeBlock"/>
      </w:pPr>
      <w:r w:rsidRPr="00BD1198">
        <w:t xml:space="preserve">    </w:t>
      </w:r>
      <w:r w:rsidR="00A36D33">
        <w:t>f</w:t>
      </w:r>
      <w:r w:rsidRPr="00BD1198">
        <w:t>inally</w:t>
      </w:r>
      <w:r w:rsidR="0038042F">
        <w:t xml:space="preserve"> </w:t>
      </w:r>
      <w:r w:rsidRPr="00BD1198">
        <w:t>{</w:t>
      </w:r>
    </w:p>
    <w:p w:rsidR="00471616" w:rsidRPr="00BD1198" w:rsidRDefault="00471616" w:rsidP="00471616">
      <w:pPr>
        <w:pStyle w:val="LabStepCodeBlock"/>
      </w:pPr>
      <w:r w:rsidRPr="00BD1198">
        <w:t xml:space="preserve">        writer.Append("&lt;/table&gt;");</w:t>
      </w:r>
    </w:p>
    <w:p w:rsidR="00471616" w:rsidRPr="00BD1198" w:rsidRDefault="00A36D33" w:rsidP="00471616">
      <w:pPr>
        <w:pStyle w:val="LabStepCodeBlock"/>
      </w:pPr>
      <w:r>
        <w:t xml:space="preserve">        D</w:t>
      </w:r>
      <w:r w:rsidR="00471616" w:rsidRPr="00BD1198">
        <w:t>isplay.Text = writer.ToString();</w:t>
      </w:r>
    </w:p>
    <w:p w:rsidR="00471616" w:rsidRPr="00BD1198" w:rsidRDefault="00471616" w:rsidP="00471616">
      <w:pPr>
        <w:pStyle w:val="LabStepCodeBlock"/>
      </w:pPr>
      <w:r w:rsidRPr="00BD1198">
        <w:t xml:space="preserve">    }</w:t>
      </w:r>
    </w:p>
    <w:p w:rsidR="00471616" w:rsidRPr="007B1CA7" w:rsidRDefault="00471616" w:rsidP="00471616">
      <w:pPr>
        <w:pStyle w:val="LabStepCodeBlock"/>
        <w:rPr>
          <w:color w:val="808080" w:themeColor="background1" w:themeShade="80"/>
        </w:rPr>
      </w:pPr>
      <w:r w:rsidRPr="007B1CA7">
        <w:rPr>
          <w:color w:val="808080" w:themeColor="background1" w:themeShade="80"/>
        </w:rPr>
        <w:t>}</w:t>
      </w:r>
    </w:p>
    <w:p w:rsidR="00471616" w:rsidRDefault="00471616" w:rsidP="00471616">
      <w:pPr>
        <w:pStyle w:val="LabStepNumbered"/>
      </w:pPr>
      <w:r>
        <w:t>Build the project and verify that the code compiles.</w:t>
      </w:r>
    </w:p>
    <w:p w:rsidR="00471616" w:rsidRDefault="00471616" w:rsidP="00471616">
      <w:pPr>
        <w:pStyle w:val="LabStepNumbered"/>
      </w:pPr>
      <w:r>
        <w:t xml:space="preserve">Set a breakpoint in the </w:t>
      </w:r>
      <w:proofErr w:type="spellStart"/>
      <w:r w:rsidRPr="000E07B1">
        <w:rPr>
          <w:rStyle w:val="InlindeCode"/>
        </w:rPr>
        <w:t>Page</w:t>
      </w:r>
      <w:r w:rsidRPr="007B1CA7">
        <w:rPr>
          <w:rStyle w:val="InlindeCode"/>
        </w:rPr>
        <w:t>_Load</w:t>
      </w:r>
      <w:proofErr w:type="spellEnd"/>
      <w:r w:rsidR="00D528D7">
        <w:rPr>
          <w:rStyle w:val="InlindeCode"/>
        </w:rPr>
        <w:t>()</w:t>
      </w:r>
      <w:r>
        <w:t xml:space="preserve"> method and select </w:t>
      </w:r>
      <w:r w:rsidRPr="00D528D7">
        <w:rPr>
          <w:b/>
        </w:rPr>
        <w:t>Debug » Start Debugging</w:t>
      </w:r>
      <w:r>
        <w:t>.</w:t>
      </w:r>
    </w:p>
    <w:p w:rsidR="00471616" w:rsidRDefault="00471616" w:rsidP="00471616">
      <w:pPr>
        <w:pStyle w:val="LabStepNumbered"/>
      </w:pPr>
      <w:r>
        <w:t xml:space="preserve">The Visual Studio debugger should launch a browser and navigate to the </w:t>
      </w:r>
      <w:r w:rsidR="00BC3F97" w:rsidRPr="003C2CC2">
        <w:rPr>
          <w:b/>
        </w:rPr>
        <w:t>http://intranet.wingtip.com/sites/</w:t>
      </w:r>
      <w:r w:rsidR="00C50044">
        <w:rPr>
          <w:b/>
        </w:rPr>
        <w:t>ServerData</w:t>
      </w:r>
      <w:r>
        <w:t xml:space="preserve"> site. </w:t>
      </w:r>
    </w:p>
    <w:p w:rsidR="00471616" w:rsidRDefault="00471616" w:rsidP="00471616">
      <w:pPr>
        <w:pStyle w:val="LabStepNumbered"/>
      </w:pPr>
      <w:r>
        <w:t xml:space="preserve">Put the home page in edit mode by selecting </w:t>
      </w:r>
      <w:r w:rsidRPr="00D528D7">
        <w:rPr>
          <w:b/>
        </w:rPr>
        <w:t>Site Actions » Edit Page</w:t>
      </w:r>
      <w:r>
        <w:t>.</w:t>
      </w:r>
    </w:p>
    <w:p w:rsidR="003F4E59" w:rsidRDefault="003F4E59" w:rsidP="00471616">
      <w:pPr>
        <w:pStyle w:val="LabStepNumbered"/>
      </w:pPr>
      <w:r>
        <w:t xml:space="preserve">Click the shaded box in a Web Part Zone that says </w:t>
      </w:r>
      <w:r w:rsidRPr="003F4E59">
        <w:rPr>
          <w:b/>
        </w:rPr>
        <w:t>Add Web Part</w:t>
      </w:r>
      <w:r>
        <w:t>.</w:t>
      </w:r>
    </w:p>
    <w:p w:rsidR="00471616" w:rsidRDefault="00471616" w:rsidP="00471616">
      <w:pPr>
        <w:pStyle w:val="LabStepNumbered"/>
      </w:pPr>
      <w:r>
        <w:t xml:space="preserve">Your new Web Part will be in the </w:t>
      </w:r>
      <w:r w:rsidRPr="00D528D7">
        <w:rPr>
          <w:b/>
        </w:rPr>
        <w:t>Custom</w:t>
      </w:r>
      <w:r>
        <w:t xml:space="preserve"> category. Locate the Web Part </w:t>
      </w:r>
      <w:r w:rsidRPr="00D528D7">
        <w:rPr>
          <w:b/>
        </w:rPr>
        <w:t>VisualWebPart1</w:t>
      </w:r>
      <w:r>
        <w:t xml:space="preserve">, select it and then click the </w:t>
      </w:r>
      <w:r w:rsidRPr="00D528D7">
        <w:rPr>
          <w:b/>
        </w:rPr>
        <w:t xml:space="preserve">Add </w:t>
      </w:r>
      <w:r>
        <w:t>button.</w:t>
      </w:r>
    </w:p>
    <w:p w:rsidR="00471616" w:rsidRDefault="00471616" w:rsidP="00471616">
      <w:pPr>
        <w:pStyle w:val="LabStepNumbered"/>
      </w:pPr>
      <w:r>
        <w:t>When the Web Part is added to the page, your breakpoint should be hit. Step through the code and verify that it is working correctly.</w:t>
      </w:r>
    </w:p>
    <w:p w:rsidR="00471616" w:rsidRPr="001E73CB" w:rsidRDefault="00471616" w:rsidP="00D528D7">
      <w:pPr>
        <w:pStyle w:val="LabExerciseText"/>
      </w:pPr>
      <w:r>
        <w:t>In this exercise you created a visual Web Part that used SharePoint LINQ to query a list and display the results.</w:t>
      </w:r>
    </w:p>
    <w:p w:rsidR="00471616" w:rsidRPr="002376C5" w:rsidRDefault="00471616" w:rsidP="00471616"/>
    <w:sectPr w:rsidR="00471616" w:rsidRPr="002376C5" w:rsidSect="00E961C5">
      <w:headerReference w:type="default" r:id="rId16"/>
      <w:footerReference w:type="default" r:id="rId17"/>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731" w:rsidRDefault="007C6731" w:rsidP="002754DA">
      <w:pPr>
        <w:spacing w:before="0" w:after="0"/>
      </w:pPr>
      <w:r>
        <w:separator/>
      </w:r>
    </w:p>
    <w:p w:rsidR="007C6731" w:rsidRDefault="007C6731"/>
    <w:p w:rsidR="007C6731" w:rsidRDefault="007C6731"/>
    <w:p w:rsidR="007C6731" w:rsidRDefault="007C6731"/>
    <w:p w:rsidR="007C6731" w:rsidRDefault="007C6731"/>
    <w:p w:rsidR="007C6731" w:rsidRDefault="007C6731"/>
    <w:p w:rsidR="007C6731" w:rsidRDefault="007C6731"/>
  </w:endnote>
  <w:endnote w:type="continuationSeparator" w:id="0">
    <w:p w:rsidR="007C6731" w:rsidRDefault="007C6731" w:rsidP="002754DA">
      <w:pPr>
        <w:spacing w:before="0" w:after="0"/>
      </w:pPr>
      <w:r>
        <w:continuationSeparator/>
      </w:r>
    </w:p>
    <w:p w:rsidR="007C6731" w:rsidRDefault="007C6731"/>
    <w:p w:rsidR="007C6731" w:rsidRDefault="007C6731"/>
    <w:p w:rsidR="007C6731" w:rsidRDefault="007C6731"/>
    <w:p w:rsidR="007C6731" w:rsidRDefault="007C6731"/>
    <w:p w:rsidR="007C6731" w:rsidRDefault="007C6731"/>
    <w:p w:rsidR="007C6731" w:rsidRDefault="007C6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c>
        <w:tcPr>
          <w:tcW w:w="4788" w:type="dxa"/>
        </w:tcPr>
        <w:p w:rsidR="00F7390A" w:rsidRDefault="00E961C5" w:rsidP="00616305">
          <w:pPr>
            <w:pStyle w:val="Footer"/>
          </w:pPr>
        </w:p>
      </w:tc>
      <w:tc>
        <w:tcPr>
          <w:tcW w:w="4788" w:type="dxa"/>
        </w:tcPr>
        <w:p w:rsidR="00F7390A" w:rsidRPr="00F7390A" w:rsidRDefault="00E961C5" w:rsidP="00F7390A">
          <w:pPr>
            <w:pStyle w:val="Footer"/>
            <w:jc w:val="right"/>
          </w:pPr>
        </w:p>
      </w:tc>
    </w:tr>
  </w:tbl>
  <w:p w:rsidR="000C147A" w:rsidRPr="00F62F1C" w:rsidRDefault="00E961C5" w:rsidP="00F73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731" w:rsidRDefault="007C6731" w:rsidP="002754DA">
      <w:pPr>
        <w:spacing w:before="0" w:after="0"/>
      </w:pPr>
      <w:r>
        <w:separator/>
      </w:r>
    </w:p>
    <w:p w:rsidR="007C6731" w:rsidRDefault="007C6731"/>
    <w:p w:rsidR="007C6731" w:rsidRDefault="007C6731"/>
    <w:p w:rsidR="007C6731" w:rsidRDefault="007C6731"/>
    <w:p w:rsidR="007C6731" w:rsidRDefault="007C6731"/>
    <w:p w:rsidR="007C6731" w:rsidRDefault="007C6731"/>
    <w:p w:rsidR="007C6731" w:rsidRDefault="007C6731"/>
  </w:footnote>
  <w:footnote w:type="continuationSeparator" w:id="0">
    <w:p w:rsidR="007C6731" w:rsidRDefault="007C6731" w:rsidP="002754DA">
      <w:pPr>
        <w:spacing w:before="0" w:after="0"/>
      </w:pPr>
      <w:r>
        <w:continuationSeparator/>
      </w:r>
    </w:p>
    <w:p w:rsidR="007C6731" w:rsidRDefault="007C6731"/>
    <w:p w:rsidR="007C6731" w:rsidRDefault="007C6731"/>
    <w:p w:rsidR="007C6731" w:rsidRDefault="007C6731"/>
    <w:p w:rsidR="007C6731" w:rsidRDefault="007C6731"/>
    <w:p w:rsidR="007C6731" w:rsidRDefault="007C6731"/>
    <w:p w:rsidR="007C6731" w:rsidRDefault="007C67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E961C5" w:rsidP="00BA62F8">
          <w:pPr>
            <w:pStyle w:val="Header"/>
          </w:pPr>
        </w:p>
      </w:tc>
      <w:tc>
        <w:tcPr>
          <w:tcW w:w="4788" w:type="dxa"/>
        </w:tcPr>
        <w:p w:rsidR="00F7390A" w:rsidRDefault="00E961C5" w:rsidP="00F7390A">
          <w:pPr>
            <w:pStyle w:val="Header"/>
            <w:jc w:val="right"/>
          </w:pPr>
        </w:p>
      </w:tc>
    </w:tr>
  </w:tbl>
  <w:p w:rsidR="000C147A" w:rsidRDefault="00E961C5"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CPT_Logo_Manual.jpg" style="width:9.75pt;height:9.75pt;visibility:visible;mso-wrap-style:square" o:bullet="t">
        <v:imagedata r:id="rId1" o:title="CPT_Logo_Manual"/>
      </v:shape>
    </w:pict>
  </w:numPicBullet>
  <w:abstractNum w:abstractNumId="0">
    <w:nsid w:val="FFFFFF7C"/>
    <w:multiLevelType w:val="singleLevel"/>
    <w:tmpl w:val="DAE2A3CE"/>
    <w:lvl w:ilvl="0">
      <w:start w:val="1"/>
      <w:numFmt w:val="decimal"/>
      <w:lvlText w:val="%1."/>
      <w:lvlJc w:val="left"/>
      <w:pPr>
        <w:tabs>
          <w:tab w:val="num" w:pos="1800"/>
        </w:tabs>
        <w:ind w:left="1800" w:hanging="360"/>
      </w:pPr>
    </w:lvl>
  </w:abstractNum>
  <w:abstractNum w:abstractNumId="1">
    <w:nsid w:val="FFFFFF7D"/>
    <w:multiLevelType w:val="singleLevel"/>
    <w:tmpl w:val="76366760"/>
    <w:lvl w:ilvl="0">
      <w:start w:val="1"/>
      <w:numFmt w:val="decimal"/>
      <w:lvlText w:val="%1."/>
      <w:lvlJc w:val="left"/>
      <w:pPr>
        <w:tabs>
          <w:tab w:val="num" w:pos="1440"/>
        </w:tabs>
        <w:ind w:left="1440" w:hanging="360"/>
      </w:pPr>
    </w:lvl>
  </w:abstractNum>
  <w:abstractNum w:abstractNumId="2">
    <w:nsid w:val="FFFFFF7E"/>
    <w:multiLevelType w:val="singleLevel"/>
    <w:tmpl w:val="21FC2C88"/>
    <w:lvl w:ilvl="0">
      <w:start w:val="1"/>
      <w:numFmt w:val="decimal"/>
      <w:lvlText w:val="%1."/>
      <w:lvlJc w:val="left"/>
      <w:pPr>
        <w:tabs>
          <w:tab w:val="num" w:pos="1080"/>
        </w:tabs>
        <w:ind w:left="1080" w:hanging="360"/>
      </w:pPr>
    </w:lvl>
  </w:abstractNum>
  <w:abstractNum w:abstractNumId="3">
    <w:nsid w:val="FFFFFF7F"/>
    <w:multiLevelType w:val="singleLevel"/>
    <w:tmpl w:val="9962AE5C"/>
    <w:lvl w:ilvl="0">
      <w:start w:val="1"/>
      <w:numFmt w:val="decimal"/>
      <w:lvlText w:val="%1."/>
      <w:lvlJc w:val="left"/>
      <w:pPr>
        <w:tabs>
          <w:tab w:val="num" w:pos="720"/>
        </w:tabs>
        <w:ind w:left="720" w:hanging="360"/>
      </w:pPr>
    </w:lvl>
  </w:abstractNum>
  <w:abstractNum w:abstractNumId="4">
    <w:nsid w:val="FFFFFF80"/>
    <w:multiLevelType w:val="singleLevel"/>
    <w:tmpl w:val="6C78CC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140B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78CC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9619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AAB2D4"/>
    <w:lvl w:ilvl="0">
      <w:start w:val="1"/>
      <w:numFmt w:val="decimal"/>
      <w:lvlText w:val="%1."/>
      <w:lvlJc w:val="left"/>
      <w:pPr>
        <w:tabs>
          <w:tab w:val="num" w:pos="360"/>
        </w:tabs>
        <w:ind w:left="360" w:hanging="360"/>
      </w:pPr>
    </w:lvl>
  </w:abstractNum>
  <w:abstractNum w:abstractNumId="9">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1">
    <w:nsid w:val="2946127D"/>
    <w:multiLevelType w:val="multilevel"/>
    <w:tmpl w:val="A70A9C82"/>
    <w:numStyleLink w:val="LabStepsTemplate"/>
  </w:abstractNum>
  <w:abstractNum w:abstractNumId="1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2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D693EE2"/>
    <w:multiLevelType w:val="hybridMultilevel"/>
    <w:tmpl w:val="7A241A2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18"/>
  </w:num>
  <w:num w:numId="2">
    <w:abstractNumId w:val="20"/>
  </w:num>
  <w:num w:numId="3">
    <w:abstractNumId w:val="19"/>
  </w:num>
  <w:num w:numId="4">
    <w:abstractNumId w:val="10"/>
  </w:num>
  <w:num w:numId="5">
    <w:abstractNumId w:val="15"/>
  </w:num>
  <w:num w:numId="6">
    <w:abstractNumId w:val="22"/>
  </w:num>
  <w:num w:numId="7">
    <w:abstractNumId w:val="13"/>
  </w:num>
  <w:num w:numId="8">
    <w:abstractNumId w:val="14"/>
  </w:num>
  <w:num w:numId="9">
    <w:abstractNumId w:val="12"/>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0"/>
    <w:lvlOverride w:ilvl="0">
      <w:startOverride w:val="1"/>
    </w:lvlOverride>
  </w:num>
  <w:num w:numId="14">
    <w:abstractNumId w:val="19"/>
    <w:lvlOverride w:ilvl="0">
      <w:startOverride w:val="1"/>
    </w:lvlOverride>
  </w:num>
  <w:num w:numId="15">
    <w:abstractNumId w:val="24"/>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21"/>
  </w:num>
  <w:num w:numId="32">
    <w:abstractNumId w:val="16"/>
  </w:num>
  <w:num w:numId="33">
    <w:abstractNumId w:val="11"/>
  </w:num>
  <w:num w:numId="34">
    <w:abstractNumId w:val="17"/>
  </w:num>
  <w:num w:numId="35">
    <w:abstractNumId w:val="9"/>
  </w:num>
  <w:num w:numId="3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04BC"/>
    <w:rsid w:val="00012AC2"/>
    <w:rsid w:val="00016123"/>
    <w:rsid w:val="00020937"/>
    <w:rsid w:val="00024303"/>
    <w:rsid w:val="000243F6"/>
    <w:rsid w:val="00030FBC"/>
    <w:rsid w:val="000404F2"/>
    <w:rsid w:val="00051385"/>
    <w:rsid w:val="00063D96"/>
    <w:rsid w:val="00082C8E"/>
    <w:rsid w:val="0009276B"/>
    <w:rsid w:val="00097713"/>
    <w:rsid w:val="000A019A"/>
    <w:rsid w:val="000A06EB"/>
    <w:rsid w:val="000A0FB8"/>
    <w:rsid w:val="000A17D0"/>
    <w:rsid w:val="000A2ED1"/>
    <w:rsid w:val="000A49BE"/>
    <w:rsid w:val="000A4D31"/>
    <w:rsid w:val="000A7F3B"/>
    <w:rsid w:val="000B38D5"/>
    <w:rsid w:val="000B4798"/>
    <w:rsid w:val="000B66FD"/>
    <w:rsid w:val="000C54C2"/>
    <w:rsid w:val="000D1CE4"/>
    <w:rsid w:val="000E4786"/>
    <w:rsid w:val="000F23A7"/>
    <w:rsid w:val="000F32B0"/>
    <w:rsid w:val="000F771E"/>
    <w:rsid w:val="0010247F"/>
    <w:rsid w:val="0011020C"/>
    <w:rsid w:val="00110EC0"/>
    <w:rsid w:val="001128F7"/>
    <w:rsid w:val="00123729"/>
    <w:rsid w:val="00123A37"/>
    <w:rsid w:val="0012467B"/>
    <w:rsid w:val="00140317"/>
    <w:rsid w:val="00141688"/>
    <w:rsid w:val="001451C6"/>
    <w:rsid w:val="0014646E"/>
    <w:rsid w:val="00151E41"/>
    <w:rsid w:val="0015579D"/>
    <w:rsid w:val="0016348C"/>
    <w:rsid w:val="001657A8"/>
    <w:rsid w:val="0016603A"/>
    <w:rsid w:val="00166BA8"/>
    <w:rsid w:val="001760F5"/>
    <w:rsid w:val="001846FE"/>
    <w:rsid w:val="0019249E"/>
    <w:rsid w:val="001969F7"/>
    <w:rsid w:val="001A178B"/>
    <w:rsid w:val="001A3C36"/>
    <w:rsid w:val="001B176D"/>
    <w:rsid w:val="001B40D9"/>
    <w:rsid w:val="001B60FC"/>
    <w:rsid w:val="001C16D0"/>
    <w:rsid w:val="001C2975"/>
    <w:rsid w:val="001C29DA"/>
    <w:rsid w:val="001C3C48"/>
    <w:rsid w:val="001C6B58"/>
    <w:rsid w:val="001E47F0"/>
    <w:rsid w:val="001E5FC6"/>
    <w:rsid w:val="001E73CB"/>
    <w:rsid w:val="002070DD"/>
    <w:rsid w:val="00207F56"/>
    <w:rsid w:val="00216298"/>
    <w:rsid w:val="00222659"/>
    <w:rsid w:val="002243BC"/>
    <w:rsid w:val="00226C32"/>
    <w:rsid w:val="00231D57"/>
    <w:rsid w:val="00234111"/>
    <w:rsid w:val="002376C5"/>
    <w:rsid w:val="00243A3C"/>
    <w:rsid w:val="00256CF6"/>
    <w:rsid w:val="002646DD"/>
    <w:rsid w:val="00265968"/>
    <w:rsid w:val="00273F7D"/>
    <w:rsid w:val="002754DA"/>
    <w:rsid w:val="002820B9"/>
    <w:rsid w:val="00286AA7"/>
    <w:rsid w:val="002914EA"/>
    <w:rsid w:val="002A3604"/>
    <w:rsid w:val="002B7BDA"/>
    <w:rsid w:val="002B7F71"/>
    <w:rsid w:val="002C5CBE"/>
    <w:rsid w:val="002D26A5"/>
    <w:rsid w:val="002D7F00"/>
    <w:rsid w:val="002E035E"/>
    <w:rsid w:val="002E259F"/>
    <w:rsid w:val="002E66B3"/>
    <w:rsid w:val="002E702C"/>
    <w:rsid w:val="002F2154"/>
    <w:rsid w:val="002F2748"/>
    <w:rsid w:val="0030388D"/>
    <w:rsid w:val="00306430"/>
    <w:rsid w:val="00307288"/>
    <w:rsid w:val="003145C0"/>
    <w:rsid w:val="00316303"/>
    <w:rsid w:val="0031741B"/>
    <w:rsid w:val="00333042"/>
    <w:rsid w:val="003408E9"/>
    <w:rsid w:val="00345A3F"/>
    <w:rsid w:val="00346CB5"/>
    <w:rsid w:val="003509B4"/>
    <w:rsid w:val="00361340"/>
    <w:rsid w:val="00364378"/>
    <w:rsid w:val="0036531B"/>
    <w:rsid w:val="00367C9B"/>
    <w:rsid w:val="00376458"/>
    <w:rsid w:val="0038042F"/>
    <w:rsid w:val="00396BC2"/>
    <w:rsid w:val="003A6D85"/>
    <w:rsid w:val="003B1609"/>
    <w:rsid w:val="003B509E"/>
    <w:rsid w:val="003B6B6E"/>
    <w:rsid w:val="003C2CC2"/>
    <w:rsid w:val="003C6F9B"/>
    <w:rsid w:val="003D4A36"/>
    <w:rsid w:val="003D513A"/>
    <w:rsid w:val="003E3149"/>
    <w:rsid w:val="003E53A5"/>
    <w:rsid w:val="003E5414"/>
    <w:rsid w:val="003F16E8"/>
    <w:rsid w:val="003F2EDC"/>
    <w:rsid w:val="003F4E59"/>
    <w:rsid w:val="0041341A"/>
    <w:rsid w:val="00414108"/>
    <w:rsid w:val="004142B8"/>
    <w:rsid w:val="00416416"/>
    <w:rsid w:val="00420D38"/>
    <w:rsid w:val="00427A68"/>
    <w:rsid w:val="00432B75"/>
    <w:rsid w:val="00445241"/>
    <w:rsid w:val="00445F5C"/>
    <w:rsid w:val="00446B8D"/>
    <w:rsid w:val="00465899"/>
    <w:rsid w:val="00465A8F"/>
    <w:rsid w:val="00471616"/>
    <w:rsid w:val="00474799"/>
    <w:rsid w:val="00481358"/>
    <w:rsid w:val="004838B2"/>
    <w:rsid w:val="004A11F4"/>
    <w:rsid w:val="004A7C45"/>
    <w:rsid w:val="004B75D9"/>
    <w:rsid w:val="004C5A1A"/>
    <w:rsid w:val="004C7D6E"/>
    <w:rsid w:val="004D3A39"/>
    <w:rsid w:val="004E1CBF"/>
    <w:rsid w:val="004E3B42"/>
    <w:rsid w:val="004E45B9"/>
    <w:rsid w:val="004E558D"/>
    <w:rsid w:val="004E77D2"/>
    <w:rsid w:val="004F1E4C"/>
    <w:rsid w:val="004F3545"/>
    <w:rsid w:val="004F54BD"/>
    <w:rsid w:val="00504620"/>
    <w:rsid w:val="0050658A"/>
    <w:rsid w:val="005065E6"/>
    <w:rsid w:val="0050746C"/>
    <w:rsid w:val="005106D7"/>
    <w:rsid w:val="00513EAD"/>
    <w:rsid w:val="0051400B"/>
    <w:rsid w:val="00515870"/>
    <w:rsid w:val="00515C63"/>
    <w:rsid w:val="00536A2B"/>
    <w:rsid w:val="00536EA7"/>
    <w:rsid w:val="00537866"/>
    <w:rsid w:val="00540A9A"/>
    <w:rsid w:val="00544B38"/>
    <w:rsid w:val="0055173A"/>
    <w:rsid w:val="00551DFA"/>
    <w:rsid w:val="00560F81"/>
    <w:rsid w:val="0057016A"/>
    <w:rsid w:val="005710D5"/>
    <w:rsid w:val="0057247C"/>
    <w:rsid w:val="00574574"/>
    <w:rsid w:val="00580480"/>
    <w:rsid w:val="005A0E17"/>
    <w:rsid w:val="005A3A17"/>
    <w:rsid w:val="005A3E02"/>
    <w:rsid w:val="005A4563"/>
    <w:rsid w:val="005A6D5F"/>
    <w:rsid w:val="005A7278"/>
    <w:rsid w:val="005B6F90"/>
    <w:rsid w:val="005C03B9"/>
    <w:rsid w:val="005C1BF8"/>
    <w:rsid w:val="005C7872"/>
    <w:rsid w:val="005D035F"/>
    <w:rsid w:val="005D380A"/>
    <w:rsid w:val="005D3854"/>
    <w:rsid w:val="005D7516"/>
    <w:rsid w:val="005E054A"/>
    <w:rsid w:val="005E0D54"/>
    <w:rsid w:val="005E79AF"/>
    <w:rsid w:val="005E7C2F"/>
    <w:rsid w:val="005F40DB"/>
    <w:rsid w:val="00603829"/>
    <w:rsid w:val="00610403"/>
    <w:rsid w:val="00616305"/>
    <w:rsid w:val="006166D7"/>
    <w:rsid w:val="00620888"/>
    <w:rsid w:val="00621BF3"/>
    <w:rsid w:val="00623761"/>
    <w:rsid w:val="00625F0D"/>
    <w:rsid w:val="00626932"/>
    <w:rsid w:val="006300C1"/>
    <w:rsid w:val="006316FA"/>
    <w:rsid w:val="0063362B"/>
    <w:rsid w:val="00646E68"/>
    <w:rsid w:val="00650ACD"/>
    <w:rsid w:val="00654F8F"/>
    <w:rsid w:val="006579B0"/>
    <w:rsid w:val="006579F2"/>
    <w:rsid w:val="0066042A"/>
    <w:rsid w:val="006649DB"/>
    <w:rsid w:val="00667328"/>
    <w:rsid w:val="00667B58"/>
    <w:rsid w:val="0067766A"/>
    <w:rsid w:val="0069092F"/>
    <w:rsid w:val="006932A8"/>
    <w:rsid w:val="0069598A"/>
    <w:rsid w:val="006A020F"/>
    <w:rsid w:val="006A105B"/>
    <w:rsid w:val="006B07C3"/>
    <w:rsid w:val="006B25FA"/>
    <w:rsid w:val="006B6F43"/>
    <w:rsid w:val="006C0157"/>
    <w:rsid w:val="006C5C78"/>
    <w:rsid w:val="006E363F"/>
    <w:rsid w:val="006E463E"/>
    <w:rsid w:val="006E5188"/>
    <w:rsid w:val="006F13F6"/>
    <w:rsid w:val="006F64F9"/>
    <w:rsid w:val="0070089C"/>
    <w:rsid w:val="007073BC"/>
    <w:rsid w:val="00710324"/>
    <w:rsid w:val="007108D4"/>
    <w:rsid w:val="00711C05"/>
    <w:rsid w:val="00713668"/>
    <w:rsid w:val="0072738D"/>
    <w:rsid w:val="00737FD5"/>
    <w:rsid w:val="00740261"/>
    <w:rsid w:val="00740358"/>
    <w:rsid w:val="007442CF"/>
    <w:rsid w:val="00746865"/>
    <w:rsid w:val="007508E5"/>
    <w:rsid w:val="00754D76"/>
    <w:rsid w:val="00756C10"/>
    <w:rsid w:val="007600AD"/>
    <w:rsid w:val="0076162E"/>
    <w:rsid w:val="00770735"/>
    <w:rsid w:val="00792AD0"/>
    <w:rsid w:val="007A2E8C"/>
    <w:rsid w:val="007A3D0E"/>
    <w:rsid w:val="007A6FDB"/>
    <w:rsid w:val="007A7B3A"/>
    <w:rsid w:val="007B05A6"/>
    <w:rsid w:val="007B2052"/>
    <w:rsid w:val="007B63AE"/>
    <w:rsid w:val="007B648F"/>
    <w:rsid w:val="007B64B9"/>
    <w:rsid w:val="007C6731"/>
    <w:rsid w:val="007E240B"/>
    <w:rsid w:val="007F2CD4"/>
    <w:rsid w:val="0080252D"/>
    <w:rsid w:val="00812AF5"/>
    <w:rsid w:val="00826FF7"/>
    <w:rsid w:val="0082729D"/>
    <w:rsid w:val="0083029D"/>
    <w:rsid w:val="00830A82"/>
    <w:rsid w:val="00837F67"/>
    <w:rsid w:val="00841F3B"/>
    <w:rsid w:val="00845FAD"/>
    <w:rsid w:val="008530CC"/>
    <w:rsid w:val="00854CA2"/>
    <w:rsid w:val="00856645"/>
    <w:rsid w:val="00865AE4"/>
    <w:rsid w:val="0086681C"/>
    <w:rsid w:val="00867DB1"/>
    <w:rsid w:val="008743F8"/>
    <w:rsid w:val="00880606"/>
    <w:rsid w:val="00893C82"/>
    <w:rsid w:val="008943B0"/>
    <w:rsid w:val="008A1B16"/>
    <w:rsid w:val="008A7318"/>
    <w:rsid w:val="008B697B"/>
    <w:rsid w:val="008C1C05"/>
    <w:rsid w:val="008C7D51"/>
    <w:rsid w:val="008D054E"/>
    <w:rsid w:val="008D0899"/>
    <w:rsid w:val="008D261C"/>
    <w:rsid w:val="008D30B0"/>
    <w:rsid w:val="008D7F27"/>
    <w:rsid w:val="008E1CE8"/>
    <w:rsid w:val="008E3F36"/>
    <w:rsid w:val="00903B98"/>
    <w:rsid w:val="009052E5"/>
    <w:rsid w:val="009072E5"/>
    <w:rsid w:val="00913905"/>
    <w:rsid w:val="00915A59"/>
    <w:rsid w:val="0091656E"/>
    <w:rsid w:val="00925E86"/>
    <w:rsid w:val="0093035C"/>
    <w:rsid w:val="00931ABE"/>
    <w:rsid w:val="009343EC"/>
    <w:rsid w:val="00941497"/>
    <w:rsid w:val="009422EE"/>
    <w:rsid w:val="00944282"/>
    <w:rsid w:val="009537AB"/>
    <w:rsid w:val="0096384D"/>
    <w:rsid w:val="00964D6A"/>
    <w:rsid w:val="00964DF1"/>
    <w:rsid w:val="00965C23"/>
    <w:rsid w:val="009753EF"/>
    <w:rsid w:val="00990EBF"/>
    <w:rsid w:val="00992238"/>
    <w:rsid w:val="009A5818"/>
    <w:rsid w:val="009A68C0"/>
    <w:rsid w:val="009B72FB"/>
    <w:rsid w:val="009C016D"/>
    <w:rsid w:val="009C6E7B"/>
    <w:rsid w:val="009D22E7"/>
    <w:rsid w:val="009D2A89"/>
    <w:rsid w:val="009E2AD2"/>
    <w:rsid w:val="00A05D85"/>
    <w:rsid w:val="00A10BF8"/>
    <w:rsid w:val="00A136DF"/>
    <w:rsid w:val="00A15C8C"/>
    <w:rsid w:val="00A2063B"/>
    <w:rsid w:val="00A2430F"/>
    <w:rsid w:val="00A25FC5"/>
    <w:rsid w:val="00A27676"/>
    <w:rsid w:val="00A3093C"/>
    <w:rsid w:val="00A351D7"/>
    <w:rsid w:val="00A36AE5"/>
    <w:rsid w:val="00A36D33"/>
    <w:rsid w:val="00A4394E"/>
    <w:rsid w:val="00A46E44"/>
    <w:rsid w:val="00A53017"/>
    <w:rsid w:val="00A53839"/>
    <w:rsid w:val="00A5490F"/>
    <w:rsid w:val="00A55EA3"/>
    <w:rsid w:val="00A6100F"/>
    <w:rsid w:val="00A6472F"/>
    <w:rsid w:val="00A66755"/>
    <w:rsid w:val="00A73931"/>
    <w:rsid w:val="00A811F8"/>
    <w:rsid w:val="00AA081D"/>
    <w:rsid w:val="00AA1C5E"/>
    <w:rsid w:val="00AA381F"/>
    <w:rsid w:val="00AA6107"/>
    <w:rsid w:val="00AB05EA"/>
    <w:rsid w:val="00AB5D8A"/>
    <w:rsid w:val="00AC0809"/>
    <w:rsid w:val="00AD3847"/>
    <w:rsid w:val="00AF4F9B"/>
    <w:rsid w:val="00B04598"/>
    <w:rsid w:val="00B04B5F"/>
    <w:rsid w:val="00B04B85"/>
    <w:rsid w:val="00B079D3"/>
    <w:rsid w:val="00B375FE"/>
    <w:rsid w:val="00B410F6"/>
    <w:rsid w:val="00B431A1"/>
    <w:rsid w:val="00B56241"/>
    <w:rsid w:val="00B60011"/>
    <w:rsid w:val="00B7645C"/>
    <w:rsid w:val="00B80925"/>
    <w:rsid w:val="00B815CE"/>
    <w:rsid w:val="00B838CD"/>
    <w:rsid w:val="00B84304"/>
    <w:rsid w:val="00BA332D"/>
    <w:rsid w:val="00BA62F8"/>
    <w:rsid w:val="00BB42DB"/>
    <w:rsid w:val="00BC1206"/>
    <w:rsid w:val="00BC22EE"/>
    <w:rsid w:val="00BC2C68"/>
    <w:rsid w:val="00BC3F97"/>
    <w:rsid w:val="00BC689F"/>
    <w:rsid w:val="00BD1B4A"/>
    <w:rsid w:val="00BD76AF"/>
    <w:rsid w:val="00BE20E7"/>
    <w:rsid w:val="00BE5EE7"/>
    <w:rsid w:val="00BF4AAD"/>
    <w:rsid w:val="00C21D33"/>
    <w:rsid w:val="00C30E56"/>
    <w:rsid w:val="00C314DA"/>
    <w:rsid w:val="00C3211E"/>
    <w:rsid w:val="00C33D09"/>
    <w:rsid w:val="00C34D0A"/>
    <w:rsid w:val="00C37A3E"/>
    <w:rsid w:val="00C37C09"/>
    <w:rsid w:val="00C44632"/>
    <w:rsid w:val="00C44D09"/>
    <w:rsid w:val="00C50044"/>
    <w:rsid w:val="00C53882"/>
    <w:rsid w:val="00C62D6E"/>
    <w:rsid w:val="00C642C3"/>
    <w:rsid w:val="00C64693"/>
    <w:rsid w:val="00C64A48"/>
    <w:rsid w:val="00C65006"/>
    <w:rsid w:val="00C67AE3"/>
    <w:rsid w:val="00C70683"/>
    <w:rsid w:val="00C80B2F"/>
    <w:rsid w:val="00C81CBC"/>
    <w:rsid w:val="00C847ED"/>
    <w:rsid w:val="00C9096A"/>
    <w:rsid w:val="00C92469"/>
    <w:rsid w:val="00C92678"/>
    <w:rsid w:val="00C938BA"/>
    <w:rsid w:val="00C93E0C"/>
    <w:rsid w:val="00C97674"/>
    <w:rsid w:val="00CA3EC4"/>
    <w:rsid w:val="00CB7A9C"/>
    <w:rsid w:val="00CB7CC1"/>
    <w:rsid w:val="00CC0113"/>
    <w:rsid w:val="00CD0AD0"/>
    <w:rsid w:val="00CD10A1"/>
    <w:rsid w:val="00CD3FF3"/>
    <w:rsid w:val="00CE155F"/>
    <w:rsid w:val="00CF0D9B"/>
    <w:rsid w:val="00CF0EF1"/>
    <w:rsid w:val="00CF16A5"/>
    <w:rsid w:val="00D019D8"/>
    <w:rsid w:val="00D02569"/>
    <w:rsid w:val="00D057EA"/>
    <w:rsid w:val="00D123AB"/>
    <w:rsid w:val="00D12B10"/>
    <w:rsid w:val="00D1320B"/>
    <w:rsid w:val="00D15FEC"/>
    <w:rsid w:val="00D277D4"/>
    <w:rsid w:val="00D30E87"/>
    <w:rsid w:val="00D33840"/>
    <w:rsid w:val="00D3469C"/>
    <w:rsid w:val="00D50509"/>
    <w:rsid w:val="00D51DFB"/>
    <w:rsid w:val="00D528D7"/>
    <w:rsid w:val="00D56B22"/>
    <w:rsid w:val="00D64974"/>
    <w:rsid w:val="00D66469"/>
    <w:rsid w:val="00D753DF"/>
    <w:rsid w:val="00D8031B"/>
    <w:rsid w:val="00D83F37"/>
    <w:rsid w:val="00D84676"/>
    <w:rsid w:val="00D84A2F"/>
    <w:rsid w:val="00D8754C"/>
    <w:rsid w:val="00D92006"/>
    <w:rsid w:val="00D950CC"/>
    <w:rsid w:val="00D97000"/>
    <w:rsid w:val="00DA29A1"/>
    <w:rsid w:val="00DA2B99"/>
    <w:rsid w:val="00DA442B"/>
    <w:rsid w:val="00DA4788"/>
    <w:rsid w:val="00DA6D71"/>
    <w:rsid w:val="00DB51D7"/>
    <w:rsid w:val="00DC2A0F"/>
    <w:rsid w:val="00DD1790"/>
    <w:rsid w:val="00DD40A9"/>
    <w:rsid w:val="00DD4E96"/>
    <w:rsid w:val="00DD5F52"/>
    <w:rsid w:val="00DD7D6E"/>
    <w:rsid w:val="00DE0A27"/>
    <w:rsid w:val="00DE5625"/>
    <w:rsid w:val="00DE58D9"/>
    <w:rsid w:val="00DE61A0"/>
    <w:rsid w:val="00DF0141"/>
    <w:rsid w:val="00DF0E38"/>
    <w:rsid w:val="00E056FD"/>
    <w:rsid w:val="00E07AF0"/>
    <w:rsid w:val="00E13222"/>
    <w:rsid w:val="00E132BC"/>
    <w:rsid w:val="00E15736"/>
    <w:rsid w:val="00E16B4C"/>
    <w:rsid w:val="00E177CD"/>
    <w:rsid w:val="00E22CFC"/>
    <w:rsid w:val="00E338DA"/>
    <w:rsid w:val="00E36698"/>
    <w:rsid w:val="00E42402"/>
    <w:rsid w:val="00E439DD"/>
    <w:rsid w:val="00E45125"/>
    <w:rsid w:val="00E5178F"/>
    <w:rsid w:val="00E51A44"/>
    <w:rsid w:val="00E52656"/>
    <w:rsid w:val="00E57901"/>
    <w:rsid w:val="00E60B87"/>
    <w:rsid w:val="00E76745"/>
    <w:rsid w:val="00E816DC"/>
    <w:rsid w:val="00E83780"/>
    <w:rsid w:val="00E90829"/>
    <w:rsid w:val="00E95F93"/>
    <w:rsid w:val="00E961C5"/>
    <w:rsid w:val="00EA0CC6"/>
    <w:rsid w:val="00EB0E93"/>
    <w:rsid w:val="00EB15C0"/>
    <w:rsid w:val="00EC02AD"/>
    <w:rsid w:val="00EC15A4"/>
    <w:rsid w:val="00EC274B"/>
    <w:rsid w:val="00ED1A11"/>
    <w:rsid w:val="00EE7A35"/>
    <w:rsid w:val="00EF0B37"/>
    <w:rsid w:val="00F10C41"/>
    <w:rsid w:val="00F218A1"/>
    <w:rsid w:val="00F22470"/>
    <w:rsid w:val="00F2353C"/>
    <w:rsid w:val="00F276BD"/>
    <w:rsid w:val="00F34AAA"/>
    <w:rsid w:val="00F43BFB"/>
    <w:rsid w:val="00F5138E"/>
    <w:rsid w:val="00F56170"/>
    <w:rsid w:val="00F577F9"/>
    <w:rsid w:val="00F62F1C"/>
    <w:rsid w:val="00F64CF9"/>
    <w:rsid w:val="00F66F44"/>
    <w:rsid w:val="00F72607"/>
    <w:rsid w:val="00F81057"/>
    <w:rsid w:val="00F84B8D"/>
    <w:rsid w:val="00F938D8"/>
    <w:rsid w:val="00FA1129"/>
    <w:rsid w:val="00FA3EB4"/>
    <w:rsid w:val="00FA5E15"/>
    <w:rsid w:val="00FB067C"/>
    <w:rsid w:val="00FB07B8"/>
    <w:rsid w:val="00FB1E7D"/>
    <w:rsid w:val="00FB3F0A"/>
    <w:rsid w:val="00FC00E1"/>
    <w:rsid w:val="00FC79BD"/>
    <w:rsid w:val="00FD1FA2"/>
    <w:rsid w:val="00FE0728"/>
    <w:rsid w:val="00FE6386"/>
    <w:rsid w:val="00FE79FB"/>
    <w:rsid w:val="00FF19CC"/>
    <w:rsid w:val="00FF20E1"/>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4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1A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DE61A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DE61A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DE61A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DE61A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DE61A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A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DE61A0"/>
    <w:rPr>
      <w:rFonts w:ascii="Arial Black" w:hAnsi="Arial Black"/>
      <w:sz w:val="28"/>
    </w:rPr>
  </w:style>
  <w:style w:type="character" w:customStyle="1" w:styleId="Heading4Char">
    <w:name w:val="Heading 4 Char"/>
    <w:basedOn w:val="DefaultParagraphFont"/>
    <w:link w:val="Heading4"/>
    <w:uiPriority w:val="9"/>
    <w:rsid w:val="00DE61A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DE61A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DE61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1A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DE61A0"/>
    <w:pPr>
      <w:tabs>
        <w:tab w:val="right" w:leader="dot" w:pos="10786"/>
      </w:tabs>
      <w:spacing w:before="80" w:after="0"/>
      <w:ind w:left="144"/>
    </w:pPr>
    <w:rPr>
      <w:b/>
    </w:rPr>
  </w:style>
  <w:style w:type="paragraph" w:styleId="TOC2">
    <w:name w:val="toc 2"/>
    <w:basedOn w:val="Normal"/>
    <w:next w:val="Normal"/>
    <w:autoRedefine/>
    <w:uiPriority w:val="39"/>
    <w:unhideWhenUsed/>
    <w:rsid w:val="00DE61A0"/>
    <w:pPr>
      <w:tabs>
        <w:tab w:val="right" w:leader="dot" w:pos="10790"/>
      </w:tabs>
      <w:spacing w:before="40" w:after="40"/>
      <w:ind w:left="288"/>
    </w:pPr>
    <w:rPr>
      <w:sz w:val="18"/>
    </w:rPr>
  </w:style>
  <w:style w:type="character" w:styleId="Hyperlink">
    <w:name w:val="Hyperlink"/>
    <w:basedOn w:val="DefaultParagraphFont"/>
    <w:uiPriority w:val="99"/>
    <w:unhideWhenUsed/>
    <w:rsid w:val="00DE61A0"/>
    <w:rPr>
      <w:color w:val="0000FF" w:themeColor="hyperlink"/>
      <w:u w:val="single"/>
    </w:rPr>
  </w:style>
  <w:style w:type="character" w:styleId="BookTitle">
    <w:name w:val="Book Title"/>
    <w:basedOn w:val="DefaultParagraphFont"/>
    <w:uiPriority w:val="33"/>
    <w:qFormat/>
    <w:rsid w:val="00DE61A0"/>
    <w:rPr>
      <w:b/>
      <w:bCs/>
      <w:smallCaps/>
      <w:spacing w:val="5"/>
      <w:sz w:val="48"/>
    </w:rPr>
  </w:style>
  <w:style w:type="paragraph" w:styleId="Title">
    <w:name w:val="Title"/>
    <w:basedOn w:val="Normal"/>
    <w:next w:val="Normal"/>
    <w:link w:val="TitleChar"/>
    <w:uiPriority w:val="10"/>
    <w:unhideWhenUsed/>
    <w:qFormat/>
    <w:rsid w:val="00DE61A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DE61A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DE61A0"/>
    <w:pPr>
      <w:spacing w:after="0" w:line="240" w:lineRule="auto"/>
    </w:pPr>
    <w:rPr>
      <w:rFonts w:eastAsiaTheme="minorEastAsia"/>
    </w:rPr>
  </w:style>
  <w:style w:type="character" w:customStyle="1" w:styleId="NoSpacingChar">
    <w:name w:val="No Spacing Char"/>
    <w:basedOn w:val="DefaultParagraphFont"/>
    <w:link w:val="NoSpacing"/>
    <w:uiPriority w:val="1"/>
    <w:rsid w:val="00DE61A0"/>
    <w:rPr>
      <w:rFonts w:eastAsiaTheme="minorEastAsia"/>
    </w:rPr>
  </w:style>
  <w:style w:type="paragraph" w:styleId="Header">
    <w:name w:val="header"/>
    <w:basedOn w:val="Normal"/>
    <w:link w:val="HeaderChar"/>
    <w:uiPriority w:val="99"/>
    <w:unhideWhenUsed/>
    <w:rsid w:val="00DE61A0"/>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DE61A0"/>
    <w:rPr>
      <w:rFonts w:ascii="Arial" w:hAnsi="Arial"/>
      <w:color w:val="292929"/>
      <w:sz w:val="16"/>
    </w:rPr>
  </w:style>
  <w:style w:type="paragraph" w:styleId="Footer">
    <w:name w:val="footer"/>
    <w:basedOn w:val="Normal"/>
    <w:link w:val="FooterChar"/>
    <w:uiPriority w:val="99"/>
    <w:unhideWhenUsed/>
    <w:rsid w:val="00DE61A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DE61A0"/>
    <w:rPr>
      <w:rFonts w:ascii="Arial" w:hAnsi="Arial"/>
      <w:color w:val="292929"/>
      <w:sz w:val="16"/>
    </w:rPr>
  </w:style>
  <w:style w:type="paragraph" w:customStyle="1" w:styleId="LabExercise">
    <w:name w:val="Lab Exercise"/>
    <w:basedOn w:val="Normal"/>
    <w:next w:val="Normal"/>
    <w:qFormat/>
    <w:rsid w:val="00DE61A0"/>
    <w:pPr>
      <w:spacing w:before="0" w:after="200" w:line="276" w:lineRule="auto"/>
    </w:pPr>
    <w:rPr>
      <w:b/>
    </w:rPr>
  </w:style>
  <w:style w:type="paragraph" w:styleId="ListParagraph">
    <w:name w:val="List Paragraph"/>
    <w:basedOn w:val="Normal"/>
    <w:next w:val="Normal"/>
    <w:uiPriority w:val="34"/>
    <w:qFormat/>
    <w:rsid w:val="00DE61A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DE61A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DE61A0"/>
    <w:rPr>
      <w:rFonts w:ascii="Lucida Console" w:hAnsi="Lucida Console" w:cs="Courier New"/>
      <w:b/>
      <w:spacing w:val="-6"/>
      <w:sz w:val="18"/>
    </w:rPr>
  </w:style>
  <w:style w:type="paragraph" w:customStyle="1" w:styleId="NumberedBullet">
    <w:name w:val="Numbered Bullet"/>
    <w:basedOn w:val="ListParagraph"/>
    <w:unhideWhenUsed/>
    <w:qFormat/>
    <w:rsid w:val="00DE61A0"/>
    <w:pPr>
      <w:tabs>
        <w:tab w:val="left" w:pos="144"/>
      </w:tabs>
      <w:spacing w:before="80" w:after="40" w:line="240" w:lineRule="auto"/>
      <w:ind w:hanging="360"/>
      <w:contextualSpacing w:val="0"/>
    </w:pPr>
  </w:style>
  <w:style w:type="paragraph" w:customStyle="1" w:styleId="LabStepScreenshot">
    <w:name w:val="Lab Step Screenshot"/>
    <w:basedOn w:val="Normal"/>
    <w:qFormat/>
    <w:rsid w:val="00DE61A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DE61A0"/>
    <w:pPr>
      <w:spacing w:before="0" w:after="0"/>
    </w:pPr>
    <w:rPr>
      <w:szCs w:val="20"/>
    </w:rPr>
  </w:style>
  <w:style w:type="character" w:customStyle="1" w:styleId="FootnoteTextChar">
    <w:name w:val="Footnote Text Char"/>
    <w:basedOn w:val="DefaultParagraphFont"/>
    <w:link w:val="FootnoteText"/>
    <w:uiPriority w:val="99"/>
    <w:semiHidden/>
    <w:rsid w:val="00DE61A0"/>
    <w:rPr>
      <w:rFonts w:ascii="Arial" w:hAnsi="Arial"/>
      <w:color w:val="262626" w:themeColor="text1" w:themeTint="D9"/>
      <w:sz w:val="20"/>
      <w:szCs w:val="20"/>
    </w:rPr>
  </w:style>
  <w:style w:type="table" w:styleId="LightShading-Accent4">
    <w:name w:val="Light Shading Accent 4"/>
    <w:basedOn w:val="TableNormal"/>
    <w:uiPriority w:val="60"/>
    <w:rsid w:val="00DE61A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DE61A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DE61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E61A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DE61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DE61A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DE61A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DE61A0"/>
    <w:pPr>
      <w:tabs>
        <w:tab w:val="num" w:pos="360"/>
      </w:tabs>
      <w:ind w:left="360" w:hanging="360"/>
      <w:contextualSpacing/>
    </w:pPr>
  </w:style>
  <w:style w:type="character" w:customStyle="1" w:styleId="InLineUrl">
    <w:name w:val="InLineUrl"/>
    <w:basedOn w:val="DefaultParagraphFont"/>
    <w:uiPriority w:val="1"/>
    <w:qFormat/>
    <w:rsid w:val="00DE61A0"/>
    <w:rPr>
      <w:rFonts w:ascii="Arial" w:hAnsi="Arial"/>
      <w:b/>
      <w:sz w:val="16"/>
    </w:rPr>
  </w:style>
  <w:style w:type="paragraph" w:customStyle="1" w:styleId="LabStepNumbered">
    <w:name w:val="Lab Step Numbered"/>
    <w:link w:val="LabStepNumberedChar"/>
    <w:qFormat/>
    <w:rsid w:val="00DE61A0"/>
    <w:pPr>
      <w:numPr>
        <w:numId w:val="3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DE61A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DE61A0"/>
    <w:pPr>
      <w:numPr>
        <w:ilvl w:val="1"/>
      </w:numPr>
    </w:pPr>
    <w:rPr>
      <w:sz w:val="16"/>
    </w:rPr>
  </w:style>
  <w:style w:type="paragraph" w:customStyle="1" w:styleId="LabStepLevel2NoBullet">
    <w:name w:val="Lab Step Level 2 No Bullet"/>
    <w:basedOn w:val="LabStepLevel2Numbered"/>
    <w:qFormat/>
    <w:rsid w:val="00DE61A0"/>
    <w:pPr>
      <w:numPr>
        <w:numId w:val="0"/>
      </w:numPr>
      <w:spacing w:before="40"/>
      <w:ind w:left="720"/>
    </w:pPr>
  </w:style>
  <w:style w:type="character" w:customStyle="1" w:styleId="LabStepScreenshotFrame">
    <w:name w:val="Lab Step Screenshot Frame"/>
    <w:basedOn w:val="DefaultParagraphFont"/>
    <w:uiPriority w:val="1"/>
    <w:qFormat/>
    <w:rsid w:val="00DE61A0"/>
    <w:rPr>
      <w:noProof/>
      <w:bdr w:val="single" w:sz="2" w:space="0" w:color="DDDDDD"/>
    </w:rPr>
  </w:style>
  <w:style w:type="paragraph" w:customStyle="1" w:styleId="LabExerciseCallout">
    <w:name w:val="Lab Exercise Callout"/>
    <w:basedOn w:val="LabExerciseText"/>
    <w:qFormat/>
    <w:rsid w:val="00DE61A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DE61A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DE61A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DE61A0"/>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DE61A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E61A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DE61A0"/>
    <w:rPr>
      <w:rFonts w:ascii="Arial" w:hAnsi="Arial"/>
      <w:b/>
      <w:iCs/>
      <w:sz w:val="16"/>
    </w:rPr>
  </w:style>
  <w:style w:type="character" w:customStyle="1" w:styleId="InlindeCode">
    <w:name w:val="InlindeCode"/>
    <w:basedOn w:val="DefaultParagraphFont"/>
    <w:uiPriority w:val="1"/>
    <w:qFormat/>
    <w:rsid w:val="00DE61A0"/>
    <w:rPr>
      <w:rFonts w:ascii="Lucida Console" w:hAnsi="Lucida Console"/>
      <w:b/>
      <w:sz w:val="16"/>
    </w:rPr>
  </w:style>
  <w:style w:type="table" w:customStyle="1" w:styleId="LabStepTable">
    <w:name w:val="Lab Step Table"/>
    <w:basedOn w:val="TableGrid"/>
    <w:uiPriority w:val="99"/>
    <w:rsid w:val="00DE61A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DE61A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DE61A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DE61A0"/>
    <w:pPr>
      <w:ind w:left="1152"/>
    </w:pPr>
  </w:style>
  <w:style w:type="paragraph" w:customStyle="1" w:styleId="LabStepScreenshotLevel2">
    <w:name w:val="Lab Step Screenshot Level 2"/>
    <w:basedOn w:val="LabStepScreenshot"/>
    <w:qFormat/>
    <w:rsid w:val="00DE61A0"/>
    <w:pPr>
      <w:ind w:left="1152"/>
    </w:pPr>
    <w:rPr>
      <w:noProof/>
    </w:rPr>
  </w:style>
  <w:style w:type="paragraph" w:customStyle="1" w:styleId="LabStepTableTextHeader">
    <w:name w:val="Lab Step Table Text Header"/>
    <w:basedOn w:val="LabStepTableText"/>
    <w:next w:val="LabStepTableText"/>
    <w:qFormat/>
    <w:rsid w:val="00DE61A0"/>
    <w:rPr>
      <w:b/>
    </w:rPr>
  </w:style>
  <w:style w:type="paragraph" w:customStyle="1" w:styleId="LabStepTableParagraph">
    <w:name w:val="Lab Step Table Paragraph"/>
    <w:basedOn w:val="LabStepNumbered"/>
    <w:qFormat/>
    <w:rsid w:val="00DE61A0"/>
    <w:pPr>
      <w:numPr>
        <w:numId w:val="0"/>
      </w:numPr>
    </w:pPr>
  </w:style>
  <w:style w:type="paragraph" w:styleId="TOCHeading">
    <w:name w:val="TOC Heading"/>
    <w:basedOn w:val="Heading1"/>
    <w:next w:val="Normal"/>
    <w:uiPriority w:val="39"/>
    <w:semiHidden/>
    <w:unhideWhenUsed/>
    <w:qFormat/>
    <w:rsid w:val="00DE61A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DE61A0"/>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DE61A0"/>
    <w:rPr>
      <w:sz w:val="16"/>
      <w:szCs w:val="16"/>
    </w:rPr>
  </w:style>
  <w:style w:type="paragraph" w:styleId="CommentText">
    <w:name w:val="annotation text"/>
    <w:basedOn w:val="Normal"/>
    <w:link w:val="CommentTextChar"/>
    <w:uiPriority w:val="99"/>
    <w:semiHidden/>
    <w:unhideWhenUsed/>
    <w:rsid w:val="00DE61A0"/>
    <w:rPr>
      <w:szCs w:val="20"/>
    </w:rPr>
  </w:style>
  <w:style w:type="character" w:customStyle="1" w:styleId="CommentTextChar">
    <w:name w:val="Comment Text Char"/>
    <w:basedOn w:val="DefaultParagraphFont"/>
    <w:link w:val="CommentText"/>
    <w:uiPriority w:val="99"/>
    <w:semiHidden/>
    <w:rsid w:val="00DE61A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DE61A0"/>
    <w:rPr>
      <w:b/>
      <w:bCs/>
    </w:rPr>
  </w:style>
  <w:style w:type="character" w:customStyle="1" w:styleId="CommentSubjectChar">
    <w:name w:val="Comment Subject Char"/>
    <w:basedOn w:val="CommentTextChar"/>
    <w:link w:val="CommentSubject"/>
    <w:uiPriority w:val="99"/>
    <w:semiHidden/>
    <w:rsid w:val="00DE61A0"/>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DE61A0"/>
    <w:pPr>
      <w:numPr>
        <w:numId w:val="0"/>
      </w:numPr>
      <w:ind w:left="757" w:hanging="360"/>
    </w:pPr>
    <w:rPr>
      <w:b/>
    </w:rPr>
  </w:style>
  <w:style w:type="character" w:customStyle="1" w:styleId="LabStepNumberedChar">
    <w:name w:val="Lab Step Numbered Char"/>
    <w:basedOn w:val="DefaultParagraphFont"/>
    <w:link w:val="LabStepNumbered"/>
    <w:rsid w:val="00DE61A0"/>
    <w:rPr>
      <w:rFonts w:ascii="Arial" w:hAnsi="Arial"/>
      <w:color w:val="262626" w:themeColor="text1" w:themeTint="D9"/>
      <w:sz w:val="18"/>
    </w:rPr>
  </w:style>
  <w:style w:type="character" w:customStyle="1" w:styleId="strongChar">
    <w:name w:val="strong Char"/>
    <w:basedOn w:val="LabStepNumberedChar"/>
    <w:link w:val="Strong1"/>
    <w:rsid w:val="00DE61A0"/>
    <w:rPr>
      <w:rFonts w:ascii="Arial" w:hAnsi="Arial"/>
      <w:b/>
      <w:color w:val="262626" w:themeColor="text1" w:themeTint="D9"/>
      <w:sz w:val="18"/>
    </w:rPr>
  </w:style>
  <w:style w:type="character" w:styleId="Strong">
    <w:name w:val="Strong"/>
    <w:basedOn w:val="DefaultParagraphFont"/>
    <w:uiPriority w:val="22"/>
    <w:qFormat/>
    <w:rsid w:val="00DE61A0"/>
    <w:rPr>
      <w:b/>
      <w:bCs/>
    </w:rPr>
  </w:style>
  <w:style w:type="paragraph" w:styleId="NormalWeb">
    <w:name w:val="Normal (Web)"/>
    <w:basedOn w:val="Normal"/>
    <w:uiPriority w:val="99"/>
    <w:semiHidden/>
    <w:unhideWhenUsed/>
    <w:rsid w:val="00DE61A0"/>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DE61A0"/>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DE61A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DE61A0"/>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DE61A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DE61A0"/>
    <w:pPr>
      <w:spacing w:before="240"/>
      <w:ind w:left="720" w:right="720"/>
    </w:pPr>
    <w:rPr>
      <w:color w:val="1C1C1C"/>
    </w:rPr>
  </w:style>
  <w:style w:type="paragraph" w:customStyle="1" w:styleId="SlidesNotes">
    <w:name w:val="Slides Notes"/>
    <w:basedOn w:val="Normal"/>
    <w:qFormat/>
    <w:rsid w:val="00DE61A0"/>
    <w:pPr>
      <w:spacing w:before="240"/>
    </w:pPr>
  </w:style>
  <w:style w:type="paragraph" w:customStyle="1" w:styleId="LegalHeader">
    <w:name w:val="Legal Header"/>
    <w:basedOn w:val="Normal"/>
    <w:qFormat/>
    <w:rsid w:val="00DE61A0"/>
    <w:pPr>
      <w:spacing w:before="600"/>
    </w:pPr>
    <w:rPr>
      <w:b/>
      <w:color w:val="auto"/>
      <w:u w:val="single"/>
    </w:rPr>
  </w:style>
  <w:style w:type="paragraph" w:customStyle="1" w:styleId="LegalBody">
    <w:name w:val="Legal Body"/>
    <w:basedOn w:val="Normal"/>
    <w:qFormat/>
    <w:rsid w:val="00DE61A0"/>
    <w:rPr>
      <w:sz w:val="18"/>
    </w:rPr>
  </w:style>
  <w:style w:type="paragraph" w:customStyle="1" w:styleId="CourseInfo">
    <w:name w:val="Course Info"/>
    <w:basedOn w:val="Normal"/>
    <w:qFormat/>
    <w:rsid w:val="00DE61A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DE61A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DE61A0"/>
    <w:pPr>
      <w:tabs>
        <w:tab w:val="right" w:leader="dot" w:pos="10790"/>
      </w:tabs>
      <w:spacing w:before="40" w:after="0"/>
      <w:ind w:left="432"/>
    </w:pPr>
    <w:rPr>
      <w:sz w:val="16"/>
    </w:rPr>
  </w:style>
  <w:style w:type="numbering" w:customStyle="1" w:styleId="LabStepsTemplate">
    <w:name w:val="LabStepsTemplate"/>
    <w:uiPriority w:val="99"/>
    <w:rsid w:val="00DE61A0"/>
    <w:pPr>
      <w:numPr>
        <w:numId w:val="32"/>
      </w:numPr>
    </w:pPr>
  </w:style>
  <w:style w:type="paragraph" w:customStyle="1" w:styleId="ModuleDescription">
    <w:name w:val="Module Description"/>
    <w:basedOn w:val="Normal"/>
    <w:qFormat/>
    <w:rsid w:val="00DE61A0"/>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DE61A0"/>
    <w:pPr>
      <w:jc w:val="center"/>
    </w:pPr>
  </w:style>
  <w:style w:type="paragraph" w:customStyle="1" w:styleId="TopicsCoveredItem">
    <w:name w:val="Topics Covered Item"/>
    <w:basedOn w:val="Normal"/>
    <w:qFormat/>
    <w:rsid w:val="00DE61A0"/>
    <w:pPr>
      <w:numPr>
        <w:numId w:val="34"/>
      </w:numPr>
      <w:spacing w:before="0" w:after="0"/>
      <w:contextualSpacing/>
    </w:pPr>
  </w:style>
  <w:style w:type="paragraph" w:customStyle="1" w:styleId="ModuleIntroHeader">
    <w:name w:val="Module Intro Header"/>
    <w:basedOn w:val="Normal"/>
    <w:qFormat/>
    <w:rsid w:val="00DE61A0"/>
    <w:pPr>
      <w:pBdr>
        <w:bottom w:val="single" w:sz="8" w:space="1" w:color="auto"/>
      </w:pBdr>
      <w:spacing w:before="360"/>
      <w:ind w:left="288"/>
    </w:pPr>
    <w:rPr>
      <w:b/>
      <w:sz w:val="24"/>
    </w:rPr>
  </w:style>
  <w:style w:type="paragraph" w:customStyle="1" w:styleId="ModuleAgendaItem">
    <w:name w:val="Module Agenda Item"/>
    <w:basedOn w:val="Normal"/>
    <w:qFormat/>
    <w:rsid w:val="00DE61A0"/>
    <w:pPr>
      <w:spacing w:before="0" w:after="0"/>
      <w:ind w:left="360" w:hanging="360"/>
      <w:contextualSpacing/>
    </w:pPr>
    <w:rPr>
      <w:sz w:val="24"/>
    </w:rPr>
  </w:style>
  <w:style w:type="paragraph" w:customStyle="1" w:styleId="LabExerciseItem">
    <w:name w:val="Lab Exercise Item"/>
    <w:basedOn w:val="Normal"/>
    <w:next w:val="Normal"/>
    <w:qFormat/>
    <w:rsid w:val="00DE61A0"/>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1A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DE61A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DE61A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DE61A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DE61A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DE61A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A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DE61A0"/>
    <w:rPr>
      <w:rFonts w:ascii="Arial Black" w:hAnsi="Arial Black"/>
      <w:sz w:val="28"/>
    </w:rPr>
  </w:style>
  <w:style w:type="character" w:customStyle="1" w:styleId="Heading4Char">
    <w:name w:val="Heading 4 Char"/>
    <w:basedOn w:val="DefaultParagraphFont"/>
    <w:link w:val="Heading4"/>
    <w:uiPriority w:val="9"/>
    <w:rsid w:val="00DE61A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DE61A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DE61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1A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DE61A0"/>
    <w:pPr>
      <w:tabs>
        <w:tab w:val="right" w:leader="dot" w:pos="10786"/>
      </w:tabs>
      <w:spacing w:before="80" w:after="0"/>
      <w:ind w:left="144"/>
    </w:pPr>
    <w:rPr>
      <w:b/>
    </w:rPr>
  </w:style>
  <w:style w:type="paragraph" w:styleId="TOC2">
    <w:name w:val="toc 2"/>
    <w:basedOn w:val="Normal"/>
    <w:next w:val="Normal"/>
    <w:autoRedefine/>
    <w:uiPriority w:val="39"/>
    <w:unhideWhenUsed/>
    <w:rsid w:val="00DE61A0"/>
    <w:pPr>
      <w:tabs>
        <w:tab w:val="right" w:leader="dot" w:pos="10790"/>
      </w:tabs>
      <w:spacing w:before="40" w:after="40"/>
      <w:ind w:left="288"/>
    </w:pPr>
    <w:rPr>
      <w:sz w:val="18"/>
    </w:rPr>
  </w:style>
  <w:style w:type="character" w:styleId="Hyperlink">
    <w:name w:val="Hyperlink"/>
    <w:basedOn w:val="DefaultParagraphFont"/>
    <w:uiPriority w:val="99"/>
    <w:unhideWhenUsed/>
    <w:rsid w:val="00DE61A0"/>
    <w:rPr>
      <w:color w:val="0000FF" w:themeColor="hyperlink"/>
      <w:u w:val="single"/>
    </w:rPr>
  </w:style>
  <w:style w:type="character" w:styleId="BookTitle">
    <w:name w:val="Book Title"/>
    <w:basedOn w:val="DefaultParagraphFont"/>
    <w:uiPriority w:val="33"/>
    <w:qFormat/>
    <w:rsid w:val="00DE61A0"/>
    <w:rPr>
      <w:b/>
      <w:bCs/>
      <w:smallCaps/>
      <w:spacing w:val="5"/>
      <w:sz w:val="48"/>
    </w:rPr>
  </w:style>
  <w:style w:type="paragraph" w:styleId="Title">
    <w:name w:val="Title"/>
    <w:basedOn w:val="Normal"/>
    <w:next w:val="Normal"/>
    <w:link w:val="TitleChar"/>
    <w:uiPriority w:val="10"/>
    <w:unhideWhenUsed/>
    <w:qFormat/>
    <w:rsid w:val="00DE61A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DE61A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DE61A0"/>
    <w:pPr>
      <w:spacing w:after="0" w:line="240" w:lineRule="auto"/>
    </w:pPr>
    <w:rPr>
      <w:rFonts w:eastAsiaTheme="minorEastAsia"/>
    </w:rPr>
  </w:style>
  <w:style w:type="character" w:customStyle="1" w:styleId="NoSpacingChar">
    <w:name w:val="No Spacing Char"/>
    <w:basedOn w:val="DefaultParagraphFont"/>
    <w:link w:val="NoSpacing"/>
    <w:uiPriority w:val="1"/>
    <w:rsid w:val="00DE61A0"/>
    <w:rPr>
      <w:rFonts w:eastAsiaTheme="minorEastAsia"/>
    </w:rPr>
  </w:style>
  <w:style w:type="paragraph" w:styleId="Header">
    <w:name w:val="header"/>
    <w:basedOn w:val="Normal"/>
    <w:link w:val="HeaderChar"/>
    <w:uiPriority w:val="99"/>
    <w:unhideWhenUsed/>
    <w:rsid w:val="00DE61A0"/>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DE61A0"/>
    <w:rPr>
      <w:rFonts w:ascii="Arial" w:hAnsi="Arial"/>
      <w:color w:val="292929"/>
      <w:sz w:val="16"/>
    </w:rPr>
  </w:style>
  <w:style w:type="paragraph" w:styleId="Footer">
    <w:name w:val="footer"/>
    <w:basedOn w:val="Normal"/>
    <w:link w:val="FooterChar"/>
    <w:uiPriority w:val="99"/>
    <w:unhideWhenUsed/>
    <w:rsid w:val="00DE61A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DE61A0"/>
    <w:rPr>
      <w:rFonts w:ascii="Arial" w:hAnsi="Arial"/>
      <w:color w:val="292929"/>
      <w:sz w:val="16"/>
    </w:rPr>
  </w:style>
  <w:style w:type="paragraph" w:customStyle="1" w:styleId="LabExercise">
    <w:name w:val="Lab Exercise"/>
    <w:basedOn w:val="Normal"/>
    <w:next w:val="Normal"/>
    <w:qFormat/>
    <w:rsid w:val="00DE61A0"/>
    <w:pPr>
      <w:spacing w:before="0" w:after="200" w:line="276" w:lineRule="auto"/>
    </w:pPr>
    <w:rPr>
      <w:b/>
    </w:rPr>
  </w:style>
  <w:style w:type="paragraph" w:styleId="ListParagraph">
    <w:name w:val="List Paragraph"/>
    <w:basedOn w:val="Normal"/>
    <w:next w:val="Normal"/>
    <w:uiPriority w:val="34"/>
    <w:qFormat/>
    <w:rsid w:val="00DE61A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DE61A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DE61A0"/>
    <w:rPr>
      <w:rFonts w:ascii="Lucida Console" w:hAnsi="Lucida Console" w:cs="Courier New"/>
      <w:b/>
      <w:spacing w:val="-6"/>
      <w:sz w:val="18"/>
    </w:rPr>
  </w:style>
  <w:style w:type="paragraph" w:customStyle="1" w:styleId="NumberedBullet">
    <w:name w:val="Numbered Bullet"/>
    <w:basedOn w:val="ListParagraph"/>
    <w:unhideWhenUsed/>
    <w:qFormat/>
    <w:rsid w:val="00DE61A0"/>
    <w:pPr>
      <w:tabs>
        <w:tab w:val="left" w:pos="144"/>
      </w:tabs>
      <w:spacing w:before="80" w:after="40" w:line="240" w:lineRule="auto"/>
      <w:ind w:hanging="360"/>
      <w:contextualSpacing w:val="0"/>
    </w:pPr>
  </w:style>
  <w:style w:type="paragraph" w:customStyle="1" w:styleId="LabStepScreenshot">
    <w:name w:val="Lab Step Screenshot"/>
    <w:basedOn w:val="Normal"/>
    <w:qFormat/>
    <w:rsid w:val="00DE61A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DE61A0"/>
    <w:pPr>
      <w:spacing w:before="0" w:after="0"/>
    </w:pPr>
    <w:rPr>
      <w:szCs w:val="20"/>
    </w:rPr>
  </w:style>
  <w:style w:type="character" w:customStyle="1" w:styleId="FootnoteTextChar">
    <w:name w:val="Footnote Text Char"/>
    <w:basedOn w:val="DefaultParagraphFont"/>
    <w:link w:val="FootnoteText"/>
    <w:uiPriority w:val="99"/>
    <w:semiHidden/>
    <w:rsid w:val="00DE61A0"/>
    <w:rPr>
      <w:rFonts w:ascii="Arial" w:hAnsi="Arial"/>
      <w:color w:val="262626" w:themeColor="text1" w:themeTint="D9"/>
      <w:sz w:val="20"/>
      <w:szCs w:val="20"/>
    </w:rPr>
  </w:style>
  <w:style w:type="table" w:styleId="LightShading-Accent4">
    <w:name w:val="Light Shading Accent 4"/>
    <w:basedOn w:val="TableNormal"/>
    <w:uiPriority w:val="60"/>
    <w:rsid w:val="00DE61A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DE61A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DE61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E61A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DE61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DE61A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DE61A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DE61A0"/>
    <w:pPr>
      <w:tabs>
        <w:tab w:val="num" w:pos="360"/>
      </w:tabs>
      <w:ind w:left="360" w:hanging="360"/>
      <w:contextualSpacing/>
    </w:pPr>
  </w:style>
  <w:style w:type="character" w:customStyle="1" w:styleId="InLineUrl">
    <w:name w:val="InLineUrl"/>
    <w:basedOn w:val="DefaultParagraphFont"/>
    <w:uiPriority w:val="1"/>
    <w:qFormat/>
    <w:rsid w:val="00DE61A0"/>
    <w:rPr>
      <w:rFonts w:ascii="Arial" w:hAnsi="Arial"/>
      <w:b/>
      <w:sz w:val="16"/>
    </w:rPr>
  </w:style>
  <w:style w:type="paragraph" w:customStyle="1" w:styleId="LabStepNumbered">
    <w:name w:val="Lab Step Numbered"/>
    <w:link w:val="LabStepNumberedChar"/>
    <w:qFormat/>
    <w:rsid w:val="00DE61A0"/>
    <w:pPr>
      <w:numPr>
        <w:numId w:val="3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DE61A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DE61A0"/>
    <w:pPr>
      <w:numPr>
        <w:ilvl w:val="1"/>
      </w:numPr>
    </w:pPr>
    <w:rPr>
      <w:sz w:val="16"/>
    </w:rPr>
  </w:style>
  <w:style w:type="paragraph" w:customStyle="1" w:styleId="LabStepLevel2NoBullet">
    <w:name w:val="Lab Step Level 2 No Bullet"/>
    <w:basedOn w:val="LabStepLevel2Numbered"/>
    <w:qFormat/>
    <w:rsid w:val="00DE61A0"/>
    <w:pPr>
      <w:numPr>
        <w:numId w:val="0"/>
      </w:numPr>
      <w:spacing w:before="40"/>
      <w:ind w:left="720"/>
    </w:pPr>
  </w:style>
  <w:style w:type="character" w:customStyle="1" w:styleId="LabStepScreenshotFrame">
    <w:name w:val="Lab Step Screenshot Frame"/>
    <w:basedOn w:val="DefaultParagraphFont"/>
    <w:uiPriority w:val="1"/>
    <w:qFormat/>
    <w:rsid w:val="00DE61A0"/>
    <w:rPr>
      <w:noProof/>
      <w:bdr w:val="single" w:sz="2" w:space="0" w:color="DDDDDD"/>
    </w:rPr>
  </w:style>
  <w:style w:type="paragraph" w:customStyle="1" w:styleId="LabExerciseCallout">
    <w:name w:val="Lab Exercise Callout"/>
    <w:basedOn w:val="LabExerciseText"/>
    <w:qFormat/>
    <w:rsid w:val="00DE61A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DE61A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DE61A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DE61A0"/>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DE61A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E61A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DE61A0"/>
    <w:rPr>
      <w:rFonts w:ascii="Arial" w:hAnsi="Arial"/>
      <w:b/>
      <w:iCs/>
      <w:sz w:val="16"/>
    </w:rPr>
  </w:style>
  <w:style w:type="character" w:customStyle="1" w:styleId="InlindeCode">
    <w:name w:val="InlindeCode"/>
    <w:basedOn w:val="DefaultParagraphFont"/>
    <w:uiPriority w:val="1"/>
    <w:qFormat/>
    <w:rsid w:val="00DE61A0"/>
    <w:rPr>
      <w:rFonts w:ascii="Lucida Console" w:hAnsi="Lucida Console"/>
      <w:b/>
      <w:sz w:val="16"/>
    </w:rPr>
  </w:style>
  <w:style w:type="table" w:customStyle="1" w:styleId="LabStepTable">
    <w:name w:val="Lab Step Table"/>
    <w:basedOn w:val="TableGrid"/>
    <w:uiPriority w:val="99"/>
    <w:rsid w:val="00DE61A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DE61A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DE61A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DE61A0"/>
    <w:pPr>
      <w:ind w:left="1152"/>
    </w:pPr>
  </w:style>
  <w:style w:type="paragraph" w:customStyle="1" w:styleId="LabStepScreenshotLevel2">
    <w:name w:val="Lab Step Screenshot Level 2"/>
    <w:basedOn w:val="LabStepScreenshot"/>
    <w:qFormat/>
    <w:rsid w:val="00DE61A0"/>
    <w:pPr>
      <w:ind w:left="1152"/>
    </w:pPr>
    <w:rPr>
      <w:noProof/>
    </w:rPr>
  </w:style>
  <w:style w:type="paragraph" w:customStyle="1" w:styleId="LabStepTableTextHeader">
    <w:name w:val="Lab Step Table Text Header"/>
    <w:basedOn w:val="LabStepTableText"/>
    <w:next w:val="LabStepTableText"/>
    <w:qFormat/>
    <w:rsid w:val="00DE61A0"/>
    <w:rPr>
      <w:b/>
    </w:rPr>
  </w:style>
  <w:style w:type="paragraph" w:customStyle="1" w:styleId="LabStepTableParagraph">
    <w:name w:val="Lab Step Table Paragraph"/>
    <w:basedOn w:val="LabStepNumbered"/>
    <w:qFormat/>
    <w:rsid w:val="00DE61A0"/>
    <w:pPr>
      <w:numPr>
        <w:numId w:val="0"/>
      </w:numPr>
    </w:pPr>
  </w:style>
  <w:style w:type="paragraph" w:styleId="TOCHeading">
    <w:name w:val="TOC Heading"/>
    <w:basedOn w:val="Heading1"/>
    <w:next w:val="Normal"/>
    <w:uiPriority w:val="39"/>
    <w:semiHidden/>
    <w:unhideWhenUsed/>
    <w:qFormat/>
    <w:rsid w:val="00DE61A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DE61A0"/>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DE61A0"/>
    <w:rPr>
      <w:sz w:val="16"/>
      <w:szCs w:val="16"/>
    </w:rPr>
  </w:style>
  <w:style w:type="paragraph" w:styleId="CommentText">
    <w:name w:val="annotation text"/>
    <w:basedOn w:val="Normal"/>
    <w:link w:val="CommentTextChar"/>
    <w:uiPriority w:val="99"/>
    <w:semiHidden/>
    <w:unhideWhenUsed/>
    <w:rsid w:val="00DE61A0"/>
    <w:rPr>
      <w:szCs w:val="20"/>
    </w:rPr>
  </w:style>
  <w:style w:type="character" w:customStyle="1" w:styleId="CommentTextChar">
    <w:name w:val="Comment Text Char"/>
    <w:basedOn w:val="DefaultParagraphFont"/>
    <w:link w:val="CommentText"/>
    <w:uiPriority w:val="99"/>
    <w:semiHidden/>
    <w:rsid w:val="00DE61A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DE61A0"/>
    <w:rPr>
      <w:b/>
      <w:bCs/>
    </w:rPr>
  </w:style>
  <w:style w:type="character" w:customStyle="1" w:styleId="CommentSubjectChar">
    <w:name w:val="Comment Subject Char"/>
    <w:basedOn w:val="CommentTextChar"/>
    <w:link w:val="CommentSubject"/>
    <w:uiPriority w:val="99"/>
    <w:semiHidden/>
    <w:rsid w:val="00DE61A0"/>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DE61A0"/>
    <w:pPr>
      <w:numPr>
        <w:numId w:val="0"/>
      </w:numPr>
      <w:ind w:left="757" w:hanging="360"/>
    </w:pPr>
    <w:rPr>
      <w:b/>
    </w:rPr>
  </w:style>
  <w:style w:type="character" w:customStyle="1" w:styleId="LabStepNumberedChar">
    <w:name w:val="Lab Step Numbered Char"/>
    <w:basedOn w:val="DefaultParagraphFont"/>
    <w:link w:val="LabStepNumbered"/>
    <w:rsid w:val="00DE61A0"/>
    <w:rPr>
      <w:rFonts w:ascii="Arial" w:hAnsi="Arial"/>
      <w:color w:val="262626" w:themeColor="text1" w:themeTint="D9"/>
      <w:sz w:val="18"/>
    </w:rPr>
  </w:style>
  <w:style w:type="character" w:customStyle="1" w:styleId="strongChar">
    <w:name w:val="strong Char"/>
    <w:basedOn w:val="LabStepNumberedChar"/>
    <w:link w:val="Strong1"/>
    <w:rsid w:val="00DE61A0"/>
    <w:rPr>
      <w:rFonts w:ascii="Arial" w:hAnsi="Arial"/>
      <w:b/>
      <w:color w:val="262626" w:themeColor="text1" w:themeTint="D9"/>
      <w:sz w:val="18"/>
    </w:rPr>
  </w:style>
  <w:style w:type="character" w:styleId="Strong">
    <w:name w:val="Strong"/>
    <w:basedOn w:val="DefaultParagraphFont"/>
    <w:uiPriority w:val="22"/>
    <w:qFormat/>
    <w:rsid w:val="00DE61A0"/>
    <w:rPr>
      <w:b/>
      <w:bCs/>
    </w:rPr>
  </w:style>
  <w:style w:type="paragraph" w:styleId="NormalWeb">
    <w:name w:val="Normal (Web)"/>
    <w:basedOn w:val="Normal"/>
    <w:uiPriority w:val="99"/>
    <w:semiHidden/>
    <w:unhideWhenUsed/>
    <w:rsid w:val="00DE61A0"/>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DE61A0"/>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DE61A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DE61A0"/>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DE61A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DE61A0"/>
    <w:pPr>
      <w:spacing w:before="240"/>
      <w:ind w:left="720" w:right="720"/>
    </w:pPr>
    <w:rPr>
      <w:color w:val="1C1C1C"/>
    </w:rPr>
  </w:style>
  <w:style w:type="paragraph" w:customStyle="1" w:styleId="SlidesNotes">
    <w:name w:val="Slides Notes"/>
    <w:basedOn w:val="Normal"/>
    <w:qFormat/>
    <w:rsid w:val="00DE61A0"/>
    <w:pPr>
      <w:spacing w:before="240"/>
    </w:pPr>
  </w:style>
  <w:style w:type="paragraph" w:customStyle="1" w:styleId="LegalHeader">
    <w:name w:val="Legal Header"/>
    <w:basedOn w:val="Normal"/>
    <w:qFormat/>
    <w:rsid w:val="00DE61A0"/>
    <w:pPr>
      <w:spacing w:before="600"/>
    </w:pPr>
    <w:rPr>
      <w:b/>
      <w:color w:val="auto"/>
      <w:u w:val="single"/>
    </w:rPr>
  </w:style>
  <w:style w:type="paragraph" w:customStyle="1" w:styleId="LegalBody">
    <w:name w:val="Legal Body"/>
    <w:basedOn w:val="Normal"/>
    <w:qFormat/>
    <w:rsid w:val="00DE61A0"/>
    <w:rPr>
      <w:sz w:val="18"/>
    </w:rPr>
  </w:style>
  <w:style w:type="paragraph" w:customStyle="1" w:styleId="CourseInfo">
    <w:name w:val="Course Info"/>
    <w:basedOn w:val="Normal"/>
    <w:qFormat/>
    <w:rsid w:val="00DE61A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DE61A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DE61A0"/>
    <w:pPr>
      <w:tabs>
        <w:tab w:val="right" w:leader="dot" w:pos="10790"/>
      </w:tabs>
      <w:spacing w:before="40" w:after="0"/>
      <w:ind w:left="432"/>
    </w:pPr>
    <w:rPr>
      <w:sz w:val="16"/>
    </w:rPr>
  </w:style>
  <w:style w:type="numbering" w:customStyle="1" w:styleId="LabStepsTemplate">
    <w:name w:val="LabStepsTemplate"/>
    <w:uiPriority w:val="99"/>
    <w:rsid w:val="00DE61A0"/>
    <w:pPr>
      <w:numPr>
        <w:numId w:val="32"/>
      </w:numPr>
    </w:pPr>
  </w:style>
  <w:style w:type="paragraph" w:customStyle="1" w:styleId="ModuleDescription">
    <w:name w:val="Module Description"/>
    <w:basedOn w:val="Normal"/>
    <w:qFormat/>
    <w:rsid w:val="00DE61A0"/>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DE61A0"/>
    <w:pPr>
      <w:jc w:val="center"/>
    </w:pPr>
  </w:style>
  <w:style w:type="paragraph" w:customStyle="1" w:styleId="TopicsCoveredItem">
    <w:name w:val="Topics Covered Item"/>
    <w:basedOn w:val="Normal"/>
    <w:qFormat/>
    <w:rsid w:val="00DE61A0"/>
    <w:pPr>
      <w:numPr>
        <w:numId w:val="34"/>
      </w:numPr>
      <w:spacing w:before="0" w:after="0"/>
      <w:contextualSpacing/>
    </w:pPr>
  </w:style>
  <w:style w:type="paragraph" w:customStyle="1" w:styleId="ModuleIntroHeader">
    <w:name w:val="Module Intro Header"/>
    <w:basedOn w:val="Normal"/>
    <w:qFormat/>
    <w:rsid w:val="00DE61A0"/>
    <w:pPr>
      <w:pBdr>
        <w:bottom w:val="single" w:sz="8" w:space="1" w:color="auto"/>
      </w:pBdr>
      <w:spacing w:before="360"/>
      <w:ind w:left="288"/>
    </w:pPr>
    <w:rPr>
      <w:b/>
      <w:sz w:val="24"/>
    </w:rPr>
  </w:style>
  <w:style w:type="paragraph" w:customStyle="1" w:styleId="ModuleAgendaItem">
    <w:name w:val="Module Agenda Item"/>
    <w:basedOn w:val="Normal"/>
    <w:qFormat/>
    <w:rsid w:val="00DE61A0"/>
    <w:pPr>
      <w:spacing w:before="0" w:after="0"/>
      <w:ind w:left="360" w:hanging="360"/>
      <w:contextualSpacing/>
    </w:pPr>
    <w:rPr>
      <w:sz w:val="24"/>
    </w:rPr>
  </w:style>
  <w:style w:type="paragraph" w:customStyle="1" w:styleId="LabExerciseItem">
    <w:name w:val="Lab Exercise Item"/>
    <w:basedOn w:val="Normal"/>
    <w:next w:val="Normal"/>
    <w:qFormat/>
    <w:rsid w:val="00DE61A0"/>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2.png"/><Relationship Id="rId10" Type="http://schemas.microsoft.com/office/2007/relationships/stylesWithEffects" Target="stylesWithEffects.xml"/><Relationship Id="rId19" Type="http://schemas.openxmlformats.org/officeDocument/2006/relationships/theme" Target="theme/theme1.xml"/><Relationship Id="rId14" Type="http://schemas.openxmlformats.org/officeDocument/2006/relationships/endnotes" Target="endnotes.xml"/><Relationship Id="rId9"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t o c   x m l n s : x s i = " h t t p : / / w w w . w 3 . o r g / 2 0 0 1 / X M L S c h e m a - i n s t a n c e "   x m l n s : x s d = " h t t p : / / w w w . w 3 . o r g / 2 0 0 1 / X M L S c h e m a " / > 
</file>

<file path=customXml/item2.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_dlc_DocId xmlns="c83d3ea4-1015-4b4b-bfa9-09fbcd7aa64d">3CC2HQU7XWNV-36-31</_dlc_DocId>
    <_dlc_DocIdUrl xmlns="c83d3ea4-1015-4b4b-bfa9-09fbcd7aa64d">
      <Url>http://intranet.sharepointblackops.com/Courses/2010-Developer/_layouts/DocIdRedir.aspx?ID=3CC2HQU7XWNV-36-31</Url>
      <Description>3CC2HQU7XWNV-36-31</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E82EDF-CDA0-4290-B7C3-2D7FAA81E874}"/>
</file>

<file path=customXml/itemProps2.xml><?xml version="1.0" encoding="utf-8"?>
<ds:datastoreItem xmlns:ds="http://schemas.openxmlformats.org/officeDocument/2006/customXml" ds:itemID="{CA5B5435-E5C4-427C-A557-819B37F153C8}"/>
</file>

<file path=customXml/itemProps3.xml><?xml version="1.0" encoding="utf-8"?>
<ds:datastoreItem xmlns:ds="http://schemas.openxmlformats.org/officeDocument/2006/customXml" ds:itemID="{52B46AA1-A1AF-48A3-A8A0-7A91951F0EAB}"/>
</file>

<file path=customXml/itemProps4.xml><?xml version="1.0" encoding="utf-8"?>
<ds:datastoreItem xmlns:ds="http://schemas.openxmlformats.org/officeDocument/2006/customXml" ds:itemID="{39316EDB-49BA-4480-A4CC-06A2F75E0759}">
  <ds:schemaRefs>
    <ds:schemaRef ds:uri="http://schemas.microsoft.com/office/2006/metadata/properties"/>
    <ds:schemaRef ds:uri="c83d3ea4-1015-4b4b-bfa9-09fbcd7aa64d"/>
  </ds:schemaRefs>
</ds:datastoreItem>
</file>

<file path=customXml/itemProps5.xml><?xml version="1.0" encoding="utf-8"?>
<ds:datastoreItem xmlns:ds="http://schemas.openxmlformats.org/officeDocument/2006/customXml" ds:itemID="{32A76635-4983-4B8B-A107-A0862F3F966B}"/>
</file>

<file path=customXml/itemProps6.xml><?xml version="1.0" encoding="utf-8"?>
<ds:datastoreItem xmlns:ds="http://schemas.openxmlformats.org/officeDocument/2006/customXml" ds:itemID="{39316EDB-49BA-4480-A4CC-06A2F75E0759}"/>
</file>

<file path=customXml/itemProps7.xml><?xml version="1.0" encoding="utf-8"?>
<ds:datastoreItem xmlns:ds="http://schemas.openxmlformats.org/officeDocument/2006/customXml" ds:itemID="{4AB4F019-59F6-4F32-9A99-4D00AA33EAC5}"/>
</file>

<file path=docProps/app.xml><?xml version="1.0" encoding="utf-8"?>
<Properties xmlns="http://schemas.openxmlformats.org/officeDocument/2006/extended-properties" xmlns:vt="http://schemas.openxmlformats.org/officeDocument/2006/docPropsVTypes">
  <Template>CptCourseManual.dotx</Template>
  <TotalTime>10</TotalTime>
  <Pages>5</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Getting Started</vt:lpstr>
    </vt:vector>
  </TitlesOfParts>
  <Company>Critical Path Training, LLC</Company>
  <LinksUpToDate>false</LinksUpToDate>
  <CharactersWithSpaces>12378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LINQ to Access SharePoint List Data</dc:title>
  <dc:creator>Critical Path Training</dc:creator>
  <cp:lastModifiedBy>Windows User</cp:lastModifiedBy>
  <cp:revision>35</cp:revision>
  <cp:lastPrinted>2009-11-27T20:29:00Z</cp:lastPrinted>
  <dcterms:created xsi:type="dcterms:W3CDTF">2010-05-11T17:48:00Z</dcterms:created>
  <dcterms:modified xsi:type="dcterms:W3CDTF">2012-01-05T21:30:00Z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fd11defe-4512-4f14-ad2a-9a5dd032fb4a</vt:lpwstr>
  </property>
</Properties>
</file>