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08A" w:rsidRDefault="00085C88" w:rsidP="009F6602">
      <w:pPr>
        <w:pStyle w:val="Heading2"/>
      </w:pPr>
      <w:r>
        <w:t>Lists &amp; Event Handlers</w:t>
      </w:r>
    </w:p>
    <w:p w:rsidR="00B3208A" w:rsidRDefault="00B3208A" w:rsidP="00B3208A">
      <w:pPr>
        <w:pStyle w:val="LabExerciseText"/>
      </w:pPr>
      <w:r w:rsidRPr="00AB0B53">
        <w:rPr>
          <w:b/>
        </w:rPr>
        <w:t>Lab Time:</w:t>
      </w:r>
      <w:r>
        <w:t xml:space="preserve"> 45 minutes</w:t>
      </w:r>
    </w:p>
    <w:p w:rsidR="003B5899" w:rsidRPr="00CE1CB8" w:rsidRDefault="003B5899" w:rsidP="003B5899">
      <w:pPr>
        <w:pStyle w:val="LabExerciseText"/>
      </w:pPr>
      <w:r w:rsidRPr="00CE1CB8">
        <w:rPr>
          <w:b/>
        </w:rPr>
        <w:t>Lab Folder</w:t>
      </w:r>
      <w:r w:rsidRPr="00CE1CB8">
        <w:t>: C:\Student\Labs\</w:t>
      </w:r>
      <w:r w:rsidR="00085C88">
        <w:t>Lists</w:t>
      </w:r>
    </w:p>
    <w:p w:rsidR="00B3208A" w:rsidRDefault="00B3208A" w:rsidP="00B3208A">
      <w:pPr>
        <w:pStyle w:val="LabExerciseText"/>
      </w:pPr>
      <w:r w:rsidRPr="00AB0B53">
        <w:rPr>
          <w:b/>
        </w:rPr>
        <w:t>Lab Overview:</w:t>
      </w:r>
      <w:r>
        <w:t xml:space="preserve"> In this lab you will work with some of the new capabilities Microsoft added to events in Windows SharePoint </w:t>
      </w:r>
      <w:r w:rsidR="00AF0CD2">
        <w:t xml:space="preserve">Foundation 2010 </w:t>
      </w:r>
      <w:r>
        <w:t>as well as the new Visual Studio 2010 SharePoint Tools. You will first create a custom list definition, template and instance using Visual Studio 2010. Next, you will implement referential integrity between two SharePoint lists so that items in one list cannot be deleted until referenced items in a child list are first removed so there are no orphans. Finally, you’ll create a synchronous event receiver that is triggered when new sites are created and, when certain criteria are met, you’ll cancel the error and redirect the user to a custom application page for more information on the error.</w:t>
      </w:r>
    </w:p>
    <w:p w:rsidR="00B3208A" w:rsidRDefault="00B3208A" w:rsidP="00B3208A">
      <w:pPr>
        <w:pStyle w:val="LabSetup"/>
      </w:pPr>
      <w:r>
        <w:t>Lab Setup Requirements</w:t>
      </w:r>
    </w:p>
    <w:p w:rsidR="00B3208A" w:rsidRDefault="00B3208A" w:rsidP="00B3208A">
      <w:pPr>
        <w:pStyle w:val="LabSetupStep"/>
      </w:pPr>
      <w:r>
        <w:t xml:space="preserve">Before you begin this lab, you must run the batch file named </w:t>
      </w:r>
      <w:r w:rsidRPr="0011020C">
        <w:rPr>
          <w:b/>
        </w:rPr>
        <w:t>SetupLab.bat</w:t>
      </w:r>
      <w:r w:rsidR="003974AF" w:rsidRPr="003974AF">
        <w:t xml:space="preserve"> in the folder for this lab</w:t>
      </w:r>
      <w:r>
        <w:t xml:space="preserve">. This batch file creates a new SharePoint site collection at the location </w:t>
      </w:r>
      <w:r w:rsidRPr="0011020C">
        <w:rPr>
          <w:b/>
        </w:rPr>
        <w:t>http://</w:t>
      </w:r>
      <w:r w:rsidR="00CE1CB8">
        <w:rPr>
          <w:b/>
        </w:rPr>
        <w:t>intranet</w:t>
      </w:r>
      <w:r>
        <w:rPr>
          <w:b/>
        </w:rPr>
        <w:t>.</w:t>
      </w:r>
      <w:r w:rsidR="003974AF">
        <w:rPr>
          <w:b/>
        </w:rPr>
        <w:t>wingtip</w:t>
      </w:r>
      <w:r>
        <w:rPr>
          <w:b/>
        </w:rPr>
        <w:t>.com</w:t>
      </w:r>
      <w:r w:rsidRPr="0011020C">
        <w:rPr>
          <w:b/>
        </w:rPr>
        <w:t>/sites/</w:t>
      </w:r>
      <w:r w:rsidR="00085C88">
        <w:rPr>
          <w:b/>
        </w:rPr>
        <w:t>Lists</w:t>
      </w:r>
      <w:r>
        <w:t>.</w:t>
      </w:r>
    </w:p>
    <w:p w:rsidR="00B3208A" w:rsidRDefault="00B3208A" w:rsidP="009F6602">
      <w:pPr>
        <w:pStyle w:val="Heading3"/>
      </w:pPr>
      <w:bookmarkStart w:id="0" w:name="_Toc225684698"/>
      <w:bookmarkStart w:id="1" w:name="_Toc236505662"/>
      <w:r>
        <w:t xml:space="preserve">Exercise 1: </w:t>
      </w:r>
      <w:r w:rsidRPr="005A5A51">
        <w:t xml:space="preserve">Creating Lists with Visual Studio </w:t>
      </w:r>
      <w:r>
        <w:t>20</w:t>
      </w:r>
      <w:r w:rsidRPr="005A5A51">
        <w:t>10</w:t>
      </w:r>
      <w:bookmarkEnd w:id="0"/>
      <w:bookmarkEnd w:id="1"/>
    </w:p>
    <w:p w:rsidR="00B3208A" w:rsidRDefault="00B3208A" w:rsidP="008C5590">
      <w:pPr>
        <w:pStyle w:val="LabExerciseText"/>
      </w:pPr>
      <w:r w:rsidRPr="00AB0146">
        <w:t xml:space="preserve">In this exercise you will create </w:t>
      </w:r>
      <w:r>
        <w:t>a new SharePoint list</w:t>
      </w:r>
      <w:r w:rsidRPr="00AB0146">
        <w:t xml:space="preserve"> using the SharePoint development tools included in Visual Studio </w:t>
      </w:r>
      <w:r>
        <w:t>20</w:t>
      </w:r>
      <w:r w:rsidRPr="00AB0146">
        <w:t>10.</w:t>
      </w:r>
    </w:p>
    <w:p w:rsidR="00B3208A" w:rsidRDefault="00B3208A" w:rsidP="00B3208A">
      <w:pPr>
        <w:pStyle w:val="LabStepNumbered"/>
      </w:pPr>
      <w:r>
        <w:t xml:space="preserve">Launch the Internet Explorer and navigate to the top-level site at </w:t>
      </w:r>
      <w:r w:rsidRPr="0011020C">
        <w:rPr>
          <w:rStyle w:val="InLineUrl"/>
        </w:rPr>
        <w:t>http://</w:t>
      </w:r>
      <w:r w:rsidR="00664380">
        <w:rPr>
          <w:rStyle w:val="InLineUrl"/>
        </w:rPr>
        <w:t>intranet</w:t>
      </w:r>
      <w:r>
        <w:rPr>
          <w:rStyle w:val="InLineUrl"/>
        </w:rPr>
        <w:t>.</w:t>
      </w:r>
      <w:r w:rsidR="001706FC">
        <w:rPr>
          <w:rStyle w:val="InLineUrl"/>
        </w:rPr>
        <w:t>wingtip</w:t>
      </w:r>
      <w:r>
        <w:rPr>
          <w:rStyle w:val="InLineUrl"/>
        </w:rPr>
        <w:t>.com</w:t>
      </w:r>
      <w:r w:rsidR="001706FC">
        <w:rPr>
          <w:rStyle w:val="InLineUrl"/>
        </w:rPr>
        <w:t>/sites/Lists</w:t>
      </w:r>
      <w:r>
        <w:t xml:space="preserve">. Take a moment to inspect the site and make sure it behaves as expected. Note that the setup script creates a new site collection with a </w:t>
      </w:r>
      <w:r w:rsidR="00A52C71" w:rsidRPr="00A52C71">
        <w:t>team</w:t>
      </w:r>
      <w:r>
        <w:t xml:space="preserve"> site as its top-level site.</w:t>
      </w:r>
    </w:p>
    <w:p w:rsidR="00922976" w:rsidRDefault="00922976" w:rsidP="00922976">
      <w:pPr>
        <w:pStyle w:val="LabStepNumbered"/>
      </w:pPr>
      <w:r>
        <w:t xml:space="preserve">Launch </w:t>
      </w:r>
      <w:r w:rsidRPr="00D528D7">
        <w:t>Visual Studio 2010</w:t>
      </w:r>
      <w:r>
        <w:t xml:space="preserve"> and create a new </w:t>
      </w:r>
      <w:r w:rsidRPr="00922976">
        <w:rPr>
          <w:b/>
        </w:rPr>
        <w:t>Empty SharePoint Project</w:t>
      </w:r>
      <w:r>
        <w:t xml:space="preserve"> by </w:t>
      </w:r>
      <w:r w:rsidRPr="00D528D7">
        <w:t xml:space="preserve">selecting </w:t>
      </w:r>
      <w:r w:rsidRPr="00922976">
        <w:rPr>
          <w:b/>
        </w:rPr>
        <w:t xml:space="preserve">File » New » Project </w:t>
      </w:r>
      <w:r w:rsidRPr="00D528D7">
        <w:t xml:space="preserve">and give it a name of </w:t>
      </w:r>
      <w:proofErr w:type="spellStart"/>
      <w:r w:rsidRPr="00922976">
        <w:rPr>
          <w:b/>
        </w:rPr>
        <w:t>SharePointLists</w:t>
      </w:r>
      <w:proofErr w:type="spellEnd"/>
      <w:r w:rsidRPr="00D528D7">
        <w:t>.</w:t>
      </w:r>
    </w:p>
    <w:p w:rsidR="00922976" w:rsidRDefault="00922976" w:rsidP="00922976">
      <w:pPr>
        <w:pStyle w:val="LabStepNumbered"/>
      </w:pPr>
      <w:r>
        <w:t>Complete the wizard that appears using the following information.</w:t>
      </w:r>
    </w:p>
    <w:p w:rsidR="00922976" w:rsidRDefault="00922976" w:rsidP="00922976">
      <w:pPr>
        <w:pStyle w:val="LabStepLevel2NoBullet"/>
      </w:pPr>
      <w:r w:rsidRPr="00F161BE">
        <w:rPr>
          <w:b/>
        </w:rPr>
        <w:t>Debugging site:</w:t>
      </w:r>
      <w:r w:rsidRPr="002F7EE1">
        <w:t xml:space="preserve"> </w:t>
      </w:r>
      <w:r w:rsidRPr="00F161BE">
        <w:t>http://intranet.wingtip.com/sites/</w:t>
      </w:r>
      <w:r>
        <w:t>Lists</w:t>
      </w:r>
    </w:p>
    <w:p w:rsidR="00922976" w:rsidRPr="002F7EE1" w:rsidRDefault="00922976" w:rsidP="00922976">
      <w:pPr>
        <w:pStyle w:val="LabStepLevel2NoBullet"/>
      </w:pPr>
      <w:r w:rsidRPr="00CF1297">
        <w:rPr>
          <w:b/>
        </w:rPr>
        <w:t xml:space="preserve">Deploy as a </w:t>
      </w:r>
      <w:r>
        <w:rPr>
          <w:b/>
        </w:rPr>
        <w:t xml:space="preserve">farm </w:t>
      </w:r>
      <w:r w:rsidRPr="00CF1297">
        <w:rPr>
          <w:b/>
        </w:rPr>
        <w:t>solution</w:t>
      </w:r>
      <w:r>
        <w:t>: selected</w:t>
      </w:r>
    </w:p>
    <w:p w:rsidR="00B3208A" w:rsidRDefault="00B3208A" w:rsidP="00B3208A">
      <w:pPr>
        <w:pStyle w:val="LabStepNumbered"/>
      </w:pPr>
      <w:r>
        <w:t xml:space="preserve">The first step is to create the site columns and content types that will be applied to the new list that you will create. This is done by adding a new project item to the project. Right-click the </w:t>
      </w:r>
      <w:proofErr w:type="spellStart"/>
      <w:r w:rsidR="003853E0" w:rsidRPr="00922976">
        <w:rPr>
          <w:b/>
        </w:rPr>
        <w:t>SharePointLists</w:t>
      </w:r>
      <w:proofErr w:type="spellEnd"/>
      <w:r>
        <w:t xml:space="preserve"> project in the </w:t>
      </w:r>
      <w:r w:rsidRPr="00ED6A60">
        <w:rPr>
          <w:b/>
        </w:rPr>
        <w:t>Solution Explorer</w:t>
      </w:r>
      <w:r>
        <w:t xml:space="preserve"> tool window and select </w:t>
      </w:r>
      <w:r w:rsidRPr="00922976">
        <w:rPr>
          <w:b/>
        </w:rPr>
        <w:t>Add » New Item</w:t>
      </w:r>
      <w:r>
        <w:t xml:space="preserve">. Pick </w:t>
      </w:r>
      <w:r w:rsidRPr="00922976">
        <w:rPr>
          <w:b/>
        </w:rPr>
        <w:t>Content Type</w:t>
      </w:r>
      <w:r>
        <w:t xml:space="preserve"> from the list of </w:t>
      </w:r>
      <w:r w:rsidRPr="00922976">
        <w:rPr>
          <w:b/>
        </w:rPr>
        <w:t>SharePoint » 2010</w:t>
      </w:r>
      <w:r>
        <w:t xml:space="preserve"> </w:t>
      </w:r>
      <w:r w:rsidRPr="00433D56">
        <w:t>templates</w:t>
      </w:r>
      <w:r>
        <w:t xml:space="preserve"> and give it a name of </w:t>
      </w:r>
      <w:r w:rsidRPr="00922976">
        <w:rPr>
          <w:b/>
        </w:rPr>
        <w:t>Product</w:t>
      </w:r>
      <w:r>
        <w:t xml:space="preserve">. The wizard dialog will then prompt you for the content type the new content type will inherit from. Select the </w:t>
      </w:r>
      <w:r w:rsidRPr="00922976">
        <w:rPr>
          <w:b/>
        </w:rPr>
        <w:t>Item</w:t>
      </w:r>
      <w:r>
        <w:t xml:space="preserve"> content type</w:t>
      </w:r>
      <w:r w:rsidR="00A238F6">
        <w:t xml:space="preserve"> from the dropdown list</w:t>
      </w:r>
      <w:r>
        <w:t>.</w:t>
      </w:r>
    </w:p>
    <w:p w:rsidR="00922976" w:rsidRDefault="00B3208A" w:rsidP="0048444C">
      <w:pPr>
        <w:pStyle w:val="LabStepNumbered"/>
      </w:pPr>
      <w:r>
        <w:t xml:space="preserve">Before creating the content type, the first step is to create two new site columns. Add the following CAML just before the opening </w:t>
      </w:r>
      <w:r w:rsidRPr="00830A82">
        <w:rPr>
          <w:rStyle w:val="InlindeCode"/>
        </w:rPr>
        <w:t>&lt;</w:t>
      </w:r>
      <w:proofErr w:type="spellStart"/>
      <w:r w:rsidRPr="00830A82">
        <w:rPr>
          <w:rStyle w:val="InlindeCode"/>
        </w:rPr>
        <w:t>ContentType</w:t>
      </w:r>
      <w:proofErr w:type="spellEnd"/>
      <w:r w:rsidRPr="00830A82">
        <w:rPr>
          <w:rStyle w:val="InlindeCode"/>
        </w:rPr>
        <w:t>&gt;</w:t>
      </w:r>
      <w:r>
        <w:t xml:space="preserve"> element. Note that you don’t need to use the same GUIDs as shown here. Just make sure you track the ones you use because you’ll need to r</w:t>
      </w:r>
      <w:r w:rsidR="00922976">
        <w:t>eference them in future steps.</w:t>
      </w:r>
    </w:p>
    <w:p w:rsidR="0048444C" w:rsidRDefault="0048444C" w:rsidP="00922976">
      <w:pPr>
        <w:pStyle w:val="LabExerciseCallout"/>
      </w:pPr>
      <w:r w:rsidRPr="001676B6">
        <w:t>Take care to assure the ID="" attribute is in CAPS. IntelliSense tries to use the invalid Id="" format.</w:t>
      </w:r>
    </w:p>
    <w:p w:rsidR="0048444C" w:rsidRPr="004E6215" w:rsidRDefault="0048444C" w:rsidP="0048444C">
      <w:pPr>
        <w:pStyle w:val="LabStepCodeBlock"/>
        <w:rPr>
          <w:color w:val="808080" w:themeColor="background1" w:themeShade="80"/>
        </w:rPr>
      </w:pPr>
      <w:r w:rsidRPr="004E6215">
        <w:rPr>
          <w:color w:val="808080" w:themeColor="background1" w:themeShade="80"/>
        </w:rPr>
        <w:t>&lt;?xml version="1.0" encoding="utf-8"?&gt;</w:t>
      </w:r>
    </w:p>
    <w:p w:rsidR="0048444C" w:rsidRPr="004E6215" w:rsidRDefault="0048444C" w:rsidP="0048444C">
      <w:pPr>
        <w:pStyle w:val="LabStepCodeBlock"/>
        <w:rPr>
          <w:color w:val="808080" w:themeColor="background1" w:themeShade="80"/>
        </w:rPr>
      </w:pPr>
      <w:r w:rsidRPr="004E6215">
        <w:rPr>
          <w:color w:val="808080" w:themeColor="background1" w:themeShade="80"/>
        </w:rPr>
        <w:t>&lt;Elements xmlns="http://schemas.microsoft.com/sharepoint/"&gt;</w:t>
      </w:r>
    </w:p>
    <w:p w:rsidR="0048444C" w:rsidRPr="004E6215" w:rsidRDefault="0048444C" w:rsidP="0048444C">
      <w:pPr>
        <w:pStyle w:val="LabStepCodeBlock"/>
        <w:rPr>
          <w:color w:val="808080" w:themeColor="background1" w:themeShade="80"/>
        </w:rPr>
      </w:pPr>
    </w:p>
    <w:p w:rsidR="0048444C" w:rsidRPr="004E6215" w:rsidRDefault="0048444C" w:rsidP="0048444C">
      <w:pPr>
        <w:pStyle w:val="LabStepCodeBlock"/>
      </w:pPr>
      <w:r w:rsidRPr="004E6215">
        <w:t xml:space="preserve">  &lt;Field SourceID="http://schemas.microsoft.com/sharepoint/v3"</w:t>
      </w:r>
    </w:p>
    <w:p w:rsidR="0048444C" w:rsidRPr="004E6215" w:rsidRDefault="0048444C" w:rsidP="0048444C">
      <w:pPr>
        <w:pStyle w:val="LabStepCodeBlock"/>
      </w:pPr>
      <w:r w:rsidRPr="004E6215">
        <w:t xml:space="preserve">         ID="{36819A9B-E748-47D5-9949-A65DD195BF80}"</w:t>
      </w:r>
    </w:p>
    <w:p w:rsidR="0048444C" w:rsidRPr="004E6215" w:rsidRDefault="0048444C" w:rsidP="0048444C">
      <w:pPr>
        <w:pStyle w:val="LabStepCodeBlock"/>
      </w:pPr>
      <w:r w:rsidRPr="004E6215">
        <w:t xml:space="preserve">         Name="ProductDescription"</w:t>
      </w:r>
    </w:p>
    <w:p w:rsidR="0048444C" w:rsidRPr="004E6215" w:rsidRDefault="0048444C" w:rsidP="0048444C">
      <w:pPr>
        <w:pStyle w:val="LabStepCodeBlock"/>
      </w:pPr>
      <w:r w:rsidRPr="004E6215">
        <w:t xml:space="preserve">         DisplayName="Product Description"</w:t>
      </w:r>
    </w:p>
    <w:p w:rsidR="0048444C" w:rsidRPr="004E6215" w:rsidRDefault="0048444C" w:rsidP="0048444C">
      <w:pPr>
        <w:pStyle w:val="LabStepCodeBlock"/>
      </w:pPr>
      <w:r w:rsidRPr="004E6215">
        <w:t xml:space="preserve">         Group="My Custom Columns"</w:t>
      </w:r>
    </w:p>
    <w:p w:rsidR="0048444C" w:rsidRPr="004E6215" w:rsidRDefault="0048444C" w:rsidP="0048444C">
      <w:pPr>
        <w:pStyle w:val="LabStepCodeBlock"/>
      </w:pPr>
      <w:r w:rsidRPr="004E6215">
        <w:t xml:space="preserve">         Type="Text"</w:t>
      </w:r>
    </w:p>
    <w:p w:rsidR="0048444C" w:rsidRPr="004E6215" w:rsidRDefault="0048444C" w:rsidP="0048444C">
      <w:pPr>
        <w:pStyle w:val="LabStepCodeBlock"/>
      </w:pPr>
      <w:r w:rsidRPr="004E6215">
        <w:t xml:space="preserve">         DisplaceOnUpgrade="TRUE" /&gt;</w:t>
      </w:r>
    </w:p>
    <w:p w:rsidR="0048444C" w:rsidRPr="004E6215" w:rsidRDefault="0048444C" w:rsidP="0048444C">
      <w:pPr>
        <w:pStyle w:val="LabStepCodeBlock"/>
      </w:pPr>
    </w:p>
    <w:p w:rsidR="0048444C" w:rsidRPr="004E6215" w:rsidRDefault="0048444C" w:rsidP="0048444C">
      <w:pPr>
        <w:pStyle w:val="LabStepCodeBlock"/>
      </w:pPr>
      <w:r w:rsidRPr="004E6215">
        <w:t xml:space="preserve">  &lt;Field SourceID="http://schemas.microsoft.com/sharepoint/v3"</w:t>
      </w:r>
    </w:p>
    <w:p w:rsidR="0048444C" w:rsidRPr="004E6215" w:rsidRDefault="0048444C" w:rsidP="0048444C">
      <w:pPr>
        <w:pStyle w:val="LabStepCodeBlock"/>
      </w:pPr>
      <w:r w:rsidRPr="004E6215">
        <w:t xml:space="preserve">         ID="{5CD2C0C1-67AC-4F9E-BF21-463CFEE9B382}"</w:t>
      </w:r>
    </w:p>
    <w:p w:rsidR="0048444C" w:rsidRPr="004E6215" w:rsidRDefault="0048444C" w:rsidP="0048444C">
      <w:pPr>
        <w:pStyle w:val="LabStepCodeBlock"/>
      </w:pPr>
      <w:r w:rsidRPr="004E6215">
        <w:t xml:space="preserve">         Name="ProductID"</w:t>
      </w:r>
    </w:p>
    <w:p w:rsidR="0048444C" w:rsidRPr="004E6215" w:rsidRDefault="0048444C" w:rsidP="0048444C">
      <w:pPr>
        <w:pStyle w:val="LabStepCodeBlock"/>
      </w:pPr>
      <w:r w:rsidRPr="004E6215">
        <w:t xml:space="preserve">         DisplayName="Product ID"</w:t>
      </w:r>
    </w:p>
    <w:p w:rsidR="0048444C" w:rsidRPr="004E6215" w:rsidRDefault="0048444C" w:rsidP="0048444C">
      <w:pPr>
        <w:pStyle w:val="LabStepCodeBlock"/>
      </w:pPr>
      <w:r w:rsidRPr="004E6215">
        <w:t xml:space="preserve">         Group="My Custom Columns"</w:t>
      </w:r>
    </w:p>
    <w:p w:rsidR="0048444C" w:rsidRPr="004E6215" w:rsidRDefault="0048444C" w:rsidP="0048444C">
      <w:pPr>
        <w:pStyle w:val="LabStepCodeBlock"/>
      </w:pPr>
      <w:r w:rsidRPr="004E6215">
        <w:t xml:space="preserve">         Type="Number"</w:t>
      </w:r>
    </w:p>
    <w:p w:rsidR="0048444C" w:rsidRDefault="0048444C" w:rsidP="0048444C">
      <w:pPr>
        <w:pStyle w:val="LabStepCodeBlock"/>
      </w:pPr>
      <w:r w:rsidRPr="004E6215">
        <w:t xml:space="preserve">         DisplaceOnUpgrade="TRUE" /&gt;</w:t>
      </w:r>
    </w:p>
    <w:p w:rsidR="0048444C" w:rsidRPr="004E6215" w:rsidRDefault="0048444C" w:rsidP="0048444C">
      <w:pPr>
        <w:pStyle w:val="LabStepCodeBlock"/>
        <w:rPr>
          <w:rFonts w:ascii="Verdana" w:hAnsi="Verdana"/>
          <w:noProof w:val="0"/>
          <w:color w:val="808080" w:themeColor="background1" w:themeShade="80"/>
          <w:sz w:val="18"/>
        </w:rPr>
      </w:pPr>
      <w:r w:rsidRPr="004E6215">
        <w:rPr>
          <w:color w:val="808080" w:themeColor="background1" w:themeShade="80"/>
        </w:rPr>
        <w:t>&lt;/Elements&gt;</w:t>
      </w:r>
    </w:p>
    <w:p w:rsidR="00B3208A" w:rsidRDefault="00B3208A" w:rsidP="0048444C">
      <w:pPr>
        <w:pStyle w:val="LabStepNumbered"/>
      </w:pPr>
      <w:r>
        <w:lastRenderedPageBreak/>
        <w:t xml:space="preserve">With the site columns created, you can add the columns to the content type. Add a </w:t>
      </w:r>
      <w:r w:rsidRPr="00830A82">
        <w:rPr>
          <w:rStyle w:val="InlindeCode"/>
        </w:rPr>
        <w:t>&lt;</w:t>
      </w:r>
      <w:proofErr w:type="spellStart"/>
      <w:r w:rsidRPr="00830A82">
        <w:rPr>
          <w:rStyle w:val="InlindeCode"/>
        </w:rPr>
        <w:t>FieldRefs</w:t>
      </w:r>
      <w:proofErr w:type="spellEnd"/>
      <w:r w:rsidRPr="00830A82">
        <w:rPr>
          <w:rStyle w:val="InlindeCode"/>
        </w:rPr>
        <w:t>&gt;</w:t>
      </w:r>
      <w:r>
        <w:t xml:space="preserve"> element containing </w:t>
      </w:r>
      <w:r w:rsidRPr="00830A82">
        <w:rPr>
          <w:rStyle w:val="InlindeCode"/>
        </w:rPr>
        <w:t>&lt;</w:t>
      </w:r>
      <w:proofErr w:type="spellStart"/>
      <w:r w:rsidRPr="00830A82">
        <w:rPr>
          <w:rStyle w:val="InlindeCode"/>
        </w:rPr>
        <w:t>FieldRef</w:t>
      </w:r>
      <w:proofErr w:type="spellEnd"/>
      <w:r w:rsidRPr="00830A82">
        <w:rPr>
          <w:rStyle w:val="InlindeCode"/>
        </w:rPr>
        <w:t>&gt;</w:t>
      </w:r>
      <w:r w:rsidR="002710F4">
        <w:t xml:space="preserve"> elements for each column t</w:t>
      </w:r>
      <w:r>
        <w:t>o</w:t>
      </w:r>
      <w:r w:rsidR="002710F4">
        <w:t xml:space="preserve"> the</w:t>
      </w:r>
      <w:r>
        <w:t xml:space="preserve"> </w:t>
      </w:r>
      <w:r w:rsidRPr="00830A82">
        <w:rPr>
          <w:rStyle w:val="InlindeCode"/>
        </w:rPr>
        <w:t>&lt;</w:t>
      </w:r>
      <w:proofErr w:type="spellStart"/>
      <w:r w:rsidRPr="00830A82">
        <w:rPr>
          <w:rStyle w:val="InlindeCode"/>
        </w:rPr>
        <w:t>ContentType</w:t>
      </w:r>
      <w:proofErr w:type="spellEnd"/>
      <w:r w:rsidRPr="00830A82">
        <w:rPr>
          <w:rStyle w:val="InlindeCode"/>
        </w:rPr>
        <w:t>&gt;</w:t>
      </w:r>
      <w:r>
        <w:t xml:space="preserve"> nodes</w:t>
      </w:r>
      <w:r w:rsidR="002710F4">
        <w:t xml:space="preserve">. Add also an extra </w:t>
      </w:r>
      <w:r w:rsidR="002710F4" w:rsidRPr="00830A82">
        <w:rPr>
          <w:rStyle w:val="InlindeCode"/>
        </w:rPr>
        <w:t>&lt;</w:t>
      </w:r>
      <w:proofErr w:type="spellStart"/>
      <w:r w:rsidR="002710F4" w:rsidRPr="00830A82">
        <w:rPr>
          <w:rStyle w:val="InlindeCode"/>
        </w:rPr>
        <w:t>FieldRef</w:t>
      </w:r>
      <w:proofErr w:type="spellEnd"/>
      <w:r w:rsidR="002710F4" w:rsidRPr="00830A82">
        <w:rPr>
          <w:rStyle w:val="InlindeCode"/>
        </w:rPr>
        <w:t>&gt;</w:t>
      </w:r>
      <w:r w:rsidR="002710F4">
        <w:t xml:space="preserve"> element for the</w:t>
      </w:r>
      <w:r w:rsidR="002710F4" w:rsidRPr="002710F4">
        <w:rPr>
          <w:rStyle w:val="InlindeCode"/>
        </w:rPr>
        <w:t xml:space="preserve"> </w:t>
      </w:r>
      <w:r w:rsidR="002710F4">
        <w:rPr>
          <w:rStyle w:val="InlindeCode"/>
        </w:rPr>
        <w:t>Title</w:t>
      </w:r>
      <w:r w:rsidR="002710F4">
        <w:t xml:space="preserve"> field. This </w:t>
      </w:r>
      <w:r>
        <w:t>add</w:t>
      </w:r>
      <w:r w:rsidR="002710F4">
        <w:t>s</w:t>
      </w:r>
      <w:r>
        <w:t xml:space="preserve"> </w:t>
      </w:r>
      <w:r w:rsidR="002710F4">
        <w:t xml:space="preserve">three </w:t>
      </w:r>
      <w:r>
        <w:t>columns to the content type</w:t>
      </w:r>
      <w:r w:rsidR="002710F4">
        <w:t>.</w:t>
      </w:r>
      <w:r>
        <w:t xml:space="preserve"> </w:t>
      </w:r>
      <w:r w:rsidR="002710F4">
        <w:t>T</w:t>
      </w:r>
      <w:r>
        <w:t>he resulting content type</w:t>
      </w:r>
      <w:r w:rsidR="002710F4">
        <w:t xml:space="preserve"> should look</w:t>
      </w:r>
      <w:r>
        <w:t xml:space="preserve"> like the following CAML. Ensure the correct GUIDs are use</w:t>
      </w:r>
      <w:r w:rsidR="0048444C">
        <w:t>d</w:t>
      </w:r>
      <w:r>
        <w:t xml:space="preserve"> for the </w:t>
      </w:r>
      <w:proofErr w:type="spellStart"/>
      <w:r w:rsidRPr="00830A82">
        <w:rPr>
          <w:rStyle w:val="InlindeCode"/>
        </w:rPr>
        <w:t>ProductDescription</w:t>
      </w:r>
      <w:proofErr w:type="spellEnd"/>
      <w:r>
        <w:t xml:space="preserve"> and the </w:t>
      </w:r>
      <w:proofErr w:type="spellStart"/>
      <w:r w:rsidRPr="00830A82">
        <w:rPr>
          <w:rStyle w:val="InlindeCode"/>
        </w:rPr>
        <w:t>ProductID</w:t>
      </w:r>
      <w:proofErr w:type="spellEnd"/>
      <w:r>
        <w:t xml:space="preserve"> fields, referencing the columns created in the previous step.</w:t>
      </w:r>
    </w:p>
    <w:p w:rsidR="0048444C" w:rsidRPr="004E6215" w:rsidRDefault="0048444C" w:rsidP="0048444C">
      <w:pPr>
        <w:pStyle w:val="LabStepCodeBlock"/>
        <w:rPr>
          <w:color w:val="808080" w:themeColor="background1" w:themeShade="80"/>
        </w:rPr>
      </w:pPr>
      <w:r w:rsidRPr="004E6215">
        <w:rPr>
          <w:color w:val="808080" w:themeColor="background1" w:themeShade="80"/>
        </w:rPr>
        <w:t>&lt;?xml version="1.0" encoding="utf-8"?&gt;</w:t>
      </w:r>
    </w:p>
    <w:p w:rsidR="0048444C" w:rsidRPr="004E6215" w:rsidRDefault="0048444C" w:rsidP="0048444C">
      <w:pPr>
        <w:pStyle w:val="LabStepCodeBlock"/>
        <w:rPr>
          <w:color w:val="808080" w:themeColor="background1" w:themeShade="80"/>
        </w:rPr>
      </w:pPr>
      <w:r w:rsidRPr="004E6215">
        <w:rPr>
          <w:color w:val="808080" w:themeColor="background1" w:themeShade="80"/>
        </w:rPr>
        <w:t>&lt;Elements xmlns="http://schemas.microsoft.com/sharepoint/"&gt;</w:t>
      </w:r>
    </w:p>
    <w:p w:rsidR="0048444C" w:rsidRPr="004E6215" w:rsidRDefault="0048444C" w:rsidP="0048444C">
      <w:pPr>
        <w:pStyle w:val="LabStepCodeBlock"/>
        <w:rPr>
          <w:color w:val="808080" w:themeColor="background1" w:themeShade="80"/>
        </w:rPr>
      </w:pP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  &lt;Field SourceID="http://schemas.microsoft.com/sharepoint/v3" /&gt;</w:t>
      </w: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  &lt;Field SourceID="http://schemas.microsoft.com/sharepoint/v3" /&gt;</w:t>
      </w:r>
    </w:p>
    <w:p w:rsidR="0048444C" w:rsidRPr="004E6215" w:rsidRDefault="0048444C" w:rsidP="0048444C">
      <w:pPr>
        <w:pStyle w:val="LabStepCodeBlock"/>
      </w:pPr>
      <w:r w:rsidRPr="004E6215">
        <w:t xml:space="preserve">  </w:t>
      </w:r>
    </w:p>
    <w:p w:rsidR="0048444C" w:rsidRPr="004E6215" w:rsidRDefault="0048444C" w:rsidP="0048444C">
      <w:pPr>
        <w:pStyle w:val="LabStepCodeBlock"/>
      </w:pPr>
      <w:r w:rsidRPr="004E6215">
        <w:t xml:space="preserve">  &lt;ContentType ID="0x0100fb1ad12faa9b4834ad4d590f0f030151"</w:t>
      </w:r>
    </w:p>
    <w:p w:rsidR="0048444C" w:rsidRPr="004E6215" w:rsidRDefault="0048444C" w:rsidP="0048444C">
      <w:pPr>
        <w:pStyle w:val="LabStepCodeBlock"/>
      </w:pPr>
      <w:r w:rsidRPr="004E6215">
        <w:t xml:space="preserve">               Name="</w:t>
      </w:r>
      <w:r w:rsidR="003853E0">
        <w:t xml:space="preserve">SharePointLists - </w:t>
      </w:r>
      <w:r w:rsidRPr="004E6215">
        <w:t>Product"</w:t>
      </w:r>
    </w:p>
    <w:p w:rsidR="0048444C" w:rsidRDefault="003974AF" w:rsidP="0048444C">
      <w:pPr>
        <w:pStyle w:val="LabStepCodeBlock"/>
      </w:pPr>
      <w:r>
        <w:t xml:space="preserve">               Group="</w:t>
      </w:r>
      <w:r w:rsidR="0048444C" w:rsidRPr="004E6215">
        <w:t>Custom Content Types"</w:t>
      </w:r>
    </w:p>
    <w:p w:rsidR="003853E0" w:rsidRPr="004E6215" w:rsidRDefault="003853E0" w:rsidP="0048444C">
      <w:pPr>
        <w:pStyle w:val="LabStepCodeBlock"/>
      </w:pPr>
      <w:r>
        <w:t xml:space="preserve">               Description=”My Content Type”</w:t>
      </w:r>
    </w:p>
    <w:p w:rsidR="0048444C" w:rsidRPr="004E6215" w:rsidRDefault="0048444C" w:rsidP="0048444C">
      <w:pPr>
        <w:pStyle w:val="LabStepCodeBlock"/>
      </w:pPr>
      <w:r w:rsidRPr="004E6215">
        <w:t xml:space="preserve">               Version="0"&gt;</w:t>
      </w:r>
    </w:p>
    <w:p w:rsidR="0048444C" w:rsidRPr="004E6215" w:rsidRDefault="0048444C" w:rsidP="0048444C">
      <w:pPr>
        <w:pStyle w:val="LabStepCodeBlock"/>
      </w:pPr>
      <w:r w:rsidRPr="004E6215">
        <w:t xml:space="preserve">    &lt;FieldRefs&gt;</w:t>
      </w:r>
    </w:p>
    <w:p w:rsidR="0048444C" w:rsidRPr="004E6215" w:rsidRDefault="0048444C" w:rsidP="0048444C">
      <w:pPr>
        <w:pStyle w:val="LabStepCodeBlock"/>
      </w:pPr>
      <w:r w:rsidRPr="004E6215">
        <w:t xml:space="preserve">      &lt;FieldRef ID="{fa564e0f-0c70-4ab9-b863-0177e6ddd247}"</w:t>
      </w:r>
    </w:p>
    <w:p w:rsidR="0048444C" w:rsidRPr="004E6215" w:rsidRDefault="0048444C" w:rsidP="0048444C">
      <w:pPr>
        <w:pStyle w:val="LabStepCodeBlock"/>
      </w:pPr>
      <w:r w:rsidRPr="004E6215">
        <w:t xml:space="preserve">                Name="Title"</w:t>
      </w:r>
    </w:p>
    <w:p w:rsidR="0048444C" w:rsidRPr="004E6215" w:rsidRDefault="0048444C" w:rsidP="0048444C">
      <w:pPr>
        <w:pStyle w:val="LabStepCodeBlock"/>
      </w:pPr>
      <w:r w:rsidRPr="004E6215">
        <w:t xml:space="preserve">                DisplayName="Product Name" /&gt;</w:t>
      </w:r>
    </w:p>
    <w:p w:rsidR="0048444C" w:rsidRPr="004E6215" w:rsidRDefault="0048444C" w:rsidP="0048444C">
      <w:pPr>
        <w:pStyle w:val="LabStepCodeBlock"/>
      </w:pPr>
      <w:r w:rsidRPr="004E6215">
        <w:t xml:space="preserve">      &lt;FieldRef ID="{36819A9B-E748-47D5-9949-A65DD195BF80}"</w:t>
      </w:r>
    </w:p>
    <w:p w:rsidR="0048444C" w:rsidRPr="004E6215" w:rsidRDefault="0048444C" w:rsidP="0048444C">
      <w:pPr>
        <w:pStyle w:val="LabStepCodeBlock"/>
      </w:pPr>
      <w:r w:rsidRPr="004E6215">
        <w:t xml:space="preserve">                Name="ProductDescription" /&gt;</w:t>
      </w:r>
    </w:p>
    <w:p w:rsidR="0048444C" w:rsidRPr="004E6215" w:rsidRDefault="0048444C" w:rsidP="0048444C">
      <w:pPr>
        <w:pStyle w:val="LabStepCodeBlock"/>
      </w:pPr>
      <w:r w:rsidRPr="004E6215">
        <w:t xml:space="preserve">      &lt;FieldRef ID="{5CD2C0C1-67AC-4F9E-BF21-463CFEE9B382}"</w:t>
      </w:r>
    </w:p>
    <w:p w:rsidR="0048444C" w:rsidRPr="004E6215" w:rsidRDefault="0048444C" w:rsidP="0048444C">
      <w:pPr>
        <w:pStyle w:val="LabStepCodeBlock"/>
      </w:pPr>
      <w:r w:rsidRPr="004E6215">
        <w:t xml:space="preserve">                Name="ProductID" /&gt;</w:t>
      </w:r>
    </w:p>
    <w:p w:rsidR="0048444C" w:rsidRPr="004E6215" w:rsidRDefault="0048444C" w:rsidP="0048444C">
      <w:pPr>
        <w:pStyle w:val="LabStepCodeBlock"/>
      </w:pPr>
      <w:r w:rsidRPr="004E6215">
        <w:t xml:space="preserve">    &lt;/FieldRefs&gt;</w:t>
      </w:r>
    </w:p>
    <w:p w:rsidR="0048444C" w:rsidRDefault="0048444C" w:rsidP="0048444C">
      <w:pPr>
        <w:pStyle w:val="LabStepCodeBlock"/>
      </w:pPr>
      <w:r w:rsidRPr="004E6215">
        <w:t xml:space="preserve">  &lt;/ContentType&gt;</w:t>
      </w:r>
    </w:p>
    <w:p w:rsidR="0048444C" w:rsidRPr="004E6215" w:rsidRDefault="0048444C" w:rsidP="0048444C">
      <w:pPr>
        <w:pStyle w:val="LabStepCodeBlock"/>
      </w:pPr>
    </w:p>
    <w:p w:rsidR="0048444C" w:rsidRPr="004E6215" w:rsidRDefault="0048444C" w:rsidP="0048444C">
      <w:pPr>
        <w:pStyle w:val="LabStepCodeBlock"/>
        <w:rPr>
          <w:rFonts w:ascii="Verdana" w:hAnsi="Verdana"/>
          <w:noProof w:val="0"/>
          <w:color w:val="808080" w:themeColor="background1" w:themeShade="80"/>
          <w:sz w:val="18"/>
        </w:rPr>
      </w:pPr>
      <w:r w:rsidRPr="004E6215">
        <w:rPr>
          <w:color w:val="808080" w:themeColor="background1" w:themeShade="80"/>
        </w:rPr>
        <w:t>&lt;/Elements&gt;</w:t>
      </w:r>
    </w:p>
    <w:p w:rsidR="0048444C" w:rsidRPr="003D1A79" w:rsidRDefault="0048444C" w:rsidP="0048444C">
      <w:pPr>
        <w:pStyle w:val="LabStepNumbered"/>
      </w:pPr>
      <w:r>
        <w:t xml:space="preserve">Now the list template and instance can be created that will leverage this content type. Right-click the </w:t>
      </w:r>
      <w:proofErr w:type="spellStart"/>
      <w:r w:rsidR="003853E0" w:rsidRPr="00922976">
        <w:rPr>
          <w:b/>
        </w:rPr>
        <w:t>SharePointLists</w:t>
      </w:r>
      <w:proofErr w:type="spellEnd"/>
      <w:r>
        <w:t xml:space="preserve"> project in the Solution Explorer tool window, select </w:t>
      </w:r>
      <w:r w:rsidRPr="00922976">
        <w:rPr>
          <w:b/>
        </w:rPr>
        <w:t>Add » New Item</w:t>
      </w:r>
      <w:r>
        <w:t xml:space="preserve">, pick the </w:t>
      </w:r>
      <w:r w:rsidRPr="00922976">
        <w:rPr>
          <w:b/>
        </w:rPr>
        <w:t xml:space="preserve">List Definition </w:t>
      </w:r>
      <w:r>
        <w:t xml:space="preserve">template from the </w:t>
      </w:r>
      <w:r w:rsidRPr="00922976">
        <w:rPr>
          <w:b/>
        </w:rPr>
        <w:t>SharePoint » 2010</w:t>
      </w:r>
      <w:r>
        <w:t xml:space="preserve"> list and specify a name of </w:t>
      </w:r>
      <w:proofErr w:type="spellStart"/>
      <w:r w:rsidRPr="00922976">
        <w:rPr>
          <w:b/>
        </w:rPr>
        <w:t>ProductList</w:t>
      </w:r>
      <w:proofErr w:type="spellEnd"/>
      <w:r>
        <w:t xml:space="preserve">. In the following dialog, </w:t>
      </w:r>
      <w:r w:rsidR="00555BB7">
        <w:t xml:space="preserve">enter a display name of </w:t>
      </w:r>
      <w:r w:rsidRPr="00922976">
        <w:rPr>
          <w:b/>
        </w:rPr>
        <w:t>Product</w:t>
      </w:r>
      <w:r w:rsidR="00555BB7" w:rsidRPr="00922976">
        <w:rPr>
          <w:b/>
        </w:rPr>
        <w:t xml:space="preserve"> </w:t>
      </w:r>
      <w:r w:rsidRPr="00922976">
        <w:rPr>
          <w:b/>
        </w:rPr>
        <w:t>List</w:t>
      </w:r>
      <w:r>
        <w:t xml:space="preserve"> </w:t>
      </w:r>
      <w:r w:rsidR="00555BB7">
        <w:t xml:space="preserve">for the question </w:t>
      </w:r>
      <w:proofErr w:type="gramStart"/>
      <w:r w:rsidR="00555BB7" w:rsidRPr="00922976">
        <w:rPr>
          <w:b/>
        </w:rPr>
        <w:t>What</w:t>
      </w:r>
      <w:proofErr w:type="gramEnd"/>
      <w:r w:rsidR="00555BB7" w:rsidRPr="00922976">
        <w:rPr>
          <w:b/>
        </w:rPr>
        <w:t xml:space="preserve"> is the display name of the list definition? </w:t>
      </w:r>
      <w:r w:rsidR="00555BB7">
        <w:t xml:space="preserve">Enter a value of </w:t>
      </w:r>
      <w:proofErr w:type="spellStart"/>
      <w:r w:rsidRPr="00922976">
        <w:rPr>
          <w:b/>
        </w:rPr>
        <w:t>CustomList</w:t>
      </w:r>
      <w:proofErr w:type="spellEnd"/>
      <w:r w:rsidR="00555BB7" w:rsidRPr="00555BB7">
        <w:t xml:space="preserve"> for the question </w:t>
      </w:r>
      <w:proofErr w:type="gramStart"/>
      <w:r w:rsidR="00555BB7" w:rsidRPr="00922976">
        <w:rPr>
          <w:b/>
        </w:rPr>
        <w:t>What</w:t>
      </w:r>
      <w:proofErr w:type="gramEnd"/>
      <w:r w:rsidR="00555BB7" w:rsidRPr="00922976">
        <w:rPr>
          <w:b/>
        </w:rPr>
        <w:t xml:space="preserve"> is the type of the list definition?</w:t>
      </w:r>
      <w:r w:rsidR="00555BB7">
        <w:t xml:space="preserve"> Leave the option for</w:t>
      </w:r>
      <w:r>
        <w:t xml:space="preserve"> </w:t>
      </w:r>
      <w:r w:rsidRPr="00922976">
        <w:rPr>
          <w:b/>
        </w:rPr>
        <w:t>Add a list instance for this list definition</w:t>
      </w:r>
      <w:r>
        <w:t xml:space="preserve"> checked</w:t>
      </w:r>
      <w:r w:rsidR="00555BB7">
        <w:t xml:space="preserve"> and click </w:t>
      </w:r>
      <w:r w:rsidR="003974AF" w:rsidRPr="00922976">
        <w:rPr>
          <w:b/>
        </w:rPr>
        <w:t>Finish</w:t>
      </w:r>
      <w:r w:rsidR="003974AF">
        <w:t>.</w:t>
      </w:r>
    </w:p>
    <w:p w:rsidR="0048444C" w:rsidRDefault="0048444C" w:rsidP="0048444C">
      <w:pPr>
        <w:pStyle w:val="LabStepNumbered"/>
      </w:pPr>
      <w:r w:rsidRPr="00267F23">
        <w:t xml:space="preserve">Now it’s time to modify the list definition (aka: template) and schema. The list definition, located in the </w:t>
      </w:r>
      <w:proofErr w:type="spellStart"/>
      <w:r w:rsidR="003853E0" w:rsidRPr="00922976">
        <w:rPr>
          <w:rStyle w:val="InlindeCode"/>
        </w:rPr>
        <w:t>SharePointLists</w:t>
      </w:r>
      <w:proofErr w:type="spellEnd"/>
      <w:r w:rsidRPr="00922976">
        <w:rPr>
          <w:rStyle w:val="InlindeCode"/>
        </w:rPr>
        <w:t>\</w:t>
      </w:r>
      <w:proofErr w:type="spellStart"/>
      <w:r w:rsidRPr="00922976">
        <w:rPr>
          <w:rStyle w:val="InlindeCode"/>
        </w:rPr>
        <w:t>ProductList</w:t>
      </w:r>
      <w:proofErr w:type="spellEnd"/>
      <w:r w:rsidRPr="00922976">
        <w:rPr>
          <w:rStyle w:val="InlindeCode"/>
        </w:rPr>
        <w:t>\Elements.xml</w:t>
      </w:r>
      <w:r w:rsidRPr="00267F23">
        <w:t xml:space="preserve"> file in the </w:t>
      </w:r>
      <w:proofErr w:type="spellStart"/>
      <w:r w:rsidR="003853E0" w:rsidRPr="00922976">
        <w:rPr>
          <w:b/>
        </w:rPr>
        <w:t>SharePointLists</w:t>
      </w:r>
      <w:proofErr w:type="spellEnd"/>
      <w:r w:rsidRPr="00267F23">
        <w:t xml:space="preserve"> solution contains the list template. Change the </w:t>
      </w:r>
      <w:r w:rsidRPr="001676B6">
        <w:rPr>
          <w:rStyle w:val="InlindeCode"/>
        </w:rPr>
        <w:t>Type</w:t>
      </w:r>
      <w:r w:rsidRPr="00267F23">
        <w:t xml:space="preserve"> attribute from </w:t>
      </w:r>
      <w:r w:rsidRPr="00922976">
        <w:rPr>
          <w:b/>
        </w:rPr>
        <w:t>10</w:t>
      </w:r>
      <w:r w:rsidR="00CC5CEB" w:rsidRPr="00922976">
        <w:rPr>
          <w:b/>
        </w:rPr>
        <w:t>00</w:t>
      </w:r>
      <w:r w:rsidRPr="00922976">
        <w:rPr>
          <w:b/>
        </w:rPr>
        <w:t>0</w:t>
      </w:r>
      <w:r w:rsidRPr="00267F23">
        <w:t xml:space="preserve"> to </w:t>
      </w:r>
      <w:r w:rsidRPr="00922976">
        <w:rPr>
          <w:b/>
        </w:rPr>
        <w:t>10001</w:t>
      </w:r>
      <w:r w:rsidRPr="00267F23">
        <w:t xml:space="preserve"> to give it a unique </w:t>
      </w:r>
      <w:r w:rsidRPr="00922976">
        <w:rPr>
          <w:b/>
        </w:rPr>
        <w:t>ID</w:t>
      </w:r>
      <w:r w:rsidRPr="00267F23">
        <w:t>.</w:t>
      </w:r>
    </w:p>
    <w:p w:rsidR="0048444C" w:rsidRPr="001676B6" w:rsidRDefault="0048444C" w:rsidP="0048444C">
      <w:pPr>
        <w:pStyle w:val="LabStepCodeBlock"/>
        <w:rPr>
          <w:color w:val="808080" w:themeColor="background1" w:themeShade="80"/>
        </w:rPr>
      </w:pPr>
      <w:r w:rsidRPr="001676B6">
        <w:rPr>
          <w:color w:val="808080" w:themeColor="background1" w:themeShade="80"/>
        </w:rPr>
        <w:t>&lt;?xml version="1.0" encoding="utf-8"?&gt;</w:t>
      </w:r>
    </w:p>
    <w:p w:rsidR="0048444C" w:rsidRPr="001676B6" w:rsidRDefault="0048444C" w:rsidP="0048444C">
      <w:pPr>
        <w:pStyle w:val="LabStepCodeBlock"/>
        <w:rPr>
          <w:color w:val="808080" w:themeColor="background1" w:themeShade="80"/>
        </w:rPr>
      </w:pPr>
      <w:r w:rsidRPr="001676B6">
        <w:rPr>
          <w:color w:val="808080" w:themeColor="background1" w:themeShade="80"/>
        </w:rPr>
        <w:t>&lt;Elements xmlns="http://schemas.microsoft.com/sharepoint/"&gt;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&lt;ListTemplate</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Name="ProductList"</w:t>
      </w:r>
    </w:p>
    <w:p w:rsidR="0048444C" w:rsidRDefault="0048444C" w:rsidP="0048444C">
      <w:pPr>
        <w:pStyle w:val="LabStepCodeBlock"/>
      </w:pPr>
      <w:r>
        <w:t xml:space="preserve">        Type="10001"</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BaseType="0"</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OnQuickLaunch="TRUE"</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SecurityBits="11"</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Sequence="410"</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DisplayName="Product</w:t>
      </w:r>
      <w:r w:rsidR="00555BB7">
        <w:rPr>
          <w:color w:val="808080" w:themeColor="background1" w:themeShade="80"/>
        </w:rPr>
        <w:t xml:space="preserve"> </w:t>
      </w:r>
      <w:r w:rsidRPr="001676B6">
        <w:rPr>
          <w:color w:val="808080" w:themeColor="background1" w:themeShade="80"/>
        </w:rPr>
        <w:t>List"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Description="</w:t>
      </w:r>
      <w:r w:rsidR="003853E0">
        <w:rPr>
          <w:color w:val="808080" w:themeColor="background1" w:themeShade="80"/>
        </w:rPr>
        <w:t>My List Definition</w:t>
      </w:r>
      <w:r w:rsidRPr="001676B6">
        <w:rPr>
          <w:color w:val="808080" w:themeColor="background1" w:themeShade="80"/>
        </w:rPr>
        <w: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Image="/_layouts/images/itgen.gif"/&gt;</w:t>
      </w:r>
    </w:p>
    <w:p w:rsidR="0048444C" w:rsidRPr="001676B6" w:rsidRDefault="0048444C" w:rsidP="0048444C">
      <w:pPr>
        <w:pStyle w:val="LabStepCodeBlock"/>
        <w:rPr>
          <w:color w:val="808080" w:themeColor="background1" w:themeShade="80"/>
        </w:rPr>
      </w:pPr>
      <w:r w:rsidRPr="001676B6">
        <w:rPr>
          <w:color w:val="808080" w:themeColor="background1" w:themeShade="80"/>
        </w:rPr>
        <w:t>&lt;/Elements&gt;</w:t>
      </w:r>
    </w:p>
    <w:p w:rsidR="00B3208A" w:rsidRPr="00267F23" w:rsidRDefault="00B3208A" w:rsidP="00B3208A">
      <w:pPr>
        <w:pStyle w:val="LabStepNumbered"/>
      </w:pPr>
      <w:r w:rsidRPr="00267F23">
        <w:t xml:space="preserve">Next, open the </w:t>
      </w:r>
      <w:r w:rsidRPr="00922976">
        <w:rPr>
          <w:rStyle w:val="InlindeCode"/>
        </w:rPr>
        <w:t>schema.xml</w:t>
      </w:r>
      <w:r w:rsidRPr="00267F23">
        <w:t xml:space="preserve"> file in the </w:t>
      </w:r>
      <w:proofErr w:type="spellStart"/>
      <w:r w:rsidR="003853E0" w:rsidRPr="00922976">
        <w:rPr>
          <w:b/>
        </w:rPr>
        <w:t>SharePointLists</w:t>
      </w:r>
      <w:proofErr w:type="spellEnd"/>
      <w:r w:rsidRPr="00922976">
        <w:rPr>
          <w:b/>
        </w:rPr>
        <w:t>\</w:t>
      </w:r>
      <w:proofErr w:type="spellStart"/>
      <w:r w:rsidRPr="00922976">
        <w:rPr>
          <w:b/>
        </w:rPr>
        <w:t>ProductList</w:t>
      </w:r>
      <w:proofErr w:type="spellEnd"/>
      <w:r w:rsidRPr="00267F23">
        <w:t xml:space="preserve"> section of the project. This file contains all the details about the list such as what fields will appear, any content types and the views in the list.</w:t>
      </w:r>
    </w:p>
    <w:p w:rsidR="00B3208A" w:rsidRPr="00267F23" w:rsidRDefault="00B3208A" w:rsidP="00B3208A">
      <w:pPr>
        <w:pStyle w:val="LabStepNumbered"/>
      </w:pPr>
      <w:r w:rsidRPr="00267F23">
        <w:t xml:space="preserve">First, add the attribute </w:t>
      </w:r>
      <w:proofErr w:type="spellStart"/>
      <w:r w:rsidRPr="00267F23">
        <w:rPr>
          <w:rStyle w:val="InlindeCode"/>
        </w:rPr>
        <w:t>EnableContentTypes</w:t>
      </w:r>
      <w:proofErr w:type="spellEnd"/>
      <w:r w:rsidRPr="00267F23">
        <w:rPr>
          <w:rStyle w:val="InlindeCode"/>
        </w:rPr>
        <w:t>="TRUE"</w:t>
      </w:r>
      <w:r w:rsidRPr="00267F23">
        <w:t xml:space="preserve"> to the </w:t>
      </w:r>
      <w:r w:rsidRPr="00267F23">
        <w:rPr>
          <w:rStyle w:val="InlindeCode"/>
        </w:rPr>
        <w:t>&lt;List&gt;</w:t>
      </w:r>
      <w:r w:rsidRPr="00267F23">
        <w:t xml:space="preserve"> node.</w:t>
      </w:r>
    </w:p>
    <w:p w:rsidR="00B3208A" w:rsidRPr="00267F23" w:rsidRDefault="00B3208A" w:rsidP="00B3208A">
      <w:pPr>
        <w:pStyle w:val="LabStepNumbered"/>
      </w:pPr>
      <w:r w:rsidRPr="00267F23">
        <w:t xml:space="preserve">Second, add the content type created previously to the </w:t>
      </w:r>
      <w:r w:rsidRPr="00267F23">
        <w:rPr>
          <w:rStyle w:val="InlindeCode"/>
        </w:rPr>
        <w:t>&lt;</w:t>
      </w:r>
      <w:proofErr w:type="spellStart"/>
      <w:r w:rsidRPr="00267F23">
        <w:rPr>
          <w:rStyle w:val="InlindeCode"/>
        </w:rPr>
        <w:t>ContentTypes</w:t>
      </w:r>
      <w:proofErr w:type="spellEnd"/>
      <w:r w:rsidRPr="00267F23">
        <w:rPr>
          <w:rStyle w:val="InlindeCode"/>
        </w:rPr>
        <w:t>&gt;</w:t>
      </w:r>
      <w:r w:rsidRPr="00267F23">
        <w:t xml:space="preserve"> section near the top of the </w:t>
      </w:r>
      <w:r w:rsidRPr="00922976">
        <w:rPr>
          <w:rStyle w:val="InlindeCode"/>
        </w:rPr>
        <w:t>schema.xml</w:t>
      </w:r>
      <w:r w:rsidRPr="00267F23">
        <w:t xml:space="preserve"> file like so:</w:t>
      </w:r>
    </w:p>
    <w:p w:rsidR="0048444C" w:rsidRPr="004E6215" w:rsidRDefault="0048444C" w:rsidP="0048444C">
      <w:pPr>
        <w:pStyle w:val="LabStepCodeBlock"/>
        <w:rPr>
          <w:color w:val="808080" w:themeColor="background1" w:themeShade="80"/>
        </w:rPr>
      </w:pPr>
      <w:r w:rsidRPr="004E6215">
        <w:rPr>
          <w:color w:val="808080" w:themeColor="background1" w:themeShade="80"/>
        </w:rPr>
        <w:t>&lt;?xml version="1.0" encoding="utf-8"?&gt;</w:t>
      </w: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&lt;List xmlns:ows="Microsoft SharePoint" Title="ProductList" </w:t>
      </w:r>
      <w:r w:rsidRPr="001676B6">
        <w:rPr>
          <w:color w:val="auto"/>
        </w:rPr>
        <w:t>EnableContentTypes="TRUE"</w:t>
      </w:r>
      <w:r w:rsidRPr="004E6215">
        <w:rPr>
          <w:color w:val="808080" w:themeColor="background1" w:themeShade="80"/>
        </w:rPr>
        <w:t xml:space="preserve"> FolderCreation="FALSE" Direction="$Resources:Direction;" Url="Lists/</w:t>
      </w:r>
      <w:r w:rsidR="003853E0">
        <w:rPr>
          <w:color w:val="808080" w:themeColor="background1" w:themeShade="80"/>
        </w:rPr>
        <w:t>SharePointLists</w:t>
      </w:r>
      <w:r w:rsidRPr="004E6215">
        <w:rPr>
          <w:color w:val="808080" w:themeColor="background1" w:themeShade="80"/>
        </w:rPr>
        <w:t>-ProductList" BaseType="0" xmlns="http://schemas.microsoft.com/sharepoint/"&gt;</w:t>
      </w: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  &lt;MetaData&gt;</w:t>
      </w:r>
    </w:p>
    <w:p w:rsidR="0048444C" w:rsidRPr="004E6215" w:rsidRDefault="0048444C" w:rsidP="0048444C">
      <w:pPr>
        <w:pStyle w:val="LabStepCodeBlock"/>
        <w:rPr>
          <w:color w:val="808080" w:themeColor="background1" w:themeShade="80"/>
        </w:rPr>
      </w:pPr>
      <w:r w:rsidRPr="004E6215">
        <w:rPr>
          <w:color w:val="808080" w:themeColor="background1" w:themeShade="80"/>
        </w:rPr>
        <w:lastRenderedPageBreak/>
        <w:t xml:space="preserve">    &lt;ContentTypes&gt;</w:t>
      </w: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      &lt;ContentTypeRef ID="0x01"&gt;</w:t>
      </w: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        &lt;Folder TargetName="Item" /&gt;</w:t>
      </w: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      &lt;/ContentTypeRef&gt;</w:t>
      </w: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      &lt;ContentTypeRef ID="0x0120" /&gt;</w:t>
      </w:r>
    </w:p>
    <w:p w:rsidR="0048444C" w:rsidRPr="004E6215" w:rsidRDefault="0048444C" w:rsidP="0048444C">
      <w:pPr>
        <w:pStyle w:val="LabStepCodeBlock"/>
        <w:rPr>
          <w:color w:val="auto"/>
        </w:rPr>
      </w:pPr>
      <w:r w:rsidRPr="004E6215">
        <w:rPr>
          <w:color w:val="auto"/>
        </w:rPr>
        <w:t xml:space="preserve">      &lt;ContentTypeRef ID="0x0100fb1ad12faa9b4834ad4d590f0f030151" /&gt;</w:t>
      </w:r>
    </w:p>
    <w:p w:rsidR="0048444C" w:rsidRPr="004E6215" w:rsidRDefault="0048444C" w:rsidP="0048444C">
      <w:pPr>
        <w:pStyle w:val="LabStepCodeBlock"/>
        <w:rPr>
          <w:color w:val="808080" w:themeColor="background1" w:themeShade="80"/>
        </w:rPr>
      </w:pPr>
      <w:r w:rsidRPr="004E6215">
        <w:rPr>
          <w:color w:val="808080" w:themeColor="background1" w:themeShade="80"/>
        </w:rPr>
        <w:t xml:space="preserve">    &lt;/ContentTypes&gt;</w:t>
      </w:r>
    </w:p>
    <w:p w:rsidR="0048444C" w:rsidRPr="001676B6" w:rsidRDefault="0048444C" w:rsidP="00922976">
      <w:pPr>
        <w:pStyle w:val="LabExerciseCallout"/>
      </w:pPr>
      <w:r w:rsidRPr="001676B6">
        <w:t>Make sure you use the same content type ID that was generated when you created the content type previously.</w:t>
      </w:r>
    </w:p>
    <w:p w:rsidR="00B3208A" w:rsidRPr="00267F23" w:rsidRDefault="00B3208A" w:rsidP="00B3208A">
      <w:pPr>
        <w:pStyle w:val="LabStepNumbered"/>
      </w:pPr>
      <w:r w:rsidRPr="00267F23">
        <w:t xml:space="preserve">Now it's time to add the fields that will be included in the list by adding them to the </w:t>
      </w:r>
      <w:r w:rsidRPr="00267F23">
        <w:rPr>
          <w:rStyle w:val="InlindeCode"/>
        </w:rPr>
        <w:t>&lt;Fields&gt;</w:t>
      </w:r>
      <w:r w:rsidRPr="00267F23">
        <w:t xml:space="preserve"> section in the </w:t>
      </w:r>
      <w:r w:rsidRPr="00C84588">
        <w:rPr>
          <w:rStyle w:val="InlindeCode"/>
        </w:rPr>
        <w:t>schema.xml</w:t>
      </w:r>
      <w:r w:rsidRPr="00267F23">
        <w:t xml:space="preserve"> file. Add the three fields that are part of the content type like so:</w:t>
      </w:r>
    </w:p>
    <w:p w:rsidR="0048444C" w:rsidRPr="001676B6" w:rsidRDefault="0048444C" w:rsidP="0048444C">
      <w:pPr>
        <w:pStyle w:val="LabStepCodeBlock"/>
        <w:rPr>
          <w:color w:val="808080" w:themeColor="background1" w:themeShade="80"/>
        </w:rPr>
      </w:pPr>
      <w:r w:rsidRPr="001676B6">
        <w:rPr>
          <w:color w:val="808080" w:themeColor="background1" w:themeShade="80"/>
        </w:rPr>
        <w:t>&lt;?xml version="1.0" encoding="utf-8"?&gt;</w:t>
      </w:r>
    </w:p>
    <w:p w:rsidR="0048444C" w:rsidRPr="001676B6" w:rsidRDefault="0048444C" w:rsidP="0048444C">
      <w:pPr>
        <w:pStyle w:val="LabStepCodeBlock"/>
        <w:rPr>
          <w:color w:val="808080" w:themeColor="background1" w:themeShade="80"/>
        </w:rPr>
      </w:pPr>
      <w:r w:rsidRPr="001676B6">
        <w:rPr>
          <w:color w:val="808080" w:themeColor="background1" w:themeShade="80"/>
        </w:rPr>
        <w:t>&lt;List xmlns:ows="Microsoft SharePoint" Title="ProductList" EnableContentTypes="TRUE" FolderCreation="FALSE" Direction="$Resources:Direction;" Url="Lists/</w:t>
      </w:r>
      <w:r w:rsidR="003853E0">
        <w:rPr>
          <w:color w:val="808080" w:themeColor="background1" w:themeShade="80"/>
        </w:rPr>
        <w:t>SharePointLists</w:t>
      </w:r>
      <w:r w:rsidRPr="001676B6">
        <w:rPr>
          <w:color w:val="808080" w:themeColor="background1" w:themeShade="80"/>
        </w:rPr>
        <w:t>-ProductList" BaseType="0" xmlns="http://schemas.microsoft.com/sharepoint/"&gt;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&lt;MetaData&gt;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&lt;ContentTypes&gt;…&lt;/ContentTypes&gt;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&lt;Fields&gt;</w:t>
      </w:r>
    </w:p>
    <w:p w:rsidR="0048444C" w:rsidRDefault="0048444C" w:rsidP="0048444C">
      <w:pPr>
        <w:pStyle w:val="LabStepCodeBlock"/>
      </w:pPr>
      <w:r>
        <w:t xml:space="preserve">      &lt;Field ID="{fa564e0f-0c70-4ab9-b863-0177e6ddd247}"</w:t>
      </w:r>
    </w:p>
    <w:p w:rsidR="0048444C" w:rsidRDefault="0048444C" w:rsidP="0048444C">
      <w:pPr>
        <w:pStyle w:val="LabStepCodeBlock"/>
      </w:pPr>
      <w:r>
        <w:t xml:space="preserve">             Name="Title"</w:t>
      </w:r>
    </w:p>
    <w:p w:rsidR="0048444C" w:rsidRDefault="0048444C" w:rsidP="0048444C">
      <w:pPr>
        <w:pStyle w:val="LabStepCodeBlock"/>
      </w:pPr>
      <w:r>
        <w:t xml:space="preserve">             DisplayName="Product Name" </w:t>
      </w:r>
    </w:p>
    <w:p w:rsidR="0048444C" w:rsidRDefault="0048444C" w:rsidP="0048444C">
      <w:pPr>
        <w:pStyle w:val="LabStepCodeBlock"/>
      </w:pPr>
      <w:r>
        <w:t xml:space="preserve">             Type="Text" /&gt;</w:t>
      </w:r>
    </w:p>
    <w:p w:rsidR="0048444C" w:rsidRDefault="0048444C" w:rsidP="0048444C">
      <w:pPr>
        <w:pStyle w:val="LabStepCodeBlock"/>
      </w:pPr>
      <w:r>
        <w:t xml:space="preserve">      &lt;Field ID="{36819A9B-E748-47D5-9949-A65DD195BF80}"</w:t>
      </w:r>
    </w:p>
    <w:p w:rsidR="0048444C" w:rsidRDefault="0048444C" w:rsidP="0048444C">
      <w:pPr>
        <w:pStyle w:val="LabStepCodeBlock"/>
      </w:pPr>
      <w:r>
        <w:t xml:space="preserve">             Name="ProductDescription" </w:t>
      </w:r>
    </w:p>
    <w:p w:rsidR="0048444C" w:rsidRDefault="0048444C" w:rsidP="0048444C">
      <w:pPr>
        <w:pStyle w:val="LabStepCodeBlock"/>
      </w:pPr>
      <w:r>
        <w:t xml:space="preserve">             DisplayName="Product Description" </w:t>
      </w:r>
    </w:p>
    <w:p w:rsidR="0048444C" w:rsidRDefault="0048444C" w:rsidP="0048444C">
      <w:pPr>
        <w:pStyle w:val="LabStepCodeBlock"/>
      </w:pPr>
      <w:r>
        <w:t xml:space="preserve">             Type="Text" /&gt;</w:t>
      </w:r>
    </w:p>
    <w:p w:rsidR="0048444C" w:rsidRDefault="0048444C" w:rsidP="0048444C">
      <w:pPr>
        <w:pStyle w:val="LabStepCodeBlock"/>
      </w:pPr>
      <w:r>
        <w:t xml:space="preserve">      &lt;Field ID="{5CD2C0C1-67AC-4F9E-BF21-463CFEE9B382}"</w:t>
      </w:r>
    </w:p>
    <w:p w:rsidR="0048444C" w:rsidRDefault="0048444C" w:rsidP="0048444C">
      <w:pPr>
        <w:pStyle w:val="LabStepCodeBlock"/>
      </w:pPr>
      <w:r>
        <w:t xml:space="preserve">             Name="ProductID" </w:t>
      </w:r>
    </w:p>
    <w:p w:rsidR="0048444C" w:rsidRDefault="0048444C" w:rsidP="0048444C">
      <w:pPr>
        <w:pStyle w:val="LabStepCodeBlock"/>
      </w:pPr>
      <w:r>
        <w:t xml:space="preserve">             DisplayName="ProductID"</w:t>
      </w:r>
    </w:p>
    <w:p w:rsidR="0048444C" w:rsidRDefault="0048444C" w:rsidP="0048444C">
      <w:pPr>
        <w:pStyle w:val="LabStepCodeBlock"/>
      </w:pPr>
      <w:r>
        <w:t xml:space="preserve">             Type="Number" /&gt;</w:t>
      </w:r>
    </w:p>
    <w:p w:rsidR="00B3208A" w:rsidRPr="00C84588" w:rsidRDefault="0048444C" w:rsidP="00C84588">
      <w:pPr>
        <w:pStyle w:val="LabStepCodeBlock"/>
        <w:rPr>
          <w:color w:val="808080" w:themeColor="background1" w:themeShade="80"/>
        </w:rPr>
      </w:pPr>
      <w:r w:rsidRPr="001676B6">
        <w:rPr>
          <w:color w:val="808080" w:themeColor="background1" w:themeShade="80"/>
        </w:rPr>
        <w:t xml:space="preserve">    &lt;/Fields&gt;</w:t>
      </w:r>
    </w:p>
    <w:p w:rsidR="0048444C" w:rsidRPr="00267F23" w:rsidRDefault="00B3208A" w:rsidP="0048444C">
      <w:pPr>
        <w:pStyle w:val="LabStepNumbered"/>
      </w:pPr>
      <w:r w:rsidRPr="00267F23">
        <w:t>With</w:t>
      </w:r>
      <w:r w:rsidR="0048444C" w:rsidRPr="0048444C">
        <w:t xml:space="preserve"> </w:t>
      </w:r>
      <w:r w:rsidR="0048444C" w:rsidRPr="00267F23">
        <w:t xml:space="preserve">the content type and fields added to the list, the last part is to add the fields to two default list views. Search for the </w:t>
      </w:r>
      <w:r w:rsidR="0048444C" w:rsidRPr="00267F23">
        <w:rPr>
          <w:rStyle w:val="InlindeCode"/>
        </w:rPr>
        <w:t>&lt;</w:t>
      </w:r>
      <w:proofErr w:type="spellStart"/>
      <w:r w:rsidR="0048444C" w:rsidRPr="00267F23">
        <w:rPr>
          <w:rStyle w:val="InlindeCode"/>
        </w:rPr>
        <w:t>ViewFields</w:t>
      </w:r>
      <w:proofErr w:type="spellEnd"/>
      <w:r w:rsidR="0048444C" w:rsidRPr="00267F23">
        <w:rPr>
          <w:rStyle w:val="InlindeCode"/>
        </w:rPr>
        <w:t>&gt;</w:t>
      </w:r>
      <w:r w:rsidR="0048444C" w:rsidRPr="00267F23">
        <w:t xml:space="preserve"> elements and add the fields. There are two default views in the </w:t>
      </w:r>
      <w:r w:rsidR="0048444C" w:rsidRPr="001676B6">
        <w:rPr>
          <w:rStyle w:val="InlindeCode"/>
        </w:rPr>
        <w:t>schema.xml</w:t>
      </w:r>
      <w:r w:rsidR="0048444C" w:rsidRPr="00267F23">
        <w:t xml:space="preserve"> file so you’ll find two of them. The first one should look like this:</w:t>
      </w:r>
    </w:p>
    <w:p w:rsidR="0048444C" w:rsidRPr="001676B6" w:rsidRDefault="0048444C" w:rsidP="0048444C">
      <w:pPr>
        <w:pStyle w:val="LabStepCodeBlock"/>
        <w:rPr>
          <w:color w:val="808080" w:themeColor="background1" w:themeShade="80"/>
        </w:rPr>
      </w:pPr>
      <w:r w:rsidRPr="001676B6">
        <w:rPr>
          <w:color w:val="808080" w:themeColor="background1" w:themeShade="80"/>
        </w:rPr>
        <w:t>&lt;ViewFields&gt;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&lt;FieldRef Name="LinkTitleNoMenu"&gt;&lt;/FieldRef&gt;</w:t>
      </w:r>
    </w:p>
    <w:p w:rsidR="0048444C" w:rsidRDefault="0048444C" w:rsidP="0048444C">
      <w:pPr>
        <w:pStyle w:val="LabStepCodeBlock"/>
      </w:pPr>
      <w:r>
        <w:t xml:space="preserve">  &lt;FieldRef ID="{36819A9B-E748-47D5-9949-A65DD195BF80}"</w:t>
      </w:r>
    </w:p>
    <w:p w:rsidR="0048444C" w:rsidRDefault="0048444C" w:rsidP="0048444C">
      <w:pPr>
        <w:pStyle w:val="LabStepCodeBlock"/>
      </w:pPr>
      <w:r>
        <w:t xml:space="preserve">          Name="ProductDescription"</w:t>
      </w:r>
    </w:p>
    <w:p w:rsidR="0048444C" w:rsidRDefault="0048444C" w:rsidP="0048444C">
      <w:pPr>
        <w:pStyle w:val="LabStepCodeBlock"/>
      </w:pPr>
      <w:r>
        <w:t xml:space="preserve">          DisplayName="Product Description" /&gt;</w:t>
      </w:r>
    </w:p>
    <w:p w:rsidR="0048444C" w:rsidRDefault="0048444C" w:rsidP="0048444C">
      <w:pPr>
        <w:pStyle w:val="LabStepCodeBlock"/>
      </w:pPr>
      <w:r>
        <w:t xml:space="preserve">  &lt;FieldRef ID="{5CD2C0C1-67AC-4F9E-BF21-463CFEE9B382}"</w:t>
      </w:r>
    </w:p>
    <w:p w:rsidR="0048444C" w:rsidRDefault="0048444C" w:rsidP="0048444C">
      <w:pPr>
        <w:pStyle w:val="LabStepCodeBlock"/>
      </w:pPr>
      <w:r>
        <w:t xml:space="preserve">         Name="ProductID"</w:t>
      </w:r>
    </w:p>
    <w:p w:rsidR="0048444C" w:rsidRDefault="0048444C" w:rsidP="0048444C">
      <w:pPr>
        <w:pStyle w:val="LabStepCodeBlock"/>
      </w:pPr>
      <w:r>
        <w:t xml:space="preserve">         DisplayName="ProductID" /&gt;</w:t>
      </w:r>
    </w:p>
    <w:p w:rsidR="0048444C" w:rsidRPr="001676B6" w:rsidRDefault="0048444C" w:rsidP="0048444C">
      <w:pPr>
        <w:pStyle w:val="LabStepCodeBlock"/>
        <w:rPr>
          <w:color w:val="808080" w:themeColor="background1" w:themeShade="80"/>
        </w:rPr>
      </w:pPr>
      <w:r w:rsidRPr="001676B6">
        <w:rPr>
          <w:color w:val="808080" w:themeColor="background1" w:themeShade="80"/>
        </w:rPr>
        <w:t>&lt;/ViewFields&gt;</w:t>
      </w:r>
    </w:p>
    <w:p w:rsidR="0048444C" w:rsidRPr="00267F23" w:rsidRDefault="00B3208A" w:rsidP="0048444C">
      <w:pPr>
        <w:pStyle w:val="LabStepNumbered"/>
      </w:pPr>
      <w:r w:rsidRPr="00267F23">
        <w:t xml:space="preserve">And </w:t>
      </w:r>
      <w:r w:rsidR="0048444C" w:rsidRPr="00267F23">
        <w:t>the second one should look like this:</w:t>
      </w:r>
    </w:p>
    <w:p w:rsidR="0048444C" w:rsidRPr="001676B6" w:rsidRDefault="0048444C" w:rsidP="0048444C">
      <w:pPr>
        <w:pStyle w:val="LabStepCodeBlock"/>
        <w:rPr>
          <w:color w:val="808080" w:themeColor="background1" w:themeShade="80"/>
        </w:rPr>
      </w:pPr>
      <w:r w:rsidRPr="001676B6">
        <w:rPr>
          <w:color w:val="808080" w:themeColor="background1" w:themeShade="80"/>
        </w:rPr>
        <w:t>&lt;ViewFields&gt;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&lt;FieldRef Name="Attachments"&gt;&lt;/FieldRef&gt;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&lt;FieldRef Name="LinkTitle"&gt;&lt;/FieldRef&gt;</w:t>
      </w:r>
    </w:p>
    <w:p w:rsidR="0048444C" w:rsidRDefault="0048444C" w:rsidP="0048444C">
      <w:pPr>
        <w:pStyle w:val="LabStepCodeBlock"/>
      </w:pPr>
      <w:r>
        <w:t xml:space="preserve">  &lt;FieldRef ID="{36819A9B-E748-47D5-9949-A65DD195BF80}"</w:t>
      </w:r>
    </w:p>
    <w:p w:rsidR="0048444C" w:rsidRDefault="0048444C" w:rsidP="0048444C">
      <w:pPr>
        <w:pStyle w:val="LabStepCodeBlock"/>
      </w:pPr>
      <w:r>
        <w:t xml:space="preserve">          Name="ProductDescription"</w:t>
      </w:r>
    </w:p>
    <w:p w:rsidR="0048444C" w:rsidRDefault="0048444C" w:rsidP="0048444C">
      <w:pPr>
        <w:pStyle w:val="LabStepCodeBlock"/>
      </w:pPr>
      <w:r>
        <w:t xml:space="preserve">          DisplayName="Product Description" /&gt;</w:t>
      </w:r>
    </w:p>
    <w:p w:rsidR="0048444C" w:rsidRDefault="0048444C" w:rsidP="0048444C">
      <w:pPr>
        <w:pStyle w:val="LabStepCodeBlock"/>
      </w:pPr>
      <w:r>
        <w:t xml:space="preserve">  &lt;FieldRef ID="{5CD2C0C1-67AC-4F9E-BF21-463CFEE9B382}"</w:t>
      </w:r>
    </w:p>
    <w:p w:rsidR="0048444C" w:rsidRDefault="0048444C" w:rsidP="0048444C">
      <w:pPr>
        <w:pStyle w:val="LabStepCodeBlock"/>
      </w:pPr>
      <w:r>
        <w:t xml:space="preserve">         Name="ProductID"</w:t>
      </w:r>
    </w:p>
    <w:p w:rsidR="0048444C" w:rsidRDefault="0048444C" w:rsidP="0048444C">
      <w:pPr>
        <w:pStyle w:val="LabStepCodeBlock"/>
      </w:pPr>
      <w:r>
        <w:t xml:space="preserve">         DisplayName="ProductID" /&gt;</w:t>
      </w:r>
    </w:p>
    <w:p w:rsidR="00B3208A" w:rsidRPr="00C84588" w:rsidRDefault="0048444C" w:rsidP="00C84588">
      <w:pPr>
        <w:pStyle w:val="LabStepCodeBlock"/>
        <w:rPr>
          <w:color w:val="808080" w:themeColor="background1" w:themeShade="80"/>
        </w:rPr>
      </w:pPr>
      <w:r w:rsidRPr="001676B6">
        <w:rPr>
          <w:color w:val="808080" w:themeColor="background1" w:themeShade="80"/>
        </w:rPr>
        <w:t>&lt;/ViewFields&gt;</w:t>
      </w:r>
    </w:p>
    <w:p w:rsidR="00B3208A" w:rsidRDefault="004166C5" w:rsidP="00B3208A">
      <w:pPr>
        <w:pStyle w:val="LabStepNumbered"/>
      </w:pPr>
      <w:r>
        <w:t>With the list template and</w:t>
      </w:r>
      <w:r w:rsidR="00B3208A" w:rsidRPr="00267F23">
        <w:t xml:space="preserve"> definition complete, now you need to modify the list instance that will be created based off this template. First,</w:t>
      </w:r>
      <w:r w:rsidR="00B3208A">
        <w:t xml:space="preserve"> Rename the node </w:t>
      </w:r>
      <w:proofErr w:type="spellStart"/>
      <w:r w:rsidR="00B3208A" w:rsidRPr="00F30610">
        <w:rPr>
          <w:b/>
        </w:rPr>
        <w:t>ProductList</w:t>
      </w:r>
      <w:proofErr w:type="spellEnd"/>
      <w:r w:rsidR="00B3208A" w:rsidRPr="00F30610">
        <w:rPr>
          <w:b/>
        </w:rPr>
        <w:t>\ListInstance1</w:t>
      </w:r>
      <w:r w:rsidR="00B3208A">
        <w:t xml:space="preserve"> to </w:t>
      </w:r>
      <w:proofErr w:type="spellStart"/>
      <w:r w:rsidR="00B3208A" w:rsidRPr="00922976">
        <w:rPr>
          <w:b/>
        </w:rPr>
        <w:t>ProductList</w:t>
      </w:r>
      <w:proofErr w:type="spellEnd"/>
      <w:r w:rsidR="00B3208A" w:rsidRPr="00922976">
        <w:rPr>
          <w:b/>
        </w:rPr>
        <w:t>\Products</w:t>
      </w:r>
      <w:r w:rsidR="00B3208A">
        <w:t>:</w:t>
      </w:r>
    </w:p>
    <w:p w:rsidR="00B3208A" w:rsidRDefault="00C47460" w:rsidP="00F30610">
      <w:pPr>
        <w:pStyle w:val="LabStepScreenshot"/>
      </w:pPr>
      <w:r>
        <w:rPr>
          <w:noProof/>
        </w:rPr>
        <w:lastRenderedPageBreak/>
        <w:drawing>
          <wp:inline distT="0" distB="0" distL="0" distR="0" wp14:anchorId="09956E9F" wp14:editId="44C183FB">
            <wp:extent cx="2065234" cy="2286000"/>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5234" cy="2286000"/>
                    </a:xfrm>
                    <a:prstGeom prst="rect">
                      <a:avLst/>
                    </a:prstGeom>
                  </pic:spPr>
                </pic:pic>
              </a:graphicData>
            </a:graphic>
          </wp:inline>
        </w:drawing>
      </w:r>
    </w:p>
    <w:p w:rsidR="00B3208A" w:rsidRDefault="00B3208A" w:rsidP="00B3208A">
      <w:pPr>
        <w:pStyle w:val="LabStepNumbered"/>
      </w:pPr>
      <w:r>
        <w:t xml:space="preserve">Next, open the </w:t>
      </w:r>
      <w:proofErr w:type="spellStart"/>
      <w:r w:rsidRPr="00C84588">
        <w:rPr>
          <w:rStyle w:val="InlindeCode"/>
        </w:rPr>
        <w:t>ProductList</w:t>
      </w:r>
      <w:proofErr w:type="spellEnd"/>
      <w:r w:rsidRPr="00C84588">
        <w:rPr>
          <w:rStyle w:val="InlindeCode"/>
        </w:rPr>
        <w:t>\Products\Elements.xml</w:t>
      </w:r>
      <w:r>
        <w:t xml:space="preserve"> file. Change the </w:t>
      </w:r>
      <w:r w:rsidRPr="00D97000">
        <w:rPr>
          <w:rStyle w:val="InlindeCode"/>
        </w:rPr>
        <w:t>&lt;</w:t>
      </w:r>
      <w:proofErr w:type="spellStart"/>
      <w:r w:rsidRPr="00D97000">
        <w:rPr>
          <w:rStyle w:val="InlindeCode"/>
        </w:rPr>
        <w:t>ListInstance</w:t>
      </w:r>
      <w:proofErr w:type="spellEnd"/>
      <w:r w:rsidRPr="00D97000">
        <w:rPr>
          <w:rStyle w:val="InlindeCode"/>
        </w:rPr>
        <w:t>&gt;</w:t>
      </w:r>
      <w:r>
        <w:t xml:space="preserve"> element to match the following, changing the </w:t>
      </w:r>
      <w:r w:rsidRPr="00D97000">
        <w:rPr>
          <w:rStyle w:val="InlindeCode"/>
        </w:rPr>
        <w:t>Title</w:t>
      </w:r>
      <w:r w:rsidRPr="00D97000">
        <w:t xml:space="preserve">, </w:t>
      </w:r>
      <w:proofErr w:type="spellStart"/>
      <w:r w:rsidRPr="00D97000">
        <w:rPr>
          <w:rStyle w:val="InlindeCode"/>
        </w:rPr>
        <w:t>Temp</w:t>
      </w:r>
      <w:r w:rsidR="00E5105B">
        <w:rPr>
          <w:rStyle w:val="InlindeCode"/>
        </w:rPr>
        <w:t>l</w:t>
      </w:r>
      <w:bookmarkStart w:id="2" w:name="_GoBack"/>
      <w:bookmarkEnd w:id="2"/>
      <w:r w:rsidRPr="00D97000">
        <w:rPr>
          <w:rStyle w:val="InlindeCode"/>
        </w:rPr>
        <w:t>ateType</w:t>
      </w:r>
      <w:proofErr w:type="spellEnd"/>
      <w:r w:rsidRPr="00D97000">
        <w:t xml:space="preserve"> and </w:t>
      </w:r>
      <w:proofErr w:type="spellStart"/>
      <w:r w:rsidRPr="00D97000">
        <w:rPr>
          <w:rStyle w:val="InlindeCode"/>
        </w:rPr>
        <w:t>Url</w:t>
      </w:r>
      <w:proofErr w:type="spellEnd"/>
      <w:r>
        <w:t xml:space="preserve"> attributes:</w:t>
      </w:r>
    </w:p>
    <w:p w:rsidR="0048444C" w:rsidRPr="001676B6" w:rsidRDefault="0048444C" w:rsidP="0048444C">
      <w:pPr>
        <w:pStyle w:val="LabStepCodeBlock"/>
        <w:rPr>
          <w:color w:val="808080" w:themeColor="background1" w:themeShade="80"/>
        </w:rPr>
      </w:pPr>
      <w:r w:rsidRPr="001676B6">
        <w:rPr>
          <w:color w:val="808080" w:themeColor="background1" w:themeShade="80"/>
        </w:rPr>
        <w:t>&lt;?xml version="1.0" encoding="utf-8"?&gt;</w:t>
      </w:r>
    </w:p>
    <w:p w:rsidR="0048444C" w:rsidRPr="001676B6" w:rsidRDefault="0048444C" w:rsidP="0048444C">
      <w:pPr>
        <w:pStyle w:val="LabStepCodeBlock"/>
        <w:rPr>
          <w:color w:val="808080" w:themeColor="background1" w:themeShade="80"/>
        </w:rPr>
      </w:pPr>
      <w:r w:rsidRPr="001676B6">
        <w:rPr>
          <w:color w:val="808080" w:themeColor="background1" w:themeShade="80"/>
        </w:rPr>
        <w:t>&lt;Elements xmlns="http://schemas.microsoft.com/sharepoint/"&gt;</w:t>
      </w:r>
    </w:p>
    <w:p w:rsidR="0048444C" w:rsidRPr="001676B6" w:rsidRDefault="0048444C" w:rsidP="0048444C">
      <w:pPr>
        <w:pStyle w:val="LabStepCodeBlock"/>
      </w:pPr>
      <w:r w:rsidRPr="001676B6">
        <w:t xml:space="preserve">  &lt;ListInstance Title="Products"</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OnQuickLaunch="TRUE"</w:t>
      </w:r>
    </w:p>
    <w:p w:rsidR="0048444C" w:rsidRPr="001676B6" w:rsidRDefault="0048444C" w:rsidP="0048444C">
      <w:pPr>
        <w:pStyle w:val="LabStepCodeBlock"/>
      </w:pPr>
      <w:r w:rsidRPr="001676B6">
        <w:t xml:space="preserve">                TemplateType="10001"</w:t>
      </w:r>
    </w:p>
    <w:p w:rsidR="0048444C" w:rsidRPr="001676B6" w:rsidRDefault="0048444C" w:rsidP="0048444C">
      <w:pPr>
        <w:pStyle w:val="LabStepCodeBlock"/>
      </w:pPr>
      <w:r w:rsidRPr="001676B6">
        <w:t xml:space="preserve">                Url="Lists/Products"</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Description="</w:t>
      </w:r>
      <w:r w:rsidR="00C47460">
        <w:rPr>
          <w:color w:val="808080" w:themeColor="background1" w:themeShade="80"/>
        </w:rPr>
        <w:t>My List Instance</w:t>
      </w:r>
      <w:r w:rsidRPr="001676B6">
        <w:rPr>
          <w:color w:val="808080" w:themeColor="background1" w:themeShade="80"/>
        </w:rPr>
        <w:t>"&gt;</w:t>
      </w:r>
    </w:p>
    <w:p w:rsidR="0048444C" w:rsidRPr="001676B6" w:rsidRDefault="0048444C" w:rsidP="0048444C">
      <w:pPr>
        <w:pStyle w:val="LabStepCodeBlock"/>
        <w:rPr>
          <w:color w:val="808080" w:themeColor="background1" w:themeShade="80"/>
        </w:rPr>
      </w:pPr>
      <w:r w:rsidRPr="001676B6">
        <w:rPr>
          <w:color w:val="808080" w:themeColor="background1" w:themeShade="80"/>
        </w:rPr>
        <w:t xml:space="preserve">  &lt;/ListInstance&gt;</w:t>
      </w:r>
    </w:p>
    <w:p w:rsidR="0048444C" w:rsidRPr="001676B6" w:rsidRDefault="0048444C" w:rsidP="0048444C">
      <w:pPr>
        <w:pStyle w:val="LabStepCodeBlock"/>
        <w:rPr>
          <w:rFonts w:ascii="Verdana" w:hAnsi="Verdana"/>
          <w:noProof w:val="0"/>
          <w:color w:val="808080" w:themeColor="background1" w:themeShade="80"/>
          <w:sz w:val="18"/>
        </w:rPr>
      </w:pPr>
      <w:r w:rsidRPr="001676B6">
        <w:rPr>
          <w:color w:val="808080" w:themeColor="background1" w:themeShade="80"/>
        </w:rPr>
        <w:t>&lt;/Elements&gt;</w:t>
      </w:r>
    </w:p>
    <w:p w:rsidR="00B3208A" w:rsidRDefault="00B3208A" w:rsidP="00B3208A">
      <w:pPr>
        <w:pStyle w:val="LabStepNumbered"/>
      </w:pPr>
      <w:r>
        <w:t xml:space="preserve">Test your work by saving all changes and </w:t>
      </w:r>
      <w:r w:rsidR="0048444C">
        <w:t xml:space="preserve">pressing </w:t>
      </w:r>
      <w:r w:rsidR="0048444C" w:rsidRPr="00922976">
        <w:rPr>
          <w:b/>
        </w:rPr>
        <w:t>[CTRL</w:t>
      </w:r>
      <w:proofErr w:type="gramStart"/>
      <w:r w:rsidR="0048444C" w:rsidRPr="00922976">
        <w:rPr>
          <w:b/>
        </w:rPr>
        <w:t>]+</w:t>
      </w:r>
      <w:proofErr w:type="gramEnd"/>
      <w:r w:rsidR="0048444C" w:rsidRPr="00922976">
        <w:rPr>
          <w:b/>
        </w:rPr>
        <w:t>[F5]</w:t>
      </w:r>
      <w:r w:rsidR="0048444C">
        <w:t xml:space="preserve"> to build </w:t>
      </w:r>
      <w:r>
        <w:t xml:space="preserve">and deploy the solution. Eventually Visual Studio will launch the site in the </w:t>
      </w:r>
      <w:r w:rsidRPr="008E3F36">
        <w:t>browser</w:t>
      </w:r>
      <w:r>
        <w:t xml:space="preserve"> and you </w:t>
      </w:r>
      <w:r w:rsidRPr="008E3F36">
        <w:t>should</w:t>
      </w:r>
      <w:r>
        <w:t xml:space="preserve"> see the </w:t>
      </w:r>
      <w:r w:rsidRPr="00922976">
        <w:rPr>
          <w:b/>
        </w:rPr>
        <w:t>Products</w:t>
      </w:r>
      <w:r>
        <w:t xml:space="preserve"> list in the Quick Launch.</w:t>
      </w:r>
    </w:p>
    <w:p w:rsidR="00B3208A" w:rsidRDefault="00B3208A" w:rsidP="00B3208A">
      <w:pPr>
        <w:pStyle w:val="LabStepNumbered"/>
      </w:pPr>
      <w:r>
        <w:t xml:space="preserve">You can look in the </w:t>
      </w:r>
      <w:r w:rsidRPr="00922976">
        <w:rPr>
          <w:b/>
        </w:rPr>
        <w:t>Site Column Gallery</w:t>
      </w:r>
      <w:r>
        <w:t xml:space="preserve"> and </w:t>
      </w:r>
      <w:r w:rsidRPr="00922976">
        <w:rPr>
          <w:b/>
        </w:rPr>
        <w:t>Site Content Type Gallery</w:t>
      </w:r>
      <w:r>
        <w:t xml:space="preserve"> to see </w:t>
      </w:r>
      <w:r w:rsidRPr="008E3F36">
        <w:t>the</w:t>
      </w:r>
      <w:r>
        <w:t xml:space="preserve"> other assets created by the Visual Studio 2010 project.</w:t>
      </w:r>
    </w:p>
    <w:p w:rsidR="0048444C" w:rsidRDefault="0048444C" w:rsidP="00F30610">
      <w:pPr>
        <w:pStyle w:val="LabExerciseText"/>
      </w:pPr>
      <w:r>
        <w:t>In this exercise you used the new SharePoint Tools in Visual Studio 2010 to create new site columns, a content type, list template and an instance of that list.</w:t>
      </w:r>
    </w:p>
    <w:p w:rsidR="00B3208A" w:rsidRDefault="00B3208A" w:rsidP="009F6602">
      <w:pPr>
        <w:pStyle w:val="Heading3"/>
      </w:pPr>
      <w:bookmarkStart w:id="3" w:name="_Toc225684699"/>
      <w:bookmarkStart w:id="4" w:name="_Toc236505663"/>
      <w:r>
        <w:t>Exercise 2: Implement Referential Integrity between SharePoint Lists</w:t>
      </w:r>
      <w:bookmarkEnd w:id="3"/>
      <w:bookmarkEnd w:id="4"/>
    </w:p>
    <w:p w:rsidR="00B3208A" w:rsidRDefault="00B3208A" w:rsidP="00F30610">
      <w:pPr>
        <w:pStyle w:val="LabExerciseText"/>
      </w:pPr>
      <w:r>
        <w:t xml:space="preserve">In this exercise you will add referential integrity between </w:t>
      </w:r>
      <w:r w:rsidR="007F7AAC">
        <w:t>two lists that you will</w:t>
      </w:r>
      <w:r>
        <w:t xml:space="preserve"> create in th</w:t>
      </w:r>
      <w:r w:rsidR="007F7AAC">
        <w:t>i</w:t>
      </w:r>
      <w:r>
        <w:t xml:space="preserve">s exercise. Referential integrity is a </w:t>
      </w:r>
      <w:r w:rsidR="001B24B6">
        <w:t>new capability added in SharePoint Foundation 2010</w:t>
      </w:r>
      <w:r>
        <w:t>.</w:t>
      </w:r>
    </w:p>
    <w:p w:rsidR="00B3208A" w:rsidRDefault="00B3208A" w:rsidP="000553AB">
      <w:pPr>
        <w:pStyle w:val="LabStepNumbered"/>
        <w:numPr>
          <w:ilvl w:val="0"/>
          <w:numId w:val="69"/>
        </w:numPr>
      </w:pPr>
      <w:r w:rsidRPr="0091300B">
        <w:t>Open</w:t>
      </w:r>
      <w:r>
        <w:t xml:space="preserve"> a browser and navigate to the site created in the previous exercise.</w:t>
      </w:r>
    </w:p>
    <w:p w:rsidR="00D441A5" w:rsidRDefault="00B3208A" w:rsidP="00B3208A">
      <w:pPr>
        <w:pStyle w:val="LabStepNumbered"/>
      </w:pPr>
      <w:r w:rsidRPr="0091300B">
        <w:t>Create</w:t>
      </w:r>
      <w:r>
        <w:t xml:space="preserve"> a </w:t>
      </w:r>
      <w:r w:rsidRPr="0091300B">
        <w:t>new</w:t>
      </w:r>
      <w:r>
        <w:t xml:space="preserve"> list named </w:t>
      </w:r>
      <w:r w:rsidRPr="00922976">
        <w:rPr>
          <w:b/>
        </w:rPr>
        <w:t>Companies</w:t>
      </w:r>
      <w:r>
        <w:t xml:space="preserve"> by selecting </w:t>
      </w:r>
      <w:r w:rsidRPr="00922976">
        <w:rPr>
          <w:b/>
        </w:rPr>
        <w:t>Site Actions » More Options</w:t>
      </w:r>
      <w:r w:rsidR="00D441A5" w:rsidRPr="00922976">
        <w:rPr>
          <w:b/>
        </w:rPr>
        <w:t>…</w:t>
      </w:r>
      <w:r>
        <w:t xml:space="preserve">, </w:t>
      </w:r>
      <w:r w:rsidR="001706FC">
        <w:t>and then</w:t>
      </w:r>
      <w:r>
        <w:t xml:space="preserve"> select the </w:t>
      </w:r>
      <w:r w:rsidRPr="00922976">
        <w:rPr>
          <w:b/>
        </w:rPr>
        <w:t>Custom List</w:t>
      </w:r>
      <w:r>
        <w:t xml:space="preserve"> template. </w:t>
      </w:r>
    </w:p>
    <w:p w:rsidR="00B3208A" w:rsidRDefault="00B3208A" w:rsidP="00B3208A">
      <w:pPr>
        <w:pStyle w:val="LabStepNumbered"/>
      </w:pPr>
      <w:r>
        <w:t xml:space="preserve">Edit the list to add columns by clicking the </w:t>
      </w:r>
      <w:r w:rsidRPr="00922976">
        <w:rPr>
          <w:b/>
        </w:rPr>
        <w:t>List</w:t>
      </w:r>
      <w:r>
        <w:t xml:space="preserve"> tab in </w:t>
      </w:r>
      <w:r w:rsidRPr="008E3F36">
        <w:t>the</w:t>
      </w:r>
      <w:r>
        <w:t xml:space="preserve"> </w:t>
      </w:r>
      <w:r w:rsidR="00B614AF">
        <w:t>ribbon</w:t>
      </w:r>
      <w:r>
        <w:t xml:space="preserve">, selecting </w:t>
      </w:r>
      <w:r w:rsidRPr="00922976">
        <w:rPr>
          <w:b/>
        </w:rPr>
        <w:t>List Settings</w:t>
      </w:r>
      <w:r>
        <w:t>:</w:t>
      </w:r>
    </w:p>
    <w:p w:rsidR="00E84F2C" w:rsidRDefault="00453182" w:rsidP="00B3208A">
      <w:pPr>
        <w:pStyle w:val="LabStepScreenshot"/>
      </w:pPr>
      <w:r w:rsidRPr="00453182">
        <w:rPr>
          <w:rStyle w:val="LabStepScreenshotFrame"/>
        </w:rPr>
        <w:drawing>
          <wp:inline distT="0" distB="0" distL="0" distR="0" wp14:anchorId="4EF11331" wp14:editId="117A24EE">
            <wp:extent cx="5063706" cy="682126"/>
            <wp:effectExtent l="0" t="0" r="3810" b="3810"/>
            <wp:docPr id="2" name="Picture 2" descr="C:\Users\andrew\Documents\My CPT\Courses\GSA2010\_Manual Edits\08-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My CPT\Courses\GSA2010\_Manual Edits\08-02-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3706" cy="682126"/>
                    </a:xfrm>
                    <a:prstGeom prst="rect">
                      <a:avLst/>
                    </a:prstGeom>
                    <a:noFill/>
                    <a:ln>
                      <a:noFill/>
                    </a:ln>
                  </pic:spPr>
                </pic:pic>
              </a:graphicData>
            </a:graphic>
          </wp:inline>
        </w:drawing>
      </w:r>
    </w:p>
    <w:p w:rsidR="00B3208A" w:rsidRDefault="00B3208A" w:rsidP="00B3208A">
      <w:pPr>
        <w:pStyle w:val="LabStepNumbered"/>
        <w:ind w:left="360"/>
      </w:pPr>
      <w:r>
        <w:t xml:space="preserve">Now create two new columns for this list using the </w:t>
      </w:r>
      <w:r w:rsidRPr="00922976">
        <w:rPr>
          <w:b/>
        </w:rPr>
        <w:t>Create column</w:t>
      </w:r>
      <w:r>
        <w:t xml:space="preserve"> link below the </w:t>
      </w:r>
      <w:r w:rsidRPr="00922976">
        <w:rPr>
          <w:b/>
        </w:rPr>
        <w:t>Columns</w:t>
      </w:r>
      <w:r>
        <w:t xml:space="preserve"> section of the list settings page. Create the two columns using the following values leaving all other fields their default values:</w:t>
      </w:r>
    </w:p>
    <w:p w:rsidR="00B3208A" w:rsidRDefault="00B3208A" w:rsidP="00ED6A60">
      <w:pPr>
        <w:pStyle w:val="LabStepLevel2Numbered"/>
      </w:pPr>
      <w:r>
        <w:t xml:space="preserve">Create a column named </w:t>
      </w:r>
      <w:r w:rsidRPr="00922976">
        <w:rPr>
          <w:b/>
        </w:rPr>
        <w:t>Stock Ticker</w:t>
      </w:r>
      <w:r>
        <w:t xml:space="preserve"> based on column type of </w:t>
      </w:r>
      <w:r w:rsidRPr="00922976">
        <w:rPr>
          <w:b/>
        </w:rPr>
        <w:t>Single line of text</w:t>
      </w:r>
      <w:r>
        <w:t>.</w:t>
      </w:r>
    </w:p>
    <w:p w:rsidR="00B3208A" w:rsidRDefault="00B3208A" w:rsidP="00ED6A60">
      <w:pPr>
        <w:pStyle w:val="LabStepLevel2Numbered"/>
      </w:pPr>
      <w:r>
        <w:t xml:space="preserve">Create a column named </w:t>
      </w:r>
      <w:r w:rsidRPr="00922976">
        <w:rPr>
          <w:b/>
        </w:rPr>
        <w:t>Headquarters</w:t>
      </w:r>
      <w:r>
        <w:t xml:space="preserve"> based on column type of </w:t>
      </w:r>
      <w:r w:rsidRPr="00922976">
        <w:rPr>
          <w:b/>
        </w:rPr>
        <w:t>Single line of text</w:t>
      </w:r>
      <w:r>
        <w:t>.</w:t>
      </w:r>
    </w:p>
    <w:p w:rsidR="00B3208A" w:rsidRDefault="00B3208A" w:rsidP="00B3208A">
      <w:pPr>
        <w:pStyle w:val="LabStepNumbered"/>
        <w:ind w:left="360"/>
      </w:pPr>
      <w:r>
        <w:lastRenderedPageBreak/>
        <w:t xml:space="preserve">Go back to the list by clicking </w:t>
      </w:r>
      <w:r w:rsidRPr="00922976">
        <w:rPr>
          <w:b/>
        </w:rPr>
        <w:t>Companies</w:t>
      </w:r>
      <w:r>
        <w:t xml:space="preserve"> in the breadcrumb at the top of the page. Now add three items to the list. This is done using the </w:t>
      </w:r>
      <w:r w:rsidR="00B614AF">
        <w:t xml:space="preserve">ribbon </w:t>
      </w:r>
      <w:r>
        <w:t xml:space="preserve">again. Select the </w:t>
      </w:r>
      <w:r w:rsidRPr="00922976">
        <w:rPr>
          <w:b/>
        </w:rPr>
        <w:t>Items</w:t>
      </w:r>
      <w:r>
        <w:t xml:space="preserve"> tab, then </w:t>
      </w:r>
      <w:r w:rsidRPr="00922976">
        <w:rPr>
          <w:b/>
        </w:rPr>
        <w:t>New Item</w:t>
      </w:r>
      <w:r>
        <w:t xml:space="preserve"> and finally </w:t>
      </w:r>
      <w:r w:rsidRPr="00922976">
        <w:rPr>
          <w:b/>
        </w:rPr>
        <w:t>New Item</w:t>
      </w:r>
      <w:r w:rsidRPr="007A7B3A">
        <w:t>.</w:t>
      </w:r>
    </w:p>
    <w:p w:rsidR="00B3208A" w:rsidRDefault="00B3208A" w:rsidP="00B3208A">
      <w:pPr>
        <w:pStyle w:val="LabStepNumbered"/>
        <w:ind w:left="360"/>
      </w:pPr>
      <w:r>
        <w:t>Add an item to the list using the following information.</w:t>
      </w:r>
    </w:p>
    <w:p w:rsidR="00B3208A" w:rsidRPr="0091300B" w:rsidRDefault="00B3208A" w:rsidP="00C84588">
      <w:pPr>
        <w:pStyle w:val="LabStepLevel2NoBullet"/>
      </w:pPr>
      <w:r w:rsidRPr="00922976">
        <w:rPr>
          <w:b/>
        </w:rPr>
        <w:t>Title</w:t>
      </w:r>
      <w:r w:rsidRPr="0091300B">
        <w:t>: Microsoft</w:t>
      </w:r>
    </w:p>
    <w:p w:rsidR="00B3208A" w:rsidRPr="0091300B" w:rsidRDefault="00B3208A" w:rsidP="00C84588">
      <w:pPr>
        <w:pStyle w:val="LabStepLevel2NoBullet"/>
      </w:pPr>
      <w:r w:rsidRPr="00922976">
        <w:rPr>
          <w:b/>
        </w:rPr>
        <w:t>Stock Ticker</w:t>
      </w:r>
      <w:r w:rsidRPr="0091300B">
        <w:t>: MSFT</w:t>
      </w:r>
    </w:p>
    <w:p w:rsidR="00B3208A" w:rsidRPr="0091300B" w:rsidRDefault="00B3208A" w:rsidP="00C84588">
      <w:pPr>
        <w:pStyle w:val="LabStepLevel2NoBullet"/>
      </w:pPr>
      <w:r w:rsidRPr="00922976">
        <w:rPr>
          <w:b/>
        </w:rPr>
        <w:t>Headquarters</w:t>
      </w:r>
      <w:r w:rsidRPr="0091300B">
        <w:t>: Redmond</w:t>
      </w:r>
    </w:p>
    <w:p w:rsidR="00B3208A" w:rsidRDefault="00B3208A" w:rsidP="00B3208A">
      <w:pPr>
        <w:pStyle w:val="LabStepNumbered"/>
        <w:ind w:left="360"/>
      </w:pPr>
      <w:r>
        <w:t xml:space="preserve">Add </w:t>
      </w:r>
      <w:r w:rsidR="00B614AF">
        <w:t xml:space="preserve">another </w:t>
      </w:r>
      <w:r>
        <w:t>item to the list using the following information.</w:t>
      </w:r>
    </w:p>
    <w:p w:rsidR="00B3208A" w:rsidRPr="0091300B" w:rsidRDefault="00B3208A" w:rsidP="00C84588">
      <w:pPr>
        <w:pStyle w:val="LabStepLevel2NoBullet"/>
      </w:pPr>
      <w:r w:rsidRPr="00922976">
        <w:rPr>
          <w:b/>
        </w:rPr>
        <w:t>Title</w:t>
      </w:r>
      <w:r w:rsidRPr="0091300B">
        <w:t>: Adventure Works Travel</w:t>
      </w:r>
    </w:p>
    <w:p w:rsidR="00B3208A" w:rsidRPr="0091300B" w:rsidRDefault="00B3208A" w:rsidP="00C84588">
      <w:pPr>
        <w:pStyle w:val="LabStepLevel2NoBullet"/>
      </w:pPr>
      <w:r w:rsidRPr="00922976">
        <w:rPr>
          <w:b/>
        </w:rPr>
        <w:t>Stock Ticker</w:t>
      </w:r>
      <w:r w:rsidRPr="0091300B">
        <w:t>: AWT</w:t>
      </w:r>
    </w:p>
    <w:p w:rsidR="00B3208A" w:rsidRPr="0091300B" w:rsidRDefault="00B3208A" w:rsidP="00C84588">
      <w:pPr>
        <w:pStyle w:val="LabStepLevel2NoBullet"/>
      </w:pPr>
      <w:r w:rsidRPr="00922976">
        <w:rPr>
          <w:b/>
        </w:rPr>
        <w:t>Headquarters</w:t>
      </w:r>
      <w:r w:rsidRPr="0091300B">
        <w:t>: London</w:t>
      </w:r>
    </w:p>
    <w:p w:rsidR="00B3208A" w:rsidRDefault="00B3208A" w:rsidP="00B3208A">
      <w:pPr>
        <w:pStyle w:val="LabStepNumbered"/>
        <w:ind w:left="360"/>
      </w:pPr>
      <w:r>
        <w:t>Add</w:t>
      </w:r>
      <w:r w:rsidR="00B614AF" w:rsidRPr="00B614AF">
        <w:t xml:space="preserve"> </w:t>
      </w:r>
      <w:r w:rsidR="00B614AF">
        <w:t xml:space="preserve">another </w:t>
      </w:r>
      <w:r>
        <w:t>item to the list using the following information.</w:t>
      </w:r>
    </w:p>
    <w:p w:rsidR="00B3208A" w:rsidRPr="0091300B" w:rsidRDefault="00B3208A" w:rsidP="00C84588">
      <w:pPr>
        <w:pStyle w:val="LabStepLevel2NoBullet"/>
      </w:pPr>
      <w:r w:rsidRPr="00922976">
        <w:rPr>
          <w:b/>
        </w:rPr>
        <w:t>Title</w:t>
      </w:r>
      <w:r w:rsidRPr="0091300B">
        <w:t xml:space="preserve">: </w:t>
      </w:r>
      <w:r w:rsidR="001706FC">
        <w:t>Wingtip</w:t>
      </w:r>
      <w:r w:rsidRPr="0091300B">
        <w:t>, Inc.</w:t>
      </w:r>
    </w:p>
    <w:p w:rsidR="00B3208A" w:rsidRPr="0091300B" w:rsidRDefault="00B3208A" w:rsidP="00C84588">
      <w:pPr>
        <w:pStyle w:val="LabStepLevel2NoBullet"/>
      </w:pPr>
      <w:r w:rsidRPr="00922976">
        <w:rPr>
          <w:b/>
        </w:rPr>
        <w:t>Stock Ticker</w:t>
      </w:r>
      <w:r w:rsidRPr="0091300B">
        <w:t xml:space="preserve">: </w:t>
      </w:r>
      <w:r w:rsidR="001706FC">
        <w:t>WNG</w:t>
      </w:r>
    </w:p>
    <w:p w:rsidR="00B3208A" w:rsidRPr="0091300B" w:rsidRDefault="00B3208A" w:rsidP="00C84588">
      <w:pPr>
        <w:pStyle w:val="LabStepLevel2NoBullet"/>
      </w:pPr>
      <w:r w:rsidRPr="00922976">
        <w:rPr>
          <w:b/>
        </w:rPr>
        <w:t>Headquarters</w:t>
      </w:r>
      <w:r w:rsidRPr="0091300B">
        <w:t>: Seattle</w:t>
      </w:r>
    </w:p>
    <w:p w:rsidR="00D441A5" w:rsidRDefault="00B3208A" w:rsidP="00B3208A">
      <w:pPr>
        <w:pStyle w:val="LabStepNumbered"/>
        <w:ind w:left="360"/>
      </w:pPr>
      <w:r>
        <w:t>Th</w:t>
      </w:r>
      <w:r w:rsidR="00B614AF">
        <w:t>e</w:t>
      </w:r>
      <w:r>
        <w:t xml:space="preserve"> </w:t>
      </w:r>
      <w:r w:rsidRPr="00922976">
        <w:rPr>
          <w:b/>
        </w:rPr>
        <w:t>Companies</w:t>
      </w:r>
      <w:r>
        <w:t xml:space="preserve"> list will serve as the parent list in the join. Now you need to create a new list named </w:t>
      </w:r>
      <w:r w:rsidRPr="00922976">
        <w:rPr>
          <w:b/>
        </w:rPr>
        <w:t>SKUs</w:t>
      </w:r>
      <w:r>
        <w:t xml:space="preserve"> that will contain products and be treated as the child in the relationship. Refer to the previous instructions to create a new list </w:t>
      </w:r>
      <w:r w:rsidRPr="00922976">
        <w:rPr>
          <w:b/>
        </w:rPr>
        <w:t>SKUs</w:t>
      </w:r>
      <w:r>
        <w:t xml:space="preserve"> (using the </w:t>
      </w:r>
      <w:r w:rsidRPr="00922976">
        <w:rPr>
          <w:b/>
        </w:rPr>
        <w:t>Custom List</w:t>
      </w:r>
      <w:r>
        <w:t xml:space="preserve"> template). </w:t>
      </w:r>
    </w:p>
    <w:p w:rsidR="00B3208A" w:rsidRDefault="00B3208A" w:rsidP="00B3208A">
      <w:pPr>
        <w:pStyle w:val="LabStepNumbered"/>
        <w:ind w:left="360"/>
      </w:pPr>
      <w:r>
        <w:t xml:space="preserve">First add a lookup column that will (1) act as the join column &amp; (2) enforce referential integrity between </w:t>
      </w:r>
      <w:r w:rsidRPr="00922976">
        <w:rPr>
          <w:b/>
        </w:rPr>
        <w:t>Companies</w:t>
      </w:r>
      <w:r>
        <w:t xml:space="preserve"> and </w:t>
      </w:r>
      <w:r w:rsidRPr="00922976">
        <w:rPr>
          <w:b/>
        </w:rPr>
        <w:t>SKUs</w:t>
      </w:r>
      <w:r>
        <w:t>.</w:t>
      </w:r>
    </w:p>
    <w:p w:rsidR="00B3208A" w:rsidRDefault="00B3208A" w:rsidP="00ED6A60">
      <w:pPr>
        <w:pStyle w:val="LabStepLevel2Numbered"/>
        <w:numPr>
          <w:ilvl w:val="0"/>
          <w:numId w:val="72"/>
        </w:numPr>
      </w:pPr>
      <w:r>
        <w:t xml:space="preserve">Name the new column </w:t>
      </w:r>
      <w:r w:rsidRPr="00ED6A60">
        <w:rPr>
          <w:b/>
        </w:rPr>
        <w:t>Manufacturer</w:t>
      </w:r>
      <w:r>
        <w:t xml:space="preserve"> based on a column type of </w:t>
      </w:r>
      <w:r w:rsidRPr="00ED6A60">
        <w:rPr>
          <w:b/>
        </w:rPr>
        <w:t>Lookup</w:t>
      </w:r>
      <w:r>
        <w:t>.</w:t>
      </w:r>
    </w:p>
    <w:p w:rsidR="00B3208A" w:rsidRDefault="00B3208A" w:rsidP="00ED6A60">
      <w:pPr>
        <w:pStyle w:val="LabStepLevel2Numbered"/>
        <w:numPr>
          <w:ilvl w:val="0"/>
          <w:numId w:val="72"/>
        </w:numPr>
      </w:pPr>
      <w:r>
        <w:t xml:space="preserve">For the column setting of </w:t>
      </w:r>
      <w:r w:rsidRPr="00ED6A60">
        <w:rPr>
          <w:b/>
        </w:rPr>
        <w:t>Get information from</w:t>
      </w:r>
      <w:r>
        <w:t xml:space="preserve"> assign a value of </w:t>
      </w:r>
      <w:r w:rsidRPr="00ED6A60">
        <w:rPr>
          <w:b/>
        </w:rPr>
        <w:t>Companies</w:t>
      </w:r>
      <w:r>
        <w:t>.</w:t>
      </w:r>
    </w:p>
    <w:p w:rsidR="00345D79" w:rsidRDefault="00345D79" w:rsidP="00ED6A60">
      <w:pPr>
        <w:pStyle w:val="LabStepLevel2Numbered"/>
        <w:numPr>
          <w:ilvl w:val="0"/>
          <w:numId w:val="72"/>
        </w:numPr>
      </w:pPr>
      <w:r>
        <w:t xml:space="preserve">For the column setting of </w:t>
      </w:r>
      <w:proofErr w:type="gramStart"/>
      <w:r w:rsidRPr="00ED6A60">
        <w:rPr>
          <w:b/>
        </w:rPr>
        <w:t>In</w:t>
      </w:r>
      <w:proofErr w:type="gramEnd"/>
      <w:r w:rsidRPr="00ED6A60">
        <w:rPr>
          <w:b/>
        </w:rPr>
        <w:t xml:space="preserve"> this column</w:t>
      </w:r>
      <w:r>
        <w:t xml:space="preserve"> assign a value of </w:t>
      </w:r>
      <w:r w:rsidRPr="00ED6A60">
        <w:rPr>
          <w:b/>
        </w:rPr>
        <w:t>Title</w:t>
      </w:r>
      <w:r>
        <w:t>.</w:t>
      </w:r>
    </w:p>
    <w:p w:rsidR="00B3208A" w:rsidRPr="00CE3C9B" w:rsidRDefault="00B3208A" w:rsidP="00ED6A60">
      <w:pPr>
        <w:pStyle w:val="LabStepLevel2Numbered"/>
        <w:numPr>
          <w:ilvl w:val="0"/>
          <w:numId w:val="72"/>
        </w:numPr>
      </w:pPr>
      <w:r>
        <w:t xml:space="preserve">Add a column to show each of these additional fields: </w:t>
      </w:r>
      <w:r w:rsidRPr="00ED6A60">
        <w:rPr>
          <w:b/>
        </w:rPr>
        <w:t>Headquarters</w:t>
      </w:r>
      <w:r>
        <w:t xml:space="preserve">. Note that this setting </w:t>
      </w:r>
      <w:r w:rsidRPr="00CE3C9B">
        <w:t xml:space="preserve">will cause SharePoint to project the </w:t>
      </w:r>
      <w:proofErr w:type="spellStart"/>
      <w:r w:rsidRPr="00ED6A60">
        <w:rPr>
          <w:b/>
        </w:rPr>
        <w:t>Companies.Headquarters</w:t>
      </w:r>
      <w:proofErr w:type="spellEnd"/>
      <w:r w:rsidRPr="00CE3C9B">
        <w:t xml:space="preserve"> f</w:t>
      </w:r>
      <w:r>
        <w:t xml:space="preserve">ield into the views within the </w:t>
      </w:r>
      <w:r w:rsidRPr="00ED6A60">
        <w:rPr>
          <w:b/>
        </w:rPr>
        <w:t>SKUs</w:t>
      </w:r>
      <w:r w:rsidRPr="00CE3C9B">
        <w:t xml:space="preserve"> list containing the value corresponding to the list item selected in the </w:t>
      </w:r>
      <w:r w:rsidRPr="00ED6A60">
        <w:rPr>
          <w:b/>
        </w:rPr>
        <w:t>Manufacturer</w:t>
      </w:r>
      <w:r w:rsidRPr="00CE3C9B">
        <w:t xml:space="preserve"> field.</w:t>
      </w:r>
    </w:p>
    <w:p w:rsidR="00B3208A" w:rsidRDefault="00B3208A" w:rsidP="00ED6A60">
      <w:pPr>
        <w:pStyle w:val="LabStepLevel2Numbered"/>
        <w:numPr>
          <w:ilvl w:val="0"/>
          <w:numId w:val="72"/>
        </w:numPr>
      </w:pPr>
      <w:r>
        <w:t xml:space="preserve">Make sure the column setting </w:t>
      </w:r>
      <w:r w:rsidRPr="00ED6A60">
        <w:rPr>
          <w:b/>
        </w:rPr>
        <w:t>Enforce relationship behavior</w:t>
      </w:r>
      <w:r>
        <w:t xml:space="preserve"> is checked</w:t>
      </w:r>
    </w:p>
    <w:p w:rsidR="00B3208A" w:rsidRDefault="00B3208A" w:rsidP="00ED6A60">
      <w:pPr>
        <w:pStyle w:val="LabStepLevel2Numbered"/>
        <w:numPr>
          <w:ilvl w:val="0"/>
          <w:numId w:val="72"/>
        </w:numPr>
      </w:pPr>
      <w:r>
        <w:t xml:space="preserve">Make sure the column setting </w:t>
      </w:r>
      <w:r w:rsidRPr="00ED6A60">
        <w:rPr>
          <w:b/>
        </w:rPr>
        <w:t>Restrict Delete</w:t>
      </w:r>
      <w:r>
        <w:t xml:space="preserve"> is checked</w:t>
      </w:r>
    </w:p>
    <w:p w:rsidR="00B3208A" w:rsidRPr="00142D9D" w:rsidRDefault="00B3208A" w:rsidP="00097936">
      <w:pPr>
        <w:pStyle w:val="LabExerciseCallout"/>
      </w:pPr>
      <w:r w:rsidRPr="00097936">
        <w:rPr>
          <w:b/>
        </w:rPr>
        <w:t>Note</w:t>
      </w:r>
      <w:r w:rsidR="00097936" w:rsidRPr="00097936">
        <w:rPr>
          <w:b/>
        </w:rPr>
        <w:t>:</w:t>
      </w:r>
      <w:r w:rsidRPr="00142D9D">
        <w:t xml:space="preserve"> </w:t>
      </w:r>
      <w:r w:rsidR="00097936">
        <w:t>T</w:t>
      </w:r>
      <w:r w:rsidRPr="00142D9D">
        <w:t xml:space="preserve">hese last two selections will prohibit users from deleting items in the </w:t>
      </w:r>
      <w:r w:rsidRPr="00922976">
        <w:rPr>
          <w:b/>
        </w:rPr>
        <w:t>Companies</w:t>
      </w:r>
      <w:r w:rsidRPr="00142D9D">
        <w:t xml:space="preserve"> list if that item is referenced by items in the </w:t>
      </w:r>
      <w:r w:rsidR="00B614AF" w:rsidRPr="00922976">
        <w:rPr>
          <w:b/>
        </w:rPr>
        <w:t>SKUs</w:t>
      </w:r>
      <w:r w:rsidR="00B614AF" w:rsidRPr="00142D9D">
        <w:t xml:space="preserve"> </w:t>
      </w:r>
      <w:r w:rsidRPr="00142D9D">
        <w:t>list.</w:t>
      </w:r>
    </w:p>
    <w:p w:rsidR="00B3208A" w:rsidRDefault="00B3208A" w:rsidP="00ED6A60">
      <w:pPr>
        <w:pStyle w:val="LabStepLevel2Numbered"/>
      </w:pPr>
      <w:r>
        <w:t xml:space="preserve">When prompted, </w:t>
      </w:r>
      <w:r w:rsidRPr="00922976">
        <w:rPr>
          <w:b/>
        </w:rPr>
        <w:t>accept the dialog</w:t>
      </w:r>
      <w:r>
        <w:t xml:space="preserve"> prompting you to create an index on this column. Linked columns in joins must be indexed.</w:t>
      </w:r>
    </w:p>
    <w:p w:rsidR="00B3208A" w:rsidRPr="00142D9D" w:rsidRDefault="00B3208A" w:rsidP="00097936">
      <w:pPr>
        <w:pStyle w:val="LabExerciseCallout"/>
      </w:pPr>
      <w:r w:rsidRPr="00142D9D">
        <w:t>If you cancel the dialog, the column will not be created &amp; added to the list.</w:t>
      </w:r>
    </w:p>
    <w:p w:rsidR="00B3208A" w:rsidRDefault="00B3208A" w:rsidP="00B3208A">
      <w:pPr>
        <w:pStyle w:val="LabStepNumbered"/>
        <w:ind w:left="360"/>
      </w:pPr>
      <w:r>
        <w:t>Now, create two additional columns for this list.</w:t>
      </w:r>
    </w:p>
    <w:p w:rsidR="00B3208A" w:rsidRDefault="00B3208A" w:rsidP="00ED6A60">
      <w:pPr>
        <w:pStyle w:val="LabStepLevel2Numbered"/>
        <w:numPr>
          <w:ilvl w:val="0"/>
          <w:numId w:val="73"/>
        </w:numPr>
      </w:pPr>
      <w:r>
        <w:t xml:space="preserve">Create a column named </w:t>
      </w:r>
      <w:r w:rsidRPr="00ED6A60">
        <w:rPr>
          <w:b/>
        </w:rPr>
        <w:t>Description</w:t>
      </w:r>
      <w:r>
        <w:t xml:space="preserve"> based on a column type of </w:t>
      </w:r>
      <w:r w:rsidRPr="00ED6A60">
        <w:rPr>
          <w:b/>
        </w:rPr>
        <w:t>Single line of text</w:t>
      </w:r>
      <w:r>
        <w:t>.</w:t>
      </w:r>
    </w:p>
    <w:p w:rsidR="00B3208A" w:rsidRPr="00CE3C9B" w:rsidRDefault="00B3208A" w:rsidP="00ED6A60">
      <w:pPr>
        <w:pStyle w:val="LabStepLevel2Numbered"/>
      </w:pPr>
      <w:r>
        <w:t xml:space="preserve">Create a column named </w:t>
      </w:r>
      <w:r w:rsidRPr="00922976">
        <w:rPr>
          <w:b/>
        </w:rPr>
        <w:t>Cost</w:t>
      </w:r>
      <w:r>
        <w:t xml:space="preserve"> based on a column type of </w:t>
      </w:r>
      <w:r w:rsidRPr="00922976">
        <w:rPr>
          <w:b/>
        </w:rPr>
        <w:t>Currency</w:t>
      </w:r>
      <w:r>
        <w:t>.</w:t>
      </w:r>
    </w:p>
    <w:p w:rsidR="00B3208A" w:rsidRDefault="00B3208A" w:rsidP="00B3208A">
      <w:pPr>
        <w:pStyle w:val="LabStepNumbered"/>
        <w:ind w:left="360"/>
      </w:pPr>
      <w:r>
        <w:t xml:space="preserve">Add an item to the </w:t>
      </w:r>
      <w:r w:rsidRPr="00922976">
        <w:rPr>
          <w:b/>
        </w:rPr>
        <w:t xml:space="preserve">SKUs </w:t>
      </w:r>
      <w:r>
        <w:t>list using the following information.</w:t>
      </w:r>
    </w:p>
    <w:p w:rsidR="00B3208A" w:rsidRDefault="00B3208A" w:rsidP="00C84588">
      <w:pPr>
        <w:pStyle w:val="LabStepLevel2NoBullet"/>
      </w:pPr>
      <w:r w:rsidRPr="00922976">
        <w:rPr>
          <w:b/>
        </w:rPr>
        <w:t>Title</w:t>
      </w:r>
      <w:r w:rsidRPr="00682A19">
        <w:rPr>
          <w:b/>
        </w:rPr>
        <w:t>:</w:t>
      </w:r>
      <w:r w:rsidR="007A0762">
        <w:t xml:space="preserve"> SharePoint Foundation 2010</w:t>
      </w:r>
    </w:p>
    <w:p w:rsidR="00B3208A" w:rsidRDefault="00B3208A" w:rsidP="00C84588">
      <w:pPr>
        <w:pStyle w:val="LabStepLevel2NoBullet"/>
      </w:pPr>
      <w:r w:rsidRPr="00922976">
        <w:rPr>
          <w:b/>
        </w:rPr>
        <w:t>Manufacturer</w:t>
      </w:r>
      <w:r w:rsidRPr="00682A19">
        <w:t>:</w:t>
      </w:r>
      <w:r>
        <w:t xml:space="preserve"> Microsoft</w:t>
      </w:r>
    </w:p>
    <w:p w:rsidR="00B3208A" w:rsidRDefault="00B3208A" w:rsidP="00C84588">
      <w:pPr>
        <w:pStyle w:val="LabStepLevel2NoBullet"/>
      </w:pPr>
      <w:r w:rsidRPr="00922976">
        <w:rPr>
          <w:b/>
        </w:rPr>
        <w:t>Description</w:t>
      </w:r>
      <w:r w:rsidRPr="00682A19">
        <w:t>:</w:t>
      </w:r>
      <w:r>
        <w:t xml:space="preserve"> </w:t>
      </w:r>
      <w:r w:rsidR="007A0762">
        <w:t>SharePoint Foundation 2010</w:t>
      </w:r>
    </w:p>
    <w:p w:rsidR="00B3208A" w:rsidRDefault="00B3208A" w:rsidP="00C84588">
      <w:pPr>
        <w:pStyle w:val="LabStepLevel2NoBullet"/>
      </w:pPr>
      <w:r w:rsidRPr="00922976">
        <w:rPr>
          <w:b/>
        </w:rPr>
        <w:t>Cost</w:t>
      </w:r>
      <w:r w:rsidRPr="00367C9B">
        <w:t>:</w:t>
      </w:r>
      <w:r>
        <w:t xml:space="preserve"> $0.00</w:t>
      </w:r>
    </w:p>
    <w:p w:rsidR="00B3208A" w:rsidRDefault="00B3208A" w:rsidP="00B3208A">
      <w:pPr>
        <w:pStyle w:val="LabStepNumbered"/>
        <w:ind w:left="360"/>
      </w:pPr>
      <w:r>
        <w:t xml:space="preserve">Add </w:t>
      </w:r>
      <w:r w:rsidR="00B614AF">
        <w:t xml:space="preserve">another </w:t>
      </w:r>
      <w:r>
        <w:t xml:space="preserve">item to the </w:t>
      </w:r>
      <w:r w:rsidRPr="00922976">
        <w:rPr>
          <w:b/>
        </w:rPr>
        <w:t xml:space="preserve">SKUs </w:t>
      </w:r>
      <w:r>
        <w:t>list using the following information.</w:t>
      </w:r>
    </w:p>
    <w:p w:rsidR="00B3208A" w:rsidRDefault="00B3208A" w:rsidP="00C84588">
      <w:pPr>
        <w:pStyle w:val="LabStepLevel2NoBullet"/>
      </w:pPr>
      <w:r w:rsidRPr="00922976">
        <w:rPr>
          <w:b/>
        </w:rPr>
        <w:t>Title</w:t>
      </w:r>
      <w:r w:rsidRPr="00682A19">
        <w:rPr>
          <w:b/>
        </w:rPr>
        <w:t>:</w:t>
      </w:r>
      <w:r>
        <w:t xml:space="preserve"> Office</w:t>
      </w:r>
    </w:p>
    <w:p w:rsidR="00B3208A" w:rsidRDefault="00B3208A" w:rsidP="00C84588">
      <w:pPr>
        <w:pStyle w:val="LabStepLevel2NoBullet"/>
      </w:pPr>
      <w:r w:rsidRPr="00922976">
        <w:rPr>
          <w:b/>
        </w:rPr>
        <w:t>Manufacturer</w:t>
      </w:r>
      <w:r w:rsidRPr="00682A19">
        <w:t>:</w:t>
      </w:r>
      <w:r>
        <w:t xml:space="preserve"> Microsoft</w:t>
      </w:r>
    </w:p>
    <w:p w:rsidR="00B3208A" w:rsidRDefault="00B3208A" w:rsidP="00C84588">
      <w:pPr>
        <w:pStyle w:val="LabStepLevel2NoBullet"/>
      </w:pPr>
      <w:r w:rsidRPr="00922976">
        <w:rPr>
          <w:b/>
        </w:rPr>
        <w:t>Description</w:t>
      </w:r>
      <w:r w:rsidRPr="00682A19">
        <w:t>:</w:t>
      </w:r>
      <w:r>
        <w:t xml:space="preserve"> Office 2010 Client Applications</w:t>
      </w:r>
    </w:p>
    <w:p w:rsidR="00B3208A" w:rsidRPr="00367C9B" w:rsidRDefault="00B3208A" w:rsidP="00C84588">
      <w:pPr>
        <w:pStyle w:val="LabStepLevel2NoBullet"/>
      </w:pPr>
      <w:r w:rsidRPr="00922976">
        <w:rPr>
          <w:b/>
        </w:rPr>
        <w:t>Cost</w:t>
      </w:r>
      <w:r w:rsidRPr="00367C9B">
        <w:t>:</w:t>
      </w:r>
      <w:r>
        <w:t xml:space="preserve"> $100.00</w:t>
      </w:r>
    </w:p>
    <w:p w:rsidR="00B3208A" w:rsidRDefault="00B3208A" w:rsidP="00B3208A">
      <w:pPr>
        <w:pStyle w:val="LabStepNumbered"/>
        <w:ind w:left="360"/>
      </w:pPr>
      <w:r>
        <w:t xml:space="preserve">Add </w:t>
      </w:r>
      <w:r w:rsidR="00B614AF">
        <w:t xml:space="preserve">another </w:t>
      </w:r>
      <w:r>
        <w:t xml:space="preserve">item to the </w:t>
      </w:r>
      <w:r w:rsidRPr="00922976">
        <w:rPr>
          <w:b/>
        </w:rPr>
        <w:t xml:space="preserve">SKUs </w:t>
      </w:r>
      <w:r>
        <w:t>list using the following information.</w:t>
      </w:r>
    </w:p>
    <w:p w:rsidR="00B3208A" w:rsidRDefault="00B3208A" w:rsidP="00C84588">
      <w:pPr>
        <w:pStyle w:val="LabStepLevel2NoBullet"/>
      </w:pPr>
      <w:r w:rsidRPr="00922976">
        <w:rPr>
          <w:b/>
        </w:rPr>
        <w:t>Title</w:t>
      </w:r>
      <w:r w:rsidRPr="00682A19">
        <w:rPr>
          <w:b/>
        </w:rPr>
        <w:t>:</w:t>
      </w:r>
      <w:r>
        <w:t xml:space="preserve"> </w:t>
      </w:r>
      <w:r w:rsidRPr="00367C9B">
        <w:t>Destination Guide Seattle</w:t>
      </w:r>
    </w:p>
    <w:p w:rsidR="00B3208A" w:rsidRDefault="00B3208A" w:rsidP="00C84588">
      <w:pPr>
        <w:pStyle w:val="LabStepLevel2NoBullet"/>
      </w:pPr>
      <w:r w:rsidRPr="00922976">
        <w:rPr>
          <w:b/>
        </w:rPr>
        <w:t>Manufacturer</w:t>
      </w:r>
      <w:r w:rsidRPr="00682A19">
        <w:t>:</w:t>
      </w:r>
      <w:r>
        <w:t xml:space="preserve"> </w:t>
      </w:r>
      <w:r w:rsidRPr="00367C9B">
        <w:t>Adventure Works Travel</w:t>
      </w:r>
    </w:p>
    <w:p w:rsidR="00B3208A" w:rsidRDefault="00B3208A" w:rsidP="00C84588">
      <w:pPr>
        <w:pStyle w:val="LabStepLevel2NoBullet"/>
      </w:pPr>
      <w:r w:rsidRPr="00922976">
        <w:rPr>
          <w:b/>
        </w:rPr>
        <w:t>Description</w:t>
      </w:r>
      <w:r w:rsidRPr="00682A19">
        <w:t>:</w:t>
      </w:r>
      <w:r>
        <w:t xml:space="preserve"> </w:t>
      </w:r>
      <w:r w:rsidRPr="00367C9B">
        <w:t>Travel guide for Seattle, Washington</w:t>
      </w:r>
    </w:p>
    <w:p w:rsidR="00B3208A" w:rsidRDefault="00B3208A" w:rsidP="00C84588">
      <w:pPr>
        <w:pStyle w:val="LabStepLevel2NoBullet"/>
      </w:pPr>
      <w:r w:rsidRPr="00922976">
        <w:rPr>
          <w:b/>
        </w:rPr>
        <w:t>Cost</w:t>
      </w:r>
      <w:r w:rsidRPr="00367C9B">
        <w:t>:</w:t>
      </w:r>
      <w:r>
        <w:t xml:space="preserve"> $25.00</w:t>
      </w:r>
    </w:p>
    <w:p w:rsidR="00B3208A" w:rsidRDefault="00B3208A" w:rsidP="00B3208A">
      <w:pPr>
        <w:pStyle w:val="LabStepNumbered"/>
        <w:ind w:left="360"/>
      </w:pPr>
      <w:r>
        <w:lastRenderedPageBreak/>
        <w:t xml:space="preserve">Add </w:t>
      </w:r>
      <w:r w:rsidR="00B614AF">
        <w:t xml:space="preserve">another </w:t>
      </w:r>
      <w:r>
        <w:t xml:space="preserve">item to the </w:t>
      </w:r>
      <w:r w:rsidRPr="00922976">
        <w:rPr>
          <w:b/>
        </w:rPr>
        <w:t xml:space="preserve">SKUs </w:t>
      </w:r>
      <w:r>
        <w:t>list using the following information.</w:t>
      </w:r>
    </w:p>
    <w:p w:rsidR="00B3208A" w:rsidRDefault="00B3208A" w:rsidP="00C84588">
      <w:pPr>
        <w:pStyle w:val="LabStepLevel2NoBullet"/>
      </w:pPr>
      <w:r w:rsidRPr="00922976">
        <w:rPr>
          <w:b/>
        </w:rPr>
        <w:t>Title</w:t>
      </w:r>
      <w:r w:rsidRPr="00682A19">
        <w:rPr>
          <w:b/>
        </w:rPr>
        <w:t>:</w:t>
      </w:r>
      <w:r>
        <w:t xml:space="preserve"> </w:t>
      </w:r>
      <w:r w:rsidRPr="00367C9B">
        <w:t xml:space="preserve">Destination Guide </w:t>
      </w:r>
      <w:r>
        <w:t>St Johns</w:t>
      </w:r>
    </w:p>
    <w:p w:rsidR="00B3208A" w:rsidRDefault="00B3208A" w:rsidP="00C84588">
      <w:pPr>
        <w:pStyle w:val="LabStepLevel2NoBullet"/>
      </w:pPr>
      <w:r w:rsidRPr="00922976">
        <w:rPr>
          <w:b/>
        </w:rPr>
        <w:t>Manufacturer</w:t>
      </w:r>
      <w:r w:rsidRPr="00682A19">
        <w:t>:</w:t>
      </w:r>
      <w:r>
        <w:t xml:space="preserve"> </w:t>
      </w:r>
      <w:r w:rsidRPr="00367C9B">
        <w:t>Adventure Works Travel</w:t>
      </w:r>
    </w:p>
    <w:p w:rsidR="00B3208A" w:rsidRDefault="00B3208A" w:rsidP="00C84588">
      <w:pPr>
        <w:pStyle w:val="LabStepLevel2NoBullet"/>
      </w:pPr>
      <w:r w:rsidRPr="00922976">
        <w:rPr>
          <w:b/>
        </w:rPr>
        <w:t>Description</w:t>
      </w:r>
      <w:r w:rsidRPr="00682A19">
        <w:t>:</w:t>
      </w:r>
      <w:r>
        <w:t xml:space="preserve"> </w:t>
      </w:r>
      <w:r w:rsidRPr="00367C9B">
        <w:t xml:space="preserve">Travel guide for </w:t>
      </w:r>
      <w:r>
        <w:t>St. Johns</w:t>
      </w:r>
      <w:r w:rsidRPr="00367C9B">
        <w:t xml:space="preserve">, </w:t>
      </w:r>
      <w:r w:rsidR="00345D79">
        <w:t>Florida</w:t>
      </w:r>
    </w:p>
    <w:p w:rsidR="00B3208A" w:rsidRDefault="00B3208A" w:rsidP="00C84588">
      <w:pPr>
        <w:pStyle w:val="LabStepLevel2NoBullet"/>
      </w:pPr>
      <w:r w:rsidRPr="00922976">
        <w:rPr>
          <w:b/>
        </w:rPr>
        <w:t>Cost</w:t>
      </w:r>
      <w:r w:rsidRPr="00367C9B">
        <w:t>:</w:t>
      </w:r>
      <w:r>
        <w:t xml:space="preserve"> $25.00</w:t>
      </w:r>
    </w:p>
    <w:p w:rsidR="00B3208A" w:rsidRDefault="00B3208A" w:rsidP="00B3208A">
      <w:pPr>
        <w:pStyle w:val="LabStepNumbered"/>
        <w:ind w:left="360"/>
      </w:pPr>
      <w:r>
        <w:t xml:space="preserve">Add </w:t>
      </w:r>
      <w:r w:rsidR="00B614AF">
        <w:t>another</w:t>
      </w:r>
      <w:r>
        <w:t xml:space="preserve"> item to the </w:t>
      </w:r>
      <w:r w:rsidRPr="00922976">
        <w:rPr>
          <w:b/>
        </w:rPr>
        <w:t xml:space="preserve">SKUs </w:t>
      </w:r>
      <w:r>
        <w:t>list using the following information.</w:t>
      </w:r>
    </w:p>
    <w:p w:rsidR="00B3208A" w:rsidRDefault="00B3208A" w:rsidP="00C84588">
      <w:pPr>
        <w:pStyle w:val="LabStepLevel2NoBullet"/>
      </w:pPr>
      <w:r w:rsidRPr="00922976">
        <w:rPr>
          <w:b/>
        </w:rPr>
        <w:t>Title</w:t>
      </w:r>
      <w:r w:rsidRPr="00682A19">
        <w:rPr>
          <w:b/>
        </w:rPr>
        <w:t>:</w:t>
      </w:r>
      <w:r>
        <w:t xml:space="preserve"> </w:t>
      </w:r>
      <w:r w:rsidRPr="005A0E17">
        <w:t>Do-it-Yourself Advanced Fireworks Set</w:t>
      </w:r>
    </w:p>
    <w:p w:rsidR="00B3208A" w:rsidRDefault="00B3208A" w:rsidP="00C84588">
      <w:pPr>
        <w:pStyle w:val="LabStepLevel2NoBullet"/>
      </w:pPr>
      <w:r w:rsidRPr="00922976">
        <w:rPr>
          <w:b/>
        </w:rPr>
        <w:t>Manufacturer</w:t>
      </w:r>
      <w:r w:rsidRPr="00682A19">
        <w:t>:</w:t>
      </w:r>
      <w:r>
        <w:t xml:space="preserve"> </w:t>
      </w:r>
      <w:r w:rsidR="001706FC">
        <w:t>Wingtip</w:t>
      </w:r>
    </w:p>
    <w:p w:rsidR="00B3208A" w:rsidRDefault="00B3208A" w:rsidP="00C84588">
      <w:pPr>
        <w:pStyle w:val="LabStepLevel2NoBullet"/>
      </w:pPr>
      <w:r w:rsidRPr="00922976">
        <w:rPr>
          <w:b/>
        </w:rPr>
        <w:t>Description</w:t>
      </w:r>
      <w:r w:rsidRPr="00682A19">
        <w:t>:</w:t>
      </w:r>
      <w:r>
        <w:t xml:space="preserve"> </w:t>
      </w:r>
      <w:r w:rsidRPr="005A0E17">
        <w:t xml:space="preserve">Create your own fireworks indoors with </w:t>
      </w:r>
      <w:proofErr w:type="gramStart"/>
      <w:r w:rsidRPr="005A0E17">
        <w:t>this advanced fireworks</w:t>
      </w:r>
      <w:proofErr w:type="gramEnd"/>
      <w:r w:rsidRPr="005A0E17">
        <w:t xml:space="preserve"> set. Real gunpowder! Age 4-7</w:t>
      </w:r>
    </w:p>
    <w:p w:rsidR="00B3208A" w:rsidRDefault="00B3208A" w:rsidP="00C84588">
      <w:pPr>
        <w:pStyle w:val="LabStepLevel2NoBullet"/>
      </w:pPr>
      <w:r w:rsidRPr="00922976">
        <w:rPr>
          <w:b/>
        </w:rPr>
        <w:t>Cost</w:t>
      </w:r>
      <w:r w:rsidRPr="00367C9B">
        <w:t>:</w:t>
      </w:r>
      <w:r>
        <w:t xml:space="preserve"> $15.00</w:t>
      </w:r>
    </w:p>
    <w:p w:rsidR="00B3208A" w:rsidRDefault="00B3208A" w:rsidP="00B3208A">
      <w:pPr>
        <w:pStyle w:val="LabStepNumbered"/>
        <w:ind w:left="360"/>
      </w:pPr>
      <w:r>
        <w:t xml:space="preserve">Add </w:t>
      </w:r>
      <w:r w:rsidR="00B614AF">
        <w:t xml:space="preserve">another </w:t>
      </w:r>
      <w:r>
        <w:t xml:space="preserve">item to the </w:t>
      </w:r>
      <w:r w:rsidRPr="00922976">
        <w:rPr>
          <w:b/>
        </w:rPr>
        <w:t xml:space="preserve">SKUs </w:t>
      </w:r>
      <w:r>
        <w:t>list using the following information.</w:t>
      </w:r>
    </w:p>
    <w:p w:rsidR="00B3208A" w:rsidRDefault="00B3208A" w:rsidP="00C84588">
      <w:pPr>
        <w:pStyle w:val="LabStepLevel2NoBullet"/>
      </w:pPr>
      <w:r w:rsidRPr="00922976">
        <w:rPr>
          <w:b/>
        </w:rPr>
        <w:t>Title</w:t>
      </w:r>
      <w:r w:rsidRPr="00682A19">
        <w:rPr>
          <w:b/>
        </w:rPr>
        <w:t>:</w:t>
      </w:r>
      <w:r>
        <w:t xml:space="preserve"> </w:t>
      </w:r>
      <w:r w:rsidRPr="005A0E17">
        <w:t>Model Flying Fortress Airplane</w:t>
      </w:r>
    </w:p>
    <w:p w:rsidR="00B3208A" w:rsidRDefault="00B3208A" w:rsidP="00C84588">
      <w:pPr>
        <w:pStyle w:val="LabStepLevel2NoBullet"/>
      </w:pPr>
      <w:r w:rsidRPr="00922976">
        <w:rPr>
          <w:b/>
        </w:rPr>
        <w:t>Manufacturer</w:t>
      </w:r>
      <w:r w:rsidRPr="00682A19">
        <w:t>:</w:t>
      </w:r>
      <w:r>
        <w:t xml:space="preserve"> </w:t>
      </w:r>
      <w:r w:rsidR="001706FC">
        <w:t>Wingtip</w:t>
      </w:r>
    </w:p>
    <w:p w:rsidR="00B3208A" w:rsidRDefault="00B3208A" w:rsidP="00C84588">
      <w:pPr>
        <w:pStyle w:val="LabStepLevel2NoBullet"/>
      </w:pPr>
      <w:r w:rsidRPr="00922976">
        <w:rPr>
          <w:b/>
        </w:rPr>
        <w:t>Description</w:t>
      </w:r>
      <w:r w:rsidRPr="00682A19">
        <w:t>:</w:t>
      </w:r>
      <w:r>
        <w:t xml:space="preserve"> </w:t>
      </w:r>
      <w:r w:rsidRPr="005A0E17">
        <w:t>Build a replica of a historic American bomber.</w:t>
      </w:r>
    </w:p>
    <w:p w:rsidR="00B3208A" w:rsidRDefault="00B3208A" w:rsidP="00C84588">
      <w:pPr>
        <w:pStyle w:val="LabStepLevel2NoBullet"/>
      </w:pPr>
      <w:r w:rsidRPr="00922976">
        <w:rPr>
          <w:b/>
        </w:rPr>
        <w:t>Cost</w:t>
      </w:r>
      <w:r w:rsidRPr="00367C9B">
        <w:t>:</w:t>
      </w:r>
      <w:r>
        <w:t xml:space="preserve"> $10.00</w:t>
      </w:r>
    </w:p>
    <w:p w:rsidR="00B3208A" w:rsidRDefault="00B3208A" w:rsidP="00B3208A">
      <w:pPr>
        <w:pStyle w:val="LabStepNumbered"/>
        <w:ind w:left="360"/>
      </w:pPr>
      <w:r>
        <w:t xml:space="preserve">When finished, you should see a list of products. However, you should notice that fields from the </w:t>
      </w:r>
      <w:r w:rsidRPr="00922976">
        <w:rPr>
          <w:b/>
        </w:rPr>
        <w:t>Companies</w:t>
      </w:r>
      <w:r>
        <w:t xml:space="preserve"> list were pulled down into this list!</w:t>
      </w:r>
    </w:p>
    <w:p w:rsidR="00B3208A" w:rsidRDefault="00345D79" w:rsidP="00097936">
      <w:pPr>
        <w:pStyle w:val="LabStepScreenshot"/>
      </w:pPr>
      <w:r>
        <w:rPr>
          <w:noProof/>
        </w:rPr>
        <w:drawing>
          <wp:inline distT="0" distB="0" distL="0" distR="0" wp14:anchorId="15E7880B" wp14:editId="6E5ACFB5">
            <wp:extent cx="4937760" cy="2551704"/>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37760" cy="2551704"/>
                    </a:xfrm>
                    <a:prstGeom prst="rect">
                      <a:avLst/>
                    </a:prstGeom>
                  </pic:spPr>
                </pic:pic>
              </a:graphicData>
            </a:graphic>
          </wp:inline>
        </w:drawing>
      </w:r>
    </w:p>
    <w:p w:rsidR="00B3208A" w:rsidRDefault="00B3208A" w:rsidP="00C84588">
      <w:pPr>
        <w:pStyle w:val="LabStepNumbered"/>
        <w:ind w:left="360"/>
      </w:pPr>
      <w:r>
        <w:t xml:space="preserve">Now, test the referential integrity of the lists. Go try to delete the </w:t>
      </w:r>
      <w:r w:rsidRPr="00922976">
        <w:rPr>
          <w:b/>
        </w:rPr>
        <w:t>Adventure Works Travel</w:t>
      </w:r>
      <w:r>
        <w:t xml:space="preserve"> item form the </w:t>
      </w:r>
      <w:r w:rsidRPr="00922976">
        <w:rPr>
          <w:b/>
        </w:rPr>
        <w:t>Companies</w:t>
      </w:r>
      <w:r>
        <w:t xml:space="preserve"> list. </w:t>
      </w:r>
      <w:r w:rsidR="00B614AF">
        <w:t>You will be sent to an error page.</w:t>
      </w:r>
    </w:p>
    <w:p w:rsidR="00B3208A" w:rsidRDefault="00B3208A" w:rsidP="00B3208A">
      <w:pPr>
        <w:pStyle w:val="LabStepNumbered"/>
        <w:ind w:left="360"/>
      </w:pPr>
      <w:r>
        <w:t xml:space="preserve">To test out the cascading delete capability, go change the </w:t>
      </w:r>
      <w:r w:rsidRPr="00922976">
        <w:rPr>
          <w:b/>
        </w:rPr>
        <w:t>Manufacturer</w:t>
      </w:r>
      <w:r>
        <w:t xml:space="preserve"> column in the </w:t>
      </w:r>
      <w:r w:rsidR="007A0762" w:rsidRPr="00922976">
        <w:rPr>
          <w:b/>
        </w:rPr>
        <w:t>SK</w:t>
      </w:r>
      <w:r w:rsidRPr="00922976">
        <w:rPr>
          <w:b/>
        </w:rPr>
        <w:t>Us</w:t>
      </w:r>
      <w:r>
        <w:t xml:space="preserve"> list to </w:t>
      </w:r>
      <w:r w:rsidRPr="00922976">
        <w:rPr>
          <w:b/>
        </w:rPr>
        <w:t>Cascade Delete</w:t>
      </w:r>
      <w:r>
        <w:t xml:space="preserve">. Now, delete the same </w:t>
      </w:r>
      <w:r w:rsidRPr="00922976">
        <w:rPr>
          <w:b/>
        </w:rPr>
        <w:t>Adventure Works Travel</w:t>
      </w:r>
      <w:r>
        <w:t xml:space="preserve"> item from Companies. If you browse to the Products list, you’ll see two items are now gone.</w:t>
      </w:r>
    </w:p>
    <w:p w:rsidR="00B3208A" w:rsidRDefault="00B3208A" w:rsidP="00B3208A">
      <w:pPr>
        <w:pStyle w:val="LabStepNumbered"/>
        <w:ind w:left="360"/>
      </w:pPr>
      <w:r>
        <w:t xml:space="preserve">When the parent and child items were deleted, they were all deleted in a single atomic unit. Look inside the </w:t>
      </w:r>
      <w:r w:rsidRPr="00922976">
        <w:rPr>
          <w:b/>
        </w:rPr>
        <w:t>Recycle Bin</w:t>
      </w:r>
      <w:r>
        <w:t xml:space="preserve"> (available via the Quick Launch menu). You’ll notice a special icon indicating there are multiple items in this deletion set.</w:t>
      </w:r>
    </w:p>
    <w:p w:rsidR="00B3208A" w:rsidRDefault="00345D79" w:rsidP="00097936">
      <w:pPr>
        <w:pStyle w:val="LabStepScreenshot"/>
      </w:pPr>
      <w:r>
        <w:rPr>
          <w:noProof/>
        </w:rPr>
        <w:drawing>
          <wp:inline distT="0" distB="0" distL="0" distR="0" wp14:anchorId="2CDF380F" wp14:editId="0A76611B">
            <wp:extent cx="4114800" cy="887174"/>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4800" cy="887174"/>
                    </a:xfrm>
                    <a:prstGeom prst="rect">
                      <a:avLst/>
                    </a:prstGeom>
                  </pic:spPr>
                </pic:pic>
              </a:graphicData>
            </a:graphic>
          </wp:inline>
        </w:drawing>
      </w:r>
    </w:p>
    <w:p w:rsidR="00B614AF" w:rsidRDefault="00B614AF" w:rsidP="00097936">
      <w:pPr>
        <w:pStyle w:val="LabExerciseText"/>
      </w:pPr>
      <w:r>
        <w:t>In this exercise you created two joined lists that utilized the referential integrity constraints provided in SharePoint.</w:t>
      </w:r>
    </w:p>
    <w:p w:rsidR="00B3208A" w:rsidRPr="00AB0146" w:rsidRDefault="00B3208A" w:rsidP="009F6602">
      <w:pPr>
        <w:pStyle w:val="Heading3"/>
      </w:pPr>
      <w:bookmarkStart w:id="5" w:name="_Toc225684700"/>
      <w:bookmarkStart w:id="6" w:name="_Toc236505664"/>
      <w:r>
        <w:lastRenderedPageBreak/>
        <w:t xml:space="preserve">Exercise </w:t>
      </w:r>
      <w:r w:rsidR="001706FC">
        <w:t>3</w:t>
      </w:r>
      <w:r>
        <w:t>: Create URL Redirection upon Event Errors</w:t>
      </w:r>
      <w:bookmarkEnd w:id="5"/>
      <w:bookmarkEnd w:id="6"/>
    </w:p>
    <w:p w:rsidR="00B3208A" w:rsidRDefault="00B3208A" w:rsidP="00097936">
      <w:pPr>
        <w:pStyle w:val="LabExerciseText"/>
      </w:pPr>
      <w:r>
        <w:t>In this exercise you will create an error page the user will be redirected to when there is a</w:t>
      </w:r>
      <w:r w:rsidR="00E43E83">
        <w:t>n error during an</w:t>
      </w:r>
      <w:r>
        <w:t xml:space="preserve"> event. Cancelling events was introduced in WSS 3.0 but the capability to cancel and redirect the user to an error page is a new capability added in </w:t>
      </w:r>
      <w:r w:rsidR="007A0762">
        <w:t>SharePoint Foundation 2010.</w:t>
      </w:r>
    </w:p>
    <w:p w:rsidR="00097936" w:rsidRDefault="00097936" w:rsidP="00097936">
      <w:pPr>
        <w:pStyle w:val="LabStepNumbered"/>
        <w:numPr>
          <w:ilvl w:val="0"/>
          <w:numId w:val="12"/>
        </w:numPr>
      </w:pPr>
      <w:r>
        <w:t xml:space="preserve">Launch </w:t>
      </w:r>
      <w:r w:rsidRPr="00D528D7">
        <w:rPr>
          <w:b/>
        </w:rPr>
        <w:t>Visual Studio 2010</w:t>
      </w:r>
      <w:r>
        <w:t xml:space="preserve"> and create a new </w:t>
      </w:r>
      <w:r w:rsidRPr="00D528D7">
        <w:rPr>
          <w:b/>
        </w:rPr>
        <w:t>Empty SharePoint Project</w:t>
      </w:r>
      <w:r>
        <w:t xml:space="preserve"> by </w:t>
      </w:r>
      <w:r w:rsidRPr="00D528D7">
        <w:t xml:space="preserve">selecting </w:t>
      </w:r>
      <w:r w:rsidRPr="00D528D7">
        <w:rPr>
          <w:b/>
        </w:rPr>
        <w:t>File » New » Project</w:t>
      </w:r>
      <w:r w:rsidRPr="00D528D7">
        <w:t xml:space="preserve"> and give it a name of </w:t>
      </w:r>
      <w:proofErr w:type="spellStart"/>
      <w:r>
        <w:rPr>
          <w:b/>
        </w:rPr>
        <w:t>CustomErrorPage</w:t>
      </w:r>
      <w:proofErr w:type="spellEnd"/>
      <w:r w:rsidRPr="00D528D7">
        <w:t>.</w:t>
      </w:r>
    </w:p>
    <w:p w:rsidR="00097936" w:rsidRDefault="00097936" w:rsidP="00097936">
      <w:pPr>
        <w:pStyle w:val="LabStepNumbered"/>
        <w:numPr>
          <w:ilvl w:val="0"/>
          <w:numId w:val="12"/>
        </w:numPr>
      </w:pPr>
      <w:r>
        <w:t>Complete the wizard that appears using the following information.</w:t>
      </w:r>
    </w:p>
    <w:p w:rsidR="00097936" w:rsidRDefault="00097936" w:rsidP="00097936">
      <w:pPr>
        <w:pStyle w:val="LabStepLevel2NoBullet"/>
      </w:pPr>
      <w:r w:rsidRPr="00F161BE">
        <w:rPr>
          <w:b/>
        </w:rPr>
        <w:t>Debugging site:</w:t>
      </w:r>
      <w:r w:rsidRPr="002F7EE1">
        <w:t xml:space="preserve"> </w:t>
      </w:r>
      <w:r w:rsidRPr="00F161BE">
        <w:t>http://intranet.wingtip.com/sites/</w:t>
      </w:r>
      <w:r>
        <w:t>Lists</w:t>
      </w:r>
    </w:p>
    <w:p w:rsidR="00B3208A" w:rsidRDefault="00097936" w:rsidP="00097936">
      <w:pPr>
        <w:pStyle w:val="LabStepLevel2NoBullet"/>
      </w:pPr>
      <w:r w:rsidRPr="00CF1297">
        <w:rPr>
          <w:b/>
        </w:rPr>
        <w:t xml:space="preserve">Deploy as a </w:t>
      </w:r>
      <w:r>
        <w:rPr>
          <w:b/>
        </w:rPr>
        <w:t xml:space="preserve">farm </w:t>
      </w:r>
      <w:r w:rsidRPr="00CF1297">
        <w:rPr>
          <w:b/>
        </w:rPr>
        <w:t>solution</w:t>
      </w:r>
      <w:r>
        <w:t>: selected</w:t>
      </w:r>
    </w:p>
    <w:p w:rsidR="00B3208A" w:rsidRDefault="00B3208A" w:rsidP="00B3208A">
      <w:pPr>
        <w:pStyle w:val="LabStepNumbered"/>
        <w:ind w:left="360"/>
      </w:pPr>
      <w:r>
        <w:t xml:space="preserve">The first step is to create the event receiver that will </w:t>
      </w:r>
      <w:r w:rsidR="00E43E83">
        <w:t xml:space="preserve">test if </w:t>
      </w:r>
      <w:r w:rsidR="00403E5E">
        <w:t>a due date is filled out when a task is created</w:t>
      </w:r>
      <w:r>
        <w:t xml:space="preserve">. This is done by adding a new project item to the project. Right-click the </w:t>
      </w:r>
      <w:proofErr w:type="spellStart"/>
      <w:r w:rsidRPr="00922976">
        <w:rPr>
          <w:b/>
        </w:rPr>
        <w:t>CustomErrorPage</w:t>
      </w:r>
      <w:proofErr w:type="spellEnd"/>
      <w:r>
        <w:t xml:space="preserve"> project in the Solution Explorer tool window and select </w:t>
      </w:r>
      <w:r w:rsidRPr="00922976">
        <w:rPr>
          <w:b/>
        </w:rPr>
        <w:t>Add » New Item</w:t>
      </w:r>
      <w:r>
        <w:t xml:space="preserve">. Pick </w:t>
      </w:r>
      <w:r w:rsidRPr="00922976">
        <w:rPr>
          <w:b/>
        </w:rPr>
        <w:t>Event Receiver</w:t>
      </w:r>
      <w:r>
        <w:t xml:space="preserve"> from the list of </w:t>
      </w:r>
      <w:r w:rsidRPr="00922976">
        <w:rPr>
          <w:b/>
        </w:rPr>
        <w:t xml:space="preserve">SharePoint </w:t>
      </w:r>
      <w:r w:rsidR="00B614AF" w:rsidRPr="00922976">
        <w:rPr>
          <w:b/>
        </w:rPr>
        <w:t xml:space="preserve">» </w:t>
      </w:r>
      <w:r w:rsidRPr="00922976">
        <w:rPr>
          <w:b/>
        </w:rPr>
        <w:t>2010</w:t>
      </w:r>
      <w:r>
        <w:t xml:space="preserve"> templates and give it a name of </w:t>
      </w:r>
      <w:proofErr w:type="spellStart"/>
      <w:r w:rsidR="00EE79EB" w:rsidRPr="00922976">
        <w:rPr>
          <w:b/>
        </w:rPr>
        <w:t>D</w:t>
      </w:r>
      <w:r w:rsidR="00B158FF" w:rsidRPr="00922976">
        <w:rPr>
          <w:b/>
        </w:rPr>
        <w:t>ueDate</w:t>
      </w:r>
      <w:r w:rsidR="00EE79EB" w:rsidRPr="00922976">
        <w:rPr>
          <w:b/>
        </w:rPr>
        <w:t>Event</w:t>
      </w:r>
      <w:r w:rsidRPr="00922976">
        <w:rPr>
          <w:b/>
        </w:rPr>
        <w:t>Receiver</w:t>
      </w:r>
      <w:proofErr w:type="spellEnd"/>
      <w:r>
        <w:t>. The wizard dialog will then prompt you for the event receiver properties. Use the following to complete the wizard dialog:</w:t>
      </w:r>
    </w:p>
    <w:p w:rsidR="00B3208A" w:rsidRDefault="00B3208A" w:rsidP="00097936">
      <w:pPr>
        <w:pStyle w:val="LabStepLevel2Numbered"/>
      </w:pPr>
      <w:r>
        <w:t xml:space="preserve">When prompted for </w:t>
      </w:r>
      <w:r w:rsidR="001706FC" w:rsidRPr="00922976">
        <w:t>type of</w:t>
      </w:r>
      <w:r w:rsidR="00B158FF" w:rsidRPr="00922976">
        <w:t xml:space="preserve"> event r</w:t>
      </w:r>
      <w:r w:rsidRPr="00922976">
        <w:t>eceiver</w:t>
      </w:r>
      <w:r w:rsidR="00B158FF" w:rsidRPr="00922976">
        <w:t>,</w:t>
      </w:r>
      <w:r>
        <w:t xml:space="preserve"> choose a value of </w:t>
      </w:r>
      <w:r w:rsidR="00B158FF" w:rsidRPr="00097936">
        <w:rPr>
          <w:b/>
        </w:rPr>
        <w:t>List Item</w:t>
      </w:r>
      <w:r w:rsidRPr="00097936">
        <w:rPr>
          <w:b/>
        </w:rPr>
        <w:t xml:space="preserve"> Events</w:t>
      </w:r>
      <w:r>
        <w:t>.</w:t>
      </w:r>
    </w:p>
    <w:p w:rsidR="00155ADF" w:rsidRDefault="00B158FF" w:rsidP="00097936">
      <w:pPr>
        <w:pStyle w:val="LabStepLevel2Numbered"/>
      </w:pPr>
      <w:r>
        <w:t>The second drop</w:t>
      </w:r>
      <w:r w:rsidR="00155ADF">
        <w:t>down is populated with all list templates</w:t>
      </w:r>
      <w:r w:rsidR="00E43E83">
        <w:t xml:space="preserve"> </w:t>
      </w:r>
      <w:r>
        <w:t>f</w:t>
      </w:r>
      <w:r w:rsidR="00E43E83">
        <w:t>rom</w:t>
      </w:r>
      <w:r>
        <w:t xml:space="preserve"> the target site. Choose the </w:t>
      </w:r>
      <w:r w:rsidRPr="00097936">
        <w:rPr>
          <w:b/>
        </w:rPr>
        <w:t>Tasks</w:t>
      </w:r>
      <w:r w:rsidRPr="00922976">
        <w:t xml:space="preserve"> </w:t>
      </w:r>
      <w:r>
        <w:t xml:space="preserve">list. </w:t>
      </w:r>
    </w:p>
    <w:p w:rsidR="00B3208A" w:rsidRPr="00922976" w:rsidRDefault="00155ADF" w:rsidP="00097936">
      <w:pPr>
        <w:pStyle w:val="LabStepLevel2Numbered"/>
      </w:pPr>
      <w:r>
        <w:t xml:space="preserve">In the </w:t>
      </w:r>
      <w:r w:rsidR="00B3208A" w:rsidRPr="00097936">
        <w:rPr>
          <w:b/>
        </w:rPr>
        <w:t>Handle</w:t>
      </w:r>
      <w:r w:rsidRPr="00097936">
        <w:rPr>
          <w:b/>
        </w:rPr>
        <w:t xml:space="preserve"> the following e</w:t>
      </w:r>
      <w:r w:rsidR="00B3208A" w:rsidRPr="00097936">
        <w:rPr>
          <w:b/>
        </w:rPr>
        <w:t xml:space="preserve">vents </w:t>
      </w:r>
      <w:r w:rsidRPr="00097936">
        <w:rPr>
          <w:b/>
        </w:rPr>
        <w:t>list</w:t>
      </w:r>
      <w:r>
        <w:t xml:space="preserve"> check</w:t>
      </w:r>
      <w:r w:rsidR="00B3208A" w:rsidRPr="00A46E44">
        <w:t xml:space="preserve"> </w:t>
      </w:r>
      <w:r>
        <w:t>the</w:t>
      </w:r>
      <w:r w:rsidR="00B3208A" w:rsidRPr="00A46E44">
        <w:t xml:space="preserve"> value </w:t>
      </w:r>
      <w:proofErr w:type="gramStart"/>
      <w:r w:rsidR="00097936" w:rsidRPr="00097936">
        <w:rPr>
          <w:b/>
        </w:rPr>
        <w:t>A</w:t>
      </w:r>
      <w:r w:rsidRPr="00097936">
        <w:rPr>
          <w:b/>
        </w:rPr>
        <w:t>n</w:t>
      </w:r>
      <w:proofErr w:type="gramEnd"/>
      <w:r w:rsidRPr="00097936">
        <w:rPr>
          <w:b/>
        </w:rPr>
        <w:t xml:space="preserve"> item is </w:t>
      </w:r>
      <w:r w:rsidR="00B3208A" w:rsidRPr="00097936">
        <w:rPr>
          <w:b/>
        </w:rPr>
        <w:t xml:space="preserve">being </w:t>
      </w:r>
      <w:r w:rsidRPr="00097936">
        <w:rPr>
          <w:b/>
        </w:rPr>
        <w:t>added</w:t>
      </w:r>
      <w:r w:rsidRPr="00922976">
        <w:t>.</w:t>
      </w:r>
    </w:p>
    <w:p w:rsidR="00623855" w:rsidRPr="00922976" w:rsidRDefault="00623855" w:rsidP="00097936">
      <w:pPr>
        <w:pStyle w:val="LabStepLevel2Numbered"/>
      </w:pPr>
      <w:r>
        <w:t>Click the</w:t>
      </w:r>
      <w:r w:rsidRPr="00922976">
        <w:t xml:space="preserve"> </w:t>
      </w:r>
      <w:proofErr w:type="spellStart"/>
      <w:r w:rsidRPr="00922976">
        <w:t>Fin</w:t>
      </w:r>
      <w:r w:rsidR="00097936">
        <w:t>b</w:t>
      </w:r>
      <w:r w:rsidRPr="00922976">
        <w:t>ish</w:t>
      </w:r>
      <w:proofErr w:type="spellEnd"/>
      <w:r>
        <w:t xml:space="preserve"> button.</w:t>
      </w:r>
    </w:p>
    <w:p w:rsidR="005A55FF" w:rsidRDefault="00B158FF" w:rsidP="00097936">
      <w:pPr>
        <w:pStyle w:val="LabStepScreenshot"/>
      </w:pPr>
      <w:r>
        <w:rPr>
          <w:noProof/>
        </w:rPr>
        <w:drawing>
          <wp:inline distT="0" distB="0" distL="0" distR="0" wp14:anchorId="7A78117C" wp14:editId="6B43C997">
            <wp:extent cx="4820979" cy="3835176"/>
            <wp:effectExtent l="38100" t="38100" r="17721" b="12924"/>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23618" cy="3837276"/>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B3208A" w:rsidRDefault="00B3208A" w:rsidP="00B3208A">
      <w:pPr>
        <w:pStyle w:val="LabStepNumbered"/>
        <w:ind w:left="360"/>
      </w:pPr>
      <w:r w:rsidRPr="009439BF">
        <w:t xml:space="preserve">Open </w:t>
      </w:r>
      <w:r>
        <w:t xml:space="preserve">the </w:t>
      </w:r>
      <w:proofErr w:type="spellStart"/>
      <w:r w:rsidR="00651313">
        <w:rPr>
          <w:rStyle w:val="InlindeCode"/>
        </w:rPr>
        <w:t>D</w:t>
      </w:r>
      <w:r w:rsidR="000B12C5">
        <w:rPr>
          <w:rStyle w:val="InlindeCode"/>
        </w:rPr>
        <w:t>ueDate</w:t>
      </w:r>
      <w:r w:rsidR="00651313">
        <w:rPr>
          <w:rStyle w:val="InlindeCode"/>
        </w:rPr>
        <w:t>Event</w:t>
      </w:r>
      <w:r w:rsidR="000B12C5">
        <w:rPr>
          <w:rStyle w:val="InlindeCode"/>
        </w:rPr>
        <w:t>Receiver</w:t>
      </w:r>
      <w:proofErr w:type="spellEnd"/>
      <w:r w:rsidRPr="00C84588">
        <w:rPr>
          <w:rStyle w:val="InlindeCode"/>
        </w:rPr>
        <w:t>\</w:t>
      </w:r>
      <w:proofErr w:type="spellStart"/>
      <w:r w:rsidR="00651313">
        <w:rPr>
          <w:rStyle w:val="InlindeCode"/>
        </w:rPr>
        <w:t>D</w:t>
      </w:r>
      <w:r w:rsidR="000B12C5">
        <w:rPr>
          <w:rStyle w:val="InlindeCode"/>
        </w:rPr>
        <w:t>ueDate</w:t>
      </w:r>
      <w:r w:rsidR="00651313">
        <w:rPr>
          <w:rStyle w:val="InlindeCode"/>
        </w:rPr>
        <w:t>Event</w:t>
      </w:r>
      <w:r w:rsidR="00651313" w:rsidRPr="00C84588">
        <w:rPr>
          <w:rStyle w:val="InlindeCode"/>
        </w:rPr>
        <w:t>Receiver</w:t>
      </w:r>
      <w:r w:rsidRPr="00C84588">
        <w:rPr>
          <w:rStyle w:val="InlindeCode"/>
        </w:rPr>
        <w:t>.cs</w:t>
      </w:r>
      <w:proofErr w:type="spellEnd"/>
      <w:r>
        <w:t xml:space="preserve"> code file. </w:t>
      </w:r>
      <w:r w:rsidR="00B614AF">
        <w:t>R</w:t>
      </w:r>
      <w:r>
        <w:t xml:space="preserve">eplace the contents of the </w:t>
      </w:r>
      <w:proofErr w:type="spellStart"/>
      <w:r w:rsidR="000B12C5">
        <w:rPr>
          <w:rStyle w:val="InlindeCode"/>
        </w:rPr>
        <w:t>ItemAdding</w:t>
      </w:r>
      <w:proofErr w:type="spellEnd"/>
      <w:r>
        <w:t xml:space="preserve"> event with the following code:</w:t>
      </w:r>
    </w:p>
    <w:p w:rsidR="00B3208A" w:rsidRDefault="000B12C5" w:rsidP="00B3208A">
      <w:pPr>
        <w:pStyle w:val="LabStepCodeBlock"/>
      </w:pPr>
      <w:r>
        <w:t>public override void Item</w:t>
      </w:r>
      <w:r w:rsidR="00B3208A">
        <w:t>Adding(SP</w:t>
      </w:r>
      <w:r>
        <w:t>Item</w:t>
      </w:r>
      <w:r w:rsidR="00B3208A">
        <w:t>EventProperties properties) {</w:t>
      </w:r>
    </w:p>
    <w:p w:rsidR="00E52FBF" w:rsidRDefault="00673771" w:rsidP="00651313">
      <w:pPr>
        <w:pStyle w:val="LabStepCodeBlock"/>
      </w:pPr>
      <w:r>
        <w:tab/>
        <w:t>if (</w:t>
      </w:r>
      <w:r w:rsidR="00E52FBF">
        <w:t>(</w:t>
      </w:r>
      <w:r>
        <w:t>properties.AfterProperties[“</w:t>
      </w:r>
      <w:r w:rsidR="00016C25">
        <w:t>DueDate</w:t>
      </w:r>
      <w:r>
        <w:t>”] == null</w:t>
      </w:r>
      <w:r w:rsidR="00E52FBF">
        <w:t>) |</w:t>
      </w:r>
      <w:r w:rsidR="00A52C71">
        <w:t>|</w:t>
      </w:r>
    </w:p>
    <w:p w:rsidR="00673771" w:rsidRDefault="00E52FBF" w:rsidP="00651313">
      <w:pPr>
        <w:pStyle w:val="LabStepCodeBlock"/>
      </w:pPr>
      <w:r>
        <w:t xml:space="preserve">       (properties.AfterProperties[“DueDate”] == string.Empty)</w:t>
      </w:r>
      <w:r w:rsidR="00673771">
        <w:t>)</w:t>
      </w:r>
    </w:p>
    <w:p w:rsidR="00673771" w:rsidRDefault="00673771" w:rsidP="00651313">
      <w:pPr>
        <w:pStyle w:val="LabStepCodeBlock"/>
      </w:pPr>
      <w:r>
        <w:t xml:space="preserve">  </w:t>
      </w:r>
      <w:r>
        <w:tab/>
        <w:t>{</w:t>
      </w:r>
    </w:p>
    <w:p w:rsidR="00673771" w:rsidRDefault="00673771" w:rsidP="00673771">
      <w:pPr>
        <w:pStyle w:val="LabStepCodeBlock"/>
      </w:pPr>
      <w:r>
        <w:tab/>
        <w:t xml:space="preserve">    properties.Status = SPEventReceiverStatus.CancelWithRedirectUrl;</w:t>
      </w:r>
    </w:p>
    <w:p w:rsidR="00673771" w:rsidRDefault="00673771" w:rsidP="00673771">
      <w:pPr>
        <w:pStyle w:val="LabStepCodeBlock"/>
      </w:pPr>
      <w:r>
        <w:lastRenderedPageBreak/>
        <w:t xml:space="preserve">   </w:t>
      </w:r>
      <w:r>
        <w:tab/>
        <w:t xml:space="preserve"> properties.RedirectUrl = "/_layouts/CustomErrorPage/DueDateErrorPage.aspx";</w:t>
      </w:r>
    </w:p>
    <w:p w:rsidR="00673771" w:rsidRDefault="00673771" w:rsidP="00651313">
      <w:pPr>
        <w:pStyle w:val="LabStepCodeBlock"/>
      </w:pPr>
      <w:r>
        <w:tab/>
        <w:t>}</w:t>
      </w:r>
    </w:p>
    <w:p w:rsidR="00B3208A" w:rsidRDefault="00B3208A" w:rsidP="00B3208A">
      <w:pPr>
        <w:pStyle w:val="LabStepCodeBlock"/>
      </w:pPr>
      <w:r>
        <w:t>}</w:t>
      </w:r>
    </w:p>
    <w:p w:rsidR="00B3208A" w:rsidRDefault="009477AC" w:rsidP="009477AC">
      <w:pPr>
        <w:pStyle w:val="LabStepNumbered"/>
        <w:numPr>
          <w:ilvl w:val="0"/>
          <w:numId w:val="0"/>
        </w:numPr>
        <w:ind w:left="360"/>
      </w:pPr>
      <w:r>
        <w:t xml:space="preserve">Each time a task is created within the current site, the event receiver will fire checking if a due date is filled out. If not, the event receiver will cancel the creation of the task and redirect the user to a </w:t>
      </w:r>
      <w:r w:rsidR="00B3208A">
        <w:t xml:space="preserve">custom ASPX page named </w:t>
      </w:r>
      <w:r>
        <w:rPr>
          <w:rStyle w:val="InlindeCode"/>
        </w:rPr>
        <w:t>DueDate</w:t>
      </w:r>
      <w:r w:rsidR="00B3208A" w:rsidRPr="00C84588">
        <w:rPr>
          <w:rStyle w:val="InlindeCode"/>
        </w:rPr>
        <w:t>Error</w:t>
      </w:r>
      <w:r>
        <w:rPr>
          <w:rStyle w:val="InlindeCode"/>
        </w:rPr>
        <w:t>Page</w:t>
      </w:r>
      <w:r w:rsidR="00B3208A" w:rsidRPr="00C84588">
        <w:rPr>
          <w:rStyle w:val="InlindeCode"/>
        </w:rPr>
        <w:t>.aspx</w:t>
      </w:r>
      <w:r w:rsidR="00B3208A" w:rsidRPr="00A46E44">
        <w:t xml:space="preserve"> </w:t>
      </w:r>
      <w:r w:rsidR="00B3208A">
        <w:t>that you</w:t>
      </w:r>
      <w:r>
        <w:t xml:space="preserve"> wi</w:t>
      </w:r>
      <w:r w:rsidR="00B3208A">
        <w:t xml:space="preserve">ll create in </w:t>
      </w:r>
      <w:r>
        <w:t xml:space="preserve">the </w:t>
      </w:r>
      <w:r w:rsidR="00B3208A">
        <w:t>next few steps.</w:t>
      </w:r>
    </w:p>
    <w:p w:rsidR="00B3208A" w:rsidRDefault="00B3208A" w:rsidP="00B3208A">
      <w:pPr>
        <w:pStyle w:val="LabStepNumbered"/>
        <w:numPr>
          <w:ilvl w:val="0"/>
          <w:numId w:val="0"/>
        </w:numPr>
        <w:ind w:left="360"/>
      </w:pPr>
      <w:r>
        <w:t xml:space="preserve">First, think about why you would want to create a custom error page. Using this technique you can provide the user with rich contextual information </w:t>
      </w:r>
      <w:r w:rsidRPr="00A46E44">
        <w:t xml:space="preserve">on the problem </w:t>
      </w:r>
      <w:r>
        <w:t xml:space="preserve">and guidance about how to resolve it. For now you’ll just create a simple custom error page to tell the user that it is not possible to add </w:t>
      </w:r>
      <w:r w:rsidR="00016C25">
        <w:t>a task without a due date</w:t>
      </w:r>
      <w:r>
        <w:t xml:space="preserve">. </w:t>
      </w:r>
    </w:p>
    <w:p w:rsidR="00B3208A" w:rsidRDefault="00B3208A" w:rsidP="00B3208A">
      <w:pPr>
        <w:pStyle w:val="LabStepNumbered"/>
        <w:ind w:left="360"/>
      </w:pPr>
      <w:r>
        <w:t xml:space="preserve">Now it's time to create a custom application page that will be used by your event handler to redirect the user when things go wrong. Right-click the </w:t>
      </w:r>
      <w:proofErr w:type="spellStart"/>
      <w:r w:rsidRPr="00922976">
        <w:rPr>
          <w:b/>
        </w:rPr>
        <w:t>CustomErrorPage</w:t>
      </w:r>
      <w:proofErr w:type="spellEnd"/>
      <w:r>
        <w:t xml:space="preserve"> project and select </w:t>
      </w:r>
      <w:r w:rsidRPr="00922976">
        <w:rPr>
          <w:b/>
        </w:rPr>
        <w:t>Add » SharePoint “Layouts” Mapped Folder</w:t>
      </w:r>
      <w:r>
        <w:t>:</w:t>
      </w:r>
    </w:p>
    <w:p w:rsidR="00B3208A" w:rsidRDefault="00B3208A" w:rsidP="00097936">
      <w:pPr>
        <w:pStyle w:val="LabStepScreenshot"/>
      </w:pPr>
      <w:r w:rsidRPr="00097936">
        <w:rPr>
          <w:rStyle w:val="LabStepScreenshotFrame"/>
        </w:rPr>
        <w:drawing>
          <wp:inline distT="0" distB="0" distL="0" distR="0" wp14:anchorId="22999653" wp14:editId="7928BA5A">
            <wp:extent cx="2950921" cy="2388562"/>
            <wp:effectExtent l="19050" t="0" r="1829" b="0"/>
            <wp:docPr id="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l="5030" t="7200" b="5728"/>
                    <a:stretch>
                      <a:fillRect/>
                    </a:stretch>
                  </pic:blipFill>
                  <pic:spPr bwMode="auto">
                    <a:xfrm>
                      <a:off x="0" y="0"/>
                      <a:ext cx="2950921" cy="2388562"/>
                    </a:xfrm>
                    <a:prstGeom prst="rect">
                      <a:avLst/>
                    </a:prstGeom>
                    <a:noFill/>
                    <a:ln w="9525">
                      <a:noFill/>
                      <a:miter lim="800000"/>
                      <a:headEnd/>
                      <a:tailEnd/>
                    </a:ln>
                  </pic:spPr>
                </pic:pic>
              </a:graphicData>
            </a:graphic>
          </wp:inline>
        </w:drawing>
      </w:r>
    </w:p>
    <w:p w:rsidR="00B3208A" w:rsidRDefault="00B3208A" w:rsidP="00B3208A">
      <w:pPr>
        <w:pStyle w:val="LabStepNumbered"/>
        <w:ind w:left="360"/>
      </w:pPr>
      <w:r>
        <w:t xml:space="preserve">Right-click the </w:t>
      </w:r>
      <w:r w:rsidRPr="00097936">
        <w:rPr>
          <w:b/>
        </w:rPr>
        <w:t>Layouts\</w:t>
      </w:r>
      <w:proofErr w:type="spellStart"/>
      <w:r w:rsidRPr="00097936">
        <w:rPr>
          <w:b/>
        </w:rPr>
        <w:t>CustomErrorPage</w:t>
      </w:r>
      <w:proofErr w:type="spellEnd"/>
      <w:r>
        <w:t xml:space="preserve"> folder, select </w:t>
      </w:r>
      <w:r w:rsidRPr="00922976">
        <w:rPr>
          <w:b/>
        </w:rPr>
        <w:t>Add Item » New Item</w:t>
      </w:r>
      <w:r>
        <w:t xml:space="preserve">, select the </w:t>
      </w:r>
      <w:r w:rsidRPr="00922976">
        <w:rPr>
          <w:b/>
        </w:rPr>
        <w:t>Application Page</w:t>
      </w:r>
      <w:r>
        <w:t xml:space="preserve"> template from the </w:t>
      </w:r>
      <w:r w:rsidRPr="00922976">
        <w:rPr>
          <w:b/>
        </w:rPr>
        <w:t xml:space="preserve">SharePoint </w:t>
      </w:r>
      <w:r w:rsidR="00097936">
        <w:rPr>
          <w:b/>
        </w:rPr>
        <w:t>»</w:t>
      </w:r>
      <w:r w:rsidRPr="00922976">
        <w:rPr>
          <w:b/>
        </w:rPr>
        <w:t xml:space="preserve"> 2010</w:t>
      </w:r>
      <w:r>
        <w:t xml:space="preserve"> group and name the file </w:t>
      </w:r>
      <w:r w:rsidR="004D4F97">
        <w:rPr>
          <w:rStyle w:val="InlindeCode"/>
        </w:rPr>
        <w:t>DueDateErrorPage</w:t>
      </w:r>
      <w:r w:rsidRPr="00C84588">
        <w:rPr>
          <w:rStyle w:val="InlindeCode"/>
        </w:rPr>
        <w:t>.aspx</w:t>
      </w:r>
      <w:r>
        <w:t>.</w:t>
      </w:r>
    </w:p>
    <w:p w:rsidR="00B3208A" w:rsidRDefault="00B3208A" w:rsidP="00B3208A">
      <w:pPr>
        <w:pStyle w:val="LabStepNumbered"/>
        <w:ind w:left="360"/>
      </w:pPr>
      <w:r>
        <w:t>Open</w:t>
      </w:r>
      <w:r w:rsidR="004D4F97" w:rsidRPr="004D4F97">
        <w:rPr>
          <w:rStyle w:val="InlindeCode"/>
        </w:rPr>
        <w:t xml:space="preserve"> </w:t>
      </w:r>
      <w:r w:rsidR="004D4F97">
        <w:rPr>
          <w:rStyle w:val="InlindeCode"/>
        </w:rPr>
        <w:t>DueDateErrorPage</w:t>
      </w:r>
      <w:r w:rsidRPr="002C5CBE">
        <w:rPr>
          <w:rStyle w:val="InLineUrl"/>
        </w:rPr>
        <w:t>.aspx</w:t>
      </w:r>
      <w:r w:rsidRPr="002C5CBE">
        <w:t xml:space="preserve"> </w:t>
      </w:r>
      <w:r>
        <w:t xml:space="preserve">in code view and update the </w:t>
      </w:r>
      <w:r w:rsidRPr="002C5CBE">
        <w:rPr>
          <w:rStyle w:val="InlindeCode"/>
        </w:rPr>
        <w:t>Main</w:t>
      </w:r>
      <w:r w:rsidRPr="002C5CBE">
        <w:t xml:space="preserve">, </w:t>
      </w:r>
      <w:proofErr w:type="spellStart"/>
      <w:r w:rsidRPr="002C5CBE">
        <w:rPr>
          <w:rStyle w:val="InlindeCode"/>
        </w:rPr>
        <w:t>PageTitle</w:t>
      </w:r>
      <w:proofErr w:type="spellEnd"/>
      <w:r w:rsidRPr="002C5CBE">
        <w:t xml:space="preserve"> and </w:t>
      </w:r>
      <w:proofErr w:type="spellStart"/>
      <w:r w:rsidRPr="002C5CBE">
        <w:rPr>
          <w:rStyle w:val="InlindeCode"/>
        </w:rPr>
        <w:t>PageTitleInTitleArea</w:t>
      </w:r>
      <w:proofErr w:type="spellEnd"/>
      <w:r>
        <w:t xml:space="preserve"> content placeholder to the following:</w:t>
      </w:r>
    </w:p>
    <w:p w:rsidR="00B3208A" w:rsidRPr="00C84588" w:rsidRDefault="00B3208A" w:rsidP="00B3208A">
      <w:pPr>
        <w:pStyle w:val="LabStepCodeBlock"/>
        <w:rPr>
          <w:color w:val="808080" w:themeColor="background1" w:themeShade="80"/>
        </w:rPr>
      </w:pPr>
      <w:r w:rsidRPr="00C84588">
        <w:rPr>
          <w:color w:val="808080" w:themeColor="background1" w:themeShade="80"/>
        </w:rPr>
        <w:t>&lt;asp:Content ID="Main" contentplaceholderid="PlaceHolderMain" runat="server"&gt;</w:t>
      </w:r>
    </w:p>
    <w:p w:rsidR="00B3208A" w:rsidRDefault="00B3208A" w:rsidP="00B3208A">
      <w:pPr>
        <w:pStyle w:val="LabStepCodeBlock"/>
      </w:pPr>
      <w:r>
        <w:t>&lt;p&gt;</w:t>
      </w:r>
    </w:p>
    <w:p w:rsidR="00B3208A" w:rsidRDefault="00B3208A" w:rsidP="00B3208A">
      <w:pPr>
        <w:pStyle w:val="LabStepCodeBlock"/>
      </w:pPr>
      <w:r>
        <w:t xml:space="preserve">  </w:t>
      </w:r>
      <w:r w:rsidR="004D4F97">
        <w:tab/>
      </w:r>
      <w:r>
        <w:t xml:space="preserve">ERROR: </w:t>
      </w:r>
      <w:r w:rsidR="004D4F97">
        <w:t>You cannot create a task without a due date</w:t>
      </w:r>
      <w:r>
        <w:t>.</w:t>
      </w:r>
    </w:p>
    <w:p w:rsidR="00B3208A" w:rsidRDefault="00B3208A" w:rsidP="00B3208A">
      <w:pPr>
        <w:pStyle w:val="LabStepCodeBlock"/>
      </w:pPr>
      <w:r>
        <w:t>&lt;/p&gt;</w:t>
      </w:r>
    </w:p>
    <w:p w:rsidR="00B3208A" w:rsidRPr="00C84588" w:rsidRDefault="00B3208A" w:rsidP="00B3208A">
      <w:pPr>
        <w:pStyle w:val="LabStepCodeBlock"/>
        <w:rPr>
          <w:color w:val="808080" w:themeColor="background1" w:themeShade="80"/>
        </w:rPr>
      </w:pPr>
      <w:r w:rsidRPr="00C84588">
        <w:rPr>
          <w:color w:val="808080" w:themeColor="background1" w:themeShade="80"/>
        </w:rPr>
        <w:t>&lt;/asp:Content&gt;</w:t>
      </w:r>
    </w:p>
    <w:p w:rsidR="00B3208A" w:rsidRDefault="00B3208A" w:rsidP="00B3208A">
      <w:pPr>
        <w:pStyle w:val="LabStepCodeBlock"/>
      </w:pPr>
    </w:p>
    <w:p w:rsidR="00B3208A" w:rsidRPr="00C84588" w:rsidRDefault="00B3208A" w:rsidP="00B3208A">
      <w:pPr>
        <w:pStyle w:val="LabStepCodeBlock"/>
        <w:rPr>
          <w:color w:val="808080" w:themeColor="background1" w:themeShade="80"/>
        </w:rPr>
      </w:pPr>
      <w:r w:rsidRPr="00C84588">
        <w:rPr>
          <w:color w:val="808080" w:themeColor="background1" w:themeShade="80"/>
        </w:rPr>
        <w:t>&lt;asp:Content ID="PageTitle" contentplaceholderid="PlaceHolderPageTitle" runat="server"&gt;</w:t>
      </w:r>
    </w:p>
    <w:p w:rsidR="00B3208A" w:rsidRDefault="00B3208A" w:rsidP="00B3208A">
      <w:pPr>
        <w:pStyle w:val="LabStepCodeBlock"/>
      </w:pPr>
      <w:r>
        <w:t xml:space="preserve">  </w:t>
      </w:r>
      <w:r w:rsidR="004D4F97">
        <w:tab/>
        <w:t>Due Date Error</w:t>
      </w:r>
      <w:r w:rsidR="00651313">
        <w:t xml:space="preserve"> Page</w:t>
      </w:r>
    </w:p>
    <w:p w:rsidR="00B3208A" w:rsidRPr="00C84588" w:rsidRDefault="00B3208A" w:rsidP="00B3208A">
      <w:pPr>
        <w:pStyle w:val="LabStepCodeBlock"/>
        <w:rPr>
          <w:color w:val="808080" w:themeColor="background1" w:themeShade="80"/>
        </w:rPr>
      </w:pPr>
      <w:r w:rsidRPr="00C84588">
        <w:rPr>
          <w:color w:val="808080" w:themeColor="background1" w:themeShade="80"/>
        </w:rPr>
        <w:t>&lt;/asp:Content&gt;</w:t>
      </w:r>
    </w:p>
    <w:p w:rsidR="00B3208A" w:rsidRDefault="00B3208A" w:rsidP="00B3208A">
      <w:pPr>
        <w:pStyle w:val="LabStepCodeBlock"/>
      </w:pPr>
    </w:p>
    <w:p w:rsidR="00B3208A" w:rsidRPr="00C84588" w:rsidRDefault="00B3208A" w:rsidP="00B3208A">
      <w:pPr>
        <w:pStyle w:val="LabStepCodeBlock"/>
        <w:rPr>
          <w:color w:val="808080" w:themeColor="background1" w:themeShade="80"/>
        </w:rPr>
      </w:pPr>
      <w:r w:rsidRPr="00C84588">
        <w:rPr>
          <w:color w:val="808080" w:themeColor="background1" w:themeShade="80"/>
        </w:rPr>
        <w:t>&lt;asp:Content ID="PageTitleInTitleArea" contentplaceholderid="PlaceHolderPageTitleInTitleArea" runat="server" &gt;</w:t>
      </w:r>
    </w:p>
    <w:p w:rsidR="00B3208A" w:rsidRDefault="00B3208A" w:rsidP="00B3208A">
      <w:pPr>
        <w:pStyle w:val="LabStepCodeBlock"/>
      </w:pPr>
      <w:r>
        <w:tab/>
      </w:r>
      <w:r w:rsidR="004D4F97">
        <w:t>Due Date Erro</w:t>
      </w:r>
      <w:r w:rsidR="00F22167">
        <w:t>r</w:t>
      </w:r>
      <w:r w:rsidR="00651313">
        <w:t xml:space="preserve"> Page</w:t>
      </w:r>
    </w:p>
    <w:p w:rsidR="00B3208A" w:rsidRPr="00C84588" w:rsidRDefault="00B3208A" w:rsidP="00B3208A">
      <w:pPr>
        <w:pStyle w:val="LabStepCodeBlock"/>
        <w:rPr>
          <w:color w:val="808080" w:themeColor="background1" w:themeShade="80"/>
        </w:rPr>
      </w:pPr>
      <w:r w:rsidRPr="00C84588">
        <w:rPr>
          <w:color w:val="808080" w:themeColor="background1" w:themeShade="80"/>
        </w:rPr>
        <w:t>&lt;/asp:Content&gt;</w:t>
      </w:r>
    </w:p>
    <w:p w:rsidR="00651313" w:rsidRDefault="00B3208A" w:rsidP="00B3208A">
      <w:pPr>
        <w:pStyle w:val="LabStepNumbered"/>
        <w:ind w:left="360"/>
      </w:pPr>
      <w:r>
        <w:t xml:space="preserve">Test your work by saving all changes and </w:t>
      </w:r>
      <w:r w:rsidR="00B614AF">
        <w:t xml:space="preserve">pressing </w:t>
      </w:r>
      <w:r w:rsidR="00B614AF" w:rsidRPr="00922976">
        <w:rPr>
          <w:b/>
        </w:rPr>
        <w:t>[CTRL</w:t>
      </w:r>
      <w:proofErr w:type="gramStart"/>
      <w:r w:rsidR="00B614AF" w:rsidRPr="00922976">
        <w:rPr>
          <w:b/>
        </w:rPr>
        <w:t>]+</w:t>
      </w:r>
      <w:proofErr w:type="gramEnd"/>
      <w:r w:rsidR="00B614AF" w:rsidRPr="00922976">
        <w:rPr>
          <w:b/>
        </w:rPr>
        <w:t>[F5]</w:t>
      </w:r>
      <w:r w:rsidR="00B614AF">
        <w:t xml:space="preserve"> to </w:t>
      </w:r>
      <w:r>
        <w:t xml:space="preserve">build and deploy the solution. Eventually Visual Studio will launch the site in the browser. </w:t>
      </w:r>
      <w:r w:rsidR="00F22167">
        <w:t>If no task list is available, create one using the</w:t>
      </w:r>
      <w:r w:rsidR="00F22167" w:rsidRPr="00F22167">
        <w:rPr>
          <w:rStyle w:val="InlindeCode"/>
        </w:rPr>
        <w:t xml:space="preserve"> </w:t>
      </w:r>
      <w:r w:rsidR="00F22167" w:rsidRPr="00097936">
        <w:rPr>
          <w:b/>
        </w:rPr>
        <w:t>More Options</w:t>
      </w:r>
      <w:r w:rsidR="00F22167">
        <w:rPr>
          <w:rStyle w:val="InlindeCode"/>
        </w:rPr>
        <w:t xml:space="preserve"> </w:t>
      </w:r>
      <w:r w:rsidR="00F22167">
        <w:t>menu item of the</w:t>
      </w:r>
      <w:r w:rsidR="00F22167" w:rsidRPr="00F22167">
        <w:rPr>
          <w:rStyle w:val="InlindeCode"/>
        </w:rPr>
        <w:t xml:space="preserve"> </w:t>
      </w:r>
      <w:r w:rsidR="00F22167" w:rsidRPr="00097936">
        <w:rPr>
          <w:b/>
        </w:rPr>
        <w:t>Site Actions</w:t>
      </w:r>
      <w:r w:rsidR="00F22167">
        <w:t xml:space="preserve"> menu</w:t>
      </w:r>
      <w:r w:rsidR="00651313">
        <w:t>.</w:t>
      </w:r>
      <w:r>
        <w:t xml:space="preserve"> </w:t>
      </w:r>
    </w:p>
    <w:p w:rsidR="00F22167" w:rsidRDefault="00F22167" w:rsidP="00F22167">
      <w:pPr>
        <w:pStyle w:val="LabStepNumbered"/>
        <w:ind w:left="360"/>
      </w:pPr>
      <w:r>
        <w:t>Create a task with a due date. Create a second task without a due date. When saving the task, the cu</w:t>
      </w:r>
      <w:r w:rsidR="00475816">
        <w:t>stom error page is displayed:</w:t>
      </w:r>
    </w:p>
    <w:p w:rsidR="00B614AF" w:rsidRDefault="00E84F2C" w:rsidP="00097936">
      <w:pPr>
        <w:pStyle w:val="LabStepScreenshot"/>
      </w:pPr>
      <w:r>
        <w:object w:dxaOrig="7564" w:dyaOrig="2162" w14:anchorId="0A986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108pt" o:ole="">
            <v:imagedata r:id="rId20" o:title=""/>
          </v:shape>
          <o:OLEObject Type="Embed" ProgID="Photoshop.Image.11" ShapeID="_x0000_i1025" DrawAspect="Content" ObjectID="_1394638341" r:id="rId21">
            <o:FieldCodes>\s</o:FieldCodes>
          </o:OLEObject>
        </w:object>
      </w:r>
    </w:p>
    <w:p w:rsidR="00B410F6" w:rsidRPr="001E73CB" w:rsidRDefault="00B614AF" w:rsidP="00097936">
      <w:pPr>
        <w:pStyle w:val="LabExerciseText"/>
      </w:pPr>
      <w:r>
        <w:t>In this exercise you created a new event that used the error page event handler options.</w:t>
      </w:r>
    </w:p>
    <w:sectPr w:rsidR="00B410F6" w:rsidRPr="001E73CB" w:rsidSect="0069132D">
      <w:headerReference w:type="default" r:id="rId22"/>
      <w:footerReference w:type="default" r:id="rId2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AFE" w:rsidRDefault="00DA4AFE" w:rsidP="002754DA">
      <w:pPr>
        <w:spacing w:before="0" w:after="0"/>
      </w:pPr>
      <w:r>
        <w:separator/>
      </w:r>
    </w:p>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endnote>
  <w:endnote w:type="continuationSeparator" w:id="0">
    <w:p w:rsidR="00DA4AFE" w:rsidRDefault="00DA4AFE" w:rsidP="002754DA">
      <w:pPr>
        <w:spacing w:before="0" w:after="0"/>
      </w:pPr>
      <w:r>
        <w:continuationSeparator/>
      </w:r>
    </w:p>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c>
        <w:tcPr>
          <w:tcW w:w="4788" w:type="dxa"/>
        </w:tcPr>
        <w:p w:rsidR="00F7390A" w:rsidRDefault="00DA4AFE" w:rsidP="00616305">
          <w:pPr>
            <w:pStyle w:val="Footer"/>
          </w:pPr>
        </w:p>
      </w:tc>
      <w:tc>
        <w:tcPr>
          <w:tcW w:w="4788" w:type="dxa"/>
        </w:tcPr>
        <w:p w:rsidR="00F7390A" w:rsidRPr="00F7390A" w:rsidRDefault="00DA4AFE" w:rsidP="00F7390A">
          <w:pPr>
            <w:pStyle w:val="Footer"/>
            <w:jc w:val="right"/>
          </w:pPr>
        </w:p>
      </w:tc>
    </w:tr>
  </w:tbl>
  <w:p w:rsidR="000C147A" w:rsidRPr="00F62F1C" w:rsidRDefault="00DA4AFE"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AFE" w:rsidRDefault="00DA4AFE" w:rsidP="002754DA">
      <w:pPr>
        <w:spacing w:before="0" w:after="0"/>
      </w:pPr>
      <w:r>
        <w:separator/>
      </w:r>
    </w:p>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footnote>
  <w:footnote w:type="continuationSeparator" w:id="0">
    <w:p w:rsidR="00DA4AFE" w:rsidRDefault="00DA4AFE" w:rsidP="002754DA">
      <w:pPr>
        <w:spacing w:before="0" w:after="0"/>
      </w:pPr>
      <w:r>
        <w:continuationSeparator/>
      </w:r>
    </w:p>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p w:rsidR="00DA4AFE" w:rsidRDefault="00DA4A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DA4AFE" w:rsidP="00BA62F8">
          <w:pPr>
            <w:pStyle w:val="Header"/>
          </w:pPr>
        </w:p>
      </w:tc>
      <w:tc>
        <w:tcPr>
          <w:tcW w:w="4788" w:type="dxa"/>
        </w:tcPr>
        <w:p w:rsidR="00F7390A" w:rsidRDefault="00DA4AFE" w:rsidP="00F7390A">
          <w:pPr>
            <w:pStyle w:val="Header"/>
            <w:jc w:val="right"/>
          </w:pPr>
        </w:p>
      </w:tc>
    </w:tr>
  </w:tbl>
  <w:p w:rsidR="000C147A" w:rsidRDefault="00DA4AFE"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9174F"/>
    <w:multiLevelType w:val="hybridMultilevel"/>
    <w:tmpl w:val="2740304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6721907"/>
    <w:multiLevelType w:val="hybridMultilevel"/>
    <w:tmpl w:val="2740304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5D693EE2"/>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63027CDE"/>
    <w:multiLevelType w:val="hybridMultilevel"/>
    <w:tmpl w:val="808E3E8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6DF76608"/>
    <w:multiLevelType w:val="hybridMultilevel"/>
    <w:tmpl w:val="C02622E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6"/>
  </w:num>
  <w:num w:numId="2">
    <w:abstractNumId w:val="8"/>
  </w:num>
  <w:num w:numId="3">
    <w:abstractNumId w:val="7"/>
  </w:num>
  <w:num w:numId="4">
    <w:abstractNumId w:val="0"/>
  </w:num>
  <w:num w:numId="5">
    <w:abstractNumId w:val="12"/>
  </w:num>
  <w:num w:numId="6">
    <w:abstractNumId w:val="11"/>
  </w:num>
  <w:num w:numId="7">
    <w:abstractNumId w:val="5"/>
  </w:num>
  <w:num w:numId="8">
    <w:abstractNumId w:val="10"/>
  </w:num>
  <w:num w:numId="9">
    <w:abstractNumId w:val="2"/>
  </w:num>
  <w:num w:numId="10">
    <w:abstractNumId w:val="3"/>
  </w:num>
  <w:num w:numId="11">
    <w:abstractNumId w:val="9"/>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4"/>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1"/>
  </w:num>
  <w:num w:numId="64">
    <w:abstractNumId w:val="0"/>
    <w:lvlOverride w:ilvl="0">
      <w:startOverride w:val="1"/>
    </w:lvlOverride>
  </w:num>
  <w:num w:numId="65">
    <w:abstractNumId w:val="0"/>
    <w:lvlOverride w:ilvl="0">
      <w:startOverride w:val="1"/>
    </w:lvlOverride>
  </w:num>
  <w:num w:numId="66">
    <w:abstractNumId w:val="0"/>
    <w:lvlOverride w:ilvl="0">
      <w:startOverride w:val="1"/>
    </w:lvlOverride>
  </w:num>
  <w:num w:numId="67">
    <w:abstractNumId w:val="0"/>
    <w:lvlOverride w:ilvl="0">
      <w:startOverride w:val="1"/>
    </w:lvlOverride>
  </w:num>
  <w:num w:numId="68">
    <w:abstractNumId w:val="0"/>
    <w:lvlOverride w:ilvl="0">
      <w:startOverride w:val="1"/>
    </w:lvlOverride>
  </w:num>
  <w:num w:numId="69">
    <w:abstractNumId w:val="0"/>
    <w:lvlOverride w:ilvl="0">
      <w:startOverride w:val="1"/>
    </w:lvlOverride>
  </w:num>
  <w:num w:numId="70">
    <w:abstractNumId w:val="0"/>
    <w:lvlOverride w:ilvl="0">
      <w:startOverride w:val="1"/>
    </w:lvlOverride>
  </w:num>
  <w:num w:numId="71">
    <w:abstractNumId w:val="0"/>
    <w:lvlOverride w:ilvl="0">
      <w:startOverride w:val="1"/>
    </w:lvlOverride>
  </w:num>
  <w:num w:numId="72">
    <w:abstractNumId w:val="7"/>
    <w:lvlOverride w:ilvl="0">
      <w:startOverride w:val="1"/>
    </w:lvlOverride>
  </w:num>
  <w:num w:numId="73">
    <w:abstractNumId w:val="7"/>
    <w:lvlOverride w:ilvl="0">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0155"/>
    <w:rsid w:val="00012AC2"/>
    <w:rsid w:val="00016C25"/>
    <w:rsid w:val="00024303"/>
    <w:rsid w:val="000243F6"/>
    <w:rsid w:val="00026178"/>
    <w:rsid w:val="00030FBC"/>
    <w:rsid w:val="00051385"/>
    <w:rsid w:val="000553AB"/>
    <w:rsid w:val="00082C8E"/>
    <w:rsid w:val="00085C88"/>
    <w:rsid w:val="00097936"/>
    <w:rsid w:val="000A019A"/>
    <w:rsid w:val="000A0FB8"/>
    <w:rsid w:val="000A4D31"/>
    <w:rsid w:val="000B12C5"/>
    <w:rsid w:val="000B4125"/>
    <w:rsid w:val="000B4798"/>
    <w:rsid w:val="000C54C2"/>
    <w:rsid w:val="000D1CE4"/>
    <w:rsid w:val="000E4786"/>
    <w:rsid w:val="000F23A7"/>
    <w:rsid w:val="0011020C"/>
    <w:rsid w:val="00110EC0"/>
    <w:rsid w:val="001128F7"/>
    <w:rsid w:val="00123729"/>
    <w:rsid w:val="00123A37"/>
    <w:rsid w:val="00140317"/>
    <w:rsid w:val="00141688"/>
    <w:rsid w:val="00151E41"/>
    <w:rsid w:val="00155ADF"/>
    <w:rsid w:val="0016348C"/>
    <w:rsid w:val="001657A8"/>
    <w:rsid w:val="0016603A"/>
    <w:rsid w:val="00166BA8"/>
    <w:rsid w:val="001706FC"/>
    <w:rsid w:val="001760F5"/>
    <w:rsid w:val="0019249E"/>
    <w:rsid w:val="00195677"/>
    <w:rsid w:val="001969F7"/>
    <w:rsid w:val="001A3C36"/>
    <w:rsid w:val="001B176D"/>
    <w:rsid w:val="001B24B6"/>
    <w:rsid w:val="001B60FC"/>
    <w:rsid w:val="001C2975"/>
    <w:rsid w:val="001C3C48"/>
    <w:rsid w:val="001E5FC6"/>
    <w:rsid w:val="001E73CB"/>
    <w:rsid w:val="00207F56"/>
    <w:rsid w:val="00216298"/>
    <w:rsid w:val="00220109"/>
    <w:rsid w:val="002243BC"/>
    <w:rsid w:val="00226C32"/>
    <w:rsid w:val="00231D57"/>
    <w:rsid w:val="00234111"/>
    <w:rsid w:val="002376C5"/>
    <w:rsid w:val="002420AD"/>
    <w:rsid w:val="00243A3C"/>
    <w:rsid w:val="00255FC3"/>
    <w:rsid w:val="002646DD"/>
    <w:rsid w:val="00265968"/>
    <w:rsid w:val="002710F4"/>
    <w:rsid w:val="00273F7D"/>
    <w:rsid w:val="002754DA"/>
    <w:rsid w:val="00277264"/>
    <w:rsid w:val="002820B9"/>
    <w:rsid w:val="002A5553"/>
    <w:rsid w:val="002C5CBE"/>
    <w:rsid w:val="002E035E"/>
    <w:rsid w:val="002E259F"/>
    <w:rsid w:val="002E2704"/>
    <w:rsid w:val="002E66B3"/>
    <w:rsid w:val="002F2748"/>
    <w:rsid w:val="0030388D"/>
    <w:rsid w:val="00304210"/>
    <w:rsid w:val="00307288"/>
    <w:rsid w:val="0031741B"/>
    <w:rsid w:val="00333042"/>
    <w:rsid w:val="00345D79"/>
    <w:rsid w:val="00361340"/>
    <w:rsid w:val="00364378"/>
    <w:rsid w:val="00367C9B"/>
    <w:rsid w:val="00384500"/>
    <w:rsid w:val="003853E0"/>
    <w:rsid w:val="00390E04"/>
    <w:rsid w:val="003974AF"/>
    <w:rsid w:val="003A6D85"/>
    <w:rsid w:val="003B1609"/>
    <w:rsid w:val="003B509E"/>
    <w:rsid w:val="003B5899"/>
    <w:rsid w:val="003B6B6E"/>
    <w:rsid w:val="003C6F9B"/>
    <w:rsid w:val="003D4A36"/>
    <w:rsid w:val="003D513A"/>
    <w:rsid w:val="003E3149"/>
    <w:rsid w:val="003E53A5"/>
    <w:rsid w:val="003F2EDC"/>
    <w:rsid w:val="00403E5E"/>
    <w:rsid w:val="00414108"/>
    <w:rsid w:val="004166C5"/>
    <w:rsid w:val="00420D38"/>
    <w:rsid w:val="00427A68"/>
    <w:rsid w:val="00433D56"/>
    <w:rsid w:val="00445241"/>
    <w:rsid w:val="00445949"/>
    <w:rsid w:val="00445F5C"/>
    <w:rsid w:val="00446B8D"/>
    <w:rsid w:val="00453182"/>
    <w:rsid w:val="00474799"/>
    <w:rsid w:val="00475816"/>
    <w:rsid w:val="00481358"/>
    <w:rsid w:val="004838B2"/>
    <w:rsid w:val="0048444C"/>
    <w:rsid w:val="004A7C45"/>
    <w:rsid w:val="004B75D9"/>
    <w:rsid w:val="004C7D6E"/>
    <w:rsid w:val="004D3A39"/>
    <w:rsid w:val="004D4F97"/>
    <w:rsid w:val="004E1CBF"/>
    <w:rsid w:val="004E3B42"/>
    <w:rsid w:val="004E45B9"/>
    <w:rsid w:val="004F1E4C"/>
    <w:rsid w:val="004F54BD"/>
    <w:rsid w:val="00504620"/>
    <w:rsid w:val="0050658A"/>
    <w:rsid w:val="0050746C"/>
    <w:rsid w:val="005106D7"/>
    <w:rsid w:val="00513EAD"/>
    <w:rsid w:val="0051400B"/>
    <w:rsid w:val="00515695"/>
    <w:rsid w:val="00515C63"/>
    <w:rsid w:val="00536A2B"/>
    <w:rsid w:val="00536EA7"/>
    <w:rsid w:val="00537866"/>
    <w:rsid w:val="00540A9A"/>
    <w:rsid w:val="00550938"/>
    <w:rsid w:val="00551DFA"/>
    <w:rsid w:val="00555BB7"/>
    <w:rsid w:val="00560F81"/>
    <w:rsid w:val="005710D5"/>
    <w:rsid w:val="0057247C"/>
    <w:rsid w:val="00574574"/>
    <w:rsid w:val="00580480"/>
    <w:rsid w:val="00591AF5"/>
    <w:rsid w:val="005A0E17"/>
    <w:rsid w:val="005A3A17"/>
    <w:rsid w:val="005A3E02"/>
    <w:rsid w:val="005A4563"/>
    <w:rsid w:val="005A55FF"/>
    <w:rsid w:val="005A6D5F"/>
    <w:rsid w:val="005B6F90"/>
    <w:rsid w:val="005C03B9"/>
    <w:rsid w:val="005C1BF8"/>
    <w:rsid w:val="005D380A"/>
    <w:rsid w:val="005D3854"/>
    <w:rsid w:val="005E054A"/>
    <w:rsid w:val="005E0D54"/>
    <w:rsid w:val="005E79AF"/>
    <w:rsid w:val="00602AF6"/>
    <w:rsid w:val="006059A6"/>
    <w:rsid w:val="00620888"/>
    <w:rsid w:val="00623855"/>
    <w:rsid w:val="00625F0D"/>
    <w:rsid w:val="00626932"/>
    <w:rsid w:val="006316FA"/>
    <w:rsid w:val="0063362B"/>
    <w:rsid w:val="0064506E"/>
    <w:rsid w:val="00650ACD"/>
    <w:rsid w:val="00651313"/>
    <w:rsid w:val="006534DC"/>
    <w:rsid w:val="00653D8B"/>
    <w:rsid w:val="00654F8F"/>
    <w:rsid w:val="0066042A"/>
    <w:rsid w:val="00664380"/>
    <w:rsid w:val="006649DB"/>
    <w:rsid w:val="00667328"/>
    <w:rsid w:val="00667B58"/>
    <w:rsid w:val="00673771"/>
    <w:rsid w:val="0067766A"/>
    <w:rsid w:val="0069092F"/>
    <w:rsid w:val="0069132D"/>
    <w:rsid w:val="0069598A"/>
    <w:rsid w:val="006A020F"/>
    <w:rsid w:val="006A105B"/>
    <w:rsid w:val="006B07C3"/>
    <w:rsid w:val="006B25FA"/>
    <w:rsid w:val="006B6F43"/>
    <w:rsid w:val="006C0157"/>
    <w:rsid w:val="006C5C78"/>
    <w:rsid w:val="006C7484"/>
    <w:rsid w:val="006E5188"/>
    <w:rsid w:val="006E6BFD"/>
    <w:rsid w:val="006F13F6"/>
    <w:rsid w:val="006F64F9"/>
    <w:rsid w:val="0070089C"/>
    <w:rsid w:val="00711C05"/>
    <w:rsid w:val="007267C9"/>
    <w:rsid w:val="0072738D"/>
    <w:rsid w:val="00737FD5"/>
    <w:rsid w:val="00740261"/>
    <w:rsid w:val="00740358"/>
    <w:rsid w:val="007442CF"/>
    <w:rsid w:val="007508E5"/>
    <w:rsid w:val="00754D76"/>
    <w:rsid w:val="00756C10"/>
    <w:rsid w:val="007600AD"/>
    <w:rsid w:val="0076162E"/>
    <w:rsid w:val="00770735"/>
    <w:rsid w:val="00795B40"/>
    <w:rsid w:val="007A0762"/>
    <w:rsid w:val="007A2E8C"/>
    <w:rsid w:val="007A3D0E"/>
    <w:rsid w:val="007A6FDB"/>
    <w:rsid w:val="007A7B3A"/>
    <w:rsid w:val="007B63AE"/>
    <w:rsid w:val="007B648F"/>
    <w:rsid w:val="007E240B"/>
    <w:rsid w:val="007F1C96"/>
    <w:rsid w:val="007F2CD4"/>
    <w:rsid w:val="007F7AAC"/>
    <w:rsid w:val="0080252D"/>
    <w:rsid w:val="00812AF5"/>
    <w:rsid w:val="00826FF7"/>
    <w:rsid w:val="0082729D"/>
    <w:rsid w:val="00827867"/>
    <w:rsid w:val="0083029D"/>
    <w:rsid w:val="00830A82"/>
    <w:rsid w:val="00841F3B"/>
    <w:rsid w:val="00845FAD"/>
    <w:rsid w:val="008530CC"/>
    <w:rsid w:val="00856645"/>
    <w:rsid w:val="00864EB8"/>
    <w:rsid w:val="00865AE4"/>
    <w:rsid w:val="0086681C"/>
    <w:rsid w:val="008743F8"/>
    <w:rsid w:val="00880606"/>
    <w:rsid w:val="00893C82"/>
    <w:rsid w:val="008943B0"/>
    <w:rsid w:val="008A1B07"/>
    <w:rsid w:val="008A1B16"/>
    <w:rsid w:val="008A7318"/>
    <w:rsid w:val="008B2408"/>
    <w:rsid w:val="008B4126"/>
    <w:rsid w:val="008B697B"/>
    <w:rsid w:val="008C1C05"/>
    <w:rsid w:val="008C5590"/>
    <w:rsid w:val="008D054E"/>
    <w:rsid w:val="008D0899"/>
    <w:rsid w:val="008D261C"/>
    <w:rsid w:val="008D30B0"/>
    <w:rsid w:val="008D7F27"/>
    <w:rsid w:val="008E1CE8"/>
    <w:rsid w:val="008E3F36"/>
    <w:rsid w:val="00902CBD"/>
    <w:rsid w:val="00903B98"/>
    <w:rsid w:val="00915A59"/>
    <w:rsid w:val="0091656E"/>
    <w:rsid w:val="00916ABE"/>
    <w:rsid w:val="00922976"/>
    <w:rsid w:val="00925E86"/>
    <w:rsid w:val="0092708E"/>
    <w:rsid w:val="009422EE"/>
    <w:rsid w:val="00944282"/>
    <w:rsid w:val="009477AC"/>
    <w:rsid w:val="009537AB"/>
    <w:rsid w:val="0096384D"/>
    <w:rsid w:val="00964D6A"/>
    <w:rsid w:val="00964DF1"/>
    <w:rsid w:val="00965C23"/>
    <w:rsid w:val="009753EF"/>
    <w:rsid w:val="00990EBF"/>
    <w:rsid w:val="009A5818"/>
    <w:rsid w:val="009C016D"/>
    <w:rsid w:val="009C6E7B"/>
    <w:rsid w:val="009D22E7"/>
    <w:rsid w:val="009E2AD2"/>
    <w:rsid w:val="009F6602"/>
    <w:rsid w:val="00A05D85"/>
    <w:rsid w:val="00A10BF8"/>
    <w:rsid w:val="00A136DF"/>
    <w:rsid w:val="00A15C8C"/>
    <w:rsid w:val="00A238F6"/>
    <w:rsid w:val="00A2430F"/>
    <w:rsid w:val="00A25FC5"/>
    <w:rsid w:val="00A27676"/>
    <w:rsid w:val="00A3093C"/>
    <w:rsid w:val="00A36AE5"/>
    <w:rsid w:val="00A4394E"/>
    <w:rsid w:val="00A46E44"/>
    <w:rsid w:val="00A52C71"/>
    <w:rsid w:val="00A53017"/>
    <w:rsid w:val="00A5490F"/>
    <w:rsid w:val="00A55EA3"/>
    <w:rsid w:val="00A6472F"/>
    <w:rsid w:val="00A66755"/>
    <w:rsid w:val="00A73931"/>
    <w:rsid w:val="00A811F8"/>
    <w:rsid w:val="00A94B39"/>
    <w:rsid w:val="00AA081D"/>
    <w:rsid w:val="00AA1C5E"/>
    <w:rsid w:val="00AC648B"/>
    <w:rsid w:val="00AD3847"/>
    <w:rsid w:val="00AF0CD2"/>
    <w:rsid w:val="00AF4F9B"/>
    <w:rsid w:val="00B04598"/>
    <w:rsid w:val="00B158FF"/>
    <w:rsid w:val="00B3208A"/>
    <w:rsid w:val="00B410F6"/>
    <w:rsid w:val="00B56241"/>
    <w:rsid w:val="00B60011"/>
    <w:rsid w:val="00B614AF"/>
    <w:rsid w:val="00B7645C"/>
    <w:rsid w:val="00B80925"/>
    <w:rsid w:val="00B815CE"/>
    <w:rsid w:val="00B838CD"/>
    <w:rsid w:val="00B84304"/>
    <w:rsid w:val="00B85266"/>
    <w:rsid w:val="00BA2085"/>
    <w:rsid w:val="00BA332D"/>
    <w:rsid w:val="00BB42DB"/>
    <w:rsid w:val="00BC1206"/>
    <w:rsid w:val="00BC22EE"/>
    <w:rsid w:val="00BC2C68"/>
    <w:rsid w:val="00BE20E7"/>
    <w:rsid w:val="00BE5EE7"/>
    <w:rsid w:val="00BF4AAD"/>
    <w:rsid w:val="00C30E56"/>
    <w:rsid w:val="00C3211E"/>
    <w:rsid w:val="00C33D09"/>
    <w:rsid w:val="00C34D0A"/>
    <w:rsid w:val="00C37A3E"/>
    <w:rsid w:val="00C44632"/>
    <w:rsid w:val="00C47460"/>
    <w:rsid w:val="00C53882"/>
    <w:rsid w:val="00C62D6E"/>
    <w:rsid w:val="00C642C3"/>
    <w:rsid w:val="00C70683"/>
    <w:rsid w:val="00C76F20"/>
    <w:rsid w:val="00C80B2F"/>
    <w:rsid w:val="00C81CBC"/>
    <w:rsid w:val="00C84588"/>
    <w:rsid w:val="00C847ED"/>
    <w:rsid w:val="00C9096A"/>
    <w:rsid w:val="00C92678"/>
    <w:rsid w:val="00C93E0C"/>
    <w:rsid w:val="00C97674"/>
    <w:rsid w:val="00CB7A9C"/>
    <w:rsid w:val="00CB7CC1"/>
    <w:rsid w:val="00CC5CEB"/>
    <w:rsid w:val="00CD0AD0"/>
    <w:rsid w:val="00CD10A1"/>
    <w:rsid w:val="00CE155F"/>
    <w:rsid w:val="00CE1CB8"/>
    <w:rsid w:val="00CE6C48"/>
    <w:rsid w:val="00CF0D9B"/>
    <w:rsid w:val="00CF6D0E"/>
    <w:rsid w:val="00D057EA"/>
    <w:rsid w:val="00D12B10"/>
    <w:rsid w:val="00D1320B"/>
    <w:rsid w:val="00D15FEC"/>
    <w:rsid w:val="00D33840"/>
    <w:rsid w:val="00D3469C"/>
    <w:rsid w:val="00D440DD"/>
    <w:rsid w:val="00D441A5"/>
    <w:rsid w:val="00D50509"/>
    <w:rsid w:val="00D56B22"/>
    <w:rsid w:val="00D631D7"/>
    <w:rsid w:val="00D64974"/>
    <w:rsid w:val="00D66469"/>
    <w:rsid w:val="00D8031B"/>
    <w:rsid w:val="00D84676"/>
    <w:rsid w:val="00D84A2F"/>
    <w:rsid w:val="00D8754C"/>
    <w:rsid w:val="00D92006"/>
    <w:rsid w:val="00D950CC"/>
    <w:rsid w:val="00D97000"/>
    <w:rsid w:val="00DA442B"/>
    <w:rsid w:val="00DA4AFE"/>
    <w:rsid w:val="00DA6D71"/>
    <w:rsid w:val="00DC2A0F"/>
    <w:rsid w:val="00DD1790"/>
    <w:rsid w:val="00DD40A9"/>
    <w:rsid w:val="00DD5F52"/>
    <w:rsid w:val="00DD7D6E"/>
    <w:rsid w:val="00DE2830"/>
    <w:rsid w:val="00DE5625"/>
    <w:rsid w:val="00DE58D9"/>
    <w:rsid w:val="00DF0141"/>
    <w:rsid w:val="00DF0E38"/>
    <w:rsid w:val="00E056FD"/>
    <w:rsid w:val="00E07AF0"/>
    <w:rsid w:val="00E13222"/>
    <w:rsid w:val="00E132BC"/>
    <w:rsid w:val="00E15736"/>
    <w:rsid w:val="00E177CD"/>
    <w:rsid w:val="00E22CFC"/>
    <w:rsid w:val="00E338DA"/>
    <w:rsid w:val="00E36698"/>
    <w:rsid w:val="00E42402"/>
    <w:rsid w:val="00E43E83"/>
    <w:rsid w:val="00E45125"/>
    <w:rsid w:val="00E5105B"/>
    <w:rsid w:val="00E51A44"/>
    <w:rsid w:val="00E52656"/>
    <w:rsid w:val="00E52FBF"/>
    <w:rsid w:val="00E57901"/>
    <w:rsid w:val="00E60B87"/>
    <w:rsid w:val="00E610A5"/>
    <w:rsid w:val="00E816DC"/>
    <w:rsid w:val="00E84F2C"/>
    <w:rsid w:val="00E90829"/>
    <w:rsid w:val="00E95F93"/>
    <w:rsid w:val="00EA0CC6"/>
    <w:rsid w:val="00EB0E93"/>
    <w:rsid w:val="00EC02AD"/>
    <w:rsid w:val="00EC15A4"/>
    <w:rsid w:val="00ED1A11"/>
    <w:rsid w:val="00ED6A60"/>
    <w:rsid w:val="00EE5137"/>
    <w:rsid w:val="00EE79EB"/>
    <w:rsid w:val="00EE7A35"/>
    <w:rsid w:val="00EF0B37"/>
    <w:rsid w:val="00F00F72"/>
    <w:rsid w:val="00F10C41"/>
    <w:rsid w:val="00F218A1"/>
    <w:rsid w:val="00F22167"/>
    <w:rsid w:val="00F22470"/>
    <w:rsid w:val="00F26EE7"/>
    <w:rsid w:val="00F276BD"/>
    <w:rsid w:val="00F30610"/>
    <w:rsid w:val="00F43BFB"/>
    <w:rsid w:val="00F5138E"/>
    <w:rsid w:val="00F577F9"/>
    <w:rsid w:val="00F621EE"/>
    <w:rsid w:val="00F62F1C"/>
    <w:rsid w:val="00F64CF9"/>
    <w:rsid w:val="00F72607"/>
    <w:rsid w:val="00F81057"/>
    <w:rsid w:val="00F84B8D"/>
    <w:rsid w:val="00F938D8"/>
    <w:rsid w:val="00FA3EB4"/>
    <w:rsid w:val="00FA5E15"/>
    <w:rsid w:val="00FB07B8"/>
    <w:rsid w:val="00FB3F0A"/>
    <w:rsid w:val="00FC00E1"/>
    <w:rsid w:val="00FC79BD"/>
    <w:rsid w:val="00FD1FA2"/>
    <w:rsid w:val="00FE0728"/>
    <w:rsid w:val="00FF1BF2"/>
    <w:rsid w:val="00FF3C5B"/>
    <w:rsid w:val="00FF74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60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059A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6059A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6059A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6059A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6059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A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6059A6"/>
    <w:rPr>
      <w:rFonts w:ascii="Arial Black" w:hAnsi="Arial Black"/>
      <w:sz w:val="28"/>
    </w:rPr>
  </w:style>
  <w:style w:type="character" w:customStyle="1" w:styleId="Heading4Char">
    <w:name w:val="Heading 4 Char"/>
    <w:basedOn w:val="DefaultParagraphFont"/>
    <w:link w:val="Heading4"/>
    <w:uiPriority w:val="9"/>
    <w:rsid w:val="006059A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6059A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6059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9A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6059A6"/>
    <w:pPr>
      <w:tabs>
        <w:tab w:val="right" w:leader="dot" w:pos="10786"/>
      </w:tabs>
      <w:spacing w:before="80" w:after="0"/>
      <w:ind w:left="144"/>
    </w:pPr>
    <w:rPr>
      <w:b/>
    </w:rPr>
  </w:style>
  <w:style w:type="paragraph" w:styleId="TOC2">
    <w:name w:val="toc 2"/>
    <w:basedOn w:val="Normal"/>
    <w:next w:val="Normal"/>
    <w:autoRedefine/>
    <w:uiPriority w:val="39"/>
    <w:unhideWhenUsed/>
    <w:rsid w:val="006059A6"/>
    <w:pPr>
      <w:tabs>
        <w:tab w:val="right" w:leader="dot" w:pos="10790"/>
      </w:tabs>
      <w:spacing w:before="40" w:after="40"/>
      <w:ind w:left="288"/>
    </w:pPr>
    <w:rPr>
      <w:sz w:val="18"/>
    </w:rPr>
  </w:style>
  <w:style w:type="character" w:styleId="Hyperlink">
    <w:name w:val="Hyperlink"/>
    <w:basedOn w:val="DefaultParagraphFont"/>
    <w:uiPriority w:val="99"/>
    <w:unhideWhenUsed/>
    <w:rsid w:val="006059A6"/>
    <w:rPr>
      <w:color w:val="0000FF" w:themeColor="hyperlink"/>
      <w:u w:val="single"/>
    </w:rPr>
  </w:style>
  <w:style w:type="character" w:styleId="BookTitle">
    <w:name w:val="Book Title"/>
    <w:basedOn w:val="DefaultParagraphFont"/>
    <w:uiPriority w:val="33"/>
    <w:qFormat/>
    <w:rsid w:val="006059A6"/>
    <w:rPr>
      <w:b/>
      <w:bCs/>
      <w:smallCaps/>
      <w:spacing w:val="5"/>
      <w:sz w:val="48"/>
    </w:rPr>
  </w:style>
  <w:style w:type="paragraph" w:styleId="Title">
    <w:name w:val="Title"/>
    <w:basedOn w:val="Normal"/>
    <w:next w:val="Normal"/>
    <w:link w:val="TitleChar"/>
    <w:uiPriority w:val="10"/>
    <w:unhideWhenUsed/>
    <w:qFormat/>
    <w:rsid w:val="006059A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6059A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6059A6"/>
    <w:pPr>
      <w:spacing w:after="0" w:line="240" w:lineRule="auto"/>
    </w:pPr>
    <w:rPr>
      <w:rFonts w:eastAsiaTheme="minorEastAsia"/>
    </w:rPr>
  </w:style>
  <w:style w:type="character" w:customStyle="1" w:styleId="NoSpacingChar">
    <w:name w:val="No Spacing Char"/>
    <w:basedOn w:val="DefaultParagraphFont"/>
    <w:link w:val="NoSpacing"/>
    <w:uiPriority w:val="1"/>
    <w:rsid w:val="006059A6"/>
    <w:rPr>
      <w:rFonts w:eastAsiaTheme="minorEastAsia"/>
    </w:rPr>
  </w:style>
  <w:style w:type="paragraph" w:styleId="Header">
    <w:name w:val="header"/>
    <w:basedOn w:val="Normal"/>
    <w:link w:val="HeaderChar"/>
    <w:uiPriority w:val="99"/>
    <w:unhideWhenUsed/>
    <w:rsid w:val="006059A6"/>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6059A6"/>
    <w:rPr>
      <w:rFonts w:ascii="Arial" w:hAnsi="Arial"/>
      <w:color w:val="292929"/>
      <w:sz w:val="16"/>
    </w:rPr>
  </w:style>
  <w:style w:type="paragraph" w:styleId="Footer">
    <w:name w:val="footer"/>
    <w:basedOn w:val="Normal"/>
    <w:link w:val="FooterChar"/>
    <w:uiPriority w:val="99"/>
    <w:unhideWhenUsed/>
    <w:rsid w:val="006059A6"/>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6059A6"/>
    <w:rPr>
      <w:rFonts w:ascii="Arial" w:hAnsi="Arial"/>
      <w:color w:val="292929"/>
      <w:sz w:val="16"/>
    </w:rPr>
  </w:style>
  <w:style w:type="paragraph" w:customStyle="1" w:styleId="LabExercise">
    <w:name w:val="Lab Exercise"/>
    <w:basedOn w:val="Normal"/>
    <w:next w:val="Normal"/>
    <w:qFormat/>
    <w:rsid w:val="006059A6"/>
    <w:pPr>
      <w:spacing w:before="0" w:after="200" w:line="276" w:lineRule="auto"/>
    </w:pPr>
    <w:rPr>
      <w:b/>
    </w:rPr>
  </w:style>
  <w:style w:type="paragraph" w:styleId="ListParagraph">
    <w:name w:val="List Paragraph"/>
    <w:basedOn w:val="Normal"/>
    <w:uiPriority w:val="34"/>
    <w:qFormat/>
    <w:rsid w:val="006059A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6059A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6059A6"/>
    <w:rPr>
      <w:rFonts w:ascii="Lucida Console" w:hAnsi="Lucida Console" w:cs="Courier New"/>
      <w:b/>
      <w:spacing w:val="-6"/>
      <w:sz w:val="18"/>
    </w:rPr>
  </w:style>
  <w:style w:type="paragraph" w:customStyle="1" w:styleId="NumberedBullet">
    <w:name w:val="Numbered Bullet"/>
    <w:basedOn w:val="ListParagraph"/>
    <w:unhideWhenUsed/>
    <w:qFormat/>
    <w:rsid w:val="006059A6"/>
    <w:pPr>
      <w:tabs>
        <w:tab w:val="left" w:pos="144"/>
      </w:tabs>
      <w:spacing w:before="80" w:after="40" w:line="240" w:lineRule="auto"/>
      <w:ind w:hanging="360"/>
      <w:contextualSpacing w:val="0"/>
    </w:pPr>
  </w:style>
  <w:style w:type="paragraph" w:customStyle="1" w:styleId="LabStepScreenshot">
    <w:name w:val="Lab Step Screenshot"/>
    <w:basedOn w:val="Normal"/>
    <w:qFormat/>
    <w:rsid w:val="006059A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6059A6"/>
    <w:pPr>
      <w:spacing w:before="0" w:after="0"/>
    </w:pPr>
    <w:rPr>
      <w:szCs w:val="20"/>
    </w:rPr>
  </w:style>
  <w:style w:type="character" w:customStyle="1" w:styleId="FootnoteTextChar">
    <w:name w:val="Footnote Text Char"/>
    <w:basedOn w:val="DefaultParagraphFont"/>
    <w:link w:val="FootnoteText"/>
    <w:uiPriority w:val="99"/>
    <w:semiHidden/>
    <w:rsid w:val="006059A6"/>
    <w:rPr>
      <w:rFonts w:ascii="Arial" w:hAnsi="Arial"/>
      <w:color w:val="262626" w:themeColor="text1" w:themeTint="D9"/>
      <w:sz w:val="20"/>
      <w:szCs w:val="20"/>
    </w:rPr>
  </w:style>
  <w:style w:type="table" w:styleId="LightShading-Accent4">
    <w:name w:val="Light Shading Accent 4"/>
    <w:basedOn w:val="TableNormal"/>
    <w:uiPriority w:val="60"/>
    <w:rsid w:val="006059A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6059A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6059A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6059A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059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059A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059A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059A6"/>
    <w:pPr>
      <w:tabs>
        <w:tab w:val="num" w:pos="360"/>
      </w:tabs>
      <w:ind w:left="360" w:hanging="360"/>
      <w:contextualSpacing/>
    </w:pPr>
  </w:style>
  <w:style w:type="character" w:customStyle="1" w:styleId="InLineUrl">
    <w:name w:val="InLineUrl"/>
    <w:basedOn w:val="DefaultParagraphFont"/>
    <w:uiPriority w:val="1"/>
    <w:qFormat/>
    <w:rsid w:val="006059A6"/>
    <w:rPr>
      <w:rFonts w:ascii="Arial" w:hAnsi="Arial"/>
      <w:b/>
      <w:sz w:val="16"/>
    </w:rPr>
  </w:style>
  <w:style w:type="paragraph" w:customStyle="1" w:styleId="LabStepNumbered">
    <w:name w:val="Lab Step Numbered"/>
    <w:basedOn w:val="ListParagraph"/>
    <w:link w:val="LabStepNumberedChar"/>
    <w:qFormat/>
    <w:rsid w:val="006059A6"/>
    <w:pPr>
      <w:numPr>
        <w:numId w:val="4"/>
      </w:numPr>
      <w:spacing w:before="80" w:after="40" w:line="240" w:lineRule="auto"/>
      <w:contextualSpacing w:val="0"/>
    </w:pPr>
  </w:style>
  <w:style w:type="paragraph" w:customStyle="1" w:styleId="LabStepCodeBlock">
    <w:name w:val="Lab Step Code Block"/>
    <w:basedOn w:val="Normal"/>
    <w:qFormat/>
    <w:rsid w:val="006059A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059A6"/>
    <w:pPr>
      <w:numPr>
        <w:numId w:val="3"/>
      </w:numPr>
      <w:spacing w:before="80" w:after="40"/>
    </w:pPr>
    <w:rPr>
      <w:sz w:val="16"/>
    </w:rPr>
  </w:style>
  <w:style w:type="paragraph" w:customStyle="1" w:styleId="LabStepLevel2NoBullet">
    <w:name w:val="Lab Step Level 2 No Bullet"/>
    <w:basedOn w:val="LabStepLevel2Numbered"/>
    <w:qFormat/>
    <w:rsid w:val="006059A6"/>
    <w:pPr>
      <w:numPr>
        <w:numId w:val="0"/>
      </w:numPr>
      <w:spacing w:before="40"/>
      <w:ind w:left="720"/>
    </w:pPr>
  </w:style>
  <w:style w:type="character" w:customStyle="1" w:styleId="LabStepScreenshotFrame">
    <w:name w:val="Lab Step Screenshot Frame"/>
    <w:basedOn w:val="DefaultParagraphFont"/>
    <w:uiPriority w:val="1"/>
    <w:qFormat/>
    <w:rsid w:val="006059A6"/>
    <w:rPr>
      <w:noProof/>
      <w:bdr w:val="single" w:sz="2" w:space="0" w:color="DDDDDD"/>
    </w:rPr>
  </w:style>
  <w:style w:type="paragraph" w:customStyle="1" w:styleId="LabExerciseCallout">
    <w:name w:val="Lab Exercise Callout"/>
    <w:basedOn w:val="LabExerciseText"/>
    <w:qFormat/>
    <w:rsid w:val="006059A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6059A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6059A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6059A6"/>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6059A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059A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6059A6"/>
    <w:rPr>
      <w:rFonts w:ascii="Arial" w:hAnsi="Arial"/>
      <w:b/>
      <w:iCs/>
      <w:sz w:val="16"/>
    </w:rPr>
  </w:style>
  <w:style w:type="character" w:customStyle="1" w:styleId="InlindeCode">
    <w:name w:val="InlindeCode"/>
    <w:basedOn w:val="DefaultParagraphFont"/>
    <w:uiPriority w:val="1"/>
    <w:qFormat/>
    <w:rsid w:val="006059A6"/>
    <w:rPr>
      <w:rFonts w:ascii="Lucida Console" w:hAnsi="Lucida Console"/>
      <w:b/>
      <w:sz w:val="16"/>
    </w:rPr>
  </w:style>
  <w:style w:type="table" w:customStyle="1" w:styleId="LabStepTable">
    <w:name w:val="Lab Step Table"/>
    <w:basedOn w:val="TableGrid"/>
    <w:uiPriority w:val="99"/>
    <w:rsid w:val="006059A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6059A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6059A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6059A6"/>
    <w:pPr>
      <w:ind w:left="1152"/>
    </w:pPr>
  </w:style>
  <w:style w:type="paragraph" w:customStyle="1" w:styleId="LabStepScreenshotLevel2">
    <w:name w:val="Lab Step Screenshot Level 2"/>
    <w:basedOn w:val="LabStepScreenshot"/>
    <w:qFormat/>
    <w:rsid w:val="006059A6"/>
    <w:pPr>
      <w:ind w:left="1152"/>
    </w:pPr>
    <w:rPr>
      <w:noProof/>
    </w:rPr>
  </w:style>
  <w:style w:type="paragraph" w:customStyle="1" w:styleId="LabStepTableTextHeader">
    <w:name w:val="Lab Step Table Text Header"/>
    <w:basedOn w:val="LabStepTableText"/>
    <w:next w:val="LabStepTableText"/>
    <w:qFormat/>
    <w:rsid w:val="006059A6"/>
    <w:rPr>
      <w:b/>
    </w:rPr>
  </w:style>
  <w:style w:type="paragraph" w:customStyle="1" w:styleId="LabStepTableParagraph">
    <w:name w:val="Lab Step Table Paragraph"/>
    <w:basedOn w:val="LabStepNumbered"/>
    <w:qFormat/>
    <w:rsid w:val="006059A6"/>
    <w:pPr>
      <w:numPr>
        <w:numId w:val="0"/>
      </w:numPr>
    </w:pPr>
  </w:style>
  <w:style w:type="paragraph" w:styleId="TOCHeading">
    <w:name w:val="TOC Heading"/>
    <w:basedOn w:val="Heading1"/>
    <w:next w:val="Normal"/>
    <w:uiPriority w:val="39"/>
    <w:semiHidden/>
    <w:unhideWhenUsed/>
    <w:qFormat/>
    <w:rsid w:val="006059A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6059A6"/>
    <w:pPr>
      <w:numPr>
        <w:numId w:val="6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6059A6"/>
    <w:rPr>
      <w:sz w:val="16"/>
      <w:szCs w:val="16"/>
    </w:rPr>
  </w:style>
  <w:style w:type="paragraph" w:styleId="CommentText">
    <w:name w:val="annotation text"/>
    <w:basedOn w:val="Normal"/>
    <w:link w:val="CommentTextChar"/>
    <w:uiPriority w:val="99"/>
    <w:semiHidden/>
    <w:unhideWhenUsed/>
    <w:rsid w:val="006059A6"/>
    <w:rPr>
      <w:szCs w:val="20"/>
    </w:rPr>
  </w:style>
  <w:style w:type="character" w:customStyle="1" w:styleId="CommentTextChar">
    <w:name w:val="Comment Text Char"/>
    <w:basedOn w:val="DefaultParagraphFont"/>
    <w:link w:val="CommentText"/>
    <w:uiPriority w:val="99"/>
    <w:semiHidden/>
    <w:rsid w:val="006059A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059A6"/>
    <w:rPr>
      <w:b/>
      <w:bCs/>
    </w:rPr>
  </w:style>
  <w:style w:type="character" w:customStyle="1" w:styleId="CommentSubjectChar">
    <w:name w:val="Comment Subject Char"/>
    <w:basedOn w:val="CommentTextChar"/>
    <w:link w:val="CommentSubject"/>
    <w:uiPriority w:val="99"/>
    <w:semiHidden/>
    <w:rsid w:val="006059A6"/>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6059A6"/>
    <w:rPr>
      <w:rFonts w:ascii="Arial" w:hAnsi="Arial"/>
      <w:color w:val="262626" w:themeColor="text1" w:themeTint="D9"/>
      <w:sz w:val="18"/>
    </w:rPr>
  </w:style>
  <w:style w:type="character" w:styleId="Strong">
    <w:name w:val="Strong"/>
    <w:basedOn w:val="DefaultParagraphFont"/>
    <w:uiPriority w:val="22"/>
    <w:qFormat/>
    <w:rsid w:val="006059A6"/>
    <w:rPr>
      <w:b/>
      <w:bCs/>
    </w:rPr>
  </w:style>
  <w:style w:type="paragraph" w:styleId="NormalWeb">
    <w:name w:val="Normal (Web)"/>
    <w:basedOn w:val="Normal"/>
    <w:uiPriority w:val="99"/>
    <w:semiHidden/>
    <w:unhideWhenUsed/>
    <w:rsid w:val="006059A6"/>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6059A6"/>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6059A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6059A6"/>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6059A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6059A6"/>
    <w:pPr>
      <w:spacing w:before="240"/>
    </w:pPr>
  </w:style>
  <w:style w:type="paragraph" w:customStyle="1" w:styleId="SlidesNotes">
    <w:name w:val="Slides Notes"/>
    <w:basedOn w:val="Normal"/>
    <w:qFormat/>
    <w:rsid w:val="006059A6"/>
    <w:pPr>
      <w:spacing w:before="240"/>
    </w:pPr>
  </w:style>
  <w:style w:type="paragraph" w:customStyle="1" w:styleId="LegalHeader">
    <w:name w:val="Legal Header"/>
    <w:basedOn w:val="Normal"/>
    <w:qFormat/>
    <w:rsid w:val="006059A6"/>
    <w:pPr>
      <w:spacing w:before="600"/>
    </w:pPr>
    <w:rPr>
      <w:b/>
      <w:color w:val="auto"/>
      <w:u w:val="single"/>
    </w:rPr>
  </w:style>
  <w:style w:type="paragraph" w:customStyle="1" w:styleId="LegalBody">
    <w:name w:val="Legal Body"/>
    <w:basedOn w:val="Normal"/>
    <w:qFormat/>
    <w:rsid w:val="006059A6"/>
    <w:rPr>
      <w:sz w:val="18"/>
    </w:rPr>
  </w:style>
  <w:style w:type="paragraph" w:customStyle="1" w:styleId="CourseInfo">
    <w:name w:val="Course Info"/>
    <w:basedOn w:val="Normal"/>
    <w:qFormat/>
    <w:rsid w:val="006059A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6059A6"/>
    <w:pPr>
      <w:numPr>
        <w:numId w:val="0"/>
      </w:numPr>
      <w:ind w:left="757" w:hanging="360"/>
    </w:pPr>
    <w:rPr>
      <w:b/>
    </w:rPr>
  </w:style>
  <w:style w:type="character" w:customStyle="1" w:styleId="strongChar">
    <w:name w:val="strong Char"/>
    <w:basedOn w:val="LabStepNumberedChar"/>
    <w:link w:val="Strong1"/>
    <w:rsid w:val="006059A6"/>
    <w:rPr>
      <w:rFonts w:ascii="Arial" w:hAnsi="Arial"/>
      <w:b/>
      <w:color w:val="262626" w:themeColor="text1" w:themeTint="D9"/>
      <w:sz w:val="18"/>
    </w:rPr>
  </w:style>
  <w:style w:type="paragraph" w:customStyle="1" w:styleId="CourseCode">
    <w:name w:val="Course Code"/>
    <w:basedOn w:val="Normal"/>
    <w:qFormat/>
    <w:rsid w:val="006059A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6059A6"/>
    <w:pPr>
      <w:tabs>
        <w:tab w:val="right" w:leader="dot" w:pos="10790"/>
      </w:tabs>
      <w:spacing w:before="40" w:after="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60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059A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6059A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6059A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6059A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6059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A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6059A6"/>
    <w:rPr>
      <w:rFonts w:ascii="Arial Black" w:hAnsi="Arial Black"/>
      <w:sz w:val="28"/>
    </w:rPr>
  </w:style>
  <w:style w:type="character" w:customStyle="1" w:styleId="Heading4Char">
    <w:name w:val="Heading 4 Char"/>
    <w:basedOn w:val="DefaultParagraphFont"/>
    <w:link w:val="Heading4"/>
    <w:uiPriority w:val="9"/>
    <w:rsid w:val="006059A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6059A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6059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9A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6059A6"/>
    <w:pPr>
      <w:tabs>
        <w:tab w:val="right" w:leader="dot" w:pos="10786"/>
      </w:tabs>
      <w:spacing w:before="80" w:after="0"/>
      <w:ind w:left="144"/>
    </w:pPr>
    <w:rPr>
      <w:b/>
    </w:rPr>
  </w:style>
  <w:style w:type="paragraph" w:styleId="TOC2">
    <w:name w:val="toc 2"/>
    <w:basedOn w:val="Normal"/>
    <w:next w:val="Normal"/>
    <w:autoRedefine/>
    <w:uiPriority w:val="39"/>
    <w:unhideWhenUsed/>
    <w:rsid w:val="006059A6"/>
    <w:pPr>
      <w:tabs>
        <w:tab w:val="right" w:leader="dot" w:pos="10790"/>
      </w:tabs>
      <w:spacing w:before="40" w:after="40"/>
      <w:ind w:left="288"/>
    </w:pPr>
    <w:rPr>
      <w:sz w:val="18"/>
    </w:rPr>
  </w:style>
  <w:style w:type="character" w:styleId="Hyperlink">
    <w:name w:val="Hyperlink"/>
    <w:basedOn w:val="DefaultParagraphFont"/>
    <w:uiPriority w:val="99"/>
    <w:unhideWhenUsed/>
    <w:rsid w:val="006059A6"/>
    <w:rPr>
      <w:color w:val="0000FF" w:themeColor="hyperlink"/>
      <w:u w:val="single"/>
    </w:rPr>
  </w:style>
  <w:style w:type="character" w:styleId="BookTitle">
    <w:name w:val="Book Title"/>
    <w:basedOn w:val="DefaultParagraphFont"/>
    <w:uiPriority w:val="33"/>
    <w:qFormat/>
    <w:rsid w:val="006059A6"/>
    <w:rPr>
      <w:b/>
      <w:bCs/>
      <w:smallCaps/>
      <w:spacing w:val="5"/>
      <w:sz w:val="48"/>
    </w:rPr>
  </w:style>
  <w:style w:type="paragraph" w:styleId="Title">
    <w:name w:val="Title"/>
    <w:basedOn w:val="Normal"/>
    <w:next w:val="Normal"/>
    <w:link w:val="TitleChar"/>
    <w:uiPriority w:val="10"/>
    <w:unhideWhenUsed/>
    <w:qFormat/>
    <w:rsid w:val="006059A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6059A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6059A6"/>
    <w:pPr>
      <w:spacing w:after="0" w:line="240" w:lineRule="auto"/>
    </w:pPr>
    <w:rPr>
      <w:rFonts w:eastAsiaTheme="minorEastAsia"/>
    </w:rPr>
  </w:style>
  <w:style w:type="character" w:customStyle="1" w:styleId="NoSpacingChar">
    <w:name w:val="No Spacing Char"/>
    <w:basedOn w:val="DefaultParagraphFont"/>
    <w:link w:val="NoSpacing"/>
    <w:uiPriority w:val="1"/>
    <w:rsid w:val="006059A6"/>
    <w:rPr>
      <w:rFonts w:eastAsiaTheme="minorEastAsia"/>
    </w:rPr>
  </w:style>
  <w:style w:type="paragraph" w:styleId="Header">
    <w:name w:val="header"/>
    <w:basedOn w:val="Normal"/>
    <w:link w:val="HeaderChar"/>
    <w:uiPriority w:val="99"/>
    <w:unhideWhenUsed/>
    <w:rsid w:val="006059A6"/>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6059A6"/>
    <w:rPr>
      <w:rFonts w:ascii="Arial" w:hAnsi="Arial"/>
      <w:color w:val="292929"/>
      <w:sz w:val="16"/>
    </w:rPr>
  </w:style>
  <w:style w:type="paragraph" w:styleId="Footer">
    <w:name w:val="footer"/>
    <w:basedOn w:val="Normal"/>
    <w:link w:val="FooterChar"/>
    <w:uiPriority w:val="99"/>
    <w:unhideWhenUsed/>
    <w:rsid w:val="006059A6"/>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6059A6"/>
    <w:rPr>
      <w:rFonts w:ascii="Arial" w:hAnsi="Arial"/>
      <w:color w:val="292929"/>
      <w:sz w:val="16"/>
    </w:rPr>
  </w:style>
  <w:style w:type="paragraph" w:customStyle="1" w:styleId="LabExercise">
    <w:name w:val="Lab Exercise"/>
    <w:basedOn w:val="Normal"/>
    <w:next w:val="Normal"/>
    <w:qFormat/>
    <w:rsid w:val="006059A6"/>
    <w:pPr>
      <w:spacing w:before="0" w:after="200" w:line="276" w:lineRule="auto"/>
    </w:pPr>
    <w:rPr>
      <w:b/>
    </w:rPr>
  </w:style>
  <w:style w:type="paragraph" w:styleId="ListParagraph">
    <w:name w:val="List Paragraph"/>
    <w:basedOn w:val="Normal"/>
    <w:uiPriority w:val="34"/>
    <w:qFormat/>
    <w:rsid w:val="006059A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6059A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6059A6"/>
    <w:rPr>
      <w:rFonts w:ascii="Lucida Console" w:hAnsi="Lucida Console" w:cs="Courier New"/>
      <w:b/>
      <w:spacing w:val="-6"/>
      <w:sz w:val="18"/>
    </w:rPr>
  </w:style>
  <w:style w:type="paragraph" w:customStyle="1" w:styleId="NumberedBullet">
    <w:name w:val="Numbered Bullet"/>
    <w:basedOn w:val="ListParagraph"/>
    <w:unhideWhenUsed/>
    <w:qFormat/>
    <w:rsid w:val="006059A6"/>
    <w:pPr>
      <w:tabs>
        <w:tab w:val="left" w:pos="144"/>
      </w:tabs>
      <w:spacing w:before="80" w:after="40" w:line="240" w:lineRule="auto"/>
      <w:ind w:hanging="360"/>
      <w:contextualSpacing w:val="0"/>
    </w:pPr>
  </w:style>
  <w:style w:type="paragraph" w:customStyle="1" w:styleId="LabStepScreenshot">
    <w:name w:val="Lab Step Screenshot"/>
    <w:basedOn w:val="Normal"/>
    <w:qFormat/>
    <w:rsid w:val="006059A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6059A6"/>
    <w:pPr>
      <w:spacing w:before="0" w:after="0"/>
    </w:pPr>
    <w:rPr>
      <w:szCs w:val="20"/>
    </w:rPr>
  </w:style>
  <w:style w:type="character" w:customStyle="1" w:styleId="FootnoteTextChar">
    <w:name w:val="Footnote Text Char"/>
    <w:basedOn w:val="DefaultParagraphFont"/>
    <w:link w:val="FootnoteText"/>
    <w:uiPriority w:val="99"/>
    <w:semiHidden/>
    <w:rsid w:val="006059A6"/>
    <w:rPr>
      <w:rFonts w:ascii="Arial" w:hAnsi="Arial"/>
      <w:color w:val="262626" w:themeColor="text1" w:themeTint="D9"/>
      <w:sz w:val="20"/>
      <w:szCs w:val="20"/>
    </w:rPr>
  </w:style>
  <w:style w:type="table" w:styleId="LightShading-Accent4">
    <w:name w:val="Light Shading Accent 4"/>
    <w:basedOn w:val="TableNormal"/>
    <w:uiPriority w:val="60"/>
    <w:rsid w:val="006059A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6059A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6059A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6059A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059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059A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059A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059A6"/>
    <w:pPr>
      <w:tabs>
        <w:tab w:val="num" w:pos="360"/>
      </w:tabs>
      <w:ind w:left="360" w:hanging="360"/>
      <w:contextualSpacing/>
    </w:pPr>
  </w:style>
  <w:style w:type="character" w:customStyle="1" w:styleId="InLineUrl">
    <w:name w:val="InLineUrl"/>
    <w:basedOn w:val="DefaultParagraphFont"/>
    <w:uiPriority w:val="1"/>
    <w:qFormat/>
    <w:rsid w:val="006059A6"/>
    <w:rPr>
      <w:rFonts w:ascii="Arial" w:hAnsi="Arial"/>
      <w:b/>
      <w:sz w:val="16"/>
    </w:rPr>
  </w:style>
  <w:style w:type="paragraph" w:customStyle="1" w:styleId="LabStepNumbered">
    <w:name w:val="Lab Step Numbered"/>
    <w:basedOn w:val="ListParagraph"/>
    <w:link w:val="LabStepNumberedChar"/>
    <w:qFormat/>
    <w:rsid w:val="006059A6"/>
    <w:pPr>
      <w:numPr>
        <w:numId w:val="4"/>
      </w:numPr>
      <w:spacing w:before="80" w:after="40" w:line="240" w:lineRule="auto"/>
      <w:contextualSpacing w:val="0"/>
    </w:pPr>
  </w:style>
  <w:style w:type="paragraph" w:customStyle="1" w:styleId="LabStepCodeBlock">
    <w:name w:val="Lab Step Code Block"/>
    <w:basedOn w:val="Normal"/>
    <w:qFormat/>
    <w:rsid w:val="006059A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059A6"/>
    <w:pPr>
      <w:numPr>
        <w:numId w:val="3"/>
      </w:numPr>
      <w:spacing w:before="80" w:after="40"/>
    </w:pPr>
    <w:rPr>
      <w:sz w:val="16"/>
    </w:rPr>
  </w:style>
  <w:style w:type="paragraph" w:customStyle="1" w:styleId="LabStepLevel2NoBullet">
    <w:name w:val="Lab Step Level 2 No Bullet"/>
    <w:basedOn w:val="LabStepLevel2Numbered"/>
    <w:qFormat/>
    <w:rsid w:val="006059A6"/>
    <w:pPr>
      <w:numPr>
        <w:numId w:val="0"/>
      </w:numPr>
      <w:spacing w:before="40"/>
      <w:ind w:left="720"/>
    </w:pPr>
  </w:style>
  <w:style w:type="character" w:customStyle="1" w:styleId="LabStepScreenshotFrame">
    <w:name w:val="Lab Step Screenshot Frame"/>
    <w:basedOn w:val="DefaultParagraphFont"/>
    <w:uiPriority w:val="1"/>
    <w:qFormat/>
    <w:rsid w:val="006059A6"/>
    <w:rPr>
      <w:noProof/>
      <w:bdr w:val="single" w:sz="2" w:space="0" w:color="DDDDDD"/>
    </w:rPr>
  </w:style>
  <w:style w:type="paragraph" w:customStyle="1" w:styleId="LabExerciseCallout">
    <w:name w:val="Lab Exercise Callout"/>
    <w:basedOn w:val="LabExerciseText"/>
    <w:qFormat/>
    <w:rsid w:val="006059A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6059A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6059A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6059A6"/>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6059A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059A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6059A6"/>
    <w:rPr>
      <w:rFonts w:ascii="Arial" w:hAnsi="Arial"/>
      <w:b/>
      <w:iCs/>
      <w:sz w:val="16"/>
    </w:rPr>
  </w:style>
  <w:style w:type="character" w:customStyle="1" w:styleId="InlindeCode">
    <w:name w:val="InlindeCode"/>
    <w:basedOn w:val="DefaultParagraphFont"/>
    <w:uiPriority w:val="1"/>
    <w:qFormat/>
    <w:rsid w:val="006059A6"/>
    <w:rPr>
      <w:rFonts w:ascii="Lucida Console" w:hAnsi="Lucida Console"/>
      <w:b/>
      <w:sz w:val="16"/>
    </w:rPr>
  </w:style>
  <w:style w:type="table" w:customStyle="1" w:styleId="LabStepTable">
    <w:name w:val="Lab Step Table"/>
    <w:basedOn w:val="TableGrid"/>
    <w:uiPriority w:val="99"/>
    <w:rsid w:val="006059A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6059A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6059A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6059A6"/>
    <w:pPr>
      <w:ind w:left="1152"/>
    </w:pPr>
  </w:style>
  <w:style w:type="paragraph" w:customStyle="1" w:styleId="LabStepScreenshotLevel2">
    <w:name w:val="Lab Step Screenshot Level 2"/>
    <w:basedOn w:val="LabStepScreenshot"/>
    <w:qFormat/>
    <w:rsid w:val="006059A6"/>
    <w:pPr>
      <w:ind w:left="1152"/>
    </w:pPr>
    <w:rPr>
      <w:noProof/>
    </w:rPr>
  </w:style>
  <w:style w:type="paragraph" w:customStyle="1" w:styleId="LabStepTableTextHeader">
    <w:name w:val="Lab Step Table Text Header"/>
    <w:basedOn w:val="LabStepTableText"/>
    <w:next w:val="LabStepTableText"/>
    <w:qFormat/>
    <w:rsid w:val="006059A6"/>
    <w:rPr>
      <w:b/>
    </w:rPr>
  </w:style>
  <w:style w:type="paragraph" w:customStyle="1" w:styleId="LabStepTableParagraph">
    <w:name w:val="Lab Step Table Paragraph"/>
    <w:basedOn w:val="LabStepNumbered"/>
    <w:qFormat/>
    <w:rsid w:val="006059A6"/>
    <w:pPr>
      <w:numPr>
        <w:numId w:val="0"/>
      </w:numPr>
    </w:pPr>
  </w:style>
  <w:style w:type="paragraph" w:styleId="TOCHeading">
    <w:name w:val="TOC Heading"/>
    <w:basedOn w:val="Heading1"/>
    <w:next w:val="Normal"/>
    <w:uiPriority w:val="39"/>
    <w:semiHidden/>
    <w:unhideWhenUsed/>
    <w:qFormat/>
    <w:rsid w:val="006059A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6059A6"/>
    <w:pPr>
      <w:numPr>
        <w:numId w:val="6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6059A6"/>
    <w:rPr>
      <w:sz w:val="16"/>
      <w:szCs w:val="16"/>
    </w:rPr>
  </w:style>
  <w:style w:type="paragraph" w:styleId="CommentText">
    <w:name w:val="annotation text"/>
    <w:basedOn w:val="Normal"/>
    <w:link w:val="CommentTextChar"/>
    <w:uiPriority w:val="99"/>
    <w:semiHidden/>
    <w:unhideWhenUsed/>
    <w:rsid w:val="006059A6"/>
    <w:rPr>
      <w:szCs w:val="20"/>
    </w:rPr>
  </w:style>
  <w:style w:type="character" w:customStyle="1" w:styleId="CommentTextChar">
    <w:name w:val="Comment Text Char"/>
    <w:basedOn w:val="DefaultParagraphFont"/>
    <w:link w:val="CommentText"/>
    <w:uiPriority w:val="99"/>
    <w:semiHidden/>
    <w:rsid w:val="006059A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059A6"/>
    <w:rPr>
      <w:b/>
      <w:bCs/>
    </w:rPr>
  </w:style>
  <w:style w:type="character" w:customStyle="1" w:styleId="CommentSubjectChar">
    <w:name w:val="Comment Subject Char"/>
    <w:basedOn w:val="CommentTextChar"/>
    <w:link w:val="CommentSubject"/>
    <w:uiPriority w:val="99"/>
    <w:semiHidden/>
    <w:rsid w:val="006059A6"/>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6059A6"/>
    <w:rPr>
      <w:rFonts w:ascii="Arial" w:hAnsi="Arial"/>
      <w:color w:val="262626" w:themeColor="text1" w:themeTint="D9"/>
      <w:sz w:val="18"/>
    </w:rPr>
  </w:style>
  <w:style w:type="character" w:styleId="Strong">
    <w:name w:val="Strong"/>
    <w:basedOn w:val="DefaultParagraphFont"/>
    <w:uiPriority w:val="22"/>
    <w:qFormat/>
    <w:rsid w:val="006059A6"/>
    <w:rPr>
      <w:b/>
      <w:bCs/>
    </w:rPr>
  </w:style>
  <w:style w:type="paragraph" w:styleId="NormalWeb">
    <w:name w:val="Normal (Web)"/>
    <w:basedOn w:val="Normal"/>
    <w:uiPriority w:val="99"/>
    <w:semiHidden/>
    <w:unhideWhenUsed/>
    <w:rsid w:val="006059A6"/>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6059A6"/>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6059A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6059A6"/>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6059A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6059A6"/>
    <w:pPr>
      <w:spacing w:before="240"/>
    </w:pPr>
  </w:style>
  <w:style w:type="paragraph" w:customStyle="1" w:styleId="SlidesNotes">
    <w:name w:val="Slides Notes"/>
    <w:basedOn w:val="Normal"/>
    <w:qFormat/>
    <w:rsid w:val="006059A6"/>
    <w:pPr>
      <w:spacing w:before="240"/>
    </w:pPr>
  </w:style>
  <w:style w:type="paragraph" w:customStyle="1" w:styleId="LegalHeader">
    <w:name w:val="Legal Header"/>
    <w:basedOn w:val="Normal"/>
    <w:qFormat/>
    <w:rsid w:val="006059A6"/>
    <w:pPr>
      <w:spacing w:before="600"/>
    </w:pPr>
    <w:rPr>
      <w:b/>
      <w:color w:val="auto"/>
      <w:u w:val="single"/>
    </w:rPr>
  </w:style>
  <w:style w:type="paragraph" w:customStyle="1" w:styleId="LegalBody">
    <w:name w:val="Legal Body"/>
    <w:basedOn w:val="Normal"/>
    <w:qFormat/>
    <w:rsid w:val="006059A6"/>
    <w:rPr>
      <w:sz w:val="18"/>
    </w:rPr>
  </w:style>
  <w:style w:type="paragraph" w:customStyle="1" w:styleId="CourseInfo">
    <w:name w:val="Course Info"/>
    <w:basedOn w:val="Normal"/>
    <w:qFormat/>
    <w:rsid w:val="006059A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6059A6"/>
    <w:pPr>
      <w:numPr>
        <w:numId w:val="0"/>
      </w:numPr>
      <w:ind w:left="757" w:hanging="360"/>
    </w:pPr>
    <w:rPr>
      <w:b/>
    </w:rPr>
  </w:style>
  <w:style w:type="character" w:customStyle="1" w:styleId="strongChar">
    <w:name w:val="strong Char"/>
    <w:basedOn w:val="LabStepNumberedChar"/>
    <w:link w:val="Strong1"/>
    <w:rsid w:val="006059A6"/>
    <w:rPr>
      <w:rFonts w:ascii="Arial" w:hAnsi="Arial"/>
      <w:b/>
      <w:color w:val="262626" w:themeColor="text1" w:themeTint="D9"/>
      <w:sz w:val="18"/>
    </w:rPr>
  </w:style>
  <w:style w:type="paragraph" w:customStyle="1" w:styleId="CourseCode">
    <w:name w:val="Course Code"/>
    <w:basedOn w:val="Normal"/>
    <w:qFormat/>
    <w:rsid w:val="006059A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6059A6"/>
    <w:pPr>
      <w:tabs>
        <w:tab w:val="right" w:leader="dot" w:pos="10790"/>
      </w:tabs>
      <w:spacing w:before="40" w:after="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2009-11-14T09:06:00Z</outs:dateTime>
      <outs:isPinned>true</outs:isPinned>
    </outs:relatedDate>
    <outs:relatedDate>
      <outs:type>2</outs:type>
      <outs:displayName>Created</outs:displayName>
      <outs:dateTime>2009-08-31T19:55:00Z</outs:dateTime>
      <outs:isPinned>true</outs:isPinned>
    </outs:relatedDate>
    <outs:relatedDate>
      <outs:type>4</outs:type>
      <outs:displayName>Last Printed</outs:displayName>
      <outs:dateTime>2009-08-12T16:47:00Z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Karine</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true</outs:corruptMetadataWasLost>
</outs:outSpaceDat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13C68-BB68-48EC-9BE3-A7BE6DCAB009}">
  <ds:schemaRefs>
    <ds:schemaRef ds:uri="http://schemas.microsoft.com/office/2009/outspace/metadata"/>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F73545BC-EC60-424E-96C5-B06AA2244BE3}">
  <ds:schemaRefs>
    <ds:schemaRef ds:uri="http://www.w3.org/2001/XMLSchema"/>
  </ds:schemaRefs>
</ds:datastoreItem>
</file>

<file path=customXml/itemProps5.xml><?xml version="1.0" encoding="utf-8"?>
<ds:datastoreItem xmlns:ds="http://schemas.openxmlformats.org/officeDocument/2006/customXml" ds:itemID="{730EC3E5-C4F6-45E3-9316-1E47A5576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DB7568A8-470E-47C9-8F26-72493E04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15</TotalTime>
  <Pages>9</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Lists And Event Handlers</dc:title>
  <dc:creator>Critical Path Training</dc:creator>
  <cp:lastModifiedBy>Andrew Connell (Andrew Connell Inc)</cp:lastModifiedBy>
  <cp:revision>25</cp:revision>
  <cp:lastPrinted>2009-08-12T16:47:00Z</cp:lastPrinted>
  <dcterms:created xsi:type="dcterms:W3CDTF">2010-05-11T17:46:00Z</dcterms:created>
  <dcterms:modified xsi:type="dcterms:W3CDTF">2012-03-30T22:46:00Z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1</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05a2cb12-f14c-420a-829a-2bfbfbffd231</vt:lpwstr>
  </property>
</Properties>
</file>