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CB16FC" w:rsidP="00E84FE6">
      <w:pPr>
        <w:pStyle w:val="Heading2"/>
      </w:pPr>
      <w:r>
        <w:t>SharePoint Foundation Development</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E112E6">
        <w:t>SharePointDevelopment</w:t>
      </w:r>
    </w:p>
    <w:p w:rsidR="00B04B85" w:rsidRPr="005C7841" w:rsidRDefault="00B04B85" w:rsidP="00B04B85">
      <w:pPr>
        <w:pStyle w:val="LabExerciseText"/>
      </w:pPr>
      <w:r w:rsidRPr="005C7841">
        <w:rPr>
          <w:b/>
        </w:rPr>
        <w:t>Lab Overview</w:t>
      </w:r>
      <w:r w:rsidRPr="005C7841">
        <w:t xml:space="preserve">: In this lab you will begin to write and test C# code using the SharePoint Foundation 2010 object model. Note that we are purposefully delaying any work with the new </w:t>
      </w:r>
      <w:r w:rsidR="00CB16FC">
        <w:t xml:space="preserve">SharePoint Developer Tools in </w:t>
      </w:r>
      <w:r w:rsidRPr="005C7841">
        <w:t>V</w:t>
      </w:r>
      <w:r w:rsidR="00BF77B2">
        <w:t xml:space="preserve">isual </w:t>
      </w:r>
      <w:r w:rsidRPr="005C7841">
        <w:t>S</w:t>
      </w:r>
      <w:r w:rsidR="00BF77B2">
        <w:t>tudio 2010</w:t>
      </w:r>
      <w:r w:rsidRPr="005C7841">
        <w:t xml:space="preserve"> Tools until the next lab because this new tool set is</w:t>
      </w:r>
      <w:r w:rsidR="00CB16FC">
        <w:t xml:space="preserve"> the focus of the next lecture.</w:t>
      </w:r>
    </w:p>
    <w:p w:rsidR="00B04B85" w:rsidRDefault="00B04B85" w:rsidP="00B04B85">
      <w:pPr>
        <w:pStyle w:val="LabSetup"/>
      </w:pPr>
      <w:r>
        <w:t>Lab Setup Requirements</w:t>
      </w:r>
    </w:p>
    <w:p w:rsidR="00B04B85" w:rsidRPr="002376C5" w:rsidRDefault="00CB31DF" w:rsidP="00B04B85">
      <w:pPr>
        <w:pStyle w:val="LabSetupStep"/>
      </w:pPr>
      <w:r>
        <w:t xml:space="preserve">Before you begin </w:t>
      </w:r>
      <w:r w:rsidR="00B04B85">
        <w:t xml:space="preserve">this lab, you must run the batch file named </w:t>
      </w:r>
      <w:r w:rsidR="00B04B85" w:rsidRPr="00B04B85">
        <w:rPr>
          <w:b/>
        </w:rPr>
        <w:t>SetupLab.bat</w:t>
      </w:r>
      <w:r w:rsidR="00B04B85">
        <w:t xml:space="preserve">. This batch file creates a new blank site collection at the location </w:t>
      </w:r>
      <w:r w:rsidR="00B04B85" w:rsidRPr="0036531B">
        <w:rPr>
          <w:b/>
        </w:rPr>
        <w:t>http://intranet.wingtip.com/sites/</w:t>
      </w:r>
      <w:r>
        <w:rPr>
          <w:b/>
        </w:rPr>
        <w:t>DevSite1</w:t>
      </w:r>
      <w:r w:rsidR="00B04B85">
        <w:t xml:space="preserve">. This is the site you will use to test and debug </w:t>
      </w:r>
      <w:r>
        <w:t xml:space="preserve">a Console application </w:t>
      </w:r>
      <w:r w:rsidR="00B04B85">
        <w:t xml:space="preserve">you are going to </w:t>
      </w:r>
      <w:r>
        <w:t xml:space="preserve">create </w:t>
      </w:r>
      <w:r w:rsidR="00B04B85">
        <w:t>with the Visual Studio 2010.</w:t>
      </w:r>
    </w:p>
    <w:p w:rsidR="00B04B85" w:rsidRPr="00AB0146" w:rsidRDefault="00B04B85" w:rsidP="00E84FE6">
      <w:pPr>
        <w:pStyle w:val="Heading3"/>
      </w:pPr>
      <w:r>
        <w:t xml:space="preserve">Exercise </w:t>
      </w:r>
      <w:r w:rsidR="00CB16FC">
        <w:t>1</w:t>
      </w:r>
      <w:r>
        <w:t>: Programming with the SharePoint 2010 object model</w:t>
      </w:r>
    </w:p>
    <w:p w:rsidR="00B04B85" w:rsidRDefault="00B04B85" w:rsidP="00C52272">
      <w:pPr>
        <w:pStyle w:val="LabExerciseText"/>
      </w:pPr>
      <w:r>
        <w:t>In this exercise you will create a new console application that programs against the SharePoint Foundation 2010 object model to create new lists and add items to a SharePoint 2010 site. This will illustrate some on the aspects of the</w:t>
      </w:r>
      <w:r w:rsidRPr="00D12A4F">
        <w:t xml:space="preserve"> </w:t>
      </w:r>
      <w:r>
        <w:t>SharePoint Foundation 2010 object model as well as show some of the issues about which versions of assemblies to use when you do this type of programming.</w:t>
      </w:r>
    </w:p>
    <w:p w:rsidR="00B04B85" w:rsidRDefault="00CB31DF" w:rsidP="00905E0D">
      <w:pPr>
        <w:pStyle w:val="LabStepNumbered"/>
        <w:numPr>
          <w:ilvl w:val="0"/>
          <w:numId w:val="31"/>
        </w:numPr>
      </w:pPr>
      <w:r>
        <w:t xml:space="preserve">The script you just ran should have launched the Internet Explorer and navigated to the home page of the new site at </w:t>
      </w:r>
      <w:r w:rsidR="00B04B85" w:rsidRPr="00341EE3">
        <w:rPr>
          <w:rStyle w:val="strongChar"/>
        </w:rPr>
        <w:t>http://intranet.</w:t>
      </w:r>
      <w:r w:rsidR="00B04B85">
        <w:rPr>
          <w:rStyle w:val="strongChar"/>
        </w:rPr>
        <w:t>wingtip</w:t>
      </w:r>
      <w:r w:rsidR="00B04B85" w:rsidRPr="00341EE3">
        <w:rPr>
          <w:rStyle w:val="strongChar"/>
        </w:rPr>
        <w:t>.com/sites/</w:t>
      </w:r>
      <w:r>
        <w:rPr>
          <w:rStyle w:val="strongChar"/>
        </w:rPr>
        <w:t>DevSite1/default</w:t>
      </w:r>
      <w:r w:rsidR="00B04B85" w:rsidRPr="00341EE3">
        <w:rPr>
          <w:rStyle w:val="strongChar"/>
        </w:rPr>
        <w:t>.aspx</w:t>
      </w:r>
      <w:r w:rsidR="00B04B85">
        <w:t>. You should see that this new site has been created as a blank site that has no existing lists. In the following steps you are going to write a program that uses the SharePoint 2010 object model to create a few new lists in this site and to populate these lists with sample data.</w:t>
      </w:r>
    </w:p>
    <w:p w:rsidR="00B04B85" w:rsidRPr="00EC6D7C" w:rsidRDefault="00B04B85" w:rsidP="00E87A2C">
      <w:pPr>
        <w:pStyle w:val="LabStepNumbered"/>
      </w:pPr>
      <w:r>
        <w:t xml:space="preserve">Launch </w:t>
      </w:r>
      <w:r w:rsidRPr="00341EE3">
        <w:rPr>
          <w:rStyle w:val="strongChar"/>
        </w:rPr>
        <w:t>Visual Studio 2010</w:t>
      </w:r>
      <w:r>
        <w:t xml:space="preserve"> from </w:t>
      </w:r>
      <w:r w:rsidRPr="00905E0D">
        <w:t>Windows Start menu</w:t>
      </w:r>
      <w:r>
        <w:t>.</w:t>
      </w:r>
      <w:r w:rsidR="00EC6D7C">
        <w:t xml:space="preserve"> </w:t>
      </w:r>
      <w:r w:rsidR="000C147A">
        <w:t xml:space="preserve">The shortcut you need </w:t>
      </w:r>
      <w:r w:rsidR="00EC6D7C">
        <w:t xml:space="preserve">can be found at </w:t>
      </w:r>
      <w:r w:rsidR="00EC6D7C" w:rsidRPr="00EC6D7C">
        <w:t>Start</w:t>
      </w:r>
      <w:r w:rsidR="00EC6D7C">
        <w:t xml:space="preserve"> </w:t>
      </w:r>
      <w:r w:rsidR="00905E0D">
        <w:t>»</w:t>
      </w:r>
      <w:r w:rsidR="00EC6D7C">
        <w:t xml:space="preserve"> All Programs </w:t>
      </w:r>
      <w:r w:rsidR="00905E0D">
        <w:t>»</w:t>
      </w:r>
      <w:r w:rsidR="00EC6D7C">
        <w:t xml:space="preserve"> </w:t>
      </w:r>
      <w:r w:rsidR="00EC6D7C" w:rsidRPr="00EC6D7C">
        <w:t>Microsoft Visual Studio 2010</w:t>
      </w:r>
      <w:r w:rsidR="00EC6D7C">
        <w:t xml:space="preserve"> </w:t>
      </w:r>
      <w:r w:rsidR="00905E0D">
        <w:t>»</w:t>
      </w:r>
      <w:r w:rsidR="00EC6D7C">
        <w:t xml:space="preserve"> </w:t>
      </w:r>
      <w:r w:rsidR="000C147A" w:rsidRPr="000C147A">
        <w:t>Microsoft Visual Studio 2010.</w:t>
      </w:r>
    </w:p>
    <w:p w:rsidR="00B04B85" w:rsidRDefault="00B04B85" w:rsidP="00E412C1">
      <w:pPr>
        <w:pStyle w:val="LabStepNumbered"/>
      </w:pPr>
      <w:r>
        <w:t xml:space="preserve">Create a new </w:t>
      </w:r>
      <w:r w:rsidR="00905E0D">
        <w:t>C</w:t>
      </w:r>
      <w:r>
        <w:t xml:space="preserve">onsole application named </w:t>
      </w:r>
      <w:proofErr w:type="spellStart"/>
      <w:r w:rsidR="00E47CF7" w:rsidRPr="00EC6D7C">
        <w:rPr>
          <w:b/>
        </w:rPr>
        <w:t>GettingStarted</w:t>
      </w:r>
      <w:r w:rsidRPr="00EC6D7C">
        <w:rPr>
          <w:b/>
        </w:rPr>
        <w:t>_OM</w:t>
      </w:r>
      <w:proofErr w:type="spellEnd"/>
      <w:r>
        <w:t xml:space="preserve">. Create this new project at a location of </w:t>
      </w:r>
      <w:r w:rsidR="00905E0D">
        <w:rPr>
          <w:rStyle w:val="strongChar"/>
        </w:rPr>
        <w:t>[[LAB FILES]]</w:t>
      </w:r>
      <w:r w:rsidRPr="00341EE3">
        <w:rPr>
          <w:rStyle w:val="strongChar"/>
        </w:rPr>
        <w:t>\</w:t>
      </w:r>
      <w:r>
        <w:t xml:space="preserve">. Make sure to create the new project based on </w:t>
      </w:r>
      <w:r w:rsidRPr="00341EE3">
        <w:rPr>
          <w:rStyle w:val="strongChar"/>
        </w:rPr>
        <w:t>.NET Framework 3.5</w:t>
      </w:r>
      <w:r>
        <w:t xml:space="preserve"> instead of the default which will be </w:t>
      </w:r>
      <w:r w:rsidRPr="00341EE3">
        <w:rPr>
          <w:rStyle w:val="strongChar"/>
        </w:rPr>
        <w:t>.NET Framework 4.0</w:t>
      </w:r>
      <w:r>
        <w:t>. This is controlled by one of the drop downs found above the list of project templates as shown in the following figure</w:t>
      </w:r>
      <w:r w:rsidR="0039366E">
        <w:t>:</w:t>
      </w:r>
    </w:p>
    <w:p w:rsidR="00B04B85" w:rsidRDefault="0039366E" w:rsidP="0039366E">
      <w:pPr>
        <w:pStyle w:val="LabStepScreenshot"/>
      </w:pPr>
      <w:r w:rsidRPr="0039366E">
        <w:rPr>
          <w:noProof/>
        </w:rPr>
        <w:drawing>
          <wp:inline distT="0" distB="0" distL="0" distR="0" wp14:anchorId="35021AD6" wp14:editId="2CCC4B00">
            <wp:extent cx="4381081" cy="3101954"/>
            <wp:effectExtent l="0" t="0" r="635" b="3810"/>
            <wp:docPr id="1" name="Picture 1" descr="C:\Users\andrew\Documents\My CPT\Courses\GSA2010\_Manual Edits\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ocuments\My CPT\Courses\GSA2010\_Manual Edits\02-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9012" cy="3100489"/>
                    </a:xfrm>
                    <a:prstGeom prst="rect">
                      <a:avLst/>
                    </a:prstGeom>
                    <a:noFill/>
                    <a:ln>
                      <a:noFill/>
                    </a:ln>
                  </pic:spPr>
                </pic:pic>
              </a:graphicData>
            </a:graphic>
          </wp:inline>
        </w:drawing>
      </w:r>
    </w:p>
    <w:p w:rsidR="00B04B85" w:rsidRDefault="00B04B85" w:rsidP="00E412C1">
      <w:pPr>
        <w:pStyle w:val="LabStepNumbered"/>
      </w:pPr>
      <w:r>
        <w:lastRenderedPageBreak/>
        <w:t xml:space="preserve">Once the new project has been created, right-click on the </w:t>
      </w:r>
      <w:proofErr w:type="spellStart"/>
      <w:r w:rsidR="0039366E">
        <w:rPr>
          <w:rStyle w:val="strongChar"/>
        </w:rPr>
        <w:t>GettingStarted</w:t>
      </w:r>
      <w:r w:rsidRPr="00341EE3">
        <w:rPr>
          <w:rStyle w:val="strongChar"/>
        </w:rPr>
        <w:t>_OM</w:t>
      </w:r>
      <w:proofErr w:type="spellEnd"/>
      <w:r>
        <w:t xml:space="preserve"> project in the </w:t>
      </w:r>
      <w:r w:rsidRPr="00341EE3">
        <w:rPr>
          <w:rStyle w:val="strongChar"/>
        </w:rPr>
        <w:t>Solution Explorer</w:t>
      </w:r>
      <w:r>
        <w:t xml:space="preserve"> and click on </w:t>
      </w:r>
      <w:r w:rsidRPr="00341EE3">
        <w:rPr>
          <w:rStyle w:val="strongChar"/>
        </w:rPr>
        <w:t>Properties</w:t>
      </w:r>
      <w:r>
        <w:t xml:space="preserve"> to see the </w:t>
      </w:r>
      <w:r w:rsidRPr="00341EE3">
        <w:rPr>
          <w:rStyle w:val="strongChar"/>
        </w:rPr>
        <w:t>Project Properties</w:t>
      </w:r>
      <w:r>
        <w:t xml:space="preserve"> view. Go to the </w:t>
      </w:r>
      <w:r w:rsidRPr="00341EE3">
        <w:rPr>
          <w:rStyle w:val="strongChar"/>
        </w:rPr>
        <w:t>Application</w:t>
      </w:r>
      <w:r>
        <w:t xml:space="preserve"> tab of project properties and verify that </w:t>
      </w:r>
      <w:r w:rsidRPr="00341EE3">
        <w:rPr>
          <w:rStyle w:val="strongChar"/>
        </w:rPr>
        <w:t>.NET Framework Version 3.5</w:t>
      </w:r>
      <w:r>
        <w:t xml:space="preserve"> is select</w:t>
      </w:r>
      <w:r w:rsidR="00E87A2C">
        <w:t>ed</w:t>
      </w:r>
      <w:r>
        <w:t xml:space="preserve"> as the </w:t>
      </w:r>
      <w:r w:rsidRPr="00341EE3">
        <w:rPr>
          <w:rStyle w:val="strongChar"/>
        </w:rPr>
        <w:t>Target Framework</w:t>
      </w:r>
      <w:r>
        <w:t>. It is important for you to acknowledge that SharePoint 2010 is based on .NET Framework version 3.5 and not version 4.0.</w:t>
      </w:r>
    </w:p>
    <w:p w:rsidR="00B04B85" w:rsidRDefault="0039366E" w:rsidP="00B04B85">
      <w:pPr>
        <w:pStyle w:val="LabStepScreenshot"/>
      </w:pPr>
      <w:r>
        <w:rPr>
          <w:noProof/>
        </w:rPr>
        <w:drawing>
          <wp:inline distT="0" distB="0" distL="0" distR="0" wp14:anchorId="34660EE0" wp14:editId="4A5572FA">
            <wp:extent cx="4551903" cy="1643743"/>
            <wp:effectExtent l="0" t="0" r="1270" b="0"/>
            <wp:docPr id="2" name="Picture 2" descr="C:\Users\andrew\Documents\My CPT\Courses\GSA2010\_Manual Edits\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ocuments\My CPT\Courses\GSA2010\_Manual Edits\02-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666" cy="1648352"/>
                    </a:xfrm>
                    <a:prstGeom prst="rect">
                      <a:avLst/>
                    </a:prstGeom>
                    <a:noFill/>
                    <a:ln>
                      <a:noFill/>
                    </a:ln>
                  </pic:spPr>
                </pic:pic>
              </a:graphicData>
            </a:graphic>
          </wp:inline>
        </w:drawing>
      </w:r>
    </w:p>
    <w:p w:rsidR="00B04B85" w:rsidRDefault="00B04B85" w:rsidP="00E412C1">
      <w:pPr>
        <w:pStyle w:val="LabStepNumbered"/>
      </w:pPr>
      <w:r>
        <w:t>Click on the</w:t>
      </w:r>
      <w:r w:rsidRPr="00E537D7">
        <w:rPr>
          <w:rStyle w:val="Emphasis"/>
        </w:rPr>
        <w:t xml:space="preserve"> </w:t>
      </w:r>
      <w:r w:rsidRPr="00341EE3">
        <w:rPr>
          <w:rStyle w:val="strongChar"/>
        </w:rPr>
        <w:t>Build</w:t>
      </w:r>
      <w:r>
        <w:t xml:space="preserve"> tab and verify that the target </w:t>
      </w:r>
      <w:r w:rsidRPr="00341EE3">
        <w:rPr>
          <w:rStyle w:val="strongChar"/>
        </w:rPr>
        <w:t>Platform</w:t>
      </w:r>
      <w:r>
        <w:t xml:space="preserve"> is </w:t>
      </w:r>
      <w:r w:rsidRPr="00341EE3">
        <w:rPr>
          <w:rStyle w:val="strongChar"/>
        </w:rPr>
        <w:t>x64</w:t>
      </w:r>
      <w:r>
        <w:t xml:space="preserve">. If not, make sure to change the platform to </w:t>
      </w:r>
      <w:r w:rsidRPr="00341EE3">
        <w:rPr>
          <w:rStyle w:val="strongChar"/>
        </w:rPr>
        <w:t>x64</w:t>
      </w:r>
      <w:r>
        <w:t xml:space="preserve"> or </w:t>
      </w:r>
      <w:r w:rsidRPr="00341EE3">
        <w:rPr>
          <w:rStyle w:val="strongChar"/>
        </w:rPr>
        <w:t>Any CPU</w:t>
      </w:r>
      <w:r>
        <w:t>.</w:t>
      </w:r>
    </w:p>
    <w:p w:rsidR="00B04B85" w:rsidRDefault="00CB31DF" w:rsidP="00CB31DF">
      <w:pPr>
        <w:pStyle w:val="LabStepScreenshot"/>
      </w:pPr>
      <w:r w:rsidRPr="00CB31DF">
        <w:rPr>
          <w:rStyle w:val="LabStepScreenshotFrame"/>
        </w:rPr>
        <w:drawing>
          <wp:inline distT="0" distB="0" distL="0" distR="0" wp14:anchorId="4B28C539" wp14:editId="762304D4">
            <wp:extent cx="4110648" cy="1085222"/>
            <wp:effectExtent l="0" t="0" r="4445" b="635"/>
            <wp:docPr id="4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4113700" cy="1086028"/>
                    </a:xfrm>
                    <a:prstGeom prst="rect">
                      <a:avLst/>
                    </a:prstGeom>
                    <a:noFill/>
                    <a:ln w="9525">
                      <a:noFill/>
                      <a:miter lim="800000"/>
                      <a:headEnd/>
                      <a:tailEnd/>
                    </a:ln>
                  </pic:spPr>
                </pic:pic>
              </a:graphicData>
            </a:graphic>
          </wp:inline>
        </w:drawing>
      </w:r>
    </w:p>
    <w:p w:rsidR="00B04B85" w:rsidRDefault="00B04B85" w:rsidP="00E412C1">
      <w:pPr>
        <w:pStyle w:val="LabStepNumbered"/>
      </w:pPr>
      <w:r>
        <w:t xml:space="preserve">Now add a reference to the assembly </w:t>
      </w:r>
      <w:r w:rsidRPr="00341EE3">
        <w:rPr>
          <w:rStyle w:val="strongChar"/>
        </w:rPr>
        <w:t>Microsoft.SharePoint.dll</w:t>
      </w:r>
      <w:r>
        <w:t xml:space="preserve"> which contains the core classes of the</w:t>
      </w:r>
      <w:r w:rsidRPr="00837A55">
        <w:rPr>
          <w:rStyle w:val="Emphasis"/>
        </w:rPr>
        <w:t xml:space="preserve"> </w:t>
      </w:r>
      <w:r w:rsidRPr="00341EE3">
        <w:rPr>
          <w:rStyle w:val="strongChar"/>
        </w:rPr>
        <w:t>SharePoint Foundation</w:t>
      </w:r>
      <w:r w:rsidRPr="00F64CF9">
        <w:rPr>
          <w:rStyle w:val="Emphasis"/>
        </w:rPr>
        <w:t xml:space="preserve"> </w:t>
      </w:r>
      <w:r>
        <w:t xml:space="preserve">object model. The </w:t>
      </w:r>
      <w:r w:rsidR="00905E0D" w:rsidRPr="008A4741">
        <w:rPr>
          <w:rStyle w:val="InlindeCode"/>
        </w:rPr>
        <w:t>*.</w:t>
      </w:r>
      <w:proofErr w:type="spellStart"/>
      <w:r w:rsidRPr="008A4741">
        <w:rPr>
          <w:rStyle w:val="InlindeCode"/>
        </w:rPr>
        <w:t>dll</w:t>
      </w:r>
      <w:proofErr w:type="spellEnd"/>
      <w:r>
        <w:t xml:space="preserve"> should be displayed in the .NET tab. </w:t>
      </w:r>
      <w:r>
        <w:br/>
        <w:t xml:space="preserve">However, if </w:t>
      </w:r>
      <w:r w:rsidR="000C147A">
        <w:t xml:space="preserve">you have trouble finding </w:t>
      </w:r>
      <w:r>
        <w:t xml:space="preserve">the assembly in the </w:t>
      </w:r>
      <w:r w:rsidRPr="008A4741">
        <w:rPr>
          <w:b/>
        </w:rPr>
        <w:t>.NET</w:t>
      </w:r>
      <w:r>
        <w:t xml:space="preserve"> tab, you might have to select the </w:t>
      </w:r>
      <w:r w:rsidRPr="008A4741">
        <w:rPr>
          <w:b/>
        </w:rPr>
        <w:t>Browse</w:t>
      </w:r>
      <w:r>
        <w:t xml:space="preserve"> tab and navigate to the following path to add the reference.</w:t>
      </w:r>
    </w:p>
    <w:p w:rsidR="00B04B85" w:rsidRPr="00116CC6" w:rsidRDefault="00B04B85" w:rsidP="00B04B85">
      <w:pPr>
        <w:pStyle w:val="LabStepCodeBlock"/>
      </w:pPr>
      <w:r w:rsidRPr="00116CC6">
        <w:t>C:\Program Files\Common Files\Microsoft Shared\Web Server Extensions\14\ISAPI\Microsoft.SharePoint.dll</w:t>
      </w:r>
    </w:p>
    <w:p w:rsidR="00B04B85" w:rsidRDefault="00B04B85" w:rsidP="00E412C1">
      <w:pPr>
        <w:pStyle w:val="LabStepNumbered"/>
      </w:pPr>
      <w:r>
        <w:t xml:space="preserve">Next, add a reference to the main assembly for ASP.NET named </w:t>
      </w:r>
      <w:proofErr w:type="spellStart"/>
      <w:r w:rsidRPr="00341EE3">
        <w:rPr>
          <w:rStyle w:val="strongChar"/>
        </w:rPr>
        <w:t>System.Web</w:t>
      </w:r>
      <w:proofErr w:type="spellEnd"/>
      <w:r>
        <w:t xml:space="preserve"> as shown below.</w:t>
      </w:r>
    </w:p>
    <w:p w:rsidR="00B04B85" w:rsidRDefault="00B04B85" w:rsidP="00B04B85">
      <w:pPr>
        <w:pStyle w:val="LabStepScreenshot"/>
      </w:pPr>
      <w:r w:rsidRPr="007508B5">
        <w:rPr>
          <w:noProof/>
        </w:rPr>
        <w:drawing>
          <wp:inline distT="0" distB="0" distL="0" distR="0" wp14:anchorId="387D3326" wp14:editId="3620157E">
            <wp:extent cx="2310973" cy="188909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319715" cy="1896236"/>
                    </a:xfrm>
                    <a:prstGeom prst="rect">
                      <a:avLst/>
                    </a:prstGeom>
                  </pic:spPr>
                </pic:pic>
              </a:graphicData>
            </a:graphic>
          </wp:inline>
        </w:drawing>
      </w:r>
    </w:p>
    <w:p w:rsidR="00B04B85" w:rsidRPr="005A53BF" w:rsidRDefault="00B04B85" w:rsidP="00E412C1">
      <w:pPr>
        <w:pStyle w:val="LabStepNumbered"/>
      </w:pPr>
      <w:r w:rsidRPr="005A53BF">
        <w:t xml:space="preserve">Now it's time to write some code against the SharePoint object model to enable the Developer Dashboard. Modify </w:t>
      </w:r>
      <w:proofErr w:type="spellStart"/>
      <w:r w:rsidR="00905E0D">
        <w:rPr>
          <w:rStyle w:val="strongChar"/>
        </w:rPr>
        <w:t>P</w:t>
      </w:r>
      <w:r w:rsidRPr="00341EE3">
        <w:rPr>
          <w:rStyle w:val="strongChar"/>
        </w:rPr>
        <w:t>rogram.cs</w:t>
      </w:r>
      <w:proofErr w:type="spellEnd"/>
      <w:r w:rsidRPr="005A53BF">
        <w:t xml:space="preserve"> to look like this.</w:t>
      </w:r>
    </w:p>
    <w:p w:rsidR="00B04B85" w:rsidRPr="005A53BF" w:rsidRDefault="00B04B85" w:rsidP="00B04B85">
      <w:pPr>
        <w:pStyle w:val="LabStepCodeBlock"/>
      </w:pPr>
      <w:r w:rsidRPr="005A53BF">
        <w:t>using System;</w:t>
      </w:r>
    </w:p>
    <w:p w:rsidR="00B04B85" w:rsidRPr="005A53BF" w:rsidRDefault="00B04B85" w:rsidP="00B04B85">
      <w:pPr>
        <w:pStyle w:val="LabStepCodeBlock"/>
      </w:pPr>
      <w:r w:rsidRPr="005A53BF">
        <w:lastRenderedPageBreak/>
        <w:t>using Microsoft.SharePoint;</w:t>
      </w:r>
    </w:p>
    <w:p w:rsidR="00B04B85" w:rsidRPr="005A53BF" w:rsidRDefault="00B04B85" w:rsidP="00B04B85">
      <w:pPr>
        <w:pStyle w:val="LabStepCodeBlock"/>
      </w:pPr>
      <w:r w:rsidRPr="005A53BF">
        <w:t>using Microsoft.SharePoint.Administration;</w:t>
      </w:r>
    </w:p>
    <w:p w:rsidR="00B04B85" w:rsidRPr="005A53BF" w:rsidRDefault="00B04B85" w:rsidP="00B04B85">
      <w:pPr>
        <w:pStyle w:val="LabStepCodeBlock"/>
      </w:pPr>
    </w:p>
    <w:p w:rsidR="00B04B85" w:rsidRPr="005A53BF" w:rsidRDefault="00B04B85" w:rsidP="00B04B85">
      <w:pPr>
        <w:pStyle w:val="LabStepCodeBlock"/>
      </w:pPr>
      <w:r w:rsidRPr="005A53BF">
        <w:t xml:space="preserve">namespace </w:t>
      </w:r>
      <w:r w:rsidR="008A4741">
        <w:t>GettingStarted</w:t>
      </w:r>
      <w:r w:rsidRPr="005A53BF">
        <w:t>_OM {</w:t>
      </w:r>
    </w:p>
    <w:p w:rsidR="00B04B85" w:rsidRPr="005A53BF" w:rsidRDefault="00B04B85" w:rsidP="00B04B85">
      <w:pPr>
        <w:pStyle w:val="LabStepCodeBlock"/>
      </w:pPr>
      <w:r w:rsidRPr="005A53BF">
        <w:t xml:space="preserve">  class Program {</w:t>
      </w:r>
    </w:p>
    <w:p w:rsidR="00B04B85" w:rsidRDefault="00B04B85" w:rsidP="00B04B85">
      <w:pPr>
        <w:pStyle w:val="LabStepCodeBlock"/>
      </w:pPr>
      <w:r w:rsidRPr="005A53BF">
        <w:t xml:space="preserve">    static void Main() {</w:t>
      </w:r>
    </w:p>
    <w:p w:rsidR="00B04B85" w:rsidRPr="005A53BF" w:rsidRDefault="00B04B85" w:rsidP="00B04B85">
      <w:pPr>
        <w:pStyle w:val="LabStepCodeBlock"/>
      </w:pPr>
      <w:r>
        <w:t xml:space="preserve">      SPWebService contentService = SPWebService.ContentService;</w:t>
      </w:r>
    </w:p>
    <w:p w:rsidR="00B04B85" w:rsidRPr="005A53BF" w:rsidRDefault="00B04B85" w:rsidP="00B04B85">
      <w:pPr>
        <w:pStyle w:val="LabStepCodeBlock"/>
      </w:pPr>
      <w:r w:rsidRPr="005A53BF">
        <w:t xml:space="preserve">      </w:t>
      </w:r>
      <w:r>
        <w:t>SPDeveloperDashboardSettings developerDashboard =</w:t>
      </w:r>
    </w:p>
    <w:p w:rsidR="00B04B85" w:rsidRPr="005A53BF" w:rsidRDefault="00B04B85" w:rsidP="00B04B85">
      <w:pPr>
        <w:pStyle w:val="LabStepCodeBlock"/>
      </w:pPr>
      <w:r w:rsidRPr="005A53BF">
        <w:t xml:space="preserve">      </w:t>
      </w:r>
      <w:r>
        <w:t xml:space="preserve">    contentService.DeveloperDashboardSettings</w:t>
      </w:r>
      <w:r w:rsidRPr="005A53BF">
        <w:t>;</w:t>
      </w:r>
    </w:p>
    <w:p w:rsidR="00B04B85" w:rsidRPr="005A53BF" w:rsidRDefault="00B04B85" w:rsidP="00B04B85">
      <w:pPr>
        <w:pStyle w:val="LabStepCodeBlock"/>
      </w:pPr>
      <w:r w:rsidRPr="005A53BF">
        <w:t xml:space="preserve">      </w:t>
      </w:r>
      <w:r>
        <w:t>developerDashboard</w:t>
      </w:r>
      <w:r w:rsidRPr="005A53BF">
        <w:t>.</w:t>
      </w:r>
      <w:r>
        <w:t>Display</w:t>
      </w:r>
      <w:r w:rsidRPr="005A53BF">
        <w:t xml:space="preserve">Level = </w:t>
      </w:r>
      <w:r>
        <w:t>SPDeveloperDashboardLevel.On</w:t>
      </w:r>
      <w:r w:rsidRPr="005A53BF">
        <w:t>;</w:t>
      </w:r>
    </w:p>
    <w:p w:rsidR="00B04B85" w:rsidRDefault="00B04B85" w:rsidP="00B04B85">
      <w:pPr>
        <w:pStyle w:val="LabStepCodeBlock"/>
      </w:pPr>
      <w:r w:rsidRPr="005A53BF">
        <w:t xml:space="preserve">      </w:t>
      </w:r>
      <w:r>
        <w:t>developerDashboard</w:t>
      </w:r>
      <w:r w:rsidRPr="005A53BF">
        <w:t>.Update();</w:t>
      </w:r>
    </w:p>
    <w:p w:rsidR="00B04B85" w:rsidRPr="005A53BF" w:rsidRDefault="008A4741" w:rsidP="00B04B85">
      <w:pPr>
        <w:pStyle w:val="LabStepCodeBlock"/>
      </w:pPr>
      <w:r>
        <w:t xml:space="preserve">   </w:t>
      </w:r>
      <w:r w:rsidR="00B04B85">
        <w:t xml:space="preserve">   Console.WriteLine(“Developer Dashboard updated.”);</w:t>
      </w:r>
    </w:p>
    <w:p w:rsidR="00B04B85" w:rsidRPr="005A53BF" w:rsidRDefault="00B04B85" w:rsidP="00B04B85">
      <w:pPr>
        <w:pStyle w:val="LabStepCodeBlock"/>
      </w:pPr>
      <w:r w:rsidRPr="005A53BF">
        <w:t xml:space="preserve">    }</w:t>
      </w:r>
    </w:p>
    <w:p w:rsidR="00B04B85" w:rsidRPr="005A53BF" w:rsidRDefault="00B04B85" w:rsidP="00B04B85">
      <w:pPr>
        <w:pStyle w:val="LabStepCodeBlock"/>
      </w:pPr>
      <w:r w:rsidRPr="005A53BF">
        <w:t xml:space="preserve">  }</w:t>
      </w:r>
    </w:p>
    <w:p w:rsidR="00B04B85" w:rsidRPr="005A53BF" w:rsidRDefault="00B04B85" w:rsidP="00B04B85">
      <w:pPr>
        <w:pStyle w:val="LabStepCodeBlock"/>
      </w:pPr>
      <w:r w:rsidRPr="005A53BF">
        <w:t>}</w:t>
      </w:r>
    </w:p>
    <w:p w:rsidR="00B04B85" w:rsidRPr="000208E9" w:rsidRDefault="00B04B85" w:rsidP="008A4741">
      <w:pPr>
        <w:pStyle w:val="LabExerciseCallout"/>
      </w:pPr>
      <w:r w:rsidRPr="000208E9">
        <w:rPr>
          <w:b/>
        </w:rPr>
        <w:t>Note</w:t>
      </w:r>
      <w:r w:rsidRPr="000208E9">
        <w:t xml:space="preserve">: </w:t>
      </w:r>
      <w:r w:rsidR="008A4741">
        <w:t>I</w:t>
      </w:r>
      <w:r w:rsidRPr="000208E9">
        <w:t xml:space="preserve">f your </w:t>
      </w:r>
      <w:proofErr w:type="spellStart"/>
      <w:r w:rsidRPr="000208E9">
        <w:rPr>
          <w:b/>
        </w:rPr>
        <w:t>contentService</w:t>
      </w:r>
      <w:proofErr w:type="spellEnd"/>
      <w:r w:rsidRPr="000208E9">
        <w:t xml:space="preserve"> variable turns out to be null, you have to check your project properties. Good chance you haven’t selected the x64 platform.</w:t>
      </w:r>
    </w:p>
    <w:p w:rsidR="00B04B85" w:rsidRPr="005A53BF" w:rsidRDefault="00B04B85" w:rsidP="00E412C1">
      <w:pPr>
        <w:pStyle w:val="LabStepNumbered"/>
      </w:pPr>
      <w:r w:rsidRPr="005A53BF">
        <w:t xml:space="preserve">Run the application by pressing </w:t>
      </w:r>
      <w:r w:rsidRPr="00341EE3">
        <w:rPr>
          <w:rStyle w:val="strongChar"/>
        </w:rPr>
        <w:t>[CTRL</w:t>
      </w:r>
      <w:proofErr w:type="gramStart"/>
      <w:r w:rsidRPr="00341EE3">
        <w:rPr>
          <w:rStyle w:val="strongChar"/>
        </w:rPr>
        <w:t>]+</w:t>
      </w:r>
      <w:proofErr w:type="gramEnd"/>
      <w:r w:rsidRPr="00341EE3">
        <w:rPr>
          <w:rStyle w:val="strongChar"/>
        </w:rPr>
        <w:t>[F5]</w:t>
      </w:r>
      <w:r w:rsidRPr="005A53BF">
        <w:t xml:space="preserve">. Once the program runs, return to the Internet Explorer and site at </w:t>
      </w:r>
      <w:r w:rsidRPr="00341EE3">
        <w:rPr>
          <w:rStyle w:val="strongChar"/>
        </w:rPr>
        <w:t>http://intranet.</w:t>
      </w:r>
      <w:r>
        <w:rPr>
          <w:rStyle w:val="strongChar"/>
        </w:rPr>
        <w:t>wingtip</w:t>
      </w:r>
      <w:r w:rsidR="00CB31DF">
        <w:rPr>
          <w:rStyle w:val="strongChar"/>
        </w:rPr>
        <w:t>.com/sites/DevSite1</w:t>
      </w:r>
      <w:r w:rsidRPr="00341EE3">
        <w:rPr>
          <w:rStyle w:val="strongChar"/>
        </w:rPr>
        <w:t>/default.aspx</w:t>
      </w:r>
      <w:r w:rsidRPr="005A53BF">
        <w:t>. Refresh the page and you should see the SharePoint 2010 Developer Dashboard at the bottom of the page.</w:t>
      </w:r>
    </w:p>
    <w:p w:rsidR="00B04B85" w:rsidRDefault="008A4741" w:rsidP="00B04B85">
      <w:pPr>
        <w:pStyle w:val="LabStepScreenshot"/>
      </w:pPr>
      <w:r w:rsidRPr="008A4741">
        <w:rPr>
          <w:rStyle w:val="LabStepScreenshotFrame"/>
        </w:rPr>
        <w:drawing>
          <wp:inline distT="0" distB="0" distL="0" distR="0" wp14:anchorId="07E550B4" wp14:editId="0355B946">
            <wp:extent cx="4967665" cy="2753248"/>
            <wp:effectExtent l="0" t="0" r="4445" b="9525"/>
            <wp:docPr id="3" name="Picture 3" descr="C:\Users\andrew\Documents\My CPT\Courses\GSA2010\_Manual Edits\0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My CPT\Courses\GSA2010\_Manual Edits\02-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5080" cy="2751815"/>
                    </a:xfrm>
                    <a:prstGeom prst="rect">
                      <a:avLst/>
                    </a:prstGeom>
                    <a:noFill/>
                    <a:ln>
                      <a:noFill/>
                    </a:ln>
                  </pic:spPr>
                </pic:pic>
              </a:graphicData>
            </a:graphic>
          </wp:inline>
        </w:drawing>
      </w:r>
    </w:p>
    <w:p w:rsidR="00B04B85" w:rsidRPr="005A53BF" w:rsidRDefault="00B04B85" w:rsidP="00E412C1">
      <w:pPr>
        <w:pStyle w:val="LabStepNumbered"/>
      </w:pPr>
      <w:r w:rsidRPr="005A53BF">
        <w:t xml:space="preserve">Go back to Visual Studio and update the code in the static </w:t>
      </w:r>
      <w:r w:rsidRPr="00341EE3">
        <w:rPr>
          <w:rStyle w:val="strongChar"/>
        </w:rPr>
        <w:t>Main</w:t>
      </w:r>
      <w:r w:rsidRPr="005A53BF">
        <w:t xml:space="preserve"> method to assign a value of </w:t>
      </w:r>
      <w:proofErr w:type="spellStart"/>
      <w:r w:rsidRPr="00341EE3">
        <w:rPr>
          <w:rStyle w:val="strongChar"/>
        </w:rPr>
        <w:t>SPDeveloperDashboardLevel.Off</w:t>
      </w:r>
      <w:proofErr w:type="spellEnd"/>
      <w:r w:rsidRPr="005A53BF">
        <w:t xml:space="preserve"> instead of </w:t>
      </w:r>
      <w:proofErr w:type="spellStart"/>
      <w:r w:rsidRPr="00341EE3">
        <w:rPr>
          <w:rStyle w:val="strongChar"/>
        </w:rPr>
        <w:t>SPDeveloperDashboardLevel.On</w:t>
      </w:r>
      <w:proofErr w:type="spellEnd"/>
      <w:r w:rsidRPr="005A53BF">
        <w:t xml:space="preserve"> and run the program again. Go back to the Internet Explorer and refresh the page again. You should see that the Developer Dashboard is now gone. Now you know how to make the Developer Dashboard appear and disappear just by running code against the SharePoint 2010 object model.</w:t>
      </w:r>
    </w:p>
    <w:p w:rsidR="00B04B85" w:rsidRDefault="00B04B85" w:rsidP="00E412C1">
      <w:pPr>
        <w:pStyle w:val="LabStepNumbered"/>
      </w:pPr>
      <w:r>
        <w:t xml:space="preserve">Now, it </w:t>
      </w:r>
      <w:r w:rsidR="00E87A2C">
        <w:t xml:space="preserve">is </w:t>
      </w:r>
      <w:bookmarkStart w:id="0" w:name="_GoBack"/>
      <w:bookmarkEnd w:id="0"/>
      <w:r>
        <w:t xml:space="preserve">time to write code that programs against the top-level site you created at the beginning of this exercise. Modify the </w:t>
      </w:r>
      <w:r w:rsidRPr="00341EE3">
        <w:rPr>
          <w:rStyle w:val="strongChar"/>
        </w:rPr>
        <w:t>Main</w:t>
      </w:r>
      <w:r>
        <w:t xml:space="preserve"> method in </w:t>
      </w:r>
      <w:proofErr w:type="spellStart"/>
      <w:r w:rsidRPr="00341EE3">
        <w:rPr>
          <w:rStyle w:val="strongChar"/>
        </w:rPr>
        <w:t>program.cs</w:t>
      </w:r>
      <w:proofErr w:type="spellEnd"/>
      <w:r>
        <w:t xml:space="preserve"> to create a new </w:t>
      </w:r>
      <w:proofErr w:type="spellStart"/>
      <w:r w:rsidRPr="00341EE3">
        <w:rPr>
          <w:rStyle w:val="strongChar"/>
        </w:rPr>
        <w:t>SPSite</w:t>
      </w:r>
      <w:proofErr w:type="spellEnd"/>
      <w:r>
        <w:t xml:space="preserve"> object to program against the new site collection. Make sure to structure your code inside a </w:t>
      </w:r>
      <w:r w:rsidRPr="00341EE3">
        <w:rPr>
          <w:rStyle w:val="strongChar"/>
        </w:rPr>
        <w:t>using</w:t>
      </w:r>
      <w:r>
        <w:t xml:space="preserve"> construct so that your code makes an implicit call to the </w:t>
      </w:r>
      <w:proofErr w:type="gramStart"/>
      <w:r w:rsidRPr="00341EE3">
        <w:rPr>
          <w:rStyle w:val="strongChar"/>
        </w:rPr>
        <w:t>Dispose</w:t>
      </w:r>
      <w:r w:rsidR="00905E0D">
        <w:rPr>
          <w:rStyle w:val="strongChar"/>
        </w:rPr>
        <w:t>(</w:t>
      </w:r>
      <w:proofErr w:type="gramEnd"/>
      <w:r w:rsidR="00905E0D">
        <w:rPr>
          <w:rStyle w:val="strongChar"/>
        </w:rPr>
        <w:t>)</w:t>
      </w:r>
      <w:r>
        <w:t xml:space="preserve"> method to prevent memory leakage. As a first step, obtain a reference to the </w:t>
      </w:r>
      <w:proofErr w:type="spellStart"/>
      <w:r w:rsidRPr="00341EE3">
        <w:rPr>
          <w:rStyle w:val="strongChar"/>
        </w:rPr>
        <w:t>SPWeb</w:t>
      </w:r>
      <w:proofErr w:type="spellEnd"/>
      <w:r>
        <w:t xml:space="preserve"> object for the top-level site and print the </w:t>
      </w:r>
      <w:r w:rsidRPr="00341EE3">
        <w:rPr>
          <w:rStyle w:val="strongChar"/>
        </w:rPr>
        <w:t>Title</w:t>
      </w:r>
      <w:r>
        <w:t xml:space="preserve"> property of the site to the console windows. Your code should look something like the code below. When you are done writing this code, run your program to make sure it runs without errors and displays the proper site title.</w:t>
      </w:r>
    </w:p>
    <w:p w:rsidR="00B04B85" w:rsidRPr="008A4741" w:rsidRDefault="00B04B85" w:rsidP="00B04B85">
      <w:pPr>
        <w:pStyle w:val="LabStepCodeBlock"/>
        <w:rPr>
          <w:color w:val="808080" w:themeColor="background1" w:themeShade="80"/>
        </w:rPr>
      </w:pPr>
      <w:r w:rsidRPr="008A4741">
        <w:rPr>
          <w:color w:val="808080" w:themeColor="background1" w:themeShade="80"/>
        </w:rPr>
        <w:t>static void Main() {</w:t>
      </w:r>
    </w:p>
    <w:p w:rsidR="00B04B85" w:rsidRDefault="00B04B85" w:rsidP="00B04B85">
      <w:pPr>
        <w:pStyle w:val="LabStepCodeBlock"/>
      </w:pPr>
      <w:r>
        <w:t xml:space="preserve">  string targetSiteUrl = "http://intranet.wingtip.com/sites/</w:t>
      </w:r>
      <w:r w:rsidR="00CB31DF">
        <w:t>DevSite1</w:t>
      </w:r>
      <w:r>
        <w:t>";</w:t>
      </w:r>
    </w:p>
    <w:p w:rsidR="00B04B85" w:rsidRDefault="00B04B85" w:rsidP="00B04B85">
      <w:pPr>
        <w:pStyle w:val="LabStepCodeBlock"/>
      </w:pPr>
      <w:r>
        <w:t xml:space="preserve">  using (SPSite siteCollection = new SPSite(targetSiteUrl)) {</w:t>
      </w:r>
    </w:p>
    <w:p w:rsidR="00B04B85" w:rsidRDefault="00B04B85" w:rsidP="00B04B85">
      <w:pPr>
        <w:pStyle w:val="LabStepCodeBlock"/>
      </w:pPr>
      <w:r>
        <w:t xml:space="preserve">    SPWeb </w:t>
      </w:r>
      <w:r w:rsidR="000C147A">
        <w:t>site = siteCollection.RootWeb;</w:t>
      </w:r>
    </w:p>
    <w:p w:rsidR="00B04B85" w:rsidRDefault="00B04B85" w:rsidP="00B04B85">
      <w:pPr>
        <w:pStyle w:val="LabStepCodeBlock"/>
      </w:pPr>
      <w:r>
        <w:lastRenderedPageBreak/>
        <w:t xml:space="preserve">    Console.WriteLine(site.Title);</w:t>
      </w:r>
    </w:p>
    <w:p w:rsidR="00B04B85" w:rsidRDefault="00B04B85" w:rsidP="00B04B85">
      <w:pPr>
        <w:pStyle w:val="LabStepCodeBlock"/>
      </w:pPr>
      <w:r>
        <w:t xml:space="preserve">  }</w:t>
      </w:r>
    </w:p>
    <w:p w:rsidR="00CB31DF" w:rsidRDefault="009A74BF" w:rsidP="00B04B85">
      <w:pPr>
        <w:pStyle w:val="LabStepCodeBlock"/>
      </w:pPr>
      <w:r>
        <w:t xml:space="preserve">  </w:t>
      </w:r>
      <w:r w:rsidRPr="009A74BF">
        <w:t>Console.WriteLine("Press ENTER to continue");</w:t>
      </w:r>
    </w:p>
    <w:p w:rsidR="00B04B85" w:rsidRDefault="00B04B85" w:rsidP="00B04B85">
      <w:pPr>
        <w:pStyle w:val="LabStepCodeBlock"/>
      </w:pPr>
      <w:r>
        <w:t xml:space="preserve">  Console.ReadLine();</w:t>
      </w:r>
    </w:p>
    <w:p w:rsidR="00B04B85" w:rsidRPr="008A4741" w:rsidRDefault="00B04B85" w:rsidP="00B04B85">
      <w:pPr>
        <w:pStyle w:val="LabStepCodeBlock"/>
        <w:rPr>
          <w:color w:val="808080" w:themeColor="background1" w:themeShade="80"/>
        </w:rPr>
      </w:pPr>
      <w:r w:rsidRPr="008A4741">
        <w:rPr>
          <w:color w:val="808080" w:themeColor="background1" w:themeShade="80"/>
        </w:rPr>
        <w:t>}</w:t>
      </w:r>
    </w:p>
    <w:p w:rsidR="00B04B85" w:rsidRDefault="00B04B85" w:rsidP="00E412C1">
      <w:pPr>
        <w:pStyle w:val="LabStepNumbered"/>
      </w:pPr>
      <w:r>
        <w:t xml:space="preserve">In this next step you will add an existing source file to your project that contains utility classes which program against the SharePoint 2010 object model and you will use these classes to create lists and add Web Parts. Right-click on the project in the Solution Explorer and select the </w:t>
      </w:r>
      <w:r w:rsidRPr="007C674B">
        <w:rPr>
          <w:b/>
        </w:rPr>
        <w:t xml:space="preserve">Add Existing Item </w:t>
      </w:r>
      <w:r>
        <w:t xml:space="preserve">command. Add the existing source file inside the </w:t>
      </w:r>
      <w:r w:rsidR="00905E0D">
        <w:rPr>
          <w:rStyle w:val="strongChar"/>
        </w:rPr>
        <w:t>[[LAB FILES]]</w:t>
      </w:r>
      <w:r w:rsidRPr="00341EE3">
        <w:rPr>
          <w:rStyle w:val="strongChar"/>
        </w:rPr>
        <w:t>\</w:t>
      </w:r>
      <w:proofErr w:type="spellStart"/>
      <w:r w:rsidRPr="00341EE3">
        <w:rPr>
          <w:rStyle w:val="strongChar"/>
        </w:rPr>
        <w:t>StarterFiles</w:t>
      </w:r>
      <w:proofErr w:type="spellEnd"/>
      <w:r>
        <w:t xml:space="preserve"> folder named </w:t>
      </w:r>
      <w:proofErr w:type="spellStart"/>
      <w:r w:rsidR="009A74BF">
        <w:rPr>
          <w:rStyle w:val="strongChar"/>
        </w:rPr>
        <w:t>List</w:t>
      </w:r>
      <w:r w:rsidRPr="00341EE3">
        <w:rPr>
          <w:rStyle w:val="strongChar"/>
        </w:rPr>
        <w:t>Utilties.cs</w:t>
      </w:r>
      <w:proofErr w:type="spellEnd"/>
      <w:r>
        <w:t xml:space="preserve">. </w:t>
      </w:r>
    </w:p>
    <w:p w:rsidR="007C674B" w:rsidRPr="00A657F2" w:rsidRDefault="007C674B" w:rsidP="008A4741">
      <w:pPr>
        <w:pStyle w:val="LabExerciseCallout"/>
      </w:pPr>
      <w:r w:rsidRPr="00A657F2">
        <w:rPr>
          <w:b/>
        </w:rPr>
        <w:t>Note:</w:t>
      </w:r>
      <w:r w:rsidRPr="00A657F2">
        <w:t xml:space="preserve"> You may need to add an additional </w:t>
      </w:r>
      <w:r w:rsidR="00A657F2" w:rsidRPr="00A657F2">
        <w:rPr>
          <w:b/>
        </w:rPr>
        <w:t>using</w:t>
      </w:r>
      <w:r w:rsidR="00A657F2" w:rsidRPr="00A657F2">
        <w:t xml:space="preserve"> statement reference to the namespace </w:t>
      </w:r>
      <w:proofErr w:type="spellStart"/>
      <w:r w:rsidR="00A657F2" w:rsidRPr="00A657F2">
        <w:rPr>
          <w:b/>
        </w:rPr>
        <w:t>ListUtilities</w:t>
      </w:r>
      <w:proofErr w:type="spellEnd"/>
      <w:r w:rsidR="00A657F2" w:rsidRPr="00A657F2">
        <w:t xml:space="preserve"> to get everything working.</w:t>
      </w:r>
    </w:p>
    <w:p w:rsidR="00B04B85" w:rsidRDefault="00B04B85" w:rsidP="00E412C1">
      <w:pPr>
        <w:pStyle w:val="LabStepNumbered"/>
      </w:pPr>
      <w:r>
        <w:t xml:space="preserve">The new source file named </w:t>
      </w:r>
      <w:proofErr w:type="spellStart"/>
      <w:r w:rsidR="009A74BF">
        <w:rPr>
          <w:rStyle w:val="strongChar"/>
        </w:rPr>
        <w:t>List</w:t>
      </w:r>
      <w:r w:rsidR="009A74BF" w:rsidRPr="00341EE3">
        <w:rPr>
          <w:rStyle w:val="strongChar"/>
        </w:rPr>
        <w:t>Utilties</w:t>
      </w:r>
      <w:r w:rsidRPr="00341EE3">
        <w:rPr>
          <w:rStyle w:val="strongChar"/>
        </w:rPr>
        <w:t>.cs</w:t>
      </w:r>
      <w:proofErr w:type="spellEnd"/>
      <w:r>
        <w:t xml:space="preserve"> contains three utility classes named </w:t>
      </w:r>
      <w:proofErr w:type="spellStart"/>
      <w:r w:rsidRPr="00341EE3">
        <w:rPr>
          <w:rStyle w:val="strongChar"/>
        </w:rPr>
        <w:t>TasksListFactory</w:t>
      </w:r>
      <w:proofErr w:type="spellEnd"/>
      <w:r>
        <w:t xml:space="preserve">, </w:t>
      </w:r>
      <w:proofErr w:type="spellStart"/>
      <w:r w:rsidRPr="00341EE3">
        <w:rPr>
          <w:rStyle w:val="strongChar"/>
        </w:rPr>
        <w:t>AnnouncementsListFactory</w:t>
      </w:r>
      <w:proofErr w:type="spellEnd"/>
      <w:r>
        <w:t xml:space="preserve"> and </w:t>
      </w:r>
      <w:proofErr w:type="spellStart"/>
      <w:r w:rsidRPr="00341EE3">
        <w:rPr>
          <w:rStyle w:val="strongChar"/>
        </w:rPr>
        <w:t>WebPartPageDesigner</w:t>
      </w:r>
      <w:proofErr w:type="spellEnd"/>
      <w:r>
        <w:t xml:space="preserve">. The first two classes contain code to create new list instances and to populate them with sample data. The third class named </w:t>
      </w:r>
      <w:proofErr w:type="spellStart"/>
      <w:r w:rsidRPr="00341EE3">
        <w:rPr>
          <w:rStyle w:val="strongChar"/>
        </w:rPr>
        <w:t>WebPartPageDesigner</w:t>
      </w:r>
      <w:proofErr w:type="spellEnd"/>
      <w:r>
        <w:t xml:space="preserve"> programs against a class named </w:t>
      </w:r>
      <w:proofErr w:type="spellStart"/>
      <w:r w:rsidRPr="00341EE3">
        <w:rPr>
          <w:rStyle w:val="strongChar"/>
        </w:rPr>
        <w:t>SPLimitedWebPartManager</w:t>
      </w:r>
      <w:proofErr w:type="spellEnd"/>
      <w:r>
        <w:t xml:space="preserve"> which is provided by the SharePoint 2010 object model to delete and add Web Part instance from a target Web Part Page. Take a moment to examine the three classes inside </w:t>
      </w:r>
      <w:proofErr w:type="spellStart"/>
      <w:r w:rsidR="009A74BF">
        <w:rPr>
          <w:rStyle w:val="strongChar"/>
        </w:rPr>
        <w:t>List</w:t>
      </w:r>
      <w:r w:rsidR="009A74BF" w:rsidRPr="00341EE3">
        <w:rPr>
          <w:rStyle w:val="strongChar"/>
        </w:rPr>
        <w:t>Utilties</w:t>
      </w:r>
      <w:r w:rsidRPr="00341EE3">
        <w:rPr>
          <w:rStyle w:val="strongChar"/>
        </w:rPr>
        <w:t>.cs</w:t>
      </w:r>
      <w:proofErr w:type="spellEnd"/>
      <w:r w:rsidRPr="000A4D31">
        <w:t xml:space="preserve"> </w:t>
      </w:r>
      <w:r>
        <w:t>in order to understand how it is leveraging the SharePoint 2010 object model.</w:t>
      </w:r>
    </w:p>
    <w:p w:rsidR="00B04B85" w:rsidRDefault="00B04B85" w:rsidP="00E412C1">
      <w:pPr>
        <w:pStyle w:val="LabStepNumbered"/>
      </w:pPr>
      <w:r>
        <w:t xml:space="preserve">Now it’s time to modify the </w:t>
      </w:r>
      <w:r w:rsidRPr="00341EE3">
        <w:rPr>
          <w:rStyle w:val="strongChar"/>
        </w:rPr>
        <w:t>Main</w:t>
      </w:r>
      <w:r>
        <w:t xml:space="preserve"> method in </w:t>
      </w:r>
      <w:proofErr w:type="spellStart"/>
      <w:r w:rsidR="00905E0D">
        <w:rPr>
          <w:rStyle w:val="strongChar"/>
        </w:rPr>
        <w:t>P</w:t>
      </w:r>
      <w:r w:rsidRPr="00341EE3">
        <w:rPr>
          <w:rStyle w:val="strongChar"/>
        </w:rPr>
        <w:t>rogram.cs</w:t>
      </w:r>
      <w:proofErr w:type="spellEnd"/>
      <w:r>
        <w:t xml:space="preserve"> to use the three utility classes in </w:t>
      </w:r>
      <w:proofErr w:type="spellStart"/>
      <w:r w:rsidR="009A74BF">
        <w:rPr>
          <w:rStyle w:val="strongChar"/>
        </w:rPr>
        <w:t>List</w:t>
      </w:r>
      <w:r w:rsidR="009A74BF" w:rsidRPr="00341EE3">
        <w:rPr>
          <w:rStyle w:val="strongChar"/>
        </w:rPr>
        <w:t>Utilties</w:t>
      </w:r>
      <w:r w:rsidRPr="00341EE3">
        <w:rPr>
          <w:rStyle w:val="strongChar"/>
        </w:rPr>
        <w:t>.cs</w:t>
      </w:r>
      <w:proofErr w:type="spellEnd"/>
      <w:r>
        <w:t xml:space="preserve">. Modify the code within the </w:t>
      </w:r>
      <w:r w:rsidRPr="00341EE3">
        <w:rPr>
          <w:rStyle w:val="strongChar"/>
        </w:rPr>
        <w:t>using</w:t>
      </w:r>
      <w:r>
        <w:t xml:space="preserve"> construct in </w:t>
      </w:r>
      <w:r w:rsidRPr="00341EE3">
        <w:rPr>
          <w:rStyle w:val="strongChar"/>
        </w:rPr>
        <w:t>Main</w:t>
      </w:r>
      <w:r>
        <w:t xml:space="preserve"> </w:t>
      </w:r>
      <w:r w:rsidR="00232E8E">
        <w:t xml:space="preserve">that you created in </w:t>
      </w:r>
      <w:r w:rsidR="00905E0D">
        <w:t xml:space="preserve">a </w:t>
      </w:r>
      <w:r w:rsidR="00232E8E">
        <w:t xml:space="preserve">step </w:t>
      </w:r>
      <w:r>
        <w:t>so that it looks like the code below.</w:t>
      </w:r>
    </w:p>
    <w:p w:rsidR="00B04B85" w:rsidRPr="008A4741" w:rsidRDefault="00B04B85" w:rsidP="00B04B85">
      <w:pPr>
        <w:pStyle w:val="LabStepCodeBlock"/>
        <w:rPr>
          <w:color w:val="808080" w:themeColor="background1" w:themeShade="80"/>
        </w:rPr>
      </w:pPr>
      <w:r w:rsidRPr="008A4741">
        <w:rPr>
          <w:color w:val="808080" w:themeColor="background1" w:themeShade="80"/>
        </w:rPr>
        <w:t xml:space="preserve">  using (SPSite siteCollection = new SPSite(targetSiteUrl)) {</w:t>
      </w:r>
    </w:p>
    <w:p w:rsidR="00B04B85" w:rsidRPr="008A4741" w:rsidRDefault="00B04B85" w:rsidP="00B04B85">
      <w:pPr>
        <w:pStyle w:val="LabStepCodeBlock"/>
        <w:rPr>
          <w:color w:val="808080" w:themeColor="background1" w:themeShade="80"/>
        </w:rPr>
      </w:pPr>
      <w:r w:rsidRPr="008A4741">
        <w:rPr>
          <w:color w:val="808080" w:themeColor="background1" w:themeShade="80"/>
        </w:rPr>
        <w:t xml:space="preserve">    SPWeb site = siteCollection.RootWeb;</w:t>
      </w:r>
    </w:p>
    <w:p w:rsidR="000C147A" w:rsidRPr="008A4741" w:rsidRDefault="000C147A" w:rsidP="000C147A">
      <w:pPr>
        <w:pStyle w:val="LabStepCodeBlock"/>
        <w:rPr>
          <w:color w:val="808080" w:themeColor="background1" w:themeShade="80"/>
        </w:rPr>
      </w:pPr>
      <w:r w:rsidRPr="008A4741">
        <w:rPr>
          <w:color w:val="808080" w:themeColor="background1" w:themeShade="80"/>
        </w:rPr>
        <w:t xml:space="preserve">    Console.WriteLine(site.Title);</w:t>
      </w:r>
    </w:p>
    <w:p w:rsidR="00B04B85" w:rsidRDefault="00B04B85" w:rsidP="00B04B85">
      <w:pPr>
        <w:pStyle w:val="LabStepCodeBlock"/>
      </w:pPr>
    </w:p>
    <w:p w:rsidR="00B04B85" w:rsidRDefault="00B04B85" w:rsidP="00B04B85">
      <w:pPr>
        <w:pStyle w:val="LabStepCodeBlock"/>
      </w:pPr>
      <w:r>
        <w:t xml:space="preserve">    string TasksListTitle = "Tasks";</w:t>
      </w:r>
    </w:p>
    <w:p w:rsidR="00B04B85" w:rsidRDefault="00B04B85" w:rsidP="00B04B85">
      <w:pPr>
        <w:pStyle w:val="LabStepCodeBlock"/>
      </w:pPr>
      <w:r>
        <w:t xml:space="preserve">    string TasksListDescription = "Wingtip Tasks";</w:t>
      </w:r>
    </w:p>
    <w:p w:rsidR="00B04B85" w:rsidRDefault="00B04B85" w:rsidP="00B04B85">
      <w:pPr>
        <w:pStyle w:val="LabStepCodeBlock"/>
      </w:pPr>
      <w:r>
        <w:t xml:space="preserve">    TasksListFactory.Create(site, TasksListTitle, TasksListDescription);</w:t>
      </w:r>
    </w:p>
    <w:p w:rsidR="00B04B85" w:rsidRDefault="00B04B85" w:rsidP="00B04B85">
      <w:pPr>
        <w:pStyle w:val="LabStepCodeBlock"/>
      </w:pPr>
    </w:p>
    <w:p w:rsidR="00B04B85" w:rsidRDefault="00B04B85" w:rsidP="00B04B85">
      <w:pPr>
        <w:pStyle w:val="LabStepCodeBlock"/>
      </w:pPr>
      <w:r>
        <w:t xml:space="preserve">    string AnnouncementsListTitle = "Announcements";</w:t>
      </w:r>
    </w:p>
    <w:p w:rsidR="00B04B85" w:rsidRDefault="00B04B85" w:rsidP="00B04B85">
      <w:pPr>
        <w:pStyle w:val="LabStepCodeBlock"/>
      </w:pPr>
      <w:r>
        <w:t xml:space="preserve">    string AnnouncementsListDescription = "Wingtip Announcements";</w:t>
      </w:r>
    </w:p>
    <w:p w:rsidR="00B04B85" w:rsidRDefault="00B04B85" w:rsidP="00B04B85">
      <w:pPr>
        <w:pStyle w:val="LabStepCodeBlock"/>
      </w:pPr>
      <w:r>
        <w:t xml:space="preserve">    AnnouncementsListFactory.Create(site, </w:t>
      </w:r>
    </w:p>
    <w:p w:rsidR="00B04B85" w:rsidRDefault="00B04B85" w:rsidP="00B04B85">
      <w:pPr>
        <w:pStyle w:val="LabStepCodeBlock"/>
      </w:pPr>
      <w:r>
        <w:t xml:space="preserve">                                     AnnouncementsListTitle, </w:t>
      </w:r>
    </w:p>
    <w:p w:rsidR="00B04B85" w:rsidRDefault="00B04B85" w:rsidP="00B04B85">
      <w:pPr>
        <w:pStyle w:val="LabStepCodeBlock"/>
      </w:pPr>
      <w:r>
        <w:t xml:space="preserve">                                     AnnouncementsListDescription);</w:t>
      </w:r>
    </w:p>
    <w:p w:rsidR="00B04B85" w:rsidRDefault="00B04B85" w:rsidP="00B04B85">
      <w:pPr>
        <w:pStyle w:val="LabStepCodeBlock"/>
      </w:pPr>
    </w:p>
    <w:p w:rsidR="00B04B85" w:rsidRDefault="00B04B85" w:rsidP="00B04B85">
      <w:pPr>
        <w:pStyle w:val="LabStepCodeBlock"/>
      </w:pPr>
      <w:r>
        <w:t xml:space="preserve">    WebPartPageDesigner.ClearAll(site, "default.aspx");</w:t>
      </w:r>
    </w:p>
    <w:p w:rsidR="00B04B85" w:rsidRDefault="00B04B85" w:rsidP="00B04B85">
      <w:pPr>
        <w:pStyle w:val="LabStepCodeBlock"/>
      </w:pPr>
      <w:r>
        <w:t xml:space="preserve">    WebPartPageDesigner.AddXsltListViewWebPart(site, "default.aspx", </w:t>
      </w:r>
    </w:p>
    <w:p w:rsidR="00B04B85" w:rsidRDefault="00B04B85" w:rsidP="00B04B85">
      <w:pPr>
        <w:pStyle w:val="LabStepCodeBlock"/>
      </w:pPr>
      <w:r>
        <w:t xml:space="preserve">                                               "Tasks", "Left");    </w:t>
      </w:r>
    </w:p>
    <w:p w:rsidR="00B04B85" w:rsidRDefault="00B04B85" w:rsidP="00B04B85">
      <w:pPr>
        <w:pStyle w:val="LabStepCodeBlock"/>
      </w:pPr>
      <w:r>
        <w:t xml:space="preserve">    WebPartPageDesigner.AddXsltListViewWebPart(site, "default.aspx", </w:t>
      </w:r>
    </w:p>
    <w:p w:rsidR="00B04B85" w:rsidRDefault="00B04B85" w:rsidP="00B04B85">
      <w:pPr>
        <w:pStyle w:val="LabStepCodeBlock"/>
      </w:pPr>
      <w:r>
        <w:t xml:space="preserve">                                               "Announcements", "Left");</w:t>
      </w:r>
    </w:p>
    <w:p w:rsidR="00B04B85" w:rsidRPr="008A4741" w:rsidRDefault="00B04B85" w:rsidP="00B04B85">
      <w:pPr>
        <w:pStyle w:val="LabStepCodeBlock"/>
        <w:rPr>
          <w:color w:val="808080" w:themeColor="background1" w:themeShade="80"/>
        </w:rPr>
      </w:pPr>
      <w:r w:rsidRPr="008A4741">
        <w:rPr>
          <w:color w:val="808080" w:themeColor="background1" w:themeShade="80"/>
        </w:rPr>
        <w:t xml:space="preserve">  }</w:t>
      </w:r>
    </w:p>
    <w:p w:rsidR="00B04B85" w:rsidRDefault="00B04B85" w:rsidP="00E412C1">
      <w:pPr>
        <w:pStyle w:val="LabStepNumbered"/>
      </w:pPr>
      <w:r>
        <w:t xml:space="preserve">Once you have modified the </w:t>
      </w:r>
      <w:r w:rsidRPr="000A4D31">
        <w:rPr>
          <w:rStyle w:val="InlindeCode"/>
        </w:rPr>
        <w:t>Main</w:t>
      </w:r>
      <w:r>
        <w:t xml:space="preserve"> method with the code shown above, run the program by pressing </w:t>
      </w:r>
      <w:r w:rsidRPr="008A4741">
        <w:rPr>
          <w:b/>
        </w:rPr>
        <w:t>[CTRL</w:t>
      </w:r>
      <w:proofErr w:type="gramStart"/>
      <w:r w:rsidRPr="008A4741">
        <w:rPr>
          <w:b/>
        </w:rPr>
        <w:t>]+</w:t>
      </w:r>
      <w:proofErr w:type="gramEnd"/>
      <w:r w:rsidRPr="008A4741">
        <w:rPr>
          <w:b/>
        </w:rPr>
        <w:t>[F5]</w:t>
      </w:r>
      <w:r>
        <w:t>. When the program runs, it should add two new lists to the target Blank site and add two new Web Parts to the home page (</w:t>
      </w:r>
      <w:r w:rsidRPr="00905E0D">
        <w:rPr>
          <w:b/>
        </w:rPr>
        <w:t>http://intranet.wingtip.com/sites/</w:t>
      </w:r>
      <w:r w:rsidR="00CB31DF" w:rsidRPr="00905E0D">
        <w:rPr>
          <w:b/>
        </w:rPr>
        <w:t>DevS</w:t>
      </w:r>
      <w:r w:rsidR="008A4741">
        <w:rPr>
          <w:b/>
        </w:rPr>
        <w:t>i</w:t>
      </w:r>
      <w:r w:rsidR="00CB31DF" w:rsidRPr="00905E0D">
        <w:rPr>
          <w:b/>
        </w:rPr>
        <w:t>te1</w:t>
      </w:r>
      <w:r w:rsidRPr="00905E0D">
        <w:rPr>
          <w:b/>
        </w:rPr>
        <w:t>/default.aspx</w:t>
      </w:r>
      <w:r>
        <w:t>) to display the contents of these two lists as shown in the following figure:</w:t>
      </w:r>
    </w:p>
    <w:p w:rsidR="00B04B85" w:rsidRDefault="00B04B85" w:rsidP="00B04B85">
      <w:pPr>
        <w:pStyle w:val="LabStepScreenshot"/>
        <w:ind w:left="0"/>
      </w:pPr>
      <w:r>
        <w:lastRenderedPageBreak/>
        <w:tab/>
      </w:r>
      <w:r w:rsidR="00747248" w:rsidRPr="008A4741">
        <w:rPr>
          <w:rStyle w:val="LabStepScreenshotFrame"/>
        </w:rPr>
        <w:object w:dxaOrig="5403" w:dyaOrig="3243">
          <v:shape id="_x0000_i1025" type="#_x0000_t75" style="width:270.5pt;height:161.5pt" o:ole="">
            <v:imagedata r:id="rId18" o:title=""/>
          </v:shape>
          <o:OLEObject Type="Embed" ProgID="Photoshop.Image.11" ShapeID="_x0000_i1025" DrawAspect="Content" ObjectID="_1394636932" r:id="rId19">
            <o:FieldCodes>\s</o:FieldCodes>
          </o:OLEObject>
        </w:object>
      </w:r>
    </w:p>
    <w:p w:rsidR="00B04B85" w:rsidRDefault="00B04B85" w:rsidP="00C52272">
      <w:pPr>
        <w:pStyle w:val="LabExerciseText"/>
      </w:pPr>
      <w:r>
        <w:t xml:space="preserve">In this exercise you learned </w:t>
      </w:r>
      <w:r w:rsidRPr="00FE5AF7">
        <w:t>how to enable the Developer Dashboard</w:t>
      </w:r>
      <w:r>
        <w:t xml:space="preserve"> and how to work with the SharePoint object model to modify an existing SharePoint site.</w:t>
      </w:r>
    </w:p>
    <w:p w:rsidR="00B04B85" w:rsidRPr="00B04B85" w:rsidRDefault="00B04B85" w:rsidP="00B04B85"/>
    <w:sectPr w:rsidR="00B04B85" w:rsidRPr="00B04B85" w:rsidSect="00EE2980">
      <w:headerReference w:type="even" r:id="rId20"/>
      <w:headerReference w:type="default" r:id="rId21"/>
      <w:footerReference w:type="even" r:id="rId22"/>
      <w:footerReference w:type="default" r:id="rId23"/>
      <w:headerReference w:type="first" r:id="rId24"/>
      <w:footerReference w:type="first" r:id="rId25"/>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AA6" w:rsidRDefault="00111AA6" w:rsidP="002754DA">
      <w:pPr>
        <w:spacing w:before="0" w:after="0"/>
      </w:pPr>
      <w:r>
        <w:separator/>
      </w:r>
    </w:p>
    <w:p w:rsidR="00111AA6" w:rsidRDefault="00111AA6"/>
    <w:p w:rsidR="00111AA6" w:rsidRDefault="00111AA6"/>
    <w:p w:rsidR="00111AA6" w:rsidRDefault="00111AA6"/>
    <w:p w:rsidR="00111AA6" w:rsidRDefault="00111AA6"/>
    <w:p w:rsidR="00111AA6" w:rsidRDefault="00111AA6"/>
    <w:p w:rsidR="00111AA6" w:rsidRDefault="00111AA6"/>
  </w:endnote>
  <w:endnote w:type="continuationSeparator" w:id="0">
    <w:p w:rsidR="00111AA6" w:rsidRDefault="00111AA6" w:rsidP="002754DA">
      <w:pPr>
        <w:spacing w:before="0" w:after="0"/>
      </w:pPr>
      <w:r>
        <w:continuationSeparator/>
      </w:r>
    </w:p>
    <w:p w:rsidR="00111AA6" w:rsidRDefault="00111AA6"/>
    <w:p w:rsidR="00111AA6" w:rsidRDefault="00111AA6"/>
    <w:p w:rsidR="00111AA6" w:rsidRDefault="00111AA6"/>
    <w:p w:rsidR="00111AA6" w:rsidRDefault="00111AA6"/>
    <w:p w:rsidR="00111AA6" w:rsidRDefault="00111AA6"/>
    <w:p w:rsidR="00111AA6" w:rsidRDefault="00111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152" w:rsidRDefault="007901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c>
        <w:tcPr>
          <w:tcW w:w="4788" w:type="dxa"/>
        </w:tcPr>
        <w:p w:rsidR="00F7390A" w:rsidRDefault="00111AA6" w:rsidP="00616305">
          <w:pPr>
            <w:pStyle w:val="Footer"/>
          </w:pPr>
        </w:p>
      </w:tc>
      <w:tc>
        <w:tcPr>
          <w:tcW w:w="4788" w:type="dxa"/>
        </w:tcPr>
        <w:p w:rsidR="00F7390A" w:rsidRPr="00F7390A" w:rsidRDefault="00111AA6" w:rsidP="00F7390A">
          <w:pPr>
            <w:pStyle w:val="Footer"/>
            <w:jc w:val="right"/>
          </w:pPr>
        </w:p>
      </w:tc>
    </w:tr>
  </w:tbl>
  <w:p w:rsidR="000C147A" w:rsidRPr="00F62F1C" w:rsidRDefault="000C147A" w:rsidP="00F739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152" w:rsidRDefault="00790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AA6" w:rsidRDefault="00111AA6" w:rsidP="002754DA">
      <w:pPr>
        <w:spacing w:before="0" w:after="0"/>
      </w:pPr>
      <w:r>
        <w:separator/>
      </w:r>
    </w:p>
    <w:p w:rsidR="00111AA6" w:rsidRDefault="00111AA6"/>
    <w:p w:rsidR="00111AA6" w:rsidRDefault="00111AA6"/>
    <w:p w:rsidR="00111AA6" w:rsidRDefault="00111AA6"/>
    <w:p w:rsidR="00111AA6" w:rsidRDefault="00111AA6"/>
    <w:p w:rsidR="00111AA6" w:rsidRDefault="00111AA6"/>
    <w:p w:rsidR="00111AA6" w:rsidRDefault="00111AA6"/>
  </w:footnote>
  <w:footnote w:type="continuationSeparator" w:id="0">
    <w:p w:rsidR="00111AA6" w:rsidRDefault="00111AA6" w:rsidP="002754DA">
      <w:pPr>
        <w:spacing w:before="0" w:after="0"/>
      </w:pPr>
      <w:r>
        <w:continuationSeparator/>
      </w:r>
    </w:p>
    <w:p w:rsidR="00111AA6" w:rsidRDefault="00111AA6"/>
    <w:p w:rsidR="00111AA6" w:rsidRDefault="00111AA6"/>
    <w:p w:rsidR="00111AA6" w:rsidRDefault="00111AA6"/>
    <w:p w:rsidR="00111AA6" w:rsidRDefault="00111AA6"/>
    <w:p w:rsidR="00111AA6" w:rsidRDefault="00111AA6"/>
    <w:p w:rsidR="00111AA6" w:rsidRDefault="00111A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152" w:rsidRDefault="007901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111AA6" w:rsidP="00BA62F8">
          <w:pPr>
            <w:pStyle w:val="Header"/>
          </w:pPr>
        </w:p>
      </w:tc>
      <w:tc>
        <w:tcPr>
          <w:tcW w:w="4788" w:type="dxa"/>
        </w:tcPr>
        <w:p w:rsidR="00F7390A" w:rsidRDefault="00111AA6" w:rsidP="00F7390A">
          <w:pPr>
            <w:pStyle w:val="Header"/>
            <w:jc w:val="right"/>
          </w:pPr>
        </w:p>
      </w:tc>
    </w:tr>
  </w:tbl>
  <w:p w:rsidR="000C147A" w:rsidRDefault="000C147A" w:rsidP="00F739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152" w:rsidRDefault="007901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CPT_Logo_Manual.jpg" style="width:11.7pt;height:11.7pt;visibility:visible;mso-wrap-style:square" o:bullet="t">
        <v:imagedata r:id="rId1" o:title="CPT_Logo_Manual"/>
      </v:shape>
    </w:pict>
  </w:numPicBullet>
  <w:abstractNum w:abstractNumId="0">
    <w:nsid w:val="FFFFFF7C"/>
    <w:multiLevelType w:val="singleLevel"/>
    <w:tmpl w:val="EF80B9A8"/>
    <w:lvl w:ilvl="0">
      <w:start w:val="1"/>
      <w:numFmt w:val="decimal"/>
      <w:lvlText w:val="%1."/>
      <w:lvlJc w:val="left"/>
      <w:pPr>
        <w:tabs>
          <w:tab w:val="num" w:pos="1800"/>
        </w:tabs>
        <w:ind w:left="1800" w:hanging="360"/>
      </w:pPr>
    </w:lvl>
  </w:abstractNum>
  <w:abstractNum w:abstractNumId="1">
    <w:nsid w:val="FFFFFF7D"/>
    <w:multiLevelType w:val="singleLevel"/>
    <w:tmpl w:val="157A38FA"/>
    <w:lvl w:ilvl="0">
      <w:start w:val="1"/>
      <w:numFmt w:val="decimal"/>
      <w:lvlText w:val="%1."/>
      <w:lvlJc w:val="left"/>
      <w:pPr>
        <w:tabs>
          <w:tab w:val="num" w:pos="1440"/>
        </w:tabs>
        <w:ind w:left="1440" w:hanging="360"/>
      </w:pPr>
    </w:lvl>
  </w:abstractNum>
  <w:abstractNum w:abstractNumId="2">
    <w:nsid w:val="FFFFFF7E"/>
    <w:multiLevelType w:val="singleLevel"/>
    <w:tmpl w:val="2B92D066"/>
    <w:lvl w:ilvl="0">
      <w:start w:val="1"/>
      <w:numFmt w:val="decimal"/>
      <w:lvlText w:val="%1."/>
      <w:lvlJc w:val="left"/>
      <w:pPr>
        <w:tabs>
          <w:tab w:val="num" w:pos="1080"/>
        </w:tabs>
        <w:ind w:left="1080" w:hanging="360"/>
      </w:pPr>
    </w:lvl>
  </w:abstractNum>
  <w:abstractNum w:abstractNumId="3">
    <w:nsid w:val="FFFFFF7F"/>
    <w:multiLevelType w:val="singleLevel"/>
    <w:tmpl w:val="218C5176"/>
    <w:lvl w:ilvl="0">
      <w:start w:val="1"/>
      <w:numFmt w:val="decimal"/>
      <w:lvlText w:val="%1."/>
      <w:lvlJc w:val="left"/>
      <w:pPr>
        <w:tabs>
          <w:tab w:val="num" w:pos="720"/>
        </w:tabs>
        <w:ind w:left="720" w:hanging="360"/>
      </w:pPr>
    </w:lvl>
  </w:abstractNum>
  <w:abstractNum w:abstractNumId="4">
    <w:nsid w:val="FFFFFF80"/>
    <w:multiLevelType w:val="singleLevel"/>
    <w:tmpl w:val="252AFF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E08C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8AAE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6E21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1ED7AE"/>
    <w:lvl w:ilvl="0">
      <w:start w:val="1"/>
      <w:numFmt w:val="decimal"/>
      <w:lvlText w:val="%1."/>
      <w:lvlJc w:val="left"/>
      <w:pPr>
        <w:tabs>
          <w:tab w:val="num" w:pos="360"/>
        </w:tabs>
        <w:ind w:left="360" w:hanging="360"/>
      </w:pPr>
    </w:lvl>
  </w:abstractNum>
  <w:abstractNum w:abstractNumId="9">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1">
    <w:nsid w:val="2946127D"/>
    <w:multiLevelType w:val="multilevel"/>
    <w:tmpl w:val="A70A9C82"/>
    <w:numStyleLink w:val="LabStepsTemplate"/>
  </w:abstractNum>
  <w:abstractNum w:abstractNumId="1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2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D693EE2"/>
    <w:multiLevelType w:val="hybridMultilevel"/>
    <w:tmpl w:val="7A241A2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nsid w:val="75B44004"/>
    <w:multiLevelType w:val="multilevel"/>
    <w:tmpl w:val="F7D64F7E"/>
    <w:lvl w:ilvl="0">
      <w:start w:val="2"/>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Level2Numbered"/>
      <w:lvlText w:val="%2)"/>
      <w:lvlJc w:val="left"/>
      <w:pPr>
        <w:tabs>
          <w:tab w:val="num" w:pos="720"/>
        </w:tabs>
        <w:ind w:left="720" w:hanging="320"/>
      </w:pPr>
      <w:rPr>
        <w:rFonts w:hint="default"/>
        <w:sz w:val="1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18"/>
  </w:num>
  <w:num w:numId="2">
    <w:abstractNumId w:val="20"/>
  </w:num>
  <w:num w:numId="3">
    <w:abstractNumId w:val="19"/>
  </w:num>
  <w:num w:numId="4">
    <w:abstractNumId w:val="10"/>
  </w:num>
  <w:num w:numId="5">
    <w:abstractNumId w:val="15"/>
  </w:num>
  <w:num w:numId="6">
    <w:abstractNumId w:val="22"/>
  </w:num>
  <w:num w:numId="7">
    <w:abstractNumId w:val="13"/>
  </w:num>
  <w:num w:numId="8">
    <w:abstractNumId w:val="14"/>
  </w:num>
  <w:num w:numId="9">
    <w:abstractNumId w:val="12"/>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0"/>
    <w:lvlOverride w:ilvl="0">
      <w:startOverride w:val="1"/>
    </w:lvlOverride>
  </w:num>
  <w:num w:numId="14">
    <w:abstractNumId w:val="19"/>
    <w:lvlOverride w:ilvl="0">
      <w:startOverride w:val="1"/>
    </w:lvlOverride>
  </w:num>
  <w:num w:numId="15">
    <w:abstractNumId w:val="24"/>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21"/>
  </w:num>
  <w:num w:numId="33">
    <w:abstractNumId w:val="16"/>
  </w:num>
  <w:num w:numId="34">
    <w:abstractNumId w:val="11"/>
  </w:num>
  <w:num w:numId="35">
    <w:abstractNumId w:val="17"/>
  </w:num>
  <w:num w:numId="36">
    <w:abstractNumId w:val="9"/>
  </w:num>
  <w:num w:numId="37">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4303"/>
    <w:rsid w:val="000243F6"/>
    <w:rsid w:val="00030FBC"/>
    <w:rsid w:val="00051385"/>
    <w:rsid w:val="00063D96"/>
    <w:rsid w:val="00082C8E"/>
    <w:rsid w:val="0009276B"/>
    <w:rsid w:val="00097713"/>
    <w:rsid w:val="000A019A"/>
    <w:rsid w:val="000A06EB"/>
    <w:rsid w:val="000A0FB8"/>
    <w:rsid w:val="000A17D0"/>
    <w:rsid w:val="000A2ED1"/>
    <w:rsid w:val="000A3521"/>
    <w:rsid w:val="000A49BE"/>
    <w:rsid w:val="000A4D31"/>
    <w:rsid w:val="000A7F3B"/>
    <w:rsid w:val="000B4798"/>
    <w:rsid w:val="000B66FD"/>
    <w:rsid w:val="000C147A"/>
    <w:rsid w:val="000C54C2"/>
    <w:rsid w:val="000D1CE4"/>
    <w:rsid w:val="000D65C3"/>
    <w:rsid w:val="000E292B"/>
    <w:rsid w:val="000E4786"/>
    <w:rsid w:val="000F23A7"/>
    <w:rsid w:val="000F32B0"/>
    <w:rsid w:val="000F771E"/>
    <w:rsid w:val="0010247F"/>
    <w:rsid w:val="0011020C"/>
    <w:rsid w:val="00110EC0"/>
    <w:rsid w:val="00111AA6"/>
    <w:rsid w:val="001128F7"/>
    <w:rsid w:val="00123729"/>
    <w:rsid w:val="00123A37"/>
    <w:rsid w:val="0012467B"/>
    <w:rsid w:val="00140317"/>
    <w:rsid w:val="00141688"/>
    <w:rsid w:val="00151E41"/>
    <w:rsid w:val="0015579D"/>
    <w:rsid w:val="0016348C"/>
    <w:rsid w:val="001657A8"/>
    <w:rsid w:val="0016603A"/>
    <w:rsid w:val="00166BA8"/>
    <w:rsid w:val="001760F5"/>
    <w:rsid w:val="001846FE"/>
    <w:rsid w:val="0019249E"/>
    <w:rsid w:val="001969F7"/>
    <w:rsid w:val="001A178B"/>
    <w:rsid w:val="001A3C36"/>
    <w:rsid w:val="001B176D"/>
    <w:rsid w:val="001B40D9"/>
    <w:rsid w:val="001B60FC"/>
    <w:rsid w:val="001C2975"/>
    <w:rsid w:val="001C29DA"/>
    <w:rsid w:val="001C3C48"/>
    <w:rsid w:val="001C6B58"/>
    <w:rsid w:val="001D591F"/>
    <w:rsid w:val="001E47F0"/>
    <w:rsid w:val="001E5FC6"/>
    <w:rsid w:val="001E73CB"/>
    <w:rsid w:val="001F2359"/>
    <w:rsid w:val="00203489"/>
    <w:rsid w:val="00207F56"/>
    <w:rsid w:val="00216298"/>
    <w:rsid w:val="00222659"/>
    <w:rsid w:val="002243BC"/>
    <w:rsid w:val="00226C32"/>
    <w:rsid w:val="00231D57"/>
    <w:rsid w:val="00232D07"/>
    <w:rsid w:val="00232E8E"/>
    <w:rsid w:val="00234111"/>
    <w:rsid w:val="002376C5"/>
    <w:rsid w:val="00243A3C"/>
    <w:rsid w:val="00256CF6"/>
    <w:rsid w:val="002646DD"/>
    <w:rsid w:val="00265968"/>
    <w:rsid w:val="00270FCD"/>
    <w:rsid w:val="00273F7D"/>
    <w:rsid w:val="002754DA"/>
    <w:rsid w:val="002820B9"/>
    <w:rsid w:val="00286AA7"/>
    <w:rsid w:val="002914EA"/>
    <w:rsid w:val="002A3604"/>
    <w:rsid w:val="002B7BDA"/>
    <w:rsid w:val="002B7F71"/>
    <w:rsid w:val="002C5CBE"/>
    <w:rsid w:val="002D26A5"/>
    <w:rsid w:val="002D7F00"/>
    <w:rsid w:val="002E035E"/>
    <w:rsid w:val="002E259F"/>
    <w:rsid w:val="002E66B3"/>
    <w:rsid w:val="002F2154"/>
    <w:rsid w:val="002F2748"/>
    <w:rsid w:val="0030388D"/>
    <w:rsid w:val="00306430"/>
    <w:rsid w:val="00307288"/>
    <w:rsid w:val="003145C0"/>
    <w:rsid w:val="0031741B"/>
    <w:rsid w:val="00333042"/>
    <w:rsid w:val="00345A3F"/>
    <w:rsid w:val="00346CB5"/>
    <w:rsid w:val="003509B4"/>
    <w:rsid w:val="00361340"/>
    <w:rsid w:val="00364378"/>
    <w:rsid w:val="0036531B"/>
    <w:rsid w:val="00367C9B"/>
    <w:rsid w:val="00376458"/>
    <w:rsid w:val="0039366E"/>
    <w:rsid w:val="00396614"/>
    <w:rsid w:val="00396BC2"/>
    <w:rsid w:val="003A6D85"/>
    <w:rsid w:val="003B1609"/>
    <w:rsid w:val="003B509E"/>
    <w:rsid w:val="003B6B6E"/>
    <w:rsid w:val="003C6F9B"/>
    <w:rsid w:val="003D4A36"/>
    <w:rsid w:val="003D513A"/>
    <w:rsid w:val="003E2F56"/>
    <w:rsid w:val="003E3149"/>
    <w:rsid w:val="003E53A5"/>
    <w:rsid w:val="003E5414"/>
    <w:rsid w:val="003F2EDC"/>
    <w:rsid w:val="003F743F"/>
    <w:rsid w:val="0041341A"/>
    <w:rsid w:val="00414108"/>
    <w:rsid w:val="004142B8"/>
    <w:rsid w:val="00416416"/>
    <w:rsid w:val="00420D38"/>
    <w:rsid w:val="0042463E"/>
    <w:rsid w:val="00427A68"/>
    <w:rsid w:val="00432B75"/>
    <w:rsid w:val="0044037A"/>
    <w:rsid w:val="00445241"/>
    <w:rsid w:val="00445F5C"/>
    <w:rsid w:val="00446B8D"/>
    <w:rsid w:val="00465899"/>
    <w:rsid w:val="00474799"/>
    <w:rsid w:val="00477181"/>
    <w:rsid w:val="00481358"/>
    <w:rsid w:val="004838B2"/>
    <w:rsid w:val="004A11F4"/>
    <w:rsid w:val="004A7C45"/>
    <w:rsid w:val="004B75D9"/>
    <w:rsid w:val="004C0AA7"/>
    <w:rsid w:val="004C5A1A"/>
    <w:rsid w:val="004C7D6E"/>
    <w:rsid w:val="004D3A39"/>
    <w:rsid w:val="004E1CBF"/>
    <w:rsid w:val="004E3B42"/>
    <w:rsid w:val="004E45B9"/>
    <w:rsid w:val="004E558D"/>
    <w:rsid w:val="004E77D2"/>
    <w:rsid w:val="004F1E4C"/>
    <w:rsid w:val="004F54BD"/>
    <w:rsid w:val="00504620"/>
    <w:rsid w:val="0050658A"/>
    <w:rsid w:val="005065E6"/>
    <w:rsid w:val="0050746C"/>
    <w:rsid w:val="005106D7"/>
    <w:rsid w:val="00513EAD"/>
    <w:rsid w:val="0051400B"/>
    <w:rsid w:val="00515870"/>
    <w:rsid w:val="00515C63"/>
    <w:rsid w:val="00536A2B"/>
    <w:rsid w:val="00536EA7"/>
    <w:rsid w:val="00537866"/>
    <w:rsid w:val="00540A9A"/>
    <w:rsid w:val="00544B38"/>
    <w:rsid w:val="0055173A"/>
    <w:rsid w:val="00551DFA"/>
    <w:rsid w:val="00560F81"/>
    <w:rsid w:val="0057016A"/>
    <w:rsid w:val="005710D5"/>
    <w:rsid w:val="0057247C"/>
    <w:rsid w:val="00574574"/>
    <w:rsid w:val="00580480"/>
    <w:rsid w:val="005A0E17"/>
    <w:rsid w:val="005A3A17"/>
    <w:rsid w:val="005A3E02"/>
    <w:rsid w:val="005A4563"/>
    <w:rsid w:val="005A6D5F"/>
    <w:rsid w:val="005A7278"/>
    <w:rsid w:val="005B6F90"/>
    <w:rsid w:val="005B769B"/>
    <w:rsid w:val="005C03B9"/>
    <w:rsid w:val="005C1BF8"/>
    <w:rsid w:val="005C7872"/>
    <w:rsid w:val="005D035F"/>
    <w:rsid w:val="005D380A"/>
    <w:rsid w:val="005D3854"/>
    <w:rsid w:val="005D7516"/>
    <w:rsid w:val="005E054A"/>
    <w:rsid w:val="005E0D54"/>
    <w:rsid w:val="005E79AF"/>
    <w:rsid w:val="005E7C2F"/>
    <w:rsid w:val="005F40DB"/>
    <w:rsid w:val="00603829"/>
    <w:rsid w:val="00616305"/>
    <w:rsid w:val="006166D7"/>
    <w:rsid w:val="00620888"/>
    <w:rsid w:val="00621BF3"/>
    <w:rsid w:val="00625F0D"/>
    <w:rsid w:val="00626932"/>
    <w:rsid w:val="006300C1"/>
    <w:rsid w:val="006316FA"/>
    <w:rsid w:val="0063362B"/>
    <w:rsid w:val="00646E68"/>
    <w:rsid w:val="00650ACD"/>
    <w:rsid w:val="00654F8F"/>
    <w:rsid w:val="006579B0"/>
    <w:rsid w:val="006579F2"/>
    <w:rsid w:val="0066042A"/>
    <w:rsid w:val="006649DB"/>
    <w:rsid w:val="00667328"/>
    <w:rsid w:val="00667B58"/>
    <w:rsid w:val="00673C72"/>
    <w:rsid w:val="00673D17"/>
    <w:rsid w:val="0067766A"/>
    <w:rsid w:val="0069092F"/>
    <w:rsid w:val="0069433E"/>
    <w:rsid w:val="0069598A"/>
    <w:rsid w:val="006A020F"/>
    <w:rsid w:val="006A105B"/>
    <w:rsid w:val="006B07C3"/>
    <w:rsid w:val="006B25FA"/>
    <w:rsid w:val="006B6F43"/>
    <w:rsid w:val="006B7D65"/>
    <w:rsid w:val="006C0157"/>
    <w:rsid w:val="006C5C78"/>
    <w:rsid w:val="006E463E"/>
    <w:rsid w:val="006E5188"/>
    <w:rsid w:val="006F13F6"/>
    <w:rsid w:val="006F64F9"/>
    <w:rsid w:val="0070089C"/>
    <w:rsid w:val="007073BC"/>
    <w:rsid w:val="00710324"/>
    <w:rsid w:val="007108D4"/>
    <w:rsid w:val="00711C05"/>
    <w:rsid w:val="00713668"/>
    <w:rsid w:val="0072738D"/>
    <w:rsid w:val="00737FD5"/>
    <w:rsid w:val="00740261"/>
    <w:rsid w:val="00740358"/>
    <w:rsid w:val="00740A55"/>
    <w:rsid w:val="007442CF"/>
    <w:rsid w:val="00747248"/>
    <w:rsid w:val="007508E5"/>
    <w:rsid w:val="00754D76"/>
    <w:rsid w:val="00756C10"/>
    <w:rsid w:val="007600AD"/>
    <w:rsid w:val="0076162E"/>
    <w:rsid w:val="00770735"/>
    <w:rsid w:val="00790152"/>
    <w:rsid w:val="00792AD0"/>
    <w:rsid w:val="007A2E8C"/>
    <w:rsid w:val="007A3D0E"/>
    <w:rsid w:val="007A6FDB"/>
    <w:rsid w:val="007A7B3A"/>
    <w:rsid w:val="007B05A6"/>
    <w:rsid w:val="007B177E"/>
    <w:rsid w:val="007B63AE"/>
    <w:rsid w:val="007B648F"/>
    <w:rsid w:val="007C674B"/>
    <w:rsid w:val="007E240B"/>
    <w:rsid w:val="007F2CD4"/>
    <w:rsid w:val="0080252D"/>
    <w:rsid w:val="00812AF5"/>
    <w:rsid w:val="00822805"/>
    <w:rsid w:val="00826FF7"/>
    <w:rsid w:val="0082729D"/>
    <w:rsid w:val="008278E4"/>
    <w:rsid w:val="0083029D"/>
    <w:rsid w:val="00830A82"/>
    <w:rsid w:val="00841F3B"/>
    <w:rsid w:val="00845FAD"/>
    <w:rsid w:val="00851E88"/>
    <w:rsid w:val="008530CC"/>
    <w:rsid w:val="00856645"/>
    <w:rsid w:val="00861BE1"/>
    <w:rsid w:val="00865AE4"/>
    <w:rsid w:val="0086681C"/>
    <w:rsid w:val="00867DB1"/>
    <w:rsid w:val="008743F8"/>
    <w:rsid w:val="00880606"/>
    <w:rsid w:val="00892282"/>
    <w:rsid w:val="00893C82"/>
    <w:rsid w:val="008943B0"/>
    <w:rsid w:val="008A1B16"/>
    <w:rsid w:val="008A4741"/>
    <w:rsid w:val="008A7318"/>
    <w:rsid w:val="008B697B"/>
    <w:rsid w:val="008C1C05"/>
    <w:rsid w:val="008C4716"/>
    <w:rsid w:val="008D054E"/>
    <w:rsid w:val="008D0899"/>
    <w:rsid w:val="008D261C"/>
    <w:rsid w:val="008D30B0"/>
    <w:rsid w:val="008D7F27"/>
    <w:rsid w:val="008E0856"/>
    <w:rsid w:val="008E1CE8"/>
    <w:rsid w:val="008E3F36"/>
    <w:rsid w:val="00903B98"/>
    <w:rsid w:val="009052E5"/>
    <w:rsid w:val="00905E0D"/>
    <w:rsid w:val="00915A59"/>
    <w:rsid w:val="0091656E"/>
    <w:rsid w:val="00925E86"/>
    <w:rsid w:val="0093035C"/>
    <w:rsid w:val="00931ABE"/>
    <w:rsid w:val="00941497"/>
    <w:rsid w:val="009422EE"/>
    <w:rsid w:val="00944282"/>
    <w:rsid w:val="009537AB"/>
    <w:rsid w:val="00956446"/>
    <w:rsid w:val="00957EB9"/>
    <w:rsid w:val="0096384D"/>
    <w:rsid w:val="00964D6A"/>
    <w:rsid w:val="00964DF1"/>
    <w:rsid w:val="00965C23"/>
    <w:rsid w:val="009753EF"/>
    <w:rsid w:val="00980E23"/>
    <w:rsid w:val="00990EBF"/>
    <w:rsid w:val="00992238"/>
    <w:rsid w:val="00994863"/>
    <w:rsid w:val="009A3130"/>
    <w:rsid w:val="009A5818"/>
    <w:rsid w:val="009A74BF"/>
    <w:rsid w:val="009C016D"/>
    <w:rsid w:val="009C6E7B"/>
    <w:rsid w:val="009D22E7"/>
    <w:rsid w:val="009D2A89"/>
    <w:rsid w:val="009D55F0"/>
    <w:rsid w:val="009E2AD2"/>
    <w:rsid w:val="00A05D85"/>
    <w:rsid w:val="00A10BF8"/>
    <w:rsid w:val="00A12416"/>
    <w:rsid w:val="00A136DF"/>
    <w:rsid w:val="00A15C8C"/>
    <w:rsid w:val="00A2063B"/>
    <w:rsid w:val="00A2430F"/>
    <w:rsid w:val="00A25FC5"/>
    <w:rsid w:val="00A27676"/>
    <w:rsid w:val="00A3093C"/>
    <w:rsid w:val="00A351D7"/>
    <w:rsid w:val="00A36AE5"/>
    <w:rsid w:val="00A421C3"/>
    <w:rsid w:val="00A4394E"/>
    <w:rsid w:val="00A46E44"/>
    <w:rsid w:val="00A53017"/>
    <w:rsid w:val="00A5490F"/>
    <w:rsid w:val="00A55EA3"/>
    <w:rsid w:val="00A6100F"/>
    <w:rsid w:val="00A6472F"/>
    <w:rsid w:val="00A657F2"/>
    <w:rsid w:val="00A66755"/>
    <w:rsid w:val="00A73931"/>
    <w:rsid w:val="00A74987"/>
    <w:rsid w:val="00A811F8"/>
    <w:rsid w:val="00AA081D"/>
    <w:rsid w:val="00AA18E0"/>
    <w:rsid w:val="00AA1C5E"/>
    <w:rsid w:val="00AA381F"/>
    <w:rsid w:val="00AA6107"/>
    <w:rsid w:val="00AB5D8A"/>
    <w:rsid w:val="00AC0809"/>
    <w:rsid w:val="00AD3847"/>
    <w:rsid w:val="00AE3575"/>
    <w:rsid w:val="00AF4F9B"/>
    <w:rsid w:val="00B04598"/>
    <w:rsid w:val="00B04B5F"/>
    <w:rsid w:val="00B04B85"/>
    <w:rsid w:val="00B079D3"/>
    <w:rsid w:val="00B375FE"/>
    <w:rsid w:val="00B410F6"/>
    <w:rsid w:val="00B431A1"/>
    <w:rsid w:val="00B56241"/>
    <w:rsid w:val="00B60011"/>
    <w:rsid w:val="00B72408"/>
    <w:rsid w:val="00B7645C"/>
    <w:rsid w:val="00B80925"/>
    <w:rsid w:val="00B815CE"/>
    <w:rsid w:val="00B838CD"/>
    <w:rsid w:val="00B84304"/>
    <w:rsid w:val="00B91A41"/>
    <w:rsid w:val="00BA332D"/>
    <w:rsid w:val="00BA62F8"/>
    <w:rsid w:val="00BA69F3"/>
    <w:rsid w:val="00BB42DB"/>
    <w:rsid w:val="00BC1206"/>
    <w:rsid w:val="00BC22EE"/>
    <w:rsid w:val="00BC2C68"/>
    <w:rsid w:val="00BC689F"/>
    <w:rsid w:val="00BD1B4A"/>
    <w:rsid w:val="00BE20E7"/>
    <w:rsid w:val="00BE5EE7"/>
    <w:rsid w:val="00BF4AAD"/>
    <w:rsid w:val="00BF77B2"/>
    <w:rsid w:val="00C30E56"/>
    <w:rsid w:val="00C314DA"/>
    <w:rsid w:val="00C3211E"/>
    <w:rsid w:val="00C33D09"/>
    <w:rsid w:val="00C34D0A"/>
    <w:rsid w:val="00C37A3E"/>
    <w:rsid w:val="00C44632"/>
    <w:rsid w:val="00C52272"/>
    <w:rsid w:val="00C53882"/>
    <w:rsid w:val="00C62D6E"/>
    <w:rsid w:val="00C642C3"/>
    <w:rsid w:val="00C64693"/>
    <w:rsid w:val="00C65006"/>
    <w:rsid w:val="00C67AE3"/>
    <w:rsid w:val="00C70683"/>
    <w:rsid w:val="00C80B2F"/>
    <w:rsid w:val="00C81CBC"/>
    <w:rsid w:val="00C847ED"/>
    <w:rsid w:val="00C9096A"/>
    <w:rsid w:val="00C92469"/>
    <w:rsid w:val="00C92678"/>
    <w:rsid w:val="00C93E0C"/>
    <w:rsid w:val="00C97674"/>
    <w:rsid w:val="00CB16FC"/>
    <w:rsid w:val="00CB31DF"/>
    <w:rsid w:val="00CB7A9C"/>
    <w:rsid w:val="00CB7CC1"/>
    <w:rsid w:val="00CC0113"/>
    <w:rsid w:val="00CD0AD0"/>
    <w:rsid w:val="00CD10A1"/>
    <w:rsid w:val="00CD3FF3"/>
    <w:rsid w:val="00CE155F"/>
    <w:rsid w:val="00CF0D9B"/>
    <w:rsid w:val="00CF0EF1"/>
    <w:rsid w:val="00CF16A5"/>
    <w:rsid w:val="00D019D8"/>
    <w:rsid w:val="00D02569"/>
    <w:rsid w:val="00D057EA"/>
    <w:rsid w:val="00D123AB"/>
    <w:rsid w:val="00D12B10"/>
    <w:rsid w:val="00D1320B"/>
    <w:rsid w:val="00D15FEC"/>
    <w:rsid w:val="00D277D4"/>
    <w:rsid w:val="00D30E87"/>
    <w:rsid w:val="00D33840"/>
    <w:rsid w:val="00D3469C"/>
    <w:rsid w:val="00D50509"/>
    <w:rsid w:val="00D56B22"/>
    <w:rsid w:val="00D64974"/>
    <w:rsid w:val="00D66469"/>
    <w:rsid w:val="00D753DF"/>
    <w:rsid w:val="00D8031B"/>
    <w:rsid w:val="00D83F37"/>
    <w:rsid w:val="00D84676"/>
    <w:rsid w:val="00D84A2F"/>
    <w:rsid w:val="00D8754C"/>
    <w:rsid w:val="00D92006"/>
    <w:rsid w:val="00D950CC"/>
    <w:rsid w:val="00D97000"/>
    <w:rsid w:val="00DA2B99"/>
    <w:rsid w:val="00DA442B"/>
    <w:rsid w:val="00DA6D71"/>
    <w:rsid w:val="00DB7BB9"/>
    <w:rsid w:val="00DC2A0F"/>
    <w:rsid w:val="00DD1790"/>
    <w:rsid w:val="00DD40A9"/>
    <w:rsid w:val="00DD5F52"/>
    <w:rsid w:val="00DD7D6E"/>
    <w:rsid w:val="00DE1189"/>
    <w:rsid w:val="00DE5625"/>
    <w:rsid w:val="00DE58D9"/>
    <w:rsid w:val="00DF0141"/>
    <w:rsid w:val="00DF0E38"/>
    <w:rsid w:val="00E056FD"/>
    <w:rsid w:val="00E07AF0"/>
    <w:rsid w:val="00E112E6"/>
    <w:rsid w:val="00E13222"/>
    <w:rsid w:val="00E132BC"/>
    <w:rsid w:val="00E15736"/>
    <w:rsid w:val="00E16B4C"/>
    <w:rsid w:val="00E177CD"/>
    <w:rsid w:val="00E22CFC"/>
    <w:rsid w:val="00E338DA"/>
    <w:rsid w:val="00E36698"/>
    <w:rsid w:val="00E412C1"/>
    <w:rsid w:val="00E42402"/>
    <w:rsid w:val="00E42C72"/>
    <w:rsid w:val="00E45125"/>
    <w:rsid w:val="00E47CF7"/>
    <w:rsid w:val="00E51A44"/>
    <w:rsid w:val="00E52656"/>
    <w:rsid w:val="00E57901"/>
    <w:rsid w:val="00E60B87"/>
    <w:rsid w:val="00E76745"/>
    <w:rsid w:val="00E816DC"/>
    <w:rsid w:val="00E83780"/>
    <w:rsid w:val="00E84FE6"/>
    <w:rsid w:val="00E87A2C"/>
    <w:rsid w:val="00E90829"/>
    <w:rsid w:val="00E95F93"/>
    <w:rsid w:val="00EA0CC6"/>
    <w:rsid w:val="00EB0E93"/>
    <w:rsid w:val="00EC02AD"/>
    <w:rsid w:val="00EC15A4"/>
    <w:rsid w:val="00EC6D7C"/>
    <w:rsid w:val="00ED1A11"/>
    <w:rsid w:val="00EE2980"/>
    <w:rsid w:val="00EE7A35"/>
    <w:rsid w:val="00EF0B37"/>
    <w:rsid w:val="00F10C41"/>
    <w:rsid w:val="00F218A1"/>
    <w:rsid w:val="00F22470"/>
    <w:rsid w:val="00F2353C"/>
    <w:rsid w:val="00F276BD"/>
    <w:rsid w:val="00F34AAA"/>
    <w:rsid w:val="00F43BFB"/>
    <w:rsid w:val="00F5138E"/>
    <w:rsid w:val="00F56170"/>
    <w:rsid w:val="00F577F9"/>
    <w:rsid w:val="00F62F1C"/>
    <w:rsid w:val="00F64CF9"/>
    <w:rsid w:val="00F66F44"/>
    <w:rsid w:val="00F72607"/>
    <w:rsid w:val="00F81057"/>
    <w:rsid w:val="00F84B8D"/>
    <w:rsid w:val="00F938D8"/>
    <w:rsid w:val="00FA3EB4"/>
    <w:rsid w:val="00FA5E15"/>
    <w:rsid w:val="00FB067C"/>
    <w:rsid w:val="00FB07B8"/>
    <w:rsid w:val="00FB3F0A"/>
    <w:rsid w:val="00FC00E1"/>
    <w:rsid w:val="00FC79BD"/>
    <w:rsid w:val="00FD1FA2"/>
    <w:rsid w:val="00FE0728"/>
    <w:rsid w:val="00FE6386"/>
    <w:rsid w:val="00FE79F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2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77E"/>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B177E"/>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7B177E"/>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7B177E"/>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7B177E"/>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7B177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77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7B177E"/>
    <w:rPr>
      <w:rFonts w:ascii="Arial Black" w:hAnsi="Arial Black"/>
      <w:sz w:val="28"/>
    </w:rPr>
  </w:style>
  <w:style w:type="character" w:customStyle="1" w:styleId="Heading4Char">
    <w:name w:val="Heading 4 Char"/>
    <w:basedOn w:val="DefaultParagraphFont"/>
    <w:link w:val="Heading4"/>
    <w:uiPriority w:val="9"/>
    <w:rsid w:val="007B177E"/>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B177E"/>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B17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77E"/>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B177E"/>
    <w:pPr>
      <w:tabs>
        <w:tab w:val="right" w:leader="dot" w:pos="10786"/>
      </w:tabs>
      <w:spacing w:before="80" w:after="0"/>
      <w:ind w:left="144"/>
    </w:pPr>
    <w:rPr>
      <w:b/>
    </w:rPr>
  </w:style>
  <w:style w:type="paragraph" w:styleId="TOC2">
    <w:name w:val="toc 2"/>
    <w:basedOn w:val="Normal"/>
    <w:next w:val="Normal"/>
    <w:autoRedefine/>
    <w:uiPriority w:val="39"/>
    <w:unhideWhenUsed/>
    <w:rsid w:val="007B177E"/>
    <w:pPr>
      <w:tabs>
        <w:tab w:val="right" w:leader="dot" w:pos="10790"/>
      </w:tabs>
      <w:spacing w:before="40" w:after="40"/>
      <w:ind w:left="288"/>
    </w:pPr>
    <w:rPr>
      <w:sz w:val="18"/>
    </w:rPr>
  </w:style>
  <w:style w:type="character" w:styleId="Hyperlink">
    <w:name w:val="Hyperlink"/>
    <w:basedOn w:val="DefaultParagraphFont"/>
    <w:uiPriority w:val="99"/>
    <w:unhideWhenUsed/>
    <w:rsid w:val="007B177E"/>
    <w:rPr>
      <w:color w:val="0000FF" w:themeColor="hyperlink"/>
      <w:u w:val="single"/>
    </w:rPr>
  </w:style>
  <w:style w:type="character" w:styleId="BookTitle">
    <w:name w:val="Book Title"/>
    <w:basedOn w:val="DefaultParagraphFont"/>
    <w:uiPriority w:val="33"/>
    <w:qFormat/>
    <w:rsid w:val="007B177E"/>
    <w:rPr>
      <w:b/>
      <w:bCs/>
      <w:smallCaps/>
      <w:spacing w:val="5"/>
      <w:sz w:val="48"/>
    </w:rPr>
  </w:style>
  <w:style w:type="paragraph" w:styleId="Title">
    <w:name w:val="Title"/>
    <w:basedOn w:val="Normal"/>
    <w:next w:val="Normal"/>
    <w:link w:val="TitleChar"/>
    <w:uiPriority w:val="10"/>
    <w:unhideWhenUsed/>
    <w:qFormat/>
    <w:rsid w:val="007B177E"/>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B177E"/>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7B177E"/>
    <w:pPr>
      <w:spacing w:after="0" w:line="240" w:lineRule="auto"/>
    </w:pPr>
    <w:rPr>
      <w:rFonts w:eastAsiaTheme="minorEastAsia"/>
    </w:rPr>
  </w:style>
  <w:style w:type="character" w:customStyle="1" w:styleId="NoSpacingChar">
    <w:name w:val="No Spacing Char"/>
    <w:basedOn w:val="DefaultParagraphFont"/>
    <w:link w:val="NoSpacing"/>
    <w:uiPriority w:val="1"/>
    <w:rsid w:val="007B177E"/>
    <w:rPr>
      <w:rFonts w:eastAsiaTheme="minorEastAsia"/>
    </w:rPr>
  </w:style>
  <w:style w:type="paragraph" w:styleId="Header">
    <w:name w:val="header"/>
    <w:basedOn w:val="Normal"/>
    <w:link w:val="HeaderChar"/>
    <w:uiPriority w:val="99"/>
    <w:unhideWhenUsed/>
    <w:rsid w:val="007B177E"/>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B177E"/>
    <w:rPr>
      <w:rFonts w:ascii="Arial" w:hAnsi="Arial"/>
      <w:color w:val="292929"/>
      <w:sz w:val="16"/>
    </w:rPr>
  </w:style>
  <w:style w:type="paragraph" w:styleId="Footer">
    <w:name w:val="footer"/>
    <w:basedOn w:val="Normal"/>
    <w:link w:val="FooterChar"/>
    <w:uiPriority w:val="99"/>
    <w:unhideWhenUsed/>
    <w:rsid w:val="007B177E"/>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B177E"/>
    <w:rPr>
      <w:rFonts w:ascii="Arial" w:hAnsi="Arial"/>
      <w:color w:val="292929"/>
      <w:sz w:val="16"/>
    </w:rPr>
  </w:style>
  <w:style w:type="paragraph" w:customStyle="1" w:styleId="LabExercise">
    <w:name w:val="Lab Exercise"/>
    <w:basedOn w:val="Normal"/>
    <w:next w:val="Normal"/>
    <w:qFormat/>
    <w:rsid w:val="007B177E"/>
    <w:pPr>
      <w:spacing w:before="0" w:after="200" w:line="276" w:lineRule="auto"/>
    </w:pPr>
    <w:rPr>
      <w:b/>
    </w:rPr>
  </w:style>
  <w:style w:type="paragraph" w:styleId="ListParagraph">
    <w:name w:val="List Paragraph"/>
    <w:basedOn w:val="Normal"/>
    <w:next w:val="Normal"/>
    <w:uiPriority w:val="34"/>
    <w:qFormat/>
    <w:rsid w:val="007B177E"/>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B177E"/>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7B177E"/>
    <w:rPr>
      <w:rFonts w:ascii="Lucida Console" w:hAnsi="Lucida Console" w:cs="Courier New"/>
      <w:b/>
      <w:spacing w:val="-6"/>
      <w:sz w:val="18"/>
    </w:rPr>
  </w:style>
  <w:style w:type="paragraph" w:customStyle="1" w:styleId="NumberedBullet">
    <w:name w:val="Numbered Bullet"/>
    <w:basedOn w:val="ListParagraph"/>
    <w:unhideWhenUsed/>
    <w:qFormat/>
    <w:rsid w:val="007B177E"/>
    <w:pPr>
      <w:tabs>
        <w:tab w:val="left" w:pos="144"/>
      </w:tabs>
      <w:spacing w:before="80" w:after="40" w:line="240" w:lineRule="auto"/>
      <w:ind w:hanging="360"/>
      <w:contextualSpacing w:val="0"/>
    </w:pPr>
  </w:style>
  <w:style w:type="paragraph" w:customStyle="1" w:styleId="LabStepScreenshot">
    <w:name w:val="Lab Step Screenshot"/>
    <w:basedOn w:val="Normal"/>
    <w:qFormat/>
    <w:rsid w:val="007B177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7B177E"/>
    <w:pPr>
      <w:spacing w:before="0" w:after="0"/>
    </w:pPr>
    <w:rPr>
      <w:szCs w:val="20"/>
    </w:rPr>
  </w:style>
  <w:style w:type="character" w:customStyle="1" w:styleId="FootnoteTextChar">
    <w:name w:val="Footnote Text Char"/>
    <w:basedOn w:val="DefaultParagraphFont"/>
    <w:link w:val="FootnoteText"/>
    <w:uiPriority w:val="99"/>
    <w:semiHidden/>
    <w:rsid w:val="007B177E"/>
    <w:rPr>
      <w:rFonts w:ascii="Arial" w:hAnsi="Arial"/>
      <w:color w:val="262626" w:themeColor="text1" w:themeTint="D9"/>
      <w:sz w:val="20"/>
      <w:szCs w:val="20"/>
    </w:rPr>
  </w:style>
  <w:style w:type="table" w:styleId="LightShading-Accent4">
    <w:name w:val="Light Shading Accent 4"/>
    <w:basedOn w:val="TableNormal"/>
    <w:uiPriority w:val="60"/>
    <w:rsid w:val="007B17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7B177E"/>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B177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B17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B17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B17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7B177E"/>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B177E"/>
    <w:pPr>
      <w:tabs>
        <w:tab w:val="num" w:pos="360"/>
      </w:tabs>
      <w:ind w:left="360" w:hanging="360"/>
      <w:contextualSpacing/>
    </w:pPr>
  </w:style>
  <w:style w:type="character" w:customStyle="1" w:styleId="InLineUrl">
    <w:name w:val="InLineUrl"/>
    <w:basedOn w:val="DefaultParagraphFont"/>
    <w:uiPriority w:val="1"/>
    <w:qFormat/>
    <w:rsid w:val="007B177E"/>
    <w:rPr>
      <w:rFonts w:ascii="Arial" w:hAnsi="Arial"/>
      <w:b/>
      <w:sz w:val="16"/>
    </w:rPr>
  </w:style>
  <w:style w:type="paragraph" w:customStyle="1" w:styleId="LabStepNumbered">
    <w:name w:val="Lab Step Numbered"/>
    <w:link w:val="LabStepNumberedChar"/>
    <w:qFormat/>
    <w:rsid w:val="007B177E"/>
    <w:pPr>
      <w:numPr>
        <w:numId w:val="3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7B177E"/>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7B177E"/>
    <w:pPr>
      <w:numPr>
        <w:ilvl w:val="1"/>
      </w:numPr>
    </w:pPr>
    <w:rPr>
      <w:sz w:val="16"/>
    </w:rPr>
  </w:style>
  <w:style w:type="paragraph" w:customStyle="1" w:styleId="LabStepLevel2NoBullet">
    <w:name w:val="Lab Step Level 2 No Bullet"/>
    <w:basedOn w:val="LabStepLevel2Numbered"/>
    <w:qFormat/>
    <w:rsid w:val="007B177E"/>
    <w:pPr>
      <w:numPr>
        <w:numId w:val="0"/>
      </w:numPr>
      <w:spacing w:before="40"/>
      <w:ind w:left="720"/>
    </w:pPr>
  </w:style>
  <w:style w:type="character" w:customStyle="1" w:styleId="LabStepScreenshotFrame">
    <w:name w:val="Lab Step Screenshot Frame"/>
    <w:basedOn w:val="DefaultParagraphFont"/>
    <w:uiPriority w:val="1"/>
    <w:qFormat/>
    <w:rsid w:val="007B177E"/>
    <w:rPr>
      <w:noProof/>
      <w:bdr w:val="single" w:sz="2" w:space="0" w:color="DDDDDD"/>
    </w:rPr>
  </w:style>
  <w:style w:type="paragraph" w:customStyle="1" w:styleId="LabExerciseCallout">
    <w:name w:val="Lab Exercise Callout"/>
    <w:basedOn w:val="LabExerciseText"/>
    <w:qFormat/>
    <w:rsid w:val="007B177E"/>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7B177E"/>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B177E"/>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7B177E"/>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B177E"/>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B177E"/>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7B177E"/>
    <w:rPr>
      <w:rFonts w:ascii="Arial" w:hAnsi="Arial"/>
      <w:b/>
      <w:iCs/>
      <w:sz w:val="16"/>
    </w:rPr>
  </w:style>
  <w:style w:type="character" w:customStyle="1" w:styleId="InlindeCode">
    <w:name w:val="InlindeCode"/>
    <w:basedOn w:val="DefaultParagraphFont"/>
    <w:uiPriority w:val="1"/>
    <w:qFormat/>
    <w:rsid w:val="007B177E"/>
    <w:rPr>
      <w:rFonts w:ascii="Lucida Console" w:hAnsi="Lucida Console"/>
      <w:b/>
      <w:sz w:val="16"/>
    </w:rPr>
  </w:style>
  <w:style w:type="table" w:customStyle="1" w:styleId="LabStepTable">
    <w:name w:val="Lab Step Table"/>
    <w:basedOn w:val="TableGrid"/>
    <w:uiPriority w:val="99"/>
    <w:rsid w:val="007B177E"/>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7B177E"/>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7B177E"/>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7B177E"/>
    <w:pPr>
      <w:ind w:left="1152"/>
    </w:pPr>
  </w:style>
  <w:style w:type="paragraph" w:customStyle="1" w:styleId="LabStepScreenshotLevel2">
    <w:name w:val="Lab Step Screenshot Level 2"/>
    <w:basedOn w:val="LabStepScreenshot"/>
    <w:qFormat/>
    <w:rsid w:val="007B177E"/>
    <w:pPr>
      <w:ind w:left="1152"/>
    </w:pPr>
    <w:rPr>
      <w:noProof/>
    </w:rPr>
  </w:style>
  <w:style w:type="paragraph" w:customStyle="1" w:styleId="LabStepTableTextHeader">
    <w:name w:val="Lab Step Table Text Header"/>
    <w:basedOn w:val="LabStepTableText"/>
    <w:next w:val="LabStepTableText"/>
    <w:qFormat/>
    <w:rsid w:val="007B177E"/>
    <w:rPr>
      <w:b/>
    </w:rPr>
  </w:style>
  <w:style w:type="paragraph" w:customStyle="1" w:styleId="LabStepTableParagraph">
    <w:name w:val="Lab Step Table Paragraph"/>
    <w:basedOn w:val="LabStepNumbered"/>
    <w:qFormat/>
    <w:rsid w:val="007B177E"/>
    <w:pPr>
      <w:numPr>
        <w:numId w:val="0"/>
      </w:numPr>
    </w:pPr>
  </w:style>
  <w:style w:type="paragraph" w:styleId="TOCHeading">
    <w:name w:val="TOC Heading"/>
    <w:basedOn w:val="Heading1"/>
    <w:next w:val="Normal"/>
    <w:uiPriority w:val="39"/>
    <w:semiHidden/>
    <w:unhideWhenUsed/>
    <w:qFormat/>
    <w:rsid w:val="007B177E"/>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7B177E"/>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B177E"/>
    <w:rPr>
      <w:sz w:val="16"/>
      <w:szCs w:val="16"/>
    </w:rPr>
  </w:style>
  <w:style w:type="paragraph" w:styleId="CommentText">
    <w:name w:val="annotation text"/>
    <w:basedOn w:val="Normal"/>
    <w:link w:val="CommentTextChar"/>
    <w:uiPriority w:val="99"/>
    <w:semiHidden/>
    <w:unhideWhenUsed/>
    <w:rsid w:val="007B177E"/>
    <w:rPr>
      <w:szCs w:val="20"/>
    </w:rPr>
  </w:style>
  <w:style w:type="character" w:customStyle="1" w:styleId="CommentTextChar">
    <w:name w:val="Comment Text Char"/>
    <w:basedOn w:val="DefaultParagraphFont"/>
    <w:link w:val="CommentText"/>
    <w:uiPriority w:val="99"/>
    <w:semiHidden/>
    <w:rsid w:val="007B177E"/>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B177E"/>
    <w:rPr>
      <w:b/>
      <w:bCs/>
    </w:rPr>
  </w:style>
  <w:style w:type="character" w:customStyle="1" w:styleId="CommentSubjectChar">
    <w:name w:val="Comment Subject Char"/>
    <w:basedOn w:val="CommentTextChar"/>
    <w:link w:val="CommentSubject"/>
    <w:uiPriority w:val="99"/>
    <w:semiHidden/>
    <w:rsid w:val="007B177E"/>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7B177E"/>
    <w:pPr>
      <w:numPr>
        <w:numId w:val="0"/>
      </w:numPr>
      <w:ind w:left="757" w:hanging="360"/>
    </w:pPr>
    <w:rPr>
      <w:b/>
    </w:rPr>
  </w:style>
  <w:style w:type="character" w:customStyle="1" w:styleId="LabStepNumberedChar">
    <w:name w:val="Lab Step Numbered Char"/>
    <w:basedOn w:val="DefaultParagraphFont"/>
    <w:link w:val="LabStepNumbered"/>
    <w:rsid w:val="007B177E"/>
    <w:rPr>
      <w:rFonts w:ascii="Arial" w:hAnsi="Arial"/>
      <w:color w:val="262626" w:themeColor="text1" w:themeTint="D9"/>
      <w:sz w:val="18"/>
    </w:rPr>
  </w:style>
  <w:style w:type="character" w:customStyle="1" w:styleId="strongChar">
    <w:name w:val="strong Char"/>
    <w:basedOn w:val="LabStepNumberedChar"/>
    <w:link w:val="Strong1"/>
    <w:rsid w:val="007B177E"/>
    <w:rPr>
      <w:rFonts w:ascii="Arial" w:hAnsi="Arial"/>
      <w:b/>
      <w:color w:val="262626" w:themeColor="text1" w:themeTint="D9"/>
      <w:sz w:val="18"/>
    </w:rPr>
  </w:style>
  <w:style w:type="character" w:styleId="Strong">
    <w:name w:val="Strong"/>
    <w:basedOn w:val="DefaultParagraphFont"/>
    <w:uiPriority w:val="22"/>
    <w:qFormat/>
    <w:rsid w:val="007B177E"/>
    <w:rPr>
      <w:b/>
      <w:bCs/>
    </w:rPr>
  </w:style>
  <w:style w:type="paragraph" w:styleId="NormalWeb">
    <w:name w:val="Normal (Web)"/>
    <w:basedOn w:val="Normal"/>
    <w:uiPriority w:val="99"/>
    <w:semiHidden/>
    <w:unhideWhenUsed/>
    <w:rsid w:val="007B177E"/>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7B177E"/>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7B177E"/>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B177E"/>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7B177E"/>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7B177E"/>
    <w:pPr>
      <w:spacing w:before="240"/>
      <w:ind w:left="720" w:right="720"/>
    </w:pPr>
    <w:rPr>
      <w:color w:val="1C1C1C"/>
    </w:rPr>
  </w:style>
  <w:style w:type="paragraph" w:customStyle="1" w:styleId="SlidesNotes">
    <w:name w:val="Slides Notes"/>
    <w:basedOn w:val="Normal"/>
    <w:qFormat/>
    <w:rsid w:val="007B177E"/>
    <w:pPr>
      <w:spacing w:before="240"/>
    </w:pPr>
  </w:style>
  <w:style w:type="paragraph" w:customStyle="1" w:styleId="LegalHeader">
    <w:name w:val="Legal Header"/>
    <w:basedOn w:val="Normal"/>
    <w:qFormat/>
    <w:rsid w:val="007B177E"/>
    <w:pPr>
      <w:spacing w:before="600"/>
    </w:pPr>
    <w:rPr>
      <w:b/>
      <w:color w:val="auto"/>
      <w:u w:val="single"/>
    </w:rPr>
  </w:style>
  <w:style w:type="paragraph" w:customStyle="1" w:styleId="LegalBody">
    <w:name w:val="Legal Body"/>
    <w:basedOn w:val="Normal"/>
    <w:qFormat/>
    <w:rsid w:val="007B177E"/>
    <w:rPr>
      <w:sz w:val="18"/>
    </w:rPr>
  </w:style>
  <w:style w:type="paragraph" w:customStyle="1" w:styleId="CourseInfo">
    <w:name w:val="Course Info"/>
    <w:basedOn w:val="Normal"/>
    <w:qFormat/>
    <w:rsid w:val="007B177E"/>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7B177E"/>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B177E"/>
    <w:pPr>
      <w:tabs>
        <w:tab w:val="right" w:leader="dot" w:pos="10790"/>
      </w:tabs>
      <w:spacing w:before="40" w:after="0"/>
      <w:ind w:left="432"/>
    </w:pPr>
    <w:rPr>
      <w:sz w:val="16"/>
    </w:rPr>
  </w:style>
  <w:style w:type="numbering" w:customStyle="1" w:styleId="LabStepsTemplate">
    <w:name w:val="LabStepsTemplate"/>
    <w:uiPriority w:val="99"/>
    <w:rsid w:val="007B177E"/>
    <w:pPr>
      <w:numPr>
        <w:numId w:val="33"/>
      </w:numPr>
    </w:pPr>
  </w:style>
  <w:style w:type="paragraph" w:customStyle="1" w:styleId="ModuleDescription">
    <w:name w:val="Module Description"/>
    <w:basedOn w:val="Normal"/>
    <w:qFormat/>
    <w:rsid w:val="007B177E"/>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7B177E"/>
    <w:pPr>
      <w:jc w:val="center"/>
    </w:pPr>
  </w:style>
  <w:style w:type="paragraph" w:customStyle="1" w:styleId="TopicsCoveredItem">
    <w:name w:val="Topics Covered Item"/>
    <w:basedOn w:val="Normal"/>
    <w:qFormat/>
    <w:rsid w:val="007B177E"/>
    <w:pPr>
      <w:numPr>
        <w:numId w:val="35"/>
      </w:numPr>
      <w:spacing w:before="0" w:after="0"/>
      <w:contextualSpacing/>
    </w:pPr>
  </w:style>
  <w:style w:type="paragraph" w:customStyle="1" w:styleId="ModuleIntroHeader">
    <w:name w:val="Module Intro Header"/>
    <w:basedOn w:val="Normal"/>
    <w:qFormat/>
    <w:rsid w:val="007B177E"/>
    <w:pPr>
      <w:pBdr>
        <w:bottom w:val="single" w:sz="8" w:space="1" w:color="auto"/>
      </w:pBdr>
      <w:spacing w:before="360"/>
      <w:ind w:left="288"/>
    </w:pPr>
    <w:rPr>
      <w:b/>
      <w:sz w:val="24"/>
    </w:rPr>
  </w:style>
  <w:style w:type="paragraph" w:customStyle="1" w:styleId="ModuleAgendaItem">
    <w:name w:val="Module Agenda Item"/>
    <w:basedOn w:val="Normal"/>
    <w:qFormat/>
    <w:rsid w:val="007B177E"/>
    <w:pPr>
      <w:spacing w:before="0" w:after="0"/>
      <w:ind w:left="360" w:hanging="360"/>
      <w:contextualSpacing/>
    </w:pPr>
    <w:rPr>
      <w:sz w:val="24"/>
    </w:rPr>
  </w:style>
  <w:style w:type="paragraph" w:customStyle="1" w:styleId="LabExerciseItem">
    <w:name w:val="Lab Exercise Item"/>
    <w:basedOn w:val="Normal"/>
    <w:next w:val="Normal"/>
    <w:qFormat/>
    <w:rsid w:val="007B177E"/>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77E"/>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B177E"/>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7B177E"/>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7B177E"/>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7B177E"/>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7B177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77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7B177E"/>
    <w:rPr>
      <w:rFonts w:ascii="Arial Black" w:hAnsi="Arial Black"/>
      <w:sz w:val="28"/>
    </w:rPr>
  </w:style>
  <w:style w:type="character" w:customStyle="1" w:styleId="Heading4Char">
    <w:name w:val="Heading 4 Char"/>
    <w:basedOn w:val="DefaultParagraphFont"/>
    <w:link w:val="Heading4"/>
    <w:uiPriority w:val="9"/>
    <w:rsid w:val="007B177E"/>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B177E"/>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B17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77E"/>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B177E"/>
    <w:pPr>
      <w:tabs>
        <w:tab w:val="right" w:leader="dot" w:pos="10786"/>
      </w:tabs>
      <w:spacing w:before="80" w:after="0"/>
      <w:ind w:left="144"/>
    </w:pPr>
    <w:rPr>
      <w:b/>
    </w:rPr>
  </w:style>
  <w:style w:type="paragraph" w:styleId="TOC2">
    <w:name w:val="toc 2"/>
    <w:basedOn w:val="Normal"/>
    <w:next w:val="Normal"/>
    <w:autoRedefine/>
    <w:uiPriority w:val="39"/>
    <w:unhideWhenUsed/>
    <w:rsid w:val="007B177E"/>
    <w:pPr>
      <w:tabs>
        <w:tab w:val="right" w:leader="dot" w:pos="10790"/>
      </w:tabs>
      <w:spacing w:before="40" w:after="40"/>
      <w:ind w:left="288"/>
    </w:pPr>
    <w:rPr>
      <w:sz w:val="18"/>
    </w:rPr>
  </w:style>
  <w:style w:type="character" w:styleId="Hyperlink">
    <w:name w:val="Hyperlink"/>
    <w:basedOn w:val="DefaultParagraphFont"/>
    <w:uiPriority w:val="99"/>
    <w:unhideWhenUsed/>
    <w:rsid w:val="007B177E"/>
    <w:rPr>
      <w:color w:val="0000FF" w:themeColor="hyperlink"/>
      <w:u w:val="single"/>
    </w:rPr>
  </w:style>
  <w:style w:type="character" w:styleId="BookTitle">
    <w:name w:val="Book Title"/>
    <w:basedOn w:val="DefaultParagraphFont"/>
    <w:uiPriority w:val="33"/>
    <w:qFormat/>
    <w:rsid w:val="007B177E"/>
    <w:rPr>
      <w:b/>
      <w:bCs/>
      <w:smallCaps/>
      <w:spacing w:val="5"/>
      <w:sz w:val="48"/>
    </w:rPr>
  </w:style>
  <w:style w:type="paragraph" w:styleId="Title">
    <w:name w:val="Title"/>
    <w:basedOn w:val="Normal"/>
    <w:next w:val="Normal"/>
    <w:link w:val="TitleChar"/>
    <w:uiPriority w:val="10"/>
    <w:unhideWhenUsed/>
    <w:qFormat/>
    <w:rsid w:val="007B177E"/>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B177E"/>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7B177E"/>
    <w:pPr>
      <w:spacing w:after="0" w:line="240" w:lineRule="auto"/>
    </w:pPr>
    <w:rPr>
      <w:rFonts w:eastAsiaTheme="minorEastAsia"/>
    </w:rPr>
  </w:style>
  <w:style w:type="character" w:customStyle="1" w:styleId="NoSpacingChar">
    <w:name w:val="No Spacing Char"/>
    <w:basedOn w:val="DefaultParagraphFont"/>
    <w:link w:val="NoSpacing"/>
    <w:uiPriority w:val="1"/>
    <w:rsid w:val="007B177E"/>
    <w:rPr>
      <w:rFonts w:eastAsiaTheme="minorEastAsia"/>
    </w:rPr>
  </w:style>
  <w:style w:type="paragraph" w:styleId="Header">
    <w:name w:val="header"/>
    <w:basedOn w:val="Normal"/>
    <w:link w:val="HeaderChar"/>
    <w:uiPriority w:val="99"/>
    <w:unhideWhenUsed/>
    <w:rsid w:val="007B177E"/>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B177E"/>
    <w:rPr>
      <w:rFonts w:ascii="Arial" w:hAnsi="Arial"/>
      <w:color w:val="292929"/>
      <w:sz w:val="16"/>
    </w:rPr>
  </w:style>
  <w:style w:type="paragraph" w:styleId="Footer">
    <w:name w:val="footer"/>
    <w:basedOn w:val="Normal"/>
    <w:link w:val="FooterChar"/>
    <w:uiPriority w:val="99"/>
    <w:unhideWhenUsed/>
    <w:rsid w:val="007B177E"/>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B177E"/>
    <w:rPr>
      <w:rFonts w:ascii="Arial" w:hAnsi="Arial"/>
      <w:color w:val="292929"/>
      <w:sz w:val="16"/>
    </w:rPr>
  </w:style>
  <w:style w:type="paragraph" w:customStyle="1" w:styleId="LabExercise">
    <w:name w:val="Lab Exercise"/>
    <w:basedOn w:val="Normal"/>
    <w:next w:val="Normal"/>
    <w:qFormat/>
    <w:rsid w:val="007B177E"/>
    <w:pPr>
      <w:spacing w:before="0" w:after="200" w:line="276" w:lineRule="auto"/>
    </w:pPr>
    <w:rPr>
      <w:b/>
    </w:rPr>
  </w:style>
  <w:style w:type="paragraph" w:styleId="ListParagraph">
    <w:name w:val="List Paragraph"/>
    <w:basedOn w:val="Normal"/>
    <w:next w:val="Normal"/>
    <w:uiPriority w:val="34"/>
    <w:qFormat/>
    <w:rsid w:val="007B177E"/>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B177E"/>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7B177E"/>
    <w:rPr>
      <w:rFonts w:ascii="Lucida Console" w:hAnsi="Lucida Console" w:cs="Courier New"/>
      <w:b/>
      <w:spacing w:val="-6"/>
      <w:sz w:val="18"/>
    </w:rPr>
  </w:style>
  <w:style w:type="paragraph" w:customStyle="1" w:styleId="NumberedBullet">
    <w:name w:val="Numbered Bullet"/>
    <w:basedOn w:val="ListParagraph"/>
    <w:unhideWhenUsed/>
    <w:qFormat/>
    <w:rsid w:val="007B177E"/>
    <w:pPr>
      <w:tabs>
        <w:tab w:val="left" w:pos="144"/>
      </w:tabs>
      <w:spacing w:before="80" w:after="40" w:line="240" w:lineRule="auto"/>
      <w:ind w:hanging="360"/>
      <w:contextualSpacing w:val="0"/>
    </w:pPr>
  </w:style>
  <w:style w:type="paragraph" w:customStyle="1" w:styleId="LabStepScreenshot">
    <w:name w:val="Lab Step Screenshot"/>
    <w:basedOn w:val="Normal"/>
    <w:qFormat/>
    <w:rsid w:val="007B177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7B177E"/>
    <w:pPr>
      <w:spacing w:before="0" w:after="0"/>
    </w:pPr>
    <w:rPr>
      <w:szCs w:val="20"/>
    </w:rPr>
  </w:style>
  <w:style w:type="character" w:customStyle="1" w:styleId="FootnoteTextChar">
    <w:name w:val="Footnote Text Char"/>
    <w:basedOn w:val="DefaultParagraphFont"/>
    <w:link w:val="FootnoteText"/>
    <w:uiPriority w:val="99"/>
    <w:semiHidden/>
    <w:rsid w:val="007B177E"/>
    <w:rPr>
      <w:rFonts w:ascii="Arial" w:hAnsi="Arial"/>
      <w:color w:val="262626" w:themeColor="text1" w:themeTint="D9"/>
      <w:sz w:val="20"/>
      <w:szCs w:val="20"/>
    </w:rPr>
  </w:style>
  <w:style w:type="table" w:styleId="LightShading-Accent4">
    <w:name w:val="Light Shading Accent 4"/>
    <w:basedOn w:val="TableNormal"/>
    <w:uiPriority w:val="60"/>
    <w:rsid w:val="007B17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7B177E"/>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B177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B17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B17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B17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7B177E"/>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B177E"/>
    <w:pPr>
      <w:tabs>
        <w:tab w:val="num" w:pos="360"/>
      </w:tabs>
      <w:ind w:left="360" w:hanging="360"/>
      <w:contextualSpacing/>
    </w:pPr>
  </w:style>
  <w:style w:type="character" w:customStyle="1" w:styleId="InLineUrl">
    <w:name w:val="InLineUrl"/>
    <w:basedOn w:val="DefaultParagraphFont"/>
    <w:uiPriority w:val="1"/>
    <w:qFormat/>
    <w:rsid w:val="007B177E"/>
    <w:rPr>
      <w:rFonts w:ascii="Arial" w:hAnsi="Arial"/>
      <w:b/>
      <w:sz w:val="16"/>
    </w:rPr>
  </w:style>
  <w:style w:type="paragraph" w:customStyle="1" w:styleId="LabStepNumbered">
    <w:name w:val="Lab Step Numbered"/>
    <w:link w:val="LabStepNumberedChar"/>
    <w:qFormat/>
    <w:rsid w:val="007B177E"/>
    <w:pPr>
      <w:numPr>
        <w:numId w:val="3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7B177E"/>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7B177E"/>
    <w:pPr>
      <w:numPr>
        <w:ilvl w:val="1"/>
      </w:numPr>
    </w:pPr>
    <w:rPr>
      <w:sz w:val="16"/>
    </w:rPr>
  </w:style>
  <w:style w:type="paragraph" w:customStyle="1" w:styleId="LabStepLevel2NoBullet">
    <w:name w:val="Lab Step Level 2 No Bullet"/>
    <w:basedOn w:val="LabStepLevel2Numbered"/>
    <w:qFormat/>
    <w:rsid w:val="007B177E"/>
    <w:pPr>
      <w:numPr>
        <w:numId w:val="0"/>
      </w:numPr>
      <w:spacing w:before="40"/>
      <w:ind w:left="720"/>
    </w:pPr>
  </w:style>
  <w:style w:type="character" w:customStyle="1" w:styleId="LabStepScreenshotFrame">
    <w:name w:val="Lab Step Screenshot Frame"/>
    <w:basedOn w:val="DefaultParagraphFont"/>
    <w:uiPriority w:val="1"/>
    <w:qFormat/>
    <w:rsid w:val="007B177E"/>
    <w:rPr>
      <w:noProof/>
      <w:bdr w:val="single" w:sz="2" w:space="0" w:color="DDDDDD"/>
    </w:rPr>
  </w:style>
  <w:style w:type="paragraph" w:customStyle="1" w:styleId="LabExerciseCallout">
    <w:name w:val="Lab Exercise Callout"/>
    <w:basedOn w:val="LabExerciseText"/>
    <w:qFormat/>
    <w:rsid w:val="007B177E"/>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7B177E"/>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B177E"/>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7B177E"/>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B177E"/>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B177E"/>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7B177E"/>
    <w:rPr>
      <w:rFonts w:ascii="Arial" w:hAnsi="Arial"/>
      <w:b/>
      <w:iCs/>
      <w:sz w:val="16"/>
    </w:rPr>
  </w:style>
  <w:style w:type="character" w:customStyle="1" w:styleId="InlindeCode">
    <w:name w:val="InlindeCode"/>
    <w:basedOn w:val="DefaultParagraphFont"/>
    <w:uiPriority w:val="1"/>
    <w:qFormat/>
    <w:rsid w:val="007B177E"/>
    <w:rPr>
      <w:rFonts w:ascii="Lucida Console" w:hAnsi="Lucida Console"/>
      <w:b/>
      <w:sz w:val="16"/>
    </w:rPr>
  </w:style>
  <w:style w:type="table" w:customStyle="1" w:styleId="LabStepTable">
    <w:name w:val="Lab Step Table"/>
    <w:basedOn w:val="TableGrid"/>
    <w:uiPriority w:val="99"/>
    <w:rsid w:val="007B177E"/>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7B177E"/>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7B177E"/>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7B177E"/>
    <w:pPr>
      <w:ind w:left="1152"/>
    </w:pPr>
  </w:style>
  <w:style w:type="paragraph" w:customStyle="1" w:styleId="LabStepScreenshotLevel2">
    <w:name w:val="Lab Step Screenshot Level 2"/>
    <w:basedOn w:val="LabStepScreenshot"/>
    <w:qFormat/>
    <w:rsid w:val="007B177E"/>
    <w:pPr>
      <w:ind w:left="1152"/>
    </w:pPr>
    <w:rPr>
      <w:noProof/>
    </w:rPr>
  </w:style>
  <w:style w:type="paragraph" w:customStyle="1" w:styleId="LabStepTableTextHeader">
    <w:name w:val="Lab Step Table Text Header"/>
    <w:basedOn w:val="LabStepTableText"/>
    <w:next w:val="LabStepTableText"/>
    <w:qFormat/>
    <w:rsid w:val="007B177E"/>
    <w:rPr>
      <w:b/>
    </w:rPr>
  </w:style>
  <w:style w:type="paragraph" w:customStyle="1" w:styleId="LabStepTableParagraph">
    <w:name w:val="Lab Step Table Paragraph"/>
    <w:basedOn w:val="LabStepNumbered"/>
    <w:qFormat/>
    <w:rsid w:val="007B177E"/>
    <w:pPr>
      <w:numPr>
        <w:numId w:val="0"/>
      </w:numPr>
    </w:pPr>
  </w:style>
  <w:style w:type="paragraph" w:styleId="TOCHeading">
    <w:name w:val="TOC Heading"/>
    <w:basedOn w:val="Heading1"/>
    <w:next w:val="Normal"/>
    <w:uiPriority w:val="39"/>
    <w:semiHidden/>
    <w:unhideWhenUsed/>
    <w:qFormat/>
    <w:rsid w:val="007B177E"/>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7B177E"/>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B177E"/>
    <w:rPr>
      <w:sz w:val="16"/>
      <w:szCs w:val="16"/>
    </w:rPr>
  </w:style>
  <w:style w:type="paragraph" w:styleId="CommentText">
    <w:name w:val="annotation text"/>
    <w:basedOn w:val="Normal"/>
    <w:link w:val="CommentTextChar"/>
    <w:uiPriority w:val="99"/>
    <w:semiHidden/>
    <w:unhideWhenUsed/>
    <w:rsid w:val="007B177E"/>
    <w:rPr>
      <w:szCs w:val="20"/>
    </w:rPr>
  </w:style>
  <w:style w:type="character" w:customStyle="1" w:styleId="CommentTextChar">
    <w:name w:val="Comment Text Char"/>
    <w:basedOn w:val="DefaultParagraphFont"/>
    <w:link w:val="CommentText"/>
    <w:uiPriority w:val="99"/>
    <w:semiHidden/>
    <w:rsid w:val="007B177E"/>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B177E"/>
    <w:rPr>
      <w:b/>
      <w:bCs/>
    </w:rPr>
  </w:style>
  <w:style w:type="character" w:customStyle="1" w:styleId="CommentSubjectChar">
    <w:name w:val="Comment Subject Char"/>
    <w:basedOn w:val="CommentTextChar"/>
    <w:link w:val="CommentSubject"/>
    <w:uiPriority w:val="99"/>
    <w:semiHidden/>
    <w:rsid w:val="007B177E"/>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7B177E"/>
    <w:pPr>
      <w:numPr>
        <w:numId w:val="0"/>
      </w:numPr>
      <w:ind w:left="757" w:hanging="360"/>
    </w:pPr>
    <w:rPr>
      <w:b/>
    </w:rPr>
  </w:style>
  <w:style w:type="character" w:customStyle="1" w:styleId="LabStepNumberedChar">
    <w:name w:val="Lab Step Numbered Char"/>
    <w:basedOn w:val="DefaultParagraphFont"/>
    <w:link w:val="LabStepNumbered"/>
    <w:rsid w:val="007B177E"/>
    <w:rPr>
      <w:rFonts w:ascii="Arial" w:hAnsi="Arial"/>
      <w:color w:val="262626" w:themeColor="text1" w:themeTint="D9"/>
      <w:sz w:val="18"/>
    </w:rPr>
  </w:style>
  <w:style w:type="character" w:customStyle="1" w:styleId="strongChar">
    <w:name w:val="strong Char"/>
    <w:basedOn w:val="LabStepNumberedChar"/>
    <w:link w:val="Strong1"/>
    <w:rsid w:val="007B177E"/>
    <w:rPr>
      <w:rFonts w:ascii="Arial" w:hAnsi="Arial"/>
      <w:b/>
      <w:color w:val="262626" w:themeColor="text1" w:themeTint="D9"/>
      <w:sz w:val="18"/>
    </w:rPr>
  </w:style>
  <w:style w:type="character" w:styleId="Strong">
    <w:name w:val="Strong"/>
    <w:basedOn w:val="DefaultParagraphFont"/>
    <w:uiPriority w:val="22"/>
    <w:qFormat/>
    <w:rsid w:val="007B177E"/>
    <w:rPr>
      <w:b/>
      <w:bCs/>
    </w:rPr>
  </w:style>
  <w:style w:type="paragraph" w:styleId="NormalWeb">
    <w:name w:val="Normal (Web)"/>
    <w:basedOn w:val="Normal"/>
    <w:uiPriority w:val="99"/>
    <w:semiHidden/>
    <w:unhideWhenUsed/>
    <w:rsid w:val="007B177E"/>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7B177E"/>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7B177E"/>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B177E"/>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7B177E"/>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7B177E"/>
    <w:pPr>
      <w:spacing w:before="240"/>
      <w:ind w:left="720" w:right="720"/>
    </w:pPr>
    <w:rPr>
      <w:color w:val="1C1C1C"/>
    </w:rPr>
  </w:style>
  <w:style w:type="paragraph" w:customStyle="1" w:styleId="SlidesNotes">
    <w:name w:val="Slides Notes"/>
    <w:basedOn w:val="Normal"/>
    <w:qFormat/>
    <w:rsid w:val="007B177E"/>
    <w:pPr>
      <w:spacing w:before="240"/>
    </w:pPr>
  </w:style>
  <w:style w:type="paragraph" w:customStyle="1" w:styleId="LegalHeader">
    <w:name w:val="Legal Header"/>
    <w:basedOn w:val="Normal"/>
    <w:qFormat/>
    <w:rsid w:val="007B177E"/>
    <w:pPr>
      <w:spacing w:before="600"/>
    </w:pPr>
    <w:rPr>
      <w:b/>
      <w:color w:val="auto"/>
      <w:u w:val="single"/>
    </w:rPr>
  </w:style>
  <w:style w:type="paragraph" w:customStyle="1" w:styleId="LegalBody">
    <w:name w:val="Legal Body"/>
    <w:basedOn w:val="Normal"/>
    <w:qFormat/>
    <w:rsid w:val="007B177E"/>
    <w:rPr>
      <w:sz w:val="18"/>
    </w:rPr>
  </w:style>
  <w:style w:type="paragraph" w:customStyle="1" w:styleId="CourseInfo">
    <w:name w:val="Course Info"/>
    <w:basedOn w:val="Normal"/>
    <w:qFormat/>
    <w:rsid w:val="007B177E"/>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7B177E"/>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B177E"/>
    <w:pPr>
      <w:tabs>
        <w:tab w:val="right" w:leader="dot" w:pos="10790"/>
      </w:tabs>
      <w:spacing w:before="40" w:after="0"/>
      <w:ind w:left="432"/>
    </w:pPr>
    <w:rPr>
      <w:sz w:val="16"/>
    </w:rPr>
  </w:style>
  <w:style w:type="numbering" w:customStyle="1" w:styleId="LabStepsTemplate">
    <w:name w:val="LabStepsTemplate"/>
    <w:uiPriority w:val="99"/>
    <w:rsid w:val="007B177E"/>
    <w:pPr>
      <w:numPr>
        <w:numId w:val="33"/>
      </w:numPr>
    </w:pPr>
  </w:style>
  <w:style w:type="paragraph" w:customStyle="1" w:styleId="ModuleDescription">
    <w:name w:val="Module Description"/>
    <w:basedOn w:val="Normal"/>
    <w:qFormat/>
    <w:rsid w:val="007B177E"/>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7B177E"/>
    <w:pPr>
      <w:jc w:val="center"/>
    </w:pPr>
  </w:style>
  <w:style w:type="paragraph" w:customStyle="1" w:styleId="TopicsCoveredItem">
    <w:name w:val="Topics Covered Item"/>
    <w:basedOn w:val="Normal"/>
    <w:qFormat/>
    <w:rsid w:val="007B177E"/>
    <w:pPr>
      <w:numPr>
        <w:numId w:val="35"/>
      </w:numPr>
      <w:spacing w:before="0" w:after="0"/>
      <w:contextualSpacing/>
    </w:pPr>
  </w:style>
  <w:style w:type="paragraph" w:customStyle="1" w:styleId="ModuleIntroHeader">
    <w:name w:val="Module Intro Header"/>
    <w:basedOn w:val="Normal"/>
    <w:qFormat/>
    <w:rsid w:val="007B177E"/>
    <w:pPr>
      <w:pBdr>
        <w:bottom w:val="single" w:sz="8" w:space="1" w:color="auto"/>
      </w:pBdr>
      <w:spacing w:before="360"/>
      <w:ind w:left="288"/>
    </w:pPr>
    <w:rPr>
      <w:b/>
      <w:sz w:val="24"/>
    </w:rPr>
  </w:style>
  <w:style w:type="paragraph" w:customStyle="1" w:styleId="ModuleAgendaItem">
    <w:name w:val="Module Agenda Item"/>
    <w:basedOn w:val="Normal"/>
    <w:qFormat/>
    <w:rsid w:val="007B177E"/>
    <w:pPr>
      <w:spacing w:before="0" w:after="0"/>
      <w:ind w:left="360" w:hanging="360"/>
      <w:contextualSpacing/>
    </w:pPr>
    <w:rPr>
      <w:sz w:val="24"/>
    </w:rPr>
  </w:style>
  <w:style w:type="paragraph" w:customStyle="1" w:styleId="LabExerciseItem">
    <w:name w:val="Lab Exercise Item"/>
    <w:basedOn w:val="Normal"/>
    <w:next w:val="Normal"/>
    <w:qFormat/>
    <w:rsid w:val="007B177E"/>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189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CA5B5435-E5C4-427C-A557-819B37F153C8}">
  <ds:schemaRefs>
    <ds:schemaRef ds:uri="http://schemas.microsoft.com/office/2009/outspace/metadata"/>
  </ds:schemaRefs>
</ds:datastoreItem>
</file>

<file path=customXml/itemProps4.xml><?xml version="1.0" encoding="utf-8"?>
<ds:datastoreItem xmlns:ds="http://schemas.openxmlformats.org/officeDocument/2006/customXml" ds:itemID="{93D64AB3-A578-4EA7-A546-7FFA18041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D9063C1-38DB-46EC-8DB5-01EFE314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481</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Getting Started</vt:lpstr>
    </vt:vector>
  </TitlesOfParts>
  <Company>Critical Path Training, LLC</Company>
  <LinksUpToDate>false</LinksUpToDate>
  <CharactersWithSpaces>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Foundation Development</dc:title>
  <dc:creator>Critical Path Training</dc:creator>
  <cp:lastModifiedBy>Andrew Connell (Andrew Connell Inc)</cp:lastModifiedBy>
  <cp:revision>32</cp:revision>
  <cp:lastPrinted>2009-07-24T18:50:00Z</cp:lastPrinted>
  <dcterms:created xsi:type="dcterms:W3CDTF">2010-05-11T12:58:00Z</dcterms:created>
  <dcterms:modified xsi:type="dcterms:W3CDTF">2012-03-30T22:22:00Z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4efe9b20-0a10-4c3b-971d-9569d1820690</vt:lpwstr>
  </property>
</Properties>
</file>