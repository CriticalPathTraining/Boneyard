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648" w:rsidRDefault="00824648" w:rsidP="00FC58C0">
      <w:pPr>
        <w:pStyle w:val="Heading2"/>
      </w:pPr>
      <w:bookmarkStart w:id="0" w:name="_Toc225684729"/>
      <w:bookmarkStart w:id="1" w:name="_Toc236505692"/>
      <w:bookmarkStart w:id="2" w:name="_GoBack"/>
      <w:bookmarkEnd w:id="2"/>
      <w:r w:rsidRPr="00620888">
        <w:t>Enterprise Content Management</w:t>
      </w:r>
      <w:bookmarkEnd w:id="0"/>
      <w:bookmarkEnd w:id="1"/>
    </w:p>
    <w:p w:rsidR="00824648" w:rsidRDefault="00824648" w:rsidP="00824648">
      <w:pPr>
        <w:pStyle w:val="LabExerciseText"/>
      </w:pPr>
      <w:r w:rsidRPr="00AB0B53">
        <w:rPr>
          <w:b/>
        </w:rPr>
        <w:t>Lab Time:</w:t>
      </w:r>
      <w:r>
        <w:t xml:space="preserve"> 45 minutes</w:t>
      </w:r>
    </w:p>
    <w:p w:rsidR="00A44707" w:rsidRDefault="00A44707" w:rsidP="00A44707">
      <w:pPr>
        <w:pStyle w:val="LabExerciseText"/>
        <w:rPr>
          <w:lang w:val="nl-NL"/>
        </w:rPr>
      </w:pPr>
      <w:r>
        <w:rPr>
          <w:b/>
          <w:lang w:val="nl-NL"/>
        </w:rPr>
        <w:t>Lab Folder</w:t>
      </w:r>
      <w:r>
        <w:rPr>
          <w:lang w:val="nl-NL"/>
        </w:rPr>
        <w:t>: C:\Student\Labs\ECM</w:t>
      </w:r>
    </w:p>
    <w:p w:rsidR="00824648" w:rsidRDefault="00824648" w:rsidP="00824648">
      <w:pPr>
        <w:pStyle w:val="LabExerciseText"/>
      </w:pPr>
      <w:r w:rsidRPr="00AB0B53">
        <w:rPr>
          <w:b/>
        </w:rPr>
        <w:t>Lab Overview:</w:t>
      </w:r>
      <w:r>
        <w:t xml:space="preserve"> In this lab you will work with some of the new capabilities added to SharePoint Server 2010 in the area of Enterprise Content Management. First, you will verify (or im</w:t>
      </w:r>
      <w:r w:rsidR="008A711D">
        <w:t>plement) the configuration of a</w:t>
      </w:r>
      <w:r>
        <w:t xml:space="preserve"> Managed Metadata in a SharePoint Web application. Then you will customize the Managed Metadata term store and leverage it within existing or new SharePoint sites. Next you’ll implement document sets, a new capability in SharePoint Server 2010 Enterprise Content Management.</w:t>
      </w:r>
    </w:p>
    <w:p w:rsidR="00824648" w:rsidRDefault="00824648" w:rsidP="00824648">
      <w:pPr>
        <w:pStyle w:val="LabSetup"/>
      </w:pPr>
      <w:r w:rsidRPr="008D0899">
        <w:rPr>
          <w:b/>
        </w:rPr>
        <w:t>Lab Setup</w:t>
      </w:r>
      <w:r>
        <w:rPr>
          <w:b/>
        </w:rPr>
        <w:t xml:space="preserve"> Requirements</w:t>
      </w:r>
    </w:p>
    <w:p w:rsidR="00824648" w:rsidRDefault="00824648" w:rsidP="00824648">
      <w:pPr>
        <w:pStyle w:val="LabSetupStep"/>
      </w:pPr>
      <w:r w:rsidRPr="0016348C">
        <w:t xml:space="preserve">Before you begin this lab, you must run the batch file named </w:t>
      </w:r>
      <w:r w:rsidR="004D7CB3">
        <w:rPr>
          <w:b/>
        </w:rPr>
        <w:t>SetupLab</w:t>
      </w:r>
      <w:r w:rsidRPr="0016348C">
        <w:rPr>
          <w:b/>
        </w:rPr>
        <w:t>.bat</w:t>
      </w:r>
      <w:r w:rsidR="00AD42CC">
        <w:t xml:space="preserve"> located in the folder for this lab</w:t>
      </w:r>
      <w:r w:rsidR="00BE7564">
        <w:t>.</w:t>
      </w:r>
      <w:r w:rsidRPr="0016348C">
        <w:t xml:space="preserve"> This batch file </w:t>
      </w:r>
      <w:r>
        <w:t xml:space="preserve">runs a PowerShell script which </w:t>
      </w:r>
      <w:r w:rsidRPr="0016348C">
        <w:t xml:space="preserve">creates a new SharePoint site collection at the location </w:t>
      </w:r>
      <w:r w:rsidRPr="0016348C">
        <w:rPr>
          <w:b/>
        </w:rPr>
        <w:t>http://</w:t>
      </w:r>
      <w:r w:rsidR="008A711D">
        <w:rPr>
          <w:b/>
        </w:rPr>
        <w:t>intranet</w:t>
      </w:r>
      <w:r>
        <w:rPr>
          <w:b/>
        </w:rPr>
        <w:t>.</w:t>
      </w:r>
      <w:r w:rsidR="0060172C">
        <w:rPr>
          <w:b/>
        </w:rPr>
        <w:t>wingtip</w:t>
      </w:r>
      <w:r>
        <w:rPr>
          <w:b/>
        </w:rPr>
        <w:t>.com</w:t>
      </w:r>
      <w:r w:rsidRPr="0016348C">
        <w:rPr>
          <w:b/>
        </w:rPr>
        <w:t>/sites/</w:t>
      </w:r>
      <w:r w:rsidR="004D7CB3">
        <w:rPr>
          <w:b/>
        </w:rPr>
        <w:t>ECM</w:t>
      </w:r>
      <w:r w:rsidRPr="0016348C">
        <w:t>.</w:t>
      </w:r>
    </w:p>
    <w:p w:rsidR="00824648" w:rsidRDefault="00824648" w:rsidP="00FC58C0">
      <w:pPr>
        <w:pStyle w:val="Heading3"/>
      </w:pPr>
      <w:bookmarkStart w:id="3" w:name="_Toc225684730"/>
      <w:bookmarkStart w:id="4" w:name="_Toc236505693"/>
      <w:r>
        <w:t>Exercise 1: Working with Managed Metadata</w:t>
      </w:r>
      <w:bookmarkEnd w:id="3"/>
      <w:bookmarkEnd w:id="4"/>
    </w:p>
    <w:p w:rsidR="00824648" w:rsidRDefault="00824648" w:rsidP="00824648">
      <w:pPr>
        <w:pStyle w:val="LabExerciseCallout"/>
      </w:pPr>
      <w:r>
        <w:t>In this exercise you will configure the Managed Metadata service application and leverage the metadata within a SharePoint list.</w:t>
      </w:r>
    </w:p>
    <w:p w:rsidR="00824648" w:rsidRPr="003F2EDC" w:rsidRDefault="00824648" w:rsidP="00824648">
      <w:pPr>
        <w:pStyle w:val="LabStepNumbered"/>
        <w:numPr>
          <w:ilvl w:val="0"/>
          <w:numId w:val="12"/>
        </w:numPr>
      </w:pPr>
      <w:r>
        <w:t>Managed Metadata</w:t>
      </w:r>
      <w:r w:rsidRPr="003F2EDC">
        <w:t xml:space="preserve"> service applications, as with all service applications, are configured at the farm level. First make sure the </w:t>
      </w:r>
      <w:r w:rsidRPr="00AA0BEE">
        <w:rPr>
          <w:b/>
        </w:rPr>
        <w:t>Metadata Web Service</w:t>
      </w:r>
      <w:r w:rsidRPr="003F2EDC">
        <w:t xml:space="preserve"> is running by going to </w:t>
      </w:r>
      <w:r>
        <w:t xml:space="preserve">SharePoint </w:t>
      </w:r>
      <w:r w:rsidRPr="00AA0BEE">
        <w:rPr>
          <w:b/>
        </w:rPr>
        <w:t>Central Administration » System Settings » Manage Services on Server</w:t>
      </w:r>
      <w:r w:rsidRPr="003F2EDC">
        <w:t xml:space="preserve"> (under </w:t>
      </w:r>
      <w:r w:rsidRPr="00AA0BEE">
        <w:rPr>
          <w:b/>
        </w:rPr>
        <w:t>Services</w:t>
      </w:r>
      <w:r>
        <w:t xml:space="preserve">). If the status is </w:t>
      </w:r>
      <w:r w:rsidRPr="00AA0BEE">
        <w:rPr>
          <w:b/>
        </w:rPr>
        <w:t>Not Started</w:t>
      </w:r>
      <w:r w:rsidRPr="003F2EDC">
        <w:t xml:space="preserve">, click </w:t>
      </w:r>
      <w:r w:rsidRPr="00AA0BEE">
        <w:rPr>
          <w:b/>
        </w:rPr>
        <w:t>Start</w:t>
      </w:r>
      <w:r w:rsidRPr="003F2EDC">
        <w:t xml:space="preserve"> to the right of the </w:t>
      </w:r>
      <w:r w:rsidRPr="00AA0BEE">
        <w:rPr>
          <w:b/>
        </w:rPr>
        <w:t xml:space="preserve">Managed Metadata Web Service </w:t>
      </w:r>
      <w:proofErr w:type="spellStart"/>
      <w:r w:rsidRPr="00AA0BEE">
        <w:t>service</w:t>
      </w:r>
      <w:proofErr w:type="spellEnd"/>
      <w:r w:rsidRPr="003F2EDC">
        <w:t>.</w:t>
      </w:r>
    </w:p>
    <w:p w:rsidR="00824648" w:rsidRPr="003F2EDC" w:rsidRDefault="00824648" w:rsidP="00824648">
      <w:pPr>
        <w:pStyle w:val="LabStepNumbered"/>
      </w:pPr>
      <w:r w:rsidRPr="003F2EDC">
        <w:t xml:space="preserve">From </w:t>
      </w:r>
      <w:r w:rsidRPr="00AA0BEE">
        <w:rPr>
          <w:b/>
        </w:rPr>
        <w:t>Central Administration</w:t>
      </w:r>
      <w:r w:rsidRPr="00F938D8">
        <w:t>,</w:t>
      </w:r>
      <w:r w:rsidRPr="003F2EDC">
        <w:t xml:space="preserve"> select </w:t>
      </w:r>
      <w:r w:rsidRPr="00AA0BEE">
        <w:rPr>
          <w:b/>
        </w:rPr>
        <w:t xml:space="preserve">Application Management </w:t>
      </w:r>
      <w:r w:rsidR="00EB5514" w:rsidRPr="00AA0BEE">
        <w:rPr>
          <w:b/>
        </w:rPr>
        <w:t xml:space="preserve">» </w:t>
      </w:r>
      <w:r w:rsidRPr="00AA0BEE">
        <w:rPr>
          <w:b/>
        </w:rPr>
        <w:t>Manage Service Applications</w:t>
      </w:r>
      <w:r w:rsidRPr="003F2EDC">
        <w:t xml:space="preserve"> (under </w:t>
      </w:r>
      <w:r w:rsidRPr="00AA0BEE">
        <w:rPr>
          <w:b/>
        </w:rPr>
        <w:t>Service Applications</w:t>
      </w:r>
      <w:r w:rsidRPr="003F2EDC">
        <w:t>).</w:t>
      </w:r>
    </w:p>
    <w:p w:rsidR="00824648" w:rsidRPr="003F2EDC" w:rsidRDefault="00824648" w:rsidP="00824648">
      <w:pPr>
        <w:pStyle w:val="LabStepNumbered"/>
      </w:pPr>
      <w:r w:rsidRPr="003F2EDC">
        <w:t xml:space="preserve">Select the </w:t>
      </w:r>
      <w:r w:rsidRPr="00AA0BEE">
        <w:rPr>
          <w:b/>
        </w:rPr>
        <w:t xml:space="preserve">Managed Metadata Service </w:t>
      </w:r>
      <w:proofErr w:type="spellStart"/>
      <w:r w:rsidRPr="003F2EDC">
        <w:t>service</w:t>
      </w:r>
      <w:proofErr w:type="spellEnd"/>
      <w:r w:rsidRPr="003F2EDC">
        <w:t xml:space="preserve"> application that has the type </w:t>
      </w:r>
      <w:r w:rsidRPr="00AA0BEE">
        <w:rPr>
          <w:b/>
        </w:rPr>
        <w:t>Managed Metadata Service</w:t>
      </w:r>
      <w:r w:rsidRPr="003F2EDC">
        <w:t xml:space="preserve"> and from the </w:t>
      </w:r>
      <w:r w:rsidR="00EB5514">
        <w:t>r</w:t>
      </w:r>
      <w:r w:rsidR="00EB5514" w:rsidRPr="003F2EDC">
        <w:t>ibbon</w:t>
      </w:r>
      <w:r w:rsidRPr="003F2EDC">
        <w:t xml:space="preserve">, select </w:t>
      </w:r>
      <w:r w:rsidRPr="00AA0BEE">
        <w:rPr>
          <w:b/>
        </w:rPr>
        <w:t>Manage</w:t>
      </w:r>
      <w:r w:rsidRPr="003F2EDC">
        <w:t>.</w:t>
      </w:r>
    </w:p>
    <w:p w:rsidR="00824648" w:rsidRDefault="00824648" w:rsidP="00824648">
      <w:pPr>
        <w:pStyle w:val="LabStepNumbered"/>
      </w:pPr>
      <w:r w:rsidRPr="003F2EDC">
        <w:t xml:space="preserve">Before doing any management, you need to add yourself as a term store administrator. Enter </w:t>
      </w:r>
      <w:r w:rsidRPr="00AA0BEE">
        <w:rPr>
          <w:b/>
        </w:rPr>
        <w:t>administrator</w:t>
      </w:r>
      <w:r w:rsidRPr="003F2EDC">
        <w:t xml:space="preserve"> in the </w:t>
      </w:r>
      <w:r w:rsidRPr="00AA0BEE">
        <w:rPr>
          <w:b/>
        </w:rPr>
        <w:t>Term Store Administrators</w:t>
      </w:r>
      <w:r w:rsidRPr="003F2EDC">
        <w:t xml:space="preserve"> field, validate the name by clicking the person icon</w:t>
      </w:r>
      <w:r>
        <w:t xml:space="preserve"> and click </w:t>
      </w:r>
      <w:r w:rsidRPr="00AA0BEE">
        <w:rPr>
          <w:b/>
        </w:rPr>
        <w:t>Save</w:t>
      </w:r>
      <w:r>
        <w:t>.</w:t>
      </w:r>
    </w:p>
    <w:p w:rsidR="00824648" w:rsidRDefault="00824648" w:rsidP="00824648">
      <w:pPr>
        <w:pStyle w:val="LabStepScreenshot"/>
      </w:pPr>
      <w:r>
        <w:rPr>
          <w:noProof/>
        </w:rPr>
        <w:drawing>
          <wp:inline distT="0" distB="0" distL="0" distR="0" wp14:anchorId="5107212D" wp14:editId="19908CB9">
            <wp:extent cx="2475433" cy="2032905"/>
            <wp:effectExtent l="19050" t="0" r="1067" b="0"/>
            <wp:docPr id="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2052" t="2857" r="3579" b="89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433" cy="203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648" w:rsidRDefault="00824648" w:rsidP="00824648">
      <w:pPr>
        <w:pStyle w:val="LabStepNumbered"/>
        <w:keepNext/>
      </w:pPr>
      <w:r>
        <w:t xml:space="preserve">Create a new term store group by selecting </w:t>
      </w:r>
      <w:r w:rsidRPr="00AA0BEE">
        <w:rPr>
          <w:b/>
        </w:rPr>
        <w:t>Managed Metadata Service</w:t>
      </w:r>
      <w:r>
        <w:t xml:space="preserve"> in the tree view and selecting </w:t>
      </w:r>
      <w:r w:rsidRPr="00AA0BEE">
        <w:rPr>
          <w:b/>
        </w:rPr>
        <w:t>New Group</w:t>
      </w:r>
      <w:r>
        <w:t xml:space="preserve">. Give the group a name of </w:t>
      </w:r>
      <w:r w:rsidRPr="00AA0BEE">
        <w:rPr>
          <w:b/>
        </w:rPr>
        <w:t>Locations</w:t>
      </w:r>
      <w:r>
        <w:t>.</w:t>
      </w:r>
    </w:p>
    <w:p w:rsidR="00824648" w:rsidRDefault="00824648" w:rsidP="00824648">
      <w:pPr>
        <w:pStyle w:val="LabStepScreenshot"/>
      </w:pPr>
      <w:r w:rsidRPr="008575D5">
        <w:rPr>
          <w:rStyle w:val="LabStepScreenshotFrame"/>
        </w:rPr>
        <w:drawing>
          <wp:inline distT="0" distB="0" distL="0" distR="0" wp14:anchorId="597352B9" wp14:editId="383961EB">
            <wp:extent cx="1912163" cy="767054"/>
            <wp:effectExtent l="19050" t="0" r="0" b="0"/>
            <wp:docPr id="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149" cy="767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648" w:rsidRDefault="00824648" w:rsidP="00824648">
      <w:pPr>
        <w:pStyle w:val="LabStepNumbered"/>
      </w:pPr>
      <w:r>
        <w:t xml:space="preserve">Within the </w:t>
      </w:r>
      <w:r w:rsidRPr="00AA0BEE">
        <w:rPr>
          <w:b/>
        </w:rPr>
        <w:t>Locations</w:t>
      </w:r>
      <w:r>
        <w:t xml:space="preserve"> group, create two new </w:t>
      </w:r>
      <w:r w:rsidRPr="00AA0BEE">
        <w:rPr>
          <w:b/>
        </w:rPr>
        <w:t>Term Sets</w:t>
      </w:r>
      <w:r>
        <w:t xml:space="preserve"> using the context menu technique in the previous step: </w:t>
      </w:r>
      <w:r w:rsidRPr="00AA0BEE">
        <w:rPr>
          <w:b/>
        </w:rPr>
        <w:t>North America</w:t>
      </w:r>
      <w:r>
        <w:t xml:space="preserve"> and </w:t>
      </w:r>
      <w:r w:rsidRPr="00AA0BEE">
        <w:rPr>
          <w:b/>
        </w:rPr>
        <w:t>Europe</w:t>
      </w:r>
      <w:r>
        <w:t>.</w:t>
      </w:r>
    </w:p>
    <w:p w:rsidR="00824648" w:rsidRDefault="00824648" w:rsidP="00824648">
      <w:pPr>
        <w:pStyle w:val="LabStepNumbered"/>
      </w:pPr>
      <w:r>
        <w:t xml:space="preserve">Within </w:t>
      </w:r>
      <w:r w:rsidRPr="00AA0BEE">
        <w:rPr>
          <w:b/>
        </w:rPr>
        <w:t>North America</w:t>
      </w:r>
      <w:r>
        <w:t>, create terms and child terms using the context menus</w:t>
      </w:r>
      <w:r w:rsidR="00EB5514">
        <w:t xml:space="preserve"> on each node in the tree</w:t>
      </w:r>
      <w:r>
        <w:t xml:space="preserve"> to create a structure like the following:</w:t>
      </w:r>
    </w:p>
    <w:p w:rsidR="00824648" w:rsidRDefault="00824648" w:rsidP="00824648">
      <w:pPr>
        <w:pStyle w:val="LabStepScreenshot"/>
      </w:pPr>
      <w:r w:rsidRPr="008575D5">
        <w:rPr>
          <w:rStyle w:val="LabStepScreenshotFrame"/>
        </w:rPr>
        <w:lastRenderedPageBreak/>
        <w:drawing>
          <wp:inline distT="0" distB="0" distL="0" distR="0" wp14:anchorId="0C6E3EA1" wp14:editId="7C655A2F">
            <wp:extent cx="2752115" cy="2194560"/>
            <wp:effectExtent l="19050" t="0" r="0" b="0"/>
            <wp:docPr id="17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3536" t="5706" r="10060" b="42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115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648" w:rsidRDefault="00824648" w:rsidP="00824648">
      <w:pPr>
        <w:pStyle w:val="LabStepNumbered"/>
      </w:pPr>
      <w:r>
        <w:t xml:space="preserve">Now, add synonyms for some of the cities listed… these will be airport codes. To enter synonyms, pick a term and in the </w:t>
      </w:r>
      <w:r w:rsidRPr="00AA0BEE">
        <w:rPr>
          <w:b/>
        </w:rPr>
        <w:t>Properties</w:t>
      </w:r>
      <w:r>
        <w:t xml:space="preserve"> pane on the right, enter the synonym on the </w:t>
      </w:r>
      <w:r w:rsidRPr="00AA0BEE">
        <w:rPr>
          <w:b/>
        </w:rPr>
        <w:t>Other Labels</w:t>
      </w:r>
      <w:r>
        <w:t xml:space="preserve"> section like so:</w:t>
      </w:r>
    </w:p>
    <w:p w:rsidR="00824648" w:rsidRDefault="00824648" w:rsidP="00824648">
      <w:pPr>
        <w:pStyle w:val="LabStepScreenshot"/>
      </w:pPr>
      <w:r>
        <w:rPr>
          <w:noProof/>
        </w:rPr>
        <w:drawing>
          <wp:inline distT="0" distB="0" distL="0" distR="0" wp14:anchorId="5741CA03" wp14:editId="11EFC88F">
            <wp:extent cx="4572000" cy="1042103"/>
            <wp:effectExtent l="19050" t="0" r="0" b="0"/>
            <wp:docPr id="17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042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648" w:rsidRDefault="00824648" w:rsidP="00824648">
      <w:pPr>
        <w:pStyle w:val="LabStepNumbered"/>
        <w:spacing w:after="120"/>
      </w:pPr>
      <w:r>
        <w:t>Use the following table to add a few synonyms:</w:t>
      </w:r>
    </w:p>
    <w:tbl>
      <w:tblPr>
        <w:tblStyle w:val="LabStepTable"/>
        <w:tblW w:w="0" w:type="auto"/>
        <w:tblInd w:w="576" w:type="dxa"/>
        <w:tblLook w:val="04A0" w:firstRow="1" w:lastRow="0" w:firstColumn="1" w:lastColumn="0" w:noHBand="0" w:noVBand="1"/>
      </w:tblPr>
      <w:tblGrid>
        <w:gridCol w:w="1548"/>
        <w:gridCol w:w="1260"/>
      </w:tblGrid>
      <w:tr w:rsidR="00824648" w:rsidRPr="00D1320B" w:rsidTr="00BF1F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tcW w:w="1548" w:type="dxa"/>
          </w:tcPr>
          <w:p w:rsidR="00824648" w:rsidRPr="00D1320B" w:rsidRDefault="00824648" w:rsidP="00BF1FD3">
            <w:pPr>
              <w:pStyle w:val="LabStepTableText"/>
              <w:rPr>
                <w:b/>
              </w:rPr>
            </w:pPr>
            <w:r w:rsidRPr="00D1320B">
              <w:rPr>
                <w:b/>
              </w:rPr>
              <w:t>Term</w:t>
            </w:r>
          </w:p>
        </w:tc>
        <w:tc>
          <w:tcPr>
            <w:tcW w:w="1260" w:type="dxa"/>
          </w:tcPr>
          <w:p w:rsidR="00824648" w:rsidRPr="00D1320B" w:rsidRDefault="00824648" w:rsidP="00BF1FD3">
            <w:pPr>
              <w:pStyle w:val="LabStepTableText"/>
              <w:rPr>
                <w:b/>
              </w:rPr>
            </w:pPr>
            <w:r w:rsidRPr="00D1320B">
              <w:rPr>
                <w:b/>
              </w:rPr>
              <w:t>Synonym</w:t>
            </w:r>
          </w:p>
        </w:tc>
      </w:tr>
      <w:tr w:rsidR="00824648" w:rsidRPr="00E51A44" w:rsidTr="00BF1FD3">
        <w:trPr>
          <w:trHeight w:val="144"/>
        </w:trPr>
        <w:tc>
          <w:tcPr>
            <w:tcW w:w="1548" w:type="dxa"/>
          </w:tcPr>
          <w:p w:rsidR="00824648" w:rsidRPr="00E51A44" w:rsidRDefault="00824648" w:rsidP="00BF1FD3">
            <w:pPr>
              <w:pStyle w:val="LabStepTableText"/>
            </w:pPr>
            <w:r>
              <w:t>Seattle</w:t>
            </w:r>
          </w:p>
        </w:tc>
        <w:tc>
          <w:tcPr>
            <w:tcW w:w="1260" w:type="dxa"/>
          </w:tcPr>
          <w:p w:rsidR="00824648" w:rsidRPr="00E51A44" w:rsidRDefault="00824648" w:rsidP="00BF1FD3">
            <w:pPr>
              <w:pStyle w:val="LabStepTableText"/>
            </w:pPr>
            <w:r>
              <w:t>SEA</w:t>
            </w:r>
          </w:p>
        </w:tc>
      </w:tr>
      <w:tr w:rsidR="00824648" w:rsidRPr="00E51A44" w:rsidTr="00BF1FD3">
        <w:trPr>
          <w:trHeight w:val="144"/>
        </w:trPr>
        <w:tc>
          <w:tcPr>
            <w:tcW w:w="1548" w:type="dxa"/>
          </w:tcPr>
          <w:p w:rsidR="00824648" w:rsidRDefault="00824648" w:rsidP="00BF1FD3">
            <w:pPr>
              <w:pStyle w:val="LabStepTableText"/>
            </w:pPr>
            <w:r>
              <w:t>Jacksonville</w:t>
            </w:r>
          </w:p>
        </w:tc>
        <w:tc>
          <w:tcPr>
            <w:tcW w:w="1260" w:type="dxa"/>
          </w:tcPr>
          <w:p w:rsidR="00824648" w:rsidRDefault="00824648" w:rsidP="00BF1FD3">
            <w:pPr>
              <w:pStyle w:val="LabStepTableText"/>
            </w:pPr>
            <w:r>
              <w:t>JAX</w:t>
            </w:r>
          </w:p>
        </w:tc>
      </w:tr>
      <w:tr w:rsidR="00824648" w:rsidRPr="00E51A44" w:rsidTr="00BF1FD3">
        <w:trPr>
          <w:trHeight w:val="144"/>
        </w:trPr>
        <w:tc>
          <w:tcPr>
            <w:tcW w:w="1548" w:type="dxa"/>
          </w:tcPr>
          <w:p w:rsidR="00824648" w:rsidRDefault="00824648" w:rsidP="00BF1FD3">
            <w:pPr>
              <w:pStyle w:val="LabStepTableText"/>
            </w:pPr>
            <w:r>
              <w:t>Tampa</w:t>
            </w:r>
          </w:p>
        </w:tc>
        <w:tc>
          <w:tcPr>
            <w:tcW w:w="1260" w:type="dxa"/>
          </w:tcPr>
          <w:p w:rsidR="00824648" w:rsidRDefault="00824648" w:rsidP="00BF1FD3">
            <w:pPr>
              <w:pStyle w:val="LabStepTableText"/>
            </w:pPr>
            <w:r>
              <w:t>TPA</w:t>
            </w:r>
          </w:p>
        </w:tc>
      </w:tr>
      <w:tr w:rsidR="00824648" w:rsidRPr="00E51A44" w:rsidTr="00BF1FD3">
        <w:trPr>
          <w:trHeight w:val="144"/>
        </w:trPr>
        <w:tc>
          <w:tcPr>
            <w:tcW w:w="1548" w:type="dxa"/>
          </w:tcPr>
          <w:p w:rsidR="00824648" w:rsidRDefault="00824648" w:rsidP="00BF1FD3">
            <w:pPr>
              <w:pStyle w:val="LabStepTableText"/>
            </w:pPr>
            <w:r>
              <w:t>Orlando</w:t>
            </w:r>
          </w:p>
        </w:tc>
        <w:tc>
          <w:tcPr>
            <w:tcW w:w="1260" w:type="dxa"/>
          </w:tcPr>
          <w:p w:rsidR="00824648" w:rsidRDefault="00824648" w:rsidP="00BF1FD3">
            <w:pPr>
              <w:pStyle w:val="LabStepTableText"/>
            </w:pPr>
            <w:r>
              <w:t>MCO</w:t>
            </w:r>
          </w:p>
        </w:tc>
      </w:tr>
      <w:tr w:rsidR="00824648" w:rsidRPr="00E51A44" w:rsidTr="00BF1FD3">
        <w:trPr>
          <w:trHeight w:val="144"/>
        </w:trPr>
        <w:tc>
          <w:tcPr>
            <w:tcW w:w="1548" w:type="dxa"/>
          </w:tcPr>
          <w:p w:rsidR="00824648" w:rsidRDefault="00824648" w:rsidP="00BF1FD3">
            <w:pPr>
              <w:pStyle w:val="LabStepTableText"/>
            </w:pPr>
            <w:r>
              <w:t>Miami</w:t>
            </w:r>
          </w:p>
        </w:tc>
        <w:tc>
          <w:tcPr>
            <w:tcW w:w="1260" w:type="dxa"/>
          </w:tcPr>
          <w:p w:rsidR="00824648" w:rsidRDefault="00824648" w:rsidP="00BF1FD3">
            <w:pPr>
              <w:pStyle w:val="LabStepTableText"/>
            </w:pPr>
            <w:r>
              <w:t>MIA</w:t>
            </w:r>
          </w:p>
        </w:tc>
      </w:tr>
      <w:tr w:rsidR="00824648" w:rsidRPr="00E51A44" w:rsidTr="00BF1FD3">
        <w:trPr>
          <w:trHeight w:val="144"/>
        </w:trPr>
        <w:tc>
          <w:tcPr>
            <w:tcW w:w="1548" w:type="dxa"/>
          </w:tcPr>
          <w:p w:rsidR="00824648" w:rsidRDefault="00824648" w:rsidP="00BF1FD3">
            <w:pPr>
              <w:pStyle w:val="LabStepTableText"/>
            </w:pPr>
            <w:r>
              <w:t>Gainesville</w:t>
            </w:r>
          </w:p>
        </w:tc>
        <w:tc>
          <w:tcPr>
            <w:tcW w:w="1260" w:type="dxa"/>
          </w:tcPr>
          <w:p w:rsidR="00824648" w:rsidRDefault="00824648" w:rsidP="00BF1FD3">
            <w:pPr>
              <w:pStyle w:val="LabStepTableText"/>
            </w:pPr>
            <w:r>
              <w:t>GNV</w:t>
            </w:r>
          </w:p>
        </w:tc>
      </w:tr>
    </w:tbl>
    <w:p w:rsidR="00824648" w:rsidRDefault="00824648" w:rsidP="00824648">
      <w:pPr>
        <w:pStyle w:val="LabStepNumbered"/>
      </w:pPr>
      <w:r>
        <w:t>With a term store configured with some sample tags, to provide real value it can be leveraged within a SharePoint list among many other areas. Go to a SharePoint site (</w:t>
      </w:r>
      <w:r w:rsidR="00E43839" w:rsidRPr="00AA0BEE">
        <w:rPr>
          <w:rStyle w:val="InLineUrl"/>
        </w:rPr>
        <w:t>http://intranet</w:t>
      </w:r>
      <w:r w:rsidRPr="00AA0BEE">
        <w:rPr>
          <w:rStyle w:val="InLineUrl"/>
        </w:rPr>
        <w:t>.</w:t>
      </w:r>
      <w:r w:rsidR="0060172C" w:rsidRPr="00AA0BEE">
        <w:rPr>
          <w:rStyle w:val="InLineUrl"/>
        </w:rPr>
        <w:t>wingtip</w:t>
      </w:r>
      <w:r w:rsidRPr="00AA0BEE">
        <w:rPr>
          <w:rStyle w:val="InLineUrl"/>
        </w:rPr>
        <w:t>.com/sites/</w:t>
      </w:r>
      <w:r w:rsidR="004D7CB3" w:rsidRPr="00AA0BEE">
        <w:rPr>
          <w:rStyle w:val="InLineUrl"/>
        </w:rPr>
        <w:t>ECM</w:t>
      </w:r>
      <w:r>
        <w:t xml:space="preserve">). Create a new list named </w:t>
      </w:r>
      <w:r w:rsidRPr="00AA0BEE">
        <w:rPr>
          <w:b/>
        </w:rPr>
        <w:t>Employees</w:t>
      </w:r>
      <w:r>
        <w:t xml:space="preserve"> by selecting </w:t>
      </w:r>
      <w:r w:rsidRPr="00AA0BEE">
        <w:rPr>
          <w:b/>
        </w:rPr>
        <w:t xml:space="preserve">Site Actions </w:t>
      </w:r>
      <w:r w:rsidR="00EB5514" w:rsidRPr="00AA0BEE">
        <w:rPr>
          <w:b/>
        </w:rPr>
        <w:t>»</w:t>
      </w:r>
      <w:r w:rsidRPr="00AA0BEE">
        <w:rPr>
          <w:b/>
        </w:rPr>
        <w:t xml:space="preserve"> </w:t>
      </w:r>
      <w:r w:rsidR="00E43839" w:rsidRPr="00AA0BEE">
        <w:rPr>
          <w:b/>
        </w:rPr>
        <w:t xml:space="preserve">More </w:t>
      </w:r>
      <w:r w:rsidRPr="00AA0BEE">
        <w:rPr>
          <w:b/>
        </w:rPr>
        <w:t>Options</w:t>
      </w:r>
      <w:r>
        <w:t xml:space="preserve">, then select the </w:t>
      </w:r>
      <w:r w:rsidRPr="00AA0BEE">
        <w:rPr>
          <w:b/>
        </w:rPr>
        <w:t>Custom List</w:t>
      </w:r>
      <w:r>
        <w:t xml:space="preserve"> template. </w:t>
      </w:r>
    </w:p>
    <w:p w:rsidR="00824648" w:rsidRDefault="00824648" w:rsidP="00824648">
      <w:pPr>
        <w:pStyle w:val="LabStepNumbered"/>
      </w:pPr>
      <w:r>
        <w:t xml:space="preserve">Edit the list to add columns by clicking the </w:t>
      </w:r>
      <w:r w:rsidRPr="00AA0BEE">
        <w:rPr>
          <w:b/>
        </w:rPr>
        <w:t>List</w:t>
      </w:r>
      <w:r>
        <w:t xml:space="preserve"> tab in the </w:t>
      </w:r>
      <w:r w:rsidR="00EB5514">
        <w:t>ribbon</w:t>
      </w:r>
      <w:r>
        <w:t xml:space="preserve">, selecting </w:t>
      </w:r>
      <w:r w:rsidRPr="00AA0BEE">
        <w:rPr>
          <w:b/>
        </w:rPr>
        <w:t>Settings</w:t>
      </w:r>
      <w:r>
        <w:t xml:space="preserve"> and then </w:t>
      </w:r>
      <w:r w:rsidRPr="00AA0BEE">
        <w:rPr>
          <w:b/>
        </w:rPr>
        <w:t>List Settings</w:t>
      </w:r>
      <w:r>
        <w:t>:</w:t>
      </w:r>
    </w:p>
    <w:p w:rsidR="00824648" w:rsidRDefault="00AF4CAC" w:rsidP="00824648">
      <w:pPr>
        <w:pStyle w:val="LabStepScreenshot"/>
      </w:pPr>
      <w:r>
        <w:rPr>
          <w:noProof/>
        </w:rPr>
        <w:drawing>
          <wp:inline distT="0" distB="0" distL="0" distR="0" wp14:anchorId="36EDC5E7" wp14:editId="5ACE1259">
            <wp:extent cx="4819650" cy="709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70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648" w:rsidRDefault="00824648" w:rsidP="00824648">
      <w:pPr>
        <w:pStyle w:val="LabStepNumbered"/>
      </w:pPr>
      <w:r w:rsidRPr="001E77F3">
        <w:t xml:space="preserve">Now create </w:t>
      </w:r>
      <w:r>
        <w:t>a new column</w:t>
      </w:r>
      <w:r w:rsidRPr="001E77F3">
        <w:t xml:space="preserve"> for this list using the </w:t>
      </w:r>
      <w:r w:rsidRPr="00AA0BEE">
        <w:rPr>
          <w:b/>
        </w:rPr>
        <w:t>Create column</w:t>
      </w:r>
      <w:r w:rsidRPr="001E77F3">
        <w:t xml:space="preserve"> link below the </w:t>
      </w:r>
      <w:r w:rsidRPr="00AA0BEE">
        <w:rPr>
          <w:b/>
        </w:rPr>
        <w:t>Columns</w:t>
      </w:r>
      <w:r w:rsidRPr="001E77F3">
        <w:t xml:space="preserve"> section of the </w:t>
      </w:r>
      <w:r w:rsidRPr="00AA0BEE">
        <w:rPr>
          <w:b/>
        </w:rPr>
        <w:t>List Settings</w:t>
      </w:r>
      <w:r>
        <w:t xml:space="preserve"> page. Use the following information to complete the new column form, leaving all other fields as their default values:</w:t>
      </w:r>
    </w:p>
    <w:p w:rsidR="00824648" w:rsidRPr="00601877" w:rsidRDefault="00824648" w:rsidP="00256B38">
      <w:pPr>
        <w:pStyle w:val="LabStepLevel2NoBullet"/>
      </w:pPr>
      <w:r w:rsidRPr="00AA0BEE">
        <w:rPr>
          <w:b/>
        </w:rPr>
        <w:t>Name</w:t>
      </w:r>
      <w:r w:rsidRPr="00601877">
        <w:t>: Home Town</w:t>
      </w:r>
    </w:p>
    <w:p w:rsidR="00824648" w:rsidRPr="00601877" w:rsidRDefault="00824648" w:rsidP="00256B38">
      <w:pPr>
        <w:pStyle w:val="LabStepLevel2NoBullet"/>
      </w:pPr>
      <w:r w:rsidRPr="00AA0BEE">
        <w:rPr>
          <w:b/>
        </w:rPr>
        <w:t>Type of information in this column is</w:t>
      </w:r>
      <w:r w:rsidRPr="00601877">
        <w:t>: Managed Metadata</w:t>
      </w:r>
    </w:p>
    <w:p w:rsidR="00824648" w:rsidRPr="00AA0BEE" w:rsidRDefault="00824648" w:rsidP="00AA0BEE">
      <w:pPr>
        <w:pStyle w:val="LabStepNumbered"/>
        <w:numPr>
          <w:ilvl w:val="0"/>
          <w:numId w:val="0"/>
        </w:numPr>
        <w:ind w:left="432"/>
      </w:pPr>
      <w:r w:rsidRPr="00AA0BEE">
        <w:t>Display the entire path to the term in the field</w:t>
      </w:r>
      <w:r w:rsidR="00AA0BEE">
        <w:t>:</w:t>
      </w:r>
    </w:p>
    <w:p w:rsidR="00824648" w:rsidRPr="00601877" w:rsidRDefault="00824648" w:rsidP="00256B38">
      <w:pPr>
        <w:pStyle w:val="LabStepLevel2NoBullet"/>
      </w:pPr>
      <w:r w:rsidRPr="00601877">
        <w:t xml:space="preserve">Use a managed term set and pick </w:t>
      </w:r>
      <w:r w:rsidRPr="00AA0BEE">
        <w:rPr>
          <w:b/>
        </w:rPr>
        <w:t>Managed Metadata Service » Locations » North America</w:t>
      </w:r>
      <w:r w:rsidRPr="00601877">
        <w:t>.</w:t>
      </w:r>
    </w:p>
    <w:p w:rsidR="00824648" w:rsidRDefault="00824648" w:rsidP="00824648">
      <w:pPr>
        <w:pStyle w:val="LabStepScreenshotLevel2"/>
      </w:pPr>
      <w:r w:rsidRPr="00601877">
        <w:rPr>
          <w:rStyle w:val="LabStepScreenshotFrame"/>
        </w:rPr>
        <w:lastRenderedPageBreak/>
        <w:drawing>
          <wp:inline distT="0" distB="0" distL="0" distR="0" wp14:anchorId="2EA2BB99" wp14:editId="34039933">
            <wp:extent cx="2760726" cy="1740804"/>
            <wp:effectExtent l="19050" t="0" r="1524" b="0"/>
            <wp:docPr id="1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492" cy="1741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839" w:rsidRDefault="00E43839" w:rsidP="00824648">
      <w:pPr>
        <w:pStyle w:val="LabStepNumbered"/>
      </w:pPr>
      <w:r>
        <w:t xml:space="preserve">Click the </w:t>
      </w:r>
      <w:r w:rsidRPr="00E43839">
        <w:rPr>
          <w:rFonts w:cs="Arial"/>
          <w:b/>
          <w:sz w:val="16"/>
          <w:szCs w:val="16"/>
        </w:rPr>
        <w:t>OK</w:t>
      </w:r>
      <w:r>
        <w:t xml:space="preserve"> button to save the new column.</w:t>
      </w:r>
    </w:p>
    <w:p w:rsidR="00824648" w:rsidRDefault="00824648" w:rsidP="00824648">
      <w:pPr>
        <w:pStyle w:val="LabStepNumbered"/>
      </w:pPr>
      <w:r>
        <w:t xml:space="preserve">Go back to the list by clicking </w:t>
      </w:r>
      <w:r w:rsidRPr="00AA0BEE">
        <w:rPr>
          <w:b/>
        </w:rPr>
        <w:t>Employees</w:t>
      </w:r>
      <w:r>
        <w:t xml:space="preserve"> in the breadcrumb at the top of the page. Now add a new item to the list. This is done using the Ribbon again. Select the </w:t>
      </w:r>
      <w:r w:rsidRPr="00AA0BEE">
        <w:rPr>
          <w:b/>
        </w:rPr>
        <w:t>Items</w:t>
      </w:r>
      <w:r>
        <w:t xml:space="preserve"> tab, then </w:t>
      </w:r>
      <w:r w:rsidRPr="00AA0BEE">
        <w:rPr>
          <w:b/>
        </w:rPr>
        <w:t>New Item</w:t>
      </w:r>
      <w:r>
        <w:t xml:space="preserve"> and finally </w:t>
      </w:r>
      <w:r w:rsidRPr="00AA0BEE">
        <w:rPr>
          <w:b/>
        </w:rPr>
        <w:t>New Item</w:t>
      </w:r>
      <w:r>
        <w:t xml:space="preserve"> as shown in the following figure.</w:t>
      </w:r>
    </w:p>
    <w:p w:rsidR="00824648" w:rsidRDefault="00824648" w:rsidP="00824648">
      <w:pPr>
        <w:pStyle w:val="LabStepScreenshot"/>
      </w:pPr>
      <w:r w:rsidRPr="00B14F3E">
        <w:rPr>
          <w:rStyle w:val="LabStepScreenshotFrame"/>
        </w:rPr>
        <w:drawing>
          <wp:inline distT="0" distB="0" distL="0" distR="0" wp14:anchorId="09191159" wp14:editId="21BB3250">
            <wp:extent cx="2548585" cy="1730436"/>
            <wp:effectExtent l="19050" t="0" r="4115" b="0"/>
            <wp:docPr id="17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699" cy="1733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648" w:rsidRDefault="00824648" w:rsidP="00824648">
      <w:pPr>
        <w:pStyle w:val="LabStepNumbered"/>
      </w:pPr>
      <w:r>
        <w:t xml:space="preserve">Enter any name in the </w:t>
      </w:r>
      <w:r w:rsidRPr="00AA0BEE">
        <w:rPr>
          <w:b/>
        </w:rPr>
        <w:t>Title</w:t>
      </w:r>
      <w:r>
        <w:t xml:space="preserve"> field. In the </w:t>
      </w:r>
      <w:r w:rsidRPr="00AA0BEE">
        <w:rPr>
          <w:b/>
        </w:rPr>
        <w:t>Home Town</w:t>
      </w:r>
      <w:r>
        <w:t xml:space="preserve"> field, start typing </w:t>
      </w:r>
      <w:r w:rsidRPr="00AA0BEE">
        <w:rPr>
          <w:b/>
        </w:rPr>
        <w:t>Seattle</w:t>
      </w:r>
      <w:r>
        <w:t>, but don’t type the whole thing. Instead, pause for a moment and watch the field control attempt an auto complete (and include part of the term’s hierarchy).</w:t>
      </w:r>
    </w:p>
    <w:p w:rsidR="00824648" w:rsidRDefault="00E43839" w:rsidP="00824648">
      <w:pPr>
        <w:pStyle w:val="LabStepScreenshot"/>
      </w:pPr>
      <w:r>
        <w:rPr>
          <w:noProof/>
        </w:rPr>
        <w:drawing>
          <wp:inline distT="0" distB="0" distL="0" distR="0" wp14:anchorId="2585FCA2" wp14:editId="203996F7">
            <wp:extent cx="3667125" cy="1952625"/>
            <wp:effectExtent l="38100" t="38100" r="2857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952625"/>
                    </a:xfrm>
                    <a:prstGeom prst="rect">
                      <a:avLst/>
                    </a:prstGeom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53640926-AAD7-44D8-BBD7-CCE9431645EC}">
                        <a14:shadowObscured xmlns:a14="http://schemas.microsoft.com/office/drawing/2010/main" val="1"/>
                      </a:ext>
                    </a:extLst>
                  </pic:spPr>
                </pic:pic>
              </a:graphicData>
            </a:graphic>
          </wp:inline>
        </w:drawing>
      </w:r>
    </w:p>
    <w:p w:rsidR="00EB5514" w:rsidRDefault="00EB5514" w:rsidP="00AA0BEE">
      <w:pPr>
        <w:pStyle w:val="LabExerciseText"/>
      </w:pPr>
      <w:r>
        <w:t>In this exercise you created a taxonomy that can be used throughout the farm.</w:t>
      </w:r>
    </w:p>
    <w:p w:rsidR="00824648" w:rsidRDefault="00824648" w:rsidP="00FC58C0">
      <w:pPr>
        <w:pStyle w:val="Heading3"/>
      </w:pPr>
      <w:bookmarkStart w:id="5" w:name="_Toc225684731"/>
      <w:bookmarkStart w:id="6" w:name="_Toc236505694"/>
      <w:r>
        <w:t>Exercise 2: Working with Document Sets</w:t>
      </w:r>
      <w:bookmarkEnd w:id="5"/>
      <w:bookmarkEnd w:id="6"/>
      <w:r>
        <w:t xml:space="preserve"> </w:t>
      </w:r>
    </w:p>
    <w:p w:rsidR="00824648" w:rsidRDefault="00824648" w:rsidP="00AA0BEE">
      <w:pPr>
        <w:pStyle w:val="LabExerciseText"/>
      </w:pPr>
      <w:r>
        <w:t>In this exercise you will add the capability to create documents sets within a SharePoint site and interact with the document set.</w:t>
      </w:r>
    </w:p>
    <w:p w:rsidR="00824648" w:rsidRDefault="00824648" w:rsidP="00AA0BEE">
      <w:pPr>
        <w:pStyle w:val="LabStepNumbered"/>
        <w:numPr>
          <w:ilvl w:val="0"/>
          <w:numId w:val="70"/>
        </w:numPr>
      </w:pPr>
      <w:r w:rsidRPr="0016348C">
        <w:t xml:space="preserve">Launch the Internet Explorer and navigate to the top-level site at </w:t>
      </w:r>
      <w:r w:rsidRPr="00AA0BEE">
        <w:rPr>
          <w:rStyle w:val="InLineUrl"/>
        </w:rPr>
        <w:t>http://</w:t>
      </w:r>
      <w:r w:rsidR="00084BE5" w:rsidRPr="00AA0BEE">
        <w:rPr>
          <w:rStyle w:val="InLineUrl"/>
        </w:rPr>
        <w:t>intranet</w:t>
      </w:r>
      <w:r w:rsidRPr="00AA0BEE">
        <w:rPr>
          <w:rStyle w:val="InLineUrl"/>
        </w:rPr>
        <w:t>.</w:t>
      </w:r>
      <w:r w:rsidR="0060172C" w:rsidRPr="00AA0BEE">
        <w:rPr>
          <w:rStyle w:val="InLineUrl"/>
        </w:rPr>
        <w:t>wingtip</w:t>
      </w:r>
      <w:r w:rsidRPr="00AA0BEE">
        <w:rPr>
          <w:rStyle w:val="InLineUrl"/>
        </w:rPr>
        <w:t>.com/sites/</w:t>
      </w:r>
      <w:r w:rsidR="004D7CB3" w:rsidRPr="00AA0BEE">
        <w:rPr>
          <w:rStyle w:val="InLineUrl"/>
        </w:rPr>
        <w:t>ECM</w:t>
      </w:r>
      <w:r>
        <w:t>.</w:t>
      </w:r>
    </w:p>
    <w:p w:rsidR="00824648" w:rsidRDefault="00824648" w:rsidP="00824648">
      <w:pPr>
        <w:pStyle w:val="LabStepNumbered"/>
      </w:pPr>
      <w:r>
        <w:t xml:space="preserve">The first step is to enable the document sets Feature. Click </w:t>
      </w:r>
      <w:r w:rsidRPr="00AA0BEE">
        <w:rPr>
          <w:b/>
        </w:rPr>
        <w:t xml:space="preserve">Site Actions » Site Settings </w:t>
      </w:r>
      <w:r w:rsidR="007A7DF2" w:rsidRPr="00AA0BEE">
        <w:rPr>
          <w:b/>
        </w:rPr>
        <w:t>» S</w:t>
      </w:r>
      <w:r w:rsidRPr="00AA0BEE">
        <w:rPr>
          <w:b/>
        </w:rPr>
        <w:t>ite collection features</w:t>
      </w:r>
      <w:r>
        <w:t xml:space="preserve"> (under </w:t>
      </w:r>
      <w:r w:rsidRPr="00AA0BEE">
        <w:rPr>
          <w:b/>
        </w:rPr>
        <w:t>Site Collection Administration</w:t>
      </w:r>
      <w:r>
        <w:t xml:space="preserve">) and click </w:t>
      </w:r>
      <w:r w:rsidRPr="00AA0BEE">
        <w:rPr>
          <w:b/>
        </w:rPr>
        <w:t>Activate</w:t>
      </w:r>
      <w:r>
        <w:t xml:space="preserve"> next to </w:t>
      </w:r>
      <w:r w:rsidRPr="00AA0BEE">
        <w:rPr>
          <w:b/>
        </w:rPr>
        <w:t>Document Sets</w:t>
      </w:r>
      <w:r>
        <w:t>.</w:t>
      </w:r>
    </w:p>
    <w:p w:rsidR="00824648" w:rsidRDefault="00824648" w:rsidP="00824648">
      <w:pPr>
        <w:pStyle w:val="LabStepNumbered"/>
      </w:pPr>
      <w:r>
        <w:t xml:space="preserve">With the document set capability enabled, next step is to create a custom document set. Navigate to </w:t>
      </w:r>
      <w:r w:rsidRPr="00AA0BEE">
        <w:rPr>
          <w:b/>
        </w:rPr>
        <w:t>Site Actions » Site Settings » Site Content Types</w:t>
      </w:r>
      <w:r>
        <w:t>. The document set you’ll create is for new product specs. Over the next few steps you will create several content types.</w:t>
      </w:r>
    </w:p>
    <w:p w:rsidR="00824648" w:rsidRDefault="00824648" w:rsidP="00824648">
      <w:pPr>
        <w:pStyle w:val="LabStepNumbered"/>
      </w:pPr>
      <w:r>
        <w:t>Create the first content type with the following settings</w:t>
      </w:r>
      <w:r w:rsidR="00AA0BEE">
        <w:t>:</w:t>
      </w:r>
    </w:p>
    <w:p w:rsidR="00824648" w:rsidRDefault="00824648" w:rsidP="00256B38">
      <w:pPr>
        <w:pStyle w:val="LabStepLevel2NoBullet"/>
      </w:pPr>
      <w:r w:rsidRPr="00AA0BEE">
        <w:rPr>
          <w:b/>
        </w:rPr>
        <w:t>Name</w:t>
      </w:r>
      <w:r w:rsidRPr="00024303">
        <w:t>:</w:t>
      </w:r>
      <w:r>
        <w:t xml:space="preserve"> Product Spec Details</w:t>
      </w:r>
    </w:p>
    <w:p w:rsidR="00824648" w:rsidRDefault="00824648" w:rsidP="00256B38">
      <w:pPr>
        <w:pStyle w:val="LabStepLevel2NoBullet"/>
      </w:pPr>
      <w:r w:rsidRPr="00AA0BEE">
        <w:rPr>
          <w:b/>
        </w:rPr>
        <w:lastRenderedPageBreak/>
        <w:t>Parent content type group</w:t>
      </w:r>
      <w:r w:rsidRPr="007173CF">
        <w:t>:</w:t>
      </w:r>
      <w:r>
        <w:t xml:space="preserve"> Document Content Types</w:t>
      </w:r>
    </w:p>
    <w:p w:rsidR="00824648" w:rsidRDefault="00824648" w:rsidP="00256B38">
      <w:pPr>
        <w:pStyle w:val="LabStepLevel2NoBullet"/>
      </w:pPr>
      <w:r w:rsidRPr="00AA0BEE">
        <w:rPr>
          <w:b/>
        </w:rPr>
        <w:t>Parent content type</w:t>
      </w:r>
      <w:r w:rsidRPr="007173CF">
        <w:t>:</w:t>
      </w:r>
      <w:r>
        <w:t xml:space="preserve"> Document</w:t>
      </w:r>
    </w:p>
    <w:p w:rsidR="00824648" w:rsidRDefault="00824648" w:rsidP="00256B38">
      <w:pPr>
        <w:pStyle w:val="LabStepLevel2NoBullet"/>
      </w:pPr>
      <w:r w:rsidRPr="00AA0BEE">
        <w:rPr>
          <w:b/>
        </w:rPr>
        <w:t>New group</w:t>
      </w:r>
      <w:r w:rsidRPr="007173CF">
        <w:rPr>
          <w:b/>
        </w:rPr>
        <w:t>:</w:t>
      </w:r>
      <w:r>
        <w:t xml:space="preserve"> My Doc Sets</w:t>
      </w:r>
    </w:p>
    <w:p w:rsidR="00824648" w:rsidRDefault="00824648" w:rsidP="00256B38">
      <w:pPr>
        <w:pStyle w:val="LabStepLevel2NoBullet"/>
      </w:pPr>
      <w:r>
        <w:t xml:space="preserve">Go to </w:t>
      </w:r>
      <w:r w:rsidRPr="00AA0BEE">
        <w:rPr>
          <w:b/>
        </w:rPr>
        <w:t xml:space="preserve">Content type settings </w:t>
      </w:r>
      <w:r w:rsidR="00EB5514" w:rsidRPr="00AA0BEE">
        <w:rPr>
          <w:b/>
        </w:rPr>
        <w:t xml:space="preserve">» </w:t>
      </w:r>
      <w:r w:rsidRPr="00AA0BEE">
        <w:rPr>
          <w:b/>
        </w:rPr>
        <w:t>Advanced Settings</w:t>
      </w:r>
      <w:r>
        <w:t xml:space="preserve"> and </w:t>
      </w:r>
      <w:r w:rsidRPr="00024303">
        <w:t xml:space="preserve">upload the document template </w:t>
      </w:r>
      <w:r w:rsidRPr="00256B38">
        <w:rPr>
          <w:rStyle w:val="InlindeCode"/>
        </w:rPr>
        <w:t>ProductSpec.docx</w:t>
      </w:r>
      <w:r>
        <w:t xml:space="preserve"> that is provided in the</w:t>
      </w:r>
      <w:r w:rsidR="007A7DF2">
        <w:t xml:space="preserve"> </w:t>
      </w:r>
      <w:proofErr w:type="spellStart"/>
      <w:r w:rsidR="007A7DF2" w:rsidRPr="007A7DF2">
        <w:rPr>
          <w:b/>
        </w:rPr>
        <w:t>StarterFiles</w:t>
      </w:r>
      <w:proofErr w:type="spellEnd"/>
      <w:r>
        <w:t xml:space="preserve"> folder for this lab.</w:t>
      </w:r>
    </w:p>
    <w:p w:rsidR="00824648" w:rsidRDefault="00824648" w:rsidP="00824648">
      <w:pPr>
        <w:pStyle w:val="LabStepNumbered"/>
      </w:pPr>
      <w:r>
        <w:t>Create the second content type with the following settings</w:t>
      </w:r>
      <w:r w:rsidR="00AA0BEE">
        <w:t>:</w:t>
      </w:r>
    </w:p>
    <w:p w:rsidR="00824648" w:rsidRDefault="00824648" w:rsidP="00256B38">
      <w:pPr>
        <w:pStyle w:val="LabStepLevel2NoBullet"/>
      </w:pPr>
      <w:r w:rsidRPr="00AA0BEE">
        <w:rPr>
          <w:b/>
        </w:rPr>
        <w:t>Name</w:t>
      </w:r>
      <w:r w:rsidRPr="007173CF">
        <w:rPr>
          <w:b/>
        </w:rPr>
        <w:t>:</w:t>
      </w:r>
      <w:r>
        <w:t xml:space="preserve"> Product Spec Budget</w:t>
      </w:r>
    </w:p>
    <w:p w:rsidR="00824648" w:rsidRDefault="00824648" w:rsidP="00256B38">
      <w:pPr>
        <w:pStyle w:val="LabStepLevel2NoBullet"/>
      </w:pPr>
      <w:r w:rsidRPr="00AA0BEE">
        <w:rPr>
          <w:b/>
        </w:rPr>
        <w:t>Parent content type group</w:t>
      </w:r>
      <w:r w:rsidRPr="007173CF">
        <w:t>:</w:t>
      </w:r>
      <w:r>
        <w:t xml:space="preserve"> Document Content Types</w:t>
      </w:r>
    </w:p>
    <w:p w:rsidR="00824648" w:rsidRDefault="00824648" w:rsidP="00256B38">
      <w:pPr>
        <w:pStyle w:val="LabStepLevel2NoBullet"/>
      </w:pPr>
      <w:r w:rsidRPr="00AA0BEE">
        <w:rPr>
          <w:b/>
        </w:rPr>
        <w:t>Parent content type</w:t>
      </w:r>
      <w:r w:rsidRPr="007173CF">
        <w:t>:</w:t>
      </w:r>
      <w:r>
        <w:t xml:space="preserve"> Document</w:t>
      </w:r>
    </w:p>
    <w:p w:rsidR="00824648" w:rsidRDefault="00824648" w:rsidP="00256B38">
      <w:pPr>
        <w:pStyle w:val="LabStepLevel2NoBullet"/>
      </w:pPr>
      <w:r w:rsidRPr="00AA0BEE">
        <w:rPr>
          <w:b/>
        </w:rPr>
        <w:t>Existing group</w:t>
      </w:r>
      <w:r w:rsidRPr="007173CF">
        <w:t>:</w:t>
      </w:r>
      <w:r>
        <w:t xml:space="preserve"> My Doc Sets</w:t>
      </w:r>
    </w:p>
    <w:p w:rsidR="00824648" w:rsidRDefault="00824648" w:rsidP="00256B38">
      <w:pPr>
        <w:pStyle w:val="LabStepLevel2NoBullet"/>
      </w:pPr>
      <w:r>
        <w:t xml:space="preserve">Go to </w:t>
      </w:r>
      <w:r w:rsidRPr="00AA0BEE">
        <w:rPr>
          <w:b/>
        </w:rPr>
        <w:t>Content type settings &gt; Advanced Settings</w:t>
      </w:r>
      <w:r>
        <w:t xml:space="preserve"> and </w:t>
      </w:r>
      <w:r w:rsidRPr="00024303">
        <w:t xml:space="preserve">upload the document template </w:t>
      </w:r>
      <w:r w:rsidRPr="00256B38">
        <w:rPr>
          <w:rStyle w:val="InlindeCode"/>
        </w:rPr>
        <w:t>ProductBudget.xlsx</w:t>
      </w:r>
      <w:r>
        <w:t xml:space="preserve"> that is provided in the folder for this lab.</w:t>
      </w:r>
    </w:p>
    <w:p w:rsidR="00824648" w:rsidRDefault="00AA0BEE" w:rsidP="00824648">
      <w:pPr>
        <w:pStyle w:val="LabExerciseCallout"/>
      </w:pPr>
      <w:r w:rsidRPr="00AA0BEE">
        <w:rPr>
          <w:b/>
        </w:rPr>
        <w:t xml:space="preserve">Note: </w:t>
      </w:r>
      <w:r w:rsidR="00824648">
        <w:t xml:space="preserve">Now you can create the document set. Document sets are represented as folders in the user interface, but they are based on the Document Set content type. </w:t>
      </w:r>
    </w:p>
    <w:p w:rsidR="00824648" w:rsidRPr="00801EBD" w:rsidRDefault="00824648" w:rsidP="00824648">
      <w:pPr>
        <w:pStyle w:val="LabStepNumbered"/>
      </w:pPr>
      <w:r>
        <w:t>Create a new content type for the document set with the following settings:</w:t>
      </w:r>
    </w:p>
    <w:p w:rsidR="00824648" w:rsidRDefault="00824648" w:rsidP="00256B38">
      <w:pPr>
        <w:pStyle w:val="LabStepLevel2NoBullet"/>
      </w:pPr>
      <w:r w:rsidRPr="00AA0BEE">
        <w:rPr>
          <w:b/>
        </w:rPr>
        <w:t>Name</w:t>
      </w:r>
      <w:r w:rsidRPr="00024303">
        <w:t>:</w:t>
      </w:r>
      <w:r>
        <w:t xml:space="preserve"> Product Spec</w:t>
      </w:r>
    </w:p>
    <w:p w:rsidR="00824648" w:rsidRDefault="00824648" w:rsidP="00256B38">
      <w:pPr>
        <w:pStyle w:val="LabStepLevel2NoBullet"/>
      </w:pPr>
      <w:r w:rsidRPr="00AA0BEE">
        <w:rPr>
          <w:b/>
        </w:rPr>
        <w:t>Parent content type group</w:t>
      </w:r>
      <w:r w:rsidRPr="00024303">
        <w:t>:</w:t>
      </w:r>
      <w:r>
        <w:t xml:space="preserve"> Document Set Content Types</w:t>
      </w:r>
    </w:p>
    <w:p w:rsidR="00824648" w:rsidRDefault="00824648" w:rsidP="00256B38">
      <w:pPr>
        <w:pStyle w:val="LabStepLevel2NoBullet"/>
      </w:pPr>
      <w:r w:rsidRPr="00AA0BEE">
        <w:rPr>
          <w:b/>
        </w:rPr>
        <w:t>Parent content type</w:t>
      </w:r>
      <w:r w:rsidRPr="007173CF">
        <w:t>:</w:t>
      </w:r>
      <w:r>
        <w:t xml:space="preserve"> Document Set</w:t>
      </w:r>
    </w:p>
    <w:p w:rsidR="00824648" w:rsidRPr="00125C4B" w:rsidRDefault="00824648" w:rsidP="00256B38">
      <w:pPr>
        <w:pStyle w:val="LabStepLevel2NoBullet"/>
      </w:pPr>
      <w:r w:rsidRPr="00AA0BEE">
        <w:rPr>
          <w:b/>
        </w:rPr>
        <w:t>Existing group</w:t>
      </w:r>
      <w:r w:rsidRPr="007173CF">
        <w:t>:</w:t>
      </w:r>
      <w:r>
        <w:t xml:space="preserve"> My Doc Sets</w:t>
      </w:r>
    </w:p>
    <w:p w:rsidR="00824648" w:rsidRDefault="00824648" w:rsidP="00AA0BEE">
      <w:pPr>
        <w:pStyle w:val="LabStepLevel2Numbered"/>
      </w:pPr>
      <w:r w:rsidRPr="00024303">
        <w:t>Go to</w:t>
      </w:r>
      <w:r>
        <w:t xml:space="preserve"> </w:t>
      </w:r>
      <w:r w:rsidR="00AA0BEE">
        <w:t>c</w:t>
      </w:r>
      <w:r w:rsidRPr="00AA0BEE">
        <w:t>ontent type settings</w:t>
      </w:r>
      <w:r w:rsidR="00AA0BEE">
        <w:t>.</w:t>
      </w:r>
    </w:p>
    <w:p w:rsidR="00824648" w:rsidRDefault="00824648" w:rsidP="00AA0BEE">
      <w:pPr>
        <w:pStyle w:val="LabStepLevel2Numbered"/>
      </w:pPr>
      <w:r>
        <w:t xml:space="preserve">Create a new column named </w:t>
      </w:r>
      <w:r w:rsidRPr="00AA0BEE">
        <w:rPr>
          <w:b/>
        </w:rPr>
        <w:t>Program Manager</w:t>
      </w:r>
      <w:r>
        <w:t xml:space="preserve"> based on the type </w:t>
      </w:r>
      <w:r w:rsidRPr="00AA0BEE">
        <w:rPr>
          <w:b/>
        </w:rPr>
        <w:t>Single line of text</w:t>
      </w:r>
      <w:r>
        <w:t>.</w:t>
      </w:r>
    </w:p>
    <w:p w:rsidR="00824648" w:rsidRDefault="00824648" w:rsidP="00AA0BEE">
      <w:pPr>
        <w:pStyle w:val="LabStepLevel2Numbered"/>
      </w:pPr>
      <w:r>
        <w:t xml:space="preserve">Create a new column named </w:t>
      </w:r>
      <w:r w:rsidRPr="00AA0BEE">
        <w:rPr>
          <w:b/>
        </w:rPr>
        <w:t>Lead Developer</w:t>
      </w:r>
      <w:r>
        <w:t xml:space="preserve"> based on the type </w:t>
      </w:r>
      <w:r w:rsidRPr="00AA0BEE">
        <w:rPr>
          <w:b/>
        </w:rPr>
        <w:t>Single line of text</w:t>
      </w:r>
      <w:r>
        <w:t>.</w:t>
      </w:r>
    </w:p>
    <w:p w:rsidR="00824648" w:rsidRDefault="00824648" w:rsidP="00AA0BEE">
      <w:pPr>
        <w:pStyle w:val="LabStepLevel2Numbered"/>
      </w:pPr>
      <w:r>
        <w:t xml:space="preserve">Create a new column named </w:t>
      </w:r>
      <w:r w:rsidRPr="00AA0BEE">
        <w:rPr>
          <w:b/>
        </w:rPr>
        <w:t>Lead Tester</w:t>
      </w:r>
      <w:r>
        <w:t xml:space="preserve"> based on the type </w:t>
      </w:r>
      <w:r w:rsidRPr="00AA0BEE">
        <w:rPr>
          <w:b/>
        </w:rPr>
        <w:t>Single line of text</w:t>
      </w:r>
      <w:r>
        <w:t>.</w:t>
      </w:r>
    </w:p>
    <w:p w:rsidR="00824648" w:rsidRDefault="00824648" w:rsidP="00AA0BEE">
      <w:pPr>
        <w:pStyle w:val="LabStepLevel2Numbered"/>
      </w:pPr>
      <w:r>
        <w:t xml:space="preserve">Go to </w:t>
      </w:r>
      <w:r w:rsidRPr="00AA0BEE">
        <w:rPr>
          <w:b/>
        </w:rPr>
        <w:t>Content type settings » Document Set Settings</w:t>
      </w:r>
      <w:r w:rsidR="00AA0BEE" w:rsidRPr="00AA0BEE">
        <w:t>.</w:t>
      </w:r>
    </w:p>
    <w:p w:rsidR="00824648" w:rsidRPr="00024303" w:rsidRDefault="00AA0BEE" w:rsidP="00AA0BEE">
      <w:pPr>
        <w:pStyle w:val="LabStepLevel2Numbered"/>
      </w:pPr>
      <w:r w:rsidRPr="00AA0BEE">
        <w:rPr>
          <w:b/>
        </w:rPr>
        <w:t>Allowed Content Types</w:t>
      </w:r>
      <w:r>
        <w:t xml:space="preserve">: </w:t>
      </w:r>
      <w:r w:rsidR="007A7DF2">
        <w:t>Add</w:t>
      </w:r>
      <w:r w:rsidR="00824648">
        <w:t xml:space="preserve"> the two content types previously created: </w:t>
      </w:r>
      <w:r w:rsidR="00824648" w:rsidRPr="00AA0BEE">
        <w:rPr>
          <w:b/>
        </w:rPr>
        <w:t>Product Spec Details</w:t>
      </w:r>
      <w:r w:rsidR="00824648" w:rsidRPr="00024303">
        <w:t xml:space="preserve"> and </w:t>
      </w:r>
      <w:r w:rsidR="00824648" w:rsidRPr="00AA0BEE">
        <w:rPr>
          <w:b/>
        </w:rPr>
        <w:t>Product Spec Budget</w:t>
      </w:r>
      <w:r>
        <w:t>.</w:t>
      </w:r>
    </w:p>
    <w:p w:rsidR="00824648" w:rsidRDefault="00824648" w:rsidP="00AA0BEE">
      <w:pPr>
        <w:pStyle w:val="LabStepLevel2Numbered"/>
      </w:pPr>
      <w:r w:rsidRPr="00AA0BEE">
        <w:rPr>
          <w:b/>
        </w:rPr>
        <w:t xml:space="preserve">Default Content: </w:t>
      </w:r>
      <w:r>
        <w:t xml:space="preserve">add the </w:t>
      </w:r>
      <w:r w:rsidRPr="00AA0BEE">
        <w:rPr>
          <w:rStyle w:val="InlindeCode"/>
        </w:rPr>
        <w:t>ProductSpec.docx</w:t>
      </w:r>
      <w:r>
        <w:t xml:space="preserve"> (content type: </w:t>
      </w:r>
      <w:r w:rsidRPr="00AA0BEE">
        <w:rPr>
          <w:b/>
        </w:rPr>
        <w:t>Product Spec Details</w:t>
      </w:r>
      <w:r>
        <w:t xml:space="preserve">) and </w:t>
      </w:r>
      <w:r w:rsidRPr="00AA0BEE">
        <w:rPr>
          <w:rStyle w:val="InlindeCode"/>
        </w:rPr>
        <w:t>ProductBudget.xlsx</w:t>
      </w:r>
      <w:r>
        <w:t xml:space="preserve"> (content type: </w:t>
      </w:r>
      <w:r w:rsidRPr="00AA0BEE">
        <w:rPr>
          <w:b/>
        </w:rPr>
        <w:t>Product Spec Budget</w:t>
      </w:r>
      <w:r>
        <w:t>) provided in the sample files associated with this lab.</w:t>
      </w:r>
    </w:p>
    <w:p w:rsidR="00671802" w:rsidRPr="00AA0BEE" w:rsidRDefault="00671802" w:rsidP="00AA0BEE">
      <w:pPr>
        <w:pStyle w:val="LabStepNumbered"/>
      </w:pPr>
      <w:r w:rsidRPr="00AA0BEE">
        <w:t>Remove Document as Default content type</w:t>
      </w:r>
    </w:p>
    <w:p w:rsidR="00671802" w:rsidRPr="00671802" w:rsidRDefault="00671802" w:rsidP="00AA0BEE">
      <w:pPr>
        <w:pStyle w:val="LabStepNumbered"/>
      </w:pPr>
      <w:r w:rsidRPr="00AA0BEE">
        <w:t>Remove Document as allowed content type</w:t>
      </w:r>
    </w:p>
    <w:p w:rsidR="00824648" w:rsidRDefault="00824648" w:rsidP="00824648">
      <w:pPr>
        <w:pStyle w:val="LabStepScreenshot"/>
      </w:pPr>
      <w:r w:rsidRPr="001D145D">
        <w:rPr>
          <w:rStyle w:val="LabStepScreenshotFrame"/>
        </w:rPr>
        <w:drawing>
          <wp:inline distT="0" distB="0" distL="0" distR="0" wp14:anchorId="5C61397A" wp14:editId="18E6DC8F">
            <wp:extent cx="3229117" cy="2200963"/>
            <wp:effectExtent l="19050" t="0" r="9383" b="0"/>
            <wp:docPr id="17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132" cy="2201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648" w:rsidRDefault="00824648" w:rsidP="00824648">
      <w:pPr>
        <w:pStyle w:val="LabStepNumbered"/>
      </w:pPr>
      <w:r w:rsidRPr="00AA0BEE">
        <w:rPr>
          <w:b/>
        </w:rPr>
        <w:t>Shared Columns</w:t>
      </w:r>
      <w:r w:rsidRPr="00E563B5">
        <w:t>:</w:t>
      </w:r>
      <w:r>
        <w:t xml:space="preserve"> c</w:t>
      </w:r>
      <w:r w:rsidRPr="00E563B5">
        <w:t xml:space="preserve">heck the </w:t>
      </w:r>
      <w:r w:rsidRPr="00AA0BEE">
        <w:rPr>
          <w:b/>
        </w:rPr>
        <w:t>Program Manager</w:t>
      </w:r>
      <w:r>
        <w:t xml:space="preserve">, </w:t>
      </w:r>
      <w:r w:rsidRPr="00AA0BEE">
        <w:rPr>
          <w:b/>
        </w:rPr>
        <w:t>Lead Developer</w:t>
      </w:r>
      <w:r>
        <w:t xml:space="preserve"> &amp; </w:t>
      </w:r>
      <w:r w:rsidRPr="00AA0BEE">
        <w:rPr>
          <w:b/>
        </w:rPr>
        <w:t>Lead Tester</w:t>
      </w:r>
      <w:r>
        <w:t>.</w:t>
      </w:r>
    </w:p>
    <w:p w:rsidR="00824648" w:rsidRDefault="00824648" w:rsidP="00824648">
      <w:pPr>
        <w:pStyle w:val="LabStepNumbered"/>
        <w:keepNext/>
      </w:pPr>
      <w:r w:rsidRPr="00AA0BEE">
        <w:rPr>
          <w:b/>
        </w:rPr>
        <w:lastRenderedPageBreak/>
        <w:t>Welcome Page Columns</w:t>
      </w:r>
      <w:r w:rsidRPr="00024303">
        <w:t>:</w:t>
      </w:r>
      <w:r>
        <w:t xml:space="preserve"> add the three columns available to the columns shown in the welcome page.</w:t>
      </w:r>
    </w:p>
    <w:p w:rsidR="00824648" w:rsidRDefault="00824648" w:rsidP="00824648">
      <w:pPr>
        <w:pStyle w:val="LabStepScreenshot"/>
      </w:pPr>
      <w:r w:rsidRPr="001D145D">
        <w:rPr>
          <w:rStyle w:val="LabStepScreenshotFrame"/>
        </w:rPr>
        <w:drawing>
          <wp:inline distT="0" distB="0" distL="0" distR="0" wp14:anchorId="6BA80841" wp14:editId="28518932">
            <wp:extent cx="3324651" cy="2016752"/>
            <wp:effectExtent l="19050" t="0" r="9099" b="0"/>
            <wp:docPr id="17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01" cy="2019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802" w:rsidRDefault="00671802" w:rsidP="00824648">
      <w:pPr>
        <w:pStyle w:val="LabStepNumbered"/>
      </w:pPr>
      <w:r>
        <w:t>Click the</w:t>
      </w:r>
      <w:r w:rsidRPr="00AA0BEE">
        <w:rPr>
          <w:b/>
        </w:rPr>
        <w:t xml:space="preserve"> </w:t>
      </w:r>
      <w:r w:rsidR="00AA0BEE">
        <w:rPr>
          <w:b/>
        </w:rPr>
        <w:t xml:space="preserve">OK </w:t>
      </w:r>
      <w:r>
        <w:t>button.</w:t>
      </w:r>
    </w:p>
    <w:p w:rsidR="00824648" w:rsidRDefault="00824648" w:rsidP="00824648">
      <w:pPr>
        <w:pStyle w:val="LabStepNumbered"/>
      </w:pPr>
      <w:r>
        <w:t xml:space="preserve">Now, with the </w:t>
      </w:r>
      <w:r w:rsidRPr="00AA0BEE">
        <w:rPr>
          <w:b/>
        </w:rPr>
        <w:t>Product Spec</w:t>
      </w:r>
      <w:r>
        <w:t xml:space="preserve"> document set created, go back to the </w:t>
      </w:r>
      <w:r w:rsidR="00671802" w:rsidRPr="00AA0BEE">
        <w:rPr>
          <w:rStyle w:val="InLineUrl"/>
        </w:rPr>
        <w:t>http://intranet</w:t>
      </w:r>
      <w:r w:rsidRPr="00AA0BEE">
        <w:rPr>
          <w:rStyle w:val="InLineUrl"/>
        </w:rPr>
        <w:t>.</w:t>
      </w:r>
      <w:r w:rsidR="0060172C" w:rsidRPr="00AA0BEE">
        <w:rPr>
          <w:rStyle w:val="InLineUrl"/>
        </w:rPr>
        <w:t>wingtip</w:t>
      </w:r>
      <w:r w:rsidRPr="00AA0BEE">
        <w:rPr>
          <w:rStyle w:val="InLineUrl"/>
        </w:rPr>
        <w:t>.com/sites/</w:t>
      </w:r>
      <w:r w:rsidR="004D7CB3" w:rsidRPr="00AA0BEE">
        <w:rPr>
          <w:rStyle w:val="InLineUrl"/>
        </w:rPr>
        <w:t>ECM</w:t>
      </w:r>
      <w:r>
        <w:t xml:space="preserve"> site you’re in and create a new document library: </w:t>
      </w:r>
      <w:r w:rsidRPr="00AA0BEE">
        <w:rPr>
          <w:b/>
        </w:rPr>
        <w:t>Site Actions » New Document Library</w:t>
      </w:r>
      <w:r>
        <w:t xml:space="preserve">. Give it the name of </w:t>
      </w:r>
      <w:r w:rsidRPr="00AA0BEE">
        <w:rPr>
          <w:b/>
        </w:rPr>
        <w:t>Product Planning</w:t>
      </w:r>
      <w:r>
        <w:t>.</w:t>
      </w:r>
    </w:p>
    <w:p w:rsidR="00824648" w:rsidRDefault="00824648" w:rsidP="00824648">
      <w:pPr>
        <w:pStyle w:val="LabStepNumbered"/>
      </w:pPr>
      <w:r>
        <w:t xml:space="preserve">With the list created, you now need to do some extra configuration. Edit the list to configure content types by clicking the </w:t>
      </w:r>
      <w:r w:rsidRPr="00AA0BEE">
        <w:rPr>
          <w:b/>
        </w:rPr>
        <w:t>Library</w:t>
      </w:r>
      <w:r>
        <w:t xml:space="preserve"> tab in the Ribbon, selecting </w:t>
      </w:r>
      <w:r w:rsidRPr="00AA0BEE">
        <w:rPr>
          <w:b/>
        </w:rPr>
        <w:t>Settings</w:t>
      </w:r>
      <w:r>
        <w:t xml:space="preserve"> and then </w:t>
      </w:r>
      <w:r w:rsidRPr="00AA0BEE">
        <w:rPr>
          <w:b/>
        </w:rPr>
        <w:t>Library Settings</w:t>
      </w:r>
      <w:r>
        <w:t>:</w:t>
      </w:r>
    </w:p>
    <w:p w:rsidR="00824648" w:rsidRPr="002B0BE3" w:rsidRDefault="00AF4CAC" w:rsidP="00824648">
      <w:pPr>
        <w:pStyle w:val="LabStepScreenshot"/>
      </w:pPr>
      <w:r>
        <w:rPr>
          <w:noProof/>
        </w:rPr>
        <w:drawing>
          <wp:inline distT="0" distB="0" distL="0" distR="0" wp14:anchorId="5B090613" wp14:editId="043AE89D">
            <wp:extent cx="5076825" cy="664977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6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802" w:rsidRDefault="00824648" w:rsidP="00824648">
      <w:pPr>
        <w:pStyle w:val="LabStepNumbered"/>
      </w:pPr>
      <w:r>
        <w:t xml:space="preserve">Select </w:t>
      </w:r>
      <w:r w:rsidRPr="00AA0BEE">
        <w:rPr>
          <w:b/>
        </w:rPr>
        <w:t>Advanced Settings</w:t>
      </w:r>
      <w:r>
        <w:t xml:space="preserve">. At the top of the list, select </w:t>
      </w:r>
      <w:r w:rsidRPr="00AA0BEE">
        <w:rPr>
          <w:b/>
        </w:rPr>
        <w:t>Yes</w:t>
      </w:r>
      <w:r>
        <w:t xml:space="preserve"> for the </w:t>
      </w:r>
      <w:r w:rsidRPr="00AA0BEE">
        <w:rPr>
          <w:b/>
        </w:rPr>
        <w:t>Allow management of content types?</w:t>
      </w:r>
      <w:r>
        <w:t xml:space="preserve"> and click </w:t>
      </w:r>
      <w:r w:rsidRPr="00AA0BEE">
        <w:rPr>
          <w:b/>
        </w:rPr>
        <w:t>OK</w:t>
      </w:r>
      <w:r>
        <w:t xml:space="preserve">. </w:t>
      </w:r>
    </w:p>
    <w:p w:rsidR="00824648" w:rsidRDefault="00824648" w:rsidP="00824648">
      <w:pPr>
        <w:pStyle w:val="LabStepNumbered"/>
      </w:pPr>
      <w:r>
        <w:t xml:space="preserve">Next, select </w:t>
      </w:r>
      <w:r w:rsidRPr="00AA0BEE">
        <w:rPr>
          <w:b/>
        </w:rPr>
        <w:t>Add from existing site content types</w:t>
      </w:r>
      <w:r>
        <w:t xml:space="preserve"> and add the </w:t>
      </w:r>
      <w:r w:rsidRPr="00AA0BEE">
        <w:rPr>
          <w:b/>
        </w:rPr>
        <w:t>Product Spec</w:t>
      </w:r>
      <w:r>
        <w:t xml:space="preserve"> content type from the </w:t>
      </w:r>
      <w:r w:rsidRPr="00AA0BEE">
        <w:rPr>
          <w:b/>
        </w:rPr>
        <w:t>My Doc Sets</w:t>
      </w:r>
      <w:r>
        <w:t xml:space="preserve"> group. Remove the default </w:t>
      </w:r>
      <w:r w:rsidRPr="00AA0BEE">
        <w:rPr>
          <w:b/>
        </w:rPr>
        <w:t>Document</w:t>
      </w:r>
      <w:r>
        <w:t xml:space="preserve"> content type from the list by selecting </w:t>
      </w:r>
      <w:r w:rsidRPr="00671802">
        <w:rPr>
          <w:rFonts w:cs="Arial"/>
          <w:b/>
          <w:sz w:val="16"/>
          <w:szCs w:val="16"/>
        </w:rPr>
        <w:t>Document</w:t>
      </w:r>
      <w:r>
        <w:t xml:space="preserve"> and then clicking </w:t>
      </w:r>
      <w:r w:rsidRPr="00AA0BEE">
        <w:rPr>
          <w:b/>
        </w:rPr>
        <w:t>Delete this content type</w:t>
      </w:r>
      <w:r>
        <w:t>.</w:t>
      </w:r>
    </w:p>
    <w:p w:rsidR="00824648" w:rsidRDefault="00824648" w:rsidP="00824648">
      <w:pPr>
        <w:pStyle w:val="LabStepNumbered"/>
      </w:pPr>
      <w:r>
        <w:t xml:space="preserve">Next, click </w:t>
      </w:r>
      <w:r w:rsidRPr="00AA0BEE">
        <w:rPr>
          <w:b/>
        </w:rPr>
        <w:t>Product Planning</w:t>
      </w:r>
      <w:r>
        <w:t xml:space="preserve"> in the breadcrumb navigation. Click the </w:t>
      </w:r>
      <w:r w:rsidRPr="00AA0BEE">
        <w:rPr>
          <w:b/>
        </w:rPr>
        <w:t>Documents</w:t>
      </w:r>
      <w:r>
        <w:t xml:space="preserve"> tab in the Ribbon, then </w:t>
      </w:r>
      <w:r w:rsidRPr="00AA0BEE">
        <w:rPr>
          <w:b/>
        </w:rPr>
        <w:t>New Document » Product Spec</w:t>
      </w:r>
      <w:r>
        <w:t>:</w:t>
      </w:r>
    </w:p>
    <w:p w:rsidR="00824648" w:rsidRDefault="00824648" w:rsidP="00824648">
      <w:pPr>
        <w:pStyle w:val="LabStepScreenshot"/>
      </w:pPr>
      <w:r>
        <w:rPr>
          <w:noProof/>
        </w:rPr>
        <w:drawing>
          <wp:inline distT="0" distB="0" distL="0" distR="0" wp14:anchorId="62FA7D1D" wp14:editId="3E9EB693">
            <wp:extent cx="2266950" cy="929562"/>
            <wp:effectExtent l="38100" t="38100" r="19050" b="22938"/>
            <wp:docPr id="18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383" cy="931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648" w:rsidRDefault="00824648" w:rsidP="00824648">
      <w:pPr>
        <w:pStyle w:val="LabStepNumbered"/>
      </w:pPr>
      <w:r>
        <w:t>Enter the following information in the New Document Set dialog:</w:t>
      </w:r>
    </w:p>
    <w:p w:rsidR="00824648" w:rsidRDefault="00824648" w:rsidP="00256B38">
      <w:pPr>
        <w:pStyle w:val="LabStepLevel2NoBullet"/>
      </w:pPr>
      <w:r w:rsidRPr="00AA0BEE">
        <w:rPr>
          <w:b/>
        </w:rPr>
        <w:t>Name</w:t>
      </w:r>
      <w:r w:rsidRPr="00E34F85">
        <w:rPr>
          <w:b/>
        </w:rPr>
        <w:t>:</w:t>
      </w:r>
      <w:r>
        <w:t xml:space="preserve"> Slick new widget component</w:t>
      </w:r>
    </w:p>
    <w:p w:rsidR="00824648" w:rsidRDefault="00824648" w:rsidP="00256B38">
      <w:pPr>
        <w:pStyle w:val="LabStepLevel2NoBullet"/>
      </w:pPr>
      <w:r w:rsidRPr="00AA0BEE">
        <w:rPr>
          <w:b/>
        </w:rPr>
        <w:t>Program Manager</w:t>
      </w:r>
      <w:r w:rsidRPr="00E34F85">
        <w:t>:</w:t>
      </w:r>
      <w:r>
        <w:t xml:space="preserve"> Joe Montana</w:t>
      </w:r>
    </w:p>
    <w:p w:rsidR="00824648" w:rsidRDefault="00824648" w:rsidP="00256B38">
      <w:pPr>
        <w:pStyle w:val="LabStepLevel2NoBullet"/>
      </w:pPr>
      <w:r w:rsidRPr="00AA0BEE">
        <w:rPr>
          <w:b/>
        </w:rPr>
        <w:t>Lead Developer</w:t>
      </w:r>
      <w:r w:rsidRPr="00E34F85">
        <w:t>:</w:t>
      </w:r>
      <w:r>
        <w:t xml:space="preserve"> Dan Marino</w:t>
      </w:r>
    </w:p>
    <w:p w:rsidR="00824648" w:rsidRDefault="00824648" w:rsidP="00256B38">
      <w:pPr>
        <w:pStyle w:val="LabStepLevel2NoBullet"/>
      </w:pPr>
      <w:r w:rsidRPr="00AA0BEE">
        <w:rPr>
          <w:b/>
        </w:rPr>
        <w:t>Lead Tester</w:t>
      </w:r>
      <w:r w:rsidRPr="00E34F85">
        <w:t>:</w:t>
      </w:r>
      <w:r>
        <w:t xml:space="preserve"> John Elway</w:t>
      </w:r>
    </w:p>
    <w:p w:rsidR="00824648" w:rsidRDefault="00824648" w:rsidP="00824648">
      <w:pPr>
        <w:pStyle w:val="LabStepNumbered"/>
      </w:pPr>
      <w:r>
        <w:t xml:space="preserve">The new document set will be represented as a folder. Click the </w:t>
      </w:r>
      <w:r w:rsidRPr="00AA0BEE">
        <w:rPr>
          <w:b/>
        </w:rPr>
        <w:t>Slick new widget component</w:t>
      </w:r>
      <w:r>
        <w:t xml:space="preserve"> document set to get to the document set’s welcome page:</w:t>
      </w:r>
    </w:p>
    <w:p w:rsidR="00824648" w:rsidRDefault="00824648" w:rsidP="00824648">
      <w:pPr>
        <w:pStyle w:val="LabStepScreenshot"/>
      </w:pPr>
      <w:r w:rsidRPr="00FA3063">
        <w:rPr>
          <w:rStyle w:val="LabStepScreenshotFrame"/>
        </w:rPr>
        <w:drawing>
          <wp:inline distT="0" distB="0" distL="0" distR="0" wp14:anchorId="69CEF499" wp14:editId="438A918F">
            <wp:extent cx="3838575" cy="1527050"/>
            <wp:effectExtent l="38100" t="38100" r="28575" b="16000"/>
            <wp:docPr id="18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010" cy="1528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648" w:rsidRDefault="00824648" w:rsidP="00824648">
      <w:pPr>
        <w:pStyle w:val="LabStepNumbered"/>
      </w:pPr>
      <w:r>
        <w:lastRenderedPageBreak/>
        <w:t>From here you can add new content to the document set and edit the properties.</w:t>
      </w:r>
    </w:p>
    <w:p w:rsidR="00824648" w:rsidRDefault="00824648" w:rsidP="00AF4CAC">
      <w:pPr>
        <w:pStyle w:val="LabStepNumbered"/>
      </w:pPr>
      <w:r>
        <w:t xml:space="preserve">Explore the document set management capabilities by clicking on the </w:t>
      </w:r>
      <w:r w:rsidRPr="00AA0BEE">
        <w:rPr>
          <w:b/>
        </w:rPr>
        <w:t>Manage Set</w:t>
      </w:r>
      <w:r>
        <w:t xml:space="preserve"> tab in the Ribbon. For instance, click the </w:t>
      </w:r>
      <w:r w:rsidRPr="00AA0BEE">
        <w:rPr>
          <w:b/>
        </w:rPr>
        <w:t>Download a Copy</w:t>
      </w:r>
      <w:r>
        <w:t xml:space="preserve"> button in the Ribbon to have SharePoint package all the documents in the set as well as the metadata into a ZIP and stream it down to your desktop.</w:t>
      </w:r>
    </w:p>
    <w:p w:rsidR="00B410F6" w:rsidRPr="001E73CB" w:rsidRDefault="00EB5514" w:rsidP="00AA0BEE">
      <w:pPr>
        <w:pStyle w:val="LabExerciseText"/>
      </w:pPr>
      <w:r>
        <w:t>In this exercise you created a new document set.</w:t>
      </w:r>
    </w:p>
    <w:sectPr w:rsidR="00B410F6" w:rsidRPr="001E73CB" w:rsidSect="00B95B81">
      <w:type w:val="oddPage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6EEE" w:rsidRDefault="00D06EEE" w:rsidP="002754DA">
      <w:pPr>
        <w:spacing w:before="0" w:after="0"/>
      </w:pPr>
      <w:r>
        <w:separator/>
      </w:r>
    </w:p>
  </w:endnote>
  <w:endnote w:type="continuationSeparator" w:id="0">
    <w:p w:rsidR="00D06EEE" w:rsidRDefault="00D06EEE" w:rsidP="002754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6EEE" w:rsidRDefault="00D06EEE" w:rsidP="002754DA">
      <w:pPr>
        <w:spacing w:before="0" w:after="0"/>
      </w:pPr>
      <w:r>
        <w:separator/>
      </w:r>
    </w:p>
  </w:footnote>
  <w:footnote w:type="continuationSeparator" w:id="0">
    <w:p w:rsidR="00D06EEE" w:rsidRDefault="00D06EEE" w:rsidP="002754D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309FA"/>
    <w:multiLevelType w:val="multilevel"/>
    <w:tmpl w:val="BB927612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  <w:rPr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20"/>
      </w:pPr>
      <w:rPr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0E84FA4"/>
    <w:multiLevelType w:val="multilevel"/>
    <w:tmpl w:val="2B52517A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 w:tentative="1">
      <w:start w:val="1"/>
      <w:numFmt w:val="decimal"/>
      <w:lvlText w:val="%4."/>
      <w:lvlJc w:val="left"/>
      <w:pPr>
        <w:ind w:left="2592" w:hanging="360"/>
      </w:pPr>
    </w:lvl>
    <w:lvl w:ilvl="4" w:tentative="1">
      <w:start w:val="1"/>
      <w:numFmt w:val="lowerLetter"/>
      <w:lvlText w:val="%5."/>
      <w:lvlJc w:val="left"/>
      <w:pPr>
        <w:ind w:left="3312" w:hanging="360"/>
      </w:pPr>
    </w:lvl>
    <w:lvl w:ilvl="5" w:tentative="1">
      <w:start w:val="1"/>
      <w:numFmt w:val="lowerRoman"/>
      <w:lvlText w:val="%6."/>
      <w:lvlJc w:val="right"/>
      <w:pPr>
        <w:ind w:left="4032" w:hanging="180"/>
      </w:pPr>
    </w:lvl>
    <w:lvl w:ilvl="6" w:tentative="1">
      <w:start w:val="1"/>
      <w:numFmt w:val="decimal"/>
      <w:lvlText w:val="%7."/>
      <w:lvlJc w:val="left"/>
      <w:pPr>
        <w:ind w:left="4752" w:hanging="360"/>
      </w:pPr>
    </w:lvl>
    <w:lvl w:ilvl="7" w:tentative="1">
      <w:start w:val="1"/>
      <w:numFmt w:val="lowerLetter"/>
      <w:lvlText w:val="%8."/>
      <w:lvlJc w:val="left"/>
      <w:pPr>
        <w:ind w:left="5472" w:hanging="360"/>
      </w:pPr>
    </w:lvl>
    <w:lvl w:ilvl="8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>
    <w:nsid w:val="2946127D"/>
    <w:multiLevelType w:val="multilevel"/>
    <w:tmpl w:val="A70A9C82"/>
    <w:numStyleLink w:val="LabStepsTemplate"/>
  </w:abstractNum>
  <w:abstractNum w:abstractNumId="3">
    <w:nsid w:val="2E966F10"/>
    <w:multiLevelType w:val="hybridMultilevel"/>
    <w:tmpl w:val="6408E0C8"/>
    <w:lvl w:ilvl="0" w:tplc="032E71B4">
      <w:start w:val="1"/>
      <w:numFmt w:val="bullet"/>
      <w:pStyle w:val="ActionSection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FB912AE"/>
    <w:multiLevelType w:val="hybridMultilevel"/>
    <w:tmpl w:val="1520F3F4"/>
    <w:lvl w:ilvl="0" w:tplc="7D76BED4">
      <w:start w:val="1"/>
      <w:numFmt w:val="decimal"/>
      <w:lvlText w:val="%1."/>
      <w:lvlJc w:val="left"/>
      <w:pPr>
        <w:ind w:left="360" w:hanging="360"/>
      </w:pPr>
    </w:lvl>
    <w:lvl w:ilvl="1" w:tplc="60E6F488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22616B1"/>
    <w:multiLevelType w:val="hybridMultilevel"/>
    <w:tmpl w:val="911C5A1A"/>
    <w:lvl w:ilvl="0" w:tplc="60E6F488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09174F"/>
    <w:multiLevelType w:val="hybridMultilevel"/>
    <w:tmpl w:val="27403040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38E0DEC"/>
    <w:multiLevelType w:val="hybridMultilevel"/>
    <w:tmpl w:val="B63475C8"/>
    <w:lvl w:ilvl="0" w:tplc="7D76BED4">
      <w:start w:val="1"/>
      <w:numFmt w:val="decimal"/>
      <w:lvlText w:val="%1."/>
      <w:lvlJc w:val="left"/>
      <w:pPr>
        <w:ind w:left="360" w:hanging="360"/>
      </w:pPr>
    </w:lvl>
    <w:lvl w:ilvl="1" w:tplc="60E6F488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3D06F4C"/>
    <w:multiLevelType w:val="multilevel"/>
    <w:tmpl w:val="A70A9C82"/>
    <w:styleLink w:val="LabStepsTemplate"/>
    <w:lvl w:ilvl="0">
      <w:start w:val="1"/>
      <w:numFmt w:val="none"/>
      <w:lvlText w:val="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35182533"/>
    <w:multiLevelType w:val="hybridMultilevel"/>
    <w:tmpl w:val="9446C040"/>
    <w:lvl w:ilvl="0" w:tplc="8E6C3A00">
      <w:start w:val="1"/>
      <w:numFmt w:val="bullet"/>
      <w:pStyle w:val="TopicsCovered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0B5E57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>
    <w:nsid w:val="4C470FA4"/>
    <w:multiLevelType w:val="hybridMultilevel"/>
    <w:tmpl w:val="33B28030"/>
    <w:lvl w:ilvl="0" w:tplc="921834AE">
      <w:start w:val="1"/>
      <w:numFmt w:val="lowerLetter"/>
      <w:lvlText w:val="%1)"/>
      <w:lvlJc w:val="left"/>
      <w:pPr>
        <w:ind w:left="1080" w:hanging="360"/>
      </w:pPr>
    </w:lvl>
    <w:lvl w:ilvl="1" w:tplc="6AEC608C">
      <w:start w:val="1"/>
      <w:numFmt w:val="lowerLetter"/>
      <w:lvlText w:val="%2."/>
      <w:lvlJc w:val="left"/>
      <w:pPr>
        <w:ind w:left="1800" w:hanging="360"/>
      </w:pPr>
    </w:lvl>
    <w:lvl w:ilvl="2" w:tplc="7924F5E6" w:tentative="1">
      <w:start w:val="1"/>
      <w:numFmt w:val="lowerRoman"/>
      <w:lvlText w:val="%3."/>
      <w:lvlJc w:val="right"/>
      <w:pPr>
        <w:ind w:left="2520" w:hanging="180"/>
      </w:pPr>
    </w:lvl>
    <w:lvl w:ilvl="3" w:tplc="25B884C6" w:tentative="1">
      <w:start w:val="1"/>
      <w:numFmt w:val="decimal"/>
      <w:lvlText w:val="%4."/>
      <w:lvlJc w:val="left"/>
      <w:pPr>
        <w:ind w:left="3240" w:hanging="360"/>
      </w:pPr>
    </w:lvl>
    <w:lvl w:ilvl="4" w:tplc="1A0A4E14" w:tentative="1">
      <w:start w:val="1"/>
      <w:numFmt w:val="lowerLetter"/>
      <w:lvlText w:val="%5."/>
      <w:lvlJc w:val="left"/>
      <w:pPr>
        <w:ind w:left="3960" w:hanging="360"/>
      </w:pPr>
    </w:lvl>
    <w:lvl w:ilvl="5" w:tplc="B852B160" w:tentative="1">
      <w:start w:val="1"/>
      <w:numFmt w:val="lowerRoman"/>
      <w:lvlText w:val="%6."/>
      <w:lvlJc w:val="right"/>
      <w:pPr>
        <w:ind w:left="4680" w:hanging="180"/>
      </w:pPr>
    </w:lvl>
    <w:lvl w:ilvl="6" w:tplc="608C4EBA" w:tentative="1">
      <w:start w:val="1"/>
      <w:numFmt w:val="decimal"/>
      <w:lvlText w:val="%7."/>
      <w:lvlJc w:val="left"/>
      <w:pPr>
        <w:ind w:left="5400" w:hanging="360"/>
      </w:pPr>
    </w:lvl>
    <w:lvl w:ilvl="7" w:tplc="C854C5E4" w:tentative="1">
      <w:start w:val="1"/>
      <w:numFmt w:val="lowerLetter"/>
      <w:lvlText w:val="%8."/>
      <w:lvlJc w:val="left"/>
      <w:pPr>
        <w:ind w:left="6120" w:hanging="360"/>
      </w:pPr>
    </w:lvl>
    <w:lvl w:ilvl="8" w:tplc="59E2A25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32A2DB1"/>
    <w:multiLevelType w:val="hybridMultilevel"/>
    <w:tmpl w:val="242E4120"/>
    <w:lvl w:ilvl="0" w:tplc="B75A9296">
      <w:start w:val="1"/>
      <w:numFmt w:val="bullet"/>
      <w:pStyle w:val="LabSetupStep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6721907"/>
    <w:multiLevelType w:val="hybridMultilevel"/>
    <w:tmpl w:val="27403040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B7610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5D693EE2"/>
    <w:multiLevelType w:val="hybridMultilevel"/>
    <w:tmpl w:val="1520F3F4"/>
    <w:lvl w:ilvl="0" w:tplc="7D76BED4">
      <w:start w:val="1"/>
      <w:numFmt w:val="decimal"/>
      <w:lvlText w:val="%1."/>
      <w:lvlJc w:val="left"/>
      <w:pPr>
        <w:ind w:left="360" w:hanging="360"/>
      </w:pPr>
    </w:lvl>
    <w:lvl w:ilvl="1" w:tplc="60E6F488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3027CDE"/>
    <w:multiLevelType w:val="hybridMultilevel"/>
    <w:tmpl w:val="808E3E8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DF76608"/>
    <w:multiLevelType w:val="hybridMultilevel"/>
    <w:tmpl w:val="C02622E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5B44004"/>
    <w:multiLevelType w:val="multilevel"/>
    <w:tmpl w:val="7A64E8E4"/>
    <w:lvl w:ilvl="0">
      <w:start w:val="1"/>
      <w:numFmt w:val="decimal"/>
      <w:lvlRestart w:val="0"/>
      <w:pStyle w:val="LabStepNumbered"/>
      <w:lvlText w:val="%1."/>
      <w:lvlJc w:val="left"/>
      <w:pPr>
        <w:tabs>
          <w:tab w:val="num" w:pos="360"/>
        </w:tabs>
        <w:ind w:left="360" w:hanging="360"/>
      </w:pPr>
      <w:rPr>
        <w:sz w:val="20"/>
      </w:rPr>
    </w:lvl>
    <w:lvl w:ilvl="1">
      <w:start w:val="1"/>
      <w:numFmt w:val="lowerLetter"/>
      <w:pStyle w:val="LabStepLevel2Numbered"/>
      <w:lvlText w:val="%2)"/>
      <w:lvlJc w:val="left"/>
      <w:pPr>
        <w:tabs>
          <w:tab w:val="num" w:pos="720"/>
        </w:tabs>
        <w:ind w:left="720" w:hanging="320"/>
      </w:pPr>
      <w:rPr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1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4"/>
  </w:num>
  <w:num w:numId="10">
    <w:abstractNumId w:val="5"/>
  </w:num>
  <w:num w:numId="11">
    <w:abstractNumId w:val="13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1"/>
    <w:lvlOverride w:ilvl="0">
      <w:startOverride w:val="1"/>
    </w:lvlOverride>
  </w:num>
  <w:num w:numId="15">
    <w:abstractNumId w:val="11"/>
    <w:lvlOverride w:ilvl="0">
      <w:startOverride w:val="1"/>
    </w:lvlOverride>
  </w:num>
  <w:num w:numId="16">
    <w:abstractNumId w:val="11"/>
    <w:lvlOverride w:ilvl="0">
      <w:startOverride w:val="1"/>
    </w:lvlOverride>
  </w:num>
  <w:num w:numId="17">
    <w:abstractNumId w:val="11"/>
    <w:lvlOverride w:ilvl="0">
      <w:startOverride w:val="1"/>
    </w:lvlOverride>
  </w:num>
  <w:num w:numId="18">
    <w:abstractNumId w:val="11"/>
    <w:lvlOverride w:ilvl="0">
      <w:startOverride w:val="1"/>
    </w:lvlOverride>
  </w:num>
  <w:num w:numId="19">
    <w:abstractNumId w:val="11"/>
    <w:lvlOverride w:ilvl="0">
      <w:startOverride w:val="1"/>
    </w:lvlOverride>
  </w:num>
  <w:num w:numId="20">
    <w:abstractNumId w:val="11"/>
    <w:lvlOverride w:ilvl="0">
      <w:startOverride w:val="1"/>
    </w:lvlOverride>
  </w:num>
  <w:num w:numId="21">
    <w:abstractNumId w:val="11"/>
    <w:lvlOverride w:ilvl="0">
      <w:startOverride w:val="1"/>
    </w:lvlOverride>
  </w:num>
  <w:num w:numId="22">
    <w:abstractNumId w:val="11"/>
    <w:lvlOverride w:ilvl="0">
      <w:startOverride w:val="1"/>
    </w:lvlOverride>
  </w:num>
  <w:num w:numId="23">
    <w:abstractNumId w:val="11"/>
    <w:lvlOverride w:ilvl="0">
      <w:startOverride w:val="1"/>
    </w:lvlOverride>
  </w:num>
  <w:num w:numId="24">
    <w:abstractNumId w:val="11"/>
    <w:lvlOverride w:ilvl="0">
      <w:startOverride w:val="1"/>
    </w:lvlOverride>
  </w:num>
  <w:num w:numId="25">
    <w:abstractNumId w:val="11"/>
    <w:lvlOverride w:ilvl="0">
      <w:startOverride w:val="1"/>
    </w:lvlOverride>
  </w:num>
  <w:num w:numId="26">
    <w:abstractNumId w:val="11"/>
    <w:lvlOverride w:ilvl="0">
      <w:startOverride w:val="1"/>
    </w:lvlOverride>
  </w:num>
  <w:num w:numId="27">
    <w:abstractNumId w:val="11"/>
    <w:lvlOverride w:ilvl="0">
      <w:startOverride w:val="1"/>
    </w:lvlOverride>
  </w:num>
  <w:num w:numId="28">
    <w:abstractNumId w:val="11"/>
    <w:lvlOverride w:ilvl="0">
      <w:startOverride w:val="1"/>
    </w:lvlOverride>
  </w:num>
  <w:num w:numId="29">
    <w:abstractNumId w:val="11"/>
    <w:lvlOverride w:ilvl="0">
      <w:startOverride w:val="1"/>
    </w:lvlOverride>
  </w:num>
  <w:num w:numId="30">
    <w:abstractNumId w:val="11"/>
    <w:lvlOverride w:ilvl="0">
      <w:startOverride w:val="1"/>
    </w:lvlOverride>
  </w:num>
  <w:num w:numId="31">
    <w:abstractNumId w:val="11"/>
    <w:lvlOverride w:ilvl="0">
      <w:startOverride w:val="1"/>
    </w:lvlOverride>
  </w:num>
  <w:num w:numId="32">
    <w:abstractNumId w:val="11"/>
    <w:lvlOverride w:ilvl="0">
      <w:startOverride w:val="1"/>
    </w:lvlOverride>
  </w:num>
  <w:num w:numId="33">
    <w:abstractNumId w:val="1"/>
    <w:lvlOverride w:ilvl="0">
      <w:startOverride w:val="1"/>
    </w:lvlOverride>
  </w:num>
  <w:num w:numId="34">
    <w:abstractNumId w:val="1"/>
    <w:lvlOverride w:ilvl="0">
      <w:startOverride w:val="1"/>
    </w:lvlOverride>
  </w:num>
  <w:num w:numId="35">
    <w:abstractNumId w:val="1"/>
    <w:lvlOverride w:ilvl="0">
      <w:startOverride w:val="1"/>
    </w:lvlOverride>
  </w:num>
  <w:num w:numId="36">
    <w:abstractNumId w:val="1"/>
    <w:lvlOverride w:ilvl="0">
      <w:startOverride w:val="1"/>
    </w:lvlOverride>
  </w:num>
  <w:num w:numId="37">
    <w:abstractNumId w:val="1"/>
    <w:lvlOverride w:ilvl="0">
      <w:startOverride w:val="1"/>
    </w:lvlOverride>
  </w:num>
  <w:num w:numId="38">
    <w:abstractNumId w:val="1"/>
    <w:lvlOverride w:ilvl="0">
      <w:startOverride w:val="1"/>
    </w:lvlOverride>
  </w:num>
  <w:num w:numId="39">
    <w:abstractNumId w:val="1"/>
    <w:lvlOverride w:ilvl="0">
      <w:startOverride w:val="1"/>
    </w:lvlOverride>
  </w:num>
  <w:num w:numId="40">
    <w:abstractNumId w:val="1"/>
    <w:lvlOverride w:ilvl="0">
      <w:startOverride w:val="1"/>
    </w:lvlOverride>
  </w:num>
  <w:num w:numId="41">
    <w:abstractNumId w:val="1"/>
    <w:lvlOverride w:ilvl="0">
      <w:startOverride w:val="1"/>
    </w:lvlOverride>
  </w:num>
  <w:num w:numId="42">
    <w:abstractNumId w:val="6"/>
  </w:num>
  <w:num w:numId="43">
    <w:abstractNumId w:val="1"/>
    <w:lvlOverride w:ilvl="0">
      <w:startOverride w:val="1"/>
    </w:lvlOverride>
  </w:num>
  <w:num w:numId="44">
    <w:abstractNumId w:val="1"/>
    <w:lvlOverride w:ilvl="0">
      <w:startOverride w:val="1"/>
    </w:lvlOverride>
  </w:num>
  <w:num w:numId="45">
    <w:abstractNumId w:val="1"/>
    <w:lvlOverride w:ilvl="0">
      <w:startOverride w:val="1"/>
    </w:lvlOverride>
  </w:num>
  <w:num w:numId="46">
    <w:abstractNumId w:val="1"/>
    <w:lvlOverride w:ilvl="0">
      <w:startOverride w:val="1"/>
    </w:lvlOverride>
  </w:num>
  <w:num w:numId="47">
    <w:abstractNumId w:val="1"/>
    <w:lvlOverride w:ilvl="0">
      <w:startOverride w:val="1"/>
    </w:lvlOverride>
  </w:num>
  <w:num w:numId="48">
    <w:abstractNumId w:val="1"/>
    <w:lvlOverride w:ilvl="0">
      <w:startOverride w:val="1"/>
    </w:lvlOverride>
  </w:num>
  <w:num w:numId="49">
    <w:abstractNumId w:val="1"/>
    <w:lvlOverride w:ilvl="0">
      <w:startOverride w:val="1"/>
    </w:lvlOverride>
  </w:num>
  <w:num w:numId="50">
    <w:abstractNumId w:val="1"/>
    <w:lvlOverride w:ilvl="0">
      <w:startOverride w:val="1"/>
    </w:lvlOverride>
  </w:num>
  <w:num w:numId="51">
    <w:abstractNumId w:val="1"/>
    <w:lvlOverride w:ilvl="0">
      <w:startOverride w:val="1"/>
    </w:lvlOverride>
  </w:num>
  <w:num w:numId="52">
    <w:abstractNumId w:val="1"/>
    <w:lvlOverride w:ilvl="0">
      <w:startOverride w:val="1"/>
    </w:lvlOverride>
  </w:num>
  <w:num w:numId="53">
    <w:abstractNumId w:val="1"/>
    <w:lvlOverride w:ilvl="0">
      <w:startOverride w:val="1"/>
    </w:lvlOverride>
  </w:num>
  <w:num w:numId="54">
    <w:abstractNumId w:val="1"/>
    <w:lvlOverride w:ilvl="0">
      <w:startOverride w:val="1"/>
    </w:lvlOverride>
  </w:num>
  <w:num w:numId="55">
    <w:abstractNumId w:val="1"/>
    <w:lvlOverride w:ilvl="0">
      <w:startOverride w:val="1"/>
    </w:lvlOverride>
  </w:num>
  <w:num w:numId="56">
    <w:abstractNumId w:val="1"/>
    <w:lvlOverride w:ilvl="0">
      <w:startOverride w:val="1"/>
    </w:lvlOverride>
  </w:num>
  <w:num w:numId="57">
    <w:abstractNumId w:val="1"/>
    <w:lvlOverride w:ilvl="0">
      <w:startOverride w:val="1"/>
    </w:lvlOverride>
  </w:num>
  <w:num w:numId="58">
    <w:abstractNumId w:val="1"/>
    <w:lvlOverride w:ilvl="0">
      <w:startOverride w:val="1"/>
    </w:lvlOverride>
  </w:num>
  <w:num w:numId="59">
    <w:abstractNumId w:val="1"/>
    <w:lvlOverride w:ilvl="0">
      <w:startOverride w:val="1"/>
    </w:lvlOverride>
  </w:num>
  <w:num w:numId="60">
    <w:abstractNumId w:val="1"/>
    <w:lvlOverride w:ilvl="0">
      <w:startOverride w:val="1"/>
    </w:lvlOverride>
  </w:num>
  <w:num w:numId="61">
    <w:abstractNumId w:val="1"/>
    <w:lvlOverride w:ilvl="0">
      <w:startOverride w:val="1"/>
    </w:lvlOverride>
  </w:num>
  <w:num w:numId="62">
    <w:abstractNumId w:val="1"/>
    <w:lvlOverride w:ilvl="0">
      <w:startOverride w:val="1"/>
    </w:lvlOverride>
  </w:num>
  <w:num w:numId="63">
    <w:abstractNumId w:val="3"/>
  </w:num>
  <w:num w:numId="64">
    <w:abstractNumId w:val="1"/>
    <w:lvlOverride w:ilvl="0">
      <w:startOverride w:val="1"/>
    </w:lvlOverride>
  </w:num>
  <w:num w:numId="65">
    <w:abstractNumId w:val="1"/>
    <w:lvlOverride w:ilvl="0">
      <w:startOverride w:val="1"/>
    </w:lvlOverride>
  </w:num>
  <w:num w:numId="66">
    <w:abstractNumId w:val="1"/>
    <w:lvlOverride w:ilvl="0">
      <w:startOverride w:val="1"/>
    </w:lvlOverride>
  </w:num>
  <w:num w:numId="67">
    <w:abstractNumId w:val="1"/>
    <w:lvlOverride w:ilvl="0">
      <w:startOverride w:val="1"/>
    </w:lvlOverride>
  </w:num>
  <w:num w:numId="68">
    <w:abstractNumId w:val="1"/>
    <w:lvlOverride w:ilvl="0">
      <w:startOverride w:val="1"/>
    </w:lvlOverride>
  </w:num>
  <w:num w:numId="69">
    <w:abstractNumId w:val="1"/>
    <w:lvlOverride w:ilvl="0">
      <w:startOverride w:val="1"/>
    </w:lvlOverride>
  </w:num>
  <w:num w:numId="70">
    <w:abstractNumId w:val="1"/>
    <w:lvlOverride w:ilvl="0">
      <w:startOverride w:val="1"/>
    </w:lvlOverride>
  </w:num>
  <w:num w:numId="71">
    <w:abstractNumId w:val="14"/>
  </w:num>
  <w:num w:numId="72">
    <w:abstractNumId w:val="8"/>
  </w:num>
  <w:num w:numId="73">
    <w:abstractNumId w:val="2"/>
  </w:num>
  <w:num w:numId="74">
    <w:abstractNumId w:val="9"/>
  </w:num>
  <w:num w:numId="75">
    <w:abstractNumId w:val="0"/>
  </w:num>
  <w:num w:numId="76">
    <w:abstractNumId w:val="18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90"/>
  <w:displayHorizontalDrawingGridEvery w:val="2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76D"/>
    <w:rsid w:val="00012AC2"/>
    <w:rsid w:val="00024303"/>
    <w:rsid w:val="000243F6"/>
    <w:rsid w:val="00030FBC"/>
    <w:rsid w:val="00036472"/>
    <w:rsid w:val="00051385"/>
    <w:rsid w:val="00070E8A"/>
    <w:rsid w:val="00082C8E"/>
    <w:rsid w:val="00084BE5"/>
    <w:rsid w:val="000A019A"/>
    <w:rsid w:val="000A0FB8"/>
    <w:rsid w:val="000A4D31"/>
    <w:rsid w:val="000B4798"/>
    <w:rsid w:val="000C54C2"/>
    <w:rsid w:val="000D1CE4"/>
    <w:rsid w:val="000E4786"/>
    <w:rsid w:val="000F23A7"/>
    <w:rsid w:val="0010611D"/>
    <w:rsid w:val="0011020C"/>
    <w:rsid w:val="00110EC0"/>
    <w:rsid w:val="001128F7"/>
    <w:rsid w:val="00123729"/>
    <w:rsid w:val="00123A37"/>
    <w:rsid w:val="00140317"/>
    <w:rsid w:val="00141688"/>
    <w:rsid w:val="00151E41"/>
    <w:rsid w:val="00153E77"/>
    <w:rsid w:val="0016348C"/>
    <w:rsid w:val="001657A8"/>
    <w:rsid w:val="0016603A"/>
    <w:rsid w:val="00166BA8"/>
    <w:rsid w:val="00173803"/>
    <w:rsid w:val="001760F5"/>
    <w:rsid w:val="0019249E"/>
    <w:rsid w:val="001969F7"/>
    <w:rsid w:val="001A3C36"/>
    <w:rsid w:val="001B176D"/>
    <w:rsid w:val="001B60FC"/>
    <w:rsid w:val="001C2975"/>
    <w:rsid w:val="001C3C48"/>
    <w:rsid w:val="001E5FC6"/>
    <w:rsid w:val="001E73CB"/>
    <w:rsid w:val="00207F56"/>
    <w:rsid w:val="00216298"/>
    <w:rsid w:val="0021742F"/>
    <w:rsid w:val="002243BC"/>
    <w:rsid w:val="00226C32"/>
    <w:rsid w:val="00231D57"/>
    <w:rsid w:val="00234111"/>
    <w:rsid w:val="002376C5"/>
    <w:rsid w:val="00243A3C"/>
    <w:rsid w:val="00256B38"/>
    <w:rsid w:val="002646DD"/>
    <w:rsid w:val="00265968"/>
    <w:rsid w:val="00266438"/>
    <w:rsid w:val="00273F7D"/>
    <w:rsid w:val="002754DA"/>
    <w:rsid w:val="0027758E"/>
    <w:rsid w:val="002820B9"/>
    <w:rsid w:val="002B055F"/>
    <w:rsid w:val="002C5CBE"/>
    <w:rsid w:val="002E035E"/>
    <w:rsid w:val="002E259F"/>
    <w:rsid w:val="002E66B3"/>
    <w:rsid w:val="002F2748"/>
    <w:rsid w:val="0030388D"/>
    <w:rsid w:val="00307288"/>
    <w:rsid w:val="0031741B"/>
    <w:rsid w:val="00333042"/>
    <w:rsid w:val="00361340"/>
    <w:rsid w:val="00364378"/>
    <w:rsid w:val="00367C9B"/>
    <w:rsid w:val="003873C8"/>
    <w:rsid w:val="003A6D85"/>
    <w:rsid w:val="003B1609"/>
    <w:rsid w:val="003B509E"/>
    <w:rsid w:val="003B69DE"/>
    <w:rsid w:val="003B6B6E"/>
    <w:rsid w:val="003C6F9B"/>
    <w:rsid w:val="003D4A36"/>
    <w:rsid w:val="003D513A"/>
    <w:rsid w:val="003E3149"/>
    <w:rsid w:val="003E53A5"/>
    <w:rsid w:val="003F2EDC"/>
    <w:rsid w:val="00414108"/>
    <w:rsid w:val="00420D38"/>
    <w:rsid w:val="00427A68"/>
    <w:rsid w:val="00445241"/>
    <w:rsid w:val="00445F5C"/>
    <w:rsid w:val="00446B8D"/>
    <w:rsid w:val="00470F90"/>
    <w:rsid w:val="00474799"/>
    <w:rsid w:val="00481358"/>
    <w:rsid w:val="004838B2"/>
    <w:rsid w:val="004A7C45"/>
    <w:rsid w:val="004B75D9"/>
    <w:rsid w:val="004C7D6E"/>
    <w:rsid w:val="004D3A39"/>
    <w:rsid w:val="004D7CB3"/>
    <w:rsid w:val="004E1CBF"/>
    <w:rsid w:val="004E3B42"/>
    <w:rsid w:val="004E45B9"/>
    <w:rsid w:val="004F1E4C"/>
    <w:rsid w:val="004F54BD"/>
    <w:rsid w:val="00502387"/>
    <w:rsid w:val="00502EF7"/>
    <w:rsid w:val="00504620"/>
    <w:rsid w:val="0050658A"/>
    <w:rsid w:val="0050746C"/>
    <w:rsid w:val="005106D7"/>
    <w:rsid w:val="00513EAD"/>
    <w:rsid w:val="0051400B"/>
    <w:rsid w:val="00515C63"/>
    <w:rsid w:val="00536A2B"/>
    <w:rsid w:val="00536EA7"/>
    <w:rsid w:val="00537866"/>
    <w:rsid w:val="00540A9A"/>
    <w:rsid w:val="00551DFA"/>
    <w:rsid w:val="00560F81"/>
    <w:rsid w:val="005710D5"/>
    <w:rsid w:val="0057247C"/>
    <w:rsid w:val="00574574"/>
    <w:rsid w:val="00580480"/>
    <w:rsid w:val="005A0E17"/>
    <w:rsid w:val="005A3A17"/>
    <w:rsid w:val="005A3E02"/>
    <w:rsid w:val="005A4563"/>
    <w:rsid w:val="005A6D5F"/>
    <w:rsid w:val="005B6F90"/>
    <w:rsid w:val="005C03B9"/>
    <w:rsid w:val="005C1BF8"/>
    <w:rsid w:val="005D380A"/>
    <w:rsid w:val="005D3854"/>
    <w:rsid w:val="005E054A"/>
    <w:rsid w:val="005E0D54"/>
    <w:rsid w:val="005E79AF"/>
    <w:rsid w:val="0060172C"/>
    <w:rsid w:val="006059E7"/>
    <w:rsid w:val="00620888"/>
    <w:rsid w:val="00625F0D"/>
    <w:rsid w:val="00626932"/>
    <w:rsid w:val="006316FA"/>
    <w:rsid w:val="0063362B"/>
    <w:rsid w:val="00650ACD"/>
    <w:rsid w:val="00654F8F"/>
    <w:rsid w:val="0066042A"/>
    <w:rsid w:val="006649DB"/>
    <w:rsid w:val="00667328"/>
    <w:rsid w:val="00667B58"/>
    <w:rsid w:val="00671802"/>
    <w:rsid w:val="0067766A"/>
    <w:rsid w:val="0069092F"/>
    <w:rsid w:val="0069598A"/>
    <w:rsid w:val="006A020F"/>
    <w:rsid w:val="006A105B"/>
    <w:rsid w:val="006B07C3"/>
    <w:rsid w:val="006B25FA"/>
    <w:rsid w:val="006B6F43"/>
    <w:rsid w:val="006C0157"/>
    <w:rsid w:val="006C5C78"/>
    <w:rsid w:val="006E5188"/>
    <w:rsid w:val="006F13F6"/>
    <w:rsid w:val="006F64F9"/>
    <w:rsid w:val="0070089C"/>
    <w:rsid w:val="0070481B"/>
    <w:rsid w:val="00711C05"/>
    <w:rsid w:val="007245BE"/>
    <w:rsid w:val="0072738D"/>
    <w:rsid w:val="00737FD5"/>
    <w:rsid w:val="00740261"/>
    <w:rsid w:val="00740358"/>
    <w:rsid w:val="00741703"/>
    <w:rsid w:val="007442CF"/>
    <w:rsid w:val="007508E5"/>
    <w:rsid w:val="00754D76"/>
    <w:rsid w:val="00756C10"/>
    <w:rsid w:val="007600AD"/>
    <w:rsid w:val="0076162E"/>
    <w:rsid w:val="00770735"/>
    <w:rsid w:val="0078230F"/>
    <w:rsid w:val="007A2E8C"/>
    <w:rsid w:val="007A3D0E"/>
    <w:rsid w:val="007A6FDB"/>
    <w:rsid w:val="007A7B3A"/>
    <w:rsid w:val="007A7DF2"/>
    <w:rsid w:val="007B63AE"/>
    <w:rsid w:val="007B648F"/>
    <w:rsid w:val="007E240B"/>
    <w:rsid w:val="007F2CD4"/>
    <w:rsid w:val="0080252D"/>
    <w:rsid w:val="0080455F"/>
    <w:rsid w:val="00812AF5"/>
    <w:rsid w:val="00824648"/>
    <w:rsid w:val="00826FF7"/>
    <w:rsid w:val="0082729D"/>
    <w:rsid w:val="0083029D"/>
    <w:rsid w:val="00830A82"/>
    <w:rsid w:val="0083397D"/>
    <w:rsid w:val="00841F3B"/>
    <w:rsid w:val="00845FAD"/>
    <w:rsid w:val="008530CC"/>
    <w:rsid w:val="00856645"/>
    <w:rsid w:val="00865AE4"/>
    <w:rsid w:val="0086681C"/>
    <w:rsid w:val="008743F8"/>
    <w:rsid w:val="00880606"/>
    <w:rsid w:val="00893C82"/>
    <w:rsid w:val="008943B0"/>
    <w:rsid w:val="008A1B16"/>
    <w:rsid w:val="008A711D"/>
    <w:rsid w:val="008A7318"/>
    <w:rsid w:val="008B2890"/>
    <w:rsid w:val="008B697B"/>
    <w:rsid w:val="008C1C05"/>
    <w:rsid w:val="008D054E"/>
    <w:rsid w:val="008D0899"/>
    <w:rsid w:val="008D261C"/>
    <w:rsid w:val="008D30B0"/>
    <w:rsid w:val="008D7F27"/>
    <w:rsid w:val="008E1CE8"/>
    <w:rsid w:val="008E3F36"/>
    <w:rsid w:val="00903B98"/>
    <w:rsid w:val="00915A59"/>
    <w:rsid w:val="0091656E"/>
    <w:rsid w:val="00923D64"/>
    <w:rsid w:val="00925E86"/>
    <w:rsid w:val="009422EE"/>
    <w:rsid w:val="00944282"/>
    <w:rsid w:val="009537AB"/>
    <w:rsid w:val="0096384D"/>
    <w:rsid w:val="00964D6A"/>
    <w:rsid w:val="00964DF1"/>
    <w:rsid w:val="00965C23"/>
    <w:rsid w:val="009753EF"/>
    <w:rsid w:val="00990EBF"/>
    <w:rsid w:val="009A5818"/>
    <w:rsid w:val="009C016D"/>
    <w:rsid w:val="009C0B15"/>
    <w:rsid w:val="009C6E7B"/>
    <w:rsid w:val="009D2263"/>
    <w:rsid w:val="009D22E7"/>
    <w:rsid w:val="009E2AD2"/>
    <w:rsid w:val="00A05D85"/>
    <w:rsid w:val="00A10BF8"/>
    <w:rsid w:val="00A136DF"/>
    <w:rsid w:val="00A15C8C"/>
    <w:rsid w:val="00A2430F"/>
    <w:rsid w:val="00A25FC5"/>
    <w:rsid w:val="00A27676"/>
    <w:rsid w:val="00A3093C"/>
    <w:rsid w:val="00A36AE5"/>
    <w:rsid w:val="00A4394E"/>
    <w:rsid w:val="00A44707"/>
    <w:rsid w:val="00A46E44"/>
    <w:rsid w:val="00A53017"/>
    <w:rsid w:val="00A5490F"/>
    <w:rsid w:val="00A55EA3"/>
    <w:rsid w:val="00A6472F"/>
    <w:rsid w:val="00A66755"/>
    <w:rsid w:val="00A73931"/>
    <w:rsid w:val="00A811F8"/>
    <w:rsid w:val="00AA081D"/>
    <w:rsid w:val="00AA0BEE"/>
    <w:rsid w:val="00AA1C5E"/>
    <w:rsid w:val="00AD3847"/>
    <w:rsid w:val="00AD42CC"/>
    <w:rsid w:val="00AF1D53"/>
    <w:rsid w:val="00AF4CAC"/>
    <w:rsid w:val="00AF4F9B"/>
    <w:rsid w:val="00B04598"/>
    <w:rsid w:val="00B410F6"/>
    <w:rsid w:val="00B56241"/>
    <w:rsid w:val="00B60011"/>
    <w:rsid w:val="00B7645C"/>
    <w:rsid w:val="00B80925"/>
    <w:rsid w:val="00B815CE"/>
    <w:rsid w:val="00B838CD"/>
    <w:rsid w:val="00B84304"/>
    <w:rsid w:val="00B957CE"/>
    <w:rsid w:val="00B95B81"/>
    <w:rsid w:val="00BA332D"/>
    <w:rsid w:val="00BB42DB"/>
    <w:rsid w:val="00BC1206"/>
    <w:rsid w:val="00BC22EE"/>
    <w:rsid w:val="00BC2C68"/>
    <w:rsid w:val="00BE20E7"/>
    <w:rsid w:val="00BE44AB"/>
    <w:rsid w:val="00BE5EE7"/>
    <w:rsid w:val="00BE7564"/>
    <w:rsid w:val="00BF1FD3"/>
    <w:rsid w:val="00BF4AAD"/>
    <w:rsid w:val="00C1469D"/>
    <w:rsid w:val="00C30E56"/>
    <w:rsid w:val="00C3211E"/>
    <w:rsid w:val="00C33D09"/>
    <w:rsid w:val="00C34D0A"/>
    <w:rsid w:val="00C37A3E"/>
    <w:rsid w:val="00C44632"/>
    <w:rsid w:val="00C53882"/>
    <w:rsid w:val="00C6285B"/>
    <w:rsid w:val="00C62D6E"/>
    <w:rsid w:val="00C642C3"/>
    <w:rsid w:val="00C70683"/>
    <w:rsid w:val="00C80B2F"/>
    <w:rsid w:val="00C81CBC"/>
    <w:rsid w:val="00C847ED"/>
    <w:rsid w:val="00C9096A"/>
    <w:rsid w:val="00C92678"/>
    <w:rsid w:val="00C93E0C"/>
    <w:rsid w:val="00C97674"/>
    <w:rsid w:val="00CB7A9C"/>
    <w:rsid w:val="00CB7CC1"/>
    <w:rsid w:val="00CC0566"/>
    <w:rsid w:val="00CD0AD0"/>
    <w:rsid w:val="00CD10A1"/>
    <w:rsid w:val="00CE155F"/>
    <w:rsid w:val="00CE7957"/>
    <w:rsid w:val="00CF0D9B"/>
    <w:rsid w:val="00D020C3"/>
    <w:rsid w:val="00D057EA"/>
    <w:rsid w:val="00D06EEE"/>
    <w:rsid w:val="00D12B10"/>
    <w:rsid w:val="00D1320B"/>
    <w:rsid w:val="00D15FEC"/>
    <w:rsid w:val="00D33840"/>
    <w:rsid w:val="00D3469C"/>
    <w:rsid w:val="00D50509"/>
    <w:rsid w:val="00D56B22"/>
    <w:rsid w:val="00D616A4"/>
    <w:rsid w:val="00D64974"/>
    <w:rsid w:val="00D65522"/>
    <w:rsid w:val="00D66469"/>
    <w:rsid w:val="00D73467"/>
    <w:rsid w:val="00D8031B"/>
    <w:rsid w:val="00D84676"/>
    <w:rsid w:val="00D84A2F"/>
    <w:rsid w:val="00D8754C"/>
    <w:rsid w:val="00D92006"/>
    <w:rsid w:val="00D950CC"/>
    <w:rsid w:val="00D97000"/>
    <w:rsid w:val="00DA442B"/>
    <w:rsid w:val="00DA6D71"/>
    <w:rsid w:val="00DC2A0F"/>
    <w:rsid w:val="00DD1790"/>
    <w:rsid w:val="00DD40A9"/>
    <w:rsid w:val="00DD5F52"/>
    <w:rsid w:val="00DD7D6E"/>
    <w:rsid w:val="00DE5625"/>
    <w:rsid w:val="00DE58D9"/>
    <w:rsid w:val="00DF0141"/>
    <w:rsid w:val="00DF0E38"/>
    <w:rsid w:val="00E056FD"/>
    <w:rsid w:val="00E07AF0"/>
    <w:rsid w:val="00E13222"/>
    <w:rsid w:val="00E132BC"/>
    <w:rsid w:val="00E15736"/>
    <w:rsid w:val="00E177CD"/>
    <w:rsid w:val="00E22CFC"/>
    <w:rsid w:val="00E338DA"/>
    <w:rsid w:val="00E345CB"/>
    <w:rsid w:val="00E34916"/>
    <w:rsid w:val="00E36698"/>
    <w:rsid w:val="00E42402"/>
    <w:rsid w:val="00E43839"/>
    <w:rsid w:val="00E45125"/>
    <w:rsid w:val="00E51A44"/>
    <w:rsid w:val="00E52656"/>
    <w:rsid w:val="00E57901"/>
    <w:rsid w:val="00E60B87"/>
    <w:rsid w:val="00E816DC"/>
    <w:rsid w:val="00E90829"/>
    <w:rsid w:val="00E95F1E"/>
    <w:rsid w:val="00E95F93"/>
    <w:rsid w:val="00EA0CC6"/>
    <w:rsid w:val="00EB0E93"/>
    <w:rsid w:val="00EB5514"/>
    <w:rsid w:val="00EC02AD"/>
    <w:rsid w:val="00EC15A4"/>
    <w:rsid w:val="00ED1A11"/>
    <w:rsid w:val="00EE7A35"/>
    <w:rsid w:val="00EF0B37"/>
    <w:rsid w:val="00F10C41"/>
    <w:rsid w:val="00F218A1"/>
    <w:rsid w:val="00F22470"/>
    <w:rsid w:val="00F276BD"/>
    <w:rsid w:val="00F43BFB"/>
    <w:rsid w:val="00F5138E"/>
    <w:rsid w:val="00F577F9"/>
    <w:rsid w:val="00F62F1C"/>
    <w:rsid w:val="00F64CF9"/>
    <w:rsid w:val="00F72607"/>
    <w:rsid w:val="00F81057"/>
    <w:rsid w:val="00F84B8D"/>
    <w:rsid w:val="00F938D8"/>
    <w:rsid w:val="00FA3EB4"/>
    <w:rsid w:val="00FA5E15"/>
    <w:rsid w:val="00FB07B8"/>
    <w:rsid w:val="00FB3F0A"/>
    <w:rsid w:val="00FC00E1"/>
    <w:rsid w:val="00FC58C0"/>
    <w:rsid w:val="00FC79BD"/>
    <w:rsid w:val="00FD1FA2"/>
    <w:rsid w:val="00FE0728"/>
    <w:rsid w:val="00FE487B"/>
    <w:rsid w:val="00FF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87B"/>
    <w:pPr>
      <w:spacing w:before="120" w:after="120" w:line="240" w:lineRule="auto"/>
    </w:pPr>
    <w:rPr>
      <w:rFonts w:ascii="Arial" w:hAnsi="Arial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87B"/>
    <w:pPr>
      <w:pBdr>
        <w:bottom w:val="single" w:sz="18" w:space="1" w:color="000000" w:themeColor="text1"/>
      </w:pBdr>
      <w:shd w:val="clear" w:color="F2F2F2" w:themeColor="background1" w:themeShade="F2" w:fill="auto"/>
      <w:spacing w:before="0" w:after="240"/>
      <w:outlineLvl w:val="0"/>
    </w:pPr>
    <w:rPr>
      <w:rFonts w:ascii="Arial Black" w:hAnsi="Arial Black"/>
      <w:color w:val="auto"/>
      <w:sz w:val="28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paragraph" w:styleId="Heading2">
    <w:name w:val="heading 2"/>
    <w:basedOn w:val="Normal"/>
    <w:next w:val="Normal"/>
    <w:link w:val="Heading2Char"/>
    <w:uiPriority w:val="9"/>
    <w:qFormat/>
    <w:rsid w:val="00FE487B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auto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487B"/>
    <w:pPr>
      <w:keepNext/>
      <w:keepLines/>
      <w:pBdr>
        <w:bottom w:val="single" w:sz="4" w:space="1" w:color="auto"/>
      </w:pBdr>
      <w:spacing w:before="200" w:after="0"/>
      <w:outlineLvl w:val="2"/>
    </w:pPr>
    <w:rPr>
      <w:rFonts w:ascii="Arial Black" w:eastAsiaTheme="majorEastAsia" w:hAnsi="Arial Black" w:cstheme="majorBidi"/>
      <w:b/>
      <w:bCs/>
      <w:color w:val="404040" w:themeColor="text1" w:themeTint="BF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487B"/>
    <w:pPr>
      <w:keepNext/>
      <w:keepLines/>
      <w:pBdr>
        <w:bottom w:val="single" w:sz="4" w:space="1" w:color="auto"/>
      </w:pBdr>
      <w:spacing w:before="200" w:after="0"/>
      <w:outlineLvl w:val="3"/>
    </w:pPr>
    <w:rPr>
      <w:rFonts w:ascii="Arial Black" w:eastAsiaTheme="majorEastAsia" w:hAnsi="Arial Black" w:cstheme="majorBidi"/>
      <w:b/>
      <w:bCs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E487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87B"/>
    <w:rPr>
      <w:rFonts w:ascii="Arial Black" w:hAnsi="Arial Black"/>
      <w:sz w:val="28"/>
      <w:shd w:val="clear" w:color="F2F2F2" w:themeColor="background1" w:themeShade="F2" w:fill="auto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character" w:customStyle="1" w:styleId="Heading2Char">
    <w:name w:val="Heading 2 Char"/>
    <w:basedOn w:val="DefaultParagraphFont"/>
    <w:link w:val="Heading2"/>
    <w:uiPriority w:val="9"/>
    <w:rsid w:val="00FE487B"/>
    <w:rPr>
      <w:rFonts w:ascii="Arial Black" w:hAnsi="Arial Black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E487B"/>
    <w:rPr>
      <w:rFonts w:ascii="Arial Black" w:eastAsiaTheme="majorEastAsia" w:hAnsi="Arial Black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FE487B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8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87B"/>
    <w:rPr>
      <w:rFonts w:ascii="Tahoma" w:hAnsi="Tahoma" w:cs="Tahoma"/>
      <w:color w:val="262626" w:themeColor="text1" w:themeTint="D9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E487B"/>
    <w:pPr>
      <w:tabs>
        <w:tab w:val="right" w:leader="dot" w:pos="10786"/>
      </w:tabs>
      <w:spacing w:before="80" w:after="0"/>
      <w:ind w:left="144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FE487B"/>
    <w:pPr>
      <w:tabs>
        <w:tab w:val="right" w:leader="dot" w:pos="10790"/>
      </w:tabs>
      <w:spacing w:before="40" w:after="40"/>
      <w:ind w:left="288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FE487B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FE487B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FE487B"/>
    <w:pPr>
      <w:shd w:val="clear" w:color="auto" w:fill="FFFFFF" w:themeFill="background1"/>
      <w:spacing w:before="240" w:after="240" w:line="288" w:lineRule="auto"/>
      <w:ind w:left="288" w:right="288"/>
      <w:contextualSpacing/>
      <w:jc w:val="center"/>
    </w:pPr>
    <w:rPr>
      <w:rFonts w:eastAsiaTheme="majorEastAsia" w:cstheme="majorBidi"/>
      <w:b/>
      <w:color w:val="auto"/>
      <w:spacing w:val="5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487B"/>
    <w:rPr>
      <w:rFonts w:ascii="Arial" w:eastAsiaTheme="majorEastAsia" w:hAnsi="Arial" w:cstheme="majorBidi"/>
      <w:b/>
      <w:spacing w:val="5"/>
      <w:sz w:val="80"/>
      <w:szCs w:val="52"/>
      <w:shd w:val="clear" w:color="auto" w:fill="FFFFFF" w:themeFill="background1"/>
    </w:rPr>
  </w:style>
  <w:style w:type="paragraph" w:styleId="NoSpacing">
    <w:name w:val="No Spacing"/>
    <w:link w:val="NoSpacingChar"/>
    <w:uiPriority w:val="1"/>
    <w:qFormat/>
    <w:rsid w:val="00FE487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E487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E487B"/>
    <w:pPr>
      <w:tabs>
        <w:tab w:val="center" w:pos="5400"/>
        <w:tab w:val="right" w:pos="10800"/>
      </w:tabs>
      <w:spacing w:before="0" w:after="240" w:line="200" w:lineRule="exact"/>
      <w:contextualSpacing/>
    </w:pPr>
    <w:rPr>
      <w:color w:val="292929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FE487B"/>
    <w:rPr>
      <w:rFonts w:ascii="Arial" w:hAnsi="Arial"/>
      <w:color w:val="292929"/>
      <w:sz w:val="16"/>
    </w:rPr>
  </w:style>
  <w:style w:type="paragraph" w:styleId="Footer">
    <w:name w:val="footer"/>
    <w:basedOn w:val="Normal"/>
    <w:link w:val="FooterChar"/>
    <w:uiPriority w:val="99"/>
    <w:unhideWhenUsed/>
    <w:rsid w:val="00FE487B"/>
    <w:pPr>
      <w:tabs>
        <w:tab w:val="center" w:pos="5400"/>
        <w:tab w:val="right" w:pos="10800"/>
      </w:tabs>
      <w:spacing w:before="240" w:after="0" w:line="200" w:lineRule="exact"/>
      <w:contextualSpacing/>
    </w:pPr>
    <w:rPr>
      <w:color w:val="292929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FE487B"/>
    <w:rPr>
      <w:rFonts w:ascii="Arial" w:hAnsi="Arial"/>
      <w:color w:val="292929"/>
      <w:sz w:val="16"/>
    </w:rPr>
  </w:style>
  <w:style w:type="paragraph" w:customStyle="1" w:styleId="LabExercise">
    <w:name w:val="Lab Exercise"/>
    <w:basedOn w:val="Normal"/>
    <w:next w:val="Normal"/>
    <w:qFormat/>
    <w:rsid w:val="00FE487B"/>
    <w:pPr>
      <w:spacing w:before="0" w:after="200" w:line="276" w:lineRule="auto"/>
    </w:pPr>
    <w:rPr>
      <w:b/>
    </w:rPr>
  </w:style>
  <w:style w:type="paragraph" w:styleId="ListParagraph">
    <w:name w:val="List Paragraph"/>
    <w:basedOn w:val="Normal"/>
    <w:next w:val="Normal"/>
    <w:uiPriority w:val="34"/>
    <w:qFormat/>
    <w:rsid w:val="00FE487B"/>
    <w:pPr>
      <w:tabs>
        <w:tab w:val="left" w:pos="5040"/>
      </w:tabs>
      <w:spacing w:line="276" w:lineRule="auto"/>
      <w:ind w:left="288"/>
      <w:contextualSpacing/>
    </w:pPr>
    <w:rPr>
      <w:sz w:val="18"/>
    </w:rPr>
  </w:style>
  <w:style w:type="table" w:customStyle="1" w:styleId="LabExerciseStepTable">
    <w:name w:val="Lab Exercise Step Table"/>
    <w:basedOn w:val="TableNormal"/>
    <w:uiPriority w:val="99"/>
    <w:rsid w:val="00FE487B"/>
    <w:pPr>
      <w:spacing w:after="0" w:line="240" w:lineRule="auto"/>
    </w:pPr>
    <w:rPr>
      <w:rFonts w:ascii="Arial" w:hAnsi="Arial"/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Inline">
    <w:name w:val="Code Inline"/>
    <w:basedOn w:val="DefaultParagraphFont"/>
    <w:uiPriority w:val="1"/>
    <w:semiHidden/>
    <w:unhideWhenUsed/>
    <w:qFormat/>
    <w:rsid w:val="00FE487B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nhideWhenUsed/>
    <w:qFormat/>
    <w:rsid w:val="00FE487B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qFormat/>
    <w:rsid w:val="00FE487B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576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E487B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487B"/>
    <w:rPr>
      <w:rFonts w:ascii="Arial" w:hAnsi="Arial"/>
      <w:color w:val="262626" w:themeColor="text1" w:themeTint="D9"/>
      <w:sz w:val="20"/>
      <w:szCs w:val="20"/>
    </w:rPr>
  </w:style>
  <w:style w:type="table" w:styleId="LightShading-Accent4">
    <w:name w:val="Light Shading Accent 4"/>
    <w:basedOn w:val="TableNormal"/>
    <w:uiPriority w:val="60"/>
    <w:rsid w:val="00FE487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nhideWhenUsed/>
    <w:qFormat/>
    <w:rsid w:val="00FE487B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FE487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FE487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FE48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rsid w:val="00FE48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nhideWhenUsed/>
    <w:qFormat/>
    <w:rsid w:val="00FE487B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FE487B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uiPriority w:val="1"/>
    <w:qFormat/>
    <w:rsid w:val="00FE487B"/>
    <w:rPr>
      <w:rFonts w:ascii="Arial" w:hAnsi="Arial"/>
      <w:b/>
      <w:sz w:val="16"/>
    </w:rPr>
  </w:style>
  <w:style w:type="paragraph" w:customStyle="1" w:styleId="LabStepNumbered">
    <w:name w:val="Lab Step Numbered"/>
    <w:link w:val="LabStepNumberedChar"/>
    <w:qFormat/>
    <w:rsid w:val="00FE487B"/>
    <w:pPr>
      <w:numPr>
        <w:numId w:val="76"/>
      </w:numPr>
      <w:spacing w:before="80" w:after="40" w:line="240" w:lineRule="auto"/>
    </w:pPr>
    <w:rPr>
      <w:rFonts w:ascii="Arial" w:hAnsi="Arial"/>
      <w:color w:val="262626" w:themeColor="text1" w:themeTint="D9"/>
      <w:sz w:val="18"/>
    </w:rPr>
  </w:style>
  <w:style w:type="paragraph" w:customStyle="1" w:styleId="LabStepCodeBlock">
    <w:name w:val="Lab Step Code Block"/>
    <w:basedOn w:val="Normal"/>
    <w:qFormat/>
    <w:rsid w:val="00FE487B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Level2Numbered">
    <w:name w:val="Lab Step Level 2 Numbered"/>
    <w:basedOn w:val="LabStepNumbered"/>
    <w:qFormat/>
    <w:rsid w:val="00FE487B"/>
    <w:pPr>
      <w:numPr>
        <w:ilvl w:val="1"/>
      </w:numPr>
    </w:pPr>
    <w:rPr>
      <w:sz w:val="16"/>
    </w:rPr>
  </w:style>
  <w:style w:type="paragraph" w:customStyle="1" w:styleId="LabStepLevel2NoBullet">
    <w:name w:val="Lab Step Level 2 No Bullet"/>
    <w:basedOn w:val="LabStepLevel2Numbered"/>
    <w:qFormat/>
    <w:rsid w:val="00FE487B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FE487B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Text"/>
    <w:qFormat/>
    <w:rsid w:val="00FE487B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  <w:sz w:val="18"/>
    </w:rPr>
  </w:style>
  <w:style w:type="paragraph" w:customStyle="1" w:styleId="LabExerciseText">
    <w:name w:val="Lab Exercise Text"/>
    <w:basedOn w:val="Normal"/>
    <w:qFormat/>
    <w:rsid w:val="00FE487B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6"/>
    </w:rPr>
  </w:style>
  <w:style w:type="paragraph" w:customStyle="1" w:styleId="LabSetup">
    <w:name w:val="Lab Setup"/>
    <w:basedOn w:val="Normal"/>
    <w:next w:val="Normal"/>
    <w:rsid w:val="00FE487B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4"/>
    </w:rPr>
  </w:style>
  <w:style w:type="paragraph" w:customStyle="1" w:styleId="LabSetupStep">
    <w:name w:val="Lab Setup Step"/>
    <w:basedOn w:val="LabSetup"/>
    <w:qFormat/>
    <w:rsid w:val="00FE487B"/>
    <w:pPr>
      <w:numPr>
        <w:numId w:val="2"/>
      </w:numPr>
      <w:shd w:val="clear" w:color="auto" w:fill="FFFFFF" w:themeFill="background1"/>
      <w:tabs>
        <w:tab w:val="left" w:pos="216"/>
      </w:tabs>
      <w:spacing w:before="60" w:after="120" w:line="240" w:lineRule="exact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FE487B"/>
    <w:pPr>
      <w:spacing w:after="0"/>
    </w:pPr>
    <w:rPr>
      <w:rFonts w:ascii="Arial" w:hAnsi="Arial"/>
      <w:sz w:val="18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E487B"/>
    <w:pPr>
      <w:spacing w:before="120" w:after="12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qFormat/>
    <w:rsid w:val="00FE487B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uiPriority w:val="1"/>
    <w:qFormat/>
    <w:rsid w:val="00FE487B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FE487B"/>
    <w:rPr>
      <w:rFonts w:ascii="Arial" w:hAnsi="Arial"/>
      <w:sz w:val="1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paragraph" w:customStyle="1" w:styleId="LabStepTableText">
    <w:name w:val="Lab Step Table Text"/>
    <w:basedOn w:val="Normal"/>
    <w:qFormat/>
    <w:rsid w:val="00FE487B"/>
    <w:pPr>
      <w:tabs>
        <w:tab w:val="left" w:pos="288"/>
        <w:tab w:val="left" w:pos="576"/>
      </w:tabs>
      <w:spacing w:before="0" w:after="0"/>
    </w:pPr>
    <w:rPr>
      <w:sz w:val="14"/>
    </w:rPr>
  </w:style>
  <w:style w:type="character" w:customStyle="1" w:styleId="Heading3Char">
    <w:name w:val="Heading 3 Char"/>
    <w:basedOn w:val="DefaultParagraphFont"/>
    <w:link w:val="Heading3"/>
    <w:uiPriority w:val="9"/>
    <w:rsid w:val="00FE487B"/>
    <w:rPr>
      <w:rFonts w:ascii="Arial Black" w:eastAsiaTheme="majorEastAsia" w:hAnsi="Arial Black" w:cstheme="majorBidi"/>
      <w:b/>
      <w:bCs/>
      <w:color w:val="404040" w:themeColor="text1" w:themeTint="BF"/>
    </w:rPr>
  </w:style>
  <w:style w:type="paragraph" w:customStyle="1" w:styleId="LabStepCodeBlockLevel2">
    <w:name w:val="Lab Step Code Block Level 2"/>
    <w:basedOn w:val="LabStepCodeBlock"/>
    <w:qFormat/>
    <w:rsid w:val="00FE487B"/>
    <w:pPr>
      <w:ind w:left="1152"/>
    </w:pPr>
  </w:style>
  <w:style w:type="paragraph" w:customStyle="1" w:styleId="LabStepScreenshotLevel2">
    <w:name w:val="Lab Step Screenshot Level 2"/>
    <w:basedOn w:val="LabStepScreenshot"/>
    <w:qFormat/>
    <w:rsid w:val="00FE487B"/>
    <w:pPr>
      <w:ind w:left="1152"/>
    </w:pPr>
    <w:rPr>
      <w:noProof/>
    </w:rPr>
  </w:style>
  <w:style w:type="paragraph" w:customStyle="1" w:styleId="LabStepTableTextHeader">
    <w:name w:val="Lab Step Table Text Header"/>
    <w:basedOn w:val="LabStepTableText"/>
    <w:next w:val="LabStepTableText"/>
    <w:qFormat/>
    <w:rsid w:val="00FE487B"/>
    <w:rPr>
      <w:b/>
    </w:rPr>
  </w:style>
  <w:style w:type="paragraph" w:customStyle="1" w:styleId="LabStepTableParagraph">
    <w:name w:val="Lab Step Table Paragraph"/>
    <w:basedOn w:val="LabStepNumbered"/>
    <w:qFormat/>
    <w:rsid w:val="00FE487B"/>
    <w:pPr>
      <w:numPr>
        <w:numId w:val="0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487B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rsid w:val="00FE487B"/>
    <w:pPr>
      <w:numPr>
        <w:numId w:val="63"/>
      </w:numPr>
      <w:spacing w:before="0" w:after="0" w:line="240" w:lineRule="exact"/>
    </w:pPr>
    <w:rPr>
      <w:rFonts w:eastAsia="Times New Roman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E48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487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487B"/>
    <w:rPr>
      <w:rFonts w:ascii="Arial" w:hAnsi="Arial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48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487B"/>
    <w:rPr>
      <w:rFonts w:ascii="Arial" w:hAnsi="Arial"/>
      <w:b/>
      <w:bCs/>
      <w:color w:val="262626" w:themeColor="text1" w:themeTint="D9"/>
      <w:sz w:val="20"/>
      <w:szCs w:val="20"/>
    </w:rPr>
  </w:style>
  <w:style w:type="character" w:styleId="Strong">
    <w:name w:val="Strong"/>
    <w:basedOn w:val="DefaultParagraphFont"/>
    <w:uiPriority w:val="22"/>
    <w:qFormat/>
    <w:rsid w:val="00FE487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E487B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TOCHeader">
    <w:name w:val="TOC Header"/>
    <w:basedOn w:val="Normal"/>
    <w:qFormat/>
    <w:rsid w:val="00FE487B"/>
    <w:pPr>
      <w:pBdr>
        <w:bottom w:val="single" w:sz="8" w:space="2" w:color="000000" w:themeColor="text1"/>
      </w:pBdr>
      <w:spacing w:before="480"/>
    </w:pPr>
    <w:rPr>
      <w:rFonts w:ascii="Arial Black" w:hAnsi="Arial Black"/>
      <w:b/>
      <w:color w:val="000000" w:themeColor="text1"/>
      <w:sz w:val="28"/>
    </w:rPr>
  </w:style>
  <w:style w:type="paragraph" w:styleId="Subtitle">
    <w:name w:val="Subtitle"/>
    <w:basedOn w:val="Title"/>
    <w:next w:val="Normal"/>
    <w:link w:val="SubtitleChar"/>
    <w:uiPriority w:val="11"/>
    <w:qFormat/>
    <w:rsid w:val="00FE487B"/>
    <w:pPr>
      <w:numPr>
        <w:ilvl w:val="1"/>
      </w:numPr>
      <w:shd w:val="clear" w:color="000000" w:themeColor="text1" w:fill="auto"/>
      <w:ind w:left="288"/>
    </w:pPr>
    <w:rPr>
      <w:i/>
      <w:iCs/>
      <w:spacing w:val="0"/>
      <w:position w:val="2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E487B"/>
    <w:rPr>
      <w:rFonts w:ascii="Arial" w:eastAsiaTheme="majorEastAsia" w:hAnsi="Arial" w:cstheme="majorBidi"/>
      <w:b/>
      <w:i/>
      <w:iCs/>
      <w:position w:val="22"/>
      <w:sz w:val="40"/>
      <w:szCs w:val="24"/>
      <w:shd w:val="clear" w:color="000000" w:themeColor="text1" w:fill="auto"/>
    </w:rPr>
  </w:style>
  <w:style w:type="paragraph" w:customStyle="1" w:styleId="Slide">
    <w:name w:val="Slide"/>
    <w:basedOn w:val="Normal"/>
    <w:qFormat/>
    <w:rsid w:val="00FE487B"/>
    <w:pPr>
      <w:pBdr>
        <w:bottom w:val="single" w:sz="8" w:space="12" w:color="D9D9D9" w:themeColor="background1" w:themeShade="D9"/>
      </w:pBdr>
      <w:spacing w:after="240"/>
      <w:jc w:val="center"/>
    </w:pPr>
    <w:rPr>
      <w:rFonts w:ascii="Verdana" w:hAnsi="Verdana"/>
      <w:sz w:val="18"/>
    </w:rPr>
  </w:style>
  <w:style w:type="paragraph" w:customStyle="1" w:styleId="SlideNotes">
    <w:name w:val="Slide Notes"/>
    <w:basedOn w:val="Normal"/>
    <w:qFormat/>
    <w:rsid w:val="00FE487B"/>
    <w:pPr>
      <w:spacing w:before="240"/>
      <w:ind w:left="720" w:right="720"/>
    </w:pPr>
    <w:rPr>
      <w:color w:val="1C1C1C"/>
    </w:rPr>
  </w:style>
  <w:style w:type="paragraph" w:customStyle="1" w:styleId="SlidesNotes">
    <w:name w:val="Slides Notes"/>
    <w:basedOn w:val="Normal"/>
    <w:qFormat/>
    <w:rsid w:val="00FE487B"/>
    <w:pPr>
      <w:spacing w:before="240"/>
    </w:pPr>
  </w:style>
  <w:style w:type="paragraph" w:customStyle="1" w:styleId="LegalHeader">
    <w:name w:val="Legal Header"/>
    <w:basedOn w:val="Normal"/>
    <w:qFormat/>
    <w:rsid w:val="00FE487B"/>
    <w:pPr>
      <w:spacing w:before="600"/>
    </w:pPr>
    <w:rPr>
      <w:b/>
      <w:color w:val="auto"/>
      <w:u w:val="single"/>
    </w:rPr>
  </w:style>
  <w:style w:type="paragraph" w:customStyle="1" w:styleId="LegalBody">
    <w:name w:val="Legal Body"/>
    <w:basedOn w:val="Normal"/>
    <w:qFormat/>
    <w:rsid w:val="00FE487B"/>
    <w:rPr>
      <w:sz w:val="18"/>
    </w:rPr>
  </w:style>
  <w:style w:type="paragraph" w:customStyle="1" w:styleId="CourseInfo">
    <w:name w:val="Course Info"/>
    <w:basedOn w:val="Normal"/>
    <w:qFormat/>
    <w:rsid w:val="00FE487B"/>
    <w:pPr>
      <w:pBdr>
        <w:top w:val="single" w:sz="12" w:space="6" w:color="auto"/>
        <w:left w:val="single" w:sz="18" w:space="4" w:color="BFBFBF" w:themeColor="background1" w:themeShade="BF"/>
        <w:bottom w:val="single" w:sz="18" w:space="4" w:color="BFBFBF" w:themeColor="background1" w:themeShade="BF"/>
        <w:right w:val="single" w:sz="18" w:space="4" w:color="BFBFBF" w:themeColor="background1" w:themeShade="BF"/>
      </w:pBdr>
      <w:shd w:val="clear" w:color="auto" w:fill="F2F2F2" w:themeFill="background1" w:themeFillShade="F2"/>
      <w:tabs>
        <w:tab w:val="left" w:pos="1728"/>
      </w:tabs>
      <w:spacing w:before="0"/>
      <w:ind w:left="108" w:right="108"/>
    </w:pPr>
    <w:rPr>
      <w:color w:val="595959" w:themeColor="text1" w:themeTint="A6"/>
    </w:rPr>
  </w:style>
  <w:style w:type="character" w:customStyle="1" w:styleId="LabStepNumberedChar">
    <w:name w:val="Lab Step Numbered Char"/>
    <w:basedOn w:val="DefaultParagraphFont"/>
    <w:link w:val="LabStepNumbered"/>
    <w:rsid w:val="00FE487B"/>
    <w:rPr>
      <w:rFonts w:ascii="Arial" w:hAnsi="Arial"/>
      <w:color w:val="262626" w:themeColor="text1" w:themeTint="D9"/>
      <w:sz w:val="18"/>
    </w:rPr>
  </w:style>
  <w:style w:type="paragraph" w:customStyle="1" w:styleId="Strong1">
    <w:name w:val="Strong1"/>
    <w:basedOn w:val="LabStepNumbered"/>
    <w:link w:val="strongChar"/>
    <w:qFormat/>
    <w:rsid w:val="00FE487B"/>
    <w:pPr>
      <w:numPr>
        <w:numId w:val="0"/>
      </w:numPr>
      <w:ind w:left="757" w:hanging="360"/>
    </w:pPr>
    <w:rPr>
      <w:b/>
    </w:rPr>
  </w:style>
  <w:style w:type="character" w:customStyle="1" w:styleId="strongChar">
    <w:name w:val="strong Char"/>
    <w:basedOn w:val="LabStepNumberedChar"/>
    <w:link w:val="Strong1"/>
    <w:rsid w:val="00FE487B"/>
    <w:rPr>
      <w:rFonts w:ascii="Arial" w:hAnsi="Arial"/>
      <w:b/>
      <w:color w:val="262626" w:themeColor="text1" w:themeTint="D9"/>
      <w:sz w:val="18"/>
    </w:rPr>
  </w:style>
  <w:style w:type="paragraph" w:customStyle="1" w:styleId="CourseCode">
    <w:name w:val="Course Code"/>
    <w:basedOn w:val="Normal"/>
    <w:qFormat/>
    <w:rsid w:val="00FE487B"/>
    <w:pPr>
      <w:spacing w:before="720"/>
      <w:jc w:val="center"/>
    </w:pPr>
    <w:rPr>
      <w:rFonts w:ascii="Arial Black" w:hAnsi="Arial Black"/>
      <w:color w:val="auto"/>
      <w:sz w:val="72"/>
    </w:rPr>
  </w:style>
  <w:style w:type="paragraph" w:styleId="TOC3">
    <w:name w:val="toc 3"/>
    <w:basedOn w:val="Normal"/>
    <w:next w:val="Normal"/>
    <w:autoRedefine/>
    <w:uiPriority w:val="39"/>
    <w:unhideWhenUsed/>
    <w:rsid w:val="00FE487B"/>
    <w:pPr>
      <w:tabs>
        <w:tab w:val="right" w:leader="dot" w:pos="10790"/>
      </w:tabs>
      <w:spacing w:before="40" w:after="0"/>
      <w:ind w:left="432"/>
    </w:pPr>
    <w:rPr>
      <w:sz w:val="16"/>
    </w:rPr>
  </w:style>
  <w:style w:type="numbering" w:customStyle="1" w:styleId="LabStepsTemplate">
    <w:name w:val="LabStepsTemplate"/>
    <w:uiPriority w:val="99"/>
    <w:rsid w:val="00FE487B"/>
    <w:pPr>
      <w:numPr>
        <w:numId w:val="72"/>
      </w:numPr>
    </w:pPr>
  </w:style>
  <w:style w:type="paragraph" w:customStyle="1" w:styleId="ModuleDescription">
    <w:name w:val="Module Description"/>
    <w:basedOn w:val="Normal"/>
    <w:qFormat/>
    <w:rsid w:val="00FE487B"/>
    <w:pPr>
      <w:pBdr>
        <w:top w:val="single" w:sz="8" w:space="8" w:color="auto" w:shadow="1"/>
        <w:left w:val="single" w:sz="8" w:space="8" w:color="auto" w:shadow="1"/>
        <w:bottom w:val="single" w:sz="8" w:space="8" w:color="auto" w:shadow="1"/>
        <w:right w:val="single" w:sz="8" w:space="8" w:color="auto" w:shadow="1"/>
      </w:pBdr>
      <w:shd w:val="clear" w:color="auto" w:fill="EAEAEA"/>
      <w:spacing w:before="240" w:after="240"/>
      <w:ind w:left="720" w:right="720"/>
      <w:jc w:val="both"/>
    </w:pPr>
    <w:rPr>
      <w:sz w:val="24"/>
    </w:rPr>
  </w:style>
  <w:style w:type="paragraph" w:customStyle="1" w:styleId="AgendaSlide">
    <w:name w:val="Agenda Slide"/>
    <w:basedOn w:val="Normal"/>
    <w:qFormat/>
    <w:rsid w:val="00FE487B"/>
    <w:pPr>
      <w:jc w:val="center"/>
    </w:pPr>
  </w:style>
  <w:style w:type="paragraph" w:customStyle="1" w:styleId="TopicsCoveredItem">
    <w:name w:val="Topics Covered Item"/>
    <w:basedOn w:val="Normal"/>
    <w:qFormat/>
    <w:rsid w:val="00FE487B"/>
    <w:pPr>
      <w:numPr>
        <w:numId w:val="74"/>
      </w:numPr>
      <w:spacing w:before="0" w:after="0"/>
      <w:contextualSpacing/>
    </w:pPr>
  </w:style>
  <w:style w:type="paragraph" w:customStyle="1" w:styleId="ModuleIntroHeader">
    <w:name w:val="Module Intro Header"/>
    <w:basedOn w:val="Normal"/>
    <w:qFormat/>
    <w:rsid w:val="00FE487B"/>
    <w:pPr>
      <w:pBdr>
        <w:bottom w:val="single" w:sz="8" w:space="1" w:color="auto"/>
      </w:pBdr>
      <w:spacing w:before="360"/>
      <w:ind w:left="288"/>
    </w:pPr>
    <w:rPr>
      <w:b/>
      <w:sz w:val="24"/>
    </w:rPr>
  </w:style>
  <w:style w:type="paragraph" w:customStyle="1" w:styleId="ModuleAgendaItem">
    <w:name w:val="Module Agenda Item"/>
    <w:basedOn w:val="Normal"/>
    <w:qFormat/>
    <w:rsid w:val="00FE487B"/>
    <w:pPr>
      <w:spacing w:before="0" w:after="0"/>
      <w:ind w:left="360" w:hanging="360"/>
      <w:contextualSpacing/>
    </w:pPr>
    <w:rPr>
      <w:sz w:val="24"/>
    </w:rPr>
  </w:style>
  <w:style w:type="paragraph" w:customStyle="1" w:styleId="LabExerciseItem">
    <w:name w:val="Lab Exercise Item"/>
    <w:basedOn w:val="Normal"/>
    <w:next w:val="Normal"/>
    <w:qFormat/>
    <w:rsid w:val="00FE487B"/>
    <w:pPr>
      <w:spacing w:before="0" w:after="0"/>
      <w:ind w:left="360" w:hanging="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87B"/>
    <w:pPr>
      <w:spacing w:before="120" w:after="120" w:line="240" w:lineRule="auto"/>
    </w:pPr>
    <w:rPr>
      <w:rFonts w:ascii="Arial" w:hAnsi="Arial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87B"/>
    <w:pPr>
      <w:pBdr>
        <w:bottom w:val="single" w:sz="18" w:space="1" w:color="000000" w:themeColor="text1"/>
      </w:pBdr>
      <w:shd w:val="clear" w:color="F2F2F2" w:themeColor="background1" w:themeShade="F2" w:fill="auto"/>
      <w:spacing w:before="0" w:after="240"/>
      <w:outlineLvl w:val="0"/>
    </w:pPr>
    <w:rPr>
      <w:rFonts w:ascii="Arial Black" w:hAnsi="Arial Black"/>
      <w:color w:val="auto"/>
      <w:sz w:val="28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paragraph" w:styleId="Heading2">
    <w:name w:val="heading 2"/>
    <w:basedOn w:val="Normal"/>
    <w:next w:val="Normal"/>
    <w:link w:val="Heading2Char"/>
    <w:uiPriority w:val="9"/>
    <w:qFormat/>
    <w:rsid w:val="00FE487B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auto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487B"/>
    <w:pPr>
      <w:keepNext/>
      <w:keepLines/>
      <w:pBdr>
        <w:bottom w:val="single" w:sz="4" w:space="1" w:color="auto"/>
      </w:pBdr>
      <w:spacing w:before="200" w:after="0"/>
      <w:outlineLvl w:val="2"/>
    </w:pPr>
    <w:rPr>
      <w:rFonts w:ascii="Arial Black" w:eastAsiaTheme="majorEastAsia" w:hAnsi="Arial Black" w:cstheme="majorBidi"/>
      <w:b/>
      <w:bCs/>
      <w:color w:val="404040" w:themeColor="text1" w:themeTint="BF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487B"/>
    <w:pPr>
      <w:keepNext/>
      <w:keepLines/>
      <w:pBdr>
        <w:bottom w:val="single" w:sz="4" w:space="1" w:color="auto"/>
      </w:pBdr>
      <w:spacing w:before="200" w:after="0"/>
      <w:outlineLvl w:val="3"/>
    </w:pPr>
    <w:rPr>
      <w:rFonts w:ascii="Arial Black" w:eastAsiaTheme="majorEastAsia" w:hAnsi="Arial Black" w:cstheme="majorBidi"/>
      <w:b/>
      <w:bCs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E487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87B"/>
    <w:rPr>
      <w:rFonts w:ascii="Arial Black" w:hAnsi="Arial Black"/>
      <w:sz w:val="28"/>
      <w:shd w:val="clear" w:color="F2F2F2" w:themeColor="background1" w:themeShade="F2" w:fill="auto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character" w:customStyle="1" w:styleId="Heading2Char">
    <w:name w:val="Heading 2 Char"/>
    <w:basedOn w:val="DefaultParagraphFont"/>
    <w:link w:val="Heading2"/>
    <w:uiPriority w:val="9"/>
    <w:rsid w:val="00FE487B"/>
    <w:rPr>
      <w:rFonts w:ascii="Arial Black" w:hAnsi="Arial Black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E487B"/>
    <w:rPr>
      <w:rFonts w:ascii="Arial Black" w:eastAsiaTheme="majorEastAsia" w:hAnsi="Arial Black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FE487B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8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87B"/>
    <w:rPr>
      <w:rFonts w:ascii="Tahoma" w:hAnsi="Tahoma" w:cs="Tahoma"/>
      <w:color w:val="262626" w:themeColor="text1" w:themeTint="D9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E487B"/>
    <w:pPr>
      <w:tabs>
        <w:tab w:val="right" w:leader="dot" w:pos="10786"/>
      </w:tabs>
      <w:spacing w:before="80" w:after="0"/>
      <w:ind w:left="144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FE487B"/>
    <w:pPr>
      <w:tabs>
        <w:tab w:val="right" w:leader="dot" w:pos="10790"/>
      </w:tabs>
      <w:spacing w:before="40" w:after="40"/>
      <w:ind w:left="288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FE487B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FE487B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FE487B"/>
    <w:pPr>
      <w:shd w:val="clear" w:color="auto" w:fill="FFFFFF" w:themeFill="background1"/>
      <w:spacing w:before="240" w:after="240" w:line="288" w:lineRule="auto"/>
      <w:ind w:left="288" w:right="288"/>
      <w:contextualSpacing/>
      <w:jc w:val="center"/>
    </w:pPr>
    <w:rPr>
      <w:rFonts w:eastAsiaTheme="majorEastAsia" w:cstheme="majorBidi"/>
      <w:b/>
      <w:color w:val="auto"/>
      <w:spacing w:val="5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487B"/>
    <w:rPr>
      <w:rFonts w:ascii="Arial" w:eastAsiaTheme="majorEastAsia" w:hAnsi="Arial" w:cstheme="majorBidi"/>
      <w:b/>
      <w:spacing w:val="5"/>
      <w:sz w:val="80"/>
      <w:szCs w:val="52"/>
      <w:shd w:val="clear" w:color="auto" w:fill="FFFFFF" w:themeFill="background1"/>
    </w:rPr>
  </w:style>
  <w:style w:type="paragraph" w:styleId="NoSpacing">
    <w:name w:val="No Spacing"/>
    <w:link w:val="NoSpacingChar"/>
    <w:uiPriority w:val="1"/>
    <w:qFormat/>
    <w:rsid w:val="00FE487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E487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E487B"/>
    <w:pPr>
      <w:tabs>
        <w:tab w:val="center" w:pos="5400"/>
        <w:tab w:val="right" w:pos="10800"/>
      </w:tabs>
      <w:spacing w:before="0" w:after="240" w:line="200" w:lineRule="exact"/>
      <w:contextualSpacing/>
    </w:pPr>
    <w:rPr>
      <w:color w:val="292929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FE487B"/>
    <w:rPr>
      <w:rFonts w:ascii="Arial" w:hAnsi="Arial"/>
      <w:color w:val="292929"/>
      <w:sz w:val="16"/>
    </w:rPr>
  </w:style>
  <w:style w:type="paragraph" w:styleId="Footer">
    <w:name w:val="footer"/>
    <w:basedOn w:val="Normal"/>
    <w:link w:val="FooterChar"/>
    <w:uiPriority w:val="99"/>
    <w:unhideWhenUsed/>
    <w:rsid w:val="00FE487B"/>
    <w:pPr>
      <w:tabs>
        <w:tab w:val="center" w:pos="5400"/>
        <w:tab w:val="right" w:pos="10800"/>
      </w:tabs>
      <w:spacing w:before="240" w:after="0" w:line="200" w:lineRule="exact"/>
      <w:contextualSpacing/>
    </w:pPr>
    <w:rPr>
      <w:color w:val="292929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FE487B"/>
    <w:rPr>
      <w:rFonts w:ascii="Arial" w:hAnsi="Arial"/>
      <w:color w:val="292929"/>
      <w:sz w:val="16"/>
    </w:rPr>
  </w:style>
  <w:style w:type="paragraph" w:customStyle="1" w:styleId="LabExercise">
    <w:name w:val="Lab Exercise"/>
    <w:basedOn w:val="Normal"/>
    <w:next w:val="Normal"/>
    <w:qFormat/>
    <w:rsid w:val="00FE487B"/>
    <w:pPr>
      <w:spacing w:before="0" w:after="200" w:line="276" w:lineRule="auto"/>
    </w:pPr>
    <w:rPr>
      <w:b/>
    </w:rPr>
  </w:style>
  <w:style w:type="paragraph" w:styleId="ListParagraph">
    <w:name w:val="List Paragraph"/>
    <w:basedOn w:val="Normal"/>
    <w:next w:val="Normal"/>
    <w:uiPriority w:val="34"/>
    <w:qFormat/>
    <w:rsid w:val="00FE487B"/>
    <w:pPr>
      <w:tabs>
        <w:tab w:val="left" w:pos="5040"/>
      </w:tabs>
      <w:spacing w:line="276" w:lineRule="auto"/>
      <w:ind w:left="288"/>
      <w:contextualSpacing/>
    </w:pPr>
    <w:rPr>
      <w:sz w:val="18"/>
    </w:rPr>
  </w:style>
  <w:style w:type="table" w:customStyle="1" w:styleId="LabExerciseStepTable">
    <w:name w:val="Lab Exercise Step Table"/>
    <w:basedOn w:val="TableNormal"/>
    <w:uiPriority w:val="99"/>
    <w:rsid w:val="00FE487B"/>
    <w:pPr>
      <w:spacing w:after="0" w:line="240" w:lineRule="auto"/>
    </w:pPr>
    <w:rPr>
      <w:rFonts w:ascii="Arial" w:hAnsi="Arial"/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Inline">
    <w:name w:val="Code Inline"/>
    <w:basedOn w:val="DefaultParagraphFont"/>
    <w:uiPriority w:val="1"/>
    <w:semiHidden/>
    <w:unhideWhenUsed/>
    <w:qFormat/>
    <w:rsid w:val="00FE487B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nhideWhenUsed/>
    <w:qFormat/>
    <w:rsid w:val="00FE487B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qFormat/>
    <w:rsid w:val="00FE487B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576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E487B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487B"/>
    <w:rPr>
      <w:rFonts w:ascii="Arial" w:hAnsi="Arial"/>
      <w:color w:val="262626" w:themeColor="text1" w:themeTint="D9"/>
      <w:sz w:val="20"/>
      <w:szCs w:val="20"/>
    </w:rPr>
  </w:style>
  <w:style w:type="table" w:styleId="LightShading-Accent4">
    <w:name w:val="Light Shading Accent 4"/>
    <w:basedOn w:val="TableNormal"/>
    <w:uiPriority w:val="60"/>
    <w:rsid w:val="00FE487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nhideWhenUsed/>
    <w:qFormat/>
    <w:rsid w:val="00FE487B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FE487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FE487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FE48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rsid w:val="00FE48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nhideWhenUsed/>
    <w:qFormat/>
    <w:rsid w:val="00FE487B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FE487B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uiPriority w:val="1"/>
    <w:qFormat/>
    <w:rsid w:val="00FE487B"/>
    <w:rPr>
      <w:rFonts w:ascii="Arial" w:hAnsi="Arial"/>
      <w:b/>
      <w:sz w:val="16"/>
    </w:rPr>
  </w:style>
  <w:style w:type="paragraph" w:customStyle="1" w:styleId="LabStepNumbered">
    <w:name w:val="Lab Step Numbered"/>
    <w:link w:val="LabStepNumberedChar"/>
    <w:qFormat/>
    <w:rsid w:val="00FE487B"/>
    <w:pPr>
      <w:numPr>
        <w:numId w:val="76"/>
      </w:numPr>
      <w:spacing w:before="80" w:after="40" w:line="240" w:lineRule="auto"/>
    </w:pPr>
    <w:rPr>
      <w:rFonts w:ascii="Arial" w:hAnsi="Arial"/>
      <w:color w:val="262626" w:themeColor="text1" w:themeTint="D9"/>
      <w:sz w:val="18"/>
    </w:rPr>
  </w:style>
  <w:style w:type="paragraph" w:customStyle="1" w:styleId="LabStepCodeBlock">
    <w:name w:val="Lab Step Code Block"/>
    <w:basedOn w:val="Normal"/>
    <w:qFormat/>
    <w:rsid w:val="00FE487B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Level2Numbered">
    <w:name w:val="Lab Step Level 2 Numbered"/>
    <w:basedOn w:val="LabStepNumbered"/>
    <w:qFormat/>
    <w:rsid w:val="00FE487B"/>
    <w:pPr>
      <w:numPr>
        <w:ilvl w:val="1"/>
      </w:numPr>
    </w:pPr>
    <w:rPr>
      <w:sz w:val="16"/>
    </w:rPr>
  </w:style>
  <w:style w:type="paragraph" w:customStyle="1" w:styleId="LabStepLevel2NoBullet">
    <w:name w:val="Lab Step Level 2 No Bullet"/>
    <w:basedOn w:val="LabStepLevel2Numbered"/>
    <w:qFormat/>
    <w:rsid w:val="00FE487B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FE487B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Text"/>
    <w:qFormat/>
    <w:rsid w:val="00FE487B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  <w:sz w:val="18"/>
    </w:rPr>
  </w:style>
  <w:style w:type="paragraph" w:customStyle="1" w:styleId="LabExerciseText">
    <w:name w:val="Lab Exercise Text"/>
    <w:basedOn w:val="Normal"/>
    <w:qFormat/>
    <w:rsid w:val="00FE487B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6"/>
    </w:rPr>
  </w:style>
  <w:style w:type="paragraph" w:customStyle="1" w:styleId="LabSetup">
    <w:name w:val="Lab Setup"/>
    <w:basedOn w:val="Normal"/>
    <w:next w:val="Normal"/>
    <w:rsid w:val="00FE487B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4"/>
    </w:rPr>
  </w:style>
  <w:style w:type="paragraph" w:customStyle="1" w:styleId="LabSetupStep">
    <w:name w:val="Lab Setup Step"/>
    <w:basedOn w:val="LabSetup"/>
    <w:qFormat/>
    <w:rsid w:val="00FE487B"/>
    <w:pPr>
      <w:numPr>
        <w:numId w:val="2"/>
      </w:numPr>
      <w:shd w:val="clear" w:color="auto" w:fill="FFFFFF" w:themeFill="background1"/>
      <w:tabs>
        <w:tab w:val="left" w:pos="216"/>
      </w:tabs>
      <w:spacing w:before="60" w:after="120" w:line="240" w:lineRule="exact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FE487B"/>
    <w:pPr>
      <w:spacing w:after="0"/>
    </w:pPr>
    <w:rPr>
      <w:rFonts w:ascii="Arial" w:hAnsi="Arial"/>
      <w:sz w:val="18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E487B"/>
    <w:pPr>
      <w:spacing w:before="120" w:after="12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qFormat/>
    <w:rsid w:val="00FE487B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uiPriority w:val="1"/>
    <w:qFormat/>
    <w:rsid w:val="00FE487B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FE487B"/>
    <w:rPr>
      <w:rFonts w:ascii="Arial" w:hAnsi="Arial"/>
      <w:sz w:val="1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paragraph" w:customStyle="1" w:styleId="LabStepTableText">
    <w:name w:val="Lab Step Table Text"/>
    <w:basedOn w:val="Normal"/>
    <w:qFormat/>
    <w:rsid w:val="00FE487B"/>
    <w:pPr>
      <w:tabs>
        <w:tab w:val="left" w:pos="288"/>
        <w:tab w:val="left" w:pos="576"/>
      </w:tabs>
      <w:spacing w:before="0" w:after="0"/>
    </w:pPr>
    <w:rPr>
      <w:sz w:val="14"/>
    </w:rPr>
  </w:style>
  <w:style w:type="character" w:customStyle="1" w:styleId="Heading3Char">
    <w:name w:val="Heading 3 Char"/>
    <w:basedOn w:val="DefaultParagraphFont"/>
    <w:link w:val="Heading3"/>
    <w:uiPriority w:val="9"/>
    <w:rsid w:val="00FE487B"/>
    <w:rPr>
      <w:rFonts w:ascii="Arial Black" w:eastAsiaTheme="majorEastAsia" w:hAnsi="Arial Black" w:cstheme="majorBidi"/>
      <w:b/>
      <w:bCs/>
      <w:color w:val="404040" w:themeColor="text1" w:themeTint="BF"/>
    </w:rPr>
  </w:style>
  <w:style w:type="paragraph" w:customStyle="1" w:styleId="LabStepCodeBlockLevel2">
    <w:name w:val="Lab Step Code Block Level 2"/>
    <w:basedOn w:val="LabStepCodeBlock"/>
    <w:qFormat/>
    <w:rsid w:val="00FE487B"/>
    <w:pPr>
      <w:ind w:left="1152"/>
    </w:pPr>
  </w:style>
  <w:style w:type="paragraph" w:customStyle="1" w:styleId="LabStepScreenshotLevel2">
    <w:name w:val="Lab Step Screenshot Level 2"/>
    <w:basedOn w:val="LabStepScreenshot"/>
    <w:qFormat/>
    <w:rsid w:val="00FE487B"/>
    <w:pPr>
      <w:ind w:left="1152"/>
    </w:pPr>
    <w:rPr>
      <w:noProof/>
    </w:rPr>
  </w:style>
  <w:style w:type="paragraph" w:customStyle="1" w:styleId="LabStepTableTextHeader">
    <w:name w:val="Lab Step Table Text Header"/>
    <w:basedOn w:val="LabStepTableText"/>
    <w:next w:val="LabStepTableText"/>
    <w:qFormat/>
    <w:rsid w:val="00FE487B"/>
    <w:rPr>
      <w:b/>
    </w:rPr>
  </w:style>
  <w:style w:type="paragraph" w:customStyle="1" w:styleId="LabStepTableParagraph">
    <w:name w:val="Lab Step Table Paragraph"/>
    <w:basedOn w:val="LabStepNumbered"/>
    <w:qFormat/>
    <w:rsid w:val="00FE487B"/>
    <w:pPr>
      <w:numPr>
        <w:numId w:val="0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487B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rsid w:val="00FE487B"/>
    <w:pPr>
      <w:numPr>
        <w:numId w:val="63"/>
      </w:numPr>
      <w:spacing w:before="0" w:after="0" w:line="240" w:lineRule="exact"/>
    </w:pPr>
    <w:rPr>
      <w:rFonts w:eastAsia="Times New Roman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E48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487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487B"/>
    <w:rPr>
      <w:rFonts w:ascii="Arial" w:hAnsi="Arial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48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487B"/>
    <w:rPr>
      <w:rFonts w:ascii="Arial" w:hAnsi="Arial"/>
      <w:b/>
      <w:bCs/>
      <w:color w:val="262626" w:themeColor="text1" w:themeTint="D9"/>
      <w:sz w:val="20"/>
      <w:szCs w:val="20"/>
    </w:rPr>
  </w:style>
  <w:style w:type="character" w:styleId="Strong">
    <w:name w:val="Strong"/>
    <w:basedOn w:val="DefaultParagraphFont"/>
    <w:uiPriority w:val="22"/>
    <w:qFormat/>
    <w:rsid w:val="00FE487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E487B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TOCHeader">
    <w:name w:val="TOC Header"/>
    <w:basedOn w:val="Normal"/>
    <w:qFormat/>
    <w:rsid w:val="00FE487B"/>
    <w:pPr>
      <w:pBdr>
        <w:bottom w:val="single" w:sz="8" w:space="2" w:color="000000" w:themeColor="text1"/>
      </w:pBdr>
      <w:spacing w:before="480"/>
    </w:pPr>
    <w:rPr>
      <w:rFonts w:ascii="Arial Black" w:hAnsi="Arial Black"/>
      <w:b/>
      <w:color w:val="000000" w:themeColor="text1"/>
      <w:sz w:val="28"/>
    </w:rPr>
  </w:style>
  <w:style w:type="paragraph" w:styleId="Subtitle">
    <w:name w:val="Subtitle"/>
    <w:basedOn w:val="Title"/>
    <w:next w:val="Normal"/>
    <w:link w:val="SubtitleChar"/>
    <w:uiPriority w:val="11"/>
    <w:qFormat/>
    <w:rsid w:val="00FE487B"/>
    <w:pPr>
      <w:numPr>
        <w:ilvl w:val="1"/>
      </w:numPr>
      <w:shd w:val="clear" w:color="000000" w:themeColor="text1" w:fill="auto"/>
      <w:ind w:left="288"/>
    </w:pPr>
    <w:rPr>
      <w:i/>
      <w:iCs/>
      <w:spacing w:val="0"/>
      <w:position w:val="2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E487B"/>
    <w:rPr>
      <w:rFonts w:ascii="Arial" w:eastAsiaTheme="majorEastAsia" w:hAnsi="Arial" w:cstheme="majorBidi"/>
      <w:b/>
      <w:i/>
      <w:iCs/>
      <w:position w:val="22"/>
      <w:sz w:val="40"/>
      <w:szCs w:val="24"/>
      <w:shd w:val="clear" w:color="000000" w:themeColor="text1" w:fill="auto"/>
    </w:rPr>
  </w:style>
  <w:style w:type="paragraph" w:customStyle="1" w:styleId="Slide">
    <w:name w:val="Slide"/>
    <w:basedOn w:val="Normal"/>
    <w:qFormat/>
    <w:rsid w:val="00FE487B"/>
    <w:pPr>
      <w:pBdr>
        <w:bottom w:val="single" w:sz="8" w:space="12" w:color="D9D9D9" w:themeColor="background1" w:themeShade="D9"/>
      </w:pBdr>
      <w:spacing w:after="240"/>
      <w:jc w:val="center"/>
    </w:pPr>
    <w:rPr>
      <w:rFonts w:ascii="Verdana" w:hAnsi="Verdana"/>
      <w:sz w:val="18"/>
    </w:rPr>
  </w:style>
  <w:style w:type="paragraph" w:customStyle="1" w:styleId="SlideNotes">
    <w:name w:val="Slide Notes"/>
    <w:basedOn w:val="Normal"/>
    <w:qFormat/>
    <w:rsid w:val="00FE487B"/>
    <w:pPr>
      <w:spacing w:before="240"/>
      <w:ind w:left="720" w:right="720"/>
    </w:pPr>
    <w:rPr>
      <w:color w:val="1C1C1C"/>
    </w:rPr>
  </w:style>
  <w:style w:type="paragraph" w:customStyle="1" w:styleId="SlidesNotes">
    <w:name w:val="Slides Notes"/>
    <w:basedOn w:val="Normal"/>
    <w:qFormat/>
    <w:rsid w:val="00FE487B"/>
    <w:pPr>
      <w:spacing w:before="240"/>
    </w:pPr>
  </w:style>
  <w:style w:type="paragraph" w:customStyle="1" w:styleId="LegalHeader">
    <w:name w:val="Legal Header"/>
    <w:basedOn w:val="Normal"/>
    <w:qFormat/>
    <w:rsid w:val="00FE487B"/>
    <w:pPr>
      <w:spacing w:before="600"/>
    </w:pPr>
    <w:rPr>
      <w:b/>
      <w:color w:val="auto"/>
      <w:u w:val="single"/>
    </w:rPr>
  </w:style>
  <w:style w:type="paragraph" w:customStyle="1" w:styleId="LegalBody">
    <w:name w:val="Legal Body"/>
    <w:basedOn w:val="Normal"/>
    <w:qFormat/>
    <w:rsid w:val="00FE487B"/>
    <w:rPr>
      <w:sz w:val="18"/>
    </w:rPr>
  </w:style>
  <w:style w:type="paragraph" w:customStyle="1" w:styleId="CourseInfo">
    <w:name w:val="Course Info"/>
    <w:basedOn w:val="Normal"/>
    <w:qFormat/>
    <w:rsid w:val="00FE487B"/>
    <w:pPr>
      <w:pBdr>
        <w:top w:val="single" w:sz="12" w:space="6" w:color="auto"/>
        <w:left w:val="single" w:sz="18" w:space="4" w:color="BFBFBF" w:themeColor="background1" w:themeShade="BF"/>
        <w:bottom w:val="single" w:sz="18" w:space="4" w:color="BFBFBF" w:themeColor="background1" w:themeShade="BF"/>
        <w:right w:val="single" w:sz="18" w:space="4" w:color="BFBFBF" w:themeColor="background1" w:themeShade="BF"/>
      </w:pBdr>
      <w:shd w:val="clear" w:color="auto" w:fill="F2F2F2" w:themeFill="background1" w:themeFillShade="F2"/>
      <w:tabs>
        <w:tab w:val="left" w:pos="1728"/>
      </w:tabs>
      <w:spacing w:before="0"/>
      <w:ind w:left="108" w:right="108"/>
    </w:pPr>
    <w:rPr>
      <w:color w:val="595959" w:themeColor="text1" w:themeTint="A6"/>
    </w:rPr>
  </w:style>
  <w:style w:type="character" w:customStyle="1" w:styleId="LabStepNumberedChar">
    <w:name w:val="Lab Step Numbered Char"/>
    <w:basedOn w:val="DefaultParagraphFont"/>
    <w:link w:val="LabStepNumbered"/>
    <w:rsid w:val="00FE487B"/>
    <w:rPr>
      <w:rFonts w:ascii="Arial" w:hAnsi="Arial"/>
      <w:color w:val="262626" w:themeColor="text1" w:themeTint="D9"/>
      <w:sz w:val="18"/>
    </w:rPr>
  </w:style>
  <w:style w:type="paragraph" w:customStyle="1" w:styleId="Strong1">
    <w:name w:val="Strong1"/>
    <w:basedOn w:val="LabStepNumbered"/>
    <w:link w:val="strongChar"/>
    <w:qFormat/>
    <w:rsid w:val="00FE487B"/>
    <w:pPr>
      <w:numPr>
        <w:numId w:val="0"/>
      </w:numPr>
      <w:ind w:left="757" w:hanging="360"/>
    </w:pPr>
    <w:rPr>
      <w:b/>
    </w:rPr>
  </w:style>
  <w:style w:type="character" w:customStyle="1" w:styleId="strongChar">
    <w:name w:val="strong Char"/>
    <w:basedOn w:val="LabStepNumberedChar"/>
    <w:link w:val="Strong1"/>
    <w:rsid w:val="00FE487B"/>
    <w:rPr>
      <w:rFonts w:ascii="Arial" w:hAnsi="Arial"/>
      <w:b/>
      <w:color w:val="262626" w:themeColor="text1" w:themeTint="D9"/>
      <w:sz w:val="18"/>
    </w:rPr>
  </w:style>
  <w:style w:type="paragraph" w:customStyle="1" w:styleId="CourseCode">
    <w:name w:val="Course Code"/>
    <w:basedOn w:val="Normal"/>
    <w:qFormat/>
    <w:rsid w:val="00FE487B"/>
    <w:pPr>
      <w:spacing w:before="720"/>
      <w:jc w:val="center"/>
    </w:pPr>
    <w:rPr>
      <w:rFonts w:ascii="Arial Black" w:hAnsi="Arial Black"/>
      <w:color w:val="auto"/>
      <w:sz w:val="72"/>
    </w:rPr>
  </w:style>
  <w:style w:type="paragraph" w:styleId="TOC3">
    <w:name w:val="toc 3"/>
    <w:basedOn w:val="Normal"/>
    <w:next w:val="Normal"/>
    <w:autoRedefine/>
    <w:uiPriority w:val="39"/>
    <w:unhideWhenUsed/>
    <w:rsid w:val="00FE487B"/>
    <w:pPr>
      <w:tabs>
        <w:tab w:val="right" w:leader="dot" w:pos="10790"/>
      </w:tabs>
      <w:spacing w:before="40" w:after="0"/>
      <w:ind w:left="432"/>
    </w:pPr>
    <w:rPr>
      <w:sz w:val="16"/>
    </w:rPr>
  </w:style>
  <w:style w:type="numbering" w:customStyle="1" w:styleId="LabStepsTemplate">
    <w:name w:val="LabStepsTemplate"/>
    <w:uiPriority w:val="99"/>
    <w:rsid w:val="00FE487B"/>
    <w:pPr>
      <w:numPr>
        <w:numId w:val="72"/>
      </w:numPr>
    </w:pPr>
  </w:style>
  <w:style w:type="paragraph" w:customStyle="1" w:styleId="ModuleDescription">
    <w:name w:val="Module Description"/>
    <w:basedOn w:val="Normal"/>
    <w:qFormat/>
    <w:rsid w:val="00FE487B"/>
    <w:pPr>
      <w:pBdr>
        <w:top w:val="single" w:sz="8" w:space="8" w:color="auto" w:shadow="1"/>
        <w:left w:val="single" w:sz="8" w:space="8" w:color="auto" w:shadow="1"/>
        <w:bottom w:val="single" w:sz="8" w:space="8" w:color="auto" w:shadow="1"/>
        <w:right w:val="single" w:sz="8" w:space="8" w:color="auto" w:shadow="1"/>
      </w:pBdr>
      <w:shd w:val="clear" w:color="auto" w:fill="EAEAEA"/>
      <w:spacing w:before="240" w:after="240"/>
      <w:ind w:left="720" w:right="720"/>
      <w:jc w:val="both"/>
    </w:pPr>
    <w:rPr>
      <w:sz w:val="24"/>
    </w:rPr>
  </w:style>
  <w:style w:type="paragraph" w:customStyle="1" w:styleId="AgendaSlide">
    <w:name w:val="Agenda Slide"/>
    <w:basedOn w:val="Normal"/>
    <w:qFormat/>
    <w:rsid w:val="00FE487B"/>
    <w:pPr>
      <w:jc w:val="center"/>
    </w:pPr>
  </w:style>
  <w:style w:type="paragraph" w:customStyle="1" w:styleId="TopicsCoveredItem">
    <w:name w:val="Topics Covered Item"/>
    <w:basedOn w:val="Normal"/>
    <w:qFormat/>
    <w:rsid w:val="00FE487B"/>
    <w:pPr>
      <w:numPr>
        <w:numId w:val="74"/>
      </w:numPr>
      <w:spacing w:before="0" w:after="0"/>
      <w:contextualSpacing/>
    </w:pPr>
  </w:style>
  <w:style w:type="paragraph" w:customStyle="1" w:styleId="ModuleIntroHeader">
    <w:name w:val="Module Intro Header"/>
    <w:basedOn w:val="Normal"/>
    <w:qFormat/>
    <w:rsid w:val="00FE487B"/>
    <w:pPr>
      <w:pBdr>
        <w:bottom w:val="single" w:sz="8" w:space="1" w:color="auto"/>
      </w:pBdr>
      <w:spacing w:before="360"/>
      <w:ind w:left="288"/>
    </w:pPr>
    <w:rPr>
      <w:b/>
      <w:sz w:val="24"/>
    </w:rPr>
  </w:style>
  <w:style w:type="paragraph" w:customStyle="1" w:styleId="ModuleAgendaItem">
    <w:name w:val="Module Agenda Item"/>
    <w:basedOn w:val="Normal"/>
    <w:qFormat/>
    <w:rsid w:val="00FE487B"/>
    <w:pPr>
      <w:spacing w:before="0" w:after="0"/>
      <w:ind w:left="360" w:hanging="360"/>
      <w:contextualSpacing/>
    </w:pPr>
    <w:rPr>
      <w:sz w:val="24"/>
    </w:rPr>
  </w:style>
  <w:style w:type="paragraph" w:customStyle="1" w:styleId="LabExerciseItem">
    <w:name w:val="Lab Exercise Item"/>
    <w:basedOn w:val="Normal"/>
    <w:next w:val="Normal"/>
    <w:qFormat/>
    <w:rsid w:val="00FE487B"/>
    <w:pPr>
      <w:spacing w:before="0" w:after="0"/>
      <w:ind w:left="36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image" Target="media/image11.png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settings" Target="settings.xml"/><Relationship Id="rId19" Type="http://schemas.openxmlformats.org/officeDocument/2006/relationships/image" Target="media/image6.png"/><Relationship Id="rId27" Type="http://schemas.openxmlformats.org/officeDocument/2006/relationships/fontTable" Target="fontTable.xml"/><Relationship Id="rId9" Type="http://schemas.microsoft.com/office/2007/relationships/stylesWithEffects" Target="stylesWithEffects.xml"/><Relationship Id="rId14" Type="http://schemas.openxmlformats.org/officeDocument/2006/relationships/image" Target="media/image1.png"/><Relationship Id="rId22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ollo\Apollo\Apollo\Resources\CptCourse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2009-09-03T03:21:00Z</outs:dateTime>
      <outs:isPinned>true</outs:isPinned>
    </outs:relatedDate>
    <outs:relatedDate>
      <outs:type>2</outs:type>
      <outs:displayName>Created</outs:displayName>
      <outs:dateTime>2009-09-03T03:21:00Z</outs:dateTime>
      <outs:isPinned>true</outs:isPinned>
    </outs:relatedDate>
    <outs:relatedDate>
      <outs:type>4</outs:type>
      <outs:displayName>Last Printed</outs:displayName>
      <outs:dateTime>2009-08-12T17:01:00Z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Critical Path Training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Andrew Connell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  <outs:propertyMetadata>
      <outs:type>0</outs:type>
      <outs:propertyId>8</outs:propertyId>
      <outs:propertyName/>
      <outs:isPinned>true</outs:isPinned>
    </outs:propertyMetadata>
  </propertyMetadataList>
  <outs:corruptMetadataWasLost/>
</outs:outSpaceDat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C9D76EE372E147901F191976CD1C3E" ma:contentTypeVersion="1" ma:contentTypeDescription="Create a new document." ma:contentTypeScope="" ma:versionID="060d659d2ae8c36ae41f28d26b9adffd">
  <xsd:schema xmlns:xsd="http://www.w3.org/2001/XMLSchema" xmlns:xs="http://www.w3.org/2001/XMLSchema" xmlns:p="http://schemas.microsoft.com/office/2006/metadata/properties" xmlns:ns2="c83d3ea4-1015-4b4b-bfa9-09fbcd7aa64d" targetNamespace="http://schemas.microsoft.com/office/2006/metadata/properties" ma:root="true" ma:fieldsID="657c10e11796280bf933bed0654cd985" ns2:_="">
    <xsd:import namespace="c83d3ea4-1015-4b4b-bfa9-09fbcd7aa64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d3ea4-1015-4b4b-bfa9-09fbcd7aa64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F371A5D7D7DE4A8979C003A11B1BB6" ma:contentTypeVersion="0" ma:contentTypeDescription="Create a new document." ma:contentTypeScope="" ma:versionID="b1c18d612d2d1f0016585f32229c1ae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4F019-59F6-4F32-9A99-4D00AA33EAC5}"/>
</file>

<file path=customXml/itemProps2.xml><?xml version="1.0" encoding="utf-8"?>
<ds:datastoreItem xmlns:ds="http://schemas.openxmlformats.org/officeDocument/2006/customXml" ds:itemID="{39316EDB-49BA-4480-A4CC-06A2F75E0759}"/>
</file>

<file path=customXml/itemProps3.xml><?xml version="1.0" encoding="utf-8"?>
<ds:datastoreItem xmlns:ds="http://schemas.openxmlformats.org/officeDocument/2006/customXml" ds:itemID="{EE7C130A-3D7F-433D-9DC4-178BD393CBC6}"/>
</file>

<file path=customXml/itemProps4.xml><?xml version="1.0" encoding="utf-8"?>
<ds:datastoreItem xmlns:ds="http://schemas.openxmlformats.org/officeDocument/2006/customXml" ds:itemID="{59C0AA6F-D46B-4624-BCAB-88EDAE63BB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3d3ea4-1015-4b4b-bfa9-09fbcd7aa6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9760899-7BB3-4F0A-919E-05A90E52B3EB}"/>
</file>

<file path=customXml/itemProps6.xml><?xml version="1.0" encoding="utf-8"?>
<ds:datastoreItem xmlns:ds="http://schemas.openxmlformats.org/officeDocument/2006/customXml" ds:itemID="{94AD840C-6200-451C-977B-F1B9DB70F555}"/>
</file>

<file path=docProps/app.xml><?xml version="1.0" encoding="utf-8"?>
<Properties xmlns="http://schemas.openxmlformats.org/officeDocument/2006/extended-properties" xmlns:vt="http://schemas.openxmlformats.org/officeDocument/2006/docPropsVTypes">
  <Template>CptCourseManual.dotx</Template>
  <TotalTime>324</TotalTime>
  <Pages>6</Pages>
  <Words>1264</Words>
  <Characters>7211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Enterprise Content Management</vt:lpstr>
    </vt:vector>
  </TitlesOfParts>
  <Company>Critical Path Training, LLC</Company>
  <LinksUpToDate>false</LinksUpToDate>
  <CharactersWithSpaces>8459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Enterprise Content Management</dc:title>
  <dc:creator>Critical Path Training</dc:creator>
  <cp:lastModifiedBy>Windows User</cp:lastModifiedBy>
  <cp:revision>19</cp:revision>
  <cp:lastPrinted>2009-08-12T17:01:00Z</cp:lastPrinted>
  <dcterms:created xsi:type="dcterms:W3CDTF">2010-05-11T21:19:00Z</dcterms:created>
  <dcterms:modified xsi:type="dcterms:W3CDTF">2012-04-13T10:21:00Z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0x01010034F371A5D7D7DE4A8979C003A11B1BB6</vt:lpwstr>
  </property>
  <property fmtid="{D5CDD505-2E9C-101B-9397-08002B2CF9AE}" pid="3" name="ContentAuthor">
    <vt:lpwstr>1</vt:lpwstr>
  </property>
  <property fmtid="{D5CDD505-2E9C-101B-9397-08002B2CF9AE}" pid="4" name="Order">
    <vt:r8>2000</vt:r8>
  </property>
  <property fmtid="{D5CDD505-2E9C-101B-9397-08002B2CF9AE}" pid="5" name="ContentItemStatus">
    <vt:lpwstr>Completed</vt:lpwstr>
  </property>
  <property fmtid="{D5CDD505-2E9C-101B-9397-08002B2CF9AE}" pid="6" name="_dlc_DocIdItemGuid">
    <vt:lpwstr>96a38b84-d12a-4814-8a5f-15a1a79fc249</vt:lpwstr>
  </property>
</Properties>
</file>