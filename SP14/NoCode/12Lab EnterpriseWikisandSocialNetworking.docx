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WithEffects0.xml" ContentType="application/vnd.openxmlformats-officedocument.wordprocessingml.stylesWithEffec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648" w:rsidRDefault="00824648" w:rsidP="00BE6423">
      <w:pPr>
        <w:pStyle w:val="Heading2"/>
      </w:pPr>
      <w:bookmarkStart w:id="0" w:name="_Toc225684729"/>
      <w:bookmarkStart w:id="1" w:name="_Toc236505692"/>
      <w:r w:rsidRPr="00620888">
        <w:t xml:space="preserve">Enterprise </w:t>
      </w:r>
      <w:r w:rsidR="00AD4C21">
        <w:t>Wikis and Social</w:t>
      </w:r>
      <w:r w:rsidRPr="00620888">
        <w:t xml:space="preserve"> </w:t>
      </w:r>
      <w:bookmarkEnd w:id="0"/>
      <w:bookmarkEnd w:id="1"/>
      <w:r w:rsidR="00AD4C21">
        <w:t>Networking</w:t>
      </w:r>
    </w:p>
    <w:p w:rsidR="00824648" w:rsidRDefault="00824648" w:rsidP="00824648">
      <w:pPr>
        <w:pStyle w:val="LabExerciseText"/>
      </w:pPr>
      <w:r w:rsidRPr="00AB0B53">
        <w:rPr>
          <w:b/>
        </w:rPr>
        <w:t>Lab Time:</w:t>
      </w:r>
      <w:r>
        <w:t xml:space="preserve"> </w:t>
      </w:r>
      <w:r w:rsidR="00B70BF1">
        <w:t>60</w:t>
      </w:r>
      <w:r>
        <w:t xml:space="preserve"> minutes</w:t>
      </w:r>
    </w:p>
    <w:p w:rsidR="00A44707" w:rsidRDefault="00A44707" w:rsidP="00A44707">
      <w:pPr>
        <w:pStyle w:val="LabExerciseText"/>
        <w:rPr>
          <w:lang w:val="nl-NL"/>
        </w:rPr>
      </w:pPr>
      <w:r>
        <w:rPr>
          <w:b/>
          <w:lang w:val="nl-NL"/>
        </w:rPr>
        <w:t>Lab Folder</w:t>
      </w:r>
      <w:r w:rsidR="00692AB3">
        <w:rPr>
          <w:lang w:val="nl-NL"/>
        </w:rPr>
        <w:t>: C:\Student\Labs\</w:t>
      </w:r>
      <w:r w:rsidR="00AA0FB1" w:rsidRPr="00AA0FB1">
        <w:rPr>
          <w:lang w:val="nl-NL"/>
        </w:rPr>
        <w:t>EnterpriseWikisSocial</w:t>
      </w:r>
    </w:p>
    <w:p w:rsidR="00824648" w:rsidRDefault="00824648" w:rsidP="00824648">
      <w:pPr>
        <w:pStyle w:val="LabExerciseText"/>
      </w:pPr>
      <w:r w:rsidRPr="00AB0B53">
        <w:rPr>
          <w:b/>
        </w:rPr>
        <w:t>Lab Overview:</w:t>
      </w:r>
      <w:r>
        <w:t xml:space="preserve"> In this lab you will </w:t>
      </w:r>
      <w:r w:rsidR="0090688F">
        <w:t xml:space="preserve">be working with the social aspects of SharePoint 2010. First, you will create an Enterprise wiki site collection which can be used as a knowledgebase for the company. Then you will define terms and term set for the site. You will use these terms to tag certain artifacts on the site (for example pages, documents etc.). You will then shift gears a bit and work on creating and enhancing a couple of user's My Sites. </w:t>
      </w:r>
    </w:p>
    <w:p w:rsidR="00824648" w:rsidRDefault="00824648" w:rsidP="00BE6423">
      <w:pPr>
        <w:pStyle w:val="Heading3"/>
      </w:pPr>
      <w:bookmarkStart w:id="2" w:name="_Toc225684730"/>
      <w:bookmarkStart w:id="3" w:name="_Toc236505693"/>
      <w:r>
        <w:t xml:space="preserve">Exercise 1: </w:t>
      </w:r>
      <w:bookmarkEnd w:id="2"/>
      <w:bookmarkEnd w:id="3"/>
      <w:r w:rsidR="00AD4C21" w:rsidRPr="00AD4C21">
        <w:t>Creating an Enterprise Wiki Site Collection</w:t>
      </w:r>
    </w:p>
    <w:p w:rsidR="00824648" w:rsidRDefault="00AD4C21" w:rsidP="00BB75BA">
      <w:pPr>
        <w:pStyle w:val="LabExerciseText"/>
      </w:pPr>
      <w:r w:rsidRPr="00AD4C21">
        <w:t>In this exercise, you will create an Enterprise Wiki Site Collection from Central Administration.</w:t>
      </w:r>
    </w:p>
    <w:p w:rsidR="00D21C31" w:rsidRDefault="00D21C31" w:rsidP="00D21C31">
      <w:pPr>
        <w:pStyle w:val="LabStepNumbered"/>
        <w:numPr>
          <w:ilvl w:val="0"/>
          <w:numId w:val="5"/>
        </w:numPr>
        <w:spacing w:after="0"/>
        <w:jc w:val="both"/>
        <w:rPr>
          <w:szCs w:val="18"/>
        </w:rPr>
      </w:pPr>
      <w:r>
        <w:rPr>
          <w:szCs w:val="18"/>
        </w:rPr>
        <w:t xml:space="preserve">Open </w:t>
      </w:r>
      <w:r w:rsidRPr="00AA0FB1">
        <w:rPr>
          <w:b/>
          <w:szCs w:val="18"/>
        </w:rPr>
        <w:t>SharePoint 2010 Central Administration</w:t>
      </w:r>
      <w:r>
        <w:rPr>
          <w:szCs w:val="18"/>
        </w:rPr>
        <w:t>.</w:t>
      </w:r>
    </w:p>
    <w:p w:rsidR="00AA0FB1" w:rsidRDefault="00AA0FB1" w:rsidP="00AA0FB1">
      <w:pPr>
        <w:pStyle w:val="LabStepNumbered"/>
        <w:numPr>
          <w:ilvl w:val="0"/>
          <w:numId w:val="5"/>
        </w:numPr>
      </w:pPr>
      <w:r>
        <w:t xml:space="preserve">Click the </w:t>
      </w:r>
      <w:r w:rsidR="00262105" w:rsidRPr="00AA0FB1">
        <w:rPr>
          <w:b/>
        </w:rPr>
        <w:t>Create site collection</w:t>
      </w:r>
      <w:r w:rsidR="00262105" w:rsidRPr="00AA0FB1">
        <w:t xml:space="preserve"> link under the </w:t>
      </w:r>
      <w:r w:rsidR="00262105" w:rsidRPr="00AA0FB1">
        <w:rPr>
          <w:b/>
        </w:rPr>
        <w:t>Application Management</w:t>
      </w:r>
      <w:r>
        <w:t>. Use the following information to create a new site collection:</w:t>
      </w:r>
    </w:p>
    <w:p w:rsidR="00262105" w:rsidRPr="00AA0FB1" w:rsidRDefault="00262105" w:rsidP="00AA0FB1">
      <w:pPr>
        <w:pStyle w:val="LabStepLevel2NoBullet"/>
      </w:pPr>
      <w:r w:rsidRPr="00AA0FB1">
        <w:rPr>
          <w:b/>
        </w:rPr>
        <w:t>Web Application</w:t>
      </w:r>
      <w:r w:rsidR="00AA0FB1" w:rsidRPr="00AA0FB1">
        <w:rPr>
          <w:b/>
        </w:rPr>
        <w:t>:</w:t>
      </w:r>
      <w:r w:rsidR="00AA0FB1">
        <w:t xml:space="preserve"> </w:t>
      </w:r>
      <w:r w:rsidRPr="00AA0FB1">
        <w:t>http://</w:t>
      </w:r>
      <w:r w:rsidR="00AA0FB1">
        <w:t>intranet.wingtip.com</w:t>
      </w:r>
    </w:p>
    <w:p w:rsidR="00AA0FB1" w:rsidRDefault="00262105" w:rsidP="00AA0FB1">
      <w:pPr>
        <w:pStyle w:val="LabStepLevel2NoBullet"/>
      </w:pPr>
      <w:r w:rsidRPr="00AA0FB1">
        <w:rPr>
          <w:b/>
        </w:rPr>
        <w:t>Title</w:t>
      </w:r>
      <w:r w:rsidR="00AA0FB1" w:rsidRPr="00AA0FB1">
        <w:rPr>
          <w:b/>
        </w:rPr>
        <w:t>:</w:t>
      </w:r>
      <w:r w:rsidR="00AA0FB1">
        <w:t xml:space="preserve"> </w:t>
      </w:r>
      <w:r w:rsidRPr="00AA0FB1">
        <w:t>Wingtip KM.</w:t>
      </w:r>
      <w:r w:rsidR="00B70BF1" w:rsidRPr="00AA0FB1">
        <w:t xml:space="preserve"> </w:t>
      </w:r>
    </w:p>
    <w:p w:rsidR="00262105" w:rsidRPr="00AA0FB1" w:rsidRDefault="00262105" w:rsidP="00AA0FB1">
      <w:pPr>
        <w:pStyle w:val="LabStepLevel2NoBullet"/>
      </w:pPr>
      <w:r w:rsidRPr="00AA0FB1">
        <w:rPr>
          <w:b/>
        </w:rPr>
        <w:t>Website address</w:t>
      </w:r>
      <w:r w:rsidR="00AA0FB1" w:rsidRPr="00AA0FB1">
        <w:rPr>
          <w:b/>
        </w:rPr>
        <w:t xml:space="preserve">: </w:t>
      </w:r>
      <w:r w:rsidR="00AA0FB1">
        <w:t>http://intranet.wingtip.com</w:t>
      </w:r>
      <w:r w:rsidRPr="00AA0FB1">
        <w:t>/Sites/entwiki</w:t>
      </w:r>
    </w:p>
    <w:p w:rsidR="00262105" w:rsidRPr="00AA0FB1" w:rsidRDefault="00AA0FB1" w:rsidP="00AA0FB1">
      <w:pPr>
        <w:pStyle w:val="LabStepLevel2NoBullet"/>
      </w:pPr>
      <w:r w:rsidRPr="00AA0FB1">
        <w:rPr>
          <w:b/>
        </w:rPr>
        <w:t>T</w:t>
      </w:r>
      <w:r w:rsidR="00262105" w:rsidRPr="00AA0FB1">
        <w:rPr>
          <w:b/>
        </w:rPr>
        <w:t xml:space="preserve">emplate </w:t>
      </w:r>
      <w:r w:rsidRPr="00AA0FB1">
        <w:rPr>
          <w:b/>
        </w:rPr>
        <w:t>S</w:t>
      </w:r>
      <w:r w:rsidR="00262105" w:rsidRPr="00AA0FB1">
        <w:rPr>
          <w:b/>
        </w:rPr>
        <w:t>election</w:t>
      </w:r>
      <w:r w:rsidRPr="00AA0FB1">
        <w:rPr>
          <w:b/>
        </w:rPr>
        <w:t>:</w:t>
      </w:r>
      <w:r>
        <w:t xml:space="preserve"> </w:t>
      </w:r>
      <w:r w:rsidR="00262105" w:rsidRPr="00AA0FB1">
        <w:t xml:space="preserve">Publishing </w:t>
      </w:r>
      <w:r w:rsidR="0027317E">
        <w:t>»</w:t>
      </w:r>
      <w:r>
        <w:t xml:space="preserve"> </w:t>
      </w:r>
      <w:r w:rsidR="00262105" w:rsidRPr="00AA0FB1">
        <w:t>Enterprise Wiki</w:t>
      </w:r>
    </w:p>
    <w:p w:rsidR="00262105" w:rsidRPr="00AA0FB1" w:rsidRDefault="00262105" w:rsidP="00AA0FB1">
      <w:pPr>
        <w:pStyle w:val="LabStepLevel2NoBullet"/>
      </w:pPr>
      <w:r w:rsidRPr="00AA0FB1">
        <w:rPr>
          <w:b/>
        </w:rPr>
        <w:t>Primary Site Collection Administrator</w:t>
      </w:r>
      <w:r w:rsidR="00AA0FB1" w:rsidRPr="00AA0FB1">
        <w:rPr>
          <w:b/>
        </w:rPr>
        <w:t>:</w:t>
      </w:r>
      <w:r w:rsidR="00AA0FB1">
        <w:t xml:space="preserve"> </w:t>
      </w:r>
      <w:r w:rsidRPr="00AA0FB1">
        <w:t>WINGTIP\administrator</w:t>
      </w:r>
    </w:p>
    <w:p w:rsidR="00262105" w:rsidRPr="00AA0FB1" w:rsidRDefault="00AA0FB1" w:rsidP="00AA0FB1">
      <w:pPr>
        <w:pStyle w:val="LabStepNumbered"/>
      </w:pPr>
      <w:r>
        <w:t xml:space="preserve">Click the </w:t>
      </w:r>
      <w:r w:rsidR="00262105" w:rsidRPr="00AA0FB1">
        <w:rPr>
          <w:b/>
        </w:rPr>
        <w:t>OK</w:t>
      </w:r>
      <w:r w:rsidR="00262105" w:rsidRPr="00AA0FB1">
        <w:t xml:space="preserve"> button to start the Site Collection creation process.</w:t>
      </w:r>
    </w:p>
    <w:p w:rsidR="0027317E" w:rsidRDefault="00262105" w:rsidP="0027317E">
      <w:pPr>
        <w:pStyle w:val="LabStepNumbered"/>
      </w:pPr>
      <w:r w:rsidRPr="00AA0FB1">
        <w:t>Once the Site Collection is created, click on the link that is presented</w:t>
      </w:r>
      <w:r w:rsidR="00AA0FB1">
        <w:t xml:space="preserve">. </w:t>
      </w:r>
      <w:r w:rsidRPr="00AA0FB1">
        <w:t>This should navigate you to the Enterprise Wiki Site Collection.</w:t>
      </w:r>
    </w:p>
    <w:p w:rsidR="00262105" w:rsidRDefault="0027317E" w:rsidP="0027317E">
      <w:pPr>
        <w:pStyle w:val="LabStepNumbered"/>
        <w:numPr>
          <w:ilvl w:val="0"/>
          <w:numId w:val="0"/>
        </w:numPr>
        <w:ind w:left="432"/>
      </w:pPr>
      <w:r>
        <w:t>T</w:t>
      </w:r>
      <w:r w:rsidR="00262105" w:rsidRPr="00262105">
        <w:t xml:space="preserve">his Enterprise Wiki Site </w:t>
      </w:r>
      <w:r w:rsidR="00262105" w:rsidRPr="00AA0FB1">
        <w:t>Collection</w:t>
      </w:r>
      <w:r w:rsidR="00262105" w:rsidRPr="00262105">
        <w:t xml:space="preserve"> will serve as a place for knowledge sharing in </w:t>
      </w:r>
      <w:r w:rsidR="00262105" w:rsidRPr="00AA0FB1">
        <w:t>the</w:t>
      </w:r>
      <w:r w:rsidR="00262105" w:rsidRPr="00262105">
        <w:t xml:space="preserve"> Enterprise.</w:t>
      </w:r>
    </w:p>
    <w:p w:rsidR="00AA0FB1" w:rsidRDefault="0027317E" w:rsidP="00AA0FB1">
      <w:pPr>
        <w:pStyle w:val="LabExerciseText"/>
      </w:pPr>
      <w:bookmarkStart w:id="4" w:name="_Toc225684731"/>
      <w:bookmarkStart w:id="5" w:name="_Toc236505694"/>
      <w:r>
        <w:t>In this exercise you created an enterprise wiki site collection</w:t>
      </w:r>
    </w:p>
    <w:p w:rsidR="00824648" w:rsidRDefault="00824648" w:rsidP="00BE6423">
      <w:pPr>
        <w:pStyle w:val="Heading3"/>
      </w:pPr>
      <w:r>
        <w:t xml:space="preserve">Exercise 2: </w:t>
      </w:r>
      <w:bookmarkEnd w:id="4"/>
      <w:bookmarkEnd w:id="5"/>
      <w:r w:rsidR="00262105">
        <w:t>Creating a Term Set</w:t>
      </w:r>
    </w:p>
    <w:p w:rsidR="00824648" w:rsidRDefault="00262105" w:rsidP="00BB75BA">
      <w:pPr>
        <w:pStyle w:val="LabExerciseText"/>
      </w:pPr>
      <w:r>
        <w:t xml:space="preserve">A </w:t>
      </w:r>
      <w:r w:rsidRPr="00432192">
        <w:rPr>
          <w:b/>
        </w:rPr>
        <w:t>Term Set</w:t>
      </w:r>
      <w:r>
        <w:t xml:space="preserve"> is a collection of related terms and a </w:t>
      </w:r>
      <w:r w:rsidRPr="00432192">
        <w:rPr>
          <w:b/>
        </w:rPr>
        <w:t>term</w:t>
      </w:r>
      <w:r>
        <w:t xml:space="preserve"> is a word or</w:t>
      </w:r>
      <w:r w:rsidRPr="008F6689">
        <w:t xml:space="preserve"> </w:t>
      </w:r>
      <w:r>
        <w:t>a phrase that can be associated with an item. In this exercise, you will be creating a collection of terms within a Term Set.</w:t>
      </w:r>
    </w:p>
    <w:p w:rsidR="00EB746C" w:rsidRDefault="00262105" w:rsidP="00EB746C">
      <w:pPr>
        <w:pStyle w:val="LabStepNumbered"/>
        <w:numPr>
          <w:ilvl w:val="0"/>
          <w:numId w:val="7"/>
        </w:numPr>
      </w:pPr>
      <w:r w:rsidRPr="00EB746C">
        <w:t>The Term Store Management System is accessed from the Site Settings.</w:t>
      </w:r>
      <w:r w:rsidR="00B70BF1" w:rsidRPr="00EB746C">
        <w:t xml:space="preserve"> </w:t>
      </w:r>
      <w:r w:rsidR="00EB746C">
        <w:t xml:space="preserve">Using the ribbon select </w:t>
      </w:r>
      <w:r w:rsidRPr="00EB746C">
        <w:rPr>
          <w:b/>
        </w:rPr>
        <w:t xml:space="preserve">Site Actions </w:t>
      </w:r>
      <w:r w:rsidR="00EB746C" w:rsidRPr="00EB746C">
        <w:rPr>
          <w:b/>
        </w:rPr>
        <w:t xml:space="preserve">» </w:t>
      </w:r>
      <w:r w:rsidRPr="00EB746C">
        <w:rPr>
          <w:b/>
        </w:rPr>
        <w:t>Site Settings</w:t>
      </w:r>
      <w:r w:rsidRPr="00EB746C">
        <w:t xml:space="preserve">. </w:t>
      </w:r>
    </w:p>
    <w:p w:rsidR="00262105" w:rsidRPr="00EB746C" w:rsidRDefault="00DF29E7" w:rsidP="00EB746C">
      <w:pPr>
        <w:pStyle w:val="LabStepNumbered"/>
        <w:numPr>
          <w:ilvl w:val="0"/>
          <w:numId w:val="7"/>
        </w:numPr>
      </w:pPr>
      <w:r>
        <w:t xml:space="preserve">Select </w:t>
      </w:r>
      <w:r w:rsidRPr="00DF29E7">
        <w:rPr>
          <w:b/>
        </w:rPr>
        <w:t>Site Administration »</w:t>
      </w:r>
      <w:r>
        <w:t xml:space="preserve"> </w:t>
      </w:r>
      <w:r w:rsidR="00EB746C">
        <w:rPr>
          <w:b/>
        </w:rPr>
        <w:t>Term</w:t>
      </w:r>
      <w:r w:rsidR="00262105" w:rsidRPr="00EB746C">
        <w:rPr>
          <w:b/>
        </w:rPr>
        <w:t xml:space="preserve"> store management</w:t>
      </w:r>
      <w:r w:rsidR="00AA0FB1" w:rsidRPr="00EB746C">
        <w:t xml:space="preserve">. </w:t>
      </w:r>
      <w:r w:rsidR="00262105" w:rsidRPr="00EB746C">
        <w:t xml:space="preserve">The </w:t>
      </w:r>
      <w:r w:rsidR="00EB746C">
        <w:t>Term</w:t>
      </w:r>
      <w:r w:rsidR="00262105" w:rsidRPr="00EB746C">
        <w:t xml:space="preserve"> Store Management Tool </w:t>
      </w:r>
      <w:r w:rsidR="00EB746C">
        <w:t xml:space="preserve">will </w:t>
      </w:r>
      <w:r w:rsidR="00262105" w:rsidRPr="00EB746C">
        <w:t>open.</w:t>
      </w:r>
    </w:p>
    <w:p w:rsidR="00262105" w:rsidRPr="00EB746C" w:rsidRDefault="00262105" w:rsidP="00EB746C">
      <w:pPr>
        <w:pStyle w:val="LabStepNumbered"/>
      </w:pPr>
      <w:r w:rsidRPr="00EB746C">
        <w:t xml:space="preserve">In the left navigation pane, click and expand the </w:t>
      </w:r>
      <w:r w:rsidRPr="00EB746C">
        <w:rPr>
          <w:b/>
        </w:rPr>
        <w:t>Site Collection</w:t>
      </w:r>
      <w:r w:rsidRPr="00EB746C">
        <w:t xml:space="preserve"> node, you should see the </w:t>
      </w:r>
      <w:r w:rsidRPr="00EB746C">
        <w:rPr>
          <w:b/>
        </w:rPr>
        <w:t xml:space="preserve">Wiki Categories </w:t>
      </w:r>
      <w:r w:rsidRPr="00EB746C">
        <w:t>group. You will create your Term Set underneath the Wiki Categories group.</w:t>
      </w:r>
    </w:p>
    <w:p w:rsidR="00262105" w:rsidRPr="00EB746C" w:rsidRDefault="00AA0FB1" w:rsidP="00EB746C">
      <w:pPr>
        <w:pStyle w:val="LabStepNumbered"/>
      </w:pPr>
      <w:r w:rsidRPr="00EB746C">
        <w:t xml:space="preserve">Click the </w:t>
      </w:r>
      <w:r w:rsidR="00262105" w:rsidRPr="00EB746C">
        <w:rPr>
          <w:b/>
        </w:rPr>
        <w:t>Wiki Categories</w:t>
      </w:r>
      <w:r w:rsidR="00262105" w:rsidRPr="00EB746C">
        <w:t xml:space="preserve">. </w:t>
      </w:r>
      <w:r w:rsidRPr="00EB746C">
        <w:t xml:space="preserve">Click the </w:t>
      </w:r>
      <w:r w:rsidR="00262105" w:rsidRPr="00EB746C">
        <w:t xml:space="preserve">arrow that appears to the right of </w:t>
      </w:r>
      <w:r w:rsidR="00262105" w:rsidRPr="00EB746C">
        <w:rPr>
          <w:b/>
        </w:rPr>
        <w:t>Wiki Categories</w:t>
      </w:r>
      <w:r w:rsidR="00262105" w:rsidRPr="00EB746C">
        <w:t>.</w:t>
      </w:r>
      <w:r w:rsidR="00B70BF1" w:rsidRPr="00EB746C">
        <w:t xml:space="preserve"> </w:t>
      </w:r>
    </w:p>
    <w:p w:rsidR="00262105" w:rsidRPr="00EB746C" w:rsidRDefault="00262105" w:rsidP="00EB746C">
      <w:pPr>
        <w:pStyle w:val="LabStepNumbered"/>
      </w:pPr>
      <w:r w:rsidRPr="00EB746C">
        <w:t xml:space="preserve">From the drop down menu that appears, click </w:t>
      </w:r>
      <w:r w:rsidRPr="00EB746C">
        <w:rPr>
          <w:b/>
        </w:rPr>
        <w:t>Create Term</w:t>
      </w:r>
      <w:r w:rsidRPr="00EB746C">
        <w:t xml:space="preserve">. </w:t>
      </w:r>
    </w:p>
    <w:p w:rsidR="00B70BF1" w:rsidRDefault="00DF29E7" w:rsidP="00AA0FB1">
      <w:pPr>
        <w:pStyle w:val="LabStepScreenshot"/>
        <w:rPr>
          <w:szCs w:val="18"/>
        </w:rPr>
      </w:pPr>
      <w:r>
        <w:rPr>
          <w:noProof/>
        </w:rPr>
        <w:drawing>
          <wp:inline distT="0" distB="0" distL="0" distR="0" wp14:anchorId="1E2E6A81" wp14:editId="75B8AB4E">
            <wp:extent cx="1199072" cy="17490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200089" cy="1750506"/>
                    </a:xfrm>
                    <a:prstGeom prst="rect">
                      <a:avLst/>
                    </a:prstGeom>
                  </pic:spPr>
                </pic:pic>
              </a:graphicData>
            </a:graphic>
          </wp:inline>
        </w:drawing>
      </w:r>
    </w:p>
    <w:p w:rsidR="00262105" w:rsidRPr="00EB746C" w:rsidRDefault="00262105" w:rsidP="00EB746C">
      <w:pPr>
        <w:pStyle w:val="LabStepNumbered"/>
        <w:numPr>
          <w:ilvl w:val="0"/>
          <w:numId w:val="7"/>
        </w:numPr>
      </w:pPr>
      <w:r w:rsidRPr="00EB746C">
        <w:t xml:space="preserve">For the new term, type in </w:t>
      </w:r>
      <w:r w:rsidRPr="00EB746C">
        <w:rPr>
          <w:b/>
        </w:rPr>
        <w:t>Toys</w:t>
      </w:r>
      <w:r w:rsidRPr="00EB746C">
        <w:t>.</w:t>
      </w:r>
    </w:p>
    <w:p w:rsidR="00262105" w:rsidRPr="00EB746C" w:rsidRDefault="00262105" w:rsidP="00EB746C">
      <w:pPr>
        <w:pStyle w:val="LabStepNumbered"/>
      </w:pPr>
      <w:r w:rsidRPr="00EB746C">
        <w:t xml:space="preserve">Now click on the arrow right beside the </w:t>
      </w:r>
      <w:r w:rsidRPr="00EB746C">
        <w:rPr>
          <w:b/>
        </w:rPr>
        <w:t>Toys</w:t>
      </w:r>
      <w:r w:rsidRPr="00EB746C">
        <w:t xml:space="preserve"> and from the drop down, click on </w:t>
      </w:r>
      <w:r w:rsidRPr="00EB746C">
        <w:rPr>
          <w:b/>
        </w:rPr>
        <w:t>Create Term</w:t>
      </w:r>
      <w:r w:rsidRPr="00EB746C">
        <w:t xml:space="preserve"> once again. You are now creating terms underneath the </w:t>
      </w:r>
      <w:r w:rsidRPr="00EB746C">
        <w:rPr>
          <w:b/>
        </w:rPr>
        <w:t>Toys</w:t>
      </w:r>
      <w:r w:rsidRPr="00EB746C">
        <w:t xml:space="preserve"> group.</w:t>
      </w:r>
    </w:p>
    <w:p w:rsidR="00262105" w:rsidRPr="00EB746C" w:rsidRDefault="00262105" w:rsidP="00EB746C">
      <w:pPr>
        <w:pStyle w:val="LabStepNumbered"/>
      </w:pPr>
      <w:r w:rsidRPr="00EB746C">
        <w:t xml:space="preserve">The first term is going to be </w:t>
      </w:r>
      <w:r w:rsidRPr="00EB746C">
        <w:rPr>
          <w:b/>
        </w:rPr>
        <w:t>Bikes</w:t>
      </w:r>
      <w:r w:rsidRPr="00EB746C">
        <w:t xml:space="preserve">, </w:t>
      </w:r>
      <w:r w:rsidR="00EB746C">
        <w:t xml:space="preserve">press </w:t>
      </w:r>
      <w:r w:rsidR="00EB746C" w:rsidRPr="00EB746C">
        <w:rPr>
          <w:rStyle w:val="InlindeCode"/>
        </w:rPr>
        <w:t>&lt;</w:t>
      </w:r>
      <w:r w:rsidRPr="00EB746C">
        <w:rPr>
          <w:rStyle w:val="InlindeCode"/>
        </w:rPr>
        <w:t>Enter</w:t>
      </w:r>
      <w:r w:rsidR="00EB746C" w:rsidRPr="00EB746C">
        <w:rPr>
          <w:rStyle w:val="InlindeCode"/>
        </w:rPr>
        <w:t>&gt;</w:t>
      </w:r>
      <w:r w:rsidRPr="00EB746C">
        <w:t xml:space="preserve"> to go to create the next term; next term is </w:t>
      </w:r>
      <w:r w:rsidRPr="002C6234">
        <w:rPr>
          <w:b/>
        </w:rPr>
        <w:t>Cars</w:t>
      </w:r>
      <w:r w:rsidRPr="00EB746C">
        <w:t xml:space="preserve">; and the final term </w:t>
      </w:r>
      <w:r w:rsidRPr="002C6234">
        <w:rPr>
          <w:b/>
        </w:rPr>
        <w:t>Board Games</w:t>
      </w:r>
      <w:r w:rsidRPr="00EB746C">
        <w:t>.</w:t>
      </w:r>
    </w:p>
    <w:p w:rsidR="00262105" w:rsidRPr="00EB746C" w:rsidRDefault="00262105" w:rsidP="00EB746C">
      <w:pPr>
        <w:pStyle w:val="LabStepNumbered"/>
      </w:pPr>
      <w:r w:rsidRPr="00EB746C">
        <w:t xml:space="preserve">Click back on the </w:t>
      </w:r>
      <w:r w:rsidRPr="002C6234">
        <w:rPr>
          <w:b/>
        </w:rPr>
        <w:t>Wiki Categories</w:t>
      </w:r>
      <w:r w:rsidRPr="00EB746C">
        <w:t xml:space="preserve"> drop down and click on </w:t>
      </w:r>
      <w:r w:rsidRPr="002C6234">
        <w:rPr>
          <w:b/>
        </w:rPr>
        <w:t>Create Term</w:t>
      </w:r>
      <w:r w:rsidRPr="00EB746C">
        <w:t xml:space="preserve">. You are now creating a peer term group to </w:t>
      </w:r>
      <w:r w:rsidRPr="002C6234">
        <w:rPr>
          <w:b/>
        </w:rPr>
        <w:t>Toys</w:t>
      </w:r>
      <w:r w:rsidRPr="00EB746C">
        <w:t xml:space="preserve">. </w:t>
      </w:r>
    </w:p>
    <w:p w:rsidR="00B410F6" w:rsidRPr="00EB746C" w:rsidRDefault="00262105" w:rsidP="00EB746C">
      <w:pPr>
        <w:pStyle w:val="LabStepNumbered"/>
      </w:pPr>
      <w:r w:rsidRPr="00EB746C">
        <w:lastRenderedPageBreak/>
        <w:t xml:space="preserve">Name the new group </w:t>
      </w:r>
      <w:r w:rsidRPr="002C6234">
        <w:rPr>
          <w:b/>
        </w:rPr>
        <w:t>Regions</w:t>
      </w:r>
      <w:r w:rsidRPr="00EB746C">
        <w:t>. Underneath Regions, create the following terms</w:t>
      </w:r>
      <w:r w:rsidR="002C6234">
        <w:t>:</w:t>
      </w:r>
      <w:r w:rsidRPr="00EB746C">
        <w:t xml:space="preserve"> </w:t>
      </w:r>
      <w:r w:rsidRPr="002C6234">
        <w:rPr>
          <w:b/>
        </w:rPr>
        <w:t>North America</w:t>
      </w:r>
      <w:r w:rsidRPr="00EB746C">
        <w:t xml:space="preserve">, </w:t>
      </w:r>
      <w:r w:rsidRPr="002C6234">
        <w:rPr>
          <w:b/>
        </w:rPr>
        <w:t>Australia</w:t>
      </w:r>
      <w:r w:rsidRPr="00EB746C">
        <w:t xml:space="preserve">, </w:t>
      </w:r>
      <w:r w:rsidRPr="002C6234">
        <w:rPr>
          <w:b/>
        </w:rPr>
        <w:t>Europe</w:t>
      </w:r>
      <w:r w:rsidRPr="00EB746C">
        <w:t xml:space="preserve">, </w:t>
      </w:r>
      <w:r w:rsidRPr="002C6234">
        <w:rPr>
          <w:b/>
        </w:rPr>
        <w:t>Asia</w:t>
      </w:r>
      <w:r w:rsidRPr="00EB746C">
        <w:t>. The Term Set is now created.</w:t>
      </w:r>
    </w:p>
    <w:p w:rsidR="00B70BF1" w:rsidRPr="00281283" w:rsidRDefault="00DF29E7" w:rsidP="00AA0FB1">
      <w:pPr>
        <w:pStyle w:val="LabStepScreenshot"/>
      </w:pPr>
      <w:r w:rsidRPr="00DF29E7">
        <w:rPr>
          <w:rStyle w:val="LabStepScreenshotFrame"/>
        </w:rPr>
        <w:drawing>
          <wp:inline distT="0" distB="0" distL="0" distR="0" wp14:anchorId="4890C460" wp14:editId="74CA6612">
            <wp:extent cx="1897812" cy="23713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r="5172"/>
                    <a:stretch/>
                  </pic:blipFill>
                  <pic:spPr bwMode="auto">
                    <a:xfrm>
                      <a:off x="0" y="0"/>
                      <a:ext cx="1899863" cy="2373884"/>
                    </a:xfrm>
                    <a:prstGeom prst="rect">
                      <a:avLst/>
                    </a:prstGeom>
                    <a:ln>
                      <a:noFill/>
                    </a:ln>
                    <a:extLst>
                      <a:ext uri="{53640926-AAD7-44D8-BBD7-CCE9431645EC}">
                        <a14:shadowObscured xmlns:a14="http://schemas.microsoft.com/office/drawing/2010/main"/>
                      </a:ext>
                    </a:extLst>
                  </pic:spPr>
                </pic:pic>
              </a:graphicData>
            </a:graphic>
          </wp:inline>
        </w:drawing>
      </w:r>
    </w:p>
    <w:p w:rsidR="00AA0FB1" w:rsidRDefault="00DF29E7" w:rsidP="00AA0FB1">
      <w:pPr>
        <w:pStyle w:val="LabExerciseText"/>
      </w:pPr>
      <w:r>
        <w:t>In this exercise you created a small and simple Term Set.</w:t>
      </w:r>
    </w:p>
    <w:p w:rsidR="00281283" w:rsidRDefault="00B3219C" w:rsidP="00BE6423">
      <w:pPr>
        <w:pStyle w:val="Heading3"/>
      </w:pPr>
      <w:r>
        <w:t>Exercise 3</w:t>
      </w:r>
      <w:r w:rsidR="00281283">
        <w:t xml:space="preserve">: </w:t>
      </w:r>
      <w:r w:rsidR="00281283" w:rsidRPr="00281283">
        <w:t xml:space="preserve">Working with </w:t>
      </w:r>
      <w:r w:rsidR="001E24C1">
        <w:t>T</w:t>
      </w:r>
      <w:r w:rsidR="00281283" w:rsidRPr="00281283">
        <w:t xml:space="preserve">erms, </w:t>
      </w:r>
      <w:r w:rsidR="001E24C1">
        <w:t>T</w:t>
      </w:r>
      <w:r w:rsidR="00281283" w:rsidRPr="00281283">
        <w:t xml:space="preserve">ags, </w:t>
      </w:r>
      <w:r w:rsidR="001E24C1">
        <w:t>K</w:t>
      </w:r>
      <w:r w:rsidR="00281283" w:rsidRPr="00281283">
        <w:t xml:space="preserve">eywords and </w:t>
      </w:r>
      <w:r w:rsidR="001E24C1">
        <w:t>R</w:t>
      </w:r>
      <w:r w:rsidR="00281283" w:rsidRPr="00281283">
        <w:t>atings in the Enterprise Wiki Site</w:t>
      </w:r>
    </w:p>
    <w:p w:rsidR="00281283" w:rsidRDefault="00281283" w:rsidP="00BB75BA">
      <w:pPr>
        <w:pStyle w:val="LabExerciseText"/>
      </w:pPr>
      <w:r>
        <w:t>In this exercise, y</w:t>
      </w:r>
      <w:r w:rsidRPr="00281283">
        <w:t>ou will create new Wiki pages and you will link the Wiki pages together. You will also work with terms, tags, keywords and ratings to categorize your Wiki pages.</w:t>
      </w:r>
    </w:p>
    <w:p w:rsidR="001E24C1" w:rsidRDefault="00281283" w:rsidP="002C6234">
      <w:pPr>
        <w:pStyle w:val="LabStepNumbered"/>
        <w:numPr>
          <w:ilvl w:val="0"/>
          <w:numId w:val="8"/>
        </w:numPr>
      </w:pPr>
      <w:r w:rsidRPr="002C6234">
        <w:t xml:space="preserve">The Term Store Management </w:t>
      </w:r>
      <w:r w:rsidR="002C6234">
        <w:t>T</w:t>
      </w:r>
      <w:r w:rsidR="00987CA7">
        <w:t>ool</w:t>
      </w:r>
      <w:r w:rsidRPr="002C6234">
        <w:t xml:space="preserve"> is accessed from the Site Settings.</w:t>
      </w:r>
      <w:r w:rsidR="00B70BF1" w:rsidRPr="002C6234">
        <w:t xml:space="preserve"> </w:t>
      </w:r>
      <w:r w:rsidR="002C6234">
        <w:t xml:space="preserve">Browse to the </w:t>
      </w:r>
      <w:r w:rsidR="002C6234" w:rsidRPr="001E24C1">
        <w:rPr>
          <w:b/>
        </w:rPr>
        <w:t>http://intranet.wingtip.com/sites/entwiki</w:t>
      </w:r>
      <w:r w:rsidR="002C6234">
        <w:t xml:space="preserve"> site</w:t>
      </w:r>
      <w:r w:rsidR="00B3219C" w:rsidRPr="002C6234">
        <w:t xml:space="preserve">. </w:t>
      </w:r>
    </w:p>
    <w:p w:rsidR="00B3219C" w:rsidRPr="002C6234" w:rsidRDefault="002C6234" w:rsidP="002C6234">
      <w:pPr>
        <w:pStyle w:val="LabStepNumbered"/>
        <w:numPr>
          <w:ilvl w:val="0"/>
          <w:numId w:val="8"/>
        </w:numPr>
      </w:pPr>
      <w:r>
        <w:t xml:space="preserve">Using the ribbon select </w:t>
      </w:r>
      <w:r w:rsidR="00B3219C" w:rsidRPr="002C6234">
        <w:rPr>
          <w:b/>
        </w:rPr>
        <w:t xml:space="preserve">Site Actions </w:t>
      </w:r>
      <w:r w:rsidRPr="002C6234">
        <w:rPr>
          <w:b/>
        </w:rPr>
        <w:t xml:space="preserve">» </w:t>
      </w:r>
      <w:r w:rsidR="00B3219C" w:rsidRPr="002C6234">
        <w:rPr>
          <w:b/>
        </w:rPr>
        <w:t>Site Settings</w:t>
      </w:r>
      <w:r w:rsidRPr="002C6234">
        <w:rPr>
          <w:b/>
        </w:rPr>
        <w:t xml:space="preserve"> »</w:t>
      </w:r>
      <w:r w:rsidR="00B3219C" w:rsidRPr="002C6234">
        <w:rPr>
          <w:b/>
        </w:rPr>
        <w:t>Site permissions</w:t>
      </w:r>
      <w:r w:rsidR="00B3219C" w:rsidRPr="002C6234">
        <w:t xml:space="preserve"> under </w:t>
      </w:r>
      <w:r w:rsidR="00B3219C" w:rsidRPr="002C6234">
        <w:rPr>
          <w:b/>
        </w:rPr>
        <w:t>Users and Permissions</w:t>
      </w:r>
      <w:r w:rsidR="00B3219C" w:rsidRPr="002C6234">
        <w:t xml:space="preserve">. </w:t>
      </w:r>
    </w:p>
    <w:p w:rsidR="002C6234" w:rsidRDefault="00B3219C" w:rsidP="002C6234">
      <w:pPr>
        <w:pStyle w:val="LabStepNumbered"/>
      </w:pPr>
      <w:r w:rsidRPr="002C6234">
        <w:t xml:space="preserve">Click </w:t>
      </w:r>
      <w:r w:rsidRPr="002C6234">
        <w:rPr>
          <w:b/>
        </w:rPr>
        <w:t>Wingtip KM Members</w:t>
      </w:r>
      <w:r w:rsidRPr="002C6234">
        <w:t xml:space="preserve">, click </w:t>
      </w:r>
      <w:r w:rsidRPr="002C6234">
        <w:rPr>
          <w:b/>
        </w:rPr>
        <w:t>New</w:t>
      </w:r>
      <w:r w:rsidRPr="002C6234">
        <w:t xml:space="preserve"> in the Toolbar.</w:t>
      </w:r>
    </w:p>
    <w:p w:rsidR="00B3219C" w:rsidRPr="002C6234" w:rsidRDefault="00B3219C" w:rsidP="002C6234">
      <w:pPr>
        <w:pStyle w:val="LabStepNumbered"/>
      </w:pPr>
      <w:r w:rsidRPr="002C6234">
        <w:t xml:space="preserve">In the </w:t>
      </w:r>
      <w:r w:rsidRPr="002C6234">
        <w:rPr>
          <w:b/>
        </w:rPr>
        <w:t>Grant Permissions</w:t>
      </w:r>
      <w:r w:rsidRPr="002C6234">
        <w:t xml:space="preserve"> dialog box that appears, type in </w:t>
      </w:r>
      <w:r w:rsidRPr="002C6234">
        <w:rPr>
          <w:b/>
        </w:rPr>
        <w:t>domain users</w:t>
      </w:r>
      <w:r w:rsidRPr="002C6234">
        <w:t xml:space="preserve"> and </w:t>
      </w:r>
      <w:r w:rsidR="002C6234">
        <w:t xml:space="preserve">press </w:t>
      </w:r>
      <w:r w:rsidR="001E24C1" w:rsidRPr="001E24C1">
        <w:rPr>
          <w:b/>
        </w:rPr>
        <w:t>[</w:t>
      </w:r>
      <w:r w:rsidRPr="001E24C1">
        <w:rPr>
          <w:b/>
        </w:rPr>
        <w:t>Enter</w:t>
      </w:r>
      <w:r w:rsidR="001E24C1" w:rsidRPr="001E24C1">
        <w:rPr>
          <w:b/>
        </w:rPr>
        <w:t>]</w:t>
      </w:r>
      <w:r w:rsidRPr="002C6234">
        <w:t xml:space="preserve">. It </w:t>
      </w:r>
      <w:r w:rsidR="002C6234">
        <w:t>will</w:t>
      </w:r>
      <w:r w:rsidRPr="002C6234">
        <w:t xml:space="preserve"> resolve to </w:t>
      </w:r>
      <w:r w:rsidRPr="002C6234">
        <w:rPr>
          <w:b/>
        </w:rPr>
        <w:t>WINGTIP\domain users</w:t>
      </w:r>
      <w:r w:rsidRPr="002C6234">
        <w:t xml:space="preserve">. </w:t>
      </w:r>
      <w:r w:rsidR="00AA0FB1" w:rsidRPr="002C6234">
        <w:t xml:space="preserve">Click the </w:t>
      </w:r>
      <w:r w:rsidRPr="002C6234">
        <w:rPr>
          <w:b/>
        </w:rPr>
        <w:t>OK</w:t>
      </w:r>
      <w:r w:rsidRPr="002C6234">
        <w:t xml:space="preserve"> button. All domain users have now been granted the contributor right to the Enterprise Wiki Site.</w:t>
      </w:r>
    </w:p>
    <w:p w:rsidR="00B70BF1" w:rsidRDefault="00B70BF1" w:rsidP="00AA0FB1">
      <w:pPr>
        <w:pStyle w:val="LabStepScreenshot"/>
        <w:rPr>
          <w:szCs w:val="18"/>
        </w:rPr>
      </w:pPr>
      <w:r w:rsidRPr="00B70BF1">
        <w:rPr>
          <w:rStyle w:val="LabStepScreenshotFrame"/>
        </w:rPr>
        <w:drawing>
          <wp:inline distT="0" distB="0" distL="0" distR="0" wp14:anchorId="13BAC085" wp14:editId="7E786B14">
            <wp:extent cx="4004310" cy="175243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4008499" cy="1754266"/>
                    </a:xfrm>
                    <a:prstGeom prst="rect">
                      <a:avLst/>
                    </a:prstGeom>
                    <a:noFill/>
                    <a:ln w="9525">
                      <a:noFill/>
                      <a:miter lim="800000"/>
                      <a:headEnd/>
                      <a:tailEnd/>
                    </a:ln>
                  </pic:spPr>
                </pic:pic>
              </a:graphicData>
            </a:graphic>
          </wp:inline>
        </w:drawing>
      </w:r>
    </w:p>
    <w:p w:rsidR="00B3219C" w:rsidRPr="00B3219C" w:rsidRDefault="00B3219C" w:rsidP="002C6234">
      <w:pPr>
        <w:pStyle w:val="LabStepNumbered"/>
      </w:pPr>
      <w:r w:rsidRPr="00B3219C">
        <w:t xml:space="preserve">Go back to the </w:t>
      </w:r>
      <w:r w:rsidRPr="002C6234">
        <w:rPr>
          <w:b/>
        </w:rPr>
        <w:t>Wingtip KM</w:t>
      </w:r>
      <w:r w:rsidRPr="00B3219C">
        <w:t xml:space="preserve"> home page. Click on </w:t>
      </w:r>
      <w:r w:rsidRPr="002C6234">
        <w:rPr>
          <w:b/>
        </w:rPr>
        <w:t>Site Actions</w:t>
      </w:r>
      <w:r w:rsidRPr="00B3219C">
        <w:t xml:space="preserve"> </w:t>
      </w:r>
      <w:r w:rsidR="001E24C1" w:rsidRPr="001E24C1">
        <w:rPr>
          <w:b/>
        </w:rPr>
        <w:t>»</w:t>
      </w:r>
      <w:r w:rsidRPr="00B3219C">
        <w:t xml:space="preserve"> </w:t>
      </w:r>
      <w:r w:rsidRPr="002C6234">
        <w:rPr>
          <w:b/>
        </w:rPr>
        <w:t>View All Site Content</w:t>
      </w:r>
      <w:r w:rsidRPr="00B3219C">
        <w:t xml:space="preserve">. In the </w:t>
      </w:r>
      <w:r w:rsidRPr="002C6234">
        <w:rPr>
          <w:b/>
        </w:rPr>
        <w:t>All Site Content</w:t>
      </w:r>
      <w:r w:rsidRPr="00B3219C">
        <w:t xml:space="preserve"> page</w:t>
      </w:r>
      <w:r w:rsidR="002C6234">
        <w:t xml:space="preserve"> click on the list</w:t>
      </w:r>
      <w:r w:rsidRPr="00B3219C">
        <w:t xml:space="preserve"> </w:t>
      </w:r>
      <w:r w:rsidRPr="002C6234">
        <w:rPr>
          <w:b/>
        </w:rPr>
        <w:t>Reusable Content</w:t>
      </w:r>
      <w:r w:rsidR="002C6234">
        <w:t xml:space="preserve"> list.</w:t>
      </w:r>
    </w:p>
    <w:p w:rsidR="00B3219C" w:rsidRPr="002C6234" w:rsidRDefault="00B3219C" w:rsidP="002C6234">
      <w:pPr>
        <w:pStyle w:val="LabStepNumbered"/>
      </w:pPr>
      <w:r w:rsidRPr="002C6234">
        <w:t xml:space="preserve">You will change the </w:t>
      </w:r>
      <w:r w:rsidRPr="001E24C1">
        <w:t>Copyright</w:t>
      </w:r>
      <w:r w:rsidRPr="001E24C1">
        <w:rPr>
          <w:b/>
        </w:rPr>
        <w:t xml:space="preserve"> </w:t>
      </w:r>
      <w:r w:rsidRPr="001E24C1">
        <w:t>Reusable Content</w:t>
      </w:r>
      <w:r w:rsidRPr="002C6234">
        <w:t xml:space="preserve">. Hover over </w:t>
      </w:r>
      <w:r w:rsidRPr="002C6234">
        <w:rPr>
          <w:b/>
        </w:rPr>
        <w:t>Copyright</w:t>
      </w:r>
      <w:r w:rsidRPr="002C6234">
        <w:t xml:space="preserve"> and click on the drop down and bring up the drop down menu by clicking on the arrow. </w:t>
      </w:r>
      <w:r w:rsidR="001E24C1" w:rsidRPr="002C6234">
        <w:t xml:space="preserve">Click the </w:t>
      </w:r>
      <w:r w:rsidR="001E24C1" w:rsidRPr="002C6234">
        <w:rPr>
          <w:b/>
        </w:rPr>
        <w:t>Edit Item</w:t>
      </w:r>
      <w:r w:rsidR="001E24C1" w:rsidRPr="002C6234">
        <w:t xml:space="preserve"> from the drop down menu.</w:t>
      </w:r>
    </w:p>
    <w:p w:rsidR="00B3219C" w:rsidRPr="002C6234" w:rsidRDefault="00B3219C" w:rsidP="002C6234">
      <w:pPr>
        <w:pStyle w:val="LabStepNumbered"/>
      </w:pPr>
      <w:r w:rsidRPr="002C6234">
        <w:t xml:space="preserve">In the </w:t>
      </w:r>
      <w:r w:rsidRPr="002C6234">
        <w:rPr>
          <w:b/>
        </w:rPr>
        <w:t>Reusable Content-Copyright</w:t>
      </w:r>
      <w:r w:rsidRPr="002C6234">
        <w:t xml:space="preserve"> dialog box that appears, change the </w:t>
      </w:r>
      <w:r w:rsidRPr="002C6234">
        <w:rPr>
          <w:b/>
        </w:rPr>
        <w:t>Reusable Html</w:t>
      </w:r>
      <w:r w:rsidRPr="002C6234">
        <w:t xml:space="preserve"> field</w:t>
      </w:r>
      <w:r w:rsidR="002C6234">
        <w:t xml:space="preserve">: </w:t>
      </w:r>
      <w:r w:rsidRPr="002C6234">
        <w:t xml:space="preserve">remove the word </w:t>
      </w:r>
      <w:proofErr w:type="spellStart"/>
      <w:r w:rsidRPr="002C6234">
        <w:rPr>
          <w:b/>
        </w:rPr>
        <w:t>Contoso</w:t>
      </w:r>
      <w:proofErr w:type="spellEnd"/>
      <w:r w:rsidRPr="002C6234">
        <w:t xml:space="preserve"> and type in </w:t>
      </w:r>
      <w:r w:rsidRPr="002C6234">
        <w:rPr>
          <w:b/>
        </w:rPr>
        <w:t>Wingtip</w:t>
      </w:r>
      <w:r w:rsidRPr="002C6234">
        <w:t xml:space="preserve">. Click on </w:t>
      </w:r>
      <w:r w:rsidRPr="002C6234">
        <w:rPr>
          <w:b/>
        </w:rPr>
        <w:t>Save</w:t>
      </w:r>
      <w:r w:rsidRPr="002C6234">
        <w:t>. You can now use the Reusable Content Copyright in any of the Wiki pages and it will show the content that is stored in the Copyright Reusable Html field.</w:t>
      </w:r>
    </w:p>
    <w:p w:rsidR="00447A3E" w:rsidRDefault="001E24C1" w:rsidP="00AA0FB1">
      <w:pPr>
        <w:pStyle w:val="LabStepScreenshot"/>
        <w:rPr>
          <w:szCs w:val="18"/>
        </w:rPr>
      </w:pPr>
      <w:r>
        <w:rPr>
          <w:noProof/>
        </w:rPr>
        <w:lastRenderedPageBreak/>
        <w:drawing>
          <wp:inline distT="0" distB="0" distL="0" distR="0" wp14:anchorId="6CB0EA61" wp14:editId="5A1C7EB4">
            <wp:extent cx="4977442" cy="186654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84677" cy="1869254"/>
                    </a:xfrm>
                    <a:prstGeom prst="rect">
                      <a:avLst/>
                    </a:prstGeom>
                  </pic:spPr>
                </pic:pic>
              </a:graphicData>
            </a:graphic>
          </wp:inline>
        </w:drawing>
      </w:r>
    </w:p>
    <w:p w:rsidR="002C6234" w:rsidRDefault="00B3219C" w:rsidP="002C6234">
      <w:pPr>
        <w:pStyle w:val="LabStepNumbered"/>
      </w:pPr>
      <w:r w:rsidRPr="002C6234">
        <w:t xml:space="preserve">Navigate back to the home page of Wingtip KM. Log in as </w:t>
      </w:r>
      <w:r w:rsidRPr="002C6234">
        <w:rPr>
          <w:b/>
        </w:rPr>
        <w:t>Rob</w:t>
      </w:r>
      <w:r w:rsidR="008F569A">
        <w:rPr>
          <w:b/>
        </w:rPr>
        <w:t xml:space="preserve"> Walters</w:t>
      </w:r>
      <w:r w:rsidR="008F569A">
        <w:t>:</w:t>
      </w:r>
    </w:p>
    <w:p w:rsidR="008F569A" w:rsidRDefault="008F569A" w:rsidP="008F569A">
      <w:pPr>
        <w:pStyle w:val="LabStepLevel2Numbered"/>
      </w:pPr>
      <w:r>
        <w:t xml:space="preserve">Click the </w:t>
      </w:r>
      <w:r w:rsidRPr="008F569A">
        <w:rPr>
          <w:b/>
        </w:rPr>
        <w:t>WINGTIP\Administrator</w:t>
      </w:r>
      <w:r>
        <w:t xml:space="preserve"> selector in the upper right corner of the browser and select </w:t>
      </w:r>
      <w:r w:rsidRPr="008F569A">
        <w:rPr>
          <w:b/>
        </w:rPr>
        <w:t>Sign in as Different User</w:t>
      </w:r>
      <w:r>
        <w:t>:</w:t>
      </w:r>
    </w:p>
    <w:p w:rsidR="008F569A" w:rsidRDefault="008F569A" w:rsidP="008F569A">
      <w:pPr>
        <w:pStyle w:val="LabStepScreenshotLevel2"/>
      </w:pPr>
      <w:r w:rsidRPr="008F569A">
        <w:rPr>
          <w:rStyle w:val="LabStepScreenshotFrame"/>
        </w:rPr>
        <w:drawing>
          <wp:inline distT="0" distB="0" distL="0" distR="0" wp14:anchorId="123595C9" wp14:editId="2CC0040E">
            <wp:extent cx="1785668" cy="19294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785671" cy="1929484"/>
                    </a:xfrm>
                    <a:prstGeom prst="rect">
                      <a:avLst/>
                    </a:prstGeom>
                  </pic:spPr>
                </pic:pic>
              </a:graphicData>
            </a:graphic>
          </wp:inline>
        </w:drawing>
      </w:r>
    </w:p>
    <w:p w:rsidR="008F569A" w:rsidRDefault="008F569A" w:rsidP="008F569A">
      <w:pPr>
        <w:pStyle w:val="LabStepLevel2Numbered"/>
      </w:pPr>
      <w:r>
        <w:t xml:space="preserve">When prompted, login as </w:t>
      </w:r>
      <w:r w:rsidRPr="008F569A">
        <w:rPr>
          <w:b/>
        </w:rPr>
        <w:t>Rob</w:t>
      </w:r>
      <w:r>
        <w:t>:</w:t>
      </w:r>
    </w:p>
    <w:p w:rsidR="008F569A" w:rsidRDefault="008F569A" w:rsidP="008F569A">
      <w:pPr>
        <w:pStyle w:val="LabStepScreenshotLevel2"/>
      </w:pPr>
      <w:r>
        <w:drawing>
          <wp:inline distT="0" distB="0" distL="0" distR="0" wp14:anchorId="5D68643A" wp14:editId="08D9E86E">
            <wp:extent cx="2277373" cy="124220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0399" cy="1243854"/>
                    </a:xfrm>
                    <a:prstGeom prst="rect">
                      <a:avLst/>
                    </a:prstGeom>
                  </pic:spPr>
                </pic:pic>
              </a:graphicData>
            </a:graphic>
          </wp:inline>
        </w:drawing>
      </w:r>
    </w:p>
    <w:p w:rsidR="00B3219C" w:rsidRPr="002C6234" w:rsidRDefault="00B3219C" w:rsidP="002C6234">
      <w:pPr>
        <w:pStyle w:val="LabStepNumbered"/>
      </w:pPr>
      <w:r w:rsidRPr="002C6234">
        <w:t>Rob, as a contributor to this site, will create some Wiki pages. First, Rob will upload a couple of documents.</w:t>
      </w:r>
      <w:r w:rsidR="00447A3E" w:rsidRPr="002C6234">
        <w:t xml:space="preserve"> </w:t>
      </w:r>
      <w:r w:rsidRPr="002C6234">
        <w:t xml:space="preserve">Click </w:t>
      </w:r>
      <w:r w:rsidRPr="002C6234">
        <w:rPr>
          <w:b/>
        </w:rPr>
        <w:t>Site Actions</w:t>
      </w:r>
      <w:r w:rsidR="002C6234" w:rsidRPr="002C6234">
        <w:rPr>
          <w:b/>
        </w:rPr>
        <w:t xml:space="preserve"> » </w:t>
      </w:r>
      <w:r w:rsidRPr="002C6234">
        <w:rPr>
          <w:b/>
        </w:rPr>
        <w:t>View All Site Content</w:t>
      </w:r>
      <w:r w:rsidRPr="002C6234">
        <w:t xml:space="preserve">, click on the </w:t>
      </w:r>
      <w:r w:rsidRPr="002C6234">
        <w:rPr>
          <w:b/>
        </w:rPr>
        <w:t>Documents</w:t>
      </w:r>
      <w:r w:rsidRPr="002C6234">
        <w:t xml:space="preserve"> document library, click on </w:t>
      </w:r>
      <w:r w:rsidRPr="008F569A">
        <w:rPr>
          <w:b/>
        </w:rPr>
        <w:t>Add new document</w:t>
      </w:r>
      <w:r w:rsidRPr="002C6234">
        <w:t xml:space="preserve"> link. </w:t>
      </w:r>
    </w:p>
    <w:p w:rsidR="00B3219C" w:rsidRPr="002C6234" w:rsidRDefault="00B3219C" w:rsidP="002C6234">
      <w:pPr>
        <w:pStyle w:val="LabStepNumbered"/>
      </w:pPr>
      <w:r w:rsidRPr="002C6234">
        <w:t xml:space="preserve">From the </w:t>
      </w:r>
      <w:r w:rsidRPr="002C6234">
        <w:rPr>
          <w:b/>
        </w:rPr>
        <w:t>Upload Document</w:t>
      </w:r>
      <w:r w:rsidRPr="002C6234">
        <w:t xml:space="preserve"> dialog box that comes up, click on </w:t>
      </w:r>
      <w:r w:rsidRPr="002C6234">
        <w:rPr>
          <w:b/>
        </w:rPr>
        <w:t>Upload Multiple Files</w:t>
      </w:r>
      <w:r w:rsidRPr="002C6234">
        <w:t>.</w:t>
      </w:r>
    </w:p>
    <w:p w:rsidR="00B3219C" w:rsidRPr="002C6234" w:rsidRDefault="00B3219C" w:rsidP="002C6234">
      <w:pPr>
        <w:pStyle w:val="LabStepNumbered"/>
        <w:numPr>
          <w:ilvl w:val="0"/>
          <w:numId w:val="0"/>
        </w:numPr>
        <w:ind w:left="432"/>
      </w:pPr>
      <w:r w:rsidRPr="002C6234">
        <w:t xml:space="preserve">The </w:t>
      </w:r>
      <w:r w:rsidRPr="002C6234">
        <w:rPr>
          <w:b/>
        </w:rPr>
        <w:t>Upload Multiple Documents</w:t>
      </w:r>
      <w:r w:rsidRPr="002C6234">
        <w:t xml:space="preserve"> window can be used to drag in files and folders. Anything that is dragged into this window will be uploaded to this library.</w:t>
      </w:r>
    </w:p>
    <w:p w:rsidR="00B3219C" w:rsidRPr="002C6234" w:rsidRDefault="002C6234" w:rsidP="002C6234">
      <w:pPr>
        <w:pStyle w:val="LabStepNumbered"/>
      </w:pPr>
      <w:r>
        <w:t xml:space="preserve">Upload the two spreadsheets in the </w:t>
      </w:r>
      <w:r w:rsidRPr="002C6234">
        <w:rPr>
          <w:rStyle w:val="InlindeCode"/>
        </w:rPr>
        <w:t>[[LAB FILES]]</w:t>
      </w:r>
      <w:r w:rsidR="008F569A">
        <w:rPr>
          <w:rStyle w:val="InlindeCode"/>
        </w:rPr>
        <w:t>\</w:t>
      </w:r>
      <w:proofErr w:type="spellStart"/>
      <w:r w:rsidR="008F569A">
        <w:rPr>
          <w:rStyle w:val="InlindeCode"/>
        </w:rPr>
        <w:t>StarterFiles</w:t>
      </w:r>
      <w:proofErr w:type="spellEnd"/>
      <w:r>
        <w:t xml:space="preserve"> folder</w:t>
      </w:r>
      <w:r w:rsidR="00B3219C" w:rsidRPr="002C6234">
        <w:t xml:space="preserve">. </w:t>
      </w:r>
    </w:p>
    <w:p w:rsidR="00B3219C" w:rsidRPr="002C6234" w:rsidRDefault="00B3219C" w:rsidP="002C6234">
      <w:pPr>
        <w:pStyle w:val="LabStepNumbered"/>
      </w:pPr>
      <w:r w:rsidRPr="002C6234">
        <w:t xml:space="preserve">Click on </w:t>
      </w:r>
      <w:r w:rsidRPr="002C6234">
        <w:rPr>
          <w:b/>
        </w:rPr>
        <w:t>OK</w:t>
      </w:r>
      <w:r w:rsidRPr="002C6234">
        <w:t xml:space="preserve"> in the </w:t>
      </w:r>
      <w:r w:rsidRPr="002C6234">
        <w:rPr>
          <w:b/>
        </w:rPr>
        <w:t>Upload Multiple Documents</w:t>
      </w:r>
      <w:r w:rsidRPr="002C6234">
        <w:t xml:space="preserve"> dialog box and that should upload both of the documents to the </w:t>
      </w:r>
      <w:r w:rsidRPr="002C6234">
        <w:rPr>
          <w:b/>
        </w:rPr>
        <w:t>Documents</w:t>
      </w:r>
      <w:r w:rsidRPr="002C6234">
        <w:t xml:space="preserve"> document library.</w:t>
      </w:r>
    </w:p>
    <w:p w:rsidR="00447A3E" w:rsidRDefault="008F569A" w:rsidP="00AA0FB1">
      <w:pPr>
        <w:pStyle w:val="LabStepScreenshot"/>
      </w:pPr>
      <w:r>
        <w:rPr>
          <w:noProof/>
        </w:rPr>
        <w:lastRenderedPageBreak/>
        <w:drawing>
          <wp:inline distT="0" distB="0" distL="0" distR="0" wp14:anchorId="2AB671E5" wp14:editId="343C1EEE">
            <wp:extent cx="3959525" cy="261218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59525" cy="2612187"/>
                    </a:xfrm>
                    <a:prstGeom prst="rect">
                      <a:avLst/>
                    </a:prstGeom>
                  </pic:spPr>
                </pic:pic>
              </a:graphicData>
            </a:graphic>
          </wp:inline>
        </w:drawing>
      </w:r>
    </w:p>
    <w:p w:rsidR="002C6234" w:rsidRDefault="00B3219C" w:rsidP="002C6234">
      <w:pPr>
        <w:pStyle w:val="LabStepNumbered"/>
        <w:numPr>
          <w:ilvl w:val="0"/>
          <w:numId w:val="8"/>
        </w:numPr>
      </w:pPr>
      <w:r w:rsidRPr="002C6234">
        <w:t xml:space="preserve">Navigate back to the home page of </w:t>
      </w:r>
      <w:r w:rsidRPr="002C6234">
        <w:rPr>
          <w:b/>
        </w:rPr>
        <w:t>Wingtip KM</w:t>
      </w:r>
      <w:r w:rsidR="002C6234">
        <w:t>.</w:t>
      </w:r>
    </w:p>
    <w:p w:rsidR="00B3219C" w:rsidRPr="002C6234" w:rsidRDefault="00B3219C" w:rsidP="002C6234">
      <w:pPr>
        <w:pStyle w:val="LabStepNumbered"/>
        <w:numPr>
          <w:ilvl w:val="0"/>
          <w:numId w:val="8"/>
        </w:numPr>
      </w:pPr>
      <w:r w:rsidRPr="002C6234">
        <w:t xml:space="preserve">Rob will now create a new Wiki page called </w:t>
      </w:r>
      <w:r w:rsidRPr="001E24C1">
        <w:rPr>
          <w:b/>
        </w:rPr>
        <w:t>Cost</w:t>
      </w:r>
      <w:r w:rsidRPr="002C6234">
        <w:t>.</w:t>
      </w:r>
    </w:p>
    <w:p w:rsidR="002C6234" w:rsidRDefault="002C6234" w:rsidP="008F569A">
      <w:pPr>
        <w:pStyle w:val="LabStepLevel2Numbered"/>
        <w:numPr>
          <w:ilvl w:val="0"/>
          <w:numId w:val="14"/>
        </w:numPr>
      </w:pPr>
      <w:r>
        <w:t xml:space="preserve">Using the ribbon select </w:t>
      </w:r>
      <w:r w:rsidR="00B3219C" w:rsidRPr="008F569A">
        <w:rPr>
          <w:b/>
        </w:rPr>
        <w:t>Site Actions</w:t>
      </w:r>
      <w:r w:rsidRPr="008F569A">
        <w:rPr>
          <w:b/>
        </w:rPr>
        <w:t xml:space="preserve"> » </w:t>
      </w:r>
      <w:r w:rsidR="00B3219C" w:rsidRPr="008F569A">
        <w:rPr>
          <w:b/>
        </w:rPr>
        <w:t>New Page</w:t>
      </w:r>
      <w:r w:rsidR="00B3219C" w:rsidRPr="002C6234">
        <w:t xml:space="preserve">. </w:t>
      </w:r>
    </w:p>
    <w:p w:rsidR="00B3219C" w:rsidRPr="002C6234" w:rsidRDefault="00B3219C" w:rsidP="008F569A">
      <w:pPr>
        <w:pStyle w:val="LabStepLevel2Numbered"/>
        <w:numPr>
          <w:ilvl w:val="0"/>
          <w:numId w:val="14"/>
        </w:numPr>
      </w:pPr>
      <w:r w:rsidRPr="002C6234">
        <w:t xml:space="preserve">In the </w:t>
      </w:r>
      <w:r w:rsidRPr="008F569A">
        <w:rPr>
          <w:b/>
        </w:rPr>
        <w:t>New Page</w:t>
      </w:r>
      <w:r w:rsidRPr="002C6234">
        <w:t xml:space="preserve"> dialog box that comes up, type in </w:t>
      </w:r>
      <w:r w:rsidRPr="008F569A">
        <w:rPr>
          <w:b/>
        </w:rPr>
        <w:t>Cost</w:t>
      </w:r>
      <w:r w:rsidRPr="002C6234">
        <w:t xml:space="preserve">. </w:t>
      </w:r>
      <w:r w:rsidR="00AA0FB1" w:rsidRPr="002C6234">
        <w:t xml:space="preserve">Click the </w:t>
      </w:r>
      <w:r w:rsidRPr="008F569A">
        <w:rPr>
          <w:b/>
        </w:rPr>
        <w:t>Create</w:t>
      </w:r>
      <w:r w:rsidRPr="002C6234">
        <w:t xml:space="preserve"> button. The new Wiki page should now be created and the cursor should be in the body of the page.</w:t>
      </w:r>
    </w:p>
    <w:p w:rsidR="00B3219C" w:rsidRPr="002C6234" w:rsidRDefault="00B3219C" w:rsidP="008F569A">
      <w:pPr>
        <w:pStyle w:val="LabStepLevel2Numbered"/>
        <w:numPr>
          <w:ilvl w:val="0"/>
          <w:numId w:val="14"/>
        </w:numPr>
      </w:pPr>
      <w:r w:rsidRPr="002C6234">
        <w:t xml:space="preserve">Type in the following in the </w:t>
      </w:r>
      <w:r w:rsidRPr="008F569A">
        <w:t>Content</w:t>
      </w:r>
      <w:r w:rsidR="002C6234" w:rsidRPr="008F569A">
        <w:t>:</w:t>
      </w:r>
      <w:r w:rsidRPr="008F569A">
        <w:t xml:space="preserve"> </w:t>
      </w:r>
      <w:r w:rsidRPr="008F569A">
        <w:rPr>
          <w:b/>
        </w:rPr>
        <w:t>We should think about moving a part of our manufacturing facility to China.</w:t>
      </w:r>
    </w:p>
    <w:p w:rsidR="00B3219C" w:rsidRPr="002C6234" w:rsidRDefault="00B3219C" w:rsidP="008F569A">
      <w:pPr>
        <w:pStyle w:val="LabStepLevel2Numbered"/>
        <w:numPr>
          <w:ilvl w:val="0"/>
          <w:numId w:val="14"/>
        </w:numPr>
      </w:pPr>
      <w:r w:rsidRPr="002C6234">
        <w:t xml:space="preserve">You will now </w:t>
      </w:r>
      <w:r w:rsidR="00447A3E" w:rsidRPr="002C6234">
        <w:t>take</w:t>
      </w:r>
      <w:r w:rsidRPr="002C6234">
        <w:t xml:space="preserve"> advantage of the live style change preview to change the style of this text.</w:t>
      </w:r>
      <w:r w:rsidR="00447A3E" w:rsidRPr="002C6234">
        <w:t xml:space="preserve"> </w:t>
      </w:r>
      <w:r w:rsidR="002C6234">
        <w:t xml:space="preserve">Using the ribbon, under the </w:t>
      </w:r>
      <w:r w:rsidR="002C6234" w:rsidRPr="008F569A">
        <w:rPr>
          <w:b/>
        </w:rPr>
        <w:t>Editing Tools</w:t>
      </w:r>
      <w:r w:rsidR="002C6234">
        <w:t xml:space="preserve"> contextual tab group select </w:t>
      </w:r>
      <w:r w:rsidRPr="008F569A">
        <w:rPr>
          <w:b/>
        </w:rPr>
        <w:t xml:space="preserve">Format Text </w:t>
      </w:r>
      <w:r w:rsidR="002C6234" w:rsidRPr="008F569A">
        <w:rPr>
          <w:b/>
        </w:rPr>
        <w:t xml:space="preserve">» </w:t>
      </w:r>
      <w:r w:rsidRPr="008F569A">
        <w:rPr>
          <w:b/>
        </w:rPr>
        <w:t xml:space="preserve">Markup Styles </w:t>
      </w:r>
      <w:r w:rsidR="002C6234" w:rsidRPr="008F569A">
        <w:rPr>
          <w:b/>
        </w:rPr>
        <w:t>» Callout</w:t>
      </w:r>
      <w:r w:rsidRPr="002C6234">
        <w:t>.</w:t>
      </w:r>
    </w:p>
    <w:p w:rsidR="00447A3E" w:rsidRDefault="00447A3E" w:rsidP="00AA0FB1">
      <w:pPr>
        <w:pStyle w:val="LabStepScreenshot"/>
        <w:rPr>
          <w:szCs w:val="18"/>
        </w:rPr>
      </w:pPr>
      <w:r w:rsidRPr="00447A3E">
        <w:rPr>
          <w:rStyle w:val="LabStepScreenshotFrame"/>
        </w:rPr>
        <w:drawing>
          <wp:inline distT="0" distB="0" distL="0" distR="0" wp14:anchorId="017B67E8" wp14:editId="764DE1C8">
            <wp:extent cx="3929904" cy="194094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21" cstate="print"/>
                    <a:srcRect t="7407"/>
                    <a:stretch/>
                  </pic:blipFill>
                  <pic:spPr bwMode="auto">
                    <a:xfrm>
                      <a:off x="0" y="0"/>
                      <a:ext cx="3936235" cy="1944070"/>
                    </a:xfrm>
                    <a:prstGeom prst="rect">
                      <a:avLst/>
                    </a:prstGeom>
                    <a:noFill/>
                    <a:ln>
                      <a:noFill/>
                    </a:ln>
                    <a:extLst>
                      <a:ext uri="{53640926-AAD7-44D8-BBD7-CCE9431645EC}">
                        <a14:shadowObscured xmlns:a14="http://schemas.microsoft.com/office/drawing/2010/main"/>
                      </a:ext>
                    </a:extLst>
                  </pic:spPr>
                </pic:pic>
              </a:graphicData>
            </a:graphic>
          </wp:inline>
        </w:drawing>
      </w:r>
    </w:p>
    <w:p w:rsidR="00B3219C" w:rsidRPr="002C6234" w:rsidRDefault="00B3219C" w:rsidP="002C6234">
      <w:pPr>
        <w:pStyle w:val="LabStepNumbered"/>
      </w:pPr>
      <w:r w:rsidRPr="002C6234">
        <w:t xml:space="preserve">Now you will categorize page using the terms that were created earlier. </w:t>
      </w:r>
      <w:r w:rsidR="00AA0FB1" w:rsidRPr="002C6234">
        <w:t xml:space="preserve">Click the </w:t>
      </w:r>
      <w:r w:rsidRPr="002C6234">
        <w:t xml:space="preserve">icon next to the </w:t>
      </w:r>
      <w:r w:rsidRPr="002C6234">
        <w:rPr>
          <w:b/>
        </w:rPr>
        <w:t>Categories</w:t>
      </w:r>
      <w:r w:rsidRPr="002C6234">
        <w:t xml:space="preserve"> text box, the </w:t>
      </w:r>
      <w:r w:rsidRPr="002C6234">
        <w:rPr>
          <w:b/>
        </w:rPr>
        <w:t>Wiki Categories</w:t>
      </w:r>
      <w:r w:rsidRPr="002C6234">
        <w:t xml:space="preserve"> dialog box should come up showing the terms and the Term Sets that were created earlier.</w:t>
      </w:r>
    </w:p>
    <w:p w:rsidR="00B3219C" w:rsidRPr="002C6234" w:rsidRDefault="00AA0FB1" w:rsidP="002C6234">
      <w:pPr>
        <w:pStyle w:val="LabStepNumbered"/>
      </w:pPr>
      <w:r w:rsidRPr="002C6234">
        <w:t xml:space="preserve">Click the </w:t>
      </w:r>
      <w:r w:rsidR="00B3219C" w:rsidRPr="002C6234">
        <w:rPr>
          <w:b/>
        </w:rPr>
        <w:t>Toys</w:t>
      </w:r>
      <w:r w:rsidR="00B3219C" w:rsidRPr="002C6234">
        <w:t xml:space="preserve"> term, click on </w:t>
      </w:r>
      <w:r w:rsidR="00B3219C" w:rsidRPr="002C6234">
        <w:rPr>
          <w:b/>
        </w:rPr>
        <w:t>Select</w:t>
      </w:r>
      <w:r w:rsidR="00B3219C" w:rsidRPr="002C6234">
        <w:t xml:space="preserve"> button, and click </w:t>
      </w:r>
      <w:r w:rsidR="00B3219C" w:rsidRPr="002C6234">
        <w:rPr>
          <w:b/>
        </w:rPr>
        <w:t>OK</w:t>
      </w:r>
      <w:r w:rsidR="00B3219C" w:rsidRPr="002C6234">
        <w:t>.</w:t>
      </w:r>
    </w:p>
    <w:p w:rsidR="00447A3E" w:rsidRDefault="00447A3E" w:rsidP="00AA0FB1">
      <w:pPr>
        <w:pStyle w:val="LabStepScreenshot"/>
      </w:pPr>
      <w:r>
        <w:rPr>
          <w:noProof/>
        </w:rPr>
        <w:lastRenderedPageBreak/>
        <w:drawing>
          <wp:inline distT="0" distB="0" distL="0" distR="0" wp14:anchorId="24DB9FD5" wp14:editId="188F7C15">
            <wp:extent cx="3501390" cy="3421472"/>
            <wp:effectExtent l="1905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cstate="print"/>
                    <a:srcRect/>
                    <a:stretch>
                      <a:fillRect/>
                    </a:stretch>
                  </pic:blipFill>
                  <pic:spPr bwMode="auto">
                    <a:xfrm>
                      <a:off x="0" y="0"/>
                      <a:ext cx="3503889" cy="3423914"/>
                    </a:xfrm>
                    <a:prstGeom prst="rect">
                      <a:avLst/>
                    </a:prstGeom>
                    <a:noFill/>
                    <a:ln w="9525">
                      <a:noFill/>
                      <a:miter lim="800000"/>
                      <a:headEnd/>
                      <a:tailEnd/>
                    </a:ln>
                  </pic:spPr>
                </pic:pic>
              </a:graphicData>
            </a:graphic>
          </wp:inline>
        </w:drawing>
      </w:r>
    </w:p>
    <w:p w:rsidR="00B3219C" w:rsidRPr="002C6234" w:rsidRDefault="00B3219C" w:rsidP="002C6234">
      <w:pPr>
        <w:pStyle w:val="LabStepNumbered"/>
        <w:numPr>
          <w:ilvl w:val="0"/>
          <w:numId w:val="8"/>
        </w:numPr>
      </w:pPr>
      <w:r w:rsidRPr="002C6234">
        <w:rPr>
          <w:b/>
        </w:rPr>
        <w:t>Toys</w:t>
      </w:r>
      <w:r w:rsidRPr="002C6234">
        <w:t xml:space="preserve"> should now appear in the </w:t>
      </w:r>
      <w:r w:rsidRPr="002C6234">
        <w:rPr>
          <w:b/>
        </w:rPr>
        <w:t>Categories</w:t>
      </w:r>
      <w:r w:rsidRPr="002C6234">
        <w:t xml:space="preserve"> text box. </w:t>
      </w:r>
      <w:r w:rsidR="008F569A">
        <w:t xml:space="preserve">Select </w:t>
      </w:r>
      <w:r w:rsidR="008F569A" w:rsidRPr="008F569A">
        <w:rPr>
          <w:b/>
        </w:rPr>
        <w:t xml:space="preserve">Page » </w:t>
      </w:r>
      <w:r w:rsidRPr="008F569A">
        <w:rPr>
          <w:b/>
        </w:rPr>
        <w:t>Save</w:t>
      </w:r>
      <w:r w:rsidR="008F569A" w:rsidRPr="008F569A">
        <w:rPr>
          <w:b/>
        </w:rPr>
        <w:t xml:space="preserve"> &amp; Close</w:t>
      </w:r>
      <w:r w:rsidRPr="002C6234">
        <w:t xml:space="preserve"> button in the ribbon to save the page.</w:t>
      </w:r>
    </w:p>
    <w:p w:rsidR="00B3219C" w:rsidRPr="0040769A" w:rsidRDefault="00B3219C" w:rsidP="002C6234">
      <w:pPr>
        <w:pStyle w:val="LabStepNumbered"/>
      </w:pPr>
      <w:r w:rsidRPr="002C6234">
        <w:t xml:space="preserve">Navigate back to the home page of the site. </w:t>
      </w:r>
      <w:r w:rsidR="0040769A">
        <w:t xml:space="preserve">Select </w:t>
      </w:r>
      <w:r w:rsidR="0040769A" w:rsidRPr="0040769A">
        <w:rPr>
          <w:b/>
        </w:rPr>
        <w:t>Page »</w:t>
      </w:r>
      <w:r w:rsidR="00AA0FB1" w:rsidRPr="0040769A">
        <w:rPr>
          <w:b/>
        </w:rPr>
        <w:t xml:space="preserve"> </w:t>
      </w:r>
      <w:r w:rsidRPr="0040769A">
        <w:rPr>
          <w:b/>
        </w:rPr>
        <w:t>Edit</w:t>
      </w:r>
      <w:r w:rsidR="0040769A" w:rsidRPr="0040769A">
        <w:rPr>
          <w:b/>
        </w:rPr>
        <w:t xml:space="preserve"> Page</w:t>
      </w:r>
      <w:r w:rsidRPr="002C6234">
        <w:t xml:space="preserve"> icon in the ribbon, the page should now be in </w:t>
      </w:r>
      <w:r w:rsidRPr="002C6234">
        <w:rPr>
          <w:b/>
        </w:rPr>
        <w:t>Edit</w:t>
      </w:r>
      <w:r w:rsidRPr="002C6234">
        <w:t xml:space="preserve"> mode. </w:t>
      </w:r>
      <w:r w:rsidRPr="0040769A">
        <w:t xml:space="preserve">Select all the text in the body of the page and delete it. </w:t>
      </w:r>
    </w:p>
    <w:p w:rsidR="00B3219C" w:rsidRPr="002C6234" w:rsidRDefault="00B3219C" w:rsidP="002C6234">
      <w:pPr>
        <w:pStyle w:val="LabStepNumbered"/>
      </w:pPr>
      <w:r w:rsidRPr="002C6234">
        <w:t xml:space="preserve">Type in the following text in the </w:t>
      </w:r>
      <w:r w:rsidR="002C6234">
        <w:t>B</w:t>
      </w:r>
      <w:r w:rsidRPr="002C6234">
        <w:t>ody</w:t>
      </w:r>
      <w:r w:rsidR="002C6234">
        <w:t xml:space="preserve"> of the page:</w:t>
      </w:r>
      <w:r w:rsidRPr="002C6234">
        <w:t xml:space="preserve"> </w:t>
      </w:r>
      <w:r w:rsidRPr="002C6234">
        <w:rPr>
          <w:b/>
        </w:rPr>
        <w:t>To continue our brand dominance, we need to come up with a better price point for our toys. Focus on cost reductions of our manufacturing process to start, also another option is to change our distributor in Africa. The value of the dollar has fallen but our profit margin from sales in Africa has not increased.</w:t>
      </w:r>
    </w:p>
    <w:p w:rsidR="00447A3E" w:rsidRDefault="00447A3E" w:rsidP="00AA0FB1">
      <w:pPr>
        <w:pStyle w:val="LabStepScreenshot"/>
        <w:rPr>
          <w:szCs w:val="18"/>
        </w:rPr>
      </w:pPr>
      <w:r w:rsidRPr="00447A3E">
        <w:rPr>
          <w:rStyle w:val="LabStepScreenshotFrame"/>
        </w:rPr>
        <w:drawing>
          <wp:inline distT="0" distB="0" distL="0" distR="0" wp14:anchorId="5397F2F7" wp14:editId="0750D68F">
            <wp:extent cx="4422688" cy="15240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cstate="print"/>
                    <a:srcRect/>
                    <a:stretch>
                      <a:fillRect/>
                    </a:stretch>
                  </pic:blipFill>
                  <pic:spPr bwMode="auto">
                    <a:xfrm>
                      <a:off x="0" y="0"/>
                      <a:ext cx="4419855" cy="1523024"/>
                    </a:xfrm>
                    <a:prstGeom prst="rect">
                      <a:avLst/>
                    </a:prstGeom>
                    <a:noFill/>
                    <a:ln w="9525">
                      <a:noFill/>
                      <a:miter lim="800000"/>
                      <a:headEnd/>
                      <a:tailEnd/>
                    </a:ln>
                  </pic:spPr>
                </pic:pic>
              </a:graphicData>
            </a:graphic>
          </wp:inline>
        </w:drawing>
      </w:r>
    </w:p>
    <w:p w:rsidR="00B3219C" w:rsidRPr="002C6234" w:rsidRDefault="00B3219C" w:rsidP="002C6234">
      <w:pPr>
        <w:pStyle w:val="LabStepNumbered"/>
        <w:numPr>
          <w:ilvl w:val="0"/>
          <w:numId w:val="0"/>
        </w:numPr>
        <w:ind w:left="432"/>
      </w:pPr>
      <w:r w:rsidRPr="002C6234">
        <w:t xml:space="preserve">Now to branch off from the content on this page, you want additional content to be created to serve as your knowledge base. To make a word or a phrase into a link, you need to put in two brackets </w:t>
      </w:r>
      <w:r w:rsidR="00447A3E" w:rsidRPr="002C6234">
        <w:t xml:space="preserve">[[...]] </w:t>
      </w:r>
      <w:r w:rsidRPr="002C6234">
        <w:t>on each side of the word or the phrase.</w:t>
      </w:r>
    </w:p>
    <w:p w:rsidR="00B3219C" w:rsidRPr="002C6234" w:rsidRDefault="00B3219C" w:rsidP="002C6234">
      <w:pPr>
        <w:pStyle w:val="LabStepNumbered"/>
      </w:pPr>
      <w:r w:rsidRPr="002C6234">
        <w:t xml:space="preserve">Click </w:t>
      </w:r>
      <w:r w:rsidR="002C6234">
        <w:t xml:space="preserve">immediately before </w:t>
      </w:r>
      <w:r w:rsidRPr="002C6234">
        <w:t xml:space="preserve">the word </w:t>
      </w:r>
      <w:r w:rsidR="002C6234">
        <w:rPr>
          <w:b/>
        </w:rPr>
        <w:t>c</w:t>
      </w:r>
      <w:r w:rsidRPr="002C6234">
        <w:rPr>
          <w:b/>
        </w:rPr>
        <w:t>ost</w:t>
      </w:r>
      <w:r w:rsidRPr="002C6234">
        <w:t xml:space="preserve"> and type in two brackets. </w:t>
      </w:r>
      <w:r w:rsidR="004E7266">
        <w:t xml:space="preserve">A popup box will appear displaying all the pages you can link to. Select </w:t>
      </w:r>
      <w:r w:rsidR="004E7266" w:rsidRPr="004E7266">
        <w:rPr>
          <w:b/>
        </w:rPr>
        <w:t>Cost</w:t>
      </w:r>
      <w:r w:rsidR="004E7266">
        <w:t xml:space="preserve"> from the list and press </w:t>
      </w:r>
      <w:r w:rsidR="004E7266" w:rsidRPr="004E7266">
        <w:rPr>
          <w:b/>
        </w:rPr>
        <w:t>[ENTER]</w:t>
      </w:r>
      <w:r w:rsidR="004E7266">
        <w:t>.</w:t>
      </w:r>
    </w:p>
    <w:p w:rsidR="00447A3E" w:rsidRDefault="004E7266" w:rsidP="00AA0FB1">
      <w:pPr>
        <w:pStyle w:val="LabStepScreenshot"/>
      </w:pPr>
      <w:r>
        <w:rPr>
          <w:noProof/>
        </w:rPr>
        <w:drawing>
          <wp:inline distT="0" distB="0" distL="0" distR="0" wp14:anchorId="4343E3D9" wp14:editId="1E88C2A4">
            <wp:extent cx="2441276" cy="19116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43769" cy="1913612"/>
                    </a:xfrm>
                    <a:prstGeom prst="rect">
                      <a:avLst/>
                    </a:prstGeom>
                  </pic:spPr>
                </pic:pic>
              </a:graphicData>
            </a:graphic>
          </wp:inline>
        </w:drawing>
      </w:r>
    </w:p>
    <w:p w:rsidR="00B3219C" w:rsidRPr="002C6234" w:rsidRDefault="00B3219C" w:rsidP="002C6234">
      <w:pPr>
        <w:pStyle w:val="LabStepNumbered"/>
        <w:numPr>
          <w:ilvl w:val="0"/>
          <w:numId w:val="8"/>
        </w:numPr>
      </w:pPr>
      <w:r w:rsidRPr="002C6234">
        <w:lastRenderedPageBreak/>
        <w:t xml:space="preserve">You also want to link </w:t>
      </w:r>
      <w:r w:rsidRPr="000667CD">
        <w:rPr>
          <w:b/>
        </w:rPr>
        <w:t>distributor in Africa</w:t>
      </w:r>
      <w:r w:rsidRPr="002C6234">
        <w:t xml:space="preserve"> phrase, so put two brackets in the front and put two brackets at the end of that phrase. </w:t>
      </w:r>
    </w:p>
    <w:p w:rsidR="004E7266" w:rsidRDefault="00B3219C" w:rsidP="002C6234">
      <w:pPr>
        <w:pStyle w:val="LabStepNumbered"/>
      </w:pPr>
      <w:r w:rsidRPr="002C6234">
        <w:t xml:space="preserve">Before saving this page, you also want to categorize this page. </w:t>
      </w:r>
      <w:r w:rsidR="00AA0FB1" w:rsidRPr="002C6234">
        <w:t xml:space="preserve">Click the </w:t>
      </w:r>
      <w:r w:rsidRPr="002C6234">
        <w:t xml:space="preserve">text box for </w:t>
      </w:r>
      <w:r w:rsidRPr="002C6234">
        <w:rPr>
          <w:b/>
        </w:rPr>
        <w:t>Categories</w:t>
      </w:r>
      <w:r w:rsidRPr="002C6234">
        <w:t xml:space="preserve"> and start typing in </w:t>
      </w:r>
      <w:r w:rsidRPr="002C6234">
        <w:rPr>
          <w:b/>
        </w:rPr>
        <w:t>No</w:t>
      </w:r>
      <w:r w:rsidRPr="002C6234">
        <w:t xml:space="preserve">. A </w:t>
      </w:r>
      <w:r w:rsidRPr="002C6234">
        <w:rPr>
          <w:b/>
        </w:rPr>
        <w:t>Suggestions</w:t>
      </w:r>
      <w:r w:rsidRPr="002C6234">
        <w:t xml:space="preserve"> drop down should appear showing you </w:t>
      </w:r>
      <w:r w:rsidRPr="002C6234">
        <w:rPr>
          <w:b/>
        </w:rPr>
        <w:t>North America</w:t>
      </w:r>
      <w:r w:rsidRPr="002C6234">
        <w:t xml:space="preserve">. </w:t>
      </w:r>
      <w:r w:rsidR="002C6234">
        <w:t xml:space="preserve">Select </w:t>
      </w:r>
      <w:r w:rsidR="002C6234" w:rsidRPr="000667CD">
        <w:rPr>
          <w:b/>
        </w:rPr>
        <w:t>North America</w:t>
      </w:r>
      <w:r w:rsidR="002C6234">
        <w:t xml:space="preserve">. </w:t>
      </w:r>
    </w:p>
    <w:p w:rsidR="004E7266" w:rsidRDefault="004E7266" w:rsidP="004E7266">
      <w:pPr>
        <w:pStyle w:val="LabStepScreenshot"/>
      </w:pPr>
      <w:r w:rsidRPr="00AA6002">
        <w:rPr>
          <w:rStyle w:val="LabStepScreenshotFrame"/>
        </w:rPr>
        <w:drawing>
          <wp:inline distT="0" distB="0" distL="0" distR="0" wp14:anchorId="7F9FDA00" wp14:editId="327B3CB2">
            <wp:extent cx="2411730" cy="1321349"/>
            <wp:effectExtent l="1905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cstate="print"/>
                    <a:srcRect/>
                    <a:stretch>
                      <a:fillRect/>
                    </a:stretch>
                  </pic:blipFill>
                  <pic:spPr bwMode="auto">
                    <a:xfrm>
                      <a:off x="0" y="0"/>
                      <a:ext cx="2411730" cy="1321349"/>
                    </a:xfrm>
                    <a:prstGeom prst="rect">
                      <a:avLst/>
                    </a:prstGeom>
                    <a:noFill/>
                    <a:ln w="9525">
                      <a:noFill/>
                      <a:miter lim="800000"/>
                      <a:headEnd/>
                      <a:tailEnd/>
                    </a:ln>
                  </pic:spPr>
                </pic:pic>
              </a:graphicData>
            </a:graphic>
          </wp:inline>
        </w:drawing>
      </w:r>
    </w:p>
    <w:p w:rsidR="00B3219C" w:rsidRPr="002C6234" w:rsidRDefault="002C6234" w:rsidP="004E7266">
      <w:pPr>
        <w:pStyle w:val="LabStepNumbered"/>
        <w:numPr>
          <w:ilvl w:val="0"/>
          <w:numId w:val="0"/>
        </w:numPr>
        <w:ind w:left="432"/>
      </w:pPr>
      <w:r>
        <w:t>T</w:t>
      </w:r>
      <w:r w:rsidR="00B3219C" w:rsidRPr="002C6234">
        <w:t xml:space="preserve">ype in </w:t>
      </w:r>
      <w:r w:rsidR="00B3219C" w:rsidRPr="002C6234">
        <w:rPr>
          <w:b/>
        </w:rPr>
        <w:t>bi</w:t>
      </w:r>
      <w:r w:rsidR="00AA0FB1" w:rsidRPr="002C6234">
        <w:t xml:space="preserve">. </w:t>
      </w:r>
      <w:r w:rsidR="00B3219C" w:rsidRPr="002C6234">
        <w:t xml:space="preserve">Suggestions drop down should appear showing </w:t>
      </w:r>
      <w:r w:rsidR="00B3219C" w:rsidRPr="000667CD">
        <w:rPr>
          <w:b/>
        </w:rPr>
        <w:t>Bikes</w:t>
      </w:r>
      <w:r w:rsidR="00B3219C" w:rsidRPr="002C6234">
        <w:t xml:space="preserve"> as an option. </w:t>
      </w:r>
      <w:r w:rsidR="000667CD">
        <w:t xml:space="preserve">Select </w:t>
      </w:r>
      <w:r w:rsidR="000667CD" w:rsidRPr="000667CD">
        <w:rPr>
          <w:b/>
        </w:rPr>
        <w:t>Bikes</w:t>
      </w:r>
      <w:r w:rsidR="000667CD">
        <w:t>.</w:t>
      </w:r>
    </w:p>
    <w:p w:rsidR="00AA6002" w:rsidRDefault="00AA6002" w:rsidP="004E7266">
      <w:pPr>
        <w:pStyle w:val="LabStepScreenshot"/>
      </w:pPr>
      <w:r w:rsidRPr="004E7266">
        <w:rPr>
          <w:rStyle w:val="LabStepScreenshotFrame"/>
          <w:bdr w:val="none" w:sz="0" w:space="0" w:color="auto"/>
        </w:rPr>
        <w:drawing>
          <wp:inline distT="0" distB="0" distL="0" distR="0" wp14:anchorId="3CD43488" wp14:editId="33F02444">
            <wp:extent cx="2366010" cy="1375926"/>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cstate="print"/>
                    <a:srcRect/>
                    <a:stretch>
                      <a:fillRect/>
                    </a:stretch>
                  </pic:blipFill>
                  <pic:spPr bwMode="auto">
                    <a:xfrm>
                      <a:off x="0" y="0"/>
                      <a:ext cx="2366010" cy="1375926"/>
                    </a:xfrm>
                    <a:prstGeom prst="rect">
                      <a:avLst/>
                    </a:prstGeom>
                    <a:noFill/>
                    <a:ln w="9525">
                      <a:noFill/>
                      <a:miter lim="800000"/>
                      <a:headEnd/>
                      <a:tailEnd/>
                    </a:ln>
                  </pic:spPr>
                </pic:pic>
              </a:graphicData>
            </a:graphic>
          </wp:inline>
        </w:drawing>
      </w:r>
    </w:p>
    <w:p w:rsidR="00B3219C" w:rsidRPr="000667CD" w:rsidRDefault="00B3219C" w:rsidP="000667CD">
      <w:pPr>
        <w:pStyle w:val="LabStepNumbered"/>
        <w:numPr>
          <w:ilvl w:val="0"/>
          <w:numId w:val="8"/>
        </w:numPr>
      </w:pPr>
      <w:r w:rsidRPr="000667CD">
        <w:t xml:space="preserve">One more thing that you want to do on this page is to include copyright information. Go back to the text in the body of this page, </w:t>
      </w:r>
      <w:r w:rsidR="000667CD">
        <w:t>add a few line breaks to the end of the content</w:t>
      </w:r>
      <w:r w:rsidRPr="000667CD">
        <w:t xml:space="preserve">. </w:t>
      </w:r>
      <w:r w:rsidR="000667CD">
        <w:t xml:space="preserve">Using the ribbon, under the </w:t>
      </w:r>
      <w:r w:rsidR="000667CD" w:rsidRPr="000667CD">
        <w:rPr>
          <w:b/>
        </w:rPr>
        <w:t>Editing Tools</w:t>
      </w:r>
      <w:r w:rsidR="000667CD">
        <w:t xml:space="preserve"> contextual tab group select </w:t>
      </w:r>
      <w:r w:rsidRPr="000667CD">
        <w:rPr>
          <w:b/>
        </w:rPr>
        <w:t xml:space="preserve">Insert </w:t>
      </w:r>
      <w:r w:rsidR="000667CD" w:rsidRPr="000667CD">
        <w:rPr>
          <w:b/>
        </w:rPr>
        <w:t xml:space="preserve">» </w:t>
      </w:r>
      <w:r w:rsidRPr="000667CD">
        <w:rPr>
          <w:b/>
        </w:rPr>
        <w:t xml:space="preserve">Reusable Content </w:t>
      </w:r>
      <w:r w:rsidR="000667CD" w:rsidRPr="000667CD">
        <w:rPr>
          <w:b/>
        </w:rPr>
        <w:t xml:space="preserve">» </w:t>
      </w:r>
      <w:r w:rsidRPr="000667CD">
        <w:rPr>
          <w:b/>
        </w:rPr>
        <w:t>Copyright</w:t>
      </w:r>
      <w:r w:rsidRPr="000667CD">
        <w:t>. The copyright information should now be at the bottom of the page.</w:t>
      </w:r>
    </w:p>
    <w:p w:rsidR="00AA6002" w:rsidRDefault="00AA6002" w:rsidP="00AA0FB1">
      <w:pPr>
        <w:pStyle w:val="LabStepScreenshot"/>
        <w:rPr>
          <w:szCs w:val="18"/>
        </w:rPr>
      </w:pPr>
      <w:r w:rsidRPr="00AA6002">
        <w:rPr>
          <w:rStyle w:val="LabStepScreenshotFrame"/>
        </w:rPr>
        <w:drawing>
          <wp:inline distT="0" distB="0" distL="0" distR="0" wp14:anchorId="1EAC1CE5" wp14:editId="4BDD4F03">
            <wp:extent cx="3867150" cy="1766191"/>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cstate="print"/>
                    <a:srcRect/>
                    <a:stretch>
                      <a:fillRect/>
                    </a:stretch>
                  </pic:blipFill>
                  <pic:spPr bwMode="auto">
                    <a:xfrm>
                      <a:off x="0" y="0"/>
                      <a:ext cx="3867150" cy="1766191"/>
                    </a:xfrm>
                    <a:prstGeom prst="rect">
                      <a:avLst/>
                    </a:prstGeom>
                    <a:noFill/>
                    <a:ln w="9525">
                      <a:noFill/>
                      <a:miter lim="800000"/>
                      <a:headEnd/>
                      <a:tailEnd/>
                    </a:ln>
                  </pic:spPr>
                </pic:pic>
              </a:graphicData>
            </a:graphic>
          </wp:inline>
        </w:drawing>
      </w:r>
    </w:p>
    <w:p w:rsidR="00B3219C" w:rsidRPr="000667CD" w:rsidRDefault="00B3219C" w:rsidP="000667CD">
      <w:pPr>
        <w:pStyle w:val="LabStepNumbered"/>
      </w:pPr>
      <w:r w:rsidRPr="000667CD">
        <w:t xml:space="preserve">Save this page by clicking on the </w:t>
      </w:r>
      <w:r w:rsidRPr="000667CD">
        <w:rPr>
          <w:b/>
        </w:rPr>
        <w:t xml:space="preserve">Page </w:t>
      </w:r>
      <w:r w:rsidR="000667CD" w:rsidRPr="000667CD">
        <w:rPr>
          <w:b/>
        </w:rPr>
        <w:t>»</w:t>
      </w:r>
      <w:r w:rsidRPr="000667CD">
        <w:rPr>
          <w:b/>
        </w:rPr>
        <w:t xml:space="preserve"> Save</w:t>
      </w:r>
      <w:r w:rsidR="00844EB2">
        <w:rPr>
          <w:b/>
        </w:rPr>
        <w:t xml:space="preserve"> &amp; Close</w:t>
      </w:r>
      <w:r w:rsidRPr="000667CD">
        <w:t>.</w:t>
      </w:r>
    </w:p>
    <w:p w:rsidR="00B3219C" w:rsidRPr="000667CD" w:rsidRDefault="00B3219C" w:rsidP="000667CD">
      <w:pPr>
        <w:pStyle w:val="LabStepNumbered"/>
      </w:pPr>
      <w:r w:rsidRPr="000667CD">
        <w:t xml:space="preserve">Notice that the word Cost is linked. Click on </w:t>
      </w:r>
      <w:r w:rsidRPr="000667CD">
        <w:rPr>
          <w:b/>
        </w:rPr>
        <w:t>Cost</w:t>
      </w:r>
      <w:r w:rsidRPr="000667CD">
        <w:t xml:space="preserve">, it will navigate you to the page </w:t>
      </w:r>
      <w:r w:rsidRPr="000667CD">
        <w:rPr>
          <w:b/>
        </w:rPr>
        <w:t>Cost</w:t>
      </w:r>
      <w:r w:rsidRPr="000667CD">
        <w:t xml:space="preserve"> that you have created earlier.</w:t>
      </w:r>
    </w:p>
    <w:p w:rsidR="00B3219C" w:rsidRPr="000667CD" w:rsidRDefault="00B3219C" w:rsidP="000667CD">
      <w:pPr>
        <w:pStyle w:val="LabStepNumbered"/>
      </w:pPr>
      <w:r w:rsidRPr="000667CD">
        <w:t xml:space="preserve">Now navigate back to the Wingtip KM home page, the phrase </w:t>
      </w:r>
      <w:r w:rsidRPr="001E24C1">
        <w:rPr>
          <w:b/>
        </w:rPr>
        <w:t>distributor in Africa</w:t>
      </w:r>
      <w:r w:rsidRPr="000667CD">
        <w:t xml:space="preserve"> is also linked but it is a broken link, meaning it does not currently lead to any page. That page has not been created yet.</w:t>
      </w:r>
    </w:p>
    <w:p w:rsidR="00B3219C" w:rsidRPr="000667CD" w:rsidRDefault="00B3219C" w:rsidP="000667CD">
      <w:pPr>
        <w:pStyle w:val="LabStepNumbered"/>
        <w:numPr>
          <w:ilvl w:val="0"/>
          <w:numId w:val="0"/>
        </w:numPr>
        <w:ind w:left="432"/>
      </w:pPr>
      <w:r w:rsidRPr="000667CD">
        <w:t>You will now simulate another user coming to this page and clicking on the distributor in Africa link to create the content for that page.</w:t>
      </w:r>
    </w:p>
    <w:p w:rsidR="00B3219C" w:rsidRPr="000667CD" w:rsidRDefault="00B3219C" w:rsidP="000667CD">
      <w:pPr>
        <w:pStyle w:val="LabStepNumbered"/>
      </w:pPr>
      <w:r w:rsidRPr="000667CD">
        <w:t xml:space="preserve">Log in to this page as </w:t>
      </w:r>
      <w:r w:rsidRPr="000667CD">
        <w:rPr>
          <w:b/>
        </w:rPr>
        <w:t>Ken S</w:t>
      </w:r>
      <w:r w:rsidR="000667CD" w:rsidRPr="000667CD">
        <w:rPr>
          <w:b/>
        </w:rPr>
        <w:t>anchez</w:t>
      </w:r>
      <w:r w:rsidRPr="000667CD">
        <w:t xml:space="preserve">. </w:t>
      </w:r>
    </w:p>
    <w:p w:rsidR="00B3219C" w:rsidRPr="000667CD" w:rsidRDefault="00B3219C" w:rsidP="000667CD">
      <w:pPr>
        <w:pStyle w:val="LabStepNumbered"/>
      </w:pPr>
      <w:r w:rsidRPr="000667CD">
        <w:t xml:space="preserve">When you are logged in as Ken Sanchez, click on the </w:t>
      </w:r>
      <w:r w:rsidRPr="000667CD">
        <w:rPr>
          <w:b/>
        </w:rPr>
        <w:t>distributor in Africa</w:t>
      </w:r>
      <w:r w:rsidRPr="000667CD">
        <w:t xml:space="preserve"> link, it should show you a dialog box saying </w:t>
      </w:r>
      <w:r w:rsidRPr="000667CD">
        <w:rPr>
          <w:b/>
        </w:rPr>
        <w:t>The page does not currently exist and asking you, do you want to create it?</w:t>
      </w:r>
      <w:r w:rsidRPr="000667CD">
        <w:t xml:space="preserve"> </w:t>
      </w:r>
      <w:r w:rsidR="00AA0FB1" w:rsidRPr="000667CD">
        <w:t xml:space="preserve">Click the </w:t>
      </w:r>
      <w:r w:rsidRPr="000667CD">
        <w:rPr>
          <w:b/>
        </w:rPr>
        <w:t>Create</w:t>
      </w:r>
      <w:r w:rsidRPr="000667CD">
        <w:t xml:space="preserve"> button.</w:t>
      </w:r>
    </w:p>
    <w:p w:rsidR="00B3219C" w:rsidRPr="000667CD" w:rsidRDefault="00B3219C" w:rsidP="000667CD">
      <w:pPr>
        <w:pStyle w:val="LabStepNumbered"/>
      </w:pPr>
      <w:r w:rsidRPr="000667CD">
        <w:t xml:space="preserve">The </w:t>
      </w:r>
      <w:r w:rsidRPr="000667CD">
        <w:rPr>
          <w:b/>
        </w:rPr>
        <w:t>distributor in Africa</w:t>
      </w:r>
      <w:r w:rsidRPr="000667CD">
        <w:t xml:space="preserve"> should now be created and be ready for you to insert content into.</w:t>
      </w:r>
    </w:p>
    <w:p w:rsidR="00B3219C" w:rsidRPr="000667CD" w:rsidRDefault="00B3219C" w:rsidP="000667CD">
      <w:pPr>
        <w:pStyle w:val="LabStepNumbered"/>
      </w:pPr>
      <w:r w:rsidRPr="000667CD">
        <w:t>Type in the followi</w:t>
      </w:r>
      <w:r w:rsidR="000667CD">
        <w:t>ng for the content of this page:</w:t>
      </w:r>
      <w:r w:rsidRPr="000667CD">
        <w:t xml:space="preserve"> </w:t>
      </w:r>
      <w:r w:rsidRPr="000667CD">
        <w:rPr>
          <w:b/>
        </w:rPr>
        <w:t>I have dealt with a distributor in Africa called We-Distribute-for-Less with great results. I will contact them with a quote.</w:t>
      </w:r>
    </w:p>
    <w:p w:rsidR="00B3219C" w:rsidRPr="000667CD" w:rsidRDefault="00B3219C" w:rsidP="000667CD">
      <w:pPr>
        <w:pStyle w:val="LabStepNumbered"/>
      </w:pPr>
      <w:r w:rsidRPr="00801140">
        <w:t>Highlight</w:t>
      </w:r>
      <w:r w:rsidR="000667CD">
        <w:t xml:space="preserve"> the text</w:t>
      </w:r>
      <w:r w:rsidRPr="000667CD">
        <w:t xml:space="preserve"> </w:t>
      </w:r>
      <w:r w:rsidRPr="000667CD">
        <w:rPr>
          <w:b/>
        </w:rPr>
        <w:t>We-Distribute-for-Less</w:t>
      </w:r>
      <w:r w:rsidRPr="000667CD">
        <w:t xml:space="preserve"> and </w:t>
      </w:r>
      <w:r w:rsidRPr="000667CD">
        <w:rPr>
          <w:b/>
        </w:rPr>
        <w:t>bold</w:t>
      </w:r>
      <w:r w:rsidRPr="000667CD">
        <w:t xml:space="preserve"> it.</w:t>
      </w:r>
    </w:p>
    <w:p w:rsidR="00544B9F" w:rsidRPr="000667CD" w:rsidRDefault="00544B9F" w:rsidP="00801140">
      <w:pPr>
        <w:pStyle w:val="LabStepScreenshot"/>
      </w:pPr>
      <w:r w:rsidRPr="00801140">
        <w:rPr>
          <w:rStyle w:val="LabStepScreenshotFrame"/>
          <w:bdr w:val="none" w:sz="0" w:space="0" w:color="auto"/>
        </w:rPr>
        <w:lastRenderedPageBreak/>
        <w:drawing>
          <wp:inline distT="0" distB="0" distL="0" distR="0" wp14:anchorId="042D0D6C" wp14:editId="4F6887DA">
            <wp:extent cx="4484370" cy="158209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cstate="print"/>
                    <a:srcRect/>
                    <a:stretch>
                      <a:fillRect/>
                    </a:stretch>
                  </pic:blipFill>
                  <pic:spPr bwMode="auto">
                    <a:xfrm>
                      <a:off x="0" y="0"/>
                      <a:ext cx="4487383" cy="1583153"/>
                    </a:xfrm>
                    <a:prstGeom prst="rect">
                      <a:avLst/>
                    </a:prstGeom>
                    <a:noFill/>
                    <a:ln w="9525">
                      <a:noFill/>
                      <a:miter lim="800000"/>
                      <a:headEnd/>
                      <a:tailEnd/>
                    </a:ln>
                  </pic:spPr>
                </pic:pic>
              </a:graphicData>
            </a:graphic>
          </wp:inline>
        </w:drawing>
      </w:r>
    </w:p>
    <w:p w:rsidR="00B3219C" w:rsidRPr="000667CD" w:rsidRDefault="00B3219C" w:rsidP="000667CD">
      <w:pPr>
        <w:pStyle w:val="LabStepNumbered"/>
        <w:numPr>
          <w:ilvl w:val="0"/>
          <w:numId w:val="8"/>
        </w:numPr>
      </w:pPr>
      <w:r w:rsidRPr="000667CD">
        <w:t xml:space="preserve">You now want to categorize this page. </w:t>
      </w:r>
      <w:r w:rsidR="00AA0FB1" w:rsidRPr="000667CD">
        <w:t xml:space="preserve">Click the </w:t>
      </w:r>
      <w:r w:rsidRPr="000667CD">
        <w:t xml:space="preserve">icon next to the </w:t>
      </w:r>
      <w:r w:rsidRPr="000667CD">
        <w:rPr>
          <w:b/>
        </w:rPr>
        <w:t>Categories</w:t>
      </w:r>
      <w:r w:rsidRPr="000667CD">
        <w:t xml:space="preserve"> text box to bring up the </w:t>
      </w:r>
      <w:r w:rsidRPr="000667CD">
        <w:rPr>
          <w:b/>
        </w:rPr>
        <w:t>Wiki Categories</w:t>
      </w:r>
      <w:r w:rsidRPr="000667CD">
        <w:t xml:space="preserve"> dialog box. </w:t>
      </w:r>
      <w:r w:rsidRPr="000667CD">
        <w:rPr>
          <w:b/>
        </w:rPr>
        <w:t>Expand</w:t>
      </w:r>
      <w:r w:rsidRPr="000667CD">
        <w:t xml:space="preserve"> the </w:t>
      </w:r>
      <w:r w:rsidRPr="000667CD">
        <w:rPr>
          <w:b/>
        </w:rPr>
        <w:t>Regions Term Set</w:t>
      </w:r>
      <w:r w:rsidRPr="000667CD">
        <w:t xml:space="preserve"> group. The term </w:t>
      </w:r>
      <w:r w:rsidRPr="000667CD">
        <w:rPr>
          <w:b/>
        </w:rPr>
        <w:t>Africa</w:t>
      </w:r>
      <w:r w:rsidRPr="000667CD">
        <w:t xml:space="preserve"> is not in the </w:t>
      </w:r>
      <w:r w:rsidRPr="000667CD">
        <w:rPr>
          <w:b/>
        </w:rPr>
        <w:t>Regions</w:t>
      </w:r>
      <w:r w:rsidRPr="000667CD">
        <w:t xml:space="preserve"> group. Since that is what you want to use, you will now go ahead and create that term. </w:t>
      </w:r>
    </w:p>
    <w:p w:rsidR="000667CD" w:rsidRDefault="00AA0FB1" w:rsidP="000667CD">
      <w:pPr>
        <w:pStyle w:val="LabStepNumbered"/>
      </w:pPr>
      <w:r w:rsidRPr="000667CD">
        <w:t xml:space="preserve">Click the </w:t>
      </w:r>
      <w:r w:rsidR="00B3219C" w:rsidRPr="000667CD">
        <w:rPr>
          <w:b/>
        </w:rPr>
        <w:t>Regions</w:t>
      </w:r>
      <w:r w:rsidR="00B3219C" w:rsidRPr="000667CD">
        <w:t xml:space="preserve"> term, and then click on </w:t>
      </w:r>
      <w:r w:rsidR="00B3219C" w:rsidRPr="000667CD">
        <w:rPr>
          <w:b/>
        </w:rPr>
        <w:t>Add New Item</w:t>
      </w:r>
      <w:r w:rsidR="00B3219C" w:rsidRPr="000667CD">
        <w:t xml:space="preserve"> on the top right of the dialog box. Type in the new term </w:t>
      </w:r>
      <w:r w:rsidR="00B3219C" w:rsidRPr="000667CD">
        <w:rPr>
          <w:b/>
        </w:rPr>
        <w:t>Africa</w:t>
      </w:r>
      <w:r w:rsidR="00B3219C" w:rsidRPr="000667CD">
        <w:t xml:space="preserve"> and then click on the </w:t>
      </w:r>
      <w:r w:rsidR="00B3219C" w:rsidRPr="000667CD">
        <w:rPr>
          <w:b/>
        </w:rPr>
        <w:t>Select</w:t>
      </w:r>
      <w:r w:rsidR="00B3219C" w:rsidRPr="000667CD">
        <w:t xml:space="preserve"> button to insert </w:t>
      </w:r>
      <w:r w:rsidR="00B3219C" w:rsidRPr="000667CD">
        <w:rPr>
          <w:b/>
        </w:rPr>
        <w:t>Africa</w:t>
      </w:r>
      <w:r w:rsidR="00B3219C" w:rsidRPr="000667CD">
        <w:t xml:space="preserve">, then click </w:t>
      </w:r>
      <w:r w:rsidR="00B3219C" w:rsidRPr="000667CD">
        <w:rPr>
          <w:b/>
        </w:rPr>
        <w:t>OK</w:t>
      </w:r>
      <w:r w:rsidR="00B3219C" w:rsidRPr="000667CD">
        <w:t xml:space="preserve">. </w:t>
      </w:r>
    </w:p>
    <w:p w:rsidR="00055D6B" w:rsidRDefault="00055D6B" w:rsidP="00055D6B">
      <w:pPr>
        <w:pStyle w:val="LabStepScreenshot"/>
      </w:pPr>
      <w:r w:rsidRPr="00055D6B">
        <w:rPr>
          <w:rStyle w:val="LabStepScreenshotFrame"/>
        </w:rPr>
        <w:drawing>
          <wp:inline distT="0" distB="0" distL="0" distR="0" wp14:anchorId="7830A90F" wp14:editId="7DD28FBE">
            <wp:extent cx="3039279" cy="2964180"/>
            <wp:effectExtent l="19050" t="0" r="8721"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cstate="print"/>
                    <a:srcRect/>
                    <a:stretch>
                      <a:fillRect/>
                    </a:stretch>
                  </pic:blipFill>
                  <pic:spPr bwMode="auto">
                    <a:xfrm>
                      <a:off x="0" y="0"/>
                      <a:ext cx="3041489" cy="2966336"/>
                    </a:xfrm>
                    <a:prstGeom prst="rect">
                      <a:avLst/>
                    </a:prstGeom>
                    <a:noFill/>
                    <a:ln w="9525">
                      <a:noFill/>
                      <a:miter lim="800000"/>
                      <a:headEnd/>
                      <a:tailEnd/>
                    </a:ln>
                  </pic:spPr>
                </pic:pic>
              </a:graphicData>
            </a:graphic>
          </wp:inline>
        </w:drawing>
      </w:r>
    </w:p>
    <w:p w:rsidR="00BF5B0C" w:rsidRPr="000667CD" w:rsidRDefault="00B3219C" w:rsidP="000667CD">
      <w:pPr>
        <w:pStyle w:val="LabStepNumbered"/>
      </w:pPr>
      <w:r w:rsidRPr="00801140">
        <w:t>Save</w:t>
      </w:r>
      <w:r w:rsidRPr="000667CD">
        <w:t xml:space="preserve"> this page</w:t>
      </w:r>
      <w:r w:rsidR="00801140">
        <w:t xml:space="preserve"> (</w:t>
      </w:r>
      <w:r w:rsidR="00801140" w:rsidRPr="00801140">
        <w:rPr>
          <w:b/>
        </w:rPr>
        <w:t>Page » Save &amp; Close</w:t>
      </w:r>
      <w:r w:rsidR="00801140">
        <w:t>)</w:t>
      </w:r>
      <w:r w:rsidRPr="000667CD">
        <w:t>. Navigate back to the home page of the site.</w:t>
      </w:r>
    </w:p>
    <w:p w:rsidR="00B3219C" w:rsidRPr="000667CD" w:rsidRDefault="00B3219C" w:rsidP="000667CD">
      <w:pPr>
        <w:pStyle w:val="LabStepNumbered"/>
        <w:numPr>
          <w:ilvl w:val="0"/>
          <w:numId w:val="8"/>
        </w:numPr>
      </w:pPr>
      <w:r w:rsidRPr="000667CD">
        <w:t xml:space="preserve">Sign back in as </w:t>
      </w:r>
      <w:r w:rsidRPr="000667CD">
        <w:rPr>
          <w:b/>
        </w:rPr>
        <w:t>Rob</w:t>
      </w:r>
      <w:r w:rsidRPr="000667CD">
        <w:t>. When Rob returns to this page and sees that the distributor in Africa link is no longer broken on the home page, he knows that someone has created content for it.</w:t>
      </w:r>
    </w:p>
    <w:p w:rsidR="00B3219C" w:rsidRPr="000667CD" w:rsidRDefault="00AA0FB1" w:rsidP="000667CD">
      <w:pPr>
        <w:pStyle w:val="LabStepNumbered"/>
      </w:pPr>
      <w:r w:rsidRPr="000667CD">
        <w:t xml:space="preserve">Click the </w:t>
      </w:r>
      <w:r w:rsidR="00B3219C" w:rsidRPr="000667CD">
        <w:rPr>
          <w:b/>
        </w:rPr>
        <w:t>distributor in Africa</w:t>
      </w:r>
      <w:r w:rsidR="00B3219C" w:rsidRPr="000667CD">
        <w:t xml:space="preserve"> link to navigate to that page. Rob now sees the content that Ken had produced.</w:t>
      </w:r>
    </w:p>
    <w:p w:rsidR="00281283" w:rsidRPr="000667CD" w:rsidRDefault="00B3219C" w:rsidP="000667CD">
      <w:pPr>
        <w:pStyle w:val="LabStepNumbered"/>
        <w:numPr>
          <w:ilvl w:val="0"/>
          <w:numId w:val="0"/>
        </w:numPr>
        <w:ind w:left="432"/>
      </w:pPr>
      <w:r w:rsidRPr="000667CD">
        <w:t xml:space="preserve">You have now created all the pages that you wanted to create. </w:t>
      </w:r>
      <w:r w:rsidR="000667CD">
        <w:t>C</w:t>
      </w:r>
      <w:r w:rsidRPr="000667CD">
        <w:t>lose the browser window.</w:t>
      </w:r>
    </w:p>
    <w:p w:rsidR="00AA0FB1" w:rsidRDefault="00055D6B" w:rsidP="00AA0FB1">
      <w:pPr>
        <w:pStyle w:val="LabExerciseText"/>
      </w:pPr>
      <w:r>
        <w:t>In this exercise you created some content and used the tagging, formatting and linking features of the Enterprise Wiki site collection.</w:t>
      </w:r>
    </w:p>
    <w:p w:rsidR="00B3219C" w:rsidRDefault="00B3219C" w:rsidP="00BE6423">
      <w:pPr>
        <w:pStyle w:val="Heading3"/>
      </w:pPr>
      <w:r>
        <w:t xml:space="preserve">Exercise 4: Creating User Profiles </w:t>
      </w:r>
    </w:p>
    <w:p w:rsidR="00B3219C" w:rsidRDefault="00B3219C" w:rsidP="00BB75BA">
      <w:pPr>
        <w:pStyle w:val="LabExerciseText"/>
      </w:pPr>
      <w:r>
        <w:t>In this exercise, y</w:t>
      </w:r>
      <w:r w:rsidRPr="00281283">
        <w:t xml:space="preserve">ou will </w:t>
      </w:r>
      <w:r>
        <w:t>learn how to create user profiles in the User Profile Store. This is done by using the Central Administration of SharePoint</w:t>
      </w:r>
      <w:r w:rsidRPr="00281283">
        <w:t>.</w:t>
      </w:r>
    </w:p>
    <w:p w:rsidR="00D21C31" w:rsidRPr="00D21C31" w:rsidRDefault="00D21C31" w:rsidP="00D21C31">
      <w:pPr>
        <w:pStyle w:val="LabStepNumbered"/>
        <w:numPr>
          <w:ilvl w:val="0"/>
          <w:numId w:val="11"/>
        </w:numPr>
        <w:spacing w:after="0"/>
        <w:jc w:val="both"/>
        <w:rPr>
          <w:szCs w:val="18"/>
        </w:rPr>
      </w:pPr>
      <w:r w:rsidRPr="00D21C31">
        <w:rPr>
          <w:szCs w:val="18"/>
        </w:rPr>
        <w:t xml:space="preserve">Open </w:t>
      </w:r>
      <w:r w:rsidRPr="00D21C31">
        <w:rPr>
          <w:b/>
          <w:szCs w:val="18"/>
        </w:rPr>
        <w:t>SharePoint 2010 Central Administration</w:t>
      </w:r>
      <w:r w:rsidRPr="00D21C31">
        <w:rPr>
          <w:szCs w:val="18"/>
        </w:rPr>
        <w:t>.</w:t>
      </w:r>
    </w:p>
    <w:p w:rsidR="00CD253D" w:rsidRPr="00D21C31" w:rsidRDefault="00D21C31" w:rsidP="00D21C31">
      <w:pPr>
        <w:pStyle w:val="LabStepNumbered"/>
        <w:numPr>
          <w:ilvl w:val="0"/>
          <w:numId w:val="8"/>
        </w:numPr>
      </w:pPr>
      <w:r>
        <w:t>C</w:t>
      </w:r>
      <w:r w:rsidR="00CD253D" w:rsidRPr="00D21C31">
        <w:t xml:space="preserve">lick </w:t>
      </w:r>
      <w:r w:rsidR="00CD253D" w:rsidRPr="00D21C31">
        <w:rPr>
          <w:b/>
        </w:rPr>
        <w:t>Manage service applications</w:t>
      </w:r>
      <w:r w:rsidR="00CD253D" w:rsidRPr="00D21C31">
        <w:t xml:space="preserve">. </w:t>
      </w:r>
      <w:r>
        <w:t>C</w:t>
      </w:r>
      <w:r w:rsidR="00CD253D" w:rsidRPr="00D21C31">
        <w:t xml:space="preserve">lick on the </w:t>
      </w:r>
      <w:r w:rsidR="00CD253D" w:rsidRPr="00D21C31">
        <w:rPr>
          <w:b/>
        </w:rPr>
        <w:t>User Profile Service Application</w:t>
      </w:r>
      <w:r w:rsidR="00CD253D" w:rsidRPr="00D21C31">
        <w:t xml:space="preserve"> link. This will take you to the </w:t>
      </w:r>
      <w:r w:rsidR="00CD253D" w:rsidRPr="00D21C31">
        <w:rPr>
          <w:b/>
        </w:rPr>
        <w:t>User Profile Service Application</w:t>
      </w:r>
      <w:r w:rsidR="00CD253D" w:rsidRPr="00D21C31">
        <w:t xml:space="preserve"> page.</w:t>
      </w:r>
    </w:p>
    <w:p w:rsidR="00BF5B0C" w:rsidRDefault="00BF5B0C" w:rsidP="00D21C31">
      <w:pPr>
        <w:pStyle w:val="LabStepScreenshot"/>
        <w:rPr>
          <w:szCs w:val="18"/>
        </w:rPr>
      </w:pPr>
      <w:r w:rsidRPr="004F13E5">
        <w:rPr>
          <w:rStyle w:val="LabStepScreenshotFrame"/>
        </w:rPr>
        <w:lastRenderedPageBreak/>
        <w:drawing>
          <wp:inline distT="0" distB="0" distL="0" distR="0" wp14:anchorId="11E1706D" wp14:editId="10A2B794">
            <wp:extent cx="3945150" cy="239268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0" cstate="print"/>
                    <a:srcRect/>
                    <a:stretch>
                      <a:fillRect/>
                    </a:stretch>
                  </pic:blipFill>
                  <pic:spPr bwMode="auto">
                    <a:xfrm>
                      <a:off x="0" y="0"/>
                      <a:ext cx="3945646" cy="2392981"/>
                    </a:xfrm>
                    <a:prstGeom prst="rect">
                      <a:avLst/>
                    </a:prstGeom>
                    <a:noFill/>
                    <a:ln w="9525">
                      <a:noFill/>
                      <a:miter lim="800000"/>
                      <a:headEnd/>
                      <a:tailEnd/>
                    </a:ln>
                  </pic:spPr>
                </pic:pic>
              </a:graphicData>
            </a:graphic>
          </wp:inline>
        </w:drawing>
      </w:r>
    </w:p>
    <w:p w:rsidR="00CD253D" w:rsidRPr="00CD253D" w:rsidRDefault="00AA0FB1" w:rsidP="00D21C31">
      <w:pPr>
        <w:pStyle w:val="LabStepNumbered"/>
      </w:pPr>
      <w:r>
        <w:t xml:space="preserve">Click the </w:t>
      </w:r>
      <w:r w:rsidR="00CD253D" w:rsidRPr="00D21C31">
        <w:rPr>
          <w:b/>
        </w:rPr>
        <w:t>Manage User Profiles</w:t>
      </w:r>
      <w:r w:rsidR="00CD253D" w:rsidRPr="00CD253D">
        <w:t xml:space="preserve"> link. </w:t>
      </w:r>
      <w:r>
        <w:t xml:space="preserve">Click the </w:t>
      </w:r>
      <w:r w:rsidR="00CD253D" w:rsidRPr="00D21C31">
        <w:rPr>
          <w:b/>
        </w:rPr>
        <w:t>New Profile</w:t>
      </w:r>
      <w:r w:rsidR="00CD253D" w:rsidRPr="00CD253D">
        <w:t xml:space="preserve"> link. You will now create Ken’s profile. Type in the word </w:t>
      </w:r>
      <w:r w:rsidR="00CD253D" w:rsidRPr="00D21C31">
        <w:rPr>
          <w:b/>
        </w:rPr>
        <w:t>ken</w:t>
      </w:r>
      <w:r w:rsidR="00CD253D" w:rsidRPr="00CD253D">
        <w:t xml:space="preserve"> and press </w:t>
      </w:r>
      <w:r w:rsidR="004F13E5" w:rsidRPr="004F13E5">
        <w:rPr>
          <w:b/>
        </w:rPr>
        <w:t>[</w:t>
      </w:r>
      <w:r w:rsidR="00CD253D" w:rsidRPr="004F13E5">
        <w:rPr>
          <w:b/>
        </w:rPr>
        <w:t>Enter</w:t>
      </w:r>
      <w:r w:rsidR="004F13E5" w:rsidRPr="004F13E5">
        <w:rPr>
          <w:b/>
        </w:rPr>
        <w:t>]</w:t>
      </w:r>
      <w:r w:rsidR="00CD253D" w:rsidRPr="00CD253D">
        <w:t xml:space="preserve"> in the </w:t>
      </w:r>
      <w:r w:rsidR="00CD253D" w:rsidRPr="00D21C31">
        <w:rPr>
          <w:b/>
        </w:rPr>
        <w:t>Account Name</w:t>
      </w:r>
      <w:r w:rsidR="00CD253D" w:rsidRPr="00CD253D">
        <w:t xml:space="preserve"> text box. Ken Sanchez should resolve automatically.</w:t>
      </w:r>
    </w:p>
    <w:p w:rsidR="00CD253D" w:rsidRDefault="00CD253D" w:rsidP="00D21C31">
      <w:pPr>
        <w:pStyle w:val="LabStepNumbered"/>
      </w:pPr>
      <w:r w:rsidRPr="00CD253D">
        <w:t xml:space="preserve">Go down to </w:t>
      </w:r>
      <w:r w:rsidRPr="00D21C31">
        <w:rPr>
          <w:b/>
        </w:rPr>
        <w:t>Manager</w:t>
      </w:r>
      <w:r w:rsidRPr="00CD253D">
        <w:t xml:space="preserve"> text box and type in </w:t>
      </w:r>
      <w:r w:rsidRPr="00D21C31">
        <w:rPr>
          <w:b/>
        </w:rPr>
        <w:t>Rob</w:t>
      </w:r>
      <w:r w:rsidRPr="00CD253D">
        <w:t xml:space="preserve">, press </w:t>
      </w:r>
      <w:r w:rsidR="004F13E5" w:rsidRPr="004F13E5">
        <w:rPr>
          <w:b/>
        </w:rPr>
        <w:t>[Enter]</w:t>
      </w:r>
      <w:r w:rsidRPr="00CD253D">
        <w:t xml:space="preserve">. Rob Walters should resolve. </w:t>
      </w:r>
      <w:r w:rsidR="00AA0FB1">
        <w:t xml:space="preserve">Click the </w:t>
      </w:r>
      <w:r w:rsidRPr="00D21C31">
        <w:rPr>
          <w:b/>
        </w:rPr>
        <w:t>Save</w:t>
      </w:r>
      <w:r w:rsidRPr="00CD253D">
        <w:t xml:space="preserve"> </w:t>
      </w:r>
      <w:r w:rsidRPr="004F13E5">
        <w:rPr>
          <w:b/>
        </w:rPr>
        <w:t>and</w:t>
      </w:r>
      <w:r w:rsidRPr="00CD253D">
        <w:t xml:space="preserve"> </w:t>
      </w:r>
      <w:r w:rsidRPr="00D21C31">
        <w:rPr>
          <w:b/>
        </w:rPr>
        <w:t>Close</w:t>
      </w:r>
      <w:r w:rsidRPr="00CD253D">
        <w:t xml:space="preserve"> link up top. Ken’s profile has now been saved to the profile store.</w:t>
      </w:r>
    </w:p>
    <w:p w:rsidR="0016601F" w:rsidRDefault="0016601F" w:rsidP="00AA0FB1">
      <w:pPr>
        <w:pStyle w:val="LabStepScreenshot"/>
        <w:rPr>
          <w:szCs w:val="18"/>
        </w:rPr>
      </w:pPr>
      <w:r w:rsidRPr="0016601F">
        <w:rPr>
          <w:rStyle w:val="LabStepScreenshotFrame"/>
        </w:rPr>
        <w:drawing>
          <wp:inline distT="0" distB="0" distL="0" distR="0" wp14:anchorId="4D696229" wp14:editId="5EE79DFA">
            <wp:extent cx="4210050" cy="252182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1" cstate="print"/>
                    <a:srcRect/>
                    <a:stretch>
                      <a:fillRect/>
                    </a:stretch>
                  </pic:blipFill>
                  <pic:spPr bwMode="auto">
                    <a:xfrm>
                      <a:off x="0" y="0"/>
                      <a:ext cx="4212033" cy="2523008"/>
                    </a:xfrm>
                    <a:prstGeom prst="rect">
                      <a:avLst/>
                    </a:prstGeom>
                    <a:noFill/>
                    <a:ln w="9525">
                      <a:noFill/>
                      <a:miter lim="800000"/>
                      <a:headEnd/>
                      <a:tailEnd/>
                    </a:ln>
                  </pic:spPr>
                </pic:pic>
              </a:graphicData>
            </a:graphic>
          </wp:inline>
        </w:drawing>
      </w:r>
    </w:p>
    <w:p w:rsidR="00D21C31" w:rsidRDefault="00CD253D" w:rsidP="00D21C31">
      <w:pPr>
        <w:pStyle w:val="LabStepNumbered"/>
        <w:numPr>
          <w:ilvl w:val="0"/>
          <w:numId w:val="8"/>
        </w:numPr>
      </w:pPr>
      <w:r w:rsidRPr="00D21C31">
        <w:t xml:space="preserve">Using the same method, create </w:t>
      </w:r>
      <w:r w:rsidRPr="001E24C1">
        <w:rPr>
          <w:b/>
        </w:rPr>
        <w:t>Michael Sullivan’s</w:t>
      </w:r>
      <w:r w:rsidRPr="00D21C31">
        <w:t xml:space="preserve"> profile with </w:t>
      </w:r>
      <w:r w:rsidRPr="001E24C1">
        <w:rPr>
          <w:b/>
        </w:rPr>
        <w:t>Rob</w:t>
      </w:r>
      <w:r w:rsidRPr="00D21C31">
        <w:t xml:space="preserve"> as his manager.</w:t>
      </w:r>
    </w:p>
    <w:p w:rsidR="00D21C31" w:rsidRDefault="00D21C31" w:rsidP="00D21C31">
      <w:pPr>
        <w:pStyle w:val="LabStepNumbered"/>
        <w:numPr>
          <w:ilvl w:val="0"/>
          <w:numId w:val="8"/>
        </w:numPr>
      </w:pPr>
      <w:r>
        <w:t>C</w:t>
      </w:r>
      <w:r w:rsidR="00CD253D" w:rsidRPr="00D21C31">
        <w:t xml:space="preserve">reate another profile for </w:t>
      </w:r>
      <w:r w:rsidR="00CD253D" w:rsidRPr="001E24C1">
        <w:rPr>
          <w:b/>
        </w:rPr>
        <w:t>Rob Walters</w:t>
      </w:r>
      <w:r w:rsidR="00CD253D" w:rsidRPr="00D21C31">
        <w:t xml:space="preserve"> with manager </w:t>
      </w:r>
      <w:r w:rsidR="00CD253D" w:rsidRPr="001E24C1">
        <w:rPr>
          <w:b/>
        </w:rPr>
        <w:t>Janice Galvin</w:t>
      </w:r>
      <w:r w:rsidR="00CD253D" w:rsidRPr="00D21C31">
        <w:t xml:space="preserve">. </w:t>
      </w:r>
    </w:p>
    <w:p w:rsidR="00CD253D" w:rsidRPr="00D21C31" w:rsidRDefault="00D21C31" w:rsidP="00D21C31">
      <w:pPr>
        <w:pStyle w:val="LabStepNumbered"/>
        <w:numPr>
          <w:ilvl w:val="0"/>
          <w:numId w:val="8"/>
        </w:numPr>
      </w:pPr>
      <w:r>
        <w:t>C</w:t>
      </w:r>
      <w:r w:rsidR="00CD253D" w:rsidRPr="00D21C31">
        <w:t xml:space="preserve">reate the profile for </w:t>
      </w:r>
      <w:r w:rsidR="00CD253D" w:rsidRPr="00D21C31">
        <w:rPr>
          <w:b/>
        </w:rPr>
        <w:t>Janice Galvin</w:t>
      </w:r>
      <w:r w:rsidR="00CD253D" w:rsidRPr="00D21C31">
        <w:t xml:space="preserve"> with no manager.</w:t>
      </w:r>
    </w:p>
    <w:p w:rsidR="00CD253D" w:rsidRPr="00D21C31" w:rsidRDefault="00CD253D" w:rsidP="00D21C31">
      <w:pPr>
        <w:pStyle w:val="LabStepNumbered"/>
        <w:numPr>
          <w:ilvl w:val="0"/>
          <w:numId w:val="0"/>
        </w:numPr>
        <w:ind w:left="432"/>
      </w:pPr>
      <w:r w:rsidRPr="00D21C31">
        <w:t>The total number of profiles now should be five.</w:t>
      </w:r>
    </w:p>
    <w:p w:rsidR="00AA0FB1" w:rsidRDefault="004F13E5" w:rsidP="00AA0FB1">
      <w:pPr>
        <w:pStyle w:val="LabExerciseCallout"/>
      </w:pPr>
      <w:r>
        <w:t>In this exercise you created a few user profiles.</w:t>
      </w:r>
    </w:p>
    <w:p w:rsidR="00CD253D" w:rsidRDefault="00CD253D" w:rsidP="00BE6423">
      <w:pPr>
        <w:pStyle w:val="Heading3"/>
      </w:pPr>
      <w:bookmarkStart w:id="6" w:name="_GoBack"/>
      <w:bookmarkEnd w:id="6"/>
      <w:r>
        <w:t xml:space="preserve">Exercise 5: </w:t>
      </w:r>
      <w:r w:rsidR="008765CD">
        <w:t>Creating and S</w:t>
      </w:r>
      <w:r>
        <w:t xml:space="preserve">etting </w:t>
      </w:r>
      <w:r w:rsidR="008765CD">
        <w:t>U</w:t>
      </w:r>
      <w:r>
        <w:t xml:space="preserve">p a My Site </w:t>
      </w:r>
    </w:p>
    <w:p w:rsidR="00CD253D" w:rsidRDefault="00CD253D" w:rsidP="00BB75BA">
      <w:pPr>
        <w:pStyle w:val="LabExerciseText"/>
      </w:pPr>
      <w:r>
        <w:t>In this exercise, y</w:t>
      </w:r>
      <w:r w:rsidRPr="00281283">
        <w:t xml:space="preserve">ou will </w:t>
      </w:r>
      <w:r>
        <w:t>be creating and setting up a My Site for Rob Walters. Rob will edit his profile and other attributes of the My Site to provide as much content he can about himself and his interests</w:t>
      </w:r>
      <w:r w:rsidRPr="00281283">
        <w:t>.</w:t>
      </w:r>
    </w:p>
    <w:p w:rsidR="00987CA7" w:rsidRPr="00987CA7" w:rsidRDefault="00987CA7" w:rsidP="004C1196">
      <w:pPr>
        <w:pStyle w:val="LabStepNumbered"/>
        <w:numPr>
          <w:ilvl w:val="0"/>
          <w:numId w:val="9"/>
        </w:numPr>
        <w:spacing w:after="0"/>
        <w:jc w:val="both"/>
        <w:rPr>
          <w:szCs w:val="18"/>
        </w:rPr>
      </w:pPr>
      <w:r>
        <w:t xml:space="preserve">Browse to the </w:t>
      </w:r>
      <w:r w:rsidRPr="001E24C1">
        <w:rPr>
          <w:b/>
        </w:rPr>
        <w:t>http://intranet.wingtip.com/sites/entwiki</w:t>
      </w:r>
      <w:r>
        <w:t xml:space="preserve"> site</w:t>
      </w:r>
      <w:r w:rsidRPr="002C6234">
        <w:t>.</w:t>
      </w:r>
    </w:p>
    <w:p w:rsidR="00987CA7" w:rsidRDefault="00767E21" w:rsidP="00987CA7">
      <w:pPr>
        <w:pStyle w:val="LabStepNumbered"/>
        <w:numPr>
          <w:ilvl w:val="0"/>
          <w:numId w:val="9"/>
        </w:numPr>
      </w:pPr>
      <w:r w:rsidRPr="00987CA7">
        <w:t xml:space="preserve">Sign in as </w:t>
      </w:r>
      <w:r w:rsidRPr="00987CA7">
        <w:rPr>
          <w:b/>
        </w:rPr>
        <w:t>Rob</w:t>
      </w:r>
      <w:r w:rsidRPr="00987CA7">
        <w:t xml:space="preserve">. </w:t>
      </w:r>
    </w:p>
    <w:p w:rsidR="00767E21" w:rsidRPr="00987CA7" w:rsidRDefault="00767E21" w:rsidP="00987CA7">
      <w:pPr>
        <w:pStyle w:val="LabStepNumbered"/>
        <w:numPr>
          <w:ilvl w:val="0"/>
          <w:numId w:val="9"/>
        </w:numPr>
      </w:pPr>
      <w:r w:rsidRPr="00987CA7">
        <w:t xml:space="preserve">Click </w:t>
      </w:r>
      <w:r w:rsidRPr="00987CA7">
        <w:rPr>
          <w:b/>
        </w:rPr>
        <w:t xml:space="preserve">Rob Walters </w:t>
      </w:r>
      <w:r w:rsidR="00987CA7" w:rsidRPr="00987CA7">
        <w:rPr>
          <w:b/>
        </w:rPr>
        <w:t>»</w:t>
      </w:r>
      <w:r w:rsidRPr="00987CA7">
        <w:rPr>
          <w:b/>
        </w:rPr>
        <w:t xml:space="preserve"> My Profile</w:t>
      </w:r>
      <w:r w:rsidRPr="00987CA7">
        <w:t xml:space="preserve"> </w:t>
      </w:r>
      <w:r w:rsidR="00987CA7">
        <w:t>in the upper right corner of the page</w:t>
      </w:r>
      <w:r w:rsidRPr="00987CA7">
        <w:t>. This will take you to the Rob Walters profile page.</w:t>
      </w:r>
    </w:p>
    <w:p w:rsidR="001A2FB7" w:rsidRDefault="00CE38F0" w:rsidP="00F81D31">
      <w:pPr>
        <w:pStyle w:val="LabStepScreenshot"/>
        <w:rPr>
          <w:szCs w:val="18"/>
        </w:rPr>
      </w:pPr>
      <w:r w:rsidRPr="00F81D31">
        <w:rPr>
          <w:noProof/>
        </w:rPr>
        <w:lastRenderedPageBreak/>
        <w:drawing>
          <wp:inline distT="0" distB="0" distL="0" distR="0" wp14:anchorId="7DE5FC68" wp14:editId="7B1113D2">
            <wp:extent cx="4037163" cy="254263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037163" cy="2542636"/>
                    </a:xfrm>
                    <a:prstGeom prst="rect">
                      <a:avLst/>
                    </a:prstGeom>
                  </pic:spPr>
                </pic:pic>
              </a:graphicData>
            </a:graphic>
          </wp:inline>
        </w:drawing>
      </w:r>
    </w:p>
    <w:p w:rsidR="00767E21" w:rsidRDefault="00767E21" w:rsidP="00987CA7">
      <w:pPr>
        <w:pStyle w:val="LabStepNumbered"/>
        <w:numPr>
          <w:ilvl w:val="0"/>
          <w:numId w:val="9"/>
        </w:numPr>
      </w:pPr>
      <w:r w:rsidRPr="00987CA7">
        <w:t xml:space="preserve">The first thing Rob will do from his profile page is to edit his profile. </w:t>
      </w:r>
      <w:r w:rsidR="00F81D31">
        <w:t xml:space="preserve">Click </w:t>
      </w:r>
      <w:r w:rsidR="00F81D31" w:rsidRPr="00F81D31">
        <w:rPr>
          <w:b/>
        </w:rPr>
        <w:t>My Profile</w:t>
      </w:r>
      <w:r w:rsidR="00F81D31">
        <w:t xml:space="preserve"> in the top navigation and then c</w:t>
      </w:r>
      <w:r w:rsidR="00AA0FB1" w:rsidRPr="00987CA7">
        <w:t xml:space="preserve">lick the </w:t>
      </w:r>
      <w:r w:rsidRPr="00987CA7">
        <w:rPr>
          <w:b/>
        </w:rPr>
        <w:t>Edit My Profile</w:t>
      </w:r>
      <w:r w:rsidRPr="00987CA7">
        <w:t xml:space="preserve"> link u</w:t>
      </w:r>
      <w:r w:rsidR="00987CA7">
        <w:t>nder Rob’s picture placeholder. Use the following information to update Rob’s profile:</w:t>
      </w:r>
    </w:p>
    <w:p w:rsidR="00767E21" w:rsidRPr="00987CA7" w:rsidRDefault="00767E21" w:rsidP="00987CA7">
      <w:pPr>
        <w:pStyle w:val="LabStepLevel2NoBullet"/>
      </w:pPr>
      <w:r w:rsidRPr="00987CA7">
        <w:rPr>
          <w:b/>
        </w:rPr>
        <w:t>About Me</w:t>
      </w:r>
      <w:r w:rsidR="00987CA7" w:rsidRPr="00987CA7">
        <w:rPr>
          <w:b/>
        </w:rPr>
        <w:t>:</w:t>
      </w:r>
      <w:r w:rsidR="00987CA7">
        <w:t xml:space="preserve"> </w:t>
      </w:r>
      <w:r w:rsidRPr="00987CA7">
        <w:t>I am an IT program manager, it is my duty to find innovative ways to use technology to our benefit.</w:t>
      </w:r>
    </w:p>
    <w:p w:rsidR="00767E21" w:rsidRPr="00987CA7" w:rsidRDefault="00767E21" w:rsidP="00987CA7">
      <w:pPr>
        <w:pStyle w:val="LabStepLevel2NoBullet"/>
      </w:pPr>
      <w:r w:rsidRPr="00987CA7">
        <w:rPr>
          <w:b/>
        </w:rPr>
        <w:t>Picture</w:t>
      </w:r>
      <w:r w:rsidR="00987CA7" w:rsidRPr="00987CA7">
        <w:rPr>
          <w:b/>
        </w:rPr>
        <w:t>:</w:t>
      </w:r>
      <w:r w:rsidR="00987CA7">
        <w:t xml:space="preserve"> upload the picture </w:t>
      </w:r>
      <w:r w:rsidR="00987CA7" w:rsidRPr="00987CA7">
        <w:rPr>
          <w:rStyle w:val="InlindeCode"/>
        </w:rPr>
        <w:t>[[LAB FILES]]</w:t>
      </w:r>
      <w:r w:rsidR="0001235D">
        <w:rPr>
          <w:rStyle w:val="InlindeCode"/>
        </w:rPr>
        <w:t>\</w:t>
      </w:r>
      <w:proofErr w:type="spellStart"/>
      <w:r w:rsidR="0001235D">
        <w:rPr>
          <w:rStyle w:val="InlindeCode"/>
        </w:rPr>
        <w:t>StarterFiles</w:t>
      </w:r>
      <w:proofErr w:type="spellEnd"/>
      <w:r w:rsidR="00987CA7" w:rsidRPr="00987CA7">
        <w:rPr>
          <w:rStyle w:val="InlindeCode"/>
        </w:rPr>
        <w:t>\Rob.jpg</w:t>
      </w:r>
    </w:p>
    <w:p w:rsidR="001A2FB7" w:rsidRDefault="00F81D31" w:rsidP="00F81D31">
      <w:pPr>
        <w:pStyle w:val="LabStepScreenshotLevel2"/>
      </w:pPr>
      <w:r>
        <w:drawing>
          <wp:inline distT="0" distB="0" distL="0" distR="0" wp14:anchorId="087614AB" wp14:editId="6BAE1249">
            <wp:extent cx="3830129" cy="334931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830129" cy="3349317"/>
                    </a:xfrm>
                    <a:prstGeom prst="rect">
                      <a:avLst/>
                    </a:prstGeom>
                  </pic:spPr>
                </pic:pic>
              </a:graphicData>
            </a:graphic>
          </wp:inline>
        </w:drawing>
      </w:r>
    </w:p>
    <w:p w:rsidR="00767E21" w:rsidRPr="004D2ACB" w:rsidRDefault="00767E21" w:rsidP="00987CA7">
      <w:pPr>
        <w:pStyle w:val="LabStepLevel2NoBullet"/>
      </w:pPr>
      <w:r w:rsidRPr="00987CA7">
        <w:rPr>
          <w:b/>
        </w:rPr>
        <w:t>Ask me about</w:t>
      </w:r>
      <w:r w:rsidR="001A2FB7" w:rsidRPr="00987CA7">
        <w:rPr>
          <w:b/>
        </w:rPr>
        <w:t>:</w:t>
      </w:r>
      <w:r w:rsidRPr="00987CA7">
        <w:rPr>
          <w:b/>
        </w:rPr>
        <w:t xml:space="preserve"> </w:t>
      </w:r>
      <w:r w:rsidRPr="00672B6C">
        <w:t>SharePoint, Infrastructure</w:t>
      </w:r>
    </w:p>
    <w:p w:rsidR="00767E21" w:rsidRPr="00672B6C" w:rsidRDefault="00767E21" w:rsidP="00987CA7">
      <w:pPr>
        <w:pStyle w:val="LabStepLevel2NoBullet"/>
      </w:pPr>
      <w:r w:rsidRPr="00987CA7">
        <w:rPr>
          <w:b/>
        </w:rPr>
        <w:t xml:space="preserve">Skills: </w:t>
      </w:r>
      <w:r w:rsidRPr="00672B6C">
        <w:t>Programming, Office 2010</w:t>
      </w:r>
    </w:p>
    <w:p w:rsidR="00767E21" w:rsidRPr="00672B6C" w:rsidRDefault="00767E21" w:rsidP="00987CA7">
      <w:pPr>
        <w:pStyle w:val="LabStepLevel2NoBullet"/>
      </w:pPr>
      <w:r w:rsidRPr="00987CA7">
        <w:rPr>
          <w:b/>
        </w:rPr>
        <w:t>Interests:</w:t>
      </w:r>
      <w:r w:rsidRPr="00672B6C">
        <w:t xml:space="preserve"> Mountain Climbing, Chess</w:t>
      </w:r>
    </w:p>
    <w:p w:rsidR="00767E21" w:rsidRPr="00672B6C" w:rsidRDefault="00767E21" w:rsidP="00987CA7">
      <w:pPr>
        <w:pStyle w:val="LabStepLevel2NoBullet"/>
      </w:pPr>
      <w:r w:rsidRPr="00987CA7">
        <w:rPr>
          <w:b/>
        </w:rPr>
        <w:t>Office location:</w:t>
      </w:r>
      <w:r w:rsidRPr="00672B6C">
        <w:t xml:space="preserve"> North Campus</w:t>
      </w:r>
    </w:p>
    <w:p w:rsidR="00767E21" w:rsidRPr="004D2ACB" w:rsidRDefault="00767E21" w:rsidP="00987CA7">
      <w:pPr>
        <w:pStyle w:val="LabStepLevel2NoBullet"/>
      </w:pPr>
      <w:r w:rsidRPr="00987CA7">
        <w:rPr>
          <w:b/>
        </w:rPr>
        <w:t>Time zone:</w:t>
      </w:r>
      <w:r w:rsidRPr="004D2ACB">
        <w:t xml:space="preserve"> Pick </w:t>
      </w:r>
      <w:r w:rsidRPr="00672B6C">
        <w:t>Pacific Time</w:t>
      </w:r>
      <w:r w:rsidRPr="004D2ACB">
        <w:t xml:space="preserve"> using the drop down</w:t>
      </w:r>
    </w:p>
    <w:p w:rsidR="00767E21" w:rsidRPr="00672B6C" w:rsidRDefault="00767E21" w:rsidP="00987CA7">
      <w:pPr>
        <w:pStyle w:val="LabStepLevel2NoBullet"/>
      </w:pPr>
      <w:r w:rsidRPr="00987CA7">
        <w:rPr>
          <w:b/>
        </w:rPr>
        <w:t>Mobile phone:</w:t>
      </w:r>
      <w:r w:rsidRPr="00672B6C">
        <w:t xml:space="preserve"> 555-321-5432</w:t>
      </w:r>
    </w:p>
    <w:p w:rsidR="00767E21" w:rsidRDefault="00767E21" w:rsidP="00987CA7">
      <w:pPr>
        <w:pStyle w:val="LabStepLevel2NoBullet"/>
      </w:pPr>
      <w:r w:rsidRPr="00987CA7">
        <w:rPr>
          <w:b/>
        </w:rPr>
        <w:t>Home phone:</w:t>
      </w:r>
      <w:r w:rsidRPr="00672B6C">
        <w:t xml:space="preserve"> 555-789-5678</w:t>
      </w:r>
    </w:p>
    <w:p w:rsidR="00987CA7" w:rsidRDefault="00767E21" w:rsidP="00987CA7">
      <w:pPr>
        <w:pStyle w:val="LabStepNumbered"/>
      </w:pPr>
      <w:r w:rsidRPr="00987CA7">
        <w:t xml:space="preserve">For the drop down after </w:t>
      </w:r>
      <w:r w:rsidRPr="00987CA7">
        <w:rPr>
          <w:b/>
        </w:rPr>
        <w:t>Home Phone</w:t>
      </w:r>
      <w:r w:rsidRPr="00987CA7">
        <w:t xml:space="preserve"> text box, select </w:t>
      </w:r>
      <w:r w:rsidRPr="00987CA7">
        <w:rPr>
          <w:b/>
        </w:rPr>
        <w:t>My Manager</w:t>
      </w:r>
      <w:r w:rsidRPr="00987CA7">
        <w:t xml:space="preserve"> from the selections. </w:t>
      </w:r>
    </w:p>
    <w:p w:rsidR="00767E21" w:rsidRPr="00987CA7" w:rsidRDefault="00AA0FB1" w:rsidP="00987CA7">
      <w:pPr>
        <w:pStyle w:val="LabStepNumbered"/>
      </w:pPr>
      <w:r w:rsidRPr="00987CA7">
        <w:t xml:space="preserve">Click the </w:t>
      </w:r>
      <w:r w:rsidR="00767E21" w:rsidRPr="00987CA7">
        <w:rPr>
          <w:b/>
        </w:rPr>
        <w:t>Save</w:t>
      </w:r>
      <w:r w:rsidR="00767E21" w:rsidRPr="00987CA7">
        <w:t xml:space="preserve"> </w:t>
      </w:r>
      <w:r w:rsidR="00767E21" w:rsidRPr="00F81D31">
        <w:rPr>
          <w:b/>
        </w:rPr>
        <w:t>and</w:t>
      </w:r>
      <w:r w:rsidR="00767E21" w:rsidRPr="00987CA7">
        <w:t xml:space="preserve"> </w:t>
      </w:r>
      <w:r w:rsidR="00767E21" w:rsidRPr="00987CA7">
        <w:rPr>
          <w:b/>
        </w:rPr>
        <w:t>Close</w:t>
      </w:r>
      <w:r w:rsidR="00767E21" w:rsidRPr="00987CA7">
        <w:t xml:space="preserve"> link at the bottom of the page to save the profile. The profile now shows up as it would to everybody.</w:t>
      </w:r>
    </w:p>
    <w:p w:rsidR="00CB45D8" w:rsidRDefault="00AA0FB1" w:rsidP="00987CA7">
      <w:pPr>
        <w:pStyle w:val="LabStepNumbered"/>
      </w:pPr>
      <w:r w:rsidRPr="00987CA7">
        <w:t xml:space="preserve">Click the </w:t>
      </w:r>
      <w:r w:rsidR="00767E21" w:rsidRPr="00CB45D8">
        <w:rPr>
          <w:b/>
        </w:rPr>
        <w:t>More Information</w:t>
      </w:r>
      <w:r w:rsidR="00767E21" w:rsidRPr="00987CA7">
        <w:t xml:space="preserve"> link and the </w:t>
      </w:r>
      <w:r w:rsidR="00767E21" w:rsidRPr="00CB45D8">
        <w:rPr>
          <w:b/>
        </w:rPr>
        <w:t>Mobile Phone</w:t>
      </w:r>
      <w:r w:rsidR="00767E21" w:rsidRPr="00987CA7">
        <w:t xml:space="preserve"> should appear. </w:t>
      </w:r>
    </w:p>
    <w:p w:rsidR="00767E21" w:rsidRPr="00987CA7" w:rsidRDefault="00767E21" w:rsidP="00987CA7">
      <w:pPr>
        <w:pStyle w:val="LabStepNumbered"/>
      </w:pPr>
      <w:r w:rsidRPr="00987CA7">
        <w:t xml:space="preserve">Rob’s </w:t>
      </w:r>
      <w:r w:rsidRPr="00CB45D8">
        <w:rPr>
          <w:b/>
        </w:rPr>
        <w:t>About Me</w:t>
      </w:r>
      <w:r w:rsidRPr="00987CA7">
        <w:t xml:space="preserve"> description also appears on the page. However, all other attributes are currently hidden.</w:t>
      </w:r>
    </w:p>
    <w:p w:rsidR="00767E21" w:rsidRPr="00987CA7" w:rsidRDefault="00767E21" w:rsidP="00987CA7">
      <w:pPr>
        <w:pStyle w:val="LabStepNumbered"/>
      </w:pPr>
      <w:r w:rsidRPr="00987CA7">
        <w:t xml:space="preserve">Use the drop down on the top to change the </w:t>
      </w:r>
      <w:r w:rsidRPr="00CB45D8">
        <w:rPr>
          <w:b/>
        </w:rPr>
        <w:t>View My Profile</w:t>
      </w:r>
      <w:r w:rsidRPr="00987CA7">
        <w:t xml:space="preserve"> as seen by option to </w:t>
      </w:r>
      <w:r w:rsidRPr="00CB45D8">
        <w:rPr>
          <w:b/>
        </w:rPr>
        <w:t>My Manager</w:t>
      </w:r>
      <w:r w:rsidRPr="00987CA7">
        <w:t xml:space="preserve">. Now click on the </w:t>
      </w:r>
      <w:r w:rsidRPr="00CB45D8">
        <w:rPr>
          <w:b/>
        </w:rPr>
        <w:t>More Information</w:t>
      </w:r>
      <w:r w:rsidRPr="00987CA7">
        <w:t xml:space="preserve"> link. The </w:t>
      </w:r>
      <w:r w:rsidRPr="00CB45D8">
        <w:rPr>
          <w:b/>
        </w:rPr>
        <w:t>Mobile Phone</w:t>
      </w:r>
      <w:r w:rsidRPr="00987CA7">
        <w:t xml:space="preserve"> as well as </w:t>
      </w:r>
      <w:r w:rsidRPr="00CB45D8">
        <w:rPr>
          <w:b/>
        </w:rPr>
        <w:t>Home Phone</w:t>
      </w:r>
      <w:r w:rsidRPr="00987CA7">
        <w:t xml:space="preserve"> should both be visible to the manager.</w:t>
      </w:r>
    </w:p>
    <w:p w:rsidR="001A2FB7" w:rsidRDefault="00F81D31" w:rsidP="00AA0FB1">
      <w:pPr>
        <w:pStyle w:val="LabStepScreenshot"/>
      </w:pPr>
      <w:r>
        <w:rPr>
          <w:noProof/>
        </w:rPr>
        <w:lastRenderedPageBreak/>
        <w:drawing>
          <wp:inline distT="0" distB="0" distL="0" distR="0" wp14:anchorId="345978F9" wp14:editId="1EFA288F">
            <wp:extent cx="4897271" cy="30796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900381" cy="3081586"/>
                    </a:xfrm>
                    <a:prstGeom prst="rect">
                      <a:avLst/>
                    </a:prstGeom>
                  </pic:spPr>
                </pic:pic>
              </a:graphicData>
            </a:graphic>
          </wp:inline>
        </w:drawing>
      </w:r>
    </w:p>
    <w:p w:rsidR="009E39CD" w:rsidRDefault="00767E21" w:rsidP="00CB45D8">
      <w:pPr>
        <w:pStyle w:val="LabStepNumbered"/>
      </w:pPr>
      <w:r w:rsidRPr="00CB45D8">
        <w:t xml:space="preserve">The </w:t>
      </w:r>
      <w:r w:rsidRPr="009E39CD">
        <w:rPr>
          <w:b/>
        </w:rPr>
        <w:t>My Profile</w:t>
      </w:r>
      <w:r w:rsidRPr="00CB45D8">
        <w:t xml:space="preserve"> page shows six tabs. </w:t>
      </w:r>
      <w:r w:rsidR="009E39CD">
        <w:t>Select the</w:t>
      </w:r>
      <w:r w:rsidRPr="00CB45D8">
        <w:t xml:space="preserve"> </w:t>
      </w:r>
      <w:r w:rsidRPr="009E39CD">
        <w:rPr>
          <w:b/>
        </w:rPr>
        <w:t>Overview</w:t>
      </w:r>
      <w:r w:rsidRPr="00CB45D8">
        <w:t xml:space="preserve"> tab. In the Overview tab, you see Rob’s skills listed below under the </w:t>
      </w:r>
      <w:r w:rsidRPr="009E39CD">
        <w:rPr>
          <w:b/>
        </w:rPr>
        <w:t>Ask Me About</w:t>
      </w:r>
      <w:r w:rsidRPr="00CB45D8">
        <w:t xml:space="preserve">. Also there is a </w:t>
      </w:r>
      <w:r w:rsidRPr="009E39CD">
        <w:rPr>
          <w:b/>
        </w:rPr>
        <w:t>Note Board</w:t>
      </w:r>
      <w:r w:rsidR="009E39CD">
        <w:t>.</w:t>
      </w:r>
    </w:p>
    <w:p w:rsidR="009E39CD" w:rsidRDefault="009E39CD" w:rsidP="00CB45D8">
      <w:pPr>
        <w:pStyle w:val="LabStepNumbered"/>
      </w:pPr>
      <w:r>
        <w:t>T</w:t>
      </w:r>
      <w:r w:rsidR="00767E21" w:rsidRPr="00CB45D8">
        <w:t xml:space="preserve">ype in the following post in the </w:t>
      </w:r>
      <w:r w:rsidR="00767E21" w:rsidRPr="009E39CD">
        <w:rPr>
          <w:b/>
        </w:rPr>
        <w:t>Note Board</w:t>
      </w:r>
      <w:r>
        <w:t>:</w:t>
      </w:r>
      <w:r w:rsidR="00767E21" w:rsidRPr="00CB45D8">
        <w:t xml:space="preserve"> </w:t>
      </w:r>
      <w:r w:rsidR="00767E21" w:rsidRPr="009E39CD">
        <w:rPr>
          <w:b/>
        </w:rPr>
        <w:t>Ask me any questions you have about our company infrastructure by posting a note in this Note Board.</w:t>
      </w:r>
      <w:r w:rsidR="00767E21" w:rsidRPr="00CB45D8">
        <w:t xml:space="preserve"> </w:t>
      </w:r>
    </w:p>
    <w:p w:rsidR="00767E21" w:rsidRPr="00CB45D8" w:rsidRDefault="00AA0FB1" w:rsidP="00CB45D8">
      <w:pPr>
        <w:pStyle w:val="LabStepNumbered"/>
      </w:pPr>
      <w:r w:rsidRPr="00CB45D8">
        <w:t xml:space="preserve">Click the </w:t>
      </w:r>
      <w:r w:rsidR="00767E21" w:rsidRPr="009E39CD">
        <w:rPr>
          <w:b/>
        </w:rPr>
        <w:t>Post</w:t>
      </w:r>
      <w:r w:rsidR="00767E21" w:rsidRPr="00CB45D8">
        <w:t xml:space="preserve"> button. The post should appear now and Rob has the facility to edit or delete this post.</w:t>
      </w:r>
    </w:p>
    <w:p w:rsidR="00767E21" w:rsidRPr="00CB45D8" w:rsidRDefault="00767E21" w:rsidP="00CB45D8">
      <w:pPr>
        <w:pStyle w:val="LabStepNumbered"/>
      </w:pPr>
      <w:r w:rsidRPr="00CB45D8">
        <w:t xml:space="preserve">On the right hand of this page, you should also see the </w:t>
      </w:r>
      <w:r w:rsidRPr="002842CE">
        <w:rPr>
          <w:b/>
        </w:rPr>
        <w:t>My Organization</w:t>
      </w:r>
      <w:r w:rsidRPr="00CB45D8">
        <w:t xml:space="preserve"> chart. It shows that Rob Walters has two direct reports, Ken Sanchez and Michael Sullivan; also that Rob Walters reports to Janice Galvin.</w:t>
      </w:r>
    </w:p>
    <w:p w:rsidR="00767E21" w:rsidRPr="00CB45D8" w:rsidRDefault="00767E21" w:rsidP="00CB45D8">
      <w:pPr>
        <w:pStyle w:val="LabStepNumbered"/>
      </w:pPr>
      <w:r w:rsidRPr="00CB45D8">
        <w:t xml:space="preserve">To see a more visual depiction of this organization, click on the </w:t>
      </w:r>
      <w:r w:rsidRPr="009E39CD">
        <w:rPr>
          <w:b/>
        </w:rPr>
        <w:t>Organization browser</w:t>
      </w:r>
      <w:r w:rsidRPr="00CB45D8">
        <w:t xml:space="preserve"> link. The Organization browser </w:t>
      </w:r>
      <w:r w:rsidR="009E39CD">
        <w:t xml:space="preserve">will open </w:t>
      </w:r>
      <w:r w:rsidRPr="00CB45D8">
        <w:t>showing Janice Galvin is the person that Rob Walters reports to and then Ken Sanchez and Michael Sullivan are Rob’s direct reports.</w:t>
      </w:r>
    </w:p>
    <w:p w:rsidR="00767E21" w:rsidRPr="00CB45D8" w:rsidRDefault="00767E21" w:rsidP="00CB45D8">
      <w:pPr>
        <w:pStyle w:val="LabStepNumbered"/>
      </w:pPr>
      <w:r w:rsidRPr="00CB45D8">
        <w:t xml:space="preserve">Click on </w:t>
      </w:r>
      <w:r w:rsidRPr="009E39CD">
        <w:rPr>
          <w:b/>
        </w:rPr>
        <w:t>Ken Sanchez</w:t>
      </w:r>
      <w:r w:rsidRPr="00CB45D8">
        <w:t xml:space="preserve">. The Organization browser should expand to now show Ken Sanchez and show Michael Sullivan on the side, and Rob Walters at the top. This is a </w:t>
      </w:r>
      <w:r w:rsidR="002842CE">
        <w:t>Silver</w:t>
      </w:r>
      <w:r w:rsidRPr="00CB45D8">
        <w:t xml:space="preserve">light driven view of the organization. </w:t>
      </w:r>
    </w:p>
    <w:p w:rsidR="001A2FB7" w:rsidRDefault="002842CE" w:rsidP="002842CE">
      <w:pPr>
        <w:pStyle w:val="LabStepScreenshot"/>
      </w:pPr>
      <w:r w:rsidRPr="002842CE">
        <w:rPr>
          <w:rStyle w:val="LabStepScreenshotFrame"/>
        </w:rPr>
        <w:drawing>
          <wp:inline distT="0" distB="0" distL="0" distR="0" wp14:anchorId="6F95D1CF" wp14:editId="619EE536">
            <wp:extent cx="3114136" cy="3022364"/>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116366" cy="3024528"/>
                    </a:xfrm>
                    <a:prstGeom prst="rect">
                      <a:avLst/>
                    </a:prstGeom>
                  </pic:spPr>
                </pic:pic>
              </a:graphicData>
            </a:graphic>
          </wp:inline>
        </w:drawing>
      </w:r>
    </w:p>
    <w:p w:rsidR="00767E21" w:rsidRPr="009E39CD" w:rsidRDefault="00767E21" w:rsidP="009E39CD">
      <w:pPr>
        <w:pStyle w:val="LabStepNumbered"/>
      </w:pPr>
      <w:r w:rsidRPr="009E39CD">
        <w:t>Feel free to click on different persons to see how the organization browser shifts and changes.</w:t>
      </w:r>
    </w:p>
    <w:p w:rsidR="00767E21" w:rsidRPr="009E39CD" w:rsidRDefault="00AA0FB1" w:rsidP="009E39CD">
      <w:pPr>
        <w:pStyle w:val="LabStepNumbered"/>
      </w:pPr>
      <w:r w:rsidRPr="009E39CD">
        <w:t xml:space="preserve">Click the </w:t>
      </w:r>
      <w:r w:rsidR="002842CE">
        <w:rPr>
          <w:b/>
        </w:rPr>
        <w:t>HTML</w:t>
      </w:r>
      <w:r w:rsidR="00767E21" w:rsidRPr="009E39CD">
        <w:rPr>
          <w:b/>
        </w:rPr>
        <w:t xml:space="preserve"> view</w:t>
      </w:r>
      <w:r w:rsidR="00767E21" w:rsidRPr="009E39CD">
        <w:t xml:space="preserve"> link right </w:t>
      </w:r>
      <w:r w:rsidR="002842CE">
        <w:t>in the lower-left corner of the page</w:t>
      </w:r>
      <w:r w:rsidR="00767E21" w:rsidRPr="009E39CD">
        <w:t xml:space="preserve">. It should now show the </w:t>
      </w:r>
      <w:r w:rsidR="002842CE">
        <w:t xml:space="preserve">HTML </w:t>
      </w:r>
      <w:r w:rsidR="00767E21" w:rsidRPr="009E39CD">
        <w:t xml:space="preserve">view of organization. If </w:t>
      </w:r>
      <w:r w:rsidR="009E39CD">
        <w:t xml:space="preserve">Silverlight is </w:t>
      </w:r>
      <w:r w:rsidR="00767E21" w:rsidRPr="009E39CD">
        <w:t>not installed</w:t>
      </w:r>
      <w:r w:rsidR="009E39CD">
        <w:t xml:space="preserve"> on the user’s computer</w:t>
      </w:r>
      <w:r w:rsidR="00767E21" w:rsidRPr="009E39CD">
        <w:t xml:space="preserve">, this would be </w:t>
      </w:r>
      <w:r w:rsidR="009E39CD">
        <w:t>their</w:t>
      </w:r>
      <w:r w:rsidR="00767E21" w:rsidRPr="009E39CD">
        <w:t xml:space="preserve"> only option.</w:t>
      </w:r>
    </w:p>
    <w:p w:rsidR="00767E21" w:rsidRPr="009E39CD" w:rsidRDefault="00AA0FB1" w:rsidP="009E39CD">
      <w:pPr>
        <w:pStyle w:val="LabStepNumbered"/>
      </w:pPr>
      <w:r w:rsidRPr="009E39CD">
        <w:t xml:space="preserve">Click the </w:t>
      </w:r>
      <w:r w:rsidR="00767E21" w:rsidRPr="009E39CD">
        <w:rPr>
          <w:b/>
        </w:rPr>
        <w:t>Colleagues</w:t>
      </w:r>
      <w:r w:rsidR="00767E21" w:rsidRPr="009E39CD">
        <w:t xml:space="preserve"> link. The Colleagues tab should show Janice, Ken and Michael as the three colleagues for Rob.</w:t>
      </w:r>
    </w:p>
    <w:p w:rsidR="00767E21" w:rsidRPr="009E39CD" w:rsidRDefault="00767E21" w:rsidP="009E39CD">
      <w:pPr>
        <w:pStyle w:val="LabStepNumbered"/>
      </w:pPr>
      <w:r w:rsidRPr="009E39CD">
        <w:lastRenderedPageBreak/>
        <w:t xml:space="preserve">You will now switch the grouping of Ken and Michael. </w:t>
      </w:r>
      <w:r w:rsidR="00AA0FB1" w:rsidRPr="009E39CD">
        <w:t xml:space="preserve">Click the </w:t>
      </w:r>
      <w:r w:rsidRPr="009E39CD">
        <w:rPr>
          <w:b/>
        </w:rPr>
        <w:t>checkboxes</w:t>
      </w:r>
      <w:r w:rsidRPr="009E39CD">
        <w:t xml:space="preserve"> beside </w:t>
      </w:r>
      <w:r w:rsidRPr="009E39CD">
        <w:rPr>
          <w:b/>
        </w:rPr>
        <w:t>Ken</w:t>
      </w:r>
      <w:r w:rsidRPr="009E39CD">
        <w:t xml:space="preserve"> and </w:t>
      </w:r>
      <w:r w:rsidRPr="009E39CD">
        <w:rPr>
          <w:b/>
        </w:rPr>
        <w:t>Michael</w:t>
      </w:r>
      <w:r w:rsidRPr="009E39CD">
        <w:t xml:space="preserve">, click on </w:t>
      </w:r>
      <w:r w:rsidRPr="009E39CD">
        <w:rPr>
          <w:b/>
        </w:rPr>
        <w:t>Edit Colleagues</w:t>
      </w:r>
      <w:r w:rsidRPr="009E39CD">
        <w:t xml:space="preserve"> link.</w:t>
      </w:r>
    </w:p>
    <w:p w:rsidR="00FA1174" w:rsidRPr="009E39CD" w:rsidRDefault="00767E21" w:rsidP="009E39CD">
      <w:pPr>
        <w:pStyle w:val="LabStepNumbered"/>
      </w:pPr>
      <w:r w:rsidRPr="009E39CD">
        <w:t xml:space="preserve">From the </w:t>
      </w:r>
      <w:r w:rsidRPr="009E39CD">
        <w:rPr>
          <w:b/>
        </w:rPr>
        <w:t>Edit Colleagues</w:t>
      </w:r>
      <w:r w:rsidRPr="009E39CD">
        <w:t xml:space="preserve"> dialog box that appears, click on the </w:t>
      </w:r>
      <w:r w:rsidRPr="009E39CD">
        <w:rPr>
          <w:b/>
        </w:rPr>
        <w:t>New Group</w:t>
      </w:r>
      <w:r w:rsidRPr="009E39CD">
        <w:t xml:space="preserve"> radio button in the </w:t>
      </w:r>
      <w:r w:rsidRPr="009E39CD">
        <w:rPr>
          <w:b/>
        </w:rPr>
        <w:t>Add to Group</w:t>
      </w:r>
      <w:r w:rsidRPr="009E39CD">
        <w:t xml:space="preserve"> section and type in </w:t>
      </w:r>
      <w:r w:rsidRPr="009E39CD">
        <w:rPr>
          <w:b/>
        </w:rPr>
        <w:t>Direct Reports</w:t>
      </w:r>
      <w:r w:rsidRPr="009E39CD">
        <w:t xml:space="preserve"> in the text box. </w:t>
      </w:r>
      <w:r w:rsidR="00AA0FB1" w:rsidRPr="009E39CD">
        <w:t xml:space="preserve">Click the </w:t>
      </w:r>
      <w:r w:rsidRPr="009E39CD">
        <w:rPr>
          <w:b/>
        </w:rPr>
        <w:t>OK</w:t>
      </w:r>
      <w:r w:rsidRPr="009E39CD">
        <w:t xml:space="preserve"> button. </w:t>
      </w:r>
    </w:p>
    <w:p w:rsidR="00FA1174" w:rsidRDefault="00FA1174" w:rsidP="00AA0FB1">
      <w:pPr>
        <w:pStyle w:val="LabStepScreenshot"/>
      </w:pPr>
      <w:r>
        <w:rPr>
          <w:noProof/>
        </w:rPr>
        <w:drawing>
          <wp:inline distT="0" distB="0" distL="0" distR="0" wp14:anchorId="7B95B68A" wp14:editId="3988CFB5">
            <wp:extent cx="3071003" cy="2225615"/>
            <wp:effectExtent l="0" t="0" r="0"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36" cstate="print"/>
                    <a:srcRect l="5509" r="5342" b="3731"/>
                    <a:stretch/>
                  </pic:blipFill>
                  <pic:spPr bwMode="auto">
                    <a:xfrm>
                      <a:off x="0" y="0"/>
                      <a:ext cx="3071165" cy="2225732"/>
                    </a:xfrm>
                    <a:prstGeom prst="rect">
                      <a:avLst/>
                    </a:prstGeom>
                    <a:noFill/>
                    <a:ln>
                      <a:noFill/>
                    </a:ln>
                    <a:extLst>
                      <a:ext uri="{53640926-AAD7-44D8-BBD7-CCE9431645EC}">
                        <a14:shadowObscured xmlns:a14="http://schemas.microsoft.com/office/drawing/2010/main"/>
                      </a:ext>
                    </a:extLst>
                  </pic:spPr>
                </pic:pic>
              </a:graphicData>
            </a:graphic>
          </wp:inline>
        </w:drawing>
      </w:r>
    </w:p>
    <w:p w:rsidR="00767E21" w:rsidRPr="009E39CD" w:rsidRDefault="00767E21" w:rsidP="009E39CD">
      <w:pPr>
        <w:pStyle w:val="LabStepNumbered"/>
      </w:pPr>
      <w:r w:rsidRPr="009E39CD">
        <w:t>Ken and Michael should now be grouped under Direct Reports grouping.</w:t>
      </w:r>
    </w:p>
    <w:p w:rsidR="00767E21" w:rsidRPr="009E39CD" w:rsidRDefault="00AA0FB1" w:rsidP="009E39CD">
      <w:pPr>
        <w:pStyle w:val="LabStepNumbered"/>
      </w:pPr>
      <w:r w:rsidRPr="009E39CD">
        <w:t xml:space="preserve">Click the </w:t>
      </w:r>
      <w:r w:rsidR="00767E21" w:rsidRPr="009E39CD">
        <w:rPr>
          <w:b/>
        </w:rPr>
        <w:t>My Content</w:t>
      </w:r>
      <w:r w:rsidR="00767E21" w:rsidRPr="009E39CD">
        <w:t xml:space="preserve"> link at the top left of this page. Since this is the first time that Rob is going to the My Content section of this site, it will now create that section in the Default Lists and Libraries.</w:t>
      </w:r>
    </w:p>
    <w:p w:rsidR="00767E21" w:rsidRPr="009E39CD" w:rsidRDefault="002842CE" w:rsidP="009E39CD">
      <w:pPr>
        <w:pStyle w:val="LabStepNumbered"/>
      </w:pPr>
      <w:r>
        <w:t>If a</w:t>
      </w:r>
      <w:r w:rsidR="00767E21" w:rsidRPr="009E39CD">
        <w:t xml:space="preserve"> dialog box should come </w:t>
      </w:r>
      <w:r w:rsidR="00FA1174" w:rsidRPr="009E39CD">
        <w:t xml:space="preserve">up </w:t>
      </w:r>
      <w:r w:rsidR="00767E21" w:rsidRPr="009E39CD">
        <w:t xml:space="preserve">asking if you want to configure </w:t>
      </w:r>
      <w:r w:rsidR="00767E21" w:rsidRPr="001E24C1">
        <w:rPr>
          <w:b/>
        </w:rPr>
        <w:t>My Site from Microsoft Office</w:t>
      </w:r>
      <w:r w:rsidR="00767E21" w:rsidRPr="009E39CD">
        <w:t xml:space="preserve">, click on the </w:t>
      </w:r>
      <w:r w:rsidR="00767E21" w:rsidRPr="001E24C1">
        <w:rPr>
          <w:b/>
        </w:rPr>
        <w:t>Yes</w:t>
      </w:r>
      <w:r w:rsidR="00767E21" w:rsidRPr="009E39CD">
        <w:t xml:space="preserve"> button. </w:t>
      </w:r>
    </w:p>
    <w:p w:rsidR="00767E21" w:rsidRPr="009E39CD" w:rsidRDefault="00767E21" w:rsidP="009E39CD">
      <w:pPr>
        <w:pStyle w:val="LabStepNumbered"/>
      </w:pPr>
      <w:r w:rsidRPr="009E39CD">
        <w:t xml:space="preserve">Three </w:t>
      </w:r>
      <w:r w:rsidR="00AA0FB1" w:rsidRPr="009E39CD">
        <w:t>Web</w:t>
      </w:r>
      <w:r w:rsidR="009E39CD">
        <w:t xml:space="preserve"> P</w:t>
      </w:r>
      <w:r w:rsidRPr="009E39CD">
        <w:t>ar</w:t>
      </w:r>
      <w:r w:rsidR="009E39CD">
        <w:t>ts are on this My Content page:</w:t>
      </w:r>
      <w:r w:rsidRPr="009E39CD">
        <w:t xml:space="preserve"> </w:t>
      </w:r>
      <w:r w:rsidRPr="001E24C1">
        <w:rPr>
          <w:b/>
        </w:rPr>
        <w:t>Shared Documents, Personal Documents and Recent Blog Posts</w:t>
      </w:r>
      <w:r w:rsidRPr="009E39CD">
        <w:t>.</w:t>
      </w:r>
    </w:p>
    <w:p w:rsidR="005A691C" w:rsidRDefault="002842CE" w:rsidP="00AA0FB1">
      <w:pPr>
        <w:pStyle w:val="LabStepScreenshot"/>
      </w:pPr>
      <w:r>
        <w:rPr>
          <w:noProof/>
        </w:rPr>
        <w:drawing>
          <wp:inline distT="0" distB="0" distL="0" distR="0" wp14:anchorId="06428927" wp14:editId="095B7D5B">
            <wp:extent cx="4520242" cy="2846883"/>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520242" cy="2846883"/>
                    </a:xfrm>
                    <a:prstGeom prst="rect">
                      <a:avLst/>
                    </a:prstGeom>
                  </pic:spPr>
                </pic:pic>
              </a:graphicData>
            </a:graphic>
          </wp:inline>
        </w:drawing>
      </w:r>
    </w:p>
    <w:p w:rsidR="00767E21" w:rsidRPr="004D2ACB" w:rsidRDefault="00767E21" w:rsidP="005A691C">
      <w:pPr>
        <w:pStyle w:val="LabStepNumbered"/>
        <w:numPr>
          <w:ilvl w:val="0"/>
          <w:numId w:val="0"/>
        </w:numPr>
        <w:ind w:left="432"/>
      </w:pPr>
      <w:r w:rsidRPr="004D2ACB">
        <w:t xml:space="preserve">Shared Documents is the </w:t>
      </w:r>
      <w:r w:rsidR="009E39CD" w:rsidRPr="009E39CD">
        <w:t>Web Part</w:t>
      </w:r>
      <w:r w:rsidRPr="004D2ACB">
        <w:t xml:space="preserve"> that Rob can use to share the documents with other people who come to his My Site. Personal Documents is the library that Rob would use to hold private documents in. And the Recent Blog Posts </w:t>
      </w:r>
      <w:r w:rsidR="009E39CD" w:rsidRPr="009E39CD">
        <w:t>Web Part</w:t>
      </w:r>
      <w:r w:rsidRPr="004D2ACB">
        <w:t xml:space="preserve"> is where Rob can create his new blog underneath his My Site.</w:t>
      </w:r>
    </w:p>
    <w:p w:rsidR="00767E21" w:rsidRPr="009E39CD" w:rsidRDefault="00AA0FB1" w:rsidP="009E39CD">
      <w:pPr>
        <w:pStyle w:val="LabStepNumbered"/>
      </w:pPr>
      <w:r w:rsidRPr="009E39CD">
        <w:t xml:space="preserve">Click the </w:t>
      </w:r>
      <w:r w:rsidR="00767E21" w:rsidRPr="009E39CD">
        <w:rPr>
          <w:b/>
        </w:rPr>
        <w:t>Create Blog</w:t>
      </w:r>
      <w:r w:rsidR="00767E21" w:rsidRPr="009E39CD">
        <w:t xml:space="preserve"> link. A new blog for Rob should now be created with the first sample entry stating </w:t>
      </w:r>
      <w:r w:rsidR="00767E21" w:rsidRPr="009E39CD">
        <w:rPr>
          <w:b/>
        </w:rPr>
        <w:t>Welcome to your Blog</w:t>
      </w:r>
      <w:r w:rsidR="00767E21" w:rsidRPr="009E39CD">
        <w:t xml:space="preserve">. </w:t>
      </w:r>
    </w:p>
    <w:p w:rsidR="009E39CD" w:rsidRDefault="00767E21" w:rsidP="009E39CD">
      <w:pPr>
        <w:pStyle w:val="LabStepNumbered"/>
      </w:pPr>
      <w:r w:rsidRPr="009E39CD">
        <w:t xml:space="preserve">On the right of the page, under </w:t>
      </w:r>
      <w:r w:rsidRPr="009E39CD">
        <w:rPr>
          <w:b/>
        </w:rPr>
        <w:t>Blog Tools</w:t>
      </w:r>
      <w:r w:rsidRPr="009E39CD">
        <w:t xml:space="preserve">, click on </w:t>
      </w:r>
      <w:r w:rsidRPr="009E39CD">
        <w:rPr>
          <w:b/>
        </w:rPr>
        <w:t>Create</w:t>
      </w:r>
      <w:r w:rsidRPr="009E39CD">
        <w:t xml:space="preserve"> a post. </w:t>
      </w:r>
      <w:r w:rsidR="009E39CD">
        <w:t>Use the following information to complete the form:</w:t>
      </w:r>
    </w:p>
    <w:p w:rsidR="009E39CD" w:rsidRDefault="009E39CD" w:rsidP="009E39CD">
      <w:pPr>
        <w:pStyle w:val="LabStepLevel2NoBullet"/>
      </w:pPr>
      <w:r w:rsidRPr="009E39CD">
        <w:rPr>
          <w:b/>
        </w:rPr>
        <w:t>Title:</w:t>
      </w:r>
      <w:r>
        <w:t xml:space="preserve"> </w:t>
      </w:r>
      <w:r w:rsidR="00767E21" w:rsidRPr="002842CE">
        <w:t>My first entry</w:t>
      </w:r>
    </w:p>
    <w:p w:rsidR="009E39CD" w:rsidRDefault="00767E21" w:rsidP="009E39CD">
      <w:pPr>
        <w:pStyle w:val="LabStepLevel2NoBullet"/>
      </w:pPr>
      <w:r w:rsidRPr="009E39CD">
        <w:rPr>
          <w:b/>
        </w:rPr>
        <w:t>Body</w:t>
      </w:r>
      <w:r w:rsidR="009E39CD" w:rsidRPr="009E39CD">
        <w:rPr>
          <w:b/>
        </w:rPr>
        <w:t>:</w:t>
      </w:r>
      <w:r w:rsidRPr="009E39CD">
        <w:t xml:space="preserve"> </w:t>
      </w:r>
      <w:r w:rsidRPr="002842CE">
        <w:t xml:space="preserve">I am excited to be blogging under </w:t>
      </w:r>
      <w:r w:rsidR="002842CE">
        <w:t xml:space="preserve">my </w:t>
      </w:r>
      <w:proofErr w:type="spellStart"/>
      <w:r w:rsidRPr="002842CE">
        <w:t>My</w:t>
      </w:r>
      <w:proofErr w:type="spellEnd"/>
      <w:r w:rsidRPr="002842CE">
        <w:t xml:space="preserve"> Site</w:t>
      </w:r>
      <w:r w:rsidR="002842CE">
        <w:t>!</w:t>
      </w:r>
    </w:p>
    <w:p w:rsidR="00767E21" w:rsidRPr="009E39CD" w:rsidRDefault="00AA0FB1" w:rsidP="009E39CD">
      <w:pPr>
        <w:pStyle w:val="LabStepNumbered"/>
      </w:pPr>
      <w:r w:rsidRPr="009E39CD">
        <w:t xml:space="preserve">Click the </w:t>
      </w:r>
      <w:r w:rsidR="00BF7127" w:rsidRPr="00BF7127">
        <w:rPr>
          <w:b/>
        </w:rPr>
        <w:t xml:space="preserve">Edit » </w:t>
      </w:r>
      <w:r w:rsidR="00767E21" w:rsidRPr="009E39CD">
        <w:rPr>
          <w:b/>
        </w:rPr>
        <w:t>Publish</w:t>
      </w:r>
      <w:r w:rsidR="00767E21" w:rsidRPr="009E39CD">
        <w:t xml:space="preserve"> button at the bottom of this dialog box, the new blog entry should now be visible on the page.</w:t>
      </w:r>
    </w:p>
    <w:p w:rsidR="00767E21" w:rsidRPr="009E39CD" w:rsidRDefault="00AA0FB1" w:rsidP="009E39CD">
      <w:pPr>
        <w:pStyle w:val="LabStepNumbered"/>
      </w:pPr>
      <w:r w:rsidRPr="009E39CD">
        <w:t xml:space="preserve">Click the </w:t>
      </w:r>
      <w:r w:rsidR="00767E21" w:rsidRPr="009E39CD">
        <w:rPr>
          <w:b/>
        </w:rPr>
        <w:t>Folder</w:t>
      </w:r>
      <w:r w:rsidR="00767E21" w:rsidRPr="009E39CD">
        <w:t xml:space="preserve"> icon next to the </w:t>
      </w:r>
      <w:r w:rsidR="00767E21" w:rsidRPr="009E39CD">
        <w:rPr>
          <w:b/>
        </w:rPr>
        <w:t>Site Actions</w:t>
      </w:r>
      <w:r w:rsidR="00767E21" w:rsidRPr="009E39CD">
        <w:t xml:space="preserve"> menu. This should show you that your current location is at the home page of the blog and Rob Walters’ My Site exists as a parent site.</w:t>
      </w:r>
    </w:p>
    <w:p w:rsidR="00767E21" w:rsidRPr="009E39CD" w:rsidRDefault="00767E21" w:rsidP="009E39CD">
      <w:pPr>
        <w:pStyle w:val="LabStepNumbered"/>
      </w:pPr>
      <w:r w:rsidRPr="009E39CD">
        <w:t xml:space="preserve">Click on </w:t>
      </w:r>
      <w:r w:rsidRPr="001E24C1">
        <w:rPr>
          <w:b/>
        </w:rPr>
        <w:t>Rob Walters.</w:t>
      </w:r>
      <w:r w:rsidRPr="009E39CD">
        <w:t xml:space="preserve"> You will now be navigated back to the </w:t>
      </w:r>
      <w:r w:rsidRPr="001E24C1">
        <w:rPr>
          <w:b/>
        </w:rPr>
        <w:t>My Content</w:t>
      </w:r>
      <w:r w:rsidRPr="009E39CD">
        <w:t xml:space="preserve"> portion of the My Site showing the blog entries on the right of the page.</w:t>
      </w:r>
    </w:p>
    <w:p w:rsidR="00767E21" w:rsidRPr="009E39CD" w:rsidRDefault="00767E21" w:rsidP="009E39CD">
      <w:pPr>
        <w:pStyle w:val="LabStepNumbered"/>
      </w:pPr>
      <w:r w:rsidRPr="009E39CD">
        <w:lastRenderedPageBreak/>
        <w:t xml:space="preserve">Navigate to the </w:t>
      </w:r>
      <w:r w:rsidRPr="009E39CD">
        <w:rPr>
          <w:b/>
        </w:rPr>
        <w:t>My Profile</w:t>
      </w:r>
      <w:r w:rsidRPr="009E39CD">
        <w:t xml:space="preserve"> section of this page. Notice that there is a phrase </w:t>
      </w:r>
      <w:r w:rsidRPr="009E39CD">
        <w:rPr>
          <w:b/>
        </w:rPr>
        <w:t>What’s happening?</w:t>
      </w:r>
      <w:r w:rsidRPr="009E39CD">
        <w:t xml:space="preserve"> that exists right by Rob Walters’ image</w:t>
      </w:r>
      <w:r w:rsidR="009E39CD">
        <w:t>. C</w:t>
      </w:r>
      <w:r w:rsidRPr="009E39CD">
        <w:t xml:space="preserve">lick on it and type in the following – </w:t>
      </w:r>
      <w:r w:rsidRPr="009E39CD">
        <w:rPr>
          <w:b/>
        </w:rPr>
        <w:t xml:space="preserve">Enjoying configuring my </w:t>
      </w:r>
      <w:proofErr w:type="spellStart"/>
      <w:r w:rsidRPr="009E39CD">
        <w:rPr>
          <w:b/>
        </w:rPr>
        <w:t>My</w:t>
      </w:r>
      <w:proofErr w:type="spellEnd"/>
      <w:r w:rsidRPr="009E39CD">
        <w:rPr>
          <w:b/>
        </w:rPr>
        <w:t xml:space="preserve"> Site</w:t>
      </w:r>
      <w:r w:rsidRPr="009E39CD">
        <w:t xml:space="preserve">. This is the </w:t>
      </w:r>
      <w:proofErr w:type="spellStart"/>
      <w:r w:rsidRPr="009E39CD">
        <w:t>microblogging</w:t>
      </w:r>
      <w:proofErr w:type="spellEnd"/>
      <w:r w:rsidRPr="009E39CD">
        <w:t xml:space="preserve"> feature that My Site provides to update your status and inform other people.</w:t>
      </w:r>
    </w:p>
    <w:p w:rsidR="00767E21" w:rsidRPr="009E39CD" w:rsidRDefault="00767E21" w:rsidP="009E39CD">
      <w:pPr>
        <w:pStyle w:val="LabStepNumbered"/>
      </w:pPr>
      <w:r w:rsidRPr="009E39CD">
        <w:t xml:space="preserve">Sign in to this page as </w:t>
      </w:r>
      <w:r w:rsidRPr="009E39CD">
        <w:rPr>
          <w:b/>
        </w:rPr>
        <w:t>Ken Sanchez</w:t>
      </w:r>
      <w:r w:rsidRPr="009E39CD">
        <w:t>. It should now show you Ken Sanchez’s My Site.</w:t>
      </w:r>
    </w:p>
    <w:p w:rsidR="005A691C" w:rsidRDefault="005A691C" w:rsidP="00AA0FB1">
      <w:pPr>
        <w:pStyle w:val="LabStepScreenshot"/>
      </w:pPr>
      <w:r w:rsidRPr="005A691C">
        <w:rPr>
          <w:rStyle w:val="LabStepScreenshotFrame"/>
        </w:rPr>
        <w:drawing>
          <wp:inline distT="0" distB="0" distL="0" distR="0" wp14:anchorId="3ACB6AE9" wp14:editId="28D14297">
            <wp:extent cx="3648973" cy="2033806"/>
            <wp:effectExtent l="0" t="0" r="0" b="0"/>
            <wp:docPr id="1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38" cstate="print"/>
                    <a:srcRect t="6355"/>
                    <a:stretch/>
                  </pic:blipFill>
                  <pic:spPr bwMode="auto">
                    <a:xfrm>
                      <a:off x="0" y="0"/>
                      <a:ext cx="3649391" cy="2034039"/>
                    </a:xfrm>
                    <a:prstGeom prst="rect">
                      <a:avLst/>
                    </a:prstGeom>
                    <a:noFill/>
                    <a:ln>
                      <a:noFill/>
                    </a:ln>
                    <a:extLst>
                      <a:ext uri="{53640926-AAD7-44D8-BBD7-CCE9431645EC}">
                        <a14:shadowObscured xmlns:a14="http://schemas.microsoft.com/office/drawing/2010/main"/>
                      </a:ext>
                    </a:extLst>
                  </pic:spPr>
                </pic:pic>
              </a:graphicData>
            </a:graphic>
          </wp:inline>
        </w:drawing>
      </w:r>
    </w:p>
    <w:p w:rsidR="004F22CC" w:rsidRPr="009E39CD" w:rsidRDefault="004F22CC" w:rsidP="009E39CD">
      <w:pPr>
        <w:pStyle w:val="LabStepNumbered"/>
      </w:pPr>
      <w:r w:rsidRPr="009E39CD">
        <w:t xml:space="preserve">Click on </w:t>
      </w:r>
      <w:r w:rsidRPr="009E39CD">
        <w:rPr>
          <w:b/>
        </w:rPr>
        <w:t>Rob Walters</w:t>
      </w:r>
      <w:r w:rsidRPr="009E39CD">
        <w:t xml:space="preserve"> in the </w:t>
      </w:r>
      <w:r w:rsidRPr="009E39CD">
        <w:rPr>
          <w:b/>
        </w:rPr>
        <w:t>My Organization</w:t>
      </w:r>
      <w:r w:rsidRPr="009E39CD">
        <w:t xml:space="preserve"> chart. Since Ken reports to Rob, Rob’s name appears on his page. At this point in time, Ken Sanchez is looking at Rob Walters’ My Site. </w:t>
      </w:r>
    </w:p>
    <w:p w:rsidR="004F22CC" w:rsidRPr="009E39CD" w:rsidRDefault="00AA0FB1" w:rsidP="009E39CD">
      <w:pPr>
        <w:pStyle w:val="LabStepNumbered"/>
      </w:pPr>
      <w:r w:rsidRPr="009E39CD">
        <w:t xml:space="preserve">Click the </w:t>
      </w:r>
      <w:r w:rsidR="004F22CC" w:rsidRPr="009E39CD">
        <w:rPr>
          <w:b/>
        </w:rPr>
        <w:t>More Information</w:t>
      </w:r>
      <w:r w:rsidR="004F22CC" w:rsidRPr="009E39CD">
        <w:t xml:space="preserve"> link, notice only that Mobile Phone is available for Ken Sanchez to see. Also the links to edit the profile and other personal links that Rob has do not appear to Ken.</w:t>
      </w:r>
    </w:p>
    <w:p w:rsidR="005A691C" w:rsidRDefault="005A691C" w:rsidP="00BF7127">
      <w:pPr>
        <w:pStyle w:val="LabStepScreenshot"/>
      </w:pPr>
      <w:r w:rsidRPr="00BF7127">
        <w:rPr>
          <w:rStyle w:val="LabStepScreenshotFrame"/>
          <w:bdr w:val="none" w:sz="0" w:space="0" w:color="auto"/>
        </w:rPr>
        <w:drawing>
          <wp:inline distT="0" distB="0" distL="0" distR="0" wp14:anchorId="2B5D742D" wp14:editId="3B3EB080">
            <wp:extent cx="3761117" cy="2061574"/>
            <wp:effectExtent l="0" t="0" r="0" b="0"/>
            <wp:docPr id="1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39" cstate="print"/>
                    <a:srcRect t="7722"/>
                    <a:stretch/>
                  </pic:blipFill>
                  <pic:spPr bwMode="auto">
                    <a:xfrm>
                      <a:off x="0" y="0"/>
                      <a:ext cx="3765550" cy="2064004"/>
                    </a:xfrm>
                    <a:prstGeom prst="rect">
                      <a:avLst/>
                    </a:prstGeom>
                    <a:noFill/>
                    <a:ln>
                      <a:noFill/>
                    </a:ln>
                    <a:extLst>
                      <a:ext uri="{53640926-AAD7-44D8-BBD7-CCE9431645EC}">
                        <a14:shadowObscured xmlns:a14="http://schemas.microsoft.com/office/drawing/2010/main"/>
                      </a:ext>
                    </a:extLst>
                  </pic:spPr>
                </pic:pic>
              </a:graphicData>
            </a:graphic>
          </wp:inline>
        </w:drawing>
      </w:r>
    </w:p>
    <w:p w:rsidR="004F22CC" w:rsidRPr="009E39CD" w:rsidRDefault="004F22CC" w:rsidP="009E39CD">
      <w:pPr>
        <w:pStyle w:val="LabStepNumbered"/>
      </w:pPr>
      <w:r w:rsidRPr="009E39CD">
        <w:t xml:space="preserve">Click on </w:t>
      </w:r>
      <w:r w:rsidRPr="009E39CD">
        <w:rPr>
          <w:b/>
        </w:rPr>
        <w:t>My Content</w:t>
      </w:r>
      <w:r w:rsidRPr="009E39CD">
        <w:t xml:space="preserve"> link. The My Content link goes ahead and starts creating a new site for Ken. Note that this My Content page looks exactly like what Rob started out with.</w:t>
      </w:r>
    </w:p>
    <w:p w:rsidR="004F22CC" w:rsidRPr="009E39CD" w:rsidRDefault="004F22CC" w:rsidP="009E39CD">
      <w:pPr>
        <w:pStyle w:val="LabStepNumbered"/>
      </w:pPr>
      <w:r w:rsidRPr="009E39CD">
        <w:t xml:space="preserve">Click back on </w:t>
      </w:r>
      <w:r w:rsidRPr="009E39CD">
        <w:rPr>
          <w:b/>
        </w:rPr>
        <w:t>My Profile</w:t>
      </w:r>
      <w:r w:rsidRPr="009E39CD">
        <w:t xml:space="preserve"> link. Click on </w:t>
      </w:r>
      <w:r w:rsidRPr="009E39CD">
        <w:rPr>
          <w:b/>
        </w:rPr>
        <w:t>Rob Walters</w:t>
      </w:r>
      <w:r w:rsidRPr="009E39CD">
        <w:t xml:space="preserve"> link under </w:t>
      </w:r>
      <w:r w:rsidRPr="009E39CD">
        <w:rPr>
          <w:b/>
        </w:rPr>
        <w:t>My Organization</w:t>
      </w:r>
      <w:r w:rsidRPr="009E39CD">
        <w:t xml:space="preserve"> chart. At the bottom of the page, you should see the note from Rob Walters. Type in a message</w:t>
      </w:r>
      <w:r w:rsidR="009E39CD">
        <w:t xml:space="preserve"> in the Note Board as following:</w:t>
      </w:r>
      <w:r w:rsidRPr="009E39CD">
        <w:t xml:space="preserve"> </w:t>
      </w:r>
      <w:r w:rsidRPr="009E39CD">
        <w:rPr>
          <w:b/>
        </w:rPr>
        <w:t>I like what you have done with your My Site. I might need your help setting up mine.</w:t>
      </w:r>
      <w:r w:rsidRPr="009E39CD">
        <w:t xml:space="preserve"> </w:t>
      </w:r>
      <w:r w:rsidR="00AA0FB1" w:rsidRPr="009E39CD">
        <w:t xml:space="preserve">Click the </w:t>
      </w:r>
      <w:r w:rsidRPr="009E39CD">
        <w:rPr>
          <w:b/>
        </w:rPr>
        <w:t>Post</w:t>
      </w:r>
      <w:r w:rsidRPr="009E39CD">
        <w:t xml:space="preserve"> button.</w:t>
      </w:r>
    </w:p>
    <w:p w:rsidR="004F22CC" w:rsidRPr="009E39CD" w:rsidRDefault="004F22CC" w:rsidP="009E39CD">
      <w:pPr>
        <w:pStyle w:val="LabStepNumbered"/>
      </w:pPr>
      <w:r w:rsidRPr="009E39CD">
        <w:t>A new post has now gone in the note board for Rob Walters.</w:t>
      </w:r>
    </w:p>
    <w:p w:rsidR="00AA0FB1" w:rsidRDefault="00BF7127" w:rsidP="00BF7127">
      <w:pPr>
        <w:pStyle w:val="LabStepScreenshot"/>
      </w:pPr>
      <w:r w:rsidRPr="00411937">
        <w:rPr>
          <w:rStyle w:val="LabStepScreenshotFrame"/>
        </w:rPr>
        <w:drawing>
          <wp:inline distT="0" distB="0" distL="0" distR="0" wp14:anchorId="7A0540EB" wp14:editId="36987673">
            <wp:extent cx="2380891" cy="1395119"/>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382012" cy="1395776"/>
                    </a:xfrm>
                    <a:prstGeom prst="rect">
                      <a:avLst/>
                    </a:prstGeom>
                  </pic:spPr>
                </pic:pic>
              </a:graphicData>
            </a:graphic>
          </wp:inline>
        </w:drawing>
      </w:r>
      <w:r w:rsidR="00232684">
        <w:br w:type="textWrapping" w:clear="all"/>
      </w:r>
    </w:p>
    <w:p w:rsidR="00AA0FB1" w:rsidRDefault="00BF7127" w:rsidP="00BB75BA">
      <w:pPr>
        <w:pStyle w:val="LabExerciseText"/>
      </w:pPr>
      <w:r>
        <w:t>In this exercise you interacted with many of the My Site capabilities in SharePoint Server 2010.</w:t>
      </w:r>
    </w:p>
    <w:sectPr w:rsidR="00AA0FB1" w:rsidSect="00BE6423">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7387" w:rsidRDefault="00907387" w:rsidP="002754DA">
      <w:pPr>
        <w:spacing w:before="0" w:after="0"/>
      </w:pPr>
      <w:r>
        <w:separator/>
      </w:r>
    </w:p>
  </w:endnote>
  <w:endnote w:type="continuationSeparator" w:id="0">
    <w:p w:rsidR="00907387" w:rsidRDefault="00907387"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7387" w:rsidRDefault="00907387" w:rsidP="002754DA">
      <w:pPr>
        <w:spacing w:before="0" w:after="0"/>
      </w:pPr>
      <w:r>
        <w:separator/>
      </w:r>
    </w:p>
  </w:footnote>
  <w:footnote w:type="continuationSeparator" w:id="0">
    <w:p w:rsidR="00907387" w:rsidRDefault="00907387" w:rsidP="002754D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6127D"/>
    <w:multiLevelType w:val="multilevel"/>
    <w:tmpl w:val="A70A9C82"/>
    <w:numStyleLink w:val="LabStepsTemplate"/>
  </w:abstractNum>
  <w:abstractNum w:abstractNumId="3">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8">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9">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5B44004"/>
    <w:multiLevelType w:val="multilevel"/>
    <w:tmpl w:val="7A64E8E4"/>
    <w:lvl w:ilvl="0">
      <w:start w:val="1"/>
      <w:numFmt w:val="decimal"/>
      <w:lvlRestart w:val="0"/>
      <w:pStyle w:val="LabStepNumbered"/>
      <w:lvlText w:val="%1."/>
      <w:lvlJc w:val="left"/>
      <w:pPr>
        <w:tabs>
          <w:tab w:val="num" w:pos="360"/>
        </w:tabs>
        <w:ind w:left="360" w:hanging="360"/>
      </w:pPr>
      <w:rPr>
        <w:sz w:val="20"/>
      </w:rPr>
    </w:lvl>
    <w:lvl w:ilvl="1">
      <w:start w:val="1"/>
      <w:numFmt w:val="lowerLetter"/>
      <w:pStyle w:val="LabStepLevel2Numbered"/>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8"/>
  </w:num>
  <w:num w:numId="3">
    <w:abstractNumId w:val="7"/>
  </w:num>
  <w:num w:numId="4">
    <w:abstractNumId w:val="1"/>
  </w:num>
  <w:num w:numId="5">
    <w:abstractNumId w:val="1"/>
    <w:lvlOverride w:ilvl="0">
      <w:startOverride w:val="1"/>
    </w:lvlOverride>
  </w:num>
  <w:num w:numId="6">
    <w:abstractNumId w:val="3"/>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7"/>
    <w:lvlOverride w:ilvl="0">
      <w:startOverride w:val="1"/>
    </w:lvlOverride>
  </w:num>
  <w:num w:numId="13">
    <w:abstractNumId w:val="7"/>
  </w:num>
  <w:num w:numId="14">
    <w:abstractNumId w:val="7"/>
    <w:lvlOverride w:ilvl="0">
      <w:startOverride w:val="1"/>
    </w:lvlOverride>
  </w:num>
  <w:num w:numId="15">
    <w:abstractNumId w:val="9"/>
  </w:num>
  <w:num w:numId="16">
    <w:abstractNumId w:val="4"/>
  </w:num>
  <w:num w:numId="17">
    <w:abstractNumId w:val="2"/>
  </w:num>
  <w:num w:numId="18">
    <w:abstractNumId w:val="5"/>
  </w:num>
  <w:num w:numId="19">
    <w:abstractNumId w:val="0"/>
  </w:num>
  <w:num w:numId="20">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B176D"/>
    <w:rsid w:val="0001235D"/>
    <w:rsid w:val="00012AC2"/>
    <w:rsid w:val="00024303"/>
    <w:rsid w:val="000243F6"/>
    <w:rsid w:val="00030FBC"/>
    <w:rsid w:val="00036472"/>
    <w:rsid w:val="00051385"/>
    <w:rsid w:val="00054FEC"/>
    <w:rsid w:val="00055D6B"/>
    <w:rsid w:val="000667CD"/>
    <w:rsid w:val="00070E8A"/>
    <w:rsid w:val="00082C8E"/>
    <w:rsid w:val="000A019A"/>
    <w:rsid w:val="000A0FB8"/>
    <w:rsid w:val="000A4D31"/>
    <w:rsid w:val="000B28E9"/>
    <w:rsid w:val="000B4798"/>
    <w:rsid w:val="000C54C2"/>
    <w:rsid w:val="000D1CE4"/>
    <w:rsid w:val="000E4786"/>
    <w:rsid w:val="000F23A7"/>
    <w:rsid w:val="0011020C"/>
    <w:rsid w:val="00110EC0"/>
    <w:rsid w:val="001128F7"/>
    <w:rsid w:val="00123729"/>
    <w:rsid w:val="00123A37"/>
    <w:rsid w:val="0013116C"/>
    <w:rsid w:val="00140317"/>
    <w:rsid w:val="00141688"/>
    <w:rsid w:val="00151E41"/>
    <w:rsid w:val="00153E77"/>
    <w:rsid w:val="0016348C"/>
    <w:rsid w:val="001657A8"/>
    <w:rsid w:val="0016601F"/>
    <w:rsid w:val="0016603A"/>
    <w:rsid w:val="00166BA8"/>
    <w:rsid w:val="001760F5"/>
    <w:rsid w:val="0019249E"/>
    <w:rsid w:val="001969F7"/>
    <w:rsid w:val="001A2FB7"/>
    <w:rsid w:val="001A3C36"/>
    <w:rsid w:val="001B176D"/>
    <w:rsid w:val="001B60FC"/>
    <w:rsid w:val="001C2975"/>
    <w:rsid w:val="001C3C48"/>
    <w:rsid w:val="001E24C1"/>
    <w:rsid w:val="001E5022"/>
    <w:rsid w:val="001E5FC6"/>
    <w:rsid w:val="001E73CB"/>
    <w:rsid w:val="00207F56"/>
    <w:rsid w:val="00216298"/>
    <w:rsid w:val="002243BC"/>
    <w:rsid w:val="00226C32"/>
    <w:rsid w:val="00231D57"/>
    <w:rsid w:val="00232684"/>
    <w:rsid w:val="00234111"/>
    <w:rsid w:val="002376C5"/>
    <w:rsid w:val="00243A3C"/>
    <w:rsid w:val="00256B38"/>
    <w:rsid w:val="00262105"/>
    <w:rsid w:val="002646DD"/>
    <w:rsid w:val="00265968"/>
    <w:rsid w:val="0027317E"/>
    <w:rsid w:val="00273F7D"/>
    <w:rsid w:val="002754DA"/>
    <w:rsid w:val="0027758E"/>
    <w:rsid w:val="00281283"/>
    <w:rsid w:val="002820B9"/>
    <w:rsid w:val="002842CE"/>
    <w:rsid w:val="002A022E"/>
    <w:rsid w:val="002C5CBE"/>
    <w:rsid w:val="002C6234"/>
    <w:rsid w:val="002E035E"/>
    <w:rsid w:val="002E259F"/>
    <w:rsid w:val="002E66B3"/>
    <w:rsid w:val="002F2748"/>
    <w:rsid w:val="002F67A8"/>
    <w:rsid w:val="0030388D"/>
    <w:rsid w:val="00307288"/>
    <w:rsid w:val="003072A0"/>
    <w:rsid w:val="0031741B"/>
    <w:rsid w:val="00333042"/>
    <w:rsid w:val="00361340"/>
    <w:rsid w:val="00364378"/>
    <w:rsid w:val="00367C9B"/>
    <w:rsid w:val="003873C8"/>
    <w:rsid w:val="003A6D85"/>
    <w:rsid w:val="003B1609"/>
    <w:rsid w:val="003B509E"/>
    <w:rsid w:val="003B69DE"/>
    <w:rsid w:val="003B6B6E"/>
    <w:rsid w:val="003C08F4"/>
    <w:rsid w:val="003C6F9B"/>
    <w:rsid w:val="003D4A36"/>
    <w:rsid w:val="003D513A"/>
    <w:rsid w:val="003E3149"/>
    <w:rsid w:val="003E53A5"/>
    <w:rsid w:val="003F2EDC"/>
    <w:rsid w:val="0040769A"/>
    <w:rsid w:val="00411937"/>
    <w:rsid w:val="00414108"/>
    <w:rsid w:val="00420D38"/>
    <w:rsid w:val="00427A68"/>
    <w:rsid w:val="00431147"/>
    <w:rsid w:val="00445241"/>
    <w:rsid w:val="00445F5C"/>
    <w:rsid w:val="00446B8D"/>
    <w:rsid w:val="00447A3E"/>
    <w:rsid w:val="00470F90"/>
    <w:rsid w:val="00474799"/>
    <w:rsid w:val="00481358"/>
    <w:rsid w:val="004838B2"/>
    <w:rsid w:val="004947CA"/>
    <w:rsid w:val="004A7C45"/>
    <w:rsid w:val="004B75D9"/>
    <w:rsid w:val="004C1196"/>
    <w:rsid w:val="004C7D6E"/>
    <w:rsid w:val="004D2A7B"/>
    <w:rsid w:val="004D3A39"/>
    <w:rsid w:val="004D712B"/>
    <w:rsid w:val="004E1CBF"/>
    <w:rsid w:val="004E3B42"/>
    <w:rsid w:val="004E45B9"/>
    <w:rsid w:val="004E7266"/>
    <w:rsid w:val="004F13E5"/>
    <w:rsid w:val="004F1E4C"/>
    <w:rsid w:val="004F22CC"/>
    <w:rsid w:val="004F54BD"/>
    <w:rsid w:val="00504620"/>
    <w:rsid w:val="0050658A"/>
    <w:rsid w:val="0050746C"/>
    <w:rsid w:val="005106D7"/>
    <w:rsid w:val="00513EAD"/>
    <w:rsid w:val="0051400B"/>
    <w:rsid w:val="00515C63"/>
    <w:rsid w:val="00536A2B"/>
    <w:rsid w:val="00536EA7"/>
    <w:rsid w:val="00537866"/>
    <w:rsid w:val="00540A9A"/>
    <w:rsid w:val="00544B9F"/>
    <w:rsid w:val="00551DFA"/>
    <w:rsid w:val="00560F81"/>
    <w:rsid w:val="005710D5"/>
    <w:rsid w:val="0057247C"/>
    <w:rsid w:val="00574574"/>
    <w:rsid w:val="00580480"/>
    <w:rsid w:val="005913F2"/>
    <w:rsid w:val="005A0E17"/>
    <w:rsid w:val="005A3A17"/>
    <w:rsid w:val="005A3E02"/>
    <w:rsid w:val="005A4563"/>
    <w:rsid w:val="005A691C"/>
    <w:rsid w:val="005A6D5F"/>
    <w:rsid w:val="005B6F90"/>
    <w:rsid w:val="005C03B9"/>
    <w:rsid w:val="005C1BF8"/>
    <w:rsid w:val="005D380A"/>
    <w:rsid w:val="005D3854"/>
    <w:rsid w:val="005E054A"/>
    <w:rsid w:val="005E0D54"/>
    <w:rsid w:val="005E79AF"/>
    <w:rsid w:val="005F2372"/>
    <w:rsid w:val="006059E7"/>
    <w:rsid w:val="006113B3"/>
    <w:rsid w:val="00620888"/>
    <w:rsid w:val="00625F0D"/>
    <w:rsid w:val="00626932"/>
    <w:rsid w:val="006316FA"/>
    <w:rsid w:val="0063362B"/>
    <w:rsid w:val="00650ACD"/>
    <w:rsid w:val="00654F8F"/>
    <w:rsid w:val="0066042A"/>
    <w:rsid w:val="006649DB"/>
    <w:rsid w:val="00667328"/>
    <w:rsid w:val="00667B58"/>
    <w:rsid w:val="0067766A"/>
    <w:rsid w:val="0069092F"/>
    <w:rsid w:val="00692AB3"/>
    <w:rsid w:val="0069598A"/>
    <w:rsid w:val="006A020F"/>
    <w:rsid w:val="006A105B"/>
    <w:rsid w:val="006B07C3"/>
    <w:rsid w:val="006B25FA"/>
    <w:rsid w:val="006B6F43"/>
    <w:rsid w:val="006C0157"/>
    <w:rsid w:val="006C5C78"/>
    <w:rsid w:val="006E5188"/>
    <w:rsid w:val="006F13F6"/>
    <w:rsid w:val="006F64F9"/>
    <w:rsid w:val="0070089C"/>
    <w:rsid w:val="00711C05"/>
    <w:rsid w:val="007178A9"/>
    <w:rsid w:val="0072738D"/>
    <w:rsid w:val="00737FD5"/>
    <w:rsid w:val="00740261"/>
    <w:rsid w:val="00740358"/>
    <w:rsid w:val="007442CF"/>
    <w:rsid w:val="007508E5"/>
    <w:rsid w:val="00754D76"/>
    <w:rsid w:val="00756C10"/>
    <w:rsid w:val="007600AD"/>
    <w:rsid w:val="0076162E"/>
    <w:rsid w:val="00767E21"/>
    <w:rsid w:val="00770735"/>
    <w:rsid w:val="0077144F"/>
    <w:rsid w:val="007A2E8C"/>
    <w:rsid w:val="007A3D0E"/>
    <w:rsid w:val="007A6FDB"/>
    <w:rsid w:val="007A7B3A"/>
    <w:rsid w:val="007B63AE"/>
    <w:rsid w:val="007B648F"/>
    <w:rsid w:val="007D6053"/>
    <w:rsid w:val="007E240B"/>
    <w:rsid w:val="007F2CD4"/>
    <w:rsid w:val="00801140"/>
    <w:rsid w:val="0080252D"/>
    <w:rsid w:val="00812AF5"/>
    <w:rsid w:val="00824648"/>
    <w:rsid w:val="00826FF7"/>
    <w:rsid w:val="0082729D"/>
    <w:rsid w:val="0083029D"/>
    <w:rsid w:val="00830A82"/>
    <w:rsid w:val="00841F3B"/>
    <w:rsid w:val="00844EB2"/>
    <w:rsid w:val="00845FAD"/>
    <w:rsid w:val="008530CC"/>
    <w:rsid w:val="00856645"/>
    <w:rsid w:val="00865AE4"/>
    <w:rsid w:val="0086681C"/>
    <w:rsid w:val="008743F8"/>
    <w:rsid w:val="008765CD"/>
    <w:rsid w:val="00880606"/>
    <w:rsid w:val="00893C82"/>
    <w:rsid w:val="008943B0"/>
    <w:rsid w:val="008A1B16"/>
    <w:rsid w:val="008A7318"/>
    <w:rsid w:val="008B697B"/>
    <w:rsid w:val="008C1C05"/>
    <w:rsid w:val="008D054E"/>
    <w:rsid w:val="008D0899"/>
    <w:rsid w:val="008D261C"/>
    <w:rsid w:val="008D30B0"/>
    <w:rsid w:val="008D7F27"/>
    <w:rsid w:val="008E1CE8"/>
    <w:rsid w:val="008E3F36"/>
    <w:rsid w:val="008F569A"/>
    <w:rsid w:val="00903B98"/>
    <w:rsid w:val="0090688F"/>
    <w:rsid w:val="00907387"/>
    <w:rsid w:val="009075DD"/>
    <w:rsid w:val="00915A59"/>
    <w:rsid w:val="0091656E"/>
    <w:rsid w:val="00923D64"/>
    <w:rsid w:val="00925E86"/>
    <w:rsid w:val="009422EE"/>
    <w:rsid w:val="00944282"/>
    <w:rsid w:val="009537AB"/>
    <w:rsid w:val="0096384D"/>
    <w:rsid w:val="00964D6A"/>
    <w:rsid w:val="00964DF1"/>
    <w:rsid w:val="00965C23"/>
    <w:rsid w:val="009753EF"/>
    <w:rsid w:val="00987CA7"/>
    <w:rsid w:val="00990EBF"/>
    <w:rsid w:val="009A5818"/>
    <w:rsid w:val="009C016D"/>
    <w:rsid w:val="009C0A4A"/>
    <w:rsid w:val="009C6E7B"/>
    <w:rsid w:val="009D22E7"/>
    <w:rsid w:val="009E2AD2"/>
    <w:rsid w:val="009E39CD"/>
    <w:rsid w:val="00A05D85"/>
    <w:rsid w:val="00A10BF8"/>
    <w:rsid w:val="00A136DF"/>
    <w:rsid w:val="00A15C8C"/>
    <w:rsid w:val="00A2430F"/>
    <w:rsid w:val="00A25FC5"/>
    <w:rsid w:val="00A27676"/>
    <w:rsid w:val="00A3093C"/>
    <w:rsid w:val="00A36AE5"/>
    <w:rsid w:val="00A423FC"/>
    <w:rsid w:val="00A4394E"/>
    <w:rsid w:val="00A44707"/>
    <w:rsid w:val="00A46E44"/>
    <w:rsid w:val="00A53017"/>
    <w:rsid w:val="00A5490F"/>
    <w:rsid w:val="00A55EA3"/>
    <w:rsid w:val="00A6472F"/>
    <w:rsid w:val="00A6672D"/>
    <w:rsid w:val="00A66755"/>
    <w:rsid w:val="00A700B5"/>
    <w:rsid w:val="00A73931"/>
    <w:rsid w:val="00A811F8"/>
    <w:rsid w:val="00AA081D"/>
    <w:rsid w:val="00AA0FB1"/>
    <w:rsid w:val="00AA1C5E"/>
    <w:rsid w:val="00AA6002"/>
    <w:rsid w:val="00AD3847"/>
    <w:rsid w:val="00AD4C21"/>
    <w:rsid w:val="00AF1676"/>
    <w:rsid w:val="00AF4F9B"/>
    <w:rsid w:val="00B04598"/>
    <w:rsid w:val="00B163F1"/>
    <w:rsid w:val="00B3219C"/>
    <w:rsid w:val="00B410F6"/>
    <w:rsid w:val="00B56241"/>
    <w:rsid w:val="00B60011"/>
    <w:rsid w:val="00B70BF1"/>
    <w:rsid w:val="00B7645C"/>
    <w:rsid w:val="00B80925"/>
    <w:rsid w:val="00B815CE"/>
    <w:rsid w:val="00B838CD"/>
    <w:rsid w:val="00B84304"/>
    <w:rsid w:val="00BA332D"/>
    <w:rsid w:val="00BB42DB"/>
    <w:rsid w:val="00BB75BA"/>
    <w:rsid w:val="00BC1206"/>
    <w:rsid w:val="00BC22EE"/>
    <w:rsid w:val="00BC2C68"/>
    <w:rsid w:val="00BE20E7"/>
    <w:rsid w:val="00BE44AB"/>
    <w:rsid w:val="00BE5EE7"/>
    <w:rsid w:val="00BE6423"/>
    <w:rsid w:val="00BF4AAD"/>
    <w:rsid w:val="00BF5B0C"/>
    <w:rsid w:val="00BF7127"/>
    <w:rsid w:val="00C1469D"/>
    <w:rsid w:val="00C30E56"/>
    <w:rsid w:val="00C3211E"/>
    <w:rsid w:val="00C33D09"/>
    <w:rsid w:val="00C34D0A"/>
    <w:rsid w:val="00C37A3E"/>
    <w:rsid w:val="00C44632"/>
    <w:rsid w:val="00C46BE2"/>
    <w:rsid w:val="00C47011"/>
    <w:rsid w:val="00C53882"/>
    <w:rsid w:val="00C6285B"/>
    <w:rsid w:val="00C62D6E"/>
    <w:rsid w:val="00C642C3"/>
    <w:rsid w:val="00C70683"/>
    <w:rsid w:val="00C80B2F"/>
    <w:rsid w:val="00C81CBC"/>
    <w:rsid w:val="00C847ED"/>
    <w:rsid w:val="00C9096A"/>
    <w:rsid w:val="00C92678"/>
    <w:rsid w:val="00C93E0C"/>
    <w:rsid w:val="00C97674"/>
    <w:rsid w:val="00CB45D8"/>
    <w:rsid w:val="00CB7A9C"/>
    <w:rsid w:val="00CB7CC1"/>
    <w:rsid w:val="00CC0566"/>
    <w:rsid w:val="00CD0AD0"/>
    <w:rsid w:val="00CD10A1"/>
    <w:rsid w:val="00CD253D"/>
    <w:rsid w:val="00CE155F"/>
    <w:rsid w:val="00CE38F0"/>
    <w:rsid w:val="00CF0D9B"/>
    <w:rsid w:val="00D057EA"/>
    <w:rsid w:val="00D12B10"/>
    <w:rsid w:val="00D1320B"/>
    <w:rsid w:val="00D15FEC"/>
    <w:rsid w:val="00D21C31"/>
    <w:rsid w:val="00D33840"/>
    <w:rsid w:val="00D3469C"/>
    <w:rsid w:val="00D50509"/>
    <w:rsid w:val="00D56B22"/>
    <w:rsid w:val="00D64974"/>
    <w:rsid w:val="00D66469"/>
    <w:rsid w:val="00D8031B"/>
    <w:rsid w:val="00D84676"/>
    <w:rsid w:val="00D84A2F"/>
    <w:rsid w:val="00D8754C"/>
    <w:rsid w:val="00D92006"/>
    <w:rsid w:val="00D950CC"/>
    <w:rsid w:val="00D97000"/>
    <w:rsid w:val="00DA442B"/>
    <w:rsid w:val="00DA6D71"/>
    <w:rsid w:val="00DC2A0F"/>
    <w:rsid w:val="00DD1790"/>
    <w:rsid w:val="00DD40A9"/>
    <w:rsid w:val="00DD5F52"/>
    <w:rsid w:val="00DD7D6E"/>
    <w:rsid w:val="00DE5625"/>
    <w:rsid w:val="00DE58D9"/>
    <w:rsid w:val="00DF0141"/>
    <w:rsid w:val="00DF0E38"/>
    <w:rsid w:val="00DF29E7"/>
    <w:rsid w:val="00E056FD"/>
    <w:rsid w:val="00E07AF0"/>
    <w:rsid w:val="00E13222"/>
    <w:rsid w:val="00E132BC"/>
    <w:rsid w:val="00E15736"/>
    <w:rsid w:val="00E177CD"/>
    <w:rsid w:val="00E22CFC"/>
    <w:rsid w:val="00E338DA"/>
    <w:rsid w:val="00E345CB"/>
    <w:rsid w:val="00E36698"/>
    <w:rsid w:val="00E42402"/>
    <w:rsid w:val="00E45125"/>
    <w:rsid w:val="00E51A44"/>
    <w:rsid w:val="00E52656"/>
    <w:rsid w:val="00E57901"/>
    <w:rsid w:val="00E60B87"/>
    <w:rsid w:val="00E816DC"/>
    <w:rsid w:val="00E90829"/>
    <w:rsid w:val="00E95F93"/>
    <w:rsid w:val="00EA0CC6"/>
    <w:rsid w:val="00EB0E93"/>
    <w:rsid w:val="00EB5514"/>
    <w:rsid w:val="00EB746C"/>
    <w:rsid w:val="00EC02AD"/>
    <w:rsid w:val="00EC15A4"/>
    <w:rsid w:val="00ED1A11"/>
    <w:rsid w:val="00EE7A35"/>
    <w:rsid w:val="00EF0B37"/>
    <w:rsid w:val="00F10C41"/>
    <w:rsid w:val="00F218A1"/>
    <w:rsid w:val="00F22470"/>
    <w:rsid w:val="00F22F69"/>
    <w:rsid w:val="00F276BD"/>
    <w:rsid w:val="00F43BFB"/>
    <w:rsid w:val="00F5138E"/>
    <w:rsid w:val="00F577F9"/>
    <w:rsid w:val="00F62F1C"/>
    <w:rsid w:val="00F64CF9"/>
    <w:rsid w:val="00F673DC"/>
    <w:rsid w:val="00F72607"/>
    <w:rsid w:val="00F81057"/>
    <w:rsid w:val="00F81D31"/>
    <w:rsid w:val="00F84B8D"/>
    <w:rsid w:val="00F938D8"/>
    <w:rsid w:val="00FA1174"/>
    <w:rsid w:val="00FA3EB4"/>
    <w:rsid w:val="00FA5E15"/>
    <w:rsid w:val="00FB07B8"/>
    <w:rsid w:val="00FB3F0A"/>
    <w:rsid w:val="00FC00E1"/>
    <w:rsid w:val="00FC79B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423"/>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BE6423"/>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rPr>
  </w:style>
  <w:style w:type="paragraph" w:styleId="Heading2">
    <w:name w:val="heading 2"/>
    <w:basedOn w:val="Normal"/>
    <w:next w:val="Normal"/>
    <w:link w:val="Heading2Char"/>
    <w:uiPriority w:val="9"/>
    <w:qFormat/>
    <w:rsid w:val="00BE6423"/>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BE6423"/>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BE6423"/>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BE642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423"/>
    <w:rPr>
      <w:rFonts w:ascii="Arial Black" w:hAnsi="Arial Black"/>
      <w:sz w:val="28"/>
      <w:shd w:val="clear" w:color="F2F2F2" w:themeColor="background1" w:themeShade="F2" w:fill="auto"/>
    </w:rPr>
  </w:style>
  <w:style w:type="character" w:customStyle="1" w:styleId="Heading2Char">
    <w:name w:val="Heading 2 Char"/>
    <w:basedOn w:val="DefaultParagraphFont"/>
    <w:link w:val="Heading2"/>
    <w:uiPriority w:val="9"/>
    <w:rsid w:val="00BE6423"/>
    <w:rPr>
      <w:rFonts w:ascii="Arial Black" w:hAnsi="Arial Black"/>
      <w:sz w:val="28"/>
    </w:rPr>
  </w:style>
  <w:style w:type="character" w:customStyle="1" w:styleId="Heading4Char">
    <w:name w:val="Heading 4 Char"/>
    <w:basedOn w:val="DefaultParagraphFont"/>
    <w:link w:val="Heading4"/>
    <w:uiPriority w:val="9"/>
    <w:rsid w:val="00BE6423"/>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BE6423"/>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BE642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423"/>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BE6423"/>
    <w:pPr>
      <w:tabs>
        <w:tab w:val="right" w:leader="dot" w:pos="10786"/>
      </w:tabs>
      <w:spacing w:before="80" w:after="0"/>
      <w:ind w:left="144"/>
    </w:pPr>
    <w:rPr>
      <w:b/>
    </w:rPr>
  </w:style>
  <w:style w:type="paragraph" w:styleId="TOC2">
    <w:name w:val="toc 2"/>
    <w:basedOn w:val="Normal"/>
    <w:next w:val="Normal"/>
    <w:autoRedefine/>
    <w:uiPriority w:val="39"/>
    <w:unhideWhenUsed/>
    <w:rsid w:val="00BE6423"/>
    <w:pPr>
      <w:tabs>
        <w:tab w:val="right" w:leader="dot" w:pos="10790"/>
      </w:tabs>
      <w:spacing w:before="40" w:after="40"/>
      <w:ind w:left="288"/>
    </w:pPr>
    <w:rPr>
      <w:sz w:val="18"/>
    </w:rPr>
  </w:style>
  <w:style w:type="character" w:styleId="Hyperlink">
    <w:name w:val="Hyperlink"/>
    <w:basedOn w:val="DefaultParagraphFont"/>
    <w:uiPriority w:val="99"/>
    <w:unhideWhenUsed/>
    <w:rsid w:val="00BE6423"/>
    <w:rPr>
      <w:color w:val="0000FF" w:themeColor="hyperlink"/>
      <w:u w:val="single"/>
    </w:rPr>
  </w:style>
  <w:style w:type="character" w:styleId="BookTitle">
    <w:name w:val="Book Title"/>
    <w:basedOn w:val="DefaultParagraphFont"/>
    <w:uiPriority w:val="33"/>
    <w:qFormat/>
    <w:rsid w:val="00BE6423"/>
    <w:rPr>
      <w:b/>
      <w:bCs/>
      <w:smallCaps/>
      <w:spacing w:val="5"/>
      <w:sz w:val="48"/>
    </w:rPr>
  </w:style>
  <w:style w:type="paragraph" w:styleId="Title">
    <w:name w:val="Title"/>
    <w:basedOn w:val="Normal"/>
    <w:next w:val="Normal"/>
    <w:link w:val="TitleChar"/>
    <w:uiPriority w:val="10"/>
    <w:unhideWhenUsed/>
    <w:qFormat/>
    <w:rsid w:val="00BE6423"/>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BE6423"/>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BE6423"/>
    <w:pPr>
      <w:spacing w:after="0" w:line="240" w:lineRule="auto"/>
    </w:pPr>
    <w:rPr>
      <w:rFonts w:eastAsiaTheme="minorEastAsia"/>
    </w:rPr>
  </w:style>
  <w:style w:type="character" w:customStyle="1" w:styleId="NoSpacingChar">
    <w:name w:val="No Spacing Char"/>
    <w:basedOn w:val="DefaultParagraphFont"/>
    <w:link w:val="NoSpacing"/>
    <w:uiPriority w:val="1"/>
    <w:rsid w:val="00BE6423"/>
    <w:rPr>
      <w:rFonts w:eastAsiaTheme="minorEastAsia"/>
    </w:rPr>
  </w:style>
  <w:style w:type="paragraph" w:styleId="Header">
    <w:name w:val="header"/>
    <w:basedOn w:val="Normal"/>
    <w:link w:val="HeaderChar"/>
    <w:uiPriority w:val="99"/>
    <w:unhideWhenUsed/>
    <w:rsid w:val="00BE6423"/>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BE6423"/>
    <w:rPr>
      <w:rFonts w:ascii="Arial" w:hAnsi="Arial"/>
      <w:color w:val="292929"/>
      <w:sz w:val="16"/>
    </w:rPr>
  </w:style>
  <w:style w:type="paragraph" w:styleId="Footer">
    <w:name w:val="footer"/>
    <w:basedOn w:val="Normal"/>
    <w:link w:val="FooterChar"/>
    <w:uiPriority w:val="99"/>
    <w:unhideWhenUsed/>
    <w:rsid w:val="00BE6423"/>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BE6423"/>
    <w:rPr>
      <w:rFonts w:ascii="Arial" w:hAnsi="Arial"/>
      <w:color w:val="292929"/>
      <w:sz w:val="16"/>
    </w:rPr>
  </w:style>
  <w:style w:type="paragraph" w:customStyle="1" w:styleId="LabExercise">
    <w:name w:val="Lab Exercise"/>
    <w:basedOn w:val="Normal"/>
    <w:next w:val="Normal"/>
    <w:qFormat/>
    <w:rsid w:val="00BE6423"/>
    <w:pPr>
      <w:spacing w:before="0" w:after="200" w:line="276" w:lineRule="auto"/>
    </w:pPr>
    <w:rPr>
      <w:b/>
    </w:rPr>
  </w:style>
  <w:style w:type="paragraph" w:styleId="ListParagraph">
    <w:name w:val="List Paragraph"/>
    <w:basedOn w:val="Normal"/>
    <w:next w:val="Normal"/>
    <w:uiPriority w:val="34"/>
    <w:qFormat/>
    <w:rsid w:val="00BE6423"/>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BE6423"/>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BE6423"/>
    <w:rPr>
      <w:rFonts w:ascii="Lucida Console" w:hAnsi="Lucida Console" w:cs="Courier New"/>
      <w:b/>
      <w:spacing w:val="-6"/>
      <w:sz w:val="18"/>
    </w:rPr>
  </w:style>
  <w:style w:type="paragraph" w:customStyle="1" w:styleId="NumberedBullet">
    <w:name w:val="Numbered Bullet"/>
    <w:basedOn w:val="ListParagraph"/>
    <w:unhideWhenUsed/>
    <w:qFormat/>
    <w:rsid w:val="00BE6423"/>
    <w:pPr>
      <w:tabs>
        <w:tab w:val="left" w:pos="144"/>
      </w:tabs>
      <w:spacing w:before="80" w:after="40" w:line="240" w:lineRule="auto"/>
      <w:ind w:hanging="360"/>
      <w:contextualSpacing w:val="0"/>
    </w:pPr>
  </w:style>
  <w:style w:type="paragraph" w:customStyle="1" w:styleId="LabStepScreenshot">
    <w:name w:val="Lab Step Screenshot"/>
    <w:basedOn w:val="Normal"/>
    <w:qFormat/>
    <w:rsid w:val="00BE6423"/>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BE6423"/>
    <w:pPr>
      <w:spacing w:before="0" w:after="0"/>
    </w:pPr>
    <w:rPr>
      <w:szCs w:val="20"/>
    </w:rPr>
  </w:style>
  <w:style w:type="character" w:customStyle="1" w:styleId="FootnoteTextChar">
    <w:name w:val="Footnote Text Char"/>
    <w:basedOn w:val="DefaultParagraphFont"/>
    <w:link w:val="FootnoteText"/>
    <w:uiPriority w:val="99"/>
    <w:semiHidden/>
    <w:rsid w:val="00BE6423"/>
    <w:rPr>
      <w:rFonts w:ascii="Arial" w:hAnsi="Arial"/>
      <w:color w:val="262626" w:themeColor="text1" w:themeTint="D9"/>
      <w:sz w:val="20"/>
      <w:szCs w:val="20"/>
    </w:rPr>
  </w:style>
  <w:style w:type="table" w:styleId="LightShading-Accent4">
    <w:name w:val="Light Shading Accent 4"/>
    <w:basedOn w:val="TableNormal"/>
    <w:uiPriority w:val="60"/>
    <w:rsid w:val="00BE642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BE6423"/>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BE642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BE642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BE64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BE642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BE6423"/>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BE6423"/>
    <w:pPr>
      <w:tabs>
        <w:tab w:val="num" w:pos="360"/>
      </w:tabs>
      <w:ind w:left="360" w:hanging="360"/>
      <w:contextualSpacing/>
    </w:pPr>
  </w:style>
  <w:style w:type="character" w:customStyle="1" w:styleId="InLineUrl">
    <w:name w:val="InLineUrl"/>
    <w:basedOn w:val="DefaultParagraphFont"/>
    <w:uiPriority w:val="1"/>
    <w:qFormat/>
    <w:rsid w:val="00BE6423"/>
    <w:rPr>
      <w:rFonts w:ascii="Arial" w:hAnsi="Arial"/>
      <w:b/>
      <w:sz w:val="16"/>
    </w:rPr>
  </w:style>
  <w:style w:type="paragraph" w:customStyle="1" w:styleId="LabStepNumbered">
    <w:name w:val="Lab Step Numbered"/>
    <w:link w:val="LabStepNumberedChar"/>
    <w:qFormat/>
    <w:rsid w:val="00BE6423"/>
    <w:pPr>
      <w:numPr>
        <w:numId w:val="20"/>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BE6423"/>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BE6423"/>
    <w:pPr>
      <w:numPr>
        <w:ilvl w:val="1"/>
      </w:numPr>
    </w:pPr>
    <w:rPr>
      <w:sz w:val="16"/>
    </w:rPr>
  </w:style>
  <w:style w:type="paragraph" w:customStyle="1" w:styleId="LabStepLevel2NoBullet">
    <w:name w:val="Lab Step Level 2 No Bullet"/>
    <w:basedOn w:val="LabStepLevel2Numbered"/>
    <w:qFormat/>
    <w:rsid w:val="00BE6423"/>
    <w:pPr>
      <w:numPr>
        <w:numId w:val="0"/>
      </w:numPr>
      <w:spacing w:before="40"/>
      <w:ind w:left="720"/>
    </w:pPr>
  </w:style>
  <w:style w:type="character" w:customStyle="1" w:styleId="LabStepScreenshotFrame">
    <w:name w:val="Lab Step Screenshot Frame"/>
    <w:basedOn w:val="DefaultParagraphFont"/>
    <w:uiPriority w:val="1"/>
    <w:qFormat/>
    <w:rsid w:val="00BE6423"/>
    <w:rPr>
      <w:noProof/>
      <w:bdr w:val="single" w:sz="2" w:space="0" w:color="DDDDDD"/>
    </w:rPr>
  </w:style>
  <w:style w:type="paragraph" w:customStyle="1" w:styleId="LabExerciseCallout">
    <w:name w:val="Lab Exercise Callout"/>
    <w:basedOn w:val="LabExerciseText"/>
    <w:qFormat/>
    <w:rsid w:val="00BE6423"/>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BE6423"/>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BE6423"/>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BE6423"/>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BE6423"/>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BE6423"/>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BE6423"/>
    <w:rPr>
      <w:rFonts w:ascii="Arial" w:hAnsi="Arial"/>
      <w:b/>
      <w:iCs/>
      <w:sz w:val="16"/>
    </w:rPr>
  </w:style>
  <w:style w:type="character" w:customStyle="1" w:styleId="InlindeCode">
    <w:name w:val="InlindeCode"/>
    <w:basedOn w:val="DefaultParagraphFont"/>
    <w:uiPriority w:val="1"/>
    <w:qFormat/>
    <w:rsid w:val="00BE6423"/>
    <w:rPr>
      <w:rFonts w:ascii="Lucida Console" w:hAnsi="Lucida Console"/>
      <w:b/>
      <w:sz w:val="16"/>
    </w:rPr>
  </w:style>
  <w:style w:type="table" w:customStyle="1" w:styleId="LabStepTable">
    <w:name w:val="Lab Step Table"/>
    <w:basedOn w:val="TableGrid"/>
    <w:uiPriority w:val="99"/>
    <w:rsid w:val="00BE6423"/>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BE6423"/>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BE6423"/>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BE6423"/>
    <w:pPr>
      <w:ind w:left="1152"/>
    </w:pPr>
  </w:style>
  <w:style w:type="paragraph" w:customStyle="1" w:styleId="LabStepScreenshotLevel2">
    <w:name w:val="Lab Step Screenshot Level 2"/>
    <w:basedOn w:val="LabStepScreenshot"/>
    <w:qFormat/>
    <w:rsid w:val="00BE6423"/>
    <w:pPr>
      <w:ind w:left="1152"/>
    </w:pPr>
    <w:rPr>
      <w:noProof/>
    </w:rPr>
  </w:style>
  <w:style w:type="paragraph" w:customStyle="1" w:styleId="LabStepTableTextHeader">
    <w:name w:val="Lab Step Table Text Header"/>
    <w:basedOn w:val="LabStepTableText"/>
    <w:next w:val="LabStepTableText"/>
    <w:qFormat/>
    <w:rsid w:val="00BE6423"/>
    <w:rPr>
      <w:b/>
    </w:rPr>
  </w:style>
  <w:style w:type="paragraph" w:customStyle="1" w:styleId="LabStepTableParagraph">
    <w:name w:val="Lab Step Table Paragraph"/>
    <w:basedOn w:val="LabStepNumbered"/>
    <w:qFormat/>
    <w:rsid w:val="00BE6423"/>
    <w:pPr>
      <w:numPr>
        <w:numId w:val="0"/>
      </w:numPr>
    </w:pPr>
  </w:style>
  <w:style w:type="paragraph" w:styleId="TOCHeading">
    <w:name w:val="TOC Heading"/>
    <w:basedOn w:val="Heading1"/>
    <w:next w:val="Normal"/>
    <w:uiPriority w:val="39"/>
    <w:semiHidden/>
    <w:unhideWhenUsed/>
    <w:qFormat/>
    <w:rsid w:val="00BE6423"/>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BE6423"/>
    <w:pPr>
      <w:numPr>
        <w:numId w:val="6"/>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BE6423"/>
    <w:rPr>
      <w:sz w:val="16"/>
      <w:szCs w:val="16"/>
    </w:rPr>
  </w:style>
  <w:style w:type="paragraph" w:styleId="CommentText">
    <w:name w:val="annotation text"/>
    <w:basedOn w:val="Normal"/>
    <w:link w:val="CommentTextChar"/>
    <w:uiPriority w:val="99"/>
    <w:semiHidden/>
    <w:unhideWhenUsed/>
    <w:rsid w:val="00BE6423"/>
    <w:rPr>
      <w:szCs w:val="20"/>
    </w:rPr>
  </w:style>
  <w:style w:type="character" w:customStyle="1" w:styleId="CommentTextChar">
    <w:name w:val="Comment Text Char"/>
    <w:basedOn w:val="DefaultParagraphFont"/>
    <w:link w:val="CommentText"/>
    <w:uiPriority w:val="99"/>
    <w:semiHidden/>
    <w:rsid w:val="00BE6423"/>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BE6423"/>
    <w:rPr>
      <w:b/>
      <w:bCs/>
    </w:rPr>
  </w:style>
  <w:style w:type="character" w:customStyle="1" w:styleId="CommentSubjectChar">
    <w:name w:val="Comment Subject Char"/>
    <w:basedOn w:val="CommentTextChar"/>
    <w:link w:val="CommentSubject"/>
    <w:uiPriority w:val="99"/>
    <w:semiHidden/>
    <w:rsid w:val="00BE6423"/>
    <w:rPr>
      <w:rFonts w:ascii="Arial" w:hAnsi="Arial"/>
      <w:b/>
      <w:bCs/>
      <w:color w:val="262626" w:themeColor="text1" w:themeTint="D9"/>
      <w:sz w:val="20"/>
      <w:szCs w:val="20"/>
    </w:rPr>
  </w:style>
  <w:style w:type="character" w:styleId="Strong">
    <w:name w:val="Strong"/>
    <w:basedOn w:val="DefaultParagraphFont"/>
    <w:uiPriority w:val="22"/>
    <w:qFormat/>
    <w:rsid w:val="00BE6423"/>
    <w:rPr>
      <w:b/>
      <w:bCs/>
    </w:rPr>
  </w:style>
  <w:style w:type="paragraph" w:styleId="NormalWeb">
    <w:name w:val="Normal (Web)"/>
    <w:basedOn w:val="Normal"/>
    <w:uiPriority w:val="99"/>
    <w:semiHidden/>
    <w:unhideWhenUsed/>
    <w:rsid w:val="00BE6423"/>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BE6423"/>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BE6423"/>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BE6423"/>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BE6423"/>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BE6423"/>
    <w:pPr>
      <w:spacing w:before="240"/>
      <w:ind w:left="720" w:right="720"/>
    </w:pPr>
    <w:rPr>
      <w:color w:val="1C1C1C"/>
    </w:rPr>
  </w:style>
  <w:style w:type="paragraph" w:customStyle="1" w:styleId="SlidesNotes">
    <w:name w:val="Slides Notes"/>
    <w:basedOn w:val="Normal"/>
    <w:qFormat/>
    <w:rsid w:val="00BE6423"/>
    <w:pPr>
      <w:spacing w:before="240"/>
    </w:pPr>
  </w:style>
  <w:style w:type="paragraph" w:customStyle="1" w:styleId="LegalHeader">
    <w:name w:val="Legal Header"/>
    <w:basedOn w:val="Normal"/>
    <w:qFormat/>
    <w:rsid w:val="00BE6423"/>
    <w:pPr>
      <w:spacing w:before="600"/>
    </w:pPr>
    <w:rPr>
      <w:b/>
      <w:color w:val="auto"/>
      <w:u w:val="single"/>
    </w:rPr>
  </w:style>
  <w:style w:type="paragraph" w:customStyle="1" w:styleId="LegalBody">
    <w:name w:val="Legal Body"/>
    <w:basedOn w:val="Normal"/>
    <w:qFormat/>
    <w:rsid w:val="00BE6423"/>
    <w:rPr>
      <w:sz w:val="18"/>
    </w:rPr>
  </w:style>
  <w:style w:type="paragraph" w:customStyle="1" w:styleId="CourseInfo">
    <w:name w:val="Course Info"/>
    <w:basedOn w:val="Normal"/>
    <w:qFormat/>
    <w:rsid w:val="00BE6423"/>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BE6423"/>
    <w:rPr>
      <w:rFonts w:ascii="Arial" w:hAnsi="Arial"/>
      <w:color w:val="262626" w:themeColor="text1" w:themeTint="D9"/>
      <w:sz w:val="18"/>
    </w:rPr>
  </w:style>
  <w:style w:type="paragraph" w:customStyle="1" w:styleId="Strong1">
    <w:name w:val="Strong1"/>
    <w:basedOn w:val="LabStepNumbered"/>
    <w:link w:val="strongChar"/>
    <w:qFormat/>
    <w:rsid w:val="00BE6423"/>
    <w:pPr>
      <w:numPr>
        <w:numId w:val="0"/>
      </w:numPr>
      <w:ind w:left="757" w:hanging="360"/>
    </w:pPr>
    <w:rPr>
      <w:b/>
    </w:rPr>
  </w:style>
  <w:style w:type="character" w:customStyle="1" w:styleId="strongChar">
    <w:name w:val="strong Char"/>
    <w:basedOn w:val="LabStepNumberedChar"/>
    <w:link w:val="Strong1"/>
    <w:rsid w:val="00BE6423"/>
    <w:rPr>
      <w:rFonts w:ascii="Arial" w:hAnsi="Arial"/>
      <w:b/>
      <w:color w:val="262626" w:themeColor="text1" w:themeTint="D9"/>
      <w:sz w:val="18"/>
    </w:rPr>
  </w:style>
  <w:style w:type="paragraph" w:customStyle="1" w:styleId="CourseCode">
    <w:name w:val="Course Code"/>
    <w:basedOn w:val="Normal"/>
    <w:qFormat/>
    <w:rsid w:val="00BE6423"/>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BE6423"/>
    <w:pPr>
      <w:tabs>
        <w:tab w:val="right" w:leader="dot" w:pos="10790"/>
      </w:tabs>
      <w:spacing w:before="40" w:after="0"/>
      <w:ind w:left="432"/>
    </w:pPr>
    <w:rPr>
      <w:sz w:val="16"/>
    </w:rPr>
  </w:style>
  <w:style w:type="numbering" w:customStyle="1" w:styleId="LabStepsTemplate">
    <w:name w:val="LabStepsTemplate"/>
    <w:uiPriority w:val="99"/>
    <w:rsid w:val="00BE6423"/>
    <w:pPr>
      <w:numPr>
        <w:numId w:val="16"/>
      </w:numPr>
    </w:pPr>
  </w:style>
  <w:style w:type="paragraph" w:customStyle="1" w:styleId="ModuleDescription">
    <w:name w:val="Module Description"/>
    <w:basedOn w:val="Normal"/>
    <w:qFormat/>
    <w:rsid w:val="00BE6423"/>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BE6423"/>
    <w:pPr>
      <w:jc w:val="center"/>
    </w:pPr>
  </w:style>
  <w:style w:type="paragraph" w:customStyle="1" w:styleId="TopicsCoveredItem">
    <w:name w:val="Topics Covered Item"/>
    <w:basedOn w:val="Normal"/>
    <w:qFormat/>
    <w:rsid w:val="00BE6423"/>
    <w:pPr>
      <w:numPr>
        <w:numId w:val="18"/>
      </w:numPr>
      <w:spacing w:before="0" w:after="0"/>
      <w:contextualSpacing/>
    </w:pPr>
  </w:style>
  <w:style w:type="paragraph" w:customStyle="1" w:styleId="ModuleIntroHeader">
    <w:name w:val="Module Intro Header"/>
    <w:basedOn w:val="Normal"/>
    <w:qFormat/>
    <w:rsid w:val="00BE6423"/>
    <w:pPr>
      <w:pBdr>
        <w:bottom w:val="single" w:sz="8" w:space="1" w:color="auto"/>
      </w:pBdr>
      <w:spacing w:before="360"/>
      <w:ind w:left="288"/>
    </w:pPr>
    <w:rPr>
      <w:b/>
      <w:sz w:val="24"/>
    </w:rPr>
  </w:style>
  <w:style w:type="paragraph" w:customStyle="1" w:styleId="ModuleAgendaItem">
    <w:name w:val="Module Agenda Item"/>
    <w:basedOn w:val="Normal"/>
    <w:qFormat/>
    <w:rsid w:val="00BE6423"/>
    <w:pPr>
      <w:spacing w:before="0" w:after="0"/>
      <w:ind w:left="360" w:hanging="360"/>
      <w:contextualSpacing/>
    </w:pPr>
    <w:rPr>
      <w:sz w:val="24"/>
    </w:rPr>
  </w:style>
  <w:style w:type="paragraph" w:customStyle="1" w:styleId="LabExerciseItem">
    <w:name w:val="Lab Exercise Item"/>
    <w:basedOn w:val="Normal"/>
    <w:next w:val="Normal"/>
    <w:qFormat/>
    <w:rsid w:val="00BE6423"/>
    <w:pPr>
      <w:spacing w:before="0" w:after="0"/>
      <w:ind w:left="36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LabStepsTemplate"/>
    <w:pPr>
      <w:numPr>
        <w:numId w:val="16"/>
      </w:numPr>
    </w:pPr>
  </w:style>
</w:styles>
</file>

<file path=word/stylesWithEffects0.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D38"/>
    <w:pPr>
      <w:spacing w:before="120" w:after="120" w:line="240" w:lineRule="auto"/>
    </w:pPr>
    <w:rPr>
      <w:rFonts w:ascii="Verdana" w:hAnsi="Verdana"/>
      <w:sz w:val="18"/>
    </w:rPr>
  </w:style>
  <w:style w:type="paragraph" w:styleId="Heading1">
    <w:name w:val="heading 1"/>
    <w:basedOn w:val="Normal"/>
    <w:next w:val="Normal"/>
    <w:link w:val="Heading1Char"/>
    <w:uiPriority w:val="9"/>
    <w:qFormat/>
    <w:rsid w:val="00513EAD"/>
    <w:pPr>
      <w:pBdr>
        <w:bottom w:val="single" w:sz="4" w:space="1" w:color="000000" w:themeColor="text1"/>
      </w:pBdr>
      <w:outlineLvl w:val="0"/>
    </w:pPr>
    <w:rPr>
      <w:rFonts w:ascii="Arial Black" w:hAnsi="Arial Black"/>
      <w:sz w:val="28"/>
    </w:rPr>
  </w:style>
  <w:style w:type="paragraph" w:styleId="Heading2">
    <w:name w:val="heading 2"/>
    <w:basedOn w:val="Normal"/>
    <w:next w:val="Normal"/>
    <w:link w:val="Heading2Char"/>
    <w:uiPriority w:val="9"/>
    <w:qFormat/>
    <w:rsid w:val="00B04598"/>
    <w:pPr>
      <w:keepNext/>
      <w:pBdr>
        <w:bottom w:val="single" w:sz="2" w:space="1" w:color="969696"/>
      </w:pBdr>
      <w:spacing w:before="240"/>
      <w:outlineLvl w:val="1"/>
    </w:pPr>
    <w:rPr>
      <w:rFonts w:ascii="Arial Black" w:hAnsi="Arial Black"/>
      <w:color w:val="333333"/>
      <w:sz w:val="22"/>
    </w:rPr>
  </w:style>
  <w:style w:type="paragraph" w:styleId="Heading3">
    <w:name w:val="heading 3"/>
    <w:basedOn w:val="Normal"/>
    <w:next w:val="Normal"/>
    <w:link w:val="Heading3Char"/>
    <w:uiPriority w:val="9"/>
    <w:semiHidden/>
    <w:unhideWhenUsed/>
    <w:qFormat/>
    <w:rsid w:val="00711C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3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F13F6"/>
    <w:pPr>
      <w:keepNext/>
      <w:keepLines/>
      <w:numPr>
        <w:ilvl w:val="4"/>
        <w:numId w:val="1"/>
      </w:numPr>
      <w:spacing w:before="200" w:after="0"/>
      <w:outlineLvl w:val="4"/>
    </w:pPr>
    <w:rPr>
      <w:rFonts w:asciiTheme="majorHAnsi" w:eastAsiaTheme="majorEastAsia" w:hAnsiTheme="majorHAnsi" w:cstheme="majorBidi"/>
      <w:color w:val="254061"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EAD"/>
    <w:rPr>
      <w:rFonts w:ascii="Arial Black" w:hAnsi="Arial Black"/>
      <w:sz w:val="28"/>
    </w:rPr>
  </w:style>
  <w:style w:type="character" w:customStyle="1" w:styleId="Heading2Char">
    <w:name w:val="Heading 2 Char"/>
    <w:basedOn w:val="DefaultParagraphFont"/>
    <w:link w:val="Heading2"/>
    <w:uiPriority w:val="9"/>
    <w:rsid w:val="00B04598"/>
    <w:rPr>
      <w:rFonts w:ascii="Arial Black" w:hAnsi="Arial Black"/>
      <w:color w:val="333333"/>
    </w:rPr>
  </w:style>
  <w:style w:type="character" w:customStyle="1" w:styleId="Heading4Char">
    <w:name w:val="Heading 4 Char"/>
    <w:basedOn w:val="DefaultParagraphFont"/>
    <w:link w:val="Heading4"/>
    <w:uiPriority w:val="9"/>
    <w:rsid w:val="008D0899"/>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8D0899"/>
    <w:rPr>
      <w:rFonts w:asciiTheme="majorHAnsi" w:eastAsiaTheme="majorEastAsia" w:hAnsiTheme="majorHAnsi" w:cstheme="majorBidi"/>
      <w:color w:val="254061" w:themeColor="accent1" w:themeShade="7F"/>
      <w:sz w:val="18"/>
    </w:rPr>
  </w:style>
  <w:style w:type="paragraph" w:styleId="BalloonText">
    <w:name w:val="Balloon Text"/>
    <w:basedOn w:val="Normal"/>
    <w:link w:val="BalloonTextChar"/>
    <w:uiPriority w:val="99"/>
    <w:semiHidden/>
    <w:unhideWhenUsed/>
    <w:rsid w:val="001B176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76D"/>
    <w:rPr>
      <w:rFonts w:ascii="Tahoma" w:hAnsi="Tahoma" w:cs="Tahoma"/>
      <w:sz w:val="16"/>
      <w:szCs w:val="16"/>
    </w:rPr>
  </w:style>
  <w:style w:type="paragraph" w:styleId="TOC1">
    <w:name w:val="toc 1"/>
    <w:basedOn w:val="Normal"/>
    <w:next w:val="Normal"/>
    <w:autoRedefine/>
    <w:uiPriority w:val="39"/>
    <w:unhideWhenUsed/>
    <w:rsid w:val="002376C5"/>
    <w:pPr>
      <w:tabs>
        <w:tab w:val="right" w:leader="dot" w:pos="9350"/>
      </w:tabs>
      <w:spacing w:before="80" w:after="20"/>
    </w:pPr>
    <w:rPr>
      <w:b/>
      <w:sz w:val="16"/>
    </w:rPr>
  </w:style>
  <w:style w:type="paragraph" w:styleId="TOC2">
    <w:name w:val="toc 2"/>
    <w:basedOn w:val="Normal"/>
    <w:next w:val="Normal"/>
    <w:autoRedefine/>
    <w:uiPriority w:val="39"/>
    <w:unhideWhenUsed/>
    <w:rsid w:val="002376C5"/>
    <w:pPr>
      <w:spacing w:before="0" w:after="20"/>
      <w:ind w:left="144"/>
    </w:pPr>
    <w:rPr>
      <w:sz w:val="14"/>
    </w:rPr>
  </w:style>
  <w:style w:type="character" w:styleId="Hyperlink">
    <w:name w:val="Hyperlink"/>
    <w:basedOn w:val="DefaultParagraphFont"/>
    <w:uiPriority w:val="99"/>
    <w:unhideWhenUsed/>
    <w:rsid w:val="001B176D"/>
    <w:rPr>
      <w:color w:val="0000FF" w:themeColor="hyperlink"/>
      <w:u w:val="single"/>
    </w:rPr>
  </w:style>
  <w:style w:type="character" w:styleId="BookTitle">
    <w:name w:val="Book Title"/>
    <w:basedOn w:val="DefaultParagraphFont"/>
    <w:uiPriority w:val="33"/>
    <w:qFormat/>
    <w:rsid w:val="001B176D"/>
    <w:rPr>
      <w:b/>
      <w:bCs/>
      <w:smallCaps/>
      <w:spacing w:val="5"/>
      <w:sz w:val="48"/>
    </w:rPr>
  </w:style>
  <w:style w:type="paragraph" w:styleId="Title">
    <w:name w:val="Title"/>
    <w:basedOn w:val="Normal"/>
    <w:next w:val="Normal"/>
    <w:link w:val="TitleChar"/>
    <w:uiPriority w:val="10"/>
    <w:unhideWhenUsed/>
    <w:qFormat/>
    <w:rsid w:val="0069598A"/>
    <w:pPr>
      <w:pBdr>
        <w:bottom w:val="single" w:sz="8" w:space="4" w:color="auto"/>
      </w:pBdr>
      <w:spacing w:before="0" w:after="240"/>
      <w:contextualSpacing/>
      <w:jc w:val="both"/>
    </w:pPr>
    <w:rPr>
      <w:rFonts w:ascii="Arial Black" w:eastAsiaTheme="majorEastAsia" w:hAnsi="Arial Black" w:cstheme="majorBidi"/>
      <w:spacing w:val="5"/>
      <w:kern w:val="28"/>
      <w:sz w:val="28"/>
      <w:szCs w:val="52"/>
    </w:rPr>
  </w:style>
  <w:style w:type="character" w:customStyle="1" w:styleId="TitleChar">
    <w:name w:val="Title Char"/>
    <w:basedOn w:val="DefaultParagraphFont"/>
    <w:link w:val="Title"/>
    <w:uiPriority w:val="10"/>
    <w:rsid w:val="0069598A"/>
    <w:rPr>
      <w:rFonts w:ascii="Arial Black" w:eastAsiaTheme="majorEastAsia" w:hAnsi="Arial Black" w:cstheme="majorBidi"/>
      <w:spacing w:val="5"/>
      <w:kern w:val="28"/>
      <w:sz w:val="28"/>
      <w:szCs w:val="52"/>
    </w:rPr>
  </w:style>
  <w:style w:type="paragraph" w:styleId="NoSpacing">
    <w:name w:val="No Spacing"/>
    <w:link w:val="NoSpacingChar"/>
    <w:uiPriority w:val="1"/>
    <w:qFormat/>
    <w:rsid w:val="002754DA"/>
    <w:pPr>
      <w:spacing w:after="0" w:line="240" w:lineRule="auto"/>
    </w:pPr>
    <w:rPr>
      <w:rFonts w:eastAsiaTheme="minorEastAsia"/>
    </w:rPr>
  </w:style>
  <w:style w:type="character" w:customStyle="1" w:styleId="NoSpacingChar">
    <w:name w:val="No Spacing Char"/>
    <w:basedOn w:val="DefaultParagraphFont"/>
    <w:link w:val="NoSpacing"/>
    <w:uiPriority w:val="1"/>
    <w:rsid w:val="002754DA"/>
    <w:rPr>
      <w:rFonts w:eastAsiaTheme="minorEastAsia"/>
    </w:rPr>
  </w:style>
  <w:style w:type="paragraph" w:styleId="Header">
    <w:name w:val="header"/>
    <w:basedOn w:val="Normal"/>
    <w:link w:val="HeaderChar"/>
    <w:uiPriority w:val="99"/>
    <w:semiHidden/>
    <w:unhideWhenUsed/>
    <w:rsid w:val="000E4786"/>
    <w:pPr>
      <w:tabs>
        <w:tab w:val="center" w:pos="4680"/>
        <w:tab w:val="right" w:pos="9360"/>
      </w:tabs>
      <w:spacing w:before="0" w:after="0"/>
    </w:pPr>
  </w:style>
  <w:style w:type="character" w:customStyle="1" w:styleId="HeaderChar">
    <w:name w:val="Header Char"/>
    <w:basedOn w:val="DefaultParagraphFont"/>
    <w:link w:val="Header"/>
    <w:uiPriority w:val="99"/>
    <w:semiHidden/>
    <w:rsid w:val="000E4786"/>
    <w:rPr>
      <w:rFonts w:ascii="Verdana" w:hAnsi="Verdana"/>
      <w:sz w:val="18"/>
    </w:rPr>
  </w:style>
  <w:style w:type="paragraph" w:styleId="Footer">
    <w:name w:val="footer"/>
    <w:basedOn w:val="Normal"/>
    <w:link w:val="FooterChar"/>
    <w:uiPriority w:val="99"/>
    <w:unhideWhenUsed/>
    <w:rsid w:val="00515C63"/>
    <w:pPr>
      <w:pBdr>
        <w:top w:val="single" w:sz="8" w:space="1" w:color="292929"/>
      </w:pBdr>
      <w:tabs>
        <w:tab w:val="center" w:pos="4680"/>
        <w:tab w:val="right" w:pos="9360"/>
      </w:tabs>
      <w:spacing w:before="40" w:after="0"/>
    </w:pPr>
    <w:rPr>
      <w:color w:val="292929"/>
      <w:sz w:val="14"/>
    </w:rPr>
  </w:style>
  <w:style w:type="character" w:customStyle="1" w:styleId="FooterChar">
    <w:name w:val="Footer Char"/>
    <w:basedOn w:val="DefaultParagraphFont"/>
    <w:link w:val="Footer"/>
    <w:uiPriority w:val="99"/>
    <w:rsid w:val="00515C63"/>
    <w:rPr>
      <w:rFonts w:ascii="Verdana" w:hAnsi="Verdana"/>
      <w:color w:val="292929"/>
      <w:sz w:val="14"/>
    </w:rPr>
  </w:style>
  <w:style w:type="paragraph" w:customStyle="1" w:styleId="LabExercise">
    <w:name w:val="Lab Exercise"/>
    <w:basedOn w:val="Normal"/>
    <w:next w:val="Normal"/>
    <w:qFormat/>
    <w:rsid w:val="00A66755"/>
    <w:pPr>
      <w:spacing w:before="0" w:after="200" w:line="276" w:lineRule="auto"/>
    </w:pPr>
    <w:rPr>
      <w:b/>
      <w:sz w:val="24"/>
    </w:rPr>
  </w:style>
  <w:style w:type="paragraph" w:styleId="ListParagraph">
    <w:name w:val="List Paragraph"/>
    <w:basedOn w:val="Normal"/>
    <w:uiPriority w:val="34"/>
    <w:qFormat/>
    <w:rsid w:val="00A66755"/>
    <w:pPr>
      <w:spacing w:before="0" w:after="200" w:line="276" w:lineRule="auto"/>
      <w:ind w:left="720"/>
      <w:contextualSpacing/>
    </w:pPr>
  </w:style>
  <w:style w:type="table" w:customStyle="1" w:styleId="LabExerciseStepTable">
    <w:name w:val="Lab Exercise Step Table"/>
    <w:basedOn w:val="TableNormal"/>
    <w:uiPriority w:val="99"/>
    <w:rsid w:val="006B6F43"/>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A4394E"/>
    <w:rPr>
      <w:rFonts w:ascii="Lucida Console" w:hAnsi="Lucida Console" w:cs="Courier New"/>
      <w:b/>
      <w:spacing w:val="-6"/>
      <w:sz w:val="18"/>
    </w:rPr>
  </w:style>
  <w:style w:type="paragraph" w:customStyle="1" w:styleId="NumberedBullet">
    <w:name w:val="Numbered Bullet"/>
    <w:basedOn w:val="ListParagraph"/>
    <w:unhideWhenUsed/>
    <w:qFormat/>
    <w:rsid w:val="008C1C05"/>
    <w:pPr>
      <w:tabs>
        <w:tab w:val="left" w:pos="144"/>
      </w:tabs>
      <w:spacing w:before="80" w:after="40" w:line="240" w:lineRule="auto"/>
      <w:ind w:hanging="360"/>
      <w:contextualSpacing w:val="0"/>
    </w:pPr>
  </w:style>
  <w:style w:type="paragraph" w:customStyle="1" w:styleId="LabStepScreenshot">
    <w:name w:val="Lab Step Screenshot"/>
    <w:basedOn w:val="Normal"/>
    <w:qFormat/>
    <w:rsid w:val="00F64CF9"/>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8C1C05"/>
    <w:pPr>
      <w:spacing w:before="0" w:after="0"/>
    </w:pPr>
    <w:rPr>
      <w:sz w:val="20"/>
      <w:szCs w:val="20"/>
    </w:rPr>
  </w:style>
  <w:style w:type="character" w:customStyle="1" w:styleId="FootnoteTextChar">
    <w:name w:val="Footnote Text Char"/>
    <w:basedOn w:val="DefaultParagraphFont"/>
    <w:link w:val="FootnoteText"/>
    <w:uiPriority w:val="99"/>
    <w:semiHidden/>
    <w:rsid w:val="008C1C05"/>
    <w:rPr>
      <w:rFonts w:ascii="Verdana" w:hAnsi="Verdana"/>
      <w:sz w:val="20"/>
      <w:szCs w:val="20"/>
    </w:rPr>
  </w:style>
  <w:style w:type="table" w:styleId="LightShading-Accent4">
    <w:name w:val="Light Shading Accent 4"/>
    <w:basedOn w:val="TableNormal"/>
    <w:uiPriority w:val="60"/>
    <w:rsid w:val="008C1C05"/>
    <w:pPr>
      <w:spacing w:after="0" w:line="240" w:lineRule="auto"/>
    </w:pPr>
    <w:rPr>
      <w:color w:val="604A7B"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6384D"/>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504620"/>
    <w:pPr>
      <w:spacing w:after="0" w:line="240" w:lineRule="auto"/>
    </w:pPr>
    <w:rPr>
      <w:color w:val="376092"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F" w:themeFill="accent1" w:themeFillTint="3F"/>
      </w:tcPr>
    </w:tblStylePr>
    <w:tblStylePr w:type="band1Horz">
      <w:tblPr/>
      <w:tcPr>
        <w:tcBorders>
          <w:left w:val="nil"/>
          <w:right w:val="nil"/>
          <w:insideH w:val="nil"/>
          <w:insideV w:val="nil"/>
        </w:tcBorders>
        <w:shd w:val="clear" w:color="auto" w:fill="D3E0EF" w:themeFill="accent1" w:themeFillTint="3F"/>
      </w:tcPr>
    </w:tblStylePr>
  </w:style>
  <w:style w:type="table" w:styleId="LightShading-Accent5">
    <w:name w:val="Light Shading Accent 5"/>
    <w:basedOn w:val="TableNormal"/>
    <w:uiPriority w:val="60"/>
    <w:rsid w:val="008D0899"/>
    <w:pPr>
      <w:spacing w:after="0" w:line="240" w:lineRule="auto"/>
    </w:pPr>
    <w:rPr>
      <w:color w:val="31859C"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6208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620888"/>
    <w:pPr>
      <w:spacing w:after="0" w:line="240" w:lineRule="auto"/>
    </w:pPr>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62088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620888"/>
    <w:pPr>
      <w:tabs>
        <w:tab w:val="num" w:pos="360"/>
      </w:tabs>
      <w:ind w:left="360" w:hanging="360"/>
      <w:contextualSpacing/>
    </w:pPr>
  </w:style>
  <w:style w:type="character" w:customStyle="1" w:styleId="InLineUrl">
    <w:name w:val="InLineUrl"/>
    <w:basedOn w:val="DefaultParagraphFont"/>
    <w:uiPriority w:val="1"/>
    <w:qFormat/>
    <w:rsid w:val="007442CF"/>
    <w:rPr>
      <w:rFonts w:ascii="Arial" w:hAnsi="Arial"/>
      <w:b/>
      <w:sz w:val="16"/>
    </w:rPr>
  </w:style>
  <w:style w:type="paragraph" w:customStyle="1" w:styleId="LabStepNumbered">
    <w:name w:val="Lab Step Numbered"/>
    <w:basedOn w:val="ListParagraph"/>
    <w:qFormat/>
    <w:rsid w:val="009422EE"/>
    <w:pPr>
      <w:numPr>
        <w:numId w:val="4"/>
      </w:numPr>
      <w:spacing w:before="80" w:after="40" w:line="240" w:lineRule="auto"/>
      <w:contextualSpacing w:val="0"/>
    </w:pPr>
  </w:style>
  <w:style w:type="paragraph" w:customStyle="1" w:styleId="LabStepCodeBlock">
    <w:name w:val="Lab Step Code Block"/>
    <w:basedOn w:val="Normal"/>
    <w:qFormat/>
    <w:rsid w:val="009E2AD2"/>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Normal"/>
    <w:qFormat/>
    <w:rsid w:val="006C0157"/>
    <w:pPr>
      <w:numPr>
        <w:numId w:val="3"/>
      </w:numPr>
      <w:spacing w:before="80" w:after="40"/>
      <w:ind w:left="1008" w:hanging="432"/>
    </w:pPr>
    <w:rPr>
      <w:sz w:val="16"/>
    </w:rPr>
  </w:style>
  <w:style w:type="paragraph" w:customStyle="1" w:styleId="LabStepLevel2NoBullet">
    <w:name w:val="Lab Step Level 2 No Bullet"/>
    <w:basedOn w:val="LabStepLevel2Numbered"/>
    <w:qFormat/>
    <w:rsid w:val="009E2AD2"/>
    <w:pPr>
      <w:numPr>
        <w:numId w:val="0"/>
      </w:numPr>
      <w:spacing w:before="40"/>
      <w:ind w:left="720"/>
    </w:pPr>
    <w:rPr>
      <w:sz w:val="14"/>
    </w:rPr>
  </w:style>
  <w:style w:type="character" w:customStyle="1" w:styleId="LabStepScreenshotFrame">
    <w:name w:val="Lab Step Screenshot Frame"/>
    <w:basedOn w:val="DefaultParagraphFont"/>
    <w:uiPriority w:val="1"/>
    <w:qFormat/>
    <w:rsid w:val="00990EBF"/>
    <w:rPr>
      <w:noProof/>
      <w:bdr w:val="single" w:sz="2" w:space="0" w:color="DDDDDD"/>
    </w:rPr>
  </w:style>
  <w:style w:type="paragraph" w:customStyle="1" w:styleId="LabExerciseCallout">
    <w:name w:val="Lab Exercise Callout"/>
    <w:basedOn w:val="LabExerciseText"/>
    <w:qFormat/>
    <w:rsid w:val="00711C0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830A82"/>
    <w:pPr>
      <w:pBdr>
        <w:top w:val="single" w:sz="2" w:space="4" w:color="808080"/>
        <w:left w:val="single" w:sz="2" w:space="3" w:color="808080"/>
        <w:bottom w:val="single" w:sz="2" w:space="4" w:color="808080"/>
        <w:right w:val="single" w:sz="2" w:space="3" w:color="808080"/>
      </w:pBdr>
      <w:shd w:val="pct65" w:color="EAEAEA" w:fill="auto"/>
      <w:spacing w:before="0"/>
      <w:ind w:left="72"/>
    </w:pPr>
    <w:rPr>
      <w:rFonts w:ascii="Arial" w:hAnsi="Arial"/>
      <w:sz w:val="16"/>
    </w:rPr>
  </w:style>
  <w:style w:type="paragraph" w:customStyle="1" w:styleId="LabSetup">
    <w:name w:val="Lab Setup"/>
    <w:basedOn w:val="Normal"/>
    <w:next w:val="Normal"/>
    <w:rsid w:val="00E056FD"/>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E95F93"/>
    <w:pPr>
      <w:numPr>
        <w:numId w:val="2"/>
      </w:numPr>
      <w:shd w:val="clear" w:color="auto" w:fill="FFFFFF" w:themeFill="background1"/>
      <w:tabs>
        <w:tab w:val="left" w:pos="216"/>
      </w:tabs>
      <w:spacing w:before="60" w:after="120" w:line="240" w:lineRule="exact"/>
      <w:ind w:left="216" w:hanging="144"/>
      <w:contextualSpacing/>
    </w:pPr>
    <w:rPr>
      <w:rFonts w:ascii="Arial" w:hAnsi="Arial"/>
      <w:color w:val="auto"/>
    </w:rPr>
  </w:style>
  <w:style w:type="table" w:customStyle="1" w:styleId="LabExerciseTable">
    <w:name w:val="Lab Exercise Table"/>
    <w:basedOn w:val="TableGrid1"/>
    <w:uiPriority w:val="99"/>
    <w:rsid w:val="006B6F43"/>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B6F43"/>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A55EA3"/>
    <w:rPr>
      <w:rFonts w:ascii="Arial" w:hAnsi="Arial"/>
      <w:b/>
      <w:iCs/>
      <w:sz w:val="16"/>
    </w:rPr>
  </w:style>
  <w:style w:type="character" w:customStyle="1" w:styleId="InlindeCode">
    <w:name w:val="InlindeCode"/>
    <w:basedOn w:val="DefaultParagraphFont"/>
    <w:uiPriority w:val="1"/>
    <w:qFormat/>
    <w:rsid w:val="00A55EA3"/>
    <w:rPr>
      <w:rFonts w:ascii="Lucida Console" w:hAnsi="Lucida Console"/>
      <w:b/>
      <w:sz w:val="16"/>
    </w:rPr>
  </w:style>
  <w:style w:type="table" w:customStyle="1" w:styleId="LabStepTable">
    <w:name w:val="Lab Step Table"/>
    <w:basedOn w:val="TableGrid"/>
    <w:uiPriority w:val="99"/>
    <w:rsid w:val="00AF4F9B"/>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22EE"/>
    <w:pPr>
      <w:tabs>
        <w:tab w:val="left" w:pos="288"/>
        <w:tab w:val="left" w:pos="576"/>
      </w:tabs>
      <w:spacing w:before="0" w:after="0"/>
    </w:pPr>
    <w:rPr>
      <w:sz w:val="14"/>
    </w:rPr>
  </w:style>
  <w:style w:type="character" w:customStyle="1" w:styleId="Heading3Char">
    <w:name w:val="Heading 3 Char"/>
    <w:basedOn w:val="DefaultParagraphFont"/>
    <w:link w:val="Heading3"/>
    <w:uiPriority w:val="9"/>
    <w:semiHidden/>
    <w:rsid w:val="00711C05"/>
    <w:rPr>
      <w:rFonts w:asciiTheme="majorHAnsi" w:eastAsiaTheme="majorEastAsia" w:hAnsiTheme="majorHAnsi" w:cstheme="majorBidi"/>
      <w:b/>
      <w:bCs/>
      <w:color w:val="4F81BD" w:themeColor="accent1"/>
      <w:sz w:val="18"/>
    </w:rPr>
  </w:style>
  <w:style w:type="paragraph" w:customStyle="1" w:styleId="LabStepCodeBlockLevel2">
    <w:name w:val="Lab Step Code Block Level 2"/>
    <w:basedOn w:val="LabStepCodeBlock"/>
    <w:qFormat/>
    <w:rsid w:val="00216298"/>
    <w:pPr>
      <w:ind w:left="1152"/>
    </w:pPr>
  </w:style>
  <w:style w:type="paragraph" w:customStyle="1" w:styleId="LabStepScreenshotLevel2">
    <w:name w:val="Lab Step Screenshot Level 2"/>
    <w:basedOn w:val="LabStepScreenshot"/>
    <w:qFormat/>
    <w:rsid w:val="00F276BD"/>
    <w:pPr>
      <w:ind w:left="1152"/>
    </w:pPr>
    <w:rPr>
      <w:noProof/>
    </w:rPr>
  </w:style>
  <w:style w:type="paragraph" w:customStyle="1" w:styleId="LabStepTableTextHeader">
    <w:name w:val="Lab Step Table Text Header"/>
    <w:basedOn w:val="LabStepTableText"/>
    <w:next w:val="LabStepTableText"/>
    <w:qFormat/>
    <w:rsid w:val="00AF4F9B"/>
    <w:rPr>
      <w:b/>
    </w:rPr>
  </w:style>
  <w:style w:type="paragraph" w:customStyle="1" w:styleId="LabStepTableParagraph">
    <w:name w:val="Lab Step Table Paragraph"/>
    <w:basedOn w:val="LabStepNumbered"/>
    <w:qFormat/>
    <w:rsid w:val="00E90829"/>
    <w:pPr>
      <w:numPr>
        <w:numId w:val="0"/>
      </w:numPr>
    </w:pPr>
  </w:style>
  <w:style w:type="paragraph" w:styleId="TOCHeading">
    <w:name w:val="TOC Heading"/>
    <w:basedOn w:val="Heading1"/>
    <w:next w:val="Normal"/>
    <w:uiPriority w:val="39"/>
    <w:semiHidden/>
    <w:unhideWhenUsed/>
    <w:qFormat/>
    <w:rsid w:val="0069598A"/>
    <w:pPr>
      <w:keepNext/>
      <w:keepLines/>
      <w:pBdr>
        <w:bottom w:val="none" w:sz="0" w:space="0" w:color="auto"/>
      </w:pBdr>
      <w:spacing w:before="480" w:after="0" w:line="276" w:lineRule="auto"/>
      <w:outlineLvl w:val="9"/>
    </w:pPr>
    <w:rPr>
      <w:rFonts w:asciiTheme="majorHAnsi" w:eastAsiaTheme="majorEastAsia" w:hAnsiTheme="majorHAnsi" w:cstheme="majorBidi"/>
      <w:b/>
      <w:bCs/>
      <w:color w:val="376092" w:themeColor="accent1" w:themeShade="BF"/>
      <w:szCs w:val="28"/>
    </w:rPr>
  </w:style>
  <w:style w:type="paragraph" w:customStyle="1" w:styleId="ActionSection">
    <w:name w:val="&lt;&gt;ActionSection"/>
    <w:basedOn w:val="Normal"/>
    <w:rsid w:val="00B410F6"/>
    <w:pPr>
      <w:numPr>
        <w:numId w:val="63"/>
      </w:numPr>
      <w:spacing w:before="0" w:after="0" w:line="240" w:lineRule="exact"/>
    </w:pPr>
    <w:rPr>
      <w:rFonts w:ascii="Arial" w:eastAsia="Times New Roman" w:hAnsi="Arial" w:cs="Arial"/>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settings" Target="setting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styles" Target="styles.xml"/><Relationship Id="rId12"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microsoft.com/office/2006/relationships/stylesWithtEffects" Target="stylesWithEffects0.xml"/></Relationships>
</file>

<file path=word/_rels/settings.xml.rels><?xml version="1.0" encoding="UTF-8" standalone="yes"?>
<Relationships xmlns="http://schemas.openxmlformats.org/package/2006/relationships"><Relationship Id="rId1" Type="http://schemas.openxmlformats.org/officeDocument/2006/relationships/attachedTemplate" Target="file:///D:\Apollo\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34F371A5D7D7DE4A8979C003A11B1BB6" ma:contentTypeVersion="0" ma:contentTypeDescription="Create a new document." ma:contentTypeScope="" ma:versionID="b1c18d612d2d1f0016585f32229c1ae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p:properties>
</file>

<file path=customXml/item6.xml><?xml version="1.0" encoding="utf-8"?>
<outs:outSpaceData xmlns:outs="http://schemas.microsoft.com/office/2009/outspace/metadata">
  <outs:relatedDates>
    <outs:relatedDate>
      <outs:type>3</outs:type>
      <outs:displayName>Last Modified</outs:displayName>
      <outs:dateTime>2009-09-03T03:17:00Z</outs:dateTime>
      <outs:isPinned>true</outs:isPinned>
    </outs:relatedDate>
    <outs:relatedDate>
      <outs:type>2</outs:type>
      <outs:displayName>Created</outs:displayName>
      <outs:dateTime>2009-09-03T03:17:00Z</outs:dateTime>
      <outs:isPinned>true</outs:isPinned>
    </outs:relatedDate>
    <outs:relatedDate>
      <outs:type>4</outs:type>
      <outs:displayName>Last Printed</outs:displayName>
      <outs:dateTime>2009-08-12T17:01:00Z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Critical Path Training</outs:displayName>
          <outs:accountName/>
        </outs:relatedPerson>
      </outs:people>
      <outs:source>0</outs:source>
      <outs:isPinned>true</outs:isPinned>
    </outs:relatedPeopleItem>
    <outs:relatedPeopleItem>
      <outs:category>Last modified by</outs:category>
      <outs:people>
        <outs:relatedPerson>
          <outs:displayName>Andrew Connell</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Props1.xml><?xml version="1.0" encoding="utf-8"?>
<ds:datastoreItem xmlns:ds="http://schemas.openxmlformats.org/officeDocument/2006/customXml" ds:itemID="{4EA9AC43-A36A-473C-BE7C-FB191543CB8D}"/>
</file>

<file path=customXml/itemProps2.xml><?xml version="1.0" encoding="utf-8"?>
<ds:datastoreItem xmlns:ds="http://schemas.openxmlformats.org/officeDocument/2006/customXml" ds:itemID="{4AB4F019-59F6-4F32-9A99-4D00AA33EAC5}"/>
</file>

<file path=customXml/itemProps3.xml><?xml version="1.0" encoding="utf-8"?>
<ds:datastoreItem xmlns:ds="http://schemas.openxmlformats.org/officeDocument/2006/customXml" ds:itemID="{B2AA5C36-CBBE-42D5-B763-09BE76AB25C1}">
  <ds:schemaRefs>
    <ds:schemaRef ds:uri="http://schemas.microsoft.com/sharepoint/events"/>
  </ds:schemaRefs>
</ds:datastoreItem>
</file>

<file path=customXml/itemProps4.xml><?xml version="1.0" encoding="utf-8"?>
<ds:datastoreItem xmlns:ds="http://schemas.openxmlformats.org/officeDocument/2006/customXml" ds:itemID="{B486F746-C4AC-410B-9B0A-C005300E75D7}"/>
</file>

<file path=customXml/itemProps5.xml><?xml version="1.0" encoding="utf-8"?>
<ds:datastoreItem xmlns:ds="http://schemas.openxmlformats.org/officeDocument/2006/customXml" ds:itemID="{39316EDB-49BA-4480-A4CC-06A2F75E0759}"/>
</file>

<file path=customXml/itemProps6.xml><?xml version="1.0" encoding="utf-8"?>
<ds:datastoreItem xmlns:ds="http://schemas.openxmlformats.org/officeDocument/2006/customXml" ds:itemID="{EE7C130A-3D7F-433D-9DC4-178BD393CBC6}"/>
</file>

<file path=docProps/app.xml><?xml version="1.0" encoding="utf-8"?>
<Properties xmlns="http://schemas.openxmlformats.org/officeDocument/2006/extended-properties" xmlns:vt="http://schemas.openxmlformats.org/officeDocument/2006/docPropsVTypes">
  <Template>CptCourseManual.dotx</Template>
  <TotalTime>220</TotalTime>
  <Pages>12</Pages>
  <Words>2671</Words>
  <Characters>15228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17864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Critical Path Training</dc:creator>
  <cp:lastModifiedBy>Windows User</cp:lastModifiedBy>
  <cp:revision>50</cp:revision>
  <cp:lastPrinted>2010-03-29T15:56:00Z</cp:lastPrinted>
  <dcterms:created xsi:type="dcterms:W3CDTF">2009-09-03T03:21:00Z</dcterms:created>
  <dcterms:modified xsi:type="dcterms:W3CDTF">2012-04-12T18:16:00Z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0x01010034F371A5D7D7DE4A8979C003A11B1BB6</vt:lpwstr>
  </property>
  <property fmtid="{D5CDD505-2E9C-101B-9397-08002B2CF9AE}" pid="3" name="ContentAuthor">
    <vt:lpwstr>1</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786758a4-f35b-44ac-99c2-d493e66de69a</vt:lpwstr>
  </property>
</Properties>
</file>