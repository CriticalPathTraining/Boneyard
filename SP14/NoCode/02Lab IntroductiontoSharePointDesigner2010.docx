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A467DC" w:rsidP="00465729">
      <w:pPr>
        <w:pStyle w:val="Heading2"/>
      </w:pPr>
      <w:bookmarkStart w:id="0" w:name="_Toc225684689"/>
      <w:bookmarkStart w:id="1" w:name="_GoBack"/>
      <w:bookmarkEnd w:id="1"/>
      <w:r>
        <w:t>Introduction to SharePoint Designer 2010</w:t>
      </w:r>
    </w:p>
    <w:p w:rsidR="00FD1B1D" w:rsidRDefault="00FD1B1D" w:rsidP="00FD1B1D">
      <w:pPr>
        <w:pStyle w:val="LabExerciseText"/>
        <w:rPr>
          <w:b/>
        </w:rPr>
      </w:pPr>
      <w:r w:rsidRPr="00E056FD">
        <w:rPr>
          <w:b/>
        </w:rPr>
        <w:t>Lab Time</w:t>
      </w:r>
      <w:r w:rsidRPr="00E056FD">
        <w:t xml:space="preserve">: </w:t>
      </w:r>
      <w:r w:rsidR="00FA3DB5">
        <w:t>70</w:t>
      </w:r>
      <w:r w:rsidR="00FA3DB5" w:rsidRPr="00E056FD">
        <w:t xml:space="preserve"> </w:t>
      </w:r>
      <w:r w:rsidRPr="00E056FD">
        <w:t>minutes</w:t>
      </w:r>
    </w:p>
    <w:p w:rsidR="00A71639" w:rsidRDefault="00FD1B1D" w:rsidP="003654AA">
      <w:pPr>
        <w:pStyle w:val="LabExerciseText"/>
      </w:pPr>
      <w:r w:rsidRPr="00AB0B53">
        <w:rPr>
          <w:b/>
        </w:rPr>
        <w:t>Lab Overview:</w:t>
      </w:r>
      <w:r>
        <w:t xml:space="preserve"> In this lab you will </w:t>
      </w:r>
      <w:r w:rsidR="003654AA">
        <w:t xml:space="preserve">be introduced </w:t>
      </w:r>
      <w:r w:rsidR="00A71639">
        <w:t xml:space="preserve">the SharePoint Designer </w:t>
      </w:r>
      <w:r w:rsidR="003654AA">
        <w:t>2010 application. You will explore how to navigate a SharePoint site's components and modify them as needed. You will also learn how to manage security of a SharePoint's site using SharePoint Designer.</w:t>
      </w:r>
      <w:bookmarkStart w:id="2" w:name="_Toc225684685"/>
      <w:bookmarkStart w:id="3" w:name="_Toc236505646"/>
    </w:p>
    <w:p w:rsidR="00FD1B1D" w:rsidRDefault="00FD1B1D" w:rsidP="00465729">
      <w:pPr>
        <w:pStyle w:val="Heading3"/>
      </w:pPr>
      <w:r w:rsidRPr="00FC79BD">
        <w:t xml:space="preserve">Exercise 1: </w:t>
      </w:r>
      <w:bookmarkEnd w:id="2"/>
      <w:bookmarkEnd w:id="3"/>
      <w:r w:rsidR="00943670">
        <w:t>Looking Around</w:t>
      </w:r>
      <w:r w:rsidR="00160FBF">
        <w:t xml:space="preserve"> SharePoint Designer 2010</w:t>
      </w:r>
    </w:p>
    <w:p w:rsidR="00FD1B1D" w:rsidRDefault="00FD1B1D" w:rsidP="00C81FF5">
      <w:pPr>
        <w:pStyle w:val="LabExerciseText"/>
      </w:pPr>
      <w:r w:rsidRPr="00AB0146">
        <w:t>I</w:t>
      </w:r>
      <w:r w:rsidR="00267C2B">
        <w:t>n this exer</w:t>
      </w:r>
      <w:r w:rsidR="00943670">
        <w:t>cise you will start exploring the SharePoint Designer 2010 environment.</w:t>
      </w:r>
    </w:p>
    <w:p w:rsidR="00920094" w:rsidRDefault="00E167A4" w:rsidP="00C81FF5">
      <w:pPr>
        <w:pStyle w:val="LabStepNumbered"/>
      </w:pPr>
      <w:r>
        <w:t>S</w:t>
      </w:r>
      <w:r w:rsidR="00A467DC">
        <w:t>tart SharePoint Designer</w:t>
      </w:r>
      <w:r>
        <w:t>:</w:t>
      </w:r>
      <w:r w:rsidR="00A467DC">
        <w:t xml:space="preserve"> </w:t>
      </w:r>
      <w:r w:rsidR="00A467DC" w:rsidRPr="00E167A4">
        <w:rPr>
          <w:b/>
        </w:rPr>
        <w:t>Start</w:t>
      </w:r>
      <w:r w:rsidR="00A467DC" w:rsidRPr="00E167A4">
        <w:rPr>
          <w:rFonts w:ascii="Arial Black" w:hAnsi="Arial Black"/>
          <w:b/>
          <w:bCs/>
          <w:sz w:val="16"/>
          <w:szCs w:val="16"/>
        </w:rPr>
        <w:t xml:space="preserve"> </w:t>
      </w:r>
      <w:r w:rsidRPr="00E167A4">
        <w:rPr>
          <w:b/>
        </w:rPr>
        <w:t xml:space="preserve">» </w:t>
      </w:r>
      <w:r w:rsidR="00A467DC" w:rsidRPr="00E167A4">
        <w:rPr>
          <w:b/>
        </w:rPr>
        <w:t>All Programs</w:t>
      </w:r>
      <w:r w:rsidRPr="00E167A4">
        <w:rPr>
          <w:b/>
        </w:rPr>
        <w:t xml:space="preserve"> » </w:t>
      </w:r>
      <w:r w:rsidR="00A71F6E">
        <w:rPr>
          <w:b/>
        </w:rPr>
        <w:t>SharePoint</w:t>
      </w:r>
      <w:r w:rsidR="00A467DC" w:rsidRPr="00E167A4">
        <w:rPr>
          <w:b/>
        </w:rPr>
        <w:t xml:space="preserve"> </w:t>
      </w:r>
      <w:r w:rsidRPr="00E167A4">
        <w:rPr>
          <w:b/>
        </w:rPr>
        <w:t xml:space="preserve">» </w:t>
      </w:r>
      <w:r w:rsidR="00A467DC" w:rsidRPr="00E167A4">
        <w:rPr>
          <w:b/>
        </w:rPr>
        <w:t>Microsoft SharePoint Designer 2010</w:t>
      </w:r>
      <w:r>
        <w:t>.</w:t>
      </w:r>
    </w:p>
    <w:p w:rsidR="00B4507F" w:rsidRDefault="00A467DC" w:rsidP="00C81FF5">
      <w:pPr>
        <w:pStyle w:val="LabStepNumbered"/>
        <w:numPr>
          <w:ilvl w:val="0"/>
          <w:numId w:val="0"/>
        </w:numPr>
        <w:ind w:left="432"/>
      </w:pPr>
      <w:r>
        <w:t xml:space="preserve">The first thing you see is what is called </w:t>
      </w:r>
      <w:r w:rsidR="00C81FF5">
        <w:rPr>
          <w:b/>
        </w:rPr>
        <w:t>B</w:t>
      </w:r>
      <w:r w:rsidRPr="00C81FF5">
        <w:rPr>
          <w:b/>
        </w:rPr>
        <w:t>ackstage</w:t>
      </w:r>
      <w:r w:rsidR="00FA1857">
        <w:t xml:space="preserve">. </w:t>
      </w:r>
      <w:r>
        <w:t xml:space="preserve">The backstage </w:t>
      </w:r>
      <w:r w:rsidR="00C81FF5">
        <w:t xml:space="preserve">page </w:t>
      </w:r>
      <w:r>
        <w:t>is the place where you can open up existing sites or you can create new sites.</w:t>
      </w:r>
      <w:r w:rsidR="00920094">
        <w:t xml:space="preserve"> </w:t>
      </w:r>
      <w:r>
        <w:t>On the right side of the screen, you can see the templates that are located here</w:t>
      </w:r>
      <w:r w:rsidR="00FA1857">
        <w:t xml:space="preserve">. </w:t>
      </w:r>
      <w:r>
        <w:t xml:space="preserve">You can choose any of the templates, for example, the </w:t>
      </w:r>
      <w:r w:rsidRPr="00C81FF5">
        <w:rPr>
          <w:b/>
        </w:rPr>
        <w:t>Blank Site</w:t>
      </w:r>
      <w:r>
        <w:rPr>
          <w:rFonts w:ascii="Arial Black" w:hAnsi="Arial Black"/>
          <w:b/>
          <w:bCs/>
          <w:sz w:val="16"/>
          <w:szCs w:val="16"/>
        </w:rPr>
        <w:t xml:space="preserve"> </w:t>
      </w:r>
      <w:r>
        <w:t xml:space="preserve">template, the </w:t>
      </w:r>
      <w:r w:rsidRPr="00C81FF5">
        <w:rPr>
          <w:b/>
        </w:rPr>
        <w:t>Blog</w:t>
      </w:r>
      <w:r>
        <w:rPr>
          <w:rFonts w:ascii="Arial Black" w:hAnsi="Arial Black"/>
          <w:b/>
          <w:bCs/>
          <w:sz w:val="16"/>
          <w:szCs w:val="16"/>
        </w:rPr>
        <w:t xml:space="preserve"> </w:t>
      </w:r>
      <w:r>
        <w:t xml:space="preserve">template, the </w:t>
      </w:r>
      <w:r w:rsidRPr="00C81FF5">
        <w:rPr>
          <w:b/>
        </w:rPr>
        <w:t>Team Site</w:t>
      </w:r>
      <w:r>
        <w:rPr>
          <w:b/>
          <w:bCs/>
        </w:rPr>
        <w:t xml:space="preserve"> </w:t>
      </w:r>
      <w:r>
        <w:t xml:space="preserve">template or you can </w:t>
      </w:r>
      <w:r w:rsidR="00E167A4">
        <w:t xml:space="preserve">Click </w:t>
      </w:r>
      <w:r>
        <w:t xml:space="preserve">the </w:t>
      </w:r>
      <w:r w:rsidRPr="00C81FF5">
        <w:rPr>
          <w:b/>
        </w:rPr>
        <w:t>More Templates</w:t>
      </w:r>
      <w:r>
        <w:rPr>
          <w:rFonts w:ascii="Arial Black" w:hAnsi="Arial Black"/>
          <w:b/>
          <w:bCs/>
          <w:sz w:val="16"/>
          <w:szCs w:val="16"/>
        </w:rPr>
        <w:t xml:space="preserve"> </w:t>
      </w:r>
      <w:r>
        <w:t>icon to give y</w:t>
      </w:r>
      <w:r w:rsidR="00920094">
        <w:t xml:space="preserve">ou examples of more templates. </w:t>
      </w:r>
      <w:r>
        <w:t>You can use any of these template</w:t>
      </w:r>
      <w:r w:rsidR="00920094">
        <w:t xml:space="preserve">s to start creating your site. </w:t>
      </w:r>
      <w:r>
        <w:t xml:space="preserve">You can also </w:t>
      </w:r>
      <w:r w:rsidR="005942C8">
        <w:t>click</w:t>
      </w:r>
      <w:r w:rsidR="00E167A4">
        <w:t xml:space="preserve"> </w:t>
      </w:r>
      <w:r>
        <w:t xml:space="preserve">the </w:t>
      </w:r>
      <w:r w:rsidRPr="00C81FF5">
        <w:rPr>
          <w:b/>
        </w:rPr>
        <w:t>New Blank Web Site</w:t>
      </w:r>
      <w:r>
        <w:rPr>
          <w:rFonts w:ascii="Arial Black" w:hAnsi="Arial Black"/>
          <w:b/>
          <w:bCs/>
          <w:sz w:val="16"/>
          <w:szCs w:val="16"/>
        </w:rPr>
        <w:t xml:space="preserve"> </w:t>
      </w:r>
      <w:r>
        <w:t>button w</w:t>
      </w:r>
      <w:r w:rsidR="00C81FF5">
        <w:t xml:space="preserve">hich will let you make a blank SharePoint </w:t>
      </w:r>
      <w:r>
        <w:t xml:space="preserve">site. On the left of the screen, you have the </w:t>
      </w:r>
      <w:r w:rsidRPr="00C81FF5">
        <w:rPr>
          <w:b/>
        </w:rPr>
        <w:t>Open Site</w:t>
      </w:r>
      <w:r>
        <w:rPr>
          <w:rFonts w:ascii="Arial Black" w:hAnsi="Arial Black"/>
          <w:b/>
          <w:bCs/>
          <w:sz w:val="16"/>
          <w:szCs w:val="16"/>
        </w:rPr>
        <w:t xml:space="preserve"> </w:t>
      </w:r>
      <w:r w:rsidR="00C81FF5">
        <w:t>button. I</w:t>
      </w:r>
      <w:r>
        <w:t xml:space="preserve">f you </w:t>
      </w:r>
      <w:r w:rsidR="005942C8">
        <w:t>click</w:t>
      </w:r>
      <w:r w:rsidR="00E167A4">
        <w:t xml:space="preserve"> </w:t>
      </w:r>
      <w:r>
        <w:t xml:space="preserve">the </w:t>
      </w:r>
      <w:r w:rsidRPr="00C81FF5">
        <w:rPr>
          <w:b/>
        </w:rPr>
        <w:t>Open Site</w:t>
      </w:r>
      <w:r>
        <w:t xml:space="preserve"> button, it gives you a</w:t>
      </w:r>
      <w:r w:rsidR="00C81FF5">
        <w:t>n</w:t>
      </w:r>
      <w:r>
        <w:t xml:space="preserve"> </w:t>
      </w:r>
      <w:r w:rsidRPr="00C81FF5">
        <w:rPr>
          <w:b/>
        </w:rPr>
        <w:t xml:space="preserve">Open Site </w:t>
      </w:r>
      <w:r w:rsidR="00BA45FA" w:rsidRPr="00C81FF5">
        <w:rPr>
          <w:b/>
        </w:rPr>
        <w:t>dialog</w:t>
      </w:r>
      <w:r w:rsidRPr="00C81FF5">
        <w:rPr>
          <w:b/>
        </w:rPr>
        <w:t xml:space="preserve"> box</w:t>
      </w:r>
      <w:r>
        <w:rPr>
          <w:rFonts w:ascii="Arial Black" w:hAnsi="Arial Black"/>
          <w:b/>
          <w:bCs/>
          <w:sz w:val="16"/>
          <w:szCs w:val="16"/>
        </w:rPr>
        <w:t xml:space="preserve"> </w:t>
      </w:r>
      <w:r>
        <w:t>in which you can open up an existing site.</w:t>
      </w:r>
      <w:r w:rsidR="00920094">
        <w:t xml:space="preserve"> </w:t>
      </w:r>
      <w:r>
        <w:t xml:space="preserve">SharePoint Designer 2010 can be used to make any number of </w:t>
      </w:r>
      <w:proofErr w:type="spellStart"/>
      <w:r>
        <w:t>su</w:t>
      </w:r>
      <w:r w:rsidR="00C81FF5">
        <w:t>bsites</w:t>
      </w:r>
      <w:proofErr w:type="spellEnd"/>
      <w:r w:rsidR="00C81FF5">
        <w:t xml:space="preserve"> under a top level site. SharePoint Designer </w:t>
      </w:r>
      <w:r>
        <w:t>2010 cannot be used to make a site collection or a top level site</w:t>
      </w:r>
      <w:r w:rsidR="00FA1857">
        <w:t xml:space="preserve">. </w:t>
      </w:r>
    </w:p>
    <w:p w:rsidR="00920094" w:rsidRDefault="00A87C07" w:rsidP="00611094">
      <w:pPr>
        <w:pStyle w:val="LabStepScreenshot"/>
      </w:pPr>
      <w:r w:rsidRPr="00611094">
        <w:rPr>
          <w:rStyle w:val="LabStepScreenshotFrame"/>
        </w:rPr>
        <w:drawing>
          <wp:inline distT="0" distB="0" distL="0" distR="0" wp14:anchorId="7E56FFAB" wp14:editId="6A9B3C94">
            <wp:extent cx="2421446" cy="1719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32618" cy="1727003"/>
                    </a:xfrm>
                    <a:prstGeom prst="rect">
                      <a:avLst/>
                    </a:prstGeom>
                  </pic:spPr>
                </pic:pic>
              </a:graphicData>
            </a:graphic>
          </wp:inline>
        </w:drawing>
      </w:r>
    </w:p>
    <w:p w:rsidR="00A467DC" w:rsidRDefault="00A467DC" w:rsidP="00267C2B">
      <w:pPr>
        <w:pStyle w:val="LabStepNumbered"/>
      </w:pPr>
      <w:r>
        <w:t xml:space="preserve">To start creating a new site, first you will go ahead and open up the top level site, </w:t>
      </w:r>
      <w:r w:rsidR="00E167A4">
        <w:t xml:space="preserve">Click </w:t>
      </w:r>
      <w:r>
        <w:t xml:space="preserve">the </w:t>
      </w:r>
      <w:r w:rsidRPr="00E167A4">
        <w:rPr>
          <w:b/>
        </w:rPr>
        <w:t>Open Site button</w:t>
      </w:r>
      <w:r w:rsidR="00E167A4">
        <w:t xml:space="preserve"> and enter </w:t>
      </w:r>
      <w:r w:rsidR="004436B1" w:rsidRPr="00A87C07">
        <w:rPr>
          <w:b/>
        </w:rPr>
        <w:t>http://intranet.wingtip.com</w:t>
      </w:r>
      <w:r>
        <w:t>, which is the location for the top level site.</w:t>
      </w:r>
      <w:r w:rsidR="00E167A4">
        <w:t xml:space="preserve"> Click </w:t>
      </w:r>
      <w:r>
        <w:t xml:space="preserve">the </w:t>
      </w:r>
      <w:r w:rsidRPr="00E167A4">
        <w:rPr>
          <w:b/>
        </w:rPr>
        <w:t>Open</w:t>
      </w:r>
      <w:r w:rsidRPr="00E167A4">
        <w:rPr>
          <w:rFonts w:ascii="Arial Black" w:hAnsi="Arial Black"/>
          <w:b/>
          <w:bCs/>
          <w:sz w:val="16"/>
          <w:szCs w:val="16"/>
        </w:rPr>
        <w:t xml:space="preserve"> </w:t>
      </w:r>
      <w:r>
        <w:t xml:space="preserve">button and that will </w:t>
      </w:r>
      <w:r w:rsidR="00FA1857">
        <w:t>initiate communication</w:t>
      </w:r>
      <w:r>
        <w:t xml:space="preserve"> with </w:t>
      </w:r>
      <w:r w:rsidR="00FA1857">
        <w:t xml:space="preserve">SharePoint in </w:t>
      </w:r>
      <w:r>
        <w:t>the backend and open up the top level site.</w:t>
      </w:r>
    </w:p>
    <w:p w:rsidR="00B4507F" w:rsidRDefault="00A467DC" w:rsidP="00B4507F">
      <w:pPr>
        <w:pStyle w:val="LabStepNumbered"/>
        <w:numPr>
          <w:ilvl w:val="0"/>
          <w:numId w:val="0"/>
        </w:numPr>
        <w:ind w:left="432"/>
      </w:pPr>
      <w:r>
        <w:t>First notice the navigational components of SharePoint Designer 2010</w:t>
      </w:r>
      <w:r w:rsidR="00FA1857">
        <w:t xml:space="preserve">. </w:t>
      </w:r>
      <w:r>
        <w:t xml:space="preserve">On the left, you have the </w:t>
      </w:r>
      <w:r w:rsidRPr="00C81FF5">
        <w:rPr>
          <w:b/>
        </w:rPr>
        <w:t xml:space="preserve">Navigation </w:t>
      </w:r>
      <w:r w:rsidR="0098233C" w:rsidRPr="00C81FF5">
        <w:rPr>
          <w:b/>
        </w:rPr>
        <w:t>pane</w:t>
      </w:r>
      <w:r w:rsidR="00B4507F" w:rsidRPr="00C81FF5">
        <w:rPr>
          <w:b/>
        </w:rPr>
        <w:t>.</w:t>
      </w:r>
      <w:r w:rsidR="00B4507F">
        <w:t xml:space="preserve"> </w:t>
      </w:r>
      <w:r>
        <w:t xml:space="preserve">In the </w:t>
      </w:r>
      <w:r w:rsidR="0098233C">
        <w:t>navigation pane</w:t>
      </w:r>
      <w:r>
        <w:t xml:space="preserve">, you have all the different components for the </w:t>
      </w:r>
      <w:r w:rsidR="00B4507F">
        <w:t>site</w:t>
      </w:r>
      <w:r>
        <w:t xml:space="preserve"> you are looking at right now. </w:t>
      </w:r>
    </w:p>
    <w:p w:rsidR="00B4507F" w:rsidRDefault="00497E23" w:rsidP="00611094">
      <w:pPr>
        <w:pStyle w:val="LabStepScreenshot"/>
      </w:pPr>
      <w:r w:rsidRPr="00611094">
        <w:rPr>
          <w:rStyle w:val="LabStepScreenshotFrame"/>
        </w:rPr>
        <w:drawing>
          <wp:inline distT="0" distB="0" distL="0" distR="0" wp14:anchorId="606FE489" wp14:editId="3F9F55C1">
            <wp:extent cx="2923435" cy="207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36902" cy="2082187"/>
                    </a:xfrm>
                    <a:prstGeom prst="rect">
                      <a:avLst/>
                    </a:prstGeom>
                  </pic:spPr>
                </pic:pic>
              </a:graphicData>
            </a:graphic>
          </wp:inline>
        </w:drawing>
      </w:r>
    </w:p>
    <w:p w:rsidR="00A467DC" w:rsidRDefault="00A467DC" w:rsidP="00267C2B">
      <w:pPr>
        <w:pStyle w:val="LabStepNumbered"/>
      </w:pPr>
      <w:r>
        <w:t xml:space="preserve">First it shows you the site's name itself, second it shows you the </w:t>
      </w:r>
      <w:r w:rsidRPr="00C81FF5">
        <w:rPr>
          <w:b/>
        </w:rPr>
        <w:t>Lists and Libraries</w:t>
      </w:r>
      <w:r>
        <w:rPr>
          <w:rFonts w:ascii="Arial Black" w:hAnsi="Arial Black"/>
          <w:b/>
          <w:bCs/>
          <w:sz w:val="16"/>
          <w:szCs w:val="16"/>
        </w:rPr>
        <w:t xml:space="preserve"> </w:t>
      </w:r>
      <w:r>
        <w:t xml:space="preserve">section, the </w:t>
      </w:r>
      <w:r w:rsidRPr="00C81FF5">
        <w:rPr>
          <w:b/>
        </w:rPr>
        <w:t>Workflows</w:t>
      </w:r>
      <w:r w:rsidRPr="00B73138">
        <w:t xml:space="preserve">, </w:t>
      </w:r>
      <w:r w:rsidRPr="00C81FF5">
        <w:rPr>
          <w:b/>
        </w:rPr>
        <w:t>Site Pages</w:t>
      </w:r>
      <w:r>
        <w:t>, etc</w:t>
      </w:r>
      <w:r w:rsidR="00B73138">
        <w:t>.</w:t>
      </w:r>
    </w:p>
    <w:p w:rsidR="00A467DC" w:rsidRDefault="00A467DC" w:rsidP="00267C2B">
      <w:pPr>
        <w:pStyle w:val="LabStepNumbered"/>
      </w:pPr>
      <w:r>
        <w:t xml:space="preserve">On the top you see the </w:t>
      </w:r>
      <w:r w:rsidRPr="00FA1857">
        <w:t>ribbon</w:t>
      </w:r>
      <w:r w:rsidR="00FA1857">
        <w:t>. T</w:t>
      </w:r>
      <w:r>
        <w:t>he ribbon has been made prevalent all through 2010 SharePoint and Office 2010 clients</w:t>
      </w:r>
      <w:r w:rsidR="00FA1857">
        <w:t xml:space="preserve">. </w:t>
      </w:r>
      <w:r w:rsidR="00B73138">
        <w:t>T</w:t>
      </w:r>
      <w:r>
        <w:t>he ribbon</w:t>
      </w:r>
      <w:r w:rsidR="00B73138">
        <w:t xml:space="preserve"> </w:t>
      </w:r>
      <w:r>
        <w:t>shows you the different actions you can take depending on which object you are looking at right now</w:t>
      </w:r>
      <w:r w:rsidR="00FA1857">
        <w:t xml:space="preserve">. </w:t>
      </w:r>
    </w:p>
    <w:p w:rsidR="00A467DC" w:rsidRDefault="00A467DC" w:rsidP="00267C2B">
      <w:pPr>
        <w:pStyle w:val="LabStepNumbered"/>
      </w:pPr>
      <w:r>
        <w:t xml:space="preserve">Since </w:t>
      </w:r>
      <w:r w:rsidR="00B73138">
        <w:t>you</w:t>
      </w:r>
      <w:r>
        <w:t xml:space="preserve"> </w:t>
      </w:r>
      <w:r w:rsidR="002356C4">
        <w:t xml:space="preserve">are </w:t>
      </w:r>
      <w:r>
        <w:t xml:space="preserve">on the </w:t>
      </w:r>
      <w:r w:rsidR="00497E23" w:rsidRPr="00497E23">
        <w:rPr>
          <w:b/>
        </w:rPr>
        <w:t>http://intranet.wingtip.com</w:t>
      </w:r>
      <w:r w:rsidR="00497E23">
        <w:t xml:space="preserve"> </w:t>
      </w:r>
      <w:r>
        <w:t xml:space="preserve">top level site, it </w:t>
      </w:r>
      <w:r w:rsidR="00B4507F">
        <w:t>states</w:t>
      </w:r>
      <w:r>
        <w:t xml:space="preserve"> you can make a </w:t>
      </w:r>
      <w:r w:rsidRPr="00C81FF5">
        <w:rPr>
          <w:b/>
        </w:rPr>
        <w:t>Web Part Page</w:t>
      </w:r>
      <w:r w:rsidRPr="00B73138">
        <w:t>,</w:t>
      </w:r>
      <w:r w:rsidRPr="00C81FF5">
        <w:rPr>
          <w:b/>
        </w:rPr>
        <w:t xml:space="preserve"> SharePoint List</w:t>
      </w:r>
      <w:r w:rsidRPr="00B73138">
        <w:t>,</w:t>
      </w:r>
      <w:r w:rsidRPr="00C81FF5">
        <w:rPr>
          <w:b/>
        </w:rPr>
        <w:t xml:space="preserve"> Document Library</w:t>
      </w:r>
      <w:r w:rsidRPr="00B73138">
        <w:t>,</w:t>
      </w:r>
      <w:r>
        <w:t xml:space="preserve"> etc.</w:t>
      </w:r>
    </w:p>
    <w:p w:rsidR="00A467DC" w:rsidRDefault="007B57DE" w:rsidP="00267C2B">
      <w:pPr>
        <w:pStyle w:val="LabStepNumbered"/>
      </w:pPr>
      <w:r>
        <w:lastRenderedPageBreak/>
        <w:t>In the middle of the page</w:t>
      </w:r>
      <w:r w:rsidR="00A467DC">
        <w:t xml:space="preserve"> you have </w:t>
      </w:r>
      <w:r>
        <w:t>the</w:t>
      </w:r>
      <w:r w:rsidR="00A467DC">
        <w:t xml:space="preserve"> </w:t>
      </w:r>
      <w:r w:rsidR="00A467DC" w:rsidRPr="00C81FF5">
        <w:rPr>
          <w:b/>
        </w:rPr>
        <w:t>Summary page</w:t>
      </w:r>
      <w:r w:rsidR="00FA1857">
        <w:t xml:space="preserve">. </w:t>
      </w:r>
      <w:r>
        <w:t>Currently</w:t>
      </w:r>
      <w:r w:rsidR="00A467DC">
        <w:t xml:space="preserve"> it is showing the </w:t>
      </w:r>
      <w:r w:rsidR="00A467DC" w:rsidRPr="00C81FF5">
        <w:rPr>
          <w:b/>
        </w:rPr>
        <w:t>Site Information</w:t>
      </w:r>
      <w:r w:rsidR="00A467DC">
        <w:t xml:space="preserve"> in one section, </w:t>
      </w:r>
      <w:r w:rsidR="00A467DC" w:rsidRPr="00C81FF5">
        <w:rPr>
          <w:b/>
        </w:rPr>
        <w:t>Customization</w:t>
      </w:r>
      <w:r w:rsidR="00A467DC">
        <w:t xml:space="preserve"> in the second, </w:t>
      </w:r>
      <w:r w:rsidR="00A467DC" w:rsidRPr="00C81FF5">
        <w:rPr>
          <w:b/>
        </w:rPr>
        <w:t>Settings</w:t>
      </w:r>
      <w:r w:rsidR="00A467DC">
        <w:t xml:space="preserve"> in the third one, </w:t>
      </w:r>
      <w:r w:rsidR="00A467DC" w:rsidRPr="00C81FF5">
        <w:rPr>
          <w:b/>
        </w:rPr>
        <w:t>Permissions</w:t>
      </w:r>
      <w:r w:rsidR="00A467DC">
        <w:t xml:space="preserve"> and then </w:t>
      </w:r>
      <w:proofErr w:type="spellStart"/>
      <w:r w:rsidR="00A467DC" w:rsidRPr="00C81FF5">
        <w:rPr>
          <w:b/>
        </w:rPr>
        <w:t>Subsites</w:t>
      </w:r>
      <w:proofErr w:type="spellEnd"/>
      <w:r w:rsidR="00FA1857">
        <w:t xml:space="preserve">. </w:t>
      </w:r>
      <w:r w:rsidR="00A467DC">
        <w:t xml:space="preserve">These sections </w:t>
      </w:r>
      <w:r w:rsidR="00FA1857">
        <w:t>show</w:t>
      </w:r>
      <w:r w:rsidR="00A467DC">
        <w:t xml:space="preserve"> the different components of the site.</w:t>
      </w:r>
    </w:p>
    <w:p w:rsidR="00A467DC" w:rsidRDefault="00E167A4" w:rsidP="00267C2B">
      <w:pPr>
        <w:pStyle w:val="LabStepNumbered"/>
      </w:pPr>
      <w:r>
        <w:t xml:space="preserve">Click </w:t>
      </w:r>
      <w:r w:rsidR="00A467DC">
        <w:t xml:space="preserve">various things in the </w:t>
      </w:r>
      <w:r w:rsidR="0098233C">
        <w:t>navigation pane</w:t>
      </w:r>
      <w:r w:rsidR="00A467DC">
        <w:t xml:space="preserve"> such as </w:t>
      </w:r>
      <w:r w:rsidR="00A467DC" w:rsidRPr="00C81FF5">
        <w:rPr>
          <w:b/>
        </w:rPr>
        <w:t>Lists and Libraries</w:t>
      </w:r>
      <w:r w:rsidR="00A467DC">
        <w:t xml:space="preserve">, </w:t>
      </w:r>
      <w:r w:rsidR="00A467DC" w:rsidRPr="00C81FF5">
        <w:rPr>
          <w:b/>
        </w:rPr>
        <w:t>Workflows</w:t>
      </w:r>
      <w:r w:rsidR="00A467DC">
        <w:t xml:space="preserve">, </w:t>
      </w:r>
      <w:proofErr w:type="spellStart"/>
      <w:r w:rsidR="00A467DC">
        <w:t>etc</w:t>
      </w:r>
      <w:proofErr w:type="spellEnd"/>
      <w:r w:rsidR="00A467DC">
        <w:t xml:space="preserve">, to see how the </w:t>
      </w:r>
      <w:r w:rsidR="00A467DC" w:rsidRPr="00DB1465">
        <w:t>ribbon</w:t>
      </w:r>
      <w:r w:rsidR="00A467DC">
        <w:t xml:space="preserve"> chan</w:t>
      </w:r>
      <w:r w:rsidR="007B57DE">
        <w:t>ges depending on where you are.</w:t>
      </w:r>
    </w:p>
    <w:p w:rsidR="00A467DC" w:rsidRDefault="00DB1465" w:rsidP="00267C2B">
      <w:pPr>
        <w:pStyle w:val="LabStepNumbered"/>
      </w:pPr>
      <w:r>
        <w:t xml:space="preserve">Select </w:t>
      </w:r>
      <w:r w:rsidR="00A467DC" w:rsidRPr="00C81FF5">
        <w:rPr>
          <w:b/>
        </w:rPr>
        <w:t>Site Pages</w:t>
      </w:r>
      <w:r w:rsidR="00A467DC" w:rsidRPr="002356C4">
        <w:rPr>
          <w:rFonts w:ascii="Arial Black" w:hAnsi="Arial Black"/>
          <w:b/>
          <w:bCs/>
          <w:sz w:val="16"/>
          <w:szCs w:val="16"/>
        </w:rPr>
        <w:t xml:space="preserve"> </w:t>
      </w:r>
      <w:r>
        <w:t xml:space="preserve">in </w:t>
      </w:r>
      <w:r w:rsidR="00A467DC">
        <w:t xml:space="preserve">the </w:t>
      </w:r>
      <w:r>
        <w:t>N</w:t>
      </w:r>
      <w:r w:rsidR="0098233C">
        <w:t xml:space="preserve">avigation </w:t>
      </w:r>
      <w:r>
        <w:t>P</w:t>
      </w:r>
      <w:r w:rsidR="0098233C">
        <w:t>ane</w:t>
      </w:r>
      <w:r w:rsidR="00A467DC">
        <w:t xml:space="preserve"> and you will see that there are two p</w:t>
      </w:r>
      <w:r w:rsidR="002356C4">
        <w:t xml:space="preserve">ages in the </w:t>
      </w:r>
      <w:r w:rsidR="002356C4" w:rsidRPr="007B57DE">
        <w:t>Site Pages library</w:t>
      </w:r>
      <w:r w:rsidR="00B73138">
        <w:t>:</w:t>
      </w:r>
      <w:r w:rsidR="002356C4">
        <w:t xml:space="preserve"> </w:t>
      </w:r>
      <w:r w:rsidR="00A467DC" w:rsidRPr="00FA1857">
        <w:rPr>
          <w:rStyle w:val="InlindeCode"/>
        </w:rPr>
        <w:t>Home.aspx</w:t>
      </w:r>
      <w:r w:rsidR="00A467DC" w:rsidRPr="002356C4">
        <w:rPr>
          <w:rFonts w:ascii="Arial Black" w:hAnsi="Arial Black"/>
          <w:b/>
          <w:bCs/>
          <w:sz w:val="16"/>
          <w:szCs w:val="16"/>
        </w:rPr>
        <w:t xml:space="preserve"> </w:t>
      </w:r>
      <w:r w:rsidR="002356C4">
        <w:t>and</w:t>
      </w:r>
      <w:r w:rsidR="00A467DC">
        <w:t xml:space="preserve"> </w:t>
      </w:r>
      <w:r w:rsidR="00A467DC" w:rsidRPr="00FA1857">
        <w:rPr>
          <w:rStyle w:val="InlindeCode"/>
        </w:rPr>
        <w:t>How To Use The Wiki Library.aspx</w:t>
      </w:r>
      <w:r w:rsidR="00FA1857" w:rsidRPr="00FA1857">
        <w:t xml:space="preserve">. </w:t>
      </w:r>
      <w:r w:rsidR="00A467DC">
        <w:t xml:space="preserve">The </w:t>
      </w:r>
      <w:r w:rsidR="00A467DC" w:rsidRPr="00FA1857">
        <w:rPr>
          <w:rStyle w:val="InlindeCode"/>
        </w:rPr>
        <w:t>Home.aspx</w:t>
      </w:r>
      <w:r w:rsidR="00A467DC">
        <w:t xml:space="preserve"> page serves as the main home page for the site.</w:t>
      </w:r>
    </w:p>
    <w:p w:rsidR="00A467DC" w:rsidRDefault="00E167A4" w:rsidP="00267C2B">
      <w:pPr>
        <w:pStyle w:val="LabStepNumbered"/>
      </w:pPr>
      <w:r>
        <w:t xml:space="preserve">Click </w:t>
      </w:r>
      <w:r w:rsidR="00A467DC">
        <w:t xml:space="preserve">the </w:t>
      </w:r>
      <w:r w:rsidR="00A467DC" w:rsidRPr="00FA1857">
        <w:rPr>
          <w:rStyle w:val="InlindeCode"/>
        </w:rPr>
        <w:t>Home.aspx</w:t>
      </w:r>
      <w:r w:rsidR="00FA1857">
        <w:t xml:space="preserve"> page, now it shows you</w:t>
      </w:r>
      <w:r w:rsidR="00A467DC">
        <w:t xml:space="preserve"> the </w:t>
      </w:r>
      <w:r w:rsidR="00B73138">
        <w:rPr>
          <w:b/>
        </w:rPr>
        <w:t>S</w:t>
      </w:r>
      <w:r w:rsidR="00A467DC" w:rsidRPr="00C81FF5">
        <w:rPr>
          <w:b/>
        </w:rPr>
        <w:t xml:space="preserve">ummary </w:t>
      </w:r>
      <w:r w:rsidR="00B73138">
        <w:rPr>
          <w:b/>
        </w:rPr>
        <w:t>P</w:t>
      </w:r>
      <w:r w:rsidR="00A467DC" w:rsidRPr="00C81FF5">
        <w:rPr>
          <w:b/>
        </w:rPr>
        <w:t>age</w:t>
      </w:r>
      <w:r w:rsidR="00A467DC">
        <w:t xml:space="preserve"> for the </w:t>
      </w:r>
      <w:r w:rsidR="00A467DC" w:rsidRPr="00FA1857">
        <w:rPr>
          <w:rStyle w:val="InlindeCode"/>
        </w:rPr>
        <w:t>Home.aspx</w:t>
      </w:r>
      <w:r w:rsidR="00A467DC">
        <w:t xml:space="preserve"> page</w:t>
      </w:r>
      <w:r w:rsidR="00FA1857">
        <w:t xml:space="preserve">. </w:t>
      </w:r>
      <w:r w:rsidR="00A467DC">
        <w:t xml:space="preserve">It shows the </w:t>
      </w:r>
      <w:r w:rsidR="00A467DC" w:rsidRPr="00C81FF5">
        <w:rPr>
          <w:b/>
        </w:rPr>
        <w:t>File Information</w:t>
      </w:r>
      <w:r w:rsidR="00A467DC">
        <w:rPr>
          <w:rFonts w:ascii="Arial Black" w:hAnsi="Arial Black"/>
          <w:b/>
          <w:bCs/>
          <w:sz w:val="16"/>
          <w:szCs w:val="16"/>
        </w:rPr>
        <w:t xml:space="preserve"> </w:t>
      </w:r>
      <w:r w:rsidR="00A467DC">
        <w:t xml:space="preserve">for </w:t>
      </w:r>
      <w:r w:rsidR="00A467DC" w:rsidRPr="00B73138">
        <w:rPr>
          <w:rStyle w:val="InlindeCode"/>
        </w:rPr>
        <w:t>Home.aspx</w:t>
      </w:r>
      <w:r w:rsidR="00A467DC">
        <w:t xml:space="preserve">, the </w:t>
      </w:r>
      <w:r w:rsidR="00A467DC" w:rsidRPr="00C81FF5">
        <w:rPr>
          <w:b/>
        </w:rPr>
        <w:t>Customization</w:t>
      </w:r>
      <w:r w:rsidR="00772301" w:rsidRPr="00C81FF5">
        <w:rPr>
          <w:b/>
        </w:rPr>
        <w:t xml:space="preserve"> </w:t>
      </w:r>
      <w:r w:rsidR="00772301" w:rsidRPr="00772301">
        <w:t>section</w:t>
      </w:r>
      <w:r w:rsidR="00772301">
        <w:t xml:space="preserve"> where </w:t>
      </w:r>
      <w:r w:rsidR="00A467DC">
        <w:t xml:space="preserve">you can </w:t>
      </w:r>
      <w:r w:rsidR="00B73138">
        <w:t>c</w:t>
      </w:r>
      <w:r>
        <w:t>lick</w:t>
      </w:r>
      <w:r w:rsidR="00B73138">
        <w:t xml:space="preserve"> </w:t>
      </w:r>
      <w:r w:rsidR="00A467DC">
        <w:t xml:space="preserve">the </w:t>
      </w:r>
      <w:r w:rsidR="00A467DC" w:rsidRPr="00C81FF5">
        <w:rPr>
          <w:b/>
        </w:rPr>
        <w:t>Edit File</w:t>
      </w:r>
      <w:r w:rsidR="00A467DC">
        <w:t xml:space="preserve"> </w:t>
      </w:r>
      <w:r w:rsidR="00772301">
        <w:t xml:space="preserve">link </w:t>
      </w:r>
      <w:r w:rsidR="00A467DC">
        <w:t xml:space="preserve">to customize the </w:t>
      </w:r>
      <w:r w:rsidR="00A467DC" w:rsidRPr="00B73138">
        <w:rPr>
          <w:rStyle w:val="InlindeCode"/>
        </w:rPr>
        <w:t>Home.aspx</w:t>
      </w:r>
      <w:r w:rsidR="00A467DC">
        <w:t xml:space="preserve"> page, it shows you the </w:t>
      </w:r>
      <w:r w:rsidR="00A467DC" w:rsidRPr="00C81FF5">
        <w:rPr>
          <w:b/>
        </w:rPr>
        <w:t>Permissions</w:t>
      </w:r>
      <w:r w:rsidR="00A467DC">
        <w:rPr>
          <w:rFonts w:ascii="Arial Black" w:hAnsi="Arial Black"/>
          <w:b/>
          <w:bCs/>
          <w:sz w:val="16"/>
          <w:szCs w:val="16"/>
        </w:rPr>
        <w:t xml:space="preserve"> </w:t>
      </w:r>
      <w:r w:rsidR="00A467DC">
        <w:t xml:space="preserve">for the </w:t>
      </w:r>
      <w:r w:rsidR="00A467DC" w:rsidRPr="00FA1857">
        <w:rPr>
          <w:rStyle w:val="InlindeCode"/>
        </w:rPr>
        <w:t>Home.aspx</w:t>
      </w:r>
      <w:r w:rsidR="00A467DC">
        <w:t xml:space="preserve"> page, and if there </w:t>
      </w:r>
      <w:r w:rsidR="00FA1857">
        <w:t>are</w:t>
      </w:r>
      <w:r w:rsidR="00A467DC">
        <w:t xml:space="preserve"> </w:t>
      </w:r>
      <w:r w:rsidR="00A467DC" w:rsidRPr="00C81FF5">
        <w:rPr>
          <w:b/>
        </w:rPr>
        <w:t>Versions</w:t>
      </w:r>
      <w:r w:rsidR="00A467DC">
        <w:rPr>
          <w:rFonts w:ascii="Arial Black" w:hAnsi="Arial Black"/>
          <w:b/>
          <w:bCs/>
          <w:sz w:val="16"/>
          <w:szCs w:val="16"/>
        </w:rPr>
        <w:t xml:space="preserve"> </w:t>
      </w:r>
      <w:r w:rsidR="00A467DC">
        <w:t>of this</w:t>
      </w:r>
      <w:r w:rsidR="00FA1857">
        <w:t xml:space="preserve"> page, it will show you in the v</w:t>
      </w:r>
      <w:r w:rsidR="00A467DC">
        <w:t>ersion history section.</w:t>
      </w:r>
    </w:p>
    <w:p w:rsidR="007829BE" w:rsidRDefault="00E167A4" w:rsidP="00267C2B">
      <w:pPr>
        <w:pStyle w:val="LabStepNumbered"/>
      </w:pPr>
      <w:r>
        <w:t>Click</w:t>
      </w:r>
      <w:r w:rsidR="00B73138">
        <w:t xml:space="preserve"> </w:t>
      </w:r>
      <w:r w:rsidR="00A467DC">
        <w:t xml:space="preserve">the </w:t>
      </w:r>
      <w:r w:rsidR="00A467DC" w:rsidRPr="00C81FF5">
        <w:rPr>
          <w:b/>
        </w:rPr>
        <w:t>Edit File</w:t>
      </w:r>
      <w:r w:rsidR="00A467DC">
        <w:rPr>
          <w:rFonts w:ascii="Arial Black" w:hAnsi="Arial Black"/>
          <w:b/>
          <w:bCs/>
          <w:sz w:val="16"/>
          <w:szCs w:val="16"/>
        </w:rPr>
        <w:t xml:space="preserve"> </w:t>
      </w:r>
      <w:r w:rsidR="00A467DC">
        <w:t xml:space="preserve">link under the </w:t>
      </w:r>
      <w:r w:rsidR="00A467DC" w:rsidRPr="00C81FF5">
        <w:rPr>
          <w:b/>
        </w:rPr>
        <w:t>Customization</w:t>
      </w:r>
      <w:r w:rsidR="00A467DC">
        <w:t xml:space="preserve"> section</w:t>
      </w:r>
      <w:r w:rsidR="00FA1857">
        <w:t xml:space="preserve">. </w:t>
      </w:r>
      <w:r w:rsidR="00A467DC">
        <w:t xml:space="preserve">Since </w:t>
      </w:r>
      <w:r w:rsidR="00FA1857">
        <w:t>SharePoint Designer 2010</w:t>
      </w:r>
      <w:r w:rsidR="00A467DC">
        <w:t xml:space="preserve"> is </w:t>
      </w:r>
      <w:r w:rsidR="00A467DC" w:rsidRPr="00FA1857">
        <w:t xml:space="preserve">a </w:t>
      </w:r>
      <w:r w:rsidR="00595540" w:rsidRPr="00FA1857">
        <w:t>WYSIW</w:t>
      </w:r>
      <w:r w:rsidR="00E22745" w:rsidRPr="00FA1857">
        <w:t>Y</w:t>
      </w:r>
      <w:r w:rsidR="00595540" w:rsidRPr="00FA1857">
        <w:t>G</w:t>
      </w:r>
      <w:r w:rsidR="00A467DC" w:rsidRPr="00FA1857">
        <w:t xml:space="preserve"> </w:t>
      </w:r>
      <w:r w:rsidR="00E22745" w:rsidRPr="00FA1857">
        <w:t xml:space="preserve">(what you see is what you get) </w:t>
      </w:r>
      <w:r w:rsidR="00A467DC" w:rsidRPr="00FA1857">
        <w:t>tool</w:t>
      </w:r>
      <w:r w:rsidR="00A467DC">
        <w:t xml:space="preserve">, it shows you the home page of this site the way </w:t>
      </w:r>
      <w:r w:rsidR="007829BE">
        <w:t>you would see it in the browser. You can manage the text, images and other components of this page directly from here.</w:t>
      </w:r>
    </w:p>
    <w:p w:rsidR="007829BE" w:rsidRDefault="00DB1465" w:rsidP="00611094">
      <w:pPr>
        <w:pStyle w:val="LabStepScreenshot"/>
      </w:pPr>
      <w:r w:rsidRPr="00611094">
        <w:rPr>
          <w:rStyle w:val="LabStepScreenshotFrame"/>
        </w:rPr>
        <w:drawing>
          <wp:inline distT="0" distB="0" distL="0" distR="0" wp14:anchorId="5EA99BDD" wp14:editId="2BCD4374">
            <wp:extent cx="3535680" cy="251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6013" cy="2510343"/>
                    </a:xfrm>
                    <a:prstGeom prst="rect">
                      <a:avLst/>
                    </a:prstGeom>
                  </pic:spPr>
                </pic:pic>
              </a:graphicData>
            </a:graphic>
          </wp:inline>
        </w:drawing>
      </w:r>
    </w:p>
    <w:p w:rsidR="00A467DC" w:rsidRDefault="00A467DC" w:rsidP="00267C2B">
      <w:pPr>
        <w:pStyle w:val="LabStepNumbered"/>
      </w:pPr>
      <w:r>
        <w:t xml:space="preserve">If you look at the top of the page and try to </w:t>
      </w:r>
      <w:r w:rsidR="00BF6B94">
        <w:t>c</w:t>
      </w:r>
      <w:r w:rsidR="00E167A4">
        <w:t>lick</w:t>
      </w:r>
      <w:r w:rsidR="00BF6B94">
        <w:t xml:space="preserve"> </w:t>
      </w:r>
      <w:r>
        <w:t xml:space="preserve">the </w:t>
      </w:r>
      <w:r w:rsidRPr="00DB1465">
        <w:t>title</w:t>
      </w:r>
      <w:r>
        <w:t xml:space="preserve"> of the page, you should not be able to </w:t>
      </w:r>
      <w:r w:rsidR="00BF6B94">
        <w:t>c</w:t>
      </w:r>
      <w:r w:rsidR="00E167A4">
        <w:t>lick</w:t>
      </w:r>
      <w:r w:rsidR="00BF6B94">
        <w:t xml:space="preserve"> </w:t>
      </w:r>
      <w:r>
        <w:t xml:space="preserve">it because that is </w:t>
      </w:r>
      <w:r w:rsidRPr="00DB1465">
        <w:t>locked down</w:t>
      </w:r>
      <w:r>
        <w:t xml:space="preserve"> for this page</w:t>
      </w:r>
      <w:r w:rsidR="00FA1857">
        <w:t xml:space="preserve">. </w:t>
      </w:r>
      <w:r>
        <w:t xml:space="preserve">Same thing is the case for the </w:t>
      </w:r>
      <w:r w:rsidR="007B57DE">
        <w:rPr>
          <w:b/>
        </w:rPr>
        <w:t>Q</w:t>
      </w:r>
      <w:r w:rsidRPr="00C81FF5">
        <w:rPr>
          <w:b/>
        </w:rPr>
        <w:t xml:space="preserve">uick </w:t>
      </w:r>
      <w:r w:rsidR="007B57DE">
        <w:rPr>
          <w:b/>
        </w:rPr>
        <w:t>L</w:t>
      </w:r>
      <w:r w:rsidRPr="00C81FF5">
        <w:rPr>
          <w:b/>
        </w:rPr>
        <w:t>aunch</w:t>
      </w:r>
      <w:r>
        <w:t xml:space="preserve"> or the </w:t>
      </w:r>
      <w:r w:rsidRPr="00DB1465">
        <w:t>site navigation</w:t>
      </w:r>
      <w:r>
        <w:t xml:space="preserve"> for this home page, you should not be able to </w:t>
      </w:r>
      <w:r w:rsidR="00BF6B94">
        <w:t>c</w:t>
      </w:r>
      <w:r w:rsidR="00E167A4">
        <w:t>lick</w:t>
      </w:r>
      <w:r w:rsidR="00BF6B94">
        <w:t xml:space="preserve"> </w:t>
      </w:r>
      <w:r>
        <w:t>that either</w:t>
      </w:r>
      <w:r w:rsidR="00FA1857">
        <w:t xml:space="preserve">. </w:t>
      </w:r>
      <w:r>
        <w:t xml:space="preserve">You will not </w:t>
      </w:r>
      <w:r w:rsidR="007829BE">
        <w:t xml:space="preserve">be </w:t>
      </w:r>
      <w:r w:rsidR="007B57DE">
        <w:t xml:space="preserve">able to </w:t>
      </w:r>
      <w:r>
        <w:t>make any changes</w:t>
      </w:r>
      <w:r w:rsidR="007829BE">
        <w:t xml:space="preserve"> to the home page at this time. I</w:t>
      </w:r>
      <w:r>
        <w:t>n another module, you will be making changes to the pages of the site.</w:t>
      </w:r>
    </w:p>
    <w:p w:rsidR="00A467DC" w:rsidRDefault="00E167A4" w:rsidP="00267C2B">
      <w:pPr>
        <w:pStyle w:val="LabStepNumbered"/>
      </w:pPr>
      <w:r>
        <w:t>Click</w:t>
      </w:r>
      <w:r w:rsidR="00BF6B94">
        <w:t xml:space="preserve"> </w:t>
      </w:r>
      <w:r w:rsidR="00A467DC">
        <w:t xml:space="preserve">the </w:t>
      </w:r>
      <w:r w:rsidR="00A467DC" w:rsidRPr="00DB1465">
        <w:t>picture</w:t>
      </w:r>
      <w:r w:rsidR="007829BE">
        <w:t xml:space="preserve"> on the page. Notice that </w:t>
      </w:r>
      <w:r w:rsidR="00A467DC">
        <w:t xml:space="preserve">in the ribbon the </w:t>
      </w:r>
      <w:r w:rsidR="00A467DC" w:rsidRPr="00C81FF5">
        <w:rPr>
          <w:b/>
        </w:rPr>
        <w:t>Picture Tools</w:t>
      </w:r>
      <w:r w:rsidR="00A467DC" w:rsidRPr="007B57DE">
        <w:t xml:space="preserve"> </w:t>
      </w:r>
      <w:r w:rsidR="00DB1465">
        <w:t xml:space="preserve">contextual </w:t>
      </w:r>
      <w:r w:rsidR="007B57DE" w:rsidRPr="007B57DE">
        <w:t xml:space="preserve">tab </w:t>
      </w:r>
      <w:r w:rsidR="00A467DC">
        <w:t>appear</w:t>
      </w:r>
      <w:r w:rsidR="007B57DE">
        <w:t>s</w:t>
      </w:r>
      <w:r w:rsidR="00FA1857">
        <w:t xml:space="preserve">. </w:t>
      </w:r>
      <w:r w:rsidR="00A467DC">
        <w:t xml:space="preserve">If you click the </w:t>
      </w:r>
      <w:r w:rsidR="00A467DC" w:rsidRPr="00C81FF5">
        <w:rPr>
          <w:b/>
        </w:rPr>
        <w:t>Format</w:t>
      </w:r>
      <w:r w:rsidR="00A467DC">
        <w:rPr>
          <w:rFonts w:ascii="Arial Black" w:hAnsi="Arial Black"/>
          <w:b/>
          <w:bCs/>
          <w:sz w:val="16"/>
          <w:szCs w:val="16"/>
        </w:rPr>
        <w:t xml:space="preserve"> </w:t>
      </w:r>
      <w:r w:rsidR="00A467DC">
        <w:t xml:space="preserve">tab under </w:t>
      </w:r>
      <w:r w:rsidR="00A467DC" w:rsidRPr="007B57DE">
        <w:rPr>
          <w:b/>
        </w:rPr>
        <w:t>Picture Tools</w:t>
      </w:r>
      <w:r w:rsidR="00A467DC">
        <w:t>, it lets you see all the different actions you can take on the picture</w:t>
      </w:r>
      <w:r w:rsidR="00FA1857">
        <w:t xml:space="preserve">. </w:t>
      </w:r>
    </w:p>
    <w:p w:rsidR="007829BE" w:rsidRDefault="007829BE" w:rsidP="00611094">
      <w:pPr>
        <w:pStyle w:val="LabStepScreenshot"/>
      </w:pPr>
      <w:r w:rsidRPr="00611094">
        <w:rPr>
          <w:rStyle w:val="LabStepScreenshotFrame"/>
        </w:rPr>
        <w:drawing>
          <wp:inline distT="0" distB="0" distL="0" distR="0" wp14:anchorId="7CA18EA1" wp14:editId="5CE9C05B">
            <wp:extent cx="4878532" cy="68235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878872" cy="682407"/>
                    </a:xfrm>
                    <a:prstGeom prst="rect">
                      <a:avLst/>
                    </a:prstGeom>
                    <a:noFill/>
                    <a:ln w="9525">
                      <a:noFill/>
                      <a:miter lim="800000"/>
                      <a:headEnd/>
                      <a:tailEnd/>
                    </a:ln>
                  </pic:spPr>
                </pic:pic>
              </a:graphicData>
            </a:graphic>
          </wp:inline>
        </w:drawing>
      </w:r>
    </w:p>
    <w:p w:rsidR="00A467DC" w:rsidRDefault="00E167A4" w:rsidP="00267C2B">
      <w:pPr>
        <w:pStyle w:val="LabStepNumbered"/>
      </w:pPr>
      <w:r>
        <w:t>Click</w:t>
      </w:r>
      <w:r w:rsidR="00BF6B94">
        <w:t xml:space="preserve"> </w:t>
      </w:r>
      <w:r w:rsidR="00A467DC">
        <w:t xml:space="preserve">anywhere </w:t>
      </w:r>
      <w:r w:rsidR="007829BE">
        <w:t xml:space="preserve">in the content </w:t>
      </w:r>
      <w:r w:rsidR="00A467DC">
        <w:t>o</w:t>
      </w:r>
      <w:r w:rsidR="007829BE">
        <w:t>f</w:t>
      </w:r>
      <w:r w:rsidR="00A467DC">
        <w:t xml:space="preserve"> this page</w:t>
      </w:r>
      <w:r w:rsidR="007829BE">
        <w:t>. Y</w:t>
      </w:r>
      <w:r w:rsidR="00A467DC">
        <w:t xml:space="preserve">ou will see the </w:t>
      </w:r>
      <w:r w:rsidR="00A467DC" w:rsidRPr="00C81FF5">
        <w:rPr>
          <w:b/>
        </w:rPr>
        <w:t>Table Tools</w:t>
      </w:r>
      <w:r w:rsidR="00A467DC">
        <w:rPr>
          <w:rFonts w:ascii="Arial Black" w:hAnsi="Arial Black"/>
          <w:b/>
          <w:bCs/>
          <w:sz w:val="16"/>
          <w:szCs w:val="16"/>
        </w:rPr>
        <w:t xml:space="preserve"> </w:t>
      </w:r>
      <w:r w:rsidR="006B1FB0">
        <w:t>contextual tab</w:t>
      </w:r>
      <w:r w:rsidR="00FA1857">
        <w:t xml:space="preserve">. </w:t>
      </w:r>
      <w:r w:rsidR="00A467DC">
        <w:t xml:space="preserve">If you </w:t>
      </w:r>
      <w:r w:rsidR="00BF6B94">
        <w:t>c</w:t>
      </w:r>
      <w:r>
        <w:t>lick</w:t>
      </w:r>
      <w:r w:rsidR="00BF6B94">
        <w:t xml:space="preserve"> </w:t>
      </w:r>
      <w:r w:rsidR="00A467DC">
        <w:t xml:space="preserve">the </w:t>
      </w:r>
      <w:r w:rsidR="00A467DC" w:rsidRPr="00C81FF5">
        <w:rPr>
          <w:b/>
        </w:rPr>
        <w:t>Layout</w:t>
      </w:r>
      <w:r w:rsidR="00A467DC">
        <w:rPr>
          <w:rFonts w:ascii="Arial Black" w:hAnsi="Arial Black"/>
          <w:b/>
          <w:bCs/>
          <w:sz w:val="16"/>
          <w:szCs w:val="16"/>
        </w:rPr>
        <w:t xml:space="preserve"> </w:t>
      </w:r>
      <w:r w:rsidR="00A467DC">
        <w:t xml:space="preserve">tab under </w:t>
      </w:r>
      <w:r w:rsidR="00A467DC" w:rsidRPr="00C81FF5">
        <w:rPr>
          <w:b/>
        </w:rPr>
        <w:t>Table Tools</w:t>
      </w:r>
      <w:r w:rsidR="007829BE" w:rsidRPr="00C81FF5">
        <w:rPr>
          <w:b/>
        </w:rPr>
        <w:t xml:space="preserve"> </w:t>
      </w:r>
      <w:r w:rsidR="007B57DE">
        <w:t>contextual tab group</w:t>
      </w:r>
      <w:r w:rsidR="00A467DC">
        <w:t>, it will let you make any modifications to the table and that has been laid out on the page.</w:t>
      </w:r>
    </w:p>
    <w:p w:rsidR="007829BE" w:rsidRDefault="007829BE" w:rsidP="00611094">
      <w:pPr>
        <w:pStyle w:val="LabStepScreenshot"/>
      </w:pPr>
      <w:r w:rsidRPr="00611094">
        <w:rPr>
          <w:rStyle w:val="LabStepScreenshotFrame"/>
        </w:rPr>
        <w:drawing>
          <wp:inline distT="0" distB="0" distL="0" distR="0" wp14:anchorId="0E85454B" wp14:editId="29C006BE">
            <wp:extent cx="4920095" cy="6852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4940459" cy="688051"/>
                    </a:xfrm>
                    <a:prstGeom prst="rect">
                      <a:avLst/>
                    </a:prstGeom>
                    <a:noFill/>
                    <a:ln w="9525">
                      <a:noFill/>
                      <a:miter lim="800000"/>
                      <a:headEnd/>
                      <a:tailEnd/>
                    </a:ln>
                  </pic:spPr>
                </pic:pic>
              </a:graphicData>
            </a:graphic>
          </wp:inline>
        </w:drawing>
      </w:r>
    </w:p>
    <w:p w:rsidR="00A467DC" w:rsidRDefault="007B57DE" w:rsidP="00267C2B">
      <w:pPr>
        <w:pStyle w:val="LabStepNumbered"/>
      </w:pPr>
      <w:r>
        <w:t>I</w:t>
      </w:r>
      <w:r w:rsidR="00A467DC">
        <w:t xml:space="preserve">n the </w:t>
      </w:r>
      <w:r w:rsidR="0098233C">
        <w:t>navigation pane</w:t>
      </w:r>
      <w:r w:rsidR="00A467DC">
        <w:t xml:space="preserve"> of the SharePoint Designer, </w:t>
      </w:r>
      <w:r w:rsidR="00BF6B94">
        <w:t>c</w:t>
      </w:r>
      <w:r w:rsidR="00E167A4">
        <w:t>lick</w:t>
      </w:r>
      <w:r w:rsidR="00BF6B94">
        <w:t xml:space="preserve"> </w:t>
      </w:r>
      <w:r w:rsidR="00A467DC">
        <w:t xml:space="preserve">the </w:t>
      </w:r>
      <w:r w:rsidR="00A467DC" w:rsidRPr="00C81FF5">
        <w:rPr>
          <w:b/>
        </w:rPr>
        <w:t>Lists and Libraries</w:t>
      </w:r>
      <w:r w:rsidR="00A467DC">
        <w:rPr>
          <w:rFonts w:ascii="Arial Black" w:hAnsi="Arial Black"/>
          <w:b/>
          <w:bCs/>
          <w:sz w:val="16"/>
          <w:szCs w:val="16"/>
        </w:rPr>
        <w:t xml:space="preserve"> </w:t>
      </w:r>
      <w:r w:rsidR="00A467DC">
        <w:t>link</w:t>
      </w:r>
      <w:r w:rsidR="00FA1857">
        <w:t xml:space="preserve">. </w:t>
      </w:r>
      <w:r w:rsidR="00A467DC">
        <w:t xml:space="preserve">You will see all the lists and libraries listed here, the ones that came out of the box when this site was created such as </w:t>
      </w:r>
      <w:r w:rsidR="00A467DC" w:rsidRPr="00C81FF5">
        <w:rPr>
          <w:b/>
        </w:rPr>
        <w:t>Announcements</w:t>
      </w:r>
      <w:r w:rsidR="00A467DC" w:rsidRPr="007B57DE">
        <w:t xml:space="preserve">, </w:t>
      </w:r>
      <w:r w:rsidR="00A467DC" w:rsidRPr="00C81FF5">
        <w:rPr>
          <w:b/>
        </w:rPr>
        <w:t>Calendar</w:t>
      </w:r>
      <w:r w:rsidR="00A467DC" w:rsidRPr="007B57DE">
        <w:t xml:space="preserve">, </w:t>
      </w:r>
      <w:r w:rsidR="00A467DC" w:rsidRPr="00C81FF5">
        <w:rPr>
          <w:b/>
        </w:rPr>
        <w:t>Links</w:t>
      </w:r>
      <w:r w:rsidR="00A467DC" w:rsidRPr="007B57DE">
        <w:t>,</w:t>
      </w:r>
      <w:r w:rsidR="00A467DC" w:rsidRPr="00C81FF5">
        <w:rPr>
          <w:b/>
        </w:rPr>
        <w:t xml:space="preserve"> Tasks</w:t>
      </w:r>
      <w:r w:rsidR="00A467DC" w:rsidRPr="007B57DE">
        <w:rPr>
          <w:rFonts w:ascii="Arial Black" w:hAnsi="Arial Black"/>
          <w:sz w:val="16"/>
          <w:szCs w:val="16"/>
        </w:rPr>
        <w:t>,</w:t>
      </w:r>
      <w:r w:rsidR="00A467DC">
        <w:rPr>
          <w:rFonts w:ascii="Arial Black" w:hAnsi="Arial Black"/>
          <w:sz w:val="16"/>
          <w:szCs w:val="16"/>
        </w:rPr>
        <w:t xml:space="preserve"> </w:t>
      </w:r>
      <w:r w:rsidR="00A467DC">
        <w:t>etc</w:t>
      </w:r>
      <w:r>
        <w:t>.</w:t>
      </w:r>
    </w:p>
    <w:p w:rsidR="00A467DC" w:rsidRDefault="00E167A4" w:rsidP="00267C2B">
      <w:pPr>
        <w:pStyle w:val="LabStepNumbered"/>
      </w:pPr>
      <w:r>
        <w:t>Click</w:t>
      </w:r>
      <w:r w:rsidR="00BF6B94">
        <w:t xml:space="preserve"> </w:t>
      </w:r>
      <w:r w:rsidR="00A467DC">
        <w:t xml:space="preserve">the </w:t>
      </w:r>
      <w:r w:rsidR="00A467DC" w:rsidRPr="00C81FF5">
        <w:rPr>
          <w:b/>
        </w:rPr>
        <w:t>Links</w:t>
      </w:r>
      <w:r w:rsidR="00A467DC">
        <w:rPr>
          <w:rFonts w:ascii="Arial Black" w:hAnsi="Arial Black"/>
          <w:b/>
          <w:bCs/>
          <w:sz w:val="16"/>
          <w:szCs w:val="16"/>
        </w:rPr>
        <w:t xml:space="preserve"> </w:t>
      </w:r>
      <w:r w:rsidR="00A467DC">
        <w:t>list</w:t>
      </w:r>
      <w:r w:rsidR="00FA1857">
        <w:t xml:space="preserve">. </w:t>
      </w:r>
      <w:r w:rsidR="00A467DC">
        <w:t>Notice that you see information about this list in the summary page</w:t>
      </w:r>
      <w:r w:rsidR="007B57DE">
        <w:t>.</w:t>
      </w:r>
    </w:p>
    <w:p w:rsidR="00A467DC" w:rsidRDefault="00B40F8B" w:rsidP="00267C2B">
      <w:pPr>
        <w:pStyle w:val="LabStepNumbered"/>
      </w:pPr>
      <w:r>
        <w:t>T</w:t>
      </w:r>
      <w:r w:rsidR="00A467DC">
        <w:t xml:space="preserve">he first thing that you see is the </w:t>
      </w:r>
      <w:r w:rsidR="00A467DC" w:rsidRPr="007B57DE">
        <w:rPr>
          <w:b/>
        </w:rPr>
        <w:t>List Information</w:t>
      </w:r>
      <w:r w:rsidR="00A467DC">
        <w:t xml:space="preserve"> section, which shows you the </w:t>
      </w:r>
      <w:r w:rsidR="00A467DC" w:rsidRPr="00C81FF5">
        <w:rPr>
          <w:b/>
        </w:rPr>
        <w:t>Name</w:t>
      </w:r>
      <w:r w:rsidR="007B57DE">
        <w:t xml:space="preserve"> and</w:t>
      </w:r>
      <w:r w:rsidR="00A467DC">
        <w:t xml:space="preserve"> </w:t>
      </w:r>
      <w:r w:rsidR="00A467DC" w:rsidRPr="00C81FF5">
        <w:rPr>
          <w:b/>
        </w:rPr>
        <w:t>Description</w:t>
      </w:r>
      <w:r w:rsidR="00A467DC">
        <w:t xml:space="preserve">, </w:t>
      </w:r>
      <w:r w:rsidR="007B57DE">
        <w:t>among others details on the list</w:t>
      </w:r>
      <w:r w:rsidR="00FA1857">
        <w:t xml:space="preserve">. </w:t>
      </w:r>
      <w:r>
        <w:t>I</w:t>
      </w:r>
      <w:r w:rsidR="00A467DC">
        <w:t xml:space="preserve">t </w:t>
      </w:r>
      <w:r>
        <w:t xml:space="preserve">also </w:t>
      </w:r>
      <w:r w:rsidR="00A467DC">
        <w:t xml:space="preserve">shows you the </w:t>
      </w:r>
      <w:r w:rsidR="00A467DC" w:rsidRPr="00C81FF5">
        <w:rPr>
          <w:b/>
        </w:rPr>
        <w:t>Views</w:t>
      </w:r>
      <w:r w:rsidR="00A467DC">
        <w:rPr>
          <w:rFonts w:ascii="Arial Black" w:hAnsi="Arial Black"/>
          <w:b/>
          <w:bCs/>
          <w:sz w:val="16"/>
          <w:szCs w:val="16"/>
        </w:rPr>
        <w:t xml:space="preserve"> </w:t>
      </w:r>
      <w:r w:rsidR="00A467DC">
        <w:t>section, which has all</w:t>
      </w:r>
      <w:r>
        <w:t xml:space="preserve"> the views listed for the list. C</w:t>
      </w:r>
      <w:r w:rsidR="00A467DC">
        <w:t xml:space="preserve">urrently there is only one view called </w:t>
      </w:r>
      <w:r w:rsidR="00A467DC" w:rsidRPr="00C81FF5">
        <w:rPr>
          <w:b/>
        </w:rPr>
        <w:t>All Links</w:t>
      </w:r>
      <w:r w:rsidR="00A467DC" w:rsidRPr="007B57DE">
        <w:t xml:space="preserve"> view</w:t>
      </w:r>
      <w:r w:rsidR="00FA1857">
        <w:t xml:space="preserve">. </w:t>
      </w:r>
      <w:r w:rsidR="00A467DC">
        <w:t xml:space="preserve">Also shown is the </w:t>
      </w:r>
      <w:r w:rsidR="00A467DC" w:rsidRPr="00C81FF5">
        <w:rPr>
          <w:b/>
        </w:rPr>
        <w:t>Forms</w:t>
      </w:r>
      <w:r w:rsidR="00A467DC">
        <w:rPr>
          <w:b/>
          <w:bCs/>
        </w:rPr>
        <w:t xml:space="preserve"> </w:t>
      </w:r>
      <w:r w:rsidR="00A467DC">
        <w:t>section, the Forms section shows three forms that exist that to create new list items, to edit items and to display items in this list.</w:t>
      </w:r>
    </w:p>
    <w:p w:rsidR="00B40F8B" w:rsidRDefault="00B40F8B" w:rsidP="00611094">
      <w:pPr>
        <w:pStyle w:val="LabStepScreenshot"/>
      </w:pPr>
      <w:r w:rsidRPr="00611094">
        <w:rPr>
          <w:rStyle w:val="LabStepScreenshotFrame"/>
        </w:rPr>
        <w:lastRenderedPageBreak/>
        <w:drawing>
          <wp:inline distT="0" distB="0" distL="0" distR="0" wp14:anchorId="46CF7F37" wp14:editId="215032CE">
            <wp:extent cx="4047744" cy="26220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4053401" cy="2625669"/>
                    </a:xfrm>
                    <a:prstGeom prst="rect">
                      <a:avLst/>
                    </a:prstGeom>
                    <a:noFill/>
                    <a:ln w="9525">
                      <a:noFill/>
                      <a:miter lim="800000"/>
                      <a:headEnd/>
                      <a:tailEnd/>
                    </a:ln>
                  </pic:spPr>
                </pic:pic>
              </a:graphicData>
            </a:graphic>
          </wp:inline>
        </w:drawing>
      </w:r>
    </w:p>
    <w:p w:rsidR="00A467DC" w:rsidRDefault="007B57DE" w:rsidP="00267C2B">
      <w:pPr>
        <w:pStyle w:val="LabStepNumbered"/>
      </w:pPr>
      <w:r>
        <w:t>Below that</w:t>
      </w:r>
      <w:r w:rsidR="00A467DC">
        <w:t xml:space="preserve"> there is a </w:t>
      </w:r>
      <w:r w:rsidR="00A467DC" w:rsidRPr="00C81FF5">
        <w:rPr>
          <w:b/>
        </w:rPr>
        <w:t>Workflows</w:t>
      </w:r>
      <w:r w:rsidR="00A467DC">
        <w:t xml:space="preserve"> section</w:t>
      </w:r>
      <w:r w:rsidR="00FA1857">
        <w:t xml:space="preserve">. </w:t>
      </w:r>
      <w:r w:rsidR="00A467DC">
        <w:t>The Workflows section show</w:t>
      </w:r>
      <w:r w:rsidR="00B40F8B">
        <w:t>s</w:t>
      </w:r>
      <w:r w:rsidR="00A467DC">
        <w:t xml:space="preserve"> any wor</w:t>
      </w:r>
      <w:r w:rsidR="00B40F8B">
        <w:t>k</w:t>
      </w:r>
      <w:r w:rsidR="00A467DC">
        <w:t xml:space="preserve">flows </w:t>
      </w:r>
      <w:r>
        <w:t xml:space="preserve">associated with the </w:t>
      </w:r>
      <w:r w:rsidR="00A467DC">
        <w:t>list.</w:t>
      </w:r>
    </w:p>
    <w:p w:rsidR="00A467DC" w:rsidRDefault="00A467DC" w:rsidP="00267C2B">
      <w:pPr>
        <w:pStyle w:val="LabStepNumbered"/>
      </w:pPr>
      <w:r>
        <w:t xml:space="preserve">There is also a </w:t>
      </w:r>
      <w:r w:rsidRPr="00C81FF5">
        <w:rPr>
          <w:b/>
        </w:rPr>
        <w:t>Content</w:t>
      </w:r>
      <w:r>
        <w:rPr>
          <w:rFonts w:ascii="Arial Black" w:hAnsi="Arial Black"/>
          <w:b/>
          <w:bCs/>
          <w:sz w:val="16"/>
          <w:szCs w:val="16"/>
        </w:rPr>
        <w:t xml:space="preserve"> </w:t>
      </w:r>
      <w:r w:rsidRPr="00C81FF5">
        <w:rPr>
          <w:b/>
        </w:rPr>
        <w:t>Types</w:t>
      </w:r>
      <w:r>
        <w:rPr>
          <w:rFonts w:ascii="Arial Black" w:hAnsi="Arial Black"/>
          <w:b/>
          <w:bCs/>
          <w:sz w:val="16"/>
          <w:szCs w:val="16"/>
        </w:rPr>
        <w:t xml:space="preserve"> </w:t>
      </w:r>
      <w:r>
        <w:t>section, which would show any content type</w:t>
      </w:r>
      <w:r w:rsidR="007B57DE">
        <w:t>s associated with</w:t>
      </w:r>
      <w:r>
        <w:t xml:space="preserve"> this list.</w:t>
      </w:r>
    </w:p>
    <w:p w:rsidR="00A467DC" w:rsidRDefault="00A467DC" w:rsidP="00267C2B">
      <w:pPr>
        <w:pStyle w:val="LabStepNumbered"/>
      </w:pPr>
      <w:r>
        <w:t xml:space="preserve">There is a </w:t>
      </w:r>
      <w:r w:rsidRPr="00C81FF5">
        <w:rPr>
          <w:b/>
        </w:rPr>
        <w:t>Custom</w:t>
      </w:r>
      <w:r>
        <w:rPr>
          <w:rFonts w:ascii="Arial Black" w:hAnsi="Arial Black"/>
          <w:b/>
          <w:bCs/>
          <w:sz w:val="16"/>
          <w:szCs w:val="16"/>
        </w:rPr>
        <w:t xml:space="preserve"> </w:t>
      </w:r>
      <w:r w:rsidRPr="00C81FF5">
        <w:rPr>
          <w:b/>
        </w:rPr>
        <w:t>Actions</w:t>
      </w:r>
      <w:r>
        <w:rPr>
          <w:rFonts w:ascii="Arial Black" w:hAnsi="Arial Black"/>
          <w:b/>
          <w:bCs/>
          <w:sz w:val="16"/>
          <w:szCs w:val="16"/>
        </w:rPr>
        <w:t xml:space="preserve"> </w:t>
      </w:r>
      <w:r>
        <w:t>section</w:t>
      </w:r>
      <w:r w:rsidR="00FA1857">
        <w:t xml:space="preserve">. </w:t>
      </w:r>
      <w:r>
        <w:t>The Custom Actions s</w:t>
      </w:r>
      <w:r w:rsidR="00B40F8B">
        <w:t>ection would show any custom</w:t>
      </w:r>
      <w:r>
        <w:t xml:space="preserve"> defined actions that can be taken on this list</w:t>
      </w:r>
      <w:r w:rsidR="00FA1857">
        <w:t xml:space="preserve">. </w:t>
      </w:r>
      <w:r w:rsidR="00B40F8B">
        <w:t xml:space="preserve">You </w:t>
      </w:r>
      <w:r>
        <w:t xml:space="preserve">could add Custom Action buttons to the SharePoint ribbon and also </w:t>
      </w:r>
      <w:r w:rsidR="00B40F8B">
        <w:t>options to the List Item menu using this functionality.</w:t>
      </w:r>
    </w:p>
    <w:p w:rsidR="00096818" w:rsidRDefault="006B1FB0" w:rsidP="00096818">
      <w:pPr>
        <w:pStyle w:val="LabExerciseText"/>
      </w:pPr>
      <w:r>
        <w:t>In this exercise you walked through the basic SharePoint Designer 2010 interface.</w:t>
      </w:r>
    </w:p>
    <w:p w:rsidR="00943670" w:rsidRDefault="00943670" w:rsidP="00465729">
      <w:pPr>
        <w:pStyle w:val="Heading3"/>
      </w:pPr>
      <w:r>
        <w:t>Exercise 2</w:t>
      </w:r>
      <w:r w:rsidRPr="00FC79BD">
        <w:t xml:space="preserve">: </w:t>
      </w:r>
      <w:r>
        <w:t>Creating Custom Actions</w:t>
      </w:r>
    </w:p>
    <w:p w:rsidR="00943670" w:rsidRDefault="00943670" w:rsidP="007B57DE">
      <w:pPr>
        <w:pStyle w:val="LabExerciseText"/>
      </w:pPr>
      <w:r w:rsidRPr="00AB0146">
        <w:t>I</w:t>
      </w:r>
      <w:r>
        <w:t xml:space="preserve">n this exercise you will create a couple of Custom Action buttons. The first one is going to show the </w:t>
      </w:r>
      <w:r w:rsidRPr="007C45DA">
        <w:t>Display</w:t>
      </w:r>
      <w:r>
        <w:rPr>
          <w:rFonts w:ascii="Arial Black" w:hAnsi="Arial Black"/>
          <w:b/>
          <w:bCs/>
          <w:szCs w:val="16"/>
        </w:rPr>
        <w:t xml:space="preserve"> </w:t>
      </w:r>
      <w:r w:rsidRPr="007C45DA">
        <w:t>Form</w:t>
      </w:r>
      <w:r>
        <w:rPr>
          <w:rFonts w:ascii="Arial Black" w:hAnsi="Arial Black"/>
          <w:szCs w:val="16"/>
        </w:rPr>
        <w:t xml:space="preserve"> </w:t>
      </w:r>
      <w:r>
        <w:t xml:space="preserve">for list items and the second one is going to show the </w:t>
      </w:r>
      <w:r w:rsidRPr="007C45DA">
        <w:t>Edit</w:t>
      </w:r>
      <w:r w:rsidRPr="007C45DA">
        <w:rPr>
          <w:rFonts w:ascii="Arial Black" w:hAnsi="Arial Black"/>
          <w:bCs/>
          <w:szCs w:val="16"/>
        </w:rPr>
        <w:t xml:space="preserve"> </w:t>
      </w:r>
      <w:r w:rsidRPr="007C45DA">
        <w:t>Form</w:t>
      </w:r>
      <w:r>
        <w:rPr>
          <w:rFonts w:ascii="Arial Black" w:hAnsi="Arial Black"/>
          <w:b/>
          <w:bCs/>
          <w:szCs w:val="16"/>
        </w:rPr>
        <w:t xml:space="preserve"> </w:t>
      </w:r>
      <w:r>
        <w:t>for the item.</w:t>
      </w:r>
    </w:p>
    <w:p w:rsidR="00CB5F90" w:rsidRDefault="00CB5F90" w:rsidP="00E179EA">
      <w:pPr>
        <w:pStyle w:val="LabStepNumbered"/>
        <w:numPr>
          <w:ilvl w:val="0"/>
          <w:numId w:val="6"/>
        </w:numPr>
      </w:pPr>
      <w:r>
        <w:t xml:space="preserve">Select </w:t>
      </w:r>
      <w:r w:rsidRPr="00CB5F90">
        <w:rPr>
          <w:b/>
        </w:rPr>
        <w:t xml:space="preserve">Lists and Libraries </w:t>
      </w:r>
      <w:r>
        <w:t>in the Navigation Pane.</w:t>
      </w:r>
    </w:p>
    <w:p w:rsidR="00CB5F90" w:rsidRDefault="00CB5F90" w:rsidP="00E179EA">
      <w:pPr>
        <w:pStyle w:val="LabStepNumbered"/>
        <w:numPr>
          <w:ilvl w:val="0"/>
          <w:numId w:val="6"/>
        </w:numPr>
      </w:pPr>
      <w:r>
        <w:t xml:space="preserve">Select the </w:t>
      </w:r>
      <w:r w:rsidRPr="00CB5F90">
        <w:rPr>
          <w:b/>
        </w:rPr>
        <w:t>Links</w:t>
      </w:r>
      <w:r>
        <w:t xml:space="preserve"> list.</w:t>
      </w:r>
    </w:p>
    <w:p w:rsidR="00A467DC" w:rsidRDefault="00E167A4" w:rsidP="00E179EA">
      <w:pPr>
        <w:pStyle w:val="LabStepNumbered"/>
        <w:numPr>
          <w:ilvl w:val="0"/>
          <w:numId w:val="6"/>
        </w:numPr>
      </w:pPr>
      <w:r>
        <w:t xml:space="preserve">Click </w:t>
      </w:r>
      <w:r w:rsidR="00A467DC">
        <w:t xml:space="preserve">the </w:t>
      </w:r>
      <w:r w:rsidR="00A467DC" w:rsidRPr="00C81FF5">
        <w:rPr>
          <w:b/>
        </w:rPr>
        <w:t>New</w:t>
      </w:r>
      <w:r w:rsidR="00A467DC" w:rsidRPr="005B4977">
        <w:rPr>
          <w:rFonts w:ascii="Arial Black" w:hAnsi="Arial Black"/>
          <w:b/>
          <w:bCs/>
          <w:sz w:val="16"/>
          <w:szCs w:val="16"/>
        </w:rPr>
        <w:t xml:space="preserve"> </w:t>
      </w:r>
      <w:r w:rsidR="00A467DC">
        <w:t xml:space="preserve">button in the </w:t>
      </w:r>
      <w:r w:rsidR="00A467DC" w:rsidRPr="007B57DE">
        <w:rPr>
          <w:b/>
        </w:rPr>
        <w:t>Custom Actions</w:t>
      </w:r>
      <w:r w:rsidR="00A467DC">
        <w:t xml:space="preserve"> section, the </w:t>
      </w:r>
      <w:r w:rsidR="00A467DC" w:rsidRPr="00C81FF5">
        <w:rPr>
          <w:b/>
        </w:rPr>
        <w:t>Create</w:t>
      </w:r>
      <w:r w:rsidR="00A467DC" w:rsidRPr="005B4977">
        <w:rPr>
          <w:rFonts w:ascii="Arial Black" w:hAnsi="Arial Black"/>
          <w:b/>
          <w:bCs/>
          <w:sz w:val="16"/>
          <w:szCs w:val="16"/>
        </w:rPr>
        <w:t xml:space="preserve"> </w:t>
      </w:r>
      <w:r w:rsidR="00A467DC" w:rsidRPr="00C81FF5">
        <w:rPr>
          <w:b/>
        </w:rPr>
        <w:t>Custom</w:t>
      </w:r>
      <w:r w:rsidR="00A467DC" w:rsidRPr="005B4977">
        <w:rPr>
          <w:rFonts w:ascii="Arial Black" w:hAnsi="Arial Black"/>
          <w:b/>
          <w:bCs/>
          <w:sz w:val="16"/>
          <w:szCs w:val="16"/>
        </w:rPr>
        <w:t xml:space="preserve"> </w:t>
      </w:r>
      <w:r w:rsidR="00A467DC" w:rsidRPr="00C81FF5">
        <w:rPr>
          <w:b/>
        </w:rPr>
        <w:t>Action</w:t>
      </w:r>
      <w:r w:rsidR="00A467DC" w:rsidRPr="005B4977">
        <w:rPr>
          <w:rFonts w:ascii="Arial Black" w:hAnsi="Arial Black"/>
          <w:b/>
          <w:bCs/>
          <w:sz w:val="16"/>
          <w:szCs w:val="16"/>
        </w:rPr>
        <w:t xml:space="preserve"> </w:t>
      </w:r>
      <w:r w:rsidR="00BA45FA">
        <w:t>dialog</w:t>
      </w:r>
      <w:r w:rsidR="00A467DC">
        <w:t xml:space="preserve"> box should come up to ask you the </w:t>
      </w:r>
      <w:r w:rsidR="00A467DC" w:rsidRPr="00C81FF5">
        <w:rPr>
          <w:b/>
        </w:rPr>
        <w:t>Name</w:t>
      </w:r>
      <w:r w:rsidR="00E46AE8">
        <w:t xml:space="preserve"> and</w:t>
      </w:r>
      <w:r w:rsidR="00A467DC">
        <w:t xml:space="preserve"> </w:t>
      </w:r>
      <w:r w:rsidR="00A467DC" w:rsidRPr="00C81FF5">
        <w:rPr>
          <w:b/>
        </w:rPr>
        <w:t>Description</w:t>
      </w:r>
      <w:r w:rsidR="00A467DC">
        <w:t xml:space="preserve"> of this custom action and also what would you like to do when this action is clicked.</w:t>
      </w:r>
      <w:r w:rsidR="007B57DE">
        <w:t xml:space="preserve"> Use the following information to complete the dialog box:</w:t>
      </w:r>
    </w:p>
    <w:p w:rsidR="00A467DC" w:rsidRDefault="007B57DE" w:rsidP="007B57DE">
      <w:pPr>
        <w:pStyle w:val="LabStepLevel2NoBullet"/>
      </w:pPr>
      <w:r w:rsidRPr="007B57DE">
        <w:rPr>
          <w:b/>
        </w:rPr>
        <w:t>Name:</w:t>
      </w:r>
      <w:r>
        <w:t xml:space="preserve"> </w:t>
      </w:r>
      <w:r w:rsidR="00A467DC" w:rsidRPr="007B57DE">
        <w:t>Display</w:t>
      </w:r>
      <w:r w:rsidR="00A467DC" w:rsidRPr="007B57DE">
        <w:rPr>
          <w:rFonts w:ascii="Arial Black" w:hAnsi="Arial Black"/>
          <w:bCs/>
          <w:szCs w:val="16"/>
        </w:rPr>
        <w:t xml:space="preserve"> </w:t>
      </w:r>
      <w:r w:rsidR="00A467DC" w:rsidRPr="007B57DE">
        <w:t>Form</w:t>
      </w:r>
    </w:p>
    <w:p w:rsidR="007B57DE" w:rsidRPr="007B57DE" w:rsidRDefault="007B57DE" w:rsidP="007B57DE">
      <w:pPr>
        <w:pStyle w:val="LabStepLevel2NoBullet"/>
      </w:pPr>
      <w:r>
        <w:rPr>
          <w:b/>
        </w:rPr>
        <w:t>Select the type of Action:</w:t>
      </w:r>
      <w:r>
        <w:t xml:space="preserve"> Navigate to form » DispForm.aspx</w:t>
      </w:r>
    </w:p>
    <w:p w:rsidR="00E46AE8" w:rsidRDefault="00E46AE8" w:rsidP="00611094">
      <w:pPr>
        <w:pStyle w:val="LabStepScreenshot"/>
      </w:pPr>
      <w:r w:rsidRPr="00611094">
        <w:rPr>
          <w:rStyle w:val="LabStepScreenshotFrame"/>
        </w:rPr>
        <w:drawing>
          <wp:inline distT="0" distB="0" distL="0" distR="0" wp14:anchorId="1CB9C9CD" wp14:editId="1E7F8375">
            <wp:extent cx="2629711" cy="230428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2635292" cy="2309179"/>
                    </a:xfrm>
                    <a:prstGeom prst="rect">
                      <a:avLst/>
                    </a:prstGeom>
                    <a:noFill/>
                    <a:ln w="9525">
                      <a:noFill/>
                      <a:miter lim="800000"/>
                      <a:headEnd/>
                      <a:tailEnd/>
                    </a:ln>
                  </pic:spPr>
                </pic:pic>
              </a:graphicData>
            </a:graphic>
          </wp:inline>
        </w:drawing>
      </w:r>
    </w:p>
    <w:p w:rsidR="00E167A4" w:rsidRDefault="00E167A4" w:rsidP="00267C2B">
      <w:pPr>
        <w:pStyle w:val="LabStepNumbered"/>
      </w:pPr>
      <w:r>
        <w:t xml:space="preserve">Click </w:t>
      </w:r>
      <w:r w:rsidR="00A467DC">
        <w:t xml:space="preserve">the </w:t>
      </w:r>
      <w:r w:rsidR="00A467DC" w:rsidRPr="00C81FF5">
        <w:rPr>
          <w:b/>
        </w:rPr>
        <w:t>New</w:t>
      </w:r>
      <w:r w:rsidR="00A467DC">
        <w:rPr>
          <w:rFonts w:ascii="Arial Black" w:hAnsi="Arial Black"/>
          <w:b/>
          <w:bCs/>
          <w:sz w:val="16"/>
          <w:szCs w:val="16"/>
        </w:rPr>
        <w:t xml:space="preserve"> </w:t>
      </w:r>
      <w:r w:rsidR="00A467DC">
        <w:t xml:space="preserve">button again in the </w:t>
      </w:r>
      <w:r w:rsidR="00A467DC" w:rsidRPr="00E167A4">
        <w:rPr>
          <w:b/>
        </w:rPr>
        <w:t>Custom Actions</w:t>
      </w:r>
      <w:r>
        <w:t xml:space="preserve"> section and use the following information to complete the dialog:</w:t>
      </w:r>
    </w:p>
    <w:p w:rsidR="00A467DC" w:rsidRDefault="00E167A4" w:rsidP="00E167A4">
      <w:pPr>
        <w:pStyle w:val="LabStepLevel2NoBullet"/>
      </w:pPr>
      <w:r w:rsidRPr="00E167A4">
        <w:rPr>
          <w:b/>
        </w:rPr>
        <w:t>Name</w:t>
      </w:r>
      <w:r>
        <w:t xml:space="preserve">: </w:t>
      </w:r>
      <w:r w:rsidR="00A467DC" w:rsidRPr="00E167A4">
        <w:t>Edit</w:t>
      </w:r>
      <w:r w:rsidR="00A467DC" w:rsidRPr="00E167A4">
        <w:rPr>
          <w:rFonts w:ascii="Arial Black" w:hAnsi="Arial Black"/>
          <w:bCs/>
          <w:szCs w:val="16"/>
        </w:rPr>
        <w:t xml:space="preserve"> </w:t>
      </w:r>
      <w:r w:rsidR="00A467DC" w:rsidRPr="00E167A4">
        <w:t>Form</w:t>
      </w:r>
    </w:p>
    <w:p w:rsidR="00E167A4" w:rsidRPr="00E167A4" w:rsidRDefault="00E167A4" w:rsidP="00E167A4">
      <w:pPr>
        <w:pStyle w:val="LabStepLevel2NoBullet"/>
      </w:pPr>
      <w:r>
        <w:rPr>
          <w:b/>
        </w:rPr>
        <w:t>Select the type of action</w:t>
      </w:r>
      <w:r w:rsidRPr="00E167A4">
        <w:t>:</w:t>
      </w:r>
      <w:r>
        <w:t xml:space="preserve"> Navigate to form » EditForm.aspx</w:t>
      </w:r>
    </w:p>
    <w:p w:rsidR="00BF6B94" w:rsidRDefault="00E167A4" w:rsidP="00267C2B">
      <w:pPr>
        <w:pStyle w:val="LabStepNumbered"/>
      </w:pPr>
      <w:r>
        <w:t xml:space="preserve">With the custom actions created, it is time to </w:t>
      </w:r>
      <w:r w:rsidR="00A467DC">
        <w:t>test them</w:t>
      </w:r>
      <w:r>
        <w:t>.</w:t>
      </w:r>
      <w:r w:rsidR="00A467DC">
        <w:t xml:space="preserve"> </w:t>
      </w:r>
      <w:r>
        <w:t>O</w:t>
      </w:r>
      <w:r w:rsidR="00E46AE8">
        <w:t xml:space="preserve">pen </w:t>
      </w:r>
      <w:r w:rsidR="00A467DC">
        <w:t>the browser</w:t>
      </w:r>
      <w:r w:rsidR="00E46AE8">
        <w:t xml:space="preserve"> and navigate to the top level SharePoint site</w:t>
      </w:r>
      <w:r w:rsidR="00FA1857">
        <w:t xml:space="preserve">. </w:t>
      </w:r>
      <w:r w:rsidR="00A467DC">
        <w:t xml:space="preserve">From the home page of </w:t>
      </w:r>
      <w:r w:rsidR="00E46AE8">
        <w:t>the</w:t>
      </w:r>
      <w:r w:rsidR="00A467DC">
        <w:t xml:space="preserve"> site, click the </w:t>
      </w:r>
      <w:r w:rsidR="00A467DC" w:rsidRPr="00C81FF5">
        <w:rPr>
          <w:b/>
        </w:rPr>
        <w:t>All</w:t>
      </w:r>
      <w:r w:rsidR="00A467DC" w:rsidRPr="00E46AE8">
        <w:rPr>
          <w:rFonts w:ascii="Arial Black" w:hAnsi="Arial Black"/>
          <w:b/>
          <w:bCs/>
          <w:sz w:val="16"/>
          <w:szCs w:val="16"/>
        </w:rPr>
        <w:t xml:space="preserve"> </w:t>
      </w:r>
      <w:r w:rsidR="00A467DC" w:rsidRPr="00C81FF5">
        <w:rPr>
          <w:b/>
        </w:rPr>
        <w:t>Site</w:t>
      </w:r>
      <w:r w:rsidR="00A467DC" w:rsidRPr="00E46AE8">
        <w:rPr>
          <w:rFonts w:ascii="Arial Black" w:hAnsi="Arial Black"/>
          <w:b/>
          <w:bCs/>
          <w:sz w:val="16"/>
          <w:szCs w:val="16"/>
        </w:rPr>
        <w:t xml:space="preserve"> </w:t>
      </w:r>
      <w:r w:rsidR="00A467DC" w:rsidRPr="00C81FF5">
        <w:rPr>
          <w:b/>
        </w:rPr>
        <w:t>Content</w:t>
      </w:r>
      <w:r w:rsidR="00A467DC" w:rsidRPr="00E46AE8">
        <w:rPr>
          <w:rFonts w:ascii="Arial Black" w:hAnsi="Arial Black"/>
          <w:b/>
          <w:bCs/>
          <w:sz w:val="16"/>
          <w:szCs w:val="16"/>
        </w:rPr>
        <w:t xml:space="preserve"> </w:t>
      </w:r>
      <w:r w:rsidR="00A467DC">
        <w:t xml:space="preserve">link in the </w:t>
      </w:r>
      <w:r w:rsidR="00A467DC" w:rsidRPr="00E167A4">
        <w:rPr>
          <w:b/>
        </w:rPr>
        <w:t>Quick Launch</w:t>
      </w:r>
      <w:r w:rsidR="00A467DC">
        <w:t xml:space="preserve"> bar</w:t>
      </w:r>
      <w:r w:rsidR="00BF6B94">
        <w:t xml:space="preserve">. Select </w:t>
      </w:r>
      <w:r w:rsidR="00A467DC">
        <w:t xml:space="preserve">the </w:t>
      </w:r>
      <w:r w:rsidR="00A467DC" w:rsidRPr="00C81FF5">
        <w:rPr>
          <w:b/>
        </w:rPr>
        <w:t>Links</w:t>
      </w:r>
      <w:r w:rsidR="00A467DC" w:rsidRPr="00E46AE8">
        <w:rPr>
          <w:rFonts w:ascii="Arial Black" w:hAnsi="Arial Black"/>
          <w:b/>
          <w:bCs/>
          <w:sz w:val="16"/>
          <w:szCs w:val="16"/>
        </w:rPr>
        <w:t xml:space="preserve"> </w:t>
      </w:r>
      <w:r w:rsidR="00A467DC">
        <w:t xml:space="preserve">list you will make a new link </w:t>
      </w:r>
      <w:r w:rsidR="00BF6B94">
        <w:t>here</w:t>
      </w:r>
      <w:r w:rsidR="00FA1857">
        <w:t xml:space="preserve">. </w:t>
      </w:r>
    </w:p>
    <w:p w:rsidR="00A467DC" w:rsidRDefault="00E167A4" w:rsidP="00267C2B">
      <w:pPr>
        <w:pStyle w:val="LabStepNumbered"/>
      </w:pPr>
      <w:r>
        <w:t>Select</w:t>
      </w:r>
      <w:r w:rsidR="00A467DC">
        <w:t xml:space="preserve"> </w:t>
      </w:r>
      <w:r w:rsidR="00A467DC" w:rsidRPr="00C81FF5">
        <w:rPr>
          <w:b/>
        </w:rPr>
        <w:t>Add</w:t>
      </w:r>
      <w:r w:rsidR="00A467DC" w:rsidRPr="00E46AE8">
        <w:rPr>
          <w:rFonts w:ascii="Arial Black" w:hAnsi="Arial Black"/>
          <w:b/>
          <w:bCs/>
          <w:sz w:val="16"/>
          <w:szCs w:val="16"/>
        </w:rPr>
        <w:t xml:space="preserve"> </w:t>
      </w:r>
      <w:r w:rsidR="00A467DC" w:rsidRPr="00C81FF5">
        <w:rPr>
          <w:b/>
        </w:rPr>
        <w:t>New</w:t>
      </w:r>
      <w:r w:rsidR="00A467DC" w:rsidRPr="00E46AE8">
        <w:rPr>
          <w:rFonts w:ascii="Arial Black" w:hAnsi="Arial Black"/>
          <w:b/>
          <w:bCs/>
          <w:sz w:val="16"/>
          <w:szCs w:val="16"/>
        </w:rPr>
        <w:t xml:space="preserve"> </w:t>
      </w:r>
      <w:r w:rsidR="00A467DC" w:rsidRPr="00C81FF5">
        <w:rPr>
          <w:b/>
        </w:rPr>
        <w:t>Link</w:t>
      </w:r>
      <w:r w:rsidR="00BF6B94" w:rsidRPr="00BF6B94">
        <w:t xml:space="preserve"> and click </w:t>
      </w:r>
      <w:r w:rsidR="00BF6B94">
        <w:t>use the following information to create a new link:</w:t>
      </w:r>
    </w:p>
    <w:p w:rsidR="00BF6B94" w:rsidRDefault="00A467DC" w:rsidP="00BF6B94">
      <w:pPr>
        <w:pStyle w:val="LabStepLevel2NoBullet"/>
      </w:pPr>
      <w:r w:rsidRPr="00BF6B94">
        <w:rPr>
          <w:b/>
        </w:rPr>
        <w:lastRenderedPageBreak/>
        <w:t>URL</w:t>
      </w:r>
      <w:r w:rsidR="00BF6B94" w:rsidRPr="00BF6B94">
        <w:rPr>
          <w:b/>
        </w:rPr>
        <w:t>:</w:t>
      </w:r>
      <w:r w:rsidR="00BF6B94" w:rsidRPr="00BF6B94">
        <w:t xml:space="preserve"> </w:t>
      </w:r>
      <w:r w:rsidR="00BF6B94" w:rsidRPr="009C423B">
        <w:t>http://</w:t>
      </w:r>
      <w:r w:rsidR="00683916">
        <w:t>www.CriticalPathTraining.com</w:t>
      </w:r>
    </w:p>
    <w:p w:rsidR="00A467DC" w:rsidRDefault="00BF6B94" w:rsidP="00BF6B94">
      <w:pPr>
        <w:pStyle w:val="LabStepLevel2NoBullet"/>
      </w:pPr>
      <w:r>
        <w:rPr>
          <w:b/>
        </w:rPr>
        <w:t>D</w:t>
      </w:r>
      <w:r w:rsidR="00A467DC" w:rsidRPr="00C81FF5">
        <w:rPr>
          <w:b/>
        </w:rPr>
        <w:t>escription</w:t>
      </w:r>
      <w:r>
        <w:rPr>
          <w:rFonts w:ascii="Arial Black" w:hAnsi="Arial Black"/>
          <w:b/>
          <w:bCs/>
          <w:szCs w:val="16"/>
        </w:rPr>
        <w:t>:</w:t>
      </w:r>
      <w:r>
        <w:t xml:space="preserve"> </w:t>
      </w:r>
      <w:r w:rsidR="00683916">
        <w:t>Critical Path Training</w:t>
      </w:r>
    </w:p>
    <w:p w:rsidR="00E46AE8" w:rsidRDefault="00A467DC" w:rsidP="009C423B">
      <w:pPr>
        <w:pStyle w:val="LabStepNumbered"/>
      </w:pPr>
      <w:r>
        <w:t xml:space="preserve">Now that you have a link in the </w:t>
      </w:r>
      <w:r w:rsidRPr="009C423B">
        <w:rPr>
          <w:b/>
        </w:rPr>
        <w:t>Links</w:t>
      </w:r>
      <w:r>
        <w:t xml:space="preserve"> list, to see the custom actions that you had created earlier, hover over the link, </w:t>
      </w:r>
      <w:r w:rsidR="009C423B">
        <w:t>c</w:t>
      </w:r>
      <w:r w:rsidR="00E167A4">
        <w:t xml:space="preserve">lick </w:t>
      </w:r>
      <w:r>
        <w:t>the d</w:t>
      </w:r>
      <w:r w:rsidR="00200993">
        <w:t>rop-</w:t>
      </w:r>
      <w:r>
        <w:t>down for the list item menu</w:t>
      </w:r>
      <w:r w:rsidR="009C423B">
        <w:t>.</w:t>
      </w:r>
      <w:r>
        <w:t xml:space="preserve"> You should see the </w:t>
      </w:r>
      <w:r w:rsidRPr="00C81FF5">
        <w:rPr>
          <w:b/>
        </w:rPr>
        <w:t>Display Form</w:t>
      </w:r>
      <w:r>
        <w:t xml:space="preserve"> and the </w:t>
      </w:r>
      <w:r w:rsidRPr="00C81FF5">
        <w:rPr>
          <w:b/>
        </w:rPr>
        <w:t>Edit Form</w:t>
      </w:r>
      <w:r>
        <w:t xml:space="preserve"> links.</w:t>
      </w:r>
    </w:p>
    <w:p w:rsidR="00E46AE8" w:rsidRDefault="00DD4354" w:rsidP="00611094">
      <w:pPr>
        <w:pStyle w:val="LabStepScreenshot"/>
      </w:pPr>
      <w:r w:rsidRPr="00611094">
        <w:rPr>
          <w:rStyle w:val="LabStepScreenshotFrame"/>
        </w:rPr>
        <w:drawing>
          <wp:inline distT="0" distB="0" distL="0" distR="0" wp14:anchorId="1CE2EC02" wp14:editId="4884CDA9">
            <wp:extent cx="4719332" cy="19019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24040" cy="1903849"/>
                    </a:xfrm>
                    <a:prstGeom prst="rect">
                      <a:avLst/>
                    </a:prstGeom>
                  </pic:spPr>
                </pic:pic>
              </a:graphicData>
            </a:graphic>
          </wp:inline>
        </w:drawing>
      </w:r>
    </w:p>
    <w:p w:rsidR="00B33DEB" w:rsidRPr="00C81FF5" w:rsidRDefault="00E167A4" w:rsidP="00267C2B">
      <w:pPr>
        <w:pStyle w:val="LabStepNumbered"/>
        <w:rPr>
          <w:b/>
        </w:rPr>
      </w:pPr>
      <w:r>
        <w:t>Click</w:t>
      </w:r>
      <w:r w:rsidR="009C423B">
        <w:t xml:space="preserve"> </w:t>
      </w:r>
      <w:r w:rsidR="00A467DC">
        <w:t xml:space="preserve">the </w:t>
      </w:r>
      <w:r w:rsidR="00A467DC" w:rsidRPr="00C81FF5">
        <w:rPr>
          <w:b/>
        </w:rPr>
        <w:t>Display</w:t>
      </w:r>
      <w:r w:rsidR="00A467DC" w:rsidRPr="00B33DEB">
        <w:rPr>
          <w:rFonts w:ascii="Arial Black" w:hAnsi="Arial Black"/>
          <w:b/>
          <w:bCs/>
          <w:sz w:val="16"/>
          <w:szCs w:val="16"/>
        </w:rPr>
        <w:t xml:space="preserve"> </w:t>
      </w:r>
      <w:r w:rsidR="00A467DC" w:rsidRPr="00C81FF5">
        <w:rPr>
          <w:b/>
        </w:rPr>
        <w:t>Form</w:t>
      </w:r>
      <w:r w:rsidR="00A467DC" w:rsidRPr="00B33DEB">
        <w:rPr>
          <w:rFonts w:ascii="Arial Black" w:hAnsi="Arial Black"/>
          <w:b/>
          <w:bCs/>
          <w:sz w:val="16"/>
          <w:szCs w:val="16"/>
        </w:rPr>
        <w:t xml:space="preserve"> </w:t>
      </w:r>
      <w:r w:rsidR="009C423B">
        <w:t>link.</w:t>
      </w:r>
      <w:r w:rsidR="00A467DC">
        <w:t xml:space="preserve"> </w:t>
      </w:r>
      <w:r w:rsidR="009C423B">
        <w:t>T</w:t>
      </w:r>
      <w:r w:rsidR="00A467DC">
        <w:t xml:space="preserve">his should take you to another page to show you the </w:t>
      </w:r>
      <w:r w:rsidR="00A467DC" w:rsidRPr="009C423B">
        <w:rPr>
          <w:rStyle w:val="InlindeCode"/>
        </w:rPr>
        <w:t>DisplayForm.aspx</w:t>
      </w:r>
      <w:r w:rsidR="00A467DC" w:rsidRPr="00B33DEB">
        <w:rPr>
          <w:rFonts w:ascii="Arial Black" w:hAnsi="Arial Black"/>
          <w:b/>
          <w:bCs/>
          <w:sz w:val="16"/>
          <w:szCs w:val="16"/>
        </w:rPr>
        <w:t xml:space="preserve"> </w:t>
      </w:r>
      <w:r w:rsidR="00A467DC">
        <w:t>file</w:t>
      </w:r>
      <w:r w:rsidR="00FA1857">
        <w:t xml:space="preserve">. </w:t>
      </w:r>
    </w:p>
    <w:p w:rsidR="00A467DC" w:rsidRDefault="00E167A4" w:rsidP="00267C2B">
      <w:pPr>
        <w:pStyle w:val="LabStepNumbered"/>
      </w:pPr>
      <w:r>
        <w:t>Click</w:t>
      </w:r>
      <w:r w:rsidR="009C423B">
        <w:t xml:space="preserve"> </w:t>
      </w:r>
      <w:r w:rsidR="00A467DC">
        <w:t xml:space="preserve">the back button in the browser, hover over the SharePoint related information link again, </w:t>
      </w:r>
      <w:r w:rsidR="009C423B">
        <w:t>and this time c</w:t>
      </w:r>
      <w:r>
        <w:t>lick</w:t>
      </w:r>
      <w:r w:rsidR="009C423B">
        <w:t xml:space="preserve"> </w:t>
      </w:r>
      <w:r w:rsidR="00A467DC">
        <w:t xml:space="preserve">the </w:t>
      </w:r>
      <w:r w:rsidR="00A467DC" w:rsidRPr="00C81FF5">
        <w:rPr>
          <w:b/>
        </w:rPr>
        <w:t>Edit</w:t>
      </w:r>
      <w:r w:rsidR="00A467DC" w:rsidRPr="00200993">
        <w:rPr>
          <w:rFonts w:ascii="Arial Black" w:hAnsi="Arial Black"/>
          <w:b/>
          <w:bCs/>
          <w:sz w:val="16"/>
          <w:szCs w:val="16"/>
        </w:rPr>
        <w:t xml:space="preserve"> </w:t>
      </w:r>
      <w:r w:rsidR="00A467DC" w:rsidRPr="00C81FF5">
        <w:rPr>
          <w:b/>
        </w:rPr>
        <w:t>Form</w:t>
      </w:r>
      <w:r w:rsidR="00A467DC" w:rsidRPr="00200993">
        <w:rPr>
          <w:rFonts w:ascii="Arial Black" w:hAnsi="Arial Black"/>
          <w:b/>
          <w:bCs/>
          <w:sz w:val="16"/>
          <w:szCs w:val="16"/>
        </w:rPr>
        <w:t xml:space="preserve"> </w:t>
      </w:r>
      <w:r w:rsidR="00200993">
        <w:t xml:space="preserve">link from the drop-down. </w:t>
      </w:r>
      <w:r w:rsidR="00A467DC">
        <w:t xml:space="preserve">This should show you now the </w:t>
      </w:r>
      <w:r w:rsidR="00A467DC" w:rsidRPr="009C423B">
        <w:rPr>
          <w:rStyle w:val="InlindeCode"/>
        </w:rPr>
        <w:t>EditForm.aspx</w:t>
      </w:r>
      <w:r w:rsidR="00A467DC" w:rsidRPr="00200993">
        <w:rPr>
          <w:rFonts w:ascii="Arial Black" w:hAnsi="Arial Black"/>
          <w:b/>
          <w:bCs/>
          <w:sz w:val="16"/>
          <w:szCs w:val="16"/>
        </w:rPr>
        <w:t xml:space="preserve"> </w:t>
      </w:r>
      <w:r w:rsidR="00200993">
        <w:t>file.</w:t>
      </w:r>
    </w:p>
    <w:p w:rsidR="00227D69" w:rsidRDefault="00A467DC" w:rsidP="009C423B">
      <w:pPr>
        <w:pStyle w:val="LabStepNumbered"/>
        <w:numPr>
          <w:ilvl w:val="0"/>
          <w:numId w:val="0"/>
        </w:numPr>
        <w:ind w:left="432"/>
      </w:pPr>
      <w:r>
        <w:t>In addition, custom actions can be used to initiate a workflow or to navigate to a predefined URL.</w:t>
      </w:r>
    </w:p>
    <w:p w:rsidR="009C423B" w:rsidRDefault="00DD4354" w:rsidP="009C423B">
      <w:pPr>
        <w:pStyle w:val="LabExerciseText"/>
      </w:pPr>
      <w:r>
        <w:t xml:space="preserve">In this exercise you created two custom actions on an existing </w:t>
      </w:r>
      <w:r w:rsidR="00E51D4B">
        <w:t xml:space="preserve">SharePoint </w:t>
      </w:r>
      <w:r>
        <w:t>list.</w:t>
      </w:r>
    </w:p>
    <w:p w:rsidR="005B4977" w:rsidRDefault="005B4977" w:rsidP="00465729">
      <w:pPr>
        <w:pStyle w:val="Heading3"/>
      </w:pPr>
      <w:r>
        <w:t>Exercise 3</w:t>
      </w:r>
      <w:r w:rsidRPr="00FC79BD">
        <w:t xml:space="preserve">: </w:t>
      </w:r>
      <w:r>
        <w:t>Discovering Master Pages</w:t>
      </w:r>
    </w:p>
    <w:p w:rsidR="00680DA2" w:rsidRDefault="005B4977" w:rsidP="009C423B">
      <w:pPr>
        <w:pStyle w:val="LabExerciseText"/>
      </w:pPr>
      <w:r w:rsidRPr="00AB0146">
        <w:t>I</w:t>
      </w:r>
      <w:r>
        <w:t>n this exercise you will discover the various master pages that come with SharePoint. Master pages provide the chrome, branding, logo, navigation and style of pages within a SharePoint site.</w:t>
      </w:r>
    </w:p>
    <w:p w:rsidR="009C423B" w:rsidRPr="009C423B" w:rsidRDefault="009C423B" w:rsidP="00267C2B">
      <w:pPr>
        <w:pStyle w:val="LabStepNumbered"/>
        <w:numPr>
          <w:ilvl w:val="0"/>
          <w:numId w:val="7"/>
        </w:numPr>
      </w:pPr>
      <w:r>
        <w:t xml:space="preserve">Open </w:t>
      </w:r>
      <w:r w:rsidR="00A467DC" w:rsidRPr="009C423B">
        <w:rPr>
          <w:b/>
        </w:rPr>
        <w:t xml:space="preserve">SharePoint Designer </w:t>
      </w:r>
      <w:r w:rsidRPr="009C423B">
        <w:rPr>
          <w:b/>
        </w:rPr>
        <w:t>2010</w:t>
      </w:r>
      <w:r w:rsidRPr="009C423B">
        <w:t xml:space="preserve"> and open the </w:t>
      </w:r>
      <w:r w:rsidRPr="00A87C07">
        <w:rPr>
          <w:b/>
        </w:rPr>
        <w:t>http://intranet.wingtip.com</w:t>
      </w:r>
      <w:r w:rsidRPr="009C423B">
        <w:t xml:space="preserve"> site using the same steps in a previous exercise</w:t>
      </w:r>
    </w:p>
    <w:p w:rsidR="00A467DC" w:rsidRDefault="00E167A4" w:rsidP="00267C2B">
      <w:pPr>
        <w:pStyle w:val="LabStepNumbered"/>
        <w:numPr>
          <w:ilvl w:val="0"/>
          <w:numId w:val="7"/>
        </w:numPr>
      </w:pPr>
      <w:r>
        <w:t>Click</w:t>
      </w:r>
      <w:r w:rsidR="009C423B">
        <w:t xml:space="preserve"> </w:t>
      </w:r>
      <w:r w:rsidR="00A467DC">
        <w:t xml:space="preserve">the </w:t>
      </w:r>
      <w:r w:rsidR="00A467DC" w:rsidRPr="009C423B">
        <w:rPr>
          <w:b/>
        </w:rPr>
        <w:t>Master</w:t>
      </w:r>
      <w:r w:rsidR="00A467DC" w:rsidRPr="009C423B">
        <w:rPr>
          <w:rFonts w:ascii="Arial Black" w:hAnsi="Arial Black"/>
          <w:b/>
          <w:bCs/>
          <w:sz w:val="16"/>
          <w:szCs w:val="16"/>
        </w:rPr>
        <w:t xml:space="preserve"> </w:t>
      </w:r>
      <w:r w:rsidR="00A467DC" w:rsidRPr="009C423B">
        <w:rPr>
          <w:b/>
        </w:rPr>
        <w:t>Pages</w:t>
      </w:r>
      <w:r w:rsidR="00A467DC" w:rsidRPr="009C423B">
        <w:rPr>
          <w:rFonts w:ascii="Arial Black" w:hAnsi="Arial Black"/>
          <w:b/>
          <w:bCs/>
          <w:sz w:val="16"/>
          <w:szCs w:val="16"/>
        </w:rPr>
        <w:t xml:space="preserve"> </w:t>
      </w:r>
      <w:r w:rsidR="00A467DC">
        <w:t xml:space="preserve">link in the </w:t>
      </w:r>
      <w:r w:rsidR="009C423B" w:rsidRPr="009C423B">
        <w:rPr>
          <w:b/>
        </w:rPr>
        <w:t>N</w:t>
      </w:r>
      <w:r w:rsidR="0098233C" w:rsidRPr="009C423B">
        <w:rPr>
          <w:b/>
        </w:rPr>
        <w:t xml:space="preserve">avigation </w:t>
      </w:r>
      <w:r w:rsidR="009C423B" w:rsidRPr="009C423B">
        <w:rPr>
          <w:b/>
        </w:rPr>
        <w:t>P</w:t>
      </w:r>
      <w:r w:rsidR="0098233C" w:rsidRPr="009C423B">
        <w:rPr>
          <w:b/>
        </w:rPr>
        <w:t>ane</w:t>
      </w:r>
      <w:r w:rsidR="009C423B">
        <w:t>.</w:t>
      </w:r>
      <w:r w:rsidR="00A467DC">
        <w:t xml:space="preserve"> </w:t>
      </w:r>
      <w:r w:rsidR="009C423B">
        <w:t xml:space="preserve">This will list the </w:t>
      </w:r>
      <w:r w:rsidR="00A467DC">
        <w:t>Master Pages available for this site.</w:t>
      </w:r>
    </w:p>
    <w:p w:rsidR="00227D69" w:rsidRDefault="00227D69" w:rsidP="00611094">
      <w:pPr>
        <w:pStyle w:val="LabStepScreenshot"/>
      </w:pPr>
      <w:r w:rsidRPr="00611094">
        <w:rPr>
          <w:rStyle w:val="LabStepScreenshotFrame"/>
        </w:rPr>
        <w:drawing>
          <wp:inline distT="0" distB="0" distL="0" distR="0" wp14:anchorId="29D2AA6E" wp14:editId="11E1163B">
            <wp:extent cx="4340352" cy="13479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4355192" cy="1352554"/>
                    </a:xfrm>
                    <a:prstGeom prst="rect">
                      <a:avLst/>
                    </a:prstGeom>
                    <a:noFill/>
                    <a:ln w="9525">
                      <a:noFill/>
                      <a:miter lim="800000"/>
                      <a:headEnd/>
                      <a:tailEnd/>
                    </a:ln>
                  </pic:spPr>
                </pic:pic>
              </a:graphicData>
            </a:graphic>
          </wp:inline>
        </w:drawing>
      </w:r>
    </w:p>
    <w:p w:rsidR="001458DA" w:rsidRDefault="00A467DC" w:rsidP="009C423B">
      <w:pPr>
        <w:pStyle w:val="LabStepNumbered"/>
        <w:numPr>
          <w:ilvl w:val="0"/>
          <w:numId w:val="0"/>
        </w:numPr>
        <w:ind w:left="432"/>
      </w:pPr>
      <w:r>
        <w:t xml:space="preserve">The </w:t>
      </w:r>
      <w:r w:rsidRPr="00C81FF5">
        <w:rPr>
          <w:b/>
        </w:rPr>
        <w:t>v4</w:t>
      </w:r>
      <w:r>
        <w:rPr>
          <w:rFonts w:ascii="Arial Black" w:hAnsi="Arial Black"/>
          <w:b/>
          <w:bCs/>
          <w:sz w:val="16"/>
          <w:szCs w:val="16"/>
        </w:rPr>
        <w:t>.</w:t>
      </w:r>
      <w:r w:rsidRPr="00C81FF5">
        <w:rPr>
          <w:b/>
        </w:rPr>
        <w:t>master</w:t>
      </w:r>
      <w:r>
        <w:rPr>
          <w:rFonts w:ascii="Arial Black" w:hAnsi="Arial Black"/>
          <w:b/>
          <w:bCs/>
          <w:sz w:val="16"/>
          <w:szCs w:val="16"/>
        </w:rPr>
        <w:t xml:space="preserve"> </w:t>
      </w:r>
      <w:r w:rsidR="00680DA2">
        <w:t xml:space="preserve">master page </w:t>
      </w:r>
      <w:r>
        <w:t>is the one that is used to provide the chrom</w:t>
      </w:r>
      <w:r w:rsidR="009C423B">
        <w:t>e and navigation for this site. T</w:t>
      </w:r>
      <w:r>
        <w:t xml:space="preserve">he </w:t>
      </w:r>
      <w:proofErr w:type="spellStart"/>
      <w:r w:rsidRPr="00C81FF5">
        <w:rPr>
          <w:b/>
        </w:rPr>
        <w:t>minimal</w:t>
      </w:r>
      <w:r>
        <w:rPr>
          <w:rFonts w:ascii="Arial Black" w:hAnsi="Arial Black"/>
          <w:b/>
          <w:bCs/>
          <w:sz w:val="16"/>
          <w:szCs w:val="16"/>
        </w:rPr>
        <w:t>.</w:t>
      </w:r>
      <w:r w:rsidRPr="00C81FF5">
        <w:rPr>
          <w:b/>
        </w:rPr>
        <w:t>master</w:t>
      </w:r>
      <w:proofErr w:type="spellEnd"/>
      <w:r>
        <w:rPr>
          <w:rFonts w:ascii="Arial Black" w:hAnsi="Arial Black"/>
          <w:b/>
          <w:bCs/>
          <w:sz w:val="16"/>
          <w:szCs w:val="16"/>
        </w:rPr>
        <w:t xml:space="preserve"> </w:t>
      </w:r>
      <w:r>
        <w:t xml:space="preserve">which is provided if you wanted to </w:t>
      </w:r>
      <w:r w:rsidR="00680DA2">
        <w:t>start using</w:t>
      </w:r>
      <w:r>
        <w:t xml:space="preserve"> a </w:t>
      </w:r>
      <w:r w:rsidR="00680DA2">
        <w:t>minimal master page and build</w:t>
      </w:r>
      <w:r w:rsidR="009C423B">
        <w:t xml:space="preserve"> up from it.</w:t>
      </w:r>
      <w:r>
        <w:t xml:space="preserve"> </w:t>
      </w:r>
    </w:p>
    <w:p w:rsidR="00A467DC" w:rsidRDefault="009C423B" w:rsidP="001458DA">
      <w:pPr>
        <w:pStyle w:val="LabExerciseCallout"/>
      </w:pPr>
      <w:r>
        <w:t xml:space="preserve">The </w:t>
      </w:r>
      <w:proofErr w:type="spellStart"/>
      <w:r w:rsidR="00A467DC" w:rsidRPr="00C81FF5">
        <w:rPr>
          <w:b/>
        </w:rPr>
        <w:t>default.master</w:t>
      </w:r>
      <w:proofErr w:type="spellEnd"/>
      <w:r w:rsidR="00A467DC">
        <w:rPr>
          <w:rFonts w:ascii="Arial Black" w:hAnsi="Arial Black"/>
          <w:b/>
          <w:bCs/>
          <w:sz w:val="16"/>
          <w:szCs w:val="16"/>
        </w:rPr>
        <w:t xml:space="preserve"> </w:t>
      </w:r>
      <w:r w:rsidR="00A467DC">
        <w:t>page that was used in the previous versions of SharePoint and can still be used if you want</w:t>
      </w:r>
      <w:r w:rsidR="00A467DC" w:rsidRPr="00680DA2">
        <w:t>ed</w:t>
      </w:r>
      <w:r w:rsidR="00A467DC">
        <w:t xml:space="preserve"> SharePoint 2010 to look and feel like SharePoint 2007.</w:t>
      </w:r>
      <w:r w:rsidR="001458DA">
        <w:t xml:space="preserve"> This is primarily included for backwards compatibility and to simplify upgrades.</w:t>
      </w:r>
    </w:p>
    <w:p w:rsidR="00A467DC" w:rsidRDefault="00E167A4" w:rsidP="00267C2B">
      <w:pPr>
        <w:pStyle w:val="LabStepNumbered"/>
      </w:pPr>
      <w:r>
        <w:t>Click</w:t>
      </w:r>
      <w:r w:rsidR="009C423B">
        <w:t xml:space="preserve"> </w:t>
      </w:r>
      <w:r w:rsidR="00A467DC">
        <w:t xml:space="preserve">the </w:t>
      </w:r>
      <w:r w:rsidR="00A467DC" w:rsidRPr="00C81FF5">
        <w:rPr>
          <w:b/>
        </w:rPr>
        <w:t>v4</w:t>
      </w:r>
      <w:r w:rsidR="00A467DC">
        <w:rPr>
          <w:rFonts w:ascii="Arial Black" w:hAnsi="Arial Black"/>
          <w:b/>
          <w:bCs/>
          <w:sz w:val="16"/>
          <w:szCs w:val="16"/>
        </w:rPr>
        <w:t>.</w:t>
      </w:r>
      <w:r w:rsidR="00A467DC" w:rsidRPr="00C81FF5">
        <w:rPr>
          <w:b/>
        </w:rPr>
        <w:t>master</w:t>
      </w:r>
      <w:r w:rsidR="00A467DC">
        <w:rPr>
          <w:rFonts w:ascii="Arial Black" w:hAnsi="Arial Black"/>
          <w:b/>
          <w:bCs/>
          <w:sz w:val="16"/>
          <w:szCs w:val="16"/>
        </w:rPr>
        <w:t xml:space="preserve"> </w:t>
      </w:r>
      <w:r w:rsidR="00680DA2">
        <w:t>link</w:t>
      </w:r>
      <w:r w:rsidR="001458DA">
        <w:t xml:space="preserve"> to load the </w:t>
      </w:r>
      <w:r w:rsidR="001458DA" w:rsidRPr="001458DA">
        <w:rPr>
          <w:b/>
        </w:rPr>
        <w:t>S</w:t>
      </w:r>
      <w:r w:rsidR="00A467DC" w:rsidRPr="001458DA">
        <w:rPr>
          <w:b/>
        </w:rPr>
        <w:t xml:space="preserve">ummary </w:t>
      </w:r>
      <w:r w:rsidR="001458DA" w:rsidRPr="001458DA">
        <w:rPr>
          <w:b/>
        </w:rPr>
        <w:t>P</w:t>
      </w:r>
      <w:r w:rsidR="00A467DC" w:rsidRPr="001458DA">
        <w:rPr>
          <w:b/>
        </w:rPr>
        <w:t>age</w:t>
      </w:r>
      <w:r w:rsidR="00A467DC">
        <w:t xml:space="preserve"> of v4.master</w:t>
      </w:r>
      <w:r w:rsidR="00FA1857">
        <w:t xml:space="preserve">. </w:t>
      </w:r>
    </w:p>
    <w:p w:rsidR="00A467DC" w:rsidRDefault="00E167A4" w:rsidP="00267C2B">
      <w:pPr>
        <w:pStyle w:val="LabStepNumbered"/>
      </w:pPr>
      <w:r>
        <w:t>Click</w:t>
      </w:r>
      <w:r w:rsidR="009C423B">
        <w:t xml:space="preserve"> </w:t>
      </w:r>
      <w:r w:rsidR="00A467DC">
        <w:t xml:space="preserve">the </w:t>
      </w:r>
      <w:r w:rsidR="00A467DC" w:rsidRPr="00C81FF5">
        <w:rPr>
          <w:b/>
        </w:rPr>
        <w:t>Edit</w:t>
      </w:r>
      <w:r w:rsidR="00A467DC">
        <w:rPr>
          <w:rFonts w:ascii="Arial Black" w:hAnsi="Arial Black"/>
          <w:b/>
          <w:bCs/>
          <w:sz w:val="16"/>
          <w:szCs w:val="16"/>
        </w:rPr>
        <w:t xml:space="preserve"> </w:t>
      </w:r>
      <w:r w:rsidR="00A467DC" w:rsidRPr="00C81FF5">
        <w:rPr>
          <w:b/>
        </w:rPr>
        <w:t>File</w:t>
      </w:r>
      <w:r w:rsidR="00A467DC">
        <w:rPr>
          <w:rFonts w:ascii="Arial Black" w:hAnsi="Arial Black"/>
          <w:b/>
          <w:bCs/>
          <w:sz w:val="16"/>
          <w:szCs w:val="16"/>
        </w:rPr>
        <w:t xml:space="preserve"> </w:t>
      </w:r>
      <w:r w:rsidR="00A467DC">
        <w:t>link, you will now see the chrome of the page, the top link bar, the title, the search box a</w:t>
      </w:r>
      <w:r w:rsidR="00680DA2">
        <w:t>nd also the quick launch menu. E</w:t>
      </w:r>
      <w:r w:rsidR="00A467DC">
        <w:t xml:space="preserve">verything is </w:t>
      </w:r>
      <w:r w:rsidR="00680DA2">
        <w:t>editable.</w:t>
      </w:r>
      <w:r w:rsidR="00A467DC">
        <w:t xml:space="preserve"> Feel free to click </w:t>
      </w:r>
      <w:r w:rsidR="00680DA2">
        <w:t xml:space="preserve">around on different places here, </w:t>
      </w:r>
      <w:r w:rsidR="00A467DC">
        <w:t>making sure not to change any of the components</w:t>
      </w:r>
      <w:r w:rsidR="00680DA2">
        <w:t xml:space="preserve"> at this time.</w:t>
      </w:r>
      <w:r w:rsidR="00A467DC">
        <w:t xml:space="preserve"> Any changes that you make to this page right now will take effect all throughout the site.</w:t>
      </w:r>
    </w:p>
    <w:p w:rsidR="00ED651E" w:rsidRDefault="00ED651E" w:rsidP="00611094">
      <w:pPr>
        <w:pStyle w:val="LabStepScreenshot"/>
      </w:pPr>
      <w:r w:rsidRPr="00611094">
        <w:rPr>
          <w:rStyle w:val="LabStepScreenshotFrame"/>
        </w:rPr>
        <w:lastRenderedPageBreak/>
        <w:drawing>
          <wp:inline distT="0" distB="0" distL="0" distR="0" wp14:anchorId="031E87DD" wp14:editId="454EE620">
            <wp:extent cx="3474720" cy="21384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473082" cy="2137490"/>
                    </a:xfrm>
                    <a:prstGeom prst="rect">
                      <a:avLst/>
                    </a:prstGeom>
                    <a:noFill/>
                    <a:ln w="9525">
                      <a:noFill/>
                      <a:miter lim="800000"/>
                      <a:headEnd/>
                      <a:tailEnd/>
                    </a:ln>
                  </pic:spPr>
                </pic:pic>
              </a:graphicData>
            </a:graphic>
          </wp:inline>
        </w:drawing>
      </w:r>
    </w:p>
    <w:p w:rsidR="00757C0E" w:rsidRPr="00757C0E" w:rsidRDefault="00A467DC" w:rsidP="00757C0E">
      <w:pPr>
        <w:pStyle w:val="LabStepNumbered"/>
      </w:pPr>
      <w:r w:rsidRPr="00757C0E">
        <w:t xml:space="preserve">To see all the files and artifacts that are in this site, </w:t>
      </w:r>
      <w:r w:rsidR="00757C0E" w:rsidRPr="00757C0E">
        <w:t>c</w:t>
      </w:r>
      <w:r w:rsidR="00E167A4" w:rsidRPr="00757C0E">
        <w:t>lick</w:t>
      </w:r>
      <w:r w:rsidR="00757C0E" w:rsidRPr="00757C0E">
        <w:t xml:space="preserve"> </w:t>
      </w:r>
      <w:r w:rsidRPr="00757C0E">
        <w:t xml:space="preserve">the </w:t>
      </w:r>
      <w:r w:rsidRPr="00757C0E">
        <w:rPr>
          <w:b/>
        </w:rPr>
        <w:t>All Files</w:t>
      </w:r>
      <w:r w:rsidRPr="00757C0E">
        <w:t xml:space="preserve"> link in the </w:t>
      </w:r>
      <w:r w:rsidR="00757C0E" w:rsidRPr="00757C0E">
        <w:t>N</w:t>
      </w:r>
      <w:r w:rsidRPr="00757C0E">
        <w:t xml:space="preserve">avigation </w:t>
      </w:r>
      <w:r w:rsidR="00757C0E" w:rsidRPr="00757C0E">
        <w:t>M</w:t>
      </w:r>
      <w:r w:rsidR="00680DA2" w:rsidRPr="00757C0E">
        <w:t>enu at the bottom.</w:t>
      </w:r>
      <w:r w:rsidRPr="00757C0E">
        <w:t xml:space="preserve"> You will s</w:t>
      </w:r>
      <w:r w:rsidR="00680DA2" w:rsidRPr="00757C0E">
        <w:t xml:space="preserve">ee here that all of the different files, folders, </w:t>
      </w:r>
      <w:r w:rsidRPr="00757C0E">
        <w:t>libraries and pages that exist on this si</w:t>
      </w:r>
      <w:r w:rsidR="00757C0E">
        <w:t>te are displayed in this view.</w:t>
      </w:r>
    </w:p>
    <w:p w:rsidR="00ED651E" w:rsidRPr="00757C0E" w:rsidRDefault="00E167A4" w:rsidP="00757C0E">
      <w:pPr>
        <w:pStyle w:val="LabStepNumbered"/>
      </w:pPr>
      <w:r w:rsidRPr="00757C0E">
        <w:t>Click</w:t>
      </w:r>
      <w:r w:rsidR="00C80B7D">
        <w:t xml:space="preserve"> </w:t>
      </w:r>
      <w:r w:rsidR="00A467DC" w:rsidRPr="00C80B7D">
        <w:rPr>
          <w:b/>
        </w:rPr>
        <w:t>_catalogs</w:t>
      </w:r>
      <w:r w:rsidR="00A467DC" w:rsidRPr="00757C0E">
        <w:t xml:space="preserve"> folder and then </w:t>
      </w:r>
      <w:r w:rsidR="00C80B7D">
        <w:t>c</w:t>
      </w:r>
      <w:r w:rsidRPr="00757C0E">
        <w:t>lick</w:t>
      </w:r>
      <w:r w:rsidR="00C80B7D">
        <w:t xml:space="preserve"> </w:t>
      </w:r>
      <w:r w:rsidR="00A467DC" w:rsidRPr="00757C0E">
        <w:t xml:space="preserve">the </w:t>
      </w:r>
      <w:proofErr w:type="spellStart"/>
      <w:r w:rsidR="00A467DC" w:rsidRPr="00C80B7D">
        <w:rPr>
          <w:b/>
        </w:rPr>
        <w:t>masterpage</w:t>
      </w:r>
      <w:proofErr w:type="spellEnd"/>
      <w:r w:rsidR="00A467DC" w:rsidRPr="00757C0E">
        <w:t xml:space="preserve"> folder</w:t>
      </w:r>
      <w:r w:rsidR="00FA1857" w:rsidRPr="00757C0E">
        <w:t xml:space="preserve">. </w:t>
      </w:r>
      <w:r w:rsidR="00A467DC" w:rsidRPr="00757C0E">
        <w:t xml:space="preserve">You should see the </w:t>
      </w:r>
      <w:r w:rsidR="00C80B7D">
        <w:t>contents of the M</w:t>
      </w:r>
      <w:r w:rsidR="00A467DC" w:rsidRPr="00757C0E">
        <w:t>aster</w:t>
      </w:r>
      <w:r w:rsidR="00C80B7D">
        <w:t xml:space="preserve"> P</w:t>
      </w:r>
      <w:r w:rsidR="00A467DC" w:rsidRPr="00757C0E">
        <w:t xml:space="preserve">age </w:t>
      </w:r>
      <w:r w:rsidR="00C80B7D">
        <w:t>G</w:t>
      </w:r>
      <w:r w:rsidR="00A467DC" w:rsidRPr="00757C0E">
        <w:t xml:space="preserve">allery which shows you all the folders </w:t>
      </w:r>
      <w:r w:rsidR="00ED651E" w:rsidRPr="00757C0E">
        <w:t>that</w:t>
      </w:r>
      <w:r w:rsidR="00A467DC" w:rsidRPr="00757C0E">
        <w:t xml:space="preserve"> we saw earlier in the </w:t>
      </w:r>
      <w:r w:rsidR="008D1F79" w:rsidRPr="008D1F79">
        <w:rPr>
          <w:b/>
        </w:rPr>
        <w:t>M</w:t>
      </w:r>
      <w:r w:rsidR="00A467DC" w:rsidRPr="008D1F79">
        <w:rPr>
          <w:b/>
        </w:rPr>
        <w:t>aster</w:t>
      </w:r>
      <w:r w:rsidR="008D1F79" w:rsidRPr="008D1F79">
        <w:rPr>
          <w:b/>
        </w:rPr>
        <w:t xml:space="preserve"> P</w:t>
      </w:r>
      <w:r w:rsidR="00A467DC" w:rsidRPr="008D1F79">
        <w:rPr>
          <w:b/>
        </w:rPr>
        <w:t>age</w:t>
      </w:r>
      <w:r w:rsidR="008D1F79" w:rsidRPr="008D1F79">
        <w:rPr>
          <w:b/>
        </w:rPr>
        <w:t>s</w:t>
      </w:r>
      <w:r w:rsidR="00A467DC" w:rsidRPr="00757C0E">
        <w:t xml:space="preserve"> section of the </w:t>
      </w:r>
      <w:r w:rsidR="00C80B7D">
        <w:t>N</w:t>
      </w:r>
      <w:r w:rsidR="00A467DC" w:rsidRPr="00757C0E">
        <w:t xml:space="preserve">avigation </w:t>
      </w:r>
      <w:r w:rsidR="00C80B7D">
        <w:t>M</w:t>
      </w:r>
      <w:r w:rsidR="00A467DC" w:rsidRPr="00757C0E">
        <w:t>enu.</w:t>
      </w:r>
    </w:p>
    <w:p w:rsidR="00A467DC" w:rsidRDefault="00ED651E" w:rsidP="00ED651E">
      <w:pPr>
        <w:pStyle w:val="LabStepNumbered"/>
        <w:numPr>
          <w:ilvl w:val="0"/>
          <w:numId w:val="0"/>
        </w:numPr>
        <w:ind w:left="432"/>
      </w:pPr>
      <w:r>
        <w:t xml:space="preserve">Keep in mind that the </w:t>
      </w:r>
      <w:r w:rsidR="00A467DC" w:rsidRPr="00C81FF5">
        <w:rPr>
          <w:b/>
        </w:rPr>
        <w:t>All Files</w:t>
      </w:r>
      <w:r w:rsidR="00A467DC">
        <w:t xml:space="preserve"> </w:t>
      </w:r>
      <w:r>
        <w:t>section can be used</w:t>
      </w:r>
      <w:r w:rsidR="00A467DC">
        <w:t xml:space="preserve"> </w:t>
      </w:r>
      <w:r>
        <w:t xml:space="preserve">to </w:t>
      </w:r>
      <w:r w:rsidR="00A467DC">
        <w:t xml:space="preserve">find information that you need </w:t>
      </w:r>
      <w:r>
        <w:t xml:space="preserve">on the site or </w:t>
      </w:r>
      <w:r w:rsidR="00A467DC">
        <w:t xml:space="preserve">you can </w:t>
      </w:r>
      <w:r>
        <w:t xml:space="preserve">simply </w:t>
      </w:r>
      <w:r w:rsidR="00A467DC">
        <w:t xml:space="preserve">use the </w:t>
      </w:r>
      <w:r w:rsidR="00C80B7D">
        <w:t>N</w:t>
      </w:r>
      <w:r>
        <w:t xml:space="preserve">avigation </w:t>
      </w:r>
      <w:r w:rsidR="00C80B7D">
        <w:t>M</w:t>
      </w:r>
      <w:r w:rsidR="00A467DC">
        <w:t xml:space="preserve">enu provided </w:t>
      </w:r>
      <w:r>
        <w:t>within</w:t>
      </w:r>
      <w:r w:rsidR="00A467DC">
        <w:t xml:space="preserve"> SharePoint Designer to easily get to the components of the site.</w:t>
      </w:r>
    </w:p>
    <w:p w:rsidR="008D1F79" w:rsidRDefault="00BC33C7" w:rsidP="008D1F79">
      <w:pPr>
        <w:pStyle w:val="LabExerciseText"/>
      </w:pPr>
      <w:r>
        <w:t>In this exercise you took a look at the details around Master Pages in SharePoint Designer 2010.</w:t>
      </w:r>
    </w:p>
    <w:p w:rsidR="00E60FB5" w:rsidRDefault="00E60FB5" w:rsidP="00465729">
      <w:pPr>
        <w:pStyle w:val="Heading3"/>
      </w:pPr>
      <w:r>
        <w:t>Exercise 4</w:t>
      </w:r>
      <w:r w:rsidRPr="00FC79BD">
        <w:t xml:space="preserve">: </w:t>
      </w:r>
      <w:r>
        <w:t>Managing Site Permissions</w:t>
      </w:r>
    </w:p>
    <w:p w:rsidR="00E60FB5" w:rsidRDefault="00E60FB5" w:rsidP="00E60FB5">
      <w:pPr>
        <w:pStyle w:val="LabExerciseCallout"/>
      </w:pPr>
      <w:r w:rsidRPr="00AB0146">
        <w:t>I</w:t>
      </w:r>
      <w:r>
        <w:t xml:space="preserve">n this exercise you will </w:t>
      </w:r>
      <w:r w:rsidR="00A84A74">
        <w:t xml:space="preserve">see how security is managed for a SharePoint site </w:t>
      </w:r>
      <w:r>
        <w:t>directly through the SharePoint Designer environment.</w:t>
      </w:r>
    </w:p>
    <w:p w:rsidR="00A467DC" w:rsidRDefault="00E167A4" w:rsidP="00E179EA">
      <w:pPr>
        <w:pStyle w:val="LabStepNumbered"/>
        <w:numPr>
          <w:ilvl w:val="0"/>
          <w:numId w:val="8"/>
        </w:numPr>
      </w:pPr>
      <w:r>
        <w:t>Click</w:t>
      </w:r>
      <w:r w:rsidR="00CB070C">
        <w:t xml:space="preserve"> </w:t>
      </w:r>
      <w:r w:rsidR="00A467DC">
        <w:t xml:space="preserve">the </w:t>
      </w:r>
      <w:r w:rsidR="00ED651E" w:rsidRPr="00C81FF5">
        <w:rPr>
          <w:b/>
        </w:rPr>
        <w:t>Wingtip</w:t>
      </w:r>
      <w:r w:rsidR="00C0634E">
        <w:rPr>
          <w:b/>
        </w:rPr>
        <w:t xml:space="preserve"> Intranet</w:t>
      </w:r>
      <w:r w:rsidR="00A467DC">
        <w:t xml:space="preserve"> link from </w:t>
      </w:r>
      <w:r w:rsidR="00CB070C">
        <w:t>N</w:t>
      </w:r>
      <w:r w:rsidR="0098233C">
        <w:t xml:space="preserve">avigation </w:t>
      </w:r>
      <w:r w:rsidR="00CB070C">
        <w:t>P</w:t>
      </w:r>
      <w:r w:rsidR="0098233C">
        <w:t>ane</w:t>
      </w:r>
      <w:r w:rsidR="00A467DC">
        <w:t xml:space="preserve"> of SharePoint Designer</w:t>
      </w:r>
      <w:r w:rsidR="001617F9">
        <w:t xml:space="preserve"> 2010.</w:t>
      </w:r>
    </w:p>
    <w:p w:rsidR="00A467DC" w:rsidRDefault="00A467DC" w:rsidP="00267C2B">
      <w:pPr>
        <w:pStyle w:val="LabStepNumbered"/>
      </w:pPr>
      <w:r>
        <w:t xml:space="preserve">Look at the </w:t>
      </w:r>
      <w:r w:rsidRPr="00C81FF5">
        <w:rPr>
          <w:b/>
        </w:rPr>
        <w:t>Permissions</w:t>
      </w:r>
      <w:r>
        <w:rPr>
          <w:rFonts w:ascii="Arial Black" w:hAnsi="Arial Black"/>
          <w:sz w:val="16"/>
          <w:szCs w:val="16"/>
        </w:rPr>
        <w:t xml:space="preserve"> </w:t>
      </w:r>
      <w:r w:rsidR="00ED651E">
        <w:t>section of the summary page. I</w:t>
      </w:r>
      <w:r>
        <w:t xml:space="preserve">t shows all the different people and groups who currently have permissions </w:t>
      </w:r>
      <w:r w:rsidR="00ED651E">
        <w:t xml:space="preserve">on this site </w:t>
      </w:r>
      <w:r>
        <w:t xml:space="preserve">and also </w:t>
      </w:r>
      <w:r w:rsidR="00ED651E">
        <w:t>displays</w:t>
      </w:r>
      <w:r>
        <w:t xml:space="preserve"> which permissions they have.</w:t>
      </w:r>
    </w:p>
    <w:p w:rsidR="00A467DC" w:rsidRDefault="00E167A4" w:rsidP="00267C2B">
      <w:pPr>
        <w:pStyle w:val="LabStepNumbered"/>
      </w:pPr>
      <w:r>
        <w:t>Click</w:t>
      </w:r>
      <w:r w:rsidR="00C0634E">
        <w:t xml:space="preserve"> </w:t>
      </w:r>
      <w:r w:rsidR="00A467DC">
        <w:t xml:space="preserve">the </w:t>
      </w:r>
      <w:r w:rsidR="00A467DC" w:rsidRPr="00C81FF5">
        <w:rPr>
          <w:b/>
        </w:rPr>
        <w:t>New</w:t>
      </w:r>
      <w:r w:rsidR="00A467DC">
        <w:rPr>
          <w:rFonts w:ascii="Arial Black" w:hAnsi="Arial Black"/>
          <w:sz w:val="16"/>
          <w:szCs w:val="16"/>
        </w:rPr>
        <w:t xml:space="preserve"> </w:t>
      </w:r>
      <w:r w:rsidR="00A467DC">
        <w:t>button in the Permissions section</w:t>
      </w:r>
      <w:r w:rsidR="00FA1857">
        <w:t xml:space="preserve">. </w:t>
      </w:r>
      <w:r w:rsidR="00A467DC">
        <w:t xml:space="preserve">It gives you the </w:t>
      </w:r>
      <w:r w:rsidR="00A467DC" w:rsidRPr="00C0634E">
        <w:t>Add</w:t>
      </w:r>
      <w:r w:rsidR="00A467DC" w:rsidRPr="00C0634E">
        <w:rPr>
          <w:rFonts w:ascii="Arial Black" w:hAnsi="Arial Black"/>
          <w:bCs/>
          <w:sz w:val="16"/>
          <w:szCs w:val="16"/>
        </w:rPr>
        <w:t xml:space="preserve"> </w:t>
      </w:r>
      <w:r w:rsidR="00A467DC" w:rsidRPr="00C0634E">
        <w:t>Permissions</w:t>
      </w:r>
      <w:r w:rsidR="00A467DC">
        <w:rPr>
          <w:rFonts w:ascii="Arial Black" w:hAnsi="Arial Black"/>
          <w:b/>
          <w:bCs/>
          <w:sz w:val="16"/>
          <w:szCs w:val="16"/>
        </w:rPr>
        <w:t xml:space="preserve"> </w:t>
      </w:r>
      <w:r w:rsidR="00A467DC">
        <w:t>window</w:t>
      </w:r>
      <w:r w:rsidR="00FA1857">
        <w:t xml:space="preserve">. </w:t>
      </w:r>
      <w:r w:rsidR="00A467DC">
        <w:t>In the window you can type in the user name, group name or email addresses directly for people in organizations and then select which SharePoint group do you want to add these people to</w:t>
      </w:r>
      <w:r w:rsidR="00FA1857">
        <w:t xml:space="preserve">. </w:t>
      </w:r>
      <w:r w:rsidR="00ED651E">
        <w:t>I</w:t>
      </w:r>
      <w:r w:rsidR="00A467DC">
        <w:t>f you want to give them permissions directly, you can do that as well.</w:t>
      </w:r>
    </w:p>
    <w:p w:rsidR="00ED651E" w:rsidRDefault="00ED651E" w:rsidP="00611094">
      <w:pPr>
        <w:pStyle w:val="LabStepScreenshotLevel2"/>
      </w:pPr>
      <w:r w:rsidRPr="00611094">
        <w:rPr>
          <w:rStyle w:val="LabStepScreenshotFrame"/>
        </w:rPr>
        <w:drawing>
          <wp:inline distT="0" distB="0" distL="0" distR="0" wp14:anchorId="7EDF4658" wp14:editId="569AA450">
            <wp:extent cx="3749920" cy="2865695"/>
            <wp:effectExtent l="19050" t="0" r="293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3750845" cy="2866402"/>
                    </a:xfrm>
                    <a:prstGeom prst="rect">
                      <a:avLst/>
                    </a:prstGeom>
                    <a:noFill/>
                    <a:ln w="9525">
                      <a:noFill/>
                      <a:miter lim="800000"/>
                      <a:headEnd/>
                      <a:tailEnd/>
                    </a:ln>
                  </pic:spPr>
                </pic:pic>
              </a:graphicData>
            </a:graphic>
          </wp:inline>
        </w:drawing>
      </w:r>
    </w:p>
    <w:p w:rsidR="00A467DC" w:rsidRDefault="00E167A4" w:rsidP="00C0634E">
      <w:pPr>
        <w:pStyle w:val="LabStepLevel2Numbered"/>
      </w:pPr>
      <w:r>
        <w:t>Click</w:t>
      </w:r>
      <w:r w:rsidR="00C0634E">
        <w:t xml:space="preserve"> </w:t>
      </w:r>
      <w:r w:rsidR="00A467DC">
        <w:t xml:space="preserve">the </w:t>
      </w:r>
      <w:r w:rsidR="00A467DC" w:rsidRPr="00C81FF5">
        <w:rPr>
          <w:b/>
        </w:rPr>
        <w:t>Address</w:t>
      </w:r>
      <w:r w:rsidR="00A467DC">
        <w:rPr>
          <w:rFonts w:ascii="Arial Black" w:hAnsi="Arial Black"/>
          <w:b/>
          <w:bCs/>
          <w:szCs w:val="16"/>
        </w:rPr>
        <w:t xml:space="preserve"> </w:t>
      </w:r>
      <w:r w:rsidR="00A467DC" w:rsidRPr="00C81FF5">
        <w:rPr>
          <w:b/>
        </w:rPr>
        <w:t>book</w:t>
      </w:r>
      <w:r w:rsidR="00A467DC">
        <w:rPr>
          <w:rFonts w:ascii="Arial Black" w:hAnsi="Arial Black"/>
          <w:b/>
          <w:bCs/>
          <w:szCs w:val="16"/>
        </w:rPr>
        <w:t xml:space="preserve"> </w:t>
      </w:r>
      <w:r w:rsidR="00A467DC">
        <w:t>icon</w:t>
      </w:r>
      <w:r w:rsidR="00FA1857">
        <w:t xml:space="preserve">. </w:t>
      </w:r>
      <w:r w:rsidR="00A467DC">
        <w:t xml:space="preserve">From the SharePoint contacts lookup window, type in </w:t>
      </w:r>
      <w:r w:rsidR="00A467DC" w:rsidRPr="00C81FF5">
        <w:rPr>
          <w:b/>
        </w:rPr>
        <w:t>domain</w:t>
      </w:r>
      <w:r w:rsidR="00A467DC">
        <w:rPr>
          <w:rFonts w:ascii="Arial Black" w:hAnsi="Arial Black"/>
          <w:b/>
          <w:bCs/>
          <w:szCs w:val="16"/>
        </w:rPr>
        <w:t xml:space="preserve"> </w:t>
      </w:r>
      <w:r w:rsidR="00A467DC">
        <w:t xml:space="preserve">and </w:t>
      </w:r>
      <w:r w:rsidR="00C0634E">
        <w:t>c</w:t>
      </w:r>
      <w:r>
        <w:t>lick</w:t>
      </w:r>
      <w:r w:rsidR="00C0634E">
        <w:t xml:space="preserve"> t</w:t>
      </w:r>
      <w:r w:rsidR="00A467DC">
        <w:t xml:space="preserve">he </w:t>
      </w:r>
      <w:r w:rsidR="00A467DC" w:rsidRPr="00C81FF5">
        <w:rPr>
          <w:b/>
        </w:rPr>
        <w:t>search</w:t>
      </w:r>
      <w:r w:rsidR="00A467DC">
        <w:rPr>
          <w:rFonts w:ascii="Arial Black" w:hAnsi="Arial Black"/>
          <w:b/>
          <w:bCs/>
          <w:szCs w:val="16"/>
        </w:rPr>
        <w:t xml:space="preserve"> </w:t>
      </w:r>
      <w:r w:rsidR="00A467DC" w:rsidRPr="00C81FF5">
        <w:rPr>
          <w:b/>
        </w:rPr>
        <w:t>icon</w:t>
      </w:r>
      <w:r w:rsidR="00FA1857">
        <w:t xml:space="preserve">. </w:t>
      </w:r>
      <w:r w:rsidR="00A467DC">
        <w:t>It should bring back multiple groups with the word domain in it.</w:t>
      </w:r>
    </w:p>
    <w:p w:rsidR="00A467DC" w:rsidRDefault="00E167A4" w:rsidP="00C0634E">
      <w:pPr>
        <w:pStyle w:val="LabStepLevel2Numbered"/>
      </w:pPr>
      <w:r>
        <w:t>Click</w:t>
      </w:r>
      <w:r w:rsidR="00C0634E">
        <w:t xml:space="preserve"> </w:t>
      </w:r>
      <w:r w:rsidR="00A467DC">
        <w:t xml:space="preserve">the </w:t>
      </w:r>
      <w:r w:rsidR="00057C44" w:rsidRPr="00057C44">
        <w:rPr>
          <w:b/>
        </w:rPr>
        <w:t>WINGTIP</w:t>
      </w:r>
      <w:r w:rsidR="00A467DC" w:rsidRPr="00057C44">
        <w:rPr>
          <w:b/>
        </w:rPr>
        <w:t>\domain users</w:t>
      </w:r>
      <w:r w:rsidR="00A467DC">
        <w:rPr>
          <w:rFonts w:ascii="Arial Black" w:hAnsi="Arial Black"/>
          <w:b/>
          <w:bCs/>
          <w:szCs w:val="16"/>
        </w:rPr>
        <w:t xml:space="preserve"> </w:t>
      </w:r>
      <w:r w:rsidR="00A467DC">
        <w:t xml:space="preserve">display name, </w:t>
      </w:r>
      <w:r w:rsidR="00C0634E">
        <w:t>c</w:t>
      </w:r>
      <w:r>
        <w:t>lick</w:t>
      </w:r>
      <w:r w:rsidR="00C0634E">
        <w:t xml:space="preserve"> </w:t>
      </w:r>
      <w:r w:rsidR="00A467DC">
        <w:t xml:space="preserve">the </w:t>
      </w:r>
      <w:r w:rsidR="00A467DC" w:rsidRPr="00C81FF5">
        <w:rPr>
          <w:b/>
        </w:rPr>
        <w:t>Add</w:t>
      </w:r>
      <w:r w:rsidR="00A467DC">
        <w:rPr>
          <w:rFonts w:ascii="Arial Black" w:hAnsi="Arial Black"/>
          <w:b/>
          <w:bCs/>
          <w:szCs w:val="16"/>
        </w:rPr>
        <w:t xml:space="preserve"> </w:t>
      </w:r>
      <w:r w:rsidR="00A467DC">
        <w:t xml:space="preserve">button, then </w:t>
      </w:r>
      <w:r w:rsidR="00C0634E">
        <w:t>c</w:t>
      </w:r>
      <w:r>
        <w:t>lick</w:t>
      </w:r>
      <w:r w:rsidR="00C0634E">
        <w:t xml:space="preserve"> </w:t>
      </w:r>
      <w:r w:rsidR="00A467DC">
        <w:t xml:space="preserve">the </w:t>
      </w:r>
      <w:r w:rsidR="00A467DC" w:rsidRPr="00C81FF5">
        <w:rPr>
          <w:b/>
        </w:rPr>
        <w:t>OK</w:t>
      </w:r>
      <w:r w:rsidR="00A467DC">
        <w:t xml:space="preserve"> button.</w:t>
      </w:r>
    </w:p>
    <w:p w:rsidR="00A467DC" w:rsidRDefault="00A467DC" w:rsidP="008523D0">
      <w:pPr>
        <w:pStyle w:val="LabStepNumbered"/>
      </w:pPr>
      <w:r>
        <w:t xml:space="preserve">Once at the </w:t>
      </w:r>
      <w:r w:rsidRPr="008523D0">
        <w:rPr>
          <w:b/>
        </w:rPr>
        <w:t>Add</w:t>
      </w:r>
      <w:r w:rsidRPr="008523D0">
        <w:rPr>
          <w:rFonts w:ascii="Arial Black" w:hAnsi="Arial Black"/>
          <w:b/>
          <w:bCs/>
          <w:szCs w:val="16"/>
        </w:rPr>
        <w:t xml:space="preserve"> </w:t>
      </w:r>
      <w:r w:rsidRPr="008523D0">
        <w:rPr>
          <w:b/>
        </w:rPr>
        <w:t>Permissions</w:t>
      </w:r>
      <w:r w:rsidRPr="008523D0">
        <w:rPr>
          <w:rFonts w:ascii="Arial Black" w:hAnsi="Arial Black"/>
          <w:b/>
          <w:bCs/>
          <w:szCs w:val="16"/>
        </w:rPr>
        <w:t xml:space="preserve"> </w:t>
      </w:r>
      <w:r>
        <w:t xml:space="preserve">window, </w:t>
      </w:r>
      <w:r w:rsidR="004F7EC6">
        <w:t xml:space="preserve">select </w:t>
      </w:r>
      <w:r w:rsidR="004F7EC6" w:rsidRPr="008523D0">
        <w:rPr>
          <w:b/>
        </w:rPr>
        <w:t>Wingtip Intranet Members</w:t>
      </w:r>
      <w:r w:rsidR="004F7EC6">
        <w:t xml:space="preserve"> in the drop-down and </w:t>
      </w:r>
      <w:r w:rsidR="00C0634E">
        <w:t>c</w:t>
      </w:r>
      <w:r w:rsidR="00E167A4">
        <w:t>lick</w:t>
      </w:r>
      <w:r w:rsidR="00C0634E">
        <w:t xml:space="preserve"> </w:t>
      </w:r>
      <w:r>
        <w:t xml:space="preserve">the </w:t>
      </w:r>
      <w:r w:rsidRPr="008523D0">
        <w:rPr>
          <w:b/>
        </w:rPr>
        <w:t>OK</w:t>
      </w:r>
      <w:r w:rsidRPr="008523D0">
        <w:rPr>
          <w:rFonts w:ascii="Arial Black" w:hAnsi="Arial Black"/>
          <w:b/>
          <w:bCs/>
          <w:szCs w:val="16"/>
        </w:rPr>
        <w:t xml:space="preserve"> </w:t>
      </w:r>
      <w:r>
        <w:t>button.</w:t>
      </w:r>
      <w:r w:rsidR="008523D0">
        <w:t xml:space="preserve"> </w:t>
      </w:r>
      <w:r>
        <w:t xml:space="preserve">A </w:t>
      </w:r>
      <w:r w:rsidR="00BA45FA">
        <w:t>dialog</w:t>
      </w:r>
      <w:r>
        <w:t xml:space="preserve"> box pops up asking you </w:t>
      </w:r>
      <w:r w:rsidR="00B30F99">
        <w:t>if</w:t>
      </w:r>
      <w:r>
        <w:t xml:space="preserve"> you want to s</w:t>
      </w:r>
      <w:r w:rsidR="00B30F99">
        <w:t xml:space="preserve">ee the membership of this group. </w:t>
      </w:r>
      <w:r w:rsidR="00E167A4">
        <w:t>Click</w:t>
      </w:r>
      <w:r w:rsidR="00C0634E">
        <w:t xml:space="preserve"> </w:t>
      </w:r>
      <w:r w:rsidRPr="008523D0">
        <w:rPr>
          <w:b/>
        </w:rPr>
        <w:t>Yes</w:t>
      </w:r>
      <w:r>
        <w:t>.</w:t>
      </w:r>
    </w:p>
    <w:p w:rsidR="00A467DC" w:rsidRDefault="00A467DC" w:rsidP="00267C2B">
      <w:pPr>
        <w:pStyle w:val="LabStepNumbered"/>
      </w:pPr>
      <w:r>
        <w:lastRenderedPageBreak/>
        <w:t xml:space="preserve">It will navigate you automatically to the </w:t>
      </w:r>
      <w:r w:rsidRPr="00C81FF5">
        <w:rPr>
          <w:b/>
        </w:rPr>
        <w:t>Site</w:t>
      </w:r>
      <w:r>
        <w:rPr>
          <w:rFonts w:ascii="Arial Black" w:hAnsi="Arial Black"/>
          <w:b/>
          <w:bCs/>
          <w:sz w:val="16"/>
          <w:szCs w:val="16"/>
        </w:rPr>
        <w:t xml:space="preserve"> </w:t>
      </w:r>
      <w:r w:rsidRPr="00C81FF5">
        <w:rPr>
          <w:b/>
        </w:rPr>
        <w:t>Groups</w:t>
      </w:r>
      <w:r>
        <w:rPr>
          <w:rFonts w:ascii="Arial Black" w:hAnsi="Arial Black"/>
          <w:b/>
          <w:bCs/>
          <w:sz w:val="16"/>
          <w:szCs w:val="16"/>
        </w:rPr>
        <w:t xml:space="preserve"> </w:t>
      </w:r>
      <w:r w:rsidR="008523D0">
        <w:t xml:space="preserve">Navigation Pane, </w:t>
      </w:r>
      <w:r>
        <w:t>sho</w:t>
      </w:r>
      <w:r w:rsidR="008523D0">
        <w:t>wing</w:t>
      </w:r>
      <w:r>
        <w:t xml:space="preserve"> you the members of the </w:t>
      </w:r>
      <w:r w:rsidR="008523D0" w:rsidRPr="008523D0">
        <w:rPr>
          <w:b/>
        </w:rPr>
        <w:t xml:space="preserve">Wingtip Intranet </w:t>
      </w:r>
      <w:r w:rsidR="00B30F99" w:rsidRPr="008523D0">
        <w:rPr>
          <w:b/>
        </w:rPr>
        <w:t>Members</w:t>
      </w:r>
      <w:r w:rsidR="00B30F99">
        <w:t xml:space="preserve"> group. </w:t>
      </w:r>
      <w:r>
        <w:t xml:space="preserve">In the breadcrumb trail, notice that that </w:t>
      </w:r>
      <w:r w:rsidR="00B30F99" w:rsidRPr="00C81FF5">
        <w:rPr>
          <w:b/>
        </w:rPr>
        <w:t>Wingtip</w:t>
      </w:r>
      <w:r w:rsidR="00F5639F" w:rsidRPr="00C81FF5">
        <w:rPr>
          <w:b/>
        </w:rPr>
        <w:t xml:space="preserve"> Intranet</w:t>
      </w:r>
      <w:r w:rsidRPr="00C81FF5">
        <w:rPr>
          <w:b/>
        </w:rPr>
        <w:t xml:space="preserve"> Members </w:t>
      </w:r>
      <w:r>
        <w:t>is the one that is highlighted</w:t>
      </w:r>
      <w:r w:rsidR="00FA1857">
        <w:t xml:space="preserve">. </w:t>
      </w:r>
      <w:r w:rsidR="008523D0">
        <w:t>T</w:t>
      </w:r>
      <w:r>
        <w:t xml:space="preserve">he </w:t>
      </w:r>
      <w:r w:rsidRPr="008523D0">
        <w:rPr>
          <w:b/>
        </w:rPr>
        <w:t>Members</w:t>
      </w:r>
      <w:r>
        <w:t xml:space="preserve"> right now shows </w:t>
      </w:r>
      <w:r w:rsidR="00057C44">
        <w:rPr>
          <w:b/>
        </w:rPr>
        <w:t>WINGTIP</w:t>
      </w:r>
      <w:r w:rsidRPr="008523D0">
        <w:rPr>
          <w:b/>
        </w:rPr>
        <w:t>\domain users</w:t>
      </w:r>
      <w:r>
        <w:t>, meaning all domain users have now bee</w:t>
      </w:r>
      <w:r w:rsidR="00B30F99">
        <w:t>n added as members of this site</w:t>
      </w:r>
      <w:r>
        <w:t xml:space="preserve"> of the site collection.</w:t>
      </w:r>
    </w:p>
    <w:p w:rsidR="00A467DC" w:rsidRDefault="00A467DC" w:rsidP="00267C2B">
      <w:pPr>
        <w:pStyle w:val="LabStepNumbered"/>
      </w:pPr>
      <w:r>
        <w:t xml:space="preserve">To verify </w:t>
      </w:r>
      <w:r w:rsidR="008523D0">
        <w:t>this</w:t>
      </w:r>
      <w:r>
        <w:t xml:space="preserve">, </w:t>
      </w:r>
      <w:r w:rsidR="008523D0">
        <w:t xml:space="preserve">open the browser, browse to the Wingtip Intranet site and select </w:t>
      </w:r>
      <w:r w:rsidRPr="008523D0">
        <w:rPr>
          <w:b/>
        </w:rPr>
        <w:t>Site</w:t>
      </w:r>
      <w:r w:rsidRPr="008523D0">
        <w:rPr>
          <w:rFonts w:ascii="Arial Black" w:hAnsi="Arial Black"/>
          <w:b/>
          <w:bCs/>
          <w:sz w:val="16"/>
          <w:szCs w:val="16"/>
        </w:rPr>
        <w:t xml:space="preserve"> </w:t>
      </w:r>
      <w:r w:rsidRPr="008523D0">
        <w:rPr>
          <w:b/>
        </w:rPr>
        <w:t>Actions</w:t>
      </w:r>
      <w:r w:rsidR="008523D0" w:rsidRPr="008523D0">
        <w:rPr>
          <w:b/>
        </w:rPr>
        <w:t xml:space="preserve"> » </w:t>
      </w:r>
      <w:r w:rsidRPr="008523D0">
        <w:rPr>
          <w:b/>
        </w:rPr>
        <w:t>Site</w:t>
      </w:r>
      <w:r w:rsidRPr="008523D0">
        <w:rPr>
          <w:rFonts w:ascii="Arial Black" w:hAnsi="Arial Black"/>
          <w:b/>
          <w:bCs/>
          <w:sz w:val="16"/>
          <w:szCs w:val="16"/>
        </w:rPr>
        <w:t xml:space="preserve"> </w:t>
      </w:r>
      <w:r w:rsidRPr="008523D0">
        <w:rPr>
          <w:b/>
        </w:rPr>
        <w:t>Permissions</w:t>
      </w:r>
      <w:r>
        <w:rPr>
          <w:rFonts w:ascii="Arial Black" w:hAnsi="Arial Black"/>
          <w:b/>
          <w:bCs/>
          <w:sz w:val="16"/>
          <w:szCs w:val="16"/>
        </w:rPr>
        <w:t xml:space="preserve"> </w:t>
      </w:r>
      <w:r>
        <w:t>link</w:t>
      </w:r>
      <w:r w:rsidR="00FA1857">
        <w:t xml:space="preserve">. </w:t>
      </w:r>
      <w:r>
        <w:t>You should now see all the different groups and their permissions levels for this site.</w:t>
      </w:r>
    </w:p>
    <w:p w:rsidR="00B30F99" w:rsidRDefault="00B30F99" w:rsidP="00611094">
      <w:pPr>
        <w:pStyle w:val="LabStepScreenshot"/>
      </w:pPr>
      <w:r w:rsidRPr="00611094">
        <w:rPr>
          <w:rStyle w:val="LabStepScreenshotFrame"/>
        </w:rPr>
        <w:drawing>
          <wp:inline distT="0" distB="0" distL="0" distR="0" wp14:anchorId="059E8521" wp14:editId="2D660454">
            <wp:extent cx="3744058" cy="1914779"/>
            <wp:effectExtent l="19050" t="0" r="8792"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3744981" cy="1915251"/>
                    </a:xfrm>
                    <a:prstGeom prst="rect">
                      <a:avLst/>
                    </a:prstGeom>
                    <a:noFill/>
                    <a:ln w="9525">
                      <a:noFill/>
                      <a:miter lim="800000"/>
                      <a:headEnd/>
                      <a:tailEnd/>
                    </a:ln>
                  </pic:spPr>
                </pic:pic>
              </a:graphicData>
            </a:graphic>
          </wp:inline>
        </w:drawing>
      </w:r>
    </w:p>
    <w:p w:rsidR="00A467DC" w:rsidRDefault="00E167A4" w:rsidP="00267C2B">
      <w:pPr>
        <w:pStyle w:val="LabStepNumbered"/>
      </w:pPr>
      <w:r>
        <w:t>Click</w:t>
      </w:r>
      <w:r w:rsidR="008523D0">
        <w:t xml:space="preserve"> </w:t>
      </w:r>
      <w:r w:rsidR="00A467DC">
        <w:t xml:space="preserve">the </w:t>
      </w:r>
      <w:r w:rsidR="00B30F99" w:rsidRPr="00C81FF5">
        <w:rPr>
          <w:b/>
        </w:rPr>
        <w:t>Wingtip</w:t>
      </w:r>
      <w:r w:rsidR="00F5639F" w:rsidRPr="00C81FF5">
        <w:rPr>
          <w:b/>
        </w:rPr>
        <w:t xml:space="preserve"> Intranet</w:t>
      </w:r>
      <w:r w:rsidR="00A467DC">
        <w:rPr>
          <w:rFonts w:ascii="Arial Black" w:hAnsi="Arial Black"/>
          <w:b/>
          <w:bCs/>
          <w:sz w:val="16"/>
          <w:szCs w:val="16"/>
        </w:rPr>
        <w:t xml:space="preserve"> </w:t>
      </w:r>
      <w:r w:rsidR="00A467DC" w:rsidRPr="00C81FF5">
        <w:rPr>
          <w:b/>
        </w:rPr>
        <w:t>Members</w:t>
      </w:r>
      <w:r w:rsidR="00A467DC">
        <w:rPr>
          <w:rFonts w:ascii="Arial Black" w:hAnsi="Arial Black"/>
          <w:b/>
          <w:bCs/>
          <w:sz w:val="16"/>
          <w:szCs w:val="16"/>
        </w:rPr>
        <w:t xml:space="preserve"> </w:t>
      </w:r>
      <w:r w:rsidR="00B30F99">
        <w:t>group. Y</w:t>
      </w:r>
      <w:r w:rsidR="00A467DC">
        <w:t xml:space="preserve">ou should see the </w:t>
      </w:r>
      <w:r w:rsidR="00855BF4">
        <w:rPr>
          <w:b/>
        </w:rPr>
        <w:t>WINGTIP</w:t>
      </w:r>
      <w:r w:rsidR="00A467DC" w:rsidRPr="00C81FF5">
        <w:rPr>
          <w:b/>
        </w:rPr>
        <w:t>\domain</w:t>
      </w:r>
      <w:r w:rsidR="00A467DC">
        <w:rPr>
          <w:rFonts w:ascii="Arial Black" w:hAnsi="Arial Black"/>
          <w:b/>
          <w:bCs/>
          <w:sz w:val="16"/>
          <w:szCs w:val="16"/>
        </w:rPr>
        <w:t xml:space="preserve"> </w:t>
      </w:r>
      <w:r w:rsidR="00A467DC" w:rsidRPr="00C81FF5">
        <w:rPr>
          <w:b/>
        </w:rPr>
        <w:t>users.</w:t>
      </w:r>
    </w:p>
    <w:p w:rsidR="00A467DC" w:rsidRDefault="00E167A4" w:rsidP="00267C2B">
      <w:pPr>
        <w:pStyle w:val="LabStepNumbered"/>
      </w:pPr>
      <w:r>
        <w:t>Click</w:t>
      </w:r>
      <w:r w:rsidR="008523D0">
        <w:t xml:space="preserve"> </w:t>
      </w:r>
      <w:r w:rsidR="00A467DC">
        <w:t xml:space="preserve">the </w:t>
      </w:r>
      <w:r w:rsidR="00A467DC" w:rsidRPr="00C81FF5">
        <w:rPr>
          <w:b/>
        </w:rPr>
        <w:t>Home</w:t>
      </w:r>
      <w:r w:rsidR="00A467DC">
        <w:rPr>
          <w:rFonts w:ascii="Arial Black" w:hAnsi="Arial Black"/>
          <w:b/>
          <w:bCs/>
          <w:sz w:val="16"/>
          <w:szCs w:val="16"/>
        </w:rPr>
        <w:t xml:space="preserve"> </w:t>
      </w:r>
      <w:r w:rsidR="008523D0">
        <w:t xml:space="preserve">link in the top navigation </w:t>
      </w:r>
      <w:r w:rsidR="00A467DC">
        <w:t>to get back to the home page of this site.</w:t>
      </w:r>
    </w:p>
    <w:p w:rsidR="00A467DC" w:rsidRDefault="00A467DC" w:rsidP="00267C2B">
      <w:pPr>
        <w:pStyle w:val="LabStepNumbered"/>
      </w:pPr>
      <w:r>
        <w:t>Now you are going to login as anothe</w:t>
      </w:r>
      <w:r w:rsidR="00A84A74">
        <w:t>r domain user to see if you can log in successfully.</w:t>
      </w:r>
    </w:p>
    <w:p w:rsidR="00A467DC" w:rsidRDefault="008523D0" w:rsidP="00267C2B">
      <w:pPr>
        <w:pStyle w:val="LabStepNumbered"/>
      </w:pPr>
      <w:r>
        <w:t xml:space="preserve">Select </w:t>
      </w:r>
      <w:r w:rsidR="00806A76">
        <w:rPr>
          <w:b/>
        </w:rPr>
        <w:t>WINGTIP</w:t>
      </w:r>
      <w:r w:rsidR="00806A76" w:rsidRPr="001E07C5">
        <w:rPr>
          <w:b/>
        </w:rPr>
        <w:t>\administrator</w:t>
      </w:r>
      <w:r w:rsidR="00806A76">
        <w:t xml:space="preserve"> </w:t>
      </w:r>
      <w:r w:rsidRPr="008523D0">
        <w:rPr>
          <w:b/>
        </w:rPr>
        <w:t xml:space="preserve">» </w:t>
      </w:r>
      <w:r w:rsidR="00A467DC" w:rsidRPr="008523D0">
        <w:rPr>
          <w:b/>
        </w:rPr>
        <w:t>Sign</w:t>
      </w:r>
      <w:r w:rsidR="00A467DC" w:rsidRPr="008523D0">
        <w:rPr>
          <w:rFonts w:ascii="Arial Black" w:hAnsi="Arial Black"/>
          <w:b/>
          <w:bCs/>
          <w:sz w:val="16"/>
          <w:szCs w:val="16"/>
        </w:rPr>
        <w:t xml:space="preserve"> </w:t>
      </w:r>
      <w:r w:rsidR="00A467DC" w:rsidRPr="008523D0">
        <w:rPr>
          <w:b/>
        </w:rPr>
        <w:t>in</w:t>
      </w:r>
      <w:r w:rsidR="00A467DC" w:rsidRPr="008523D0">
        <w:rPr>
          <w:rFonts w:ascii="Arial Black" w:hAnsi="Arial Black"/>
          <w:b/>
          <w:bCs/>
          <w:sz w:val="16"/>
          <w:szCs w:val="16"/>
        </w:rPr>
        <w:t xml:space="preserve"> </w:t>
      </w:r>
      <w:r w:rsidR="00A467DC" w:rsidRPr="008523D0">
        <w:rPr>
          <w:b/>
        </w:rPr>
        <w:t>as</w:t>
      </w:r>
      <w:r w:rsidR="00A467DC" w:rsidRPr="008523D0">
        <w:rPr>
          <w:rFonts w:ascii="Arial Black" w:hAnsi="Arial Black"/>
          <w:b/>
          <w:bCs/>
          <w:sz w:val="16"/>
          <w:szCs w:val="16"/>
        </w:rPr>
        <w:t xml:space="preserve"> </w:t>
      </w:r>
      <w:r w:rsidR="00A467DC" w:rsidRPr="008523D0">
        <w:rPr>
          <w:b/>
        </w:rPr>
        <w:t>Different</w:t>
      </w:r>
      <w:r w:rsidR="00A467DC" w:rsidRPr="008523D0">
        <w:rPr>
          <w:rFonts w:ascii="Arial Black" w:hAnsi="Arial Black"/>
          <w:b/>
          <w:bCs/>
          <w:sz w:val="16"/>
          <w:szCs w:val="16"/>
        </w:rPr>
        <w:t xml:space="preserve"> </w:t>
      </w:r>
      <w:r w:rsidR="00A467DC" w:rsidRPr="008523D0">
        <w:rPr>
          <w:b/>
        </w:rPr>
        <w:t>User</w:t>
      </w:r>
      <w:r w:rsidR="00FA1857">
        <w:t xml:space="preserve">. </w:t>
      </w:r>
      <w:r w:rsidR="00A467DC">
        <w:t xml:space="preserve">From the windows security </w:t>
      </w:r>
      <w:r w:rsidR="00BA45FA">
        <w:t>dialog</w:t>
      </w:r>
      <w:r w:rsidR="00A467DC">
        <w:t xml:space="preserve"> box that appears, </w:t>
      </w:r>
      <w:r>
        <w:t xml:space="preserve">select </w:t>
      </w:r>
      <w:r w:rsidR="00A467DC" w:rsidRPr="00C81FF5">
        <w:rPr>
          <w:b/>
        </w:rPr>
        <w:t>Use</w:t>
      </w:r>
      <w:r w:rsidR="00A467DC">
        <w:rPr>
          <w:rFonts w:ascii="Arial Black" w:hAnsi="Arial Black"/>
          <w:b/>
          <w:bCs/>
          <w:sz w:val="16"/>
          <w:szCs w:val="16"/>
        </w:rPr>
        <w:t xml:space="preserve"> </w:t>
      </w:r>
      <w:r w:rsidR="00A467DC" w:rsidRPr="00C81FF5">
        <w:rPr>
          <w:b/>
        </w:rPr>
        <w:t>another</w:t>
      </w:r>
      <w:r w:rsidR="00A467DC">
        <w:rPr>
          <w:rFonts w:ascii="Arial Black" w:hAnsi="Arial Black"/>
          <w:b/>
          <w:bCs/>
          <w:sz w:val="16"/>
          <w:szCs w:val="16"/>
        </w:rPr>
        <w:t xml:space="preserve"> </w:t>
      </w:r>
      <w:r w:rsidR="00A467DC" w:rsidRPr="00C81FF5">
        <w:rPr>
          <w:b/>
        </w:rPr>
        <w:t>account</w:t>
      </w:r>
      <w:r w:rsidR="00A467DC">
        <w:t>.</w:t>
      </w:r>
      <w:r>
        <w:t xml:space="preserve"> Login using the account </w:t>
      </w:r>
      <w:r w:rsidR="00A47CAD">
        <w:rPr>
          <w:b/>
        </w:rPr>
        <w:t>WINGTIP</w:t>
      </w:r>
      <w:r w:rsidRPr="008523D0">
        <w:rPr>
          <w:b/>
        </w:rPr>
        <w:t>\ken</w:t>
      </w:r>
      <w:r w:rsidRPr="001E07C5">
        <w:t xml:space="preserve"> (Ken Sanchez)</w:t>
      </w:r>
      <w:r>
        <w:t>.</w:t>
      </w:r>
    </w:p>
    <w:p w:rsidR="001E07C5" w:rsidRDefault="00A467DC" w:rsidP="00267C2B">
      <w:pPr>
        <w:pStyle w:val="LabStepNumbered"/>
      </w:pPr>
      <w:r>
        <w:t xml:space="preserve">Sign back in as </w:t>
      </w:r>
      <w:r w:rsidR="001E07C5">
        <w:t xml:space="preserve">the </w:t>
      </w:r>
      <w:r w:rsidR="00F707AD">
        <w:rPr>
          <w:b/>
        </w:rPr>
        <w:t>WINGTIP</w:t>
      </w:r>
      <w:r w:rsidR="001E07C5" w:rsidRPr="001E07C5">
        <w:rPr>
          <w:b/>
        </w:rPr>
        <w:t>\</w:t>
      </w:r>
      <w:r w:rsidRPr="001E07C5">
        <w:rPr>
          <w:b/>
        </w:rPr>
        <w:t>administrator</w:t>
      </w:r>
      <w:r>
        <w:t xml:space="preserve"> </w:t>
      </w:r>
      <w:r w:rsidR="00B30F99">
        <w:t xml:space="preserve">by </w:t>
      </w:r>
      <w:r w:rsidR="001E07C5">
        <w:t xml:space="preserve">using the same method: </w:t>
      </w:r>
      <w:r w:rsidRPr="001E07C5">
        <w:rPr>
          <w:b/>
        </w:rPr>
        <w:t>Ken Sanchez</w:t>
      </w:r>
      <w:r>
        <w:t xml:space="preserve"> </w:t>
      </w:r>
      <w:r w:rsidR="001E07C5" w:rsidRPr="001E07C5">
        <w:rPr>
          <w:b/>
        </w:rPr>
        <w:t>»</w:t>
      </w:r>
      <w:r>
        <w:t xml:space="preserve"> </w:t>
      </w:r>
      <w:r w:rsidRPr="001E07C5">
        <w:rPr>
          <w:b/>
        </w:rPr>
        <w:t>Sign</w:t>
      </w:r>
      <w:r w:rsidRPr="001E07C5">
        <w:rPr>
          <w:rFonts w:ascii="Arial Black" w:hAnsi="Arial Black"/>
          <w:b/>
          <w:bCs/>
          <w:sz w:val="16"/>
          <w:szCs w:val="16"/>
        </w:rPr>
        <w:t xml:space="preserve"> </w:t>
      </w:r>
      <w:r w:rsidRPr="001E07C5">
        <w:rPr>
          <w:b/>
        </w:rPr>
        <w:t>in</w:t>
      </w:r>
      <w:r w:rsidRPr="001E07C5">
        <w:rPr>
          <w:rFonts w:ascii="Arial Black" w:hAnsi="Arial Black"/>
          <w:b/>
          <w:bCs/>
          <w:sz w:val="16"/>
          <w:szCs w:val="16"/>
        </w:rPr>
        <w:t xml:space="preserve"> </w:t>
      </w:r>
      <w:r w:rsidRPr="001E07C5">
        <w:rPr>
          <w:b/>
        </w:rPr>
        <w:t>as</w:t>
      </w:r>
      <w:r w:rsidRPr="001E07C5">
        <w:rPr>
          <w:rFonts w:ascii="Arial Black" w:hAnsi="Arial Black"/>
          <w:b/>
          <w:bCs/>
          <w:sz w:val="16"/>
          <w:szCs w:val="16"/>
        </w:rPr>
        <w:t xml:space="preserve"> </w:t>
      </w:r>
      <w:r w:rsidRPr="001E07C5">
        <w:rPr>
          <w:b/>
        </w:rPr>
        <w:t>Different</w:t>
      </w:r>
      <w:r w:rsidRPr="001E07C5">
        <w:rPr>
          <w:rFonts w:ascii="Arial Black" w:hAnsi="Arial Black"/>
          <w:b/>
          <w:bCs/>
          <w:sz w:val="16"/>
          <w:szCs w:val="16"/>
        </w:rPr>
        <w:t xml:space="preserve"> </w:t>
      </w:r>
      <w:r w:rsidRPr="001E07C5">
        <w:rPr>
          <w:b/>
        </w:rPr>
        <w:t>User</w:t>
      </w:r>
      <w:r w:rsidR="00B30F99" w:rsidRPr="001E07C5">
        <w:rPr>
          <w:rFonts w:ascii="Arial Black" w:hAnsi="Arial Black"/>
          <w:b/>
          <w:bCs/>
          <w:sz w:val="16"/>
          <w:szCs w:val="16"/>
        </w:rPr>
        <w:t xml:space="preserve">. </w:t>
      </w:r>
    </w:p>
    <w:p w:rsidR="00A467DC" w:rsidRDefault="00A467DC" w:rsidP="00267C2B">
      <w:pPr>
        <w:pStyle w:val="LabStepNumbered"/>
      </w:pPr>
      <w:r>
        <w:t xml:space="preserve">You will now create a new SharePoint group and assign it the </w:t>
      </w:r>
      <w:r w:rsidRPr="00C81FF5">
        <w:rPr>
          <w:b/>
        </w:rPr>
        <w:t>design</w:t>
      </w:r>
      <w:r>
        <w:t xml:space="preserve"> permission</w:t>
      </w:r>
      <w:r w:rsidR="00FA1857">
        <w:t xml:space="preserve">. </w:t>
      </w:r>
      <w:r>
        <w:t xml:space="preserve">These will be </w:t>
      </w:r>
      <w:r w:rsidRPr="001E07C5">
        <w:t>the designers of the site collection.</w:t>
      </w:r>
    </w:p>
    <w:p w:rsidR="00A467DC" w:rsidRDefault="00E167A4" w:rsidP="001E07C5">
      <w:pPr>
        <w:pStyle w:val="LabStepLevel2Numbered"/>
        <w:numPr>
          <w:ilvl w:val="0"/>
          <w:numId w:val="19"/>
        </w:numPr>
      </w:pPr>
      <w:r>
        <w:t>Click</w:t>
      </w:r>
      <w:r w:rsidR="001E07C5">
        <w:t xml:space="preserve"> </w:t>
      </w:r>
      <w:r w:rsidR="00A467DC">
        <w:t xml:space="preserve">the </w:t>
      </w:r>
      <w:r w:rsidR="00A467DC" w:rsidRPr="001E07C5">
        <w:rPr>
          <w:b/>
        </w:rPr>
        <w:t>Site Groups</w:t>
      </w:r>
      <w:r w:rsidR="00A467DC">
        <w:t xml:space="preserve"> link in the </w:t>
      </w:r>
      <w:r w:rsidR="001E07C5">
        <w:t>N</w:t>
      </w:r>
      <w:r w:rsidR="00A467DC">
        <w:t xml:space="preserve">avigation </w:t>
      </w:r>
      <w:r w:rsidR="001E07C5">
        <w:t>P</w:t>
      </w:r>
      <w:r w:rsidR="00B30F99">
        <w:t xml:space="preserve">ane </w:t>
      </w:r>
      <w:r w:rsidR="00A467DC">
        <w:t>of SharePoint Designer</w:t>
      </w:r>
      <w:r w:rsidR="00FA1857">
        <w:t xml:space="preserve">. </w:t>
      </w:r>
    </w:p>
    <w:p w:rsidR="00A467DC" w:rsidRDefault="00E167A4" w:rsidP="001E07C5">
      <w:pPr>
        <w:pStyle w:val="LabStepLevel2Numbered"/>
        <w:numPr>
          <w:ilvl w:val="0"/>
          <w:numId w:val="19"/>
        </w:numPr>
      </w:pPr>
      <w:r>
        <w:t>Click</w:t>
      </w:r>
      <w:r w:rsidR="0060316E">
        <w:t xml:space="preserve"> </w:t>
      </w:r>
      <w:r w:rsidR="00A467DC">
        <w:t xml:space="preserve">the </w:t>
      </w:r>
      <w:r w:rsidR="00A467DC" w:rsidRPr="001E07C5">
        <w:rPr>
          <w:b/>
        </w:rPr>
        <w:t>New</w:t>
      </w:r>
      <w:r w:rsidR="00A467DC" w:rsidRPr="001E07C5">
        <w:rPr>
          <w:rFonts w:ascii="Arial Black" w:hAnsi="Arial Black"/>
          <w:b/>
          <w:bCs/>
          <w:szCs w:val="16"/>
        </w:rPr>
        <w:t xml:space="preserve"> </w:t>
      </w:r>
      <w:r w:rsidR="00A467DC" w:rsidRPr="001E07C5">
        <w:rPr>
          <w:b/>
        </w:rPr>
        <w:t>Group</w:t>
      </w:r>
      <w:r w:rsidR="00A467DC" w:rsidRPr="001E07C5">
        <w:rPr>
          <w:rFonts w:ascii="Arial Black" w:hAnsi="Arial Black"/>
          <w:b/>
          <w:bCs/>
          <w:szCs w:val="16"/>
        </w:rPr>
        <w:t xml:space="preserve"> </w:t>
      </w:r>
      <w:r w:rsidR="00A467DC">
        <w:t>button on the ribbon on top.</w:t>
      </w:r>
      <w:r w:rsidR="003A60A6">
        <w:t xml:space="preserve"> Use the following information to create a new group:</w:t>
      </w:r>
    </w:p>
    <w:p w:rsidR="003A60A6" w:rsidRDefault="003A60A6" w:rsidP="003A60A6">
      <w:pPr>
        <w:pStyle w:val="LabStepLevel2NoBullet"/>
      </w:pPr>
      <w:r w:rsidRPr="003A60A6">
        <w:rPr>
          <w:b/>
        </w:rPr>
        <w:t>Name:</w:t>
      </w:r>
      <w:r>
        <w:t xml:space="preserve"> Designers</w:t>
      </w:r>
    </w:p>
    <w:p w:rsidR="003A60A6" w:rsidRDefault="003A60A6" w:rsidP="003A60A6">
      <w:pPr>
        <w:pStyle w:val="LabStepLevel2NoBullet"/>
      </w:pPr>
      <w:r>
        <w:rPr>
          <w:b/>
        </w:rPr>
        <w:t>Set the Group Owner:</w:t>
      </w:r>
      <w:r w:rsidRPr="003A60A6">
        <w:t xml:space="preserve"> </w:t>
      </w:r>
      <w:r w:rsidR="00F707AD" w:rsidRPr="00F707AD">
        <w:t>WINGTIP</w:t>
      </w:r>
      <w:r w:rsidRPr="003A60A6">
        <w:t>\administrator</w:t>
      </w:r>
    </w:p>
    <w:p w:rsidR="00B30F99" w:rsidRDefault="00572EAF" w:rsidP="00611094">
      <w:pPr>
        <w:pStyle w:val="LabStepScreenshot"/>
      </w:pPr>
      <w:r w:rsidRPr="00611094">
        <w:rPr>
          <w:rStyle w:val="LabStepScreenshotFrame"/>
        </w:rPr>
        <w:drawing>
          <wp:inline distT="0" distB="0" distL="0" distR="0" wp14:anchorId="3DC0CCFA" wp14:editId="28847115">
            <wp:extent cx="3023616" cy="1824298"/>
            <wp:effectExtent l="0" t="0" r="0" b="0"/>
            <wp:docPr id="1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3029827" cy="1828046"/>
                    </a:xfrm>
                    <a:prstGeom prst="rect">
                      <a:avLst/>
                    </a:prstGeom>
                    <a:noFill/>
                    <a:ln w="9525">
                      <a:noFill/>
                      <a:miter lim="800000"/>
                      <a:headEnd/>
                      <a:tailEnd/>
                    </a:ln>
                  </pic:spPr>
                </pic:pic>
              </a:graphicData>
            </a:graphic>
          </wp:inline>
        </w:drawing>
      </w:r>
    </w:p>
    <w:p w:rsidR="00A467DC" w:rsidRPr="003A60A6" w:rsidRDefault="00A467DC" w:rsidP="003A60A6">
      <w:pPr>
        <w:pStyle w:val="LabStepNumbered"/>
      </w:pPr>
      <w:r w:rsidRPr="003A60A6">
        <w:t xml:space="preserve">By the label </w:t>
      </w:r>
      <w:r w:rsidRPr="003A60A6">
        <w:rPr>
          <w:b/>
        </w:rPr>
        <w:t>Site Permissions</w:t>
      </w:r>
      <w:r w:rsidRPr="003A60A6">
        <w:t xml:space="preserve"> under the </w:t>
      </w:r>
      <w:r w:rsidRPr="003A60A6">
        <w:rPr>
          <w:b/>
        </w:rPr>
        <w:t>Group Information</w:t>
      </w:r>
      <w:r w:rsidRPr="003A60A6">
        <w:t xml:space="preserve"> section, </w:t>
      </w:r>
      <w:r w:rsidR="003A60A6">
        <w:t>c</w:t>
      </w:r>
      <w:r w:rsidR="00E167A4" w:rsidRPr="003A60A6">
        <w:t>lick</w:t>
      </w:r>
      <w:r w:rsidR="003A60A6">
        <w:t xml:space="preserve"> </w:t>
      </w:r>
      <w:r w:rsidRPr="003A60A6">
        <w:t xml:space="preserve">the link which says </w:t>
      </w:r>
      <w:r w:rsidR="003A60A6" w:rsidRPr="003A60A6">
        <w:rPr>
          <w:b/>
        </w:rPr>
        <w:t>C</w:t>
      </w:r>
      <w:r w:rsidRPr="003A60A6">
        <w:rPr>
          <w:b/>
        </w:rPr>
        <w:t>lick to assign site permissions for this group</w:t>
      </w:r>
      <w:r w:rsidRPr="003A60A6">
        <w:t>.</w:t>
      </w:r>
    </w:p>
    <w:p w:rsidR="00A467DC" w:rsidRDefault="00A467DC" w:rsidP="00267C2B">
      <w:pPr>
        <w:pStyle w:val="LabStepNumbered"/>
      </w:pPr>
      <w:r>
        <w:t xml:space="preserve">From the </w:t>
      </w:r>
      <w:r w:rsidRPr="00C81FF5">
        <w:rPr>
          <w:b/>
        </w:rPr>
        <w:t>Edit</w:t>
      </w:r>
      <w:r>
        <w:rPr>
          <w:rFonts w:ascii="Arial Black" w:hAnsi="Arial Black"/>
          <w:b/>
          <w:bCs/>
          <w:sz w:val="16"/>
          <w:szCs w:val="16"/>
        </w:rPr>
        <w:t xml:space="preserve"> </w:t>
      </w:r>
      <w:r w:rsidRPr="00C81FF5">
        <w:rPr>
          <w:b/>
        </w:rPr>
        <w:t>Permissions</w:t>
      </w:r>
      <w:r>
        <w:rPr>
          <w:rFonts w:ascii="Arial Black" w:hAnsi="Arial Black"/>
          <w:b/>
          <w:bCs/>
          <w:sz w:val="16"/>
          <w:szCs w:val="16"/>
        </w:rPr>
        <w:t xml:space="preserve"> </w:t>
      </w:r>
      <w:r w:rsidR="00BA45FA">
        <w:t>dialog</w:t>
      </w:r>
      <w:r>
        <w:t xml:space="preserve"> box that appears</w:t>
      </w:r>
      <w:r w:rsidR="003A60A6">
        <w:t>, c</w:t>
      </w:r>
      <w:r w:rsidR="00E167A4">
        <w:t>lick</w:t>
      </w:r>
      <w:r w:rsidR="003A60A6">
        <w:t xml:space="preserve"> </w:t>
      </w:r>
      <w:r>
        <w:t xml:space="preserve">the </w:t>
      </w:r>
      <w:r w:rsidRPr="00C81FF5">
        <w:rPr>
          <w:b/>
        </w:rPr>
        <w:t>Design</w:t>
      </w:r>
      <w:r>
        <w:rPr>
          <w:rFonts w:ascii="Arial Black" w:hAnsi="Arial Black"/>
          <w:b/>
          <w:bCs/>
          <w:sz w:val="16"/>
          <w:szCs w:val="16"/>
        </w:rPr>
        <w:t xml:space="preserve"> </w:t>
      </w:r>
      <w:r w:rsidRPr="003A60A6">
        <w:t>check</w:t>
      </w:r>
      <w:r w:rsidRPr="003A60A6">
        <w:rPr>
          <w:rFonts w:ascii="Arial Black" w:hAnsi="Arial Black"/>
          <w:bCs/>
          <w:sz w:val="16"/>
          <w:szCs w:val="16"/>
        </w:rPr>
        <w:t xml:space="preserve"> </w:t>
      </w:r>
      <w:r w:rsidRPr="003A60A6">
        <w:t>box</w:t>
      </w:r>
      <w:r w:rsidR="003A60A6">
        <w:rPr>
          <w:b/>
        </w:rPr>
        <w:t xml:space="preserve"> </w:t>
      </w:r>
      <w:r w:rsidR="003A60A6" w:rsidRPr="003A60A6">
        <w:t>and c</w:t>
      </w:r>
      <w:r w:rsidR="00E167A4">
        <w:t>lick</w:t>
      </w:r>
      <w:r w:rsidR="003A60A6">
        <w:t xml:space="preserve"> </w:t>
      </w:r>
      <w:r w:rsidRPr="00C81FF5">
        <w:rPr>
          <w:b/>
        </w:rPr>
        <w:t>OK</w:t>
      </w:r>
      <w:r>
        <w:t>.</w:t>
      </w:r>
    </w:p>
    <w:p w:rsidR="00A467DC" w:rsidRDefault="00A467DC" w:rsidP="00267C2B">
      <w:pPr>
        <w:pStyle w:val="LabStepNumbered"/>
      </w:pPr>
      <w:r>
        <w:t>Now add a few members to this SharePoint group.</w:t>
      </w:r>
      <w:r w:rsidR="00572EAF">
        <w:t xml:space="preserve"> </w:t>
      </w:r>
      <w:r>
        <w:t xml:space="preserve">From the </w:t>
      </w:r>
      <w:r w:rsidRPr="00C81FF5">
        <w:rPr>
          <w:b/>
        </w:rPr>
        <w:t>Members</w:t>
      </w:r>
      <w:r w:rsidRPr="00572EAF">
        <w:rPr>
          <w:rFonts w:ascii="Arial Black" w:hAnsi="Arial Black"/>
          <w:b/>
          <w:bCs/>
          <w:sz w:val="16"/>
          <w:szCs w:val="16"/>
        </w:rPr>
        <w:t xml:space="preserve"> </w:t>
      </w:r>
      <w:r w:rsidRPr="003A60A6">
        <w:t>section</w:t>
      </w:r>
      <w:r w:rsidRPr="00572EAF">
        <w:rPr>
          <w:rFonts w:ascii="Arial Black" w:hAnsi="Arial Black"/>
          <w:b/>
          <w:bCs/>
          <w:sz w:val="16"/>
          <w:szCs w:val="16"/>
        </w:rPr>
        <w:t xml:space="preserve"> </w:t>
      </w:r>
      <w:r w:rsidR="003A60A6">
        <w:t xml:space="preserve">of this </w:t>
      </w:r>
      <w:r w:rsidR="003A60A6" w:rsidRPr="003A60A6">
        <w:rPr>
          <w:b/>
        </w:rPr>
        <w:t>S</w:t>
      </w:r>
      <w:r w:rsidRPr="003A60A6">
        <w:rPr>
          <w:b/>
        </w:rPr>
        <w:t xml:space="preserve">ummary </w:t>
      </w:r>
      <w:r w:rsidR="003A60A6" w:rsidRPr="003A60A6">
        <w:rPr>
          <w:b/>
        </w:rPr>
        <w:t>P</w:t>
      </w:r>
      <w:r w:rsidRPr="003A60A6">
        <w:rPr>
          <w:b/>
        </w:rPr>
        <w:t>age</w:t>
      </w:r>
      <w:r>
        <w:t xml:space="preserve">, </w:t>
      </w:r>
      <w:r w:rsidR="003A60A6">
        <w:t>c</w:t>
      </w:r>
      <w:r w:rsidR="00E167A4">
        <w:t>lick</w:t>
      </w:r>
      <w:r w:rsidR="003A60A6">
        <w:t xml:space="preserve"> </w:t>
      </w:r>
      <w:r>
        <w:t xml:space="preserve">the </w:t>
      </w:r>
      <w:r w:rsidRPr="00C81FF5">
        <w:rPr>
          <w:b/>
        </w:rPr>
        <w:t>Add</w:t>
      </w:r>
      <w:r w:rsidRPr="00572EAF">
        <w:rPr>
          <w:rFonts w:ascii="Arial Black" w:hAnsi="Arial Black"/>
          <w:b/>
          <w:bCs/>
          <w:sz w:val="16"/>
          <w:szCs w:val="16"/>
        </w:rPr>
        <w:t xml:space="preserve"> </w:t>
      </w:r>
      <w:r w:rsidRPr="00C81FF5">
        <w:rPr>
          <w:b/>
        </w:rPr>
        <w:t>Users</w:t>
      </w:r>
      <w:r w:rsidRPr="00572EAF">
        <w:rPr>
          <w:rFonts w:ascii="Arial Black" w:hAnsi="Arial Black"/>
          <w:b/>
          <w:bCs/>
          <w:sz w:val="16"/>
          <w:szCs w:val="16"/>
        </w:rPr>
        <w:t xml:space="preserve"> </w:t>
      </w:r>
      <w:r w:rsidR="003A60A6">
        <w:t>button and use the following information to add some users:</w:t>
      </w:r>
    </w:p>
    <w:p w:rsidR="003A60A6" w:rsidRDefault="003A60A6" w:rsidP="003A60A6">
      <w:pPr>
        <w:pStyle w:val="LabStepLevel2NoBullet"/>
      </w:pPr>
      <w:r w:rsidRPr="003A60A6">
        <w:rPr>
          <w:b/>
        </w:rPr>
        <w:t>Choose users to add:</w:t>
      </w:r>
      <w:r>
        <w:t xml:space="preserve"> </w:t>
      </w:r>
      <w:r w:rsidR="00FB6837">
        <w:t>WINGTIP</w:t>
      </w:r>
      <w:r>
        <w:t>\ken (click the person check icon to validate the user)</w:t>
      </w:r>
    </w:p>
    <w:p w:rsidR="003A60A6" w:rsidRDefault="003A60A6" w:rsidP="003A60A6">
      <w:pPr>
        <w:pStyle w:val="LabStepNumbered"/>
      </w:pPr>
      <w:r>
        <w:t xml:space="preserve">Repeat the process to add </w:t>
      </w:r>
      <w:r w:rsidR="00FA70D0">
        <w:rPr>
          <w:b/>
        </w:rPr>
        <w:t>WINGTIP</w:t>
      </w:r>
      <w:r w:rsidRPr="003A60A6">
        <w:rPr>
          <w:b/>
        </w:rPr>
        <w:t>\</w:t>
      </w:r>
      <w:proofErr w:type="spellStart"/>
      <w:r w:rsidRPr="003A60A6">
        <w:rPr>
          <w:b/>
        </w:rPr>
        <w:t>jill</w:t>
      </w:r>
      <w:proofErr w:type="spellEnd"/>
      <w:r>
        <w:t xml:space="preserve"> (J</w:t>
      </w:r>
      <w:r w:rsidR="005942C8">
        <w:t>i</w:t>
      </w:r>
      <w:r>
        <w:t>ll Williams).</w:t>
      </w:r>
    </w:p>
    <w:p w:rsidR="00A467DC" w:rsidRDefault="00A467DC" w:rsidP="00267C2B">
      <w:pPr>
        <w:pStyle w:val="LabStepNumbered"/>
      </w:pPr>
      <w:r w:rsidRPr="00C81FF5">
        <w:rPr>
          <w:b/>
        </w:rPr>
        <w:t>Ken Sanchez</w:t>
      </w:r>
      <w:r>
        <w:t xml:space="preserve"> and </w:t>
      </w:r>
      <w:r w:rsidRPr="00C81FF5">
        <w:rPr>
          <w:b/>
        </w:rPr>
        <w:t>Jill Williams</w:t>
      </w:r>
      <w:r>
        <w:t xml:space="preserve"> have now been added to the SharePoint Designers group.</w:t>
      </w:r>
    </w:p>
    <w:p w:rsidR="00572EAF" w:rsidRDefault="00572EAF" w:rsidP="00611094">
      <w:pPr>
        <w:pStyle w:val="LabStepScreenshot"/>
      </w:pPr>
      <w:r w:rsidRPr="00611094">
        <w:rPr>
          <w:rStyle w:val="LabStepScreenshotFrame"/>
        </w:rPr>
        <w:lastRenderedPageBreak/>
        <w:drawing>
          <wp:inline distT="0" distB="0" distL="0" distR="0" wp14:anchorId="7BF2F96F" wp14:editId="33580A1E">
            <wp:extent cx="3574073" cy="1130154"/>
            <wp:effectExtent l="19050" t="0" r="732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3574810" cy="1130387"/>
                    </a:xfrm>
                    <a:prstGeom prst="rect">
                      <a:avLst/>
                    </a:prstGeom>
                    <a:noFill/>
                    <a:ln w="9525">
                      <a:noFill/>
                      <a:miter lim="800000"/>
                      <a:headEnd/>
                      <a:tailEnd/>
                    </a:ln>
                  </pic:spPr>
                </pic:pic>
              </a:graphicData>
            </a:graphic>
          </wp:inline>
        </w:drawing>
      </w:r>
    </w:p>
    <w:p w:rsidR="003A60A6" w:rsidRDefault="00E4029A" w:rsidP="003A60A6">
      <w:pPr>
        <w:pStyle w:val="LabExerciseText"/>
      </w:pPr>
      <w:r>
        <w:t>In this exercise you managed the site permissions via SharePoint Designer 2010.</w:t>
      </w:r>
    </w:p>
    <w:p w:rsidR="007447F8" w:rsidRDefault="007447F8" w:rsidP="00465729">
      <w:pPr>
        <w:pStyle w:val="Heading3"/>
      </w:pPr>
      <w:r>
        <w:t>Exercise 5</w:t>
      </w:r>
      <w:r w:rsidRPr="00FC79BD">
        <w:t xml:space="preserve">: </w:t>
      </w:r>
      <w:r>
        <w:t>Restricting SharePoint Designer Usage</w:t>
      </w:r>
    </w:p>
    <w:p w:rsidR="007447F8" w:rsidRDefault="007447F8" w:rsidP="003A60A6">
      <w:pPr>
        <w:pStyle w:val="LabExerciseText"/>
      </w:pPr>
      <w:r w:rsidRPr="00AB0146">
        <w:t>I</w:t>
      </w:r>
      <w:r>
        <w:t>n this exercise you will explore the ways in which a site collection administrator can restrict usage of SharePoint Designer to certain groups of people within the organization.</w:t>
      </w:r>
    </w:p>
    <w:p w:rsidR="007447F8" w:rsidRDefault="007447F8" w:rsidP="00E179EA">
      <w:pPr>
        <w:pStyle w:val="LabStepNumbered"/>
        <w:numPr>
          <w:ilvl w:val="0"/>
          <w:numId w:val="9"/>
        </w:numPr>
      </w:pPr>
      <w:r>
        <w:t xml:space="preserve">Using the browser, navigate to the top level </w:t>
      </w:r>
      <w:r w:rsidRPr="003A60A6">
        <w:rPr>
          <w:b/>
        </w:rPr>
        <w:t xml:space="preserve">Wingtip </w:t>
      </w:r>
      <w:r w:rsidR="003A60A6" w:rsidRPr="003A60A6">
        <w:rPr>
          <w:b/>
        </w:rPr>
        <w:t>Intranet</w:t>
      </w:r>
      <w:r w:rsidR="003A60A6">
        <w:t xml:space="preserve"> </w:t>
      </w:r>
      <w:r>
        <w:t xml:space="preserve">site. </w:t>
      </w:r>
      <w:r w:rsidR="00E167A4">
        <w:t>Click</w:t>
      </w:r>
      <w:r w:rsidR="003A60A6">
        <w:t xml:space="preserve"> </w:t>
      </w:r>
      <w:r w:rsidRPr="00C81FF5">
        <w:rPr>
          <w:b/>
        </w:rPr>
        <w:t>Site Actions</w:t>
      </w:r>
      <w:r w:rsidRPr="007447F8">
        <w:rPr>
          <w:rFonts w:ascii="Arial Black" w:hAnsi="Arial Black"/>
          <w:b/>
          <w:bCs/>
          <w:sz w:val="16"/>
          <w:szCs w:val="16"/>
        </w:rPr>
        <w:t xml:space="preserve"> </w:t>
      </w:r>
      <w:r w:rsidR="003A60A6" w:rsidRPr="003A60A6">
        <w:rPr>
          <w:b/>
        </w:rPr>
        <w:t>»</w:t>
      </w:r>
      <w:r w:rsidR="003A60A6">
        <w:t xml:space="preserve"> </w:t>
      </w:r>
      <w:r w:rsidRPr="00C81FF5">
        <w:rPr>
          <w:b/>
        </w:rPr>
        <w:t>Site Settings.</w:t>
      </w:r>
    </w:p>
    <w:p w:rsidR="003A60A6" w:rsidRDefault="00A467DC" w:rsidP="00267C2B">
      <w:pPr>
        <w:pStyle w:val="LabStepNumbered"/>
      </w:pPr>
      <w:r>
        <w:t xml:space="preserve">Under the </w:t>
      </w:r>
      <w:r w:rsidRPr="00C81FF5">
        <w:rPr>
          <w:b/>
        </w:rPr>
        <w:t>Site Collection Administration</w:t>
      </w:r>
      <w:r>
        <w:rPr>
          <w:rFonts w:ascii="Arial Black" w:hAnsi="Arial Black"/>
          <w:b/>
          <w:bCs/>
          <w:sz w:val="16"/>
          <w:szCs w:val="16"/>
        </w:rPr>
        <w:t xml:space="preserve"> </w:t>
      </w:r>
      <w:r>
        <w:t xml:space="preserve">group, </w:t>
      </w:r>
      <w:r w:rsidR="003A60A6">
        <w:t>c</w:t>
      </w:r>
      <w:r w:rsidR="00E167A4">
        <w:t>lick</w:t>
      </w:r>
      <w:r w:rsidR="003A60A6">
        <w:t xml:space="preserve"> </w:t>
      </w:r>
      <w:r>
        <w:t xml:space="preserve">the </w:t>
      </w:r>
      <w:r w:rsidRPr="00C81FF5">
        <w:rPr>
          <w:b/>
        </w:rPr>
        <w:t>SharePoint Designer Settings</w:t>
      </w:r>
      <w:r>
        <w:rPr>
          <w:rFonts w:ascii="Arial Black" w:hAnsi="Arial Black"/>
          <w:b/>
          <w:bCs/>
          <w:sz w:val="16"/>
          <w:szCs w:val="16"/>
        </w:rPr>
        <w:t xml:space="preserve"> </w:t>
      </w:r>
      <w:r>
        <w:t>link</w:t>
      </w:r>
      <w:r w:rsidR="00FA1857">
        <w:t xml:space="preserve">. </w:t>
      </w:r>
    </w:p>
    <w:p w:rsidR="00A467DC" w:rsidRDefault="00A467DC" w:rsidP="003A60A6">
      <w:pPr>
        <w:pStyle w:val="LabStepNumbered"/>
        <w:numPr>
          <w:ilvl w:val="0"/>
          <w:numId w:val="0"/>
        </w:numPr>
        <w:ind w:left="432"/>
      </w:pPr>
      <w:r>
        <w:t xml:space="preserve">You see over here that by default SharePoint Designer </w:t>
      </w:r>
      <w:r w:rsidR="00572EAF">
        <w:t xml:space="preserve">is </w:t>
      </w:r>
      <w:r>
        <w:t xml:space="preserve">enabled for </w:t>
      </w:r>
      <w:r w:rsidR="003A60A6">
        <w:rPr>
          <w:b/>
        </w:rPr>
        <w:t>D</w:t>
      </w:r>
      <w:r w:rsidRPr="00C81FF5">
        <w:rPr>
          <w:b/>
        </w:rPr>
        <w:t xml:space="preserve">esigners </w:t>
      </w:r>
      <w:r>
        <w:t xml:space="preserve">and </w:t>
      </w:r>
      <w:r w:rsidR="003A60A6">
        <w:rPr>
          <w:b/>
        </w:rPr>
        <w:t>S</w:t>
      </w:r>
      <w:r w:rsidRPr="00C81FF5">
        <w:rPr>
          <w:b/>
        </w:rPr>
        <w:t xml:space="preserve">ite </w:t>
      </w:r>
      <w:r w:rsidR="003A60A6">
        <w:rPr>
          <w:b/>
        </w:rPr>
        <w:t>O</w:t>
      </w:r>
      <w:r w:rsidRPr="00C81FF5">
        <w:rPr>
          <w:b/>
        </w:rPr>
        <w:t>wners</w:t>
      </w:r>
      <w:r>
        <w:t xml:space="preserve"> of the sites in the site collection</w:t>
      </w:r>
      <w:r w:rsidR="00FA1857">
        <w:t xml:space="preserve">. </w:t>
      </w:r>
      <w:r>
        <w:t xml:space="preserve">What is not enabled is </w:t>
      </w:r>
      <w:r w:rsidRPr="00C81FF5">
        <w:rPr>
          <w:b/>
        </w:rPr>
        <w:t>Detaching Pages from the Site Definition</w:t>
      </w:r>
      <w:r>
        <w:t xml:space="preserve">, </w:t>
      </w:r>
      <w:r w:rsidRPr="00C81FF5">
        <w:rPr>
          <w:b/>
        </w:rPr>
        <w:t>Customizing Master pages</w:t>
      </w:r>
      <w:r>
        <w:t xml:space="preserve"> </w:t>
      </w:r>
      <w:r w:rsidRPr="00C81FF5">
        <w:rPr>
          <w:b/>
        </w:rPr>
        <w:t>and Layout Pages</w:t>
      </w:r>
      <w:r>
        <w:t xml:space="preserve"> and </w:t>
      </w:r>
      <w:r w:rsidRPr="00C81FF5">
        <w:rPr>
          <w:b/>
        </w:rPr>
        <w:t>Managing of the Web Site URL Structure</w:t>
      </w:r>
      <w:r>
        <w:t>.</w:t>
      </w:r>
    </w:p>
    <w:p w:rsidR="00572EAF" w:rsidRDefault="00572EAF" w:rsidP="00611094">
      <w:pPr>
        <w:pStyle w:val="LabStepScreenshot"/>
      </w:pPr>
      <w:r w:rsidRPr="00611094">
        <w:rPr>
          <w:rStyle w:val="LabStepScreenshotFrame"/>
        </w:rPr>
        <w:drawing>
          <wp:inline distT="0" distB="0" distL="0" distR="0" wp14:anchorId="5388DEDD" wp14:editId="44DAA671">
            <wp:extent cx="3450336" cy="164938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3457619" cy="1652871"/>
                    </a:xfrm>
                    <a:prstGeom prst="rect">
                      <a:avLst/>
                    </a:prstGeom>
                    <a:noFill/>
                    <a:ln w="9525">
                      <a:noFill/>
                      <a:miter lim="800000"/>
                      <a:headEnd/>
                      <a:tailEnd/>
                    </a:ln>
                  </pic:spPr>
                </pic:pic>
              </a:graphicData>
            </a:graphic>
          </wp:inline>
        </w:drawing>
      </w:r>
    </w:p>
    <w:p w:rsidR="00A467DC" w:rsidRDefault="00E167A4" w:rsidP="00267C2B">
      <w:pPr>
        <w:pStyle w:val="LabStepNumbered"/>
      </w:pPr>
      <w:r>
        <w:t>Click</w:t>
      </w:r>
      <w:r w:rsidR="003A60A6">
        <w:t xml:space="preserve"> </w:t>
      </w:r>
      <w:r w:rsidR="00A467DC" w:rsidRPr="00C81FF5">
        <w:rPr>
          <w:b/>
        </w:rPr>
        <w:t>Cancel</w:t>
      </w:r>
      <w:r w:rsidR="00A467DC">
        <w:t>.</w:t>
      </w:r>
    </w:p>
    <w:p w:rsidR="00762CBB" w:rsidRDefault="00A467DC" w:rsidP="00267C2B">
      <w:pPr>
        <w:pStyle w:val="LabStepNumbered"/>
      </w:pPr>
      <w:r w:rsidRPr="00C81FF5">
        <w:rPr>
          <w:b/>
        </w:rPr>
        <w:t>Minimize all windows</w:t>
      </w:r>
      <w:r w:rsidRPr="00860938">
        <w:rPr>
          <w:rFonts w:ascii="Arial Black" w:hAnsi="Arial Black"/>
          <w:b/>
          <w:bCs/>
          <w:sz w:val="16"/>
          <w:szCs w:val="16"/>
        </w:rPr>
        <w:t xml:space="preserve"> </w:t>
      </w:r>
      <w:r>
        <w:t>to go to the desktop</w:t>
      </w:r>
      <w:r w:rsidR="00FA1857">
        <w:t xml:space="preserve">. </w:t>
      </w:r>
    </w:p>
    <w:p w:rsidR="00762CBB" w:rsidRDefault="00762CBB" w:rsidP="00267C2B">
      <w:pPr>
        <w:pStyle w:val="LabStepNumbered"/>
      </w:pPr>
      <w:r>
        <w:t>Login as Janice Galvin:</w:t>
      </w:r>
    </w:p>
    <w:p w:rsidR="00762CBB" w:rsidRDefault="00762CBB" w:rsidP="00762CBB">
      <w:pPr>
        <w:pStyle w:val="LabStepLevel2Numbered"/>
        <w:numPr>
          <w:ilvl w:val="0"/>
          <w:numId w:val="20"/>
        </w:numPr>
      </w:pPr>
      <w:r>
        <w:t xml:space="preserve">From the Start menu, launch the Remote Desktop Connection client: </w:t>
      </w:r>
      <w:r w:rsidRPr="00762CBB">
        <w:rPr>
          <w:b/>
        </w:rPr>
        <w:t>Start » All Programs » Accessories » Remote Desktop Connection</w:t>
      </w:r>
      <w:r>
        <w:t>.</w:t>
      </w:r>
    </w:p>
    <w:p w:rsidR="00762CBB" w:rsidRDefault="00762CBB" w:rsidP="00762CBB">
      <w:pPr>
        <w:pStyle w:val="LabStepLevel2Numbered"/>
        <w:numPr>
          <w:ilvl w:val="0"/>
          <w:numId w:val="20"/>
        </w:numPr>
      </w:pPr>
      <w:r>
        <w:t xml:space="preserve">When prompted for the computer name, enter </w:t>
      </w:r>
      <w:r w:rsidRPr="00762CBB">
        <w:rPr>
          <w:b/>
        </w:rPr>
        <w:t>WINGTIPSERVER</w:t>
      </w:r>
      <w:r>
        <w:t>.</w:t>
      </w:r>
    </w:p>
    <w:p w:rsidR="00762CBB" w:rsidRDefault="00762CBB" w:rsidP="00762CBB">
      <w:pPr>
        <w:pStyle w:val="LabStepLevel2Numbered"/>
        <w:numPr>
          <w:ilvl w:val="0"/>
          <w:numId w:val="20"/>
        </w:numPr>
      </w:pPr>
      <w:r>
        <w:t>When prompted for the username &amp; password, use Janice’s credentials.</w:t>
      </w:r>
    </w:p>
    <w:p w:rsidR="00A467DC" w:rsidRDefault="00A467DC" w:rsidP="00267C2B">
      <w:pPr>
        <w:pStyle w:val="LabStepNumbered"/>
      </w:pPr>
      <w:r>
        <w:t>Once you are logged in</w:t>
      </w:r>
      <w:r w:rsidR="00A71F6E">
        <w:t xml:space="preserve"> launch SharePoint Designer:</w:t>
      </w:r>
      <w:r w:rsidR="00A71F6E" w:rsidRPr="00A71F6E">
        <w:rPr>
          <w:b/>
        </w:rPr>
        <w:t xml:space="preserve"> </w:t>
      </w:r>
      <w:r w:rsidR="00A71F6E" w:rsidRPr="00E167A4">
        <w:rPr>
          <w:b/>
        </w:rPr>
        <w:t>Start</w:t>
      </w:r>
      <w:r w:rsidR="00A71F6E" w:rsidRPr="00E167A4">
        <w:rPr>
          <w:rFonts w:ascii="Arial Black" w:hAnsi="Arial Black"/>
          <w:b/>
          <w:bCs/>
          <w:sz w:val="16"/>
          <w:szCs w:val="16"/>
        </w:rPr>
        <w:t xml:space="preserve"> </w:t>
      </w:r>
      <w:r w:rsidR="00A71F6E" w:rsidRPr="00E167A4">
        <w:rPr>
          <w:b/>
        </w:rPr>
        <w:t xml:space="preserve">» All Programs » </w:t>
      </w:r>
      <w:r w:rsidR="00A71F6E">
        <w:rPr>
          <w:b/>
        </w:rPr>
        <w:t>SharePoint</w:t>
      </w:r>
      <w:r w:rsidR="00A71F6E" w:rsidRPr="00E167A4">
        <w:rPr>
          <w:b/>
        </w:rPr>
        <w:t xml:space="preserve"> » Microsoft SharePoint Designer 2010</w:t>
      </w:r>
      <w:r w:rsidR="00FA1857">
        <w:rPr>
          <w:b/>
        </w:rPr>
        <w:t xml:space="preserve"> </w:t>
      </w:r>
    </w:p>
    <w:p w:rsidR="00A467DC" w:rsidRDefault="00A71F6E" w:rsidP="00267C2B">
      <w:pPr>
        <w:pStyle w:val="LabStepNumbered"/>
      </w:pPr>
      <w:r>
        <w:t>In SharePoint Designer 2010, c</w:t>
      </w:r>
      <w:r w:rsidR="00E167A4">
        <w:t>lick</w:t>
      </w:r>
      <w:r>
        <w:t xml:space="preserve"> </w:t>
      </w:r>
      <w:r w:rsidR="00A467DC">
        <w:t xml:space="preserve">the </w:t>
      </w:r>
      <w:r w:rsidR="00A467DC" w:rsidRPr="00C81FF5">
        <w:rPr>
          <w:b/>
        </w:rPr>
        <w:t>Open Site</w:t>
      </w:r>
      <w:r w:rsidR="00A467DC" w:rsidRPr="00860938">
        <w:rPr>
          <w:rFonts w:ascii="Arial Black" w:hAnsi="Arial Black"/>
          <w:b/>
          <w:bCs/>
          <w:sz w:val="16"/>
          <w:szCs w:val="16"/>
        </w:rPr>
        <w:t xml:space="preserve"> </w:t>
      </w:r>
      <w:r w:rsidR="00A467DC">
        <w:t>button</w:t>
      </w:r>
      <w:r>
        <w:t xml:space="preserve"> to open </w:t>
      </w:r>
      <w:r w:rsidR="004436B1" w:rsidRPr="0027595B">
        <w:rPr>
          <w:b/>
        </w:rPr>
        <w:t>http://intranet.wingtip.com</w:t>
      </w:r>
      <w:r w:rsidR="00FA1857">
        <w:t xml:space="preserve">. </w:t>
      </w:r>
      <w:r w:rsidR="00A467DC">
        <w:t xml:space="preserve">Since Janice is not a designer or a site administrator, she </w:t>
      </w:r>
      <w:r w:rsidR="00341DF4">
        <w:t>the following dialog box:</w:t>
      </w:r>
    </w:p>
    <w:p w:rsidR="00860938" w:rsidRDefault="00860938" w:rsidP="00611094">
      <w:pPr>
        <w:pStyle w:val="LabStepScreenshot"/>
      </w:pPr>
      <w:r w:rsidRPr="00611094">
        <w:rPr>
          <w:rStyle w:val="LabStepScreenshotFrame"/>
        </w:rPr>
        <w:drawing>
          <wp:inline distT="0" distB="0" distL="0" distR="0" wp14:anchorId="133014F2" wp14:editId="36A03DDD">
            <wp:extent cx="2730012" cy="67660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2730984" cy="676846"/>
                    </a:xfrm>
                    <a:prstGeom prst="rect">
                      <a:avLst/>
                    </a:prstGeom>
                    <a:noFill/>
                    <a:ln w="9525">
                      <a:noFill/>
                      <a:miter lim="800000"/>
                      <a:headEnd/>
                      <a:tailEnd/>
                    </a:ln>
                  </pic:spPr>
                </pic:pic>
              </a:graphicData>
            </a:graphic>
          </wp:inline>
        </w:drawing>
      </w:r>
    </w:p>
    <w:p w:rsidR="00A467DC" w:rsidRPr="00341DF4" w:rsidRDefault="00A467DC" w:rsidP="00BC5779">
      <w:pPr>
        <w:pStyle w:val="LabStepNumbered"/>
      </w:pPr>
      <w:r w:rsidRPr="00341DF4">
        <w:t>Log off Janice</w:t>
      </w:r>
      <w:r w:rsidRPr="00341DF4">
        <w:rPr>
          <w:rFonts w:ascii="Arial Black" w:hAnsi="Arial Black"/>
          <w:bCs/>
          <w:sz w:val="16"/>
          <w:szCs w:val="16"/>
        </w:rPr>
        <w:t xml:space="preserve"> </w:t>
      </w:r>
      <w:r w:rsidRPr="00341DF4">
        <w:t xml:space="preserve">by clicking on </w:t>
      </w:r>
      <w:r w:rsidRPr="0027595B">
        <w:rPr>
          <w:b/>
        </w:rPr>
        <w:t>Start</w:t>
      </w:r>
      <w:r w:rsidRPr="00341DF4">
        <w:t xml:space="preserve"> </w:t>
      </w:r>
      <w:r w:rsidR="00860938" w:rsidRPr="00341DF4">
        <w:t>button</w:t>
      </w:r>
      <w:r w:rsidR="00860938" w:rsidRPr="00341DF4">
        <w:rPr>
          <w:rFonts w:ascii="Arial Black" w:hAnsi="Arial Black"/>
          <w:bCs/>
          <w:sz w:val="16"/>
          <w:szCs w:val="16"/>
        </w:rPr>
        <w:t xml:space="preserve"> </w:t>
      </w:r>
      <w:r w:rsidRPr="00341DF4">
        <w:t xml:space="preserve">and </w:t>
      </w:r>
      <w:r w:rsidR="00860938" w:rsidRPr="00341DF4">
        <w:t xml:space="preserve">then </w:t>
      </w:r>
      <w:r w:rsidRPr="00341DF4">
        <w:t>Log off.</w:t>
      </w:r>
    </w:p>
    <w:p w:rsidR="00A467DC" w:rsidRDefault="00341DF4" w:rsidP="00267C2B">
      <w:pPr>
        <w:pStyle w:val="LabStepNumbered"/>
      </w:pPr>
      <w:r>
        <w:t xml:space="preserve">Now, login as </w:t>
      </w:r>
      <w:r w:rsidRPr="00341DF4">
        <w:rPr>
          <w:b/>
        </w:rPr>
        <w:t>Ken Sanchez</w:t>
      </w:r>
      <w:r>
        <w:t xml:space="preserve"> (</w:t>
      </w:r>
      <w:r w:rsidR="0027595B">
        <w:t>WINGTIP</w:t>
      </w:r>
      <w:r>
        <w:t xml:space="preserve">\ken), launch SharePoint Designer 2010 and open the same site. </w:t>
      </w:r>
      <w:r w:rsidR="00A467DC">
        <w:t xml:space="preserve">Ken should be allowed to get into </w:t>
      </w:r>
      <w:r w:rsidR="00860938">
        <w:t>the</w:t>
      </w:r>
      <w:r w:rsidR="00A467DC">
        <w:t xml:space="preserve"> SharePoint Designer environment because he does have permissions currently to open up a </w:t>
      </w:r>
      <w:r w:rsidR="00860938">
        <w:t>site in</w:t>
      </w:r>
      <w:r w:rsidR="00A467DC">
        <w:t xml:space="preserve"> SharePoint Designer.</w:t>
      </w:r>
    </w:p>
    <w:p w:rsidR="006F4F5C" w:rsidRDefault="00A467DC" w:rsidP="00341DF4">
      <w:pPr>
        <w:pStyle w:val="LabStepNumbered"/>
        <w:numPr>
          <w:ilvl w:val="0"/>
          <w:numId w:val="0"/>
        </w:numPr>
        <w:ind w:left="432"/>
      </w:pPr>
      <w:r>
        <w:t>There are a few things that Ken is not able to do as a designer</w:t>
      </w:r>
      <w:r w:rsidR="00FA1857">
        <w:t xml:space="preserve">. </w:t>
      </w:r>
      <w:r>
        <w:t>Master pages can</w:t>
      </w:r>
      <w:r w:rsidR="00860938">
        <w:t xml:space="preserve">not be customized or altered. </w:t>
      </w:r>
      <w:r w:rsidR="00341DF4">
        <w:t>Notice t</w:t>
      </w:r>
      <w:r>
        <w:t xml:space="preserve">here is no master page link in the </w:t>
      </w:r>
      <w:r w:rsidR="00341DF4">
        <w:t>N</w:t>
      </w:r>
      <w:r w:rsidR="00860938">
        <w:t xml:space="preserve">avigation </w:t>
      </w:r>
      <w:r w:rsidR="00341DF4">
        <w:t>P</w:t>
      </w:r>
      <w:r w:rsidR="00860938">
        <w:t>ane</w:t>
      </w:r>
      <w:r w:rsidR="006F4F5C">
        <w:t xml:space="preserve"> of the SharePoint Designer. </w:t>
      </w:r>
      <w:r w:rsidR="00341DF4">
        <w:t>T</w:t>
      </w:r>
      <w:r>
        <w:t xml:space="preserve">he </w:t>
      </w:r>
      <w:r w:rsidR="00341DF4">
        <w:t>W</w:t>
      </w:r>
      <w:r>
        <w:t>eb site URL structure cannot be modified</w:t>
      </w:r>
      <w:r w:rsidR="00FA1857">
        <w:t xml:space="preserve">. </w:t>
      </w:r>
      <w:r w:rsidR="006F4F5C">
        <w:t xml:space="preserve">The </w:t>
      </w:r>
      <w:r w:rsidR="006F4F5C" w:rsidRPr="00341DF4">
        <w:rPr>
          <w:b/>
        </w:rPr>
        <w:t>All Files</w:t>
      </w:r>
      <w:r w:rsidR="006F4F5C">
        <w:t xml:space="preserve"> link that appears for the administrator as you saw in the lab does not exist in </w:t>
      </w:r>
      <w:r w:rsidR="0098233C">
        <w:t>navigation pane</w:t>
      </w:r>
      <w:r w:rsidR="006F4F5C">
        <w:t xml:space="preserve"> for Ken.</w:t>
      </w:r>
    </w:p>
    <w:p w:rsidR="00860938" w:rsidRDefault="006F4F5C" w:rsidP="00611094">
      <w:pPr>
        <w:pStyle w:val="LabStepScreenshot"/>
      </w:pPr>
      <w:r w:rsidRPr="00611094">
        <w:rPr>
          <w:rStyle w:val="LabStepScreenshotFrame"/>
        </w:rPr>
        <w:lastRenderedPageBreak/>
        <w:drawing>
          <wp:inline distT="0" distB="0" distL="0" distR="0" wp14:anchorId="3C7218BC" wp14:editId="002BA8C9">
            <wp:extent cx="1463920" cy="2084442"/>
            <wp:effectExtent l="19050" t="0" r="293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1465280" cy="2086379"/>
                    </a:xfrm>
                    <a:prstGeom prst="rect">
                      <a:avLst/>
                    </a:prstGeom>
                    <a:noFill/>
                    <a:ln w="9525">
                      <a:noFill/>
                      <a:miter lim="800000"/>
                      <a:headEnd/>
                      <a:tailEnd/>
                    </a:ln>
                  </pic:spPr>
                </pic:pic>
              </a:graphicData>
            </a:graphic>
          </wp:inline>
        </w:drawing>
      </w:r>
    </w:p>
    <w:p w:rsidR="00341DF4" w:rsidRDefault="00E167A4" w:rsidP="00267C2B">
      <w:pPr>
        <w:pStyle w:val="LabStepNumbered"/>
      </w:pPr>
      <w:r>
        <w:t>Click</w:t>
      </w:r>
      <w:r w:rsidR="00341DF4">
        <w:t xml:space="preserve"> </w:t>
      </w:r>
      <w:r w:rsidR="00A467DC" w:rsidRPr="00C81FF5">
        <w:rPr>
          <w:b/>
        </w:rPr>
        <w:t>Site</w:t>
      </w:r>
      <w:r w:rsidR="00A467DC">
        <w:rPr>
          <w:rFonts w:ascii="Arial Black" w:hAnsi="Arial Black"/>
          <w:b/>
          <w:bCs/>
          <w:sz w:val="16"/>
          <w:szCs w:val="16"/>
        </w:rPr>
        <w:t xml:space="preserve"> </w:t>
      </w:r>
      <w:r w:rsidR="00A467DC" w:rsidRPr="00C81FF5">
        <w:rPr>
          <w:b/>
        </w:rPr>
        <w:t>Pages</w:t>
      </w:r>
      <w:r w:rsidR="00A467DC">
        <w:rPr>
          <w:rFonts w:ascii="Arial Black" w:hAnsi="Arial Black"/>
          <w:b/>
          <w:bCs/>
          <w:sz w:val="16"/>
          <w:szCs w:val="16"/>
        </w:rPr>
        <w:t xml:space="preserve"> </w:t>
      </w:r>
      <w:r w:rsidR="00A467DC">
        <w:t xml:space="preserve">in the </w:t>
      </w:r>
      <w:r w:rsidR="00341DF4">
        <w:t>N</w:t>
      </w:r>
      <w:r w:rsidR="00A467DC">
        <w:t>avigation</w:t>
      </w:r>
      <w:r w:rsidR="00341DF4">
        <w:t xml:space="preserve"> Pane.</w:t>
      </w:r>
      <w:r w:rsidR="00A467DC">
        <w:t xml:space="preserve"> </w:t>
      </w:r>
    </w:p>
    <w:p w:rsidR="00A467DC" w:rsidRDefault="00E167A4" w:rsidP="00267C2B">
      <w:pPr>
        <w:pStyle w:val="LabStepNumbered"/>
      </w:pPr>
      <w:r>
        <w:t>Click</w:t>
      </w:r>
      <w:r w:rsidR="00341DF4">
        <w:t xml:space="preserve"> </w:t>
      </w:r>
      <w:r w:rsidR="00A467DC">
        <w:t xml:space="preserve">the </w:t>
      </w:r>
      <w:r w:rsidR="00A467DC" w:rsidRPr="00341DF4">
        <w:rPr>
          <w:rStyle w:val="InlindeCode"/>
        </w:rPr>
        <w:t>Home.aspx</w:t>
      </w:r>
      <w:r w:rsidR="00A467DC">
        <w:rPr>
          <w:rFonts w:ascii="Arial Black" w:hAnsi="Arial Black"/>
          <w:b/>
          <w:bCs/>
          <w:sz w:val="16"/>
          <w:szCs w:val="16"/>
        </w:rPr>
        <w:t xml:space="preserve"> </w:t>
      </w:r>
      <w:r w:rsidR="00A467DC">
        <w:t>link</w:t>
      </w:r>
      <w:r w:rsidR="00341DF4">
        <w:t>. In the ribbon, c</w:t>
      </w:r>
      <w:r>
        <w:t>lick</w:t>
      </w:r>
      <w:r w:rsidR="00341DF4">
        <w:t xml:space="preserve"> </w:t>
      </w:r>
      <w:r w:rsidR="00A467DC" w:rsidRPr="00C81FF5">
        <w:rPr>
          <w:b/>
        </w:rPr>
        <w:t>Edit</w:t>
      </w:r>
      <w:r w:rsidR="00A467DC">
        <w:rPr>
          <w:rFonts w:ascii="Arial Black" w:hAnsi="Arial Black"/>
          <w:b/>
          <w:bCs/>
          <w:sz w:val="16"/>
          <w:szCs w:val="16"/>
        </w:rPr>
        <w:t xml:space="preserve"> </w:t>
      </w:r>
      <w:r w:rsidR="00A467DC" w:rsidRPr="00C81FF5">
        <w:rPr>
          <w:b/>
        </w:rPr>
        <w:t>File</w:t>
      </w:r>
      <w:r w:rsidR="00A467DC">
        <w:rPr>
          <w:rFonts w:ascii="Arial Black" w:hAnsi="Arial Black"/>
          <w:b/>
          <w:bCs/>
          <w:sz w:val="16"/>
          <w:szCs w:val="16"/>
        </w:rPr>
        <w:t xml:space="preserve"> </w:t>
      </w:r>
      <w:r w:rsidR="00A467DC" w:rsidRPr="00341DF4">
        <w:t>drop</w:t>
      </w:r>
      <w:r w:rsidR="00A467DC" w:rsidRPr="00341DF4">
        <w:rPr>
          <w:rFonts w:ascii="Arial Black" w:hAnsi="Arial Black"/>
          <w:bCs/>
          <w:sz w:val="16"/>
          <w:szCs w:val="16"/>
        </w:rPr>
        <w:t xml:space="preserve"> </w:t>
      </w:r>
      <w:r w:rsidR="00A467DC" w:rsidRPr="00341DF4">
        <w:t>down</w:t>
      </w:r>
      <w:r w:rsidR="00A467DC" w:rsidRPr="00341DF4">
        <w:rPr>
          <w:rFonts w:ascii="Arial Black" w:hAnsi="Arial Black"/>
          <w:bCs/>
          <w:sz w:val="16"/>
          <w:szCs w:val="16"/>
        </w:rPr>
        <w:t xml:space="preserve"> </w:t>
      </w:r>
      <w:r w:rsidR="00A467DC" w:rsidRPr="00341DF4">
        <w:t>men</w:t>
      </w:r>
      <w:r w:rsidR="006F4F5C" w:rsidRPr="00341DF4">
        <w:t>u</w:t>
      </w:r>
      <w:r w:rsidR="006F4F5C" w:rsidRPr="00341DF4">
        <w:rPr>
          <w:rFonts w:ascii="Arial Black" w:hAnsi="Arial Black"/>
          <w:bCs/>
          <w:sz w:val="16"/>
          <w:szCs w:val="16"/>
        </w:rPr>
        <w:t>.</w:t>
      </w:r>
      <w:r w:rsidR="006F4F5C">
        <w:rPr>
          <w:rFonts w:ascii="Arial Black" w:hAnsi="Arial Black"/>
          <w:b/>
          <w:bCs/>
          <w:sz w:val="16"/>
          <w:szCs w:val="16"/>
        </w:rPr>
        <w:t xml:space="preserve"> </w:t>
      </w:r>
      <w:r w:rsidR="006F4F5C">
        <w:t>No</w:t>
      </w:r>
      <w:r w:rsidR="00A467DC">
        <w:t xml:space="preserve">tice that only </w:t>
      </w:r>
      <w:r w:rsidR="00A467DC" w:rsidRPr="00C81FF5">
        <w:rPr>
          <w:b/>
        </w:rPr>
        <w:t>Edit File in Normal Mode</w:t>
      </w:r>
      <w:r w:rsidR="00A467DC">
        <w:rPr>
          <w:rFonts w:ascii="Arial Black" w:hAnsi="Arial Black"/>
          <w:b/>
          <w:bCs/>
          <w:sz w:val="16"/>
          <w:szCs w:val="16"/>
        </w:rPr>
        <w:t xml:space="preserve"> </w:t>
      </w:r>
      <w:r w:rsidR="00341DF4">
        <w:t>is present;</w:t>
      </w:r>
      <w:r w:rsidR="00A467DC">
        <w:t xml:space="preserve"> </w:t>
      </w:r>
      <w:r w:rsidR="00A467DC" w:rsidRPr="00C81FF5">
        <w:rPr>
          <w:b/>
        </w:rPr>
        <w:t>Edit File in Advanced Mode</w:t>
      </w:r>
      <w:r w:rsidR="00A467DC">
        <w:t xml:space="preserve"> is </w:t>
      </w:r>
      <w:r w:rsidR="00341DF4">
        <w:t xml:space="preserve">disabled </w:t>
      </w:r>
      <w:r w:rsidR="00A467DC">
        <w:t>because designers are not allowed to det</w:t>
      </w:r>
      <w:r w:rsidR="006F4F5C">
        <w:t xml:space="preserve">ach pages from site definition which is </w:t>
      </w:r>
      <w:r w:rsidR="00A467DC">
        <w:t xml:space="preserve">what the Advanced Mode </w:t>
      </w:r>
      <w:r w:rsidR="006F4F5C">
        <w:t>would do</w:t>
      </w:r>
      <w:r w:rsidR="00A467DC">
        <w:t>.</w:t>
      </w:r>
    </w:p>
    <w:p w:rsidR="006F4F5C" w:rsidRDefault="0027595B" w:rsidP="00611094">
      <w:pPr>
        <w:pStyle w:val="LabStepScreenshot"/>
      </w:pPr>
      <w:r w:rsidRPr="00611094">
        <w:rPr>
          <w:rStyle w:val="LabStepScreenshotFrame"/>
        </w:rPr>
        <w:drawing>
          <wp:inline distT="0" distB="0" distL="0" distR="0" wp14:anchorId="25F6DB3F" wp14:editId="0A45CA85">
            <wp:extent cx="2133333" cy="138095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133333" cy="1380952"/>
                    </a:xfrm>
                    <a:prstGeom prst="rect">
                      <a:avLst/>
                    </a:prstGeom>
                  </pic:spPr>
                </pic:pic>
              </a:graphicData>
            </a:graphic>
          </wp:inline>
        </w:drawing>
      </w:r>
    </w:p>
    <w:p w:rsidR="00A467DC" w:rsidRDefault="00A467DC" w:rsidP="00267C2B">
      <w:pPr>
        <w:pStyle w:val="LabStepNumbered"/>
      </w:pPr>
      <w:r>
        <w:t>To enable these three functionalities currently not present for desi</w:t>
      </w:r>
      <w:r w:rsidR="006F4F5C">
        <w:t xml:space="preserve">gners, minimize the </w:t>
      </w:r>
      <w:r w:rsidR="00EC3FEF" w:rsidRPr="00EC3FEF">
        <w:rPr>
          <w:b/>
        </w:rPr>
        <w:t>R</w:t>
      </w:r>
      <w:r w:rsidR="006F4F5C" w:rsidRPr="00EC3FEF">
        <w:rPr>
          <w:b/>
        </w:rPr>
        <w:t xml:space="preserve">emote </w:t>
      </w:r>
      <w:r w:rsidR="00EC3FEF" w:rsidRPr="00EC3FEF">
        <w:rPr>
          <w:b/>
        </w:rPr>
        <w:t>D</w:t>
      </w:r>
      <w:r w:rsidR="006F4F5C" w:rsidRPr="00EC3FEF">
        <w:rPr>
          <w:b/>
        </w:rPr>
        <w:t>esk</w:t>
      </w:r>
      <w:r w:rsidRPr="00EC3FEF">
        <w:rPr>
          <w:b/>
        </w:rPr>
        <w:t>top</w:t>
      </w:r>
      <w:r w:rsidR="00EC3FEF" w:rsidRPr="00EC3FEF">
        <w:rPr>
          <w:b/>
        </w:rPr>
        <w:t xml:space="preserve"> Connection</w:t>
      </w:r>
      <w:r w:rsidR="00EC3FEF">
        <w:t>.</w:t>
      </w:r>
    </w:p>
    <w:p w:rsidR="00A467DC" w:rsidRDefault="007C0811" w:rsidP="00267C2B">
      <w:pPr>
        <w:pStyle w:val="LabStepNumbered"/>
      </w:pPr>
      <w:r>
        <w:t>From the desk</w:t>
      </w:r>
      <w:r w:rsidR="00A467DC">
        <w:t xml:space="preserve">top of the administrator, </w:t>
      </w:r>
      <w:r w:rsidR="00A467DC" w:rsidRPr="00EC3FEF">
        <w:t>open Internet Explorer</w:t>
      </w:r>
      <w:r w:rsidR="006F4F5C">
        <w:t xml:space="preserve"> and </w:t>
      </w:r>
      <w:r w:rsidR="00A467DC">
        <w:t>from</w:t>
      </w:r>
      <w:r w:rsidR="00EC3FEF">
        <w:t xml:space="preserve"> the</w:t>
      </w:r>
      <w:r w:rsidR="00A467DC">
        <w:t xml:space="preserve"> </w:t>
      </w:r>
      <w:r w:rsidR="00A467DC" w:rsidRPr="00EC3FEF">
        <w:rPr>
          <w:b/>
        </w:rPr>
        <w:t>Site Settings</w:t>
      </w:r>
      <w:r w:rsidR="00A467DC">
        <w:t xml:space="preserve"> </w:t>
      </w:r>
      <w:r w:rsidR="00EC3FEF">
        <w:t xml:space="preserve">page of the </w:t>
      </w:r>
      <w:r w:rsidR="00A467DC">
        <w:t>top level site,</w:t>
      </w:r>
      <w:r w:rsidR="00EC3FEF">
        <w:t xml:space="preserve"> select</w:t>
      </w:r>
      <w:r w:rsidR="00A467DC">
        <w:t xml:space="preserve"> </w:t>
      </w:r>
      <w:r w:rsidR="00A467DC" w:rsidRPr="00C81FF5">
        <w:rPr>
          <w:b/>
        </w:rPr>
        <w:t>SharePoint Designer Settings</w:t>
      </w:r>
      <w:r w:rsidR="00EC3FEF" w:rsidRPr="00EC3FEF">
        <w:t xml:space="preserve"> under the </w:t>
      </w:r>
      <w:r w:rsidR="00A467DC" w:rsidRPr="00C81FF5">
        <w:rPr>
          <w:b/>
        </w:rPr>
        <w:t>Site Collection Administration</w:t>
      </w:r>
      <w:r w:rsidR="00EC3FEF">
        <w:rPr>
          <w:rFonts w:ascii="Arial Black" w:hAnsi="Arial Black"/>
          <w:b/>
          <w:bCs/>
          <w:sz w:val="16"/>
          <w:szCs w:val="16"/>
        </w:rPr>
        <w:t>.</w:t>
      </w:r>
      <w:r w:rsidR="006F4F5C">
        <w:rPr>
          <w:rFonts w:ascii="Arial Black" w:hAnsi="Arial Black"/>
          <w:b/>
          <w:bCs/>
          <w:sz w:val="16"/>
          <w:szCs w:val="16"/>
        </w:rPr>
        <w:t xml:space="preserve"> </w:t>
      </w:r>
      <w:r w:rsidR="00E167A4">
        <w:t>Click</w:t>
      </w:r>
      <w:r w:rsidR="00EC3FEF">
        <w:t xml:space="preserve"> </w:t>
      </w:r>
      <w:r w:rsidR="00A467DC">
        <w:t xml:space="preserve">the </w:t>
      </w:r>
      <w:r w:rsidR="00A467DC" w:rsidRPr="006F4F5C">
        <w:t>check boxes for</w:t>
      </w:r>
      <w:r w:rsidR="00A467DC">
        <w:rPr>
          <w:rFonts w:ascii="Arial Black" w:hAnsi="Arial Black"/>
          <w:b/>
          <w:bCs/>
          <w:sz w:val="16"/>
          <w:szCs w:val="16"/>
        </w:rPr>
        <w:t xml:space="preserve"> </w:t>
      </w:r>
      <w:r w:rsidR="00A467DC" w:rsidRPr="00C81FF5">
        <w:rPr>
          <w:b/>
        </w:rPr>
        <w:t>Enable Detaching Pages from the Site Definition</w:t>
      </w:r>
      <w:r w:rsidR="00A467DC">
        <w:t xml:space="preserve">, </w:t>
      </w:r>
      <w:r w:rsidR="00A467DC" w:rsidRPr="00C81FF5">
        <w:rPr>
          <w:b/>
        </w:rPr>
        <w:t>Enable Customizing Master pages</w:t>
      </w:r>
      <w:r w:rsidR="00A467DC">
        <w:rPr>
          <w:rFonts w:ascii="Arial Black" w:hAnsi="Arial Black"/>
          <w:b/>
          <w:bCs/>
          <w:sz w:val="16"/>
          <w:szCs w:val="16"/>
        </w:rPr>
        <w:t xml:space="preserve"> </w:t>
      </w:r>
      <w:r w:rsidR="00A467DC" w:rsidRPr="00C81FF5">
        <w:rPr>
          <w:b/>
        </w:rPr>
        <w:t>and Layout Pages</w:t>
      </w:r>
      <w:r w:rsidR="00A467DC">
        <w:t xml:space="preserve">, </w:t>
      </w:r>
      <w:r w:rsidR="006F4F5C">
        <w:t>and</w:t>
      </w:r>
      <w:r w:rsidR="00A467DC">
        <w:t xml:space="preserve"> </w:t>
      </w:r>
      <w:r w:rsidR="00A467DC" w:rsidRPr="00C81FF5">
        <w:rPr>
          <w:b/>
        </w:rPr>
        <w:t>Enable Managing of the Web Site URL Structure</w:t>
      </w:r>
      <w:r w:rsidR="00EC3FEF">
        <w:t xml:space="preserve"> and</w:t>
      </w:r>
      <w:r w:rsidR="00875E37">
        <w:t xml:space="preserve"> </w:t>
      </w:r>
      <w:r w:rsidR="00EC3FEF">
        <w:t>c</w:t>
      </w:r>
      <w:r w:rsidR="00E167A4">
        <w:t>lick</w:t>
      </w:r>
      <w:r w:rsidR="00EC3FEF">
        <w:t xml:space="preserve"> </w:t>
      </w:r>
      <w:r w:rsidR="00A467DC" w:rsidRPr="00C81FF5">
        <w:rPr>
          <w:b/>
        </w:rPr>
        <w:t>OK.</w:t>
      </w:r>
    </w:p>
    <w:p w:rsidR="00A467DC" w:rsidRDefault="00943670" w:rsidP="00267C2B">
      <w:pPr>
        <w:pStyle w:val="LabStepNumbered"/>
      </w:pPr>
      <w:r>
        <w:t>Go back to the remote desk</w:t>
      </w:r>
      <w:r w:rsidR="00A467DC">
        <w:t>top session for Ken Sanchez</w:t>
      </w:r>
      <w:r>
        <w:t>. Use the r</w:t>
      </w:r>
      <w:r w:rsidR="00A467DC">
        <w:t>efresh icon at the top left to refresh SharePoint Designer.</w:t>
      </w:r>
    </w:p>
    <w:p w:rsidR="00A467DC" w:rsidRDefault="00A467DC" w:rsidP="00267C2B">
      <w:pPr>
        <w:pStyle w:val="LabStepNumbered"/>
      </w:pPr>
      <w:r>
        <w:t xml:space="preserve">Now while looking at the </w:t>
      </w:r>
      <w:r w:rsidRPr="00504B5B">
        <w:rPr>
          <w:rStyle w:val="InlindeCode"/>
        </w:rPr>
        <w:t>Home.aspx</w:t>
      </w:r>
      <w:r>
        <w:rPr>
          <w:rFonts w:ascii="Arial Black" w:hAnsi="Arial Black"/>
          <w:b/>
          <w:bCs/>
          <w:sz w:val="16"/>
          <w:szCs w:val="16"/>
        </w:rPr>
        <w:t xml:space="preserve"> </w:t>
      </w:r>
      <w:r w:rsidR="00504B5B">
        <w:t>page.</w:t>
      </w:r>
      <w:r>
        <w:t xml:space="preserve"> </w:t>
      </w:r>
      <w:r w:rsidR="00E167A4">
        <w:t>Click</w:t>
      </w:r>
      <w:r w:rsidR="00504B5B">
        <w:t xml:space="preserve"> </w:t>
      </w:r>
      <w:r w:rsidRPr="00504B5B">
        <w:t>drop down menu for the</w:t>
      </w:r>
      <w:r w:rsidRPr="00C81FF5">
        <w:rPr>
          <w:b/>
        </w:rPr>
        <w:t xml:space="preserve"> Edit File</w:t>
      </w:r>
      <w:r w:rsidR="00504B5B">
        <w:rPr>
          <w:b/>
        </w:rPr>
        <w:t xml:space="preserve">. </w:t>
      </w:r>
      <w:r w:rsidR="00504B5B" w:rsidRPr="00504B5B">
        <w:t>The</w:t>
      </w:r>
      <w:r w:rsidR="00504B5B">
        <w:rPr>
          <w:b/>
        </w:rPr>
        <w:t xml:space="preserve"> </w:t>
      </w:r>
      <w:r w:rsidRPr="00C81FF5">
        <w:rPr>
          <w:b/>
        </w:rPr>
        <w:t>Edit File in Advanced Mode</w:t>
      </w:r>
      <w:r w:rsidR="00504B5B" w:rsidRPr="00504B5B">
        <w:t xml:space="preserve"> option should now be available</w:t>
      </w:r>
      <w:r>
        <w:t>.</w:t>
      </w:r>
    </w:p>
    <w:p w:rsidR="00A467DC" w:rsidRDefault="00504B5B" w:rsidP="00267C2B">
      <w:pPr>
        <w:pStyle w:val="LabStepNumbered"/>
      </w:pPr>
      <w:r>
        <w:t>N</w:t>
      </w:r>
      <w:r w:rsidR="00A467DC">
        <w:t xml:space="preserve">ote that the </w:t>
      </w:r>
      <w:r w:rsidR="00A467DC" w:rsidRPr="00C81FF5">
        <w:rPr>
          <w:b/>
        </w:rPr>
        <w:t>Master Pages</w:t>
      </w:r>
      <w:r w:rsidR="00A467DC">
        <w:rPr>
          <w:rFonts w:ascii="Arial Black" w:hAnsi="Arial Black"/>
          <w:b/>
          <w:bCs/>
          <w:sz w:val="16"/>
          <w:szCs w:val="16"/>
        </w:rPr>
        <w:t xml:space="preserve"> </w:t>
      </w:r>
      <w:r w:rsidR="00A467DC">
        <w:t xml:space="preserve">link is now available in the navigation link as well as the </w:t>
      </w:r>
      <w:r w:rsidR="00A467DC" w:rsidRPr="00C81FF5">
        <w:rPr>
          <w:b/>
        </w:rPr>
        <w:t>All Files</w:t>
      </w:r>
      <w:r w:rsidR="00A467DC">
        <w:rPr>
          <w:rFonts w:ascii="Arial Black" w:hAnsi="Arial Black"/>
          <w:b/>
          <w:bCs/>
          <w:sz w:val="16"/>
          <w:szCs w:val="16"/>
        </w:rPr>
        <w:t xml:space="preserve"> </w:t>
      </w:r>
      <w:r w:rsidR="00A467DC">
        <w:t>link.</w:t>
      </w:r>
    </w:p>
    <w:p w:rsidR="00943670" w:rsidRDefault="0027595B" w:rsidP="00611094">
      <w:pPr>
        <w:pStyle w:val="LabStepScreenshot"/>
      </w:pPr>
      <w:r w:rsidRPr="00611094">
        <w:rPr>
          <w:rStyle w:val="LabStepScreenshotFrame"/>
        </w:rPr>
        <w:drawing>
          <wp:inline distT="0" distB="0" distL="0" distR="0" wp14:anchorId="32770EE2" wp14:editId="1C82C148">
            <wp:extent cx="3767328" cy="26596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71747" cy="2662789"/>
                    </a:xfrm>
                    <a:prstGeom prst="rect">
                      <a:avLst/>
                    </a:prstGeom>
                  </pic:spPr>
                </pic:pic>
              </a:graphicData>
            </a:graphic>
          </wp:inline>
        </w:drawing>
      </w:r>
    </w:p>
    <w:p w:rsidR="007821EA" w:rsidRDefault="00943670" w:rsidP="00267C2B">
      <w:pPr>
        <w:pStyle w:val="LabStepNumbered"/>
      </w:pPr>
      <w:r w:rsidRPr="007821EA">
        <w:t>Log off</w:t>
      </w:r>
      <w:r>
        <w:rPr>
          <w:rFonts w:ascii="Arial Black" w:hAnsi="Arial Black"/>
          <w:b/>
          <w:bCs/>
          <w:sz w:val="16"/>
          <w:szCs w:val="16"/>
        </w:rPr>
        <w:t xml:space="preserve"> </w:t>
      </w:r>
      <w:r w:rsidRPr="00943670">
        <w:t>the remote desk</w:t>
      </w:r>
      <w:r w:rsidR="00A467DC" w:rsidRPr="00943670">
        <w:t>top environment</w:t>
      </w:r>
      <w:r w:rsidR="00A467DC">
        <w:rPr>
          <w:rFonts w:ascii="Arial Black" w:hAnsi="Arial Black"/>
          <w:b/>
          <w:bCs/>
          <w:sz w:val="16"/>
          <w:szCs w:val="16"/>
        </w:rPr>
        <w:t xml:space="preserve"> </w:t>
      </w:r>
      <w:r w:rsidR="00A467DC">
        <w:t>for Ken Sanchez</w:t>
      </w:r>
      <w:r w:rsidR="00FA1857">
        <w:t xml:space="preserve">. </w:t>
      </w:r>
    </w:p>
    <w:p w:rsidR="00A467DC" w:rsidRDefault="00A467DC" w:rsidP="007821EA">
      <w:pPr>
        <w:pStyle w:val="LabStepNumbered"/>
      </w:pPr>
      <w:r>
        <w:lastRenderedPageBreak/>
        <w:t xml:space="preserve">Go back to the </w:t>
      </w:r>
      <w:r w:rsidRPr="00C81FF5">
        <w:rPr>
          <w:b/>
        </w:rPr>
        <w:t>SharePoint Designer Settings</w:t>
      </w:r>
      <w:r>
        <w:rPr>
          <w:rFonts w:ascii="Arial Black" w:hAnsi="Arial Black"/>
          <w:b/>
          <w:bCs/>
          <w:sz w:val="16"/>
          <w:szCs w:val="16"/>
        </w:rPr>
        <w:t xml:space="preserve"> </w:t>
      </w:r>
      <w:r w:rsidR="007821EA">
        <w:t>under the</w:t>
      </w:r>
      <w:r>
        <w:t xml:space="preserve"> </w:t>
      </w:r>
      <w:r w:rsidRPr="007821EA">
        <w:rPr>
          <w:b/>
        </w:rPr>
        <w:t>Site Collection Administration</w:t>
      </w:r>
      <w:r>
        <w:t xml:space="preserve"> </w:t>
      </w:r>
      <w:r w:rsidR="007821EA">
        <w:t xml:space="preserve">section </w:t>
      </w:r>
      <w:r>
        <w:t xml:space="preserve">and </w:t>
      </w:r>
      <w:r w:rsidRPr="00C81FF5">
        <w:rPr>
          <w:b/>
        </w:rPr>
        <w:t>uncheck the check boxes</w:t>
      </w:r>
      <w:r>
        <w:rPr>
          <w:rFonts w:ascii="Arial Black" w:hAnsi="Arial Black"/>
          <w:b/>
          <w:bCs/>
          <w:sz w:val="16"/>
          <w:szCs w:val="16"/>
        </w:rPr>
        <w:t xml:space="preserve"> </w:t>
      </w:r>
      <w:r>
        <w:t xml:space="preserve">that you checked earlier leaving only the </w:t>
      </w:r>
      <w:r w:rsidRPr="00C81FF5">
        <w:rPr>
          <w:b/>
        </w:rPr>
        <w:t xml:space="preserve">Enable SharePoint Designer </w:t>
      </w:r>
      <w:r>
        <w:t>check box checked.</w:t>
      </w:r>
      <w:r w:rsidR="007821EA">
        <w:t xml:space="preserve"> </w:t>
      </w:r>
      <w:r w:rsidR="00E167A4">
        <w:t>Click</w:t>
      </w:r>
      <w:r w:rsidR="007821EA">
        <w:t xml:space="preserve"> </w:t>
      </w:r>
      <w:r>
        <w:t xml:space="preserve">the </w:t>
      </w:r>
      <w:r w:rsidRPr="007821EA">
        <w:rPr>
          <w:b/>
        </w:rPr>
        <w:t>OK</w:t>
      </w:r>
      <w:r w:rsidRPr="007821EA">
        <w:rPr>
          <w:rFonts w:ascii="Arial Black" w:hAnsi="Arial Black"/>
          <w:b/>
          <w:bCs/>
          <w:sz w:val="16"/>
          <w:szCs w:val="16"/>
        </w:rPr>
        <w:t xml:space="preserve"> </w:t>
      </w:r>
      <w:r>
        <w:t>button.</w:t>
      </w:r>
      <w:bookmarkEnd w:id="0"/>
    </w:p>
    <w:p w:rsidR="003C6362" w:rsidRDefault="00937E6D" w:rsidP="003C6362">
      <w:pPr>
        <w:pStyle w:val="LabExerciseText"/>
      </w:pPr>
      <w:r>
        <w:t>In this exercise you explored the different ways you can manage SharePoint 2010 by blocking and allowing the use of SharePoint Designer 2010.</w:t>
      </w:r>
    </w:p>
    <w:sectPr w:rsidR="003C6362" w:rsidSect="00C25D49">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FBF" w:rsidRDefault="00440FBF" w:rsidP="002754DA">
      <w:pPr>
        <w:spacing w:before="0" w:after="0"/>
      </w:pPr>
      <w:r>
        <w:separator/>
      </w:r>
    </w:p>
  </w:endnote>
  <w:endnote w:type="continuationSeparator" w:id="0">
    <w:p w:rsidR="00440FBF" w:rsidRDefault="00440FB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FBF" w:rsidRDefault="00440FBF" w:rsidP="002754DA">
      <w:pPr>
        <w:spacing w:before="0" w:after="0"/>
      </w:pPr>
      <w:r>
        <w:separator/>
      </w:r>
    </w:p>
  </w:footnote>
  <w:footnote w:type="continuationSeparator" w:id="0">
    <w:p w:rsidR="00440FBF" w:rsidRDefault="00440FBF"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5C4C3C"/>
    <w:lvl w:ilvl="0">
      <w:start w:val="1"/>
      <w:numFmt w:val="decimal"/>
      <w:lvlText w:val="%1."/>
      <w:lvlJc w:val="left"/>
      <w:pPr>
        <w:tabs>
          <w:tab w:val="num" w:pos="1800"/>
        </w:tabs>
        <w:ind w:left="1800" w:hanging="360"/>
      </w:pPr>
    </w:lvl>
  </w:abstractNum>
  <w:abstractNum w:abstractNumId="1">
    <w:nsid w:val="FFFFFF7D"/>
    <w:multiLevelType w:val="singleLevel"/>
    <w:tmpl w:val="25FED340"/>
    <w:lvl w:ilvl="0">
      <w:start w:val="1"/>
      <w:numFmt w:val="decimal"/>
      <w:lvlText w:val="%1."/>
      <w:lvlJc w:val="left"/>
      <w:pPr>
        <w:tabs>
          <w:tab w:val="num" w:pos="1440"/>
        </w:tabs>
        <w:ind w:left="1440" w:hanging="360"/>
      </w:pPr>
    </w:lvl>
  </w:abstractNum>
  <w:abstractNum w:abstractNumId="2">
    <w:nsid w:val="FFFFFF7E"/>
    <w:multiLevelType w:val="singleLevel"/>
    <w:tmpl w:val="5290C8EA"/>
    <w:lvl w:ilvl="0">
      <w:start w:val="1"/>
      <w:numFmt w:val="decimal"/>
      <w:lvlText w:val="%1."/>
      <w:lvlJc w:val="left"/>
      <w:pPr>
        <w:tabs>
          <w:tab w:val="num" w:pos="1080"/>
        </w:tabs>
        <w:ind w:left="1080" w:hanging="360"/>
      </w:pPr>
    </w:lvl>
  </w:abstractNum>
  <w:abstractNum w:abstractNumId="3">
    <w:nsid w:val="FFFFFF7F"/>
    <w:multiLevelType w:val="singleLevel"/>
    <w:tmpl w:val="1340EB76"/>
    <w:lvl w:ilvl="0">
      <w:start w:val="1"/>
      <w:numFmt w:val="decimal"/>
      <w:lvlText w:val="%1."/>
      <w:lvlJc w:val="left"/>
      <w:pPr>
        <w:tabs>
          <w:tab w:val="num" w:pos="720"/>
        </w:tabs>
        <w:ind w:left="720" w:hanging="360"/>
      </w:pPr>
    </w:lvl>
  </w:abstractNum>
  <w:abstractNum w:abstractNumId="4">
    <w:nsid w:val="FFFFFF80"/>
    <w:multiLevelType w:val="singleLevel"/>
    <w:tmpl w:val="9C4C893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0B2518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1E8A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2C2C7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440BCC"/>
    <w:lvl w:ilvl="0">
      <w:start w:val="1"/>
      <w:numFmt w:val="decimal"/>
      <w:lvlText w:val="%1."/>
      <w:lvlJc w:val="left"/>
      <w:pPr>
        <w:tabs>
          <w:tab w:val="num" w:pos="360"/>
        </w:tabs>
        <w:ind w:left="360" w:hanging="360"/>
      </w:pPr>
    </w:lvl>
  </w:abstractNum>
  <w:abstractNum w:abstractNumId="9">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1">
    <w:nsid w:val="2946127D"/>
    <w:multiLevelType w:val="multilevel"/>
    <w:tmpl w:val="A70A9C82"/>
    <w:numStyleLink w:val="LabStepsTemplate"/>
  </w:abstractNum>
  <w:abstractNum w:abstractNumId="1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7">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7"/>
  </w:num>
  <w:num w:numId="3">
    <w:abstractNumId w:val="16"/>
  </w:num>
  <w:num w:numId="4">
    <w:abstractNumId w:val="10"/>
  </w:num>
  <w:num w:numId="5">
    <w:abstractNumId w:val="12"/>
  </w:num>
  <w:num w:numId="6">
    <w:abstractNumId w:val="10"/>
    <w:lvlOverride w:ilvl="0">
      <w:startOverride w:val="1"/>
    </w:lvlOverride>
  </w:num>
  <w:num w:numId="7">
    <w:abstractNumId w:val="10"/>
    <w:lvlOverride w:ilvl="0">
      <w:startOverride w:val="1"/>
    </w:lvlOverride>
  </w:num>
  <w:num w:numId="8">
    <w:abstractNumId w:val="10"/>
    <w:lvlOverride w:ilvl="0">
      <w:startOverride w:val="1"/>
    </w:lvlOverride>
  </w:num>
  <w:num w:numId="9">
    <w:abstractNumId w:val="10"/>
    <w:lvlOverride w:ilvl="0">
      <w:startOverride w:val="1"/>
    </w:lvlOverride>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lvlOverride w:ilvl="0">
      <w:startOverride w:val="1"/>
    </w:lvlOverride>
  </w:num>
  <w:num w:numId="20">
    <w:abstractNumId w:val="16"/>
    <w:lvlOverride w:ilvl="0">
      <w:startOverride w:val="1"/>
    </w:lvlOverride>
  </w:num>
  <w:num w:numId="21">
    <w:abstractNumId w:val="18"/>
  </w:num>
  <w:num w:numId="22">
    <w:abstractNumId w:val="13"/>
  </w:num>
  <w:num w:numId="23">
    <w:abstractNumId w:val="11"/>
  </w:num>
  <w:num w:numId="24">
    <w:abstractNumId w:val="14"/>
  </w:num>
  <w:num w:numId="25">
    <w:abstractNumId w:val="9"/>
  </w:num>
  <w:num w:numId="2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0223D7"/>
    <w:rsid w:val="00001BFF"/>
    <w:rsid w:val="000105FA"/>
    <w:rsid w:val="00012AC2"/>
    <w:rsid w:val="00013D44"/>
    <w:rsid w:val="000223D7"/>
    <w:rsid w:val="00024303"/>
    <w:rsid w:val="000243F6"/>
    <w:rsid w:val="00030FBC"/>
    <w:rsid w:val="00051385"/>
    <w:rsid w:val="00057C44"/>
    <w:rsid w:val="0007021B"/>
    <w:rsid w:val="00075BE6"/>
    <w:rsid w:val="00082C8E"/>
    <w:rsid w:val="0009020D"/>
    <w:rsid w:val="00096818"/>
    <w:rsid w:val="000A019A"/>
    <w:rsid w:val="000A0FB8"/>
    <w:rsid w:val="000A4592"/>
    <w:rsid w:val="000A4D31"/>
    <w:rsid w:val="000B4798"/>
    <w:rsid w:val="000C54C2"/>
    <w:rsid w:val="000D1CE4"/>
    <w:rsid w:val="000D71F7"/>
    <w:rsid w:val="000E4786"/>
    <w:rsid w:val="000F23A7"/>
    <w:rsid w:val="000F4DE8"/>
    <w:rsid w:val="0011020C"/>
    <w:rsid w:val="00110EC0"/>
    <w:rsid w:val="001128F7"/>
    <w:rsid w:val="00123729"/>
    <w:rsid w:val="00123A37"/>
    <w:rsid w:val="00140317"/>
    <w:rsid w:val="00141688"/>
    <w:rsid w:val="001458DA"/>
    <w:rsid w:val="00151E41"/>
    <w:rsid w:val="0015714F"/>
    <w:rsid w:val="00160FBF"/>
    <w:rsid w:val="00161143"/>
    <w:rsid w:val="001617F9"/>
    <w:rsid w:val="00162568"/>
    <w:rsid w:val="0016348C"/>
    <w:rsid w:val="00164728"/>
    <w:rsid w:val="00164F35"/>
    <w:rsid w:val="001657A8"/>
    <w:rsid w:val="0016603A"/>
    <w:rsid w:val="00166BA8"/>
    <w:rsid w:val="001754F8"/>
    <w:rsid w:val="001760F5"/>
    <w:rsid w:val="00190D86"/>
    <w:rsid w:val="0019249E"/>
    <w:rsid w:val="001969F7"/>
    <w:rsid w:val="001A254E"/>
    <w:rsid w:val="001A3C36"/>
    <w:rsid w:val="001B176D"/>
    <w:rsid w:val="001B60FC"/>
    <w:rsid w:val="001C2975"/>
    <w:rsid w:val="001C3C48"/>
    <w:rsid w:val="001E07C5"/>
    <w:rsid w:val="001E5FC6"/>
    <w:rsid w:val="001E73CB"/>
    <w:rsid w:val="00200993"/>
    <w:rsid w:val="00207F56"/>
    <w:rsid w:val="00216298"/>
    <w:rsid w:val="00217E87"/>
    <w:rsid w:val="00221888"/>
    <w:rsid w:val="002243BC"/>
    <w:rsid w:val="00226C32"/>
    <w:rsid w:val="00227D69"/>
    <w:rsid w:val="00231D57"/>
    <w:rsid w:val="00234111"/>
    <w:rsid w:val="002356C4"/>
    <w:rsid w:val="002376C5"/>
    <w:rsid w:val="00243A3C"/>
    <w:rsid w:val="002646DD"/>
    <w:rsid w:val="00265968"/>
    <w:rsid w:val="00267C2B"/>
    <w:rsid w:val="00273F7D"/>
    <w:rsid w:val="002754DA"/>
    <w:rsid w:val="0027595B"/>
    <w:rsid w:val="002820B9"/>
    <w:rsid w:val="002857F9"/>
    <w:rsid w:val="002866DB"/>
    <w:rsid w:val="002C5CBE"/>
    <w:rsid w:val="002E035E"/>
    <w:rsid w:val="002E259F"/>
    <w:rsid w:val="002E5AED"/>
    <w:rsid w:val="002E66B3"/>
    <w:rsid w:val="002F2748"/>
    <w:rsid w:val="002F7865"/>
    <w:rsid w:val="0030388D"/>
    <w:rsid w:val="00307288"/>
    <w:rsid w:val="0031741B"/>
    <w:rsid w:val="00331E2C"/>
    <w:rsid w:val="00333042"/>
    <w:rsid w:val="00341DF4"/>
    <w:rsid w:val="00361340"/>
    <w:rsid w:val="00364378"/>
    <w:rsid w:val="003654AA"/>
    <w:rsid w:val="00367C9B"/>
    <w:rsid w:val="00374C72"/>
    <w:rsid w:val="0037725A"/>
    <w:rsid w:val="00383225"/>
    <w:rsid w:val="003974BC"/>
    <w:rsid w:val="003A60A6"/>
    <w:rsid w:val="003A6D85"/>
    <w:rsid w:val="003B1609"/>
    <w:rsid w:val="003B509E"/>
    <w:rsid w:val="003B6B6E"/>
    <w:rsid w:val="003C6362"/>
    <w:rsid w:val="003C6F9B"/>
    <w:rsid w:val="003D4A36"/>
    <w:rsid w:val="003D513A"/>
    <w:rsid w:val="003E3149"/>
    <w:rsid w:val="003E53A5"/>
    <w:rsid w:val="003E589D"/>
    <w:rsid w:val="003F2EDC"/>
    <w:rsid w:val="00410512"/>
    <w:rsid w:val="00414108"/>
    <w:rsid w:val="00420D38"/>
    <w:rsid w:val="00420FA0"/>
    <w:rsid w:val="00427A68"/>
    <w:rsid w:val="00430471"/>
    <w:rsid w:val="00440FBF"/>
    <w:rsid w:val="004436B1"/>
    <w:rsid w:val="00445241"/>
    <w:rsid w:val="00445F5C"/>
    <w:rsid w:val="00446B8D"/>
    <w:rsid w:val="004506A1"/>
    <w:rsid w:val="00465729"/>
    <w:rsid w:val="00473267"/>
    <w:rsid w:val="00474799"/>
    <w:rsid w:val="00481358"/>
    <w:rsid w:val="004838B2"/>
    <w:rsid w:val="0049143D"/>
    <w:rsid w:val="00497E23"/>
    <w:rsid w:val="004A2AF7"/>
    <w:rsid w:val="004A51E1"/>
    <w:rsid w:val="004A7C45"/>
    <w:rsid w:val="004B75D9"/>
    <w:rsid w:val="004C7D6E"/>
    <w:rsid w:val="004D2CAF"/>
    <w:rsid w:val="004D3A39"/>
    <w:rsid w:val="004E1CBF"/>
    <w:rsid w:val="004E3B42"/>
    <w:rsid w:val="004E45B9"/>
    <w:rsid w:val="004F1E4C"/>
    <w:rsid w:val="004F54BD"/>
    <w:rsid w:val="004F7EC6"/>
    <w:rsid w:val="00504620"/>
    <w:rsid w:val="00504B5B"/>
    <w:rsid w:val="0050658A"/>
    <w:rsid w:val="0050746C"/>
    <w:rsid w:val="005106D7"/>
    <w:rsid w:val="00513EAD"/>
    <w:rsid w:val="0051400B"/>
    <w:rsid w:val="00515C63"/>
    <w:rsid w:val="00533118"/>
    <w:rsid w:val="00536A2B"/>
    <w:rsid w:val="00536EA7"/>
    <w:rsid w:val="00537866"/>
    <w:rsid w:val="00540A9A"/>
    <w:rsid w:val="005439D3"/>
    <w:rsid w:val="00551DFA"/>
    <w:rsid w:val="00560F81"/>
    <w:rsid w:val="005710D5"/>
    <w:rsid w:val="0057247C"/>
    <w:rsid w:val="00572EAF"/>
    <w:rsid w:val="00574574"/>
    <w:rsid w:val="00580480"/>
    <w:rsid w:val="005942C8"/>
    <w:rsid w:val="00595540"/>
    <w:rsid w:val="005A0E17"/>
    <w:rsid w:val="005A3A17"/>
    <w:rsid w:val="005A3E02"/>
    <w:rsid w:val="005A4563"/>
    <w:rsid w:val="005A6D5F"/>
    <w:rsid w:val="005B4977"/>
    <w:rsid w:val="005B6F90"/>
    <w:rsid w:val="005C03B9"/>
    <w:rsid w:val="005C1BF8"/>
    <w:rsid w:val="005D1306"/>
    <w:rsid w:val="005D380A"/>
    <w:rsid w:val="005D3854"/>
    <w:rsid w:val="005E054A"/>
    <w:rsid w:val="005E0D54"/>
    <w:rsid w:val="005E5F42"/>
    <w:rsid w:val="005E79AF"/>
    <w:rsid w:val="0060316E"/>
    <w:rsid w:val="0060792C"/>
    <w:rsid w:val="00611094"/>
    <w:rsid w:val="00620888"/>
    <w:rsid w:val="00625F0D"/>
    <w:rsid w:val="00626932"/>
    <w:rsid w:val="006316FA"/>
    <w:rsid w:val="0063362B"/>
    <w:rsid w:val="00650ACD"/>
    <w:rsid w:val="00654F8F"/>
    <w:rsid w:val="0066042A"/>
    <w:rsid w:val="006649DB"/>
    <w:rsid w:val="00667328"/>
    <w:rsid w:val="00667B58"/>
    <w:rsid w:val="00673345"/>
    <w:rsid w:val="006766F2"/>
    <w:rsid w:val="0067766A"/>
    <w:rsid w:val="00677EDE"/>
    <w:rsid w:val="00680DA2"/>
    <w:rsid w:val="00682EE1"/>
    <w:rsid w:val="00683916"/>
    <w:rsid w:val="00690849"/>
    <w:rsid w:val="0069092F"/>
    <w:rsid w:val="0069598A"/>
    <w:rsid w:val="006A020F"/>
    <w:rsid w:val="006A105B"/>
    <w:rsid w:val="006B07C3"/>
    <w:rsid w:val="006B1FB0"/>
    <w:rsid w:val="006B25FA"/>
    <w:rsid w:val="006B6F43"/>
    <w:rsid w:val="006C0157"/>
    <w:rsid w:val="006C5C78"/>
    <w:rsid w:val="006D2B43"/>
    <w:rsid w:val="006E3E8D"/>
    <w:rsid w:val="006E5188"/>
    <w:rsid w:val="006F0CFC"/>
    <w:rsid w:val="006F13F6"/>
    <w:rsid w:val="006F2E66"/>
    <w:rsid w:val="006F4F5C"/>
    <w:rsid w:val="006F64F9"/>
    <w:rsid w:val="0070089C"/>
    <w:rsid w:val="00711C05"/>
    <w:rsid w:val="0072738D"/>
    <w:rsid w:val="00737FD5"/>
    <w:rsid w:val="00740261"/>
    <w:rsid w:val="00740358"/>
    <w:rsid w:val="007442CF"/>
    <w:rsid w:val="007447F8"/>
    <w:rsid w:val="00747129"/>
    <w:rsid w:val="007508E5"/>
    <w:rsid w:val="00754D76"/>
    <w:rsid w:val="007557CD"/>
    <w:rsid w:val="00756C10"/>
    <w:rsid w:val="00757C0E"/>
    <w:rsid w:val="007600AD"/>
    <w:rsid w:val="0076162E"/>
    <w:rsid w:val="00762CBB"/>
    <w:rsid w:val="0076526D"/>
    <w:rsid w:val="00766BB4"/>
    <w:rsid w:val="00770735"/>
    <w:rsid w:val="00770ED2"/>
    <w:rsid w:val="00771E95"/>
    <w:rsid w:val="00772301"/>
    <w:rsid w:val="00773210"/>
    <w:rsid w:val="007821EA"/>
    <w:rsid w:val="007829BE"/>
    <w:rsid w:val="007A2E8C"/>
    <w:rsid w:val="007A3D0E"/>
    <w:rsid w:val="007A6FDB"/>
    <w:rsid w:val="007A7B3A"/>
    <w:rsid w:val="007B57DE"/>
    <w:rsid w:val="007B6315"/>
    <w:rsid w:val="007B63AE"/>
    <w:rsid w:val="007B648F"/>
    <w:rsid w:val="007C0811"/>
    <w:rsid w:val="007C45DA"/>
    <w:rsid w:val="007C5EF6"/>
    <w:rsid w:val="007E240B"/>
    <w:rsid w:val="007F2CD4"/>
    <w:rsid w:val="0080252D"/>
    <w:rsid w:val="00806A76"/>
    <w:rsid w:val="00812AF5"/>
    <w:rsid w:val="0081693B"/>
    <w:rsid w:val="00826FF7"/>
    <w:rsid w:val="0082729D"/>
    <w:rsid w:val="0083029D"/>
    <w:rsid w:val="00830A82"/>
    <w:rsid w:val="00841991"/>
    <w:rsid w:val="00841F3B"/>
    <w:rsid w:val="0084562D"/>
    <w:rsid w:val="00845FAD"/>
    <w:rsid w:val="008523D0"/>
    <w:rsid w:val="008530CC"/>
    <w:rsid w:val="00855BF4"/>
    <w:rsid w:val="00856645"/>
    <w:rsid w:val="00860938"/>
    <w:rsid w:val="00865AE4"/>
    <w:rsid w:val="0086681C"/>
    <w:rsid w:val="008703A4"/>
    <w:rsid w:val="008743F8"/>
    <w:rsid w:val="00875E37"/>
    <w:rsid w:val="00880606"/>
    <w:rsid w:val="0089282C"/>
    <w:rsid w:val="00893C82"/>
    <w:rsid w:val="008943B0"/>
    <w:rsid w:val="008A1B16"/>
    <w:rsid w:val="008A2BA0"/>
    <w:rsid w:val="008A4DF6"/>
    <w:rsid w:val="008A7318"/>
    <w:rsid w:val="008B697B"/>
    <w:rsid w:val="008C1C05"/>
    <w:rsid w:val="008D054E"/>
    <w:rsid w:val="008D0899"/>
    <w:rsid w:val="008D1F79"/>
    <w:rsid w:val="008D261C"/>
    <w:rsid w:val="008D30B0"/>
    <w:rsid w:val="008D7F27"/>
    <w:rsid w:val="008E1CE8"/>
    <w:rsid w:val="008E3F36"/>
    <w:rsid w:val="008E422C"/>
    <w:rsid w:val="008E7C18"/>
    <w:rsid w:val="00903B98"/>
    <w:rsid w:val="00915A59"/>
    <w:rsid w:val="0091656E"/>
    <w:rsid w:val="009177CF"/>
    <w:rsid w:val="00920094"/>
    <w:rsid w:val="00925E86"/>
    <w:rsid w:val="00937E6D"/>
    <w:rsid w:val="009422EE"/>
    <w:rsid w:val="00943670"/>
    <w:rsid w:val="00944282"/>
    <w:rsid w:val="0095110D"/>
    <w:rsid w:val="009537AB"/>
    <w:rsid w:val="00955601"/>
    <w:rsid w:val="0096384D"/>
    <w:rsid w:val="00964D6A"/>
    <w:rsid w:val="00964DF1"/>
    <w:rsid w:val="00965C23"/>
    <w:rsid w:val="009753EF"/>
    <w:rsid w:val="0098233C"/>
    <w:rsid w:val="009836D8"/>
    <w:rsid w:val="00990EBF"/>
    <w:rsid w:val="009928B9"/>
    <w:rsid w:val="009A5818"/>
    <w:rsid w:val="009C016D"/>
    <w:rsid w:val="009C423B"/>
    <w:rsid w:val="009C6E7B"/>
    <w:rsid w:val="009D18D8"/>
    <w:rsid w:val="009D22E7"/>
    <w:rsid w:val="009E2AD2"/>
    <w:rsid w:val="009E5C7F"/>
    <w:rsid w:val="00A05D85"/>
    <w:rsid w:val="00A070BA"/>
    <w:rsid w:val="00A10074"/>
    <w:rsid w:val="00A10BF8"/>
    <w:rsid w:val="00A136DF"/>
    <w:rsid w:val="00A15C8C"/>
    <w:rsid w:val="00A2430F"/>
    <w:rsid w:val="00A25FC5"/>
    <w:rsid w:val="00A27676"/>
    <w:rsid w:val="00A3093C"/>
    <w:rsid w:val="00A30C18"/>
    <w:rsid w:val="00A36AE5"/>
    <w:rsid w:val="00A4394E"/>
    <w:rsid w:val="00A467DC"/>
    <w:rsid w:val="00A46E44"/>
    <w:rsid w:val="00A47CAD"/>
    <w:rsid w:val="00A53017"/>
    <w:rsid w:val="00A5490F"/>
    <w:rsid w:val="00A55EA3"/>
    <w:rsid w:val="00A6472F"/>
    <w:rsid w:val="00A660AD"/>
    <w:rsid w:val="00A66755"/>
    <w:rsid w:val="00A71639"/>
    <w:rsid w:val="00A71F6E"/>
    <w:rsid w:val="00A73931"/>
    <w:rsid w:val="00A811F8"/>
    <w:rsid w:val="00A84A74"/>
    <w:rsid w:val="00A87C07"/>
    <w:rsid w:val="00AA081D"/>
    <w:rsid w:val="00AA1C5E"/>
    <w:rsid w:val="00AA5B9A"/>
    <w:rsid w:val="00AD3847"/>
    <w:rsid w:val="00AE0DC6"/>
    <w:rsid w:val="00AE23A5"/>
    <w:rsid w:val="00AE5844"/>
    <w:rsid w:val="00AF4F9B"/>
    <w:rsid w:val="00B04598"/>
    <w:rsid w:val="00B30F99"/>
    <w:rsid w:val="00B33DEB"/>
    <w:rsid w:val="00B40F8B"/>
    <w:rsid w:val="00B410F6"/>
    <w:rsid w:val="00B4507F"/>
    <w:rsid w:val="00B4563E"/>
    <w:rsid w:val="00B56241"/>
    <w:rsid w:val="00B56C9C"/>
    <w:rsid w:val="00B60011"/>
    <w:rsid w:val="00B662D0"/>
    <w:rsid w:val="00B73138"/>
    <w:rsid w:val="00B7645C"/>
    <w:rsid w:val="00B80925"/>
    <w:rsid w:val="00B815CE"/>
    <w:rsid w:val="00B82ABB"/>
    <w:rsid w:val="00B838CD"/>
    <w:rsid w:val="00B84304"/>
    <w:rsid w:val="00BA332D"/>
    <w:rsid w:val="00BA45FA"/>
    <w:rsid w:val="00BB42DB"/>
    <w:rsid w:val="00BC1206"/>
    <w:rsid w:val="00BC22EE"/>
    <w:rsid w:val="00BC2C68"/>
    <w:rsid w:val="00BC33C7"/>
    <w:rsid w:val="00BC5779"/>
    <w:rsid w:val="00BD3688"/>
    <w:rsid w:val="00BE20E7"/>
    <w:rsid w:val="00BE5EE7"/>
    <w:rsid w:val="00BF4AAD"/>
    <w:rsid w:val="00BF6B94"/>
    <w:rsid w:val="00C0634E"/>
    <w:rsid w:val="00C06492"/>
    <w:rsid w:val="00C205F6"/>
    <w:rsid w:val="00C25D49"/>
    <w:rsid w:val="00C30E56"/>
    <w:rsid w:val="00C3211E"/>
    <w:rsid w:val="00C33D09"/>
    <w:rsid w:val="00C34D0A"/>
    <w:rsid w:val="00C37A3E"/>
    <w:rsid w:val="00C44632"/>
    <w:rsid w:val="00C53882"/>
    <w:rsid w:val="00C553CC"/>
    <w:rsid w:val="00C62D6E"/>
    <w:rsid w:val="00C642C3"/>
    <w:rsid w:val="00C70683"/>
    <w:rsid w:val="00C76A14"/>
    <w:rsid w:val="00C80B2F"/>
    <w:rsid w:val="00C80B7D"/>
    <w:rsid w:val="00C81CBC"/>
    <w:rsid w:val="00C81FF5"/>
    <w:rsid w:val="00C847ED"/>
    <w:rsid w:val="00C9096A"/>
    <w:rsid w:val="00C92678"/>
    <w:rsid w:val="00C93A16"/>
    <w:rsid w:val="00C93E0C"/>
    <w:rsid w:val="00C97674"/>
    <w:rsid w:val="00CB070C"/>
    <w:rsid w:val="00CB5C55"/>
    <w:rsid w:val="00CB5F90"/>
    <w:rsid w:val="00CB7A9C"/>
    <w:rsid w:val="00CB7CC1"/>
    <w:rsid w:val="00CC2D54"/>
    <w:rsid w:val="00CD0AD0"/>
    <w:rsid w:val="00CD10A1"/>
    <w:rsid w:val="00CD3699"/>
    <w:rsid w:val="00CE155F"/>
    <w:rsid w:val="00CF0D9B"/>
    <w:rsid w:val="00CF4C55"/>
    <w:rsid w:val="00D01BA9"/>
    <w:rsid w:val="00D057EA"/>
    <w:rsid w:val="00D12B10"/>
    <w:rsid w:val="00D1320B"/>
    <w:rsid w:val="00D15FEC"/>
    <w:rsid w:val="00D225E5"/>
    <w:rsid w:val="00D323D5"/>
    <w:rsid w:val="00D33840"/>
    <w:rsid w:val="00D3469C"/>
    <w:rsid w:val="00D34B43"/>
    <w:rsid w:val="00D50509"/>
    <w:rsid w:val="00D56B22"/>
    <w:rsid w:val="00D6413D"/>
    <w:rsid w:val="00D64974"/>
    <w:rsid w:val="00D66469"/>
    <w:rsid w:val="00D8031B"/>
    <w:rsid w:val="00D84676"/>
    <w:rsid w:val="00D84A2F"/>
    <w:rsid w:val="00D8754C"/>
    <w:rsid w:val="00D92006"/>
    <w:rsid w:val="00D950CC"/>
    <w:rsid w:val="00D97000"/>
    <w:rsid w:val="00DA442B"/>
    <w:rsid w:val="00DA5EF3"/>
    <w:rsid w:val="00DA6D71"/>
    <w:rsid w:val="00DB1465"/>
    <w:rsid w:val="00DB1B99"/>
    <w:rsid w:val="00DC2A0F"/>
    <w:rsid w:val="00DC2AFF"/>
    <w:rsid w:val="00DC48D3"/>
    <w:rsid w:val="00DD1790"/>
    <w:rsid w:val="00DD40A9"/>
    <w:rsid w:val="00DD4354"/>
    <w:rsid w:val="00DD5F52"/>
    <w:rsid w:val="00DD7D6E"/>
    <w:rsid w:val="00DE5625"/>
    <w:rsid w:val="00DE58D9"/>
    <w:rsid w:val="00DF0141"/>
    <w:rsid w:val="00DF0DE7"/>
    <w:rsid w:val="00DF0E38"/>
    <w:rsid w:val="00DF6C80"/>
    <w:rsid w:val="00E056FD"/>
    <w:rsid w:val="00E07AF0"/>
    <w:rsid w:val="00E13222"/>
    <w:rsid w:val="00E132BC"/>
    <w:rsid w:val="00E15736"/>
    <w:rsid w:val="00E167A4"/>
    <w:rsid w:val="00E177CD"/>
    <w:rsid w:val="00E179EA"/>
    <w:rsid w:val="00E22745"/>
    <w:rsid w:val="00E22CFC"/>
    <w:rsid w:val="00E338DA"/>
    <w:rsid w:val="00E36698"/>
    <w:rsid w:val="00E4029A"/>
    <w:rsid w:val="00E42402"/>
    <w:rsid w:val="00E45125"/>
    <w:rsid w:val="00E46AE8"/>
    <w:rsid w:val="00E5026E"/>
    <w:rsid w:val="00E51A44"/>
    <w:rsid w:val="00E51D4B"/>
    <w:rsid w:val="00E52656"/>
    <w:rsid w:val="00E57901"/>
    <w:rsid w:val="00E60B87"/>
    <w:rsid w:val="00E60FB5"/>
    <w:rsid w:val="00E816DC"/>
    <w:rsid w:val="00E90829"/>
    <w:rsid w:val="00E95F93"/>
    <w:rsid w:val="00EA0CC6"/>
    <w:rsid w:val="00EA0F51"/>
    <w:rsid w:val="00EA59DC"/>
    <w:rsid w:val="00EB0E93"/>
    <w:rsid w:val="00EC02AD"/>
    <w:rsid w:val="00EC15A4"/>
    <w:rsid w:val="00EC1D34"/>
    <w:rsid w:val="00EC3FEF"/>
    <w:rsid w:val="00ED180B"/>
    <w:rsid w:val="00ED1A11"/>
    <w:rsid w:val="00ED651E"/>
    <w:rsid w:val="00EE4ABA"/>
    <w:rsid w:val="00EE7A35"/>
    <w:rsid w:val="00EF0B37"/>
    <w:rsid w:val="00F10C41"/>
    <w:rsid w:val="00F218A1"/>
    <w:rsid w:val="00F21A30"/>
    <w:rsid w:val="00F22470"/>
    <w:rsid w:val="00F276BD"/>
    <w:rsid w:val="00F34FD2"/>
    <w:rsid w:val="00F43BFB"/>
    <w:rsid w:val="00F45A44"/>
    <w:rsid w:val="00F5138E"/>
    <w:rsid w:val="00F5639F"/>
    <w:rsid w:val="00F577F9"/>
    <w:rsid w:val="00F57E77"/>
    <w:rsid w:val="00F62F1C"/>
    <w:rsid w:val="00F64CF9"/>
    <w:rsid w:val="00F666F1"/>
    <w:rsid w:val="00F707AD"/>
    <w:rsid w:val="00F72607"/>
    <w:rsid w:val="00F81057"/>
    <w:rsid w:val="00F84B8D"/>
    <w:rsid w:val="00F938D8"/>
    <w:rsid w:val="00FA1857"/>
    <w:rsid w:val="00FA3DB5"/>
    <w:rsid w:val="00FA3EB4"/>
    <w:rsid w:val="00FA5E15"/>
    <w:rsid w:val="00FA70D0"/>
    <w:rsid w:val="00FB07B8"/>
    <w:rsid w:val="00FB3F0A"/>
    <w:rsid w:val="00FB6837"/>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0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5560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rPr>
  </w:style>
  <w:style w:type="paragraph" w:styleId="Heading2">
    <w:name w:val="heading 2"/>
    <w:basedOn w:val="Normal"/>
    <w:next w:val="Normal"/>
    <w:link w:val="Heading2Char"/>
    <w:uiPriority w:val="9"/>
    <w:qFormat/>
    <w:rsid w:val="0095560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5560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5560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556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601"/>
    <w:rPr>
      <w:rFonts w:ascii="Arial Black" w:hAnsi="Arial Black"/>
      <w:sz w:val="28"/>
      <w:shd w:val="clear" w:color="F2F2F2" w:themeColor="background1" w:themeShade="F2" w:fill="auto"/>
    </w:rPr>
  </w:style>
  <w:style w:type="character" w:customStyle="1" w:styleId="Heading2Char">
    <w:name w:val="Heading 2 Char"/>
    <w:basedOn w:val="DefaultParagraphFont"/>
    <w:link w:val="Heading2"/>
    <w:uiPriority w:val="9"/>
    <w:rsid w:val="00955601"/>
    <w:rPr>
      <w:rFonts w:ascii="Arial Black" w:hAnsi="Arial Black"/>
      <w:sz w:val="28"/>
    </w:rPr>
  </w:style>
  <w:style w:type="character" w:customStyle="1" w:styleId="Heading4Char">
    <w:name w:val="Heading 4 Char"/>
    <w:basedOn w:val="DefaultParagraphFont"/>
    <w:link w:val="Heading4"/>
    <w:uiPriority w:val="9"/>
    <w:rsid w:val="0095560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5560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556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0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55601"/>
    <w:pPr>
      <w:tabs>
        <w:tab w:val="right" w:leader="dot" w:pos="10786"/>
      </w:tabs>
      <w:spacing w:before="80" w:after="0"/>
      <w:ind w:left="144"/>
    </w:pPr>
    <w:rPr>
      <w:b/>
    </w:rPr>
  </w:style>
  <w:style w:type="paragraph" w:styleId="TOC2">
    <w:name w:val="toc 2"/>
    <w:basedOn w:val="Normal"/>
    <w:next w:val="Normal"/>
    <w:autoRedefine/>
    <w:uiPriority w:val="39"/>
    <w:unhideWhenUsed/>
    <w:rsid w:val="00955601"/>
    <w:pPr>
      <w:tabs>
        <w:tab w:val="right" w:leader="dot" w:pos="10790"/>
      </w:tabs>
      <w:spacing w:before="40" w:after="40"/>
      <w:ind w:left="288"/>
    </w:pPr>
    <w:rPr>
      <w:sz w:val="18"/>
    </w:rPr>
  </w:style>
  <w:style w:type="character" w:styleId="Hyperlink">
    <w:name w:val="Hyperlink"/>
    <w:basedOn w:val="DefaultParagraphFont"/>
    <w:uiPriority w:val="99"/>
    <w:unhideWhenUsed/>
    <w:rsid w:val="00955601"/>
    <w:rPr>
      <w:color w:val="0000FF" w:themeColor="hyperlink"/>
      <w:u w:val="single"/>
    </w:rPr>
  </w:style>
  <w:style w:type="character" w:styleId="BookTitle">
    <w:name w:val="Book Title"/>
    <w:basedOn w:val="DefaultParagraphFont"/>
    <w:uiPriority w:val="33"/>
    <w:qFormat/>
    <w:rsid w:val="00955601"/>
    <w:rPr>
      <w:b/>
      <w:bCs/>
      <w:smallCaps/>
      <w:spacing w:val="5"/>
      <w:sz w:val="48"/>
    </w:rPr>
  </w:style>
  <w:style w:type="paragraph" w:styleId="Title">
    <w:name w:val="Title"/>
    <w:basedOn w:val="Normal"/>
    <w:next w:val="Normal"/>
    <w:link w:val="TitleChar"/>
    <w:uiPriority w:val="10"/>
    <w:unhideWhenUsed/>
    <w:qFormat/>
    <w:rsid w:val="0095560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5560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55601"/>
    <w:pPr>
      <w:spacing w:after="0" w:line="240" w:lineRule="auto"/>
    </w:pPr>
    <w:rPr>
      <w:rFonts w:eastAsiaTheme="minorEastAsia"/>
    </w:rPr>
  </w:style>
  <w:style w:type="character" w:customStyle="1" w:styleId="NoSpacingChar">
    <w:name w:val="No Spacing Char"/>
    <w:basedOn w:val="DefaultParagraphFont"/>
    <w:link w:val="NoSpacing"/>
    <w:uiPriority w:val="1"/>
    <w:rsid w:val="00955601"/>
    <w:rPr>
      <w:rFonts w:eastAsiaTheme="minorEastAsia"/>
    </w:rPr>
  </w:style>
  <w:style w:type="paragraph" w:styleId="Header">
    <w:name w:val="header"/>
    <w:basedOn w:val="Normal"/>
    <w:link w:val="HeaderChar"/>
    <w:uiPriority w:val="99"/>
    <w:unhideWhenUsed/>
    <w:rsid w:val="0095560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55601"/>
    <w:rPr>
      <w:rFonts w:ascii="Arial" w:hAnsi="Arial"/>
      <w:color w:val="292929"/>
      <w:sz w:val="16"/>
    </w:rPr>
  </w:style>
  <w:style w:type="paragraph" w:styleId="Footer">
    <w:name w:val="footer"/>
    <w:basedOn w:val="Normal"/>
    <w:link w:val="FooterChar"/>
    <w:uiPriority w:val="99"/>
    <w:unhideWhenUsed/>
    <w:rsid w:val="0095560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55601"/>
    <w:rPr>
      <w:rFonts w:ascii="Arial" w:hAnsi="Arial"/>
      <w:color w:val="292929"/>
      <w:sz w:val="16"/>
    </w:rPr>
  </w:style>
  <w:style w:type="paragraph" w:customStyle="1" w:styleId="LabExercise">
    <w:name w:val="Lab Exercise"/>
    <w:basedOn w:val="Normal"/>
    <w:next w:val="Normal"/>
    <w:qFormat/>
    <w:rsid w:val="00955601"/>
    <w:pPr>
      <w:spacing w:before="0" w:after="200" w:line="276" w:lineRule="auto"/>
    </w:pPr>
    <w:rPr>
      <w:b/>
    </w:rPr>
  </w:style>
  <w:style w:type="paragraph" w:styleId="ListParagraph">
    <w:name w:val="List Paragraph"/>
    <w:basedOn w:val="Normal"/>
    <w:next w:val="Normal"/>
    <w:uiPriority w:val="34"/>
    <w:qFormat/>
    <w:rsid w:val="0095560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5560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55601"/>
    <w:rPr>
      <w:rFonts w:ascii="Lucida Console" w:hAnsi="Lucida Console" w:cs="Courier New"/>
      <w:b/>
      <w:spacing w:val="-6"/>
      <w:sz w:val="18"/>
    </w:rPr>
  </w:style>
  <w:style w:type="paragraph" w:customStyle="1" w:styleId="NumberedBullet">
    <w:name w:val="Numbered Bullet"/>
    <w:basedOn w:val="ListParagraph"/>
    <w:unhideWhenUsed/>
    <w:qFormat/>
    <w:rsid w:val="00955601"/>
    <w:pPr>
      <w:tabs>
        <w:tab w:val="left" w:pos="144"/>
      </w:tabs>
      <w:spacing w:before="80" w:after="40" w:line="240" w:lineRule="auto"/>
      <w:ind w:hanging="360"/>
      <w:contextualSpacing w:val="0"/>
    </w:pPr>
  </w:style>
  <w:style w:type="paragraph" w:customStyle="1" w:styleId="LabStepScreenshot">
    <w:name w:val="Lab Step Screenshot"/>
    <w:basedOn w:val="Normal"/>
    <w:qFormat/>
    <w:rsid w:val="0095560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55601"/>
    <w:pPr>
      <w:spacing w:before="0" w:after="0"/>
    </w:pPr>
    <w:rPr>
      <w:szCs w:val="20"/>
    </w:rPr>
  </w:style>
  <w:style w:type="character" w:customStyle="1" w:styleId="FootnoteTextChar">
    <w:name w:val="Footnote Text Char"/>
    <w:basedOn w:val="DefaultParagraphFont"/>
    <w:link w:val="FootnoteText"/>
    <w:uiPriority w:val="99"/>
    <w:semiHidden/>
    <w:rsid w:val="00955601"/>
    <w:rPr>
      <w:rFonts w:ascii="Arial" w:hAnsi="Arial"/>
      <w:color w:val="262626" w:themeColor="text1" w:themeTint="D9"/>
      <w:sz w:val="20"/>
      <w:szCs w:val="20"/>
    </w:rPr>
  </w:style>
  <w:style w:type="table" w:styleId="LightShading-Accent4">
    <w:name w:val="Light Shading Accent 4"/>
    <w:basedOn w:val="TableNormal"/>
    <w:uiPriority w:val="60"/>
    <w:rsid w:val="0095560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5560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5560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556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556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5560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5560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55601"/>
    <w:pPr>
      <w:tabs>
        <w:tab w:val="num" w:pos="360"/>
      </w:tabs>
      <w:ind w:left="360" w:hanging="360"/>
      <w:contextualSpacing/>
    </w:pPr>
  </w:style>
  <w:style w:type="character" w:customStyle="1" w:styleId="InLineUrl">
    <w:name w:val="InLineUrl"/>
    <w:basedOn w:val="DefaultParagraphFont"/>
    <w:uiPriority w:val="1"/>
    <w:qFormat/>
    <w:rsid w:val="00955601"/>
    <w:rPr>
      <w:rFonts w:ascii="Arial" w:hAnsi="Arial"/>
      <w:b/>
      <w:sz w:val="16"/>
    </w:rPr>
  </w:style>
  <w:style w:type="paragraph" w:customStyle="1" w:styleId="LabStepNumbered">
    <w:name w:val="Lab Step Numbered"/>
    <w:link w:val="LabStepNumberedChar"/>
    <w:qFormat/>
    <w:rsid w:val="00955601"/>
    <w:pPr>
      <w:numPr>
        <w:numId w:val="2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5560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55601"/>
    <w:pPr>
      <w:numPr>
        <w:ilvl w:val="1"/>
      </w:numPr>
    </w:pPr>
    <w:rPr>
      <w:sz w:val="16"/>
    </w:rPr>
  </w:style>
  <w:style w:type="paragraph" w:customStyle="1" w:styleId="LabStepLevel2NoBullet">
    <w:name w:val="Lab Step Level 2 No Bullet"/>
    <w:basedOn w:val="LabStepLevel2Numbered"/>
    <w:qFormat/>
    <w:rsid w:val="00955601"/>
    <w:pPr>
      <w:numPr>
        <w:numId w:val="0"/>
      </w:numPr>
      <w:spacing w:before="40"/>
      <w:ind w:left="720"/>
    </w:pPr>
  </w:style>
  <w:style w:type="character" w:customStyle="1" w:styleId="LabStepScreenshotFrame">
    <w:name w:val="Lab Step Screenshot Frame"/>
    <w:basedOn w:val="DefaultParagraphFont"/>
    <w:uiPriority w:val="1"/>
    <w:qFormat/>
    <w:rsid w:val="00955601"/>
    <w:rPr>
      <w:noProof/>
      <w:bdr w:val="single" w:sz="2" w:space="0" w:color="DDDDDD"/>
    </w:rPr>
  </w:style>
  <w:style w:type="paragraph" w:customStyle="1" w:styleId="LabExerciseCallout">
    <w:name w:val="Lab Exercise Callout"/>
    <w:basedOn w:val="LabExerciseText"/>
    <w:qFormat/>
    <w:rsid w:val="0095560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5560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5560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55601"/>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5560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560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55601"/>
    <w:rPr>
      <w:rFonts w:ascii="Arial" w:hAnsi="Arial"/>
      <w:b/>
      <w:iCs/>
      <w:sz w:val="16"/>
    </w:rPr>
  </w:style>
  <w:style w:type="character" w:customStyle="1" w:styleId="InlindeCode">
    <w:name w:val="InlindeCode"/>
    <w:basedOn w:val="DefaultParagraphFont"/>
    <w:uiPriority w:val="1"/>
    <w:qFormat/>
    <w:rsid w:val="00955601"/>
    <w:rPr>
      <w:rFonts w:ascii="Lucida Console" w:hAnsi="Lucida Console"/>
      <w:b/>
      <w:sz w:val="16"/>
    </w:rPr>
  </w:style>
  <w:style w:type="table" w:customStyle="1" w:styleId="LabStepTable">
    <w:name w:val="Lab Step Table"/>
    <w:basedOn w:val="TableGrid"/>
    <w:uiPriority w:val="99"/>
    <w:rsid w:val="0095560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55601"/>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5560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55601"/>
    <w:pPr>
      <w:ind w:left="1152"/>
    </w:pPr>
  </w:style>
  <w:style w:type="paragraph" w:customStyle="1" w:styleId="LabStepScreenshotLevel2">
    <w:name w:val="Lab Step Screenshot Level 2"/>
    <w:basedOn w:val="LabStepScreenshot"/>
    <w:qFormat/>
    <w:rsid w:val="00955601"/>
    <w:pPr>
      <w:ind w:left="1152"/>
    </w:pPr>
    <w:rPr>
      <w:noProof/>
    </w:rPr>
  </w:style>
  <w:style w:type="paragraph" w:customStyle="1" w:styleId="LabStepTableTextHeader">
    <w:name w:val="Lab Step Table Text Header"/>
    <w:basedOn w:val="LabStepTableText"/>
    <w:next w:val="LabStepTableText"/>
    <w:qFormat/>
    <w:rsid w:val="00955601"/>
    <w:rPr>
      <w:b/>
    </w:rPr>
  </w:style>
  <w:style w:type="paragraph" w:customStyle="1" w:styleId="LabStepTableParagraph">
    <w:name w:val="Lab Step Table Paragraph"/>
    <w:basedOn w:val="LabStepNumbered"/>
    <w:qFormat/>
    <w:rsid w:val="00955601"/>
    <w:pPr>
      <w:numPr>
        <w:numId w:val="0"/>
      </w:numPr>
    </w:pPr>
  </w:style>
  <w:style w:type="paragraph" w:styleId="TOCHeading">
    <w:name w:val="TOC Heading"/>
    <w:basedOn w:val="Heading1"/>
    <w:next w:val="Normal"/>
    <w:uiPriority w:val="39"/>
    <w:semiHidden/>
    <w:unhideWhenUsed/>
    <w:qFormat/>
    <w:rsid w:val="0095560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55601"/>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55601"/>
    <w:rPr>
      <w:sz w:val="16"/>
      <w:szCs w:val="16"/>
    </w:rPr>
  </w:style>
  <w:style w:type="paragraph" w:styleId="CommentText">
    <w:name w:val="annotation text"/>
    <w:basedOn w:val="Normal"/>
    <w:link w:val="CommentTextChar"/>
    <w:uiPriority w:val="99"/>
    <w:semiHidden/>
    <w:unhideWhenUsed/>
    <w:rsid w:val="00955601"/>
    <w:rPr>
      <w:szCs w:val="20"/>
    </w:rPr>
  </w:style>
  <w:style w:type="character" w:customStyle="1" w:styleId="CommentTextChar">
    <w:name w:val="Comment Text Char"/>
    <w:basedOn w:val="DefaultParagraphFont"/>
    <w:link w:val="CommentText"/>
    <w:uiPriority w:val="99"/>
    <w:semiHidden/>
    <w:rsid w:val="0095560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55601"/>
    <w:rPr>
      <w:b/>
      <w:bCs/>
    </w:rPr>
  </w:style>
  <w:style w:type="character" w:customStyle="1" w:styleId="CommentSubjectChar">
    <w:name w:val="Comment Subject Char"/>
    <w:basedOn w:val="CommentTextChar"/>
    <w:link w:val="CommentSubject"/>
    <w:uiPriority w:val="99"/>
    <w:semiHidden/>
    <w:rsid w:val="00955601"/>
    <w:rPr>
      <w:rFonts w:ascii="Arial" w:hAnsi="Arial"/>
      <w:b/>
      <w:bCs/>
      <w:color w:val="262626" w:themeColor="text1" w:themeTint="D9"/>
      <w:sz w:val="20"/>
      <w:szCs w:val="20"/>
    </w:rPr>
  </w:style>
  <w:style w:type="character" w:styleId="Strong">
    <w:name w:val="Strong"/>
    <w:basedOn w:val="DefaultParagraphFont"/>
    <w:uiPriority w:val="22"/>
    <w:qFormat/>
    <w:rsid w:val="00955601"/>
    <w:rPr>
      <w:b/>
      <w:bCs/>
    </w:rPr>
  </w:style>
  <w:style w:type="paragraph" w:styleId="NormalWeb">
    <w:name w:val="Normal (Web)"/>
    <w:basedOn w:val="Normal"/>
    <w:uiPriority w:val="99"/>
    <w:semiHidden/>
    <w:unhideWhenUsed/>
    <w:rsid w:val="0095560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95560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95560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5560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95560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55601"/>
    <w:pPr>
      <w:spacing w:before="240"/>
      <w:ind w:left="720" w:right="720"/>
    </w:pPr>
    <w:rPr>
      <w:color w:val="1C1C1C"/>
    </w:rPr>
  </w:style>
  <w:style w:type="paragraph" w:customStyle="1" w:styleId="SlidesNotes">
    <w:name w:val="Slides Notes"/>
    <w:basedOn w:val="Normal"/>
    <w:qFormat/>
    <w:rsid w:val="00955601"/>
    <w:pPr>
      <w:spacing w:before="240"/>
    </w:pPr>
  </w:style>
  <w:style w:type="paragraph" w:customStyle="1" w:styleId="LegalHeader">
    <w:name w:val="Legal Header"/>
    <w:basedOn w:val="Normal"/>
    <w:qFormat/>
    <w:rsid w:val="00955601"/>
    <w:pPr>
      <w:spacing w:before="600"/>
    </w:pPr>
    <w:rPr>
      <w:b/>
      <w:color w:val="auto"/>
      <w:u w:val="single"/>
    </w:rPr>
  </w:style>
  <w:style w:type="paragraph" w:customStyle="1" w:styleId="LegalBody">
    <w:name w:val="Legal Body"/>
    <w:basedOn w:val="Normal"/>
    <w:qFormat/>
    <w:rsid w:val="00955601"/>
    <w:rPr>
      <w:sz w:val="18"/>
    </w:rPr>
  </w:style>
  <w:style w:type="paragraph" w:customStyle="1" w:styleId="CourseInfo">
    <w:name w:val="Course Info"/>
    <w:basedOn w:val="Normal"/>
    <w:qFormat/>
    <w:rsid w:val="0095560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55601"/>
    <w:rPr>
      <w:rFonts w:ascii="Arial" w:hAnsi="Arial"/>
      <w:color w:val="262626" w:themeColor="text1" w:themeTint="D9"/>
      <w:sz w:val="18"/>
    </w:rPr>
  </w:style>
  <w:style w:type="paragraph" w:customStyle="1" w:styleId="Strong1">
    <w:name w:val="Strong1"/>
    <w:basedOn w:val="LabStepNumbered"/>
    <w:link w:val="strongChar"/>
    <w:qFormat/>
    <w:rsid w:val="00955601"/>
    <w:pPr>
      <w:numPr>
        <w:numId w:val="0"/>
      </w:numPr>
      <w:ind w:left="757" w:hanging="360"/>
    </w:pPr>
    <w:rPr>
      <w:b/>
    </w:rPr>
  </w:style>
  <w:style w:type="character" w:customStyle="1" w:styleId="strongChar">
    <w:name w:val="strong Char"/>
    <w:basedOn w:val="LabStepNumberedChar"/>
    <w:link w:val="Strong1"/>
    <w:rsid w:val="00955601"/>
    <w:rPr>
      <w:rFonts w:ascii="Arial" w:hAnsi="Arial"/>
      <w:b/>
      <w:color w:val="262626" w:themeColor="text1" w:themeTint="D9"/>
      <w:sz w:val="18"/>
    </w:rPr>
  </w:style>
  <w:style w:type="paragraph" w:customStyle="1" w:styleId="CourseCode">
    <w:name w:val="Course Code"/>
    <w:basedOn w:val="Normal"/>
    <w:qFormat/>
    <w:rsid w:val="0095560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55601"/>
    <w:pPr>
      <w:tabs>
        <w:tab w:val="right" w:leader="dot" w:pos="10790"/>
      </w:tabs>
      <w:spacing w:before="40" w:after="0"/>
      <w:ind w:left="432"/>
    </w:pPr>
    <w:rPr>
      <w:sz w:val="16"/>
    </w:rPr>
  </w:style>
  <w:style w:type="numbering" w:customStyle="1" w:styleId="LabStepsTemplate">
    <w:name w:val="LabStepsTemplate"/>
    <w:uiPriority w:val="99"/>
    <w:rsid w:val="00955601"/>
    <w:pPr>
      <w:numPr>
        <w:numId w:val="22"/>
      </w:numPr>
    </w:pPr>
  </w:style>
  <w:style w:type="paragraph" w:customStyle="1" w:styleId="ModuleDescription">
    <w:name w:val="Module Description"/>
    <w:basedOn w:val="Normal"/>
    <w:qFormat/>
    <w:rsid w:val="0095560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955601"/>
    <w:pPr>
      <w:jc w:val="center"/>
    </w:pPr>
  </w:style>
  <w:style w:type="paragraph" w:customStyle="1" w:styleId="TopicsCoveredItem">
    <w:name w:val="Topics Covered Item"/>
    <w:basedOn w:val="Normal"/>
    <w:qFormat/>
    <w:rsid w:val="00955601"/>
    <w:pPr>
      <w:numPr>
        <w:numId w:val="24"/>
      </w:numPr>
      <w:spacing w:before="0" w:after="0"/>
      <w:contextualSpacing/>
    </w:pPr>
  </w:style>
  <w:style w:type="paragraph" w:customStyle="1" w:styleId="ModuleIntroHeader">
    <w:name w:val="Module Intro Header"/>
    <w:basedOn w:val="Normal"/>
    <w:qFormat/>
    <w:rsid w:val="00955601"/>
    <w:pPr>
      <w:pBdr>
        <w:bottom w:val="single" w:sz="8" w:space="1" w:color="auto"/>
      </w:pBdr>
      <w:spacing w:before="360"/>
      <w:ind w:left="288"/>
    </w:pPr>
    <w:rPr>
      <w:b/>
      <w:sz w:val="24"/>
    </w:rPr>
  </w:style>
  <w:style w:type="paragraph" w:customStyle="1" w:styleId="ModuleAgendaItem">
    <w:name w:val="Module Agenda Item"/>
    <w:basedOn w:val="Normal"/>
    <w:qFormat/>
    <w:rsid w:val="00955601"/>
    <w:pPr>
      <w:spacing w:before="0" w:after="0"/>
      <w:ind w:left="360" w:hanging="360"/>
      <w:contextualSpacing/>
    </w:pPr>
    <w:rPr>
      <w:sz w:val="24"/>
    </w:rPr>
  </w:style>
  <w:style w:type="paragraph" w:customStyle="1" w:styleId="LabExerciseItem">
    <w:name w:val="Lab Exercise Item"/>
    <w:basedOn w:val="Normal"/>
    <w:next w:val="Normal"/>
    <w:qFormat/>
    <w:rsid w:val="00955601"/>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abStepsTemplate"/>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8" Type="http://schemas.openxmlformats.org/officeDocument/2006/relationships/styles" Target="styles.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30" Type="http://schemas.openxmlformats.org/officeDocument/2006/relationships/image" Target="media/image17.png"/><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c83d3ea4-1015-4b4b-bfa9-09fbcd7aa64d">3CC2HQU7XWNV-42-22</_dlc_DocId>
    <_dlc_DocIdUrl xmlns="c83d3ea4-1015-4b4b-bfa9-09fbcd7aa64d">
      <Url>http://intranet.sharepointblackops.com/Courses/2010-SharePointDesigner/_layouts/DocIdRedir.aspx?ID=3CC2HQU7XWNV-42-22</Url>
      <Description>3CC2HQU7XWNV-42-22</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4F371A5D7D7DE4A8979C003A11B1BB6" ma:contentTypeVersion="0" ma:contentTypeDescription="Create a new document." ma:contentTypeScope="" ma:versionID="b1c18d612d2d1f0016585f32229c1ae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D50958B5-DE7D-40B0-BE9D-3840EA83CED0}"/>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5.xml><?xml version="1.0" encoding="utf-8"?>
<ds:datastoreItem xmlns:ds="http://schemas.openxmlformats.org/officeDocument/2006/customXml" ds:itemID="{625F8C70-4BB3-49F7-8D55-10B91C8F483E}"/>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629</TotalTime>
  <Pages>9</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17368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Windows User</cp:lastModifiedBy>
  <cp:revision>99</cp:revision>
  <cp:lastPrinted>2010-03-29T15:20:00Z</cp:lastPrinted>
  <dcterms:created xsi:type="dcterms:W3CDTF">2009-11-30T18:50:00Z</dcterms:created>
  <dcterms:modified xsi:type="dcterms:W3CDTF">2012-04-13T10:15:00Z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0x01010034F371A5D7D7DE4A8979C003A11B1BB6</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58a8e857-1665-44c3-9faa-e88a18c17cb7</vt:lpwstr>
  </property>
</Properties>
</file>