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829" w:rsidRDefault="005F1F79" w:rsidP="00264CDA">
      <w:pPr>
        <w:pStyle w:val="Heading2"/>
      </w:pPr>
      <w:bookmarkStart w:id="0" w:name="_GoBack"/>
      <w:bookmarkEnd w:id="0"/>
      <w:r>
        <w:t>Backup and Recovery</w:t>
      </w:r>
    </w:p>
    <w:p w:rsidR="00B04B85" w:rsidRPr="005C7841" w:rsidRDefault="00B04B85" w:rsidP="00B04B85">
      <w:pPr>
        <w:pStyle w:val="LabExerciseText"/>
      </w:pPr>
      <w:r w:rsidRPr="005C7841">
        <w:rPr>
          <w:b/>
        </w:rPr>
        <w:t>Lab Time</w:t>
      </w:r>
      <w:r w:rsidRPr="005C7841">
        <w:t>: 45 minutes</w:t>
      </w:r>
    </w:p>
    <w:p w:rsidR="00B04B85" w:rsidRPr="005C7841" w:rsidRDefault="00B04B85" w:rsidP="00B04B85">
      <w:pPr>
        <w:pStyle w:val="LabExerciseText"/>
      </w:pPr>
      <w:r w:rsidRPr="005C7841">
        <w:rPr>
          <w:b/>
        </w:rPr>
        <w:t>Lab Folder</w:t>
      </w:r>
      <w:r w:rsidRPr="005C7841">
        <w:t>: C:\Student\Labs\</w:t>
      </w:r>
      <w:r w:rsidR="005F1F79">
        <w:t>1</w:t>
      </w:r>
      <w:r w:rsidR="00D503C0">
        <w:t>4</w:t>
      </w:r>
      <w:r w:rsidR="00587876">
        <w:t>.</w:t>
      </w:r>
      <w:r w:rsidR="005F1F79">
        <w:t>Backup</w:t>
      </w:r>
    </w:p>
    <w:p w:rsidR="00854CA2" w:rsidRDefault="00B04B85" w:rsidP="00502A07">
      <w:pPr>
        <w:pStyle w:val="LabExerciseText"/>
      </w:pPr>
      <w:r w:rsidRPr="005C7841">
        <w:rPr>
          <w:b/>
        </w:rPr>
        <w:t>Lab Overview</w:t>
      </w:r>
      <w:r w:rsidRPr="005C7841">
        <w:t>:</w:t>
      </w:r>
      <w:r w:rsidR="00502A07" w:rsidRPr="00502A07">
        <w:t xml:space="preserve"> </w:t>
      </w:r>
      <w:r w:rsidR="00502A07">
        <w:t>This lab will walk you through the process of backing up a site using PowerShell and cover the new unattached database recovery options now available in SharePoint 2010.</w:t>
      </w:r>
      <w:r w:rsidR="000F1241">
        <w:t xml:space="preserve"> </w:t>
      </w:r>
      <w:r w:rsidR="00502A07">
        <w:t xml:space="preserve">The Wingtip company has </w:t>
      </w:r>
      <w:r w:rsidR="00D503C0">
        <w:t xml:space="preserve">hired staff to </w:t>
      </w:r>
      <w:r w:rsidR="00502A07">
        <w:t xml:space="preserve">start </w:t>
      </w:r>
      <w:r w:rsidR="00D503C0">
        <w:t>a new Product Management team.</w:t>
      </w:r>
      <w:r w:rsidR="009E26A2">
        <w:t xml:space="preserve"> </w:t>
      </w:r>
      <w:r w:rsidR="000F1241">
        <w:t>Y</w:t>
      </w:r>
      <w:r w:rsidR="00502A07">
        <w:t xml:space="preserve">ou </w:t>
      </w:r>
      <w:r w:rsidR="000F1241">
        <w:t xml:space="preserve">will begin by creating </w:t>
      </w:r>
      <w:r w:rsidR="00502A07">
        <w:t>a new si</w:t>
      </w:r>
      <w:r w:rsidR="000F1241">
        <w:t xml:space="preserve">te collection for the </w:t>
      </w:r>
      <w:r w:rsidR="00D503C0">
        <w:t>team</w:t>
      </w:r>
      <w:r w:rsidR="000F1241">
        <w:t>.</w:t>
      </w:r>
    </w:p>
    <w:p w:rsidR="00773518" w:rsidRDefault="00773518" w:rsidP="00264CDA">
      <w:pPr>
        <w:pStyle w:val="Heading3"/>
      </w:pPr>
      <w:r>
        <w:t xml:space="preserve">Exercise 1: </w:t>
      </w:r>
      <w:r w:rsidR="00502A07">
        <w:t>Create Some Content to Back Up</w:t>
      </w:r>
    </w:p>
    <w:p w:rsidR="00773518" w:rsidRPr="00D0173E" w:rsidRDefault="000F1241" w:rsidP="00773518">
      <w:pPr>
        <w:pStyle w:val="LabExerciseText"/>
      </w:pPr>
      <w:r>
        <w:t>You will begin by creating a new site collection and adding some content. This will provide a source of content for backup and restore operations in later lab exercises.</w:t>
      </w:r>
    </w:p>
    <w:p w:rsidR="00502A07" w:rsidRDefault="00502A07" w:rsidP="000F1241">
      <w:pPr>
        <w:pStyle w:val="LabStepNumbered"/>
      </w:pPr>
      <w:r>
        <w:t xml:space="preserve">Create the </w:t>
      </w:r>
      <w:r w:rsidR="000F1241" w:rsidRPr="000F1241">
        <w:rPr>
          <w:b/>
        </w:rPr>
        <w:t>Wingtip Product Management</w:t>
      </w:r>
      <w:r w:rsidR="000F1241">
        <w:t xml:space="preserve"> Site Collection using Central Administration.</w:t>
      </w:r>
    </w:p>
    <w:p w:rsidR="00502A07" w:rsidRDefault="00502A07" w:rsidP="000F1241">
      <w:pPr>
        <w:pStyle w:val="LabStepLevel2Numbered"/>
      </w:pPr>
      <w:r>
        <w:t>Open</w:t>
      </w:r>
      <w:r w:rsidR="00DA6535">
        <w:t xml:space="preserve"> </w:t>
      </w:r>
      <w:r w:rsidR="00DA6535" w:rsidRPr="00136D45">
        <w:rPr>
          <w:b/>
        </w:rPr>
        <w:t>SharePoint 2010</w:t>
      </w:r>
      <w:r>
        <w:t xml:space="preserve"> </w:t>
      </w:r>
      <w:r w:rsidRPr="00136D45">
        <w:rPr>
          <w:b/>
        </w:rPr>
        <w:t>Central Administration</w:t>
      </w:r>
      <w:r w:rsidR="00DA6535">
        <w:rPr>
          <w:b/>
        </w:rPr>
        <w:t>.</w:t>
      </w:r>
    </w:p>
    <w:p w:rsidR="00502A07" w:rsidRDefault="00502A07" w:rsidP="000F1241">
      <w:pPr>
        <w:pStyle w:val="LabStepLevel2Numbered"/>
      </w:pPr>
      <w:r>
        <w:t xml:space="preserve">On the home page, click </w:t>
      </w:r>
      <w:r>
        <w:rPr>
          <w:b/>
        </w:rPr>
        <w:t>Create Site Collections</w:t>
      </w:r>
      <w:r w:rsidR="00DA6535">
        <w:rPr>
          <w:b/>
        </w:rPr>
        <w:t>.</w:t>
      </w:r>
    </w:p>
    <w:p w:rsidR="00502A07" w:rsidRDefault="00502A07" w:rsidP="000F1241">
      <w:pPr>
        <w:pStyle w:val="LabStepLevel2Numbered"/>
      </w:pPr>
      <w:r>
        <w:t xml:space="preserve">Click the </w:t>
      </w:r>
      <w:r w:rsidRPr="00136D45">
        <w:rPr>
          <w:b/>
        </w:rPr>
        <w:t>Web Application</w:t>
      </w:r>
      <w:r>
        <w:t xml:space="preserve">: dropdown and select </w:t>
      </w:r>
      <w:r>
        <w:rPr>
          <w:b/>
        </w:rPr>
        <w:t>Change Web Application</w:t>
      </w:r>
      <w:r w:rsidR="00DA6535">
        <w:rPr>
          <w:b/>
        </w:rPr>
        <w:t>.</w:t>
      </w:r>
    </w:p>
    <w:p w:rsidR="00502A07" w:rsidRDefault="00502A07" w:rsidP="000F1241">
      <w:pPr>
        <w:pStyle w:val="LabStepLevel2Numbered"/>
      </w:pPr>
      <w:r>
        <w:t xml:space="preserve">Select </w:t>
      </w:r>
      <w:r w:rsidR="00DA6535" w:rsidRPr="00136D45">
        <w:rPr>
          <w:rStyle w:val="InlindeCode"/>
        </w:rPr>
        <w:t>http://intranet.wingtip.com</w:t>
      </w:r>
      <w:r>
        <w:t xml:space="preserve"> from the list</w:t>
      </w:r>
      <w:r w:rsidR="00DA6535">
        <w:t>.</w:t>
      </w:r>
    </w:p>
    <w:p w:rsidR="00502A07" w:rsidRDefault="00502A07" w:rsidP="000F1241">
      <w:pPr>
        <w:pStyle w:val="LabStepLevel2Numbered"/>
      </w:pPr>
      <w:r>
        <w:t>Enter for the Title</w:t>
      </w:r>
      <w:r w:rsidR="000F1241">
        <w:t xml:space="preserve"> </w:t>
      </w:r>
      <w:r w:rsidR="00880871" w:rsidRPr="00136D45">
        <w:rPr>
          <w:b/>
        </w:rPr>
        <w:t xml:space="preserve">Wingtip </w:t>
      </w:r>
      <w:r w:rsidR="000F1241" w:rsidRPr="000F1241">
        <w:rPr>
          <w:b/>
        </w:rPr>
        <w:t>Product Management</w:t>
      </w:r>
      <w:r w:rsidR="000F1241">
        <w:t>.</w:t>
      </w:r>
    </w:p>
    <w:p w:rsidR="000F1241" w:rsidRDefault="000F1241" w:rsidP="000F1241">
      <w:pPr>
        <w:pStyle w:val="LabStepLevel2Numbered"/>
      </w:pPr>
      <w:r>
        <w:t xml:space="preserve">For the URL, enter </w:t>
      </w:r>
      <w:hyperlink r:id="rId14" w:history="1">
        <w:r w:rsidRPr="00136D45">
          <w:rPr>
            <w:rStyle w:val="InlindeCode"/>
          </w:rPr>
          <w:t>http://intranet.wingtip.com/sites/Product</w:t>
        </w:r>
      </w:hyperlink>
      <w:r w:rsidRPr="00136D45">
        <w:rPr>
          <w:rStyle w:val="InlindeCode"/>
        </w:rPr>
        <w:t>Management</w:t>
      </w:r>
      <w:r>
        <w:t>.</w:t>
      </w:r>
    </w:p>
    <w:p w:rsidR="00502A07" w:rsidRDefault="00502A07" w:rsidP="000F1241">
      <w:pPr>
        <w:pStyle w:val="LabStepLevel2Numbered"/>
      </w:pPr>
      <w:r>
        <w:t xml:space="preserve">Choose the </w:t>
      </w:r>
      <w:r>
        <w:rPr>
          <w:b/>
        </w:rPr>
        <w:t>Team Site</w:t>
      </w:r>
      <w:r>
        <w:t xml:space="preserve"> as the template</w:t>
      </w:r>
      <w:r w:rsidR="00DA6535">
        <w:t>.</w:t>
      </w:r>
    </w:p>
    <w:p w:rsidR="00502A07" w:rsidRDefault="00502A07" w:rsidP="000F1241">
      <w:pPr>
        <w:pStyle w:val="LabStepLevel2Numbered"/>
      </w:pPr>
      <w:r>
        <w:t xml:space="preserve">Use </w:t>
      </w:r>
      <w:r w:rsidR="000F1241" w:rsidRPr="00136D45">
        <w:rPr>
          <w:rStyle w:val="InlindeCode"/>
        </w:rPr>
        <w:t>WINGTIP\A</w:t>
      </w:r>
      <w:r w:rsidRPr="00136D45">
        <w:rPr>
          <w:rStyle w:val="InlindeCode"/>
        </w:rPr>
        <w:t>dministrator</w:t>
      </w:r>
      <w:r>
        <w:t xml:space="preserve"> as the Primary Site Collection Administrator</w:t>
      </w:r>
      <w:r w:rsidR="00DA6535">
        <w:t>.</w:t>
      </w:r>
    </w:p>
    <w:p w:rsidR="00502A07" w:rsidRDefault="00502A07" w:rsidP="000F1241">
      <w:pPr>
        <w:pStyle w:val="LabStepLevel2Numbered"/>
      </w:pPr>
      <w:r>
        <w:t xml:space="preserve">Click </w:t>
      </w:r>
      <w:r>
        <w:rPr>
          <w:b/>
        </w:rPr>
        <w:t>OK</w:t>
      </w:r>
      <w:r>
        <w:t xml:space="preserve"> to create the site collection</w:t>
      </w:r>
      <w:r w:rsidR="00DA6535">
        <w:t>.</w:t>
      </w:r>
    </w:p>
    <w:p w:rsidR="00502A07" w:rsidRDefault="00502A07" w:rsidP="000F1241">
      <w:pPr>
        <w:pStyle w:val="LabStepNumbered"/>
      </w:pPr>
      <w:r>
        <w:t xml:space="preserve">Set up security for the </w:t>
      </w:r>
      <w:r w:rsidR="000F1241" w:rsidRPr="000F1241">
        <w:rPr>
          <w:b/>
        </w:rPr>
        <w:t>Wingtip Product Management</w:t>
      </w:r>
      <w:r w:rsidR="000F1241">
        <w:t xml:space="preserve"> </w:t>
      </w:r>
      <w:r>
        <w:t>Site</w:t>
      </w:r>
      <w:r w:rsidR="00835B4A">
        <w:t>.</w:t>
      </w:r>
    </w:p>
    <w:p w:rsidR="00502A07" w:rsidRDefault="00502A07" w:rsidP="0004796F">
      <w:pPr>
        <w:pStyle w:val="LabStepLevel2Numbered"/>
        <w:numPr>
          <w:ilvl w:val="0"/>
          <w:numId w:val="20"/>
        </w:numPr>
      </w:pPr>
      <w:r>
        <w:t xml:space="preserve">When the Site Collection is created, click the URL </w:t>
      </w:r>
      <w:r w:rsidRPr="00136D45">
        <w:rPr>
          <w:rStyle w:val="InlindeCode"/>
        </w:rPr>
        <w:t>http://</w:t>
      </w:r>
      <w:r w:rsidR="000F1241" w:rsidRPr="00136D45">
        <w:rPr>
          <w:rStyle w:val="InlindeCode"/>
        </w:rPr>
        <w:t>intranet.wingtip</w:t>
      </w:r>
      <w:r w:rsidRPr="00136D45">
        <w:rPr>
          <w:rStyle w:val="InlindeCode"/>
        </w:rPr>
        <w:t>.com/</w:t>
      </w:r>
      <w:r w:rsidR="000F1241" w:rsidRPr="00136D45">
        <w:rPr>
          <w:rStyle w:val="InlindeCode"/>
        </w:rPr>
        <w:t>sites</w:t>
      </w:r>
      <w:r w:rsidRPr="00136D45">
        <w:rPr>
          <w:rStyle w:val="InlindeCode"/>
        </w:rPr>
        <w:t>/</w:t>
      </w:r>
      <w:r w:rsidR="000F1241" w:rsidRPr="00136D45">
        <w:rPr>
          <w:rStyle w:val="InlindeCode"/>
        </w:rPr>
        <w:t>ProductManagement</w:t>
      </w:r>
      <w:r w:rsidR="000F1241">
        <w:t xml:space="preserve"> </w:t>
      </w:r>
      <w:r>
        <w:t>to open the site</w:t>
      </w:r>
      <w:r w:rsidR="00835B4A">
        <w:t>.</w:t>
      </w:r>
    </w:p>
    <w:p w:rsidR="00502A07" w:rsidRDefault="00502A07" w:rsidP="0004796F">
      <w:pPr>
        <w:pStyle w:val="LabStepLevel2Numbered"/>
      </w:pPr>
      <w:r>
        <w:t xml:space="preserve">Log in as </w:t>
      </w:r>
      <w:r w:rsidR="00835B4A" w:rsidRPr="00136D45">
        <w:rPr>
          <w:b/>
        </w:rPr>
        <w:t>WINGTIP\</w:t>
      </w:r>
      <w:r w:rsidRPr="00136D45">
        <w:rPr>
          <w:b/>
        </w:rPr>
        <w:t>Administrator</w:t>
      </w:r>
      <w:r>
        <w:t xml:space="preserve"> </w:t>
      </w:r>
      <w:r w:rsidR="004360C3">
        <w:t xml:space="preserve">if </w:t>
      </w:r>
      <w:r>
        <w:t>prompted</w:t>
      </w:r>
      <w:r w:rsidR="00835B4A">
        <w:t>.</w:t>
      </w:r>
    </w:p>
    <w:p w:rsidR="0004796F" w:rsidRDefault="00502A07" w:rsidP="0004796F">
      <w:pPr>
        <w:pStyle w:val="LabStepLevel2Numbered"/>
      </w:pPr>
      <w:r>
        <w:t xml:space="preserve">Click </w:t>
      </w:r>
      <w:r w:rsidRPr="00136D45">
        <w:rPr>
          <w:b/>
        </w:rPr>
        <w:t>Site</w:t>
      </w:r>
      <w:r>
        <w:t xml:space="preserve"> </w:t>
      </w:r>
      <w:r w:rsidRPr="00136D45">
        <w:rPr>
          <w:b/>
        </w:rPr>
        <w:t xml:space="preserve">Actions </w:t>
      </w:r>
      <w:r w:rsidR="00835B4A">
        <w:rPr>
          <w:b/>
        </w:rPr>
        <w:t>»</w:t>
      </w:r>
      <w:r w:rsidRPr="00136D45">
        <w:rPr>
          <w:b/>
        </w:rPr>
        <w:t xml:space="preserve"> Site Permissions</w:t>
      </w:r>
      <w:r w:rsidR="0004796F">
        <w:t>.</w:t>
      </w:r>
    </w:p>
    <w:p w:rsidR="00502A07" w:rsidRPr="002C3E4F" w:rsidRDefault="00502A07" w:rsidP="0004796F">
      <w:pPr>
        <w:pStyle w:val="LabStepScreenshotLevel2"/>
      </w:pPr>
      <w:r>
        <w:drawing>
          <wp:inline distT="0" distB="0" distL="0" distR="0" wp14:anchorId="690DD7C4" wp14:editId="531B65E0">
            <wp:extent cx="1104196" cy="2064190"/>
            <wp:effectExtent l="19050" t="0" r="704" b="0"/>
            <wp:docPr id="2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628" cy="2064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A07" w:rsidRPr="002C3E4F" w:rsidRDefault="00502A07" w:rsidP="0004796F">
      <w:pPr>
        <w:pStyle w:val="LabStepLevel2Numbered"/>
      </w:pPr>
      <w:r>
        <w:t xml:space="preserve">In the </w:t>
      </w:r>
      <w:r w:rsidR="001957FD">
        <w:t>r</w:t>
      </w:r>
      <w:r>
        <w:t xml:space="preserve">ibbon, click </w:t>
      </w:r>
      <w:r>
        <w:rPr>
          <w:b/>
        </w:rPr>
        <w:t>Grant Permissions</w:t>
      </w:r>
      <w:r w:rsidR="00835B4A">
        <w:rPr>
          <w:b/>
        </w:rPr>
        <w:t>.</w:t>
      </w:r>
    </w:p>
    <w:p w:rsidR="00502A07" w:rsidRDefault="00502A07" w:rsidP="0004796F">
      <w:pPr>
        <w:pStyle w:val="LabStepLevel2Numbered"/>
      </w:pPr>
      <w:r>
        <w:t xml:space="preserve">In the Users/Groups field, type </w:t>
      </w:r>
      <w:proofErr w:type="spellStart"/>
      <w:r w:rsidR="00CE2373">
        <w:rPr>
          <w:b/>
        </w:rPr>
        <w:t>TedP</w:t>
      </w:r>
      <w:proofErr w:type="spellEnd"/>
      <w:r w:rsidR="00835B4A">
        <w:rPr>
          <w:b/>
        </w:rPr>
        <w:t>.</w:t>
      </w:r>
    </w:p>
    <w:p w:rsidR="00502A07" w:rsidRDefault="00502A07" w:rsidP="0004796F">
      <w:pPr>
        <w:pStyle w:val="LabStepLevel2Numbered"/>
      </w:pPr>
      <w:r>
        <w:t xml:space="preserve">Make sure that </w:t>
      </w:r>
      <w:r w:rsidR="00CE2373">
        <w:rPr>
          <w:b/>
        </w:rPr>
        <w:t>Wingtip Product</w:t>
      </w:r>
      <w:r w:rsidR="00D503C0">
        <w:rPr>
          <w:b/>
        </w:rPr>
        <w:t xml:space="preserve"> Management</w:t>
      </w:r>
      <w:r w:rsidR="00CE2373">
        <w:rPr>
          <w:b/>
        </w:rPr>
        <w:t xml:space="preserve"> </w:t>
      </w:r>
      <w:r>
        <w:rPr>
          <w:b/>
        </w:rPr>
        <w:t xml:space="preserve">Members [Contribute] </w:t>
      </w:r>
      <w:r>
        <w:t>is selected in the dropdown</w:t>
      </w:r>
      <w:r w:rsidR="00835B4A">
        <w:t>.</w:t>
      </w:r>
    </w:p>
    <w:p w:rsidR="00502A07" w:rsidRDefault="00502A07" w:rsidP="0004796F">
      <w:pPr>
        <w:pStyle w:val="LabStepLevel2Numbered"/>
      </w:pPr>
      <w:r>
        <w:t xml:space="preserve">Click </w:t>
      </w:r>
      <w:r>
        <w:rPr>
          <w:b/>
        </w:rPr>
        <w:t>OK</w:t>
      </w:r>
      <w:r w:rsidR="00835B4A">
        <w:rPr>
          <w:b/>
        </w:rPr>
        <w:t>.</w:t>
      </w:r>
    </w:p>
    <w:p w:rsidR="00502A07" w:rsidRDefault="00502A07" w:rsidP="0004796F">
      <w:pPr>
        <w:pStyle w:val="LabStepLevel2Numbered"/>
      </w:pPr>
      <w:r>
        <w:t xml:space="preserve">In the Ribbon, click </w:t>
      </w:r>
      <w:r>
        <w:rPr>
          <w:b/>
        </w:rPr>
        <w:t>Grant Permissions</w:t>
      </w:r>
      <w:r w:rsidR="00835B4A">
        <w:rPr>
          <w:b/>
        </w:rPr>
        <w:t>.</w:t>
      </w:r>
    </w:p>
    <w:p w:rsidR="00502A07" w:rsidRDefault="00502A07" w:rsidP="0004796F">
      <w:pPr>
        <w:pStyle w:val="LabStepLevel2Numbered"/>
      </w:pPr>
      <w:r>
        <w:t xml:space="preserve">Add </w:t>
      </w:r>
      <w:proofErr w:type="spellStart"/>
      <w:r w:rsidR="004360C3">
        <w:rPr>
          <w:b/>
        </w:rPr>
        <w:t>ScotH</w:t>
      </w:r>
      <w:proofErr w:type="spellEnd"/>
      <w:r w:rsidR="004360C3">
        <w:rPr>
          <w:b/>
        </w:rPr>
        <w:t xml:space="preserve"> </w:t>
      </w:r>
      <w:r>
        <w:t xml:space="preserve">to the </w:t>
      </w:r>
      <w:r w:rsidR="00D503C0">
        <w:rPr>
          <w:b/>
        </w:rPr>
        <w:t xml:space="preserve">Wingtip Product Management </w:t>
      </w:r>
      <w:r>
        <w:rPr>
          <w:b/>
        </w:rPr>
        <w:t xml:space="preserve">Owners [Full Control] </w:t>
      </w:r>
      <w:r>
        <w:t xml:space="preserve">group and click </w:t>
      </w:r>
      <w:r>
        <w:rPr>
          <w:b/>
        </w:rPr>
        <w:t>OK</w:t>
      </w:r>
      <w:r w:rsidR="00835B4A">
        <w:rPr>
          <w:b/>
        </w:rPr>
        <w:t>.</w:t>
      </w:r>
    </w:p>
    <w:p w:rsidR="00502A07" w:rsidRDefault="00502A07" w:rsidP="00CE2373">
      <w:pPr>
        <w:pStyle w:val="LabStepNumbered"/>
      </w:pPr>
      <w:r>
        <w:lastRenderedPageBreak/>
        <w:t>Upload some Top Secret documents</w:t>
      </w:r>
      <w:r w:rsidR="00835B4A">
        <w:t>.</w:t>
      </w:r>
    </w:p>
    <w:p w:rsidR="00502A07" w:rsidRDefault="00502A07" w:rsidP="00CE2373">
      <w:pPr>
        <w:pStyle w:val="LabStepLevel2Numbered"/>
        <w:numPr>
          <w:ilvl w:val="0"/>
          <w:numId w:val="21"/>
        </w:numPr>
      </w:pPr>
      <w:r>
        <w:t xml:space="preserve">Navigate back to the </w:t>
      </w:r>
      <w:r w:rsidR="00C02E55" w:rsidRPr="008C66E3">
        <w:rPr>
          <w:b/>
        </w:rPr>
        <w:t>Wingtip</w:t>
      </w:r>
      <w:r w:rsidR="00C02E55">
        <w:t xml:space="preserve"> </w:t>
      </w:r>
      <w:r w:rsidR="00CE2373" w:rsidRPr="00136D45">
        <w:rPr>
          <w:b/>
        </w:rPr>
        <w:t>Product Management</w:t>
      </w:r>
      <w:r w:rsidR="00CE2373">
        <w:t xml:space="preserve"> </w:t>
      </w:r>
      <w:r>
        <w:t>home page</w:t>
      </w:r>
      <w:r w:rsidR="00835B4A">
        <w:t>.</w:t>
      </w:r>
    </w:p>
    <w:p w:rsidR="00502A07" w:rsidRPr="00084FC6" w:rsidRDefault="00502A07" w:rsidP="00CE2373">
      <w:pPr>
        <w:pStyle w:val="LabStepLevel2Numbered"/>
      </w:pPr>
      <w:r>
        <w:t xml:space="preserve">In the Quick Launch bar, click </w:t>
      </w:r>
      <w:r>
        <w:rPr>
          <w:b/>
        </w:rPr>
        <w:t>Shared Documents</w:t>
      </w:r>
      <w:r w:rsidR="00835B4A">
        <w:rPr>
          <w:b/>
        </w:rPr>
        <w:t>.</w:t>
      </w:r>
    </w:p>
    <w:p w:rsidR="00502A07" w:rsidRDefault="00502A07" w:rsidP="00CE2373">
      <w:pPr>
        <w:pStyle w:val="LabStepLevel2Numbered"/>
      </w:pPr>
      <w:r>
        <w:t xml:space="preserve">In the Ribbon, click the </w:t>
      </w:r>
      <w:r>
        <w:rPr>
          <w:b/>
        </w:rPr>
        <w:t>Documents</w:t>
      </w:r>
      <w:r>
        <w:t xml:space="preserve"> tab</w:t>
      </w:r>
      <w:r w:rsidR="00835B4A">
        <w:t>.</w:t>
      </w:r>
    </w:p>
    <w:p w:rsidR="00CE2373" w:rsidRPr="00CE2373" w:rsidRDefault="00502A07" w:rsidP="00CE2373">
      <w:pPr>
        <w:pStyle w:val="LabStepLevel2Numbered"/>
      </w:pPr>
      <w:r>
        <w:t xml:space="preserve">In the Ribbon, click </w:t>
      </w:r>
      <w:r>
        <w:rPr>
          <w:b/>
        </w:rPr>
        <w:t>Upload Document</w:t>
      </w:r>
      <w:r w:rsidR="00835B4A">
        <w:rPr>
          <w:b/>
        </w:rPr>
        <w:t>.</w:t>
      </w:r>
    </w:p>
    <w:p w:rsidR="00502A07" w:rsidRPr="00084FC6" w:rsidRDefault="00502A07" w:rsidP="00136D45">
      <w:pPr>
        <w:pStyle w:val="LabStepScreenshotLevel2"/>
      </w:pPr>
      <w:r w:rsidRPr="00136D45">
        <w:rPr>
          <w:rStyle w:val="LabStepScreenshotFrame"/>
        </w:rPr>
        <w:drawing>
          <wp:inline distT="0" distB="0" distL="0" distR="0" wp14:anchorId="5D201CE3" wp14:editId="34011A7D">
            <wp:extent cx="2706043" cy="985793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534" cy="98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A07" w:rsidRDefault="00502A07" w:rsidP="00CE2373">
      <w:pPr>
        <w:pStyle w:val="LabStepLevel2Numbered"/>
      </w:pPr>
      <w:r>
        <w:t xml:space="preserve">Click the </w:t>
      </w:r>
      <w:r>
        <w:rPr>
          <w:b/>
        </w:rPr>
        <w:t xml:space="preserve">Browse </w:t>
      </w:r>
      <w:r>
        <w:t>button</w:t>
      </w:r>
      <w:r w:rsidR="001957FD">
        <w:t>.</w:t>
      </w:r>
    </w:p>
    <w:p w:rsidR="00502A07" w:rsidRDefault="00CE2373" w:rsidP="00CE2373">
      <w:pPr>
        <w:pStyle w:val="LabStepLevel2Numbered"/>
      </w:pPr>
      <w:r>
        <w:t xml:space="preserve">Navigate to </w:t>
      </w:r>
      <w:r w:rsidRPr="00136D45">
        <w:rPr>
          <w:rStyle w:val="InlindeCode"/>
        </w:rPr>
        <w:t>[[Lab Files]]\</w:t>
      </w:r>
      <w:r w:rsidR="004360C3" w:rsidRPr="00136D45">
        <w:rPr>
          <w:rStyle w:val="InlindeCode"/>
        </w:rPr>
        <w:t>Starter Files\</w:t>
      </w:r>
      <w:r w:rsidR="001957FD" w:rsidRPr="00136D45">
        <w:rPr>
          <w:rStyle w:val="InlindeCode"/>
        </w:rPr>
        <w:t>.</w:t>
      </w:r>
    </w:p>
    <w:p w:rsidR="00502A07" w:rsidRPr="00084FC6" w:rsidRDefault="00502A07" w:rsidP="00CE2373">
      <w:pPr>
        <w:pStyle w:val="LabStepLevel2Numbered"/>
      </w:pPr>
      <w:r>
        <w:t xml:space="preserve">Select </w:t>
      </w:r>
      <w:r w:rsidR="00F32787" w:rsidRPr="00136D45">
        <w:rPr>
          <w:rStyle w:val="InlindeCode"/>
        </w:rPr>
        <w:t>Wingtip</w:t>
      </w:r>
      <w:r w:rsidR="00CE2373" w:rsidRPr="00136D45">
        <w:rPr>
          <w:rStyle w:val="InlindeCode"/>
        </w:rPr>
        <w:t>ProductIdeas.docx</w:t>
      </w:r>
      <w:r>
        <w:rPr>
          <w:b/>
        </w:rPr>
        <w:t xml:space="preserve"> </w:t>
      </w:r>
      <w:r>
        <w:t xml:space="preserve">and click </w:t>
      </w:r>
      <w:r>
        <w:rPr>
          <w:b/>
        </w:rPr>
        <w:t>Open</w:t>
      </w:r>
      <w:r w:rsidR="001957FD">
        <w:rPr>
          <w:b/>
        </w:rPr>
        <w:t>.</w:t>
      </w:r>
    </w:p>
    <w:p w:rsidR="00502A07" w:rsidRDefault="00502A07" w:rsidP="00CE2373">
      <w:pPr>
        <w:pStyle w:val="LabStepLevel2Numbered"/>
      </w:pPr>
      <w:r>
        <w:t xml:space="preserve">Click </w:t>
      </w:r>
      <w:r>
        <w:rPr>
          <w:b/>
        </w:rPr>
        <w:t>OK</w:t>
      </w:r>
      <w:r>
        <w:t xml:space="preserve"> on the </w:t>
      </w:r>
      <w:r w:rsidRPr="00136D45">
        <w:rPr>
          <w:b/>
        </w:rPr>
        <w:t>Upload Document</w:t>
      </w:r>
      <w:r>
        <w:t xml:space="preserve"> window</w:t>
      </w:r>
      <w:r w:rsidR="001957FD">
        <w:t>.</w:t>
      </w:r>
    </w:p>
    <w:p w:rsidR="00502A07" w:rsidRDefault="00502A07" w:rsidP="00CE2373">
      <w:pPr>
        <w:pStyle w:val="LabStepLevel2Numbered"/>
      </w:pPr>
      <w:r>
        <w:t xml:space="preserve">Click </w:t>
      </w:r>
      <w:r>
        <w:rPr>
          <w:b/>
        </w:rPr>
        <w:t>Save</w:t>
      </w:r>
      <w:r>
        <w:t xml:space="preserve"> on the Shared Documents – </w:t>
      </w:r>
      <w:r w:rsidR="00CE2373" w:rsidRPr="00CE2373">
        <w:t>ProductIdeas.docx</w:t>
      </w:r>
      <w:r>
        <w:t xml:space="preserve"> window</w:t>
      </w:r>
      <w:r w:rsidR="001957FD">
        <w:t>.</w:t>
      </w:r>
    </w:p>
    <w:p w:rsidR="00502A07" w:rsidRDefault="00502A07" w:rsidP="00CE2373">
      <w:pPr>
        <w:pStyle w:val="LabStepLevel2Numbered"/>
      </w:pPr>
      <w:r>
        <w:t xml:space="preserve">Repeat </w:t>
      </w:r>
      <w:r w:rsidR="00CE2373">
        <w:rPr>
          <w:b/>
        </w:rPr>
        <w:t>Steps 3d – 3i</w:t>
      </w:r>
      <w:r>
        <w:t xml:space="preserve"> for the documents </w:t>
      </w:r>
      <w:r w:rsidR="00F32787" w:rsidRPr="00136D45">
        <w:rPr>
          <w:rStyle w:val="InlindeCode"/>
        </w:rPr>
        <w:t>WingtipProduct</w:t>
      </w:r>
      <w:r w:rsidRPr="00136D45">
        <w:rPr>
          <w:rStyle w:val="InlindeCode"/>
        </w:rPr>
        <w:t>Details</w:t>
      </w:r>
      <w:r w:rsidR="00F32787" w:rsidRPr="00136D45">
        <w:rPr>
          <w:rStyle w:val="InlindeCode"/>
        </w:rPr>
        <w:t>.docx</w:t>
      </w:r>
      <w:r>
        <w:rPr>
          <w:b/>
        </w:rPr>
        <w:t xml:space="preserve"> </w:t>
      </w:r>
      <w:r>
        <w:t xml:space="preserve">and </w:t>
      </w:r>
      <w:r w:rsidR="00F32787" w:rsidRPr="00136D45">
        <w:rPr>
          <w:rStyle w:val="InlindeCode"/>
        </w:rPr>
        <w:t>WingtipProductTest</w:t>
      </w:r>
      <w:r w:rsidRPr="00136D45">
        <w:rPr>
          <w:rStyle w:val="InlindeCode"/>
        </w:rPr>
        <w:t>Results</w:t>
      </w:r>
      <w:r w:rsidR="00F32787" w:rsidRPr="00136D45">
        <w:rPr>
          <w:rStyle w:val="InlindeCode"/>
        </w:rPr>
        <w:t>.docx</w:t>
      </w:r>
      <w:r w:rsidR="00F32787" w:rsidRPr="00F32787">
        <w:t>.</w:t>
      </w:r>
    </w:p>
    <w:p w:rsidR="00502A07" w:rsidRDefault="00502A07" w:rsidP="00264CDA">
      <w:pPr>
        <w:pStyle w:val="Heading3"/>
      </w:pPr>
      <w:bookmarkStart w:id="1" w:name="_Toc250386518"/>
      <w:r>
        <w:t>Exercise 2:</w:t>
      </w:r>
      <w:r w:rsidR="009E26A2">
        <w:t xml:space="preserve"> </w:t>
      </w:r>
      <w:r>
        <w:t>Back up the Pro</w:t>
      </w:r>
      <w:r w:rsidR="00C33A65">
        <w:t>duct Management</w:t>
      </w:r>
      <w:r>
        <w:t xml:space="preserve"> Site with PowerShell and SQL</w:t>
      </w:r>
      <w:bookmarkEnd w:id="1"/>
    </w:p>
    <w:p w:rsidR="00502A07" w:rsidRDefault="00502A07" w:rsidP="00F32787">
      <w:pPr>
        <w:pStyle w:val="LabStepNumbered"/>
        <w:numPr>
          <w:ilvl w:val="0"/>
          <w:numId w:val="22"/>
        </w:numPr>
      </w:pPr>
      <w:r>
        <w:t>Create a backup directory</w:t>
      </w:r>
      <w:r w:rsidR="004609BD">
        <w:t>.</w:t>
      </w:r>
    </w:p>
    <w:p w:rsidR="00502A07" w:rsidRDefault="00502A07" w:rsidP="00F32787">
      <w:pPr>
        <w:pStyle w:val="LabStepLevel2Numbered"/>
        <w:numPr>
          <w:ilvl w:val="0"/>
          <w:numId w:val="23"/>
        </w:numPr>
      </w:pPr>
      <w:r>
        <w:t xml:space="preserve">In </w:t>
      </w:r>
      <w:r w:rsidRPr="00136D45">
        <w:rPr>
          <w:b/>
        </w:rPr>
        <w:t>Windows Explorer</w:t>
      </w:r>
      <w:r>
        <w:t xml:space="preserve">, navigate to the root of the </w:t>
      </w:r>
      <w:r w:rsidRPr="00136D45">
        <w:rPr>
          <w:rStyle w:val="InlindeCode"/>
        </w:rPr>
        <w:t>C:\</w:t>
      </w:r>
      <w:r>
        <w:t xml:space="preserve"> drive</w:t>
      </w:r>
      <w:r w:rsidR="004609BD">
        <w:t>.</w:t>
      </w:r>
    </w:p>
    <w:p w:rsidR="00502A07" w:rsidRDefault="00502A07" w:rsidP="00F32787">
      <w:pPr>
        <w:pStyle w:val="LabStepLevel2Numbered"/>
      </w:pPr>
      <w:r>
        <w:t xml:space="preserve">Make a new folder called </w:t>
      </w:r>
      <w:proofErr w:type="spellStart"/>
      <w:r w:rsidRPr="00136D45">
        <w:rPr>
          <w:rStyle w:val="InlindeCode"/>
        </w:rPr>
        <w:t>SPBackups</w:t>
      </w:r>
      <w:proofErr w:type="spellEnd"/>
      <w:r w:rsidR="004609BD">
        <w:rPr>
          <w:b/>
        </w:rPr>
        <w:t>.</w:t>
      </w:r>
    </w:p>
    <w:p w:rsidR="00502A07" w:rsidRDefault="00502A07" w:rsidP="00F32787">
      <w:pPr>
        <w:pStyle w:val="LabStepNumbered"/>
      </w:pPr>
      <w:r>
        <w:t xml:space="preserve">Use </w:t>
      </w:r>
      <w:r w:rsidR="004E0E1F">
        <w:t xml:space="preserve">Windows </w:t>
      </w:r>
      <w:r>
        <w:t>PowerShell to back up the Pro</w:t>
      </w:r>
      <w:r w:rsidR="00F32787">
        <w:t xml:space="preserve">duct Management </w:t>
      </w:r>
      <w:r>
        <w:t>site</w:t>
      </w:r>
      <w:r w:rsidR="004609BD">
        <w:t>.</w:t>
      </w:r>
    </w:p>
    <w:p w:rsidR="00502A07" w:rsidRDefault="00502A07" w:rsidP="00F32787">
      <w:pPr>
        <w:pStyle w:val="LabStepLevel2Numbered"/>
        <w:numPr>
          <w:ilvl w:val="0"/>
          <w:numId w:val="24"/>
        </w:numPr>
      </w:pPr>
      <w:r>
        <w:t xml:space="preserve">Open the </w:t>
      </w:r>
      <w:r w:rsidRPr="00136D45">
        <w:rPr>
          <w:b/>
        </w:rPr>
        <w:t>SharePoint 2010 Management Console</w:t>
      </w:r>
      <w:r w:rsidR="004609BD">
        <w:t>.</w:t>
      </w:r>
    </w:p>
    <w:p w:rsidR="00F32787" w:rsidRDefault="00502A07" w:rsidP="00F32787">
      <w:pPr>
        <w:pStyle w:val="LabStepLevel2Numbered"/>
      </w:pPr>
      <w:r>
        <w:t xml:space="preserve">Type the following </w:t>
      </w:r>
      <w:r w:rsidR="00F32787">
        <w:t xml:space="preserve">and press </w:t>
      </w:r>
      <w:r w:rsidR="004E0E1F" w:rsidRPr="00136D45">
        <w:rPr>
          <w:rStyle w:val="InlindeCode"/>
        </w:rPr>
        <w:t>[</w:t>
      </w:r>
      <w:r w:rsidR="00F32787" w:rsidRPr="00136D45">
        <w:rPr>
          <w:rStyle w:val="InlindeCode"/>
        </w:rPr>
        <w:t>Enter</w:t>
      </w:r>
      <w:r w:rsidR="004E0E1F" w:rsidRPr="00136D45">
        <w:rPr>
          <w:rStyle w:val="InlindeCode"/>
        </w:rPr>
        <w:t>]</w:t>
      </w:r>
      <w:r w:rsidR="00F32787">
        <w:t>.</w:t>
      </w:r>
    </w:p>
    <w:p w:rsidR="00F32787" w:rsidRPr="00F32787" w:rsidRDefault="00502A07" w:rsidP="00F32787">
      <w:pPr>
        <w:pStyle w:val="LabStepCodeBlockLevel2"/>
        <w:rPr>
          <w:rStyle w:val="CodeChar"/>
          <w:rFonts w:ascii="Verdana" w:hAnsi="Verdana" w:cstheme="minorBidi"/>
          <w:sz w:val="16"/>
          <w:szCs w:val="22"/>
          <w:shd w:val="clear" w:color="auto" w:fill="auto"/>
        </w:rPr>
      </w:pPr>
      <w:r w:rsidRPr="00CA658F">
        <w:rPr>
          <w:rStyle w:val="CodeChar"/>
        </w:rPr>
        <w:t>Backup-SPSite http://</w:t>
      </w:r>
      <w:r w:rsidR="00F32787">
        <w:rPr>
          <w:rStyle w:val="CodeChar"/>
        </w:rPr>
        <w:t>intranet</w:t>
      </w:r>
      <w:r w:rsidRPr="00CA658F">
        <w:rPr>
          <w:rStyle w:val="CodeChar"/>
        </w:rPr>
        <w:t>.wingtip.com/</w:t>
      </w:r>
      <w:r w:rsidR="00F32787">
        <w:rPr>
          <w:rStyle w:val="CodeChar"/>
        </w:rPr>
        <w:t>sites</w:t>
      </w:r>
      <w:r w:rsidRPr="00CA658F">
        <w:rPr>
          <w:rStyle w:val="CodeChar"/>
        </w:rPr>
        <w:t>/</w:t>
      </w:r>
      <w:r w:rsidR="00F32787">
        <w:rPr>
          <w:rStyle w:val="CodeChar"/>
        </w:rPr>
        <w:t xml:space="preserve">ProductManagement </w:t>
      </w:r>
      <w:r w:rsidR="00F32787">
        <w:rPr>
          <w:rStyle w:val="CodeChar"/>
        </w:rPr>
        <w:br/>
      </w:r>
      <w:r w:rsidRPr="00CA658F">
        <w:rPr>
          <w:rStyle w:val="CodeChar"/>
        </w:rPr>
        <w:t>-path "C:\SPBackups\</w:t>
      </w:r>
      <w:r w:rsidR="00F32787">
        <w:rPr>
          <w:rStyle w:val="CodeChar"/>
        </w:rPr>
        <w:t>ProductManagement</w:t>
      </w:r>
      <w:r w:rsidRPr="00CA658F">
        <w:rPr>
          <w:rStyle w:val="CodeChar"/>
        </w:rPr>
        <w:t>.bak"</w:t>
      </w:r>
    </w:p>
    <w:p w:rsidR="00502A07" w:rsidRDefault="00502A07" w:rsidP="00F32787">
      <w:pPr>
        <w:pStyle w:val="LabStepLevel2Numbered"/>
      </w:pPr>
      <w:r>
        <w:t xml:space="preserve">Open up </w:t>
      </w:r>
      <w:r w:rsidRPr="00136D45">
        <w:rPr>
          <w:rStyle w:val="InlindeCode"/>
        </w:rPr>
        <w:t>C:\SPBackups</w:t>
      </w:r>
      <w:r>
        <w:t xml:space="preserve"> to verify that the backup completed</w:t>
      </w:r>
      <w:r w:rsidR="004609BD">
        <w:t>.</w:t>
      </w:r>
    </w:p>
    <w:p w:rsidR="00502A07" w:rsidRDefault="00502A07" w:rsidP="00F32787">
      <w:pPr>
        <w:pStyle w:val="LabStepNumbered"/>
      </w:pPr>
      <w:r>
        <w:t>Create a Database Snapshot in SQL</w:t>
      </w:r>
      <w:r w:rsidR="004609BD">
        <w:t>.</w:t>
      </w:r>
    </w:p>
    <w:p w:rsidR="00502A07" w:rsidRDefault="007841A4" w:rsidP="00F32787">
      <w:pPr>
        <w:pStyle w:val="LabStepLevel2Numbered"/>
        <w:numPr>
          <w:ilvl w:val="0"/>
          <w:numId w:val="25"/>
        </w:numPr>
      </w:pPr>
      <w:r>
        <w:t>O</w:t>
      </w:r>
      <w:r w:rsidR="00502A07">
        <w:t xml:space="preserve">pen </w:t>
      </w:r>
      <w:r w:rsidR="00502A07" w:rsidRPr="00136D45">
        <w:rPr>
          <w:b/>
        </w:rPr>
        <w:t>SQL Server Management Studio</w:t>
      </w:r>
      <w:r w:rsidR="00502A07">
        <w:t xml:space="preserve"> by clicking </w:t>
      </w:r>
      <w:r w:rsidR="00502A07" w:rsidRPr="00136D45">
        <w:rPr>
          <w:b/>
        </w:rPr>
        <w:t>Start</w:t>
      </w:r>
      <w:r w:rsidR="00502A07" w:rsidRPr="00D75396">
        <w:t xml:space="preserve"> </w:t>
      </w:r>
      <w:r w:rsidR="00653FAE">
        <w:t>»</w:t>
      </w:r>
      <w:r w:rsidR="00502A07" w:rsidRPr="00D75396">
        <w:t xml:space="preserve"> </w:t>
      </w:r>
      <w:r w:rsidR="00502A07" w:rsidRPr="00136D45">
        <w:rPr>
          <w:b/>
        </w:rPr>
        <w:t>All Programs</w:t>
      </w:r>
      <w:r w:rsidR="00502A07" w:rsidRPr="00D75396">
        <w:t xml:space="preserve"> </w:t>
      </w:r>
      <w:r w:rsidR="00653FAE">
        <w:t>»</w:t>
      </w:r>
      <w:r w:rsidR="00502A07" w:rsidRPr="00D75396">
        <w:t xml:space="preserve"> </w:t>
      </w:r>
      <w:r w:rsidR="00502A07" w:rsidRPr="00136D45">
        <w:rPr>
          <w:b/>
        </w:rPr>
        <w:t>Microsoft SQL Server 2008</w:t>
      </w:r>
      <w:r w:rsidR="00502A07" w:rsidRPr="00D75396">
        <w:t xml:space="preserve"> </w:t>
      </w:r>
      <w:r w:rsidR="00695BDC" w:rsidRPr="00136D45">
        <w:rPr>
          <w:b/>
        </w:rPr>
        <w:t>R2</w:t>
      </w:r>
      <w:r w:rsidR="00653FAE">
        <w:t>»</w:t>
      </w:r>
      <w:r w:rsidR="00502A07" w:rsidRPr="00D75396">
        <w:t xml:space="preserve"> </w:t>
      </w:r>
      <w:r w:rsidR="00502A07" w:rsidRPr="00136D45">
        <w:rPr>
          <w:b/>
        </w:rPr>
        <w:t>SQL Server Management Studio</w:t>
      </w:r>
      <w:r w:rsidR="004609BD">
        <w:rPr>
          <w:b/>
        </w:rPr>
        <w:t>.</w:t>
      </w:r>
    </w:p>
    <w:p w:rsidR="00502A07" w:rsidRPr="00D75396" w:rsidRDefault="00502A07" w:rsidP="00F32787">
      <w:pPr>
        <w:pStyle w:val="LabStepLevel2Numbered"/>
      </w:pPr>
      <w:r>
        <w:t xml:space="preserve">On the Connect to Server dialog box, click </w:t>
      </w:r>
      <w:r w:rsidRPr="00136D45">
        <w:rPr>
          <w:b/>
        </w:rPr>
        <w:t>Connect</w:t>
      </w:r>
      <w:r w:rsidR="004609BD">
        <w:rPr>
          <w:b/>
        </w:rPr>
        <w:t>.</w:t>
      </w:r>
    </w:p>
    <w:p w:rsidR="00502A07" w:rsidRPr="00D75396" w:rsidRDefault="00502A07" w:rsidP="00F32787">
      <w:pPr>
        <w:pStyle w:val="LabStepLevel2Numbered"/>
      </w:pPr>
      <w:r>
        <w:t xml:space="preserve">Expand the </w:t>
      </w:r>
      <w:r w:rsidRPr="00136D45">
        <w:rPr>
          <w:b/>
        </w:rPr>
        <w:t>Databases</w:t>
      </w:r>
      <w:r>
        <w:t xml:space="preserve"> tree </w:t>
      </w:r>
      <w:r w:rsidR="004609BD">
        <w:t>.</w:t>
      </w:r>
    </w:p>
    <w:p w:rsidR="00502A07" w:rsidRDefault="00502A07" w:rsidP="00F32787">
      <w:pPr>
        <w:pStyle w:val="LabStepLevel2Numbered"/>
      </w:pPr>
      <w:r>
        <w:t xml:space="preserve">Scroll through the database list and find </w:t>
      </w:r>
      <w:proofErr w:type="spellStart"/>
      <w:r w:rsidR="00F32787" w:rsidRPr="00F32787">
        <w:rPr>
          <w:b/>
        </w:rPr>
        <w:t>WingtipIntranet_ContentDB</w:t>
      </w:r>
      <w:proofErr w:type="spellEnd"/>
      <w:r w:rsidR="00F32787">
        <w:t>.</w:t>
      </w:r>
    </w:p>
    <w:p w:rsidR="00F349CB" w:rsidRPr="00136D45" w:rsidRDefault="00502A07" w:rsidP="00F32787">
      <w:pPr>
        <w:pStyle w:val="LabStepLevel2Numbered"/>
      </w:pPr>
      <w:r w:rsidRPr="00136D45">
        <w:t xml:space="preserve">Right-click on </w:t>
      </w:r>
      <w:proofErr w:type="spellStart"/>
      <w:r w:rsidR="00F32787" w:rsidRPr="00136D45">
        <w:rPr>
          <w:b/>
        </w:rPr>
        <w:t>WingtipIntranet_ContentDB</w:t>
      </w:r>
      <w:proofErr w:type="spellEnd"/>
      <w:r w:rsidR="00F32787" w:rsidRPr="00136D45">
        <w:t xml:space="preserve"> </w:t>
      </w:r>
      <w:r w:rsidRPr="00136D45">
        <w:t xml:space="preserve">and select </w:t>
      </w:r>
      <w:r w:rsidRPr="00136D45">
        <w:rPr>
          <w:b/>
        </w:rPr>
        <w:t>New Query</w:t>
      </w:r>
      <w:r w:rsidR="00F32787" w:rsidRPr="00136D45">
        <w:t>.</w:t>
      </w:r>
      <w:r w:rsidR="00F349CB" w:rsidRPr="00136D45">
        <w:t xml:space="preserve"> </w:t>
      </w:r>
    </w:p>
    <w:p w:rsidR="00F32787" w:rsidRPr="00136D45" w:rsidRDefault="00502A07" w:rsidP="00F32787">
      <w:pPr>
        <w:pStyle w:val="LabStepLevel2Numbered"/>
      </w:pPr>
      <w:r w:rsidRPr="00136D45">
        <w:t xml:space="preserve">In the </w:t>
      </w:r>
      <w:r w:rsidRPr="00136D45">
        <w:rPr>
          <w:b/>
        </w:rPr>
        <w:t>Query</w:t>
      </w:r>
      <w:r w:rsidRPr="00136D45">
        <w:t xml:space="preserve"> pane that opens, type the following script:</w:t>
      </w:r>
    </w:p>
    <w:p w:rsidR="00502A07" w:rsidRPr="00F32787" w:rsidRDefault="00502A07" w:rsidP="00F32787">
      <w:pPr>
        <w:pStyle w:val="LabStepCodeBlockLevel2"/>
      </w:pPr>
      <w:r w:rsidRPr="00D75396">
        <w:rPr>
          <w:rStyle w:val="CodeChar"/>
        </w:rPr>
        <w:t xml:space="preserve">CREATE DATABASE </w:t>
      </w:r>
      <w:r w:rsidR="00F32787">
        <w:rPr>
          <w:rStyle w:val="CodeChar"/>
        </w:rPr>
        <w:t>WingtipIntranet_</w:t>
      </w:r>
      <w:r w:rsidR="00F32787" w:rsidRPr="00F32787">
        <w:rPr>
          <w:rStyle w:val="CodeChar"/>
        </w:rPr>
        <w:t>ContentDB</w:t>
      </w:r>
      <w:r w:rsidRPr="00D75396">
        <w:rPr>
          <w:rStyle w:val="CodeChar"/>
        </w:rPr>
        <w:t xml:space="preserve">_Snapshot </w:t>
      </w:r>
      <w:r w:rsidRPr="00D75396">
        <w:rPr>
          <w:rStyle w:val="CodeChar"/>
        </w:rPr>
        <w:br/>
        <w:t>ON (NAME = "</w:t>
      </w:r>
      <w:r w:rsidR="00F32787" w:rsidRPr="00F32787">
        <w:t>WingtipIntranet_ContentDB</w:t>
      </w:r>
      <w:r w:rsidRPr="00D75396">
        <w:rPr>
          <w:rStyle w:val="CodeChar"/>
        </w:rPr>
        <w:t xml:space="preserve">", </w:t>
      </w:r>
      <w:r w:rsidRPr="00D75396">
        <w:rPr>
          <w:rStyle w:val="CodeChar"/>
        </w:rPr>
        <w:br/>
        <w:t>Filename = 'C:\SPBackups\</w:t>
      </w:r>
      <w:r w:rsidR="00F32787">
        <w:rPr>
          <w:rStyle w:val="CodeChar"/>
        </w:rPr>
        <w:t>WingtipIntranet</w:t>
      </w:r>
      <w:r w:rsidR="00040A65">
        <w:rPr>
          <w:rStyle w:val="CodeChar"/>
        </w:rPr>
        <w:t>_Snapshot</w:t>
      </w:r>
      <w:r w:rsidRPr="00D75396">
        <w:rPr>
          <w:rStyle w:val="CodeChar"/>
        </w:rPr>
        <w:t>.ss')</w:t>
      </w:r>
      <w:r w:rsidRPr="00D75396">
        <w:rPr>
          <w:rStyle w:val="CodeChar"/>
        </w:rPr>
        <w:br/>
        <w:t>AS SNAPSHOT OF "</w:t>
      </w:r>
      <w:r w:rsidR="00636F6B">
        <w:rPr>
          <w:rStyle w:val="CodeChar"/>
        </w:rPr>
        <w:t>Wingtip</w:t>
      </w:r>
      <w:r w:rsidR="00F32787">
        <w:rPr>
          <w:rStyle w:val="CodeChar"/>
        </w:rPr>
        <w:t>Intranet</w:t>
      </w:r>
      <w:r w:rsidR="00040A65">
        <w:rPr>
          <w:rStyle w:val="CodeChar"/>
        </w:rPr>
        <w:t>_ContentDB</w:t>
      </w:r>
      <w:r w:rsidRPr="00D75396">
        <w:rPr>
          <w:rStyle w:val="CodeChar"/>
        </w:rPr>
        <w:t>";</w:t>
      </w:r>
    </w:p>
    <w:p w:rsidR="00502A07" w:rsidRPr="00136D45" w:rsidRDefault="00502A07" w:rsidP="00636F6B">
      <w:pPr>
        <w:pStyle w:val="LabStepLevel2Numbered"/>
      </w:pPr>
      <w:r w:rsidRPr="00136D45">
        <w:t xml:space="preserve">In the toolbar above the Query window, click the </w:t>
      </w:r>
      <w:r w:rsidRPr="00136D45">
        <w:rPr>
          <w:b/>
        </w:rPr>
        <w:t>Execute</w:t>
      </w:r>
      <w:r w:rsidRPr="00136D45">
        <w:t xml:space="preserve"> button </w:t>
      </w:r>
      <w:r w:rsidRPr="00136D45">
        <w:rPr>
          <w:noProof/>
        </w:rPr>
        <w:drawing>
          <wp:inline distT="0" distB="0" distL="0" distR="0" wp14:anchorId="29620813" wp14:editId="30DC9280">
            <wp:extent cx="542265" cy="170858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95" cy="170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A07" w:rsidRPr="00136D45" w:rsidRDefault="00502A07" w:rsidP="00636F6B">
      <w:pPr>
        <w:pStyle w:val="LabStepLevel2Numbered"/>
      </w:pPr>
      <w:r w:rsidRPr="00136D45">
        <w:t xml:space="preserve">Underneath the Query window, you will receive a message that the </w:t>
      </w:r>
      <w:r w:rsidRPr="00136D45">
        <w:rPr>
          <w:b/>
        </w:rPr>
        <w:t>Command</w:t>
      </w:r>
      <w:r w:rsidRPr="00136D45">
        <w:t xml:space="preserve"> completed successfully.</w:t>
      </w:r>
      <w:r w:rsidR="009E26A2" w:rsidRPr="00136D45">
        <w:t xml:space="preserve"> </w:t>
      </w:r>
    </w:p>
    <w:p w:rsidR="00502A07" w:rsidRPr="00687A71" w:rsidRDefault="00502A07" w:rsidP="00636F6B">
      <w:pPr>
        <w:pStyle w:val="LabStepNumbered"/>
        <w:rPr>
          <w:b/>
        </w:rPr>
      </w:pPr>
      <w:r>
        <w:t>Verify that the snapshot file exists</w:t>
      </w:r>
      <w:r w:rsidR="00C02E55">
        <w:t>.</w:t>
      </w:r>
    </w:p>
    <w:p w:rsidR="00502A07" w:rsidRPr="00136D45" w:rsidRDefault="00502A07" w:rsidP="00636F6B">
      <w:pPr>
        <w:pStyle w:val="LabStepLevel2Numbered"/>
        <w:numPr>
          <w:ilvl w:val="0"/>
          <w:numId w:val="26"/>
        </w:numPr>
      </w:pPr>
      <w:r w:rsidRPr="00136D45">
        <w:t xml:space="preserve">In the </w:t>
      </w:r>
      <w:r w:rsidRPr="00136D45">
        <w:rPr>
          <w:b/>
        </w:rPr>
        <w:t>Object Explorer</w:t>
      </w:r>
      <w:r w:rsidRPr="00136D45">
        <w:t xml:space="preserve"> pane in </w:t>
      </w:r>
      <w:r w:rsidRPr="00136D45">
        <w:rPr>
          <w:b/>
        </w:rPr>
        <w:t>SQL Server Management Studio</w:t>
      </w:r>
      <w:r w:rsidRPr="00136D45">
        <w:t xml:space="preserve">, expand the </w:t>
      </w:r>
      <w:r w:rsidRPr="00136D45">
        <w:rPr>
          <w:b/>
        </w:rPr>
        <w:t>Database Snapshots</w:t>
      </w:r>
      <w:r w:rsidRPr="00136D45">
        <w:t xml:space="preserve"> folder and verify that </w:t>
      </w:r>
      <w:proofErr w:type="spellStart"/>
      <w:r w:rsidR="00636F6B" w:rsidRPr="00136D45">
        <w:rPr>
          <w:b/>
        </w:rPr>
        <w:t>WingtipIntranet_ContentDB</w:t>
      </w:r>
      <w:proofErr w:type="spellEnd"/>
      <w:r w:rsidRPr="00136D45">
        <w:t xml:space="preserve"> exists there</w:t>
      </w:r>
    </w:p>
    <w:p w:rsidR="00502A07" w:rsidRPr="00136D45" w:rsidRDefault="00502A07" w:rsidP="00EA3137">
      <w:pPr>
        <w:pStyle w:val="LabStepLevel2Numbered"/>
      </w:pPr>
      <w:r w:rsidRPr="00136D45">
        <w:lastRenderedPageBreak/>
        <w:t xml:space="preserve">Open </w:t>
      </w:r>
      <w:r w:rsidRPr="00136D45">
        <w:rPr>
          <w:rStyle w:val="InlindeCode"/>
        </w:rPr>
        <w:t>C:\SPBackups</w:t>
      </w:r>
      <w:r w:rsidRPr="00136D45">
        <w:t xml:space="preserve"> and verify that the </w:t>
      </w:r>
      <w:proofErr w:type="spellStart"/>
      <w:r w:rsidR="00EA3137" w:rsidRPr="00136D45">
        <w:rPr>
          <w:rStyle w:val="InlindeCode"/>
        </w:rPr>
        <w:t>WingtipIntranet_Snapshot</w:t>
      </w:r>
      <w:r w:rsidR="00636F6B" w:rsidRPr="00136D45">
        <w:rPr>
          <w:rStyle w:val="InlindeCode"/>
        </w:rPr>
        <w:t>.ss</w:t>
      </w:r>
      <w:proofErr w:type="spellEnd"/>
      <w:r w:rsidRPr="00136D45">
        <w:t xml:space="preserve"> file exists</w:t>
      </w:r>
      <w:r w:rsidR="00636F6B" w:rsidRPr="00136D45">
        <w:t>.</w:t>
      </w:r>
    </w:p>
    <w:p w:rsidR="00502A07" w:rsidRPr="00136D45" w:rsidRDefault="00502A07" w:rsidP="00636F6B">
      <w:pPr>
        <w:pStyle w:val="LabStepLevel2Numbered"/>
      </w:pPr>
      <w:r w:rsidRPr="00136D45">
        <w:t xml:space="preserve">Switch back to the </w:t>
      </w:r>
      <w:r w:rsidR="00695BDC" w:rsidRPr="00136D45">
        <w:rPr>
          <w:b/>
        </w:rPr>
        <w:t>Site Collection Documents</w:t>
      </w:r>
      <w:r w:rsidRPr="00136D45">
        <w:t xml:space="preserve"> library</w:t>
      </w:r>
      <w:r w:rsidR="00280260">
        <w:t xml:space="preserve"> in </w:t>
      </w:r>
      <w:r w:rsidR="00C02E55">
        <w:t>Internet Explorer.</w:t>
      </w:r>
    </w:p>
    <w:p w:rsidR="00502A07" w:rsidRDefault="00502A07" w:rsidP="00264CDA">
      <w:pPr>
        <w:pStyle w:val="Heading3"/>
      </w:pPr>
      <w:bookmarkStart w:id="2" w:name="_Toc250386519"/>
      <w:r>
        <w:t>Exercise 3: Recover Deleted Information using Central Administration</w:t>
      </w:r>
      <w:bookmarkEnd w:id="2"/>
      <w:r>
        <w:t xml:space="preserve"> </w:t>
      </w:r>
    </w:p>
    <w:p w:rsidR="00502A07" w:rsidRDefault="00636F6B" w:rsidP="00636F6B">
      <w:pPr>
        <w:pStyle w:val="LabExerciseCallout"/>
      </w:pPr>
      <w:r>
        <w:t xml:space="preserve">Todd </w:t>
      </w:r>
      <w:r w:rsidR="00502A07">
        <w:t>is being careless.</w:t>
      </w:r>
      <w:r w:rsidR="009E26A2">
        <w:t xml:space="preserve"> </w:t>
      </w:r>
      <w:r w:rsidR="00502A07">
        <w:t xml:space="preserve">While working in the Shared Documents folder, he accidentally deletes two of the </w:t>
      </w:r>
      <w:r>
        <w:t>produ</w:t>
      </w:r>
      <w:r w:rsidR="00040A65">
        <w:t>c</w:t>
      </w:r>
      <w:r>
        <w:t xml:space="preserve">t management </w:t>
      </w:r>
      <w:r w:rsidR="00502A07">
        <w:t>documents.</w:t>
      </w:r>
      <w:r w:rsidR="009E26A2">
        <w:t xml:space="preserve"> </w:t>
      </w:r>
      <w:r w:rsidR="00502A07">
        <w:t>Then, while trying to recover the documents from the recycle bin, he ended up permanently deleting the documents.</w:t>
      </w:r>
      <w:r w:rsidR="009E26A2">
        <w:t xml:space="preserve"> </w:t>
      </w:r>
      <w:r>
        <w:t xml:space="preserve">Todd </w:t>
      </w:r>
      <w:r w:rsidR="00502A07">
        <w:t>is having a bad day.</w:t>
      </w:r>
      <w:r w:rsidR="009E26A2">
        <w:t xml:space="preserve"> </w:t>
      </w:r>
    </w:p>
    <w:p w:rsidR="00502A07" w:rsidRDefault="00502A07" w:rsidP="00636F6B">
      <w:pPr>
        <w:pStyle w:val="LabStepNumbered"/>
        <w:numPr>
          <w:ilvl w:val="0"/>
          <w:numId w:val="27"/>
        </w:numPr>
      </w:pPr>
      <w:r>
        <w:t>Delete two documents</w:t>
      </w:r>
      <w:r w:rsidR="00636F6B">
        <w:t>.</w:t>
      </w:r>
    </w:p>
    <w:p w:rsidR="00636F6B" w:rsidRDefault="00636F6B" w:rsidP="00636F6B">
      <w:pPr>
        <w:pStyle w:val="LabStepLevel2Numbered"/>
        <w:numPr>
          <w:ilvl w:val="0"/>
          <w:numId w:val="28"/>
        </w:numPr>
      </w:pPr>
      <w:r>
        <w:t xml:space="preserve">Navigate to the document library named </w:t>
      </w:r>
      <w:r w:rsidRPr="00636F6B">
        <w:rPr>
          <w:b/>
        </w:rPr>
        <w:t>Shared Documents</w:t>
      </w:r>
      <w:r>
        <w:t>.</w:t>
      </w:r>
    </w:p>
    <w:p w:rsidR="00636F6B" w:rsidRDefault="00502A07" w:rsidP="00636F6B">
      <w:pPr>
        <w:pStyle w:val="LabStepLevel2Numbered"/>
      </w:pPr>
      <w:r>
        <w:t xml:space="preserve">Hover over the </w:t>
      </w:r>
      <w:r w:rsidR="00636F6B" w:rsidRPr="00136D45">
        <w:rPr>
          <w:rStyle w:val="InlindeCode"/>
        </w:rPr>
        <w:t>WingtipP</w:t>
      </w:r>
      <w:r w:rsidRPr="00136D45">
        <w:rPr>
          <w:rStyle w:val="InlindeCode"/>
        </w:rPr>
        <w:t>ro</w:t>
      </w:r>
      <w:r w:rsidR="00636F6B" w:rsidRPr="00136D45">
        <w:rPr>
          <w:rStyle w:val="InlindeCode"/>
        </w:rPr>
        <w:t>ductDetails.docx</w:t>
      </w:r>
      <w:r w:rsidR="00636F6B">
        <w:rPr>
          <w:b/>
        </w:rPr>
        <w:t xml:space="preserve"> </w:t>
      </w:r>
      <w:r>
        <w:t xml:space="preserve">document and </w:t>
      </w:r>
      <w:r w:rsidRPr="00B35E51">
        <w:rPr>
          <w:b/>
        </w:rPr>
        <w:t>check the box</w:t>
      </w:r>
      <w:r>
        <w:t xml:space="preserve"> that appears to the left</w:t>
      </w:r>
      <w:r w:rsidR="00636F6B">
        <w:t>.</w:t>
      </w:r>
    </w:p>
    <w:p w:rsidR="00636F6B" w:rsidRDefault="00636F6B" w:rsidP="00636F6B">
      <w:pPr>
        <w:pStyle w:val="LabStepLevel2Numbered"/>
      </w:pPr>
      <w:r>
        <w:t xml:space="preserve">Hover over the </w:t>
      </w:r>
      <w:r w:rsidRPr="00136D45">
        <w:rPr>
          <w:rStyle w:val="InlindeCode"/>
        </w:rPr>
        <w:t>WingtipProductTestResults.docx</w:t>
      </w:r>
      <w:r>
        <w:rPr>
          <w:b/>
        </w:rPr>
        <w:t xml:space="preserve"> </w:t>
      </w:r>
      <w:r>
        <w:t xml:space="preserve">document and </w:t>
      </w:r>
      <w:r w:rsidRPr="00B35E51">
        <w:rPr>
          <w:b/>
        </w:rPr>
        <w:t>check the box</w:t>
      </w:r>
      <w:r>
        <w:t xml:space="preserve"> that appears to the left.</w:t>
      </w:r>
    </w:p>
    <w:p w:rsidR="00636F6B" w:rsidRDefault="00502A07" w:rsidP="00636F6B">
      <w:pPr>
        <w:pStyle w:val="LabStepLevel2Numbered"/>
      </w:pPr>
      <w:r>
        <w:t xml:space="preserve">Click the </w:t>
      </w:r>
      <w:r>
        <w:rPr>
          <w:b/>
        </w:rPr>
        <w:t>Delete</w:t>
      </w:r>
      <w:r>
        <w:t xml:space="preserve"> </w:t>
      </w:r>
      <w:r w:rsidR="00695BDC" w:rsidRPr="00136D45">
        <w:rPr>
          <w:b/>
        </w:rPr>
        <w:t>Document</w:t>
      </w:r>
      <w:r w:rsidR="00695BDC">
        <w:t xml:space="preserve"> </w:t>
      </w:r>
      <w:r>
        <w:t xml:space="preserve">icon in the </w:t>
      </w:r>
      <w:r w:rsidR="002E15D2">
        <w:t>r</w:t>
      </w:r>
      <w:r>
        <w:t>ibbon</w:t>
      </w:r>
      <w:r w:rsidR="00636F6B">
        <w:t>.</w:t>
      </w:r>
    </w:p>
    <w:p w:rsidR="00502A07" w:rsidRDefault="00C46E34" w:rsidP="00136D45">
      <w:pPr>
        <w:pStyle w:val="LabStepScreenshotLevel2"/>
      </w:pPr>
      <w:r w:rsidRPr="00C46E34">
        <w:t xml:space="preserve"> </w:t>
      </w:r>
      <w:r w:rsidRPr="00136D45">
        <w:rPr>
          <w:rStyle w:val="LabStepScreenshotFrame"/>
        </w:rPr>
        <w:drawing>
          <wp:inline distT="0" distB="0" distL="0" distR="0" wp14:anchorId="18ED0AED" wp14:editId="58C8D214">
            <wp:extent cx="4937760" cy="105877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0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07" w:rsidRDefault="00502A07" w:rsidP="00636F6B">
      <w:pPr>
        <w:pStyle w:val="LabStepLevel2Numbered"/>
      </w:pPr>
      <w:r>
        <w:t xml:space="preserve">Click </w:t>
      </w:r>
      <w:r>
        <w:rPr>
          <w:b/>
        </w:rPr>
        <w:t>OK</w:t>
      </w:r>
      <w:r>
        <w:t xml:space="preserve"> in at the prompt</w:t>
      </w:r>
    </w:p>
    <w:p w:rsidR="00502A07" w:rsidRDefault="00695BDC" w:rsidP="00636F6B">
      <w:pPr>
        <w:pStyle w:val="LabExerciseCallout"/>
      </w:pPr>
      <w:r>
        <w:t xml:space="preserve">Scot </w:t>
      </w:r>
      <w:r w:rsidR="00502A07">
        <w:t>opens the library later and notices that the two documents are gone!</w:t>
      </w:r>
      <w:r w:rsidR="009E26A2">
        <w:t xml:space="preserve"> </w:t>
      </w:r>
      <w:r w:rsidR="00636F6B">
        <w:t xml:space="preserve">He </w:t>
      </w:r>
      <w:r w:rsidR="00502A07">
        <w:t xml:space="preserve">needs them quickly to finish up a Report for </w:t>
      </w:r>
      <w:r w:rsidR="00636F6B">
        <w:t xml:space="preserve">his </w:t>
      </w:r>
      <w:r w:rsidR="00502A07">
        <w:t>manager and asks if there is anything you can do to recover them.</w:t>
      </w:r>
      <w:r w:rsidR="009E26A2">
        <w:t xml:space="preserve"> </w:t>
      </w:r>
      <w:r w:rsidR="00502A07">
        <w:t xml:space="preserve">Fortunately, you made a snapshot of the entire </w:t>
      </w:r>
      <w:r w:rsidR="00636F6B">
        <w:t xml:space="preserve">Wingtip Intranet content database </w:t>
      </w:r>
      <w:r w:rsidR="00502A07">
        <w:t xml:space="preserve">just before </w:t>
      </w:r>
      <w:r w:rsidR="00636F6B">
        <w:t xml:space="preserve">Todd </w:t>
      </w:r>
      <w:r w:rsidR="00502A07">
        <w:t>deleted the documents.</w:t>
      </w:r>
      <w:r w:rsidR="009E26A2">
        <w:t xml:space="preserve"> </w:t>
      </w:r>
      <w:r w:rsidR="00502A07">
        <w:t xml:space="preserve">You can recover </w:t>
      </w:r>
      <w:r w:rsidR="00636F6B">
        <w:t xml:space="preserve">the missing </w:t>
      </w:r>
      <w:r w:rsidR="00502A07">
        <w:t>documents using that snapshot!</w:t>
      </w:r>
    </w:p>
    <w:p w:rsidR="00502A07" w:rsidRDefault="00502A07" w:rsidP="00636F6B">
      <w:pPr>
        <w:pStyle w:val="LabStepNumbered"/>
      </w:pPr>
      <w:r>
        <w:t>Use Central Administration to Browse the Database Snapshot</w:t>
      </w:r>
      <w:r w:rsidR="00C46E34">
        <w:t>.</w:t>
      </w:r>
    </w:p>
    <w:p w:rsidR="00502A07" w:rsidRDefault="00636F6B" w:rsidP="00636F6B">
      <w:pPr>
        <w:pStyle w:val="LabStepLevel2Numbered"/>
        <w:numPr>
          <w:ilvl w:val="0"/>
          <w:numId w:val="29"/>
        </w:numPr>
      </w:pPr>
      <w:r>
        <w:t xml:space="preserve">Open </w:t>
      </w:r>
      <w:r w:rsidRPr="00136D45">
        <w:rPr>
          <w:b/>
        </w:rPr>
        <w:t>Central Administration</w:t>
      </w:r>
      <w:r>
        <w:t>.</w:t>
      </w:r>
    </w:p>
    <w:p w:rsidR="00502A07" w:rsidRDefault="00502A07" w:rsidP="00636F6B">
      <w:pPr>
        <w:pStyle w:val="LabStepLevel2Numbered"/>
      </w:pPr>
      <w:r>
        <w:t xml:space="preserve">Click </w:t>
      </w:r>
      <w:r>
        <w:rPr>
          <w:b/>
        </w:rPr>
        <w:t>Backup and Restore</w:t>
      </w:r>
      <w:r w:rsidR="00C46E34">
        <w:rPr>
          <w:b/>
        </w:rPr>
        <w:t>.</w:t>
      </w:r>
    </w:p>
    <w:p w:rsidR="00636F6B" w:rsidRPr="00636F6B" w:rsidRDefault="00502A07" w:rsidP="00636F6B">
      <w:pPr>
        <w:pStyle w:val="LabStepLevel2Numbered"/>
      </w:pPr>
      <w:r>
        <w:t xml:space="preserve">Under the Granular Backup header, click </w:t>
      </w:r>
      <w:r>
        <w:rPr>
          <w:b/>
        </w:rPr>
        <w:t>Recover data from an unattached content database</w:t>
      </w:r>
      <w:r w:rsidR="00636F6B">
        <w:rPr>
          <w:b/>
        </w:rPr>
        <w:t>.</w:t>
      </w:r>
    </w:p>
    <w:p w:rsidR="00502A07" w:rsidRPr="00B35E51" w:rsidRDefault="00502A07" w:rsidP="00136D45">
      <w:pPr>
        <w:pStyle w:val="LabStepScreenshotLevel2"/>
      </w:pPr>
      <w:r w:rsidRPr="00136D45">
        <w:rPr>
          <w:rStyle w:val="LabStepScreenshotFrame"/>
        </w:rPr>
        <w:drawing>
          <wp:inline distT="0" distB="0" distL="0" distR="0" wp14:anchorId="2B303B02" wp14:editId="74548B39">
            <wp:extent cx="3665711" cy="447641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658" cy="447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A07" w:rsidRPr="00E33594" w:rsidRDefault="00502A07" w:rsidP="00636F6B">
      <w:pPr>
        <w:pStyle w:val="LabStepLevel2Numbered"/>
      </w:pPr>
      <w:r>
        <w:t xml:space="preserve">The </w:t>
      </w:r>
      <w:r w:rsidRPr="00136D45">
        <w:rPr>
          <w:b/>
        </w:rPr>
        <w:t>Database Server</w:t>
      </w:r>
      <w:r>
        <w:t xml:space="preserve"> should already be filled in with </w:t>
      </w:r>
      <w:proofErr w:type="spellStart"/>
      <w:r w:rsidR="00C02E55">
        <w:rPr>
          <w:b/>
        </w:rPr>
        <w:t>WingtipServer</w:t>
      </w:r>
      <w:proofErr w:type="spellEnd"/>
      <w:r w:rsidR="00C46E34">
        <w:rPr>
          <w:b/>
        </w:rPr>
        <w:t>.</w:t>
      </w:r>
    </w:p>
    <w:p w:rsidR="00502A07" w:rsidRDefault="00502A07" w:rsidP="00EA3137">
      <w:pPr>
        <w:pStyle w:val="LabStepLevel2Numbered"/>
      </w:pPr>
      <w:r>
        <w:t xml:space="preserve">For the </w:t>
      </w:r>
      <w:r w:rsidRPr="00136D45">
        <w:rPr>
          <w:b/>
        </w:rPr>
        <w:t>Database Name</w:t>
      </w:r>
      <w:r>
        <w:t xml:space="preserve">, enter </w:t>
      </w:r>
      <w:proofErr w:type="spellStart"/>
      <w:r w:rsidR="00EA3137" w:rsidRPr="00EA3137">
        <w:rPr>
          <w:b/>
        </w:rPr>
        <w:t>WingtipIntranet_ContentDB_Snapshot</w:t>
      </w:r>
      <w:proofErr w:type="spellEnd"/>
      <w:r w:rsidR="00636F6B" w:rsidRPr="00636F6B">
        <w:t>.</w:t>
      </w:r>
    </w:p>
    <w:p w:rsidR="00636F6B" w:rsidRDefault="00502A07" w:rsidP="00636F6B">
      <w:pPr>
        <w:pStyle w:val="LabStepLevel2Numbered"/>
      </w:pPr>
      <w:r>
        <w:t xml:space="preserve">In the </w:t>
      </w:r>
      <w:r w:rsidRPr="00136D45">
        <w:rPr>
          <w:b/>
        </w:rPr>
        <w:t>Choose Operation</w:t>
      </w:r>
      <w:r>
        <w:t xml:space="preserve"> section, keep </w:t>
      </w:r>
      <w:r>
        <w:rPr>
          <w:b/>
        </w:rPr>
        <w:t>Browse Content</w:t>
      </w:r>
      <w:r>
        <w:t xml:space="preserve"> selected</w:t>
      </w:r>
      <w:r w:rsidR="00636F6B">
        <w:t>.</w:t>
      </w:r>
    </w:p>
    <w:p w:rsidR="00502A07" w:rsidRDefault="006D6A7F" w:rsidP="00136D45">
      <w:pPr>
        <w:pStyle w:val="LabStepScreenshotLevel2"/>
      </w:pPr>
      <w:r w:rsidRPr="006D6A7F">
        <w:lastRenderedPageBreak/>
        <w:t xml:space="preserve"> </w:t>
      </w:r>
      <w:r>
        <w:drawing>
          <wp:inline distT="0" distB="0" distL="0" distR="0" wp14:anchorId="6A6DFF31" wp14:editId="18E3F3D0">
            <wp:extent cx="2001330" cy="2541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1386" cy="254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07" w:rsidRDefault="00502A07" w:rsidP="006B0DC2">
      <w:pPr>
        <w:pStyle w:val="LabStepLevel2Numbered"/>
      </w:pPr>
      <w:r>
        <w:t xml:space="preserve">Click </w:t>
      </w:r>
      <w:r>
        <w:rPr>
          <w:b/>
        </w:rPr>
        <w:t>Next</w:t>
      </w:r>
    </w:p>
    <w:p w:rsidR="00502A07" w:rsidRDefault="00502A07" w:rsidP="006B0DC2">
      <w:pPr>
        <w:pStyle w:val="LabStepLevel2Numbered"/>
      </w:pPr>
      <w:r>
        <w:t xml:space="preserve">Click the dropdown next to </w:t>
      </w:r>
      <w:r w:rsidRPr="00136D45">
        <w:rPr>
          <w:b/>
        </w:rPr>
        <w:t>Site Collection</w:t>
      </w:r>
      <w:r>
        <w:t xml:space="preserve">: and select </w:t>
      </w:r>
      <w:r>
        <w:rPr>
          <w:b/>
        </w:rPr>
        <w:t>Change Site Collection</w:t>
      </w:r>
    </w:p>
    <w:p w:rsidR="006B0DC2" w:rsidRPr="006B0DC2" w:rsidRDefault="00502A07" w:rsidP="006B0DC2">
      <w:pPr>
        <w:pStyle w:val="LabStepLevel2Numbered"/>
      </w:pPr>
      <w:r>
        <w:t xml:space="preserve">In the Select Site Collection window, select </w:t>
      </w:r>
      <w:r w:rsidRPr="00930CCB">
        <w:rPr>
          <w:rStyle w:val="InlindeCode"/>
        </w:rPr>
        <w:t>/</w:t>
      </w:r>
      <w:r w:rsidR="006B0DC2" w:rsidRPr="00930CCB">
        <w:rPr>
          <w:rStyle w:val="InlindeCode"/>
        </w:rPr>
        <w:t>sites</w:t>
      </w:r>
      <w:r w:rsidRPr="00930CCB">
        <w:rPr>
          <w:rStyle w:val="InlindeCode"/>
        </w:rPr>
        <w:t>/</w:t>
      </w:r>
      <w:proofErr w:type="spellStart"/>
      <w:r w:rsidR="006B0DC2" w:rsidRPr="00930CCB">
        <w:rPr>
          <w:rStyle w:val="InlindeCode"/>
        </w:rPr>
        <w:t>ProductManagement</w:t>
      </w:r>
      <w:proofErr w:type="spellEnd"/>
      <w:r w:rsidR="006B0DC2">
        <w:rPr>
          <w:b/>
        </w:rPr>
        <w:t xml:space="preserve"> </w:t>
      </w:r>
      <w:r>
        <w:t xml:space="preserve">and click </w:t>
      </w:r>
      <w:r>
        <w:rPr>
          <w:b/>
        </w:rPr>
        <w:t>OK</w:t>
      </w:r>
      <w:r w:rsidR="006B0DC2">
        <w:rPr>
          <w:b/>
        </w:rPr>
        <w:t>.</w:t>
      </w:r>
    </w:p>
    <w:p w:rsidR="00502A07" w:rsidRPr="00E33594" w:rsidRDefault="00502A07" w:rsidP="006B0DC2">
      <w:pPr>
        <w:pStyle w:val="LabStepLevel2Numbered"/>
      </w:pPr>
      <w:r>
        <w:t xml:space="preserve">Click the </w:t>
      </w:r>
      <w:r w:rsidRPr="00136D45">
        <w:rPr>
          <w:b/>
        </w:rPr>
        <w:t>Site:</w:t>
      </w:r>
      <w:r>
        <w:t xml:space="preserve"> dropdown and select </w:t>
      </w:r>
      <w:r>
        <w:rPr>
          <w:b/>
        </w:rPr>
        <w:t>Change site</w:t>
      </w:r>
    </w:p>
    <w:p w:rsidR="00502A07" w:rsidRDefault="00502A07" w:rsidP="006B0DC2">
      <w:pPr>
        <w:pStyle w:val="LabStepLevel2Numbered"/>
      </w:pPr>
      <w:r>
        <w:t xml:space="preserve">Select </w:t>
      </w:r>
      <w:r w:rsidRPr="00930CCB">
        <w:rPr>
          <w:rStyle w:val="InlindeCode"/>
        </w:rPr>
        <w:t>/</w:t>
      </w:r>
      <w:r w:rsidR="006B0DC2" w:rsidRPr="00930CCB">
        <w:rPr>
          <w:rStyle w:val="InlindeCode"/>
        </w:rPr>
        <w:t>sites</w:t>
      </w:r>
      <w:r w:rsidRPr="00930CCB">
        <w:rPr>
          <w:rStyle w:val="InlindeCode"/>
        </w:rPr>
        <w:t>/</w:t>
      </w:r>
      <w:proofErr w:type="spellStart"/>
      <w:r w:rsidR="006B0DC2" w:rsidRPr="00930CCB">
        <w:rPr>
          <w:rStyle w:val="InlindeCode"/>
        </w:rPr>
        <w:t>ProductManagement</w:t>
      </w:r>
      <w:proofErr w:type="spellEnd"/>
      <w:r>
        <w:t xml:space="preserve"> (it’s the only site available to choose from) and click </w:t>
      </w:r>
      <w:r>
        <w:rPr>
          <w:b/>
        </w:rPr>
        <w:t>OK</w:t>
      </w:r>
      <w:r w:rsidR="006B0DC2" w:rsidRPr="006B0DC2">
        <w:t>.</w:t>
      </w:r>
    </w:p>
    <w:p w:rsidR="00502A07" w:rsidRDefault="00502A07" w:rsidP="006B0DC2">
      <w:pPr>
        <w:pStyle w:val="LabStepLevel2Numbered"/>
      </w:pPr>
      <w:r>
        <w:t xml:space="preserve">Click the </w:t>
      </w:r>
      <w:r w:rsidRPr="00136D45">
        <w:rPr>
          <w:b/>
        </w:rPr>
        <w:t>List:</w:t>
      </w:r>
      <w:r>
        <w:t xml:space="preserve"> dropdown and select </w:t>
      </w:r>
      <w:r>
        <w:rPr>
          <w:b/>
        </w:rPr>
        <w:t>Change list</w:t>
      </w:r>
    </w:p>
    <w:p w:rsidR="006B0DC2" w:rsidRPr="006B0DC2" w:rsidRDefault="00502A07" w:rsidP="006B0DC2">
      <w:pPr>
        <w:pStyle w:val="LabStepLevel2Numbered"/>
      </w:pPr>
      <w:r w:rsidRPr="00136D45">
        <w:t>Page through</w:t>
      </w:r>
      <w:r>
        <w:t xml:space="preserve"> the available lists and select </w:t>
      </w:r>
      <w:r>
        <w:rPr>
          <w:b/>
        </w:rPr>
        <w:t>Shared Documents</w:t>
      </w:r>
      <w:r>
        <w:t xml:space="preserve">, then click </w:t>
      </w:r>
      <w:r>
        <w:rPr>
          <w:b/>
        </w:rPr>
        <w:t>OK</w:t>
      </w:r>
      <w:r w:rsidR="006B0DC2">
        <w:rPr>
          <w:b/>
        </w:rPr>
        <w:t>.</w:t>
      </w:r>
    </w:p>
    <w:p w:rsidR="006B0DC2" w:rsidRPr="006B0DC2" w:rsidRDefault="00502A07" w:rsidP="006B0DC2">
      <w:pPr>
        <w:pStyle w:val="LabStepLevel2Numbered"/>
      </w:pPr>
      <w:r>
        <w:t xml:space="preserve">Under </w:t>
      </w:r>
      <w:r w:rsidRPr="00136D45">
        <w:rPr>
          <w:b/>
        </w:rPr>
        <w:t>Choose operation</w:t>
      </w:r>
      <w:r>
        <w:t xml:space="preserve">, select </w:t>
      </w:r>
      <w:r>
        <w:rPr>
          <w:b/>
        </w:rPr>
        <w:t>Export Site or list</w:t>
      </w:r>
      <w:r w:rsidR="006B0DC2">
        <w:rPr>
          <w:b/>
        </w:rPr>
        <w:t>.</w:t>
      </w:r>
    </w:p>
    <w:p w:rsidR="00502A07" w:rsidRPr="00E33594" w:rsidRDefault="00502A07" w:rsidP="006B0DC2">
      <w:pPr>
        <w:pStyle w:val="LabStepLevel2Numbered"/>
      </w:pPr>
      <w:r>
        <w:t xml:space="preserve">Click </w:t>
      </w:r>
      <w:r>
        <w:rPr>
          <w:b/>
        </w:rPr>
        <w:t>Next</w:t>
      </w:r>
      <w:r w:rsidR="00C46E34">
        <w:rPr>
          <w:b/>
        </w:rPr>
        <w:t>.</w:t>
      </w:r>
    </w:p>
    <w:p w:rsidR="00502A07" w:rsidRDefault="00502A07" w:rsidP="006B0DC2">
      <w:pPr>
        <w:pStyle w:val="LabStepNumbered"/>
      </w:pPr>
      <w:r>
        <w:t xml:space="preserve">Export the list to a </w:t>
      </w:r>
      <w:r w:rsidR="00C46E34">
        <w:t>file.</w:t>
      </w:r>
    </w:p>
    <w:p w:rsidR="00502A07" w:rsidRPr="006E1D97" w:rsidRDefault="00502A07" w:rsidP="006B0DC2">
      <w:pPr>
        <w:pStyle w:val="LabStepLevel2Numbered"/>
        <w:numPr>
          <w:ilvl w:val="0"/>
          <w:numId w:val="30"/>
        </w:numPr>
      </w:pPr>
      <w:r>
        <w:t xml:space="preserve">In the </w:t>
      </w:r>
      <w:r w:rsidRPr="00136D45">
        <w:rPr>
          <w:b/>
        </w:rPr>
        <w:t>Filename</w:t>
      </w:r>
      <w:r>
        <w:t xml:space="preserve"> field, type </w:t>
      </w:r>
      <w:r w:rsidRPr="00136D45">
        <w:rPr>
          <w:rStyle w:val="InlindeCode"/>
        </w:rPr>
        <w:t>C:\SPBackups\</w:t>
      </w:r>
      <w:r w:rsidR="006B0DC2" w:rsidRPr="00136D45">
        <w:rPr>
          <w:rStyle w:val="InlindeCode"/>
        </w:rPr>
        <w:t>ProductManagement</w:t>
      </w:r>
      <w:r w:rsidRPr="00136D45">
        <w:rPr>
          <w:rStyle w:val="InlindeCode"/>
        </w:rPr>
        <w:t>SharedDocs.cmp</w:t>
      </w:r>
      <w:r w:rsidR="006B0DC2">
        <w:t>.</w:t>
      </w:r>
    </w:p>
    <w:p w:rsidR="00502A07" w:rsidRPr="006E1D97" w:rsidRDefault="00502A07" w:rsidP="006B0DC2">
      <w:pPr>
        <w:pStyle w:val="LabStepLevel2Numbered"/>
      </w:pPr>
      <w:r>
        <w:t xml:space="preserve">Click </w:t>
      </w:r>
      <w:r w:rsidRPr="00136D45">
        <w:rPr>
          <w:b/>
        </w:rPr>
        <w:t>Start Export</w:t>
      </w:r>
      <w:r w:rsidR="00F302D4">
        <w:rPr>
          <w:b/>
        </w:rPr>
        <w:t>.</w:t>
      </w:r>
    </w:p>
    <w:p w:rsidR="00502A07" w:rsidRDefault="00502A07" w:rsidP="006B0DC2">
      <w:pPr>
        <w:pStyle w:val="LabStepLevel2Numbered"/>
      </w:pPr>
      <w:r>
        <w:t xml:space="preserve">The </w:t>
      </w:r>
      <w:r w:rsidRPr="00136D45">
        <w:rPr>
          <w:b/>
        </w:rPr>
        <w:t>Granular Backup Job Status</w:t>
      </w:r>
      <w:r>
        <w:t xml:space="preserve"> screen will appear and refresh every minute or so</w:t>
      </w:r>
      <w:r w:rsidR="006B0DC2">
        <w:t>.</w:t>
      </w:r>
    </w:p>
    <w:p w:rsidR="006B0DC2" w:rsidRDefault="00502A07" w:rsidP="006B0DC2">
      <w:pPr>
        <w:pStyle w:val="LabStepLevel2Numbered"/>
      </w:pPr>
      <w:r>
        <w:t xml:space="preserve">When the </w:t>
      </w:r>
      <w:r w:rsidRPr="00136D45">
        <w:rPr>
          <w:b/>
        </w:rPr>
        <w:t>Status</w:t>
      </w:r>
      <w:r>
        <w:t xml:space="preserve"> under </w:t>
      </w:r>
      <w:r w:rsidRPr="00136D45">
        <w:rPr>
          <w:b/>
        </w:rPr>
        <w:t>Previous Job</w:t>
      </w:r>
      <w:r>
        <w:t xml:space="preserve"> in the </w:t>
      </w:r>
      <w:r w:rsidRPr="00136D45">
        <w:rPr>
          <w:b/>
        </w:rPr>
        <w:t>Content Export</w:t>
      </w:r>
      <w:r>
        <w:t xml:space="preserve"> section lists </w:t>
      </w:r>
      <w:r w:rsidRPr="00136D45">
        <w:rPr>
          <w:b/>
        </w:rPr>
        <w:t>Succeeded</w:t>
      </w:r>
      <w:r>
        <w:t>, your export has finished</w:t>
      </w:r>
      <w:r w:rsidR="006B0DC2">
        <w:t>.</w:t>
      </w:r>
    </w:p>
    <w:p w:rsidR="00502A07" w:rsidRDefault="00502A07" w:rsidP="006B0DC2">
      <w:pPr>
        <w:pStyle w:val="LabStepScreenshotLevel2"/>
      </w:pPr>
      <w:r>
        <w:drawing>
          <wp:inline distT="0" distB="0" distL="0" distR="0" wp14:anchorId="7C0D3372" wp14:editId="217BA828">
            <wp:extent cx="3991636" cy="1328061"/>
            <wp:effectExtent l="19050" t="0" r="8864" b="0"/>
            <wp:docPr id="1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743" cy="1328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A07" w:rsidRDefault="00502A07" w:rsidP="006B0DC2">
      <w:pPr>
        <w:pStyle w:val="LabStepLevel2Numbered"/>
      </w:pPr>
      <w:r>
        <w:t>Notice also that this screen gives you a clue as to the next step in the recovery process</w:t>
      </w:r>
    </w:p>
    <w:p w:rsidR="00502A07" w:rsidRDefault="00502A07" w:rsidP="006B0DC2">
      <w:pPr>
        <w:pStyle w:val="LabStepNumbered"/>
      </w:pPr>
      <w:r>
        <w:t xml:space="preserve">Import the list back into the </w:t>
      </w:r>
      <w:r w:rsidR="006B0DC2" w:rsidRPr="00136D45">
        <w:rPr>
          <w:b/>
        </w:rPr>
        <w:t>Wingtip Product Management</w:t>
      </w:r>
      <w:r w:rsidR="006B0DC2">
        <w:t xml:space="preserve"> </w:t>
      </w:r>
      <w:r>
        <w:t xml:space="preserve">site for </w:t>
      </w:r>
      <w:r w:rsidR="006D6A7F">
        <w:t>Scot</w:t>
      </w:r>
      <w:r w:rsidR="009E2367">
        <w:t>.</w:t>
      </w:r>
    </w:p>
    <w:p w:rsidR="00502A07" w:rsidRDefault="00502A07" w:rsidP="006B0DC2">
      <w:pPr>
        <w:pStyle w:val="LabStepLevel2Numbered"/>
        <w:numPr>
          <w:ilvl w:val="0"/>
          <w:numId w:val="31"/>
        </w:numPr>
      </w:pPr>
      <w:r>
        <w:t xml:space="preserve">Switch to your </w:t>
      </w:r>
      <w:r w:rsidRPr="00136D45">
        <w:rPr>
          <w:b/>
        </w:rPr>
        <w:t>SharePoint 2010 Management Shell</w:t>
      </w:r>
      <w:r>
        <w:t xml:space="preserve"> window</w:t>
      </w:r>
      <w:r w:rsidR="009E2367">
        <w:t>.</w:t>
      </w:r>
    </w:p>
    <w:p w:rsidR="006B0DC2" w:rsidRDefault="00502A07" w:rsidP="006B0DC2">
      <w:pPr>
        <w:pStyle w:val="LabStepLevel2Numbered"/>
        <w:numPr>
          <w:ilvl w:val="0"/>
          <w:numId w:val="31"/>
        </w:numPr>
      </w:pPr>
      <w:r>
        <w:t>Type</w:t>
      </w:r>
      <w:r w:rsidR="006B0DC2">
        <w:t xml:space="preserve"> the following </w:t>
      </w:r>
      <w:proofErr w:type="spellStart"/>
      <w:r w:rsidR="006B0DC2">
        <w:t>cmdlet</w:t>
      </w:r>
      <w:proofErr w:type="spellEnd"/>
      <w:r w:rsidR="006B0DC2">
        <w:t xml:space="preserve"> ad press </w:t>
      </w:r>
      <w:r w:rsidR="00E918A3" w:rsidRPr="00136D45">
        <w:rPr>
          <w:rStyle w:val="InlindeCode"/>
        </w:rPr>
        <w:t>[</w:t>
      </w:r>
      <w:r w:rsidR="006B0DC2" w:rsidRPr="00136D45">
        <w:rPr>
          <w:rStyle w:val="InlindeCode"/>
        </w:rPr>
        <w:t>Enter</w:t>
      </w:r>
      <w:r w:rsidR="00E918A3" w:rsidRPr="00136D45">
        <w:rPr>
          <w:rStyle w:val="InlindeCode"/>
        </w:rPr>
        <w:t>]</w:t>
      </w:r>
      <w:r w:rsidR="006B0DC2">
        <w:t>.</w:t>
      </w:r>
    </w:p>
    <w:p w:rsidR="00502A07" w:rsidRPr="006E1D97" w:rsidRDefault="00502A07" w:rsidP="006B0DC2">
      <w:pPr>
        <w:pStyle w:val="LabStepCodeBlockLevel2"/>
      </w:pPr>
      <w:r w:rsidRPr="006E1D97">
        <w:rPr>
          <w:rStyle w:val="CodeChar"/>
        </w:rPr>
        <w:t>Import-SPWeb</w:t>
      </w:r>
    </w:p>
    <w:p w:rsidR="006B0DC2" w:rsidRDefault="00502A07" w:rsidP="006B0DC2">
      <w:pPr>
        <w:pStyle w:val="LabStepLevel2Numbered"/>
      </w:pPr>
      <w:r>
        <w:t xml:space="preserve">This </w:t>
      </w:r>
      <w:proofErr w:type="spellStart"/>
      <w:r>
        <w:t>cmdlet</w:t>
      </w:r>
      <w:proofErr w:type="spellEnd"/>
      <w:r>
        <w:t xml:space="preserve"> is prompting you for additional parameters.</w:t>
      </w:r>
      <w:r w:rsidR="009E26A2">
        <w:t xml:space="preserve"> </w:t>
      </w:r>
      <w:r>
        <w:t xml:space="preserve">For </w:t>
      </w:r>
      <w:r w:rsidRPr="00136D45">
        <w:rPr>
          <w:b/>
        </w:rPr>
        <w:t>Identity</w:t>
      </w:r>
      <w:r>
        <w:t>, type</w:t>
      </w:r>
      <w:r w:rsidR="009E2367">
        <w:t>:</w:t>
      </w:r>
    </w:p>
    <w:p w:rsidR="00502A07" w:rsidRPr="006E1D97" w:rsidRDefault="00502A07" w:rsidP="006B0DC2">
      <w:pPr>
        <w:pStyle w:val="LabStepCodeBlockLevel2"/>
      </w:pPr>
      <w:r w:rsidRPr="006E1D97">
        <w:rPr>
          <w:rStyle w:val="CodeChar"/>
        </w:rPr>
        <w:t>http://</w:t>
      </w:r>
      <w:r w:rsidR="006B0DC2">
        <w:rPr>
          <w:rStyle w:val="CodeChar"/>
        </w:rPr>
        <w:t>intranet</w:t>
      </w:r>
      <w:r w:rsidRPr="006E1D97">
        <w:rPr>
          <w:rStyle w:val="CodeChar"/>
        </w:rPr>
        <w:t>.wingtip.com/</w:t>
      </w:r>
      <w:r w:rsidR="006B0DC2">
        <w:rPr>
          <w:rStyle w:val="CodeChar"/>
        </w:rPr>
        <w:t>sites/ProductManagement</w:t>
      </w:r>
    </w:p>
    <w:p w:rsidR="006B0DC2" w:rsidRDefault="00502A07" w:rsidP="006B0DC2">
      <w:pPr>
        <w:pStyle w:val="LabStepLevel2Numbered"/>
      </w:pPr>
      <w:r>
        <w:lastRenderedPageBreak/>
        <w:t xml:space="preserve">For </w:t>
      </w:r>
      <w:r w:rsidRPr="00136D45">
        <w:rPr>
          <w:b/>
        </w:rPr>
        <w:t>Path</w:t>
      </w:r>
      <w:r>
        <w:t xml:space="preserve">, type </w:t>
      </w:r>
      <w:r w:rsidR="006B0DC2">
        <w:t>the following</w:t>
      </w:r>
      <w:r w:rsidR="00E918A3">
        <w:t>:</w:t>
      </w:r>
    </w:p>
    <w:p w:rsidR="006B0DC2" w:rsidRPr="006B0DC2" w:rsidRDefault="00502A07" w:rsidP="006B0DC2">
      <w:pPr>
        <w:pStyle w:val="LabStepCodeBlockLevel2"/>
        <w:rPr>
          <w:rStyle w:val="CodeChar"/>
          <w:rFonts w:ascii="Verdana" w:hAnsi="Verdana" w:cstheme="minorBidi"/>
          <w:sz w:val="16"/>
          <w:szCs w:val="22"/>
          <w:shd w:val="clear" w:color="auto" w:fill="auto"/>
        </w:rPr>
      </w:pPr>
      <w:r w:rsidRPr="006E1D97">
        <w:rPr>
          <w:rStyle w:val="CodeChar"/>
        </w:rPr>
        <w:t>C:\SPBackups\Pr</w:t>
      </w:r>
      <w:r w:rsidR="00880871">
        <w:rPr>
          <w:rStyle w:val="CodeChar"/>
        </w:rPr>
        <w:t>oductManagement</w:t>
      </w:r>
      <w:r w:rsidRPr="006E1D97">
        <w:rPr>
          <w:rStyle w:val="CodeChar"/>
        </w:rPr>
        <w:t>SharedDocs.cmp</w:t>
      </w:r>
    </w:p>
    <w:p w:rsidR="00502A07" w:rsidRPr="006E1D97" w:rsidRDefault="00880871" w:rsidP="006B0DC2">
      <w:pPr>
        <w:pStyle w:val="LabStepScreenshotLevel2"/>
      </w:pPr>
      <w:r>
        <w:drawing>
          <wp:inline distT="0" distB="0" distL="0" distR="0" wp14:anchorId="1FEED73B" wp14:editId="28C3BDF7">
            <wp:extent cx="5184476" cy="83527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476" cy="83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A07" w:rsidRDefault="00502A07" w:rsidP="006B0DC2">
      <w:pPr>
        <w:pStyle w:val="LabStepLevel2Numbered"/>
      </w:pPr>
      <w:r>
        <w:t>After a minute or so the backup will complete and will also let you know that a log file has been generated for the import</w:t>
      </w:r>
      <w:r w:rsidR="006B0DC2">
        <w:t>.</w:t>
      </w:r>
    </w:p>
    <w:p w:rsidR="00502A07" w:rsidRDefault="00502A07" w:rsidP="006B0DC2">
      <w:pPr>
        <w:pStyle w:val="LabStepNumbered"/>
      </w:pPr>
      <w:r>
        <w:t>Verify that the documents have been restored to the Shared Documents library.</w:t>
      </w:r>
    </w:p>
    <w:p w:rsidR="00502A07" w:rsidRPr="006E1D97" w:rsidRDefault="00502A07" w:rsidP="006B0DC2">
      <w:pPr>
        <w:pStyle w:val="LabStepLevel2Numbered"/>
        <w:numPr>
          <w:ilvl w:val="0"/>
          <w:numId w:val="32"/>
        </w:numPr>
      </w:pPr>
      <w:r>
        <w:t xml:space="preserve">In the browser, navigate to </w:t>
      </w:r>
      <w:r w:rsidRPr="00136D45">
        <w:rPr>
          <w:rStyle w:val="InlindeCode"/>
        </w:rPr>
        <w:t>http://</w:t>
      </w:r>
      <w:r w:rsidR="006B0DC2" w:rsidRPr="00136D45">
        <w:rPr>
          <w:rStyle w:val="InlindeCode"/>
        </w:rPr>
        <w:t>intranet</w:t>
      </w:r>
      <w:r w:rsidRPr="00136D45">
        <w:rPr>
          <w:rStyle w:val="InlindeCode"/>
        </w:rPr>
        <w:t>.wingtip.com/</w:t>
      </w:r>
      <w:r w:rsidR="006B0DC2" w:rsidRPr="00136D45">
        <w:rPr>
          <w:rStyle w:val="InlindeCode"/>
        </w:rPr>
        <w:t>sites</w:t>
      </w:r>
      <w:r w:rsidRPr="00136D45">
        <w:rPr>
          <w:rStyle w:val="InlindeCode"/>
        </w:rPr>
        <w:t>/</w:t>
      </w:r>
      <w:r w:rsidR="006B0DC2" w:rsidRPr="00136D45">
        <w:rPr>
          <w:rStyle w:val="InlindeCode"/>
        </w:rPr>
        <w:t>ProductManagement</w:t>
      </w:r>
      <w:r w:rsidR="00E918A3">
        <w:rPr>
          <w:b/>
        </w:rPr>
        <w:t>.</w:t>
      </w:r>
    </w:p>
    <w:p w:rsidR="00502A07" w:rsidRDefault="00502A07" w:rsidP="006B0DC2">
      <w:pPr>
        <w:pStyle w:val="LabStepLevel2Numbered"/>
      </w:pPr>
      <w:r>
        <w:t xml:space="preserve">Click </w:t>
      </w:r>
      <w:r w:rsidRPr="00136D45">
        <w:rPr>
          <w:b/>
        </w:rPr>
        <w:t>Shared Documents</w:t>
      </w:r>
      <w:r>
        <w:t xml:space="preserve"> in the </w:t>
      </w:r>
      <w:r w:rsidRPr="00136D45">
        <w:rPr>
          <w:b/>
        </w:rPr>
        <w:t>Quick Launch</w:t>
      </w:r>
      <w:r w:rsidR="00E918A3">
        <w:t>.</w:t>
      </w:r>
    </w:p>
    <w:p w:rsidR="005F1F79" w:rsidRDefault="00502A07" w:rsidP="006B0DC2">
      <w:pPr>
        <w:pStyle w:val="LabStepLevel2Numbered"/>
      </w:pPr>
      <w:r>
        <w:t>Notice that all the documents hav</w:t>
      </w:r>
      <w:r w:rsidR="006B0DC2">
        <w:t>e been restored to the library.</w:t>
      </w:r>
    </w:p>
    <w:sectPr w:rsidR="005F1F79" w:rsidSect="00EE6585">
      <w:type w:val="odd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58F" w:rsidRDefault="00C6658F" w:rsidP="002754DA">
      <w:pPr>
        <w:spacing w:before="0" w:after="0"/>
      </w:pPr>
      <w:r>
        <w:separator/>
      </w:r>
    </w:p>
    <w:p w:rsidR="00C6658F" w:rsidRDefault="00C6658F"/>
    <w:p w:rsidR="00C6658F" w:rsidRDefault="00C6658F"/>
    <w:p w:rsidR="00C6658F" w:rsidRDefault="00C6658F"/>
    <w:p w:rsidR="00C6658F" w:rsidRDefault="00C6658F"/>
    <w:p w:rsidR="00C6658F" w:rsidRDefault="00C6658F"/>
    <w:p w:rsidR="00C6658F" w:rsidRDefault="00C6658F"/>
  </w:endnote>
  <w:endnote w:type="continuationSeparator" w:id="0">
    <w:p w:rsidR="00C6658F" w:rsidRDefault="00C6658F" w:rsidP="002754DA">
      <w:pPr>
        <w:spacing w:before="0" w:after="0"/>
      </w:pPr>
      <w:r>
        <w:continuationSeparator/>
      </w:r>
    </w:p>
    <w:p w:rsidR="00C6658F" w:rsidRDefault="00C6658F"/>
    <w:p w:rsidR="00C6658F" w:rsidRDefault="00C6658F"/>
    <w:p w:rsidR="00C6658F" w:rsidRDefault="00C6658F"/>
    <w:p w:rsidR="00C6658F" w:rsidRDefault="00C6658F"/>
    <w:p w:rsidR="00C6658F" w:rsidRDefault="00C6658F"/>
    <w:p w:rsidR="00C6658F" w:rsidRDefault="00C6658F"/>
  </w:endnote>
  <w:endnote w:type="continuationNotice" w:id="1">
    <w:p w:rsidR="00C6658F" w:rsidRDefault="00C6658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58F" w:rsidRDefault="00C6658F" w:rsidP="002754DA">
      <w:pPr>
        <w:spacing w:before="0" w:after="0"/>
      </w:pPr>
      <w:r>
        <w:separator/>
      </w:r>
    </w:p>
    <w:p w:rsidR="00C6658F" w:rsidRDefault="00C6658F"/>
    <w:p w:rsidR="00C6658F" w:rsidRDefault="00C6658F"/>
    <w:p w:rsidR="00C6658F" w:rsidRDefault="00C6658F"/>
    <w:p w:rsidR="00C6658F" w:rsidRDefault="00C6658F"/>
    <w:p w:rsidR="00C6658F" w:rsidRDefault="00C6658F"/>
    <w:p w:rsidR="00C6658F" w:rsidRDefault="00C6658F"/>
  </w:footnote>
  <w:footnote w:type="continuationSeparator" w:id="0">
    <w:p w:rsidR="00C6658F" w:rsidRDefault="00C6658F" w:rsidP="002754DA">
      <w:pPr>
        <w:spacing w:before="0" w:after="0"/>
      </w:pPr>
      <w:r>
        <w:continuationSeparator/>
      </w:r>
    </w:p>
    <w:p w:rsidR="00C6658F" w:rsidRDefault="00C6658F"/>
    <w:p w:rsidR="00C6658F" w:rsidRDefault="00C6658F"/>
    <w:p w:rsidR="00C6658F" w:rsidRDefault="00C6658F"/>
    <w:p w:rsidR="00C6658F" w:rsidRDefault="00C6658F"/>
    <w:p w:rsidR="00C6658F" w:rsidRDefault="00C6658F"/>
    <w:p w:rsidR="00C6658F" w:rsidRDefault="00C6658F"/>
  </w:footnote>
  <w:footnote w:type="continuationNotice" w:id="1">
    <w:p w:rsidR="00C6658F" w:rsidRDefault="00C6658F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>
    <w:nsid w:val="17085099"/>
    <w:multiLevelType w:val="hybridMultilevel"/>
    <w:tmpl w:val="6E6A6B92"/>
    <w:lvl w:ilvl="0" w:tplc="16CAB828">
      <w:start w:val="1"/>
      <w:numFmt w:val="decimal"/>
      <w:lvlText w:val="%1."/>
      <w:lvlJc w:val="left"/>
      <w:pPr>
        <w:ind w:left="432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eastAsianLayout w:id="-607438336"/>
        <w:specVanish w:val="0"/>
      </w:rPr>
    </w:lvl>
    <w:lvl w:ilvl="1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>
    <w:nsid w:val="2946127D"/>
    <w:multiLevelType w:val="multilevel"/>
    <w:tmpl w:val="A70A9C82"/>
    <w:numStyleLink w:val="LabStepsTemplate"/>
  </w:abstractNum>
  <w:abstractNum w:abstractNumId="4">
    <w:nsid w:val="2A705616"/>
    <w:multiLevelType w:val="hybridMultilevel"/>
    <w:tmpl w:val="9CF28DF2"/>
    <w:lvl w:ilvl="0" w:tplc="16CAB828">
      <w:start w:val="1"/>
      <w:numFmt w:val="decimal"/>
      <w:lvlText w:val="%1."/>
      <w:lvlJc w:val="left"/>
      <w:pPr>
        <w:ind w:left="432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eastAsianLayout w:id="-607438336"/>
        <w:specVanish w:val="0"/>
      </w:rPr>
    </w:lvl>
    <w:lvl w:ilvl="1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35182533"/>
    <w:multiLevelType w:val="hybridMultilevel"/>
    <w:tmpl w:val="9446C040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4C470FA4"/>
    <w:multiLevelType w:val="hybridMultilevel"/>
    <w:tmpl w:val="33B28030"/>
    <w:lvl w:ilvl="0" w:tplc="921834AE">
      <w:start w:val="1"/>
      <w:numFmt w:val="lowerLetter"/>
      <w:lvlText w:val="%1)"/>
      <w:lvlJc w:val="left"/>
      <w:pPr>
        <w:ind w:left="1080" w:hanging="360"/>
      </w:pPr>
    </w:lvl>
    <w:lvl w:ilvl="1" w:tplc="6AEC608C">
      <w:start w:val="1"/>
      <w:numFmt w:val="lowerLetter"/>
      <w:lvlText w:val="%2."/>
      <w:lvlJc w:val="left"/>
      <w:pPr>
        <w:ind w:left="1800" w:hanging="360"/>
      </w:pPr>
    </w:lvl>
    <w:lvl w:ilvl="2" w:tplc="7924F5E6" w:tentative="1">
      <w:start w:val="1"/>
      <w:numFmt w:val="lowerRoman"/>
      <w:lvlText w:val="%3."/>
      <w:lvlJc w:val="right"/>
      <w:pPr>
        <w:ind w:left="2520" w:hanging="180"/>
      </w:pPr>
    </w:lvl>
    <w:lvl w:ilvl="3" w:tplc="25B884C6" w:tentative="1">
      <w:start w:val="1"/>
      <w:numFmt w:val="decimal"/>
      <w:lvlText w:val="%4."/>
      <w:lvlJc w:val="left"/>
      <w:pPr>
        <w:ind w:left="3240" w:hanging="360"/>
      </w:pPr>
    </w:lvl>
    <w:lvl w:ilvl="4" w:tplc="1A0A4E14" w:tentative="1">
      <w:start w:val="1"/>
      <w:numFmt w:val="lowerLetter"/>
      <w:lvlText w:val="%5."/>
      <w:lvlJc w:val="left"/>
      <w:pPr>
        <w:ind w:left="3960" w:hanging="360"/>
      </w:pPr>
    </w:lvl>
    <w:lvl w:ilvl="5" w:tplc="B852B160" w:tentative="1">
      <w:start w:val="1"/>
      <w:numFmt w:val="lowerRoman"/>
      <w:lvlText w:val="%6."/>
      <w:lvlJc w:val="right"/>
      <w:pPr>
        <w:ind w:left="4680" w:hanging="180"/>
      </w:pPr>
    </w:lvl>
    <w:lvl w:ilvl="6" w:tplc="608C4EBA" w:tentative="1">
      <w:start w:val="1"/>
      <w:numFmt w:val="decimal"/>
      <w:lvlText w:val="%7."/>
      <w:lvlJc w:val="left"/>
      <w:pPr>
        <w:ind w:left="5400" w:hanging="360"/>
      </w:pPr>
    </w:lvl>
    <w:lvl w:ilvl="7" w:tplc="C854C5E4" w:tentative="1">
      <w:start w:val="1"/>
      <w:numFmt w:val="lowerLetter"/>
      <w:lvlText w:val="%8."/>
      <w:lvlJc w:val="left"/>
      <w:pPr>
        <w:ind w:left="6120" w:hanging="360"/>
      </w:pPr>
    </w:lvl>
    <w:lvl w:ilvl="8" w:tplc="59E2A2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D92FCE"/>
    <w:multiLevelType w:val="hybridMultilevel"/>
    <w:tmpl w:val="38DCCA5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>
    <w:nsid w:val="532A2DB1"/>
    <w:multiLevelType w:val="hybridMultilevel"/>
    <w:tmpl w:val="242E4120"/>
    <w:lvl w:ilvl="0" w:tplc="B75A9296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48B2416"/>
    <w:multiLevelType w:val="hybridMultilevel"/>
    <w:tmpl w:val="03505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662DF"/>
    <w:multiLevelType w:val="hybridMultilevel"/>
    <w:tmpl w:val="44EA37C2"/>
    <w:lvl w:ilvl="0" w:tplc="67D25E1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BDACD8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7364B67"/>
    <w:multiLevelType w:val="hybridMultilevel"/>
    <w:tmpl w:val="21368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B44004"/>
    <w:multiLevelType w:val="multilevel"/>
    <w:tmpl w:val="7A64E8E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pStyle w:val="LabStepLevel2Numbered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5"/>
  </w:num>
  <w:num w:numId="5">
    <w:abstractNumId w:val="1"/>
  </w:num>
  <w:num w:numId="6">
    <w:abstractNumId w:val="17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0"/>
  </w:num>
  <w:num w:numId="11">
    <w:abstractNumId w:val="2"/>
  </w:num>
  <w:num w:numId="12">
    <w:abstractNumId w:val="4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2"/>
  </w:num>
  <w:num w:numId="18">
    <w:abstractNumId w:val="13"/>
  </w:num>
  <w:num w:numId="19">
    <w:abstractNumId w:val="15"/>
  </w:num>
  <w:num w:numId="20">
    <w:abstractNumId w:val="9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  <w:lvlOverride w:ilvl="0">
      <w:startOverride w:val="1"/>
    </w:lvlOverride>
  </w:num>
  <w:num w:numId="32">
    <w:abstractNumId w:val="9"/>
    <w:lvlOverride w:ilvl="0">
      <w:startOverride w:val="1"/>
    </w:lvlOverride>
  </w:num>
  <w:num w:numId="33">
    <w:abstractNumId w:val="9"/>
  </w:num>
  <w:num w:numId="34">
    <w:abstractNumId w:val="9"/>
    <w:lvlOverride w:ilvl="0">
      <w:startOverride w:val="1"/>
    </w:lvlOverride>
  </w:num>
  <w:num w:numId="35">
    <w:abstractNumId w:val="14"/>
  </w:num>
  <w:num w:numId="36">
    <w:abstractNumId w:val="6"/>
  </w:num>
  <w:num w:numId="37">
    <w:abstractNumId w:val="3"/>
  </w:num>
  <w:num w:numId="38">
    <w:abstractNumId w:val="7"/>
  </w:num>
  <w:num w:numId="39">
    <w:abstractNumId w:val="0"/>
  </w:num>
  <w:num w:numId="40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76D"/>
    <w:rsid w:val="000040C8"/>
    <w:rsid w:val="00012474"/>
    <w:rsid w:val="00012AC2"/>
    <w:rsid w:val="00016123"/>
    <w:rsid w:val="00020937"/>
    <w:rsid w:val="000225CF"/>
    <w:rsid w:val="00024303"/>
    <w:rsid w:val="000243F6"/>
    <w:rsid w:val="00030FBC"/>
    <w:rsid w:val="000408D5"/>
    <w:rsid w:val="00040A65"/>
    <w:rsid w:val="00044112"/>
    <w:rsid w:val="00046FD4"/>
    <w:rsid w:val="0004796F"/>
    <w:rsid w:val="00051385"/>
    <w:rsid w:val="00063D96"/>
    <w:rsid w:val="000808A8"/>
    <w:rsid w:val="00082C8E"/>
    <w:rsid w:val="00091624"/>
    <w:rsid w:val="0009276B"/>
    <w:rsid w:val="00097713"/>
    <w:rsid w:val="000A019A"/>
    <w:rsid w:val="000A06EB"/>
    <w:rsid w:val="000A0FB8"/>
    <w:rsid w:val="000A17D0"/>
    <w:rsid w:val="000A2ED1"/>
    <w:rsid w:val="000A49BE"/>
    <w:rsid w:val="000A4D31"/>
    <w:rsid w:val="000A7F3B"/>
    <w:rsid w:val="000B4798"/>
    <w:rsid w:val="000B66FD"/>
    <w:rsid w:val="000C54C2"/>
    <w:rsid w:val="000D1CE4"/>
    <w:rsid w:val="000E4786"/>
    <w:rsid w:val="000E73F3"/>
    <w:rsid w:val="000F1241"/>
    <w:rsid w:val="000F1824"/>
    <w:rsid w:val="000F23A7"/>
    <w:rsid w:val="000F32B0"/>
    <w:rsid w:val="000F490D"/>
    <w:rsid w:val="000F771E"/>
    <w:rsid w:val="0010247F"/>
    <w:rsid w:val="0011020C"/>
    <w:rsid w:val="00110EC0"/>
    <w:rsid w:val="001128F7"/>
    <w:rsid w:val="00123729"/>
    <w:rsid w:val="00123A37"/>
    <w:rsid w:val="0012467B"/>
    <w:rsid w:val="00136D45"/>
    <w:rsid w:val="00140317"/>
    <w:rsid w:val="00141688"/>
    <w:rsid w:val="00141DD4"/>
    <w:rsid w:val="001504E1"/>
    <w:rsid w:val="00151E41"/>
    <w:rsid w:val="0015579D"/>
    <w:rsid w:val="0016348C"/>
    <w:rsid w:val="001657A8"/>
    <w:rsid w:val="0016603A"/>
    <w:rsid w:val="00166BA8"/>
    <w:rsid w:val="001760F5"/>
    <w:rsid w:val="00183857"/>
    <w:rsid w:val="001846FE"/>
    <w:rsid w:val="0019249E"/>
    <w:rsid w:val="001957FD"/>
    <w:rsid w:val="001969F7"/>
    <w:rsid w:val="001A1325"/>
    <w:rsid w:val="001A178B"/>
    <w:rsid w:val="001A3C36"/>
    <w:rsid w:val="001A68FA"/>
    <w:rsid w:val="001B176D"/>
    <w:rsid w:val="001B353D"/>
    <w:rsid w:val="001B40D9"/>
    <w:rsid w:val="001B60FC"/>
    <w:rsid w:val="001C2975"/>
    <w:rsid w:val="001C29DA"/>
    <w:rsid w:val="001C3C48"/>
    <w:rsid w:val="001C59A9"/>
    <w:rsid w:val="001C6B58"/>
    <w:rsid w:val="001E47F0"/>
    <w:rsid w:val="001E5F0A"/>
    <w:rsid w:val="001E5FC6"/>
    <w:rsid w:val="001E73CB"/>
    <w:rsid w:val="001E7A4D"/>
    <w:rsid w:val="001F037E"/>
    <w:rsid w:val="00207F56"/>
    <w:rsid w:val="00216298"/>
    <w:rsid w:val="00222659"/>
    <w:rsid w:val="002243BC"/>
    <w:rsid w:val="00226C32"/>
    <w:rsid w:val="00231D57"/>
    <w:rsid w:val="00234111"/>
    <w:rsid w:val="002376C5"/>
    <w:rsid w:val="002413D2"/>
    <w:rsid w:val="00243A3C"/>
    <w:rsid w:val="002457B6"/>
    <w:rsid w:val="00256CF6"/>
    <w:rsid w:val="00263CDA"/>
    <w:rsid w:val="002641F6"/>
    <w:rsid w:val="002646DD"/>
    <w:rsid w:val="00264CDA"/>
    <w:rsid w:val="00265968"/>
    <w:rsid w:val="00273F7D"/>
    <w:rsid w:val="002754DA"/>
    <w:rsid w:val="00280260"/>
    <w:rsid w:val="002820B9"/>
    <w:rsid w:val="00286AA7"/>
    <w:rsid w:val="002914EA"/>
    <w:rsid w:val="002A2FC0"/>
    <w:rsid w:val="002A3604"/>
    <w:rsid w:val="002B7BDA"/>
    <w:rsid w:val="002B7F71"/>
    <w:rsid w:val="002C5CBE"/>
    <w:rsid w:val="002D26A5"/>
    <w:rsid w:val="002D7F00"/>
    <w:rsid w:val="002E035E"/>
    <w:rsid w:val="002E15D2"/>
    <w:rsid w:val="002E259F"/>
    <w:rsid w:val="002E66B3"/>
    <w:rsid w:val="002F2154"/>
    <w:rsid w:val="002F2748"/>
    <w:rsid w:val="0030388D"/>
    <w:rsid w:val="00306430"/>
    <w:rsid w:val="00306D58"/>
    <w:rsid w:val="00307288"/>
    <w:rsid w:val="003145C0"/>
    <w:rsid w:val="0031741B"/>
    <w:rsid w:val="00333042"/>
    <w:rsid w:val="00345534"/>
    <w:rsid w:val="00345A3F"/>
    <w:rsid w:val="00346CB5"/>
    <w:rsid w:val="003509B4"/>
    <w:rsid w:val="00361340"/>
    <w:rsid w:val="00364378"/>
    <w:rsid w:val="0036531B"/>
    <w:rsid w:val="00367C9B"/>
    <w:rsid w:val="00376458"/>
    <w:rsid w:val="00393604"/>
    <w:rsid w:val="0039540E"/>
    <w:rsid w:val="00396BC2"/>
    <w:rsid w:val="003A6A8C"/>
    <w:rsid w:val="003A6D85"/>
    <w:rsid w:val="003B1609"/>
    <w:rsid w:val="003B49A6"/>
    <w:rsid w:val="003B509E"/>
    <w:rsid w:val="003B6B6E"/>
    <w:rsid w:val="003C6F9B"/>
    <w:rsid w:val="003D4A36"/>
    <w:rsid w:val="003D513A"/>
    <w:rsid w:val="003E3149"/>
    <w:rsid w:val="003E53A5"/>
    <w:rsid w:val="003E5414"/>
    <w:rsid w:val="003F2EDC"/>
    <w:rsid w:val="003F327E"/>
    <w:rsid w:val="00402BF1"/>
    <w:rsid w:val="0040424D"/>
    <w:rsid w:val="00406BAB"/>
    <w:rsid w:val="0041341A"/>
    <w:rsid w:val="00414108"/>
    <w:rsid w:val="004142B8"/>
    <w:rsid w:val="0041622F"/>
    <w:rsid w:val="00416416"/>
    <w:rsid w:val="00420D38"/>
    <w:rsid w:val="00427A68"/>
    <w:rsid w:val="00432B75"/>
    <w:rsid w:val="004353B6"/>
    <w:rsid w:val="004360C3"/>
    <w:rsid w:val="00445241"/>
    <w:rsid w:val="00445F5C"/>
    <w:rsid w:val="00446B8D"/>
    <w:rsid w:val="00452B37"/>
    <w:rsid w:val="00456244"/>
    <w:rsid w:val="004609BD"/>
    <w:rsid w:val="00465899"/>
    <w:rsid w:val="0047288A"/>
    <w:rsid w:val="00474499"/>
    <w:rsid w:val="00474799"/>
    <w:rsid w:val="00476C64"/>
    <w:rsid w:val="00481358"/>
    <w:rsid w:val="004838B2"/>
    <w:rsid w:val="004A11F4"/>
    <w:rsid w:val="004A6ED6"/>
    <w:rsid w:val="004A7C45"/>
    <w:rsid w:val="004B75D9"/>
    <w:rsid w:val="004C5A1A"/>
    <w:rsid w:val="004C7D6E"/>
    <w:rsid w:val="004D309B"/>
    <w:rsid w:val="004D3A39"/>
    <w:rsid w:val="004E0E1F"/>
    <w:rsid w:val="004E1CBF"/>
    <w:rsid w:val="004E2F50"/>
    <w:rsid w:val="004E3B42"/>
    <w:rsid w:val="004E45B9"/>
    <w:rsid w:val="004E558D"/>
    <w:rsid w:val="004E77D2"/>
    <w:rsid w:val="004E7CDC"/>
    <w:rsid w:val="004F1E4C"/>
    <w:rsid w:val="004F54BD"/>
    <w:rsid w:val="00502A07"/>
    <w:rsid w:val="00504620"/>
    <w:rsid w:val="0050658A"/>
    <w:rsid w:val="005065E6"/>
    <w:rsid w:val="0050746C"/>
    <w:rsid w:val="005106D7"/>
    <w:rsid w:val="00513EAD"/>
    <w:rsid w:val="0051400B"/>
    <w:rsid w:val="00514926"/>
    <w:rsid w:val="00515870"/>
    <w:rsid w:val="00515C63"/>
    <w:rsid w:val="00523071"/>
    <w:rsid w:val="00536A2B"/>
    <w:rsid w:val="00536EA7"/>
    <w:rsid w:val="00537866"/>
    <w:rsid w:val="00540A9A"/>
    <w:rsid w:val="00544B38"/>
    <w:rsid w:val="0055173A"/>
    <w:rsid w:val="00551DFA"/>
    <w:rsid w:val="00560F81"/>
    <w:rsid w:val="0057016A"/>
    <w:rsid w:val="005710D5"/>
    <w:rsid w:val="0057247C"/>
    <w:rsid w:val="00574574"/>
    <w:rsid w:val="00580480"/>
    <w:rsid w:val="00580D00"/>
    <w:rsid w:val="00587876"/>
    <w:rsid w:val="00595CA0"/>
    <w:rsid w:val="005A0E17"/>
    <w:rsid w:val="005A3A17"/>
    <w:rsid w:val="005A3E02"/>
    <w:rsid w:val="005A4563"/>
    <w:rsid w:val="005A68BB"/>
    <w:rsid w:val="005A6D5F"/>
    <w:rsid w:val="005A7278"/>
    <w:rsid w:val="005B6945"/>
    <w:rsid w:val="005B6F90"/>
    <w:rsid w:val="005C03B9"/>
    <w:rsid w:val="005C15AA"/>
    <w:rsid w:val="005C1BF8"/>
    <w:rsid w:val="005C3EEB"/>
    <w:rsid w:val="005C7872"/>
    <w:rsid w:val="005D035F"/>
    <w:rsid w:val="005D380A"/>
    <w:rsid w:val="005D3854"/>
    <w:rsid w:val="005D7516"/>
    <w:rsid w:val="005E054A"/>
    <w:rsid w:val="005E0D54"/>
    <w:rsid w:val="005E79AF"/>
    <w:rsid w:val="005E7C2F"/>
    <w:rsid w:val="005F1F79"/>
    <w:rsid w:val="005F40DB"/>
    <w:rsid w:val="00602032"/>
    <w:rsid w:val="00603829"/>
    <w:rsid w:val="00610403"/>
    <w:rsid w:val="00616305"/>
    <w:rsid w:val="006166D7"/>
    <w:rsid w:val="00620888"/>
    <w:rsid w:val="00621BF3"/>
    <w:rsid w:val="00625F0D"/>
    <w:rsid w:val="00626932"/>
    <w:rsid w:val="006300C1"/>
    <w:rsid w:val="006316FA"/>
    <w:rsid w:val="0063362B"/>
    <w:rsid w:val="00636F6B"/>
    <w:rsid w:val="00643564"/>
    <w:rsid w:val="00646E68"/>
    <w:rsid w:val="00650ACD"/>
    <w:rsid w:val="00653FAE"/>
    <w:rsid w:val="00654F8F"/>
    <w:rsid w:val="006579B0"/>
    <w:rsid w:val="006579F2"/>
    <w:rsid w:val="0066042A"/>
    <w:rsid w:val="006649DB"/>
    <w:rsid w:val="00667328"/>
    <w:rsid w:val="00667B58"/>
    <w:rsid w:val="00675A90"/>
    <w:rsid w:val="0067766A"/>
    <w:rsid w:val="006875EB"/>
    <w:rsid w:val="0069092F"/>
    <w:rsid w:val="0069598A"/>
    <w:rsid w:val="00695BDC"/>
    <w:rsid w:val="006A020F"/>
    <w:rsid w:val="006A105B"/>
    <w:rsid w:val="006B07C3"/>
    <w:rsid w:val="006B0DC2"/>
    <w:rsid w:val="006B25FA"/>
    <w:rsid w:val="006B64DA"/>
    <w:rsid w:val="006B6F43"/>
    <w:rsid w:val="006B7639"/>
    <w:rsid w:val="006C0157"/>
    <w:rsid w:val="006C5C78"/>
    <w:rsid w:val="006D6A7F"/>
    <w:rsid w:val="006E463E"/>
    <w:rsid w:val="006E5188"/>
    <w:rsid w:val="006F13F6"/>
    <w:rsid w:val="006F3A94"/>
    <w:rsid w:val="006F64F9"/>
    <w:rsid w:val="0070089C"/>
    <w:rsid w:val="007073BC"/>
    <w:rsid w:val="00710324"/>
    <w:rsid w:val="007108D4"/>
    <w:rsid w:val="00711C05"/>
    <w:rsid w:val="00713668"/>
    <w:rsid w:val="0072738D"/>
    <w:rsid w:val="00737FD5"/>
    <w:rsid w:val="00740261"/>
    <w:rsid w:val="00740358"/>
    <w:rsid w:val="00740E96"/>
    <w:rsid w:val="007442CF"/>
    <w:rsid w:val="00747C1A"/>
    <w:rsid w:val="007508E5"/>
    <w:rsid w:val="007546AF"/>
    <w:rsid w:val="00754D76"/>
    <w:rsid w:val="00756C10"/>
    <w:rsid w:val="007600AD"/>
    <w:rsid w:val="00760D95"/>
    <w:rsid w:val="0076162E"/>
    <w:rsid w:val="0077022F"/>
    <w:rsid w:val="00770735"/>
    <w:rsid w:val="00773518"/>
    <w:rsid w:val="00774C73"/>
    <w:rsid w:val="007770D5"/>
    <w:rsid w:val="007841A4"/>
    <w:rsid w:val="00792AD0"/>
    <w:rsid w:val="007A1D5D"/>
    <w:rsid w:val="007A2E8C"/>
    <w:rsid w:val="007A3D0E"/>
    <w:rsid w:val="007A3F62"/>
    <w:rsid w:val="007A6FDB"/>
    <w:rsid w:val="007A7B3A"/>
    <w:rsid w:val="007B05A6"/>
    <w:rsid w:val="007B63AE"/>
    <w:rsid w:val="007B648F"/>
    <w:rsid w:val="007B6561"/>
    <w:rsid w:val="007E240B"/>
    <w:rsid w:val="007E6623"/>
    <w:rsid w:val="007F2CD4"/>
    <w:rsid w:val="0080252D"/>
    <w:rsid w:val="00812AF5"/>
    <w:rsid w:val="00826FF7"/>
    <w:rsid w:val="0082729D"/>
    <w:rsid w:val="0083029D"/>
    <w:rsid w:val="00830A82"/>
    <w:rsid w:val="00833190"/>
    <w:rsid w:val="00835B4A"/>
    <w:rsid w:val="00836460"/>
    <w:rsid w:val="00841F3B"/>
    <w:rsid w:val="00843462"/>
    <w:rsid w:val="00845FAD"/>
    <w:rsid w:val="00851B56"/>
    <w:rsid w:val="00852A63"/>
    <w:rsid w:val="008530CC"/>
    <w:rsid w:val="00854CA2"/>
    <w:rsid w:val="00856645"/>
    <w:rsid w:val="00865AE4"/>
    <w:rsid w:val="0086681C"/>
    <w:rsid w:val="00867DB1"/>
    <w:rsid w:val="008743F8"/>
    <w:rsid w:val="00880606"/>
    <w:rsid w:val="00880871"/>
    <w:rsid w:val="00884ABA"/>
    <w:rsid w:val="00893C82"/>
    <w:rsid w:val="008943B0"/>
    <w:rsid w:val="008A1B16"/>
    <w:rsid w:val="008A7318"/>
    <w:rsid w:val="008B697B"/>
    <w:rsid w:val="008C1C05"/>
    <w:rsid w:val="008C66E3"/>
    <w:rsid w:val="008D054E"/>
    <w:rsid w:val="008D0899"/>
    <w:rsid w:val="008D261C"/>
    <w:rsid w:val="008D30B0"/>
    <w:rsid w:val="008D7F27"/>
    <w:rsid w:val="008E1CE8"/>
    <w:rsid w:val="008E3F36"/>
    <w:rsid w:val="00903B98"/>
    <w:rsid w:val="009052E5"/>
    <w:rsid w:val="00915A59"/>
    <w:rsid w:val="0091656E"/>
    <w:rsid w:val="00921360"/>
    <w:rsid w:val="00925E86"/>
    <w:rsid w:val="0093035C"/>
    <w:rsid w:val="00930CCB"/>
    <w:rsid w:val="00931ABE"/>
    <w:rsid w:val="00933CA3"/>
    <w:rsid w:val="00941497"/>
    <w:rsid w:val="009422EE"/>
    <w:rsid w:val="00944282"/>
    <w:rsid w:val="009537AB"/>
    <w:rsid w:val="0096384D"/>
    <w:rsid w:val="00963E8A"/>
    <w:rsid w:val="009648A3"/>
    <w:rsid w:val="00964D6A"/>
    <w:rsid w:val="00964DF1"/>
    <w:rsid w:val="00965C23"/>
    <w:rsid w:val="009722BE"/>
    <w:rsid w:val="009753EF"/>
    <w:rsid w:val="00990EBF"/>
    <w:rsid w:val="00992238"/>
    <w:rsid w:val="009A4E76"/>
    <w:rsid w:val="009A5818"/>
    <w:rsid w:val="009C016D"/>
    <w:rsid w:val="009C5987"/>
    <w:rsid w:val="009C6E7B"/>
    <w:rsid w:val="009D1F62"/>
    <w:rsid w:val="009D22E7"/>
    <w:rsid w:val="009D2A89"/>
    <w:rsid w:val="009E08F9"/>
    <w:rsid w:val="009E2367"/>
    <w:rsid w:val="009E26A2"/>
    <w:rsid w:val="009E2AD2"/>
    <w:rsid w:val="009F25F8"/>
    <w:rsid w:val="00A05D85"/>
    <w:rsid w:val="00A10BF8"/>
    <w:rsid w:val="00A136DF"/>
    <w:rsid w:val="00A15C8C"/>
    <w:rsid w:val="00A2063B"/>
    <w:rsid w:val="00A2430F"/>
    <w:rsid w:val="00A25FC5"/>
    <w:rsid w:val="00A27676"/>
    <w:rsid w:val="00A3093C"/>
    <w:rsid w:val="00A32560"/>
    <w:rsid w:val="00A351D7"/>
    <w:rsid w:val="00A3536E"/>
    <w:rsid w:val="00A35B50"/>
    <w:rsid w:val="00A36AE5"/>
    <w:rsid w:val="00A4394E"/>
    <w:rsid w:val="00A46E44"/>
    <w:rsid w:val="00A53017"/>
    <w:rsid w:val="00A5490F"/>
    <w:rsid w:val="00A55EA3"/>
    <w:rsid w:val="00A6100F"/>
    <w:rsid w:val="00A6472F"/>
    <w:rsid w:val="00A66755"/>
    <w:rsid w:val="00A73931"/>
    <w:rsid w:val="00A811F8"/>
    <w:rsid w:val="00A92FAD"/>
    <w:rsid w:val="00A96BE5"/>
    <w:rsid w:val="00AA081D"/>
    <w:rsid w:val="00AA1C5E"/>
    <w:rsid w:val="00AA381F"/>
    <w:rsid w:val="00AA6107"/>
    <w:rsid w:val="00AB05EA"/>
    <w:rsid w:val="00AB5D8A"/>
    <w:rsid w:val="00AC0809"/>
    <w:rsid w:val="00AC1A36"/>
    <w:rsid w:val="00AC45C6"/>
    <w:rsid w:val="00AD3847"/>
    <w:rsid w:val="00AE70C5"/>
    <w:rsid w:val="00AF4F9B"/>
    <w:rsid w:val="00B04598"/>
    <w:rsid w:val="00B04B5F"/>
    <w:rsid w:val="00B04B85"/>
    <w:rsid w:val="00B07145"/>
    <w:rsid w:val="00B079D3"/>
    <w:rsid w:val="00B3278C"/>
    <w:rsid w:val="00B375FE"/>
    <w:rsid w:val="00B40F27"/>
    <w:rsid w:val="00B410F6"/>
    <w:rsid w:val="00B431A1"/>
    <w:rsid w:val="00B56241"/>
    <w:rsid w:val="00B60011"/>
    <w:rsid w:val="00B62A28"/>
    <w:rsid w:val="00B7645C"/>
    <w:rsid w:val="00B80925"/>
    <w:rsid w:val="00B815CE"/>
    <w:rsid w:val="00B838CD"/>
    <w:rsid w:val="00B84304"/>
    <w:rsid w:val="00BA332D"/>
    <w:rsid w:val="00BA62F8"/>
    <w:rsid w:val="00BB42DB"/>
    <w:rsid w:val="00BB75B8"/>
    <w:rsid w:val="00BC1206"/>
    <w:rsid w:val="00BC22EE"/>
    <w:rsid w:val="00BC2C68"/>
    <w:rsid w:val="00BC689F"/>
    <w:rsid w:val="00BD041F"/>
    <w:rsid w:val="00BD1B4A"/>
    <w:rsid w:val="00BE166C"/>
    <w:rsid w:val="00BE20E7"/>
    <w:rsid w:val="00BE5EE7"/>
    <w:rsid w:val="00BF4AAD"/>
    <w:rsid w:val="00BF77C9"/>
    <w:rsid w:val="00C02E55"/>
    <w:rsid w:val="00C11D55"/>
    <w:rsid w:val="00C25810"/>
    <w:rsid w:val="00C30E56"/>
    <w:rsid w:val="00C314DA"/>
    <w:rsid w:val="00C31F53"/>
    <w:rsid w:val="00C3211E"/>
    <w:rsid w:val="00C33A65"/>
    <w:rsid w:val="00C33D09"/>
    <w:rsid w:val="00C34D0A"/>
    <w:rsid w:val="00C37A3E"/>
    <w:rsid w:val="00C44632"/>
    <w:rsid w:val="00C46E34"/>
    <w:rsid w:val="00C53882"/>
    <w:rsid w:val="00C62D6E"/>
    <w:rsid w:val="00C642C3"/>
    <w:rsid w:val="00C64693"/>
    <w:rsid w:val="00C65006"/>
    <w:rsid w:val="00C6658F"/>
    <w:rsid w:val="00C67AE3"/>
    <w:rsid w:val="00C70683"/>
    <w:rsid w:val="00C728C0"/>
    <w:rsid w:val="00C80B2F"/>
    <w:rsid w:val="00C81CBC"/>
    <w:rsid w:val="00C847ED"/>
    <w:rsid w:val="00C861C2"/>
    <w:rsid w:val="00C9096A"/>
    <w:rsid w:val="00C92469"/>
    <w:rsid w:val="00C92678"/>
    <w:rsid w:val="00C93E0C"/>
    <w:rsid w:val="00C97674"/>
    <w:rsid w:val="00CB4D55"/>
    <w:rsid w:val="00CB7A9C"/>
    <w:rsid w:val="00CB7CC1"/>
    <w:rsid w:val="00CC0113"/>
    <w:rsid w:val="00CC3062"/>
    <w:rsid w:val="00CD0AD0"/>
    <w:rsid w:val="00CD10A1"/>
    <w:rsid w:val="00CD3FF3"/>
    <w:rsid w:val="00CE155F"/>
    <w:rsid w:val="00CE2373"/>
    <w:rsid w:val="00CF0D9B"/>
    <w:rsid w:val="00CF0EF1"/>
    <w:rsid w:val="00CF1297"/>
    <w:rsid w:val="00CF16A5"/>
    <w:rsid w:val="00CF6AB9"/>
    <w:rsid w:val="00D019D8"/>
    <w:rsid w:val="00D02569"/>
    <w:rsid w:val="00D057EA"/>
    <w:rsid w:val="00D123AB"/>
    <w:rsid w:val="00D12B10"/>
    <w:rsid w:val="00D1320B"/>
    <w:rsid w:val="00D15FEC"/>
    <w:rsid w:val="00D277D4"/>
    <w:rsid w:val="00D30E87"/>
    <w:rsid w:val="00D33840"/>
    <w:rsid w:val="00D3469C"/>
    <w:rsid w:val="00D417C4"/>
    <w:rsid w:val="00D503C0"/>
    <w:rsid w:val="00D50509"/>
    <w:rsid w:val="00D50898"/>
    <w:rsid w:val="00D56B22"/>
    <w:rsid w:val="00D64974"/>
    <w:rsid w:val="00D66469"/>
    <w:rsid w:val="00D75319"/>
    <w:rsid w:val="00D753DF"/>
    <w:rsid w:val="00D8031B"/>
    <w:rsid w:val="00D814CA"/>
    <w:rsid w:val="00D83F37"/>
    <w:rsid w:val="00D84676"/>
    <w:rsid w:val="00D84A2F"/>
    <w:rsid w:val="00D8754C"/>
    <w:rsid w:val="00D92006"/>
    <w:rsid w:val="00D950CC"/>
    <w:rsid w:val="00D95185"/>
    <w:rsid w:val="00D95C1E"/>
    <w:rsid w:val="00D97000"/>
    <w:rsid w:val="00DA2B99"/>
    <w:rsid w:val="00DA442B"/>
    <w:rsid w:val="00DA6535"/>
    <w:rsid w:val="00DA6D71"/>
    <w:rsid w:val="00DC2A0F"/>
    <w:rsid w:val="00DD1790"/>
    <w:rsid w:val="00DD40A9"/>
    <w:rsid w:val="00DD5F52"/>
    <w:rsid w:val="00DD6DB9"/>
    <w:rsid w:val="00DD7D6E"/>
    <w:rsid w:val="00DE3383"/>
    <w:rsid w:val="00DE5625"/>
    <w:rsid w:val="00DE58D9"/>
    <w:rsid w:val="00DF0141"/>
    <w:rsid w:val="00DF0E38"/>
    <w:rsid w:val="00DF1432"/>
    <w:rsid w:val="00E0057E"/>
    <w:rsid w:val="00E056FD"/>
    <w:rsid w:val="00E07AF0"/>
    <w:rsid w:val="00E13222"/>
    <w:rsid w:val="00E132BC"/>
    <w:rsid w:val="00E15736"/>
    <w:rsid w:val="00E16B4C"/>
    <w:rsid w:val="00E177CD"/>
    <w:rsid w:val="00E22CFC"/>
    <w:rsid w:val="00E276FF"/>
    <w:rsid w:val="00E31785"/>
    <w:rsid w:val="00E338DA"/>
    <w:rsid w:val="00E36698"/>
    <w:rsid w:val="00E403AC"/>
    <w:rsid w:val="00E42402"/>
    <w:rsid w:val="00E45125"/>
    <w:rsid w:val="00E51A44"/>
    <w:rsid w:val="00E52656"/>
    <w:rsid w:val="00E57901"/>
    <w:rsid w:val="00E60B87"/>
    <w:rsid w:val="00E65372"/>
    <w:rsid w:val="00E751AD"/>
    <w:rsid w:val="00E76745"/>
    <w:rsid w:val="00E80913"/>
    <w:rsid w:val="00E816DC"/>
    <w:rsid w:val="00E83780"/>
    <w:rsid w:val="00E90829"/>
    <w:rsid w:val="00E918A3"/>
    <w:rsid w:val="00E94133"/>
    <w:rsid w:val="00E95F93"/>
    <w:rsid w:val="00EA0CC6"/>
    <w:rsid w:val="00EA3137"/>
    <w:rsid w:val="00EB0E93"/>
    <w:rsid w:val="00EC02AD"/>
    <w:rsid w:val="00EC15A4"/>
    <w:rsid w:val="00ED1A11"/>
    <w:rsid w:val="00EE6585"/>
    <w:rsid w:val="00EE7A35"/>
    <w:rsid w:val="00EF0B37"/>
    <w:rsid w:val="00EF364A"/>
    <w:rsid w:val="00F10C41"/>
    <w:rsid w:val="00F218A1"/>
    <w:rsid w:val="00F22470"/>
    <w:rsid w:val="00F2353C"/>
    <w:rsid w:val="00F276BD"/>
    <w:rsid w:val="00F302D4"/>
    <w:rsid w:val="00F32787"/>
    <w:rsid w:val="00F34436"/>
    <w:rsid w:val="00F349CB"/>
    <w:rsid w:val="00F34AAA"/>
    <w:rsid w:val="00F411EA"/>
    <w:rsid w:val="00F43BFB"/>
    <w:rsid w:val="00F5138E"/>
    <w:rsid w:val="00F56170"/>
    <w:rsid w:val="00F577F9"/>
    <w:rsid w:val="00F62F1C"/>
    <w:rsid w:val="00F64CF9"/>
    <w:rsid w:val="00F66F44"/>
    <w:rsid w:val="00F72607"/>
    <w:rsid w:val="00F81057"/>
    <w:rsid w:val="00F84B8D"/>
    <w:rsid w:val="00F867C9"/>
    <w:rsid w:val="00F90B66"/>
    <w:rsid w:val="00F938D8"/>
    <w:rsid w:val="00F972E6"/>
    <w:rsid w:val="00FA3EB4"/>
    <w:rsid w:val="00FA5E15"/>
    <w:rsid w:val="00FB067C"/>
    <w:rsid w:val="00FB07B8"/>
    <w:rsid w:val="00FB2964"/>
    <w:rsid w:val="00FB3F0A"/>
    <w:rsid w:val="00FC00E1"/>
    <w:rsid w:val="00FC79BD"/>
    <w:rsid w:val="00FD1FA2"/>
    <w:rsid w:val="00FD451A"/>
    <w:rsid w:val="00FE0728"/>
    <w:rsid w:val="00FE6386"/>
    <w:rsid w:val="00FE79FB"/>
    <w:rsid w:val="00FF11DD"/>
    <w:rsid w:val="00FF3C5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58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58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uiPriority w:val="9"/>
    <w:qFormat/>
    <w:rsid w:val="00EE658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58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58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658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EE658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E6585"/>
  </w:style>
  <w:style w:type="character" w:customStyle="1" w:styleId="Heading1Char">
    <w:name w:val="Heading 1 Char"/>
    <w:basedOn w:val="DefaultParagraphFont"/>
    <w:link w:val="Heading1"/>
    <w:uiPriority w:val="9"/>
    <w:rsid w:val="00EE658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uiPriority w:val="9"/>
    <w:rsid w:val="00EE658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E658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E658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5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58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E6585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E6585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EE658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EE658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EE658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658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1"/>
    <w:qFormat/>
    <w:rsid w:val="00EE65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E658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E6585"/>
    <w:pPr>
      <w:tabs>
        <w:tab w:val="center" w:pos="540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EE658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EE6585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E6585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EE6585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uiPriority w:val="34"/>
    <w:qFormat/>
    <w:rsid w:val="00EE658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EE6585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EE658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EE658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EE658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E658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658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EE658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EE658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EE658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EE658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EE65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EE6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EE658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EE658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EE6585"/>
    <w:rPr>
      <w:rFonts w:ascii="Arial" w:hAnsi="Arial"/>
      <w:b/>
      <w:sz w:val="16"/>
    </w:rPr>
  </w:style>
  <w:style w:type="paragraph" w:customStyle="1" w:styleId="LabStepNumbered">
    <w:name w:val="Lab Step Numbered"/>
    <w:link w:val="LabStepNumberedChar"/>
    <w:qFormat/>
    <w:rsid w:val="00EE6585"/>
    <w:pPr>
      <w:numPr>
        <w:numId w:val="40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qFormat/>
    <w:rsid w:val="00EE658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EE6585"/>
    <w:pPr>
      <w:numPr>
        <w:ilvl w:val="1"/>
      </w:numPr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EE658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EE658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EE658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EE658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EE658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EE6585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EE6585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E6585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EE658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EE658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EE6585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EE6585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rsid w:val="00EE658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qFormat/>
    <w:rsid w:val="00EE6585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EE6585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EE6585"/>
    <w:rPr>
      <w:b/>
    </w:rPr>
  </w:style>
  <w:style w:type="paragraph" w:customStyle="1" w:styleId="LabStepTableParagraph">
    <w:name w:val="Lab Step Table Paragraph"/>
    <w:basedOn w:val="LabStepNumbered"/>
    <w:qFormat/>
    <w:rsid w:val="00EE6585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658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EE6585"/>
    <w:pPr>
      <w:numPr>
        <w:numId w:val="4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E65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58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58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5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585"/>
    <w:rPr>
      <w:rFonts w:ascii="Arial" w:hAnsi="Arial"/>
      <w:b/>
      <w:bCs/>
      <w:color w:val="262626" w:themeColor="text1" w:themeTint="D9"/>
      <w:sz w:val="20"/>
      <w:szCs w:val="20"/>
    </w:rPr>
  </w:style>
  <w:style w:type="paragraph" w:customStyle="1" w:styleId="ppNumberList">
    <w:name w:val="pp Number List"/>
    <w:basedOn w:val="Normal"/>
    <w:rsid w:val="00B04B85"/>
    <w:pPr>
      <w:numPr>
        <w:ilvl w:val="1"/>
        <w:numId w:val="6"/>
      </w:numPr>
      <w:tabs>
        <w:tab w:val="left" w:pos="1440"/>
      </w:tabs>
      <w:spacing w:before="0" w:line="276" w:lineRule="auto"/>
      <w:ind w:left="754" w:hanging="357"/>
    </w:pPr>
    <w:rPr>
      <w:rFonts w:asciiTheme="minorHAnsi" w:eastAsiaTheme="minorEastAsia" w:hAnsiTheme="minorHAnsi"/>
      <w:sz w:val="22"/>
      <w:lang w:bidi="en-US"/>
    </w:rPr>
  </w:style>
  <w:style w:type="paragraph" w:customStyle="1" w:styleId="ppListEnd">
    <w:name w:val="pp List End"/>
    <w:basedOn w:val="ppNumberList"/>
    <w:next w:val="Normal"/>
    <w:rsid w:val="00B04B85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umberListIndent">
    <w:name w:val="pp Number List Indent"/>
    <w:basedOn w:val="ppNumberList"/>
    <w:rsid w:val="00B04B85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Indent2">
    <w:name w:val="pp Number List Indent 2"/>
    <w:basedOn w:val="ppNumberListIndent"/>
    <w:qFormat/>
    <w:rsid w:val="00B04B85"/>
    <w:pPr>
      <w:numPr>
        <w:ilvl w:val="3"/>
      </w:numPr>
      <w:ind w:left="2115" w:hanging="357"/>
    </w:pPr>
  </w:style>
  <w:style w:type="paragraph" w:customStyle="1" w:styleId="Strong1">
    <w:name w:val="Strong1"/>
    <w:basedOn w:val="LabStepNumbered"/>
    <w:link w:val="strongChar"/>
    <w:qFormat/>
    <w:rsid w:val="00EE6585"/>
    <w:pPr>
      <w:numPr>
        <w:numId w:val="0"/>
      </w:numPr>
      <w:ind w:left="757" w:hanging="360"/>
    </w:pPr>
    <w:rPr>
      <w:b/>
    </w:rPr>
  </w:style>
  <w:style w:type="character" w:customStyle="1" w:styleId="LabStepNumberedChar">
    <w:name w:val="Lab Step Numbered Char"/>
    <w:basedOn w:val="DefaultParagraphFont"/>
    <w:link w:val="LabStepNumbered"/>
    <w:rsid w:val="00EE6585"/>
    <w:rPr>
      <w:rFonts w:ascii="Arial" w:hAnsi="Arial"/>
      <w:color w:val="262626" w:themeColor="text1" w:themeTint="D9"/>
      <w:sz w:val="18"/>
    </w:rPr>
  </w:style>
  <w:style w:type="character" w:customStyle="1" w:styleId="strongChar">
    <w:name w:val="strong Char"/>
    <w:basedOn w:val="LabStepNumberedChar"/>
    <w:link w:val="Strong1"/>
    <w:rsid w:val="00EE6585"/>
    <w:rPr>
      <w:rFonts w:ascii="Arial" w:hAnsi="Arial"/>
      <w:b/>
      <w:color w:val="262626" w:themeColor="text1" w:themeTint="D9"/>
      <w:sz w:val="18"/>
    </w:rPr>
  </w:style>
  <w:style w:type="paragraph" w:customStyle="1" w:styleId="ExerciseHeading">
    <w:name w:val="Exercise Heading"/>
    <w:basedOn w:val="Normal"/>
    <w:link w:val="ExerciseHeadingChar"/>
    <w:qFormat/>
    <w:rsid w:val="00502A07"/>
    <w:pPr>
      <w:spacing w:before="0" w:after="200" w:line="360" w:lineRule="auto"/>
    </w:pPr>
    <w:rPr>
      <w:rFonts w:asciiTheme="majorHAnsi" w:hAnsiTheme="majorHAnsi"/>
      <w:b/>
      <w:sz w:val="22"/>
      <w:u w:val="single"/>
    </w:rPr>
  </w:style>
  <w:style w:type="character" w:customStyle="1" w:styleId="ExerciseHeadingChar">
    <w:name w:val="Exercise Heading Char"/>
    <w:basedOn w:val="DefaultParagraphFont"/>
    <w:link w:val="ExerciseHeading"/>
    <w:rsid w:val="00502A07"/>
    <w:rPr>
      <w:rFonts w:asciiTheme="majorHAnsi" w:hAnsiTheme="majorHAnsi"/>
      <w:b/>
      <w:u w:val="single"/>
    </w:rPr>
  </w:style>
  <w:style w:type="paragraph" w:customStyle="1" w:styleId="Code">
    <w:name w:val="Code"/>
    <w:basedOn w:val="Normal"/>
    <w:link w:val="CodeChar"/>
    <w:qFormat/>
    <w:rsid w:val="00502A07"/>
    <w:pPr>
      <w:shd w:val="clear" w:color="auto" w:fill="D9D9D9" w:themeFill="background1" w:themeFillShade="D9"/>
      <w:spacing w:before="0" w:after="200" w:line="276" w:lineRule="auto"/>
    </w:pPr>
    <w:rPr>
      <w:rFonts w:ascii="Courier New" w:hAnsi="Courier New" w:cs="Courier New"/>
      <w:szCs w:val="20"/>
    </w:rPr>
  </w:style>
  <w:style w:type="character" w:customStyle="1" w:styleId="CodeChar">
    <w:name w:val="Code Char"/>
    <w:basedOn w:val="DefaultParagraphFont"/>
    <w:link w:val="Code"/>
    <w:rsid w:val="00502A07"/>
    <w:rPr>
      <w:rFonts w:ascii="Courier New" w:hAnsi="Courier New" w:cs="Courier New"/>
      <w:sz w:val="20"/>
      <w:szCs w:val="20"/>
      <w:shd w:val="clear" w:color="auto" w:fill="D9D9D9" w:themeFill="background1" w:themeFillShade="D9"/>
    </w:rPr>
  </w:style>
  <w:style w:type="character" w:styleId="Strong">
    <w:name w:val="Strong"/>
    <w:basedOn w:val="DefaultParagraphFont"/>
    <w:uiPriority w:val="22"/>
    <w:qFormat/>
    <w:rsid w:val="00EE65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658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qFormat/>
    <w:rsid w:val="00EE658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qFormat/>
    <w:rsid w:val="00EE658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658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qFormat/>
    <w:rsid w:val="00EE658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qFormat/>
    <w:rsid w:val="00EE6585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qFormat/>
    <w:rsid w:val="00EE6585"/>
    <w:pPr>
      <w:spacing w:before="240"/>
    </w:pPr>
  </w:style>
  <w:style w:type="paragraph" w:customStyle="1" w:styleId="LegalHeader">
    <w:name w:val="Legal Header"/>
    <w:basedOn w:val="Normal"/>
    <w:qFormat/>
    <w:rsid w:val="00EE6585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qFormat/>
    <w:rsid w:val="00EE6585"/>
    <w:rPr>
      <w:sz w:val="18"/>
    </w:rPr>
  </w:style>
  <w:style w:type="paragraph" w:customStyle="1" w:styleId="CourseInfo">
    <w:name w:val="Course Info"/>
    <w:basedOn w:val="Normal"/>
    <w:qFormat/>
    <w:rsid w:val="00EE658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paragraph" w:customStyle="1" w:styleId="CourseCode">
    <w:name w:val="Course Code"/>
    <w:basedOn w:val="Normal"/>
    <w:qFormat/>
    <w:rsid w:val="00EE658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EE6585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EE6585"/>
    <w:pPr>
      <w:numPr>
        <w:numId w:val="36"/>
      </w:numPr>
    </w:pPr>
  </w:style>
  <w:style w:type="paragraph" w:customStyle="1" w:styleId="ModuleDescription">
    <w:name w:val="Module Description"/>
    <w:basedOn w:val="Normal"/>
    <w:qFormat/>
    <w:rsid w:val="00EE6585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qFormat/>
    <w:rsid w:val="00EE6585"/>
    <w:pPr>
      <w:jc w:val="center"/>
    </w:pPr>
  </w:style>
  <w:style w:type="paragraph" w:customStyle="1" w:styleId="TopicsCoveredItem">
    <w:name w:val="Topics Covered Item"/>
    <w:basedOn w:val="Normal"/>
    <w:qFormat/>
    <w:rsid w:val="00EE6585"/>
    <w:pPr>
      <w:numPr>
        <w:numId w:val="38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qFormat/>
    <w:rsid w:val="00EE6585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qFormat/>
    <w:rsid w:val="00EE6585"/>
    <w:pPr>
      <w:spacing w:before="0" w:after="0"/>
      <w:ind w:left="360" w:hanging="360"/>
      <w:contextualSpacing/>
    </w:pPr>
    <w:rPr>
      <w:sz w:val="24"/>
    </w:rPr>
  </w:style>
  <w:style w:type="paragraph" w:customStyle="1" w:styleId="LabExerciseItem">
    <w:name w:val="Lab Exercise Item"/>
    <w:basedOn w:val="Normal"/>
    <w:next w:val="Normal"/>
    <w:qFormat/>
    <w:rsid w:val="00EE6585"/>
    <w:pPr>
      <w:spacing w:before="0" w:after="0"/>
      <w:ind w:left="360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58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58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uiPriority w:val="9"/>
    <w:qFormat/>
    <w:rsid w:val="00EE658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58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58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658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EE658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E6585"/>
  </w:style>
  <w:style w:type="character" w:customStyle="1" w:styleId="Heading1Char">
    <w:name w:val="Heading 1 Char"/>
    <w:basedOn w:val="DefaultParagraphFont"/>
    <w:link w:val="Heading1"/>
    <w:uiPriority w:val="9"/>
    <w:rsid w:val="00EE658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uiPriority w:val="9"/>
    <w:rsid w:val="00EE658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E658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E658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5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58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E6585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E6585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EE658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EE658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EE658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658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1"/>
    <w:qFormat/>
    <w:rsid w:val="00EE65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E658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E6585"/>
    <w:pPr>
      <w:tabs>
        <w:tab w:val="center" w:pos="540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EE658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EE6585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E6585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EE6585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uiPriority w:val="34"/>
    <w:qFormat/>
    <w:rsid w:val="00EE658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EE6585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EE658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EE658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EE658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E658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658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EE658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EE658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EE658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EE658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EE65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EE6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EE658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EE658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EE6585"/>
    <w:rPr>
      <w:rFonts w:ascii="Arial" w:hAnsi="Arial"/>
      <w:b/>
      <w:sz w:val="16"/>
    </w:rPr>
  </w:style>
  <w:style w:type="paragraph" w:customStyle="1" w:styleId="LabStepNumbered">
    <w:name w:val="Lab Step Numbered"/>
    <w:link w:val="LabStepNumberedChar"/>
    <w:qFormat/>
    <w:rsid w:val="00EE6585"/>
    <w:pPr>
      <w:numPr>
        <w:numId w:val="40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qFormat/>
    <w:rsid w:val="00EE658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EE6585"/>
    <w:pPr>
      <w:numPr>
        <w:ilvl w:val="1"/>
      </w:numPr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EE658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EE658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EE658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EE658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EE658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EE6585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EE6585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E6585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EE658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EE658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EE6585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EE6585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rsid w:val="00EE658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qFormat/>
    <w:rsid w:val="00EE6585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EE6585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EE6585"/>
    <w:rPr>
      <w:b/>
    </w:rPr>
  </w:style>
  <w:style w:type="paragraph" w:customStyle="1" w:styleId="LabStepTableParagraph">
    <w:name w:val="Lab Step Table Paragraph"/>
    <w:basedOn w:val="LabStepNumbered"/>
    <w:qFormat/>
    <w:rsid w:val="00EE6585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658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EE6585"/>
    <w:pPr>
      <w:numPr>
        <w:numId w:val="4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E65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58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58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5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585"/>
    <w:rPr>
      <w:rFonts w:ascii="Arial" w:hAnsi="Arial"/>
      <w:b/>
      <w:bCs/>
      <w:color w:val="262626" w:themeColor="text1" w:themeTint="D9"/>
      <w:sz w:val="20"/>
      <w:szCs w:val="20"/>
    </w:rPr>
  </w:style>
  <w:style w:type="paragraph" w:customStyle="1" w:styleId="ppNumberList">
    <w:name w:val="pp Number List"/>
    <w:basedOn w:val="Normal"/>
    <w:rsid w:val="00B04B85"/>
    <w:pPr>
      <w:numPr>
        <w:ilvl w:val="1"/>
        <w:numId w:val="6"/>
      </w:numPr>
      <w:tabs>
        <w:tab w:val="left" w:pos="1440"/>
      </w:tabs>
      <w:spacing w:before="0" w:line="276" w:lineRule="auto"/>
      <w:ind w:left="754" w:hanging="357"/>
    </w:pPr>
    <w:rPr>
      <w:rFonts w:asciiTheme="minorHAnsi" w:eastAsiaTheme="minorEastAsia" w:hAnsiTheme="minorHAnsi"/>
      <w:sz w:val="22"/>
      <w:lang w:bidi="en-US"/>
    </w:rPr>
  </w:style>
  <w:style w:type="paragraph" w:customStyle="1" w:styleId="ppListEnd">
    <w:name w:val="pp List End"/>
    <w:basedOn w:val="ppNumberList"/>
    <w:next w:val="Normal"/>
    <w:rsid w:val="00B04B85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umberListIndent">
    <w:name w:val="pp Number List Indent"/>
    <w:basedOn w:val="ppNumberList"/>
    <w:rsid w:val="00B04B85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Indent2">
    <w:name w:val="pp Number List Indent 2"/>
    <w:basedOn w:val="ppNumberListIndent"/>
    <w:qFormat/>
    <w:rsid w:val="00B04B85"/>
    <w:pPr>
      <w:numPr>
        <w:ilvl w:val="3"/>
      </w:numPr>
      <w:ind w:left="2115" w:hanging="357"/>
    </w:pPr>
  </w:style>
  <w:style w:type="paragraph" w:customStyle="1" w:styleId="Strong1">
    <w:name w:val="Strong1"/>
    <w:basedOn w:val="LabStepNumbered"/>
    <w:link w:val="strongChar"/>
    <w:qFormat/>
    <w:rsid w:val="00EE6585"/>
    <w:pPr>
      <w:numPr>
        <w:numId w:val="0"/>
      </w:numPr>
      <w:ind w:left="757" w:hanging="360"/>
    </w:pPr>
    <w:rPr>
      <w:b/>
    </w:rPr>
  </w:style>
  <w:style w:type="character" w:customStyle="1" w:styleId="LabStepNumberedChar">
    <w:name w:val="Lab Step Numbered Char"/>
    <w:basedOn w:val="DefaultParagraphFont"/>
    <w:link w:val="LabStepNumbered"/>
    <w:rsid w:val="00EE6585"/>
    <w:rPr>
      <w:rFonts w:ascii="Arial" w:hAnsi="Arial"/>
      <w:color w:val="262626" w:themeColor="text1" w:themeTint="D9"/>
      <w:sz w:val="18"/>
    </w:rPr>
  </w:style>
  <w:style w:type="character" w:customStyle="1" w:styleId="strongChar">
    <w:name w:val="strong Char"/>
    <w:basedOn w:val="LabStepNumberedChar"/>
    <w:link w:val="Strong1"/>
    <w:rsid w:val="00EE6585"/>
    <w:rPr>
      <w:rFonts w:ascii="Arial" w:hAnsi="Arial"/>
      <w:b/>
      <w:color w:val="262626" w:themeColor="text1" w:themeTint="D9"/>
      <w:sz w:val="18"/>
    </w:rPr>
  </w:style>
  <w:style w:type="paragraph" w:customStyle="1" w:styleId="ExerciseHeading">
    <w:name w:val="Exercise Heading"/>
    <w:basedOn w:val="Normal"/>
    <w:link w:val="ExerciseHeadingChar"/>
    <w:qFormat/>
    <w:rsid w:val="00502A07"/>
    <w:pPr>
      <w:spacing w:before="0" w:after="200" w:line="360" w:lineRule="auto"/>
    </w:pPr>
    <w:rPr>
      <w:rFonts w:asciiTheme="majorHAnsi" w:hAnsiTheme="majorHAnsi"/>
      <w:b/>
      <w:sz w:val="22"/>
      <w:u w:val="single"/>
    </w:rPr>
  </w:style>
  <w:style w:type="character" w:customStyle="1" w:styleId="ExerciseHeadingChar">
    <w:name w:val="Exercise Heading Char"/>
    <w:basedOn w:val="DefaultParagraphFont"/>
    <w:link w:val="ExerciseHeading"/>
    <w:rsid w:val="00502A07"/>
    <w:rPr>
      <w:rFonts w:asciiTheme="majorHAnsi" w:hAnsiTheme="majorHAnsi"/>
      <w:b/>
      <w:u w:val="single"/>
    </w:rPr>
  </w:style>
  <w:style w:type="paragraph" w:customStyle="1" w:styleId="Code">
    <w:name w:val="Code"/>
    <w:basedOn w:val="Normal"/>
    <w:link w:val="CodeChar"/>
    <w:qFormat/>
    <w:rsid w:val="00502A07"/>
    <w:pPr>
      <w:shd w:val="clear" w:color="auto" w:fill="D9D9D9" w:themeFill="background1" w:themeFillShade="D9"/>
      <w:spacing w:before="0" w:after="200" w:line="276" w:lineRule="auto"/>
    </w:pPr>
    <w:rPr>
      <w:rFonts w:ascii="Courier New" w:hAnsi="Courier New" w:cs="Courier New"/>
      <w:szCs w:val="20"/>
    </w:rPr>
  </w:style>
  <w:style w:type="character" w:customStyle="1" w:styleId="CodeChar">
    <w:name w:val="Code Char"/>
    <w:basedOn w:val="DefaultParagraphFont"/>
    <w:link w:val="Code"/>
    <w:rsid w:val="00502A07"/>
    <w:rPr>
      <w:rFonts w:ascii="Courier New" w:hAnsi="Courier New" w:cs="Courier New"/>
      <w:sz w:val="20"/>
      <w:szCs w:val="20"/>
      <w:shd w:val="clear" w:color="auto" w:fill="D9D9D9" w:themeFill="background1" w:themeFillShade="D9"/>
    </w:rPr>
  </w:style>
  <w:style w:type="character" w:styleId="Strong">
    <w:name w:val="Strong"/>
    <w:basedOn w:val="DefaultParagraphFont"/>
    <w:uiPriority w:val="22"/>
    <w:qFormat/>
    <w:rsid w:val="00EE65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658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qFormat/>
    <w:rsid w:val="00EE658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qFormat/>
    <w:rsid w:val="00EE658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658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qFormat/>
    <w:rsid w:val="00EE658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qFormat/>
    <w:rsid w:val="00EE6585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qFormat/>
    <w:rsid w:val="00EE6585"/>
    <w:pPr>
      <w:spacing w:before="240"/>
    </w:pPr>
  </w:style>
  <w:style w:type="paragraph" w:customStyle="1" w:styleId="LegalHeader">
    <w:name w:val="Legal Header"/>
    <w:basedOn w:val="Normal"/>
    <w:qFormat/>
    <w:rsid w:val="00EE6585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qFormat/>
    <w:rsid w:val="00EE6585"/>
    <w:rPr>
      <w:sz w:val="18"/>
    </w:rPr>
  </w:style>
  <w:style w:type="paragraph" w:customStyle="1" w:styleId="CourseInfo">
    <w:name w:val="Course Info"/>
    <w:basedOn w:val="Normal"/>
    <w:qFormat/>
    <w:rsid w:val="00EE658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paragraph" w:customStyle="1" w:styleId="CourseCode">
    <w:name w:val="Course Code"/>
    <w:basedOn w:val="Normal"/>
    <w:qFormat/>
    <w:rsid w:val="00EE658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EE6585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EE6585"/>
    <w:pPr>
      <w:numPr>
        <w:numId w:val="36"/>
      </w:numPr>
    </w:pPr>
  </w:style>
  <w:style w:type="paragraph" w:customStyle="1" w:styleId="ModuleDescription">
    <w:name w:val="Module Description"/>
    <w:basedOn w:val="Normal"/>
    <w:qFormat/>
    <w:rsid w:val="00EE6585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qFormat/>
    <w:rsid w:val="00EE6585"/>
    <w:pPr>
      <w:jc w:val="center"/>
    </w:pPr>
  </w:style>
  <w:style w:type="paragraph" w:customStyle="1" w:styleId="TopicsCoveredItem">
    <w:name w:val="Topics Covered Item"/>
    <w:basedOn w:val="Normal"/>
    <w:qFormat/>
    <w:rsid w:val="00EE6585"/>
    <w:pPr>
      <w:numPr>
        <w:numId w:val="38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qFormat/>
    <w:rsid w:val="00EE6585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qFormat/>
    <w:rsid w:val="00EE6585"/>
    <w:pPr>
      <w:spacing w:before="0" w:after="0"/>
      <w:ind w:left="360" w:hanging="360"/>
      <w:contextualSpacing/>
    </w:pPr>
    <w:rPr>
      <w:sz w:val="24"/>
    </w:rPr>
  </w:style>
  <w:style w:type="paragraph" w:customStyle="1" w:styleId="LabExerciseItem">
    <w:name w:val="Lab Exercise Item"/>
    <w:basedOn w:val="Normal"/>
    <w:next w:val="Normal"/>
    <w:qFormat/>
    <w:rsid w:val="00EE6585"/>
    <w:pPr>
      <w:spacing w:before="0" w:after="0"/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settings" Target="settings.xml"/><Relationship Id="rId19" Type="http://schemas.openxmlformats.org/officeDocument/2006/relationships/image" Target="media/image5.png"/><Relationship Id="rId22" Type="http://schemas.openxmlformats.org/officeDocument/2006/relationships/image" Target="media/image8.png"/><Relationship Id="rId9" Type="http://schemas.microsoft.com/office/2007/relationships/stylesWithEffects" Target="stylesWithEffects.xml"/><Relationship Id="rId14" Type="http://schemas.openxmlformats.org/officeDocument/2006/relationships/hyperlink" Target="http://intranet.wingtip.com/sites/Produc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ollo\Apollo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2009-11-08T22:13:00Z</outs:dateTime>
      <outs:isPinned>true</outs:isPinned>
    </outs:relatedDate>
    <outs:relatedDate>
      <outs:type>2</outs:type>
      <outs:displayName>Created</outs:displayName>
      <outs:dateTime>2009-11-08T16:33:00Z</outs:dateTime>
      <outs:isPinned>true</outs:isPinned>
    </outs:relatedDate>
    <outs:relatedDate>
      <outs:type>4</outs:type>
      <outs:displayName>Last Printed</outs:displayName>
      <outs:dateTime>2009-07-24T18:50:00Z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Critical Path Training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Windows User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0</outs:type>
      <outs:propertyId>8</outs:propertyId>
      <outs:propertyName/>
      <outs:isPinned>true</outs:isPinned>
    </outs:propertyMetadata>
  </propertyMetadataList>
  <outs:corruptMetadataWasLost/>
</outs:outSpaceDat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98160D81F02A47B6508F9500736AE7" ma:contentTypeVersion="1" ma:contentTypeDescription="Create a new document." ma:contentTypeScope="" ma:versionID="80f5cc73bc0f071330f67083bf60c91e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9C111BAF94F343954D24C51CA5B890" ma:contentTypeVersion="0" ma:contentTypeDescription="Create a new document." ma:contentTypeScope="" ma:versionID="3fd8132bd5b0bf82bcc496a9f1dcffc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4F019-59F6-4F32-9A99-4D00AA33EAC5}"/>
</file>

<file path=customXml/itemProps2.xml><?xml version="1.0" encoding="utf-8"?>
<ds:datastoreItem xmlns:ds="http://schemas.openxmlformats.org/officeDocument/2006/customXml" ds:itemID="{CA5B5435-E5C4-427C-A557-819B37F153C8}"/>
</file>

<file path=customXml/itemProps3.xml><?xml version="1.0" encoding="utf-8"?>
<ds:datastoreItem xmlns:ds="http://schemas.openxmlformats.org/officeDocument/2006/customXml" ds:itemID="{39316EDB-49BA-4480-A4CC-06A2F75E0759}"/>
</file>

<file path=customXml/itemProps4.xml><?xml version="1.0" encoding="utf-8"?>
<ds:datastoreItem xmlns:ds="http://schemas.openxmlformats.org/officeDocument/2006/customXml" ds:itemID="{61CA0270-4B9F-4402-931E-EFDB99329C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d3ea4-1015-4b4b-bfa9-09fbcd7aa6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FF9CD69-A650-4DC4-8E5F-44DBD723E77D}"/>
</file>

<file path=customXml/itemProps6.xml><?xml version="1.0" encoding="utf-8"?>
<ds:datastoreItem xmlns:ds="http://schemas.openxmlformats.org/officeDocument/2006/customXml" ds:itemID="{6839E393-6FF4-499E-ADF7-D766DBA86FCF}"/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617</TotalTime>
  <Pages>5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Backup and Recovery</vt:lpstr>
    </vt:vector>
  </TitlesOfParts>
  <Company>Critical Path Training, LLC</Company>
  <LinksUpToDate>false</LinksUpToDate>
  <CharactersWithSpaces>7143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Backup and Recovery</dc:title>
  <dc:creator>Critical Path Training</dc:creator>
  <cp:lastModifiedBy>Windows User</cp:lastModifiedBy>
  <cp:revision>46</cp:revision>
  <cp:lastPrinted>2010-09-23T15:05:00Z</cp:lastPrinted>
  <dcterms:created xsi:type="dcterms:W3CDTF">2010-06-23T13:04:00Z</dcterms:created>
  <dcterms:modified xsi:type="dcterms:W3CDTF">2012-02-18T23:57:00Z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0x010100899C111BAF94F343954D24C51CA5B890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0772d9b0-154f-47ce-8f3c-5a377a8b1a5e</vt:lpwstr>
  </property>
</Properties>
</file>