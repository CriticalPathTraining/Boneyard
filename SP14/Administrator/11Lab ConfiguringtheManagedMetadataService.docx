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829" w:rsidRDefault="00A32560" w:rsidP="00F90AAB">
      <w:pPr>
        <w:pStyle w:val="Heading2"/>
      </w:pPr>
      <w:bookmarkStart w:id="0" w:name="_GoBack"/>
      <w:bookmarkEnd w:id="0"/>
      <w:r>
        <w:t xml:space="preserve">Configuring </w:t>
      </w:r>
      <w:r w:rsidR="00044112">
        <w:t xml:space="preserve">SharePoint </w:t>
      </w:r>
      <w:r w:rsidR="00773518">
        <w:t>2010 Service Applications</w:t>
      </w:r>
    </w:p>
    <w:p w:rsidR="00B04B85" w:rsidRPr="005C7841" w:rsidRDefault="00B04B85" w:rsidP="00B04B85">
      <w:pPr>
        <w:pStyle w:val="LabExerciseText"/>
      </w:pPr>
      <w:r w:rsidRPr="005C7841">
        <w:rPr>
          <w:b/>
        </w:rPr>
        <w:t>Lab Time</w:t>
      </w:r>
      <w:r w:rsidRPr="005C7841">
        <w:t>: 45 minutes</w:t>
      </w:r>
    </w:p>
    <w:p w:rsidR="00B04B85" w:rsidRPr="00F43DA8" w:rsidRDefault="00B04B85" w:rsidP="00B04B85">
      <w:pPr>
        <w:pStyle w:val="LabExerciseText"/>
      </w:pPr>
      <w:r w:rsidRPr="00F43DA8">
        <w:rPr>
          <w:b/>
        </w:rPr>
        <w:t>Lab Folder</w:t>
      </w:r>
      <w:r w:rsidRPr="00F43DA8">
        <w:t>: C:\Student\Labs\</w:t>
      </w:r>
      <w:r w:rsidR="00F43DA8">
        <w:t>10.ManagedMetadata</w:t>
      </w:r>
    </w:p>
    <w:p w:rsidR="00854CA2" w:rsidRDefault="00B04B85" w:rsidP="004A6ED6">
      <w:pPr>
        <w:pStyle w:val="LabExerciseText"/>
      </w:pPr>
      <w:r w:rsidRPr="005C7841">
        <w:rPr>
          <w:b/>
        </w:rPr>
        <w:t>Lab Overview</w:t>
      </w:r>
      <w:r w:rsidRPr="005C7841">
        <w:t>:</w:t>
      </w:r>
      <w:r w:rsidR="009648A3">
        <w:t xml:space="preserve"> </w:t>
      </w:r>
      <w:r w:rsidR="00773518">
        <w:t>In the following lab, you will learn how to configure managed metadata.</w:t>
      </w:r>
    </w:p>
    <w:p w:rsidR="00773518" w:rsidRDefault="00AD388A" w:rsidP="00F90AAB">
      <w:pPr>
        <w:pStyle w:val="Heading3"/>
      </w:pPr>
      <w:r>
        <w:t>Exercise 1</w:t>
      </w:r>
      <w:r w:rsidR="00773518">
        <w:t>: Create a Term Store</w:t>
      </w:r>
      <w:r>
        <w:t xml:space="preserve"> using the Managed Metadata Manager</w:t>
      </w:r>
    </w:p>
    <w:p w:rsidR="00AD388A" w:rsidRDefault="00AD388A" w:rsidP="00AD388A">
      <w:pPr>
        <w:pStyle w:val="LabExerciseCallout"/>
      </w:pPr>
      <w:r>
        <w:t>In this lab you will begin to work with the Managed Metadata Store.</w:t>
      </w:r>
    </w:p>
    <w:p w:rsidR="00AD388A" w:rsidRDefault="00AD388A" w:rsidP="001D0DAE">
      <w:pPr>
        <w:pStyle w:val="LabStepNumbered"/>
      </w:pPr>
      <w:r>
        <w:t xml:space="preserve">Go to home page of </w:t>
      </w:r>
      <w:r w:rsidRPr="00AD65CF">
        <w:rPr>
          <w:b/>
        </w:rPr>
        <w:t xml:space="preserve">SharePoint </w:t>
      </w:r>
      <w:r w:rsidR="00354CE3" w:rsidRPr="00AD65CF">
        <w:rPr>
          <w:b/>
        </w:rPr>
        <w:t xml:space="preserve">2010 </w:t>
      </w:r>
      <w:r w:rsidRPr="00AD65CF">
        <w:rPr>
          <w:b/>
        </w:rPr>
        <w:t>Central Administration</w:t>
      </w:r>
      <w:r>
        <w:t>.</w:t>
      </w:r>
    </w:p>
    <w:p w:rsidR="00AD388A" w:rsidRDefault="00AD388A" w:rsidP="001D0DAE">
      <w:pPr>
        <w:pStyle w:val="LabStepNumbered"/>
      </w:pPr>
      <w:r>
        <w:t xml:space="preserve">Click the </w:t>
      </w:r>
      <w:r w:rsidRPr="00AD388A">
        <w:rPr>
          <w:b/>
        </w:rPr>
        <w:t>Manage service applications</w:t>
      </w:r>
      <w:r>
        <w:t xml:space="preserve"> link in the </w:t>
      </w:r>
      <w:r w:rsidRPr="00AD388A">
        <w:rPr>
          <w:b/>
        </w:rPr>
        <w:t>Application Management</w:t>
      </w:r>
      <w:r>
        <w:t xml:space="preserve"> section to navigate the </w:t>
      </w:r>
      <w:r w:rsidRPr="00AD388A">
        <w:rPr>
          <w:b/>
        </w:rPr>
        <w:t>Manage Service Applications</w:t>
      </w:r>
      <w:r>
        <w:t xml:space="preserve"> page.</w:t>
      </w:r>
    </w:p>
    <w:p w:rsidR="00AD388A" w:rsidRDefault="00AD388A" w:rsidP="00AD388A">
      <w:pPr>
        <w:pStyle w:val="LabStepNumbered"/>
      </w:pPr>
      <w:r>
        <w:t xml:space="preserve">On the </w:t>
      </w:r>
      <w:r w:rsidRPr="00AD388A">
        <w:rPr>
          <w:b/>
        </w:rPr>
        <w:t>Manage Service Applications</w:t>
      </w:r>
      <w:r>
        <w:t xml:space="preserve"> page, you should notice that several buttons become available in the ribbon.</w:t>
      </w:r>
    </w:p>
    <w:p w:rsidR="00AD388A" w:rsidRDefault="00AD388A" w:rsidP="00AD388A">
      <w:pPr>
        <w:pStyle w:val="LabStepLevel2Numbered"/>
      </w:pPr>
      <w:r w:rsidRPr="00731779">
        <w:rPr>
          <w:b/>
        </w:rPr>
        <w:t>Manage</w:t>
      </w:r>
      <w:r>
        <w:t>: click this button if you want to create/update the taxonomies in the term store.</w:t>
      </w:r>
    </w:p>
    <w:p w:rsidR="00AD388A" w:rsidRDefault="00AD388A" w:rsidP="00AD388A">
      <w:pPr>
        <w:pStyle w:val="LabStepLevel2Numbered"/>
      </w:pPr>
      <w:r w:rsidRPr="00731779">
        <w:rPr>
          <w:b/>
        </w:rPr>
        <w:t>Properties</w:t>
      </w:r>
      <w:r>
        <w:t xml:space="preserve">: this will open a dialog where you can view/change the information you entered when creating the service. </w:t>
      </w:r>
    </w:p>
    <w:p w:rsidR="00AD388A" w:rsidRDefault="00AD388A" w:rsidP="00AD388A">
      <w:pPr>
        <w:pStyle w:val="LabStepLevel2Numbered"/>
      </w:pPr>
      <w:r w:rsidRPr="00731779">
        <w:rPr>
          <w:b/>
        </w:rPr>
        <w:t>Administrators</w:t>
      </w:r>
      <w:r>
        <w:t>: this button brings you to a page where you can specify the users who have rights to manage this service.</w:t>
      </w:r>
    </w:p>
    <w:p w:rsidR="00AD388A" w:rsidRDefault="00AD388A" w:rsidP="00AD388A">
      <w:pPr>
        <w:pStyle w:val="LabStepLevel2Numbered"/>
      </w:pPr>
      <w:r w:rsidRPr="00731779">
        <w:rPr>
          <w:b/>
        </w:rPr>
        <w:t>Permissions</w:t>
      </w:r>
      <w:r>
        <w:t>: this button brings you to a page where you can specify the accounts that also have access to invoke the service.</w:t>
      </w:r>
    </w:p>
    <w:p w:rsidR="00AD388A" w:rsidRDefault="00AD388A" w:rsidP="00AD388A">
      <w:pPr>
        <w:pStyle w:val="LabStepLevel2Numbered"/>
      </w:pPr>
      <w:r>
        <w:rPr>
          <w:b/>
        </w:rPr>
        <w:t>Publish</w:t>
      </w:r>
      <w:r w:rsidRPr="00E42916">
        <w:t>:</w:t>
      </w:r>
      <w:r>
        <w:t xml:space="preserve"> to make the service available to other server farms.</w:t>
      </w:r>
    </w:p>
    <w:p w:rsidR="00AD388A" w:rsidRDefault="00AD388A" w:rsidP="001D0DAE">
      <w:pPr>
        <w:pStyle w:val="LabStepNumbered"/>
      </w:pPr>
      <w:r>
        <w:t xml:space="preserve">Select the </w:t>
      </w:r>
      <w:r w:rsidRPr="00AD388A">
        <w:rPr>
          <w:b/>
        </w:rPr>
        <w:t>Managed Metadata Service</w:t>
      </w:r>
      <w:r>
        <w:t xml:space="preserve"> from the list of service applications and then click the </w:t>
      </w:r>
      <w:r w:rsidRPr="00AD388A">
        <w:rPr>
          <w:b/>
        </w:rPr>
        <w:t>Manage</w:t>
      </w:r>
      <w:r>
        <w:t xml:space="preserve"> button in the ribbon. This will allow you to navigate to the main administrative page for the Managed Metadata Services.</w:t>
      </w:r>
    </w:p>
    <w:p w:rsidR="00AD388A" w:rsidRDefault="00AD388A" w:rsidP="00AD388A">
      <w:pPr>
        <w:pStyle w:val="LabStepScreenshot"/>
      </w:pPr>
      <w:r w:rsidRPr="00AD65CF">
        <w:rPr>
          <w:rStyle w:val="LabStepScreenshotFrame"/>
        </w:rPr>
        <w:drawing>
          <wp:inline distT="0" distB="0" distL="0" distR="0" wp14:anchorId="04248E32" wp14:editId="096FB61C">
            <wp:extent cx="5091618" cy="14061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2727" cy="1409174"/>
                    </a:xfrm>
                    <a:prstGeom prst="rect">
                      <a:avLst/>
                    </a:prstGeom>
                    <a:noFill/>
                    <a:ln>
                      <a:noFill/>
                    </a:ln>
                  </pic:spPr>
                </pic:pic>
              </a:graphicData>
            </a:graphic>
          </wp:inline>
        </w:drawing>
      </w:r>
    </w:p>
    <w:p w:rsidR="00AD388A" w:rsidRDefault="00AD388A" w:rsidP="00AD388A">
      <w:pPr>
        <w:pStyle w:val="LabStepNumbered"/>
      </w:pPr>
      <w:r>
        <w:t xml:space="preserve">You should now be at main administrative page for the </w:t>
      </w:r>
      <w:r w:rsidR="00E301BF">
        <w:t xml:space="preserve">Managed Metadata Service called the </w:t>
      </w:r>
      <w:r w:rsidR="00E301BF" w:rsidRPr="00E804AC">
        <w:rPr>
          <w:b/>
        </w:rPr>
        <w:t>Term Store Management Tool</w:t>
      </w:r>
      <w:r w:rsidR="00E301BF">
        <w:t xml:space="preserve">. From within this page you can manage the different term sets that define your company’s taxonomy. </w:t>
      </w:r>
    </w:p>
    <w:p w:rsidR="00E301BF" w:rsidRPr="00E301BF" w:rsidRDefault="00E301BF" w:rsidP="00E301BF">
      <w:pPr>
        <w:pStyle w:val="LabStepScreenshot"/>
        <w:rPr>
          <w:rStyle w:val="LabStepScreenshotFrame"/>
        </w:rPr>
      </w:pPr>
      <w:r w:rsidRPr="00AD65CF">
        <w:rPr>
          <w:rStyle w:val="LabStepScreenshotFrame"/>
        </w:rPr>
        <w:drawing>
          <wp:anchor distT="0" distB="0" distL="114300" distR="114300" simplePos="0" relativeHeight="251658240" behindDoc="0" locked="0" layoutInCell="1" allowOverlap="1" wp14:anchorId="1DAA0E84" wp14:editId="1FFB963A">
            <wp:simplePos x="0" y="0"/>
            <wp:positionH relativeFrom="column">
              <wp:align>left</wp:align>
            </wp:positionH>
            <wp:positionV relativeFrom="paragraph">
              <wp:align>top</wp:align>
            </wp:positionV>
            <wp:extent cx="3924935" cy="16287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24935" cy="1628775"/>
                    </a:xfrm>
                    <a:prstGeom prst="rect">
                      <a:avLst/>
                    </a:prstGeom>
                    <a:noFill/>
                    <a:ln>
                      <a:noFill/>
                    </a:ln>
                  </pic:spPr>
                </pic:pic>
              </a:graphicData>
            </a:graphic>
          </wp:anchor>
        </w:drawing>
      </w:r>
      <w:r w:rsidR="001D07C6">
        <w:rPr>
          <w:rStyle w:val="LabStepScreenshotFrame"/>
        </w:rPr>
        <w:br w:type="textWrapping" w:clear="all"/>
      </w:r>
    </w:p>
    <w:p w:rsidR="00773518" w:rsidRDefault="00E301BF" w:rsidP="00AD388A">
      <w:pPr>
        <w:pStyle w:val="LabStepNumbered"/>
      </w:pPr>
      <w:r>
        <w:lastRenderedPageBreak/>
        <w:t>Y</w:t>
      </w:r>
      <w:r w:rsidR="00773518">
        <w:t>o</w:t>
      </w:r>
      <w:r w:rsidR="00F43DA8">
        <w:t xml:space="preserve">u </w:t>
      </w:r>
      <w:r>
        <w:t xml:space="preserve">must add one or more users </w:t>
      </w:r>
      <w:r w:rsidR="00773518">
        <w:t xml:space="preserve">as term store administrator. These users will be able to create new term set groups and assign users to the group manager role. Add the account of </w:t>
      </w:r>
      <w:r w:rsidRPr="00AD65CF">
        <w:rPr>
          <w:rStyle w:val="InlindeCode"/>
        </w:rPr>
        <w:t>WINGTIP\Administrator</w:t>
      </w:r>
      <w:r>
        <w:t xml:space="preserve"> and </w:t>
      </w:r>
      <w:r w:rsidR="00773518" w:rsidRPr="00AD65CF">
        <w:rPr>
          <w:rStyle w:val="InlindeCode"/>
        </w:rPr>
        <w:t>WINGTIP\</w:t>
      </w:r>
      <w:proofErr w:type="spellStart"/>
      <w:r w:rsidR="00773518" w:rsidRPr="00AD65CF">
        <w:rPr>
          <w:rStyle w:val="InlindeCode"/>
        </w:rPr>
        <w:t>TedP</w:t>
      </w:r>
      <w:proofErr w:type="spellEnd"/>
      <w:r w:rsidR="00773518">
        <w:t xml:space="preserve"> as term store administrator. Click the </w:t>
      </w:r>
      <w:r w:rsidR="00773518" w:rsidRPr="003015B3">
        <w:rPr>
          <w:b/>
        </w:rPr>
        <w:t>Save</w:t>
      </w:r>
      <w:r w:rsidR="00773518">
        <w:t xml:space="preserve"> button to </w:t>
      </w:r>
      <w:r>
        <w:t xml:space="preserve">save </w:t>
      </w:r>
      <w:r w:rsidR="00773518">
        <w:t>your changes.</w:t>
      </w:r>
    </w:p>
    <w:p w:rsidR="00773518" w:rsidRDefault="00773518" w:rsidP="001D0DAE">
      <w:pPr>
        <w:pStyle w:val="LabStepScreenshot"/>
      </w:pPr>
      <w:r w:rsidRPr="00AD65CF">
        <w:rPr>
          <w:rStyle w:val="LabStepScreenshotFrame"/>
        </w:rPr>
        <w:drawing>
          <wp:inline distT="0" distB="0" distL="0" distR="0" wp14:anchorId="11BEF25C" wp14:editId="65646B3E">
            <wp:extent cx="4288221" cy="154067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8221" cy="1540678"/>
                    </a:xfrm>
                    <a:prstGeom prst="rect">
                      <a:avLst/>
                    </a:prstGeom>
                    <a:noFill/>
                    <a:ln>
                      <a:noFill/>
                    </a:ln>
                  </pic:spPr>
                </pic:pic>
              </a:graphicData>
            </a:graphic>
          </wp:inline>
        </w:drawing>
      </w:r>
    </w:p>
    <w:p w:rsidR="00773518" w:rsidRDefault="00773518" w:rsidP="00AD388A">
      <w:pPr>
        <w:pStyle w:val="LabStepNumbered"/>
      </w:pPr>
      <w:r>
        <w:t>If you would have installed language packs, you could select another language as the default language. Or you could keep English as the default language and add the other languages as working languages. This will enable you to specify translations for the terms in the term store.</w:t>
      </w:r>
    </w:p>
    <w:p w:rsidR="00773518" w:rsidRDefault="00773518" w:rsidP="001D0DAE">
      <w:pPr>
        <w:pStyle w:val="LabStepScreenshot"/>
      </w:pPr>
      <w:r w:rsidRPr="00AD65CF">
        <w:rPr>
          <w:rStyle w:val="LabStepScreenshotFrame"/>
        </w:rPr>
        <w:drawing>
          <wp:inline distT="0" distB="0" distL="0" distR="0" wp14:anchorId="58730FB9" wp14:editId="512F231E">
            <wp:extent cx="4288221" cy="1256229"/>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4433" cy="1255119"/>
                    </a:xfrm>
                    <a:prstGeom prst="rect">
                      <a:avLst/>
                    </a:prstGeom>
                  </pic:spPr>
                </pic:pic>
              </a:graphicData>
            </a:graphic>
          </wp:inline>
        </w:drawing>
      </w:r>
    </w:p>
    <w:p w:rsidR="00773518" w:rsidRDefault="00773518" w:rsidP="00AD388A">
      <w:pPr>
        <w:pStyle w:val="LabStepNumbered"/>
      </w:pPr>
      <w:r>
        <w:t xml:space="preserve">You can now start to configure the term store in the left part of the page. Click the arrow next to </w:t>
      </w:r>
      <w:r w:rsidRPr="003015B3">
        <w:rPr>
          <w:b/>
        </w:rPr>
        <w:t>Managed Metadata Service</w:t>
      </w:r>
      <w:r>
        <w:t xml:space="preserve"> and choose </w:t>
      </w:r>
      <w:r w:rsidRPr="003015B3">
        <w:rPr>
          <w:b/>
        </w:rPr>
        <w:t>New Group</w:t>
      </w:r>
      <w:r>
        <w:t xml:space="preserve">. A term group can contain one or more term sets. But a group is more a permission container for which you can configure permissions. Give the new group the name of </w:t>
      </w:r>
      <w:r>
        <w:rPr>
          <w:b/>
        </w:rPr>
        <w:t>Sales</w:t>
      </w:r>
      <w:r>
        <w:t>.</w:t>
      </w:r>
    </w:p>
    <w:p w:rsidR="00773518" w:rsidRDefault="00773518" w:rsidP="001D0DAE">
      <w:pPr>
        <w:pStyle w:val="LabStepScreenshot"/>
      </w:pPr>
      <w:r w:rsidRPr="00AD65CF">
        <w:rPr>
          <w:rStyle w:val="LabStepScreenshotFrame"/>
        </w:rPr>
        <w:drawing>
          <wp:inline distT="0" distB="0" distL="0" distR="0" wp14:anchorId="186319DB" wp14:editId="2CE3A5E0">
            <wp:extent cx="1944414" cy="15337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4436" cy="1533776"/>
                    </a:xfrm>
                    <a:prstGeom prst="rect">
                      <a:avLst/>
                    </a:prstGeom>
                    <a:noFill/>
                    <a:ln>
                      <a:noFill/>
                    </a:ln>
                  </pic:spPr>
                </pic:pic>
              </a:graphicData>
            </a:graphic>
          </wp:inline>
        </w:drawing>
      </w:r>
    </w:p>
    <w:p w:rsidR="00773518" w:rsidRDefault="00773518" w:rsidP="00AD388A">
      <w:pPr>
        <w:pStyle w:val="LabStepNumbered"/>
      </w:pPr>
      <w:r>
        <w:t xml:space="preserve">On the right of the page you can define the </w:t>
      </w:r>
      <w:r w:rsidRPr="008978FA">
        <w:rPr>
          <w:b/>
        </w:rPr>
        <w:t>Group Managers</w:t>
      </w:r>
      <w:r>
        <w:t xml:space="preserve">. These users will be able to manage this particular group. Add the account of </w:t>
      </w:r>
      <w:r w:rsidRPr="00AD65CF">
        <w:rPr>
          <w:b/>
        </w:rPr>
        <w:t>Andrew Connell</w:t>
      </w:r>
      <w:r>
        <w:t xml:space="preserve"> as </w:t>
      </w:r>
      <w:r w:rsidRPr="008978FA">
        <w:rPr>
          <w:b/>
        </w:rPr>
        <w:t>Group Manager</w:t>
      </w:r>
      <w:r>
        <w:t>.</w:t>
      </w:r>
    </w:p>
    <w:p w:rsidR="00773518" w:rsidRDefault="00773518" w:rsidP="00AD388A">
      <w:pPr>
        <w:pStyle w:val="LabStepNumbered"/>
      </w:pPr>
      <w:r>
        <w:t xml:space="preserve">You can also assign contributors to this group. A </w:t>
      </w:r>
      <w:r w:rsidRPr="008978FA">
        <w:rPr>
          <w:b/>
        </w:rPr>
        <w:t>contributor</w:t>
      </w:r>
      <w:r>
        <w:t xml:space="preserve"> is a user that can add term sets and terms within this group. Add </w:t>
      </w:r>
      <w:r w:rsidR="007C2701" w:rsidRPr="00AD65CF">
        <w:rPr>
          <w:b/>
        </w:rPr>
        <w:t>Scot Hill</w:t>
      </w:r>
      <w:r w:rsidR="00F5559C">
        <w:rPr>
          <w:b/>
        </w:rPr>
        <w:t>i</w:t>
      </w:r>
      <w:r w:rsidR="007C2701" w:rsidRPr="00AD65CF">
        <w:rPr>
          <w:b/>
        </w:rPr>
        <w:t>er</w:t>
      </w:r>
      <w:r w:rsidR="007C2701">
        <w:t xml:space="preserve"> </w:t>
      </w:r>
      <w:r>
        <w:t xml:space="preserve">as </w:t>
      </w:r>
      <w:r w:rsidR="007C2701">
        <w:t xml:space="preserve">a </w:t>
      </w:r>
      <w:r>
        <w:t>contributor.</w:t>
      </w:r>
    </w:p>
    <w:p w:rsidR="00773518" w:rsidRDefault="00773518" w:rsidP="001D0DAE">
      <w:pPr>
        <w:pStyle w:val="LabStepScreenshot"/>
      </w:pPr>
      <w:r w:rsidRPr="00AD65CF">
        <w:rPr>
          <w:rStyle w:val="LabStepScreenshotFrame"/>
        </w:rPr>
        <w:lastRenderedPageBreak/>
        <w:drawing>
          <wp:inline distT="0" distB="0" distL="0" distR="0" wp14:anchorId="345F4882" wp14:editId="466D7DAA">
            <wp:extent cx="4298731" cy="2069385"/>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8666" cy="2069354"/>
                    </a:xfrm>
                    <a:prstGeom prst="rect">
                      <a:avLst/>
                    </a:prstGeom>
                    <a:noFill/>
                    <a:ln>
                      <a:noFill/>
                    </a:ln>
                  </pic:spPr>
                </pic:pic>
              </a:graphicData>
            </a:graphic>
          </wp:inline>
        </w:drawing>
      </w:r>
    </w:p>
    <w:p w:rsidR="00773518" w:rsidRDefault="00773518" w:rsidP="00AD388A">
      <w:pPr>
        <w:pStyle w:val="LabStepNumbered"/>
      </w:pPr>
      <w:r>
        <w:t xml:space="preserve">Click the </w:t>
      </w:r>
      <w:r w:rsidRPr="00F8245F">
        <w:rPr>
          <w:b/>
        </w:rPr>
        <w:t>Save</w:t>
      </w:r>
      <w:r>
        <w:t xml:space="preserve"> button to not lose your changes.</w:t>
      </w:r>
    </w:p>
    <w:p w:rsidR="00773518" w:rsidRDefault="00773518" w:rsidP="00AD388A">
      <w:pPr>
        <w:pStyle w:val="LabStepNumbered"/>
      </w:pPr>
      <w:r>
        <w:t xml:space="preserve">A term group can contain one or more term sets. A </w:t>
      </w:r>
      <w:r w:rsidRPr="00F8245F">
        <w:rPr>
          <w:b/>
        </w:rPr>
        <w:t>term set</w:t>
      </w:r>
      <w:r>
        <w:t xml:space="preserve"> defines a taxonomy containing a hierarchy of terms. Click the arrow next to the </w:t>
      </w:r>
      <w:r w:rsidRPr="00F8245F">
        <w:rPr>
          <w:b/>
        </w:rPr>
        <w:t>Sales</w:t>
      </w:r>
      <w:r>
        <w:t xml:space="preserve"> group and choose </w:t>
      </w:r>
      <w:r w:rsidRPr="00CB72DA">
        <w:rPr>
          <w:b/>
        </w:rPr>
        <w:t>New Term Set</w:t>
      </w:r>
      <w:r>
        <w:t>.</w:t>
      </w:r>
      <w:r w:rsidR="007C2701">
        <w:t xml:space="preserve"> Name the term set </w:t>
      </w:r>
      <w:r w:rsidR="007C2701" w:rsidRPr="0028185D">
        <w:rPr>
          <w:b/>
        </w:rPr>
        <w:t>Territories</w:t>
      </w:r>
      <w:r w:rsidR="007C2701" w:rsidRPr="00AD65CF">
        <w:t>.</w:t>
      </w:r>
    </w:p>
    <w:p w:rsidR="00773518" w:rsidRDefault="00773518" w:rsidP="00AD65CF">
      <w:pPr>
        <w:pStyle w:val="LabStepScreenshot"/>
      </w:pPr>
      <w:r w:rsidRPr="00AD65CF">
        <w:rPr>
          <w:rStyle w:val="LabStepScreenshotFrame"/>
        </w:rPr>
        <w:drawing>
          <wp:inline distT="0" distB="0" distL="0" distR="0" wp14:anchorId="717AC5CF" wp14:editId="0E039B5A">
            <wp:extent cx="1786759" cy="1059351"/>
            <wp:effectExtent l="0" t="0" r="444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6907" cy="1059439"/>
                    </a:xfrm>
                    <a:prstGeom prst="rect">
                      <a:avLst/>
                    </a:prstGeom>
                    <a:noFill/>
                    <a:ln>
                      <a:noFill/>
                    </a:ln>
                  </pic:spPr>
                </pic:pic>
              </a:graphicData>
            </a:graphic>
          </wp:inline>
        </w:drawing>
      </w:r>
    </w:p>
    <w:p w:rsidR="00773518" w:rsidRDefault="00773518" w:rsidP="00AD388A">
      <w:pPr>
        <w:pStyle w:val="LabStepNumbered"/>
      </w:pPr>
      <w:r>
        <w:t>Also at this level you can manage a number of properties:</w:t>
      </w:r>
    </w:p>
    <w:p w:rsidR="00773518" w:rsidRPr="00AD65CF" w:rsidRDefault="00773518" w:rsidP="00E301BF">
      <w:pPr>
        <w:pStyle w:val="LabStepLevel2Numbered"/>
        <w:numPr>
          <w:ilvl w:val="0"/>
          <w:numId w:val="18"/>
        </w:numPr>
      </w:pPr>
      <w:r w:rsidRPr="007C2701">
        <w:rPr>
          <w:b/>
        </w:rPr>
        <w:t>Term set</w:t>
      </w:r>
      <w:r w:rsidRPr="00AD65CF">
        <w:t xml:space="preserve"> </w:t>
      </w:r>
      <w:r w:rsidRPr="007C2701">
        <w:rPr>
          <w:b/>
        </w:rPr>
        <w:t>name</w:t>
      </w:r>
    </w:p>
    <w:p w:rsidR="00773518" w:rsidRPr="00AD65CF" w:rsidRDefault="00773518" w:rsidP="00E301BF">
      <w:pPr>
        <w:pStyle w:val="LabStepLevel2Numbered"/>
      </w:pPr>
      <w:r w:rsidRPr="007C2701">
        <w:rPr>
          <w:b/>
        </w:rPr>
        <w:t>Description</w:t>
      </w:r>
    </w:p>
    <w:p w:rsidR="00773518" w:rsidRPr="00AD65CF" w:rsidRDefault="00773518" w:rsidP="00E301BF">
      <w:pPr>
        <w:pStyle w:val="LabStepLevel2Numbered"/>
      </w:pPr>
      <w:r w:rsidRPr="007C2701">
        <w:rPr>
          <w:b/>
        </w:rPr>
        <w:t>Owner</w:t>
      </w:r>
    </w:p>
    <w:p w:rsidR="00773518" w:rsidRDefault="00773518" w:rsidP="00E301BF">
      <w:pPr>
        <w:pStyle w:val="LabStepLevel2Numbered"/>
      </w:pPr>
      <w:r w:rsidRPr="00E301BF">
        <w:rPr>
          <w:b/>
        </w:rPr>
        <w:t>Contact</w:t>
      </w:r>
      <w:r>
        <w:t xml:space="preserve">: if you want to allow users to send suggestions to ameliorate the quality of your taxonomy, you can specify an email address. If you leave this field blank, users will not be able to send suggestions. Enter the mail address </w:t>
      </w:r>
      <w:r w:rsidRPr="00AD65CF">
        <w:rPr>
          <w:rStyle w:val="InlindeCode"/>
        </w:rPr>
        <w:t>tedp@wingtip.com</w:t>
      </w:r>
      <w:r>
        <w:t>.</w:t>
      </w:r>
    </w:p>
    <w:p w:rsidR="00773518" w:rsidRDefault="00773518" w:rsidP="00E301BF">
      <w:pPr>
        <w:pStyle w:val="LabStepLevel2Numbered"/>
      </w:pPr>
      <w:r w:rsidRPr="00E301BF">
        <w:rPr>
          <w:b/>
        </w:rPr>
        <w:t>Stakeholders</w:t>
      </w:r>
      <w:r w:rsidRPr="00CB72DA">
        <w:t>:</w:t>
      </w:r>
      <w:r>
        <w:t xml:space="preserve"> if certain people within the company need to be notified when major changes are made to the term set, you can specify the accounts of these users or groups.</w:t>
      </w:r>
    </w:p>
    <w:p w:rsidR="00773518" w:rsidRDefault="00773518" w:rsidP="00E301BF">
      <w:pPr>
        <w:pStyle w:val="LabStepLevel2Numbered"/>
      </w:pPr>
      <w:r w:rsidRPr="00E301BF">
        <w:rPr>
          <w:b/>
        </w:rPr>
        <w:t>Submission Policy</w:t>
      </w:r>
      <w:r w:rsidRPr="007779F9">
        <w:t>:</w:t>
      </w:r>
      <w:r>
        <w:t xml:space="preserve"> here you decide whether users can add terms to the term set or not. If the taxonomy is closed, users will not be able to add terms.</w:t>
      </w:r>
    </w:p>
    <w:p w:rsidR="00773518" w:rsidRDefault="00773518" w:rsidP="00E301BF">
      <w:pPr>
        <w:pStyle w:val="LabStepLevel2Numbered"/>
      </w:pPr>
      <w:r w:rsidRPr="00E301BF">
        <w:rPr>
          <w:b/>
        </w:rPr>
        <w:t>Available for tagging</w:t>
      </w:r>
      <w:r w:rsidRPr="007779F9">
        <w:t>:</w:t>
      </w:r>
      <w:r>
        <w:t xml:space="preserve"> if this property is checked users will be able to use the term set when tagging their list items within the SharePoint sites. If this property is unchecked, the term set will only be available through columns of type </w:t>
      </w:r>
      <w:r w:rsidRPr="007779F9">
        <w:t>Managed Metadata</w:t>
      </w:r>
      <w:r>
        <w:t>.</w:t>
      </w:r>
    </w:p>
    <w:p w:rsidR="00773518" w:rsidRDefault="00773518" w:rsidP="00AD65CF">
      <w:pPr>
        <w:pStyle w:val="LabStepScreenshotLevel2"/>
      </w:pPr>
      <w:r w:rsidRPr="00AD65CF">
        <w:rPr>
          <w:rStyle w:val="LabStepScreenshotFrame"/>
        </w:rPr>
        <w:lastRenderedPageBreak/>
        <w:drawing>
          <wp:inline distT="0" distB="0" distL="0" distR="0" wp14:anchorId="3B6B76A1" wp14:editId="24B2DB67">
            <wp:extent cx="4277710" cy="2044171"/>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77743" cy="2044187"/>
                    </a:xfrm>
                    <a:prstGeom prst="rect">
                      <a:avLst/>
                    </a:prstGeom>
                    <a:noFill/>
                    <a:ln>
                      <a:noFill/>
                    </a:ln>
                  </pic:spPr>
                </pic:pic>
              </a:graphicData>
            </a:graphic>
          </wp:inline>
        </w:drawing>
      </w:r>
    </w:p>
    <w:p w:rsidR="00773518" w:rsidRDefault="00773518" w:rsidP="00AD388A">
      <w:pPr>
        <w:pStyle w:val="LabStepNumbered"/>
      </w:pPr>
      <w:r>
        <w:t xml:space="preserve">Click the </w:t>
      </w:r>
      <w:r w:rsidRPr="00006E7C">
        <w:rPr>
          <w:b/>
        </w:rPr>
        <w:t>Save</w:t>
      </w:r>
      <w:r>
        <w:t xml:space="preserve"> button to not lose your changes.</w:t>
      </w:r>
    </w:p>
    <w:p w:rsidR="00773518" w:rsidRDefault="00773518" w:rsidP="00AD388A">
      <w:pPr>
        <w:pStyle w:val="LabStepNumbered"/>
      </w:pPr>
      <w:r>
        <w:t xml:space="preserve">Add the term </w:t>
      </w:r>
      <w:r w:rsidRPr="00AD65CF">
        <w:rPr>
          <w:b/>
        </w:rPr>
        <w:t>United States</w:t>
      </w:r>
      <w:r>
        <w:t xml:space="preserve"> to the </w:t>
      </w:r>
      <w:r w:rsidRPr="0028185D">
        <w:rPr>
          <w:b/>
        </w:rPr>
        <w:t>Territories</w:t>
      </w:r>
      <w:r>
        <w:t xml:space="preserve"> term set. Also at this level you can set a number of properties to further configure the taxonomy.</w:t>
      </w:r>
    </w:p>
    <w:p w:rsidR="00773518" w:rsidRDefault="00773518" w:rsidP="00E301BF">
      <w:pPr>
        <w:pStyle w:val="LabStepLevel2Numbered"/>
        <w:numPr>
          <w:ilvl w:val="0"/>
          <w:numId w:val="19"/>
        </w:numPr>
      </w:pPr>
      <w:r w:rsidRPr="00E301BF">
        <w:rPr>
          <w:b/>
        </w:rPr>
        <w:t>Available for tagging</w:t>
      </w:r>
      <w:r>
        <w:t>: if you configured that your term set is available for tagging, you can specify at this level whether this specific term is available for tagging or not. Unchecking the option does not make the child terms unavailable for tagging.</w:t>
      </w:r>
    </w:p>
    <w:p w:rsidR="00773518" w:rsidRPr="0028185D" w:rsidRDefault="00773518" w:rsidP="00E301BF">
      <w:pPr>
        <w:pStyle w:val="LabStepLevel2Numbered"/>
      </w:pPr>
      <w:r>
        <w:rPr>
          <w:b/>
        </w:rPr>
        <w:t>Language</w:t>
      </w:r>
    </w:p>
    <w:p w:rsidR="00773518" w:rsidRPr="0028185D" w:rsidRDefault="00773518" w:rsidP="00E301BF">
      <w:pPr>
        <w:pStyle w:val="LabStepLevel2Numbered"/>
      </w:pPr>
      <w:r>
        <w:rPr>
          <w:b/>
        </w:rPr>
        <w:t>Description</w:t>
      </w:r>
    </w:p>
    <w:p w:rsidR="00773518" w:rsidRPr="0028185D" w:rsidRDefault="00773518" w:rsidP="00E301BF">
      <w:pPr>
        <w:pStyle w:val="LabStepLevel2Numbered"/>
      </w:pPr>
      <w:r>
        <w:rPr>
          <w:b/>
        </w:rPr>
        <w:t>Default label</w:t>
      </w:r>
    </w:p>
    <w:p w:rsidR="00773518" w:rsidRDefault="00773518" w:rsidP="00E301BF">
      <w:pPr>
        <w:pStyle w:val="LabStepLevel2Numbered"/>
      </w:pPr>
      <w:r>
        <w:rPr>
          <w:b/>
        </w:rPr>
        <w:t>Other labels</w:t>
      </w:r>
      <w:r w:rsidRPr="0028185D">
        <w:t xml:space="preserve">: you </w:t>
      </w:r>
      <w:r>
        <w:t xml:space="preserve">can specify synonyms for each term. </w:t>
      </w:r>
    </w:p>
    <w:p w:rsidR="00773518" w:rsidRDefault="00773518" w:rsidP="001D0DAE">
      <w:pPr>
        <w:pStyle w:val="LabExerciseCallout"/>
      </w:pPr>
      <w:r>
        <w:t xml:space="preserve">Don’t forget to save your changes before going back to the term store </w:t>
      </w:r>
      <w:proofErr w:type="spellStart"/>
      <w:r>
        <w:t>treeview</w:t>
      </w:r>
      <w:proofErr w:type="spellEnd"/>
    </w:p>
    <w:p w:rsidR="00773518" w:rsidRDefault="00773518" w:rsidP="00AD65CF">
      <w:pPr>
        <w:pStyle w:val="LabStepScreenshotLevel2"/>
      </w:pPr>
      <w:r w:rsidRPr="00AD65CF">
        <w:rPr>
          <w:rStyle w:val="LabStepScreenshotFrame"/>
        </w:rPr>
        <w:drawing>
          <wp:inline distT="0" distB="0" distL="0" distR="0" wp14:anchorId="7C97BAE2" wp14:editId="63E96058">
            <wp:extent cx="4729131" cy="2435867"/>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1957" cy="2437322"/>
                    </a:xfrm>
                    <a:prstGeom prst="rect">
                      <a:avLst/>
                    </a:prstGeom>
                    <a:noFill/>
                    <a:ln>
                      <a:noFill/>
                    </a:ln>
                  </pic:spPr>
                </pic:pic>
              </a:graphicData>
            </a:graphic>
          </wp:inline>
        </w:drawing>
      </w:r>
    </w:p>
    <w:p w:rsidR="00773518" w:rsidRDefault="00773518" w:rsidP="00AD388A">
      <w:pPr>
        <w:pStyle w:val="LabStepNumbered"/>
      </w:pPr>
      <w:r>
        <w:t xml:space="preserve">Add a hierarchy of terms to the term set as shown in the picture. </w:t>
      </w:r>
      <w:r w:rsidR="007C2701">
        <w:t xml:space="preserve">Also, create </w:t>
      </w:r>
      <w:r>
        <w:t xml:space="preserve">a second term set </w:t>
      </w:r>
      <w:r w:rsidRPr="00D07D9E">
        <w:rPr>
          <w:b/>
        </w:rPr>
        <w:t>Document Types</w:t>
      </w:r>
      <w:r>
        <w:t xml:space="preserve"> within the </w:t>
      </w:r>
      <w:r w:rsidRPr="00D07D9E">
        <w:rPr>
          <w:b/>
        </w:rPr>
        <w:t>Sales</w:t>
      </w:r>
      <w:r>
        <w:t xml:space="preserve"> group. Set its </w:t>
      </w:r>
      <w:r w:rsidRPr="00CD1206">
        <w:rPr>
          <w:b/>
        </w:rPr>
        <w:t>Submission Policy</w:t>
      </w:r>
      <w:r>
        <w:t xml:space="preserve"> to </w:t>
      </w:r>
      <w:r w:rsidRPr="00CD1206">
        <w:rPr>
          <w:b/>
        </w:rPr>
        <w:t>Open</w:t>
      </w:r>
      <w:r>
        <w:t xml:space="preserve"> to allow users to add terms to the term set.</w:t>
      </w:r>
    </w:p>
    <w:p w:rsidR="00773518" w:rsidRDefault="007C2701" w:rsidP="001D0DAE">
      <w:pPr>
        <w:pStyle w:val="LabStepScreenshot"/>
      </w:pPr>
      <w:r w:rsidRPr="007C2701">
        <w:rPr>
          <w:noProof/>
        </w:rPr>
        <w:lastRenderedPageBreak/>
        <w:t xml:space="preserve"> </w:t>
      </w:r>
      <w:r w:rsidRPr="00AD65CF">
        <w:rPr>
          <w:rStyle w:val="LabStepScreenshotFrame"/>
        </w:rPr>
        <w:drawing>
          <wp:inline distT="0" distB="0" distL="0" distR="0" wp14:anchorId="0B21ED8F" wp14:editId="2FA33568">
            <wp:extent cx="1544128" cy="387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548798" cy="3882603"/>
                    </a:xfrm>
                    <a:prstGeom prst="rect">
                      <a:avLst/>
                    </a:prstGeom>
                  </pic:spPr>
                </pic:pic>
              </a:graphicData>
            </a:graphic>
          </wp:inline>
        </w:drawing>
      </w:r>
    </w:p>
    <w:p w:rsidR="00773518" w:rsidRDefault="00773518" w:rsidP="00AD388A">
      <w:pPr>
        <w:pStyle w:val="LabStepNumbered"/>
      </w:pPr>
      <w:r>
        <w:t>Specify synonyms for</w:t>
      </w:r>
    </w:p>
    <w:p w:rsidR="00773518" w:rsidRDefault="00773518" w:rsidP="00AD65CF">
      <w:pPr>
        <w:pStyle w:val="LabStepLevel2NoBullet"/>
      </w:pPr>
      <w:r w:rsidRPr="00AD65CF">
        <w:rPr>
          <w:b/>
        </w:rPr>
        <w:t>Utah:</w:t>
      </w:r>
      <w:r w:rsidR="00775698">
        <w:t xml:space="preserve"> </w:t>
      </w:r>
      <w:r>
        <w:t>UT</w:t>
      </w:r>
    </w:p>
    <w:p w:rsidR="00773518" w:rsidRDefault="00773518" w:rsidP="00AD65CF">
      <w:pPr>
        <w:pStyle w:val="LabStepLevel2NoBullet"/>
      </w:pPr>
      <w:r w:rsidRPr="00AD65CF">
        <w:rPr>
          <w:b/>
        </w:rPr>
        <w:t>Washington:</w:t>
      </w:r>
      <w:r w:rsidR="00775698">
        <w:t xml:space="preserve"> </w:t>
      </w:r>
      <w:r>
        <w:t>WA</w:t>
      </w:r>
    </w:p>
    <w:p w:rsidR="00773518" w:rsidRDefault="00773518" w:rsidP="001D0DAE">
      <w:pPr>
        <w:pStyle w:val="LabExerciseCallout"/>
      </w:pPr>
      <w:r>
        <w:t>Don’t forget to save each change.</w:t>
      </w:r>
      <w:r w:rsidR="003C4691">
        <w:t xml:space="preserve"> If you receive a message stating the Term Store is unavailable, navigate to the home page of Central Administration and the back to Term Store Management Tool.</w:t>
      </w:r>
      <w:r w:rsidR="00A20C0C">
        <w:t xml:space="preserve"> </w:t>
      </w:r>
      <w:r w:rsidR="003C4691">
        <w:t xml:space="preserve"> </w:t>
      </w:r>
    </w:p>
    <w:p w:rsidR="00773518" w:rsidRDefault="00773518" w:rsidP="00F90AAB">
      <w:pPr>
        <w:pStyle w:val="Heading3"/>
      </w:pPr>
      <w:r>
        <w:t xml:space="preserve">Exercise </w:t>
      </w:r>
      <w:r w:rsidR="00AD388A">
        <w:t>2</w:t>
      </w:r>
      <w:r>
        <w:t xml:space="preserve">: Tag </w:t>
      </w:r>
      <w:r w:rsidR="00352BD2">
        <w:t>Content</w:t>
      </w:r>
    </w:p>
    <w:p w:rsidR="00773518" w:rsidRPr="00D0173E" w:rsidRDefault="00773518" w:rsidP="00773518">
      <w:pPr>
        <w:pStyle w:val="LabExerciseText"/>
      </w:pPr>
      <w:r>
        <w:t>In this exercise you will learn how users can work with the taxonomies you defined in the SharePoint Central Administration.</w:t>
      </w:r>
    </w:p>
    <w:p w:rsidR="00773518" w:rsidRDefault="00773518" w:rsidP="00773518">
      <w:pPr>
        <w:pStyle w:val="LabStepNumbered"/>
        <w:numPr>
          <w:ilvl w:val="0"/>
          <w:numId w:val="14"/>
        </w:numPr>
      </w:pPr>
      <w:r>
        <w:t>Open the SharePoint site at</w:t>
      </w:r>
      <w:r w:rsidR="001D0DAE">
        <w:t xml:space="preserve"> navigate to the site at </w:t>
      </w:r>
      <w:r w:rsidR="001D0DAE" w:rsidRPr="00AD65CF">
        <w:rPr>
          <w:rStyle w:val="InlindeCode"/>
        </w:rPr>
        <w:t>http://intranet.wingtip.com</w:t>
      </w:r>
      <w:r>
        <w:t>.</w:t>
      </w:r>
    </w:p>
    <w:p w:rsidR="00773518" w:rsidRDefault="00773518" w:rsidP="00AD388A">
      <w:pPr>
        <w:pStyle w:val="LabStepNumbered"/>
      </w:pPr>
      <w:r>
        <w:t xml:space="preserve">Navigate to the </w:t>
      </w:r>
      <w:r w:rsidR="00A61D16">
        <w:rPr>
          <w:b/>
        </w:rPr>
        <w:t xml:space="preserve">Site Collections Documents </w:t>
      </w:r>
      <w:r w:rsidR="00A61D16">
        <w:t>library</w:t>
      </w:r>
      <w:r>
        <w:t xml:space="preserve"> and choose the </w:t>
      </w:r>
      <w:r w:rsidRPr="00CD1206">
        <w:rPr>
          <w:b/>
        </w:rPr>
        <w:t>Library Settings</w:t>
      </w:r>
      <w:r>
        <w:t xml:space="preserve"> button</w:t>
      </w:r>
      <w:r w:rsidR="00A61D16">
        <w:t xml:space="preserve"> located in the </w:t>
      </w:r>
      <w:r w:rsidR="00A61D16" w:rsidRPr="00AD65CF">
        <w:rPr>
          <w:b/>
        </w:rPr>
        <w:t>Library</w:t>
      </w:r>
      <w:r w:rsidR="00A61D16">
        <w:t xml:space="preserve"> tab</w:t>
      </w:r>
      <w:r>
        <w:t>.</w:t>
      </w:r>
    </w:p>
    <w:p w:rsidR="00773518" w:rsidRDefault="00A61D16" w:rsidP="00773518">
      <w:pPr>
        <w:pStyle w:val="LabStepNumbered"/>
        <w:numPr>
          <w:ilvl w:val="0"/>
          <w:numId w:val="0"/>
        </w:numPr>
        <w:ind w:left="432"/>
      </w:pPr>
      <w:r>
        <w:rPr>
          <w:noProof/>
        </w:rPr>
        <w:drawing>
          <wp:inline distT="0" distB="0" distL="0" distR="0" wp14:anchorId="2344A1F0" wp14:editId="1B052EC9">
            <wp:extent cx="4373594" cy="158496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73594" cy="1584960"/>
                    </a:xfrm>
                    <a:prstGeom prst="rect">
                      <a:avLst/>
                    </a:prstGeom>
                  </pic:spPr>
                </pic:pic>
              </a:graphicData>
            </a:graphic>
          </wp:inline>
        </w:drawing>
      </w:r>
    </w:p>
    <w:p w:rsidR="00773518" w:rsidRDefault="00773518" w:rsidP="00AD388A">
      <w:pPr>
        <w:pStyle w:val="LabStepNumbered"/>
      </w:pPr>
      <w:r>
        <w:t xml:space="preserve">Select the </w:t>
      </w:r>
      <w:r w:rsidRPr="00CD1206">
        <w:rPr>
          <w:b/>
        </w:rPr>
        <w:t>Enterprise Metadata and Keywords Settings</w:t>
      </w:r>
      <w:r>
        <w:t xml:space="preserve"> hyperlink under the </w:t>
      </w:r>
      <w:r w:rsidRPr="00CD1206">
        <w:rPr>
          <w:b/>
        </w:rPr>
        <w:t>Permissions and Management</w:t>
      </w:r>
      <w:r>
        <w:t xml:space="preserve"> section.</w:t>
      </w:r>
    </w:p>
    <w:p w:rsidR="00773518" w:rsidRDefault="00773518" w:rsidP="00AD65CF">
      <w:pPr>
        <w:pStyle w:val="LabStepScreenshot"/>
      </w:pPr>
      <w:r w:rsidRPr="00AD65CF">
        <w:rPr>
          <w:rStyle w:val="LabStepScreenshotFrame"/>
        </w:rPr>
        <w:lastRenderedPageBreak/>
        <w:drawing>
          <wp:inline distT="0" distB="0" distL="0" distR="0" wp14:anchorId="30E08A25" wp14:editId="31207EF7">
            <wp:extent cx="4298868" cy="1444449"/>
            <wp:effectExtent l="0" t="0" r="698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9116" cy="1444532"/>
                    </a:xfrm>
                    <a:prstGeom prst="rect">
                      <a:avLst/>
                    </a:prstGeom>
                    <a:noFill/>
                    <a:ln>
                      <a:noFill/>
                    </a:ln>
                  </pic:spPr>
                </pic:pic>
              </a:graphicData>
            </a:graphic>
          </wp:inline>
        </w:drawing>
      </w:r>
    </w:p>
    <w:p w:rsidR="00773518" w:rsidRDefault="00773518" w:rsidP="00AD388A">
      <w:pPr>
        <w:pStyle w:val="LabStepNumbered"/>
      </w:pPr>
      <w:r>
        <w:t xml:space="preserve">Select both check boxes and choose </w:t>
      </w:r>
      <w:r w:rsidRPr="00CD1206">
        <w:rPr>
          <w:b/>
        </w:rPr>
        <w:t>Save</w:t>
      </w:r>
      <w:r>
        <w:t>.</w:t>
      </w:r>
    </w:p>
    <w:p w:rsidR="00773518" w:rsidRDefault="00773518" w:rsidP="00AD388A">
      <w:pPr>
        <w:pStyle w:val="LabStepNumbered"/>
      </w:pPr>
      <w:r>
        <w:t>Go back to the list view of the library and edit the properties of one of the documents.</w:t>
      </w:r>
    </w:p>
    <w:p w:rsidR="00773518" w:rsidRDefault="00773518" w:rsidP="00AD388A">
      <w:pPr>
        <w:pStyle w:val="LabStepNumbered"/>
      </w:pPr>
      <w:r>
        <w:t xml:space="preserve">Notice the new field </w:t>
      </w:r>
      <w:r w:rsidRPr="00AB272E">
        <w:rPr>
          <w:b/>
        </w:rPr>
        <w:t>Enterprise Keywords</w:t>
      </w:r>
      <w:r>
        <w:t xml:space="preserve">. Enter the letter W and look at the tags suggested. You can select one of the suggestions, or fill out a completely other word like </w:t>
      </w:r>
      <w:r w:rsidRPr="00AB272E">
        <w:rPr>
          <w:b/>
        </w:rPr>
        <w:t>Waterloo</w:t>
      </w:r>
      <w:r>
        <w:t>.</w:t>
      </w:r>
    </w:p>
    <w:p w:rsidR="00773518" w:rsidRDefault="00601A1E" w:rsidP="001D0DAE">
      <w:pPr>
        <w:pStyle w:val="LabStepScreenshot"/>
      </w:pPr>
      <w:r>
        <w:rPr>
          <w:noProof/>
        </w:rPr>
        <w:drawing>
          <wp:inline distT="0" distB="0" distL="0" distR="0" wp14:anchorId="46B3952F" wp14:editId="726F028A">
            <wp:extent cx="3407434" cy="2045552"/>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407434" cy="2045552"/>
                    </a:xfrm>
                    <a:prstGeom prst="rect">
                      <a:avLst/>
                    </a:prstGeom>
                  </pic:spPr>
                </pic:pic>
              </a:graphicData>
            </a:graphic>
          </wp:inline>
        </w:drawing>
      </w:r>
    </w:p>
    <w:p w:rsidR="00773518" w:rsidRDefault="00773518" w:rsidP="00AD388A">
      <w:pPr>
        <w:pStyle w:val="LabStepNumbered"/>
      </w:pPr>
      <w:r w:rsidRPr="00AD65CF">
        <w:rPr>
          <w:b/>
        </w:rPr>
        <w:t>Save</w:t>
      </w:r>
      <w:r>
        <w:t xml:space="preserve"> the item.</w:t>
      </w:r>
    </w:p>
    <w:p w:rsidR="00773518" w:rsidRDefault="00773518" w:rsidP="00AD388A">
      <w:pPr>
        <w:pStyle w:val="LabStepNumbered"/>
      </w:pPr>
      <w:r>
        <w:t xml:space="preserve">You can also create columns based on managed metadata. Go back to the </w:t>
      </w:r>
      <w:r w:rsidRPr="00AD65CF">
        <w:rPr>
          <w:b/>
        </w:rPr>
        <w:t>Document Library Settings</w:t>
      </w:r>
      <w:r>
        <w:t xml:space="preserve"> page and choose </w:t>
      </w:r>
      <w:r w:rsidRPr="00AB272E">
        <w:rPr>
          <w:b/>
        </w:rPr>
        <w:t>Create column</w:t>
      </w:r>
      <w:r>
        <w:t>.</w:t>
      </w:r>
    </w:p>
    <w:p w:rsidR="00773518" w:rsidRDefault="00773518" w:rsidP="00AD388A">
      <w:pPr>
        <w:pStyle w:val="LabStepNumbered"/>
      </w:pPr>
      <w:r>
        <w:t xml:space="preserve">Give it the name </w:t>
      </w:r>
      <w:r w:rsidRPr="009A3D00">
        <w:rPr>
          <w:b/>
        </w:rPr>
        <w:t>Territory</w:t>
      </w:r>
      <w:r>
        <w:t xml:space="preserve"> and choose </w:t>
      </w:r>
      <w:r w:rsidRPr="009A3D00">
        <w:rPr>
          <w:b/>
        </w:rPr>
        <w:t>Managed Metadata</w:t>
      </w:r>
      <w:r>
        <w:t xml:space="preserve"> as data type.</w:t>
      </w:r>
    </w:p>
    <w:p w:rsidR="00773518" w:rsidRDefault="00773518" w:rsidP="00AD388A">
      <w:pPr>
        <w:pStyle w:val="LabStepNumbered"/>
      </w:pPr>
      <w:r>
        <w:t xml:space="preserve">Scroll down to the </w:t>
      </w:r>
      <w:r w:rsidRPr="009A3D00">
        <w:rPr>
          <w:b/>
        </w:rPr>
        <w:t>Term Set Settings</w:t>
      </w:r>
      <w:r>
        <w:t xml:space="preserve"> section. Expand the </w:t>
      </w:r>
      <w:r w:rsidRPr="009A3D00">
        <w:rPr>
          <w:b/>
        </w:rPr>
        <w:t>Managed Metadata Service</w:t>
      </w:r>
      <w:r>
        <w:t xml:space="preserve"> </w:t>
      </w:r>
      <w:proofErr w:type="spellStart"/>
      <w:r>
        <w:t>treeview</w:t>
      </w:r>
      <w:proofErr w:type="spellEnd"/>
      <w:r>
        <w:t xml:space="preserve"> and select </w:t>
      </w:r>
      <w:r w:rsidRPr="009A3D00">
        <w:rPr>
          <w:b/>
        </w:rPr>
        <w:t>Territories</w:t>
      </w:r>
      <w:r>
        <w:rPr>
          <w:b/>
        </w:rPr>
        <w:t xml:space="preserve"> </w:t>
      </w:r>
      <w:r w:rsidRPr="009A3D00">
        <w:t>term set from the</w:t>
      </w:r>
      <w:r>
        <w:rPr>
          <w:b/>
        </w:rPr>
        <w:t xml:space="preserve"> Sales </w:t>
      </w:r>
      <w:r w:rsidR="00A61D16" w:rsidRPr="00BC484D">
        <w:t>term sets</w:t>
      </w:r>
      <w:r w:rsidR="00A61D16">
        <w:rPr>
          <w:b/>
        </w:rPr>
        <w:t xml:space="preserve"> </w:t>
      </w:r>
      <w:r w:rsidRPr="009A3D00">
        <w:t>group.</w:t>
      </w:r>
    </w:p>
    <w:p w:rsidR="00773518" w:rsidRDefault="00601A1E" w:rsidP="001D0DAE">
      <w:pPr>
        <w:pStyle w:val="LabStepScreenshot"/>
      </w:pPr>
      <w:r>
        <w:rPr>
          <w:noProof/>
        </w:rPr>
        <w:drawing>
          <wp:inline distT="0" distB="0" distL="0" distR="0" wp14:anchorId="27C15980" wp14:editId="3F935699">
            <wp:extent cx="3526046" cy="1749356"/>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524059" cy="1748370"/>
                    </a:xfrm>
                    <a:prstGeom prst="rect">
                      <a:avLst/>
                    </a:prstGeom>
                  </pic:spPr>
                </pic:pic>
              </a:graphicData>
            </a:graphic>
          </wp:inline>
        </w:drawing>
      </w:r>
    </w:p>
    <w:p w:rsidR="00773518" w:rsidRDefault="00773518" w:rsidP="00AD388A">
      <w:pPr>
        <w:pStyle w:val="LabStepNumbered"/>
      </w:pPr>
      <w:r>
        <w:t xml:space="preserve">Click the </w:t>
      </w:r>
      <w:r w:rsidRPr="009A3D00">
        <w:rPr>
          <w:b/>
        </w:rPr>
        <w:t>OK</w:t>
      </w:r>
      <w:r>
        <w:t xml:space="preserve"> button.</w:t>
      </w:r>
    </w:p>
    <w:p w:rsidR="00773518" w:rsidRDefault="00773518" w:rsidP="00AD388A">
      <w:pPr>
        <w:pStyle w:val="LabStepNumbered"/>
      </w:pPr>
      <w:r>
        <w:t xml:space="preserve">Add a second column of the </w:t>
      </w:r>
      <w:r w:rsidRPr="009A3D00">
        <w:rPr>
          <w:b/>
        </w:rPr>
        <w:t>Managed Metadata</w:t>
      </w:r>
      <w:r>
        <w:t xml:space="preserve"> data type. Give it the name </w:t>
      </w:r>
      <w:r>
        <w:rPr>
          <w:b/>
        </w:rPr>
        <w:t>Document Type</w:t>
      </w:r>
      <w:r>
        <w:t xml:space="preserve"> and choose the </w:t>
      </w:r>
      <w:r>
        <w:rPr>
          <w:b/>
        </w:rPr>
        <w:t>Document Types</w:t>
      </w:r>
      <w:r>
        <w:t xml:space="preserve"> term set from the </w:t>
      </w:r>
      <w:r>
        <w:rPr>
          <w:b/>
        </w:rPr>
        <w:t>Sales</w:t>
      </w:r>
      <w:r w:rsidR="00264D52">
        <w:rPr>
          <w:b/>
        </w:rPr>
        <w:t xml:space="preserve"> </w:t>
      </w:r>
      <w:r w:rsidR="00264D52" w:rsidRPr="00BC484D">
        <w:t>term sets</w:t>
      </w:r>
      <w:r>
        <w:t xml:space="preserve"> group.</w:t>
      </w:r>
    </w:p>
    <w:p w:rsidR="00773518" w:rsidRDefault="00773518" w:rsidP="00AD388A">
      <w:pPr>
        <w:pStyle w:val="LabStepNumbered"/>
      </w:pPr>
      <w:r>
        <w:lastRenderedPageBreak/>
        <w:t xml:space="preserve">As you defined this as an open term set, users are allowed to add new terms to the term set while editing there list items. At this stage you can still decide whether the users are allowed to add terms or not. </w:t>
      </w:r>
      <w:r w:rsidR="000473B5">
        <w:t xml:space="preserve">Select </w:t>
      </w:r>
      <w:r w:rsidR="000473B5" w:rsidRPr="00AD65CF">
        <w:rPr>
          <w:b/>
        </w:rPr>
        <w:t>Yes</w:t>
      </w:r>
      <w:r w:rsidR="000473B5">
        <w:t xml:space="preserve"> for </w:t>
      </w:r>
      <w:r w:rsidR="000473B5" w:rsidRPr="00AD65CF">
        <w:rPr>
          <w:b/>
        </w:rPr>
        <w:t>Allow ‘</w:t>
      </w:r>
      <w:r w:rsidRPr="00AD65CF">
        <w:rPr>
          <w:b/>
        </w:rPr>
        <w:t>Fill-in</w:t>
      </w:r>
      <w:r w:rsidR="000473B5" w:rsidRPr="00AD65CF">
        <w:rPr>
          <w:b/>
        </w:rPr>
        <w:t>’</w:t>
      </w:r>
      <w:r w:rsidRPr="00AD65CF">
        <w:rPr>
          <w:b/>
        </w:rPr>
        <w:t xml:space="preserve"> choices</w:t>
      </w:r>
      <w:r w:rsidR="000473B5">
        <w:t>.</w:t>
      </w:r>
    </w:p>
    <w:p w:rsidR="00773518" w:rsidRDefault="00773518" w:rsidP="00491AD1">
      <w:pPr>
        <w:pStyle w:val="LabStepScreenshot"/>
      </w:pPr>
      <w:r w:rsidRPr="00AD65CF">
        <w:rPr>
          <w:rStyle w:val="LabStepScreenshotFrame"/>
        </w:rPr>
        <w:drawing>
          <wp:inline distT="0" distB="0" distL="0" distR="0" wp14:anchorId="126DEFEB" wp14:editId="1E99D706">
            <wp:extent cx="4310743" cy="31024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09170" cy="310135"/>
                    </a:xfrm>
                    <a:prstGeom prst="rect">
                      <a:avLst/>
                    </a:prstGeom>
                    <a:noFill/>
                    <a:ln>
                      <a:noFill/>
                    </a:ln>
                  </pic:spPr>
                </pic:pic>
              </a:graphicData>
            </a:graphic>
          </wp:inline>
        </w:drawing>
      </w:r>
    </w:p>
    <w:p w:rsidR="00773518" w:rsidRDefault="00773518" w:rsidP="00AD388A">
      <w:pPr>
        <w:pStyle w:val="LabStepNumbered"/>
      </w:pPr>
      <w:r>
        <w:t xml:space="preserve">Click the </w:t>
      </w:r>
      <w:r w:rsidRPr="009A3D00">
        <w:rPr>
          <w:b/>
        </w:rPr>
        <w:t>OK</w:t>
      </w:r>
      <w:r>
        <w:t xml:space="preserve"> button.</w:t>
      </w:r>
    </w:p>
    <w:p w:rsidR="00773518" w:rsidRDefault="00773518" w:rsidP="00AD388A">
      <w:pPr>
        <w:pStyle w:val="LabStepNumbered"/>
      </w:pPr>
      <w:r>
        <w:t>Go back to the list view of the library and edit the properties of one of the documents.</w:t>
      </w:r>
    </w:p>
    <w:p w:rsidR="00773518" w:rsidRDefault="00773518" w:rsidP="00AD388A">
      <w:pPr>
        <w:pStyle w:val="LabStepNumbered"/>
      </w:pPr>
      <w:r>
        <w:t xml:space="preserve">Notice the two new fields. Click the </w:t>
      </w:r>
      <w:r w:rsidRPr="00E56214">
        <w:rPr>
          <w:b/>
        </w:rPr>
        <w:t>Tag</w:t>
      </w:r>
      <w:r>
        <w:t xml:space="preserve"> icon next to the </w:t>
      </w:r>
      <w:r w:rsidRPr="00E56214">
        <w:rPr>
          <w:b/>
        </w:rPr>
        <w:t>Territory</w:t>
      </w:r>
      <w:r>
        <w:t xml:space="preserve"> field.</w:t>
      </w:r>
    </w:p>
    <w:p w:rsidR="00773518" w:rsidRDefault="00601A1E" w:rsidP="001D0DAE">
      <w:pPr>
        <w:pStyle w:val="LabStepScreenshot"/>
      </w:pPr>
      <w:r>
        <w:rPr>
          <w:noProof/>
        </w:rPr>
        <w:drawing>
          <wp:inline distT="0" distB="0" distL="0" distR="0" wp14:anchorId="0EDAD40E" wp14:editId="7C05CC83">
            <wp:extent cx="4450500" cy="2982690"/>
            <wp:effectExtent l="0" t="0" r="762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450500" cy="2982690"/>
                    </a:xfrm>
                    <a:prstGeom prst="rect">
                      <a:avLst/>
                    </a:prstGeom>
                  </pic:spPr>
                </pic:pic>
              </a:graphicData>
            </a:graphic>
          </wp:inline>
        </w:drawing>
      </w:r>
    </w:p>
    <w:p w:rsidR="00773518" w:rsidRDefault="00773518" w:rsidP="00AD65CF">
      <w:pPr>
        <w:pStyle w:val="LabStepNumbered"/>
      </w:pPr>
      <w:r>
        <w:t xml:space="preserve">In the </w:t>
      </w:r>
      <w:r w:rsidRPr="00E56214">
        <w:rPr>
          <w:b/>
        </w:rPr>
        <w:t>Managed Metadata</w:t>
      </w:r>
      <w:r>
        <w:t xml:space="preserve"> picker choose a city from the </w:t>
      </w:r>
      <w:r w:rsidRPr="00E56214">
        <w:rPr>
          <w:b/>
        </w:rPr>
        <w:t>Washington</w:t>
      </w:r>
      <w:r>
        <w:t xml:space="preserve"> territory. Alternatively, you could also start to fill out the name of the desired territory. A list of suggestions will be displayed under the text box.</w:t>
      </w:r>
    </w:p>
    <w:p w:rsidR="00773518" w:rsidRDefault="00773518" w:rsidP="00AD388A">
      <w:pPr>
        <w:pStyle w:val="LabStepNumbered"/>
      </w:pPr>
      <w:r>
        <w:t xml:space="preserve">Notice also the </w:t>
      </w:r>
      <w:r w:rsidRPr="00E56214">
        <w:rPr>
          <w:b/>
        </w:rPr>
        <w:t>Send feedback</w:t>
      </w:r>
      <w:r>
        <w:t xml:space="preserve"> hyperlink in the upper part of the dialog. This can be used to send suggestions to the user defined as contact for this group. Click the </w:t>
      </w:r>
      <w:r w:rsidRPr="00E56214">
        <w:rPr>
          <w:b/>
        </w:rPr>
        <w:t>OK</w:t>
      </w:r>
      <w:r>
        <w:t xml:space="preserve"> button.</w:t>
      </w:r>
    </w:p>
    <w:p w:rsidR="00773518" w:rsidRDefault="00773518" w:rsidP="00AD388A">
      <w:pPr>
        <w:pStyle w:val="LabStepNumbered"/>
      </w:pPr>
      <w:r>
        <w:t xml:space="preserve">Click the </w:t>
      </w:r>
      <w:r w:rsidRPr="00E56214">
        <w:rPr>
          <w:b/>
        </w:rPr>
        <w:t>Tag</w:t>
      </w:r>
      <w:r>
        <w:t xml:space="preserve"> icon next to the </w:t>
      </w:r>
      <w:r w:rsidR="00A529D4">
        <w:rPr>
          <w:b/>
        </w:rPr>
        <w:t>Document Type</w:t>
      </w:r>
      <w:r w:rsidR="00A529D4">
        <w:t xml:space="preserve"> </w:t>
      </w:r>
      <w:r>
        <w:t>field.</w:t>
      </w:r>
    </w:p>
    <w:p w:rsidR="00773518" w:rsidRDefault="00773518" w:rsidP="00AD388A">
      <w:pPr>
        <w:pStyle w:val="LabStepNumbered"/>
      </w:pPr>
      <w:r>
        <w:t xml:space="preserve">Click the </w:t>
      </w:r>
      <w:r w:rsidRPr="00366F45">
        <w:rPr>
          <w:b/>
        </w:rPr>
        <w:t xml:space="preserve">Add New </w:t>
      </w:r>
      <w:r w:rsidR="00264D52">
        <w:rPr>
          <w:b/>
        </w:rPr>
        <w:t>I</w:t>
      </w:r>
      <w:r w:rsidR="00264D52" w:rsidRPr="00366F45">
        <w:rPr>
          <w:b/>
        </w:rPr>
        <w:t>tem</w:t>
      </w:r>
      <w:r w:rsidR="00264D52">
        <w:t xml:space="preserve"> </w:t>
      </w:r>
      <w:r>
        <w:t xml:space="preserve">hyperlink in the upper part of the dialog to add a new term. Enter </w:t>
      </w:r>
      <w:r w:rsidRPr="00366F45">
        <w:rPr>
          <w:b/>
        </w:rPr>
        <w:t xml:space="preserve">Slide </w:t>
      </w:r>
      <w:r w:rsidR="00264D52">
        <w:rPr>
          <w:b/>
        </w:rPr>
        <w:t>D</w:t>
      </w:r>
      <w:r w:rsidR="00264D52" w:rsidRPr="00366F45">
        <w:rPr>
          <w:b/>
        </w:rPr>
        <w:t>eck</w:t>
      </w:r>
      <w:r w:rsidR="00264D52">
        <w:t xml:space="preserve"> </w:t>
      </w:r>
      <w:r>
        <w:t>as new term.</w:t>
      </w:r>
    </w:p>
    <w:p w:rsidR="00773518" w:rsidRDefault="00773518" w:rsidP="00491AD1">
      <w:pPr>
        <w:pStyle w:val="LabStepScreenshot"/>
      </w:pPr>
      <w:r w:rsidRPr="00AD65CF">
        <w:rPr>
          <w:rStyle w:val="LabStepScreenshotFrame"/>
        </w:rPr>
        <w:lastRenderedPageBreak/>
        <w:drawing>
          <wp:inline distT="0" distB="0" distL="0" distR="0" wp14:anchorId="0583BCF9" wp14:editId="29F547D8">
            <wp:extent cx="3062378" cy="2787861"/>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071602" cy="2796258"/>
                    </a:xfrm>
                    <a:prstGeom prst="rect">
                      <a:avLst/>
                    </a:prstGeom>
                  </pic:spPr>
                </pic:pic>
              </a:graphicData>
            </a:graphic>
          </wp:inline>
        </w:drawing>
      </w:r>
    </w:p>
    <w:p w:rsidR="00773518" w:rsidRDefault="00264D52" w:rsidP="00AD388A">
      <w:pPr>
        <w:pStyle w:val="LabStepNumbered"/>
      </w:pPr>
      <w:r>
        <w:t xml:space="preserve">Click away from the new tag. Notice how the newly created tag appears in the selected text box. </w:t>
      </w:r>
      <w:r w:rsidR="00773518">
        <w:t xml:space="preserve">Click the </w:t>
      </w:r>
      <w:r w:rsidR="00773518" w:rsidRPr="00366F45">
        <w:rPr>
          <w:b/>
        </w:rPr>
        <w:t>OK</w:t>
      </w:r>
      <w:r w:rsidR="00773518">
        <w:t xml:space="preserve"> button</w:t>
      </w:r>
      <w:r>
        <w:t xml:space="preserve"> and </w:t>
      </w:r>
      <w:r>
        <w:rPr>
          <w:b/>
        </w:rPr>
        <w:t>Save</w:t>
      </w:r>
      <w:r w:rsidR="00773518">
        <w:t>.</w:t>
      </w:r>
      <w:r>
        <w:t xml:space="preserve"> </w:t>
      </w:r>
    </w:p>
    <w:p w:rsidR="00773518" w:rsidRDefault="00773518" w:rsidP="00AD388A">
      <w:pPr>
        <w:pStyle w:val="LabStepNumbered"/>
      </w:pPr>
      <w:r>
        <w:t xml:space="preserve">Go back to the term store in the </w:t>
      </w:r>
      <w:r w:rsidRPr="00366F45">
        <w:rPr>
          <w:b/>
        </w:rPr>
        <w:t xml:space="preserve">SharePoint </w:t>
      </w:r>
      <w:r w:rsidR="002E1B9F">
        <w:rPr>
          <w:b/>
        </w:rPr>
        <w:t xml:space="preserve">2010 </w:t>
      </w:r>
      <w:r w:rsidRPr="00366F45">
        <w:rPr>
          <w:b/>
        </w:rPr>
        <w:t>Central Administration</w:t>
      </w:r>
      <w:r>
        <w:t xml:space="preserve"> and expand the </w:t>
      </w:r>
      <w:r w:rsidRPr="00366F45">
        <w:rPr>
          <w:b/>
        </w:rPr>
        <w:t>Document Types</w:t>
      </w:r>
      <w:r>
        <w:t xml:space="preserve"> term set in the </w:t>
      </w:r>
      <w:r w:rsidRPr="00366F45">
        <w:rPr>
          <w:b/>
        </w:rPr>
        <w:t>Sales</w:t>
      </w:r>
      <w:r w:rsidR="00264D52">
        <w:rPr>
          <w:b/>
        </w:rPr>
        <w:t xml:space="preserve"> term sets</w:t>
      </w:r>
      <w:r>
        <w:t xml:space="preserve"> group. Notice that the </w:t>
      </w:r>
      <w:r w:rsidRPr="00F054F6">
        <w:rPr>
          <w:b/>
        </w:rPr>
        <w:t xml:space="preserve">Slide </w:t>
      </w:r>
      <w:r w:rsidR="00264D52">
        <w:rPr>
          <w:b/>
        </w:rPr>
        <w:t>D</w:t>
      </w:r>
      <w:r w:rsidR="00264D52" w:rsidRPr="00F054F6">
        <w:rPr>
          <w:b/>
        </w:rPr>
        <w:t>eck</w:t>
      </w:r>
      <w:r w:rsidR="00264D52">
        <w:t xml:space="preserve"> </w:t>
      </w:r>
      <w:r>
        <w:t>term is added to the term set.</w:t>
      </w:r>
    </w:p>
    <w:p w:rsidR="00773518" w:rsidRDefault="00773518" w:rsidP="00F90AAB">
      <w:pPr>
        <w:pStyle w:val="Heading3"/>
      </w:pPr>
      <w:r>
        <w:t xml:space="preserve">Exercise </w:t>
      </w:r>
      <w:r w:rsidR="001D0DAE">
        <w:t>4: Add Metadata Navigation to the Document L</w:t>
      </w:r>
      <w:r>
        <w:t>ibrary</w:t>
      </w:r>
    </w:p>
    <w:p w:rsidR="00773518" w:rsidRPr="00D0173E" w:rsidRDefault="00773518" w:rsidP="00773518">
      <w:pPr>
        <w:pStyle w:val="LabExerciseText"/>
      </w:pPr>
      <w:r>
        <w:t>Navigating through document libraries full of folders and documents could be time consuming in SharePoint 2007. In this exercise you will learn how you can add navigation support to the document library based on managed metadata.</w:t>
      </w:r>
    </w:p>
    <w:p w:rsidR="00773518" w:rsidRDefault="00773518" w:rsidP="001D0DAE">
      <w:pPr>
        <w:pStyle w:val="LabStepNumbered"/>
        <w:numPr>
          <w:ilvl w:val="0"/>
          <w:numId w:val="16"/>
        </w:numPr>
      </w:pPr>
      <w:r>
        <w:t xml:space="preserve">Open the SharePoint site at </w:t>
      </w:r>
      <w:r w:rsidRPr="00AD65CF">
        <w:rPr>
          <w:rStyle w:val="InlindeCode"/>
        </w:rPr>
        <w:t>http://</w:t>
      </w:r>
      <w:r w:rsidR="001D0DAE" w:rsidRPr="00AD65CF">
        <w:rPr>
          <w:rStyle w:val="InlindeCode"/>
        </w:rPr>
        <w:t>intranet.wingtip.com</w:t>
      </w:r>
      <w:r>
        <w:t>.</w:t>
      </w:r>
    </w:p>
    <w:p w:rsidR="00773518" w:rsidRDefault="00773518" w:rsidP="00AD388A">
      <w:pPr>
        <w:pStyle w:val="LabStepNumbered"/>
      </w:pPr>
      <w:r>
        <w:t xml:space="preserve">Navigate to the </w:t>
      </w:r>
      <w:r w:rsidR="00A529D4">
        <w:rPr>
          <w:b/>
        </w:rPr>
        <w:t xml:space="preserve">Site Collections Documents </w:t>
      </w:r>
      <w:r w:rsidR="00A529D4">
        <w:t>library</w:t>
      </w:r>
      <w:r>
        <w:t xml:space="preserve"> and choose the </w:t>
      </w:r>
      <w:r w:rsidRPr="008E4833">
        <w:rPr>
          <w:b/>
        </w:rPr>
        <w:t>Library Settings</w:t>
      </w:r>
      <w:r>
        <w:t xml:space="preserve"> button.</w:t>
      </w:r>
    </w:p>
    <w:p w:rsidR="00773518" w:rsidRDefault="00773518" w:rsidP="00491AD1">
      <w:pPr>
        <w:pStyle w:val="LabStepScreenshot"/>
      </w:pPr>
      <w:r w:rsidRPr="00AD65CF">
        <w:rPr>
          <w:rStyle w:val="LabStepScreenshotFrame"/>
        </w:rPr>
        <w:drawing>
          <wp:inline distT="0" distB="0" distL="0" distR="0" wp14:anchorId="41D1E377" wp14:editId="2C101656">
            <wp:extent cx="4750130" cy="1415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69023" cy="1420864"/>
                    </a:xfrm>
                    <a:prstGeom prst="rect">
                      <a:avLst/>
                    </a:prstGeom>
                    <a:noFill/>
                    <a:ln>
                      <a:noFill/>
                    </a:ln>
                  </pic:spPr>
                </pic:pic>
              </a:graphicData>
            </a:graphic>
          </wp:inline>
        </w:drawing>
      </w:r>
    </w:p>
    <w:p w:rsidR="00773518" w:rsidRDefault="00773518" w:rsidP="00AD388A">
      <w:pPr>
        <w:pStyle w:val="LabStepNumbered"/>
      </w:pPr>
      <w:r>
        <w:t xml:space="preserve">Select the </w:t>
      </w:r>
      <w:r>
        <w:rPr>
          <w:b/>
        </w:rPr>
        <w:t>Metadata navigation settings</w:t>
      </w:r>
      <w:r>
        <w:t xml:space="preserve"> hyperlink under the </w:t>
      </w:r>
      <w:r>
        <w:rPr>
          <w:b/>
        </w:rPr>
        <w:t>General Settings</w:t>
      </w:r>
      <w:r>
        <w:t xml:space="preserve"> section.</w:t>
      </w:r>
    </w:p>
    <w:p w:rsidR="00773518" w:rsidRDefault="00773518" w:rsidP="00491AD1">
      <w:pPr>
        <w:pStyle w:val="LabStepScreenshot"/>
      </w:pPr>
      <w:r w:rsidRPr="00AD65CF">
        <w:rPr>
          <w:rStyle w:val="LabStepScreenshotFrame"/>
        </w:rPr>
        <w:lastRenderedPageBreak/>
        <w:drawing>
          <wp:inline distT="0" distB="0" distL="0" distR="0" wp14:anchorId="0035AD60" wp14:editId="2648DDF8">
            <wp:extent cx="4322619" cy="2195748"/>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22501" cy="2195688"/>
                    </a:xfrm>
                    <a:prstGeom prst="rect">
                      <a:avLst/>
                    </a:prstGeom>
                    <a:noFill/>
                    <a:ln>
                      <a:noFill/>
                    </a:ln>
                  </pic:spPr>
                </pic:pic>
              </a:graphicData>
            </a:graphic>
          </wp:inline>
        </w:drawing>
      </w:r>
    </w:p>
    <w:p w:rsidR="00D7260F" w:rsidRDefault="00773518" w:rsidP="00AD388A">
      <w:pPr>
        <w:pStyle w:val="LabStepNumbered"/>
      </w:pPr>
      <w:r>
        <w:t xml:space="preserve">The first section allows you to show managed metadata as a </w:t>
      </w:r>
      <w:proofErr w:type="spellStart"/>
      <w:r>
        <w:t>treeview</w:t>
      </w:r>
      <w:proofErr w:type="spellEnd"/>
      <w:r>
        <w:t xml:space="preserve"> right under the site hierarchy </w:t>
      </w:r>
      <w:proofErr w:type="spellStart"/>
      <w:r>
        <w:t>treeview</w:t>
      </w:r>
      <w:proofErr w:type="spellEnd"/>
      <w:r>
        <w:t>.</w:t>
      </w:r>
      <w:r w:rsidR="000473B5">
        <w:t xml:space="preserve">  </w:t>
      </w:r>
      <w:r>
        <w:t xml:space="preserve">The document library contains metadata columns for </w:t>
      </w:r>
      <w:r w:rsidR="00A529D4" w:rsidRPr="00AD65CF">
        <w:rPr>
          <w:b/>
        </w:rPr>
        <w:t>Document Type</w:t>
      </w:r>
      <w:r w:rsidR="00A529D4">
        <w:t xml:space="preserve"> </w:t>
      </w:r>
      <w:r>
        <w:t xml:space="preserve">and </w:t>
      </w:r>
      <w:r w:rsidR="00A529D4" w:rsidRPr="00AD65CF">
        <w:rPr>
          <w:b/>
        </w:rPr>
        <w:t>Territory</w:t>
      </w:r>
      <w:r w:rsidR="00A529D4">
        <w:t xml:space="preserve"> </w:t>
      </w:r>
      <w:r>
        <w:t xml:space="preserve">information. </w:t>
      </w:r>
    </w:p>
    <w:p w:rsidR="00773518" w:rsidRDefault="00773518" w:rsidP="00AD388A">
      <w:pPr>
        <w:pStyle w:val="LabStepNumbered"/>
      </w:pPr>
      <w:r>
        <w:t>Add both columns to the second list box.</w:t>
      </w:r>
    </w:p>
    <w:p w:rsidR="00773518" w:rsidRDefault="00A529D4" w:rsidP="001D0DAE">
      <w:pPr>
        <w:pStyle w:val="LabStepScreenshot"/>
      </w:pPr>
      <w:r>
        <w:rPr>
          <w:noProof/>
        </w:rPr>
        <w:drawing>
          <wp:inline distT="0" distB="0" distL="0" distR="0" wp14:anchorId="54783F5F" wp14:editId="2424044B">
            <wp:extent cx="5272846" cy="1381308"/>
            <wp:effectExtent l="0" t="0" r="444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8334" cy="1385365"/>
                    </a:xfrm>
                    <a:prstGeom prst="rect">
                      <a:avLst/>
                    </a:prstGeom>
                  </pic:spPr>
                </pic:pic>
              </a:graphicData>
            </a:graphic>
          </wp:inline>
        </w:drawing>
      </w:r>
    </w:p>
    <w:p w:rsidR="00773518" w:rsidRDefault="00773518" w:rsidP="00AD388A">
      <w:pPr>
        <w:pStyle w:val="LabStepNumbered"/>
      </w:pPr>
      <w:r>
        <w:t xml:space="preserve">Click the </w:t>
      </w:r>
      <w:r w:rsidRPr="001B6328">
        <w:rPr>
          <w:b/>
        </w:rPr>
        <w:t>OK</w:t>
      </w:r>
      <w:r>
        <w:t xml:space="preserve"> button and return to the document library.</w:t>
      </w:r>
    </w:p>
    <w:p w:rsidR="00773518" w:rsidRDefault="00773518" w:rsidP="00AD388A">
      <w:pPr>
        <w:pStyle w:val="LabStepNumbered"/>
      </w:pPr>
      <w:r>
        <w:t xml:space="preserve">Notice the </w:t>
      </w:r>
      <w:proofErr w:type="spellStart"/>
      <w:r>
        <w:t>treeview</w:t>
      </w:r>
      <w:proofErr w:type="spellEnd"/>
      <w:r>
        <w:t xml:space="preserve"> containing the taxonomies. Select for example the </w:t>
      </w:r>
      <w:r w:rsidRPr="001B6328">
        <w:rPr>
          <w:b/>
        </w:rPr>
        <w:t>slide deck</w:t>
      </w:r>
      <w:r>
        <w:t xml:space="preserve"> term in the </w:t>
      </w:r>
      <w:r w:rsidR="00A529D4">
        <w:rPr>
          <w:b/>
        </w:rPr>
        <w:t>Document Types</w:t>
      </w:r>
      <w:r w:rsidR="00A529D4">
        <w:t xml:space="preserve"> </w:t>
      </w:r>
      <w:r>
        <w:t>term set. This will filter the document library.</w:t>
      </w:r>
    </w:p>
    <w:p w:rsidR="00773518" w:rsidRDefault="00A529D4" w:rsidP="00491AD1">
      <w:pPr>
        <w:pStyle w:val="LabStepScreenshot"/>
      </w:pPr>
      <w:r w:rsidRPr="00AD65CF">
        <w:rPr>
          <w:noProof/>
        </w:rPr>
        <w:drawing>
          <wp:inline distT="0" distB="0" distL="0" distR="0" wp14:anchorId="14C5707D" wp14:editId="75792A92">
            <wp:extent cx="4572602" cy="166929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584834" cy="1673755"/>
                    </a:xfrm>
                    <a:prstGeom prst="rect">
                      <a:avLst/>
                    </a:prstGeom>
                  </pic:spPr>
                </pic:pic>
              </a:graphicData>
            </a:graphic>
          </wp:inline>
        </w:drawing>
      </w:r>
    </w:p>
    <w:p w:rsidR="00773518" w:rsidRDefault="00773518" w:rsidP="00AD388A">
      <w:pPr>
        <w:pStyle w:val="LabStepNumbered"/>
      </w:pPr>
      <w:r>
        <w:t>You can also add filter</w:t>
      </w:r>
      <w:r w:rsidR="00A529D4">
        <w:t>s</w:t>
      </w:r>
      <w:r>
        <w:t xml:space="preserve">. Return to the </w:t>
      </w:r>
      <w:r w:rsidRPr="00322526">
        <w:rPr>
          <w:b/>
        </w:rPr>
        <w:t>Library Settings</w:t>
      </w:r>
      <w:r>
        <w:t xml:space="preserve"> page and select the </w:t>
      </w:r>
      <w:r>
        <w:rPr>
          <w:b/>
        </w:rPr>
        <w:t>Metadata navigation settings</w:t>
      </w:r>
      <w:r>
        <w:t xml:space="preserve"> hyperlink again.</w:t>
      </w:r>
    </w:p>
    <w:p w:rsidR="00773518" w:rsidRDefault="00773518" w:rsidP="00AD388A">
      <w:pPr>
        <w:pStyle w:val="LabStepNumbered"/>
      </w:pPr>
      <w:r>
        <w:t xml:space="preserve">The second section allows you to define for which metadata columns you want to add Filter text boxes. Add the columns </w:t>
      </w:r>
      <w:r w:rsidR="00A529D4" w:rsidRPr="00AD65CF">
        <w:rPr>
          <w:b/>
        </w:rPr>
        <w:t>Document Types</w:t>
      </w:r>
      <w:r>
        <w:t xml:space="preserve">, </w:t>
      </w:r>
      <w:r w:rsidRPr="00AD65CF">
        <w:rPr>
          <w:b/>
        </w:rPr>
        <w:t>Territory</w:t>
      </w:r>
      <w:r>
        <w:t xml:space="preserve"> and </w:t>
      </w:r>
      <w:r w:rsidRPr="00AD65CF">
        <w:rPr>
          <w:b/>
        </w:rPr>
        <w:t>All Tags</w:t>
      </w:r>
      <w:r>
        <w:t xml:space="preserve"> to the second list box.</w:t>
      </w:r>
    </w:p>
    <w:p w:rsidR="00773518" w:rsidRDefault="00A529D4" w:rsidP="001D0DAE">
      <w:pPr>
        <w:pStyle w:val="LabStepScreenshot"/>
      </w:pPr>
      <w:r>
        <w:rPr>
          <w:noProof/>
        </w:rPr>
        <w:lastRenderedPageBreak/>
        <w:drawing>
          <wp:inline distT="0" distB="0" distL="0" distR="0" wp14:anchorId="446327F6" wp14:editId="2B00EB0D">
            <wp:extent cx="5235052" cy="1434046"/>
            <wp:effectExtent l="0" t="0" r="381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35052" cy="1434046"/>
                    </a:xfrm>
                    <a:prstGeom prst="rect">
                      <a:avLst/>
                    </a:prstGeom>
                  </pic:spPr>
                </pic:pic>
              </a:graphicData>
            </a:graphic>
          </wp:inline>
        </w:drawing>
      </w:r>
    </w:p>
    <w:p w:rsidR="00773518" w:rsidRDefault="00773518" w:rsidP="00AD388A">
      <w:pPr>
        <w:pStyle w:val="LabStepNumbered"/>
      </w:pPr>
      <w:r>
        <w:t xml:space="preserve">Click the </w:t>
      </w:r>
      <w:r w:rsidRPr="001B6328">
        <w:rPr>
          <w:b/>
        </w:rPr>
        <w:t>OK</w:t>
      </w:r>
      <w:r>
        <w:t xml:space="preserve"> button and return to the document library. Notice that </w:t>
      </w:r>
      <w:r w:rsidRPr="00322526">
        <w:rPr>
          <w:b/>
        </w:rPr>
        <w:t>Key Filters</w:t>
      </w:r>
      <w:r>
        <w:t xml:space="preserve"> have been added. </w:t>
      </w:r>
    </w:p>
    <w:p w:rsidR="00773518" w:rsidRDefault="00773518" w:rsidP="001D0DAE">
      <w:pPr>
        <w:pStyle w:val="LabStepScreenshot"/>
      </w:pPr>
      <w:r>
        <w:rPr>
          <w:noProof/>
        </w:rPr>
        <w:drawing>
          <wp:inline distT="0" distB="0" distL="0" distR="0" wp14:anchorId="5D460DAA" wp14:editId="63871895">
            <wp:extent cx="1496291" cy="1327224"/>
            <wp:effectExtent l="0" t="0" r="889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96238" cy="1327177"/>
                    </a:xfrm>
                    <a:prstGeom prst="rect">
                      <a:avLst/>
                    </a:prstGeom>
                    <a:noFill/>
                    <a:ln>
                      <a:noFill/>
                    </a:ln>
                  </pic:spPr>
                </pic:pic>
              </a:graphicData>
            </a:graphic>
          </wp:inline>
        </w:drawing>
      </w:r>
    </w:p>
    <w:p w:rsidR="00773518" w:rsidRDefault="00773518" w:rsidP="00AD388A">
      <w:pPr>
        <w:pStyle w:val="LabStepNumbered"/>
      </w:pPr>
      <w:r>
        <w:t xml:space="preserve">Also here you can use the metadata picker or type in a value. Enter for example </w:t>
      </w:r>
      <w:proofErr w:type="spellStart"/>
      <w:r w:rsidRPr="00322526">
        <w:rPr>
          <w:b/>
        </w:rPr>
        <w:t>Baulder</w:t>
      </w:r>
      <w:proofErr w:type="spellEnd"/>
      <w:r>
        <w:t xml:space="preserve"> in the </w:t>
      </w:r>
      <w:r w:rsidRPr="00322526">
        <w:rPr>
          <w:b/>
        </w:rPr>
        <w:t>Territory</w:t>
      </w:r>
      <w:r>
        <w:t xml:space="preserve"> text box and click the </w:t>
      </w:r>
      <w:r w:rsidRPr="00322526">
        <w:rPr>
          <w:b/>
        </w:rPr>
        <w:t>Apply</w:t>
      </w:r>
      <w:r>
        <w:t xml:space="preserve"> button. </w:t>
      </w:r>
    </w:p>
    <w:p w:rsidR="00773518" w:rsidRDefault="00773518" w:rsidP="001D0DAE">
      <w:pPr>
        <w:pStyle w:val="LabStepScreenshot"/>
      </w:pPr>
      <w:r>
        <w:rPr>
          <w:noProof/>
        </w:rPr>
        <w:drawing>
          <wp:inline distT="0" distB="0" distL="0" distR="0" wp14:anchorId="50C70690" wp14:editId="7E539481">
            <wp:extent cx="1496291" cy="1352163"/>
            <wp:effectExtent l="0" t="0" r="889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96540" cy="1352388"/>
                    </a:xfrm>
                    <a:prstGeom prst="rect">
                      <a:avLst/>
                    </a:prstGeom>
                    <a:noFill/>
                    <a:ln>
                      <a:noFill/>
                    </a:ln>
                  </pic:spPr>
                </pic:pic>
              </a:graphicData>
            </a:graphic>
          </wp:inline>
        </w:drawing>
      </w:r>
    </w:p>
    <w:p w:rsidR="00773518" w:rsidRDefault="00773518" w:rsidP="00AD388A">
      <w:pPr>
        <w:pStyle w:val="LabStepNumbered"/>
      </w:pPr>
      <w:r>
        <w:t>Notice that the document library gets filtered.</w:t>
      </w:r>
    </w:p>
    <w:p w:rsidR="00773518" w:rsidRDefault="00773518" w:rsidP="00F90AAB">
      <w:pPr>
        <w:pStyle w:val="Heading3"/>
      </w:pPr>
      <w:r>
        <w:t xml:space="preserve">Exercise </w:t>
      </w:r>
      <w:r w:rsidR="001D0DAE">
        <w:t>5: Manage the Term S</w:t>
      </w:r>
      <w:r>
        <w:t xml:space="preserve">ets from within </w:t>
      </w:r>
      <w:r w:rsidR="001D0DAE">
        <w:t>a S</w:t>
      </w:r>
      <w:r>
        <w:t xml:space="preserve">ite </w:t>
      </w:r>
      <w:r w:rsidR="001D0DAE">
        <w:t>C</w:t>
      </w:r>
      <w:r>
        <w:t>ollection</w:t>
      </w:r>
    </w:p>
    <w:p w:rsidR="00773518" w:rsidRPr="00D0173E" w:rsidRDefault="00773518" w:rsidP="00773518">
      <w:pPr>
        <w:pStyle w:val="LabExerciseText"/>
      </w:pPr>
      <w:r>
        <w:t>In this exercise you will learn how you can access and manage the term store from within a site collection.</w:t>
      </w:r>
    </w:p>
    <w:p w:rsidR="00773518" w:rsidRDefault="00773518" w:rsidP="001D0DAE">
      <w:pPr>
        <w:pStyle w:val="LabStepNumbered"/>
        <w:numPr>
          <w:ilvl w:val="0"/>
          <w:numId w:val="17"/>
        </w:numPr>
      </w:pPr>
      <w:r>
        <w:t xml:space="preserve">Return to the home page of the </w:t>
      </w:r>
      <w:r w:rsidRPr="00AD65CF">
        <w:rPr>
          <w:rStyle w:val="InlindeCode"/>
        </w:rPr>
        <w:t>http://</w:t>
      </w:r>
      <w:r w:rsidR="001D0DAE" w:rsidRPr="00AD65CF">
        <w:rPr>
          <w:rStyle w:val="InlindeCode"/>
        </w:rPr>
        <w:t>intranet.wingtip.com</w:t>
      </w:r>
      <w:r>
        <w:t xml:space="preserve"> site.</w:t>
      </w:r>
    </w:p>
    <w:p w:rsidR="00773518" w:rsidRDefault="00773518" w:rsidP="00AD388A">
      <w:pPr>
        <w:pStyle w:val="LabStepNumbered"/>
      </w:pPr>
      <w:r>
        <w:t xml:space="preserve">Go to the </w:t>
      </w:r>
      <w:r w:rsidRPr="00F054F6">
        <w:rPr>
          <w:b/>
        </w:rPr>
        <w:t>Site Settings</w:t>
      </w:r>
      <w:r>
        <w:t xml:space="preserve"> page of this site via the </w:t>
      </w:r>
      <w:r w:rsidRPr="00F054F6">
        <w:rPr>
          <w:b/>
        </w:rPr>
        <w:t>Site Actions</w:t>
      </w:r>
      <w:r>
        <w:t xml:space="preserve"> menu.</w:t>
      </w:r>
    </w:p>
    <w:p w:rsidR="00773518" w:rsidRDefault="00773518" w:rsidP="00AD388A">
      <w:pPr>
        <w:pStyle w:val="LabStepNumbered"/>
      </w:pPr>
      <w:r>
        <w:t xml:space="preserve">Select the </w:t>
      </w:r>
      <w:r w:rsidRPr="00F054F6">
        <w:rPr>
          <w:b/>
        </w:rPr>
        <w:t>Term store management</w:t>
      </w:r>
      <w:r>
        <w:t xml:space="preserve"> hyperlink under the </w:t>
      </w:r>
      <w:r w:rsidRPr="00F054F6">
        <w:rPr>
          <w:b/>
        </w:rPr>
        <w:t>Site Administration</w:t>
      </w:r>
      <w:r>
        <w:t xml:space="preserve"> section.</w:t>
      </w:r>
    </w:p>
    <w:p w:rsidR="00773518" w:rsidRDefault="00773518" w:rsidP="00AD388A">
      <w:pPr>
        <w:pStyle w:val="LabStepNumbered"/>
      </w:pPr>
      <w:r>
        <w:t xml:space="preserve">You can manage the complete term store from here. Add a new state to the </w:t>
      </w:r>
      <w:r w:rsidRPr="00F054F6">
        <w:rPr>
          <w:b/>
        </w:rPr>
        <w:t>Territories</w:t>
      </w:r>
      <w:r>
        <w:t xml:space="preserve"> term set.</w:t>
      </w:r>
    </w:p>
    <w:p w:rsidR="00773518" w:rsidRDefault="00773518" w:rsidP="001D0DAE">
      <w:pPr>
        <w:pStyle w:val="LabStepNumbered"/>
      </w:pPr>
      <w:r>
        <w:t xml:space="preserve">Go back to the term store in the </w:t>
      </w:r>
      <w:r w:rsidRPr="001D0DAE">
        <w:rPr>
          <w:b/>
        </w:rPr>
        <w:t>SharePoint Central Administration</w:t>
      </w:r>
      <w:r>
        <w:t xml:space="preserve"> and expand the </w:t>
      </w:r>
      <w:r w:rsidR="001D5205">
        <w:rPr>
          <w:b/>
        </w:rPr>
        <w:t>Territories</w:t>
      </w:r>
      <w:r w:rsidR="001D5205">
        <w:t xml:space="preserve"> </w:t>
      </w:r>
      <w:r>
        <w:t>group. Notice that this group can be managed from within the SharePoint Central Administration.</w:t>
      </w:r>
    </w:p>
    <w:sectPr w:rsidR="00773518" w:rsidSect="004375D1">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1F0C" w:rsidRDefault="003D1F0C" w:rsidP="002754DA">
      <w:pPr>
        <w:spacing w:before="0" w:after="0"/>
      </w:pPr>
      <w:r>
        <w:separator/>
      </w:r>
    </w:p>
    <w:p w:rsidR="003D1F0C" w:rsidRDefault="003D1F0C"/>
    <w:p w:rsidR="003D1F0C" w:rsidRDefault="003D1F0C"/>
    <w:p w:rsidR="003D1F0C" w:rsidRDefault="003D1F0C"/>
    <w:p w:rsidR="003D1F0C" w:rsidRDefault="003D1F0C"/>
    <w:p w:rsidR="003D1F0C" w:rsidRDefault="003D1F0C"/>
    <w:p w:rsidR="003D1F0C" w:rsidRDefault="003D1F0C"/>
  </w:endnote>
  <w:endnote w:type="continuationSeparator" w:id="0">
    <w:p w:rsidR="003D1F0C" w:rsidRDefault="003D1F0C" w:rsidP="002754DA">
      <w:pPr>
        <w:spacing w:before="0" w:after="0"/>
      </w:pPr>
      <w:r>
        <w:continuationSeparator/>
      </w:r>
    </w:p>
    <w:p w:rsidR="003D1F0C" w:rsidRDefault="003D1F0C"/>
    <w:p w:rsidR="003D1F0C" w:rsidRDefault="003D1F0C"/>
    <w:p w:rsidR="003D1F0C" w:rsidRDefault="003D1F0C"/>
    <w:p w:rsidR="003D1F0C" w:rsidRDefault="003D1F0C"/>
    <w:p w:rsidR="003D1F0C" w:rsidRDefault="003D1F0C"/>
    <w:p w:rsidR="003D1F0C" w:rsidRDefault="003D1F0C"/>
  </w:endnote>
  <w:endnote w:type="continuationNotice" w:id="1">
    <w:p w:rsidR="003D1F0C" w:rsidRDefault="003D1F0C">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1F0C" w:rsidRDefault="003D1F0C" w:rsidP="002754DA">
      <w:pPr>
        <w:spacing w:before="0" w:after="0"/>
      </w:pPr>
      <w:r>
        <w:separator/>
      </w:r>
    </w:p>
    <w:p w:rsidR="003D1F0C" w:rsidRDefault="003D1F0C"/>
    <w:p w:rsidR="003D1F0C" w:rsidRDefault="003D1F0C"/>
    <w:p w:rsidR="003D1F0C" w:rsidRDefault="003D1F0C"/>
    <w:p w:rsidR="003D1F0C" w:rsidRDefault="003D1F0C"/>
    <w:p w:rsidR="003D1F0C" w:rsidRDefault="003D1F0C"/>
    <w:p w:rsidR="003D1F0C" w:rsidRDefault="003D1F0C"/>
  </w:footnote>
  <w:footnote w:type="continuationSeparator" w:id="0">
    <w:p w:rsidR="003D1F0C" w:rsidRDefault="003D1F0C" w:rsidP="002754DA">
      <w:pPr>
        <w:spacing w:before="0" w:after="0"/>
      </w:pPr>
      <w:r>
        <w:continuationSeparator/>
      </w:r>
    </w:p>
    <w:p w:rsidR="003D1F0C" w:rsidRDefault="003D1F0C"/>
    <w:p w:rsidR="003D1F0C" w:rsidRDefault="003D1F0C"/>
    <w:p w:rsidR="003D1F0C" w:rsidRDefault="003D1F0C"/>
    <w:p w:rsidR="003D1F0C" w:rsidRDefault="003D1F0C"/>
    <w:p w:rsidR="003D1F0C" w:rsidRDefault="003D1F0C"/>
    <w:p w:rsidR="003D1F0C" w:rsidRDefault="003D1F0C"/>
  </w:footnote>
  <w:footnote w:type="continuationNotice" w:id="1">
    <w:p w:rsidR="003D1F0C" w:rsidRDefault="003D1F0C">
      <w:pPr>
        <w:spacing w:before="0" w:after="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17085099"/>
    <w:multiLevelType w:val="hybridMultilevel"/>
    <w:tmpl w:val="6E6A6B92"/>
    <w:lvl w:ilvl="0" w:tplc="16CAB828">
      <w:start w:val="1"/>
      <w:numFmt w:val="decimal"/>
      <w:lvlText w:val="%1."/>
      <w:lvlJc w:val="left"/>
      <w:pPr>
        <w:ind w:left="432" w:hanging="360"/>
      </w:pPr>
      <w:rPr>
        <w:b w:val="0"/>
        <w:bCs w:val="0"/>
        <w:i w:val="0"/>
        <w:iCs w:val="0"/>
        <w:caps w:val="0"/>
        <w:smallCaps w:val="0"/>
        <w:strike w:val="0"/>
        <w:dstrike w:val="0"/>
        <w:noProof w:val="0"/>
        <w:vanish w:val="0"/>
        <w:spacing w:val="0"/>
        <w:kern w:val="0"/>
        <w:position w:val="0"/>
        <w:u w:val="none"/>
        <w:effect w:val="none"/>
        <w:vertAlign w:val="baseline"/>
        <w:em w:val="none"/>
        <w:eastAsianLayout w:id="-607438336"/>
        <w:specVanish w:val="0"/>
      </w:rPr>
    </w:lvl>
    <w:lvl w:ilvl="1" w:tplc="04090001">
      <w:start w:val="1"/>
      <w:numFmt w:val="bullet"/>
      <w:lvlText w:val=""/>
      <w:lvlJc w:val="left"/>
      <w:pPr>
        <w:ind w:left="1152" w:hanging="360"/>
      </w:pPr>
      <w:rPr>
        <w:rFonts w:ascii="Symbol" w:hAnsi="Symbol" w:hint="default"/>
      </w:r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nsid w:val="2946127D"/>
    <w:multiLevelType w:val="multilevel"/>
    <w:tmpl w:val="A70A9C82"/>
    <w:numStyleLink w:val="LabStepsTemplate"/>
  </w:abstractNum>
  <w:abstractNum w:abstractNumId="4">
    <w:nsid w:val="2A705616"/>
    <w:multiLevelType w:val="hybridMultilevel"/>
    <w:tmpl w:val="9CF28DF2"/>
    <w:lvl w:ilvl="0" w:tplc="16CAB828">
      <w:start w:val="1"/>
      <w:numFmt w:val="decimal"/>
      <w:lvlText w:val="%1."/>
      <w:lvlJc w:val="left"/>
      <w:pPr>
        <w:ind w:left="432" w:hanging="360"/>
      </w:pPr>
      <w:rPr>
        <w:b w:val="0"/>
        <w:bCs w:val="0"/>
        <w:i w:val="0"/>
        <w:iCs w:val="0"/>
        <w:caps w:val="0"/>
        <w:smallCaps w:val="0"/>
        <w:strike w:val="0"/>
        <w:dstrike w:val="0"/>
        <w:noProof w:val="0"/>
        <w:vanish w:val="0"/>
        <w:spacing w:val="0"/>
        <w:kern w:val="0"/>
        <w:position w:val="0"/>
        <w:u w:val="none"/>
        <w:effect w:val="none"/>
        <w:vertAlign w:val="baseline"/>
        <w:em w:val="none"/>
        <w:eastAsianLayout w:id="-607438336"/>
        <w:specVanish w:val="0"/>
      </w:rPr>
    </w:lvl>
    <w:lvl w:ilvl="1" w:tplc="04090001">
      <w:start w:val="1"/>
      <w:numFmt w:val="bullet"/>
      <w:lvlText w:val=""/>
      <w:lvlJc w:val="left"/>
      <w:pPr>
        <w:ind w:left="1152" w:hanging="360"/>
      </w:pPr>
      <w:rPr>
        <w:rFonts w:ascii="Symbol" w:hAnsi="Symbol" w:hint="default"/>
      </w:rPr>
    </w:lvl>
    <w:lvl w:ilvl="2" w:tplc="0409001B">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10">
    <w:nsid w:val="51D92FCE"/>
    <w:multiLevelType w:val="hybridMultilevel"/>
    <w:tmpl w:val="38DCCA54"/>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2">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num w:numId="1">
    <w:abstractNumId w:val="8"/>
  </w:num>
  <w:num w:numId="2">
    <w:abstractNumId w:val="11"/>
  </w:num>
  <w:num w:numId="3">
    <w:abstractNumId w:val="9"/>
  </w:num>
  <w:num w:numId="4">
    <w:abstractNumId w:val="5"/>
  </w:num>
  <w:num w:numId="5">
    <w:abstractNumId w:val="1"/>
  </w:num>
  <w:num w:numId="6">
    <w:abstractNumId w:val="14"/>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0"/>
  </w:num>
  <w:num w:numId="11">
    <w:abstractNumId w:val="2"/>
  </w:num>
  <w:num w:numId="12">
    <w:abstractNumId w:val="4"/>
  </w:num>
  <w:num w:numId="13">
    <w:abstractNumId w:val="1"/>
    <w:lvlOverride w:ilvl="0">
      <w:startOverride w:val="1"/>
    </w:lvlOverride>
  </w:num>
  <w:num w:numId="14">
    <w:abstractNumId w:val="1"/>
    <w:lvlOverride w:ilvl="0">
      <w:startOverride w:val="1"/>
    </w:lvlOverride>
  </w:num>
  <w:num w:numId="15">
    <w:abstractNumId w:val="1"/>
  </w:num>
  <w:num w:numId="16">
    <w:abstractNumId w:val="1"/>
    <w:lvlOverride w:ilvl="0">
      <w:startOverride w:val="1"/>
    </w:lvlOverride>
  </w:num>
  <w:num w:numId="17">
    <w:abstractNumId w:val="1"/>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2"/>
  </w:num>
  <w:num w:numId="21">
    <w:abstractNumId w:val="6"/>
  </w:num>
  <w:num w:numId="22">
    <w:abstractNumId w:val="3"/>
  </w:num>
  <w:num w:numId="23">
    <w:abstractNumId w:val="7"/>
  </w:num>
  <w:num w:numId="24">
    <w:abstractNumId w:val="0"/>
  </w:num>
  <w:num w:numId="25">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76D"/>
    <w:rsid w:val="000040C8"/>
    <w:rsid w:val="00012AC2"/>
    <w:rsid w:val="00016123"/>
    <w:rsid w:val="00020937"/>
    <w:rsid w:val="000225CF"/>
    <w:rsid w:val="00024303"/>
    <w:rsid w:val="000243F6"/>
    <w:rsid w:val="00030FBC"/>
    <w:rsid w:val="00044112"/>
    <w:rsid w:val="00046FD4"/>
    <w:rsid w:val="000473B5"/>
    <w:rsid w:val="00051385"/>
    <w:rsid w:val="00063D96"/>
    <w:rsid w:val="000808A8"/>
    <w:rsid w:val="00082C8E"/>
    <w:rsid w:val="00091624"/>
    <w:rsid w:val="0009276B"/>
    <w:rsid w:val="00097713"/>
    <w:rsid w:val="000A019A"/>
    <w:rsid w:val="000A06EB"/>
    <w:rsid w:val="000A0FB8"/>
    <w:rsid w:val="000A17D0"/>
    <w:rsid w:val="000A2ED1"/>
    <w:rsid w:val="000A49BE"/>
    <w:rsid w:val="000A4D31"/>
    <w:rsid w:val="000A7F3B"/>
    <w:rsid w:val="000B4798"/>
    <w:rsid w:val="000B66FD"/>
    <w:rsid w:val="000C54C2"/>
    <w:rsid w:val="000D1CE4"/>
    <w:rsid w:val="000E4786"/>
    <w:rsid w:val="000E73F3"/>
    <w:rsid w:val="000F1824"/>
    <w:rsid w:val="000F23A7"/>
    <w:rsid w:val="000F32B0"/>
    <w:rsid w:val="000F490D"/>
    <w:rsid w:val="000F771E"/>
    <w:rsid w:val="0010247F"/>
    <w:rsid w:val="0011020C"/>
    <w:rsid w:val="00110EC0"/>
    <w:rsid w:val="001128F7"/>
    <w:rsid w:val="00123729"/>
    <w:rsid w:val="00123A37"/>
    <w:rsid w:val="0012467B"/>
    <w:rsid w:val="00140317"/>
    <w:rsid w:val="00141688"/>
    <w:rsid w:val="001504E1"/>
    <w:rsid w:val="00151E41"/>
    <w:rsid w:val="0015579D"/>
    <w:rsid w:val="0016348C"/>
    <w:rsid w:val="001657A8"/>
    <w:rsid w:val="0016603A"/>
    <w:rsid w:val="0016615A"/>
    <w:rsid w:val="00166BA8"/>
    <w:rsid w:val="001760F5"/>
    <w:rsid w:val="00183857"/>
    <w:rsid w:val="001846FE"/>
    <w:rsid w:val="0019249E"/>
    <w:rsid w:val="001969F7"/>
    <w:rsid w:val="001A178B"/>
    <w:rsid w:val="001A3C36"/>
    <w:rsid w:val="001A68FA"/>
    <w:rsid w:val="001B176D"/>
    <w:rsid w:val="001B40D9"/>
    <w:rsid w:val="001B60FC"/>
    <w:rsid w:val="001C2975"/>
    <w:rsid w:val="001C29DA"/>
    <w:rsid w:val="001C3C48"/>
    <w:rsid w:val="001C6B58"/>
    <w:rsid w:val="001D07C6"/>
    <w:rsid w:val="001D0DAE"/>
    <w:rsid w:val="001D5205"/>
    <w:rsid w:val="001E47F0"/>
    <w:rsid w:val="001E5F0A"/>
    <w:rsid w:val="001E5FC6"/>
    <w:rsid w:val="001E73CB"/>
    <w:rsid w:val="001E7A4D"/>
    <w:rsid w:val="001F037E"/>
    <w:rsid w:val="00207F56"/>
    <w:rsid w:val="00216298"/>
    <w:rsid w:val="00222659"/>
    <w:rsid w:val="002243BC"/>
    <w:rsid w:val="00226C32"/>
    <w:rsid w:val="00231D57"/>
    <w:rsid w:val="00234111"/>
    <w:rsid w:val="00236C41"/>
    <w:rsid w:val="002376C5"/>
    <w:rsid w:val="002413D2"/>
    <w:rsid w:val="00243A3C"/>
    <w:rsid w:val="002457B6"/>
    <w:rsid w:val="00247274"/>
    <w:rsid w:val="00256CF6"/>
    <w:rsid w:val="00263CDA"/>
    <w:rsid w:val="002641F6"/>
    <w:rsid w:val="002646DD"/>
    <w:rsid w:val="00264D52"/>
    <w:rsid w:val="00265968"/>
    <w:rsid w:val="00273F7D"/>
    <w:rsid w:val="002754DA"/>
    <w:rsid w:val="002820B9"/>
    <w:rsid w:val="00282E3B"/>
    <w:rsid w:val="00286AA7"/>
    <w:rsid w:val="002914EA"/>
    <w:rsid w:val="002A2FC0"/>
    <w:rsid w:val="002A3604"/>
    <w:rsid w:val="002B7BDA"/>
    <w:rsid w:val="002B7F71"/>
    <w:rsid w:val="002C5CBE"/>
    <w:rsid w:val="002D26A5"/>
    <w:rsid w:val="002D7F00"/>
    <w:rsid w:val="002E035E"/>
    <w:rsid w:val="002E1B9F"/>
    <w:rsid w:val="002E259F"/>
    <w:rsid w:val="002E66B3"/>
    <w:rsid w:val="002F2154"/>
    <w:rsid w:val="002F2748"/>
    <w:rsid w:val="0030388D"/>
    <w:rsid w:val="00306430"/>
    <w:rsid w:val="00306D58"/>
    <w:rsid w:val="00307288"/>
    <w:rsid w:val="003113A0"/>
    <w:rsid w:val="003145C0"/>
    <w:rsid w:val="0031741B"/>
    <w:rsid w:val="00333042"/>
    <w:rsid w:val="00345534"/>
    <w:rsid w:val="00345A3F"/>
    <w:rsid w:val="00346CB5"/>
    <w:rsid w:val="003509B4"/>
    <w:rsid w:val="00352BD2"/>
    <w:rsid w:val="00354CE3"/>
    <w:rsid w:val="00361340"/>
    <w:rsid w:val="0036377A"/>
    <w:rsid w:val="00364378"/>
    <w:rsid w:val="0036531B"/>
    <w:rsid w:val="00367C9B"/>
    <w:rsid w:val="00376458"/>
    <w:rsid w:val="00393604"/>
    <w:rsid w:val="0039540E"/>
    <w:rsid w:val="00396BC2"/>
    <w:rsid w:val="003A6A8C"/>
    <w:rsid w:val="003A6D85"/>
    <w:rsid w:val="003B1609"/>
    <w:rsid w:val="003B49A6"/>
    <w:rsid w:val="003B4FD2"/>
    <w:rsid w:val="003B509E"/>
    <w:rsid w:val="003B6B6E"/>
    <w:rsid w:val="003C4691"/>
    <w:rsid w:val="003C6F9B"/>
    <w:rsid w:val="003D1F0C"/>
    <w:rsid w:val="003D4A36"/>
    <w:rsid w:val="003D513A"/>
    <w:rsid w:val="003E3149"/>
    <w:rsid w:val="003E53A5"/>
    <w:rsid w:val="003E5414"/>
    <w:rsid w:val="003F2EDC"/>
    <w:rsid w:val="003F327E"/>
    <w:rsid w:val="00402BF1"/>
    <w:rsid w:val="0040424D"/>
    <w:rsid w:val="00406BAB"/>
    <w:rsid w:val="0041341A"/>
    <w:rsid w:val="00414108"/>
    <w:rsid w:val="004142B8"/>
    <w:rsid w:val="0041622F"/>
    <w:rsid w:val="00416416"/>
    <w:rsid w:val="00420D38"/>
    <w:rsid w:val="00427A68"/>
    <w:rsid w:val="00432B75"/>
    <w:rsid w:val="004353B6"/>
    <w:rsid w:val="004375D1"/>
    <w:rsid w:val="00445241"/>
    <w:rsid w:val="00445F5C"/>
    <w:rsid w:val="00446B8D"/>
    <w:rsid w:val="00452B37"/>
    <w:rsid w:val="00456244"/>
    <w:rsid w:val="00465899"/>
    <w:rsid w:val="00474499"/>
    <w:rsid w:val="00474799"/>
    <w:rsid w:val="00476C64"/>
    <w:rsid w:val="00481358"/>
    <w:rsid w:val="004838B2"/>
    <w:rsid w:val="00491AD1"/>
    <w:rsid w:val="004A11F4"/>
    <w:rsid w:val="004A6ED6"/>
    <w:rsid w:val="004A7C45"/>
    <w:rsid w:val="004B75D9"/>
    <w:rsid w:val="004C5A1A"/>
    <w:rsid w:val="004C6A66"/>
    <w:rsid w:val="004C7D6E"/>
    <w:rsid w:val="004D309B"/>
    <w:rsid w:val="004D3A39"/>
    <w:rsid w:val="004E1CBF"/>
    <w:rsid w:val="004E3B42"/>
    <w:rsid w:val="004E45B9"/>
    <w:rsid w:val="004E558D"/>
    <w:rsid w:val="004E77D2"/>
    <w:rsid w:val="004E7CDC"/>
    <w:rsid w:val="004F1E4C"/>
    <w:rsid w:val="004F54BD"/>
    <w:rsid w:val="00504620"/>
    <w:rsid w:val="0050658A"/>
    <w:rsid w:val="005065E6"/>
    <w:rsid w:val="0050746C"/>
    <w:rsid w:val="005106D7"/>
    <w:rsid w:val="00513EAD"/>
    <w:rsid w:val="0051400B"/>
    <w:rsid w:val="00514926"/>
    <w:rsid w:val="00515870"/>
    <w:rsid w:val="00515C63"/>
    <w:rsid w:val="00523071"/>
    <w:rsid w:val="00536A2B"/>
    <w:rsid w:val="00536EA7"/>
    <w:rsid w:val="00537866"/>
    <w:rsid w:val="00540A9A"/>
    <w:rsid w:val="00544B38"/>
    <w:rsid w:val="0055173A"/>
    <w:rsid w:val="00551DFA"/>
    <w:rsid w:val="00560F81"/>
    <w:rsid w:val="0057016A"/>
    <w:rsid w:val="005710D5"/>
    <w:rsid w:val="0057247C"/>
    <w:rsid w:val="00574574"/>
    <w:rsid w:val="00580480"/>
    <w:rsid w:val="00580D00"/>
    <w:rsid w:val="00587876"/>
    <w:rsid w:val="00595CA0"/>
    <w:rsid w:val="005A0E17"/>
    <w:rsid w:val="005A3A17"/>
    <w:rsid w:val="005A3E02"/>
    <w:rsid w:val="005A4563"/>
    <w:rsid w:val="005A68BB"/>
    <w:rsid w:val="005A6D5F"/>
    <w:rsid w:val="005A7278"/>
    <w:rsid w:val="005B6945"/>
    <w:rsid w:val="005B6F90"/>
    <w:rsid w:val="005C03B9"/>
    <w:rsid w:val="005C15AA"/>
    <w:rsid w:val="005C1BF8"/>
    <w:rsid w:val="005C7872"/>
    <w:rsid w:val="005D035F"/>
    <w:rsid w:val="005D380A"/>
    <w:rsid w:val="005D3854"/>
    <w:rsid w:val="005D7516"/>
    <w:rsid w:val="005E054A"/>
    <w:rsid w:val="005E0D54"/>
    <w:rsid w:val="005E79AF"/>
    <w:rsid w:val="005E7C2F"/>
    <w:rsid w:val="005F40DB"/>
    <w:rsid w:val="00601A1E"/>
    <w:rsid w:val="00602032"/>
    <w:rsid w:val="00603829"/>
    <w:rsid w:val="00610403"/>
    <w:rsid w:val="00616305"/>
    <w:rsid w:val="006166D7"/>
    <w:rsid w:val="00620888"/>
    <w:rsid w:val="00621BF3"/>
    <w:rsid w:val="00625F0D"/>
    <w:rsid w:val="00626932"/>
    <w:rsid w:val="006300C1"/>
    <w:rsid w:val="006316FA"/>
    <w:rsid w:val="0063362B"/>
    <w:rsid w:val="00643564"/>
    <w:rsid w:val="00646E68"/>
    <w:rsid w:val="00650ACD"/>
    <w:rsid w:val="00654F8F"/>
    <w:rsid w:val="006579B0"/>
    <w:rsid w:val="006579F2"/>
    <w:rsid w:val="0066042A"/>
    <w:rsid w:val="006649DB"/>
    <w:rsid w:val="00667328"/>
    <w:rsid w:val="00667B58"/>
    <w:rsid w:val="00675A90"/>
    <w:rsid w:val="0067766A"/>
    <w:rsid w:val="006875EB"/>
    <w:rsid w:val="0069092F"/>
    <w:rsid w:val="0069598A"/>
    <w:rsid w:val="006A020F"/>
    <w:rsid w:val="006A105B"/>
    <w:rsid w:val="006B07C3"/>
    <w:rsid w:val="006B25FA"/>
    <w:rsid w:val="006B6F43"/>
    <w:rsid w:val="006B7639"/>
    <w:rsid w:val="006C0157"/>
    <w:rsid w:val="006C5C78"/>
    <w:rsid w:val="006E3999"/>
    <w:rsid w:val="006E463E"/>
    <w:rsid w:val="006E5188"/>
    <w:rsid w:val="006F13F6"/>
    <w:rsid w:val="006F3A94"/>
    <w:rsid w:val="006F64F9"/>
    <w:rsid w:val="0070089C"/>
    <w:rsid w:val="007073BC"/>
    <w:rsid w:val="00710324"/>
    <w:rsid w:val="007108D4"/>
    <w:rsid w:val="00711C05"/>
    <w:rsid w:val="00713668"/>
    <w:rsid w:val="0072738D"/>
    <w:rsid w:val="00737FD5"/>
    <w:rsid w:val="00740261"/>
    <w:rsid w:val="00740358"/>
    <w:rsid w:val="00740E96"/>
    <w:rsid w:val="007442CF"/>
    <w:rsid w:val="007508E5"/>
    <w:rsid w:val="007546AF"/>
    <w:rsid w:val="00754D76"/>
    <w:rsid w:val="00756C10"/>
    <w:rsid w:val="007600AD"/>
    <w:rsid w:val="00760D95"/>
    <w:rsid w:val="0076162E"/>
    <w:rsid w:val="0077022F"/>
    <w:rsid w:val="00770735"/>
    <w:rsid w:val="00773518"/>
    <w:rsid w:val="00774C73"/>
    <w:rsid w:val="00775698"/>
    <w:rsid w:val="007770D5"/>
    <w:rsid w:val="007870DF"/>
    <w:rsid w:val="00792AD0"/>
    <w:rsid w:val="007A1D5D"/>
    <w:rsid w:val="007A2E8C"/>
    <w:rsid w:val="007A3D0E"/>
    <w:rsid w:val="007A3F62"/>
    <w:rsid w:val="007A6FDB"/>
    <w:rsid w:val="007A7B3A"/>
    <w:rsid w:val="007B05A6"/>
    <w:rsid w:val="007B63AE"/>
    <w:rsid w:val="007B648F"/>
    <w:rsid w:val="007B6561"/>
    <w:rsid w:val="007C2701"/>
    <w:rsid w:val="007E240B"/>
    <w:rsid w:val="007E6623"/>
    <w:rsid w:val="007F2CD4"/>
    <w:rsid w:val="0080252D"/>
    <w:rsid w:val="00812AF5"/>
    <w:rsid w:val="00826FF7"/>
    <w:rsid w:val="0082729D"/>
    <w:rsid w:val="0083029D"/>
    <w:rsid w:val="00830A82"/>
    <w:rsid w:val="00833190"/>
    <w:rsid w:val="00836460"/>
    <w:rsid w:val="00841F3B"/>
    <w:rsid w:val="00843462"/>
    <w:rsid w:val="00845FAD"/>
    <w:rsid w:val="00851B56"/>
    <w:rsid w:val="00852A63"/>
    <w:rsid w:val="008530CC"/>
    <w:rsid w:val="00854CA2"/>
    <w:rsid w:val="00856645"/>
    <w:rsid w:val="00865AE4"/>
    <w:rsid w:val="0086681C"/>
    <w:rsid w:val="00867DB1"/>
    <w:rsid w:val="008743F8"/>
    <w:rsid w:val="00880606"/>
    <w:rsid w:val="00884ABA"/>
    <w:rsid w:val="00893C82"/>
    <w:rsid w:val="008943B0"/>
    <w:rsid w:val="008A1B16"/>
    <w:rsid w:val="008A7318"/>
    <w:rsid w:val="008B697B"/>
    <w:rsid w:val="008C039B"/>
    <w:rsid w:val="008C1C05"/>
    <w:rsid w:val="008D054E"/>
    <w:rsid w:val="008D0899"/>
    <w:rsid w:val="008D261C"/>
    <w:rsid w:val="008D30B0"/>
    <w:rsid w:val="008D7F27"/>
    <w:rsid w:val="008E1CE8"/>
    <w:rsid w:val="008E3F36"/>
    <w:rsid w:val="00903B98"/>
    <w:rsid w:val="009052E5"/>
    <w:rsid w:val="00915A59"/>
    <w:rsid w:val="0091656E"/>
    <w:rsid w:val="00921360"/>
    <w:rsid w:val="00925E86"/>
    <w:rsid w:val="0093035C"/>
    <w:rsid w:val="00931ABE"/>
    <w:rsid w:val="00933CA3"/>
    <w:rsid w:val="00941497"/>
    <w:rsid w:val="009422EE"/>
    <w:rsid w:val="00944282"/>
    <w:rsid w:val="009537AB"/>
    <w:rsid w:val="0096384D"/>
    <w:rsid w:val="00963E8A"/>
    <w:rsid w:val="009648A3"/>
    <w:rsid w:val="00964D6A"/>
    <w:rsid w:val="00964DF1"/>
    <w:rsid w:val="00965C23"/>
    <w:rsid w:val="009722BE"/>
    <w:rsid w:val="009753EF"/>
    <w:rsid w:val="00990EBF"/>
    <w:rsid w:val="00992238"/>
    <w:rsid w:val="009A4E76"/>
    <w:rsid w:val="009A5818"/>
    <w:rsid w:val="009C016D"/>
    <w:rsid w:val="009C6E7B"/>
    <w:rsid w:val="009D1F62"/>
    <w:rsid w:val="009D22E7"/>
    <w:rsid w:val="009D2A89"/>
    <w:rsid w:val="009E08F9"/>
    <w:rsid w:val="009E2AD2"/>
    <w:rsid w:val="00A05D85"/>
    <w:rsid w:val="00A10BF8"/>
    <w:rsid w:val="00A136DF"/>
    <w:rsid w:val="00A15C8C"/>
    <w:rsid w:val="00A2063B"/>
    <w:rsid w:val="00A20C0C"/>
    <w:rsid w:val="00A2430F"/>
    <w:rsid w:val="00A25FC5"/>
    <w:rsid w:val="00A27676"/>
    <w:rsid w:val="00A3093C"/>
    <w:rsid w:val="00A32560"/>
    <w:rsid w:val="00A351D7"/>
    <w:rsid w:val="00A3536E"/>
    <w:rsid w:val="00A35B50"/>
    <w:rsid w:val="00A36AE5"/>
    <w:rsid w:val="00A4394E"/>
    <w:rsid w:val="00A46E44"/>
    <w:rsid w:val="00A529D4"/>
    <w:rsid w:val="00A53017"/>
    <w:rsid w:val="00A5490F"/>
    <w:rsid w:val="00A55EA3"/>
    <w:rsid w:val="00A6100F"/>
    <w:rsid w:val="00A61D16"/>
    <w:rsid w:val="00A6472F"/>
    <w:rsid w:val="00A66755"/>
    <w:rsid w:val="00A73931"/>
    <w:rsid w:val="00A811F8"/>
    <w:rsid w:val="00A92FAD"/>
    <w:rsid w:val="00A96BE5"/>
    <w:rsid w:val="00AA081D"/>
    <w:rsid w:val="00AA1C5E"/>
    <w:rsid w:val="00AA381F"/>
    <w:rsid w:val="00AA6107"/>
    <w:rsid w:val="00AB05EA"/>
    <w:rsid w:val="00AB5D8A"/>
    <w:rsid w:val="00AC0809"/>
    <w:rsid w:val="00AC1A36"/>
    <w:rsid w:val="00AC45C6"/>
    <w:rsid w:val="00AD3847"/>
    <w:rsid w:val="00AD388A"/>
    <w:rsid w:val="00AD65CF"/>
    <w:rsid w:val="00AF4F9B"/>
    <w:rsid w:val="00B04598"/>
    <w:rsid w:val="00B04B5F"/>
    <w:rsid w:val="00B04B85"/>
    <w:rsid w:val="00B07145"/>
    <w:rsid w:val="00B079D3"/>
    <w:rsid w:val="00B375FE"/>
    <w:rsid w:val="00B40F27"/>
    <w:rsid w:val="00B410F6"/>
    <w:rsid w:val="00B431A1"/>
    <w:rsid w:val="00B56241"/>
    <w:rsid w:val="00B60011"/>
    <w:rsid w:val="00B6495C"/>
    <w:rsid w:val="00B74873"/>
    <w:rsid w:val="00B7645C"/>
    <w:rsid w:val="00B80925"/>
    <w:rsid w:val="00B815CE"/>
    <w:rsid w:val="00B838CD"/>
    <w:rsid w:val="00B84304"/>
    <w:rsid w:val="00BA332D"/>
    <w:rsid w:val="00BA62F8"/>
    <w:rsid w:val="00BB42DB"/>
    <w:rsid w:val="00BB75B8"/>
    <w:rsid w:val="00BC1206"/>
    <w:rsid w:val="00BC22EE"/>
    <w:rsid w:val="00BC2C68"/>
    <w:rsid w:val="00BC484D"/>
    <w:rsid w:val="00BC689F"/>
    <w:rsid w:val="00BD041F"/>
    <w:rsid w:val="00BD1B4A"/>
    <w:rsid w:val="00BD1CF8"/>
    <w:rsid w:val="00BE166C"/>
    <w:rsid w:val="00BE20E7"/>
    <w:rsid w:val="00BE5EE7"/>
    <w:rsid w:val="00BF4AAD"/>
    <w:rsid w:val="00C045EE"/>
    <w:rsid w:val="00C11D55"/>
    <w:rsid w:val="00C30E56"/>
    <w:rsid w:val="00C314DA"/>
    <w:rsid w:val="00C31F53"/>
    <w:rsid w:val="00C3211E"/>
    <w:rsid w:val="00C33D09"/>
    <w:rsid w:val="00C34D0A"/>
    <w:rsid w:val="00C37A3E"/>
    <w:rsid w:val="00C44632"/>
    <w:rsid w:val="00C53882"/>
    <w:rsid w:val="00C62D6E"/>
    <w:rsid w:val="00C642C3"/>
    <w:rsid w:val="00C64693"/>
    <w:rsid w:val="00C65006"/>
    <w:rsid w:val="00C67AE3"/>
    <w:rsid w:val="00C70683"/>
    <w:rsid w:val="00C728C0"/>
    <w:rsid w:val="00C80B2F"/>
    <w:rsid w:val="00C81CBC"/>
    <w:rsid w:val="00C847ED"/>
    <w:rsid w:val="00C861C2"/>
    <w:rsid w:val="00C9096A"/>
    <w:rsid w:val="00C92469"/>
    <w:rsid w:val="00C92678"/>
    <w:rsid w:val="00C93E0C"/>
    <w:rsid w:val="00C97674"/>
    <w:rsid w:val="00CB7A9C"/>
    <w:rsid w:val="00CB7CC1"/>
    <w:rsid w:val="00CC0113"/>
    <w:rsid w:val="00CC3062"/>
    <w:rsid w:val="00CD0AD0"/>
    <w:rsid w:val="00CD10A1"/>
    <w:rsid w:val="00CD3FF3"/>
    <w:rsid w:val="00CE155F"/>
    <w:rsid w:val="00CE4DCE"/>
    <w:rsid w:val="00CF0D9B"/>
    <w:rsid w:val="00CF0EF1"/>
    <w:rsid w:val="00CF1297"/>
    <w:rsid w:val="00CF16A5"/>
    <w:rsid w:val="00CF6AB9"/>
    <w:rsid w:val="00D019D8"/>
    <w:rsid w:val="00D02569"/>
    <w:rsid w:val="00D057EA"/>
    <w:rsid w:val="00D123AB"/>
    <w:rsid w:val="00D12B10"/>
    <w:rsid w:val="00D1320B"/>
    <w:rsid w:val="00D15FEC"/>
    <w:rsid w:val="00D277D4"/>
    <w:rsid w:val="00D30E87"/>
    <w:rsid w:val="00D33840"/>
    <w:rsid w:val="00D3469C"/>
    <w:rsid w:val="00D50509"/>
    <w:rsid w:val="00D56B22"/>
    <w:rsid w:val="00D64974"/>
    <w:rsid w:val="00D66469"/>
    <w:rsid w:val="00D7260F"/>
    <w:rsid w:val="00D75319"/>
    <w:rsid w:val="00D753DF"/>
    <w:rsid w:val="00D8031B"/>
    <w:rsid w:val="00D83F37"/>
    <w:rsid w:val="00D84676"/>
    <w:rsid w:val="00D84A2F"/>
    <w:rsid w:val="00D8754C"/>
    <w:rsid w:val="00D92006"/>
    <w:rsid w:val="00D950CC"/>
    <w:rsid w:val="00D95185"/>
    <w:rsid w:val="00D95C1E"/>
    <w:rsid w:val="00D97000"/>
    <w:rsid w:val="00DA2B99"/>
    <w:rsid w:val="00DA442B"/>
    <w:rsid w:val="00DA6D71"/>
    <w:rsid w:val="00DC2A0F"/>
    <w:rsid w:val="00DD1790"/>
    <w:rsid w:val="00DD40A9"/>
    <w:rsid w:val="00DD5F52"/>
    <w:rsid w:val="00DD7D6E"/>
    <w:rsid w:val="00DE3383"/>
    <w:rsid w:val="00DE5625"/>
    <w:rsid w:val="00DE58D9"/>
    <w:rsid w:val="00DF0141"/>
    <w:rsid w:val="00DF0E38"/>
    <w:rsid w:val="00DF1432"/>
    <w:rsid w:val="00DF415F"/>
    <w:rsid w:val="00E0057E"/>
    <w:rsid w:val="00E056FD"/>
    <w:rsid w:val="00E07AF0"/>
    <w:rsid w:val="00E13222"/>
    <w:rsid w:val="00E132BC"/>
    <w:rsid w:val="00E15736"/>
    <w:rsid w:val="00E16B4C"/>
    <w:rsid w:val="00E177CD"/>
    <w:rsid w:val="00E22CFC"/>
    <w:rsid w:val="00E301BF"/>
    <w:rsid w:val="00E31785"/>
    <w:rsid w:val="00E338DA"/>
    <w:rsid w:val="00E36698"/>
    <w:rsid w:val="00E403AC"/>
    <w:rsid w:val="00E42402"/>
    <w:rsid w:val="00E45125"/>
    <w:rsid w:val="00E51A44"/>
    <w:rsid w:val="00E52656"/>
    <w:rsid w:val="00E57901"/>
    <w:rsid w:val="00E60B87"/>
    <w:rsid w:val="00E65372"/>
    <w:rsid w:val="00E751AD"/>
    <w:rsid w:val="00E76745"/>
    <w:rsid w:val="00E816DC"/>
    <w:rsid w:val="00E83780"/>
    <w:rsid w:val="00E90829"/>
    <w:rsid w:val="00E94133"/>
    <w:rsid w:val="00E95F93"/>
    <w:rsid w:val="00EA0CC6"/>
    <w:rsid w:val="00EB0E93"/>
    <w:rsid w:val="00EC02AD"/>
    <w:rsid w:val="00EC15A4"/>
    <w:rsid w:val="00ED1A11"/>
    <w:rsid w:val="00EE7A35"/>
    <w:rsid w:val="00EF0B37"/>
    <w:rsid w:val="00EF364A"/>
    <w:rsid w:val="00EF393A"/>
    <w:rsid w:val="00F10C41"/>
    <w:rsid w:val="00F218A1"/>
    <w:rsid w:val="00F22470"/>
    <w:rsid w:val="00F2353C"/>
    <w:rsid w:val="00F276BD"/>
    <w:rsid w:val="00F34436"/>
    <w:rsid w:val="00F34AAA"/>
    <w:rsid w:val="00F411EA"/>
    <w:rsid w:val="00F43BFB"/>
    <w:rsid w:val="00F43DA8"/>
    <w:rsid w:val="00F5138E"/>
    <w:rsid w:val="00F5559C"/>
    <w:rsid w:val="00F56170"/>
    <w:rsid w:val="00F577F9"/>
    <w:rsid w:val="00F62F1C"/>
    <w:rsid w:val="00F64CF9"/>
    <w:rsid w:val="00F66F44"/>
    <w:rsid w:val="00F72607"/>
    <w:rsid w:val="00F81057"/>
    <w:rsid w:val="00F84B8D"/>
    <w:rsid w:val="00F867C9"/>
    <w:rsid w:val="00F90AAB"/>
    <w:rsid w:val="00F90B66"/>
    <w:rsid w:val="00F938D8"/>
    <w:rsid w:val="00F972E6"/>
    <w:rsid w:val="00FA3EB4"/>
    <w:rsid w:val="00FA5E15"/>
    <w:rsid w:val="00FB067C"/>
    <w:rsid w:val="00FB07B8"/>
    <w:rsid w:val="00FB2964"/>
    <w:rsid w:val="00FB3F0A"/>
    <w:rsid w:val="00FC00E1"/>
    <w:rsid w:val="00FC79BD"/>
    <w:rsid w:val="00FD1FA2"/>
    <w:rsid w:val="00FD451A"/>
    <w:rsid w:val="00FE0728"/>
    <w:rsid w:val="00FE6386"/>
    <w:rsid w:val="00FE79FB"/>
    <w:rsid w:val="00FF11DD"/>
    <w:rsid w:val="00FF3C5B"/>
    <w:rsid w:val="00FF46E8"/>
    <w:rsid w:val="00FF7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D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375D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375D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375D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375D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375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4375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75D1"/>
  </w:style>
  <w:style w:type="character" w:customStyle="1" w:styleId="Heading1Char">
    <w:name w:val="Heading 1 Char"/>
    <w:basedOn w:val="DefaultParagraphFont"/>
    <w:link w:val="Heading1"/>
    <w:uiPriority w:val="9"/>
    <w:rsid w:val="004375D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375D1"/>
    <w:rPr>
      <w:rFonts w:ascii="Arial Black" w:hAnsi="Arial Black"/>
      <w:sz w:val="28"/>
    </w:rPr>
  </w:style>
  <w:style w:type="character" w:customStyle="1" w:styleId="Heading4Char">
    <w:name w:val="Heading 4 Char"/>
    <w:basedOn w:val="DefaultParagraphFont"/>
    <w:link w:val="Heading4"/>
    <w:uiPriority w:val="9"/>
    <w:rsid w:val="004375D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375D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375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D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375D1"/>
    <w:pPr>
      <w:tabs>
        <w:tab w:val="right" w:leader="dot" w:pos="10786"/>
      </w:tabs>
      <w:spacing w:before="80" w:after="0"/>
      <w:ind w:left="144"/>
    </w:pPr>
    <w:rPr>
      <w:b/>
    </w:rPr>
  </w:style>
  <w:style w:type="paragraph" w:styleId="TOC2">
    <w:name w:val="toc 2"/>
    <w:basedOn w:val="Normal"/>
    <w:next w:val="Normal"/>
    <w:autoRedefine/>
    <w:uiPriority w:val="39"/>
    <w:unhideWhenUsed/>
    <w:rsid w:val="004375D1"/>
    <w:pPr>
      <w:tabs>
        <w:tab w:val="right" w:leader="dot" w:pos="10790"/>
      </w:tabs>
      <w:spacing w:before="40" w:after="40"/>
      <w:ind w:left="288"/>
    </w:pPr>
    <w:rPr>
      <w:sz w:val="18"/>
    </w:rPr>
  </w:style>
  <w:style w:type="character" w:styleId="Hyperlink">
    <w:name w:val="Hyperlink"/>
    <w:basedOn w:val="DefaultParagraphFont"/>
    <w:uiPriority w:val="99"/>
    <w:unhideWhenUsed/>
    <w:rsid w:val="004375D1"/>
    <w:rPr>
      <w:color w:val="0000FF" w:themeColor="hyperlink"/>
      <w:u w:val="single"/>
    </w:rPr>
  </w:style>
  <w:style w:type="character" w:styleId="BookTitle">
    <w:name w:val="Book Title"/>
    <w:basedOn w:val="DefaultParagraphFont"/>
    <w:uiPriority w:val="33"/>
    <w:qFormat/>
    <w:rsid w:val="004375D1"/>
    <w:rPr>
      <w:b/>
      <w:bCs/>
      <w:smallCaps/>
      <w:spacing w:val="5"/>
      <w:sz w:val="48"/>
    </w:rPr>
  </w:style>
  <w:style w:type="paragraph" w:styleId="Title">
    <w:name w:val="Title"/>
    <w:basedOn w:val="Normal"/>
    <w:next w:val="Normal"/>
    <w:link w:val="TitleChar"/>
    <w:uiPriority w:val="10"/>
    <w:unhideWhenUsed/>
    <w:qFormat/>
    <w:rsid w:val="004375D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375D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375D1"/>
    <w:pPr>
      <w:spacing w:after="0" w:line="240" w:lineRule="auto"/>
    </w:pPr>
    <w:rPr>
      <w:rFonts w:eastAsiaTheme="minorEastAsia"/>
    </w:rPr>
  </w:style>
  <w:style w:type="character" w:customStyle="1" w:styleId="NoSpacingChar">
    <w:name w:val="No Spacing Char"/>
    <w:basedOn w:val="DefaultParagraphFont"/>
    <w:link w:val="NoSpacing"/>
    <w:uiPriority w:val="1"/>
    <w:rsid w:val="004375D1"/>
    <w:rPr>
      <w:rFonts w:eastAsiaTheme="minorEastAsia"/>
    </w:rPr>
  </w:style>
  <w:style w:type="paragraph" w:styleId="Header">
    <w:name w:val="header"/>
    <w:basedOn w:val="Normal"/>
    <w:link w:val="HeaderChar"/>
    <w:uiPriority w:val="99"/>
    <w:unhideWhenUsed/>
    <w:rsid w:val="004375D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375D1"/>
    <w:rPr>
      <w:rFonts w:ascii="Arial" w:hAnsi="Arial"/>
      <w:color w:val="292929"/>
      <w:sz w:val="16"/>
    </w:rPr>
  </w:style>
  <w:style w:type="paragraph" w:styleId="Footer">
    <w:name w:val="footer"/>
    <w:basedOn w:val="Normal"/>
    <w:link w:val="FooterChar"/>
    <w:uiPriority w:val="99"/>
    <w:unhideWhenUsed/>
    <w:rsid w:val="004375D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375D1"/>
    <w:rPr>
      <w:rFonts w:ascii="Arial" w:hAnsi="Arial"/>
      <w:color w:val="292929"/>
      <w:sz w:val="16"/>
    </w:rPr>
  </w:style>
  <w:style w:type="paragraph" w:customStyle="1" w:styleId="LabExercise">
    <w:name w:val="Lab Exercise"/>
    <w:basedOn w:val="Normal"/>
    <w:next w:val="Normal"/>
    <w:qFormat/>
    <w:rsid w:val="004375D1"/>
    <w:pPr>
      <w:spacing w:before="0" w:after="200" w:line="276" w:lineRule="auto"/>
    </w:pPr>
    <w:rPr>
      <w:b/>
    </w:rPr>
  </w:style>
  <w:style w:type="paragraph" w:styleId="ListParagraph">
    <w:name w:val="List Paragraph"/>
    <w:basedOn w:val="Normal"/>
    <w:next w:val="Normal"/>
    <w:uiPriority w:val="34"/>
    <w:qFormat/>
    <w:rsid w:val="004375D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375D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375D1"/>
    <w:rPr>
      <w:rFonts w:ascii="Lucida Console" w:hAnsi="Lucida Console" w:cs="Courier New"/>
      <w:b/>
      <w:spacing w:val="-6"/>
      <w:sz w:val="18"/>
    </w:rPr>
  </w:style>
  <w:style w:type="paragraph" w:customStyle="1" w:styleId="NumberedBullet">
    <w:name w:val="Numbered Bullet"/>
    <w:basedOn w:val="ListParagraph"/>
    <w:unhideWhenUsed/>
    <w:qFormat/>
    <w:rsid w:val="004375D1"/>
    <w:pPr>
      <w:tabs>
        <w:tab w:val="left" w:pos="144"/>
      </w:tabs>
      <w:spacing w:before="80" w:after="40" w:line="240" w:lineRule="auto"/>
      <w:ind w:hanging="360"/>
      <w:contextualSpacing w:val="0"/>
    </w:pPr>
  </w:style>
  <w:style w:type="paragraph" w:customStyle="1" w:styleId="LabStepScreenshot">
    <w:name w:val="Lab Step Screenshot"/>
    <w:basedOn w:val="Normal"/>
    <w:qFormat/>
    <w:rsid w:val="004375D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375D1"/>
    <w:pPr>
      <w:spacing w:before="0" w:after="0"/>
    </w:pPr>
    <w:rPr>
      <w:szCs w:val="20"/>
    </w:rPr>
  </w:style>
  <w:style w:type="character" w:customStyle="1" w:styleId="FootnoteTextChar">
    <w:name w:val="Footnote Text Char"/>
    <w:basedOn w:val="DefaultParagraphFont"/>
    <w:link w:val="FootnoteText"/>
    <w:uiPriority w:val="99"/>
    <w:semiHidden/>
    <w:rsid w:val="004375D1"/>
    <w:rPr>
      <w:rFonts w:ascii="Arial" w:hAnsi="Arial"/>
      <w:color w:val="262626" w:themeColor="text1" w:themeTint="D9"/>
      <w:sz w:val="20"/>
      <w:szCs w:val="20"/>
    </w:rPr>
  </w:style>
  <w:style w:type="table" w:styleId="LightShading-Accent4">
    <w:name w:val="Light Shading Accent 4"/>
    <w:basedOn w:val="TableNormal"/>
    <w:uiPriority w:val="60"/>
    <w:rsid w:val="004375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375D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375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375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37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375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375D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375D1"/>
    <w:pPr>
      <w:tabs>
        <w:tab w:val="num" w:pos="360"/>
      </w:tabs>
      <w:ind w:left="360" w:hanging="360"/>
      <w:contextualSpacing/>
    </w:pPr>
  </w:style>
  <w:style w:type="character" w:customStyle="1" w:styleId="InLineUrl">
    <w:name w:val="InLineUrl"/>
    <w:basedOn w:val="DefaultParagraphFont"/>
    <w:uiPriority w:val="1"/>
    <w:qFormat/>
    <w:rsid w:val="004375D1"/>
    <w:rPr>
      <w:rFonts w:ascii="Arial" w:hAnsi="Arial"/>
      <w:b/>
      <w:sz w:val="16"/>
    </w:rPr>
  </w:style>
  <w:style w:type="paragraph" w:customStyle="1" w:styleId="LabStepNumbered">
    <w:name w:val="Lab Step Numbered"/>
    <w:link w:val="LabStepNumberedChar"/>
    <w:qFormat/>
    <w:rsid w:val="004375D1"/>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375D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375D1"/>
    <w:pPr>
      <w:numPr>
        <w:ilvl w:val="1"/>
      </w:numPr>
    </w:pPr>
    <w:rPr>
      <w:sz w:val="16"/>
    </w:rPr>
  </w:style>
  <w:style w:type="paragraph" w:customStyle="1" w:styleId="LabStepLevel2NoBullet">
    <w:name w:val="Lab Step Level 2 No Bullet"/>
    <w:basedOn w:val="LabStepLevel2Numbered"/>
    <w:qFormat/>
    <w:rsid w:val="004375D1"/>
    <w:pPr>
      <w:numPr>
        <w:numId w:val="0"/>
      </w:numPr>
      <w:spacing w:before="40"/>
      <w:ind w:left="720"/>
    </w:pPr>
  </w:style>
  <w:style w:type="character" w:customStyle="1" w:styleId="LabStepScreenshotFrame">
    <w:name w:val="Lab Step Screenshot Frame"/>
    <w:basedOn w:val="DefaultParagraphFont"/>
    <w:uiPriority w:val="1"/>
    <w:qFormat/>
    <w:rsid w:val="004375D1"/>
    <w:rPr>
      <w:noProof/>
      <w:bdr w:val="single" w:sz="2" w:space="0" w:color="DDDDDD"/>
    </w:rPr>
  </w:style>
  <w:style w:type="paragraph" w:customStyle="1" w:styleId="LabExerciseCallout">
    <w:name w:val="Lab Exercise Callout"/>
    <w:basedOn w:val="LabExerciseText"/>
    <w:qFormat/>
    <w:rsid w:val="004375D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375D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375D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375D1"/>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375D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75D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375D1"/>
    <w:rPr>
      <w:rFonts w:ascii="Arial" w:hAnsi="Arial"/>
      <w:b/>
      <w:iCs/>
      <w:sz w:val="16"/>
    </w:rPr>
  </w:style>
  <w:style w:type="character" w:customStyle="1" w:styleId="InlindeCode">
    <w:name w:val="InlindeCode"/>
    <w:basedOn w:val="DefaultParagraphFont"/>
    <w:uiPriority w:val="1"/>
    <w:qFormat/>
    <w:rsid w:val="004375D1"/>
    <w:rPr>
      <w:rFonts w:ascii="Lucida Console" w:hAnsi="Lucida Console"/>
      <w:b/>
      <w:sz w:val="16"/>
    </w:rPr>
  </w:style>
  <w:style w:type="table" w:customStyle="1" w:styleId="LabStepTable">
    <w:name w:val="Lab Step Table"/>
    <w:basedOn w:val="TableGrid"/>
    <w:uiPriority w:val="99"/>
    <w:rsid w:val="004375D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375D1"/>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375D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375D1"/>
    <w:pPr>
      <w:ind w:left="1152"/>
    </w:pPr>
  </w:style>
  <w:style w:type="paragraph" w:customStyle="1" w:styleId="LabStepScreenshotLevel2">
    <w:name w:val="Lab Step Screenshot Level 2"/>
    <w:basedOn w:val="LabStepScreenshot"/>
    <w:qFormat/>
    <w:rsid w:val="004375D1"/>
    <w:pPr>
      <w:ind w:left="1152"/>
    </w:pPr>
    <w:rPr>
      <w:noProof/>
    </w:rPr>
  </w:style>
  <w:style w:type="paragraph" w:customStyle="1" w:styleId="LabStepTableTextHeader">
    <w:name w:val="Lab Step Table Text Header"/>
    <w:basedOn w:val="LabStepTableText"/>
    <w:next w:val="LabStepTableText"/>
    <w:qFormat/>
    <w:rsid w:val="004375D1"/>
    <w:rPr>
      <w:b/>
    </w:rPr>
  </w:style>
  <w:style w:type="paragraph" w:customStyle="1" w:styleId="LabStepTableParagraph">
    <w:name w:val="Lab Step Table Paragraph"/>
    <w:basedOn w:val="LabStepNumbered"/>
    <w:qFormat/>
    <w:rsid w:val="004375D1"/>
    <w:pPr>
      <w:numPr>
        <w:numId w:val="0"/>
      </w:numPr>
    </w:pPr>
  </w:style>
  <w:style w:type="paragraph" w:styleId="TOCHeading">
    <w:name w:val="TOC Heading"/>
    <w:basedOn w:val="Heading1"/>
    <w:next w:val="Normal"/>
    <w:uiPriority w:val="39"/>
    <w:semiHidden/>
    <w:unhideWhenUsed/>
    <w:qFormat/>
    <w:rsid w:val="004375D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375D1"/>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375D1"/>
    <w:rPr>
      <w:sz w:val="16"/>
      <w:szCs w:val="16"/>
    </w:rPr>
  </w:style>
  <w:style w:type="paragraph" w:styleId="CommentText">
    <w:name w:val="annotation text"/>
    <w:basedOn w:val="Normal"/>
    <w:link w:val="CommentTextChar"/>
    <w:uiPriority w:val="99"/>
    <w:semiHidden/>
    <w:unhideWhenUsed/>
    <w:rsid w:val="004375D1"/>
    <w:rPr>
      <w:szCs w:val="20"/>
    </w:rPr>
  </w:style>
  <w:style w:type="character" w:customStyle="1" w:styleId="CommentTextChar">
    <w:name w:val="Comment Text Char"/>
    <w:basedOn w:val="DefaultParagraphFont"/>
    <w:link w:val="CommentText"/>
    <w:uiPriority w:val="99"/>
    <w:semiHidden/>
    <w:rsid w:val="004375D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375D1"/>
    <w:rPr>
      <w:b/>
      <w:bCs/>
    </w:rPr>
  </w:style>
  <w:style w:type="character" w:customStyle="1" w:styleId="CommentSubjectChar">
    <w:name w:val="Comment Subject Char"/>
    <w:basedOn w:val="CommentTextChar"/>
    <w:link w:val="CommentSubject"/>
    <w:uiPriority w:val="99"/>
    <w:semiHidden/>
    <w:rsid w:val="004375D1"/>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375D1"/>
    <w:pPr>
      <w:numPr>
        <w:numId w:val="0"/>
      </w:numPr>
      <w:ind w:left="757" w:hanging="360"/>
    </w:pPr>
    <w:rPr>
      <w:b/>
    </w:rPr>
  </w:style>
  <w:style w:type="character" w:customStyle="1" w:styleId="LabStepNumberedChar">
    <w:name w:val="Lab Step Numbered Char"/>
    <w:basedOn w:val="DefaultParagraphFont"/>
    <w:link w:val="LabStepNumbered"/>
    <w:rsid w:val="004375D1"/>
    <w:rPr>
      <w:rFonts w:ascii="Arial" w:hAnsi="Arial"/>
      <w:color w:val="262626" w:themeColor="text1" w:themeTint="D9"/>
      <w:sz w:val="18"/>
    </w:rPr>
  </w:style>
  <w:style w:type="character" w:customStyle="1" w:styleId="strongChar">
    <w:name w:val="strong Char"/>
    <w:basedOn w:val="LabStepNumberedChar"/>
    <w:link w:val="Strong1"/>
    <w:rsid w:val="004375D1"/>
    <w:rPr>
      <w:rFonts w:ascii="Arial" w:hAnsi="Arial"/>
      <w:b/>
      <w:color w:val="262626" w:themeColor="text1" w:themeTint="D9"/>
      <w:sz w:val="18"/>
    </w:rPr>
  </w:style>
  <w:style w:type="character" w:styleId="Strong">
    <w:name w:val="Strong"/>
    <w:basedOn w:val="DefaultParagraphFont"/>
    <w:uiPriority w:val="22"/>
    <w:qFormat/>
    <w:rsid w:val="004375D1"/>
    <w:rPr>
      <w:b/>
      <w:bCs/>
    </w:rPr>
  </w:style>
  <w:style w:type="paragraph" w:styleId="NormalWeb">
    <w:name w:val="Normal (Web)"/>
    <w:basedOn w:val="Normal"/>
    <w:uiPriority w:val="99"/>
    <w:semiHidden/>
    <w:unhideWhenUsed/>
    <w:rsid w:val="004375D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375D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375D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375D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375D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375D1"/>
    <w:pPr>
      <w:spacing w:before="240"/>
      <w:ind w:left="720" w:right="720"/>
    </w:pPr>
    <w:rPr>
      <w:color w:val="1C1C1C"/>
    </w:rPr>
  </w:style>
  <w:style w:type="paragraph" w:customStyle="1" w:styleId="SlidesNotes">
    <w:name w:val="Slides Notes"/>
    <w:basedOn w:val="Normal"/>
    <w:qFormat/>
    <w:rsid w:val="004375D1"/>
    <w:pPr>
      <w:spacing w:before="240"/>
    </w:pPr>
  </w:style>
  <w:style w:type="paragraph" w:customStyle="1" w:styleId="LegalHeader">
    <w:name w:val="Legal Header"/>
    <w:basedOn w:val="Normal"/>
    <w:qFormat/>
    <w:rsid w:val="004375D1"/>
    <w:pPr>
      <w:spacing w:before="600"/>
    </w:pPr>
    <w:rPr>
      <w:b/>
      <w:color w:val="auto"/>
      <w:u w:val="single"/>
    </w:rPr>
  </w:style>
  <w:style w:type="paragraph" w:customStyle="1" w:styleId="LegalBody">
    <w:name w:val="Legal Body"/>
    <w:basedOn w:val="Normal"/>
    <w:qFormat/>
    <w:rsid w:val="004375D1"/>
    <w:rPr>
      <w:sz w:val="18"/>
    </w:rPr>
  </w:style>
  <w:style w:type="paragraph" w:customStyle="1" w:styleId="CourseInfo">
    <w:name w:val="Course Info"/>
    <w:basedOn w:val="Normal"/>
    <w:qFormat/>
    <w:rsid w:val="004375D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375D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375D1"/>
    <w:pPr>
      <w:tabs>
        <w:tab w:val="right" w:leader="dot" w:pos="10790"/>
      </w:tabs>
      <w:spacing w:before="40" w:after="0"/>
      <w:ind w:left="432"/>
    </w:pPr>
    <w:rPr>
      <w:sz w:val="16"/>
    </w:rPr>
  </w:style>
  <w:style w:type="numbering" w:customStyle="1" w:styleId="LabStepsTemplate">
    <w:name w:val="LabStepsTemplate"/>
    <w:uiPriority w:val="99"/>
    <w:rsid w:val="004375D1"/>
    <w:pPr>
      <w:numPr>
        <w:numId w:val="21"/>
      </w:numPr>
    </w:pPr>
  </w:style>
  <w:style w:type="paragraph" w:customStyle="1" w:styleId="ModuleDescription">
    <w:name w:val="Module Description"/>
    <w:basedOn w:val="Normal"/>
    <w:qFormat/>
    <w:rsid w:val="004375D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375D1"/>
    <w:pPr>
      <w:jc w:val="center"/>
    </w:pPr>
  </w:style>
  <w:style w:type="paragraph" w:customStyle="1" w:styleId="TopicsCoveredItem">
    <w:name w:val="Topics Covered Item"/>
    <w:basedOn w:val="Normal"/>
    <w:qFormat/>
    <w:rsid w:val="004375D1"/>
    <w:pPr>
      <w:numPr>
        <w:numId w:val="23"/>
      </w:numPr>
      <w:spacing w:before="0" w:after="0"/>
      <w:contextualSpacing/>
    </w:pPr>
  </w:style>
  <w:style w:type="paragraph" w:customStyle="1" w:styleId="ModuleIntroHeader">
    <w:name w:val="Module Intro Header"/>
    <w:basedOn w:val="Normal"/>
    <w:qFormat/>
    <w:rsid w:val="004375D1"/>
    <w:pPr>
      <w:pBdr>
        <w:bottom w:val="single" w:sz="8" w:space="1" w:color="auto"/>
      </w:pBdr>
      <w:spacing w:before="360"/>
      <w:ind w:left="288"/>
    </w:pPr>
    <w:rPr>
      <w:b/>
      <w:sz w:val="24"/>
    </w:rPr>
  </w:style>
  <w:style w:type="paragraph" w:customStyle="1" w:styleId="ModuleAgendaItem">
    <w:name w:val="Module Agenda Item"/>
    <w:basedOn w:val="Normal"/>
    <w:qFormat/>
    <w:rsid w:val="004375D1"/>
    <w:pPr>
      <w:spacing w:before="0" w:after="0"/>
      <w:ind w:left="360" w:hanging="360"/>
      <w:contextualSpacing/>
    </w:pPr>
    <w:rPr>
      <w:sz w:val="24"/>
    </w:rPr>
  </w:style>
  <w:style w:type="paragraph" w:customStyle="1" w:styleId="LabExerciseItem">
    <w:name w:val="Lab Exercise Item"/>
    <w:basedOn w:val="Normal"/>
    <w:next w:val="Normal"/>
    <w:qFormat/>
    <w:rsid w:val="004375D1"/>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5D1"/>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4375D1"/>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4375D1"/>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4375D1"/>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4375D1"/>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4375D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4375D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375D1"/>
  </w:style>
  <w:style w:type="character" w:customStyle="1" w:styleId="Heading1Char">
    <w:name w:val="Heading 1 Char"/>
    <w:basedOn w:val="DefaultParagraphFont"/>
    <w:link w:val="Heading1"/>
    <w:uiPriority w:val="9"/>
    <w:rsid w:val="004375D1"/>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4375D1"/>
    <w:rPr>
      <w:rFonts w:ascii="Arial Black" w:hAnsi="Arial Black"/>
      <w:sz w:val="28"/>
    </w:rPr>
  </w:style>
  <w:style w:type="character" w:customStyle="1" w:styleId="Heading4Char">
    <w:name w:val="Heading 4 Char"/>
    <w:basedOn w:val="DefaultParagraphFont"/>
    <w:link w:val="Heading4"/>
    <w:uiPriority w:val="9"/>
    <w:rsid w:val="004375D1"/>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4375D1"/>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4375D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75D1"/>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4375D1"/>
    <w:pPr>
      <w:tabs>
        <w:tab w:val="right" w:leader="dot" w:pos="10786"/>
      </w:tabs>
      <w:spacing w:before="80" w:after="0"/>
      <w:ind w:left="144"/>
    </w:pPr>
    <w:rPr>
      <w:b/>
    </w:rPr>
  </w:style>
  <w:style w:type="paragraph" w:styleId="TOC2">
    <w:name w:val="toc 2"/>
    <w:basedOn w:val="Normal"/>
    <w:next w:val="Normal"/>
    <w:autoRedefine/>
    <w:uiPriority w:val="39"/>
    <w:unhideWhenUsed/>
    <w:rsid w:val="004375D1"/>
    <w:pPr>
      <w:tabs>
        <w:tab w:val="right" w:leader="dot" w:pos="10790"/>
      </w:tabs>
      <w:spacing w:before="40" w:after="40"/>
      <w:ind w:left="288"/>
    </w:pPr>
    <w:rPr>
      <w:sz w:val="18"/>
    </w:rPr>
  </w:style>
  <w:style w:type="character" w:styleId="Hyperlink">
    <w:name w:val="Hyperlink"/>
    <w:basedOn w:val="DefaultParagraphFont"/>
    <w:uiPriority w:val="99"/>
    <w:unhideWhenUsed/>
    <w:rsid w:val="004375D1"/>
    <w:rPr>
      <w:color w:val="0000FF" w:themeColor="hyperlink"/>
      <w:u w:val="single"/>
    </w:rPr>
  </w:style>
  <w:style w:type="character" w:styleId="BookTitle">
    <w:name w:val="Book Title"/>
    <w:basedOn w:val="DefaultParagraphFont"/>
    <w:uiPriority w:val="33"/>
    <w:qFormat/>
    <w:rsid w:val="004375D1"/>
    <w:rPr>
      <w:b/>
      <w:bCs/>
      <w:smallCaps/>
      <w:spacing w:val="5"/>
      <w:sz w:val="48"/>
    </w:rPr>
  </w:style>
  <w:style w:type="paragraph" w:styleId="Title">
    <w:name w:val="Title"/>
    <w:basedOn w:val="Normal"/>
    <w:next w:val="Normal"/>
    <w:link w:val="TitleChar"/>
    <w:uiPriority w:val="10"/>
    <w:unhideWhenUsed/>
    <w:qFormat/>
    <w:rsid w:val="004375D1"/>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4375D1"/>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4375D1"/>
    <w:pPr>
      <w:spacing w:after="0" w:line="240" w:lineRule="auto"/>
    </w:pPr>
    <w:rPr>
      <w:rFonts w:eastAsiaTheme="minorEastAsia"/>
    </w:rPr>
  </w:style>
  <w:style w:type="character" w:customStyle="1" w:styleId="NoSpacingChar">
    <w:name w:val="No Spacing Char"/>
    <w:basedOn w:val="DefaultParagraphFont"/>
    <w:link w:val="NoSpacing"/>
    <w:uiPriority w:val="1"/>
    <w:rsid w:val="004375D1"/>
    <w:rPr>
      <w:rFonts w:eastAsiaTheme="minorEastAsia"/>
    </w:rPr>
  </w:style>
  <w:style w:type="paragraph" w:styleId="Header">
    <w:name w:val="header"/>
    <w:basedOn w:val="Normal"/>
    <w:link w:val="HeaderChar"/>
    <w:uiPriority w:val="99"/>
    <w:unhideWhenUsed/>
    <w:rsid w:val="004375D1"/>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4375D1"/>
    <w:rPr>
      <w:rFonts w:ascii="Arial" w:hAnsi="Arial"/>
      <w:color w:val="292929"/>
      <w:sz w:val="16"/>
    </w:rPr>
  </w:style>
  <w:style w:type="paragraph" w:styleId="Footer">
    <w:name w:val="footer"/>
    <w:basedOn w:val="Normal"/>
    <w:link w:val="FooterChar"/>
    <w:uiPriority w:val="99"/>
    <w:unhideWhenUsed/>
    <w:rsid w:val="004375D1"/>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4375D1"/>
    <w:rPr>
      <w:rFonts w:ascii="Arial" w:hAnsi="Arial"/>
      <w:color w:val="292929"/>
      <w:sz w:val="16"/>
    </w:rPr>
  </w:style>
  <w:style w:type="paragraph" w:customStyle="1" w:styleId="LabExercise">
    <w:name w:val="Lab Exercise"/>
    <w:basedOn w:val="Normal"/>
    <w:next w:val="Normal"/>
    <w:qFormat/>
    <w:rsid w:val="004375D1"/>
    <w:pPr>
      <w:spacing w:before="0" w:after="200" w:line="276" w:lineRule="auto"/>
    </w:pPr>
    <w:rPr>
      <w:b/>
    </w:rPr>
  </w:style>
  <w:style w:type="paragraph" w:styleId="ListParagraph">
    <w:name w:val="List Paragraph"/>
    <w:basedOn w:val="Normal"/>
    <w:next w:val="Normal"/>
    <w:uiPriority w:val="34"/>
    <w:qFormat/>
    <w:rsid w:val="004375D1"/>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4375D1"/>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4375D1"/>
    <w:rPr>
      <w:rFonts w:ascii="Lucida Console" w:hAnsi="Lucida Console" w:cs="Courier New"/>
      <w:b/>
      <w:spacing w:val="-6"/>
      <w:sz w:val="18"/>
    </w:rPr>
  </w:style>
  <w:style w:type="paragraph" w:customStyle="1" w:styleId="NumberedBullet">
    <w:name w:val="Numbered Bullet"/>
    <w:basedOn w:val="ListParagraph"/>
    <w:unhideWhenUsed/>
    <w:qFormat/>
    <w:rsid w:val="004375D1"/>
    <w:pPr>
      <w:tabs>
        <w:tab w:val="left" w:pos="144"/>
      </w:tabs>
      <w:spacing w:before="80" w:after="40" w:line="240" w:lineRule="auto"/>
      <w:ind w:hanging="360"/>
      <w:contextualSpacing w:val="0"/>
    </w:pPr>
  </w:style>
  <w:style w:type="paragraph" w:customStyle="1" w:styleId="LabStepScreenshot">
    <w:name w:val="Lab Step Screenshot"/>
    <w:basedOn w:val="Normal"/>
    <w:qFormat/>
    <w:rsid w:val="004375D1"/>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4375D1"/>
    <w:pPr>
      <w:spacing w:before="0" w:after="0"/>
    </w:pPr>
    <w:rPr>
      <w:szCs w:val="20"/>
    </w:rPr>
  </w:style>
  <w:style w:type="character" w:customStyle="1" w:styleId="FootnoteTextChar">
    <w:name w:val="Footnote Text Char"/>
    <w:basedOn w:val="DefaultParagraphFont"/>
    <w:link w:val="FootnoteText"/>
    <w:uiPriority w:val="99"/>
    <w:semiHidden/>
    <w:rsid w:val="004375D1"/>
    <w:rPr>
      <w:rFonts w:ascii="Arial" w:hAnsi="Arial"/>
      <w:color w:val="262626" w:themeColor="text1" w:themeTint="D9"/>
      <w:sz w:val="20"/>
      <w:szCs w:val="20"/>
    </w:rPr>
  </w:style>
  <w:style w:type="table" w:styleId="LightShading-Accent4">
    <w:name w:val="Light Shading Accent 4"/>
    <w:basedOn w:val="TableNormal"/>
    <w:uiPriority w:val="60"/>
    <w:rsid w:val="004375D1"/>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4375D1"/>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4375D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4375D1"/>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4375D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4375D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4375D1"/>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4375D1"/>
    <w:pPr>
      <w:tabs>
        <w:tab w:val="num" w:pos="360"/>
      </w:tabs>
      <w:ind w:left="360" w:hanging="360"/>
      <w:contextualSpacing/>
    </w:pPr>
  </w:style>
  <w:style w:type="character" w:customStyle="1" w:styleId="InLineUrl">
    <w:name w:val="InLineUrl"/>
    <w:basedOn w:val="DefaultParagraphFont"/>
    <w:uiPriority w:val="1"/>
    <w:qFormat/>
    <w:rsid w:val="004375D1"/>
    <w:rPr>
      <w:rFonts w:ascii="Arial" w:hAnsi="Arial"/>
      <w:b/>
      <w:sz w:val="16"/>
    </w:rPr>
  </w:style>
  <w:style w:type="paragraph" w:customStyle="1" w:styleId="LabStepNumbered">
    <w:name w:val="Lab Step Numbered"/>
    <w:link w:val="LabStepNumberedChar"/>
    <w:qFormat/>
    <w:rsid w:val="004375D1"/>
    <w:pPr>
      <w:numPr>
        <w:numId w:val="25"/>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4375D1"/>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4375D1"/>
    <w:pPr>
      <w:numPr>
        <w:ilvl w:val="1"/>
      </w:numPr>
    </w:pPr>
    <w:rPr>
      <w:sz w:val="16"/>
    </w:rPr>
  </w:style>
  <w:style w:type="paragraph" w:customStyle="1" w:styleId="LabStepLevel2NoBullet">
    <w:name w:val="Lab Step Level 2 No Bullet"/>
    <w:basedOn w:val="LabStepLevel2Numbered"/>
    <w:qFormat/>
    <w:rsid w:val="004375D1"/>
    <w:pPr>
      <w:numPr>
        <w:numId w:val="0"/>
      </w:numPr>
      <w:spacing w:before="40"/>
      <w:ind w:left="720"/>
    </w:pPr>
  </w:style>
  <w:style w:type="character" w:customStyle="1" w:styleId="LabStepScreenshotFrame">
    <w:name w:val="Lab Step Screenshot Frame"/>
    <w:basedOn w:val="DefaultParagraphFont"/>
    <w:uiPriority w:val="1"/>
    <w:qFormat/>
    <w:rsid w:val="004375D1"/>
    <w:rPr>
      <w:noProof/>
      <w:bdr w:val="single" w:sz="2" w:space="0" w:color="DDDDDD"/>
    </w:rPr>
  </w:style>
  <w:style w:type="paragraph" w:customStyle="1" w:styleId="LabExerciseCallout">
    <w:name w:val="Lab Exercise Callout"/>
    <w:basedOn w:val="LabExerciseText"/>
    <w:qFormat/>
    <w:rsid w:val="004375D1"/>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4375D1"/>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4375D1"/>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4375D1"/>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4375D1"/>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4375D1"/>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4375D1"/>
    <w:rPr>
      <w:rFonts w:ascii="Arial" w:hAnsi="Arial"/>
      <w:b/>
      <w:iCs/>
      <w:sz w:val="16"/>
    </w:rPr>
  </w:style>
  <w:style w:type="character" w:customStyle="1" w:styleId="InlindeCode">
    <w:name w:val="InlindeCode"/>
    <w:basedOn w:val="DefaultParagraphFont"/>
    <w:uiPriority w:val="1"/>
    <w:qFormat/>
    <w:rsid w:val="004375D1"/>
    <w:rPr>
      <w:rFonts w:ascii="Lucida Console" w:hAnsi="Lucida Console"/>
      <w:b/>
      <w:sz w:val="16"/>
    </w:rPr>
  </w:style>
  <w:style w:type="table" w:customStyle="1" w:styleId="LabStepTable">
    <w:name w:val="Lab Step Table"/>
    <w:basedOn w:val="TableGrid"/>
    <w:uiPriority w:val="99"/>
    <w:rsid w:val="004375D1"/>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4375D1"/>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4375D1"/>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4375D1"/>
    <w:pPr>
      <w:ind w:left="1152"/>
    </w:pPr>
  </w:style>
  <w:style w:type="paragraph" w:customStyle="1" w:styleId="LabStepScreenshotLevel2">
    <w:name w:val="Lab Step Screenshot Level 2"/>
    <w:basedOn w:val="LabStepScreenshot"/>
    <w:qFormat/>
    <w:rsid w:val="004375D1"/>
    <w:pPr>
      <w:ind w:left="1152"/>
    </w:pPr>
    <w:rPr>
      <w:noProof/>
    </w:rPr>
  </w:style>
  <w:style w:type="paragraph" w:customStyle="1" w:styleId="LabStepTableTextHeader">
    <w:name w:val="Lab Step Table Text Header"/>
    <w:basedOn w:val="LabStepTableText"/>
    <w:next w:val="LabStepTableText"/>
    <w:qFormat/>
    <w:rsid w:val="004375D1"/>
    <w:rPr>
      <w:b/>
    </w:rPr>
  </w:style>
  <w:style w:type="paragraph" w:customStyle="1" w:styleId="LabStepTableParagraph">
    <w:name w:val="Lab Step Table Paragraph"/>
    <w:basedOn w:val="LabStepNumbered"/>
    <w:qFormat/>
    <w:rsid w:val="004375D1"/>
    <w:pPr>
      <w:numPr>
        <w:numId w:val="0"/>
      </w:numPr>
    </w:pPr>
  </w:style>
  <w:style w:type="paragraph" w:styleId="TOCHeading">
    <w:name w:val="TOC Heading"/>
    <w:basedOn w:val="Heading1"/>
    <w:next w:val="Normal"/>
    <w:uiPriority w:val="39"/>
    <w:semiHidden/>
    <w:unhideWhenUsed/>
    <w:qFormat/>
    <w:rsid w:val="004375D1"/>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4375D1"/>
    <w:pPr>
      <w:numPr>
        <w:numId w:val="4"/>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4375D1"/>
    <w:rPr>
      <w:sz w:val="16"/>
      <w:szCs w:val="16"/>
    </w:rPr>
  </w:style>
  <w:style w:type="paragraph" w:styleId="CommentText">
    <w:name w:val="annotation text"/>
    <w:basedOn w:val="Normal"/>
    <w:link w:val="CommentTextChar"/>
    <w:uiPriority w:val="99"/>
    <w:semiHidden/>
    <w:unhideWhenUsed/>
    <w:rsid w:val="004375D1"/>
    <w:rPr>
      <w:szCs w:val="20"/>
    </w:rPr>
  </w:style>
  <w:style w:type="character" w:customStyle="1" w:styleId="CommentTextChar">
    <w:name w:val="Comment Text Char"/>
    <w:basedOn w:val="DefaultParagraphFont"/>
    <w:link w:val="CommentText"/>
    <w:uiPriority w:val="99"/>
    <w:semiHidden/>
    <w:rsid w:val="004375D1"/>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4375D1"/>
    <w:rPr>
      <w:b/>
      <w:bCs/>
    </w:rPr>
  </w:style>
  <w:style w:type="character" w:customStyle="1" w:styleId="CommentSubjectChar">
    <w:name w:val="Comment Subject Char"/>
    <w:basedOn w:val="CommentTextChar"/>
    <w:link w:val="CommentSubject"/>
    <w:uiPriority w:val="99"/>
    <w:semiHidden/>
    <w:rsid w:val="004375D1"/>
    <w:rPr>
      <w:rFonts w:ascii="Arial" w:hAnsi="Arial"/>
      <w:b/>
      <w:bCs/>
      <w:color w:val="262626" w:themeColor="text1" w:themeTint="D9"/>
      <w:sz w:val="20"/>
      <w:szCs w:val="20"/>
    </w:rPr>
  </w:style>
  <w:style w:type="paragraph" w:customStyle="1" w:styleId="ppNumberList">
    <w:name w:val="pp Number List"/>
    <w:basedOn w:val="Normal"/>
    <w:rsid w:val="00B04B85"/>
    <w:pPr>
      <w:numPr>
        <w:ilvl w:val="1"/>
        <w:numId w:val="6"/>
      </w:numPr>
      <w:tabs>
        <w:tab w:val="left" w:pos="1440"/>
      </w:tabs>
      <w:spacing w:before="0" w:line="276" w:lineRule="auto"/>
      <w:ind w:left="754" w:hanging="357"/>
    </w:pPr>
    <w:rPr>
      <w:rFonts w:asciiTheme="minorHAnsi" w:eastAsiaTheme="minorEastAsia" w:hAnsiTheme="minorHAnsi"/>
      <w:sz w:val="22"/>
      <w:lang w:bidi="en-US"/>
    </w:rPr>
  </w:style>
  <w:style w:type="paragraph" w:customStyle="1" w:styleId="ppListEnd">
    <w:name w:val="pp List End"/>
    <w:basedOn w:val="ppNumberList"/>
    <w:next w:val="Normal"/>
    <w:rsid w:val="00B04B85"/>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B04B85"/>
    <w:pPr>
      <w:numPr>
        <w:ilvl w:val="2"/>
      </w:numPr>
      <w:tabs>
        <w:tab w:val="clear" w:pos="1440"/>
        <w:tab w:val="left" w:pos="2160"/>
      </w:tabs>
      <w:ind w:left="1434" w:hanging="357"/>
    </w:pPr>
  </w:style>
  <w:style w:type="paragraph" w:customStyle="1" w:styleId="ppNumberListIndent2">
    <w:name w:val="pp Number List Indent 2"/>
    <w:basedOn w:val="ppNumberListIndent"/>
    <w:qFormat/>
    <w:rsid w:val="00B04B85"/>
    <w:pPr>
      <w:numPr>
        <w:ilvl w:val="3"/>
      </w:numPr>
      <w:ind w:left="2115" w:hanging="357"/>
    </w:pPr>
  </w:style>
  <w:style w:type="paragraph" w:customStyle="1" w:styleId="Strong1">
    <w:name w:val="Strong1"/>
    <w:basedOn w:val="LabStepNumbered"/>
    <w:link w:val="strongChar"/>
    <w:qFormat/>
    <w:rsid w:val="004375D1"/>
    <w:pPr>
      <w:numPr>
        <w:numId w:val="0"/>
      </w:numPr>
      <w:ind w:left="757" w:hanging="360"/>
    </w:pPr>
    <w:rPr>
      <w:b/>
    </w:rPr>
  </w:style>
  <w:style w:type="character" w:customStyle="1" w:styleId="LabStepNumberedChar">
    <w:name w:val="Lab Step Numbered Char"/>
    <w:basedOn w:val="DefaultParagraphFont"/>
    <w:link w:val="LabStepNumbered"/>
    <w:rsid w:val="004375D1"/>
    <w:rPr>
      <w:rFonts w:ascii="Arial" w:hAnsi="Arial"/>
      <w:color w:val="262626" w:themeColor="text1" w:themeTint="D9"/>
      <w:sz w:val="18"/>
    </w:rPr>
  </w:style>
  <w:style w:type="character" w:customStyle="1" w:styleId="strongChar">
    <w:name w:val="strong Char"/>
    <w:basedOn w:val="LabStepNumberedChar"/>
    <w:link w:val="Strong1"/>
    <w:rsid w:val="004375D1"/>
    <w:rPr>
      <w:rFonts w:ascii="Arial" w:hAnsi="Arial"/>
      <w:b/>
      <w:color w:val="262626" w:themeColor="text1" w:themeTint="D9"/>
      <w:sz w:val="18"/>
    </w:rPr>
  </w:style>
  <w:style w:type="character" w:styleId="Strong">
    <w:name w:val="Strong"/>
    <w:basedOn w:val="DefaultParagraphFont"/>
    <w:uiPriority w:val="22"/>
    <w:qFormat/>
    <w:rsid w:val="004375D1"/>
    <w:rPr>
      <w:b/>
      <w:bCs/>
    </w:rPr>
  </w:style>
  <w:style w:type="paragraph" w:styleId="NormalWeb">
    <w:name w:val="Normal (Web)"/>
    <w:basedOn w:val="Normal"/>
    <w:uiPriority w:val="99"/>
    <w:semiHidden/>
    <w:unhideWhenUsed/>
    <w:rsid w:val="004375D1"/>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4375D1"/>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4375D1"/>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4375D1"/>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4375D1"/>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4375D1"/>
    <w:pPr>
      <w:spacing w:before="240"/>
      <w:ind w:left="720" w:right="720"/>
    </w:pPr>
    <w:rPr>
      <w:color w:val="1C1C1C"/>
    </w:rPr>
  </w:style>
  <w:style w:type="paragraph" w:customStyle="1" w:styleId="SlidesNotes">
    <w:name w:val="Slides Notes"/>
    <w:basedOn w:val="Normal"/>
    <w:qFormat/>
    <w:rsid w:val="004375D1"/>
    <w:pPr>
      <w:spacing w:before="240"/>
    </w:pPr>
  </w:style>
  <w:style w:type="paragraph" w:customStyle="1" w:styleId="LegalHeader">
    <w:name w:val="Legal Header"/>
    <w:basedOn w:val="Normal"/>
    <w:qFormat/>
    <w:rsid w:val="004375D1"/>
    <w:pPr>
      <w:spacing w:before="600"/>
    </w:pPr>
    <w:rPr>
      <w:b/>
      <w:color w:val="auto"/>
      <w:u w:val="single"/>
    </w:rPr>
  </w:style>
  <w:style w:type="paragraph" w:customStyle="1" w:styleId="LegalBody">
    <w:name w:val="Legal Body"/>
    <w:basedOn w:val="Normal"/>
    <w:qFormat/>
    <w:rsid w:val="004375D1"/>
    <w:rPr>
      <w:sz w:val="18"/>
    </w:rPr>
  </w:style>
  <w:style w:type="paragraph" w:customStyle="1" w:styleId="CourseInfo">
    <w:name w:val="Course Info"/>
    <w:basedOn w:val="Normal"/>
    <w:qFormat/>
    <w:rsid w:val="004375D1"/>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paragraph" w:customStyle="1" w:styleId="CourseCode">
    <w:name w:val="Course Code"/>
    <w:basedOn w:val="Normal"/>
    <w:qFormat/>
    <w:rsid w:val="004375D1"/>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4375D1"/>
    <w:pPr>
      <w:tabs>
        <w:tab w:val="right" w:leader="dot" w:pos="10790"/>
      </w:tabs>
      <w:spacing w:before="40" w:after="0"/>
      <w:ind w:left="432"/>
    </w:pPr>
    <w:rPr>
      <w:sz w:val="16"/>
    </w:rPr>
  </w:style>
  <w:style w:type="numbering" w:customStyle="1" w:styleId="LabStepsTemplate">
    <w:name w:val="LabStepsTemplate"/>
    <w:uiPriority w:val="99"/>
    <w:rsid w:val="004375D1"/>
    <w:pPr>
      <w:numPr>
        <w:numId w:val="21"/>
      </w:numPr>
    </w:pPr>
  </w:style>
  <w:style w:type="paragraph" w:customStyle="1" w:styleId="ModuleDescription">
    <w:name w:val="Module Description"/>
    <w:basedOn w:val="Normal"/>
    <w:qFormat/>
    <w:rsid w:val="004375D1"/>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4375D1"/>
    <w:pPr>
      <w:jc w:val="center"/>
    </w:pPr>
  </w:style>
  <w:style w:type="paragraph" w:customStyle="1" w:styleId="TopicsCoveredItem">
    <w:name w:val="Topics Covered Item"/>
    <w:basedOn w:val="Normal"/>
    <w:qFormat/>
    <w:rsid w:val="004375D1"/>
    <w:pPr>
      <w:numPr>
        <w:numId w:val="23"/>
      </w:numPr>
      <w:spacing w:before="0" w:after="0"/>
      <w:contextualSpacing/>
    </w:pPr>
  </w:style>
  <w:style w:type="paragraph" w:customStyle="1" w:styleId="ModuleIntroHeader">
    <w:name w:val="Module Intro Header"/>
    <w:basedOn w:val="Normal"/>
    <w:qFormat/>
    <w:rsid w:val="004375D1"/>
    <w:pPr>
      <w:pBdr>
        <w:bottom w:val="single" w:sz="8" w:space="1" w:color="auto"/>
      </w:pBdr>
      <w:spacing w:before="360"/>
      <w:ind w:left="288"/>
    </w:pPr>
    <w:rPr>
      <w:b/>
      <w:sz w:val="24"/>
    </w:rPr>
  </w:style>
  <w:style w:type="paragraph" w:customStyle="1" w:styleId="ModuleAgendaItem">
    <w:name w:val="Module Agenda Item"/>
    <w:basedOn w:val="Normal"/>
    <w:qFormat/>
    <w:rsid w:val="004375D1"/>
    <w:pPr>
      <w:spacing w:before="0" w:after="0"/>
      <w:ind w:left="360" w:hanging="360"/>
      <w:contextualSpacing/>
    </w:pPr>
    <w:rPr>
      <w:sz w:val="24"/>
    </w:rPr>
  </w:style>
  <w:style w:type="paragraph" w:customStyle="1" w:styleId="LabExerciseItem">
    <w:name w:val="Lab Exercise Item"/>
    <w:basedOn w:val="Normal"/>
    <w:next w:val="Normal"/>
    <w:qFormat/>
    <w:rsid w:val="004375D1"/>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theme" Target="theme/theme1.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outs:outSpaceData xmlns:outs="http://schemas.microsoft.com/office/2009/outspace/metadata">
  <outs:relatedDates>
    <outs:relatedDate>
      <outs:type>3</outs:type>
      <outs:displayName>Last Modified</outs:displayName>
      <outs:dateTime>2009-11-08T22:13:00Z</outs:dateTime>
      <outs:isPinned>true</outs:isPinned>
    </outs:relatedDate>
    <outs:relatedDate>
      <outs:type>2</outs:type>
      <outs:displayName>Created</outs:displayName>
      <outs:dateTime>2009-11-08T16:33:00Z</outs:dateTime>
      <outs:isPinned>true</outs:isPinned>
    </outs:relatedDate>
    <outs:relatedDate>
      <outs:type>4</outs:type>
      <outs:displayName>Last Printed</outs:displayName>
      <outs:dateTime>2009-07-24T18:50:00Z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Critical Path Training</outs:displayName>
          <outs:accountName/>
        </outs:relatedPerson>
      </outs:people>
      <outs:source>0</outs:source>
      <outs:isPinned>true</outs:isPinned>
    </outs:relatedPeopleItem>
    <outs:relatedPeopleItem>
      <outs:category>Last modified by</outs:category>
      <outs:people>
        <outs:relatedPerson>
          <outs:displayName>Windows User</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0</outs:type>
      <outs:propertyId>8</outs:propertyId>
      <outs:propertyName/>
      <outs:isPinned>true</outs:isPinned>
    </outs:propertyMetadata>
  </propertyMetadataList>
  <outs:corruptMetadataWasLost/>
</outs:outSpaceData>
</file>

<file path=customXml/item6.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E247A342-43FC-47E8-8135-B3ABB3029C96}"/>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C160BB93-5FDA-4D85-BB28-E1D624124D5B}">
  <ds:schemaRefs>
    <ds:schemaRef ds:uri="http://schemas.microsoft.com/sharepoint/events"/>
  </ds:schemaRefs>
</ds:datastoreItem>
</file>

<file path=customXml/itemProps4.xml><?xml version="1.0" encoding="utf-8"?>
<ds:datastoreItem xmlns:ds="http://schemas.openxmlformats.org/officeDocument/2006/customXml" ds:itemID="{46F83146-6594-4C3F-BF39-42B894421137}"/>
</file>

<file path=customXml/itemProps5.xml><?xml version="1.0" encoding="utf-8"?>
<ds:datastoreItem xmlns:ds="http://schemas.openxmlformats.org/officeDocument/2006/customXml" ds:itemID="{CA5B5435-E5C4-427C-A557-819B37F153C8}"/>
</file>

<file path=customXml/itemProps6.xml><?xml version="1.0" encoding="utf-8"?>
<ds:datastoreItem xmlns:ds="http://schemas.openxmlformats.org/officeDocument/2006/customXml" ds:itemID="{39316EDB-49BA-4480-A4CC-06A2F75E0759}"/>
</file>

<file path=docProps/app.xml><?xml version="1.0" encoding="utf-8"?>
<Properties xmlns="http://schemas.openxmlformats.org/officeDocument/2006/extended-properties" xmlns:vt="http://schemas.openxmlformats.org/officeDocument/2006/docPropsVTypes">
  <Template>CptCourseManual.dotx</Template>
  <TotalTime>128</TotalTime>
  <Pages>10</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Configuring SharePoint Server 2010 Service Applications</vt:lpstr>
    </vt:vector>
  </TitlesOfParts>
  <Company>Critical Path Training, LLC</Company>
  <LinksUpToDate>false</LinksUpToDate>
  <CharactersWithSpaces>9972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Configuring SharePoint Server 2010 Service Applications</dc:title>
  <dc:creator>Critical Path Training</dc:creator>
  <cp:lastModifiedBy>Windows User</cp:lastModifiedBy>
  <cp:revision>37</cp:revision>
  <cp:lastPrinted>2010-10-12T18:00:00Z</cp:lastPrinted>
  <dcterms:created xsi:type="dcterms:W3CDTF">2010-06-23T12:58:00Z</dcterms:created>
  <dcterms:modified xsi:type="dcterms:W3CDTF">2012-02-18T23:22:00Z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6d2d5588-d423-451f-917c-eb98cabab0dc</vt:lpwstr>
  </property>
</Properties>
</file>