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814097" w:rsidP="00F72767">
      <w:pPr>
        <w:pStyle w:val="Heading2"/>
      </w:pPr>
      <w:bookmarkStart w:id="0" w:name="_GoBack"/>
      <w:bookmarkEnd w:id="0"/>
      <w:r>
        <w:t xml:space="preserve">Writing </w:t>
      </w:r>
      <w:r w:rsidR="00016BBD">
        <w:t xml:space="preserve">Windows </w:t>
      </w:r>
      <w:r>
        <w:t>PowerShell Scripts</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997C7A">
        <w:t>06</w:t>
      </w:r>
      <w:r w:rsidR="00587876">
        <w:t>.</w:t>
      </w:r>
      <w:r w:rsidR="00997C7A">
        <w:t>PowerShell</w:t>
      </w:r>
    </w:p>
    <w:p w:rsidR="002C0B5A" w:rsidRDefault="00B04B85" w:rsidP="00B04B85">
      <w:pPr>
        <w:pStyle w:val="LabExerciseText"/>
      </w:pPr>
      <w:r w:rsidRPr="005C7841">
        <w:rPr>
          <w:b/>
        </w:rPr>
        <w:t>Lab Overview</w:t>
      </w:r>
      <w:r w:rsidRPr="005C7841">
        <w:t xml:space="preserve">: </w:t>
      </w:r>
      <w:r w:rsidR="002C0B5A" w:rsidRPr="002C0B5A">
        <w:t xml:space="preserve">Windows PowerShell is a command-line scripting tool that provides an administrator full access to </w:t>
      </w:r>
      <w:r w:rsidR="00487B30">
        <w:t xml:space="preserve">the SharePoint object model </w:t>
      </w:r>
      <w:r w:rsidR="002C0B5A">
        <w:t xml:space="preserve">which offers the </w:t>
      </w:r>
      <w:r w:rsidR="002C0B5A" w:rsidRPr="002C0B5A">
        <w:t xml:space="preserve">capability to interact directly with SharePoint 2010 </w:t>
      </w:r>
      <w:r w:rsidR="00487B30">
        <w:t xml:space="preserve">objects </w:t>
      </w:r>
      <w:r w:rsidR="002C0B5A" w:rsidRPr="002C0B5A">
        <w:t xml:space="preserve">to manipulate Web applications, site collections, sites, lists and much more. In addition, the </w:t>
      </w:r>
      <w:r w:rsidR="00487B30">
        <w:t xml:space="preserve">farm </w:t>
      </w:r>
      <w:r w:rsidR="002C0B5A" w:rsidRPr="002C0B5A">
        <w:t xml:space="preserve">administrator has the ability to </w:t>
      </w:r>
      <w:r w:rsidR="00487B30">
        <w:t xml:space="preserve">write and execute scripts which call </w:t>
      </w:r>
      <w:proofErr w:type="spellStart"/>
      <w:r w:rsidR="002C0B5A" w:rsidRPr="002C0B5A">
        <w:t>cmdlets</w:t>
      </w:r>
      <w:proofErr w:type="spellEnd"/>
      <w:r w:rsidR="002C0B5A" w:rsidRPr="002C0B5A">
        <w:t xml:space="preserve"> (pronounced "command-lets") which makes for an improved </w:t>
      </w:r>
      <w:r w:rsidR="00487B30">
        <w:t xml:space="preserve">scripting </w:t>
      </w:r>
      <w:r w:rsidR="002C0B5A" w:rsidRPr="002C0B5A">
        <w:t>experience</w:t>
      </w:r>
      <w:r w:rsidR="00487B30">
        <w:t xml:space="preserve"> especially when compared to writing scripts using DOS-style batch files</w:t>
      </w:r>
      <w:r w:rsidR="002C0B5A" w:rsidRPr="002C0B5A">
        <w:t>.</w:t>
      </w:r>
    </w:p>
    <w:p w:rsidR="00854CA2" w:rsidRDefault="00587876" w:rsidP="00B04B85">
      <w:pPr>
        <w:pStyle w:val="LabExerciseText"/>
      </w:pPr>
      <w:r>
        <w:t>In the following lab, you</w:t>
      </w:r>
      <w:r w:rsidR="00997C7A">
        <w:t xml:space="preserve"> will learn to write </w:t>
      </w:r>
      <w:r w:rsidR="00487B30">
        <w:t xml:space="preserve">Windows </w:t>
      </w:r>
      <w:r w:rsidR="00997C7A">
        <w:t>PowerShell Scripts to manage SharePoint 2010</w:t>
      </w:r>
      <w:r w:rsidR="00456244">
        <w:t>.</w:t>
      </w:r>
      <w:r w:rsidR="00997C7A">
        <w:t xml:space="preserve"> First you will learn how to work with the Windows PowerShell add-in for SharePoint 2010 and later on in the lab you will learn how to write your own scripts and how to debug these scripts.</w:t>
      </w:r>
    </w:p>
    <w:p w:rsidR="00814097" w:rsidRPr="00AB0146" w:rsidRDefault="00814097" w:rsidP="00F72767">
      <w:pPr>
        <w:pStyle w:val="Heading3"/>
      </w:pPr>
      <w:r>
        <w:t xml:space="preserve">Exercise 1: Working with the Windows </w:t>
      </w:r>
      <w:r w:rsidR="00016BBD">
        <w:t xml:space="preserve">PowerShell </w:t>
      </w:r>
      <w:r>
        <w:t>Console Window</w:t>
      </w:r>
    </w:p>
    <w:p w:rsidR="00814097" w:rsidRDefault="00814097" w:rsidP="00814097">
      <w:pPr>
        <w:pStyle w:val="LabExerciseText"/>
      </w:pPr>
      <w:r>
        <w:t>In this exercise you will get some exposure to working with Windows PowerShell and the Windows PowerShell add-in created for SharePoint 2010.</w:t>
      </w:r>
    </w:p>
    <w:p w:rsidR="001F5B59" w:rsidRDefault="001F5B59" w:rsidP="00814097">
      <w:pPr>
        <w:pStyle w:val="LabStepNumbered"/>
        <w:numPr>
          <w:ilvl w:val="0"/>
          <w:numId w:val="13"/>
        </w:numPr>
        <w:ind w:left="360"/>
      </w:pPr>
      <w:r>
        <w:t xml:space="preserve">Log into the </w:t>
      </w:r>
      <w:proofErr w:type="spellStart"/>
      <w:r w:rsidR="001F63D1">
        <w:rPr>
          <w:b/>
        </w:rPr>
        <w:t>WingtipServer</w:t>
      </w:r>
      <w:proofErr w:type="spellEnd"/>
      <w:r w:rsidR="001F63D1" w:rsidRPr="00983614">
        <w:rPr>
          <w:b/>
        </w:rPr>
        <w:t xml:space="preserve"> </w:t>
      </w:r>
      <w:r>
        <w:t>VM.</w:t>
      </w:r>
    </w:p>
    <w:p w:rsidR="00814097" w:rsidRDefault="00814097" w:rsidP="00814097">
      <w:pPr>
        <w:pStyle w:val="LabStepNumbered"/>
        <w:numPr>
          <w:ilvl w:val="0"/>
          <w:numId w:val="13"/>
        </w:numPr>
        <w:ind w:left="360"/>
        <w:rPr>
          <w:rStyle w:val="strongChar"/>
          <w:b w:val="0"/>
        </w:rPr>
      </w:pPr>
      <w:r>
        <w:t xml:space="preserve">Launch the </w:t>
      </w:r>
      <w:r>
        <w:rPr>
          <w:rStyle w:val="strongChar"/>
        </w:rPr>
        <w:t>Windows P</w:t>
      </w:r>
      <w:r w:rsidRPr="0035568E">
        <w:rPr>
          <w:rStyle w:val="strongChar"/>
        </w:rPr>
        <w:t>owerShell</w:t>
      </w:r>
      <w:r>
        <w:t xml:space="preserve"> console from </w:t>
      </w:r>
      <w:r w:rsidRPr="007508B5">
        <w:t>Windows</w:t>
      </w:r>
      <w:r w:rsidRPr="00B84304">
        <w:rPr>
          <w:rStyle w:val="Emphasis"/>
        </w:rPr>
        <w:t xml:space="preserve"> </w:t>
      </w:r>
      <w:r w:rsidRPr="0035568E">
        <w:rPr>
          <w:rStyle w:val="strongChar"/>
        </w:rPr>
        <w:t>Start</w:t>
      </w:r>
      <w:r>
        <w:t xml:space="preserve"> menu. You’ll find the PowerShell shortcut at </w:t>
      </w:r>
      <w:r w:rsidRPr="0035568E">
        <w:rPr>
          <w:rStyle w:val="strongChar"/>
        </w:rPr>
        <w:t>Start</w:t>
      </w:r>
      <w:r>
        <w:rPr>
          <w:rStyle w:val="strongChar"/>
        </w:rPr>
        <w:t xml:space="preserve"> » All Program</w:t>
      </w:r>
      <w:r w:rsidR="00F315E4">
        <w:rPr>
          <w:rStyle w:val="strongChar"/>
        </w:rPr>
        <w:t>s » Accessories » Windows PowerShell » Windows PowerS</w:t>
      </w:r>
      <w:r>
        <w:rPr>
          <w:rStyle w:val="strongChar"/>
        </w:rPr>
        <w:t>hell</w:t>
      </w:r>
      <w:r w:rsidRPr="00EC6D7C">
        <w:rPr>
          <w:rStyle w:val="strongChar"/>
          <w:b w:val="0"/>
        </w:rPr>
        <w:t xml:space="preserve">. </w:t>
      </w:r>
    </w:p>
    <w:p w:rsidR="00814097" w:rsidRPr="00983614" w:rsidRDefault="0052006A" w:rsidP="00983614">
      <w:pPr>
        <w:pStyle w:val="LabExerciseCallout"/>
      </w:pPr>
      <w:r w:rsidRPr="00983614">
        <w:rPr>
          <w:rStyle w:val="strongChar"/>
          <w:b w:val="0"/>
        </w:rPr>
        <w:t xml:space="preserve">NOTE: </w:t>
      </w:r>
      <w:r w:rsidR="00814097" w:rsidRPr="00983614">
        <w:rPr>
          <w:rStyle w:val="strongChar"/>
          <w:b w:val="0"/>
        </w:rPr>
        <w:t xml:space="preserve">Make sure to launch the 64 bit version with the shortcut label of </w:t>
      </w:r>
      <w:r w:rsidR="00814097" w:rsidRPr="00983614">
        <w:rPr>
          <w:rStyle w:val="strongChar"/>
        </w:rPr>
        <w:t xml:space="preserve">Windows </w:t>
      </w:r>
      <w:r w:rsidR="00F315E4" w:rsidRPr="00983614">
        <w:rPr>
          <w:rStyle w:val="strongChar"/>
        </w:rPr>
        <w:t>PowerS</w:t>
      </w:r>
      <w:r w:rsidR="00814097" w:rsidRPr="00983614">
        <w:rPr>
          <w:rStyle w:val="strongChar"/>
        </w:rPr>
        <w:t>hell</w:t>
      </w:r>
      <w:r w:rsidR="00814097" w:rsidRPr="00983614">
        <w:rPr>
          <w:rStyle w:val="strongChar"/>
          <w:b w:val="0"/>
        </w:rPr>
        <w:t xml:space="preserve"> and not the 32-bit version with a shortcut label of </w:t>
      </w:r>
      <w:r w:rsidR="00F315E4" w:rsidRPr="00983614">
        <w:rPr>
          <w:rStyle w:val="strongChar"/>
        </w:rPr>
        <w:t>Windows PowerS</w:t>
      </w:r>
      <w:r w:rsidR="00814097" w:rsidRPr="00983614">
        <w:rPr>
          <w:rStyle w:val="strongChar"/>
        </w:rPr>
        <w:t>hell (x86)</w:t>
      </w:r>
      <w:r w:rsidR="00814097" w:rsidRPr="00983614">
        <w:rPr>
          <w:rStyle w:val="strongChar"/>
          <w:b w:val="0"/>
        </w:rPr>
        <w:t>.</w:t>
      </w:r>
      <w:r w:rsidR="00814097" w:rsidRPr="00983614">
        <w:t xml:space="preserve"> Also take note that in this step you should be launching the PowerShell console from standard PowerShell menu item and not SharePoint-specific menu item under </w:t>
      </w:r>
      <w:r w:rsidR="00814097" w:rsidRPr="00983614">
        <w:rPr>
          <w:rStyle w:val="strongChar"/>
        </w:rPr>
        <w:t>Microsoft SharePoint 2010 Products</w:t>
      </w:r>
      <w:r w:rsidR="00814097" w:rsidRPr="00983614">
        <w:t>.</w:t>
      </w:r>
    </w:p>
    <w:p w:rsidR="00814097" w:rsidRDefault="00814097" w:rsidP="00814097">
      <w:pPr>
        <w:pStyle w:val="LabStepNumbered"/>
      </w:pPr>
      <w:r>
        <w:t xml:space="preserve">Once you have a command prompt in the Windows PowerShell console windows, type the following command using the </w:t>
      </w:r>
      <w:r w:rsidRPr="0035568E">
        <w:rPr>
          <w:rStyle w:val="strongChar"/>
        </w:rPr>
        <w:t>Set-Location</w:t>
      </w:r>
      <w:r>
        <w:t xml:space="preserve"> </w:t>
      </w:r>
      <w:proofErr w:type="spellStart"/>
      <w:r>
        <w:t>cmdlet</w:t>
      </w:r>
      <w:proofErr w:type="spellEnd"/>
      <w:r>
        <w:t xml:space="preserve"> and single parameter with a path on the local </w:t>
      </w:r>
      <w:r w:rsidR="001F5B59">
        <w:rPr>
          <w:rStyle w:val="strongChar"/>
        </w:rPr>
        <w:t>C</w:t>
      </w:r>
      <w:r w:rsidRPr="0035568E">
        <w:rPr>
          <w:rStyle w:val="strongChar"/>
        </w:rPr>
        <w:t>:\</w:t>
      </w:r>
      <w:r>
        <w:t xml:space="preserve"> drive</w:t>
      </w:r>
      <w:r w:rsidR="00D12443">
        <w:t xml:space="preserve"> </w:t>
      </w:r>
      <w:r>
        <w:t xml:space="preserve">and press </w:t>
      </w:r>
      <w:r w:rsidR="00B87132" w:rsidRPr="00EC18B7">
        <w:rPr>
          <w:rStyle w:val="InlindeCode"/>
        </w:rPr>
        <w:t>[Enter]</w:t>
      </w:r>
      <w:r w:rsidR="00D12443" w:rsidRPr="00983614">
        <w:rPr>
          <w:rStyle w:val="strongChar"/>
          <w:b w:val="0"/>
        </w:rPr>
        <w:t>.</w:t>
      </w:r>
      <w:r w:rsidR="00D12443">
        <w:t xml:space="preserve">  </w:t>
      </w:r>
      <w:r w:rsidR="00D12443" w:rsidRPr="00983614">
        <w:rPr>
          <w:i/>
        </w:rPr>
        <w:t xml:space="preserve">Remember the Lab Folder location at the </w:t>
      </w:r>
      <w:r w:rsidR="0052006A" w:rsidRPr="00983614">
        <w:rPr>
          <w:i/>
        </w:rPr>
        <w:t xml:space="preserve">very </w:t>
      </w:r>
      <w:r w:rsidR="00D12443" w:rsidRPr="00983614">
        <w:rPr>
          <w:i/>
        </w:rPr>
        <w:t>beginning of this lab for the exact location of [[LAB FILES]].</w:t>
      </w:r>
      <w:r w:rsidR="00D12443">
        <w:t xml:space="preserve"> </w:t>
      </w:r>
      <w:r>
        <w:t>This is the equivalent of the well-known DOS CD command.</w:t>
      </w:r>
    </w:p>
    <w:p w:rsidR="00814097" w:rsidRPr="00364378" w:rsidRDefault="00814097" w:rsidP="00814097">
      <w:pPr>
        <w:pStyle w:val="LabStepCodeBlock"/>
      </w:pPr>
      <w:r w:rsidRPr="007C36A1">
        <w:t>Set</w:t>
      </w:r>
      <w:r>
        <w:t>-</w:t>
      </w:r>
      <w:r w:rsidRPr="0035568E">
        <w:t>Location</w:t>
      </w:r>
      <w:r>
        <w:t xml:space="preserve"> </w:t>
      </w:r>
      <w:r w:rsidR="00D12443">
        <w:t>“</w:t>
      </w:r>
      <w:r>
        <w:t>[[LAB FILES]]</w:t>
      </w:r>
      <w:r w:rsidRPr="00364378">
        <w:t>\</w:t>
      </w:r>
      <w:r w:rsidR="00D12443">
        <w:t>Starter Files\”</w:t>
      </w:r>
    </w:p>
    <w:p w:rsidR="00814097" w:rsidRDefault="00814097" w:rsidP="00814097">
      <w:pPr>
        <w:pStyle w:val="LabStepNumbered"/>
      </w:pPr>
      <w:r>
        <w:t>The current folder of the Windows PowerShell console should now be located in a folder that has several Windows PowerShell scripts (</w:t>
      </w:r>
      <w:r w:rsidRPr="00983614">
        <w:rPr>
          <w:rStyle w:val="InlindeCode"/>
        </w:rPr>
        <w:t>*.ps1</w:t>
      </w:r>
      <w:r>
        <w:t xml:space="preserve"> files) that will be used in this lab. Type the following command which uses the </w:t>
      </w:r>
      <w:r w:rsidRPr="0035568E">
        <w:rPr>
          <w:rStyle w:val="strongChar"/>
        </w:rPr>
        <w:t>Get-</w:t>
      </w:r>
      <w:proofErr w:type="spellStart"/>
      <w:r w:rsidRPr="0035568E">
        <w:rPr>
          <w:rStyle w:val="strongChar"/>
        </w:rPr>
        <w:t>ChildItem</w:t>
      </w:r>
      <w:proofErr w:type="spellEnd"/>
      <w:r>
        <w:t xml:space="preserve"> </w:t>
      </w:r>
      <w:proofErr w:type="spellStart"/>
      <w:r>
        <w:t>cmdlet</w:t>
      </w:r>
      <w:proofErr w:type="spellEnd"/>
      <w:r>
        <w:t xml:space="preserve"> and passes no parameters and press </w:t>
      </w:r>
      <w:r w:rsidR="00B87132" w:rsidRPr="00EC18B7">
        <w:rPr>
          <w:rStyle w:val="InlindeCode"/>
        </w:rPr>
        <w:t>[Enter]</w:t>
      </w:r>
      <w:r>
        <w:rPr>
          <w:rStyle w:val="InlindeCode"/>
        </w:rPr>
        <w:t xml:space="preserve"> </w:t>
      </w:r>
      <w:r>
        <w:t>to see a listing of all the .ps1 files in this folder.</w:t>
      </w:r>
    </w:p>
    <w:p w:rsidR="00814097" w:rsidRDefault="00814097" w:rsidP="00814097">
      <w:pPr>
        <w:pStyle w:val="LabStepCodeBlock"/>
      </w:pPr>
      <w:r>
        <w:t>Get-ChildItem</w:t>
      </w:r>
    </w:p>
    <w:p w:rsidR="00814097" w:rsidRDefault="00814097" w:rsidP="00814097">
      <w:pPr>
        <w:pStyle w:val="LabStepNumbered"/>
      </w:pPr>
      <w:r>
        <w:t xml:space="preserve">Type in the following command to open Notepad and the script named </w:t>
      </w:r>
      <w:r w:rsidRPr="00983614">
        <w:rPr>
          <w:rStyle w:val="InlindeCode"/>
        </w:rPr>
        <w:t>Hello.ps1</w:t>
      </w:r>
      <w:r>
        <w:t xml:space="preserve">. Press </w:t>
      </w:r>
      <w:r w:rsidR="00B87132" w:rsidRPr="00EC18B7">
        <w:rPr>
          <w:rStyle w:val="InlindeCode"/>
        </w:rPr>
        <w:t>[Enter]</w:t>
      </w:r>
      <w:r>
        <w:t xml:space="preserve"> after typing the command to execute it.</w:t>
      </w:r>
    </w:p>
    <w:p w:rsidR="00814097" w:rsidRPr="00B84304" w:rsidRDefault="00814097" w:rsidP="00814097">
      <w:pPr>
        <w:pStyle w:val="LabStepCodeBlock"/>
      </w:pPr>
      <w:r w:rsidRPr="00B84304">
        <w:t>Notepad Hello.ps1</w:t>
      </w:r>
    </w:p>
    <w:p w:rsidR="00814097" w:rsidRDefault="00814097" w:rsidP="00814097">
      <w:pPr>
        <w:pStyle w:val="LabStepNumbered"/>
      </w:pPr>
      <w:r>
        <w:t xml:space="preserve">After examining the Windows PowerShell code inside </w:t>
      </w:r>
      <w:r w:rsidRPr="00983614">
        <w:rPr>
          <w:rStyle w:val="InlindeCode"/>
        </w:rPr>
        <w:t>Hello.ps1</w:t>
      </w:r>
      <w:r>
        <w:t xml:space="preserve">, </w:t>
      </w:r>
      <w:r w:rsidR="00D12443">
        <w:t xml:space="preserve">close Notepad and </w:t>
      </w:r>
      <w:r>
        <w:t xml:space="preserve">attempt to run it by typing </w:t>
      </w:r>
      <w:r w:rsidRPr="00983614">
        <w:rPr>
          <w:rStyle w:val="InlindeCode"/>
        </w:rPr>
        <w:t>.\Hello.ps1</w:t>
      </w:r>
      <w:r>
        <w:t xml:space="preserve"> and pressing </w:t>
      </w:r>
      <w:r w:rsidR="00B87132" w:rsidRPr="00EC18B7">
        <w:rPr>
          <w:rStyle w:val="InlindeCode"/>
        </w:rPr>
        <w:t>[Enter]</w:t>
      </w:r>
      <w:r w:rsidRPr="0035568E">
        <w:rPr>
          <w:rStyle w:val="strongChar"/>
        </w:rPr>
        <w:t>.</w:t>
      </w:r>
      <w:r>
        <w:t xml:space="preserve"> If the Windows PowerShell scripting support on your VM still has the default execution policy of restricted, the script will not run at all. If the execution policy has been changed to unrestricted, the console will prompt you whether to run the script or not. When writing and testing Windows PowerShell scripts, it is easiest to change the execution policy to Bypass so that scripts can freely run without any user prompts. Type the following command and press </w:t>
      </w:r>
      <w:r w:rsidR="00B87132" w:rsidRPr="00EC18B7">
        <w:rPr>
          <w:rStyle w:val="InlindeCode"/>
        </w:rPr>
        <w:t>[Enter]</w:t>
      </w:r>
      <w:r w:rsidR="00B87132">
        <w:rPr>
          <w:rStyle w:val="InlindeCode"/>
        </w:rPr>
        <w:t xml:space="preserve"> </w:t>
      </w:r>
      <w:r w:rsidR="003D249B" w:rsidRPr="00983614">
        <w:rPr>
          <w:rStyle w:val="InlindeCode"/>
          <w:b w:val="0"/>
        </w:rPr>
        <w:t>twice</w:t>
      </w:r>
      <w:r w:rsidR="003D249B">
        <w:rPr>
          <w:rStyle w:val="InlindeCode"/>
        </w:rPr>
        <w:t xml:space="preserve"> </w:t>
      </w:r>
      <w:r>
        <w:t>to enable scripting support.</w:t>
      </w:r>
      <w:r w:rsidR="003D249B">
        <w:t xml:space="preserve">  </w:t>
      </w:r>
    </w:p>
    <w:p w:rsidR="00814097" w:rsidRDefault="00814097" w:rsidP="00814097">
      <w:pPr>
        <w:pStyle w:val="LabStepCodeBlock"/>
      </w:pPr>
      <w:r>
        <w:t>Set-ExecutionPolicy ByPass</w:t>
      </w:r>
    </w:p>
    <w:p w:rsidR="00814097" w:rsidRDefault="00814097" w:rsidP="00814097">
      <w:pPr>
        <w:pStyle w:val="LabStepNumbered"/>
      </w:pPr>
      <w:r>
        <w:t xml:space="preserve">Now, try to run the script named </w:t>
      </w:r>
      <w:r w:rsidRPr="00983614">
        <w:rPr>
          <w:rStyle w:val="InlindeCode"/>
        </w:rPr>
        <w:t>Hello.ps1</w:t>
      </w:r>
      <w:r>
        <w:t xml:space="preserve"> a second time by attempt to run it by typing </w:t>
      </w:r>
      <w:r w:rsidRPr="00983614">
        <w:rPr>
          <w:rStyle w:val="InlindeCode"/>
        </w:rPr>
        <w:t>.\Hello.ps1</w:t>
      </w:r>
      <w:r w:rsidRPr="007508B5">
        <w:rPr>
          <w:rStyle w:val="InlindeCode"/>
        </w:rPr>
        <w:t xml:space="preserve"> </w:t>
      </w:r>
      <w:r>
        <w:t xml:space="preserve">and pressing </w:t>
      </w:r>
      <w:r w:rsidRPr="00983614">
        <w:rPr>
          <w:rStyle w:val="InlindeCode"/>
        </w:rPr>
        <w:t>[Enter]</w:t>
      </w:r>
      <w:r>
        <w:t>. You should now see the script is able to run and output a simple message to the Windows PowerShell console.</w:t>
      </w:r>
    </w:p>
    <w:p w:rsidR="0052006A" w:rsidRDefault="0052006A" w:rsidP="00983614">
      <w:pPr>
        <w:pStyle w:val="LabExerciseText"/>
      </w:pPr>
      <w:r>
        <w:t xml:space="preserve">In this exercise you ran your first Windows PowerShell </w:t>
      </w:r>
      <w:proofErr w:type="spellStart"/>
      <w:r>
        <w:t>cmdlets</w:t>
      </w:r>
      <w:proofErr w:type="spellEnd"/>
      <w:r>
        <w:t xml:space="preserve"> and scripts.</w:t>
      </w:r>
    </w:p>
    <w:p w:rsidR="00814097" w:rsidRPr="00AB0146" w:rsidRDefault="00814097" w:rsidP="00F72767">
      <w:pPr>
        <w:pStyle w:val="Heading3"/>
      </w:pPr>
      <w:r>
        <w:lastRenderedPageBreak/>
        <w:t xml:space="preserve">Exercise 2: Writing </w:t>
      </w:r>
      <w:r w:rsidR="00016BBD">
        <w:t xml:space="preserve">and Debugging </w:t>
      </w:r>
      <w:r>
        <w:t>Windows PowerShell Scripts</w:t>
      </w:r>
    </w:p>
    <w:p w:rsidR="00F70B80" w:rsidRDefault="00F70B80" w:rsidP="00983614">
      <w:pPr>
        <w:pStyle w:val="LabExerciseText"/>
      </w:pPr>
      <w:r>
        <w:t>In this exercise you will write and debug your first Windows PowerShell scripts.</w:t>
      </w:r>
    </w:p>
    <w:p w:rsidR="00814097" w:rsidRPr="00905E0D" w:rsidRDefault="00814097" w:rsidP="00814097">
      <w:pPr>
        <w:pStyle w:val="LabStepNumbered"/>
        <w:numPr>
          <w:ilvl w:val="0"/>
          <w:numId w:val="38"/>
        </w:numPr>
      </w:pPr>
      <w:r>
        <w:t xml:space="preserve">Now it's time to move to a better script editor. Open the </w:t>
      </w:r>
      <w:r w:rsidRPr="0035568E">
        <w:rPr>
          <w:rStyle w:val="strongChar"/>
        </w:rPr>
        <w:t>Windows PowerShell ISE</w:t>
      </w:r>
      <w:r>
        <w:t xml:space="preserve"> from the Windows </w:t>
      </w:r>
      <w:r w:rsidRPr="0035568E">
        <w:rPr>
          <w:rStyle w:val="strongChar"/>
        </w:rPr>
        <w:t>Start</w:t>
      </w:r>
      <w:r>
        <w:t xml:space="preserve"> menu. The shortcut can be found at </w:t>
      </w:r>
      <w:r w:rsidRPr="00814097">
        <w:rPr>
          <w:b/>
        </w:rPr>
        <w:t xml:space="preserve">Start » All Programs » Accessories » Windows PowerShell » </w:t>
      </w:r>
      <w:r w:rsidRPr="0035568E">
        <w:rPr>
          <w:rStyle w:val="strongChar"/>
        </w:rPr>
        <w:t>Windows PowerShell ISE</w:t>
      </w:r>
      <w:r>
        <w:t xml:space="preserve"> </w:t>
      </w:r>
      <w:r w:rsidRPr="003E2F56">
        <w:t>as shown below.</w:t>
      </w:r>
      <w:r w:rsidRPr="00814097">
        <w:rPr>
          <w:b/>
        </w:rPr>
        <w:t xml:space="preserve"> </w:t>
      </w:r>
    </w:p>
    <w:p w:rsidR="00814097" w:rsidRPr="00905E0D" w:rsidRDefault="00814097" w:rsidP="00814097">
      <w:pPr>
        <w:pStyle w:val="LabExerciseCallout"/>
      </w:pPr>
      <w:r w:rsidRPr="00905E0D">
        <w:t>ISE</w:t>
      </w:r>
      <w:r>
        <w:t xml:space="preserve"> =</w:t>
      </w:r>
      <w:r w:rsidRPr="00905E0D">
        <w:t xml:space="preserve"> I</w:t>
      </w:r>
      <w:r>
        <w:t>ntegrated Scripting Environment</w:t>
      </w:r>
    </w:p>
    <w:p w:rsidR="00814097" w:rsidRDefault="00814097" w:rsidP="00814097">
      <w:pPr>
        <w:pStyle w:val="LabStepScreenshot"/>
      </w:pPr>
      <w:r>
        <w:rPr>
          <w:noProof/>
        </w:rPr>
        <w:drawing>
          <wp:inline distT="0" distB="0" distL="0" distR="0" wp14:anchorId="023D642F" wp14:editId="083916D3">
            <wp:extent cx="1752184" cy="214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1601" cy="2144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14097" w:rsidRDefault="00814097" w:rsidP="00814097">
      <w:pPr>
        <w:pStyle w:val="LabStepNumbered"/>
      </w:pPr>
      <w:r>
        <w:t xml:space="preserve">Open </w:t>
      </w:r>
      <w:r w:rsidRPr="00983614">
        <w:rPr>
          <w:rStyle w:val="InlindeCode"/>
        </w:rPr>
        <w:t>Hello.ps1</w:t>
      </w:r>
      <w:r>
        <w:t xml:space="preserve"> once again in the Windows PowerShell ISE. Drop down the </w:t>
      </w:r>
      <w:r w:rsidRPr="00905E0D">
        <w:rPr>
          <w:b/>
        </w:rPr>
        <w:t>Debug</w:t>
      </w:r>
      <w:r>
        <w:t xml:space="preserve"> menu and you should see it gives you the ability to run and debug the code inside a Windows PowerShell script. Execute </w:t>
      </w:r>
      <w:r w:rsidRPr="00983614">
        <w:rPr>
          <w:rStyle w:val="InlindeCode"/>
        </w:rPr>
        <w:t>Hello.ps1</w:t>
      </w:r>
      <w:r>
        <w:t xml:space="preserve"> by pressing </w:t>
      </w:r>
      <w:r w:rsidRPr="00983614">
        <w:rPr>
          <w:rStyle w:val="InlindeCode"/>
        </w:rPr>
        <w:t>[F5]</w:t>
      </w:r>
      <w:r>
        <w:t xml:space="preserve"> and examine the output.</w:t>
      </w:r>
    </w:p>
    <w:p w:rsidR="00814097" w:rsidRDefault="00814097" w:rsidP="00814097">
      <w:pPr>
        <w:pStyle w:val="LabStepNumbered"/>
      </w:pPr>
      <w:r>
        <w:t xml:space="preserve">Make a small change to the text message inside </w:t>
      </w:r>
      <w:r w:rsidRPr="00983614">
        <w:rPr>
          <w:rStyle w:val="InlindeCode"/>
        </w:rPr>
        <w:t>Hello.ps1</w:t>
      </w:r>
      <w:r>
        <w:t xml:space="preserve"> that is assigned to the variable named </w:t>
      </w:r>
      <w:r w:rsidRPr="00983614">
        <w:rPr>
          <w:rStyle w:val="InlindeCode"/>
        </w:rPr>
        <w:t>$</w:t>
      </w:r>
      <w:proofErr w:type="spellStart"/>
      <w:r w:rsidRPr="00983614">
        <w:rPr>
          <w:rStyle w:val="InlindeCode"/>
        </w:rPr>
        <w:t>HelloMessage</w:t>
      </w:r>
      <w:proofErr w:type="spellEnd"/>
      <w:r>
        <w:t xml:space="preserve"> and save your work. </w:t>
      </w:r>
    </w:p>
    <w:p w:rsidR="00814097" w:rsidRDefault="00814097" w:rsidP="00814097">
      <w:pPr>
        <w:pStyle w:val="LabStepCodeBlock"/>
      </w:pPr>
      <w:r>
        <w:t>$HelloMessage = "Sample message"</w:t>
      </w:r>
    </w:p>
    <w:p w:rsidR="00814097" w:rsidRPr="007508B5" w:rsidRDefault="00814097" w:rsidP="00814097">
      <w:pPr>
        <w:pStyle w:val="LabStepCodeBlock"/>
        <w:rPr>
          <w:color w:val="808080" w:themeColor="background1" w:themeShade="80"/>
        </w:rPr>
      </w:pPr>
      <w:r w:rsidRPr="007508B5">
        <w:rPr>
          <w:color w:val="808080" w:themeColor="background1" w:themeShade="80"/>
        </w:rPr>
        <w:t>Write-Host "-----------------------------------"</w:t>
      </w:r>
    </w:p>
    <w:p w:rsidR="00814097" w:rsidRPr="007508B5" w:rsidRDefault="00814097" w:rsidP="00814097">
      <w:pPr>
        <w:pStyle w:val="LabStepCodeBlock"/>
        <w:rPr>
          <w:color w:val="808080" w:themeColor="background1" w:themeShade="80"/>
        </w:rPr>
      </w:pPr>
      <w:r w:rsidRPr="007508B5">
        <w:rPr>
          <w:color w:val="808080" w:themeColor="background1" w:themeShade="80"/>
        </w:rPr>
        <w:t>Write-Host "Hello World of Powershell Scripting"</w:t>
      </w:r>
    </w:p>
    <w:p w:rsidR="00814097" w:rsidRPr="007508B5" w:rsidRDefault="00814097" w:rsidP="00814097">
      <w:pPr>
        <w:pStyle w:val="LabStepCodeBlock"/>
        <w:rPr>
          <w:color w:val="808080" w:themeColor="background1" w:themeShade="80"/>
        </w:rPr>
      </w:pPr>
      <w:r w:rsidRPr="007508B5">
        <w:rPr>
          <w:color w:val="808080" w:themeColor="background1" w:themeShade="80"/>
        </w:rPr>
        <w:t>Write-Host "Host name: "$(Get-Item env:\computerName).value</w:t>
      </w:r>
    </w:p>
    <w:p w:rsidR="00814097" w:rsidRPr="00983614" w:rsidRDefault="00814097" w:rsidP="00814097">
      <w:pPr>
        <w:pStyle w:val="LabStepCodeBlock"/>
        <w:rPr>
          <w:color w:val="808080" w:themeColor="background1" w:themeShade="80"/>
        </w:rPr>
      </w:pPr>
      <w:r w:rsidRPr="00983614">
        <w:rPr>
          <w:color w:val="808080" w:themeColor="background1" w:themeShade="80"/>
        </w:rPr>
        <w:t>Write-Host $HelloMessage</w:t>
      </w:r>
    </w:p>
    <w:p w:rsidR="00814097" w:rsidRPr="007508B5" w:rsidRDefault="00814097" w:rsidP="00814097">
      <w:pPr>
        <w:pStyle w:val="LabStepCodeBlock"/>
        <w:rPr>
          <w:color w:val="808080" w:themeColor="background1" w:themeShade="80"/>
        </w:rPr>
      </w:pPr>
      <w:r w:rsidRPr="007508B5">
        <w:rPr>
          <w:color w:val="808080" w:themeColor="background1" w:themeShade="80"/>
        </w:rPr>
        <w:t>Write-Host "-----------------------------------"</w:t>
      </w:r>
    </w:p>
    <w:p w:rsidR="00814097" w:rsidRDefault="00814097" w:rsidP="003303F7">
      <w:pPr>
        <w:pStyle w:val="LabStepNumbered"/>
        <w:numPr>
          <w:ilvl w:val="0"/>
          <w:numId w:val="0"/>
        </w:numPr>
        <w:ind w:left="360"/>
      </w:pPr>
      <w:r>
        <w:t xml:space="preserve">Run </w:t>
      </w:r>
      <w:r w:rsidRPr="00983614">
        <w:rPr>
          <w:rStyle w:val="InlindeCode"/>
        </w:rPr>
        <w:t>Hello.ps1</w:t>
      </w:r>
      <w:r>
        <w:t xml:space="preserve"> one more time in the Windows PowerShell console. You should see your changes and also observe how easy it is to edit and run Windows PowerShell scripts.</w:t>
      </w:r>
    </w:p>
    <w:p w:rsidR="00814097" w:rsidRDefault="00814097" w:rsidP="00814097">
      <w:pPr>
        <w:pStyle w:val="LabStepNumbered"/>
      </w:pPr>
      <w:r>
        <w:t xml:space="preserve">Now, it's time to practice debugging and single stepping through a Windows PowerShell script. Set a breakpoint by right-clicking a line and selecting </w:t>
      </w:r>
      <w:r w:rsidRPr="0035568E">
        <w:rPr>
          <w:rStyle w:val="strongChar"/>
        </w:rPr>
        <w:t>Toggle Breakpoint</w:t>
      </w:r>
      <w:r>
        <w:t xml:space="preserve"> or by pressing </w:t>
      </w:r>
      <w:r w:rsidRPr="00983614">
        <w:rPr>
          <w:rStyle w:val="InlindeCode"/>
        </w:rPr>
        <w:t>[F9]</w:t>
      </w:r>
      <w:r>
        <w:t xml:space="preserve"> in the first line in </w:t>
      </w:r>
      <w:r w:rsidRPr="00983614">
        <w:rPr>
          <w:rStyle w:val="InlindeCode"/>
        </w:rPr>
        <w:t>Hello.ps1</w:t>
      </w:r>
      <w:r>
        <w:t xml:space="preserve">. Now, press </w:t>
      </w:r>
      <w:r w:rsidRPr="00983614">
        <w:rPr>
          <w:rStyle w:val="InlindeCode"/>
        </w:rPr>
        <w:t>[F5]</w:t>
      </w:r>
      <w:r>
        <w:t xml:space="preserve"> to begin execution. The execution should stop and the breakpoint you set. Now, </w:t>
      </w:r>
      <w:r w:rsidR="003D249B">
        <w:t xml:space="preserve">press </w:t>
      </w:r>
      <w:r w:rsidRPr="00983614">
        <w:rPr>
          <w:rStyle w:val="InlindeCode"/>
        </w:rPr>
        <w:t>[F11]</w:t>
      </w:r>
      <w:r>
        <w:t xml:space="preserve"> repeatedly to single step through the remaining lines of code inside the script.</w:t>
      </w:r>
    </w:p>
    <w:p w:rsidR="00016BBD" w:rsidRPr="00AB0146" w:rsidRDefault="00016BBD" w:rsidP="00F72767">
      <w:pPr>
        <w:pStyle w:val="Heading3"/>
      </w:pPr>
      <w:r>
        <w:t xml:space="preserve">Exercise 3: Using </w:t>
      </w:r>
      <w:proofErr w:type="spellStart"/>
      <w:r>
        <w:t>Cmdlets</w:t>
      </w:r>
      <w:proofErr w:type="spellEnd"/>
      <w:r>
        <w:t xml:space="preserve"> from the </w:t>
      </w:r>
      <w:proofErr w:type="spellStart"/>
      <w:r>
        <w:t>Microsoft.SharePoint.PowerShell</w:t>
      </w:r>
      <w:proofErr w:type="spellEnd"/>
      <w:r>
        <w:t xml:space="preserve"> Snap-in</w:t>
      </w:r>
    </w:p>
    <w:p w:rsidR="00741636" w:rsidRDefault="00741636" w:rsidP="00741636">
      <w:pPr>
        <w:pStyle w:val="LabExerciseCallout"/>
      </w:pPr>
      <w:r>
        <w:t xml:space="preserve">In this exercise you will learn what the </w:t>
      </w:r>
      <w:proofErr w:type="spellStart"/>
      <w:r w:rsidRPr="00983614">
        <w:rPr>
          <w:rStyle w:val="InlindeCode"/>
        </w:rPr>
        <w:t>Microsoft.SharePoint.PowerShell</w:t>
      </w:r>
      <w:proofErr w:type="spellEnd"/>
      <w:r>
        <w:t xml:space="preserve"> snap-in has to offer and how to use </w:t>
      </w:r>
      <w:proofErr w:type="spellStart"/>
      <w:r w:rsidR="00F42BB0">
        <w:t>c</w:t>
      </w:r>
      <w:r>
        <w:t>mdlets</w:t>
      </w:r>
      <w:proofErr w:type="spellEnd"/>
      <w:r>
        <w:t xml:space="preserve"> from this snap-in.</w:t>
      </w:r>
    </w:p>
    <w:p w:rsidR="00814097" w:rsidRDefault="00814097" w:rsidP="00016BBD">
      <w:pPr>
        <w:pStyle w:val="LabStepNumbered"/>
        <w:numPr>
          <w:ilvl w:val="0"/>
          <w:numId w:val="39"/>
        </w:numPr>
      </w:pPr>
      <w:r>
        <w:t xml:space="preserve">Open the script named </w:t>
      </w:r>
      <w:r w:rsidRPr="00983614">
        <w:rPr>
          <w:rStyle w:val="InlindeCode"/>
        </w:rPr>
        <w:t>LoadSharePointSnapin.ps1</w:t>
      </w:r>
      <w:r>
        <w:t xml:space="preserve">. Examine the PowerShell script code inside. There is call to the </w:t>
      </w:r>
      <w:r w:rsidRPr="00983614">
        <w:rPr>
          <w:rStyle w:val="InlindeCode"/>
        </w:rPr>
        <w:t>Add-</w:t>
      </w:r>
      <w:proofErr w:type="spellStart"/>
      <w:r w:rsidRPr="00983614">
        <w:rPr>
          <w:rStyle w:val="InlindeCode"/>
        </w:rPr>
        <w:t>PSSnapin</w:t>
      </w:r>
      <w:proofErr w:type="spellEnd"/>
      <w:r>
        <w:t xml:space="preserve"> </w:t>
      </w:r>
      <w:proofErr w:type="spellStart"/>
      <w:r>
        <w:t>cmdlet</w:t>
      </w:r>
      <w:proofErr w:type="spellEnd"/>
      <w:r>
        <w:t xml:space="preserve"> that loads the snap-in for SharePoint 2010 named </w:t>
      </w:r>
      <w:proofErr w:type="spellStart"/>
      <w:r w:rsidRPr="00983614">
        <w:rPr>
          <w:rStyle w:val="InlindeCode"/>
        </w:rPr>
        <w:t>Microsoft.SharePoint.Powershell</w:t>
      </w:r>
      <w:proofErr w:type="spellEnd"/>
      <w:r>
        <w:t xml:space="preserve">. </w:t>
      </w:r>
      <w:r w:rsidR="002C0B5A">
        <w:t xml:space="preserve">This snap-in contains a lot of SharePoint 2010 related </w:t>
      </w:r>
      <w:proofErr w:type="spellStart"/>
      <w:r w:rsidR="002C0B5A">
        <w:t>cmdlets</w:t>
      </w:r>
      <w:proofErr w:type="spellEnd"/>
      <w:r w:rsidR="002C0B5A">
        <w:t xml:space="preserve">. A </w:t>
      </w:r>
      <w:proofErr w:type="spellStart"/>
      <w:r w:rsidR="002C0B5A">
        <w:t>cmdlet</w:t>
      </w:r>
      <w:proofErr w:type="spellEnd"/>
      <w:r w:rsidR="002C0B5A">
        <w:t xml:space="preserve"> is a set of PowerShell statements that are needed to execute a desired functionality.</w:t>
      </w:r>
    </w:p>
    <w:p w:rsidR="00814097" w:rsidRDefault="00814097" w:rsidP="00814097">
      <w:pPr>
        <w:pStyle w:val="LabStepNumbered"/>
      </w:pPr>
      <w:r>
        <w:t xml:space="preserve">Now, leave the Windows PowerShell ISE and return the PowerShell console window. Run script by typing </w:t>
      </w:r>
      <w:r w:rsidRPr="00983614">
        <w:rPr>
          <w:rStyle w:val="InlindeCode"/>
        </w:rPr>
        <w:t>.\LoadSharePointSnapin.ps1</w:t>
      </w:r>
      <w:r>
        <w:t xml:space="preserve"> and pressing </w:t>
      </w:r>
      <w:r w:rsidRPr="00983614">
        <w:rPr>
          <w:rStyle w:val="InlindeCode"/>
        </w:rPr>
        <w:t>[Enter]</w:t>
      </w:r>
      <w:r w:rsidRPr="0035568E">
        <w:rPr>
          <w:rStyle w:val="strongChar"/>
        </w:rPr>
        <w:t>.</w:t>
      </w:r>
      <w:r>
        <w:t xml:space="preserve"> At this point, you can call the </w:t>
      </w:r>
      <w:proofErr w:type="spellStart"/>
      <w:r>
        <w:t>cmdlets</w:t>
      </w:r>
      <w:proofErr w:type="spellEnd"/>
      <w:r>
        <w:t xml:space="preserve"> provided by the </w:t>
      </w:r>
      <w:proofErr w:type="spellStart"/>
      <w:r w:rsidRPr="00983614">
        <w:rPr>
          <w:rStyle w:val="InlindeCode"/>
        </w:rPr>
        <w:t>Microsoft.SharePoint.PowerShell</w:t>
      </w:r>
      <w:proofErr w:type="spellEnd"/>
      <w:r>
        <w:t xml:space="preserve"> snap-in.</w:t>
      </w:r>
    </w:p>
    <w:p w:rsidR="00814097" w:rsidRDefault="00814097" w:rsidP="00814097">
      <w:pPr>
        <w:pStyle w:val="LabStepNumbered"/>
      </w:pPr>
      <w:r>
        <w:lastRenderedPageBreak/>
        <w:t xml:space="preserve">Run the </w:t>
      </w:r>
      <w:r w:rsidRPr="00983614">
        <w:rPr>
          <w:rStyle w:val="InlindeCode"/>
        </w:rPr>
        <w:t>Get-Command</w:t>
      </w:r>
      <w:r>
        <w:t xml:space="preserve"> </w:t>
      </w:r>
      <w:proofErr w:type="spellStart"/>
      <w:r>
        <w:t>cmdlet</w:t>
      </w:r>
      <w:proofErr w:type="spellEnd"/>
      <w:r>
        <w:t xml:space="preserve"> with the following parameter and press return to see a listing of all the </w:t>
      </w:r>
      <w:proofErr w:type="spellStart"/>
      <w:r>
        <w:t>cmdlet</w:t>
      </w:r>
      <w:proofErr w:type="spellEnd"/>
      <w:r>
        <w:t xml:space="preserve"> included with the </w:t>
      </w:r>
      <w:proofErr w:type="spellStart"/>
      <w:r w:rsidRPr="00983614">
        <w:rPr>
          <w:rStyle w:val="InlindeCode"/>
        </w:rPr>
        <w:t>Microsoft.SharePoint.PowerShell</w:t>
      </w:r>
      <w:proofErr w:type="spellEnd"/>
      <w:r>
        <w:t xml:space="preserve"> snap-in.</w:t>
      </w:r>
    </w:p>
    <w:p w:rsidR="00814097" w:rsidRDefault="00814097" w:rsidP="00814097">
      <w:pPr>
        <w:pStyle w:val="LabStepCodeBlock"/>
      </w:pPr>
      <w:r w:rsidRPr="00C136A9">
        <w:t>Get-Command -PSSnapin Mi</w:t>
      </w:r>
      <w:r>
        <w:t>crosoft.SharePoint.PowerShell</w:t>
      </w:r>
    </w:p>
    <w:p w:rsidR="00814097" w:rsidRDefault="00814097" w:rsidP="00814097">
      <w:pPr>
        <w:pStyle w:val="LabStepNumbered"/>
      </w:pPr>
      <w:r>
        <w:t xml:space="preserve">In the last step, there are too many </w:t>
      </w:r>
      <w:proofErr w:type="spellStart"/>
      <w:r w:rsidRPr="00983614">
        <w:t>cmdlets</w:t>
      </w:r>
      <w:proofErr w:type="spellEnd"/>
      <w:r w:rsidRPr="00983614">
        <w:t xml:space="preserve"> in</w:t>
      </w:r>
      <w:r w:rsidRPr="0035568E">
        <w:rPr>
          <w:rStyle w:val="strongChar"/>
        </w:rPr>
        <w:t xml:space="preserve"> </w:t>
      </w:r>
      <w:proofErr w:type="spellStart"/>
      <w:r w:rsidRPr="00983614">
        <w:rPr>
          <w:rStyle w:val="InlindeCode"/>
        </w:rPr>
        <w:t>Microsoft.SharePoint.PowerShell</w:t>
      </w:r>
      <w:proofErr w:type="spellEnd"/>
      <w:r>
        <w:t xml:space="preserve"> to be able to see them all at once in the console windows. Try running the </w:t>
      </w:r>
      <w:r w:rsidRPr="00983614">
        <w:rPr>
          <w:rStyle w:val="InlindeCode"/>
        </w:rPr>
        <w:t>Get-Command</w:t>
      </w:r>
      <w:r>
        <w:t xml:space="preserve"> </w:t>
      </w:r>
      <w:proofErr w:type="spellStart"/>
      <w:r>
        <w:t>cmdlet</w:t>
      </w:r>
      <w:proofErr w:type="spellEnd"/>
      <w:r>
        <w:t xml:space="preserve"> again but this time requesting only the </w:t>
      </w:r>
      <w:proofErr w:type="spellStart"/>
      <w:r>
        <w:t>cmdlets</w:t>
      </w:r>
      <w:proofErr w:type="spellEnd"/>
      <w:r>
        <w:t xml:space="preserve"> based on the </w:t>
      </w:r>
      <w:proofErr w:type="spellStart"/>
      <w:r>
        <w:t>cmdlet</w:t>
      </w:r>
      <w:proofErr w:type="spellEnd"/>
      <w:r>
        <w:t xml:space="preserve"> verb of </w:t>
      </w:r>
      <w:r w:rsidRPr="0035568E">
        <w:rPr>
          <w:rStyle w:val="strongChar"/>
        </w:rPr>
        <w:t>Get</w:t>
      </w:r>
      <w:r>
        <w:t>.</w:t>
      </w:r>
    </w:p>
    <w:p w:rsidR="00814097" w:rsidRDefault="00814097" w:rsidP="00814097">
      <w:pPr>
        <w:pStyle w:val="LabStepCodeBlock"/>
      </w:pPr>
      <w:r w:rsidRPr="00C136A9">
        <w:t>Get-Command -PSSnapin Mi</w:t>
      </w:r>
      <w:r>
        <w:t>crosoft.SharePoint.PowerShell</w:t>
      </w:r>
      <w:r w:rsidRPr="00C136A9">
        <w:t xml:space="preserve"> -Verb Get</w:t>
      </w:r>
    </w:p>
    <w:p w:rsidR="00814097" w:rsidRDefault="00814097" w:rsidP="00814097">
      <w:pPr>
        <w:pStyle w:val="LabStepNumbered"/>
      </w:pPr>
      <w:r>
        <w:t xml:space="preserve">Run the </w:t>
      </w:r>
      <w:r w:rsidRPr="00983614">
        <w:rPr>
          <w:rStyle w:val="InlindeCode"/>
        </w:rPr>
        <w:t>Get-Command</w:t>
      </w:r>
      <w:r>
        <w:t xml:space="preserve"> again with the </w:t>
      </w:r>
      <w:r w:rsidRPr="00983614">
        <w:rPr>
          <w:rStyle w:val="InlindeCode"/>
        </w:rPr>
        <w:t>Verb</w:t>
      </w:r>
      <w:r>
        <w:t xml:space="preserve"> parameter and pipe the output to a new text file named </w:t>
      </w:r>
      <w:r w:rsidRPr="00983614">
        <w:rPr>
          <w:rStyle w:val="InlindeCode"/>
        </w:rPr>
        <w:t>SP2010Cmdlets.txt</w:t>
      </w:r>
      <w:r>
        <w:t>.</w:t>
      </w:r>
    </w:p>
    <w:p w:rsidR="00814097" w:rsidRDefault="00814097" w:rsidP="00814097">
      <w:pPr>
        <w:pStyle w:val="LabStepCodeBlock"/>
      </w:pPr>
      <w:r w:rsidRPr="00C136A9">
        <w:t>Get-Command -PSSnapin Micro</w:t>
      </w:r>
      <w:r>
        <w:t>soft.SharePoint.PowerShell –Verb Get | out-file –filepath “</w:t>
      </w:r>
      <w:r w:rsidR="002C02CE">
        <w:t>C</w:t>
      </w:r>
      <w:r>
        <w:t>:\</w:t>
      </w:r>
      <w:r w:rsidR="00F42BB0">
        <w:t>Student\</w:t>
      </w:r>
      <w:r>
        <w:t>SP2010</w:t>
      </w:r>
      <w:r w:rsidRPr="00C136A9">
        <w:t>Cmdlets.txt</w:t>
      </w:r>
      <w:r>
        <w:t>”</w:t>
      </w:r>
    </w:p>
    <w:p w:rsidR="00814097" w:rsidRDefault="00814097" w:rsidP="00814097">
      <w:pPr>
        <w:pStyle w:val="LabStepNumbered"/>
      </w:pPr>
      <w:r>
        <w:t xml:space="preserve">Open </w:t>
      </w:r>
      <w:r w:rsidRPr="00983614">
        <w:rPr>
          <w:rStyle w:val="InlindeCode"/>
        </w:rPr>
        <w:t>SP2010Cmdlets.txt</w:t>
      </w:r>
      <w:r>
        <w:t xml:space="preserve"> with Notepad using the following command to inspect the </w:t>
      </w:r>
      <w:proofErr w:type="spellStart"/>
      <w:r>
        <w:t>cmdlets</w:t>
      </w:r>
      <w:proofErr w:type="spellEnd"/>
      <w:r>
        <w:t xml:space="preserve"> provided by the </w:t>
      </w:r>
      <w:proofErr w:type="spellStart"/>
      <w:r w:rsidRPr="00983614">
        <w:rPr>
          <w:rStyle w:val="InlindeCode"/>
        </w:rPr>
        <w:t>Microsoft.SharePoint.PowerShell</w:t>
      </w:r>
      <w:proofErr w:type="spellEnd"/>
      <w:r>
        <w:t xml:space="preserve"> snap-in.</w:t>
      </w:r>
    </w:p>
    <w:p w:rsidR="00814097" w:rsidRDefault="00814097" w:rsidP="00814097">
      <w:pPr>
        <w:pStyle w:val="LabStepCodeBlock"/>
      </w:pPr>
      <w:r>
        <w:t xml:space="preserve">Notepad </w:t>
      </w:r>
      <w:r w:rsidR="002C02CE">
        <w:t>C</w:t>
      </w:r>
      <w:r>
        <w:t>:\</w:t>
      </w:r>
      <w:r w:rsidR="00F42BB0">
        <w:t>Student\</w:t>
      </w:r>
      <w:r>
        <w:t>SP2010</w:t>
      </w:r>
      <w:r w:rsidRPr="00C136A9">
        <w:t>Cmdlets.txt</w:t>
      </w:r>
    </w:p>
    <w:p w:rsidR="0079171A" w:rsidRDefault="0079171A" w:rsidP="00814097">
      <w:pPr>
        <w:pStyle w:val="LabStepNumbered"/>
      </w:pPr>
      <w:r>
        <w:t xml:space="preserve">You can also get some help on </w:t>
      </w:r>
      <w:proofErr w:type="spellStart"/>
      <w:r>
        <w:t>cmdlets</w:t>
      </w:r>
      <w:proofErr w:type="spellEnd"/>
      <w:r>
        <w:t>. Type in the following:</w:t>
      </w:r>
    </w:p>
    <w:p w:rsidR="0079171A" w:rsidRDefault="0079171A" w:rsidP="0079171A">
      <w:pPr>
        <w:pStyle w:val="LabStepCodeBlock"/>
      </w:pPr>
      <w:r>
        <w:t>Get-Help New-SPSite</w:t>
      </w:r>
    </w:p>
    <w:p w:rsidR="0079171A" w:rsidRDefault="00487B30" w:rsidP="00487B30">
      <w:pPr>
        <w:pStyle w:val="LabStepNumbered"/>
      </w:pPr>
      <w:r>
        <w:t xml:space="preserve">Running this </w:t>
      </w:r>
      <w:proofErr w:type="spellStart"/>
      <w:r>
        <w:t>cmdlet</w:t>
      </w:r>
      <w:proofErr w:type="spellEnd"/>
      <w:r>
        <w:t xml:space="preserve"> </w:t>
      </w:r>
      <w:r w:rsidR="0079171A">
        <w:t xml:space="preserve">will </w:t>
      </w:r>
      <w:r>
        <w:t xml:space="preserve">display </w:t>
      </w:r>
      <w:r w:rsidR="0079171A">
        <w:t xml:space="preserve">information about the </w:t>
      </w:r>
      <w:r w:rsidR="0079171A" w:rsidRPr="00983614">
        <w:rPr>
          <w:rStyle w:val="InlindeCode"/>
        </w:rPr>
        <w:t>New-</w:t>
      </w:r>
      <w:proofErr w:type="spellStart"/>
      <w:r w:rsidR="0079171A" w:rsidRPr="00983614">
        <w:rPr>
          <w:rStyle w:val="InlindeCode"/>
        </w:rPr>
        <w:t>SPSite</w:t>
      </w:r>
      <w:proofErr w:type="spellEnd"/>
      <w:r w:rsidR="0079171A">
        <w:t xml:space="preserve"> </w:t>
      </w:r>
      <w:proofErr w:type="spellStart"/>
      <w:r w:rsidR="0079171A">
        <w:t>cmdlet</w:t>
      </w:r>
      <w:proofErr w:type="spellEnd"/>
      <w:r w:rsidR="0079171A">
        <w:t>.</w:t>
      </w:r>
      <w:r w:rsidR="00761E8F">
        <w:t xml:space="preserve"> It lists the different arguments that you can use to create a new SharePoint site. Each argument is listed within brackets ([]) and the data type of the argument is listed within “&lt;”.</w:t>
      </w:r>
    </w:p>
    <w:p w:rsidR="0079171A" w:rsidRDefault="002C02CE" w:rsidP="00487B30">
      <w:pPr>
        <w:pStyle w:val="LabStepScreenshot"/>
      </w:pPr>
      <w:r>
        <w:rPr>
          <w:noProof/>
        </w:rPr>
        <w:drawing>
          <wp:inline distT="0" distB="0" distL="0" distR="0" wp14:anchorId="112D5587" wp14:editId="1336E158">
            <wp:extent cx="4216108" cy="268371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3276" cy="2688275"/>
                    </a:xfrm>
                    <a:prstGeom prst="rect">
                      <a:avLst/>
                    </a:prstGeom>
                  </pic:spPr>
                </pic:pic>
              </a:graphicData>
            </a:graphic>
          </wp:inline>
        </w:drawing>
      </w:r>
    </w:p>
    <w:p w:rsidR="00B72E74" w:rsidRDefault="009A07BC" w:rsidP="00814097">
      <w:pPr>
        <w:pStyle w:val="LabStepNumbered"/>
      </w:pPr>
      <w:r>
        <w:t xml:space="preserve">Now enter </w:t>
      </w:r>
      <w:r w:rsidRPr="00983614">
        <w:rPr>
          <w:rStyle w:val="InlindeCode"/>
        </w:rPr>
        <w:t>Get-</w:t>
      </w:r>
      <w:proofErr w:type="spellStart"/>
      <w:r w:rsidRPr="00983614">
        <w:rPr>
          <w:rStyle w:val="InlindeCode"/>
        </w:rPr>
        <w:t>SPFarm</w:t>
      </w:r>
      <w:proofErr w:type="spellEnd"/>
      <w:r>
        <w:t>. The only thing you get is the name of the configuration database.</w:t>
      </w:r>
    </w:p>
    <w:p w:rsidR="009A07BC" w:rsidRDefault="005316B8" w:rsidP="00487B30">
      <w:pPr>
        <w:pStyle w:val="LabStepScreenshot"/>
      </w:pPr>
      <w:r w:rsidRPr="005316B8">
        <w:rPr>
          <w:noProof/>
        </w:rPr>
        <w:t xml:space="preserve"> </w:t>
      </w:r>
      <w:r>
        <w:rPr>
          <w:noProof/>
        </w:rPr>
        <w:drawing>
          <wp:inline distT="0" distB="0" distL="0" distR="0" wp14:anchorId="3B6FB83C" wp14:editId="47FBAE06">
            <wp:extent cx="4486276" cy="610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5716" cy="610482"/>
                    </a:xfrm>
                    <a:prstGeom prst="rect">
                      <a:avLst/>
                    </a:prstGeom>
                  </pic:spPr>
                </pic:pic>
              </a:graphicData>
            </a:graphic>
          </wp:inline>
        </w:drawing>
      </w:r>
    </w:p>
    <w:p w:rsidR="009A07BC" w:rsidRDefault="009A07BC" w:rsidP="00487B30">
      <w:pPr>
        <w:pStyle w:val="LabStepNumbered"/>
      </w:pPr>
      <w:r>
        <w:t xml:space="preserve">If you want to see all members available on the </w:t>
      </w:r>
      <w:proofErr w:type="spellStart"/>
      <w:r w:rsidRPr="00983614">
        <w:rPr>
          <w:rStyle w:val="InlindeCode"/>
        </w:rPr>
        <w:t>SPFarm</w:t>
      </w:r>
      <w:proofErr w:type="spellEnd"/>
      <w:r>
        <w:t xml:space="preserve"> object you can type the following:</w:t>
      </w:r>
    </w:p>
    <w:p w:rsidR="009A07BC" w:rsidRDefault="009A07BC" w:rsidP="009A07BC">
      <w:pPr>
        <w:pStyle w:val="LabStepCodeBlock"/>
      </w:pPr>
      <w:r>
        <w:t>Get-</w:t>
      </w:r>
      <w:r w:rsidR="00243993">
        <w:t xml:space="preserve">SPFarm </w:t>
      </w:r>
      <w:r>
        <w:t>| get-member | more</w:t>
      </w:r>
    </w:p>
    <w:p w:rsidR="009A07BC" w:rsidRDefault="009A07BC" w:rsidP="00487B30">
      <w:pPr>
        <w:pStyle w:val="LabStepNumbered"/>
      </w:pPr>
      <w:r>
        <w:lastRenderedPageBreak/>
        <w:t>This results in the following (the screenshot is not complete as the list of properties is much longer):</w:t>
      </w:r>
    </w:p>
    <w:p w:rsidR="009A07BC" w:rsidRDefault="00243993" w:rsidP="00487B30">
      <w:pPr>
        <w:pStyle w:val="LabStepScreenshot"/>
      </w:pPr>
      <w:r>
        <w:rPr>
          <w:noProof/>
        </w:rPr>
        <w:drawing>
          <wp:inline distT="0" distB="0" distL="0" distR="0" wp14:anchorId="1D5004B5" wp14:editId="21D15624">
            <wp:extent cx="4603530" cy="293770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6485" cy="2939587"/>
                    </a:xfrm>
                    <a:prstGeom prst="rect">
                      <a:avLst/>
                    </a:prstGeom>
                  </pic:spPr>
                </pic:pic>
              </a:graphicData>
            </a:graphic>
          </wp:inline>
        </w:drawing>
      </w:r>
    </w:p>
    <w:p w:rsidR="00F84912" w:rsidRDefault="002A0213" w:rsidP="00487B30">
      <w:pPr>
        <w:pStyle w:val="LabStepNumbered"/>
      </w:pPr>
      <w:r>
        <w:t>In this list you can also see which member is a property and which member is a method.</w:t>
      </w:r>
      <w:r w:rsidR="00243993">
        <w:t xml:space="preserve">  </w:t>
      </w:r>
      <w:r w:rsidR="00F84912">
        <w:t>If you want to see all the details, type the following:</w:t>
      </w:r>
    </w:p>
    <w:p w:rsidR="00F84912" w:rsidRDefault="00F84912" w:rsidP="00F84912">
      <w:pPr>
        <w:pStyle w:val="LabStepCodeBlock"/>
      </w:pPr>
      <w:r>
        <w:t>Get-</w:t>
      </w:r>
      <w:r w:rsidR="00243993">
        <w:t xml:space="preserve">SPFarm </w:t>
      </w:r>
      <w:r>
        <w:t>| Select *</w:t>
      </w:r>
    </w:p>
    <w:p w:rsidR="009A07BC" w:rsidRDefault="002A0213" w:rsidP="00814097">
      <w:pPr>
        <w:pStyle w:val="LabStepNumbered"/>
      </w:pPr>
      <w:r>
        <w:t>If you are interested in only a few of the properties, y</w:t>
      </w:r>
      <w:r w:rsidR="009A07BC">
        <w:t>ou can restrict the number of properties that are displayed by using the following command.</w:t>
      </w:r>
    </w:p>
    <w:p w:rsidR="002A0213" w:rsidRDefault="002A0213" w:rsidP="002A0213">
      <w:pPr>
        <w:pStyle w:val="LabStepCodeBlock"/>
      </w:pPr>
      <w:r>
        <w:t>Get-</w:t>
      </w:r>
      <w:r w:rsidR="00243993">
        <w:t xml:space="preserve">SPFarm </w:t>
      </w:r>
      <w:r>
        <w:t xml:space="preserve">| Format-List Id, DisplayName, BuildVersion, Servers, </w:t>
      </w:r>
      <w:r w:rsidR="006050C0">
        <w:t>Status</w:t>
      </w:r>
    </w:p>
    <w:p w:rsidR="009A07BC" w:rsidRDefault="002A0213" w:rsidP="00487B30">
      <w:pPr>
        <w:pStyle w:val="LabStepNumbered"/>
      </w:pPr>
      <w:r>
        <w:t>This results in the following:</w:t>
      </w:r>
    </w:p>
    <w:p w:rsidR="002A0213" w:rsidRDefault="005316B8" w:rsidP="00487B30">
      <w:pPr>
        <w:pStyle w:val="LabStepScreenshot"/>
      </w:pPr>
      <w:r w:rsidRPr="005316B8">
        <w:rPr>
          <w:noProof/>
        </w:rPr>
        <w:t xml:space="preserve"> </w:t>
      </w:r>
      <w:r>
        <w:rPr>
          <w:noProof/>
        </w:rPr>
        <w:drawing>
          <wp:inline distT="0" distB="0" distL="0" distR="0" wp14:anchorId="76E27A5E" wp14:editId="697D5970">
            <wp:extent cx="4838700" cy="7511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8700" cy="751134"/>
                    </a:xfrm>
                    <a:prstGeom prst="rect">
                      <a:avLst/>
                    </a:prstGeom>
                  </pic:spPr>
                </pic:pic>
              </a:graphicData>
            </a:graphic>
          </wp:inline>
        </w:drawing>
      </w:r>
    </w:p>
    <w:p w:rsidR="006050C0" w:rsidRDefault="006050C0" w:rsidP="00487B30">
      <w:pPr>
        <w:pStyle w:val="LabStepNumbered"/>
      </w:pPr>
      <w:r>
        <w:t xml:space="preserve">As you can see </w:t>
      </w:r>
      <w:proofErr w:type="spellStart"/>
      <w:r w:rsidRPr="00983614">
        <w:rPr>
          <w:rStyle w:val="InlindeCode"/>
        </w:rPr>
        <w:t>DisplayName</w:t>
      </w:r>
      <w:proofErr w:type="spellEnd"/>
      <w:r>
        <w:t xml:space="preserve"> returns the name of the configuration database and the servers in the farm </w:t>
      </w:r>
      <w:r w:rsidR="005316B8">
        <w:t xml:space="preserve">is </w:t>
      </w:r>
      <w:proofErr w:type="spellStart"/>
      <w:r w:rsidR="005316B8" w:rsidRPr="009B00E0">
        <w:rPr>
          <w:rStyle w:val="InlindeCode"/>
        </w:rPr>
        <w:t>WingtipServer</w:t>
      </w:r>
      <w:proofErr w:type="spellEnd"/>
      <w:r>
        <w:t>.</w:t>
      </w:r>
    </w:p>
    <w:p w:rsidR="009A07BC" w:rsidRDefault="005761BA" w:rsidP="00814097">
      <w:pPr>
        <w:pStyle w:val="LabStepNumbered"/>
      </w:pPr>
      <w:r>
        <w:t>You can also retrieve information about:</w:t>
      </w:r>
    </w:p>
    <w:p w:rsidR="005761BA" w:rsidRDefault="005761BA" w:rsidP="00487B30">
      <w:pPr>
        <w:pStyle w:val="LabStepLevel2Numbered"/>
      </w:pPr>
      <w:r>
        <w:t>Web applications:</w:t>
      </w:r>
    </w:p>
    <w:p w:rsidR="005761BA" w:rsidRDefault="005761BA" w:rsidP="005761BA">
      <w:pPr>
        <w:pStyle w:val="LabStepCodeBlockLevel2"/>
      </w:pPr>
      <w:r>
        <w:t>Get-SPWebApplication</w:t>
      </w:r>
    </w:p>
    <w:p w:rsidR="005761BA" w:rsidRDefault="005761BA" w:rsidP="00487B30">
      <w:pPr>
        <w:pStyle w:val="LabStepLevel2Numbered"/>
      </w:pPr>
      <w:r>
        <w:t xml:space="preserve">Managed accounts: </w:t>
      </w:r>
    </w:p>
    <w:p w:rsidR="005761BA" w:rsidRDefault="005761BA" w:rsidP="005761BA">
      <w:pPr>
        <w:pStyle w:val="LabStepCodeBlockLevel2"/>
      </w:pPr>
      <w:r>
        <w:t>Get-SPManagedAccount</w:t>
      </w:r>
    </w:p>
    <w:p w:rsidR="005761BA" w:rsidRDefault="005761BA" w:rsidP="00487B30">
      <w:pPr>
        <w:pStyle w:val="LabStepLevel2Numbered"/>
      </w:pPr>
      <w:r>
        <w:t>Retrieve information about the service applications in the farm:</w:t>
      </w:r>
    </w:p>
    <w:p w:rsidR="005761BA" w:rsidRDefault="005761BA" w:rsidP="005761BA">
      <w:pPr>
        <w:pStyle w:val="LabStepCodeBlockLevel2"/>
      </w:pPr>
      <w:r>
        <w:t>Get-SPServiceApplication</w:t>
      </w:r>
    </w:p>
    <w:p w:rsidR="009A07BC" w:rsidRDefault="005761BA" w:rsidP="00487B30">
      <w:pPr>
        <w:pStyle w:val="LabStepNumbered"/>
      </w:pPr>
      <w:r>
        <w:t>Besides retrieving data, you can also create and configure every object in the SharePoint farm. As an example you are going to remove the Active Directory account as a managed account.</w:t>
      </w:r>
      <w:r w:rsidR="00C32D54">
        <w:t xml:space="preserve"> You can use the PowerShell </w:t>
      </w:r>
      <w:proofErr w:type="spellStart"/>
      <w:r w:rsidR="00C32D54">
        <w:lastRenderedPageBreak/>
        <w:t>cmdlet</w:t>
      </w:r>
      <w:proofErr w:type="spellEnd"/>
      <w:r w:rsidR="00C32D54">
        <w:t xml:space="preserve"> </w:t>
      </w:r>
      <w:r w:rsidR="00C32D54" w:rsidRPr="00C32D54">
        <w:rPr>
          <w:b/>
        </w:rPr>
        <w:t>New-</w:t>
      </w:r>
      <w:proofErr w:type="spellStart"/>
      <w:r w:rsidR="00C32D54" w:rsidRPr="00C32D54">
        <w:rPr>
          <w:b/>
        </w:rPr>
        <w:t>SPManagedAccount</w:t>
      </w:r>
      <w:proofErr w:type="spellEnd"/>
      <w:r w:rsidR="00C32D54">
        <w:t xml:space="preserve"> which needs an argument of type </w:t>
      </w:r>
      <w:proofErr w:type="spellStart"/>
      <w:r w:rsidR="00C32D54" w:rsidRPr="00983614">
        <w:rPr>
          <w:rStyle w:val="InlindeCode"/>
        </w:rPr>
        <w:t>PSCredential</w:t>
      </w:r>
      <w:proofErr w:type="spellEnd"/>
      <w:r w:rsidR="00C32D54">
        <w:t xml:space="preserve">. This object on its turn can only be created specifying a user name and a password of type </w:t>
      </w:r>
      <w:proofErr w:type="spellStart"/>
      <w:r w:rsidR="00C32D54" w:rsidRPr="00983614">
        <w:rPr>
          <w:rStyle w:val="InlindeCode"/>
        </w:rPr>
        <w:t>SecureString</w:t>
      </w:r>
      <w:proofErr w:type="spellEnd"/>
      <w:r w:rsidR="00C32D54">
        <w:t>.</w:t>
      </w:r>
    </w:p>
    <w:p w:rsidR="00C32D54" w:rsidRDefault="00C32D54" w:rsidP="00487B30">
      <w:pPr>
        <w:pStyle w:val="LabStepLevel2Numbered"/>
        <w:numPr>
          <w:ilvl w:val="0"/>
          <w:numId w:val="41"/>
        </w:numPr>
      </w:pPr>
      <w:r>
        <w:t xml:space="preserve">Create a variable with the name </w:t>
      </w:r>
      <w:r w:rsidRPr="00487B30">
        <w:rPr>
          <w:b/>
        </w:rPr>
        <w:t>$password</w:t>
      </w:r>
      <w:r>
        <w:t>:</w:t>
      </w:r>
    </w:p>
    <w:p w:rsidR="00C32D54" w:rsidRDefault="00C32D54" w:rsidP="00C32D54">
      <w:pPr>
        <w:pStyle w:val="LabStepCodeBlockLevel2"/>
      </w:pPr>
      <w:r>
        <w:t>$passwordstring = "Password1"</w:t>
      </w:r>
    </w:p>
    <w:p w:rsidR="00C32D54" w:rsidRDefault="00C32D54" w:rsidP="00487B30">
      <w:pPr>
        <w:pStyle w:val="LabStepLevel2Numbered"/>
      </w:pPr>
      <w:r>
        <w:t xml:space="preserve">Create the object of type </w:t>
      </w:r>
      <w:proofErr w:type="spellStart"/>
      <w:r w:rsidRPr="00983614">
        <w:rPr>
          <w:rStyle w:val="InlindeCode"/>
        </w:rPr>
        <w:t>SecureString</w:t>
      </w:r>
      <w:proofErr w:type="spellEnd"/>
      <w:r w:rsidR="001657C7">
        <w:rPr>
          <w:b/>
        </w:rPr>
        <w:t xml:space="preserve"> </w:t>
      </w:r>
      <w:r w:rsidR="001657C7" w:rsidRPr="00983614">
        <w:t>(</w:t>
      </w:r>
      <w:r w:rsidR="001657C7">
        <w:t>Press</w:t>
      </w:r>
      <w:r w:rsidR="001657C7" w:rsidRPr="00983614">
        <w:rPr>
          <w:rStyle w:val="InlindeCode"/>
        </w:rPr>
        <w:t xml:space="preserve"> [Enter]</w:t>
      </w:r>
      <w:r w:rsidR="001657C7">
        <w:t xml:space="preserve"> twice to make the PowerShell </w:t>
      </w:r>
      <w:proofErr w:type="spellStart"/>
      <w:r w:rsidR="001657C7">
        <w:t>cmdlet</w:t>
      </w:r>
      <w:proofErr w:type="spellEnd"/>
      <w:r w:rsidR="001657C7">
        <w:t xml:space="preserve"> execute.)</w:t>
      </w:r>
      <w:r>
        <w:rPr>
          <w:b/>
        </w:rPr>
        <w:t>:</w:t>
      </w:r>
    </w:p>
    <w:p w:rsidR="00C32D54" w:rsidRDefault="00C32D54" w:rsidP="00C32D54">
      <w:pPr>
        <w:pStyle w:val="LabStepCodeBlockLevel2"/>
      </w:pPr>
      <w:r>
        <w:t>$password = New-Object System.Security.SecureString</w:t>
      </w:r>
    </w:p>
    <w:p w:rsidR="00C32D54" w:rsidRDefault="00C32D54" w:rsidP="00C32D54">
      <w:pPr>
        <w:pStyle w:val="LabStepCodeBlockLevel2"/>
      </w:pPr>
      <w:r>
        <w:t xml:space="preserve">    for ($i=0; $i -lt $passwordstring.Length; $i++) {</w:t>
      </w:r>
    </w:p>
    <w:p w:rsidR="00C32D54" w:rsidRDefault="00C32D54" w:rsidP="00C32D54">
      <w:pPr>
        <w:pStyle w:val="LabStepCodeBlockLevel2"/>
      </w:pPr>
      <w:r>
        <w:t xml:space="preserve">        $password.AppendChar($passwordstring[$i])</w:t>
      </w:r>
    </w:p>
    <w:p w:rsidR="00C32D54" w:rsidRDefault="00C32D54" w:rsidP="00C32D54">
      <w:pPr>
        <w:pStyle w:val="LabStepCodeBlockLevel2"/>
      </w:pPr>
      <w:r>
        <w:t xml:space="preserve">    }</w:t>
      </w:r>
    </w:p>
    <w:p w:rsidR="00C32D54" w:rsidRDefault="00C32D54" w:rsidP="00487B30">
      <w:pPr>
        <w:pStyle w:val="LabStepLevel2Numbered"/>
      </w:pPr>
      <w:r>
        <w:t>Create a credentials object:</w:t>
      </w:r>
    </w:p>
    <w:p w:rsidR="00C32D54" w:rsidRDefault="00C32D54" w:rsidP="00C32D54">
      <w:pPr>
        <w:pStyle w:val="LabStepCodeBlockLevel2"/>
      </w:pPr>
      <w:r>
        <w:t xml:space="preserve">$credentials = New-Object System.Management.Automation.PSCredential "wingtip\ac", $password </w:t>
      </w:r>
    </w:p>
    <w:p w:rsidR="00C32D54" w:rsidRDefault="00C32D54" w:rsidP="00487B30">
      <w:pPr>
        <w:pStyle w:val="LabStepLevel2Numbered"/>
      </w:pPr>
      <w:r>
        <w:t>Create the managed account:</w:t>
      </w:r>
    </w:p>
    <w:p w:rsidR="00C32D54" w:rsidRDefault="00C32D54" w:rsidP="00C32D54">
      <w:pPr>
        <w:pStyle w:val="LabStepCodeBlockLevel2"/>
      </w:pPr>
      <w:r>
        <w:t>New-SPManagedAccount -credential $credentials</w:t>
      </w:r>
    </w:p>
    <w:p w:rsidR="00810757" w:rsidRDefault="00810757" w:rsidP="00983614">
      <w:pPr>
        <w:pStyle w:val="LabStepNumbered"/>
        <w:numPr>
          <w:ilvl w:val="0"/>
          <w:numId w:val="0"/>
        </w:numPr>
        <w:ind w:left="1152"/>
      </w:pPr>
      <w:r>
        <w:rPr>
          <w:noProof/>
        </w:rPr>
        <w:drawing>
          <wp:inline distT="0" distB="0" distL="0" distR="0" wp14:anchorId="08DD101B" wp14:editId="23BF9D4C">
            <wp:extent cx="5114602" cy="115789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282" cy="1160308"/>
                    </a:xfrm>
                    <a:prstGeom prst="rect">
                      <a:avLst/>
                    </a:prstGeom>
                  </pic:spPr>
                </pic:pic>
              </a:graphicData>
            </a:graphic>
          </wp:inline>
        </w:drawing>
      </w:r>
    </w:p>
    <w:p w:rsidR="005761BA" w:rsidRDefault="005761BA" w:rsidP="00487B30">
      <w:pPr>
        <w:pStyle w:val="LabStepNumbered"/>
      </w:pPr>
      <w:r>
        <w:t xml:space="preserve">Open SharePoint 2010 Central Administration and check the managed accounts by browsing to </w:t>
      </w:r>
      <w:r w:rsidRPr="005761BA">
        <w:rPr>
          <w:b/>
        </w:rPr>
        <w:t>Central Administration</w:t>
      </w:r>
      <w:r>
        <w:t xml:space="preserve"> </w:t>
      </w:r>
      <w:r w:rsidR="00810757">
        <w:rPr>
          <w:rStyle w:val="strongChar"/>
        </w:rPr>
        <w:t>»</w:t>
      </w:r>
      <w:r>
        <w:t xml:space="preserve"> </w:t>
      </w:r>
      <w:r w:rsidRPr="005761BA">
        <w:rPr>
          <w:b/>
        </w:rPr>
        <w:t>Security</w:t>
      </w:r>
      <w:r>
        <w:t xml:space="preserve"> </w:t>
      </w:r>
      <w:r w:rsidR="00810757">
        <w:rPr>
          <w:rStyle w:val="strongChar"/>
        </w:rPr>
        <w:t>»</w:t>
      </w:r>
      <w:r>
        <w:t xml:space="preserve"> </w:t>
      </w:r>
      <w:r w:rsidRPr="005761BA">
        <w:rPr>
          <w:b/>
        </w:rPr>
        <w:t>Configure Managed accounts</w:t>
      </w:r>
      <w:r>
        <w:t xml:space="preserve">. Your account should be </w:t>
      </w:r>
      <w:r w:rsidR="00C32D54">
        <w:t>added to the list</w:t>
      </w:r>
      <w:r>
        <w:t>.</w:t>
      </w:r>
    </w:p>
    <w:p w:rsidR="00C32D54" w:rsidRDefault="001657C7" w:rsidP="00487B30">
      <w:pPr>
        <w:pStyle w:val="LabStepScreenshot"/>
      </w:pPr>
      <w:r>
        <w:rPr>
          <w:noProof/>
        </w:rPr>
        <w:drawing>
          <wp:inline distT="0" distB="0" distL="0" distR="0" wp14:anchorId="09023D03" wp14:editId="35EB4BBF">
            <wp:extent cx="4468634" cy="1184476"/>
            <wp:effectExtent l="19050" t="19050" r="27305"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69539" cy="1184716"/>
                    </a:xfrm>
                    <a:prstGeom prst="rect">
                      <a:avLst/>
                    </a:prstGeom>
                    <a:ln>
                      <a:solidFill>
                        <a:schemeClr val="bg1">
                          <a:lumMod val="85000"/>
                        </a:schemeClr>
                      </a:solidFill>
                    </a:ln>
                  </pic:spPr>
                </pic:pic>
              </a:graphicData>
            </a:graphic>
          </wp:inline>
        </w:drawing>
      </w:r>
    </w:p>
    <w:p w:rsidR="00814097" w:rsidRDefault="00814097" w:rsidP="00814097">
      <w:pPr>
        <w:pStyle w:val="LabExerciseText"/>
      </w:pPr>
      <w:r>
        <w:t xml:space="preserve">In this exercise you got some hands-on experience in working with some of the provided SharePoint 2010 Windows PowerShell </w:t>
      </w:r>
      <w:proofErr w:type="spellStart"/>
      <w:r>
        <w:t>cmdlets</w:t>
      </w:r>
      <w:proofErr w:type="spellEnd"/>
      <w:r>
        <w:t xml:space="preserve"> as well as working with custom Windows PowerShell scripts.</w:t>
      </w:r>
    </w:p>
    <w:p w:rsidR="00B72E74" w:rsidRPr="00AB0146" w:rsidRDefault="00B72E74" w:rsidP="00F72767">
      <w:pPr>
        <w:pStyle w:val="Heading3"/>
      </w:pPr>
      <w:r>
        <w:t>Exercise 4: Working with the SharePoint 2010 Management Shell</w:t>
      </w:r>
    </w:p>
    <w:p w:rsidR="00B72E74" w:rsidRDefault="00B72E74" w:rsidP="00B72E74">
      <w:pPr>
        <w:pStyle w:val="LabExerciseCallout"/>
      </w:pPr>
      <w:r>
        <w:t>In this exercise you will explore the power of the SharePoint 2010 Management Shell.</w:t>
      </w:r>
      <w:r w:rsidR="006640E8">
        <w:t xml:space="preserve"> </w:t>
      </w:r>
      <w:r w:rsidR="006640E8" w:rsidRPr="006640E8">
        <w:t xml:space="preserve">With the management shell, you do not have to register the snap-in that contains the </w:t>
      </w:r>
      <w:proofErr w:type="spellStart"/>
      <w:r w:rsidR="006640E8" w:rsidRPr="006640E8">
        <w:t>cmdlets</w:t>
      </w:r>
      <w:proofErr w:type="spellEnd"/>
      <w:r w:rsidR="006640E8" w:rsidRPr="006640E8">
        <w:t>.</w:t>
      </w:r>
    </w:p>
    <w:p w:rsidR="006640E8" w:rsidRDefault="006640E8" w:rsidP="00B72E74">
      <w:pPr>
        <w:pStyle w:val="LabExerciseCallout"/>
      </w:pPr>
      <w:r w:rsidRPr="006640E8">
        <w:t xml:space="preserve">This tool has already loaded the </w:t>
      </w:r>
      <w:proofErr w:type="spellStart"/>
      <w:r w:rsidRPr="00983614">
        <w:rPr>
          <w:rStyle w:val="InlindeCode"/>
        </w:rPr>
        <w:t>Microsoft.SharePoint.PowerShell</w:t>
      </w:r>
      <w:proofErr w:type="spellEnd"/>
      <w:r w:rsidRPr="006640E8">
        <w:t xml:space="preserve"> snap</w:t>
      </w:r>
      <w:r>
        <w:t>-</w:t>
      </w:r>
      <w:r w:rsidRPr="006640E8">
        <w:t>in</w:t>
      </w:r>
      <w:r w:rsidR="005F192A">
        <w:t>;</w:t>
      </w:r>
      <w:r w:rsidR="005F192A" w:rsidRPr="006640E8">
        <w:t xml:space="preserve"> </w:t>
      </w:r>
      <w:r w:rsidRPr="006640E8">
        <w:t xml:space="preserve">as a result of the line </w:t>
      </w:r>
      <w:r w:rsidRPr="00983614">
        <w:rPr>
          <w:rStyle w:val="InlindeCode"/>
        </w:rPr>
        <w:t>Add-</w:t>
      </w:r>
      <w:proofErr w:type="spellStart"/>
      <w:r w:rsidRPr="00983614">
        <w:rPr>
          <w:rStyle w:val="InlindeCode"/>
        </w:rPr>
        <w:t>PSSnapin</w:t>
      </w:r>
      <w:proofErr w:type="spellEnd"/>
      <w:r w:rsidRPr="006640E8">
        <w:t xml:space="preserve"> </w:t>
      </w:r>
      <w:proofErr w:type="spellStart"/>
      <w:r w:rsidRPr="00983614">
        <w:rPr>
          <w:rStyle w:val="InlindeCode"/>
        </w:rPr>
        <w:t>Microsoft.SharePoint.PowerShell</w:t>
      </w:r>
      <w:proofErr w:type="spellEnd"/>
      <w:r w:rsidRPr="006640E8">
        <w:t xml:space="preserve"> in the SharePoint.ps1 file located in </w:t>
      </w:r>
      <w:r w:rsidRPr="00983614">
        <w:rPr>
          <w:rStyle w:val="InlindeCode"/>
        </w:rPr>
        <w:t>%</w:t>
      </w:r>
      <w:proofErr w:type="spellStart"/>
      <w:r w:rsidRPr="00983614">
        <w:rPr>
          <w:rStyle w:val="InlindeCode"/>
        </w:rPr>
        <w:t>CommonProgramFiles</w:t>
      </w:r>
      <w:proofErr w:type="spellEnd"/>
      <w:r w:rsidRPr="00983614">
        <w:rPr>
          <w:rStyle w:val="InlindeCode"/>
        </w:rPr>
        <w:t>%\Microsoft Shared\Web Server Extensions\14\</w:t>
      </w:r>
      <w:proofErr w:type="spellStart"/>
      <w:r w:rsidRPr="00983614">
        <w:rPr>
          <w:rStyle w:val="InlindeCode"/>
        </w:rPr>
        <w:t>Config</w:t>
      </w:r>
      <w:proofErr w:type="spellEnd"/>
      <w:r w:rsidRPr="00983614">
        <w:rPr>
          <w:rStyle w:val="InlindeCode"/>
        </w:rPr>
        <w:t>\PowerShell\Registration</w:t>
      </w:r>
      <w:r w:rsidRPr="006640E8">
        <w:t xml:space="preserve">. </w:t>
      </w:r>
    </w:p>
    <w:p w:rsidR="00B72E74" w:rsidRDefault="00B72E74" w:rsidP="00B72E74">
      <w:pPr>
        <w:pStyle w:val="LabStepNumbered"/>
        <w:numPr>
          <w:ilvl w:val="0"/>
          <w:numId w:val="40"/>
        </w:numPr>
      </w:pPr>
      <w:r>
        <w:t xml:space="preserve">SharePoint 2010 comes with its own PowerShell tool, named SharePoint 2010 Management Shell. You can open it from </w:t>
      </w:r>
      <w:r w:rsidRPr="00B72E74">
        <w:rPr>
          <w:b/>
        </w:rPr>
        <w:t>Start</w:t>
      </w:r>
      <w:r>
        <w:t xml:space="preserve"> </w:t>
      </w:r>
      <w:r w:rsidR="002C6D05">
        <w:rPr>
          <w:rStyle w:val="strongChar"/>
        </w:rPr>
        <w:t>»</w:t>
      </w:r>
      <w:r>
        <w:t xml:space="preserve"> </w:t>
      </w:r>
      <w:r w:rsidR="001657C7" w:rsidRPr="00983614">
        <w:rPr>
          <w:b/>
        </w:rPr>
        <w:t>All Programs</w:t>
      </w:r>
      <w:r w:rsidR="001657C7">
        <w:t xml:space="preserve"> </w:t>
      </w:r>
      <w:r w:rsidR="001657C7">
        <w:rPr>
          <w:rStyle w:val="strongChar"/>
        </w:rPr>
        <w:t xml:space="preserve">» </w:t>
      </w:r>
      <w:r w:rsidRPr="00B72E74">
        <w:rPr>
          <w:b/>
        </w:rPr>
        <w:t>Microsoft SharePoint 2010 Products</w:t>
      </w:r>
      <w:r>
        <w:t xml:space="preserve"> </w:t>
      </w:r>
      <w:r w:rsidR="002C6D05">
        <w:rPr>
          <w:rStyle w:val="strongChar"/>
        </w:rPr>
        <w:t>»</w:t>
      </w:r>
      <w:r>
        <w:t xml:space="preserve"> </w:t>
      </w:r>
      <w:r w:rsidRPr="00B72E74">
        <w:rPr>
          <w:b/>
        </w:rPr>
        <w:t>SharePoint 2010 Management Shell</w:t>
      </w:r>
      <w:r>
        <w:t>.</w:t>
      </w:r>
      <w:r w:rsidR="00C673E8">
        <w:t xml:space="preserve"> </w:t>
      </w:r>
    </w:p>
    <w:p w:rsidR="00B72E74" w:rsidRDefault="00B72E74" w:rsidP="00487B30">
      <w:pPr>
        <w:pStyle w:val="LabStepScreenshot"/>
      </w:pPr>
      <w:r>
        <w:rPr>
          <w:noProof/>
        </w:rPr>
        <w:lastRenderedPageBreak/>
        <w:drawing>
          <wp:inline distT="0" distB="0" distL="0" distR="0" wp14:anchorId="1EC5A5F2" wp14:editId="1F7BFA4D">
            <wp:extent cx="1460938" cy="16411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4625" cy="1667715"/>
                    </a:xfrm>
                    <a:prstGeom prst="rect">
                      <a:avLst/>
                    </a:prstGeom>
                    <a:noFill/>
                    <a:ln>
                      <a:noFill/>
                    </a:ln>
                  </pic:spPr>
                </pic:pic>
              </a:graphicData>
            </a:graphic>
          </wp:inline>
        </w:drawing>
      </w:r>
    </w:p>
    <w:p w:rsidR="00377CAF" w:rsidRDefault="00377CAF" w:rsidP="00487B30">
      <w:pPr>
        <w:pStyle w:val="LabStepNumbered"/>
      </w:pPr>
      <w:r>
        <w:t xml:space="preserve">Execute again the following PowerShell </w:t>
      </w:r>
      <w:proofErr w:type="spellStart"/>
      <w:r>
        <w:t>cmdlets</w:t>
      </w:r>
      <w:proofErr w:type="spellEnd"/>
      <w:r>
        <w:t>:</w:t>
      </w:r>
    </w:p>
    <w:p w:rsidR="00377CAF" w:rsidRDefault="006640E8" w:rsidP="00487B30">
      <w:pPr>
        <w:pStyle w:val="LabStepLevel2Numbered"/>
        <w:numPr>
          <w:ilvl w:val="0"/>
          <w:numId w:val="42"/>
        </w:numPr>
      </w:pPr>
      <w:r>
        <w:t>Retrieve farm details:</w:t>
      </w:r>
    </w:p>
    <w:p w:rsidR="006640E8" w:rsidRDefault="006640E8" w:rsidP="006640E8">
      <w:pPr>
        <w:pStyle w:val="LabStepCodeBlockLevel2"/>
      </w:pPr>
      <w:r>
        <w:t>Get-</w:t>
      </w:r>
      <w:r w:rsidR="002C6D05">
        <w:t>SPFarm</w:t>
      </w:r>
      <w:r>
        <w:t xml:space="preserve"> | Select *</w:t>
      </w:r>
    </w:p>
    <w:p w:rsidR="003A052D" w:rsidRDefault="003A052D" w:rsidP="00487B30">
      <w:pPr>
        <w:pStyle w:val="LabStepLevel2Numbered"/>
      </w:pPr>
      <w:r>
        <w:t xml:space="preserve">Retrieve information about the </w:t>
      </w:r>
      <w:r w:rsidR="0001599C">
        <w:t>SharePoint assemblies located in the SharePoint directories</w:t>
      </w:r>
      <w:r w:rsidR="00E466E2">
        <w:t xml:space="preserve">. </w:t>
      </w:r>
      <w:r w:rsidR="001657C7">
        <w:t>(Note</w:t>
      </w:r>
      <w:r w:rsidR="00E466E2">
        <w:t xml:space="preserve">: </w:t>
      </w:r>
      <w:r w:rsidR="001657C7">
        <w:t>Press</w:t>
      </w:r>
      <w:r w:rsidR="00E466E2">
        <w:t xml:space="preserve"> </w:t>
      </w:r>
      <w:r w:rsidR="001657C7" w:rsidRPr="00983614">
        <w:rPr>
          <w:rStyle w:val="InlindeCode"/>
        </w:rPr>
        <w:t>[Enter]</w:t>
      </w:r>
      <w:r w:rsidR="00E466E2">
        <w:t xml:space="preserve"> </w:t>
      </w:r>
      <w:r w:rsidR="001657C7">
        <w:t xml:space="preserve">twice </w:t>
      </w:r>
      <w:r w:rsidR="00E466E2">
        <w:t xml:space="preserve">to make the PowerShell </w:t>
      </w:r>
      <w:proofErr w:type="spellStart"/>
      <w:r w:rsidR="00E466E2">
        <w:t>cmdlet</w:t>
      </w:r>
      <w:proofErr w:type="spellEnd"/>
      <w:r w:rsidR="00E466E2">
        <w:t xml:space="preserve"> execute.</w:t>
      </w:r>
      <w:r w:rsidR="001657C7">
        <w:t>)</w:t>
      </w:r>
    </w:p>
    <w:p w:rsidR="0001599C" w:rsidRDefault="0001599C" w:rsidP="0001599C">
      <w:pPr>
        <w:pStyle w:val="LabStepCodeBlockLevel2"/>
      </w:pPr>
      <w:r>
        <w:t>$path = "C:\Program Files\Common Files\Microsoft Shared\Web Server Extensions\14"</w:t>
      </w:r>
    </w:p>
    <w:p w:rsidR="0001599C" w:rsidRDefault="0001599C" w:rsidP="0001599C">
      <w:pPr>
        <w:pStyle w:val="LabStepCodeBlockLevel2"/>
      </w:pPr>
    </w:p>
    <w:p w:rsidR="0001599C" w:rsidRDefault="0001599C" w:rsidP="0001599C">
      <w:pPr>
        <w:pStyle w:val="LabStepCodeBlockLevel2"/>
      </w:pPr>
      <w:r>
        <w:t xml:space="preserve">Get-ChildItem $path -recurse | </w:t>
      </w:r>
    </w:p>
    <w:p w:rsidR="0001599C" w:rsidRDefault="0001599C" w:rsidP="0001599C">
      <w:pPr>
        <w:pStyle w:val="LabStepCodeBlockLevel2"/>
      </w:pPr>
      <w:r>
        <w:t xml:space="preserve">  Where-Object {$_.name -like "*SharePoint*.dll"} |</w:t>
      </w:r>
    </w:p>
    <w:p w:rsidR="0001599C" w:rsidRDefault="0001599C" w:rsidP="0001599C">
      <w:pPr>
        <w:pStyle w:val="LabStepCodeBlockLevel2"/>
      </w:pPr>
      <w:r>
        <w:t xml:space="preserve">  Sort-Object -Property Name -unique |</w:t>
      </w:r>
    </w:p>
    <w:p w:rsidR="0001599C" w:rsidRDefault="0001599C" w:rsidP="0001599C">
      <w:pPr>
        <w:pStyle w:val="LabStepCodeBlockLevel2"/>
      </w:pPr>
      <w:r>
        <w:t xml:space="preserve">  Format-Table Name</w:t>
      </w:r>
    </w:p>
    <w:p w:rsidR="006640E8" w:rsidRDefault="006640E8" w:rsidP="00487B30">
      <w:pPr>
        <w:pStyle w:val="LabStepLevel2Numbered"/>
      </w:pPr>
      <w:r>
        <w:t>Retrieve the managed accounts</w:t>
      </w:r>
      <w:r w:rsidR="002C6D05">
        <w:t>:</w:t>
      </w:r>
    </w:p>
    <w:p w:rsidR="006640E8" w:rsidRDefault="006640E8" w:rsidP="003A052D">
      <w:pPr>
        <w:pStyle w:val="LabStepCodeBlockLevel2"/>
      </w:pPr>
      <w:r>
        <w:t>Get-SPManagedAccount</w:t>
      </w:r>
    </w:p>
    <w:p w:rsidR="00377CAF" w:rsidRDefault="003A052D" w:rsidP="00487B30">
      <w:pPr>
        <w:pStyle w:val="LabStepNumbered"/>
      </w:pPr>
      <w:r>
        <w:t>Removing a</w:t>
      </w:r>
      <w:r w:rsidR="00377CAF">
        <w:t xml:space="preserve"> managed account</w:t>
      </w:r>
      <w:r>
        <w:t xml:space="preserve"> is far more simple:</w:t>
      </w:r>
    </w:p>
    <w:p w:rsidR="00377CAF" w:rsidRDefault="003A052D" w:rsidP="003A052D">
      <w:pPr>
        <w:pStyle w:val="LabStepCodeBlock"/>
      </w:pPr>
      <w:r>
        <w:t>Remove-SPManagedAccount –identity wingtip\ac</w:t>
      </w:r>
    </w:p>
    <w:p w:rsidR="00933CA3" w:rsidRDefault="002C6D05" w:rsidP="00814097">
      <w:pPr>
        <w:pStyle w:val="LabStepNumbered"/>
      </w:pPr>
      <w:r>
        <w:t xml:space="preserve">Verify </w:t>
      </w:r>
      <w:r w:rsidR="00377CAF">
        <w:t>in Central Administration that your account has been added su</w:t>
      </w:r>
      <w:r w:rsidR="00487B30">
        <w:t>ccessfully as a managed account.</w:t>
      </w:r>
    </w:p>
    <w:sectPr w:rsidR="00933CA3" w:rsidSect="00246D1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22" w:rsidRDefault="00D20322" w:rsidP="002754DA">
      <w:pPr>
        <w:spacing w:before="0" w:after="0"/>
      </w:pPr>
      <w:r>
        <w:separator/>
      </w:r>
    </w:p>
    <w:p w:rsidR="00D20322" w:rsidRDefault="00D20322"/>
    <w:p w:rsidR="00D20322" w:rsidRDefault="00D20322"/>
    <w:p w:rsidR="00D20322" w:rsidRDefault="00D20322"/>
    <w:p w:rsidR="00D20322" w:rsidRDefault="00D20322"/>
    <w:p w:rsidR="00D20322" w:rsidRDefault="00D20322"/>
    <w:p w:rsidR="00D20322" w:rsidRDefault="00D20322"/>
  </w:endnote>
  <w:endnote w:type="continuationSeparator" w:id="0">
    <w:p w:rsidR="00D20322" w:rsidRDefault="00D20322" w:rsidP="002754DA">
      <w:pPr>
        <w:spacing w:before="0" w:after="0"/>
      </w:pPr>
      <w:r>
        <w:continuationSeparator/>
      </w:r>
    </w:p>
    <w:p w:rsidR="00D20322" w:rsidRDefault="00D20322"/>
    <w:p w:rsidR="00D20322" w:rsidRDefault="00D20322"/>
    <w:p w:rsidR="00D20322" w:rsidRDefault="00D20322"/>
    <w:p w:rsidR="00D20322" w:rsidRDefault="00D20322"/>
    <w:p w:rsidR="00D20322" w:rsidRDefault="00D20322"/>
    <w:p w:rsidR="00D20322" w:rsidRDefault="00D20322"/>
  </w:endnote>
  <w:endnote w:type="continuationNotice" w:id="1">
    <w:p w:rsidR="00D20322" w:rsidRDefault="00D2032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22" w:rsidRDefault="00D20322" w:rsidP="002754DA">
      <w:pPr>
        <w:spacing w:before="0" w:after="0"/>
      </w:pPr>
      <w:r>
        <w:separator/>
      </w:r>
    </w:p>
    <w:p w:rsidR="00D20322" w:rsidRDefault="00D20322"/>
    <w:p w:rsidR="00D20322" w:rsidRDefault="00D20322"/>
    <w:p w:rsidR="00D20322" w:rsidRDefault="00D20322"/>
    <w:p w:rsidR="00D20322" w:rsidRDefault="00D20322"/>
    <w:p w:rsidR="00D20322" w:rsidRDefault="00D20322"/>
    <w:p w:rsidR="00D20322" w:rsidRDefault="00D20322"/>
  </w:footnote>
  <w:footnote w:type="continuationSeparator" w:id="0">
    <w:p w:rsidR="00D20322" w:rsidRDefault="00D20322" w:rsidP="002754DA">
      <w:pPr>
        <w:spacing w:before="0" w:after="0"/>
      </w:pPr>
      <w:r>
        <w:continuationSeparator/>
      </w:r>
    </w:p>
    <w:p w:rsidR="00D20322" w:rsidRDefault="00D20322"/>
    <w:p w:rsidR="00D20322" w:rsidRDefault="00D20322"/>
    <w:p w:rsidR="00D20322" w:rsidRDefault="00D20322"/>
    <w:p w:rsidR="00D20322" w:rsidRDefault="00D20322"/>
    <w:p w:rsidR="00D20322" w:rsidRDefault="00D20322"/>
    <w:p w:rsidR="00D20322" w:rsidRDefault="00D20322"/>
  </w:footnote>
  <w:footnote w:type="continuationNotice" w:id="1">
    <w:p w:rsidR="00D20322" w:rsidRDefault="00D20322">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CPT_Logo_Manual.jpg" style="width:10.7pt;height:10.7pt;visibility:visible;mso-wrap-style:square" o:bullet="t">
        <v:imagedata r:id="rId1" o:title="CPT_Logo_Manual"/>
      </v:shape>
    </w:pict>
  </w:numPicBullet>
  <w:abstractNum w:abstractNumId="0">
    <w:nsid w:val="FFFFFF7C"/>
    <w:multiLevelType w:val="singleLevel"/>
    <w:tmpl w:val="DAE2A3CE"/>
    <w:lvl w:ilvl="0">
      <w:start w:val="1"/>
      <w:numFmt w:val="decimal"/>
      <w:lvlText w:val="%1."/>
      <w:lvlJc w:val="left"/>
      <w:pPr>
        <w:tabs>
          <w:tab w:val="num" w:pos="1800"/>
        </w:tabs>
        <w:ind w:left="1800" w:hanging="360"/>
      </w:pPr>
    </w:lvl>
  </w:abstractNum>
  <w:abstractNum w:abstractNumId="1">
    <w:nsid w:val="FFFFFF7D"/>
    <w:multiLevelType w:val="singleLevel"/>
    <w:tmpl w:val="76366760"/>
    <w:lvl w:ilvl="0">
      <w:start w:val="1"/>
      <w:numFmt w:val="decimal"/>
      <w:lvlText w:val="%1."/>
      <w:lvlJc w:val="left"/>
      <w:pPr>
        <w:tabs>
          <w:tab w:val="num" w:pos="1440"/>
        </w:tabs>
        <w:ind w:left="1440" w:hanging="360"/>
      </w:pPr>
    </w:lvl>
  </w:abstractNum>
  <w:abstractNum w:abstractNumId="2">
    <w:nsid w:val="FFFFFF7E"/>
    <w:multiLevelType w:val="singleLevel"/>
    <w:tmpl w:val="21FC2C88"/>
    <w:lvl w:ilvl="0">
      <w:start w:val="1"/>
      <w:numFmt w:val="decimal"/>
      <w:lvlText w:val="%1."/>
      <w:lvlJc w:val="left"/>
      <w:pPr>
        <w:tabs>
          <w:tab w:val="num" w:pos="1080"/>
        </w:tabs>
        <w:ind w:left="1080" w:hanging="360"/>
      </w:pPr>
    </w:lvl>
  </w:abstractNum>
  <w:abstractNum w:abstractNumId="3">
    <w:nsid w:val="FFFFFF7F"/>
    <w:multiLevelType w:val="singleLevel"/>
    <w:tmpl w:val="9962AE5C"/>
    <w:lvl w:ilvl="0">
      <w:start w:val="1"/>
      <w:numFmt w:val="decimal"/>
      <w:lvlText w:val="%1."/>
      <w:lvlJc w:val="left"/>
      <w:pPr>
        <w:tabs>
          <w:tab w:val="num" w:pos="720"/>
        </w:tabs>
        <w:ind w:left="720" w:hanging="360"/>
      </w:pPr>
    </w:lvl>
  </w:abstractNum>
  <w:abstractNum w:abstractNumId="4">
    <w:nsid w:val="FFFFFF80"/>
    <w:multiLevelType w:val="singleLevel"/>
    <w:tmpl w:val="6C78CC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140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78CC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9619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AAB2D4"/>
    <w:lvl w:ilvl="0">
      <w:start w:val="1"/>
      <w:numFmt w:val="decimal"/>
      <w:lvlText w:val="%1."/>
      <w:lvlJc w:val="left"/>
      <w:pPr>
        <w:tabs>
          <w:tab w:val="num" w:pos="360"/>
        </w:tabs>
        <w:ind w:left="360" w:hanging="360"/>
      </w:pPr>
    </w:lvl>
  </w:abstractNum>
  <w:abstractNum w:abstractNumId="9">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1">
    <w:nsid w:val="2946127D"/>
    <w:multiLevelType w:val="multilevel"/>
    <w:tmpl w:val="A70A9C82"/>
    <w:numStyleLink w:val="LabStepsTemplate"/>
  </w:abstractNum>
  <w:abstractNum w:abstractNumId="1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5E93C64"/>
    <w:multiLevelType w:val="hybridMultilevel"/>
    <w:tmpl w:val="0A28E540"/>
    <w:lvl w:ilvl="0" w:tplc="F21CA4EE">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8"/>
  </w:num>
  <w:num w:numId="2">
    <w:abstractNumId w:val="20"/>
  </w:num>
  <w:num w:numId="3">
    <w:abstractNumId w:val="19"/>
  </w:num>
  <w:num w:numId="4">
    <w:abstractNumId w:val="10"/>
  </w:num>
  <w:num w:numId="5">
    <w:abstractNumId w:val="15"/>
  </w:num>
  <w:num w:numId="6">
    <w:abstractNumId w:val="22"/>
  </w:num>
  <w:num w:numId="7">
    <w:abstractNumId w:val="13"/>
  </w:num>
  <w:num w:numId="8">
    <w:abstractNumId w:val="14"/>
  </w:num>
  <w:num w:numId="9">
    <w:abstractNumId w:val="12"/>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0"/>
    <w:lvlOverride w:ilvl="0">
      <w:startOverride w:val="1"/>
    </w:lvlOverride>
  </w:num>
  <w:num w:numId="14">
    <w:abstractNumId w:val="19"/>
    <w:lvlOverride w:ilvl="0">
      <w:startOverride w:val="1"/>
    </w:lvlOverride>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0"/>
    <w:lvlOverride w:ilvl="0">
      <w:startOverride w:val="8"/>
    </w:lvlOverride>
  </w:num>
  <w:num w:numId="29">
    <w:abstractNumId w:val="24"/>
  </w:num>
  <w:num w:numId="30">
    <w:abstractNumId w:val="10"/>
    <w:lvlOverride w:ilvl="0">
      <w:startOverride w:val="1"/>
    </w:lvlOverride>
  </w:num>
  <w:num w:numId="31">
    <w:abstractNumId w:val="19"/>
  </w:num>
  <w:num w:numId="32">
    <w:abstractNumId w:val="19"/>
    <w:lvlOverride w:ilvl="0">
      <w:startOverride w:val="1"/>
    </w:lvlOverride>
  </w:num>
  <w:num w:numId="33">
    <w:abstractNumId w:val="19"/>
  </w:num>
  <w:num w:numId="34">
    <w:abstractNumId w:val="19"/>
    <w:lvlOverride w:ilvl="0">
      <w:startOverride w:val="1"/>
    </w:lvlOverride>
  </w:num>
  <w:num w:numId="35">
    <w:abstractNumId w:val="19"/>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0"/>
  </w:num>
  <w:num w:numId="44">
    <w:abstractNumId w:val="21"/>
  </w:num>
  <w:num w:numId="45">
    <w:abstractNumId w:val="16"/>
  </w:num>
  <w:num w:numId="46">
    <w:abstractNumId w:val="11"/>
  </w:num>
  <w:num w:numId="47">
    <w:abstractNumId w:val="17"/>
  </w:num>
  <w:num w:numId="48">
    <w:abstractNumId w:val="9"/>
  </w:num>
  <w:num w:numId="4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599C"/>
    <w:rsid w:val="00016123"/>
    <w:rsid w:val="00016BBD"/>
    <w:rsid w:val="00020937"/>
    <w:rsid w:val="00024303"/>
    <w:rsid w:val="000243F6"/>
    <w:rsid w:val="00025FC4"/>
    <w:rsid w:val="00030FBC"/>
    <w:rsid w:val="00046FD4"/>
    <w:rsid w:val="00051385"/>
    <w:rsid w:val="00063D96"/>
    <w:rsid w:val="000808A8"/>
    <w:rsid w:val="00082C8E"/>
    <w:rsid w:val="0009276B"/>
    <w:rsid w:val="00097713"/>
    <w:rsid w:val="000A019A"/>
    <w:rsid w:val="000A06EB"/>
    <w:rsid w:val="000A0FB8"/>
    <w:rsid w:val="000A17D0"/>
    <w:rsid w:val="000A2ED1"/>
    <w:rsid w:val="000A49BE"/>
    <w:rsid w:val="000A4D31"/>
    <w:rsid w:val="000A7F3B"/>
    <w:rsid w:val="000B22E0"/>
    <w:rsid w:val="000B4798"/>
    <w:rsid w:val="000B66FD"/>
    <w:rsid w:val="000C54C2"/>
    <w:rsid w:val="000D1CE4"/>
    <w:rsid w:val="000E4786"/>
    <w:rsid w:val="000E6F8D"/>
    <w:rsid w:val="000F1824"/>
    <w:rsid w:val="000F23A7"/>
    <w:rsid w:val="000F32B0"/>
    <w:rsid w:val="000F38BB"/>
    <w:rsid w:val="000F490D"/>
    <w:rsid w:val="000F771E"/>
    <w:rsid w:val="0010247F"/>
    <w:rsid w:val="001043CE"/>
    <w:rsid w:val="0011020C"/>
    <w:rsid w:val="00110EC0"/>
    <w:rsid w:val="001128F7"/>
    <w:rsid w:val="00123729"/>
    <w:rsid w:val="00123A37"/>
    <w:rsid w:val="0012467B"/>
    <w:rsid w:val="00140317"/>
    <w:rsid w:val="00141688"/>
    <w:rsid w:val="001504E1"/>
    <w:rsid w:val="00151E41"/>
    <w:rsid w:val="0015579D"/>
    <w:rsid w:val="0016348C"/>
    <w:rsid w:val="001657A8"/>
    <w:rsid w:val="001657C7"/>
    <w:rsid w:val="0016603A"/>
    <w:rsid w:val="00166BA8"/>
    <w:rsid w:val="001760F5"/>
    <w:rsid w:val="001846FE"/>
    <w:rsid w:val="0018615C"/>
    <w:rsid w:val="0019249E"/>
    <w:rsid w:val="001969F7"/>
    <w:rsid w:val="001A178B"/>
    <w:rsid w:val="001A3C36"/>
    <w:rsid w:val="001B176D"/>
    <w:rsid w:val="001B40D9"/>
    <w:rsid w:val="001B60FC"/>
    <w:rsid w:val="001C2975"/>
    <w:rsid w:val="001C29DA"/>
    <w:rsid w:val="001C3C48"/>
    <w:rsid w:val="001C6B58"/>
    <w:rsid w:val="001E47F0"/>
    <w:rsid w:val="001E5FC6"/>
    <w:rsid w:val="001E73CB"/>
    <w:rsid w:val="001F037E"/>
    <w:rsid w:val="001F2D80"/>
    <w:rsid w:val="001F5B59"/>
    <w:rsid w:val="001F63D1"/>
    <w:rsid w:val="00207F56"/>
    <w:rsid w:val="00216298"/>
    <w:rsid w:val="00222659"/>
    <w:rsid w:val="002243BC"/>
    <w:rsid w:val="00226C32"/>
    <w:rsid w:val="00230E65"/>
    <w:rsid w:val="00231D57"/>
    <w:rsid w:val="00232BF9"/>
    <w:rsid w:val="00234111"/>
    <w:rsid w:val="002376C5"/>
    <w:rsid w:val="00240375"/>
    <w:rsid w:val="002413D2"/>
    <w:rsid w:val="00243993"/>
    <w:rsid w:val="00243A3C"/>
    <w:rsid w:val="00243FF0"/>
    <w:rsid w:val="002457B6"/>
    <w:rsid w:val="00246D17"/>
    <w:rsid w:val="00256CF6"/>
    <w:rsid w:val="00261292"/>
    <w:rsid w:val="002641F6"/>
    <w:rsid w:val="002646DD"/>
    <w:rsid w:val="00265968"/>
    <w:rsid w:val="00273F7D"/>
    <w:rsid w:val="002754DA"/>
    <w:rsid w:val="002820B9"/>
    <w:rsid w:val="00286AA7"/>
    <w:rsid w:val="002914EA"/>
    <w:rsid w:val="002A0213"/>
    <w:rsid w:val="002A3604"/>
    <w:rsid w:val="002B7BDA"/>
    <w:rsid w:val="002B7F71"/>
    <w:rsid w:val="002C02CE"/>
    <w:rsid w:val="002C0B5A"/>
    <w:rsid w:val="002C5CBE"/>
    <w:rsid w:val="002C6D05"/>
    <w:rsid w:val="002D26A5"/>
    <w:rsid w:val="002D7F00"/>
    <w:rsid w:val="002E035E"/>
    <w:rsid w:val="002E259F"/>
    <w:rsid w:val="002E64C3"/>
    <w:rsid w:val="002E66B3"/>
    <w:rsid w:val="002F2154"/>
    <w:rsid w:val="002F2748"/>
    <w:rsid w:val="0030388D"/>
    <w:rsid w:val="00306430"/>
    <w:rsid w:val="00306D58"/>
    <w:rsid w:val="00307288"/>
    <w:rsid w:val="003145C0"/>
    <w:rsid w:val="0031741B"/>
    <w:rsid w:val="003303F7"/>
    <w:rsid w:val="00333042"/>
    <w:rsid w:val="00345534"/>
    <w:rsid w:val="00345A3F"/>
    <w:rsid w:val="00346CB5"/>
    <w:rsid w:val="003509B4"/>
    <w:rsid w:val="00361340"/>
    <w:rsid w:val="00364378"/>
    <w:rsid w:val="0036531B"/>
    <w:rsid w:val="00366989"/>
    <w:rsid w:val="00367C9B"/>
    <w:rsid w:val="00376458"/>
    <w:rsid w:val="00377CAF"/>
    <w:rsid w:val="003803BD"/>
    <w:rsid w:val="00393604"/>
    <w:rsid w:val="00396BC2"/>
    <w:rsid w:val="003A052D"/>
    <w:rsid w:val="003A4E28"/>
    <w:rsid w:val="003A6A8C"/>
    <w:rsid w:val="003A6D85"/>
    <w:rsid w:val="003B1609"/>
    <w:rsid w:val="003B49A6"/>
    <w:rsid w:val="003B509E"/>
    <w:rsid w:val="003B6B6E"/>
    <w:rsid w:val="003C6F9B"/>
    <w:rsid w:val="003D249B"/>
    <w:rsid w:val="003D4A36"/>
    <w:rsid w:val="003D513A"/>
    <w:rsid w:val="003E3149"/>
    <w:rsid w:val="003E53A5"/>
    <w:rsid w:val="003E5414"/>
    <w:rsid w:val="003F2EDC"/>
    <w:rsid w:val="0040424D"/>
    <w:rsid w:val="0041341A"/>
    <w:rsid w:val="00414108"/>
    <w:rsid w:val="004142B8"/>
    <w:rsid w:val="0041622F"/>
    <w:rsid w:val="00416416"/>
    <w:rsid w:val="00420D38"/>
    <w:rsid w:val="00427A68"/>
    <w:rsid w:val="00432B75"/>
    <w:rsid w:val="004353B6"/>
    <w:rsid w:val="004401EC"/>
    <w:rsid w:val="00445241"/>
    <w:rsid w:val="00445F5C"/>
    <w:rsid w:val="00446B8D"/>
    <w:rsid w:val="00456244"/>
    <w:rsid w:val="00465899"/>
    <w:rsid w:val="00474499"/>
    <w:rsid w:val="00474799"/>
    <w:rsid w:val="00481358"/>
    <w:rsid w:val="004838B2"/>
    <w:rsid w:val="00487B30"/>
    <w:rsid w:val="004A11F4"/>
    <w:rsid w:val="004A7C45"/>
    <w:rsid w:val="004B75D9"/>
    <w:rsid w:val="004C5A1A"/>
    <w:rsid w:val="004C7D6E"/>
    <w:rsid w:val="004D3A39"/>
    <w:rsid w:val="004E1CBF"/>
    <w:rsid w:val="004E3B42"/>
    <w:rsid w:val="004E45B9"/>
    <w:rsid w:val="004E558D"/>
    <w:rsid w:val="004E77D2"/>
    <w:rsid w:val="004F1E4C"/>
    <w:rsid w:val="004F54BD"/>
    <w:rsid w:val="00504620"/>
    <w:rsid w:val="0050658A"/>
    <w:rsid w:val="005065E6"/>
    <w:rsid w:val="0050746C"/>
    <w:rsid w:val="005106D7"/>
    <w:rsid w:val="00513EAD"/>
    <w:rsid w:val="0051400B"/>
    <w:rsid w:val="00514926"/>
    <w:rsid w:val="00515870"/>
    <w:rsid w:val="00515C63"/>
    <w:rsid w:val="0052006A"/>
    <w:rsid w:val="00523071"/>
    <w:rsid w:val="005316B8"/>
    <w:rsid w:val="00536A2B"/>
    <w:rsid w:val="00536EA7"/>
    <w:rsid w:val="00537866"/>
    <w:rsid w:val="00540A9A"/>
    <w:rsid w:val="00544B38"/>
    <w:rsid w:val="0055173A"/>
    <w:rsid w:val="00551DFA"/>
    <w:rsid w:val="00560F81"/>
    <w:rsid w:val="00565AEA"/>
    <w:rsid w:val="00566B9C"/>
    <w:rsid w:val="0057016A"/>
    <w:rsid w:val="005710D5"/>
    <w:rsid w:val="0057247C"/>
    <w:rsid w:val="00574574"/>
    <w:rsid w:val="005761BA"/>
    <w:rsid w:val="00580480"/>
    <w:rsid w:val="00587876"/>
    <w:rsid w:val="00595BC5"/>
    <w:rsid w:val="00595CA0"/>
    <w:rsid w:val="005A0E17"/>
    <w:rsid w:val="005A2E0D"/>
    <w:rsid w:val="005A3A17"/>
    <w:rsid w:val="005A3E02"/>
    <w:rsid w:val="005A4563"/>
    <w:rsid w:val="005A6D5F"/>
    <w:rsid w:val="005A7278"/>
    <w:rsid w:val="005B6F90"/>
    <w:rsid w:val="005C03B9"/>
    <w:rsid w:val="005C15AA"/>
    <w:rsid w:val="005C1BF8"/>
    <w:rsid w:val="005C7872"/>
    <w:rsid w:val="005D035F"/>
    <w:rsid w:val="005D380A"/>
    <w:rsid w:val="005D3854"/>
    <w:rsid w:val="005D7516"/>
    <w:rsid w:val="005E054A"/>
    <w:rsid w:val="005E0D54"/>
    <w:rsid w:val="005E79AF"/>
    <w:rsid w:val="005E7C2F"/>
    <w:rsid w:val="005F192A"/>
    <w:rsid w:val="005F40DB"/>
    <w:rsid w:val="00601F14"/>
    <w:rsid w:val="00602032"/>
    <w:rsid w:val="00603829"/>
    <w:rsid w:val="006050C0"/>
    <w:rsid w:val="00610403"/>
    <w:rsid w:val="00616305"/>
    <w:rsid w:val="006166D7"/>
    <w:rsid w:val="00620888"/>
    <w:rsid w:val="00621BF3"/>
    <w:rsid w:val="00625F0D"/>
    <w:rsid w:val="00626932"/>
    <w:rsid w:val="006300C1"/>
    <w:rsid w:val="006316FA"/>
    <w:rsid w:val="0063362B"/>
    <w:rsid w:val="00646E68"/>
    <w:rsid w:val="00650ACD"/>
    <w:rsid w:val="00654F8F"/>
    <w:rsid w:val="006579B0"/>
    <w:rsid w:val="006579F2"/>
    <w:rsid w:val="0066042A"/>
    <w:rsid w:val="006640E8"/>
    <w:rsid w:val="006649DB"/>
    <w:rsid w:val="00667328"/>
    <w:rsid w:val="00667B58"/>
    <w:rsid w:val="0067766A"/>
    <w:rsid w:val="00682717"/>
    <w:rsid w:val="006875EB"/>
    <w:rsid w:val="0069092F"/>
    <w:rsid w:val="0069598A"/>
    <w:rsid w:val="006A020F"/>
    <w:rsid w:val="006A105B"/>
    <w:rsid w:val="006B07C3"/>
    <w:rsid w:val="006B25FA"/>
    <w:rsid w:val="006B6F43"/>
    <w:rsid w:val="006B7639"/>
    <w:rsid w:val="006C0157"/>
    <w:rsid w:val="006C5C78"/>
    <w:rsid w:val="006E463E"/>
    <w:rsid w:val="006E5188"/>
    <w:rsid w:val="006F13F6"/>
    <w:rsid w:val="006F64F9"/>
    <w:rsid w:val="0070089C"/>
    <w:rsid w:val="007073BC"/>
    <w:rsid w:val="00710324"/>
    <w:rsid w:val="007108D4"/>
    <w:rsid w:val="00711C05"/>
    <w:rsid w:val="00713668"/>
    <w:rsid w:val="0072738D"/>
    <w:rsid w:val="00737FD5"/>
    <w:rsid w:val="00740261"/>
    <w:rsid w:val="00740358"/>
    <w:rsid w:val="00740E96"/>
    <w:rsid w:val="00741636"/>
    <w:rsid w:val="007442CF"/>
    <w:rsid w:val="007508E5"/>
    <w:rsid w:val="007546AF"/>
    <w:rsid w:val="00754D76"/>
    <w:rsid w:val="00756C10"/>
    <w:rsid w:val="007600AD"/>
    <w:rsid w:val="00760D95"/>
    <w:rsid w:val="0076162E"/>
    <w:rsid w:val="00761E8F"/>
    <w:rsid w:val="0077022F"/>
    <w:rsid w:val="00770735"/>
    <w:rsid w:val="0079171A"/>
    <w:rsid w:val="00792AD0"/>
    <w:rsid w:val="007A2E8C"/>
    <w:rsid w:val="007A3D0E"/>
    <w:rsid w:val="007A3F62"/>
    <w:rsid w:val="007A6FDB"/>
    <w:rsid w:val="007A7B3A"/>
    <w:rsid w:val="007B05A6"/>
    <w:rsid w:val="007B63AE"/>
    <w:rsid w:val="007B648F"/>
    <w:rsid w:val="007E240B"/>
    <w:rsid w:val="007E6623"/>
    <w:rsid w:val="007F2CD4"/>
    <w:rsid w:val="0080252D"/>
    <w:rsid w:val="00810757"/>
    <w:rsid w:val="00812AF5"/>
    <w:rsid w:val="00814097"/>
    <w:rsid w:val="00826FF7"/>
    <w:rsid w:val="0082729D"/>
    <w:rsid w:val="0083029D"/>
    <w:rsid w:val="00830A82"/>
    <w:rsid w:val="00841F3B"/>
    <w:rsid w:val="00843462"/>
    <w:rsid w:val="00845FAD"/>
    <w:rsid w:val="00851B56"/>
    <w:rsid w:val="00852A63"/>
    <w:rsid w:val="008530CC"/>
    <w:rsid w:val="00854CA2"/>
    <w:rsid w:val="00856645"/>
    <w:rsid w:val="00860E54"/>
    <w:rsid w:val="00865AE4"/>
    <w:rsid w:val="0086681C"/>
    <w:rsid w:val="00867DB1"/>
    <w:rsid w:val="008743F8"/>
    <w:rsid w:val="00880606"/>
    <w:rsid w:val="00884ABA"/>
    <w:rsid w:val="00893C82"/>
    <w:rsid w:val="008943B0"/>
    <w:rsid w:val="008A1B16"/>
    <w:rsid w:val="008A7318"/>
    <w:rsid w:val="008B3EBD"/>
    <w:rsid w:val="008B697B"/>
    <w:rsid w:val="008C1C05"/>
    <w:rsid w:val="008D054E"/>
    <w:rsid w:val="008D0899"/>
    <w:rsid w:val="008D261C"/>
    <w:rsid w:val="008D30B0"/>
    <w:rsid w:val="008D7F27"/>
    <w:rsid w:val="008E1CE8"/>
    <w:rsid w:val="008E3F36"/>
    <w:rsid w:val="00903B98"/>
    <w:rsid w:val="009052E5"/>
    <w:rsid w:val="009063AC"/>
    <w:rsid w:val="00915A59"/>
    <w:rsid w:val="0091656E"/>
    <w:rsid w:val="00925E86"/>
    <w:rsid w:val="0093035C"/>
    <w:rsid w:val="00931ABE"/>
    <w:rsid w:val="00933CA3"/>
    <w:rsid w:val="00941497"/>
    <w:rsid w:val="009422EE"/>
    <w:rsid w:val="00944282"/>
    <w:rsid w:val="009537AB"/>
    <w:rsid w:val="0096384D"/>
    <w:rsid w:val="00964D6A"/>
    <w:rsid w:val="00964DF1"/>
    <w:rsid w:val="00965C23"/>
    <w:rsid w:val="009722BE"/>
    <w:rsid w:val="009753EF"/>
    <w:rsid w:val="00983614"/>
    <w:rsid w:val="00990EBF"/>
    <w:rsid w:val="00992238"/>
    <w:rsid w:val="00997C7A"/>
    <w:rsid w:val="009A07BC"/>
    <w:rsid w:val="009A5818"/>
    <w:rsid w:val="009B00E0"/>
    <w:rsid w:val="009C016D"/>
    <w:rsid w:val="009C6E7B"/>
    <w:rsid w:val="009D1F62"/>
    <w:rsid w:val="009D22E7"/>
    <w:rsid w:val="009D2A89"/>
    <w:rsid w:val="009E2AD2"/>
    <w:rsid w:val="009F6B5B"/>
    <w:rsid w:val="00A05D85"/>
    <w:rsid w:val="00A10BF8"/>
    <w:rsid w:val="00A136DF"/>
    <w:rsid w:val="00A15C8C"/>
    <w:rsid w:val="00A2063B"/>
    <w:rsid w:val="00A2430F"/>
    <w:rsid w:val="00A25FC5"/>
    <w:rsid w:val="00A27676"/>
    <w:rsid w:val="00A3093C"/>
    <w:rsid w:val="00A351D7"/>
    <w:rsid w:val="00A3536E"/>
    <w:rsid w:val="00A36AE5"/>
    <w:rsid w:val="00A4394E"/>
    <w:rsid w:val="00A46E44"/>
    <w:rsid w:val="00A53017"/>
    <w:rsid w:val="00A5490F"/>
    <w:rsid w:val="00A55EA3"/>
    <w:rsid w:val="00A6100F"/>
    <w:rsid w:val="00A6472F"/>
    <w:rsid w:val="00A66755"/>
    <w:rsid w:val="00A73931"/>
    <w:rsid w:val="00A811F8"/>
    <w:rsid w:val="00A92FAD"/>
    <w:rsid w:val="00AA081D"/>
    <w:rsid w:val="00AA1C5E"/>
    <w:rsid w:val="00AA381F"/>
    <w:rsid w:val="00AA6107"/>
    <w:rsid w:val="00AB05EA"/>
    <w:rsid w:val="00AB5D8A"/>
    <w:rsid w:val="00AC0809"/>
    <w:rsid w:val="00AC1A36"/>
    <w:rsid w:val="00AC45C6"/>
    <w:rsid w:val="00AD3847"/>
    <w:rsid w:val="00AF4F9B"/>
    <w:rsid w:val="00B04598"/>
    <w:rsid w:val="00B04B5F"/>
    <w:rsid w:val="00B04B85"/>
    <w:rsid w:val="00B079D3"/>
    <w:rsid w:val="00B375FE"/>
    <w:rsid w:val="00B410F6"/>
    <w:rsid w:val="00B431A1"/>
    <w:rsid w:val="00B56241"/>
    <w:rsid w:val="00B60011"/>
    <w:rsid w:val="00B72E74"/>
    <w:rsid w:val="00B7645C"/>
    <w:rsid w:val="00B80925"/>
    <w:rsid w:val="00B815CE"/>
    <w:rsid w:val="00B838CD"/>
    <w:rsid w:val="00B84304"/>
    <w:rsid w:val="00B87132"/>
    <w:rsid w:val="00BA332D"/>
    <w:rsid w:val="00BA62F8"/>
    <w:rsid w:val="00BB42DB"/>
    <w:rsid w:val="00BB75B8"/>
    <w:rsid w:val="00BC1206"/>
    <w:rsid w:val="00BC22EE"/>
    <w:rsid w:val="00BC2C68"/>
    <w:rsid w:val="00BC689F"/>
    <w:rsid w:val="00BD1B4A"/>
    <w:rsid w:val="00BE166C"/>
    <w:rsid w:val="00BE20E7"/>
    <w:rsid w:val="00BE5EE7"/>
    <w:rsid w:val="00BF4AAD"/>
    <w:rsid w:val="00C250B6"/>
    <w:rsid w:val="00C30E56"/>
    <w:rsid w:val="00C314DA"/>
    <w:rsid w:val="00C31F53"/>
    <w:rsid w:val="00C3211E"/>
    <w:rsid w:val="00C32D54"/>
    <w:rsid w:val="00C33D09"/>
    <w:rsid w:val="00C34D0A"/>
    <w:rsid w:val="00C37A3E"/>
    <w:rsid w:val="00C44632"/>
    <w:rsid w:val="00C53882"/>
    <w:rsid w:val="00C62D6E"/>
    <w:rsid w:val="00C642C3"/>
    <w:rsid w:val="00C64693"/>
    <w:rsid w:val="00C65006"/>
    <w:rsid w:val="00C673E8"/>
    <w:rsid w:val="00C67AE3"/>
    <w:rsid w:val="00C70683"/>
    <w:rsid w:val="00C80B2F"/>
    <w:rsid w:val="00C81CBC"/>
    <w:rsid w:val="00C847ED"/>
    <w:rsid w:val="00C9096A"/>
    <w:rsid w:val="00C92469"/>
    <w:rsid w:val="00C92678"/>
    <w:rsid w:val="00C93E0C"/>
    <w:rsid w:val="00C97674"/>
    <w:rsid w:val="00CB7A9C"/>
    <w:rsid w:val="00CB7CC1"/>
    <w:rsid w:val="00CC0113"/>
    <w:rsid w:val="00CC3062"/>
    <w:rsid w:val="00CD0AD0"/>
    <w:rsid w:val="00CD10A1"/>
    <w:rsid w:val="00CD3FF3"/>
    <w:rsid w:val="00CE155F"/>
    <w:rsid w:val="00CF0D9B"/>
    <w:rsid w:val="00CF0EF1"/>
    <w:rsid w:val="00CF1297"/>
    <w:rsid w:val="00CF16A5"/>
    <w:rsid w:val="00D019D8"/>
    <w:rsid w:val="00D02569"/>
    <w:rsid w:val="00D057EA"/>
    <w:rsid w:val="00D123AB"/>
    <w:rsid w:val="00D12443"/>
    <w:rsid w:val="00D12B10"/>
    <w:rsid w:val="00D1320B"/>
    <w:rsid w:val="00D15FEC"/>
    <w:rsid w:val="00D20322"/>
    <w:rsid w:val="00D277D4"/>
    <w:rsid w:val="00D30E87"/>
    <w:rsid w:val="00D33840"/>
    <w:rsid w:val="00D3469C"/>
    <w:rsid w:val="00D50509"/>
    <w:rsid w:val="00D56B22"/>
    <w:rsid w:val="00D64974"/>
    <w:rsid w:val="00D66469"/>
    <w:rsid w:val="00D753DF"/>
    <w:rsid w:val="00D8031B"/>
    <w:rsid w:val="00D83F37"/>
    <w:rsid w:val="00D84676"/>
    <w:rsid w:val="00D84A2F"/>
    <w:rsid w:val="00D8754C"/>
    <w:rsid w:val="00D92006"/>
    <w:rsid w:val="00D950CC"/>
    <w:rsid w:val="00D97000"/>
    <w:rsid w:val="00DA2B99"/>
    <w:rsid w:val="00DA442B"/>
    <w:rsid w:val="00DA6D71"/>
    <w:rsid w:val="00DC2A0F"/>
    <w:rsid w:val="00DD1790"/>
    <w:rsid w:val="00DD40A9"/>
    <w:rsid w:val="00DD5F52"/>
    <w:rsid w:val="00DD7D6E"/>
    <w:rsid w:val="00DE3383"/>
    <w:rsid w:val="00DE43DC"/>
    <w:rsid w:val="00DE5625"/>
    <w:rsid w:val="00DE58D9"/>
    <w:rsid w:val="00DF0141"/>
    <w:rsid w:val="00DF0E38"/>
    <w:rsid w:val="00DF1432"/>
    <w:rsid w:val="00E056FD"/>
    <w:rsid w:val="00E07AF0"/>
    <w:rsid w:val="00E13222"/>
    <w:rsid w:val="00E132BC"/>
    <w:rsid w:val="00E15736"/>
    <w:rsid w:val="00E16B4C"/>
    <w:rsid w:val="00E177CD"/>
    <w:rsid w:val="00E22CFC"/>
    <w:rsid w:val="00E301ED"/>
    <w:rsid w:val="00E31785"/>
    <w:rsid w:val="00E338DA"/>
    <w:rsid w:val="00E36698"/>
    <w:rsid w:val="00E403AC"/>
    <w:rsid w:val="00E42402"/>
    <w:rsid w:val="00E45125"/>
    <w:rsid w:val="00E466E2"/>
    <w:rsid w:val="00E51A44"/>
    <w:rsid w:val="00E52656"/>
    <w:rsid w:val="00E57901"/>
    <w:rsid w:val="00E60B87"/>
    <w:rsid w:val="00E65372"/>
    <w:rsid w:val="00E76745"/>
    <w:rsid w:val="00E816DC"/>
    <w:rsid w:val="00E83780"/>
    <w:rsid w:val="00E90829"/>
    <w:rsid w:val="00E95F93"/>
    <w:rsid w:val="00EA0CC6"/>
    <w:rsid w:val="00EB0E93"/>
    <w:rsid w:val="00EC02AD"/>
    <w:rsid w:val="00EC15A4"/>
    <w:rsid w:val="00ED1A11"/>
    <w:rsid w:val="00EE7A35"/>
    <w:rsid w:val="00EF0B37"/>
    <w:rsid w:val="00F10C41"/>
    <w:rsid w:val="00F218A1"/>
    <w:rsid w:val="00F22470"/>
    <w:rsid w:val="00F2353C"/>
    <w:rsid w:val="00F276BD"/>
    <w:rsid w:val="00F315E4"/>
    <w:rsid w:val="00F34436"/>
    <w:rsid w:val="00F34AAA"/>
    <w:rsid w:val="00F42BB0"/>
    <w:rsid w:val="00F43BFB"/>
    <w:rsid w:val="00F5138E"/>
    <w:rsid w:val="00F56170"/>
    <w:rsid w:val="00F577F9"/>
    <w:rsid w:val="00F62F1C"/>
    <w:rsid w:val="00F64CF9"/>
    <w:rsid w:val="00F66F44"/>
    <w:rsid w:val="00F70B80"/>
    <w:rsid w:val="00F72607"/>
    <w:rsid w:val="00F72767"/>
    <w:rsid w:val="00F81057"/>
    <w:rsid w:val="00F84912"/>
    <w:rsid w:val="00F84B8D"/>
    <w:rsid w:val="00F938D8"/>
    <w:rsid w:val="00FA3EB4"/>
    <w:rsid w:val="00FA5E15"/>
    <w:rsid w:val="00FB067C"/>
    <w:rsid w:val="00FB07B8"/>
    <w:rsid w:val="00FB3F0A"/>
    <w:rsid w:val="00FC00E1"/>
    <w:rsid w:val="00FC79BD"/>
    <w:rsid w:val="00FD1FA2"/>
    <w:rsid w:val="00FD451A"/>
    <w:rsid w:val="00FE0728"/>
    <w:rsid w:val="00FE6386"/>
    <w:rsid w:val="00FE79FB"/>
    <w:rsid w:val="00FF11D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C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D1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46D1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246D1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246D1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246D1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246D1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246D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6D17"/>
  </w:style>
  <w:style w:type="character" w:customStyle="1" w:styleId="Heading1Char">
    <w:name w:val="Heading 1 Char"/>
    <w:basedOn w:val="DefaultParagraphFont"/>
    <w:link w:val="Heading1"/>
    <w:uiPriority w:val="9"/>
    <w:rsid w:val="00246D1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246D17"/>
    <w:rPr>
      <w:rFonts w:ascii="Arial Black" w:hAnsi="Arial Black"/>
      <w:sz w:val="28"/>
    </w:rPr>
  </w:style>
  <w:style w:type="character" w:customStyle="1" w:styleId="Heading4Char">
    <w:name w:val="Heading 4 Char"/>
    <w:basedOn w:val="DefaultParagraphFont"/>
    <w:link w:val="Heading4"/>
    <w:uiPriority w:val="9"/>
    <w:rsid w:val="00246D1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46D1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46D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1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46D17"/>
    <w:pPr>
      <w:tabs>
        <w:tab w:val="right" w:leader="dot" w:pos="10786"/>
      </w:tabs>
      <w:spacing w:before="80" w:after="0"/>
      <w:ind w:left="144"/>
    </w:pPr>
    <w:rPr>
      <w:b/>
    </w:rPr>
  </w:style>
  <w:style w:type="paragraph" w:styleId="TOC2">
    <w:name w:val="toc 2"/>
    <w:basedOn w:val="Normal"/>
    <w:next w:val="Normal"/>
    <w:autoRedefine/>
    <w:uiPriority w:val="39"/>
    <w:unhideWhenUsed/>
    <w:rsid w:val="00246D17"/>
    <w:pPr>
      <w:tabs>
        <w:tab w:val="right" w:leader="dot" w:pos="10790"/>
      </w:tabs>
      <w:spacing w:before="40" w:after="40"/>
      <w:ind w:left="288"/>
    </w:pPr>
    <w:rPr>
      <w:sz w:val="18"/>
    </w:rPr>
  </w:style>
  <w:style w:type="character" w:styleId="Hyperlink">
    <w:name w:val="Hyperlink"/>
    <w:basedOn w:val="DefaultParagraphFont"/>
    <w:uiPriority w:val="99"/>
    <w:unhideWhenUsed/>
    <w:rsid w:val="00246D17"/>
    <w:rPr>
      <w:color w:val="0000FF" w:themeColor="hyperlink"/>
      <w:u w:val="single"/>
    </w:rPr>
  </w:style>
  <w:style w:type="character" w:styleId="BookTitle">
    <w:name w:val="Book Title"/>
    <w:basedOn w:val="DefaultParagraphFont"/>
    <w:uiPriority w:val="33"/>
    <w:qFormat/>
    <w:rsid w:val="00246D17"/>
    <w:rPr>
      <w:b/>
      <w:bCs/>
      <w:smallCaps/>
      <w:spacing w:val="5"/>
      <w:sz w:val="48"/>
    </w:rPr>
  </w:style>
  <w:style w:type="paragraph" w:styleId="Title">
    <w:name w:val="Title"/>
    <w:basedOn w:val="Normal"/>
    <w:next w:val="Normal"/>
    <w:link w:val="TitleChar"/>
    <w:uiPriority w:val="10"/>
    <w:unhideWhenUsed/>
    <w:qFormat/>
    <w:rsid w:val="00246D1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46D1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246D17"/>
    <w:pPr>
      <w:spacing w:after="0" w:line="240" w:lineRule="auto"/>
    </w:pPr>
    <w:rPr>
      <w:rFonts w:eastAsiaTheme="minorEastAsia"/>
    </w:rPr>
  </w:style>
  <w:style w:type="character" w:customStyle="1" w:styleId="NoSpacingChar">
    <w:name w:val="No Spacing Char"/>
    <w:basedOn w:val="DefaultParagraphFont"/>
    <w:link w:val="NoSpacing"/>
    <w:uiPriority w:val="1"/>
    <w:rsid w:val="00246D17"/>
    <w:rPr>
      <w:rFonts w:eastAsiaTheme="minorEastAsia"/>
    </w:rPr>
  </w:style>
  <w:style w:type="paragraph" w:styleId="Header">
    <w:name w:val="header"/>
    <w:basedOn w:val="Normal"/>
    <w:link w:val="HeaderChar"/>
    <w:uiPriority w:val="99"/>
    <w:unhideWhenUsed/>
    <w:rsid w:val="00246D1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46D17"/>
    <w:rPr>
      <w:rFonts w:ascii="Arial" w:hAnsi="Arial"/>
      <w:color w:val="292929"/>
      <w:sz w:val="16"/>
    </w:rPr>
  </w:style>
  <w:style w:type="paragraph" w:styleId="Footer">
    <w:name w:val="footer"/>
    <w:basedOn w:val="Normal"/>
    <w:link w:val="FooterChar"/>
    <w:uiPriority w:val="99"/>
    <w:unhideWhenUsed/>
    <w:rsid w:val="00246D1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46D17"/>
    <w:rPr>
      <w:rFonts w:ascii="Arial" w:hAnsi="Arial"/>
      <w:color w:val="292929"/>
      <w:sz w:val="16"/>
    </w:rPr>
  </w:style>
  <w:style w:type="paragraph" w:customStyle="1" w:styleId="LabExercise">
    <w:name w:val="Lab Exercise"/>
    <w:basedOn w:val="Normal"/>
    <w:next w:val="Normal"/>
    <w:qFormat/>
    <w:rsid w:val="00246D17"/>
    <w:pPr>
      <w:spacing w:before="0" w:after="200" w:line="276" w:lineRule="auto"/>
    </w:pPr>
    <w:rPr>
      <w:b/>
    </w:rPr>
  </w:style>
  <w:style w:type="paragraph" w:styleId="ListParagraph">
    <w:name w:val="List Paragraph"/>
    <w:basedOn w:val="Normal"/>
    <w:next w:val="Normal"/>
    <w:uiPriority w:val="34"/>
    <w:qFormat/>
    <w:rsid w:val="00246D1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46D17"/>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46D17"/>
    <w:rPr>
      <w:rFonts w:ascii="Lucida Console" w:hAnsi="Lucida Console" w:cs="Courier New"/>
      <w:b/>
      <w:spacing w:val="-6"/>
      <w:sz w:val="18"/>
    </w:rPr>
  </w:style>
  <w:style w:type="paragraph" w:customStyle="1" w:styleId="NumberedBullet">
    <w:name w:val="Numbered Bullet"/>
    <w:basedOn w:val="ListParagraph"/>
    <w:unhideWhenUsed/>
    <w:qFormat/>
    <w:rsid w:val="00246D17"/>
    <w:pPr>
      <w:tabs>
        <w:tab w:val="left" w:pos="144"/>
      </w:tabs>
      <w:spacing w:before="80" w:after="40" w:line="240" w:lineRule="auto"/>
      <w:ind w:hanging="360"/>
      <w:contextualSpacing w:val="0"/>
    </w:pPr>
  </w:style>
  <w:style w:type="paragraph" w:customStyle="1" w:styleId="LabStepScreenshot">
    <w:name w:val="Lab Step Screenshot"/>
    <w:basedOn w:val="Normal"/>
    <w:qFormat/>
    <w:rsid w:val="00246D1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246D17"/>
    <w:pPr>
      <w:spacing w:before="0" w:after="0"/>
    </w:pPr>
    <w:rPr>
      <w:szCs w:val="20"/>
    </w:rPr>
  </w:style>
  <w:style w:type="character" w:customStyle="1" w:styleId="FootnoteTextChar">
    <w:name w:val="Footnote Text Char"/>
    <w:basedOn w:val="DefaultParagraphFont"/>
    <w:link w:val="FootnoteText"/>
    <w:uiPriority w:val="99"/>
    <w:semiHidden/>
    <w:rsid w:val="00246D17"/>
    <w:rPr>
      <w:rFonts w:ascii="Arial" w:hAnsi="Arial"/>
      <w:color w:val="262626" w:themeColor="text1" w:themeTint="D9"/>
      <w:sz w:val="20"/>
      <w:szCs w:val="20"/>
    </w:rPr>
  </w:style>
  <w:style w:type="table" w:styleId="LightShading-Accent4">
    <w:name w:val="Light Shading Accent 4"/>
    <w:basedOn w:val="TableNormal"/>
    <w:uiPriority w:val="60"/>
    <w:rsid w:val="00246D1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246D1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46D1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46D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46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46D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246D1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46D17"/>
    <w:pPr>
      <w:tabs>
        <w:tab w:val="num" w:pos="360"/>
      </w:tabs>
      <w:ind w:left="360" w:hanging="360"/>
      <w:contextualSpacing/>
    </w:pPr>
  </w:style>
  <w:style w:type="character" w:customStyle="1" w:styleId="InLineUrl">
    <w:name w:val="InLineUrl"/>
    <w:basedOn w:val="DefaultParagraphFont"/>
    <w:uiPriority w:val="1"/>
    <w:qFormat/>
    <w:rsid w:val="00246D17"/>
    <w:rPr>
      <w:rFonts w:ascii="Arial" w:hAnsi="Arial"/>
      <w:b/>
      <w:sz w:val="16"/>
    </w:rPr>
  </w:style>
  <w:style w:type="paragraph" w:customStyle="1" w:styleId="LabStepNumbered">
    <w:name w:val="Lab Step Numbered"/>
    <w:link w:val="LabStepNumberedChar"/>
    <w:qFormat/>
    <w:rsid w:val="00246D17"/>
    <w:pPr>
      <w:numPr>
        <w:numId w:val="4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246D1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246D17"/>
    <w:pPr>
      <w:numPr>
        <w:ilvl w:val="1"/>
      </w:numPr>
    </w:pPr>
    <w:rPr>
      <w:sz w:val="16"/>
    </w:rPr>
  </w:style>
  <w:style w:type="paragraph" w:customStyle="1" w:styleId="LabStepLevel2NoBullet">
    <w:name w:val="Lab Step Level 2 No Bullet"/>
    <w:basedOn w:val="LabStepLevel2Numbered"/>
    <w:qFormat/>
    <w:rsid w:val="00246D17"/>
    <w:pPr>
      <w:numPr>
        <w:numId w:val="0"/>
      </w:numPr>
      <w:spacing w:before="40"/>
      <w:ind w:left="720"/>
    </w:pPr>
  </w:style>
  <w:style w:type="character" w:customStyle="1" w:styleId="LabStepScreenshotFrame">
    <w:name w:val="Lab Step Screenshot Frame"/>
    <w:basedOn w:val="DefaultParagraphFont"/>
    <w:uiPriority w:val="1"/>
    <w:qFormat/>
    <w:rsid w:val="00246D17"/>
    <w:rPr>
      <w:noProof/>
      <w:bdr w:val="single" w:sz="2" w:space="0" w:color="DDDDDD"/>
    </w:rPr>
  </w:style>
  <w:style w:type="paragraph" w:customStyle="1" w:styleId="LabExerciseCallout">
    <w:name w:val="Lab Exercise Callout"/>
    <w:basedOn w:val="LabExerciseText"/>
    <w:qFormat/>
    <w:rsid w:val="00246D1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246D1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46D1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246D17"/>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46D17"/>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D17"/>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246D17"/>
    <w:rPr>
      <w:rFonts w:ascii="Arial" w:hAnsi="Arial"/>
      <w:b/>
      <w:iCs/>
      <w:sz w:val="16"/>
    </w:rPr>
  </w:style>
  <w:style w:type="character" w:customStyle="1" w:styleId="InlindeCode">
    <w:name w:val="InlindeCode"/>
    <w:basedOn w:val="DefaultParagraphFont"/>
    <w:uiPriority w:val="1"/>
    <w:qFormat/>
    <w:rsid w:val="00246D17"/>
    <w:rPr>
      <w:rFonts w:ascii="Lucida Console" w:hAnsi="Lucida Console"/>
      <w:b/>
      <w:sz w:val="16"/>
    </w:rPr>
  </w:style>
  <w:style w:type="table" w:customStyle="1" w:styleId="LabStepTable">
    <w:name w:val="Lab Step Table"/>
    <w:basedOn w:val="TableGrid"/>
    <w:uiPriority w:val="99"/>
    <w:rsid w:val="00246D17"/>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246D17"/>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246D1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246D17"/>
    <w:pPr>
      <w:ind w:left="1152"/>
    </w:pPr>
  </w:style>
  <w:style w:type="paragraph" w:customStyle="1" w:styleId="LabStepScreenshotLevel2">
    <w:name w:val="Lab Step Screenshot Level 2"/>
    <w:basedOn w:val="LabStepScreenshot"/>
    <w:qFormat/>
    <w:rsid w:val="00246D17"/>
    <w:pPr>
      <w:ind w:left="1152"/>
    </w:pPr>
    <w:rPr>
      <w:noProof/>
    </w:rPr>
  </w:style>
  <w:style w:type="paragraph" w:customStyle="1" w:styleId="LabStepTableTextHeader">
    <w:name w:val="Lab Step Table Text Header"/>
    <w:basedOn w:val="LabStepTableText"/>
    <w:next w:val="LabStepTableText"/>
    <w:qFormat/>
    <w:rsid w:val="00246D17"/>
    <w:rPr>
      <w:b/>
    </w:rPr>
  </w:style>
  <w:style w:type="paragraph" w:customStyle="1" w:styleId="LabStepTableParagraph">
    <w:name w:val="Lab Step Table Paragraph"/>
    <w:basedOn w:val="LabStepNumbered"/>
    <w:qFormat/>
    <w:rsid w:val="00246D17"/>
    <w:pPr>
      <w:numPr>
        <w:numId w:val="0"/>
      </w:numPr>
    </w:pPr>
  </w:style>
  <w:style w:type="paragraph" w:styleId="TOCHeading">
    <w:name w:val="TOC Heading"/>
    <w:basedOn w:val="Heading1"/>
    <w:next w:val="Normal"/>
    <w:uiPriority w:val="39"/>
    <w:semiHidden/>
    <w:unhideWhenUsed/>
    <w:qFormat/>
    <w:rsid w:val="00246D1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246D17"/>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46D17"/>
    <w:rPr>
      <w:sz w:val="16"/>
      <w:szCs w:val="16"/>
    </w:rPr>
  </w:style>
  <w:style w:type="paragraph" w:styleId="CommentText">
    <w:name w:val="annotation text"/>
    <w:basedOn w:val="Normal"/>
    <w:link w:val="CommentTextChar"/>
    <w:uiPriority w:val="99"/>
    <w:semiHidden/>
    <w:unhideWhenUsed/>
    <w:rsid w:val="00246D17"/>
    <w:rPr>
      <w:szCs w:val="20"/>
    </w:rPr>
  </w:style>
  <w:style w:type="character" w:customStyle="1" w:styleId="CommentTextChar">
    <w:name w:val="Comment Text Char"/>
    <w:basedOn w:val="DefaultParagraphFont"/>
    <w:link w:val="CommentText"/>
    <w:uiPriority w:val="99"/>
    <w:semiHidden/>
    <w:rsid w:val="00246D1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46D17"/>
    <w:rPr>
      <w:b/>
      <w:bCs/>
    </w:rPr>
  </w:style>
  <w:style w:type="character" w:customStyle="1" w:styleId="CommentSubjectChar">
    <w:name w:val="Comment Subject Char"/>
    <w:basedOn w:val="CommentTextChar"/>
    <w:link w:val="CommentSubject"/>
    <w:uiPriority w:val="99"/>
    <w:semiHidden/>
    <w:rsid w:val="00246D17"/>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246D17"/>
    <w:pPr>
      <w:numPr>
        <w:numId w:val="0"/>
      </w:numPr>
      <w:ind w:left="757" w:hanging="360"/>
    </w:pPr>
    <w:rPr>
      <w:b/>
    </w:rPr>
  </w:style>
  <w:style w:type="character" w:customStyle="1" w:styleId="LabStepNumberedChar">
    <w:name w:val="Lab Step Numbered Char"/>
    <w:basedOn w:val="DefaultParagraphFont"/>
    <w:link w:val="LabStepNumbered"/>
    <w:rsid w:val="00246D17"/>
    <w:rPr>
      <w:rFonts w:ascii="Arial" w:hAnsi="Arial"/>
      <w:color w:val="262626" w:themeColor="text1" w:themeTint="D9"/>
      <w:sz w:val="18"/>
    </w:rPr>
  </w:style>
  <w:style w:type="character" w:customStyle="1" w:styleId="strongChar">
    <w:name w:val="strong Char"/>
    <w:basedOn w:val="LabStepNumberedChar"/>
    <w:link w:val="Strong1"/>
    <w:rsid w:val="00246D17"/>
    <w:rPr>
      <w:rFonts w:ascii="Arial" w:hAnsi="Arial"/>
      <w:b/>
      <w:color w:val="262626" w:themeColor="text1" w:themeTint="D9"/>
      <w:sz w:val="18"/>
    </w:rPr>
  </w:style>
  <w:style w:type="character" w:styleId="Strong">
    <w:name w:val="Strong"/>
    <w:basedOn w:val="DefaultParagraphFont"/>
    <w:uiPriority w:val="22"/>
    <w:qFormat/>
    <w:rsid w:val="00246D17"/>
    <w:rPr>
      <w:b/>
      <w:bCs/>
    </w:rPr>
  </w:style>
  <w:style w:type="paragraph" w:styleId="NormalWeb">
    <w:name w:val="Normal (Web)"/>
    <w:basedOn w:val="Normal"/>
    <w:uiPriority w:val="99"/>
    <w:semiHidden/>
    <w:unhideWhenUsed/>
    <w:rsid w:val="00246D17"/>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246D17"/>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246D1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46D17"/>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246D1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246D17"/>
    <w:pPr>
      <w:spacing w:before="240"/>
      <w:ind w:left="720" w:right="720"/>
    </w:pPr>
    <w:rPr>
      <w:color w:val="1C1C1C"/>
    </w:rPr>
  </w:style>
  <w:style w:type="paragraph" w:customStyle="1" w:styleId="SlidesNotes">
    <w:name w:val="Slides Notes"/>
    <w:basedOn w:val="Normal"/>
    <w:qFormat/>
    <w:rsid w:val="00246D17"/>
    <w:pPr>
      <w:spacing w:before="240"/>
    </w:pPr>
  </w:style>
  <w:style w:type="paragraph" w:customStyle="1" w:styleId="LegalHeader">
    <w:name w:val="Legal Header"/>
    <w:basedOn w:val="Normal"/>
    <w:qFormat/>
    <w:rsid w:val="00246D17"/>
    <w:pPr>
      <w:spacing w:before="600"/>
    </w:pPr>
    <w:rPr>
      <w:b/>
      <w:color w:val="auto"/>
      <w:u w:val="single"/>
    </w:rPr>
  </w:style>
  <w:style w:type="paragraph" w:customStyle="1" w:styleId="LegalBody">
    <w:name w:val="Legal Body"/>
    <w:basedOn w:val="Normal"/>
    <w:qFormat/>
    <w:rsid w:val="00246D17"/>
    <w:rPr>
      <w:sz w:val="18"/>
    </w:rPr>
  </w:style>
  <w:style w:type="paragraph" w:customStyle="1" w:styleId="CourseInfo">
    <w:name w:val="Course Info"/>
    <w:basedOn w:val="Normal"/>
    <w:qFormat/>
    <w:rsid w:val="00246D1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246D1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46D17"/>
    <w:pPr>
      <w:tabs>
        <w:tab w:val="right" w:leader="dot" w:pos="10790"/>
      </w:tabs>
      <w:spacing w:before="40" w:after="0"/>
      <w:ind w:left="432"/>
    </w:pPr>
    <w:rPr>
      <w:sz w:val="16"/>
    </w:rPr>
  </w:style>
  <w:style w:type="numbering" w:customStyle="1" w:styleId="LabStepsTemplate">
    <w:name w:val="LabStepsTemplate"/>
    <w:uiPriority w:val="99"/>
    <w:rsid w:val="00246D17"/>
    <w:pPr>
      <w:numPr>
        <w:numId w:val="45"/>
      </w:numPr>
    </w:pPr>
  </w:style>
  <w:style w:type="paragraph" w:customStyle="1" w:styleId="ModuleDescription">
    <w:name w:val="Module Description"/>
    <w:basedOn w:val="Normal"/>
    <w:qFormat/>
    <w:rsid w:val="00246D17"/>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246D17"/>
    <w:pPr>
      <w:jc w:val="center"/>
    </w:pPr>
  </w:style>
  <w:style w:type="paragraph" w:customStyle="1" w:styleId="TopicsCoveredItem">
    <w:name w:val="Topics Covered Item"/>
    <w:basedOn w:val="Normal"/>
    <w:qFormat/>
    <w:rsid w:val="00246D17"/>
    <w:pPr>
      <w:numPr>
        <w:numId w:val="47"/>
      </w:numPr>
      <w:spacing w:before="0" w:after="0"/>
      <w:contextualSpacing/>
    </w:pPr>
  </w:style>
  <w:style w:type="paragraph" w:customStyle="1" w:styleId="ModuleIntroHeader">
    <w:name w:val="Module Intro Header"/>
    <w:basedOn w:val="Normal"/>
    <w:qFormat/>
    <w:rsid w:val="00246D17"/>
    <w:pPr>
      <w:pBdr>
        <w:bottom w:val="single" w:sz="8" w:space="1" w:color="auto"/>
      </w:pBdr>
      <w:spacing w:before="360"/>
      <w:ind w:left="288"/>
    </w:pPr>
    <w:rPr>
      <w:b/>
      <w:sz w:val="24"/>
    </w:rPr>
  </w:style>
  <w:style w:type="paragraph" w:customStyle="1" w:styleId="ModuleAgendaItem">
    <w:name w:val="Module Agenda Item"/>
    <w:basedOn w:val="Normal"/>
    <w:qFormat/>
    <w:rsid w:val="00246D17"/>
    <w:pPr>
      <w:spacing w:before="0" w:after="0"/>
      <w:ind w:left="360" w:hanging="360"/>
      <w:contextualSpacing/>
    </w:pPr>
    <w:rPr>
      <w:sz w:val="24"/>
    </w:rPr>
  </w:style>
  <w:style w:type="paragraph" w:customStyle="1" w:styleId="LabExerciseItem">
    <w:name w:val="Lab Exercise Item"/>
    <w:basedOn w:val="Normal"/>
    <w:next w:val="Normal"/>
    <w:qFormat/>
    <w:rsid w:val="00246D17"/>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D1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46D1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246D1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246D1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246D1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246D1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246D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6D17"/>
  </w:style>
  <w:style w:type="character" w:customStyle="1" w:styleId="Heading1Char">
    <w:name w:val="Heading 1 Char"/>
    <w:basedOn w:val="DefaultParagraphFont"/>
    <w:link w:val="Heading1"/>
    <w:uiPriority w:val="9"/>
    <w:rsid w:val="00246D1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246D17"/>
    <w:rPr>
      <w:rFonts w:ascii="Arial Black" w:hAnsi="Arial Black"/>
      <w:sz w:val="28"/>
    </w:rPr>
  </w:style>
  <w:style w:type="character" w:customStyle="1" w:styleId="Heading4Char">
    <w:name w:val="Heading 4 Char"/>
    <w:basedOn w:val="DefaultParagraphFont"/>
    <w:link w:val="Heading4"/>
    <w:uiPriority w:val="9"/>
    <w:rsid w:val="00246D1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46D1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46D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1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46D17"/>
    <w:pPr>
      <w:tabs>
        <w:tab w:val="right" w:leader="dot" w:pos="10786"/>
      </w:tabs>
      <w:spacing w:before="80" w:after="0"/>
      <w:ind w:left="144"/>
    </w:pPr>
    <w:rPr>
      <w:b/>
    </w:rPr>
  </w:style>
  <w:style w:type="paragraph" w:styleId="TOC2">
    <w:name w:val="toc 2"/>
    <w:basedOn w:val="Normal"/>
    <w:next w:val="Normal"/>
    <w:autoRedefine/>
    <w:uiPriority w:val="39"/>
    <w:unhideWhenUsed/>
    <w:rsid w:val="00246D17"/>
    <w:pPr>
      <w:tabs>
        <w:tab w:val="right" w:leader="dot" w:pos="10790"/>
      </w:tabs>
      <w:spacing w:before="40" w:after="40"/>
      <w:ind w:left="288"/>
    </w:pPr>
    <w:rPr>
      <w:sz w:val="18"/>
    </w:rPr>
  </w:style>
  <w:style w:type="character" w:styleId="Hyperlink">
    <w:name w:val="Hyperlink"/>
    <w:basedOn w:val="DefaultParagraphFont"/>
    <w:uiPriority w:val="99"/>
    <w:unhideWhenUsed/>
    <w:rsid w:val="00246D17"/>
    <w:rPr>
      <w:color w:val="0000FF" w:themeColor="hyperlink"/>
      <w:u w:val="single"/>
    </w:rPr>
  </w:style>
  <w:style w:type="character" w:styleId="BookTitle">
    <w:name w:val="Book Title"/>
    <w:basedOn w:val="DefaultParagraphFont"/>
    <w:uiPriority w:val="33"/>
    <w:qFormat/>
    <w:rsid w:val="00246D17"/>
    <w:rPr>
      <w:b/>
      <w:bCs/>
      <w:smallCaps/>
      <w:spacing w:val="5"/>
      <w:sz w:val="48"/>
    </w:rPr>
  </w:style>
  <w:style w:type="paragraph" w:styleId="Title">
    <w:name w:val="Title"/>
    <w:basedOn w:val="Normal"/>
    <w:next w:val="Normal"/>
    <w:link w:val="TitleChar"/>
    <w:uiPriority w:val="10"/>
    <w:unhideWhenUsed/>
    <w:qFormat/>
    <w:rsid w:val="00246D1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46D1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246D17"/>
    <w:pPr>
      <w:spacing w:after="0" w:line="240" w:lineRule="auto"/>
    </w:pPr>
    <w:rPr>
      <w:rFonts w:eastAsiaTheme="minorEastAsia"/>
    </w:rPr>
  </w:style>
  <w:style w:type="character" w:customStyle="1" w:styleId="NoSpacingChar">
    <w:name w:val="No Spacing Char"/>
    <w:basedOn w:val="DefaultParagraphFont"/>
    <w:link w:val="NoSpacing"/>
    <w:uiPriority w:val="1"/>
    <w:rsid w:val="00246D17"/>
    <w:rPr>
      <w:rFonts w:eastAsiaTheme="minorEastAsia"/>
    </w:rPr>
  </w:style>
  <w:style w:type="paragraph" w:styleId="Header">
    <w:name w:val="header"/>
    <w:basedOn w:val="Normal"/>
    <w:link w:val="HeaderChar"/>
    <w:uiPriority w:val="99"/>
    <w:unhideWhenUsed/>
    <w:rsid w:val="00246D1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46D17"/>
    <w:rPr>
      <w:rFonts w:ascii="Arial" w:hAnsi="Arial"/>
      <w:color w:val="292929"/>
      <w:sz w:val="16"/>
    </w:rPr>
  </w:style>
  <w:style w:type="paragraph" w:styleId="Footer">
    <w:name w:val="footer"/>
    <w:basedOn w:val="Normal"/>
    <w:link w:val="FooterChar"/>
    <w:uiPriority w:val="99"/>
    <w:unhideWhenUsed/>
    <w:rsid w:val="00246D1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46D17"/>
    <w:rPr>
      <w:rFonts w:ascii="Arial" w:hAnsi="Arial"/>
      <w:color w:val="292929"/>
      <w:sz w:val="16"/>
    </w:rPr>
  </w:style>
  <w:style w:type="paragraph" w:customStyle="1" w:styleId="LabExercise">
    <w:name w:val="Lab Exercise"/>
    <w:basedOn w:val="Normal"/>
    <w:next w:val="Normal"/>
    <w:qFormat/>
    <w:rsid w:val="00246D17"/>
    <w:pPr>
      <w:spacing w:before="0" w:after="200" w:line="276" w:lineRule="auto"/>
    </w:pPr>
    <w:rPr>
      <w:b/>
    </w:rPr>
  </w:style>
  <w:style w:type="paragraph" w:styleId="ListParagraph">
    <w:name w:val="List Paragraph"/>
    <w:basedOn w:val="Normal"/>
    <w:next w:val="Normal"/>
    <w:uiPriority w:val="34"/>
    <w:qFormat/>
    <w:rsid w:val="00246D1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46D17"/>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46D17"/>
    <w:rPr>
      <w:rFonts w:ascii="Lucida Console" w:hAnsi="Lucida Console" w:cs="Courier New"/>
      <w:b/>
      <w:spacing w:val="-6"/>
      <w:sz w:val="18"/>
    </w:rPr>
  </w:style>
  <w:style w:type="paragraph" w:customStyle="1" w:styleId="NumberedBullet">
    <w:name w:val="Numbered Bullet"/>
    <w:basedOn w:val="ListParagraph"/>
    <w:unhideWhenUsed/>
    <w:qFormat/>
    <w:rsid w:val="00246D17"/>
    <w:pPr>
      <w:tabs>
        <w:tab w:val="left" w:pos="144"/>
      </w:tabs>
      <w:spacing w:before="80" w:after="40" w:line="240" w:lineRule="auto"/>
      <w:ind w:hanging="360"/>
      <w:contextualSpacing w:val="0"/>
    </w:pPr>
  </w:style>
  <w:style w:type="paragraph" w:customStyle="1" w:styleId="LabStepScreenshot">
    <w:name w:val="Lab Step Screenshot"/>
    <w:basedOn w:val="Normal"/>
    <w:qFormat/>
    <w:rsid w:val="00246D1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246D17"/>
    <w:pPr>
      <w:spacing w:before="0" w:after="0"/>
    </w:pPr>
    <w:rPr>
      <w:szCs w:val="20"/>
    </w:rPr>
  </w:style>
  <w:style w:type="character" w:customStyle="1" w:styleId="FootnoteTextChar">
    <w:name w:val="Footnote Text Char"/>
    <w:basedOn w:val="DefaultParagraphFont"/>
    <w:link w:val="FootnoteText"/>
    <w:uiPriority w:val="99"/>
    <w:semiHidden/>
    <w:rsid w:val="00246D17"/>
    <w:rPr>
      <w:rFonts w:ascii="Arial" w:hAnsi="Arial"/>
      <w:color w:val="262626" w:themeColor="text1" w:themeTint="D9"/>
      <w:sz w:val="20"/>
      <w:szCs w:val="20"/>
    </w:rPr>
  </w:style>
  <w:style w:type="table" w:styleId="LightShading-Accent4">
    <w:name w:val="Light Shading Accent 4"/>
    <w:basedOn w:val="TableNormal"/>
    <w:uiPriority w:val="60"/>
    <w:rsid w:val="00246D1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246D1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46D1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46D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46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46D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246D1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46D17"/>
    <w:pPr>
      <w:tabs>
        <w:tab w:val="num" w:pos="360"/>
      </w:tabs>
      <w:ind w:left="360" w:hanging="360"/>
      <w:contextualSpacing/>
    </w:pPr>
  </w:style>
  <w:style w:type="character" w:customStyle="1" w:styleId="InLineUrl">
    <w:name w:val="InLineUrl"/>
    <w:basedOn w:val="DefaultParagraphFont"/>
    <w:uiPriority w:val="1"/>
    <w:qFormat/>
    <w:rsid w:val="00246D17"/>
    <w:rPr>
      <w:rFonts w:ascii="Arial" w:hAnsi="Arial"/>
      <w:b/>
      <w:sz w:val="16"/>
    </w:rPr>
  </w:style>
  <w:style w:type="paragraph" w:customStyle="1" w:styleId="LabStepNumbered">
    <w:name w:val="Lab Step Numbered"/>
    <w:link w:val="LabStepNumberedChar"/>
    <w:qFormat/>
    <w:rsid w:val="00246D17"/>
    <w:pPr>
      <w:numPr>
        <w:numId w:val="4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246D1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246D17"/>
    <w:pPr>
      <w:numPr>
        <w:ilvl w:val="1"/>
      </w:numPr>
    </w:pPr>
    <w:rPr>
      <w:sz w:val="16"/>
    </w:rPr>
  </w:style>
  <w:style w:type="paragraph" w:customStyle="1" w:styleId="LabStepLevel2NoBullet">
    <w:name w:val="Lab Step Level 2 No Bullet"/>
    <w:basedOn w:val="LabStepLevel2Numbered"/>
    <w:qFormat/>
    <w:rsid w:val="00246D17"/>
    <w:pPr>
      <w:numPr>
        <w:numId w:val="0"/>
      </w:numPr>
      <w:spacing w:before="40"/>
      <w:ind w:left="720"/>
    </w:pPr>
  </w:style>
  <w:style w:type="character" w:customStyle="1" w:styleId="LabStepScreenshotFrame">
    <w:name w:val="Lab Step Screenshot Frame"/>
    <w:basedOn w:val="DefaultParagraphFont"/>
    <w:uiPriority w:val="1"/>
    <w:qFormat/>
    <w:rsid w:val="00246D17"/>
    <w:rPr>
      <w:noProof/>
      <w:bdr w:val="single" w:sz="2" w:space="0" w:color="DDDDDD"/>
    </w:rPr>
  </w:style>
  <w:style w:type="paragraph" w:customStyle="1" w:styleId="LabExerciseCallout">
    <w:name w:val="Lab Exercise Callout"/>
    <w:basedOn w:val="LabExerciseText"/>
    <w:qFormat/>
    <w:rsid w:val="00246D1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246D1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46D1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246D17"/>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46D17"/>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D17"/>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246D17"/>
    <w:rPr>
      <w:rFonts w:ascii="Arial" w:hAnsi="Arial"/>
      <w:b/>
      <w:iCs/>
      <w:sz w:val="16"/>
    </w:rPr>
  </w:style>
  <w:style w:type="character" w:customStyle="1" w:styleId="InlindeCode">
    <w:name w:val="InlindeCode"/>
    <w:basedOn w:val="DefaultParagraphFont"/>
    <w:uiPriority w:val="1"/>
    <w:qFormat/>
    <w:rsid w:val="00246D17"/>
    <w:rPr>
      <w:rFonts w:ascii="Lucida Console" w:hAnsi="Lucida Console"/>
      <w:b/>
      <w:sz w:val="16"/>
    </w:rPr>
  </w:style>
  <w:style w:type="table" w:customStyle="1" w:styleId="LabStepTable">
    <w:name w:val="Lab Step Table"/>
    <w:basedOn w:val="TableGrid"/>
    <w:uiPriority w:val="99"/>
    <w:rsid w:val="00246D17"/>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246D17"/>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246D1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246D17"/>
    <w:pPr>
      <w:ind w:left="1152"/>
    </w:pPr>
  </w:style>
  <w:style w:type="paragraph" w:customStyle="1" w:styleId="LabStepScreenshotLevel2">
    <w:name w:val="Lab Step Screenshot Level 2"/>
    <w:basedOn w:val="LabStepScreenshot"/>
    <w:qFormat/>
    <w:rsid w:val="00246D17"/>
    <w:pPr>
      <w:ind w:left="1152"/>
    </w:pPr>
    <w:rPr>
      <w:noProof/>
    </w:rPr>
  </w:style>
  <w:style w:type="paragraph" w:customStyle="1" w:styleId="LabStepTableTextHeader">
    <w:name w:val="Lab Step Table Text Header"/>
    <w:basedOn w:val="LabStepTableText"/>
    <w:next w:val="LabStepTableText"/>
    <w:qFormat/>
    <w:rsid w:val="00246D17"/>
    <w:rPr>
      <w:b/>
    </w:rPr>
  </w:style>
  <w:style w:type="paragraph" w:customStyle="1" w:styleId="LabStepTableParagraph">
    <w:name w:val="Lab Step Table Paragraph"/>
    <w:basedOn w:val="LabStepNumbered"/>
    <w:qFormat/>
    <w:rsid w:val="00246D17"/>
    <w:pPr>
      <w:numPr>
        <w:numId w:val="0"/>
      </w:numPr>
    </w:pPr>
  </w:style>
  <w:style w:type="paragraph" w:styleId="TOCHeading">
    <w:name w:val="TOC Heading"/>
    <w:basedOn w:val="Heading1"/>
    <w:next w:val="Normal"/>
    <w:uiPriority w:val="39"/>
    <w:semiHidden/>
    <w:unhideWhenUsed/>
    <w:qFormat/>
    <w:rsid w:val="00246D1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246D17"/>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46D17"/>
    <w:rPr>
      <w:sz w:val="16"/>
      <w:szCs w:val="16"/>
    </w:rPr>
  </w:style>
  <w:style w:type="paragraph" w:styleId="CommentText">
    <w:name w:val="annotation text"/>
    <w:basedOn w:val="Normal"/>
    <w:link w:val="CommentTextChar"/>
    <w:uiPriority w:val="99"/>
    <w:semiHidden/>
    <w:unhideWhenUsed/>
    <w:rsid w:val="00246D17"/>
    <w:rPr>
      <w:szCs w:val="20"/>
    </w:rPr>
  </w:style>
  <w:style w:type="character" w:customStyle="1" w:styleId="CommentTextChar">
    <w:name w:val="Comment Text Char"/>
    <w:basedOn w:val="DefaultParagraphFont"/>
    <w:link w:val="CommentText"/>
    <w:uiPriority w:val="99"/>
    <w:semiHidden/>
    <w:rsid w:val="00246D1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46D17"/>
    <w:rPr>
      <w:b/>
      <w:bCs/>
    </w:rPr>
  </w:style>
  <w:style w:type="character" w:customStyle="1" w:styleId="CommentSubjectChar">
    <w:name w:val="Comment Subject Char"/>
    <w:basedOn w:val="CommentTextChar"/>
    <w:link w:val="CommentSubject"/>
    <w:uiPriority w:val="99"/>
    <w:semiHidden/>
    <w:rsid w:val="00246D17"/>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246D17"/>
    <w:pPr>
      <w:numPr>
        <w:numId w:val="0"/>
      </w:numPr>
      <w:ind w:left="757" w:hanging="360"/>
    </w:pPr>
    <w:rPr>
      <w:b/>
    </w:rPr>
  </w:style>
  <w:style w:type="character" w:customStyle="1" w:styleId="LabStepNumberedChar">
    <w:name w:val="Lab Step Numbered Char"/>
    <w:basedOn w:val="DefaultParagraphFont"/>
    <w:link w:val="LabStepNumbered"/>
    <w:rsid w:val="00246D17"/>
    <w:rPr>
      <w:rFonts w:ascii="Arial" w:hAnsi="Arial"/>
      <w:color w:val="262626" w:themeColor="text1" w:themeTint="D9"/>
      <w:sz w:val="18"/>
    </w:rPr>
  </w:style>
  <w:style w:type="character" w:customStyle="1" w:styleId="strongChar">
    <w:name w:val="strong Char"/>
    <w:basedOn w:val="LabStepNumberedChar"/>
    <w:link w:val="Strong1"/>
    <w:rsid w:val="00246D17"/>
    <w:rPr>
      <w:rFonts w:ascii="Arial" w:hAnsi="Arial"/>
      <w:b/>
      <w:color w:val="262626" w:themeColor="text1" w:themeTint="D9"/>
      <w:sz w:val="18"/>
    </w:rPr>
  </w:style>
  <w:style w:type="character" w:styleId="Strong">
    <w:name w:val="Strong"/>
    <w:basedOn w:val="DefaultParagraphFont"/>
    <w:uiPriority w:val="22"/>
    <w:qFormat/>
    <w:rsid w:val="00246D17"/>
    <w:rPr>
      <w:b/>
      <w:bCs/>
    </w:rPr>
  </w:style>
  <w:style w:type="paragraph" w:styleId="NormalWeb">
    <w:name w:val="Normal (Web)"/>
    <w:basedOn w:val="Normal"/>
    <w:uiPriority w:val="99"/>
    <w:semiHidden/>
    <w:unhideWhenUsed/>
    <w:rsid w:val="00246D17"/>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246D17"/>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246D1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46D17"/>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246D1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246D17"/>
    <w:pPr>
      <w:spacing w:before="240"/>
      <w:ind w:left="720" w:right="720"/>
    </w:pPr>
    <w:rPr>
      <w:color w:val="1C1C1C"/>
    </w:rPr>
  </w:style>
  <w:style w:type="paragraph" w:customStyle="1" w:styleId="SlidesNotes">
    <w:name w:val="Slides Notes"/>
    <w:basedOn w:val="Normal"/>
    <w:qFormat/>
    <w:rsid w:val="00246D17"/>
    <w:pPr>
      <w:spacing w:before="240"/>
    </w:pPr>
  </w:style>
  <w:style w:type="paragraph" w:customStyle="1" w:styleId="LegalHeader">
    <w:name w:val="Legal Header"/>
    <w:basedOn w:val="Normal"/>
    <w:qFormat/>
    <w:rsid w:val="00246D17"/>
    <w:pPr>
      <w:spacing w:before="600"/>
    </w:pPr>
    <w:rPr>
      <w:b/>
      <w:color w:val="auto"/>
      <w:u w:val="single"/>
    </w:rPr>
  </w:style>
  <w:style w:type="paragraph" w:customStyle="1" w:styleId="LegalBody">
    <w:name w:val="Legal Body"/>
    <w:basedOn w:val="Normal"/>
    <w:qFormat/>
    <w:rsid w:val="00246D17"/>
    <w:rPr>
      <w:sz w:val="18"/>
    </w:rPr>
  </w:style>
  <w:style w:type="paragraph" w:customStyle="1" w:styleId="CourseInfo">
    <w:name w:val="Course Info"/>
    <w:basedOn w:val="Normal"/>
    <w:qFormat/>
    <w:rsid w:val="00246D1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246D1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46D17"/>
    <w:pPr>
      <w:tabs>
        <w:tab w:val="right" w:leader="dot" w:pos="10790"/>
      </w:tabs>
      <w:spacing w:before="40" w:after="0"/>
      <w:ind w:left="432"/>
    </w:pPr>
    <w:rPr>
      <w:sz w:val="16"/>
    </w:rPr>
  </w:style>
  <w:style w:type="numbering" w:customStyle="1" w:styleId="LabStepsTemplate">
    <w:name w:val="LabStepsTemplate"/>
    <w:uiPriority w:val="99"/>
    <w:rsid w:val="00246D17"/>
    <w:pPr>
      <w:numPr>
        <w:numId w:val="45"/>
      </w:numPr>
    </w:pPr>
  </w:style>
  <w:style w:type="paragraph" w:customStyle="1" w:styleId="ModuleDescription">
    <w:name w:val="Module Description"/>
    <w:basedOn w:val="Normal"/>
    <w:qFormat/>
    <w:rsid w:val="00246D17"/>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246D17"/>
    <w:pPr>
      <w:jc w:val="center"/>
    </w:pPr>
  </w:style>
  <w:style w:type="paragraph" w:customStyle="1" w:styleId="TopicsCoveredItem">
    <w:name w:val="Topics Covered Item"/>
    <w:basedOn w:val="Normal"/>
    <w:qFormat/>
    <w:rsid w:val="00246D17"/>
    <w:pPr>
      <w:numPr>
        <w:numId w:val="47"/>
      </w:numPr>
      <w:spacing w:before="0" w:after="0"/>
      <w:contextualSpacing/>
    </w:pPr>
  </w:style>
  <w:style w:type="paragraph" w:customStyle="1" w:styleId="ModuleIntroHeader">
    <w:name w:val="Module Intro Header"/>
    <w:basedOn w:val="Normal"/>
    <w:qFormat/>
    <w:rsid w:val="00246D17"/>
    <w:pPr>
      <w:pBdr>
        <w:bottom w:val="single" w:sz="8" w:space="1" w:color="auto"/>
      </w:pBdr>
      <w:spacing w:before="360"/>
      <w:ind w:left="288"/>
    </w:pPr>
    <w:rPr>
      <w:b/>
      <w:sz w:val="24"/>
    </w:rPr>
  </w:style>
  <w:style w:type="paragraph" w:customStyle="1" w:styleId="ModuleAgendaItem">
    <w:name w:val="Module Agenda Item"/>
    <w:basedOn w:val="Normal"/>
    <w:qFormat/>
    <w:rsid w:val="00246D17"/>
    <w:pPr>
      <w:spacing w:before="0" w:after="0"/>
      <w:ind w:left="360" w:hanging="360"/>
      <w:contextualSpacing/>
    </w:pPr>
    <w:rPr>
      <w:sz w:val="24"/>
    </w:rPr>
  </w:style>
  <w:style w:type="paragraph" w:customStyle="1" w:styleId="LabExerciseItem">
    <w:name w:val="Lab Exercise Item"/>
    <w:basedOn w:val="Normal"/>
    <w:next w:val="Normal"/>
    <w:qFormat/>
    <w:rsid w:val="00246D17"/>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7.png"/><Relationship Id="rId22" Type="http://schemas.openxmlformats.org/officeDocument/2006/relationships/fontTable" Target="fontTable.xml"/><Relationship Id="rId9" Type="http://schemas.microsoft.com/office/2007/relationships/stylesWithEffects" Target="stylesWithEffects.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98160D81F02A47B6508F9500736AE7" ma:contentTypeVersion="1" ma:contentTypeDescription="Create a new document." ma:contentTypeScope="" ma:versionID="80f5cc73bc0f071330f67083bf60c91e">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Props1.xml><?xml version="1.0" encoding="utf-8"?>
<ds:datastoreItem xmlns:ds="http://schemas.openxmlformats.org/officeDocument/2006/customXml" ds:itemID="{05602C66-8889-4AD5-8EEE-034C3339BF5A}"/>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8771223B-FCD0-466F-B8D8-55FD9C330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3FC9E7-AF98-481F-B2B0-E07D4493FA06}"/>
</file>

<file path=customXml/itemProps6.xml><?xml version="1.0" encoding="utf-8"?>
<ds:datastoreItem xmlns:ds="http://schemas.openxmlformats.org/officeDocument/2006/customXml" ds:itemID="{CA5B5435-E5C4-427C-A557-819B37F153C8}"/>
</file>

<file path=docProps/app.xml><?xml version="1.0" encoding="utf-8"?>
<Properties xmlns="http://schemas.openxmlformats.org/officeDocument/2006/extended-properties" xmlns:vt="http://schemas.openxmlformats.org/officeDocument/2006/docPropsVTypes">
  <Template>CptCourseManual.dotx</Template>
  <TotalTime>1595</TotalTime>
  <Pages>6</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Writing Windows PowerShell Scripts</vt:lpstr>
    </vt:vector>
  </TitlesOfParts>
  <Company>Critical Path Training, LLC</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Windows PowerShell Scripts</dc:title>
  <dc:creator>Critical Path Training</dc:creator>
  <cp:lastModifiedBy>Windows User</cp:lastModifiedBy>
  <cp:revision>45</cp:revision>
  <cp:lastPrinted>2010-09-23T12:41:00Z</cp:lastPrinted>
  <dcterms:created xsi:type="dcterms:W3CDTF">2010-05-18T13:06:00Z</dcterms:created>
  <dcterms:modified xsi:type="dcterms:W3CDTF">2012-02-18T23:53:00Z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5c9eeb7c-a068-4eb1-a969-d320799876b8</vt:lpwstr>
  </property>
</Properties>
</file>