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A32560" w:rsidP="007323F8">
      <w:pPr>
        <w:pStyle w:val="Heading2"/>
      </w:pPr>
      <w:bookmarkStart w:id="0" w:name="_GoBack"/>
      <w:bookmarkEnd w:id="0"/>
      <w:r>
        <w:t xml:space="preserve">Configuring </w:t>
      </w:r>
      <w:r w:rsidR="00044112">
        <w:t xml:space="preserve">SharePoint </w:t>
      </w:r>
      <w:r>
        <w:t>Server 2010 Search</w:t>
      </w:r>
    </w:p>
    <w:p w:rsidR="00B04B85" w:rsidRPr="005C7841" w:rsidRDefault="00B04B85" w:rsidP="00B04B85">
      <w:pPr>
        <w:pStyle w:val="LabExerciseText"/>
      </w:pPr>
      <w:r w:rsidRPr="005C7841">
        <w:rPr>
          <w:b/>
        </w:rPr>
        <w:t>Lab Time</w:t>
      </w:r>
      <w:r w:rsidRPr="005C7841">
        <w:t>: 45 minutes</w:t>
      </w:r>
    </w:p>
    <w:p w:rsidR="00B04B85" w:rsidRPr="005C7841" w:rsidRDefault="00B04B85" w:rsidP="00B04B85">
      <w:pPr>
        <w:pStyle w:val="LabExerciseText"/>
      </w:pPr>
      <w:r w:rsidRPr="005C7841">
        <w:rPr>
          <w:b/>
        </w:rPr>
        <w:t>Lab Folder</w:t>
      </w:r>
      <w:r w:rsidRPr="005C7841">
        <w:t>: C:\Student\Labs\</w:t>
      </w:r>
      <w:r w:rsidR="009648A3">
        <w:t>09</w:t>
      </w:r>
      <w:r w:rsidR="00587876">
        <w:t>.</w:t>
      </w:r>
      <w:r w:rsidR="009648A3">
        <w:t>Search</w:t>
      </w:r>
    </w:p>
    <w:p w:rsidR="00854CA2" w:rsidRDefault="00B04B85" w:rsidP="004A6ED6">
      <w:pPr>
        <w:pStyle w:val="LabExerciseText"/>
      </w:pPr>
      <w:r w:rsidRPr="005C7841">
        <w:rPr>
          <w:b/>
        </w:rPr>
        <w:t>Lab Overview</w:t>
      </w:r>
      <w:r w:rsidRPr="005C7841">
        <w:t>:</w:t>
      </w:r>
      <w:r w:rsidR="005677CD">
        <w:t xml:space="preserve"> </w:t>
      </w:r>
      <w:r w:rsidR="005677CD" w:rsidRPr="005677CD">
        <w:t>Now that you’ve spent quite a bit of time using SharePoint 2010 and are becoming familiar with the ins and outs of the program, let’s take a look at how to configure and use SharePoint’s search features.</w:t>
      </w:r>
      <w:r w:rsidR="00257835">
        <w:t xml:space="preserve"> </w:t>
      </w:r>
      <w:r w:rsidR="005677CD" w:rsidRPr="005677CD">
        <w:t>Search was one of the many service applications created during the initial configuration of our farm, but it requires some additional TLC which we haven’t given it yet.</w:t>
      </w:r>
      <w:r w:rsidR="00257835">
        <w:t xml:space="preserve"> </w:t>
      </w:r>
      <w:r w:rsidR="005677CD" w:rsidRPr="005677CD">
        <w:t>Even though the Search Service Application has been set up, it isn’t working yet, so let’s get started before the users start complaining that they are getting no results when they search for documents.</w:t>
      </w:r>
    </w:p>
    <w:p w:rsidR="00CC370C" w:rsidRDefault="00CC370C" w:rsidP="007323F8">
      <w:pPr>
        <w:pStyle w:val="Heading3"/>
      </w:pPr>
      <w:r>
        <w:t xml:space="preserve">Exercise 1: Create Some Content </w:t>
      </w:r>
      <w:r w:rsidR="00624DEA">
        <w:t>to Search</w:t>
      </w:r>
    </w:p>
    <w:p w:rsidR="00CC370C" w:rsidRPr="00D0173E" w:rsidRDefault="00CC370C" w:rsidP="00CC370C">
      <w:pPr>
        <w:pStyle w:val="LabExerciseText"/>
      </w:pPr>
      <w:r>
        <w:t>You will begin by adding some content to the Wingtip Intranet Site. This will provide a source of content for searching in later lab exercises.</w:t>
      </w:r>
    </w:p>
    <w:p w:rsidR="00CC370C" w:rsidRPr="00BF2E47" w:rsidRDefault="00CC370C" w:rsidP="00CC370C">
      <w:pPr>
        <w:pStyle w:val="LabStepNumbered"/>
        <w:numPr>
          <w:ilvl w:val="0"/>
          <w:numId w:val="7"/>
        </w:numPr>
      </w:pPr>
      <w:r>
        <w:t xml:space="preserve">Launch Internet Explorer and navigate to </w:t>
      </w:r>
      <w:r w:rsidRPr="00BC6A74">
        <w:rPr>
          <w:rStyle w:val="InlindeCode"/>
        </w:rPr>
        <w:t>http://intranet.wingtip.com</w:t>
      </w:r>
      <w:r>
        <w:rPr>
          <w:b/>
        </w:rPr>
        <w:t>.</w:t>
      </w:r>
    </w:p>
    <w:p w:rsidR="00BF2E47" w:rsidRDefault="00BF2E47" w:rsidP="00BF2E47">
      <w:pPr>
        <w:pStyle w:val="LabStepNumbered"/>
        <w:numPr>
          <w:ilvl w:val="0"/>
          <w:numId w:val="7"/>
        </w:numPr>
      </w:pPr>
      <w:r>
        <w:t xml:space="preserve">View all of the site’s content by selecting </w:t>
      </w:r>
      <w:r>
        <w:rPr>
          <w:b/>
        </w:rPr>
        <w:t xml:space="preserve">Site Actions </w:t>
      </w:r>
      <w:r w:rsidR="00BC6A74">
        <w:rPr>
          <w:b/>
        </w:rPr>
        <w:t>»</w:t>
      </w:r>
      <w:r>
        <w:rPr>
          <w:b/>
        </w:rPr>
        <w:t xml:space="preserve"> View All Site Content</w:t>
      </w:r>
      <w:r w:rsidR="00A611D1">
        <w:rPr>
          <w:b/>
        </w:rPr>
        <w:t>.</w:t>
      </w:r>
    </w:p>
    <w:p w:rsidR="00624DEA" w:rsidRDefault="00624DEA" w:rsidP="00624DEA">
      <w:pPr>
        <w:pStyle w:val="LabStepNumbered"/>
        <w:numPr>
          <w:ilvl w:val="0"/>
          <w:numId w:val="7"/>
        </w:numPr>
      </w:pPr>
      <w:r>
        <w:t xml:space="preserve">Upload some Top Secret </w:t>
      </w:r>
      <w:r w:rsidR="00CF5376">
        <w:t>Product</w:t>
      </w:r>
      <w:r>
        <w:t xml:space="preserve"> X documents</w:t>
      </w:r>
    </w:p>
    <w:p w:rsidR="00624DEA" w:rsidRPr="00084FC6" w:rsidRDefault="00BF2E47" w:rsidP="00624DEA">
      <w:pPr>
        <w:pStyle w:val="LabStepLevel2Numbered"/>
      </w:pPr>
      <w:r>
        <w:t xml:space="preserve">Under the </w:t>
      </w:r>
      <w:r w:rsidRPr="00A611D1">
        <w:rPr>
          <w:b/>
        </w:rPr>
        <w:t>Document Libraries</w:t>
      </w:r>
      <w:r>
        <w:t xml:space="preserve"> section</w:t>
      </w:r>
      <w:r w:rsidR="00624DEA">
        <w:t xml:space="preserve">, click </w:t>
      </w:r>
      <w:r>
        <w:rPr>
          <w:b/>
        </w:rPr>
        <w:t>Site Collection Documents</w:t>
      </w:r>
      <w:r w:rsidR="00A611D1">
        <w:rPr>
          <w:b/>
        </w:rPr>
        <w:t>.</w:t>
      </w:r>
    </w:p>
    <w:p w:rsidR="00624DEA" w:rsidRDefault="00624DEA" w:rsidP="00624DEA">
      <w:pPr>
        <w:pStyle w:val="LabStepLevel2Numbered"/>
      </w:pPr>
      <w:r>
        <w:t xml:space="preserve">In the Ribbon, click the </w:t>
      </w:r>
      <w:r>
        <w:rPr>
          <w:b/>
        </w:rPr>
        <w:t>Documents</w:t>
      </w:r>
      <w:r>
        <w:t xml:space="preserve"> tab</w:t>
      </w:r>
      <w:r w:rsidR="00A611D1">
        <w:t>.</w:t>
      </w:r>
    </w:p>
    <w:p w:rsidR="00624DEA" w:rsidRPr="00CE2373" w:rsidRDefault="00624DEA" w:rsidP="00624DEA">
      <w:pPr>
        <w:pStyle w:val="LabStepLevel2Numbered"/>
      </w:pPr>
      <w:r>
        <w:t xml:space="preserve">In the Ribbon, click </w:t>
      </w:r>
      <w:r>
        <w:rPr>
          <w:b/>
        </w:rPr>
        <w:t>Upload Document</w:t>
      </w:r>
      <w:r w:rsidR="00A611D1">
        <w:rPr>
          <w:b/>
        </w:rPr>
        <w:t>.</w:t>
      </w:r>
    </w:p>
    <w:p w:rsidR="00624DEA" w:rsidRPr="00084FC6" w:rsidRDefault="00624DEA" w:rsidP="00624DEA">
      <w:pPr>
        <w:pStyle w:val="LabStepScreenshotLevel2"/>
      </w:pPr>
      <w:r>
        <w:drawing>
          <wp:inline distT="0" distB="0" distL="0" distR="0" wp14:anchorId="34A702E7" wp14:editId="06272EEA">
            <wp:extent cx="2706043" cy="985793"/>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6534" cy="985972"/>
                    </a:xfrm>
                    <a:prstGeom prst="rect">
                      <a:avLst/>
                    </a:prstGeom>
                    <a:noFill/>
                    <a:ln w="9525">
                      <a:noFill/>
                      <a:miter lim="800000"/>
                      <a:headEnd/>
                      <a:tailEnd/>
                    </a:ln>
                  </pic:spPr>
                </pic:pic>
              </a:graphicData>
            </a:graphic>
          </wp:inline>
        </w:drawing>
      </w:r>
    </w:p>
    <w:p w:rsidR="00624DEA" w:rsidRDefault="00624DEA" w:rsidP="00624DEA">
      <w:pPr>
        <w:pStyle w:val="LabStepLevel2Numbered"/>
      </w:pPr>
      <w:r>
        <w:t xml:space="preserve">Click the </w:t>
      </w:r>
      <w:r>
        <w:rPr>
          <w:b/>
        </w:rPr>
        <w:t xml:space="preserve">Browse </w:t>
      </w:r>
      <w:r>
        <w:t>button</w:t>
      </w:r>
      <w:r w:rsidR="00A611D1">
        <w:t>.</w:t>
      </w:r>
    </w:p>
    <w:p w:rsidR="00CC370C" w:rsidRPr="00624DEA" w:rsidRDefault="00624DEA" w:rsidP="00624DEA">
      <w:pPr>
        <w:pStyle w:val="LabStepLevel2Numbered"/>
      </w:pPr>
      <w:r>
        <w:t xml:space="preserve">Navigate to Open </w:t>
      </w:r>
      <w:r w:rsidRPr="00A611D1">
        <w:rPr>
          <w:rStyle w:val="InlindeCode"/>
        </w:rPr>
        <w:t>[[Lab Files]]\Starter Files</w:t>
      </w:r>
      <w:r w:rsidR="00A611D1">
        <w:rPr>
          <w:b/>
        </w:rPr>
        <w:t>.</w:t>
      </w:r>
    </w:p>
    <w:p w:rsidR="00624DEA" w:rsidRDefault="00624DEA" w:rsidP="00624DEA">
      <w:pPr>
        <w:pStyle w:val="LabStepLevel2Numbered"/>
      </w:pPr>
      <w:r w:rsidRPr="00624DEA">
        <w:t>Sele</w:t>
      </w:r>
      <w:r>
        <w:t xml:space="preserve">ct </w:t>
      </w:r>
      <w:r w:rsidRPr="00A611D1">
        <w:rPr>
          <w:rStyle w:val="InlindeCode"/>
        </w:rPr>
        <w:t>Product X Design.docx</w:t>
      </w:r>
      <w:r>
        <w:rPr>
          <w:b/>
        </w:rPr>
        <w:t xml:space="preserve"> </w:t>
      </w:r>
      <w:r>
        <w:t xml:space="preserve">and click </w:t>
      </w:r>
      <w:r>
        <w:rPr>
          <w:b/>
        </w:rPr>
        <w:t>Open</w:t>
      </w:r>
      <w:r w:rsidR="00A611D1">
        <w:rPr>
          <w:b/>
        </w:rPr>
        <w:t>.</w:t>
      </w:r>
    </w:p>
    <w:p w:rsidR="00624DEA" w:rsidRDefault="00624DEA" w:rsidP="00624DEA">
      <w:pPr>
        <w:pStyle w:val="LabStepLevel2Numbered"/>
      </w:pPr>
      <w:r>
        <w:t xml:space="preserve">Click </w:t>
      </w:r>
      <w:r w:rsidRPr="00624DEA">
        <w:rPr>
          <w:b/>
        </w:rPr>
        <w:t>OK</w:t>
      </w:r>
      <w:r>
        <w:t xml:space="preserve"> on </w:t>
      </w:r>
      <w:r w:rsidRPr="00A611D1">
        <w:t>the</w:t>
      </w:r>
      <w:r w:rsidRPr="00624DEA">
        <w:rPr>
          <w:b/>
        </w:rPr>
        <w:t xml:space="preserve"> Upload Document</w:t>
      </w:r>
      <w:r>
        <w:t xml:space="preserve"> window</w:t>
      </w:r>
      <w:r w:rsidR="00A611D1">
        <w:t>.</w:t>
      </w:r>
    </w:p>
    <w:p w:rsidR="00624DEA" w:rsidRDefault="00624DEA" w:rsidP="00624DEA">
      <w:pPr>
        <w:pStyle w:val="LabStepLevel2Numbered"/>
      </w:pPr>
      <w:r>
        <w:t xml:space="preserve">Click </w:t>
      </w:r>
      <w:r w:rsidRPr="00624DEA">
        <w:rPr>
          <w:b/>
        </w:rPr>
        <w:t>Save</w:t>
      </w:r>
      <w:r>
        <w:t xml:space="preserve"> on the </w:t>
      </w:r>
      <w:r w:rsidRPr="00A611D1">
        <w:rPr>
          <w:b/>
        </w:rPr>
        <w:t xml:space="preserve">Shared Documents – </w:t>
      </w:r>
      <w:r w:rsidR="003B2E24" w:rsidRPr="00A611D1">
        <w:rPr>
          <w:rStyle w:val="InlindeCode"/>
        </w:rPr>
        <w:t>Product X Design</w:t>
      </w:r>
      <w:r w:rsidRPr="00A611D1">
        <w:rPr>
          <w:b/>
        </w:rPr>
        <w:t>.docx</w:t>
      </w:r>
      <w:r>
        <w:t xml:space="preserve"> window</w:t>
      </w:r>
      <w:r w:rsidR="00A611D1">
        <w:t>.</w:t>
      </w:r>
    </w:p>
    <w:p w:rsidR="00624DEA" w:rsidRPr="00624DEA" w:rsidRDefault="00624DEA" w:rsidP="00624DEA">
      <w:pPr>
        <w:pStyle w:val="LabStepLevel2Numbered"/>
      </w:pPr>
      <w:r>
        <w:t xml:space="preserve">Repeat </w:t>
      </w:r>
      <w:r w:rsidR="00A611D1" w:rsidRPr="00A611D1">
        <w:t>these steps</w:t>
      </w:r>
      <w:r w:rsidR="00A611D1">
        <w:rPr>
          <w:b/>
        </w:rPr>
        <w:t xml:space="preserve"> </w:t>
      </w:r>
      <w:r>
        <w:t xml:space="preserve">for the documents </w:t>
      </w:r>
      <w:r w:rsidRPr="00A611D1">
        <w:rPr>
          <w:rStyle w:val="InlindeCode"/>
        </w:rPr>
        <w:t xml:space="preserve">Product X Details.docx </w:t>
      </w:r>
      <w:r w:rsidRPr="00624DEA">
        <w:t>and</w:t>
      </w:r>
      <w:r>
        <w:rPr>
          <w:b/>
        </w:rPr>
        <w:t xml:space="preserve"> </w:t>
      </w:r>
      <w:r w:rsidRPr="00A611D1">
        <w:rPr>
          <w:rStyle w:val="InlindeCode"/>
        </w:rPr>
        <w:t>Product X Test Results.docx</w:t>
      </w:r>
      <w:r w:rsidR="00A611D1">
        <w:rPr>
          <w:b/>
        </w:rPr>
        <w:t>.</w:t>
      </w:r>
    </w:p>
    <w:p w:rsidR="009648A3" w:rsidRDefault="009648A3" w:rsidP="007323F8">
      <w:pPr>
        <w:pStyle w:val="Heading3"/>
      </w:pPr>
      <w:r>
        <w:t xml:space="preserve">Exercise </w:t>
      </w:r>
      <w:r w:rsidR="00BF2E47">
        <w:t>2</w:t>
      </w:r>
      <w:r>
        <w:t xml:space="preserve">: </w:t>
      </w:r>
      <w:r w:rsidR="00E75C5F">
        <w:t>Configuring the Search Application Service</w:t>
      </w:r>
    </w:p>
    <w:p w:rsidR="00FE2EC7" w:rsidRDefault="00FE2EC7" w:rsidP="00CB7516">
      <w:pPr>
        <w:pStyle w:val="LabExerciseText"/>
      </w:pPr>
      <w:r>
        <w:t>Now that you have created an instance of the Search Service Application, it is time to begin configuring it.</w:t>
      </w:r>
    </w:p>
    <w:p w:rsidR="00E75C5F" w:rsidRDefault="00E75C5F" w:rsidP="00E3617D">
      <w:pPr>
        <w:pStyle w:val="LabStepNumbered"/>
        <w:numPr>
          <w:ilvl w:val="0"/>
          <w:numId w:val="37"/>
        </w:numPr>
      </w:pPr>
      <w:r>
        <w:t xml:space="preserve">Launch Central Administration if it is not already open and navigate to the home page. Click the link in the </w:t>
      </w:r>
      <w:r w:rsidRPr="00A611D1">
        <w:rPr>
          <w:b/>
        </w:rPr>
        <w:t>Application Management</w:t>
      </w:r>
      <w:r>
        <w:t xml:space="preserve"> section with the caption of </w:t>
      </w:r>
      <w:r w:rsidRPr="00A611D1">
        <w:rPr>
          <w:b/>
        </w:rPr>
        <w:t>Manage service applications</w:t>
      </w:r>
      <w:r>
        <w:t>.</w:t>
      </w:r>
    </w:p>
    <w:p w:rsidR="00E75C5F" w:rsidRPr="00E75C5F" w:rsidRDefault="005677CD" w:rsidP="00E75C5F">
      <w:pPr>
        <w:pStyle w:val="LabStepNumbered"/>
      </w:pPr>
      <w:r>
        <w:t>Review the options available for the Search Service Application.</w:t>
      </w:r>
      <w:r w:rsidR="0072592D">
        <w:t xml:space="preserve"> </w:t>
      </w:r>
      <w:r>
        <w:t xml:space="preserve">Scroll down the list of Service Applications and select the line for </w:t>
      </w:r>
      <w:r w:rsidRPr="0072592D">
        <w:rPr>
          <w:b/>
        </w:rPr>
        <w:t>Search Service Application</w:t>
      </w:r>
      <w:r w:rsidR="00257835">
        <w:rPr>
          <w:b/>
        </w:rPr>
        <w:t>.</w:t>
      </w:r>
    </w:p>
    <w:p w:rsidR="005677CD" w:rsidRPr="00C43996" w:rsidRDefault="005677CD" w:rsidP="0072592D">
      <w:pPr>
        <w:pStyle w:val="LabStepScreenshot"/>
      </w:pPr>
      <w:r w:rsidRPr="00E75C5F">
        <w:rPr>
          <w:rStyle w:val="LabStepScreenshotFrame"/>
        </w:rPr>
        <w:drawing>
          <wp:inline distT="0" distB="0" distL="0" distR="0" wp14:anchorId="283F7611" wp14:editId="25A1205A">
            <wp:extent cx="5151421" cy="930242"/>
            <wp:effectExtent l="19050" t="0" r="0" b="0"/>
            <wp:docPr id="1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152180" cy="930379"/>
                    </a:xfrm>
                    <a:prstGeom prst="rect">
                      <a:avLst/>
                    </a:prstGeom>
                    <a:noFill/>
                    <a:ln w="9525">
                      <a:noFill/>
                      <a:miter lim="800000"/>
                      <a:headEnd/>
                      <a:tailEnd/>
                    </a:ln>
                  </pic:spPr>
                </pic:pic>
              </a:graphicData>
            </a:graphic>
          </wp:inline>
        </w:drawing>
      </w:r>
      <w:r>
        <w:rPr>
          <w:b/>
        </w:rPr>
        <w:br/>
      </w:r>
    </w:p>
    <w:p w:rsidR="00E75C5F" w:rsidRDefault="005677CD" w:rsidP="0072592D">
      <w:pPr>
        <w:pStyle w:val="LabStepNumbered"/>
      </w:pPr>
      <w:r>
        <w:lastRenderedPageBreak/>
        <w:t xml:space="preserve">In the </w:t>
      </w:r>
      <w:r w:rsidR="00257835">
        <w:t>r</w:t>
      </w:r>
      <w:r>
        <w:t xml:space="preserve">ibbon, click the </w:t>
      </w:r>
      <w:r>
        <w:rPr>
          <w:b/>
        </w:rPr>
        <w:t>Properties</w:t>
      </w:r>
      <w:r>
        <w:t xml:space="preserve"> button to open the properties of the </w:t>
      </w:r>
      <w:r w:rsidRPr="00257835">
        <w:rPr>
          <w:b/>
        </w:rPr>
        <w:t>Search Service Application</w:t>
      </w:r>
      <w:r>
        <w:t xml:space="preserve">. </w:t>
      </w:r>
      <w:r w:rsidR="00E75C5F">
        <w:t xml:space="preserve">Inspect the </w:t>
      </w:r>
      <w:r w:rsidR="0072592D" w:rsidRPr="00257835">
        <w:rPr>
          <w:b/>
        </w:rPr>
        <w:t>Property</w:t>
      </w:r>
      <w:r w:rsidR="0072592D">
        <w:t xml:space="preserve"> </w:t>
      </w:r>
      <w:r w:rsidR="00E75C5F">
        <w:t>settings</w:t>
      </w:r>
      <w:r w:rsidR="0072592D">
        <w:t xml:space="preserve"> available in the Properties page</w:t>
      </w:r>
      <w:r w:rsidR="00E75C5F">
        <w:t xml:space="preserve">. You should be able to verify </w:t>
      </w:r>
      <w:r w:rsidR="00195BAF">
        <w:t>the property values that were set during the configuration of your SharePoint farm</w:t>
      </w:r>
      <w:r w:rsidR="00E75C5F">
        <w:t>.</w:t>
      </w:r>
      <w:r w:rsidR="0072592D">
        <w:t xml:space="preserve"> </w:t>
      </w:r>
    </w:p>
    <w:p w:rsidR="00195BAF" w:rsidRDefault="00195BAF" w:rsidP="00195BAF">
      <w:pPr>
        <w:pStyle w:val="LabStepNumbered"/>
        <w:numPr>
          <w:ilvl w:val="0"/>
          <w:numId w:val="0"/>
        </w:numPr>
        <w:ind w:left="360"/>
      </w:pPr>
      <w:r w:rsidRPr="00E75C5F">
        <w:rPr>
          <w:rStyle w:val="LabStepScreenshotFrame"/>
        </w:rPr>
        <w:drawing>
          <wp:inline distT="0" distB="0" distL="0" distR="0" wp14:anchorId="3162DCAF" wp14:editId="38B9040F">
            <wp:extent cx="3407434" cy="999863"/>
            <wp:effectExtent l="0" t="0" r="2540" b="0"/>
            <wp:docPr id="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410829" cy="1000859"/>
                    </a:xfrm>
                    <a:prstGeom prst="rect">
                      <a:avLst/>
                    </a:prstGeom>
                    <a:noFill/>
                    <a:ln w="9525">
                      <a:noFill/>
                      <a:miter lim="800000"/>
                      <a:headEnd/>
                      <a:tailEnd/>
                    </a:ln>
                  </pic:spPr>
                </pic:pic>
              </a:graphicData>
            </a:graphic>
          </wp:inline>
        </w:drawing>
      </w:r>
    </w:p>
    <w:p w:rsidR="00195BAF" w:rsidRDefault="00195BAF" w:rsidP="00195BAF">
      <w:pPr>
        <w:pStyle w:val="LabStepNumbered"/>
      </w:pPr>
      <w:r>
        <w:t xml:space="preserve">Click the </w:t>
      </w:r>
      <w:r w:rsidRPr="0072592D">
        <w:rPr>
          <w:b/>
        </w:rPr>
        <w:t>Cancel</w:t>
      </w:r>
      <w:r>
        <w:t xml:space="preserve"> to close the Properties page when you are done.</w:t>
      </w:r>
    </w:p>
    <w:p w:rsidR="00E75C5F" w:rsidRDefault="00CC3237" w:rsidP="00E75C5F">
      <w:pPr>
        <w:pStyle w:val="LabStepNumbered"/>
      </w:pPr>
      <w:r>
        <w:t>Back o</w:t>
      </w:r>
      <w:r w:rsidR="00E75C5F">
        <w:t xml:space="preserve">n the </w:t>
      </w:r>
      <w:r w:rsidR="00E75C5F" w:rsidRPr="00CC3237">
        <w:rPr>
          <w:b/>
        </w:rPr>
        <w:t>Manage service applications</w:t>
      </w:r>
      <w:r w:rsidR="00E75C5F">
        <w:t xml:space="preserve"> page, </w:t>
      </w:r>
      <w:r w:rsidR="0072592D">
        <w:t xml:space="preserve">make sure the </w:t>
      </w:r>
      <w:r w:rsidR="00E75C5F">
        <w:rPr>
          <w:b/>
        </w:rPr>
        <w:t>Search Service Application</w:t>
      </w:r>
      <w:r w:rsidR="00E75C5F">
        <w:t xml:space="preserve"> </w:t>
      </w:r>
      <w:r w:rsidR="0072592D">
        <w:t xml:space="preserve">is selected </w:t>
      </w:r>
      <w:r w:rsidR="00E75C5F">
        <w:t xml:space="preserve">and then </w:t>
      </w:r>
      <w:r w:rsidR="005677CD">
        <w:t xml:space="preserve">click the </w:t>
      </w:r>
      <w:r w:rsidR="005677CD" w:rsidRPr="00E75C5F">
        <w:rPr>
          <w:b/>
        </w:rPr>
        <w:t>Manage</w:t>
      </w:r>
      <w:r w:rsidR="005677CD">
        <w:t xml:space="preserve"> button</w:t>
      </w:r>
      <w:r w:rsidR="00E75C5F">
        <w:t xml:space="preserve"> in the ribbon</w:t>
      </w:r>
      <w:r w:rsidR="005677CD">
        <w:t>.</w:t>
      </w:r>
    </w:p>
    <w:p w:rsidR="00E75C5F" w:rsidRDefault="005677CD" w:rsidP="00E75C5F">
      <w:pPr>
        <w:pStyle w:val="LabStepScreenshot"/>
      </w:pPr>
      <w:r w:rsidRPr="00E75C5F">
        <w:rPr>
          <w:noProof/>
        </w:rPr>
        <w:drawing>
          <wp:inline distT="0" distB="0" distL="0" distR="0" wp14:anchorId="2CDD8F2A" wp14:editId="4AC9FE52">
            <wp:extent cx="3278038" cy="961894"/>
            <wp:effectExtent l="0" t="0" r="0" b="0"/>
            <wp:docPr id="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306059" cy="970116"/>
                    </a:xfrm>
                    <a:prstGeom prst="rect">
                      <a:avLst/>
                    </a:prstGeom>
                    <a:noFill/>
                    <a:ln w="9525">
                      <a:noFill/>
                      <a:miter lim="800000"/>
                      <a:headEnd/>
                      <a:tailEnd/>
                    </a:ln>
                  </pic:spPr>
                </pic:pic>
              </a:graphicData>
            </a:graphic>
          </wp:inline>
        </w:drawing>
      </w:r>
    </w:p>
    <w:p w:rsidR="00257835" w:rsidRDefault="00257835" w:rsidP="00257835">
      <w:pPr>
        <w:pStyle w:val="LabExerciseCallout"/>
      </w:pPr>
      <w:r>
        <w:t>You might ask yourself, “What’s the difference between Properties and Manage?” Well, Properties are the properties of the service application itself, whereas Manage lets you control the search-specific settings.</w:t>
      </w:r>
    </w:p>
    <w:p w:rsidR="0072592D" w:rsidRDefault="0072592D" w:rsidP="00E75C5F">
      <w:pPr>
        <w:pStyle w:val="LabStepNumbered"/>
      </w:pPr>
      <w:r>
        <w:t xml:space="preserve">You should now be at the </w:t>
      </w:r>
      <w:r w:rsidRPr="003037D5">
        <w:rPr>
          <w:b/>
        </w:rPr>
        <w:t>Search Administration</w:t>
      </w:r>
      <w:r>
        <w:t xml:space="preserve"> home page. </w:t>
      </w:r>
      <w:r w:rsidR="005677CD">
        <w:t>You might recognize many of the items on this page from the Search Settings page in SharePoint 2007</w:t>
      </w:r>
    </w:p>
    <w:p w:rsidR="005677CD" w:rsidRDefault="005677CD" w:rsidP="0072592D">
      <w:pPr>
        <w:pStyle w:val="LabStepScreenshot"/>
      </w:pPr>
      <w:r>
        <w:br/>
      </w:r>
      <w:r w:rsidR="003B2E24" w:rsidRPr="00EB4653">
        <w:rPr>
          <w:rStyle w:val="LabStepScreenshotFrame"/>
        </w:rPr>
        <w:t xml:space="preserve"> </w:t>
      </w:r>
      <w:r w:rsidR="003B2E24" w:rsidRPr="003B2E24">
        <w:rPr>
          <w:noProof/>
        </w:rPr>
        <w:t xml:space="preserve"> </w:t>
      </w:r>
      <w:r w:rsidR="003B2E24">
        <w:rPr>
          <w:noProof/>
        </w:rPr>
        <w:drawing>
          <wp:inline distT="0" distB="0" distL="0" distR="0" wp14:anchorId="422E753E" wp14:editId="0B54A31E">
            <wp:extent cx="3667126" cy="25372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65198" cy="2535876"/>
                    </a:xfrm>
                    <a:prstGeom prst="rect">
                      <a:avLst/>
                    </a:prstGeom>
                  </pic:spPr>
                </pic:pic>
              </a:graphicData>
            </a:graphic>
          </wp:inline>
        </w:drawing>
      </w:r>
    </w:p>
    <w:p w:rsidR="005677CD" w:rsidRDefault="005677CD" w:rsidP="00350493">
      <w:pPr>
        <w:pStyle w:val="LabStepNumbered"/>
      </w:pPr>
      <w:r>
        <w:t xml:space="preserve">Scroll down and notice that there is no information in the </w:t>
      </w:r>
      <w:r w:rsidRPr="003037D5">
        <w:rPr>
          <w:b/>
        </w:rPr>
        <w:t>Crawl History</w:t>
      </w:r>
      <w:r>
        <w:t>, and also that you can modify the topology of Search in SharePoint 2010, giving you more flexibility in how Search is set up.</w:t>
      </w:r>
      <w:r w:rsidR="00257835">
        <w:t xml:space="preserve"> </w:t>
      </w:r>
      <w:r>
        <w:t>You won’t be changing anything in this section in this lab.</w:t>
      </w:r>
    </w:p>
    <w:p w:rsidR="00FE2EC7" w:rsidRDefault="00FE2EC7" w:rsidP="00FE2EC7">
      <w:pPr>
        <w:pStyle w:val="LabStepNumbered"/>
      </w:pPr>
      <w:r>
        <w:t xml:space="preserve">In this step you will modify an existing content source so it does not crawl the content in the Web application at </w:t>
      </w:r>
      <w:r w:rsidRPr="00257835">
        <w:rPr>
          <w:rStyle w:val="InlindeCode"/>
        </w:rPr>
        <w:t>http://intranet.wingtip.com</w:t>
      </w:r>
      <w:r>
        <w:t>.</w:t>
      </w:r>
    </w:p>
    <w:p w:rsidR="00350493" w:rsidRPr="00350493" w:rsidRDefault="005677CD" w:rsidP="00E3617D">
      <w:pPr>
        <w:pStyle w:val="LabStepLevel2Numbered"/>
        <w:numPr>
          <w:ilvl w:val="0"/>
          <w:numId w:val="38"/>
        </w:numPr>
      </w:pPr>
      <w:r>
        <w:t xml:space="preserve">In the </w:t>
      </w:r>
      <w:r w:rsidRPr="00257835">
        <w:rPr>
          <w:b/>
        </w:rPr>
        <w:t>Quick Launch</w:t>
      </w:r>
      <w:r>
        <w:t xml:space="preserve"> </w:t>
      </w:r>
      <w:r w:rsidR="00257835">
        <w:t>bar</w:t>
      </w:r>
      <w:r>
        <w:t xml:space="preserve">, click </w:t>
      </w:r>
      <w:r w:rsidRPr="00257835">
        <w:rPr>
          <w:b/>
        </w:rPr>
        <w:t>Content Sources</w:t>
      </w:r>
    </w:p>
    <w:p w:rsidR="005677CD" w:rsidRPr="005511AE" w:rsidRDefault="005677CD" w:rsidP="00350493">
      <w:pPr>
        <w:pStyle w:val="LabStepScreenshotLevel2"/>
      </w:pPr>
      <w:r>
        <w:lastRenderedPageBreak/>
        <w:drawing>
          <wp:inline distT="0" distB="0" distL="0" distR="0" wp14:anchorId="49027656" wp14:editId="7E82A32C">
            <wp:extent cx="1526807" cy="2670773"/>
            <wp:effectExtent l="19050" t="0" r="0" b="0"/>
            <wp:docPr id="1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526859" cy="2670863"/>
                    </a:xfrm>
                    <a:prstGeom prst="rect">
                      <a:avLst/>
                    </a:prstGeom>
                    <a:noFill/>
                    <a:ln w="9525">
                      <a:noFill/>
                      <a:miter lim="800000"/>
                      <a:headEnd/>
                      <a:tailEnd/>
                    </a:ln>
                  </pic:spPr>
                </pic:pic>
              </a:graphicData>
            </a:graphic>
          </wp:inline>
        </w:drawing>
      </w:r>
    </w:p>
    <w:p w:rsidR="00350493" w:rsidRPr="00350493" w:rsidRDefault="005677CD" w:rsidP="00350493">
      <w:pPr>
        <w:pStyle w:val="LabStepLevel2Numbered"/>
      </w:pPr>
      <w:r>
        <w:t xml:space="preserve">Hover over the </w:t>
      </w:r>
      <w:r>
        <w:rPr>
          <w:b/>
        </w:rPr>
        <w:t xml:space="preserve">Local SharePoint sites </w:t>
      </w:r>
      <w:r>
        <w:t xml:space="preserve">content source, </w:t>
      </w:r>
      <w:r>
        <w:rPr>
          <w:b/>
        </w:rPr>
        <w:t>click the dropdown arrow</w:t>
      </w:r>
      <w:r>
        <w:t xml:space="preserve">, and then select </w:t>
      </w:r>
      <w:r>
        <w:rPr>
          <w:b/>
        </w:rPr>
        <w:t>Edit</w:t>
      </w:r>
      <w:r w:rsidR="00350493">
        <w:rPr>
          <w:b/>
        </w:rPr>
        <w:t>.</w:t>
      </w:r>
    </w:p>
    <w:p w:rsidR="005677CD" w:rsidRPr="00C356C4" w:rsidRDefault="005677CD" w:rsidP="00350493">
      <w:pPr>
        <w:pStyle w:val="LabStepScreenshotLevel2"/>
      </w:pPr>
      <w:r w:rsidRPr="00350493">
        <w:rPr>
          <w:rStyle w:val="LabStepScreenshotFrame"/>
        </w:rPr>
        <w:drawing>
          <wp:inline distT="0" distB="0" distL="0" distR="0" wp14:anchorId="74BAB855" wp14:editId="3A3E7D8E">
            <wp:extent cx="1837427" cy="1750265"/>
            <wp:effectExtent l="0" t="0" r="0" b="2540"/>
            <wp:docPr id="1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837208" cy="1750056"/>
                    </a:xfrm>
                    <a:prstGeom prst="rect">
                      <a:avLst/>
                    </a:prstGeom>
                    <a:noFill/>
                    <a:ln w="9525">
                      <a:noFill/>
                      <a:miter lim="800000"/>
                      <a:headEnd/>
                      <a:tailEnd/>
                    </a:ln>
                  </pic:spPr>
                </pic:pic>
              </a:graphicData>
            </a:graphic>
          </wp:inline>
        </w:drawing>
      </w:r>
    </w:p>
    <w:p w:rsidR="00350493" w:rsidRPr="00350493" w:rsidRDefault="005677CD" w:rsidP="00350493">
      <w:pPr>
        <w:pStyle w:val="LabStepLevel2Numbered"/>
      </w:pPr>
      <w:r>
        <w:t xml:space="preserve">Scroll down to the </w:t>
      </w:r>
      <w:r w:rsidRPr="00257835">
        <w:rPr>
          <w:b/>
        </w:rPr>
        <w:t>Start Addresses</w:t>
      </w:r>
      <w:r>
        <w:t xml:space="preserve"> section and highlight </w:t>
      </w:r>
      <w:r w:rsidRPr="00257835">
        <w:rPr>
          <w:rStyle w:val="InlindeCode"/>
        </w:rPr>
        <w:t>http://</w:t>
      </w:r>
      <w:r w:rsidR="00FE2EC7" w:rsidRPr="00257835">
        <w:rPr>
          <w:rStyle w:val="InlindeCode"/>
        </w:rPr>
        <w:t>intranet</w:t>
      </w:r>
      <w:r w:rsidRPr="00257835">
        <w:rPr>
          <w:rStyle w:val="InlindeCode"/>
        </w:rPr>
        <w:t>.wingtip.com</w:t>
      </w:r>
      <w:r>
        <w:t xml:space="preserve"> </w:t>
      </w:r>
      <w:r w:rsidRPr="00F33F45">
        <w:t>and delete it</w:t>
      </w:r>
      <w:r w:rsidR="00350493">
        <w:rPr>
          <w:b/>
        </w:rPr>
        <w:t>.</w:t>
      </w:r>
    </w:p>
    <w:p w:rsidR="005677CD" w:rsidRDefault="00FE2EC7" w:rsidP="00F33F45">
      <w:pPr>
        <w:pStyle w:val="LabStepScreenshotLevel2"/>
        <w:rPr>
          <w:b/>
        </w:rPr>
      </w:pPr>
      <w:r>
        <w:rPr>
          <w:b/>
        </w:rPr>
        <w:drawing>
          <wp:inline distT="0" distB="0" distL="0" distR="0" wp14:anchorId="0A6380FD" wp14:editId="26581991">
            <wp:extent cx="3372929" cy="23516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3194" cy="2351797"/>
                    </a:xfrm>
                    <a:prstGeom prst="rect">
                      <a:avLst/>
                    </a:prstGeom>
                    <a:noFill/>
                    <a:ln>
                      <a:noFill/>
                    </a:ln>
                  </pic:spPr>
                </pic:pic>
              </a:graphicData>
            </a:graphic>
          </wp:inline>
        </w:drawing>
      </w:r>
      <w:r w:rsidR="005677CD">
        <w:rPr>
          <w:b/>
        </w:rPr>
        <w:tab/>
      </w:r>
    </w:p>
    <w:p w:rsidR="005677CD" w:rsidRDefault="005677CD" w:rsidP="00350493">
      <w:pPr>
        <w:pStyle w:val="LabStepLevel2Numbered"/>
      </w:pPr>
      <w:r>
        <w:t xml:space="preserve">Scroll to the bottom of the page and click </w:t>
      </w:r>
      <w:r>
        <w:rPr>
          <w:b/>
        </w:rPr>
        <w:t>OK</w:t>
      </w:r>
      <w:r w:rsidR="00F33F45" w:rsidRPr="00F33F45">
        <w:t xml:space="preserve"> to </w:t>
      </w:r>
      <w:r w:rsidR="00F33F45">
        <w:t>save you changes to this content source.</w:t>
      </w:r>
    </w:p>
    <w:p w:rsidR="005677CD" w:rsidRDefault="00F33F45" w:rsidP="00350493">
      <w:pPr>
        <w:pStyle w:val="LabStepNumbered"/>
      </w:pPr>
      <w:r>
        <w:t xml:space="preserve">Now add a second content source that will only crawl the content in the site collection at </w:t>
      </w:r>
      <w:r w:rsidR="0072637B">
        <w:rPr>
          <w:rStyle w:val="InlindeCode"/>
        </w:rPr>
        <w:t xml:space="preserve"> </w:t>
      </w:r>
      <w:r w:rsidR="0072637B">
        <w:rPr>
          <w:rStyle w:val="InlindeCode"/>
        </w:rPr>
        <w:tab/>
      </w:r>
    </w:p>
    <w:p w:rsidR="00350493" w:rsidRPr="00F33F45" w:rsidRDefault="005677CD" w:rsidP="000F76B2">
      <w:pPr>
        <w:pStyle w:val="LabStepLevel2Numbered"/>
        <w:numPr>
          <w:ilvl w:val="0"/>
          <w:numId w:val="27"/>
        </w:numPr>
      </w:pPr>
      <w:r w:rsidRPr="00F33F45">
        <w:lastRenderedPageBreak/>
        <w:t xml:space="preserve">In the toolbar, click </w:t>
      </w:r>
      <w:r w:rsidRPr="0060603B">
        <w:rPr>
          <w:b/>
        </w:rPr>
        <w:t>New Content Source</w:t>
      </w:r>
      <w:r w:rsidR="00F33F45">
        <w:t>.</w:t>
      </w:r>
    </w:p>
    <w:p w:rsidR="005677CD" w:rsidRDefault="005677CD" w:rsidP="00350493">
      <w:pPr>
        <w:pStyle w:val="LabStepScreenshotLevel2"/>
      </w:pPr>
      <w:r w:rsidRPr="00F33F45">
        <w:rPr>
          <w:rStyle w:val="LabStepScreenshotFrame"/>
        </w:rPr>
        <w:drawing>
          <wp:inline distT="0" distB="0" distL="0" distR="0" wp14:anchorId="1CD9973C" wp14:editId="628B9E2E">
            <wp:extent cx="3185877" cy="1111071"/>
            <wp:effectExtent l="19050" t="0" r="0" b="0"/>
            <wp:docPr id="1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3186338" cy="1111232"/>
                    </a:xfrm>
                    <a:prstGeom prst="rect">
                      <a:avLst/>
                    </a:prstGeom>
                    <a:noFill/>
                    <a:ln w="9525">
                      <a:noFill/>
                      <a:miter lim="800000"/>
                      <a:headEnd/>
                      <a:tailEnd/>
                    </a:ln>
                  </pic:spPr>
                </pic:pic>
              </a:graphicData>
            </a:graphic>
          </wp:inline>
        </w:drawing>
      </w:r>
    </w:p>
    <w:p w:rsidR="005677CD" w:rsidRDefault="005677CD" w:rsidP="00350493">
      <w:pPr>
        <w:pStyle w:val="LabStepLevel2Numbered"/>
      </w:pPr>
      <w:r>
        <w:t xml:space="preserve">For the new Content Source’s </w:t>
      </w:r>
      <w:r w:rsidRPr="00257835">
        <w:rPr>
          <w:b/>
        </w:rPr>
        <w:t>Name</w:t>
      </w:r>
      <w:r>
        <w:t xml:space="preserve">, type </w:t>
      </w:r>
      <w:r>
        <w:rPr>
          <w:b/>
        </w:rPr>
        <w:t xml:space="preserve">Wingtip </w:t>
      </w:r>
      <w:r w:rsidR="00F33F45">
        <w:rPr>
          <w:b/>
        </w:rPr>
        <w:t>Intranet</w:t>
      </w:r>
      <w:r>
        <w:t xml:space="preserve"> </w:t>
      </w:r>
    </w:p>
    <w:p w:rsidR="005677CD" w:rsidRDefault="005677CD" w:rsidP="00350493">
      <w:pPr>
        <w:pStyle w:val="LabStepLevel2Numbered"/>
      </w:pPr>
      <w:r>
        <w:t xml:space="preserve">In the </w:t>
      </w:r>
      <w:r w:rsidRPr="00257835">
        <w:rPr>
          <w:b/>
        </w:rPr>
        <w:t>Content Source Type</w:t>
      </w:r>
      <w:r>
        <w:t xml:space="preserve"> section, leave </w:t>
      </w:r>
      <w:r>
        <w:rPr>
          <w:b/>
        </w:rPr>
        <w:t>SharePoint Sites</w:t>
      </w:r>
      <w:r>
        <w:t xml:space="preserve"> selected</w:t>
      </w:r>
    </w:p>
    <w:p w:rsidR="00350493" w:rsidRPr="00350493" w:rsidRDefault="005677CD" w:rsidP="00350493">
      <w:pPr>
        <w:pStyle w:val="LabStepLevel2Numbered"/>
      </w:pPr>
      <w:r>
        <w:t xml:space="preserve">In the </w:t>
      </w:r>
      <w:r w:rsidRPr="00257835">
        <w:rPr>
          <w:b/>
        </w:rPr>
        <w:t>Start Addresses</w:t>
      </w:r>
      <w:r>
        <w:t xml:space="preserve"> section, type in </w:t>
      </w:r>
      <w:hyperlink r:id="rId24" w:history="1">
        <w:r w:rsidR="00350493" w:rsidRPr="00257835">
          <w:rPr>
            <w:rStyle w:val="InlindeCode"/>
          </w:rPr>
          <w:t>http://</w:t>
        </w:r>
        <w:r w:rsidR="00F33F45" w:rsidRPr="00257835">
          <w:rPr>
            <w:rStyle w:val="InlindeCode"/>
          </w:rPr>
          <w:t>intranet</w:t>
        </w:r>
        <w:r w:rsidR="00350493" w:rsidRPr="00257835">
          <w:rPr>
            <w:rStyle w:val="InlindeCode"/>
          </w:rPr>
          <w:t>.wingtip.com</w:t>
        </w:r>
      </w:hyperlink>
      <w:r w:rsidR="00F33F45" w:rsidRPr="00F33F45">
        <w:t>.</w:t>
      </w:r>
    </w:p>
    <w:p w:rsidR="005677CD" w:rsidRPr="0044736F" w:rsidRDefault="00F33F45" w:rsidP="00350493">
      <w:pPr>
        <w:pStyle w:val="LabStepScreenshotLevel2"/>
      </w:pPr>
      <w:r w:rsidRPr="00F33F45">
        <w:rPr>
          <w:rStyle w:val="LabStepScreenshotFrame"/>
        </w:rPr>
        <w:drawing>
          <wp:inline distT="0" distB="0" distL="0" distR="0" wp14:anchorId="21402C32" wp14:editId="35EC39B4">
            <wp:extent cx="4537495" cy="178761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8101" cy="1787855"/>
                    </a:xfrm>
                    <a:prstGeom prst="rect">
                      <a:avLst/>
                    </a:prstGeom>
                    <a:noFill/>
                    <a:ln>
                      <a:noFill/>
                    </a:ln>
                  </pic:spPr>
                </pic:pic>
              </a:graphicData>
            </a:graphic>
          </wp:inline>
        </w:drawing>
      </w:r>
    </w:p>
    <w:p w:rsidR="00F33F45" w:rsidRDefault="00F33F45" w:rsidP="00350493">
      <w:pPr>
        <w:pStyle w:val="LabStepLevel2Numbered"/>
      </w:pPr>
      <w:r>
        <w:t xml:space="preserve">In </w:t>
      </w:r>
      <w:r w:rsidRPr="00F33F45">
        <w:rPr>
          <w:b/>
        </w:rPr>
        <w:t>Crawl Settings</w:t>
      </w:r>
      <w:r>
        <w:t xml:space="preserve">, select the option for </w:t>
      </w:r>
      <w:r w:rsidRPr="00F33F45">
        <w:rPr>
          <w:b/>
        </w:rPr>
        <w:t>Only crawl the Site Collection of each start address</w:t>
      </w:r>
      <w:r>
        <w:t>.</w:t>
      </w:r>
    </w:p>
    <w:p w:rsidR="00F33F45" w:rsidRDefault="00F33F45" w:rsidP="00F33F45">
      <w:pPr>
        <w:pStyle w:val="LabStepScreenshotLevel2"/>
      </w:pPr>
      <w:r w:rsidRPr="00F33F45">
        <w:rPr>
          <w:rStyle w:val="LabStepScreenshotFrame"/>
        </w:rPr>
        <w:drawing>
          <wp:inline distT="0" distB="0" distL="0" distR="0" wp14:anchorId="426E896E" wp14:editId="259B0F0A">
            <wp:extent cx="4580627" cy="612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320" cy="612738"/>
                    </a:xfrm>
                    <a:prstGeom prst="rect">
                      <a:avLst/>
                    </a:prstGeom>
                    <a:noFill/>
                    <a:ln>
                      <a:noFill/>
                    </a:ln>
                  </pic:spPr>
                </pic:pic>
              </a:graphicData>
            </a:graphic>
          </wp:inline>
        </w:drawing>
      </w:r>
    </w:p>
    <w:p w:rsidR="005677CD" w:rsidRDefault="005677CD" w:rsidP="00350493">
      <w:pPr>
        <w:pStyle w:val="LabStepLevel2Numbered"/>
      </w:pPr>
      <w:r>
        <w:t xml:space="preserve">Keep the rest of the options </w:t>
      </w:r>
      <w:r w:rsidR="00F33F45">
        <w:t xml:space="preserve">on this page </w:t>
      </w:r>
      <w:r>
        <w:t xml:space="preserve">as their default, scroll to the bottom of the page, and click </w:t>
      </w:r>
      <w:r>
        <w:rPr>
          <w:b/>
        </w:rPr>
        <w:t>OK</w:t>
      </w:r>
      <w:r w:rsidR="00257835">
        <w:t xml:space="preserve"> </w:t>
      </w:r>
      <w:r>
        <w:t>(We will set up a crawl schedule in a bit)</w:t>
      </w:r>
      <w:r w:rsidR="00F33F45">
        <w:t>.</w:t>
      </w:r>
    </w:p>
    <w:p w:rsidR="005677CD" w:rsidRDefault="00F33F45" w:rsidP="00350493">
      <w:pPr>
        <w:pStyle w:val="LabExerciseCallout"/>
      </w:pPr>
      <w:r>
        <w:t xml:space="preserve">Using these steps </w:t>
      </w:r>
      <w:r w:rsidR="005677CD">
        <w:t>is also how you could add an additional content source to crawl, such as a file system share or non-SharePoint web content.</w:t>
      </w:r>
    </w:p>
    <w:p w:rsidR="005677CD" w:rsidRDefault="005677CD" w:rsidP="00350493">
      <w:pPr>
        <w:pStyle w:val="LabStepNumbered"/>
      </w:pPr>
      <w:r>
        <w:t>While you’re at it, check the list of file types included in the search index by default</w:t>
      </w:r>
    </w:p>
    <w:p w:rsidR="005677CD" w:rsidRDefault="005677CD" w:rsidP="004A05A0">
      <w:pPr>
        <w:pStyle w:val="LabStepLevel2Numbered"/>
        <w:numPr>
          <w:ilvl w:val="0"/>
          <w:numId w:val="8"/>
        </w:numPr>
      </w:pPr>
      <w:r>
        <w:t xml:space="preserve">In the Quick Launch, click the </w:t>
      </w:r>
      <w:r w:rsidRPr="00350493">
        <w:rPr>
          <w:b/>
        </w:rPr>
        <w:t>File Types</w:t>
      </w:r>
      <w:r>
        <w:t xml:space="preserve"> link</w:t>
      </w:r>
    </w:p>
    <w:p w:rsidR="005677CD" w:rsidRDefault="005677CD" w:rsidP="00350493">
      <w:pPr>
        <w:pStyle w:val="LabStepLevel2Numbered"/>
      </w:pPr>
      <w:r>
        <w:t>Scroll down the list and look for the PDF file type</w:t>
      </w:r>
    </w:p>
    <w:p w:rsidR="005677CD" w:rsidRDefault="005677CD" w:rsidP="00350493">
      <w:pPr>
        <w:pStyle w:val="LabStepLevel2Numbered"/>
      </w:pPr>
      <w:r>
        <w:t>You didn’t see it, did you?</w:t>
      </w:r>
      <w:r w:rsidR="00257835">
        <w:t xml:space="preserve"> </w:t>
      </w:r>
      <w:r>
        <w:t>That’s because PDF isn’t included by default in the search index</w:t>
      </w:r>
    </w:p>
    <w:p w:rsidR="005677CD" w:rsidRDefault="005677CD" w:rsidP="007323F8">
      <w:pPr>
        <w:pStyle w:val="Heading3"/>
      </w:pPr>
      <w:bookmarkStart w:id="1" w:name="_Toc250537401"/>
      <w:r>
        <w:t xml:space="preserve">Exercise </w:t>
      </w:r>
      <w:r w:rsidR="00BF2E47">
        <w:t>3</w:t>
      </w:r>
      <w:r>
        <w:t>:</w:t>
      </w:r>
      <w:r w:rsidR="00257835">
        <w:t xml:space="preserve"> </w:t>
      </w:r>
      <w:r>
        <w:t>Set up SharePoint Search to Crawl PDF files</w:t>
      </w:r>
      <w:bookmarkEnd w:id="1"/>
    </w:p>
    <w:p w:rsidR="005677CD" w:rsidRDefault="005677CD" w:rsidP="00CB7516">
      <w:pPr>
        <w:pStyle w:val="LabExerciseText"/>
      </w:pPr>
      <w:r>
        <w:t>One issue many SharePoint administrators ran into in SharePoint 2007 was the fact that the contents of PDF documents uploaded into document libraries were not able to be included in search results without some finagling.</w:t>
      </w:r>
      <w:r w:rsidR="00257835">
        <w:t xml:space="preserve"> </w:t>
      </w:r>
      <w:r>
        <w:t>Well, the story is pretty much the same in SharePoint 2010.</w:t>
      </w:r>
      <w:r w:rsidR="00257835">
        <w:t xml:space="preserve"> </w:t>
      </w:r>
      <w:r>
        <w:t xml:space="preserve">Without a PDF </w:t>
      </w:r>
      <w:proofErr w:type="spellStart"/>
      <w:r>
        <w:t>IFilter</w:t>
      </w:r>
      <w:proofErr w:type="spellEnd"/>
      <w:r>
        <w:t xml:space="preserve"> and a couple tweaks, SharePoint Search still just assumes a PDF document is just some kind of generic file and completely ignores its contents.</w:t>
      </w:r>
      <w:r w:rsidR="00257835">
        <w:t xml:space="preserve"> </w:t>
      </w:r>
      <w:r>
        <w:t>Let’s teach SharePoint a thing or two about PDFs.</w:t>
      </w:r>
      <w:r w:rsidR="00257835">
        <w:t xml:space="preserve"> </w:t>
      </w:r>
    </w:p>
    <w:p w:rsidR="005677CD" w:rsidRDefault="005677CD" w:rsidP="004A05A0">
      <w:pPr>
        <w:pStyle w:val="LabStepNumbered"/>
        <w:numPr>
          <w:ilvl w:val="0"/>
          <w:numId w:val="9"/>
        </w:numPr>
      </w:pPr>
      <w:r>
        <w:t xml:space="preserve">Install the </w:t>
      </w:r>
      <w:proofErr w:type="spellStart"/>
      <w:r>
        <w:t>FoxIt</w:t>
      </w:r>
      <w:proofErr w:type="spellEnd"/>
      <w:r>
        <w:t xml:space="preserve"> PDF </w:t>
      </w:r>
      <w:proofErr w:type="spellStart"/>
      <w:r>
        <w:t>IFilter</w:t>
      </w:r>
      <w:proofErr w:type="spellEnd"/>
      <w:r>
        <w:t>.</w:t>
      </w:r>
    </w:p>
    <w:p w:rsidR="005677CD" w:rsidRPr="00C861D1" w:rsidRDefault="005677CD" w:rsidP="004A05A0">
      <w:pPr>
        <w:pStyle w:val="LabStepLevel2Numbered"/>
        <w:numPr>
          <w:ilvl w:val="0"/>
          <w:numId w:val="10"/>
        </w:numPr>
      </w:pPr>
      <w:r>
        <w:t xml:space="preserve">Navigate to </w:t>
      </w:r>
      <w:r w:rsidR="00922866">
        <w:rPr>
          <w:b/>
        </w:rPr>
        <w:t>[[Lab Files]]</w:t>
      </w:r>
      <w:r w:rsidRPr="00350493">
        <w:rPr>
          <w:b/>
        </w:rPr>
        <w:t>\</w:t>
      </w:r>
      <w:r w:rsidR="00922866">
        <w:rPr>
          <w:b/>
        </w:rPr>
        <w:t>Starter Files</w:t>
      </w:r>
      <w:r>
        <w:t xml:space="preserve"> </w:t>
      </w:r>
    </w:p>
    <w:p w:rsidR="005677CD" w:rsidRPr="00355560" w:rsidRDefault="00355560" w:rsidP="00355560">
      <w:pPr>
        <w:pStyle w:val="LabStepLevel2Numbered"/>
      </w:pPr>
      <w:r>
        <w:t xml:space="preserve">Locate and double-click the PDF </w:t>
      </w:r>
      <w:proofErr w:type="spellStart"/>
      <w:r>
        <w:t>iFilter</w:t>
      </w:r>
      <w:proofErr w:type="spellEnd"/>
      <w:r>
        <w:t xml:space="preserve"> installation file named </w:t>
      </w:r>
      <w:r w:rsidRPr="00355560">
        <w:rPr>
          <w:b/>
        </w:rPr>
        <w:t>Foxit_PDF_IFilter_SVR_20_0519_64.msi</w:t>
      </w:r>
      <w:r>
        <w:rPr>
          <w:b/>
        </w:rPr>
        <w:t>.</w:t>
      </w:r>
    </w:p>
    <w:p w:rsidR="00355560" w:rsidRPr="00355560" w:rsidRDefault="00355560" w:rsidP="00355560">
      <w:pPr>
        <w:pStyle w:val="LabStepLevel2Numbered"/>
      </w:pPr>
      <w:r w:rsidRPr="00355560">
        <w:t xml:space="preserve">Follow the steps </w:t>
      </w:r>
      <w:r>
        <w:t xml:space="preserve">of the installation program </w:t>
      </w:r>
      <w:r w:rsidRPr="00355560">
        <w:t xml:space="preserve">to install </w:t>
      </w:r>
      <w:r>
        <w:t xml:space="preserve">the Fox IT PDF </w:t>
      </w:r>
      <w:proofErr w:type="spellStart"/>
      <w:r>
        <w:t>iFilter</w:t>
      </w:r>
      <w:proofErr w:type="spellEnd"/>
      <w:r>
        <w:t>.</w:t>
      </w:r>
    </w:p>
    <w:p w:rsidR="005677CD" w:rsidRDefault="005677CD" w:rsidP="00350493">
      <w:pPr>
        <w:pStyle w:val="LabStepNumbered"/>
      </w:pPr>
      <w:r>
        <w:lastRenderedPageBreak/>
        <w:t>Add the PDF file type to the File Types crawled by Search.</w:t>
      </w:r>
    </w:p>
    <w:p w:rsidR="005677CD" w:rsidRDefault="005677CD" w:rsidP="004A05A0">
      <w:pPr>
        <w:pStyle w:val="LabStepLevel2Numbered"/>
        <w:numPr>
          <w:ilvl w:val="0"/>
          <w:numId w:val="11"/>
        </w:numPr>
      </w:pPr>
      <w:r>
        <w:t>Switch back over to the open Internet Explorer window, which should still be open to the Manage File Types screen</w:t>
      </w:r>
      <w:r w:rsidR="00257835">
        <w:t>.</w:t>
      </w:r>
    </w:p>
    <w:p w:rsidR="00350493" w:rsidRPr="00350493" w:rsidRDefault="005677CD" w:rsidP="00350493">
      <w:pPr>
        <w:pStyle w:val="LabStepLevel2Numbered"/>
      </w:pPr>
      <w:r>
        <w:t xml:space="preserve">Click </w:t>
      </w:r>
      <w:r>
        <w:rPr>
          <w:b/>
        </w:rPr>
        <w:t>New File Type</w:t>
      </w:r>
      <w:r w:rsidR="00257835">
        <w:rPr>
          <w:b/>
        </w:rPr>
        <w:t>.</w:t>
      </w:r>
    </w:p>
    <w:p w:rsidR="005677CD" w:rsidRDefault="005677CD" w:rsidP="00350493">
      <w:pPr>
        <w:pStyle w:val="LabStepScreenshotLevel2"/>
      </w:pPr>
      <w:r w:rsidRPr="00350493">
        <w:rPr>
          <w:rStyle w:val="LabStepScreenshotFrame"/>
        </w:rPr>
        <w:drawing>
          <wp:inline distT="0" distB="0" distL="0" distR="0" wp14:anchorId="489CB073" wp14:editId="3E29FFFF">
            <wp:extent cx="2475781" cy="1189573"/>
            <wp:effectExtent l="0" t="0" r="1270" b="0"/>
            <wp:docPr id="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473575" cy="1188513"/>
                    </a:xfrm>
                    <a:prstGeom prst="rect">
                      <a:avLst/>
                    </a:prstGeom>
                    <a:noFill/>
                    <a:ln w="9525">
                      <a:noFill/>
                      <a:miter lim="800000"/>
                      <a:headEnd/>
                      <a:tailEnd/>
                    </a:ln>
                  </pic:spPr>
                </pic:pic>
              </a:graphicData>
            </a:graphic>
          </wp:inline>
        </w:drawing>
      </w:r>
    </w:p>
    <w:p w:rsidR="005677CD" w:rsidRDefault="005677CD" w:rsidP="00350493">
      <w:pPr>
        <w:pStyle w:val="LabStepLevel2Numbered"/>
      </w:pPr>
      <w:r>
        <w:t xml:space="preserve">In the File Extension: field, type </w:t>
      </w:r>
      <w:proofErr w:type="spellStart"/>
      <w:r w:rsidRPr="00257835">
        <w:rPr>
          <w:rStyle w:val="InlindeCode"/>
        </w:rPr>
        <w:t>pdf</w:t>
      </w:r>
      <w:proofErr w:type="spellEnd"/>
      <w:r w:rsidR="00257835">
        <w:t>.</w:t>
      </w:r>
    </w:p>
    <w:p w:rsidR="005677CD" w:rsidRDefault="005677CD" w:rsidP="00350493">
      <w:pPr>
        <w:pStyle w:val="LabStepLevel2Numbered"/>
      </w:pPr>
      <w:r>
        <w:t xml:space="preserve">Click </w:t>
      </w:r>
      <w:r>
        <w:rPr>
          <w:b/>
        </w:rPr>
        <w:t>OK</w:t>
      </w:r>
      <w:r w:rsidR="00257835">
        <w:rPr>
          <w:b/>
        </w:rPr>
        <w:t>.</w:t>
      </w:r>
    </w:p>
    <w:p w:rsidR="005677CD" w:rsidRDefault="005677CD" w:rsidP="00350493">
      <w:pPr>
        <w:pStyle w:val="LabStepLevel2Numbered"/>
      </w:pPr>
      <w:r>
        <w:t>Scroll down the list and notice that although PDF has been added to the list, it doesn’t have a fancy icon associated with it</w:t>
      </w:r>
      <w:r w:rsidR="00257835">
        <w:t>.</w:t>
      </w:r>
    </w:p>
    <w:p w:rsidR="005677CD" w:rsidRDefault="005677CD" w:rsidP="00350493">
      <w:pPr>
        <w:pStyle w:val="LabStepNumbered"/>
      </w:pPr>
      <w:r>
        <w:t>Add a PDF icon for the PDF file type in SharePoint’s Images folder.</w:t>
      </w:r>
    </w:p>
    <w:p w:rsidR="00355560" w:rsidRPr="00C861D1" w:rsidRDefault="00355560" w:rsidP="004A05A0">
      <w:pPr>
        <w:pStyle w:val="LabStepLevel2Numbered"/>
        <w:numPr>
          <w:ilvl w:val="0"/>
          <w:numId w:val="28"/>
        </w:numPr>
      </w:pPr>
      <w:r>
        <w:t xml:space="preserve">In the Windows Explorer, navigate to Navigate to </w:t>
      </w:r>
      <w:r w:rsidRPr="0060603B">
        <w:rPr>
          <w:b/>
        </w:rPr>
        <w:t>[[Lab Files]]\Starter Files</w:t>
      </w:r>
      <w:r w:rsidR="00257835">
        <w:t>.</w:t>
      </w:r>
    </w:p>
    <w:p w:rsidR="005677CD" w:rsidRPr="00DC30F6" w:rsidRDefault="005677CD" w:rsidP="00350493">
      <w:pPr>
        <w:pStyle w:val="LabStepLevel2Numbered"/>
      </w:pPr>
      <w:r>
        <w:t xml:space="preserve">Right-click on the </w:t>
      </w:r>
      <w:r w:rsidRPr="00257835">
        <w:rPr>
          <w:rStyle w:val="InlindeCode"/>
        </w:rPr>
        <w:t>PDF.gif</w:t>
      </w:r>
      <w:r>
        <w:t xml:space="preserve"> file and select </w:t>
      </w:r>
      <w:r>
        <w:rPr>
          <w:b/>
        </w:rPr>
        <w:t>Copy</w:t>
      </w:r>
      <w:r w:rsidR="00257835">
        <w:rPr>
          <w:b/>
        </w:rPr>
        <w:t>.</w:t>
      </w:r>
    </w:p>
    <w:p w:rsidR="005677CD" w:rsidRDefault="005677CD" w:rsidP="00350493">
      <w:pPr>
        <w:pStyle w:val="LabStepLevel2Numbered"/>
      </w:pPr>
      <w:r>
        <w:t xml:space="preserve">Navigate to </w:t>
      </w:r>
      <w:r w:rsidRPr="00257835">
        <w:rPr>
          <w:rStyle w:val="InlindeCode"/>
        </w:rPr>
        <w:t>C:\Program Files\Common Files\Microsoft Shared\Web Server Extensions\14\TEMPLATE\IMAGES</w:t>
      </w:r>
      <w:r w:rsidR="00257835">
        <w:rPr>
          <w:b/>
        </w:rPr>
        <w:t>.</w:t>
      </w:r>
    </w:p>
    <w:p w:rsidR="005677CD" w:rsidRDefault="005677CD" w:rsidP="00350493">
      <w:pPr>
        <w:pStyle w:val="LabStepLevel2Numbered"/>
      </w:pPr>
      <w:r>
        <w:t xml:space="preserve">Right-click in an empty area and select </w:t>
      </w:r>
      <w:r>
        <w:rPr>
          <w:b/>
        </w:rPr>
        <w:t>Paste</w:t>
      </w:r>
      <w:r>
        <w:t xml:space="preserve"> to paste in the </w:t>
      </w:r>
      <w:r w:rsidRPr="00257835">
        <w:rPr>
          <w:rStyle w:val="InlindeCode"/>
        </w:rPr>
        <w:t>PDF.gif</w:t>
      </w:r>
      <w:r>
        <w:t xml:space="preserve"> icon</w:t>
      </w:r>
      <w:r w:rsidR="00257835">
        <w:t>.</w:t>
      </w:r>
    </w:p>
    <w:p w:rsidR="005677CD" w:rsidRDefault="005677CD" w:rsidP="00350493">
      <w:pPr>
        <w:pStyle w:val="LabStepNumbered"/>
      </w:pPr>
      <w:r>
        <w:t xml:space="preserve">Open the </w:t>
      </w:r>
      <w:r w:rsidRPr="00257835">
        <w:rPr>
          <w:rStyle w:val="InlindeCode"/>
        </w:rPr>
        <w:t>DOCICON.xml</w:t>
      </w:r>
      <w:r>
        <w:t xml:space="preserve"> file</w:t>
      </w:r>
    </w:p>
    <w:p w:rsidR="004F73B1" w:rsidRDefault="005677CD" w:rsidP="004A05A0">
      <w:pPr>
        <w:pStyle w:val="LabStepLevel2Numbered"/>
        <w:numPr>
          <w:ilvl w:val="0"/>
          <w:numId w:val="12"/>
        </w:numPr>
      </w:pPr>
      <w:r>
        <w:t xml:space="preserve">In the folder’s address bar, click the </w:t>
      </w:r>
      <w:r w:rsidRPr="004F73B1">
        <w:rPr>
          <w:b/>
        </w:rPr>
        <w:t>TEMPLATE</w:t>
      </w:r>
      <w:r>
        <w:t xml:space="preserve"> link to open the </w:t>
      </w:r>
      <w:r w:rsidRPr="00257835">
        <w:rPr>
          <w:rStyle w:val="InlindeCode"/>
        </w:rPr>
        <w:t>TEMPLATE</w:t>
      </w:r>
      <w:r>
        <w:t xml:space="preserve"> folder</w:t>
      </w:r>
      <w:r w:rsidR="004F73B1">
        <w:t>.</w:t>
      </w:r>
    </w:p>
    <w:p w:rsidR="005677CD" w:rsidRDefault="005677CD" w:rsidP="004F73B1">
      <w:pPr>
        <w:pStyle w:val="LabStepScreenshotLevel2"/>
      </w:pPr>
      <w:r>
        <w:drawing>
          <wp:inline distT="0" distB="0" distL="0" distR="0" wp14:anchorId="6C4EB9C4" wp14:editId="23399622">
            <wp:extent cx="3938257" cy="1274190"/>
            <wp:effectExtent l="19050" t="0" r="5093" b="0"/>
            <wp:docPr id="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938837" cy="1274378"/>
                    </a:xfrm>
                    <a:prstGeom prst="rect">
                      <a:avLst/>
                    </a:prstGeom>
                    <a:noFill/>
                    <a:ln w="9525">
                      <a:noFill/>
                      <a:miter lim="800000"/>
                      <a:headEnd/>
                      <a:tailEnd/>
                    </a:ln>
                  </pic:spPr>
                </pic:pic>
              </a:graphicData>
            </a:graphic>
          </wp:inline>
        </w:drawing>
      </w:r>
      <w:r>
        <w:br/>
      </w:r>
    </w:p>
    <w:p w:rsidR="005677CD" w:rsidRDefault="005677CD" w:rsidP="004F73B1">
      <w:pPr>
        <w:pStyle w:val="LabStepLevel2Numbered"/>
      </w:pPr>
      <w:r>
        <w:t xml:space="preserve">Find the </w:t>
      </w:r>
      <w:r w:rsidRPr="00257835">
        <w:rPr>
          <w:rStyle w:val="InlindeCode"/>
        </w:rPr>
        <w:t>XML</w:t>
      </w:r>
      <w:r>
        <w:t xml:space="preserve"> folder and double-click to open it</w:t>
      </w:r>
    </w:p>
    <w:p w:rsidR="004F73B1" w:rsidRPr="004F73B1" w:rsidRDefault="005677CD" w:rsidP="004F73B1">
      <w:pPr>
        <w:pStyle w:val="LabStepLevel2Numbered"/>
      </w:pPr>
      <w:r>
        <w:t xml:space="preserve">Look for the </w:t>
      </w:r>
      <w:r w:rsidRPr="00257835">
        <w:rPr>
          <w:rStyle w:val="InlindeCode"/>
        </w:rPr>
        <w:t>DOCICON</w:t>
      </w:r>
      <w:r w:rsidR="00257835" w:rsidRPr="00257835">
        <w:rPr>
          <w:rStyle w:val="InlindeCode"/>
        </w:rPr>
        <w:t>.</w:t>
      </w:r>
      <w:r w:rsidRPr="00257835">
        <w:rPr>
          <w:rStyle w:val="InlindeCode"/>
        </w:rPr>
        <w:t>XML</w:t>
      </w:r>
      <w:r>
        <w:t xml:space="preserve"> file.</w:t>
      </w:r>
      <w:r w:rsidR="00257835">
        <w:t xml:space="preserve"> </w:t>
      </w:r>
      <w:r>
        <w:t xml:space="preserve">When you find it, </w:t>
      </w:r>
      <w:r w:rsidRPr="00AF63F8">
        <w:rPr>
          <w:b/>
        </w:rPr>
        <w:t>right-click</w:t>
      </w:r>
      <w:r>
        <w:t xml:space="preserve"> it and select </w:t>
      </w:r>
      <w:r>
        <w:rPr>
          <w:b/>
        </w:rPr>
        <w:t xml:space="preserve">Open With </w:t>
      </w:r>
      <w:r w:rsidR="00257835">
        <w:rPr>
          <w:b/>
        </w:rPr>
        <w:t>»</w:t>
      </w:r>
      <w:r>
        <w:rPr>
          <w:b/>
        </w:rPr>
        <w:t xml:space="preserve"> Notepad</w:t>
      </w:r>
      <w:r w:rsidR="004F73B1">
        <w:rPr>
          <w:b/>
        </w:rPr>
        <w:t>.</w:t>
      </w:r>
    </w:p>
    <w:p w:rsidR="005677CD" w:rsidRPr="00AF63F8" w:rsidRDefault="005677CD" w:rsidP="004F73B1">
      <w:pPr>
        <w:pStyle w:val="LabStepScreenshotLevel2"/>
      </w:pPr>
      <w:r w:rsidRPr="004F73B1">
        <w:rPr>
          <w:rStyle w:val="LabStepScreenshotFrame"/>
        </w:rPr>
        <w:drawing>
          <wp:inline distT="0" distB="0" distL="0" distR="0" wp14:anchorId="7341487A" wp14:editId="2A865E04">
            <wp:extent cx="4110273" cy="2045394"/>
            <wp:effectExtent l="19050" t="0" r="4527" b="0"/>
            <wp:docPr id="1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4111115" cy="2045813"/>
                    </a:xfrm>
                    <a:prstGeom prst="rect">
                      <a:avLst/>
                    </a:prstGeom>
                    <a:noFill/>
                    <a:ln w="9525">
                      <a:noFill/>
                      <a:miter lim="800000"/>
                      <a:headEnd/>
                      <a:tailEnd/>
                    </a:ln>
                  </pic:spPr>
                </pic:pic>
              </a:graphicData>
            </a:graphic>
          </wp:inline>
        </w:drawing>
      </w:r>
    </w:p>
    <w:p w:rsidR="005677CD" w:rsidRPr="00AF63F8" w:rsidRDefault="005677CD" w:rsidP="004F73B1">
      <w:pPr>
        <w:pStyle w:val="LabStepLevel2Numbered"/>
      </w:pPr>
      <w:r>
        <w:lastRenderedPageBreak/>
        <w:t>This file controls which icons display with each type of file extension.</w:t>
      </w:r>
      <w:r w:rsidR="00257835">
        <w:t xml:space="preserve"> </w:t>
      </w:r>
    </w:p>
    <w:p w:rsidR="005677CD" w:rsidRDefault="005677CD" w:rsidP="004F73B1">
      <w:pPr>
        <w:pStyle w:val="LabStepNumbered"/>
      </w:pPr>
      <w:r>
        <w:t xml:space="preserve">Add the PDF file type to the </w:t>
      </w:r>
      <w:r w:rsidRPr="00DB41CF">
        <w:rPr>
          <w:rStyle w:val="InlindeCode"/>
        </w:rPr>
        <w:t>DOCICON.xml</w:t>
      </w:r>
      <w:r>
        <w:t xml:space="preserve"> file</w:t>
      </w:r>
      <w:r w:rsidR="00DB41CF">
        <w:t>.</w:t>
      </w:r>
    </w:p>
    <w:p w:rsidR="004F73B1" w:rsidRDefault="005677CD" w:rsidP="004A05A0">
      <w:pPr>
        <w:pStyle w:val="LabStepLevel2Numbered"/>
        <w:numPr>
          <w:ilvl w:val="0"/>
          <w:numId w:val="13"/>
        </w:numPr>
      </w:pPr>
      <w:r>
        <w:t xml:space="preserve">In the </w:t>
      </w:r>
      <w:r w:rsidRPr="00DB41CF">
        <w:rPr>
          <w:rStyle w:val="InlindeCode"/>
        </w:rPr>
        <w:t>&lt;</w:t>
      </w:r>
      <w:proofErr w:type="spellStart"/>
      <w:r w:rsidRPr="00DB41CF">
        <w:rPr>
          <w:rStyle w:val="InlindeCode"/>
        </w:rPr>
        <w:t>ByExtension</w:t>
      </w:r>
      <w:proofErr w:type="spellEnd"/>
      <w:r w:rsidRPr="00DB41CF">
        <w:rPr>
          <w:rStyle w:val="InlindeCode"/>
        </w:rPr>
        <w:t>&gt;</w:t>
      </w:r>
      <w:r>
        <w:t xml:space="preserve"> s</w:t>
      </w:r>
      <w:r w:rsidR="00DB41CF">
        <w:t>ection, add a new line and type.</w:t>
      </w:r>
    </w:p>
    <w:p w:rsidR="005677CD" w:rsidRDefault="005677CD" w:rsidP="004F73B1">
      <w:pPr>
        <w:pStyle w:val="LabStepCodeBlock"/>
      </w:pPr>
      <w:r w:rsidRPr="0003601C">
        <w:rPr>
          <w:rStyle w:val="CodeChar"/>
        </w:rPr>
        <w:t xml:space="preserve">&lt;Mapping Key="pdf" </w:t>
      </w:r>
      <w:r>
        <w:rPr>
          <w:rStyle w:val="CodeChar"/>
        </w:rPr>
        <w:t>V</w:t>
      </w:r>
      <w:r w:rsidRPr="0003601C">
        <w:rPr>
          <w:rStyle w:val="CodeChar"/>
        </w:rPr>
        <w:t>alue="pdf.gif"/&gt;</w:t>
      </w:r>
      <w:r>
        <w:t xml:space="preserve"> </w:t>
      </w:r>
    </w:p>
    <w:p w:rsidR="004F73B1" w:rsidRDefault="005677CD" w:rsidP="004F73B1">
      <w:pPr>
        <w:pStyle w:val="LabExerciseCallout"/>
      </w:pPr>
      <w:r>
        <w:t>NOTE:</w:t>
      </w:r>
      <w:r w:rsidR="00257835">
        <w:t xml:space="preserve"> </w:t>
      </w:r>
      <w:r>
        <w:t>It might be easier to copy and paste one of the existing entries and modi</w:t>
      </w:r>
      <w:r w:rsidR="00DB41CF">
        <w:t>fy the Key and Value properties.</w:t>
      </w:r>
    </w:p>
    <w:p w:rsidR="005677CD" w:rsidRDefault="005677CD" w:rsidP="004F73B1">
      <w:pPr>
        <w:pStyle w:val="LabStepScreenshot"/>
      </w:pPr>
      <w:r w:rsidRPr="004F73B1">
        <w:rPr>
          <w:rStyle w:val="LabStepScreenshotFrame"/>
        </w:rPr>
        <w:drawing>
          <wp:inline distT="0" distB="0" distL="0" distR="0" wp14:anchorId="7FD1964B" wp14:editId="267FA918">
            <wp:extent cx="3925019" cy="769195"/>
            <wp:effectExtent l="0" t="0" r="0" b="0"/>
            <wp:docPr id="1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3925019" cy="769195"/>
                    </a:xfrm>
                    <a:prstGeom prst="rect">
                      <a:avLst/>
                    </a:prstGeom>
                    <a:noFill/>
                    <a:ln w="9525">
                      <a:noFill/>
                      <a:miter lim="800000"/>
                      <a:headEnd/>
                      <a:tailEnd/>
                    </a:ln>
                  </pic:spPr>
                </pic:pic>
              </a:graphicData>
            </a:graphic>
          </wp:inline>
        </w:drawing>
      </w:r>
    </w:p>
    <w:p w:rsidR="005677CD" w:rsidRDefault="005677CD" w:rsidP="004F73B1">
      <w:pPr>
        <w:pStyle w:val="LabStepLevel2Numbered"/>
      </w:pPr>
      <w:r>
        <w:t xml:space="preserve">Click </w:t>
      </w:r>
      <w:r>
        <w:rPr>
          <w:b/>
        </w:rPr>
        <w:t xml:space="preserve">File </w:t>
      </w:r>
      <w:r w:rsidR="00DB41CF">
        <w:rPr>
          <w:b/>
        </w:rPr>
        <w:t>»</w:t>
      </w:r>
      <w:r>
        <w:rPr>
          <w:b/>
        </w:rPr>
        <w:t xml:space="preserve"> Save</w:t>
      </w:r>
      <w:r>
        <w:t xml:space="preserve"> to save the file</w:t>
      </w:r>
      <w:r w:rsidR="00DB41CF">
        <w:t>.</w:t>
      </w:r>
    </w:p>
    <w:p w:rsidR="005677CD" w:rsidRDefault="005677CD" w:rsidP="004F73B1">
      <w:pPr>
        <w:pStyle w:val="LabStepLevel2Numbered"/>
      </w:pPr>
      <w:r>
        <w:t>Close Notepad and Windows Explorer</w:t>
      </w:r>
      <w:r w:rsidR="00DB41CF">
        <w:t>.</w:t>
      </w:r>
    </w:p>
    <w:p w:rsidR="005677CD" w:rsidRDefault="005677CD" w:rsidP="004F73B1">
      <w:pPr>
        <w:pStyle w:val="LabExerciseCallout"/>
      </w:pPr>
      <w:r>
        <w:t>Note – if you wanted to keep the &lt;</w:t>
      </w:r>
      <w:proofErr w:type="spellStart"/>
      <w:r>
        <w:t>ByExtension</w:t>
      </w:r>
      <w:proofErr w:type="spellEnd"/>
      <w:r>
        <w:t xml:space="preserve">&gt; section in alphabetical order, you could insert the line above </w:t>
      </w:r>
      <w:r w:rsidRPr="0003601C">
        <w:t>&lt;Mapping Key="</w:t>
      </w:r>
      <w:proofErr w:type="spellStart"/>
      <w:r w:rsidRPr="0003601C">
        <w:t>png</w:t>
      </w:r>
      <w:proofErr w:type="spellEnd"/>
      <w:r w:rsidRPr="0003601C">
        <w:t xml:space="preserve">" </w:t>
      </w:r>
      <w:r>
        <w:t>V</w:t>
      </w:r>
      <w:r w:rsidRPr="0003601C">
        <w:t>alue="png.gif"/&gt;</w:t>
      </w:r>
      <w:r w:rsidR="002B5160">
        <w:t>.</w:t>
      </w:r>
    </w:p>
    <w:p w:rsidR="005677CD" w:rsidRDefault="005677CD" w:rsidP="004F73B1">
      <w:pPr>
        <w:pStyle w:val="LabStepNumbered"/>
      </w:pPr>
      <w:r>
        <w:t>Check to see if the PDF Icon is showing up for the PDF file type.</w:t>
      </w:r>
    </w:p>
    <w:p w:rsidR="005677CD" w:rsidRDefault="005677CD" w:rsidP="00E3617D">
      <w:pPr>
        <w:pStyle w:val="LabStepLevel2Numbered"/>
        <w:numPr>
          <w:ilvl w:val="0"/>
          <w:numId w:val="39"/>
        </w:numPr>
      </w:pPr>
      <w:r>
        <w:t>Switch back to Internet Explorer, which should still be on the File Types screen</w:t>
      </w:r>
      <w:r w:rsidR="00FB126E">
        <w:t>.</w:t>
      </w:r>
    </w:p>
    <w:p w:rsidR="005677CD" w:rsidRDefault="005677CD" w:rsidP="004F73B1">
      <w:pPr>
        <w:pStyle w:val="LabStepLevel2Numbered"/>
      </w:pPr>
      <w:r w:rsidRPr="00745BA2">
        <w:rPr>
          <w:b/>
        </w:rPr>
        <w:t>Refresh</w:t>
      </w:r>
      <w:r>
        <w:t xml:space="preserve"> the page and scroll down to find the PDF entry.</w:t>
      </w:r>
      <w:r w:rsidR="00257835">
        <w:t xml:space="preserve"> </w:t>
      </w:r>
      <w:r>
        <w:t>Hey, what gives?</w:t>
      </w:r>
      <w:r w:rsidR="00257835">
        <w:t xml:space="preserve"> </w:t>
      </w:r>
      <w:r>
        <w:t>All that work and no PDF icon?</w:t>
      </w:r>
      <w:r w:rsidR="00257835">
        <w:t xml:space="preserve"> </w:t>
      </w:r>
    </w:p>
    <w:p w:rsidR="005677CD" w:rsidRDefault="005677CD" w:rsidP="004F73B1">
      <w:pPr>
        <w:pStyle w:val="LabStepNumbered"/>
      </w:pPr>
      <w:r>
        <w:t>Perform an IISRESET to see if that helps.</w:t>
      </w:r>
    </w:p>
    <w:p w:rsidR="005677CD" w:rsidRDefault="005677CD" w:rsidP="004A05A0">
      <w:pPr>
        <w:pStyle w:val="LabStepLevel2Numbered"/>
        <w:numPr>
          <w:ilvl w:val="0"/>
          <w:numId w:val="14"/>
        </w:numPr>
      </w:pPr>
      <w:r>
        <w:t xml:space="preserve">Click </w:t>
      </w:r>
      <w:r w:rsidR="002B5160">
        <w:rPr>
          <w:b/>
        </w:rPr>
        <w:t>Start »</w:t>
      </w:r>
      <w:r w:rsidRPr="004F73B1">
        <w:rPr>
          <w:b/>
        </w:rPr>
        <w:t xml:space="preserve"> Run…</w:t>
      </w:r>
    </w:p>
    <w:p w:rsidR="005677CD" w:rsidRDefault="005677CD" w:rsidP="004F73B1">
      <w:pPr>
        <w:pStyle w:val="LabStepLevel2Numbered"/>
      </w:pPr>
      <w:r>
        <w:t xml:space="preserve">Type </w:t>
      </w:r>
      <w:proofErr w:type="spellStart"/>
      <w:r w:rsidRPr="00FB126E">
        <w:rPr>
          <w:rStyle w:val="InlindeCode"/>
        </w:rPr>
        <w:t>iisreset</w:t>
      </w:r>
      <w:proofErr w:type="spellEnd"/>
      <w:r>
        <w:t xml:space="preserve"> and press </w:t>
      </w:r>
      <w:r w:rsidR="00FB126E" w:rsidRPr="00FB126E">
        <w:rPr>
          <w:rStyle w:val="InlindeCode"/>
        </w:rPr>
        <w:t>[</w:t>
      </w:r>
      <w:r w:rsidRPr="00FB126E">
        <w:rPr>
          <w:rStyle w:val="InlindeCode"/>
        </w:rPr>
        <w:t>Enter</w:t>
      </w:r>
      <w:r w:rsidR="00FB126E" w:rsidRPr="00FB126E">
        <w:rPr>
          <w:rStyle w:val="InlindeCode"/>
        </w:rPr>
        <w:t>]</w:t>
      </w:r>
      <w:r w:rsidR="00FB126E">
        <w:rPr>
          <w:b/>
        </w:rPr>
        <w:t>.</w:t>
      </w:r>
    </w:p>
    <w:p w:rsidR="005677CD" w:rsidRDefault="005677CD" w:rsidP="004F73B1">
      <w:pPr>
        <w:pStyle w:val="LabStepLevel2Numbered"/>
      </w:pPr>
      <w:r>
        <w:t xml:space="preserve"> When the command window closes, refresh the page again.</w:t>
      </w:r>
      <w:r w:rsidR="00257835">
        <w:t xml:space="preserve"> </w:t>
      </w:r>
      <w:r>
        <w:t xml:space="preserve">Refresh is very slow this time since the IISRESET cleared SharePoint’s cache from memory, forcing it to load all its files again – including </w:t>
      </w:r>
      <w:r w:rsidRPr="00FB126E">
        <w:rPr>
          <w:rStyle w:val="InlindeCode"/>
        </w:rPr>
        <w:t>DOCICON.xml</w:t>
      </w:r>
      <w:r w:rsidR="00FB126E">
        <w:t>.</w:t>
      </w:r>
    </w:p>
    <w:p w:rsidR="005677CD" w:rsidRDefault="005677CD" w:rsidP="004F73B1">
      <w:pPr>
        <w:pStyle w:val="LabStepLevel2Numbered"/>
      </w:pPr>
      <w:r>
        <w:t>The PDF icon is now showing up.</w:t>
      </w:r>
    </w:p>
    <w:p w:rsidR="005677CD" w:rsidRDefault="00DB7110" w:rsidP="007323F8">
      <w:pPr>
        <w:pStyle w:val="Heading3"/>
      </w:pPr>
      <w:bookmarkStart w:id="2" w:name="_Toc250537402"/>
      <w:r>
        <w:t xml:space="preserve">Exercise </w:t>
      </w:r>
      <w:r w:rsidR="00BF2E47">
        <w:t>4</w:t>
      </w:r>
      <w:r w:rsidR="005677CD">
        <w:t>:</w:t>
      </w:r>
      <w:r w:rsidR="00257835">
        <w:t xml:space="preserve"> </w:t>
      </w:r>
      <w:r w:rsidR="005677CD">
        <w:t>Setting up a Crawl Schedule</w:t>
      </w:r>
      <w:bookmarkEnd w:id="2"/>
    </w:p>
    <w:p w:rsidR="005677CD" w:rsidRDefault="005677CD" w:rsidP="00CB7516">
      <w:pPr>
        <w:pStyle w:val="LabExerciseText"/>
      </w:pPr>
      <w:r>
        <w:t>Although Search is essentially ready to go now that we’ve made a few changes to its settings, it doesn’t come configured with a crawl schedule so it just sits there, twiddling its thumbs, waiting for you to give it something to do.</w:t>
      </w:r>
      <w:r w:rsidR="00257835">
        <w:t xml:space="preserve"> </w:t>
      </w:r>
      <w:r>
        <w:t>The way we do this is by setting up a crawl schedule.</w:t>
      </w:r>
    </w:p>
    <w:p w:rsidR="005677CD" w:rsidRDefault="005677CD" w:rsidP="004A05A0">
      <w:pPr>
        <w:pStyle w:val="LabStepNumbered"/>
        <w:numPr>
          <w:ilvl w:val="0"/>
          <w:numId w:val="15"/>
        </w:numPr>
      </w:pPr>
      <w:r>
        <w:t>Set up the Crawl Schedule for the Local SharePoint sites content source.</w:t>
      </w:r>
    </w:p>
    <w:p w:rsidR="005677CD" w:rsidRDefault="005677CD" w:rsidP="000F76B2">
      <w:pPr>
        <w:pStyle w:val="LabStepLevel2Numbered"/>
        <w:numPr>
          <w:ilvl w:val="0"/>
          <w:numId w:val="29"/>
        </w:numPr>
      </w:pPr>
      <w:r>
        <w:t xml:space="preserve">In the Quick Launch area, click </w:t>
      </w:r>
      <w:r w:rsidRPr="004A05A0">
        <w:rPr>
          <w:b/>
        </w:rPr>
        <w:t>Content Sources</w:t>
      </w:r>
      <w:r w:rsidR="004E462C">
        <w:rPr>
          <w:b/>
        </w:rPr>
        <w:t>.</w:t>
      </w:r>
    </w:p>
    <w:p w:rsidR="005677CD" w:rsidRPr="00CB1DCF" w:rsidRDefault="005677CD" w:rsidP="000F76B2">
      <w:pPr>
        <w:pStyle w:val="LabStepLevel2Numbered"/>
      </w:pPr>
      <w:r>
        <w:t xml:space="preserve">Hover over the </w:t>
      </w:r>
      <w:r>
        <w:rPr>
          <w:b/>
        </w:rPr>
        <w:t>Local SharePoint sites</w:t>
      </w:r>
      <w:r>
        <w:t xml:space="preserve"> source, click the </w:t>
      </w:r>
      <w:r w:rsidRPr="004E462C">
        <w:t>dropdown arrow</w:t>
      </w:r>
      <w:r>
        <w:t xml:space="preserve">, and select </w:t>
      </w:r>
      <w:r>
        <w:rPr>
          <w:b/>
        </w:rPr>
        <w:t>Edit</w:t>
      </w:r>
      <w:r w:rsidR="004E462C">
        <w:rPr>
          <w:b/>
        </w:rPr>
        <w:t>.</w:t>
      </w:r>
    </w:p>
    <w:p w:rsidR="005677CD" w:rsidRDefault="005677CD" w:rsidP="000F76B2">
      <w:pPr>
        <w:pStyle w:val="LabStepLevel2Numbered"/>
      </w:pPr>
      <w:r>
        <w:t xml:space="preserve">Scroll down to the </w:t>
      </w:r>
      <w:r w:rsidRPr="004E462C">
        <w:rPr>
          <w:b/>
        </w:rPr>
        <w:t>Crawl Schedules</w:t>
      </w:r>
      <w:r>
        <w:t xml:space="preserve"> section</w:t>
      </w:r>
      <w:r w:rsidR="004E462C">
        <w:t>.</w:t>
      </w:r>
    </w:p>
    <w:p w:rsidR="004E462C" w:rsidRDefault="005677CD" w:rsidP="000F76B2">
      <w:pPr>
        <w:pStyle w:val="LabStepLevel2Numbered"/>
      </w:pPr>
      <w:r>
        <w:t xml:space="preserve">Under the </w:t>
      </w:r>
      <w:r w:rsidRPr="004E462C">
        <w:rPr>
          <w:b/>
        </w:rPr>
        <w:t>Full Crawl</w:t>
      </w:r>
      <w:r>
        <w:t xml:space="preserve"> dropdown, click </w:t>
      </w:r>
      <w:r w:rsidRPr="004E462C">
        <w:rPr>
          <w:b/>
        </w:rPr>
        <w:t>Create Schedule</w:t>
      </w:r>
      <w:r w:rsidR="004E462C">
        <w:t>.</w:t>
      </w:r>
    </w:p>
    <w:p w:rsidR="005677CD" w:rsidRPr="00CB1DCF" w:rsidRDefault="005677CD" w:rsidP="004E462C">
      <w:pPr>
        <w:pStyle w:val="LabStepScreenshotLevel2"/>
      </w:pPr>
      <w:r w:rsidRPr="004E462C">
        <w:rPr>
          <w:rStyle w:val="LabStepScreenshotFrame"/>
        </w:rPr>
        <w:drawing>
          <wp:inline distT="0" distB="0" distL="0" distR="0" wp14:anchorId="0A86BC23" wp14:editId="6DEC49F4">
            <wp:extent cx="2941434" cy="1053756"/>
            <wp:effectExtent l="19050" t="0" r="0" b="0"/>
            <wp:docPr id="1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2943157" cy="1054373"/>
                    </a:xfrm>
                    <a:prstGeom prst="rect">
                      <a:avLst/>
                    </a:prstGeom>
                    <a:noFill/>
                    <a:ln w="9525">
                      <a:noFill/>
                      <a:miter lim="800000"/>
                      <a:headEnd/>
                      <a:tailEnd/>
                    </a:ln>
                  </pic:spPr>
                </pic:pic>
              </a:graphicData>
            </a:graphic>
          </wp:inline>
        </w:drawing>
      </w:r>
    </w:p>
    <w:p w:rsidR="005677CD" w:rsidRDefault="005677CD" w:rsidP="000F76B2">
      <w:pPr>
        <w:pStyle w:val="LabStepLevel2Numbered"/>
      </w:pPr>
      <w:r>
        <w:t xml:space="preserve">Use the default values and click </w:t>
      </w:r>
      <w:r w:rsidRPr="00CB1DCF">
        <w:rPr>
          <w:b/>
        </w:rPr>
        <w:t>OK</w:t>
      </w:r>
      <w:r w:rsidR="004E462C">
        <w:rPr>
          <w:b/>
        </w:rPr>
        <w:t>.</w:t>
      </w:r>
    </w:p>
    <w:p w:rsidR="005677CD" w:rsidRDefault="005677CD" w:rsidP="000F76B2">
      <w:pPr>
        <w:pStyle w:val="LabStepLevel2Numbered"/>
      </w:pPr>
      <w:r>
        <w:t xml:space="preserve">Under </w:t>
      </w:r>
      <w:r w:rsidRPr="004E462C">
        <w:rPr>
          <w:b/>
        </w:rPr>
        <w:t>Incremental Crawl</w:t>
      </w:r>
      <w:r>
        <w:t xml:space="preserve">, click </w:t>
      </w:r>
      <w:r>
        <w:rPr>
          <w:b/>
        </w:rPr>
        <w:t>Create Schedule</w:t>
      </w:r>
      <w:r w:rsidR="004E462C">
        <w:rPr>
          <w:b/>
        </w:rPr>
        <w:t>.</w:t>
      </w:r>
    </w:p>
    <w:p w:rsidR="00232FA2" w:rsidRDefault="00232FA2" w:rsidP="000F76B2">
      <w:pPr>
        <w:pStyle w:val="LabStepLevel2Numbered"/>
      </w:pPr>
      <w:r>
        <w:t xml:space="preserve">Leave the </w:t>
      </w:r>
      <w:r w:rsidRPr="00232FA2">
        <w:rPr>
          <w:b/>
        </w:rPr>
        <w:t>Daily</w:t>
      </w:r>
      <w:r>
        <w:t xml:space="preserve"> radio button checked.</w:t>
      </w:r>
    </w:p>
    <w:p w:rsidR="005677CD" w:rsidRDefault="005677CD" w:rsidP="000F76B2">
      <w:pPr>
        <w:pStyle w:val="LabStepLevel2Numbered"/>
      </w:pPr>
      <w:r>
        <w:t xml:space="preserve">Set the </w:t>
      </w:r>
      <w:r w:rsidRPr="004E462C">
        <w:rPr>
          <w:b/>
        </w:rPr>
        <w:t>Starting time</w:t>
      </w:r>
      <w:r>
        <w:t xml:space="preserve">: to </w:t>
      </w:r>
      <w:r>
        <w:rPr>
          <w:b/>
        </w:rPr>
        <w:t>2</w:t>
      </w:r>
      <w:r w:rsidRPr="002D459A">
        <w:rPr>
          <w:b/>
        </w:rPr>
        <w:t>:00 AM</w:t>
      </w:r>
      <w:r w:rsidR="004E462C">
        <w:rPr>
          <w:b/>
        </w:rPr>
        <w:t>.</w:t>
      </w:r>
    </w:p>
    <w:p w:rsidR="005677CD" w:rsidRDefault="005677CD" w:rsidP="000F76B2">
      <w:pPr>
        <w:pStyle w:val="LabStepLevel2Numbered"/>
      </w:pPr>
      <w:r>
        <w:lastRenderedPageBreak/>
        <w:t xml:space="preserve">Check </w:t>
      </w:r>
      <w:r w:rsidRPr="00162F15">
        <w:rPr>
          <w:b/>
        </w:rPr>
        <w:t>Repeat</w:t>
      </w:r>
      <w:r w:rsidRPr="000F76B2">
        <w:t xml:space="preserve"> within the day</w:t>
      </w:r>
      <w:r w:rsidR="004E462C">
        <w:t>.</w:t>
      </w:r>
    </w:p>
    <w:p w:rsidR="005677CD" w:rsidRDefault="005677CD" w:rsidP="000F76B2">
      <w:pPr>
        <w:pStyle w:val="LabStepLevel2Numbered"/>
      </w:pPr>
      <w:r>
        <w:t>Every:</w:t>
      </w:r>
      <w:r w:rsidR="00257835">
        <w:t xml:space="preserve"> </w:t>
      </w:r>
      <w:r w:rsidRPr="004A05A0">
        <w:rPr>
          <w:b/>
        </w:rPr>
        <w:t>120 minutes</w:t>
      </w:r>
      <w:r w:rsidR="004E462C">
        <w:rPr>
          <w:b/>
        </w:rPr>
        <w:t>.</w:t>
      </w:r>
    </w:p>
    <w:p w:rsidR="004E462C" w:rsidRDefault="005677CD" w:rsidP="000F76B2">
      <w:pPr>
        <w:pStyle w:val="LabStepLevel2Numbered"/>
      </w:pPr>
      <w:r>
        <w:t>For:</w:t>
      </w:r>
      <w:r w:rsidR="00257835">
        <w:t xml:space="preserve"> </w:t>
      </w:r>
      <w:r w:rsidR="00232FA2">
        <w:rPr>
          <w:b/>
        </w:rPr>
        <w:t>1</w:t>
      </w:r>
      <w:r>
        <w:rPr>
          <w:b/>
        </w:rPr>
        <w:t>2</w:t>
      </w:r>
      <w:r w:rsidR="00232FA2">
        <w:rPr>
          <w:b/>
        </w:rPr>
        <w:t>6</w:t>
      </w:r>
      <w:r>
        <w:rPr>
          <w:b/>
        </w:rPr>
        <w:t xml:space="preserve">0 </w:t>
      </w:r>
      <w:r w:rsidRPr="002D459A">
        <w:rPr>
          <w:b/>
        </w:rPr>
        <w:t>minutes</w:t>
      </w:r>
      <w:r w:rsidR="00232FA2">
        <w:t xml:space="preserve"> (126</w:t>
      </w:r>
      <w:r>
        <w:t>0 min</w:t>
      </w:r>
      <w:r w:rsidR="00232FA2">
        <w:t>utes=21</w:t>
      </w:r>
      <w:r>
        <w:t xml:space="preserve"> hours)</w:t>
      </w:r>
      <w:r w:rsidR="004E462C">
        <w:t>.</w:t>
      </w:r>
    </w:p>
    <w:p w:rsidR="005677CD" w:rsidRDefault="004A05A0" w:rsidP="004E462C">
      <w:pPr>
        <w:pStyle w:val="LabStepScreenshotLevel2"/>
      </w:pPr>
      <w:r w:rsidRPr="004E462C">
        <w:rPr>
          <w:rStyle w:val="LabStepScreenshotFrame"/>
        </w:rPr>
        <w:drawing>
          <wp:inline distT="0" distB="0" distL="0" distR="0" wp14:anchorId="1CDDFB2C" wp14:editId="0AF97F42">
            <wp:extent cx="2460116" cy="1030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64554" cy="1032163"/>
                    </a:xfrm>
                    <a:prstGeom prst="rect">
                      <a:avLst/>
                    </a:prstGeom>
                  </pic:spPr>
                </pic:pic>
              </a:graphicData>
            </a:graphic>
          </wp:inline>
        </w:drawing>
      </w:r>
    </w:p>
    <w:p w:rsidR="005677CD" w:rsidRDefault="005677CD" w:rsidP="000F76B2">
      <w:pPr>
        <w:pStyle w:val="LabStepLevel2Numbered"/>
      </w:pPr>
      <w:r>
        <w:t xml:space="preserve">Click </w:t>
      </w:r>
      <w:r>
        <w:rPr>
          <w:b/>
        </w:rPr>
        <w:t>OK</w:t>
      </w:r>
      <w:r w:rsidR="004A05A0">
        <w:rPr>
          <w:b/>
        </w:rPr>
        <w:t xml:space="preserve"> </w:t>
      </w:r>
    </w:p>
    <w:p w:rsidR="005677CD" w:rsidRDefault="005677CD" w:rsidP="004E462C">
      <w:pPr>
        <w:pStyle w:val="LabExerciseCallout"/>
      </w:pPr>
      <w:r>
        <w:t>You’ve just set up a Full Crawl to start every night at midnight.</w:t>
      </w:r>
      <w:r w:rsidR="00257835">
        <w:t xml:space="preserve"> </w:t>
      </w:r>
      <w:r>
        <w:t>Then, at 2:00 AM, the Incremental crawl kicks off once every two hours.</w:t>
      </w:r>
      <w:r w:rsidR="00257835">
        <w:t xml:space="preserve"> </w:t>
      </w:r>
      <w:r>
        <w:t>The last</w:t>
      </w:r>
      <w:r w:rsidR="00232FA2">
        <w:t xml:space="preserve"> incremental crawl will be at 10:00 P</w:t>
      </w:r>
      <w:r>
        <w:t>M.</w:t>
      </w:r>
      <w:r w:rsidR="00257835">
        <w:t xml:space="preserve"> </w:t>
      </w:r>
      <w:r>
        <w:t>This way, the crawls never overlap one another.</w:t>
      </w:r>
      <w:r w:rsidR="00257835">
        <w:t xml:space="preserve"> </w:t>
      </w:r>
    </w:p>
    <w:p w:rsidR="005677CD" w:rsidRDefault="005677CD" w:rsidP="000F76B2">
      <w:pPr>
        <w:pStyle w:val="LabStepNumbered"/>
      </w:pPr>
      <w:r>
        <w:t>Start a full crawl of the Local SharePoint sites content source</w:t>
      </w:r>
      <w:r w:rsidR="004E462C">
        <w:t>.</w:t>
      </w:r>
    </w:p>
    <w:p w:rsidR="005677CD" w:rsidRPr="00AF416D" w:rsidRDefault="005677CD" w:rsidP="000F76B2">
      <w:pPr>
        <w:pStyle w:val="LabStepLevel2Numbered"/>
        <w:numPr>
          <w:ilvl w:val="0"/>
          <w:numId w:val="30"/>
        </w:numPr>
      </w:pPr>
      <w:r>
        <w:t xml:space="preserve">Scroll down to the bottom of the Edit Content Source page and check the box for </w:t>
      </w:r>
      <w:r w:rsidRPr="004A05A0">
        <w:rPr>
          <w:b/>
        </w:rPr>
        <w:t>Start full crawl of this content source</w:t>
      </w:r>
    </w:p>
    <w:p w:rsidR="00AF416D" w:rsidRDefault="00AF416D" w:rsidP="004E462C">
      <w:pPr>
        <w:pStyle w:val="LabStepScreenshotLevel2"/>
      </w:pPr>
      <w:r w:rsidRPr="004E462C">
        <w:rPr>
          <w:rStyle w:val="LabStepScreenshotFrame"/>
        </w:rPr>
        <w:drawing>
          <wp:inline distT="0" distB="0" distL="0" distR="0" wp14:anchorId="2093CA44" wp14:editId="60C34A86">
            <wp:extent cx="4668469" cy="3795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962" cy="384155"/>
                    </a:xfrm>
                    <a:prstGeom prst="rect">
                      <a:avLst/>
                    </a:prstGeom>
                    <a:noFill/>
                    <a:ln>
                      <a:noFill/>
                    </a:ln>
                  </pic:spPr>
                </pic:pic>
              </a:graphicData>
            </a:graphic>
          </wp:inline>
        </w:drawing>
      </w:r>
    </w:p>
    <w:p w:rsidR="005677CD" w:rsidRDefault="005677CD" w:rsidP="000F76B2">
      <w:pPr>
        <w:pStyle w:val="LabStepLevel2Numbered"/>
      </w:pPr>
      <w:r>
        <w:t xml:space="preserve">Click </w:t>
      </w:r>
      <w:r>
        <w:rPr>
          <w:b/>
        </w:rPr>
        <w:t>OK</w:t>
      </w:r>
      <w:r>
        <w:t xml:space="preserve"> to save the changes and start a full crawl</w:t>
      </w:r>
    </w:p>
    <w:p w:rsidR="005677CD" w:rsidRDefault="005677CD" w:rsidP="000F76B2">
      <w:pPr>
        <w:pStyle w:val="LabStepLevel2Numbered"/>
      </w:pPr>
      <w:r>
        <w:t>Back on the Manage Content Sources screen, you’ll notice that status of the crawl is displayed for Local SharePoint sites, just like it was in SharePoint 2007.</w:t>
      </w:r>
      <w:r w:rsidR="00257835">
        <w:t xml:space="preserve"> </w:t>
      </w:r>
      <w:r>
        <w:t>This crawl will take approximately 15 minutes to run</w:t>
      </w:r>
    </w:p>
    <w:p w:rsidR="005677CD" w:rsidRDefault="005677CD" w:rsidP="000F76B2">
      <w:pPr>
        <w:pStyle w:val="LabStepNumbered"/>
      </w:pPr>
      <w:r>
        <w:t xml:space="preserve">Configure a crawl schedule for the Wingtip </w:t>
      </w:r>
      <w:r w:rsidR="008809C8">
        <w:t>Publishing</w:t>
      </w:r>
      <w:r>
        <w:t xml:space="preserve"> Site content source</w:t>
      </w:r>
    </w:p>
    <w:p w:rsidR="005677CD" w:rsidRDefault="005677CD" w:rsidP="000F76B2">
      <w:pPr>
        <w:pStyle w:val="LabStepLevel2Numbered"/>
        <w:numPr>
          <w:ilvl w:val="0"/>
          <w:numId w:val="31"/>
        </w:numPr>
      </w:pPr>
      <w:r>
        <w:t xml:space="preserve">Hover over the </w:t>
      </w:r>
      <w:r w:rsidRPr="004A05A0">
        <w:rPr>
          <w:b/>
        </w:rPr>
        <w:t xml:space="preserve">Wingtip </w:t>
      </w:r>
      <w:r w:rsidR="00F12B71" w:rsidRPr="004A05A0">
        <w:rPr>
          <w:b/>
        </w:rPr>
        <w:t xml:space="preserve">Intranet </w:t>
      </w:r>
      <w:r>
        <w:t xml:space="preserve">content source, click the </w:t>
      </w:r>
      <w:r w:rsidRPr="004E462C">
        <w:t>dropdown arrow</w:t>
      </w:r>
      <w:r>
        <w:t xml:space="preserve"> and select </w:t>
      </w:r>
      <w:r w:rsidRPr="004A05A0">
        <w:rPr>
          <w:b/>
        </w:rPr>
        <w:t>Edit</w:t>
      </w:r>
      <w:r w:rsidR="004E462C">
        <w:rPr>
          <w:b/>
        </w:rPr>
        <w:t>.</w:t>
      </w:r>
    </w:p>
    <w:p w:rsidR="005677CD" w:rsidRDefault="005677CD" w:rsidP="000F76B2">
      <w:pPr>
        <w:pStyle w:val="LabStepLevel2Numbered"/>
      </w:pPr>
      <w:r>
        <w:t xml:space="preserve">Scroll down to the </w:t>
      </w:r>
      <w:r w:rsidRPr="004E462C">
        <w:rPr>
          <w:b/>
        </w:rPr>
        <w:t>Crawl Schedules</w:t>
      </w:r>
      <w:r>
        <w:t xml:space="preserve"> section</w:t>
      </w:r>
      <w:r w:rsidR="004E462C">
        <w:t>.</w:t>
      </w:r>
    </w:p>
    <w:p w:rsidR="005677CD" w:rsidRDefault="005677CD" w:rsidP="000F76B2">
      <w:pPr>
        <w:pStyle w:val="LabStepLevel2Numbered"/>
      </w:pPr>
      <w:r>
        <w:t xml:space="preserve">Click </w:t>
      </w:r>
      <w:r>
        <w:rPr>
          <w:b/>
        </w:rPr>
        <w:t xml:space="preserve">Create schedule </w:t>
      </w:r>
      <w:r>
        <w:t xml:space="preserve">under </w:t>
      </w:r>
      <w:r w:rsidRPr="004E462C">
        <w:rPr>
          <w:b/>
        </w:rPr>
        <w:t>Full Crawl</w:t>
      </w:r>
      <w:r w:rsidR="004E462C">
        <w:t>.</w:t>
      </w:r>
    </w:p>
    <w:p w:rsidR="005677CD" w:rsidRPr="00A76EA4" w:rsidRDefault="005677CD" w:rsidP="000F76B2">
      <w:pPr>
        <w:pStyle w:val="LabStepLevel2Numbered"/>
      </w:pPr>
      <w:r>
        <w:t xml:space="preserve">Set the Starting Time: to </w:t>
      </w:r>
      <w:r>
        <w:rPr>
          <w:b/>
        </w:rPr>
        <w:t>1:00 AM</w:t>
      </w:r>
      <w:r w:rsidR="004E462C">
        <w:rPr>
          <w:b/>
        </w:rPr>
        <w:t>.</w:t>
      </w:r>
    </w:p>
    <w:p w:rsidR="005677CD" w:rsidRDefault="005677CD" w:rsidP="000F76B2">
      <w:pPr>
        <w:pStyle w:val="LabStepLevel2Numbered"/>
      </w:pPr>
      <w:r>
        <w:t xml:space="preserve">Click </w:t>
      </w:r>
      <w:r>
        <w:rPr>
          <w:b/>
        </w:rPr>
        <w:t>OK</w:t>
      </w:r>
      <w:r w:rsidR="004E462C">
        <w:rPr>
          <w:b/>
        </w:rPr>
        <w:t>.</w:t>
      </w:r>
    </w:p>
    <w:p w:rsidR="005677CD" w:rsidRPr="00A76EA4" w:rsidRDefault="005677CD" w:rsidP="000F76B2">
      <w:pPr>
        <w:pStyle w:val="LabStepLevel2Numbered"/>
      </w:pPr>
      <w:r>
        <w:t xml:space="preserve">Under Incremental Crawl, click </w:t>
      </w:r>
      <w:r>
        <w:rPr>
          <w:b/>
        </w:rPr>
        <w:t>Create Schedule</w:t>
      </w:r>
      <w:r w:rsidR="004E462C">
        <w:rPr>
          <w:b/>
        </w:rPr>
        <w:t>.</w:t>
      </w:r>
    </w:p>
    <w:p w:rsidR="005677CD" w:rsidRDefault="005677CD" w:rsidP="000F76B2">
      <w:pPr>
        <w:pStyle w:val="LabStepLevel2Numbered"/>
      </w:pPr>
      <w:r>
        <w:t xml:space="preserve">Set the Starting time: to </w:t>
      </w:r>
      <w:r w:rsidR="00851A75">
        <w:rPr>
          <w:b/>
        </w:rPr>
        <w:t>1</w:t>
      </w:r>
      <w:r>
        <w:rPr>
          <w:b/>
        </w:rPr>
        <w:t>:00 AM</w:t>
      </w:r>
      <w:r w:rsidR="004E462C">
        <w:rPr>
          <w:b/>
        </w:rPr>
        <w:t>.</w:t>
      </w:r>
    </w:p>
    <w:p w:rsidR="005677CD" w:rsidRDefault="005677CD" w:rsidP="000F76B2">
      <w:pPr>
        <w:pStyle w:val="LabStepLevel2Numbered"/>
      </w:pPr>
      <w:r>
        <w:t xml:space="preserve">Check </w:t>
      </w:r>
      <w:r w:rsidRPr="000F76B2">
        <w:t>Repeat within the day</w:t>
      </w:r>
      <w:r w:rsidR="004E462C">
        <w:t>.</w:t>
      </w:r>
    </w:p>
    <w:p w:rsidR="005677CD" w:rsidRDefault="005677CD" w:rsidP="000F76B2">
      <w:pPr>
        <w:pStyle w:val="LabStepLevel2Numbered"/>
      </w:pPr>
      <w:r>
        <w:t>Every:</w:t>
      </w:r>
      <w:r w:rsidR="00257835">
        <w:t xml:space="preserve"> </w:t>
      </w:r>
      <w:r w:rsidRPr="004A05A0">
        <w:rPr>
          <w:b/>
        </w:rPr>
        <w:t>60 minutes</w:t>
      </w:r>
      <w:r w:rsidR="004E462C">
        <w:rPr>
          <w:b/>
        </w:rPr>
        <w:t>.</w:t>
      </w:r>
    </w:p>
    <w:p w:rsidR="004E462C" w:rsidRPr="004E462C" w:rsidRDefault="005677CD" w:rsidP="000F76B2">
      <w:pPr>
        <w:pStyle w:val="LabStepLevel2Numbered"/>
      </w:pPr>
      <w:r>
        <w:t>For:</w:t>
      </w:r>
      <w:r w:rsidR="00257835">
        <w:t xml:space="preserve"> </w:t>
      </w:r>
      <w:r w:rsidRPr="004A05A0">
        <w:rPr>
          <w:b/>
        </w:rPr>
        <w:t>1320 minutes</w:t>
      </w:r>
      <w:r w:rsidR="004E462C">
        <w:rPr>
          <w:b/>
        </w:rPr>
        <w:t>.</w:t>
      </w:r>
    </w:p>
    <w:p w:rsidR="005677CD" w:rsidRPr="00A76EA4" w:rsidRDefault="005677CD" w:rsidP="004E462C">
      <w:pPr>
        <w:pStyle w:val="LabStepScreenshotLevel2"/>
      </w:pPr>
      <w:r w:rsidRPr="000F76B2">
        <w:drawing>
          <wp:inline distT="0" distB="0" distL="0" distR="0" wp14:anchorId="3F0EDCE2" wp14:editId="383C9AA6">
            <wp:extent cx="2724150" cy="987011"/>
            <wp:effectExtent l="19050" t="0" r="0" b="0"/>
            <wp:docPr id="19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2724917" cy="987289"/>
                    </a:xfrm>
                    <a:prstGeom prst="rect">
                      <a:avLst/>
                    </a:prstGeom>
                    <a:noFill/>
                    <a:ln w="9525">
                      <a:noFill/>
                      <a:miter lim="800000"/>
                      <a:headEnd/>
                      <a:tailEnd/>
                    </a:ln>
                  </pic:spPr>
                </pic:pic>
              </a:graphicData>
            </a:graphic>
          </wp:inline>
        </w:drawing>
      </w:r>
    </w:p>
    <w:p w:rsidR="005677CD" w:rsidRPr="004D2AAF" w:rsidRDefault="005677CD" w:rsidP="000F76B2">
      <w:pPr>
        <w:pStyle w:val="LabStepLevel2Numbered"/>
      </w:pPr>
      <w:r>
        <w:t xml:space="preserve">Click </w:t>
      </w:r>
      <w:r>
        <w:rPr>
          <w:b/>
        </w:rPr>
        <w:t>OK</w:t>
      </w:r>
      <w:r w:rsidR="004E462C">
        <w:t>.</w:t>
      </w:r>
    </w:p>
    <w:p w:rsidR="005677CD" w:rsidRDefault="00851A75" w:rsidP="004E462C">
      <w:pPr>
        <w:pStyle w:val="LabExerciseCallout"/>
      </w:pPr>
      <w:r>
        <w:t>The full crawl will run at 1</w:t>
      </w:r>
      <w:r w:rsidR="005677CD">
        <w:t>:00 AM every day, followed by an</w:t>
      </w:r>
      <w:r>
        <w:t xml:space="preserve"> incremental crawl starting at 2</w:t>
      </w:r>
      <w:r w:rsidR="005677CD">
        <w:t>:00 AM.</w:t>
      </w:r>
      <w:r w:rsidR="00257835">
        <w:t xml:space="preserve"> </w:t>
      </w:r>
      <w:r w:rsidR="005677CD">
        <w:t xml:space="preserve">The final incremental crawl will finish at </w:t>
      </w:r>
      <w:r>
        <w:t>12</w:t>
      </w:r>
      <w:r w:rsidR="005677CD">
        <w:t xml:space="preserve">:00 </w:t>
      </w:r>
      <w:r>
        <w:t>AM</w:t>
      </w:r>
      <w:r w:rsidR="005677CD">
        <w:t>.</w:t>
      </w:r>
    </w:p>
    <w:p w:rsidR="005677CD" w:rsidRDefault="005677CD" w:rsidP="000F76B2">
      <w:pPr>
        <w:pStyle w:val="LabStepNumbered"/>
      </w:pPr>
      <w:r>
        <w:t xml:space="preserve">Start a full crawl of the Wingtip </w:t>
      </w:r>
      <w:r w:rsidR="008809C8">
        <w:t>Publishing</w:t>
      </w:r>
      <w:r>
        <w:t xml:space="preserve"> Site content source.</w:t>
      </w:r>
    </w:p>
    <w:p w:rsidR="005677CD" w:rsidRDefault="005677CD" w:rsidP="000F76B2">
      <w:pPr>
        <w:pStyle w:val="LabStepLevel2Numbered"/>
        <w:numPr>
          <w:ilvl w:val="0"/>
          <w:numId w:val="32"/>
        </w:numPr>
      </w:pPr>
      <w:r>
        <w:lastRenderedPageBreak/>
        <w:t xml:space="preserve">Scroll down to the bottom of the </w:t>
      </w:r>
      <w:r w:rsidRPr="004E462C">
        <w:rPr>
          <w:b/>
        </w:rPr>
        <w:t>Edit Content Source</w:t>
      </w:r>
      <w:r>
        <w:t xml:space="preserve"> page and check the box for </w:t>
      </w:r>
      <w:r w:rsidRPr="004A05A0">
        <w:rPr>
          <w:b/>
        </w:rPr>
        <w:t>Start full crawl of this content source</w:t>
      </w:r>
      <w:r w:rsidR="004E462C">
        <w:rPr>
          <w:b/>
        </w:rPr>
        <w:t>.</w:t>
      </w:r>
    </w:p>
    <w:p w:rsidR="005677CD" w:rsidRDefault="005677CD" w:rsidP="000F76B2">
      <w:pPr>
        <w:pStyle w:val="LabStepLevel2Numbered"/>
      </w:pPr>
      <w:r>
        <w:t xml:space="preserve">Click </w:t>
      </w:r>
      <w:r>
        <w:rPr>
          <w:b/>
        </w:rPr>
        <w:t>OK</w:t>
      </w:r>
      <w:r>
        <w:t xml:space="preserve"> to save the changes and start a full crawl</w:t>
      </w:r>
      <w:r w:rsidR="004E462C">
        <w:t>.</w:t>
      </w:r>
    </w:p>
    <w:p w:rsidR="005677CD" w:rsidRDefault="005677CD" w:rsidP="000F76B2">
      <w:pPr>
        <w:pStyle w:val="LabStepLevel2Numbered"/>
      </w:pPr>
      <w:r>
        <w:t>This crawl takes about 10 minutes to finish, but you can continue the lab</w:t>
      </w:r>
      <w:r w:rsidR="004E462C">
        <w:t>.</w:t>
      </w:r>
    </w:p>
    <w:p w:rsidR="005677CD" w:rsidRDefault="00F17168" w:rsidP="007323F8">
      <w:pPr>
        <w:pStyle w:val="Heading3"/>
      </w:pPr>
      <w:r>
        <w:t xml:space="preserve">Exercise </w:t>
      </w:r>
      <w:r w:rsidR="00BF2E47">
        <w:t>5</w:t>
      </w:r>
      <w:r w:rsidR="005677CD">
        <w:t>:</w:t>
      </w:r>
      <w:r w:rsidR="00257835">
        <w:t xml:space="preserve"> </w:t>
      </w:r>
      <w:r w:rsidR="005677CD">
        <w:t>Build a Search Center</w:t>
      </w:r>
    </w:p>
    <w:p w:rsidR="00CB7516" w:rsidRPr="00CB7516" w:rsidRDefault="00CB7516" w:rsidP="00CB7516">
      <w:pPr>
        <w:pStyle w:val="LabExerciseText"/>
      </w:pPr>
      <w:r>
        <w:t>In this exercise you will create and customize a new search center site.</w:t>
      </w:r>
    </w:p>
    <w:p w:rsidR="005677CD" w:rsidRPr="008A1CF2" w:rsidRDefault="005677CD" w:rsidP="000F76B2">
      <w:pPr>
        <w:pStyle w:val="LabStepNumbered"/>
        <w:numPr>
          <w:ilvl w:val="0"/>
          <w:numId w:val="33"/>
        </w:numPr>
      </w:pPr>
      <w:r>
        <w:t xml:space="preserve">Open a New Tab in the browser and navigate to </w:t>
      </w:r>
      <w:r w:rsidRPr="00737FC8">
        <w:rPr>
          <w:rStyle w:val="InlindeCode"/>
        </w:rPr>
        <w:t>http://</w:t>
      </w:r>
      <w:r w:rsidR="00F12B71" w:rsidRPr="00737FC8">
        <w:rPr>
          <w:rStyle w:val="InlindeCode"/>
        </w:rPr>
        <w:t>intranet</w:t>
      </w:r>
      <w:r w:rsidRPr="00737FC8">
        <w:rPr>
          <w:rStyle w:val="InlindeCode"/>
        </w:rPr>
        <w:t>.wingtip.com</w:t>
      </w:r>
      <w:r w:rsidR="00737FC8">
        <w:rPr>
          <w:rStyle w:val="InlindeCode"/>
        </w:rPr>
        <w:t>.</w:t>
      </w:r>
    </w:p>
    <w:p w:rsidR="005677CD" w:rsidRPr="008A1CF2" w:rsidRDefault="005677CD" w:rsidP="000F76B2">
      <w:pPr>
        <w:pStyle w:val="LabStepLevel2Numbered"/>
        <w:numPr>
          <w:ilvl w:val="0"/>
          <w:numId w:val="34"/>
        </w:numPr>
      </w:pPr>
      <w:r>
        <w:t xml:space="preserve">Log in as </w:t>
      </w:r>
      <w:r w:rsidR="00737FC8">
        <w:rPr>
          <w:rStyle w:val="InlindeCode"/>
        </w:rPr>
        <w:t>WINGTIP</w:t>
      </w:r>
      <w:r w:rsidRPr="00737FC8">
        <w:rPr>
          <w:rStyle w:val="InlindeCode"/>
        </w:rPr>
        <w:t>\administrator</w:t>
      </w:r>
      <w:r w:rsidR="00737FC8">
        <w:rPr>
          <w:b/>
        </w:rPr>
        <w:t>.</w:t>
      </w:r>
    </w:p>
    <w:p w:rsidR="005677CD" w:rsidRDefault="005677CD" w:rsidP="000F76B2">
      <w:pPr>
        <w:pStyle w:val="LabStepNumbered"/>
      </w:pPr>
      <w:r>
        <w:t>Enable the SharePoint Server Standard Site Collection Features and Search Center Web Parts Feature</w:t>
      </w:r>
      <w:r w:rsidR="00737FC8">
        <w:t>.</w:t>
      </w:r>
    </w:p>
    <w:p w:rsidR="005677CD" w:rsidRPr="00F33E21" w:rsidRDefault="005677CD" w:rsidP="00E3617D">
      <w:pPr>
        <w:pStyle w:val="LabStepLevel2Numbered"/>
        <w:numPr>
          <w:ilvl w:val="0"/>
          <w:numId w:val="40"/>
        </w:numPr>
      </w:pPr>
      <w:r>
        <w:t xml:space="preserve">Click </w:t>
      </w:r>
      <w:r w:rsidRPr="00162F15">
        <w:rPr>
          <w:b/>
        </w:rPr>
        <w:t xml:space="preserve">Site </w:t>
      </w:r>
      <w:r w:rsidRPr="003C5FD1">
        <w:rPr>
          <w:b/>
        </w:rPr>
        <w:t xml:space="preserve">Actions </w:t>
      </w:r>
      <w:r w:rsidR="00737FC8" w:rsidRPr="003C5FD1">
        <w:rPr>
          <w:b/>
        </w:rPr>
        <w:t>»</w:t>
      </w:r>
      <w:r w:rsidRPr="003C5FD1">
        <w:rPr>
          <w:b/>
        </w:rPr>
        <w:t xml:space="preserve"> Site Settings</w:t>
      </w:r>
      <w:r w:rsidR="00737FC8" w:rsidRPr="003C5FD1">
        <w:rPr>
          <w:b/>
        </w:rPr>
        <w:t>.</w:t>
      </w:r>
    </w:p>
    <w:p w:rsidR="00737FC8" w:rsidRPr="00737FC8" w:rsidRDefault="005677CD" w:rsidP="000F76B2">
      <w:pPr>
        <w:pStyle w:val="LabStepLevel2Numbered"/>
      </w:pPr>
      <w:r>
        <w:t xml:space="preserve">Under </w:t>
      </w:r>
      <w:r w:rsidRPr="003C5FD1">
        <w:rPr>
          <w:b/>
        </w:rPr>
        <w:t>Site Collection Administration</w:t>
      </w:r>
      <w:r>
        <w:t xml:space="preserve">, click </w:t>
      </w:r>
      <w:r>
        <w:rPr>
          <w:b/>
        </w:rPr>
        <w:t>Site collection features</w:t>
      </w:r>
      <w:r w:rsidR="00737FC8">
        <w:rPr>
          <w:b/>
        </w:rPr>
        <w:t>.</w:t>
      </w:r>
    </w:p>
    <w:p w:rsidR="005677CD" w:rsidRPr="00F33E21" w:rsidRDefault="005677CD" w:rsidP="00737FC8">
      <w:pPr>
        <w:pStyle w:val="LabStepScreenshotLevel2"/>
      </w:pPr>
      <w:r>
        <w:drawing>
          <wp:inline distT="0" distB="0" distL="0" distR="0" wp14:anchorId="0805B643" wp14:editId="5E2DE7A7">
            <wp:extent cx="1719216" cy="1839367"/>
            <wp:effectExtent l="19050" t="0" r="0" b="0"/>
            <wp:docPr id="19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srcRect/>
                    <a:stretch>
                      <a:fillRect/>
                    </a:stretch>
                  </pic:blipFill>
                  <pic:spPr bwMode="auto">
                    <a:xfrm>
                      <a:off x="0" y="0"/>
                      <a:ext cx="1720845" cy="1841110"/>
                    </a:xfrm>
                    <a:prstGeom prst="rect">
                      <a:avLst/>
                    </a:prstGeom>
                    <a:noFill/>
                    <a:ln w="9525">
                      <a:noFill/>
                      <a:miter lim="800000"/>
                      <a:headEnd/>
                      <a:tailEnd/>
                    </a:ln>
                  </pic:spPr>
                </pic:pic>
              </a:graphicData>
            </a:graphic>
          </wp:inline>
        </w:drawing>
      </w:r>
    </w:p>
    <w:p w:rsidR="003C5FD1" w:rsidRPr="003C5FD1" w:rsidRDefault="005677CD" w:rsidP="000F76B2">
      <w:pPr>
        <w:pStyle w:val="LabStepLevel2Numbered"/>
      </w:pPr>
      <w:r>
        <w:t xml:space="preserve">Scroll down to find the </w:t>
      </w:r>
      <w:r w:rsidRPr="003C5FD1">
        <w:rPr>
          <w:b/>
        </w:rPr>
        <w:t>Search Server Web Parts</w:t>
      </w:r>
      <w:r>
        <w:t xml:space="preserve"> </w:t>
      </w:r>
      <w:r w:rsidR="003C5FD1">
        <w:t>F</w:t>
      </w:r>
      <w:r>
        <w:t xml:space="preserve">eature and click </w:t>
      </w:r>
      <w:r>
        <w:rPr>
          <w:b/>
        </w:rPr>
        <w:t>Activate</w:t>
      </w:r>
      <w:r w:rsidR="003C5FD1">
        <w:rPr>
          <w:b/>
        </w:rPr>
        <w:t>.</w:t>
      </w:r>
    </w:p>
    <w:p w:rsidR="005677CD" w:rsidRPr="004F7907" w:rsidRDefault="005677CD" w:rsidP="003C5FD1">
      <w:pPr>
        <w:pStyle w:val="LabStepScreenshotLevel2"/>
      </w:pPr>
      <w:r w:rsidRPr="003C5FD1">
        <w:rPr>
          <w:rStyle w:val="LabStepScreenshotFrame"/>
        </w:rPr>
        <w:drawing>
          <wp:inline distT="0" distB="0" distL="0" distR="0" wp14:anchorId="221CDE2B" wp14:editId="4883CBB2">
            <wp:extent cx="5251010" cy="310946"/>
            <wp:effectExtent l="19050" t="0" r="6790" b="0"/>
            <wp:docPr id="19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srcRect/>
                    <a:stretch>
                      <a:fillRect/>
                    </a:stretch>
                  </pic:blipFill>
                  <pic:spPr bwMode="auto">
                    <a:xfrm>
                      <a:off x="0" y="0"/>
                      <a:ext cx="5251784" cy="310992"/>
                    </a:xfrm>
                    <a:prstGeom prst="rect">
                      <a:avLst/>
                    </a:prstGeom>
                    <a:noFill/>
                    <a:ln w="9525">
                      <a:noFill/>
                      <a:miter lim="800000"/>
                      <a:headEnd/>
                      <a:tailEnd/>
                    </a:ln>
                  </pic:spPr>
                </pic:pic>
              </a:graphicData>
            </a:graphic>
          </wp:inline>
        </w:drawing>
      </w:r>
    </w:p>
    <w:p w:rsidR="003C5FD1" w:rsidRPr="003C5FD1" w:rsidRDefault="005677CD" w:rsidP="000F76B2">
      <w:pPr>
        <w:pStyle w:val="LabStepLevel2Numbered"/>
      </w:pPr>
      <w:r>
        <w:t xml:space="preserve">Scroll down to find the </w:t>
      </w:r>
      <w:r w:rsidRPr="003C5FD1">
        <w:rPr>
          <w:b/>
        </w:rPr>
        <w:t>SharePoint Server Standard Site Collection</w:t>
      </w:r>
      <w:r>
        <w:t xml:space="preserve"> </w:t>
      </w:r>
      <w:r w:rsidR="003C5FD1">
        <w:t>F</w:t>
      </w:r>
      <w:r>
        <w:t xml:space="preserve">eatures feature, and click </w:t>
      </w:r>
      <w:r>
        <w:rPr>
          <w:b/>
        </w:rPr>
        <w:t>Activate</w:t>
      </w:r>
      <w:r w:rsidR="003C5FD1">
        <w:rPr>
          <w:b/>
        </w:rPr>
        <w:t>.</w:t>
      </w:r>
    </w:p>
    <w:p w:rsidR="005677CD" w:rsidRPr="00F33E21" w:rsidRDefault="005677CD" w:rsidP="003C5FD1">
      <w:pPr>
        <w:pStyle w:val="LabStepScreenshotLevel2"/>
      </w:pPr>
      <w:r w:rsidRPr="003C5FD1">
        <w:rPr>
          <w:rStyle w:val="LabStepScreenshotFrame"/>
        </w:rPr>
        <w:drawing>
          <wp:inline distT="0" distB="0" distL="0" distR="0" wp14:anchorId="032A4EB9" wp14:editId="091AC7A2">
            <wp:extent cx="5204800" cy="365511"/>
            <wp:effectExtent l="19050" t="0" r="0" b="0"/>
            <wp:docPr id="19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5337414" cy="374824"/>
                    </a:xfrm>
                    <a:prstGeom prst="rect">
                      <a:avLst/>
                    </a:prstGeom>
                    <a:noFill/>
                    <a:ln w="9525">
                      <a:noFill/>
                      <a:miter lim="800000"/>
                      <a:headEnd/>
                      <a:tailEnd/>
                    </a:ln>
                  </pic:spPr>
                </pic:pic>
              </a:graphicData>
            </a:graphic>
          </wp:inline>
        </w:drawing>
      </w:r>
    </w:p>
    <w:p w:rsidR="005677CD" w:rsidRDefault="005677CD" w:rsidP="000F76B2">
      <w:pPr>
        <w:pStyle w:val="LabStepNumbered"/>
      </w:pPr>
      <w:r>
        <w:t>Create a Search Center site</w:t>
      </w:r>
      <w:r w:rsidR="003C5FD1">
        <w:t>.</w:t>
      </w:r>
    </w:p>
    <w:p w:rsidR="005677CD" w:rsidRDefault="005677CD" w:rsidP="000F76B2">
      <w:pPr>
        <w:pStyle w:val="LabStepLevel2Numbered"/>
        <w:numPr>
          <w:ilvl w:val="0"/>
          <w:numId w:val="35"/>
        </w:numPr>
      </w:pPr>
      <w:r>
        <w:t xml:space="preserve">Click </w:t>
      </w:r>
      <w:r w:rsidRPr="004A05A0">
        <w:rPr>
          <w:b/>
        </w:rPr>
        <w:t xml:space="preserve">Wingtip </w:t>
      </w:r>
      <w:r w:rsidR="00B17F04">
        <w:rPr>
          <w:b/>
        </w:rPr>
        <w:t>Publishing Site</w:t>
      </w:r>
      <w:r>
        <w:t xml:space="preserve"> in the top navigation to return to the homepage</w:t>
      </w:r>
    </w:p>
    <w:p w:rsidR="005677CD" w:rsidRPr="002F7849" w:rsidRDefault="005677CD" w:rsidP="000F76B2">
      <w:pPr>
        <w:pStyle w:val="LabStepLevel2Numbered"/>
      </w:pPr>
      <w:r>
        <w:t>Click</w:t>
      </w:r>
      <w:r w:rsidRPr="000F76B2">
        <w:rPr>
          <w:b/>
        </w:rPr>
        <w:t xml:space="preserve"> </w:t>
      </w:r>
      <w:r w:rsidRPr="00B17F04">
        <w:rPr>
          <w:b/>
        </w:rPr>
        <w:t xml:space="preserve">Site Actions </w:t>
      </w:r>
      <w:r w:rsidR="002F7849">
        <w:rPr>
          <w:b/>
        </w:rPr>
        <w:t>»</w:t>
      </w:r>
      <w:r w:rsidRPr="00B17F04">
        <w:rPr>
          <w:b/>
        </w:rPr>
        <w:t xml:space="preserve"> New Site</w:t>
      </w:r>
      <w:r w:rsidR="002F7849">
        <w:rPr>
          <w:b/>
        </w:rPr>
        <w:t>.</w:t>
      </w:r>
    </w:p>
    <w:p w:rsidR="002F7849" w:rsidRPr="00F33E21" w:rsidRDefault="002F7849" w:rsidP="002F7849">
      <w:pPr>
        <w:pStyle w:val="LabExerciseCallout"/>
      </w:pPr>
      <w:r>
        <w:t xml:space="preserve">NOTE: The next few steps assume that the Silverlight runtime is installed on the server. If your experience does not match the instructions or the following screenshot, install the Silverlight runtime located in the </w:t>
      </w:r>
      <w:r w:rsidRPr="002F7849">
        <w:rPr>
          <w:rStyle w:val="InlindeCode"/>
        </w:rPr>
        <w:t>C:\Student\Resources</w:t>
      </w:r>
      <w:r>
        <w:t xml:space="preserve"> folder. Once complete, close all instances of Internet Explorer, open a new instance of Internet Explorer and navigate to the </w:t>
      </w:r>
      <w:r w:rsidRPr="002F7849">
        <w:rPr>
          <w:rStyle w:val="InlindeCode"/>
        </w:rPr>
        <w:t>http://intranet.wingtip.com</w:t>
      </w:r>
      <w:r>
        <w:t xml:space="preserve"> site.</w:t>
      </w:r>
    </w:p>
    <w:p w:rsidR="005677CD" w:rsidRDefault="005677CD" w:rsidP="000F76B2">
      <w:pPr>
        <w:pStyle w:val="LabStepLevel2Numbered"/>
      </w:pPr>
      <w:r>
        <w:t xml:space="preserve">In the left column, click </w:t>
      </w:r>
      <w:r>
        <w:rPr>
          <w:b/>
        </w:rPr>
        <w:t>Search</w:t>
      </w:r>
      <w:r w:rsidR="002F7849">
        <w:rPr>
          <w:b/>
        </w:rPr>
        <w:t>.</w:t>
      </w:r>
    </w:p>
    <w:p w:rsidR="002F7849" w:rsidRPr="002F7849" w:rsidRDefault="005677CD" w:rsidP="000F76B2">
      <w:pPr>
        <w:pStyle w:val="LabStepLevel2Numbered"/>
      </w:pPr>
      <w:r>
        <w:t xml:space="preserve">Choose the </w:t>
      </w:r>
      <w:r w:rsidRPr="00B17F04">
        <w:rPr>
          <w:b/>
        </w:rPr>
        <w:t>Enterprise Search Center</w:t>
      </w:r>
      <w:r w:rsidRPr="000F76B2">
        <w:rPr>
          <w:b/>
        </w:rPr>
        <w:t xml:space="preserve"> </w:t>
      </w:r>
      <w:r w:rsidRPr="00DC2E3D">
        <w:t>template</w:t>
      </w:r>
      <w:r w:rsidR="002F7849">
        <w:rPr>
          <w:b/>
        </w:rPr>
        <w:t>.</w:t>
      </w:r>
    </w:p>
    <w:p w:rsidR="005677CD" w:rsidRDefault="003A66E9" w:rsidP="002F7849">
      <w:pPr>
        <w:pStyle w:val="LabStepScreenshotLevel2"/>
      </w:pPr>
      <w:r>
        <w:lastRenderedPageBreak/>
        <w:drawing>
          <wp:inline distT="0" distB="0" distL="0" distR="0" wp14:anchorId="63693CB6" wp14:editId="574AFF0D">
            <wp:extent cx="4937760" cy="346306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37760" cy="3463060"/>
                    </a:xfrm>
                    <a:prstGeom prst="rect">
                      <a:avLst/>
                    </a:prstGeom>
                  </pic:spPr>
                </pic:pic>
              </a:graphicData>
            </a:graphic>
          </wp:inline>
        </w:drawing>
      </w:r>
    </w:p>
    <w:p w:rsidR="005677CD" w:rsidRDefault="005677CD" w:rsidP="000F76B2">
      <w:pPr>
        <w:pStyle w:val="LabStepLevel2Numbered"/>
      </w:pPr>
      <w:r>
        <w:t xml:space="preserve">In the </w:t>
      </w:r>
      <w:r w:rsidRPr="003A66E9">
        <w:rPr>
          <w:b/>
        </w:rPr>
        <w:t>Title</w:t>
      </w:r>
      <w:r>
        <w:t xml:space="preserve"> field on the right, type </w:t>
      </w:r>
      <w:r>
        <w:rPr>
          <w:b/>
        </w:rPr>
        <w:t>Search Center</w:t>
      </w:r>
    </w:p>
    <w:p w:rsidR="005677CD" w:rsidRDefault="005677CD" w:rsidP="000F76B2">
      <w:pPr>
        <w:pStyle w:val="LabStepLevel2Numbered"/>
      </w:pPr>
      <w:r>
        <w:t xml:space="preserve">In the </w:t>
      </w:r>
      <w:r w:rsidRPr="003A66E9">
        <w:rPr>
          <w:b/>
        </w:rPr>
        <w:t>URL</w:t>
      </w:r>
      <w:r>
        <w:t xml:space="preserve"> field below, type </w:t>
      </w:r>
      <w:proofErr w:type="spellStart"/>
      <w:r>
        <w:rPr>
          <w:b/>
        </w:rPr>
        <w:t>searchcenter</w:t>
      </w:r>
      <w:proofErr w:type="spellEnd"/>
    </w:p>
    <w:p w:rsidR="005677CD" w:rsidRDefault="005677CD" w:rsidP="000F76B2">
      <w:pPr>
        <w:pStyle w:val="LabStepLevel2Numbered"/>
      </w:pPr>
      <w:r>
        <w:t xml:space="preserve">Click </w:t>
      </w:r>
      <w:r w:rsidRPr="00162F15">
        <w:rPr>
          <w:b/>
        </w:rPr>
        <w:t>More Options</w:t>
      </w:r>
      <w:r w:rsidR="003A66E9">
        <w:t>.</w:t>
      </w:r>
    </w:p>
    <w:p w:rsidR="005677CD" w:rsidRPr="0059769B" w:rsidRDefault="005677CD" w:rsidP="000F76B2">
      <w:pPr>
        <w:pStyle w:val="LabStepLevel2Numbered"/>
      </w:pPr>
      <w:r>
        <w:t xml:space="preserve">In the </w:t>
      </w:r>
      <w:r w:rsidRPr="003A66E9">
        <w:rPr>
          <w:b/>
        </w:rPr>
        <w:t>Description</w:t>
      </w:r>
      <w:r>
        <w:t xml:space="preserve"> field, type</w:t>
      </w:r>
      <w:r w:rsidR="00FC64F6">
        <w:t>:</w:t>
      </w:r>
      <w:r>
        <w:t xml:space="preserve"> </w:t>
      </w:r>
      <w:r w:rsidRPr="00162F15">
        <w:rPr>
          <w:b/>
        </w:rPr>
        <w:t>This is a centralized location for searching the site</w:t>
      </w:r>
      <w:r w:rsidR="003A66E9">
        <w:rPr>
          <w:b/>
        </w:rPr>
        <w:t>.</w:t>
      </w:r>
    </w:p>
    <w:p w:rsidR="005677CD" w:rsidRPr="0059769B" w:rsidRDefault="005677CD" w:rsidP="000F76B2">
      <w:pPr>
        <w:pStyle w:val="LabStepLevel2Numbered"/>
      </w:pPr>
      <w:r>
        <w:t xml:space="preserve">Click </w:t>
      </w:r>
      <w:r>
        <w:rPr>
          <w:b/>
        </w:rPr>
        <w:t>Create</w:t>
      </w:r>
      <w:r w:rsidR="003A66E9">
        <w:rPr>
          <w:b/>
        </w:rPr>
        <w:t>.</w:t>
      </w:r>
    </w:p>
    <w:p w:rsidR="005677CD" w:rsidRDefault="00C75183" w:rsidP="003A66E9">
      <w:pPr>
        <w:pStyle w:val="LabExerciseCallout"/>
      </w:pPr>
      <w:r>
        <w:t>You created an</w:t>
      </w:r>
      <w:r w:rsidR="005677CD">
        <w:t xml:space="preserve"> Enterprise Search Center.</w:t>
      </w:r>
      <w:r w:rsidR="00257835">
        <w:t xml:space="preserve"> </w:t>
      </w:r>
      <w:r w:rsidR="005677CD">
        <w:t>Notice the tabs above the search box.</w:t>
      </w:r>
      <w:r w:rsidR="00257835">
        <w:t xml:space="preserve"> </w:t>
      </w:r>
      <w:r w:rsidR="005677CD">
        <w:t>The Enterprise Search Center template is extensible, meaning you can add your own tabs for specific search queries.</w:t>
      </w:r>
    </w:p>
    <w:p w:rsidR="005677CD" w:rsidRDefault="005677CD" w:rsidP="000F76B2">
      <w:pPr>
        <w:pStyle w:val="LabStepNumbered"/>
      </w:pPr>
      <w:r>
        <w:t>Try out the new Search Center</w:t>
      </w:r>
      <w:r w:rsidR="00846322">
        <w:t>.</w:t>
      </w:r>
    </w:p>
    <w:p w:rsidR="005677CD" w:rsidRDefault="005677CD" w:rsidP="000F76B2">
      <w:pPr>
        <w:pStyle w:val="LabStepLevel2Numbered"/>
        <w:numPr>
          <w:ilvl w:val="0"/>
          <w:numId w:val="36"/>
        </w:numPr>
      </w:pPr>
      <w:r>
        <w:t xml:space="preserve">In the Search box, type </w:t>
      </w:r>
      <w:r w:rsidR="00CF5376" w:rsidRPr="00ED5988">
        <w:rPr>
          <w:rStyle w:val="InlindeCode"/>
        </w:rPr>
        <w:t>sales</w:t>
      </w:r>
      <w:r w:rsidRPr="004A05A0">
        <w:rPr>
          <w:b/>
        </w:rPr>
        <w:t xml:space="preserve"> </w:t>
      </w:r>
      <w:r>
        <w:t xml:space="preserve">and press </w:t>
      </w:r>
      <w:r w:rsidR="00ED5988" w:rsidRPr="00ED5988">
        <w:rPr>
          <w:rStyle w:val="InlindeCode"/>
        </w:rPr>
        <w:t>[</w:t>
      </w:r>
      <w:r w:rsidRPr="00ED5988">
        <w:rPr>
          <w:rStyle w:val="InlindeCode"/>
        </w:rPr>
        <w:t>Enter</w:t>
      </w:r>
      <w:r w:rsidR="00ED5988" w:rsidRPr="00ED5988">
        <w:rPr>
          <w:rStyle w:val="InlindeCode"/>
        </w:rPr>
        <w:t>]</w:t>
      </w:r>
      <w:r w:rsidR="00ED5988">
        <w:rPr>
          <w:b/>
        </w:rPr>
        <w:t>.</w:t>
      </w:r>
    </w:p>
    <w:p w:rsidR="005677CD" w:rsidRDefault="005677CD" w:rsidP="000F76B2">
      <w:pPr>
        <w:pStyle w:val="LabStepLevel2Numbered"/>
      </w:pPr>
      <w:r>
        <w:t>Notice that the results page shows results like SharePoint 2007, but with some added options in the left side of the page for refining your search</w:t>
      </w:r>
      <w:r w:rsidR="00ED5988">
        <w:t>.</w:t>
      </w:r>
    </w:p>
    <w:p w:rsidR="00ED5988" w:rsidRDefault="005677CD" w:rsidP="000F76B2">
      <w:pPr>
        <w:pStyle w:val="LabStepLevel2Numbered"/>
      </w:pPr>
      <w:r>
        <w:t xml:space="preserve">Under </w:t>
      </w:r>
      <w:r w:rsidR="0053462C">
        <w:t>Modified Date</w:t>
      </w:r>
      <w:r>
        <w:t xml:space="preserve">, click </w:t>
      </w:r>
      <w:r w:rsidR="0053462C">
        <w:rPr>
          <w:b/>
        </w:rPr>
        <w:t>Past 24 Hours</w:t>
      </w:r>
      <w:r w:rsidR="0053462C" w:rsidRPr="000F76B2">
        <w:rPr>
          <w:b/>
        </w:rPr>
        <w:t xml:space="preserve"> </w:t>
      </w:r>
      <w:r>
        <w:t xml:space="preserve">to filter the search and only show </w:t>
      </w:r>
      <w:r w:rsidR="0053462C">
        <w:t>items updated in the last 24 hours</w:t>
      </w:r>
      <w:r w:rsidR="00ED5988">
        <w:t>.</w:t>
      </w:r>
    </w:p>
    <w:p w:rsidR="005677CD" w:rsidRDefault="0053462C" w:rsidP="00ED5988">
      <w:pPr>
        <w:pStyle w:val="LabStepScreenshotLevel2"/>
      </w:pPr>
      <w:r w:rsidRPr="00ED5988">
        <w:rPr>
          <w:rStyle w:val="LabStepScreenshotFrame"/>
        </w:rPr>
        <w:drawing>
          <wp:inline distT="0" distB="0" distL="0" distR="0" wp14:anchorId="73278AAF" wp14:editId="4F004A2B">
            <wp:extent cx="1695238" cy="122857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695238" cy="1228572"/>
                    </a:xfrm>
                    <a:prstGeom prst="rect">
                      <a:avLst/>
                    </a:prstGeom>
                  </pic:spPr>
                </pic:pic>
              </a:graphicData>
            </a:graphic>
          </wp:inline>
        </w:drawing>
      </w:r>
      <w:r>
        <w:t xml:space="preserve"> </w:t>
      </w:r>
    </w:p>
    <w:p w:rsidR="005677CD" w:rsidRDefault="005677CD" w:rsidP="000F76B2">
      <w:pPr>
        <w:pStyle w:val="LabStepLevel2Numbered"/>
      </w:pPr>
      <w:r>
        <w:t xml:space="preserve">In the Search box, type </w:t>
      </w:r>
      <w:proofErr w:type="spellStart"/>
      <w:r w:rsidR="00CF5376" w:rsidRPr="00ED5988">
        <w:rPr>
          <w:rStyle w:val="InlindeCode"/>
        </w:rPr>
        <w:t>produkt</w:t>
      </w:r>
      <w:proofErr w:type="spellEnd"/>
      <w:r w:rsidR="00CF5376" w:rsidRPr="000F76B2">
        <w:rPr>
          <w:b/>
        </w:rPr>
        <w:t xml:space="preserve"> </w:t>
      </w:r>
      <w:r>
        <w:t xml:space="preserve">and press </w:t>
      </w:r>
      <w:r w:rsidR="00ED5988" w:rsidRPr="00ED5988">
        <w:rPr>
          <w:rStyle w:val="InlindeCode"/>
        </w:rPr>
        <w:t>[Enter]</w:t>
      </w:r>
      <w:r w:rsidR="00ED5988">
        <w:rPr>
          <w:rStyle w:val="InlindeCode"/>
        </w:rPr>
        <w:t>.</w:t>
      </w:r>
    </w:p>
    <w:p w:rsidR="00ED5988" w:rsidRDefault="005677CD" w:rsidP="000F76B2">
      <w:pPr>
        <w:pStyle w:val="LabStepLevel2Numbered"/>
      </w:pPr>
      <w:r>
        <w:t>SharePoint’s search guesses what you meant to type and offers a suggestion just below the Search box.</w:t>
      </w:r>
      <w:r w:rsidR="00257835">
        <w:t xml:space="preserve"> </w:t>
      </w:r>
      <w:r>
        <w:t>Click the link for the correct spelling of</w:t>
      </w:r>
      <w:r>
        <w:rPr>
          <w:b/>
        </w:rPr>
        <w:t xml:space="preserve"> </w:t>
      </w:r>
      <w:r w:rsidR="00CF5376" w:rsidRPr="00ED5988">
        <w:rPr>
          <w:rStyle w:val="InlindeCode"/>
        </w:rPr>
        <w:t>product</w:t>
      </w:r>
      <w:r>
        <w:t xml:space="preserve"> below the Search box and notice how the correct results are now displayed</w:t>
      </w:r>
      <w:r w:rsidR="00ED5988">
        <w:t>.</w:t>
      </w:r>
    </w:p>
    <w:p w:rsidR="00ED5988" w:rsidRDefault="00CF5376" w:rsidP="00ED5988">
      <w:pPr>
        <w:pStyle w:val="LabStepScreenshotLevel2"/>
      </w:pPr>
      <w:r w:rsidRPr="00ED5988">
        <w:rPr>
          <w:rStyle w:val="LabStepScreenshotFrame"/>
        </w:rPr>
        <w:lastRenderedPageBreak/>
        <w:drawing>
          <wp:inline distT="0" distB="0" distL="0" distR="0" wp14:anchorId="592A315B" wp14:editId="42B452D0">
            <wp:extent cx="4056922" cy="748598"/>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052774" cy="747833"/>
                    </a:xfrm>
                    <a:prstGeom prst="rect">
                      <a:avLst/>
                    </a:prstGeom>
                  </pic:spPr>
                </pic:pic>
              </a:graphicData>
            </a:graphic>
          </wp:inline>
        </w:drawing>
      </w:r>
    </w:p>
    <w:p w:rsidR="005677CD" w:rsidRDefault="005677CD" w:rsidP="00ED5988">
      <w:pPr>
        <w:pStyle w:val="LabStepLevel2Numbered"/>
      </w:pPr>
      <w:r>
        <w:t xml:space="preserve">In the Search box, type </w:t>
      </w:r>
      <w:proofErr w:type="spellStart"/>
      <w:r w:rsidRPr="00ED5988">
        <w:rPr>
          <w:rStyle w:val="InlindeCode"/>
        </w:rPr>
        <w:t>filetype:docx</w:t>
      </w:r>
      <w:proofErr w:type="spellEnd"/>
      <w:r w:rsidRPr="00ED5988">
        <w:rPr>
          <w:rStyle w:val="InlindeCode"/>
        </w:rPr>
        <w:t xml:space="preserve"> </w:t>
      </w:r>
      <w:r w:rsidR="00C339D1">
        <w:rPr>
          <w:rStyle w:val="InlindeCode"/>
        </w:rPr>
        <w:t>p</w:t>
      </w:r>
      <w:r w:rsidR="00C339D1" w:rsidRPr="00ED5988">
        <w:rPr>
          <w:rStyle w:val="InlindeCode"/>
        </w:rPr>
        <w:t>roduct</w:t>
      </w:r>
      <w:r w:rsidR="00C339D1" w:rsidRPr="000F76B2">
        <w:rPr>
          <w:b/>
        </w:rPr>
        <w:t xml:space="preserve"> </w:t>
      </w:r>
      <w:r>
        <w:t xml:space="preserve">and press </w:t>
      </w:r>
      <w:r w:rsidR="00ED5988" w:rsidRPr="00ED5988">
        <w:rPr>
          <w:rStyle w:val="InlindeCode"/>
        </w:rPr>
        <w:t>[Enter]</w:t>
      </w:r>
      <w:r w:rsidR="00ED5988">
        <w:rPr>
          <w:rStyle w:val="InlindeCode"/>
        </w:rPr>
        <w:t>.</w:t>
      </w:r>
    </w:p>
    <w:p w:rsidR="00ED5988" w:rsidRDefault="005677CD" w:rsidP="000F76B2">
      <w:pPr>
        <w:pStyle w:val="LabStepLevel2Numbered"/>
      </w:pPr>
      <w:r>
        <w:t xml:space="preserve">Only </w:t>
      </w:r>
      <w:r w:rsidR="00ED5988" w:rsidRPr="00ED5988">
        <w:rPr>
          <w:rStyle w:val="InlindeCode"/>
        </w:rPr>
        <w:t>*</w:t>
      </w:r>
      <w:r w:rsidRPr="00ED5988">
        <w:rPr>
          <w:rStyle w:val="InlindeCode"/>
        </w:rPr>
        <w:t>.</w:t>
      </w:r>
      <w:proofErr w:type="spellStart"/>
      <w:r w:rsidRPr="00ED5988">
        <w:rPr>
          <w:rStyle w:val="InlindeCode"/>
        </w:rPr>
        <w:t>docx</w:t>
      </w:r>
      <w:proofErr w:type="spellEnd"/>
      <w:r>
        <w:t xml:space="preserve"> files will show up containing the word “Project”</w:t>
      </w:r>
      <w:r w:rsidR="00ED5988">
        <w:t>.</w:t>
      </w:r>
    </w:p>
    <w:p w:rsidR="00ED5988" w:rsidRDefault="00CF5376" w:rsidP="00ED5988">
      <w:pPr>
        <w:pStyle w:val="LabStepScreenshotLevel2"/>
        <w:rPr>
          <w:noProof w:val="0"/>
        </w:rPr>
      </w:pPr>
      <w:r w:rsidRPr="00ED5988">
        <w:rPr>
          <w:rStyle w:val="LabStepScreenshotFrame"/>
        </w:rPr>
        <w:drawing>
          <wp:inline distT="0" distB="0" distL="0" distR="0" wp14:anchorId="1AD9DED7" wp14:editId="33469973">
            <wp:extent cx="3104208" cy="183824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106487" cy="1839595"/>
                    </a:xfrm>
                    <a:prstGeom prst="rect">
                      <a:avLst/>
                    </a:prstGeom>
                  </pic:spPr>
                </pic:pic>
              </a:graphicData>
            </a:graphic>
          </wp:inline>
        </w:drawing>
      </w:r>
      <w:r>
        <w:t xml:space="preserve"> </w:t>
      </w:r>
    </w:p>
    <w:p w:rsidR="005677CD" w:rsidRDefault="005677CD" w:rsidP="00ED5988">
      <w:pPr>
        <w:pStyle w:val="LabStepLevel2Numbered"/>
      </w:pPr>
      <w:r>
        <w:t xml:space="preserve">SharePoint 2010 can search using </w:t>
      </w:r>
      <w:proofErr w:type="spellStart"/>
      <w:r w:rsidRPr="00ED5988">
        <w:rPr>
          <w:rStyle w:val="InlindeCode"/>
        </w:rPr>
        <w:t>property:value</w:t>
      </w:r>
      <w:proofErr w:type="spellEnd"/>
      <w:r>
        <w:t xml:space="preserve"> syntax.</w:t>
      </w:r>
      <w:r w:rsidR="00257835">
        <w:t xml:space="preserve"> </w:t>
      </w:r>
    </w:p>
    <w:p w:rsidR="005677CD" w:rsidRDefault="005677CD" w:rsidP="007323F8">
      <w:pPr>
        <w:pStyle w:val="Heading3"/>
      </w:pPr>
      <w:r>
        <w:t xml:space="preserve">Exercise </w:t>
      </w:r>
      <w:r w:rsidR="00BF2E47">
        <w:t>6</w:t>
      </w:r>
      <w:r>
        <w:t>:</w:t>
      </w:r>
      <w:r w:rsidR="00257835">
        <w:t xml:space="preserve"> </w:t>
      </w:r>
      <w:r>
        <w:t>Create a Local Search Scope</w:t>
      </w:r>
    </w:p>
    <w:p w:rsidR="005677CD" w:rsidRDefault="00F12B71" w:rsidP="00CB7516">
      <w:pPr>
        <w:pStyle w:val="LabExerciseText"/>
      </w:pPr>
      <w:r>
        <w:t xml:space="preserve">In this exercise you will </w:t>
      </w:r>
      <w:r w:rsidR="005677CD">
        <w:t xml:space="preserve">add a search scope to the </w:t>
      </w:r>
      <w:r>
        <w:t xml:space="preserve">Wingtip Intranet </w:t>
      </w:r>
      <w:r w:rsidR="005677CD">
        <w:t xml:space="preserve">work site that will allow </w:t>
      </w:r>
      <w:r>
        <w:t xml:space="preserve">you </w:t>
      </w:r>
      <w:r w:rsidR="005677CD">
        <w:t>to only search within that site without including results from the entire site.</w:t>
      </w:r>
    </w:p>
    <w:p w:rsidR="005677CD" w:rsidRDefault="005677CD" w:rsidP="004A05A0">
      <w:pPr>
        <w:pStyle w:val="LabStepNumbered"/>
        <w:numPr>
          <w:ilvl w:val="0"/>
          <w:numId w:val="16"/>
        </w:numPr>
      </w:pPr>
      <w:r>
        <w:t xml:space="preserve">Navigate to </w:t>
      </w:r>
      <w:r w:rsidRPr="00A35273">
        <w:rPr>
          <w:rStyle w:val="InlindeCode"/>
        </w:rPr>
        <w:t>http://</w:t>
      </w:r>
      <w:r w:rsidR="00F12B71" w:rsidRPr="00A35273">
        <w:rPr>
          <w:rStyle w:val="InlindeCode"/>
        </w:rPr>
        <w:t>intranet</w:t>
      </w:r>
      <w:r w:rsidRPr="00A35273">
        <w:rPr>
          <w:rStyle w:val="InlindeCode"/>
        </w:rPr>
        <w:t>.wingtip.com</w:t>
      </w:r>
      <w:r w:rsidR="00F12B71">
        <w:t>.</w:t>
      </w:r>
    </w:p>
    <w:p w:rsidR="005677CD" w:rsidRDefault="005677CD" w:rsidP="00F12B71">
      <w:pPr>
        <w:pStyle w:val="LabStepNumbered"/>
      </w:pPr>
      <w:r>
        <w:t xml:space="preserve">Add a search scope for the </w:t>
      </w:r>
      <w:r w:rsidR="00F12B71">
        <w:t>Wingtip Intranet s</w:t>
      </w:r>
      <w:r>
        <w:t>ite</w:t>
      </w:r>
      <w:r w:rsidR="00F12B71">
        <w:t>.</w:t>
      </w:r>
    </w:p>
    <w:p w:rsidR="005677CD" w:rsidRDefault="005677CD" w:rsidP="004A05A0">
      <w:pPr>
        <w:pStyle w:val="LabStepLevel2Numbered"/>
        <w:numPr>
          <w:ilvl w:val="0"/>
          <w:numId w:val="17"/>
        </w:numPr>
      </w:pPr>
      <w:r>
        <w:t xml:space="preserve">Click </w:t>
      </w:r>
      <w:r w:rsidRPr="000F76B2">
        <w:rPr>
          <w:b/>
        </w:rPr>
        <w:t xml:space="preserve">Site Actions </w:t>
      </w:r>
      <w:r w:rsidR="00A35273">
        <w:rPr>
          <w:b/>
        </w:rPr>
        <w:t>»</w:t>
      </w:r>
      <w:r w:rsidRPr="000F76B2">
        <w:rPr>
          <w:b/>
        </w:rPr>
        <w:t xml:space="preserve"> Site Settings</w:t>
      </w:r>
      <w:r w:rsidR="00A35273">
        <w:rPr>
          <w:b/>
        </w:rPr>
        <w:t>.</w:t>
      </w:r>
    </w:p>
    <w:p w:rsidR="00F12B71" w:rsidRPr="00F12B71" w:rsidRDefault="005677CD" w:rsidP="00F12B71">
      <w:pPr>
        <w:pStyle w:val="LabStepLevel2Numbered"/>
      </w:pPr>
      <w:r>
        <w:t xml:space="preserve">Under </w:t>
      </w:r>
      <w:r w:rsidRPr="00A35273">
        <w:rPr>
          <w:b/>
        </w:rPr>
        <w:t>Site Collection Administration</w:t>
      </w:r>
      <w:r>
        <w:t xml:space="preserve">, click </w:t>
      </w:r>
      <w:r>
        <w:rPr>
          <w:b/>
        </w:rPr>
        <w:t>Search Scopes</w:t>
      </w:r>
      <w:r w:rsidR="00A35273">
        <w:rPr>
          <w:b/>
        </w:rPr>
        <w:t>.</w:t>
      </w:r>
    </w:p>
    <w:p w:rsidR="005677CD" w:rsidRPr="00D73227" w:rsidRDefault="005677CD" w:rsidP="00A35273">
      <w:pPr>
        <w:pStyle w:val="LabStepScreenshotLevel2"/>
      </w:pPr>
      <w:r w:rsidRPr="00A35273">
        <w:rPr>
          <w:rStyle w:val="LabStepScreenshotFrame"/>
        </w:rPr>
        <w:drawing>
          <wp:inline distT="0" distB="0" distL="0" distR="0" wp14:anchorId="3679A539" wp14:editId="73C44A61">
            <wp:extent cx="1426335" cy="1765426"/>
            <wp:effectExtent l="19050" t="0" r="2415" b="0"/>
            <wp:docPr id="20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cstate="print"/>
                    <a:srcRect/>
                    <a:stretch>
                      <a:fillRect/>
                    </a:stretch>
                  </pic:blipFill>
                  <pic:spPr bwMode="auto">
                    <a:xfrm>
                      <a:off x="0" y="0"/>
                      <a:ext cx="1426679" cy="1765852"/>
                    </a:xfrm>
                    <a:prstGeom prst="rect">
                      <a:avLst/>
                    </a:prstGeom>
                    <a:noFill/>
                    <a:ln w="9525">
                      <a:noFill/>
                      <a:miter lim="800000"/>
                      <a:headEnd/>
                      <a:tailEnd/>
                    </a:ln>
                  </pic:spPr>
                </pic:pic>
              </a:graphicData>
            </a:graphic>
          </wp:inline>
        </w:drawing>
      </w:r>
    </w:p>
    <w:p w:rsidR="005677CD" w:rsidRPr="00D73227" w:rsidRDefault="005677CD" w:rsidP="00F12B71">
      <w:pPr>
        <w:pStyle w:val="LabStepLevel2Numbered"/>
      </w:pPr>
      <w:r>
        <w:t xml:space="preserve">Click </w:t>
      </w:r>
      <w:r w:rsidRPr="000F76B2">
        <w:rPr>
          <w:b/>
        </w:rPr>
        <w:t>New Scope</w:t>
      </w:r>
      <w:r w:rsidR="0098432D">
        <w:rPr>
          <w:b/>
        </w:rPr>
        <w:t>.</w:t>
      </w:r>
    </w:p>
    <w:p w:rsidR="005677CD" w:rsidRDefault="005677CD" w:rsidP="00F12B71">
      <w:pPr>
        <w:pStyle w:val="LabStepLevel2Numbered"/>
      </w:pPr>
      <w:r>
        <w:t xml:space="preserve">For </w:t>
      </w:r>
      <w:r w:rsidRPr="0062786F">
        <w:rPr>
          <w:b/>
        </w:rPr>
        <w:t>Title:</w:t>
      </w:r>
      <w:r>
        <w:t xml:space="preserve"> type </w:t>
      </w:r>
      <w:r w:rsidR="00DA2482">
        <w:rPr>
          <w:b/>
        </w:rPr>
        <w:t>Sales</w:t>
      </w:r>
      <w:r w:rsidR="00F12B71" w:rsidRPr="00992553">
        <w:rPr>
          <w:b/>
        </w:rPr>
        <w:t xml:space="preserve"> </w:t>
      </w:r>
      <w:r w:rsidRPr="00992553">
        <w:rPr>
          <w:b/>
        </w:rPr>
        <w:t>Only</w:t>
      </w:r>
      <w:r w:rsidR="0098432D">
        <w:rPr>
          <w:b/>
        </w:rPr>
        <w:t>.</w:t>
      </w:r>
    </w:p>
    <w:p w:rsidR="005677CD" w:rsidRDefault="005677CD" w:rsidP="00F12B71">
      <w:pPr>
        <w:pStyle w:val="LabStepLevel2Numbered"/>
      </w:pPr>
      <w:r>
        <w:t xml:space="preserve">For </w:t>
      </w:r>
      <w:r w:rsidRPr="0075652A">
        <w:rPr>
          <w:b/>
        </w:rPr>
        <w:t>Description:</w:t>
      </w:r>
      <w:r>
        <w:t xml:space="preserve"> type </w:t>
      </w:r>
      <w:r w:rsidRPr="00992553">
        <w:rPr>
          <w:b/>
        </w:rPr>
        <w:t xml:space="preserve">Search scope only for </w:t>
      </w:r>
      <w:r w:rsidR="00F12B71" w:rsidRPr="00992553">
        <w:rPr>
          <w:b/>
        </w:rPr>
        <w:t xml:space="preserve">Wingtip </w:t>
      </w:r>
      <w:r w:rsidR="00DA2482">
        <w:rPr>
          <w:b/>
        </w:rPr>
        <w:t>Sales</w:t>
      </w:r>
      <w:r w:rsidR="0098432D">
        <w:rPr>
          <w:b/>
        </w:rPr>
        <w:t>.</w:t>
      </w:r>
    </w:p>
    <w:p w:rsidR="00F12B71" w:rsidRDefault="005677CD" w:rsidP="00F12B71">
      <w:pPr>
        <w:pStyle w:val="LabStepLevel2Numbered"/>
      </w:pPr>
      <w:r>
        <w:t xml:space="preserve">Check both boxes in the </w:t>
      </w:r>
      <w:r w:rsidRPr="0098432D">
        <w:rPr>
          <w:b/>
        </w:rPr>
        <w:t>Display Groups</w:t>
      </w:r>
      <w:r>
        <w:t xml:space="preserve"> section, for </w:t>
      </w:r>
      <w:r w:rsidRPr="000F76B2">
        <w:rPr>
          <w:b/>
        </w:rPr>
        <w:t>Search Dropdown</w:t>
      </w:r>
      <w:r>
        <w:t xml:space="preserve"> and </w:t>
      </w:r>
      <w:r w:rsidRPr="000F76B2">
        <w:rPr>
          <w:b/>
        </w:rPr>
        <w:t>Advanced Search</w:t>
      </w:r>
      <w:r w:rsidR="0098432D">
        <w:rPr>
          <w:b/>
        </w:rPr>
        <w:t>.</w:t>
      </w:r>
    </w:p>
    <w:p w:rsidR="005677CD" w:rsidRPr="00171A50" w:rsidRDefault="005677CD" w:rsidP="00F12B71">
      <w:pPr>
        <w:pStyle w:val="LabStepLevel2Numbered"/>
      </w:pPr>
      <w:r>
        <w:t xml:space="preserve">Click </w:t>
      </w:r>
      <w:r w:rsidRPr="000F76B2">
        <w:rPr>
          <w:b/>
        </w:rPr>
        <w:t>OK</w:t>
      </w:r>
      <w:r w:rsidR="0098432D">
        <w:rPr>
          <w:b/>
        </w:rPr>
        <w:t>.</w:t>
      </w:r>
    </w:p>
    <w:p w:rsidR="0098432D" w:rsidRPr="0098432D" w:rsidRDefault="005677CD" w:rsidP="00F12B71">
      <w:pPr>
        <w:pStyle w:val="LabStepLevel2Numbered"/>
      </w:pPr>
      <w:r>
        <w:t xml:space="preserve">In the </w:t>
      </w:r>
      <w:r w:rsidRPr="0098432D">
        <w:rPr>
          <w:b/>
        </w:rPr>
        <w:t>Update Status</w:t>
      </w:r>
      <w:r>
        <w:t xml:space="preserve"> column, click </w:t>
      </w:r>
      <w:r w:rsidRPr="00DA2482">
        <w:rPr>
          <w:b/>
        </w:rPr>
        <w:t>Add Rules</w:t>
      </w:r>
      <w:r w:rsidR="0098432D">
        <w:rPr>
          <w:b/>
        </w:rPr>
        <w:t>.</w:t>
      </w:r>
    </w:p>
    <w:p w:rsidR="005677CD" w:rsidRPr="00171A50" w:rsidRDefault="00DA2482" w:rsidP="0098432D">
      <w:pPr>
        <w:pStyle w:val="LabStepScreenshotLevel2"/>
      </w:pPr>
      <w:r w:rsidRPr="0098432D">
        <w:rPr>
          <w:rStyle w:val="LabStepScreenshotFrame"/>
        </w:rPr>
        <w:lastRenderedPageBreak/>
        <w:drawing>
          <wp:inline distT="0" distB="0" distL="0" distR="0" wp14:anchorId="4C6660CD" wp14:editId="0E9C722A">
            <wp:extent cx="3838755" cy="15322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38910" cy="1532283"/>
                    </a:xfrm>
                    <a:prstGeom prst="rect">
                      <a:avLst/>
                    </a:prstGeom>
                    <a:noFill/>
                    <a:ln>
                      <a:noFill/>
                    </a:ln>
                  </pic:spPr>
                </pic:pic>
              </a:graphicData>
            </a:graphic>
          </wp:inline>
        </w:drawing>
      </w:r>
    </w:p>
    <w:p w:rsidR="005677CD" w:rsidRDefault="005677CD" w:rsidP="00F12B71">
      <w:pPr>
        <w:pStyle w:val="LabStepLevel2Numbered"/>
      </w:pPr>
      <w:r>
        <w:t xml:space="preserve">In the Folder: field, type </w:t>
      </w:r>
      <w:r w:rsidRPr="0098432D">
        <w:rPr>
          <w:rStyle w:val="InlindeCode"/>
        </w:rPr>
        <w:t>http://</w:t>
      </w:r>
      <w:r w:rsidR="00F12B71" w:rsidRPr="0098432D">
        <w:rPr>
          <w:rStyle w:val="InlindeCode"/>
        </w:rPr>
        <w:t>intranet</w:t>
      </w:r>
      <w:r w:rsidRPr="0098432D">
        <w:rPr>
          <w:rStyle w:val="InlindeCode"/>
        </w:rPr>
        <w:t>.wingtip.com</w:t>
      </w:r>
      <w:r w:rsidR="00992553" w:rsidRPr="0098432D">
        <w:rPr>
          <w:rStyle w:val="InlindeCode"/>
        </w:rPr>
        <w:t>/</w:t>
      </w:r>
      <w:r w:rsidR="00DA2482" w:rsidRPr="0098432D">
        <w:rPr>
          <w:rStyle w:val="InlindeCode"/>
        </w:rPr>
        <w:t>sites/sales</w:t>
      </w:r>
      <w:r w:rsidR="00F12B71">
        <w:t>.</w:t>
      </w:r>
    </w:p>
    <w:p w:rsidR="005677CD" w:rsidRDefault="005677CD" w:rsidP="00F12B71">
      <w:pPr>
        <w:pStyle w:val="LabStepLevel2Numbered"/>
      </w:pPr>
      <w:r>
        <w:t xml:space="preserve">Click </w:t>
      </w:r>
      <w:r w:rsidRPr="000F76B2">
        <w:rPr>
          <w:b/>
        </w:rPr>
        <w:t>OK</w:t>
      </w:r>
      <w:r w:rsidR="0098432D">
        <w:rPr>
          <w:b/>
        </w:rPr>
        <w:t>.</w:t>
      </w:r>
    </w:p>
    <w:p w:rsidR="005677CD" w:rsidRDefault="005677CD" w:rsidP="00F12B71">
      <w:pPr>
        <w:pStyle w:val="LabExerciseCallout"/>
      </w:pPr>
      <w:r>
        <w:t>The scopes update automatically every 15 minutes, so you may need to wait for the scope to show up.</w:t>
      </w:r>
      <w:r w:rsidR="00257835">
        <w:t xml:space="preserve"> </w:t>
      </w:r>
      <w:r>
        <w:t>In the meantime, there are a couple additional steps that need to be taken to show scopes in SharePoint 2010.</w:t>
      </w:r>
    </w:p>
    <w:p w:rsidR="005677CD" w:rsidRDefault="005677CD" w:rsidP="00F12B71">
      <w:pPr>
        <w:pStyle w:val="LabStepNumbered"/>
      </w:pPr>
      <w:r>
        <w:t xml:space="preserve">Turn on the Search Scope dropdown for the </w:t>
      </w:r>
      <w:r w:rsidR="00DA2482">
        <w:t>sales</w:t>
      </w:r>
      <w:r>
        <w:t xml:space="preserve"> site</w:t>
      </w:r>
    </w:p>
    <w:p w:rsidR="005677CD" w:rsidRDefault="005677CD" w:rsidP="004A05A0">
      <w:pPr>
        <w:pStyle w:val="LabStepLevel2Numbered"/>
        <w:numPr>
          <w:ilvl w:val="0"/>
          <w:numId w:val="18"/>
        </w:numPr>
      </w:pPr>
      <w:r>
        <w:t xml:space="preserve">Click </w:t>
      </w:r>
      <w:r w:rsidRPr="00DA2482">
        <w:rPr>
          <w:b/>
        </w:rPr>
        <w:t>Site Actions</w:t>
      </w:r>
      <w:r>
        <w:t xml:space="preserve"> </w:t>
      </w:r>
      <w:r w:rsidR="006928F6">
        <w:t>»</w:t>
      </w:r>
      <w:r>
        <w:t xml:space="preserve"> </w:t>
      </w:r>
      <w:r w:rsidRPr="00DA2482">
        <w:rPr>
          <w:b/>
        </w:rPr>
        <w:t>Site Settings</w:t>
      </w:r>
      <w:r w:rsidR="00AB76E4">
        <w:rPr>
          <w:b/>
        </w:rPr>
        <w:t>.</w:t>
      </w:r>
    </w:p>
    <w:p w:rsidR="005677CD" w:rsidRDefault="005677CD" w:rsidP="00F12B71">
      <w:pPr>
        <w:pStyle w:val="LabStepLevel2Numbered"/>
      </w:pPr>
      <w:r>
        <w:t xml:space="preserve">Under </w:t>
      </w:r>
      <w:r w:rsidRPr="00DA2482">
        <w:rPr>
          <w:b/>
        </w:rPr>
        <w:t>Site Collection Administration</w:t>
      </w:r>
      <w:r>
        <w:t xml:space="preserve">, click </w:t>
      </w:r>
      <w:r w:rsidRPr="00DA2482">
        <w:rPr>
          <w:b/>
        </w:rPr>
        <w:t>Search settings</w:t>
      </w:r>
      <w:r w:rsidR="00AB76E4">
        <w:rPr>
          <w:b/>
        </w:rPr>
        <w:t>.</w:t>
      </w:r>
    </w:p>
    <w:p w:rsidR="005677CD" w:rsidRDefault="005677CD" w:rsidP="00F12B71">
      <w:pPr>
        <w:pStyle w:val="LabStepLevel2Numbered"/>
      </w:pPr>
      <w:r>
        <w:t xml:space="preserve">Click the option to </w:t>
      </w:r>
      <w:r w:rsidR="00992553" w:rsidRPr="00992553">
        <w:rPr>
          <w:b/>
        </w:rPr>
        <w:t>Enable</w:t>
      </w:r>
      <w:r w:rsidRPr="00992553">
        <w:rPr>
          <w:b/>
        </w:rPr>
        <w:t xml:space="preserve"> custom scopes</w:t>
      </w:r>
      <w:r>
        <w:t xml:space="preserve"> and type in the relative URL for the Search Center, </w:t>
      </w:r>
      <w:r w:rsidRPr="001C001A">
        <w:rPr>
          <w:rStyle w:val="InlindeCode"/>
        </w:rPr>
        <w:t>/</w:t>
      </w:r>
      <w:proofErr w:type="spellStart"/>
      <w:r w:rsidRPr="001C001A">
        <w:rPr>
          <w:rStyle w:val="InlindeCode"/>
        </w:rPr>
        <w:t>searchcenter</w:t>
      </w:r>
      <w:proofErr w:type="spellEnd"/>
      <w:r w:rsidRPr="001C001A">
        <w:rPr>
          <w:rStyle w:val="InlindeCode"/>
        </w:rPr>
        <w:t>/pages</w:t>
      </w:r>
      <w:r>
        <w:t xml:space="preserve"> so </w:t>
      </w:r>
      <w:r w:rsidR="00DA2482">
        <w:t>sales</w:t>
      </w:r>
      <w:r>
        <w:t xml:space="preserve"> site results are displayed there</w:t>
      </w:r>
      <w:r w:rsidR="00AB76E4">
        <w:t>.</w:t>
      </w:r>
    </w:p>
    <w:p w:rsidR="005677CD" w:rsidRDefault="005677CD" w:rsidP="00F12B71">
      <w:pPr>
        <w:pStyle w:val="LabStepLevel2Numbered"/>
      </w:pPr>
      <w:r>
        <w:t xml:space="preserve">In the </w:t>
      </w:r>
      <w:r w:rsidRPr="00DA2482">
        <w:rPr>
          <w:b/>
        </w:rPr>
        <w:t xml:space="preserve">Site </w:t>
      </w:r>
      <w:r w:rsidR="004519F1">
        <w:rPr>
          <w:b/>
        </w:rPr>
        <w:t xml:space="preserve">Collection </w:t>
      </w:r>
      <w:r w:rsidRPr="00DA2482">
        <w:rPr>
          <w:b/>
        </w:rPr>
        <w:t>Search Dropdown</w:t>
      </w:r>
      <w:r>
        <w:t xml:space="preserve"> Mode, select </w:t>
      </w:r>
      <w:r w:rsidRPr="00992553">
        <w:rPr>
          <w:b/>
        </w:rPr>
        <w:t>Show scopes dropdown</w:t>
      </w:r>
      <w:r w:rsidR="00AB76E4">
        <w:rPr>
          <w:b/>
        </w:rPr>
        <w:t>.</w:t>
      </w:r>
    </w:p>
    <w:p w:rsidR="005677CD" w:rsidRDefault="005677CD" w:rsidP="00F12B71">
      <w:pPr>
        <w:pStyle w:val="LabStepLevel2Numbered"/>
      </w:pPr>
      <w:r>
        <w:t xml:space="preserve">Click </w:t>
      </w:r>
      <w:r w:rsidRPr="00DA2482">
        <w:rPr>
          <w:b/>
        </w:rPr>
        <w:t>OK</w:t>
      </w:r>
      <w:r w:rsidR="00AB76E4">
        <w:rPr>
          <w:b/>
        </w:rPr>
        <w:t>.</w:t>
      </w:r>
    </w:p>
    <w:p w:rsidR="005677CD" w:rsidRDefault="005677CD" w:rsidP="00F12B71">
      <w:pPr>
        <w:pStyle w:val="LabStepNumbered"/>
      </w:pPr>
      <w:r>
        <w:t>Check to see if the scope is working</w:t>
      </w:r>
      <w:r w:rsidR="00AB76E4">
        <w:t>.</w:t>
      </w:r>
    </w:p>
    <w:p w:rsidR="005677CD" w:rsidRDefault="005677CD" w:rsidP="004A05A0">
      <w:pPr>
        <w:pStyle w:val="LabStepLevel2Numbered"/>
        <w:numPr>
          <w:ilvl w:val="0"/>
          <w:numId w:val="19"/>
        </w:numPr>
      </w:pPr>
      <w:r>
        <w:t xml:space="preserve">On the </w:t>
      </w:r>
      <w:r w:rsidRPr="00DA2482">
        <w:rPr>
          <w:b/>
        </w:rPr>
        <w:t>Site Settings</w:t>
      </w:r>
      <w:r>
        <w:t xml:space="preserve"> page, click </w:t>
      </w:r>
      <w:r w:rsidRPr="00F12B71">
        <w:rPr>
          <w:b/>
        </w:rPr>
        <w:t>Search scopes</w:t>
      </w:r>
      <w:r>
        <w:t xml:space="preserve"> under </w:t>
      </w:r>
      <w:r w:rsidRPr="00DA2482">
        <w:rPr>
          <w:b/>
        </w:rPr>
        <w:t>Site Collection Administration</w:t>
      </w:r>
      <w:r>
        <w:t xml:space="preserve"> to see if the scope has updated yet</w:t>
      </w:r>
      <w:r w:rsidR="00AB76E4">
        <w:t>.</w:t>
      </w:r>
    </w:p>
    <w:p w:rsidR="005677CD" w:rsidRDefault="00A6779B" w:rsidP="00F12B71">
      <w:pPr>
        <w:pStyle w:val="LabStepLevel2Numbered"/>
      </w:pPr>
      <w:r w:rsidRPr="000F76B2">
        <w:t xml:space="preserve">Once </w:t>
      </w:r>
      <w:r w:rsidR="005677CD" w:rsidRPr="000F76B2">
        <w:t xml:space="preserve">its status displays as </w:t>
      </w:r>
      <w:r w:rsidR="005677CD" w:rsidRPr="000F76B2">
        <w:rPr>
          <w:b/>
        </w:rPr>
        <w:t>Ready</w:t>
      </w:r>
      <w:r w:rsidR="005677CD" w:rsidRPr="000F76B2">
        <w:t xml:space="preserve">, click </w:t>
      </w:r>
      <w:r w:rsidR="008809C8" w:rsidRPr="008809C8">
        <w:rPr>
          <w:b/>
        </w:rPr>
        <w:t>Wingtip Publishing Site</w:t>
      </w:r>
      <w:r w:rsidR="005677CD" w:rsidRPr="000F76B2">
        <w:t xml:space="preserve"> in the site breadcrumb to return to the homepage</w:t>
      </w:r>
      <w:r w:rsidR="00AB76E4">
        <w:t>.</w:t>
      </w:r>
    </w:p>
    <w:p w:rsidR="000A2963" w:rsidRPr="000F76B2" w:rsidRDefault="000A2963" w:rsidP="000A2963">
      <w:pPr>
        <w:pStyle w:val="LabExerciseCallout"/>
      </w:pPr>
      <w:r>
        <w:t xml:space="preserve">If the scope hasn’t updated and won’t for a few minutes,  you can trigger it to happen immediately. To </w:t>
      </w:r>
      <w:r w:rsidR="00F6535B">
        <w:t xml:space="preserve">manually </w:t>
      </w:r>
      <w:r>
        <w:t xml:space="preserve">update the scopes, go to the </w:t>
      </w:r>
      <w:r w:rsidRPr="00CD4BF8">
        <w:rPr>
          <w:b/>
        </w:rPr>
        <w:t>Search Service Application</w:t>
      </w:r>
      <w:r>
        <w:t xml:space="preserve"> via Central Administration and click the link </w:t>
      </w:r>
      <w:r w:rsidRPr="00CD4BF8">
        <w:rPr>
          <w:b/>
        </w:rPr>
        <w:t>Start Update Now</w:t>
      </w:r>
      <w:r>
        <w:t xml:space="preserve"> next to the </w:t>
      </w:r>
      <w:r w:rsidRPr="00CD4BF8">
        <w:rPr>
          <w:b/>
        </w:rPr>
        <w:t>Scopes needing update</w:t>
      </w:r>
      <w:r>
        <w:t xml:space="preserve"> on the dashboard page.</w:t>
      </w:r>
    </w:p>
    <w:p w:rsidR="00AB76E4" w:rsidRDefault="005677CD" w:rsidP="00F12B71">
      <w:pPr>
        <w:pStyle w:val="LabStepLevel2Numbered"/>
      </w:pPr>
      <w:r>
        <w:t xml:space="preserve">Next to the search box will be the Scope dropdown box. </w:t>
      </w:r>
      <w:r w:rsidRPr="00D8376D">
        <w:rPr>
          <w:b/>
        </w:rPr>
        <w:t>Click it</w:t>
      </w:r>
      <w:r>
        <w:t xml:space="preserve"> to see the new </w:t>
      </w:r>
      <w:r w:rsidR="00F25B33">
        <w:rPr>
          <w:b/>
        </w:rPr>
        <w:t>Sales</w:t>
      </w:r>
      <w:r w:rsidRPr="00A6779B">
        <w:rPr>
          <w:b/>
        </w:rPr>
        <w:t xml:space="preserve"> Only</w:t>
      </w:r>
      <w:r>
        <w:t xml:space="preserve"> scope</w:t>
      </w:r>
      <w:r w:rsidR="00AB76E4">
        <w:t>.</w:t>
      </w:r>
    </w:p>
    <w:p w:rsidR="005677CD" w:rsidRDefault="00F25B33" w:rsidP="00AB76E4">
      <w:pPr>
        <w:pStyle w:val="LabStepScreenshotLevel2"/>
      </w:pPr>
      <w:r w:rsidRPr="00AB76E4">
        <w:rPr>
          <w:rStyle w:val="LabStepScreenshotFrame"/>
        </w:rPr>
        <w:drawing>
          <wp:inline distT="0" distB="0" distL="0" distR="0" wp14:anchorId="22D478FF" wp14:editId="4C3289E8">
            <wp:extent cx="3217653" cy="70352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17775" cy="703552"/>
                    </a:xfrm>
                    <a:prstGeom prst="rect">
                      <a:avLst/>
                    </a:prstGeom>
                    <a:noFill/>
                    <a:ln>
                      <a:noFill/>
                    </a:ln>
                  </pic:spPr>
                </pic:pic>
              </a:graphicData>
            </a:graphic>
          </wp:inline>
        </w:drawing>
      </w:r>
    </w:p>
    <w:p w:rsidR="005677CD" w:rsidRDefault="005677CD" w:rsidP="00F12B71">
      <w:pPr>
        <w:pStyle w:val="LabExerciseCallout"/>
      </w:pPr>
      <w:r>
        <w:rPr>
          <w:b/>
        </w:rPr>
        <w:t>Note:</w:t>
      </w:r>
      <w:r w:rsidR="00257835">
        <w:t xml:space="preserve"> </w:t>
      </w:r>
      <w:r>
        <w:t xml:space="preserve">If the </w:t>
      </w:r>
      <w:r w:rsidR="00DA2482">
        <w:t>Sales</w:t>
      </w:r>
      <w:r>
        <w:t xml:space="preserve"> Only scope is not showing even if the status displays Ready, you may need to perform an IISRESET to clear SharePoint’s cache and force the new scope to display.</w:t>
      </w:r>
      <w:r w:rsidR="00257835">
        <w:t xml:space="preserve"> </w:t>
      </w:r>
      <w:r>
        <w:t xml:space="preserve">Simply click </w:t>
      </w:r>
      <w:r>
        <w:rPr>
          <w:b/>
        </w:rPr>
        <w:t>Start</w:t>
      </w:r>
      <w:r>
        <w:t xml:space="preserve"> and type </w:t>
      </w:r>
      <w:proofErr w:type="spellStart"/>
      <w:r w:rsidRPr="001C001A">
        <w:rPr>
          <w:rStyle w:val="InlindeCode"/>
        </w:rPr>
        <w:t>iisreset</w:t>
      </w:r>
      <w:proofErr w:type="spellEnd"/>
      <w:r>
        <w:t xml:space="preserve"> and press</w:t>
      </w:r>
      <w:r>
        <w:rPr>
          <w:b/>
        </w:rPr>
        <w:t xml:space="preserve"> </w:t>
      </w:r>
      <w:r w:rsidR="001C001A" w:rsidRPr="001C001A">
        <w:rPr>
          <w:rStyle w:val="InlindeCode"/>
        </w:rPr>
        <w:t>[</w:t>
      </w:r>
      <w:r w:rsidRPr="001C001A">
        <w:rPr>
          <w:rStyle w:val="InlindeCode"/>
        </w:rPr>
        <w:t>Enter</w:t>
      </w:r>
      <w:r w:rsidR="001C001A" w:rsidRPr="001C001A">
        <w:rPr>
          <w:rStyle w:val="InlindeCode"/>
        </w:rPr>
        <w:t>]</w:t>
      </w:r>
      <w:r>
        <w:t>. Once the IISRESET completes, refresh the pag</w:t>
      </w:r>
      <w:r w:rsidR="000A2963">
        <w:t>e and the scope should display.</w:t>
      </w:r>
    </w:p>
    <w:p w:rsidR="005677CD" w:rsidRDefault="00DB7110" w:rsidP="007323F8">
      <w:pPr>
        <w:pStyle w:val="Heading3"/>
      </w:pPr>
      <w:r>
        <w:t xml:space="preserve">Exercise </w:t>
      </w:r>
      <w:r w:rsidR="00BF2E47">
        <w:t>7</w:t>
      </w:r>
      <w:r w:rsidR="005677CD">
        <w:t>:</w:t>
      </w:r>
      <w:r w:rsidR="00257835">
        <w:t xml:space="preserve"> </w:t>
      </w:r>
      <w:r w:rsidR="005677CD">
        <w:t xml:space="preserve">Making </w:t>
      </w:r>
      <w:r w:rsidR="00F12B71">
        <w:t xml:space="preserve">Users Happy by Adding </w:t>
      </w:r>
      <w:r w:rsidR="005677CD">
        <w:t>a Tab to the Search Center</w:t>
      </w:r>
    </w:p>
    <w:p w:rsidR="005677CD" w:rsidRDefault="00F12B71" w:rsidP="00CB7516">
      <w:pPr>
        <w:pStyle w:val="LabExerciseText"/>
      </w:pPr>
      <w:r>
        <w:t xml:space="preserve">In this exercise you will update </w:t>
      </w:r>
      <w:r w:rsidR="005677CD">
        <w:t xml:space="preserve">the Search Center to include a tab that will let </w:t>
      </w:r>
      <w:r>
        <w:t xml:space="preserve">you </w:t>
      </w:r>
      <w:r w:rsidR="005677CD">
        <w:t xml:space="preserve">search the </w:t>
      </w:r>
      <w:r>
        <w:t xml:space="preserve">Wingtip Intranet </w:t>
      </w:r>
      <w:r w:rsidR="005677CD">
        <w:t>Site from the Search Center.</w:t>
      </w:r>
    </w:p>
    <w:p w:rsidR="005677CD" w:rsidRDefault="005677CD" w:rsidP="004A05A0">
      <w:pPr>
        <w:pStyle w:val="LabStepNumbered"/>
        <w:numPr>
          <w:ilvl w:val="0"/>
          <w:numId w:val="20"/>
        </w:numPr>
      </w:pPr>
      <w:r>
        <w:t xml:space="preserve">Open the </w:t>
      </w:r>
      <w:r w:rsidRPr="00705BEB">
        <w:t>Search Center</w:t>
      </w:r>
      <w:r>
        <w:t>.</w:t>
      </w:r>
    </w:p>
    <w:p w:rsidR="005677CD" w:rsidRDefault="005677CD" w:rsidP="004A05A0">
      <w:pPr>
        <w:pStyle w:val="LabStepLevel2Numbered"/>
        <w:numPr>
          <w:ilvl w:val="0"/>
          <w:numId w:val="21"/>
        </w:numPr>
      </w:pPr>
      <w:r>
        <w:t xml:space="preserve">Navigate to </w:t>
      </w:r>
      <w:r w:rsidRPr="000F76B2">
        <w:rPr>
          <w:rStyle w:val="InlindeCode"/>
        </w:rPr>
        <w:t>http://</w:t>
      </w:r>
      <w:r w:rsidR="00F12B71" w:rsidRPr="000F76B2">
        <w:rPr>
          <w:rStyle w:val="InlindeCode"/>
        </w:rPr>
        <w:t>intranet</w:t>
      </w:r>
      <w:r w:rsidRPr="000F76B2">
        <w:rPr>
          <w:rStyle w:val="InlindeCode"/>
        </w:rPr>
        <w:t>.wingtip.com</w:t>
      </w:r>
      <w:r w:rsidR="004449D4">
        <w:rPr>
          <w:rStyle w:val="InlindeCode"/>
        </w:rPr>
        <w:t>.</w:t>
      </w:r>
    </w:p>
    <w:p w:rsidR="005677CD" w:rsidRDefault="005677CD" w:rsidP="004A05A0">
      <w:pPr>
        <w:pStyle w:val="LabStepLevel2Numbered"/>
        <w:numPr>
          <w:ilvl w:val="0"/>
          <w:numId w:val="21"/>
        </w:numPr>
      </w:pPr>
      <w:r>
        <w:t xml:space="preserve">Click </w:t>
      </w:r>
      <w:r w:rsidRPr="000F76B2">
        <w:rPr>
          <w:b/>
        </w:rPr>
        <w:t>Search Center</w:t>
      </w:r>
      <w:r>
        <w:t xml:space="preserve"> in the top navigation</w:t>
      </w:r>
      <w:r w:rsidR="004449D4">
        <w:t>.</w:t>
      </w:r>
    </w:p>
    <w:p w:rsidR="005677CD" w:rsidRDefault="005677CD" w:rsidP="00F12B71">
      <w:pPr>
        <w:pStyle w:val="LabStepNumbered"/>
      </w:pPr>
      <w:r>
        <w:t xml:space="preserve">Create </w:t>
      </w:r>
      <w:r w:rsidR="004449D4">
        <w:t>a</w:t>
      </w:r>
      <w:r>
        <w:t xml:space="preserve"> </w:t>
      </w:r>
      <w:r w:rsidR="008C6CF9" w:rsidRPr="00705BEB">
        <w:t>Wingtip Intranet</w:t>
      </w:r>
      <w:r w:rsidR="00F12B71" w:rsidRPr="00705BEB">
        <w:t xml:space="preserve"> </w:t>
      </w:r>
      <w:r w:rsidRPr="00705BEB">
        <w:t>Search Page</w:t>
      </w:r>
      <w:r w:rsidR="004449D4">
        <w:t>.</w:t>
      </w:r>
    </w:p>
    <w:p w:rsidR="005677CD" w:rsidRPr="00EB03F4" w:rsidRDefault="005677CD" w:rsidP="004A05A0">
      <w:pPr>
        <w:pStyle w:val="LabStepLevel2Numbered"/>
        <w:numPr>
          <w:ilvl w:val="0"/>
          <w:numId w:val="22"/>
        </w:numPr>
      </w:pPr>
      <w:r>
        <w:t xml:space="preserve">Click </w:t>
      </w:r>
      <w:r w:rsidRPr="000F76B2">
        <w:rPr>
          <w:b/>
        </w:rPr>
        <w:t xml:space="preserve">Site Actions </w:t>
      </w:r>
      <w:r w:rsidR="004449D4">
        <w:rPr>
          <w:b/>
        </w:rPr>
        <w:t>»</w:t>
      </w:r>
      <w:r w:rsidRPr="000F76B2">
        <w:rPr>
          <w:b/>
        </w:rPr>
        <w:t xml:space="preserve"> View All Site Content</w:t>
      </w:r>
      <w:r w:rsidR="004449D4">
        <w:rPr>
          <w:b/>
        </w:rPr>
        <w:t>.</w:t>
      </w:r>
    </w:p>
    <w:p w:rsidR="005677CD" w:rsidRPr="00EB03F4" w:rsidRDefault="005677CD" w:rsidP="00F12B71">
      <w:pPr>
        <w:pStyle w:val="LabStepLevel2Numbered"/>
      </w:pPr>
      <w:r>
        <w:lastRenderedPageBreak/>
        <w:t xml:space="preserve">Click </w:t>
      </w:r>
      <w:r w:rsidRPr="000F76B2">
        <w:rPr>
          <w:b/>
        </w:rPr>
        <w:t>Pages</w:t>
      </w:r>
      <w:r w:rsidR="004449D4">
        <w:rPr>
          <w:b/>
        </w:rPr>
        <w:t>.</w:t>
      </w:r>
    </w:p>
    <w:p w:rsidR="005677CD" w:rsidRPr="00EB03F4" w:rsidRDefault="005677CD" w:rsidP="00F12B71">
      <w:pPr>
        <w:pStyle w:val="LabStepLevel2Numbered"/>
      </w:pPr>
      <w:r>
        <w:t xml:space="preserve">In the Ribbon, click the </w:t>
      </w:r>
      <w:r w:rsidRPr="000F76B2">
        <w:rPr>
          <w:b/>
        </w:rPr>
        <w:t>Documents</w:t>
      </w:r>
      <w:r>
        <w:t xml:space="preserve"> tab </w:t>
      </w:r>
      <w:r w:rsidR="00777806">
        <w:t xml:space="preserve">in the ribbon </w:t>
      </w:r>
      <w:r>
        <w:t xml:space="preserve">and click </w:t>
      </w:r>
      <w:r w:rsidRPr="000F76B2">
        <w:rPr>
          <w:b/>
        </w:rPr>
        <w:t>New Document</w:t>
      </w:r>
      <w:r w:rsidR="004449D4">
        <w:t>.</w:t>
      </w:r>
    </w:p>
    <w:p w:rsidR="005677CD" w:rsidRPr="00EB03F4" w:rsidRDefault="005677CD" w:rsidP="00F12B71">
      <w:pPr>
        <w:pStyle w:val="LabStepLevel2Numbered"/>
      </w:pPr>
      <w:r>
        <w:t xml:space="preserve">For </w:t>
      </w:r>
      <w:r w:rsidRPr="008B4D1B">
        <w:rPr>
          <w:b/>
        </w:rPr>
        <w:t>Title:</w:t>
      </w:r>
      <w:r>
        <w:t xml:space="preserve"> type </w:t>
      </w:r>
      <w:r w:rsidR="00F12B71" w:rsidRPr="000F76B2">
        <w:rPr>
          <w:b/>
        </w:rPr>
        <w:t xml:space="preserve">Wingtip Intranet </w:t>
      </w:r>
      <w:r w:rsidRPr="000F76B2">
        <w:rPr>
          <w:b/>
        </w:rPr>
        <w:t>Search</w:t>
      </w:r>
      <w:r w:rsidR="004449D4">
        <w:rPr>
          <w:b/>
        </w:rPr>
        <w:t>.</w:t>
      </w:r>
    </w:p>
    <w:p w:rsidR="005677CD" w:rsidRPr="00EB03F4" w:rsidRDefault="005677CD" w:rsidP="00F12B71">
      <w:pPr>
        <w:pStyle w:val="LabStepLevel2Numbered"/>
      </w:pPr>
      <w:r>
        <w:t xml:space="preserve">For the </w:t>
      </w:r>
      <w:r w:rsidRPr="008B4D1B">
        <w:rPr>
          <w:b/>
        </w:rPr>
        <w:t>URL Name:</w:t>
      </w:r>
      <w:r>
        <w:t xml:space="preserve"> type </w:t>
      </w:r>
      <w:proofErr w:type="spellStart"/>
      <w:r w:rsidR="00F12B71" w:rsidRPr="008B4D1B">
        <w:rPr>
          <w:rStyle w:val="InlindeCode"/>
        </w:rPr>
        <w:t>wi_</w:t>
      </w:r>
      <w:r w:rsidRPr="008B4D1B">
        <w:rPr>
          <w:rStyle w:val="InlindeCode"/>
        </w:rPr>
        <w:t>search</w:t>
      </w:r>
      <w:proofErr w:type="spellEnd"/>
      <w:r w:rsidR="004449D4">
        <w:rPr>
          <w:b/>
        </w:rPr>
        <w:t>.</w:t>
      </w:r>
    </w:p>
    <w:p w:rsidR="00A6779B" w:rsidRPr="00A6779B" w:rsidRDefault="005677CD" w:rsidP="00F12B71">
      <w:pPr>
        <w:pStyle w:val="LabStepLevel2Numbered"/>
      </w:pPr>
      <w:r>
        <w:t xml:space="preserve">For the Page Layout, select </w:t>
      </w:r>
      <w:r w:rsidRPr="00A6779B">
        <w:rPr>
          <w:b/>
        </w:rPr>
        <w:t>(Welcome Page) Search box</w:t>
      </w:r>
      <w:r w:rsidR="004449D4">
        <w:rPr>
          <w:b/>
        </w:rPr>
        <w:t>.</w:t>
      </w:r>
    </w:p>
    <w:p w:rsidR="005677CD" w:rsidRPr="0081400F" w:rsidRDefault="00A6779B" w:rsidP="00F12B71">
      <w:pPr>
        <w:pStyle w:val="LabStepLevel2Numbered"/>
      </w:pPr>
      <w:r w:rsidRPr="00A6779B">
        <w:t xml:space="preserve">Click the </w:t>
      </w:r>
      <w:r w:rsidRPr="00A6779B">
        <w:rPr>
          <w:b/>
        </w:rPr>
        <w:t>Create</w:t>
      </w:r>
      <w:r w:rsidRPr="00A6779B">
        <w:t xml:space="preserve"> button</w:t>
      </w:r>
      <w:r w:rsidR="004449D4">
        <w:t>.</w:t>
      </w:r>
    </w:p>
    <w:p w:rsidR="005677CD" w:rsidRDefault="005677CD" w:rsidP="00F12B71">
      <w:pPr>
        <w:pStyle w:val="LabStepNumbered"/>
      </w:pPr>
      <w:r>
        <w:t xml:space="preserve">Create </w:t>
      </w:r>
      <w:r w:rsidR="008B4D1B">
        <w:t>a</w:t>
      </w:r>
      <w:r>
        <w:t xml:space="preserve"> </w:t>
      </w:r>
      <w:r w:rsidR="008C6CF9">
        <w:t>Wingtip Intranet</w:t>
      </w:r>
      <w:r w:rsidR="00F12B71">
        <w:t xml:space="preserve"> </w:t>
      </w:r>
      <w:r w:rsidR="008C6CF9">
        <w:t>Search t</w:t>
      </w:r>
      <w:r>
        <w:t>ab on the Search Center page</w:t>
      </w:r>
      <w:r w:rsidR="004449D4">
        <w:t>.</w:t>
      </w:r>
    </w:p>
    <w:p w:rsidR="005677CD" w:rsidRDefault="005677CD" w:rsidP="004A05A0">
      <w:pPr>
        <w:pStyle w:val="LabStepLevel2Numbered"/>
        <w:numPr>
          <w:ilvl w:val="0"/>
          <w:numId w:val="23"/>
        </w:numPr>
      </w:pPr>
      <w:r>
        <w:t xml:space="preserve">Click </w:t>
      </w:r>
      <w:r w:rsidRPr="00A6779B">
        <w:rPr>
          <w:b/>
        </w:rPr>
        <w:t>Search Center</w:t>
      </w:r>
      <w:r>
        <w:t xml:space="preserve"> in the top navigation to return to the Search Center home</w:t>
      </w:r>
      <w:r w:rsidR="004449D4">
        <w:t>.</w:t>
      </w:r>
    </w:p>
    <w:p w:rsidR="005677CD" w:rsidRDefault="005677CD" w:rsidP="004A05A0">
      <w:pPr>
        <w:pStyle w:val="LabStepLevel2Numbered"/>
        <w:numPr>
          <w:ilvl w:val="0"/>
          <w:numId w:val="23"/>
        </w:numPr>
      </w:pPr>
      <w:r>
        <w:t xml:space="preserve">Click </w:t>
      </w:r>
      <w:r w:rsidRPr="00F12B71">
        <w:rPr>
          <w:b/>
        </w:rPr>
        <w:t xml:space="preserve">Site Actions </w:t>
      </w:r>
      <w:r w:rsidR="008B4D1B">
        <w:rPr>
          <w:b/>
        </w:rPr>
        <w:t>»</w:t>
      </w:r>
      <w:r w:rsidRPr="00F12B71">
        <w:rPr>
          <w:b/>
        </w:rPr>
        <w:t xml:space="preserve"> Edit Page</w:t>
      </w:r>
      <w:r w:rsidR="004449D4">
        <w:t>.</w:t>
      </w:r>
    </w:p>
    <w:p w:rsidR="00F12B71" w:rsidRDefault="005677CD" w:rsidP="004A639E">
      <w:pPr>
        <w:pStyle w:val="LabStepLevel2Numbered"/>
      </w:pPr>
      <w:r>
        <w:t xml:space="preserve">Under the tabs, click the newly exposed option </w:t>
      </w:r>
      <w:r w:rsidRPr="00F12B71">
        <w:rPr>
          <w:b/>
        </w:rPr>
        <w:t>Add New Tab</w:t>
      </w:r>
      <w:r w:rsidR="00F12B71">
        <w:t>.</w:t>
      </w:r>
    </w:p>
    <w:p w:rsidR="005677CD" w:rsidRPr="004A5912" w:rsidRDefault="005677CD" w:rsidP="00F12B71">
      <w:pPr>
        <w:pStyle w:val="LabStepScreenshotLevel2"/>
      </w:pPr>
      <w:r>
        <w:drawing>
          <wp:inline distT="0" distB="0" distL="0" distR="0" wp14:anchorId="49E156C2" wp14:editId="64CA2345">
            <wp:extent cx="2036087" cy="555987"/>
            <wp:effectExtent l="19050" t="0" r="2263" b="0"/>
            <wp:docPr id="207"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cstate="print"/>
                    <a:srcRect/>
                    <a:stretch>
                      <a:fillRect/>
                    </a:stretch>
                  </pic:blipFill>
                  <pic:spPr bwMode="auto">
                    <a:xfrm>
                      <a:off x="0" y="0"/>
                      <a:ext cx="2037044" cy="556248"/>
                    </a:xfrm>
                    <a:prstGeom prst="rect">
                      <a:avLst/>
                    </a:prstGeom>
                    <a:noFill/>
                    <a:ln w="9525">
                      <a:noFill/>
                      <a:miter lim="800000"/>
                      <a:headEnd/>
                      <a:tailEnd/>
                    </a:ln>
                  </pic:spPr>
                </pic:pic>
              </a:graphicData>
            </a:graphic>
          </wp:inline>
        </w:drawing>
      </w:r>
    </w:p>
    <w:p w:rsidR="005677CD" w:rsidRDefault="005677CD" w:rsidP="004A05A0">
      <w:pPr>
        <w:pStyle w:val="LabStepLevel2Numbered"/>
        <w:numPr>
          <w:ilvl w:val="0"/>
          <w:numId w:val="23"/>
        </w:numPr>
      </w:pPr>
      <w:r>
        <w:t xml:space="preserve">For the Tab Name, enter </w:t>
      </w:r>
      <w:r w:rsidR="008C6CF9">
        <w:rPr>
          <w:b/>
        </w:rPr>
        <w:t>Wingtip Intranet</w:t>
      </w:r>
      <w:r w:rsidR="00F12B71">
        <w:rPr>
          <w:b/>
        </w:rPr>
        <w:t xml:space="preserve"> </w:t>
      </w:r>
      <w:r w:rsidRPr="00F12B71">
        <w:rPr>
          <w:b/>
        </w:rPr>
        <w:t>Search</w:t>
      </w:r>
      <w:r w:rsidR="004449D4">
        <w:rPr>
          <w:b/>
        </w:rPr>
        <w:t>.</w:t>
      </w:r>
    </w:p>
    <w:p w:rsidR="005677CD" w:rsidRDefault="005677CD" w:rsidP="004A05A0">
      <w:pPr>
        <w:pStyle w:val="LabStepLevel2Numbered"/>
        <w:numPr>
          <w:ilvl w:val="0"/>
          <w:numId w:val="23"/>
        </w:numPr>
      </w:pPr>
      <w:r>
        <w:t xml:space="preserve">For Page, type </w:t>
      </w:r>
      <w:r w:rsidR="00F12B71">
        <w:rPr>
          <w:b/>
        </w:rPr>
        <w:t>wi_</w:t>
      </w:r>
      <w:r w:rsidRPr="00F12B71">
        <w:rPr>
          <w:b/>
        </w:rPr>
        <w:t>search.aspx</w:t>
      </w:r>
      <w:r w:rsidR="004449D4">
        <w:rPr>
          <w:b/>
        </w:rPr>
        <w:t>.</w:t>
      </w:r>
    </w:p>
    <w:p w:rsidR="005677CD" w:rsidRDefault="005677CD" w:rsidP="004A05A0">
      <w:pPr>
        <w:pStyle w:val="LabStepLevel2Numbered"/>
        <w:numPr>
          <w:ilvl w:val="0"/>
          <w:numId w:val="23"/>
        </w:numPr>
      </w:pPr>
      <w:r>
        <w:t xml:space="preserve">In the Tooltip field, type </w:t>
      </w:r>
      <w:r w:rsidRPr="00F12B71">
        <w:rPr>
          <w:b/>
        </w:rPr>
        <w:t xml:space="preserve">Use this tab for searching </w:t>
      </w:r>
      <w:r w:rsidR="00DA2482">
        <w:rPr>
          <w:b/>
        </w:rPr>
        <w:t>Sales</w:t>
      </w:r>
      <w:r w:rsidR="00F17168">
        <w:rPr>
          <w:b/>
        </w:rPr>
        <w:t xml:space="preserve"> </w:t>
      </w:r>
      <w:r w:rsidRPr="00F12B71">
        <w:rPr>
          <w:b/>
        </w:rPr>
        <w:t>content.</w:t>
      </w:r>
    </w:p>
    <w:p w:rsidR="005677CD" w:rsidRPr="00A6779B" w:rsidRDefault="005677CD" w:rsidP="004A05A0">
      <w:pPr>
        <w:pStyle w:val="LabStepLevel2Numbered"/>
        <w:numPr>
          <w:ilvl w:val="0"/>
          <w:numId w:val="23"/>
        </w:numPr>
      </w:pPr>
      <w:r>
        <w:t xml:space="preserve">Click </w:t>
      </w:r>
      <w:r w:rsidRPr="00F12B71">
        <w:rPr>
          <w:b/>
        </w:rPr>
        <w:t>Save</w:t>
      </w:r>
      <w:r w:rsidR="004449D4">
        <w:rPr>
          <w:b/>
        </w:rPr>
        <w:t>.</w:t>
      </w:r>
    </w:p>
    <w:p w:rsidR="00A6779B" w:rsidRDefault="00A6779B" w:rsidP="004A05A0">
      <w:pPr>
        <w:pStyle w:val="LabStepLevel2Numbered"/>
        <w:numPr>
          <w:ilvl w:val="0"/>
          <w:numId w:val="23"/>
        </w:numPr>
      </w:pPr>
      <w:r>
        <w:rPr>
          <w:b/>
        </w:rPr>
        <w:t>Refresh</w:t>
      </w:r>
      <w:r>
        <w:t xml:space="preserve"> the page and the </w:t>
      </w:r>
      <w:r w:rsidRPr="004A639E">
        <w:rPr>
          <w:b/>
        </w:rPr>
        <w:t>Wingtip Intranet Search</w:t>
      </w:r>
      <w:r>
        <w:t xml:space="preserve"> tab will show up</w:t>
      </w:r>
      <w:r w:rsidR="004449D4">
        <w:t>.</w:t>
      </w:r>
    </w:p>
    <w:p w:rsidR="002447DB" w:rsidRPr="00A6779B" w:rsidRDefault="002447DB" w:rsidP="002447DB">
      <w:pPr>
        <w:pStyle w:val="LabStepScreenshotLevel2"/>
      </w:pPr>
      <w:r w:rsidRPr="002447DB">
        <w:rPr>
          <w:rStyle w:val="LabStepScreenshotFrame"/>
        </w:rPr>
        <w:drawing>
          <wp:inline distT="0" distB="0" distL="0" distR="0" wp14:anchorId="39B80341" wp14:editId="6361B1BF">
            <wp:extent cx="5019048" cy="87619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19048" cy="876191"/>
                    </a:xfrm>
                    <a:prstGeom prst="rect">
                      <a:avLst/>
                    </a:prstGeom>
                  </pic:spPr>
                </pic:pic>
              </a:graphicData>
            </a:graphic>
          </wp:inline>
        </w:drawing>
      </w:r>
    </w:p>
    <w:p w:rsidR="005677CD" w:rsidRDefault="005677CD" w:rsidP="00F17168">
      <w:pPr>
        <w:pStyle w:val="LabStepNumbered"/>
      </w:pPr>
      <w:r>
        <w:t xml:space="preserve">Create </w:t>
      </w:r>
      <w:r w:rsidR="004A639E">
        <w:t>a</w:t>
      </w:r>
      <w:r>
        <w:t xml:space="preserve"> </w:t>
      </w:r>
      <w:r w:rsidR="002373E2">
        <w:t xml:space="preserve">Wingtip Intranet </w:t>
      </w:r>
      <w:r>
        <w:t>Results Page</w:t>
      </w:r>
      <w:r w:rsidR="004449D4">
        <w:t>.</w:t>
      </w:r>
    </w:p>
    <w:p w:rsidR="005677CD" w:rsidRPr="00EB03F4" w:rsidRDefault="005677CD" w:rsidP="004A05A0">
      <w:pPr>
        <w:pStyle w:val="LabStepLevel2Numbered"/>
        <w:numPr>
          <w:ilvl w:val="0"/>
          <w:numId w:val="24"/>
        </w:numPr>
      </w:pPr>
      <w:r>
        <w:t xml:space="preserve">Click </w:t>
      </w:r>
      <w:r w:rsidRPr="0042754E">
        <w:rPr>
          <w:b/>
        </w:rPr>
        <w:t>Site Actions</w:t>
      </w:r>
      <w:r>
        <w:t xml:space="preserve"> </w:t>
      </w:r>
      <w:r w:rsidR="00091F0C">
        <w:t>»</w:t>
      </w:r>
      <w:r>
        <w:t xml:space="preserve"> </w:t>
      </w:r>
      <w:r w:rsidRPr="0042754E">
        <w:rPr>
          <w:b/>
        </w:rPr>
        <w:t>View All Site Content</w:t>
      </w:r>
      <w:r w:rsidR="00F17168">
        <w:t>.</w:t>
      </w:r>
    </w:p>
    <w:p w:rsidR="005677CD" w:rsidRPr="00EB03F4" w:rsidRDefault="005677CD" w:rsidP="00F17168">
      <w:pPr>
        <w:pStyle w:val="LabStepLevel2Numbered"/>
      </w:pPr>
      <w:r>
        <w:t xml:space="preserve">Click </w:t>
      </w:r>
      <w:r w:rsidRPr="0042754E">
        <w:rPr>
          <w:b/>
        </w:rPr>
        <w:t>Pages</w:t>
      </w:r>
      <w:r w:rsidR="00F17168">
        <w:t>.</w:t>
      </w:r>
    </w:p>
    <w:p w:rsidR="005677CD" w:rsidRPr="00EB03F4" w:rsidRDefault="005677CD" w:rsidP="00F17168">
      <w:pPr>
        <w:pStyle w:val="LabStepLevel2Numbered"/>
      </w:pPr>
      <w:r>
        <w:t xml:space="preserve">In the Ribbon, click the </w:t>
      </w:r>
      <w:r w:rsidRPr="0042754E">
        <w:rPr>
          <w:b/>
        </w:rPr>
        <w:t>Documents</w:t>
      </w:r>
      <w:r>
        <w:t xml:space="preserve"> tab and click </w:t>
      </w:r>
      <w:r w:rsidR="00F17168" w:rsidRPr="0042754E">
        <w:rPr>
          <w:b/>
        </w:rPr>
        <w:t>New Document</w:t>
      </w:r>
      <w:r w:rsidR="00F17168">
        <w:t>.</w:t>
      </w:r>
    </w:p>
    <w:p w:rsidR="005677CD" w:rsidRPr="00EB03F4" w:rsidRDefault="005677CD" w:rsidP="00F17168">
      <w:pPr>
        <w:pStyle w:val="LabStepLevel2Numbered"/>
      </w:pPr>
      <w:r>
        <w:t xml:space="preserve">For Title: type </w:t>
      </w:r>
      <w:r w:rsidR="00F17168" w:rsidRPr="0042754E">
        <w:rPr>
          <w:b/>
        </w:rPr>
        <w:t xml:space="preserve">Wingtip Intranet </w:t>
      </w:r>
      <w:r w:rsidR="0042754E">
        <w:rPr>
          <w:b/>
        </w:rPr>
        <w:t xml:space="preserve">Search </w:t>
      </w:r>
      <w:r w:rsidRPr="0042754E">
        <w:rPr>
          <w:b/>
        </w:rPr>
        <w:t>Results</w:t>
      </w:r>
      <w:r w:rsidR="004449D4">
        <w:rPr>
          <w:b/>
        </w:rPr>
        <w:t>.</w:t>
      </w:r>
    </w:p>
    <w:p w:rsidR="005677CD" w:rsidRPr="00EB03F4" w:rsidRDefault="005677CD" w:rsidP="00F17168">
      <w:pPr>
        <w:pStyle w:val="LabStepLevel2Numbered"/>
      </w:pPr>
      <w:r>
        <w:t xml:space="preserve">For the URL Name: type </w:t>
      </w:r>
      <w:proofErr w:type="spellStart"/>
      <w:r w:rsidR="00F17168" w:rsidRPr="0042754E">
        <w:rPr>
          <w:b/>
        </w:rPr>
        <w:t>wi_</w:t>
      </w:r>
      <w:r w:rsidRPr="0042754E">
        <w:rPr>
          <w:b/>
        </w:rPr>
        <w:t>results</w:t>
      </w:r>
      <w:proofErr w:type="spellEnd"/>
      <w:r w:rsidR="004449D4">
        <w:rPr>
          <w:b/>
        </w:rPr>
        <w:t>.</w:t>
      </w:r>
    </w:p>
    <w:p w:rsidR="0042754E" w:rsidRDefault="005677CD" w:rsidP="00F17168">
      <w:pPr>
        <w:pStyle w:val="LabStepLevel2Numbered"/>
      </w:pPr>
      <w:r>
        <w:t xml:space="preserve">For the Page Layout, select </w:t>
      </w:r>
      <w:r w:rsidRPr="0042754E">
        <w:rPr>
          <w:b/>
        </w:rPr>
        <w:t>(Welcome Page) Search results</w:t>
      </w:r>
      <w:r w:rsidR="004449D4">
        <w:rPr>
          <w:b/>
        </w:rPr>
        <w:t>.</w:t>
      </w:r>
    </w:p>
    <w:p w:rsidR="005677CD" w:rsidRPr="00030B1D" w:rsidRDefault="005677CD" w:rsidP="00F17168">
      <w:pPr>
        <w:pStyle w:val="LabStepLevel2Numbered"/>
      </w:pPr>
      <w:r>
        <w:t xml:space="preserve">Click </w:t>
      </w:r>
      <w:r w:rsidRPr="0042754E">
        <w:rPr>
          <w:b/>
        </w:rPr>
        <w:t>Create</w:t>
      </w:r>
      <w:r w:rsidR="004449D4">
        <w:rPr>
          <w:b/>
        </w:rPr>
        <w:t>.</w:t>
      </w:r>
    </w:p>
    <w:p w:rsidR="005677CD" w:rsidRDefault="005677CD" w:rsidP="00F17168">
      <w:pPr>
        <w:pStyle w:val="LabStepNumbered"/>
      </w:pPr>
      <w:bookmarkStart w:id="3" w:name="_Toc250537400"/>
      <w:r>
        <w:t xml:space="preserve">Set the </w:t>
      </w:r>
      <w:r w:rsidR="002373E2">
        <w:t xml:space="preserve">Wingtip Intranet </w:t>
      </w:r>
      <w:r>
        <w:t xml:space="preserve">Search Page to use the </w:t>
      </w:r>
      <w:r w:rsidR="002373E2">
        <w:t>new r</w:t>
      </w:r>
      <w:r>
        <w:t>esults page for displaying search results</w:t>
      </w:r>
      <w:r w:rsidR="004449D4">
        <w:t>.</w:t>
      </w:r>
    </w:p>
    <w:p w:rsidR="005677CD" w:rsidRDefault="005677CD" w:rsidP="00E3617D">
      <w:pPr>
        <w:pStyle w:val="LabStepLevel2Numbered"/>
        <w:numPr>
          <w:ilvl w:val="0"/>
          <w:numId w:val="41"/>
        </w:numPr>
      </w:pPr>
      <w:r>
        <w:t xml:space="preserve">Click the </w:t>
      </w:r>
      <w:r w:rsidR="008C6CF9" w:rsidRPr="00162F15">
        <w:rPr>
          <w:b/>
        </w:rPr>
        <w:t>Search</w:t>
      </w:r>
      <w:r w:rsidR="002373E2" w:rsidRPr="00162F15">
        <w:rPr>
          <w:b/>
        </w:rPr>
        <w:t xml:space="preserve"> </w:t>
      </w:r>
      <w:r w:rsidRPr="00162F15">
        <w:rPr>
          <w:b/>
        </w:rPr>
        <w:t xml:space="preserve">Center </w:t>
      </w:r>
      <w:r w:rsidR="002120EA">
        <w:t>in the top navigation to return to the Search Center home</w:t>
      </w:r>
      <w:r w:rsidR="004449D4">
        <w:t>.</w:t>
      </w:r>
    </w:p>
    <w:p w:rsidR="005677CD" w:rsidRDefault="005677CD" w:rsidP="00F17168">
      <w:pPr>
        <w:pStyle w:val="LabStepLevel2Numbered"/>
      </w:pPr>
      <w:r>
        <w:t xml:space="preserve">Click the </w:t>
      </w:r>
      <w:r w:rsidR="008C6CF9">
        <w:rPr>
          <w:b/>
        </w:rPr>
        <w:t>Wingtip Intranet</w:t>
      </w:r>
      <w:r w:rsidR="00C1075C" w:rsidRPr="0042754E">
        <w:rPr>
          <w:b/>
        </w:rPr>
        <w:t xml:space="preserve"> </w:t>
      </w:r>
      <w:r>
        <w:rPr>
          <w:b/>
        </w:rPr>
        <w:t xml:space="preserve">Search </w:t>
      </w:r>
      <w:r>
        <w:t>tab</w:t>
      </w:r>
      <w:r w:rsidR="004449D4">
        <w:t>.</w:t>
      </w:r>
    </w:p>
    <w:p w:rsidR="005677CD" w:rsidRDefault="005677CD" w:rsidP="00F17168">
      <w:pPr>
        <w:pStyle w:val="LabStepLevel2Numbered"/>
      </w:pPr>
      <w:r>
        <w:t xml:space="preserve">Click </w:t>
      </w:r>
      <w:r>
        <w:rPr>
          <w:b/>
        </w:rPr>
        <w:t xml:space="preserve">Site Actions </w:t>
      </w:r>
      <w:r w:rsidR="002120EA">
        <w:rPr>
          <w:b/>
        </w:rPr>
        <w:t>»</w:t>
      </w:r>
      <w:r>
        <w:rPr>
          <w:b/>
        </w:rPr>
        <w:t xml:space="preserve"> Edit Page</w:t>
      </w:r>
      <w:r w:rsidR="004449D4">
        <w:rPr>
          <w:b/>
        </w:rPr>
        <w:t>.</w:t>
      </w:r>
    </w:p>
    <w:p w:rsidR="00F17168" w:rsidRPr="00F17168" w:rsidRDefault="005677CD" w:rsidP="00F17168">
      <w:pPr>
        <w:pStyle w:val="LabStepLevel2Numbered"/>
      </w:pPr>
      <w:r>
        <w:t xml:space="preserve">Click the </w:t>
      </w:r>
      <w:r w:rsidRPr="002120EA">
        <w:t>dropdown arrow</w:t>
      </w:r>
      <w:r>
        <w:t xml:space="preserve"> for the </w:t>
      </w:r>
      <w:r w:rsidRPr="002120EA">
        <w:rPr>
          <w:b/>
        </w:rPr>
        <w:t>Search Box</w:t>
      </w:r>
      <w:r>
        <w:t xml:space="preserve"> </w:t>
      </w:r>
      <w:r w:rsidR="002120EA">
        <w:t>W</w:t>
      </w:r>
      <w:r>
        <w:t xml:space="preserve">eb </w:t>
      </w:r>
      <w:r w:rsidR="002120EA">
        <w:t>P</w:t>
      </w:r>
      <w:r>
        <w:t xml:space="preserve">art and select </w:t>
      </w:r>
      <w:r>
        <w:rPr>
          <w:b/>
        </w:rPr>
        <w:t xml:space="preserve">Edit </w:t>
      </w:r>
      <w:r w:rsidR="004449D4">
        <w:rPr>
          <w:b/>
        </w:rPr>
        <w:t>Web Part.</w:t>
      </w:r>
    </w:p>
    <w:p w:rsidR="005677CD" w:rsidRPr="00001EEB" w:rsidRDefault="005677CD" w:rsidP="00F17168">
      <w:pPr>
        <w:pStyle w:val="LabStepScreenshotLevel2"/>
      </w:pPr>
      <w:r w:rsidRPr="00F17168">
        <w:rPr>
          <w:rStyle w:val="LabStepScreenshotFrame"/>
        </w:rPr>
        <w:drawing>
          <wp:inline distT="0" distB="0" distL="0" distR="0" wp14:anchorId="35ECE420" wp14:editId="5BF85D24">
            <wp:extent cx="4356340" cy="1014118"/>
            <wp:effectExtent l="0" t="0" r="6350" b="0"/>
            <wp:docPr id="213"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7" cstate="print"/>
                    <a:srcRect/>
                    <a:stretch>
                      <a:fillRect/>
                    </a:stretch>
                  </pic:blipFill>
                  <pic:spPr bwMode="auto">
                    <a:xfrm>
                      <a:off x="0" y="0"/>
                      <a:ext cx="4376411" cy="1018790"/>
                    </a:xfrm>
                    <a:prstGeom prst="rect">
                      <a:avLst/>
                    </a:prstGeom>
                    <a:noFill/>
                    <a:ln w="9525">
                      <a:noFill/>
                      <a:miter lim="800000"/>
                      <a:headEnd/>
                      <a:tailEnd/>
                    </a:ln>
                  </pic:spPr>
                </pic:pic>
              </a:graphicData>
            </a:graphic>
          </wp:inline>
        </w:drawing>
      </w:r>
    </w:p>
    <w:p w:rsidR="00F17168" w:rsidRDefault="005677CD" w:rsidP="00F17168">
      <w:pPr>
        <w:pStyle w:val="LabStepLevel2Numbered"/>
      </w:pPr>
      <w:r>
        <w:t xml:space="preserve">Scroll up and expand the </w:t>
      </w:r>
      <w:r>
        <w:rPr>
          <w:b/>
        </w:rPr>
        <w:t xml:space="preserve">Miscellaneous </w:t>
      </w:r>
      <w:r>
        <w:t>section in the tool pane at the right</w:t>
      </w:r>
      <w:r w:rsidR="00F17168">
        <w:t>.</w:t>
      </w:r>
    </w:p>
    <w:p w:rsidR="005677CD" w:rsidRDefault="00705BEB" w:rsidP="00F17168">
      <w:pPr>
        <w:pStyle w:val="LabStepScreenshotLevel2"/>
      </w:pPr>
      <w:r>
        <w:lastRenderedPageBreak/>
        <w:drawing>
          <wp:inline distT="0" distB="0" distL="0" distR="0" wp14:anchorId="621A0CC9" wp14:editId="1C696BA4">
            <wp:extent cx="1596890" cy="343331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597519" cy="3434667"/>
                    </a:xfrm>
                    <a:prstGeom prst="rect">
                      <a:avLst/>
                    </a:prstGeom>
                  </pic:spPr>
                </pic:pic>
              </a:graphicData>
            </a:graphic>
          </wp:inline>
        </w:drawing>
      </w:r>
    </w:p>
    <w:p w:rsidR="005677CD" w:rsidRPr="00505ABB" w:rsidRDefault="005677CD" w:rsidP="00F17168">
      <w:pPr>
        <w:pStyle w:val="LabStepLevel2Numbered"/>
      </w:pPr>
      <w:r>
        <w:t xml:space="preserve">Find the </w:t>
      </w:r>
      <w:r w:rsidRPr="002120EA">
        <w:rPr>
          <w:b/>
        </w:rPr>
        <w:t>Target search results page URL</w:t>
      </w:r>
      <w:r>
        <w:t xml:space="preserve"> field and type in </w:t>
      </w:r>
      <w:r w:rsidR="00C1075C">
        <w:rPr>
          <w:b/>
        </w:rPr>
        <w:t>wi_</w:t>
      </w:r>
      <w:r>
        <w:rPr>
          <w:b/>
        </w:rPr>
        <w:t>results.aspx</w:t>
      </w:r>
      <w:r w:rsidR="004449D4">
        <w:rPr>
          <w:b/>
        </w:rPr>
        <w:t>.</w:t>
      </w:r>
    </w:p>
    <w:p w:rsidR="005677CD" w:rsidRDefault="005677CD" w:rsidP="00F17168">
      <w:pPr>
        <w:pStyle w:val="LabStepLevel2Numbered"/>
      </w:pPr>
      <w:r>
        <w:t xml:space="preserve">Click </w:t>
      </w:r>
      <w:r>
        <w:rPr>
          <w:b/>
        </w:rPr>
        <w:t>OK</w:t>
      </w:r>
      <w:r w:rsidR="004449D4">
        <w:rPr>
          <w:b/>
        </w:rPr>
        <w:t>.</w:t>
      </w:r>
    </w:p>
    <w:p w:rsidR="005677CD" w:rsidRDefault="002120EA" w:rsidP="00F17168">
      <w:pPr>
        <w:pStyle w:val="LabStepLevel2Numbered"/>
      </w:pPr>
      <w:r>
        <w:t>In the r</w:t>
      </w:r>
      <w:r w:rsidR="005677CD">
        <w:t xml:space="preserve">ibbon, click the </w:t>
      </w:r>
      <w:r w:rsidR="005677CD">
        <w:rPr>
          <w:b/>
        </w:rPr>
        <w:t xml:space="preserve">Publish </w:t>
      </w:r>
      <w:r w:rsidR="005677CD">
        <w:t xml:space="preserve">tab and click </w:t>
      </w:r>
      <w:r w:rsidR="005677CD">
        <w:rPr>
          <w:b/>
        </w:rPr>
        <w:t>Publish</w:t>
      </w:r>
      <w:r w:rsidR="004449D4">
        <w:rPr>
          <w:b/>
        </w:rPr>
        <w:t>.</w:t>
      </w:r>
    </w:p>
    <w:p w:rsidR="004A05A0" w:rsidRPr="004A05A0" w:rsidRDefault="005677CD" w:rsidP="00F17168">
      <w:pPr>
        <w:pStyle w:val="LabStepLevel2Numbered"/>
      </w:pPr>
      <w:r w:rsidRPr="004A05A0">
        <w:t xml:space="preserve">Click </w:t>
      </w:r>
      <w:r w:rsidRPr="004A05A0">
        <w:rPr>
          <w:b/>
        </w:rPr>
        <w:t>Continue</w:t>
      </w:r>
      <w:r w:rsidR="004449D4">
        <w:t>.</w:t>
      </w:r>
    </w:p>
    <w:p w:rsidR="005677CD" w:rsidRPr="000F76B2" w:rsidRDefault="005677CD" w:rsidP="00F17168">
      <w:pPr>
        <w:pStyle w:val="LabStepLevel2Numbered"/>
      </w:pPr>
      <w:r w:rsidRPr="004A05A0">
        <w:t xml:space="preserve">With the </w:t>
      </w:r>
      <w:r w:rsidR="00F17168" w:rsidRPr="004A05A0">
        <w:t xml:space="preserve">Wingtip Intranet </w:t>
      </w:r>
      <w:r w:rsidRPr="004A05A0">
        <w:t xml:space="preserve">Search tab selected, type </w:t>
      </w:r>
      <w:r w:rsidR="00F17168" w:rsidRPr="004A05A0">
        <w:rPr>
          <w:b/>
        </w:rPr>
        <w:t>Wingtip</w:t>
      </w:r>
      <w:r w:rsidR="00F17168" w:rsidRPr="000F76B2">
        <w:t xml:space="preserve"> </w:t>
      </w:r>
      <w:r w:rsidRPr="004A05A0">
        <w:t xml:space="preserve">and press </w:t>
      </w:r>
      <w:r w:rsidR="002120EA" w:rsidRPr="002120EA">
        <w:rPr>
          <w:rStyle w:val="InlindeCode"/>
        </w:rPr>
        <w:t>[Enter]</w:t>
      </w:r>
      <w:r w:rsidRPr="004A05A0">
        <w:t>.</w:t>
      </w:r>
      <w:r w:rsidR="00257835">
        <w:t xml:space="preserve"> </w:t>
      </w:r>
      <w:r w:rsidRPr="004A05A0">
        <w:t xml:space="preserve">The results from the </w:t>
      </w:r>
      <w:r w:rsidR="00F17168" w:rsidRPr="004A05A0">
        <w:t xml:space="preserve">Wingtip Intranet </w:t>
      </w:r>
      <w:r w:rsidRPr="004A05A0">
        <w:t>Site will now show up on the Results page.</w:t>
      </w:r>
    </w:p>
    <w:p w:rsidR="005677CD" w:rsidRDefault="005677CD" w:rsidP="007323F8">
      <w:pPr>
        <w:pStyle w:val="Heading3"/>
      </w:pPr>
      <w:r>
        <w:t xml:space="preserve">Exercise </w:t>
      </w:r>
      <w:r w:rsidR="00BF2E47">
        <w:t>8</w:t>
      </w:r>
      <w:r>
        <w:t>:</w:t>
      </w:r>
      <w:r w:rsidR="00257835">
        <w:t xml:space="preserve"> </w:t>
      </w:r>
      <w:r>
        <w:t>Create a Crawl Rule</w:t>
      </w:r>
      <w:bookmarkEnd w:id="3"/>
    </w:p>
    <w:p w:rsidR="005677CD" w:rsidRDefault="00F17168" w:rsidP="00CB7516">
      <w:pPr>
        <w:pStyle w:val="LabExerciseText"/>
      </w:pPr>
      <w:r>
        <w:t>In this exercise you will create a new crawl rule so that sensitive content is not crawled and cannot be searched</w:t>
      </w:r>
      <w:r w:rsidR="005677CD">
        <w:t xml:space="preserve">. </w:t>
      </w:r>
    </w:p>
    <w:p w:rsidR="005677CD" w:rsidRDefault="005677CD" w:rsidP="004A05A0">
      <w:pPr>
        <w:pStyle w:val="LabStepNumbered"/>
        <w:numPr>
          <w:ilvl w:val="0"/>
          <w:numId w:val="25"/>
        </w:numPr>
      </w:pPr>
      <w:r>
        <w:t xml:space="preserve">Make a crawl rule to exclude the </w:t>
      </w:r>
      <w:r w:rsidR="00DA2482">
        <w:t>Marketing</w:t>
      </w:r>
      <w:r>
        <w:t xml:space="preserve"> site from search</w:t>
      </w:r>
      <w:r w:rsidR="00B33B94">
        <w:t>.</w:t>
      </w:r>
    </w:p>
    <w:p w:rsidR="005677CD" w:rsidRDefault="005677CD" w:rsidP="004A05A0">
      <w:pPr>
        <w:pStyle w:val="LabStepLevel2Numbered"/>
        <w:numPr>
          <w:ilvl w:val="0"/>
          <w:numId w:val="26"/>
        </w:numPr>
      </w:pPr>
      <w:r>
        <w:t xml:space="preserve">Switch back to the </w:t>
      </w:r>
      <w:r w:rsidR="00114797" w:rsidRPr="00114797">
        <w:rPr>
          <w:b/>
        </w:rPr>
        <w:t>SharePoint 2010</w:t>
      </w:r>
      <w:r w:rsidRPr="00114797">
        <w:rPr>
          <w:b/>
        </w:rPr>
        <w:t xml:space="preserve"> Central Administration</w:t>
      </w:r>
      <w:r w:rsidR="00114797">
        <w:t xml:space="preserve"> and return to the </w:t>
      </w:r>
      <w:r w:rsidR="00114797" w:rsidRPr="00114797">
        <w:rPr>
          <w:b/>
        </w:rPr>
        <w:t>Manage</w:t>
      </w:r>
      <w:r w:rsidR="00114797">
        <w:t xml:space="preserve"> page of the Search service application.</w:t>
      </w:r>
    </w:p>
    <w:p w:rsidR="005677CD" w:rsidRDefault="005677CD" w:rsidP="00F17168">
      <w:pPr>
        <w:pStyle w:val="LabStepLevel2Numbered"/>
      </w:pPr>
      <w:r>
        <w:t xml:space="preserve">In the </w:t>
      </w:r>
      <w:r w:rsidRPr="00BC5BCC">
        <w:rPr>
          <w:b/>
        </w:rPr>
        <w:t>Quick Launch</w:t>
      </w:r>
      <w:r>
        <w:t xml:space="preserve"> area, click </w:t>
      </w:r>
      <w:r>
        <w:rPr>
          <w:b/>
        </w:rPr>
        <w:t>Crawl Rules</w:t>
      </w:r>
      <w:r w:rsidR="00B33B94">
        <w:rPr>
          <w:b/>
        </w:rPr>
        <w:t>.</w:t>
      </w:r>
    </w:p>
    <w:p w:rsidR="00B33B94" w:rsidRPr="00B33B94" w:rsidRDefault="005677CD" w:rsidP="00F17168">
      <w:pPr>
        <w:pStyle w:val="LabStepLevel2Numbered"/>
      </w:pPr>
      <w:r>
        <w:t xml:space="preserve">The field above the big </w:t>
      </w:r>
      <w:r w:rsidRPr="00BC5BCC">
        <w:rPr>
          <w:b/>
        </w:rPr>
        <w:t>Test</w:t>
      </w:r>
      <w:r>
        <w:t xml:space="preserve"> button lets you check to see if any rules are in effect for a URL typed into the field, however, since we don’t have any rules yet, just click the link </w:t>
      </w:r>
      <w:r>
        <w:rPr>
          <w:b/>
        </w:rPr>
        <w:t>New Crawl Rule</w:t>
      </w:r>
      <w:r w:rsidR="00B33B94">
        <w:rPr>
          <w:b/>
        </w:rPr>
        <w:t>.</w:t>
      </w:r>
    </w:p>
    <w:p w:rsidR="005677CD" w:rsidRPr="005130E7" w:rsidRDefault="005677CD" w:rsidP="00B33B94">
      <w:pPr>
        <w:pStyle w:val="LabStepScreenshotLevel2"/>
      </w:pPr>
      <w:r w:rsidRPr="00B33B94">
        <w:rPr>
          <w:rStyle w:val="LabStepScreenshotFrame"/>
        </w:rPr>
        <w:drawing>
          <wp:inline distT="0" distB="0" distL="0" distR="0" wp14:anchorId="13532648" wp14:editId="77F0585E">
            <wp:extent cx="2580306" cy="1158844"/>
            <wp:effectExtent l="19050" t="0" r="0" b="0"/>
            <wp:docPr id="19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cstate="print"/>
                    <a:srcRect/>
                    <a:stretch>
                      <a:fillRect/>
                    </a:stretch>
                  </pic:blipFill>
                  <pic:spPr bwMode="auto">
                    <a:xfrm>
                      <a:off x="0" y="0"/>
                      <a:ext cx="2580853" cy="1159090"/>
                    </a:xfrm>
                    <a:prstGeom prst="rect">
                      <a:avLst/>
                    </a:prstGeom>
                    <a:noFill/>
                    <a:ln w="9525">
                      <a:noFill/>
                      <a:miter lim="800000"/>
                      <a:headEnd/>
                      <a:tailEnd/>
                    </a:ln>
                  </pic:spPr>
                </pic:pic>
              </a:graphicData>
            </a:graphic>
          </wp:inline>
        </w:drawing>
      </w:r>
    </w:p>
    <w:p w:rsidR="005677CD" w:rsidRPr="00295345" w:rsidRDefault="005677CD" w:rsidP="00F17168">
      <w:pPr>
        <w:pStyle w:val="LabStepLevel2Numbered"/>
      </w:pPr>
      <w:r>
        <w:t xml:space="preserve">In the </w:t>
      </w:r>
      <w:r w:rsidRPr="00114797">
        <w:rPr>
          <w:b/>
        </w:rPr>
        <w:t>Path:</w:t>
      </w:r>
      <w:r>
        <w:t xml:space="preserve"> </w:t>
      </w:r>
      <w:r w:rsidR="00114797">
        <w:t>text box</w:t>
      </w:r>
      <w:r>
        <w:t xml:space="preserve">, type the URL of the </w:t>
      </w:r>
      <w:r w:rsidR="008C6CF9">
        <w:t>Marketing</w:t>
      </w:r>
      <w:r>
        <w:t xml:space="preserve"> site, </w:t>
      </w:r>
      <w:r w:rsidR="008C6CF9">
        <w:t xml:space="preserve">which is </w:t>
      </w:r>
      <w:r w:rsidRPr="00BC5BCC">
        <w:rPr>
          <w:rStyle w:val="InlindeCode"/>
        </w:rPr>
        <w:t>http://</w:t>
      </w:r>
      <w:r w:rsidR="00F17168" w:rsidRPr="00BC5BCC">
        <w:rPr>
          <w:rStyle w:val="InlindeCode"/>
        </w:rPr>
        <w:t>intranet</w:t>
      </w:r>
      <w:r w:rsidRPr="00BC5BCC">
        <w:rPr>
          <w:rStyle w:val="InlindeCode"/>
        </w:rPr>
        <w:t>.wingtip.com/</w:t>
      </w:r>
      <w:r w:rsidR="00F17168" w:rsidRPr="00BC5BCC">
        <w:rPr>
          <w:rStyle w:val="InlindeCode"/>
        </w:rPr>
        <w:t>sites</w:t>
      </w:r>
      <w:r w:rsidRPr="00BC5BCC">
        <w:rPr>
          <w:rStyle w:val="InlindeCode"/>
        </w:rPr>
        <w:t>/</w:t>
      </w:r>
      <w:r w:rsidR="008C6CF9" w:rsidRPr="00BC5BCC">
        <w:rPr>
          <w:rStyle w:val="InlindeCode"/>
        </w:rPr>
        <w:t>marketing</w:t>
      </w:r>
      <w:r w:rsidR="00BC5BCC">
        <w:rPr>
          <w:rStyle w:val="InlindeCode"/>
        </w:rPr>
        <w:t>.</w:t>
      </w:r>
    </w:p>
    <w:p w:rsidR="00B33B94" w:rsidRDefault="005677CD" w:rsidP="00F17168">
      <w:pPr>
        <w:pStyle w:val="LabStepLevel2Numbered"/>
      </w:pPr>
      <w:r>
        <w:t xml:space="preserve">Make sure that the option to </w:t>
      </w:r>
      <w:r>
        <w:rPr>
          <w:b/>
        </w:rPr>
        <w:t>Exclude all items in this path</w:t>
      </w:r>
      <w:r>
        <w:t xml:space="preserve"> is selected</w:t>
      </w:r>
      <w:r w:rsidR="00114797">
        <w:t>.</w:t>
      </w:r>
    </w:p>
    <w:p w:rsidR="005677CD" w:rsidRDefault="008C6CF9" w:rsidP="00B33B94">
      <w:pPr>
        <w:pStyle w:val="LabStepScreenshotLevel2"/>
      </w:pPr>
      <w:r w:rsidRPr="00B33B94">
        <w:rPr>
          <w:rStyle w:val="LabStepScreenshotFrame"/>
        </w:rPr>
        <w:lastRenderedPageBreak/>
        <w:drawing>
          <wp:inline distT="0" distB="0" distL="0" distR="0" wp14:anchorId="5A7B0189" wp14:editId="3BF6DA7C">
            <wp:extent cx="3692106" cy="190993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95588" cy="1911732"/>
                    </a:xfrm>
                    <a:prstGeom prst="rect">
                      <a:avLst/>
                    </a:prstGeom>
                    <a:noFill/>
                    <a:ln>
                      <a:noFill/>
                    </a:ln>
                  </pic:spPr>
                </pic:pic>
              </a:graphicData>
            </a:graphic>
          </wp:inline>
        </w:drawing>
      </w:r>
    </w:p>
    <w:p w:rsidR="009648A3" w:rsidRPr="00BC5BCC" w:rsidRDefault="005677CD" w:rsidP="00F17168">
      <w:pPr>
        <w:pStyle w:val="LabStepLevel2Numbered"/>
      </w:pPr>
      <w:r>
        <w:t xml:space="preserve">Scroll down and click </w:t>
      </w:r>
      <w:r>
        <w:rPr>
          <w:b/>
        </w:rPr>
        <w:t>OK.</w:t>
      </w:r>
    </w:p>
    <w:p w:rsidR="00BC5BCC" w:rsidRDefault="00BC5BCC" w:rsidP="00CB7516">
      <w:pPr>
        <w:pStyle w:val="LabExerciseText"/>
      </w:pPr>
      <w:r>
        <w:t>In this exercise you created a new crawl rule.</w:t>
      </w:r>
    </w:p>
    <w:sectPr w:rsidR="00BC5BCC" w:rsidSect="00951232">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B9F" w:rsidRDefault="00C60B9F" w:rsidP="002754DA">
      <w:pPr>
        <w:spacing w:before="0" w:after="0"/>
      </w:pPr>
      <w:r>
        <w:separator/>
      </w:r>
    </w:p>
    <w:p w:rsidR="00C60B9F" w:rsidRDefault="00C60B9F"/>
    <w:p w:rsidR="00C60B9F" w:rsidRDefault="00C60B9F"/>
    <w:p w:rsidR="00C60B9F" w:rsidRDefault="00C60B9F"/>
    <w:p w:rsidR="00C60B9F" w:rsidRDefault="00C60B9F"/>
    <w:p w:rsidR="00C60B9F" w:rsidRDefault="00C60B9F"/>
    <w:p w:rsidR="00C60B9F" w:rsidRDefault="00C60B9F"/>
  </w:endnote>
  <w:endnote w:type="continuationSeparator" w:id="0">
    <w:p w:rsidR="00C60B9F" w:rsidRDefault="00C60B9F" w:rsidP="002754DA">
      <w:pPr>
        <w:spacing w:before="0" w:after="0"/>
      </w:pPr>
      <w:r>
        <w:continuationSeparator/>
      </w:r>
    </w:p>
    <w:p w:rsidR="00C60B9F" w:rsidRDefault="00C60B9F"/>
    <w:p w:rsidR="00C60B9F" w:rsidRDefault="00C60B9F"/>
    <w:p w:rsidR="00C60B9F" w:rsidRDefault="00C60B9F"/>
    <w:p w:rsidR="00C60B9F" w:rsidRDefault="00C60B9F"/>
    <w:p w:rsidR="00C60B9F" w:rsidRDefault="00C60B9F"/>
    <w:p w:rsidR="00C60B9F" w:rsidRDefault="00C60B9F"/>
  </w:endnote>
  <w:endnote w:type="continuationNotice" w:id="1">
    <w:p w:rsidR="00C60B9F" w:rsidRDefault="00C60B9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B9F" w:rsidRDefault="00C60B9F" w:rsidP="002754DA">
      <w:pPr>
        <w:spacing w:before="0" w:after="0"/>
      </w:pPr>
      <w:r>
        <w:separator/>
      </w:r>
    </w:p>
    <w:p w:rsidR="00C60B9F" w:rsidRDefault="00C60B9F"/>
    <w:p w:rsidR="00C60B9F" w:rsidRDefault="00C60B9F"/>
    <w:p w:rsidR="00C60B9F" w:rsidRDefault="00C60B9F"/>
    <w:p w:rsidR="00C60B9F" w:rsidRDefault="00C60B9F"/>
    <w:p w:rsidR="00C60B9F" w:rsidRDefault="00C60B9F"/>
    <w:p w:rsidR="00C60B9F" w:rsidRDefault="00C60B9F"/>
  </w:footnote>
  <w:footnote w:type="continuationSeparator" w:id="0">
    <w:p w:rsidR="00C60B9F" w:rsidRDefault="00C60B9F" w:rsidP="002754DA">
      <w:pPr>
        <w:spacing w:before="0" w:after="0"/>
      </w:pPr>
      <w:r>
        <w:continuationSeparator/>
      </w:r>
    </w:p>
    <w:p w:rsidR="00C60B9F" w:rsidRDefault="00C60B9F"/>
    <w:p w:rsidR="00C60B9F" w:rsidRDefault="00C60B9F"/>
    <w:p w:rsidR="00C60B9F" w:rsidRDefault="00C60B9F"/>
    <w:p w:rsidR="00C60B9F" w:rsidRDefault="00C60B9F"/>
    <w:p w:rsidR="00C60B9F" w:rsidRDefault="00C60B9F"/>
    <w:p w:rsidR="00C60B9F" w:rsidRDefault="00C60B9F"/>
  </w:footnote>
  <w:footnote w:type="continuationNotice" w:id="1">
    <w:p w:rsidR="00C60B9F" w:rsidRDefault="00C60B9F">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6"/>
  </w:num>
  <w:num w:numId="2">
    <w:abstractNumId w:val="8"/>
  </w:num>
  <w:num w:numId="3">
    <w:abstractNumId w:val="7"/>
  </w:num>
  <w:num w:numId="4">
    <w:abstractNumId w:val="3"/>
  </w:num>
  <w:num w:numId="5">
    <w:abstractNumId w:val="1"/>
  </w:num>
  <w:num w:numId="6">
    <w:abstractNumId w:val="11"/>
  </w:num>
  <w:num w:numId="7">
    <w:abstractNumId w:val="1"/>
    <w:lvlOverride w:ilvl="0">
      <w:startOverride w:val="1"/>
    </w:lvlOverride>
  </w:num>
  <w:num w:numId="8">
    <w:abstractNumId w:val="7"/>
    <w:lvlOverride w:ilvl="0">
      <w:startOverride w:val="1"/>
    </w:lvlOverride>
  </w:num>
  <w:num w:numId="9">
    <w:abstractNumId w:val="1"/>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1"/>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1"/>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1"/>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1"/>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9"/>
  </w:num>
  <w:num w:numId="43">
    <w:abstractNumId w:val="4"/>
  </w:num>
  <w:num w:numId="44">
    <w:abstractNumId w:val="2"/>
  </w:num>
  <w:num w:numId="45">
    <w:abstractNumId w:val="5"/>
  </w:num>
  <w:num w:numId="46">
    <w:abstractNumId w:val="0"/>
  </w:num>
  <w:num w:numId="47">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25CF"/>
    <w:rsid w:val="00024303"/>
    <w:rsid w:val="000243F6"/>
    <w:rsid w:val="00030FBC"/>
    <w:rsid w:val="00044112"/>
    <w:rsid w:val="00046FD4"/>
    <w:rsid w:val="00051385"/>
    <w:rsid w:val="00063D96"/>
    <w:rsid w:val="00067820"/>
    <w:rsid w:val="00077D11"/>
    <w:rsid w:val="000808A8"/>
    <w:rsid w:val="00082C8E"/>
    <w:rsid w:val="00086158"/>
    <w:rsid w:val="00091624"/>
    <w:rsid w:val="00091F0C"/>
    <w:rsid w:val="0009276B"/>
    <w:rsid w:val="00097713"/>
    <w:rsid w:val="000A019A"/>
    <w:rsid w:val="000A06EB"/>
    <w:rsid w:val="000A0FB8"/>
    <w:rsid w:val="000A17D0"/>
    <w:rsid w:val="000A2963"/>
    <w:rsid w:val="000A2ED1"/>
    <w:rsid w:val="000A49BE"/>
    <w:rsid w:val="000A4D31"/>
    <w:rsid w:val="000A7F3B"/>
    <w:rsid w:val="000B4798"/>
    <w:rsid w:val="000B66FD"/>
    <w:rsid w:val="000C54C2"/>
    <w:rsid w:val="000D1CE4"/>
    <w:rsid w:val="000E4786"/>
    <w:rsid w:val="000E73F3"/>
    <w:rsid w:val="000F1824"/>
    <w:rsid w:val="000F23A7"/>
    <w:rsid w:val="000F32B0"/>
    <w:rsid w:val="000F3C5E"/>
    <w:rsid w:val="000F490D"/>
    <w:rsid w:val="000F76B2"/>
    <w:rsid w:val="000F771E"/>
    <w:rsid w:val="0010247F"/>
    <w:rsid w:val="00106711"/>
    <w:rsid w:val="0011020C"/>
    <w:rsid w:val="00110EC0"/>
    <w:rsid w:val="001128F7"/>
    <w:rsid w:val="00114797"/>
    <w:rsid w:val="00123729"/>
    <w:rsid w:val="00123A37"/>
    <w:rsid w:val="0012467B"/>
    <w:rsid w:val="00140317"/>
    <w:rsid w:val="00141688"/>
    <w:rsid w:val="001504E1"/>
    <w:rsid w:val="00151E41"/>
    <w:rsid w:val="0015579D"/>
    <w:rsid w:val="00162F15"/>
    <w:rsid w:val="0016348C"/>
    <w:rsid w:val="00163D64"/>
    <w:rsid w:val="001657A8"/>
    <w:rsid w:val="0016603A"/>
    <w:rsid w:val="00166BA8"/>
    <w:rsid w:val="001760F5"/>
    <w:rsid w:val="00183857"/>
    <w:rsid w:val="001846FE"/>
    <w:rsid w:val="0019249E"/>
    <w:rsid w:val="00195BAF"/>
    <w:rsid w:val="001969F7"/>
    <w:rsid w:val="001A178B"/>
    <w:rsid w:val="001A3C36"/>
    <w:rsid w:val="001A68FA"/>
    <w:rsid w:val="001B0FE2"/>
    <w:rsid w:val="001B176D"/>
    <w:rsid w:val="001B40D9"/>
    <w:rsid w:val="001B60FC"/>
    <w:rsid w:val="001C001A"/>
    <w:rsid w:val="001C2975"/>
    <w:rsid w:val="001C29DA"/>
    <w:rsid w:val="001C3C48"/>
    <w:rsid w:val="001C6B58"/>
    <w:rsid w:val="001E47F0"/>
    <w:rsid w:val="001E5536"/>
    <w:rsid w:val="001E5F0A"/>
    <w:rsid w:val="001E5FC6"/>
    <w:rsid w:val="001E73CB"/>
    <w:rsid w:val="001E7A4D"/>
    <w:rsid w:val="001F037E"/>
    <w:rsid w:val="00207F56"/>
    <w:rsid w:val="002120EA"/>
    <w:rsid w:val="00216298"/>
    <w:rsid w:val="00222659"/>
    <w:rsid w:val="002243BC"/>
    <w:rsid w:val="00226C32"/>
    <w:rsid w:val="00231D57"/>
    <w:rsid w:val="00232FA2"/>
    <w:rsid w:val="00234111"/>
    <w:rsid w:val="002373E2"/>
    <w:rsid w:val="002376C5"/>
    <w:rsid w:val="002413D2"/>
    <w:rsid w:val="00243A3C"/>
    <w:rsid w:val="002447DB"/>
    <w:rsid w:val="002457B6"/>
    <w:rsid w:val="00256CF6"/>
    <w:rsid w:val="00257835"/>
    <w:rsid w:val="00263CDA"/>
    <w:rsid w:val="002641F6"/>
    <w:rsid w:val="002646DD"/>
    <w:rsid w:val="00265968"/>
    <w:rsid w:val="00273F7D"/>
    <w:rsid w:val="002754DA"/>
    <w:rsid w:val="002820B9"/>
    <w:rsid w:val="00286AA7"/>
    <w:rsid w:val="002909DA"/>
    <w:rsid w:val="002914EA"/>
    <w:rsid w:val="002A2FC0"/>
    <w:rsid w:val="002A3604"/>
    <w:rsid w:val="002B5160"/>
    <w:rsid w:val="002B7BDA"/>
    <w:rsid w:val="002B7F71"/>
    <w:rsid w:val="002C5CBE"/>
    <w:rsid w:val="002D26A5"/>
    <w:rsid w:val="002D7F00"/>
    <w:rsid w:val="002E035E"/>
    <w:rsid w:val="002E259F"/>
    <w:rsid w:val="002E66B3"/>
    <w:rsid w:val="002F2154"/>
    <w:rsid w:val="002F2748"/>
    <w:rsid w:val="002F7849"/>
    <w:rsid w:val="003037D5"/>
    <w:rsid w:val="0030388D"/>
    <w:rsid w:val="00306430"/>
    <w:rsid w:val="00306D58"/>
    <w:rsid w:val="00307288"/>
    <w:rsid w:val="003145C0"/>
    <w:rsid w:val="0031741B"/>
    <w:rsid w:val="00333042"/>
    <w:rsid w:val="00334D48"/>
    <w:rsid w:val="00345534"/>
    <w:rsid w:val="00345A3F"/>
    <w:rsid w:val="00346CB5"/>
    <w:rsid w:val="00350493"/>
    <w:rsid w:val="003509B4"/>
    <w:rsid w:val="00353098"/>
    <w:rsid w:val="00355560"/>
    <w:rsid w:val="00361340"/>
    <w:rsid w:val="00364378"/>
    <w:rsid w:val="0036531B"/>
    <w:rsid w:val="00367C9B"/>
    <w:rsid w:val="003703FD"/>
    <w:rsid w:val="00376458"/>
    <w:rsid w:val="00393604"/>
    <w:rsid w:val="0039540E"/>
    <w:rsid w:val="00396BC2"/>
    <w:rsid w:val="003A3E8B"/>
    <w:rsid w:val="003A66E9"/>
    <w:rsid w:val="003A6A8C"/>
    <w:rsid w:val="003A6D85"/>
    <w:rsid w:val="003B1609"/>
    <w:rsid w:val="003B2E24"/>
    <w:rsid w:val="003B49A6"/>
    <w:rsid w:val="003B509E"/>
    <w:rsid w:val="003B6B6E"/>
    <w:rsid w:val="003C5FD1"/>
    <w:rsid w:val="003C6F9B"/>
    <w:rsid w:val="003D4A36"/>
    <w:rsid w:val="003D513A"/>
    <w:rsid w:val="003E3149"/>
    <w:rsid w:val="003E53A5"/>
    <w:rsid w:val="003E5414"/>
    <w:rsid w:val="003F2EDC"/>
    <w:rsid w:val="003F327E"/>
    <w:rsid w:val="00402BF1"/>
    <w:rsid w:val="0040424D"/>
    <w:rsid w:val="00406BAB"/>
    <w:rsid w:val="0041341A"/>
    <w:rsid w:val="00414108"/>
    <w:rsid w:val="004142B8"/>
    <w:rsid w:val="0041622F"/>
    <w:rsid w:val="00416416"/>
    <w:rsid w:val="00420D38"/>
    <w:rsid w:val="0042754E"/>
    <w:rsid w:val="00427A68"/>
    <w:rsid w:val="00432B75"/>
    <w:rsid w:val="004353B6"/>
    <w:rsid w:val="004449D4"/>
    <w:rsid w:val="00445241"/>
    <w:rsid w:val="00445F5C"/>
    <w:rsid w:val="00446B8D"/>
    <w:rsid w:val="004519F1"/>
    <w:rsid w:val="00452B37"/>
    <w:rsid w:val="00456244"/>
    <w:rsid w:val="00465899"/>
    <w:rsid w:val="00474499"/>
    <w:rsid w:val="00474799"/>
    <w:rsid w:val="00476C64"/>
    <w:rsid w:val="00481358"/>
    <w:rsid w:val="004838B2"/>
    <w:rsid w:val="004A05A0"/>
    <w:rsid w:val="004A11F4"/>
    <w:rsid w:val="004A639E"/>
    <w:rsid w:val="004A6ED6"/>
    <w:rsid w:val="004A7C45"/>
    <w:rsid w:val="004B75D9"/>
    <w:rsid w:val="004C5A1A"/>
    <w:rsid w:val="004C7D6E"/>
    <w:rsid w:val="004D309B"/>
    <w:rsid w:val="004D3A39"/>
    <w:rsid w:val="004E1CBF"/>
    <w:rsid w:val="004E3B42"/>
    <w:rsid w:val="004E45B9"/>
    <w:rsid w:val="004E462C"/>
    <w:rsid w:val="004E558D"/>
    <w:rsid w:val="004E77D2"/>
    <w:rsid w:val="004E7CDC"/>
    <w:rsid w:val="004F1E4C"/>
    <w:rsid w:val="004F54BD"/>
    <w:rsid w:val="004F73B1"/>
    <w:rsid w:val="00504620"/>
    <w:rsid w:val="0050658A"/>
    <w:rsid w:val="005065E6"/>
    <w:rsid w:val="0050746C"/>
    <w:rsid w:val="005106D7"/>
    <w:rsid w:val="00513EAD"/>
    <w:rsid w:val="0051400B"/>
    <w:rsid w:val="00514926"/>
    <w:rsid w:val="00515870"/>
    <w:rsid w:val="00515C63"/>
    <w:rsid w:val="00523071"/>
    <w:rsid w:val="0053462C"/>
    <w:rsid w:val="00536A2B"/>
    <w:rsid w:val="00536EA7"/>
    <w:rsid w:val="00537866"/>
    <w:rsid w:val="00540A9A"/>
    <w:rsid w:val="00544B38"/>
    <w:rsid w:val="0055173A"/>
    <w:rsid w:val="00551DFA"/>
    <w:rsid w:val="00560F81"/>
    <w:rsid w:val="00565442"/>
    <w:rsid w:val="005677CD"/>
    <w:rsid w:val="0057016A"/>
    <w:rsid w:val="005710D5"/>
    <w:rsid w:val="0057247C"/>
    <w:rsid w:val="00574574"/>
    <w:rsid w:val="00580480"/>
    <w:rsid w:val="00580D00"/>
    <w:rsid w:val="00587876"/>
    <w:rsid w:val="00595CA0"/>
    <w:rsid w:val="005A0E17"/>
    <w:rsid w:val="005A3A17"/>
    <w:rsid w:val="005A3E02"/>
    <w:rsid w:val="005A4563"/>
    <w:rsid w:val="005A68BB"/>
    <w:rsid w:val="005A6D5F"/>
    <w:rsid w:val="005A7278"/>
    <w:rsid w:val="005B6945"/>
    <w:rsid w:val="005B6F90"/>
    <w:rsid w:val="005C03B9"/>
    <w:rsid w:val="005C15AA"/>
    <w:rsid w:val="005C1BF8"/>
    <w:rsid w:val="005C7872"/>
    <w:rsid w:val="005D035F"/>
    <w:rsid w:val="005D1893"/>
    <w:rsid w:val="005D380A"/>
    <w:rsid w:val="005D3854"/>
    <w:rsid w:val="005D7516"/>
    <w:rsid w:val="005E054A"/>
    <w:rsid w:val="005E0D54"/>
    <w:rsid w:val="005E2DDA"/>
    <w:rsid w:val="005E79AF"/>
    <w:rsid w:val="005E7C2F"/>
    <w:rsid w:val="005F40DB"/>
    <w:rsid w:val="00602032"/>
    <w:rsid w:val="00603829"/>
    <w:rsid w:val="0060603B"/>
    <w:rsid w:val="00610403"/>
    <w:rsid w:val="00616305"/>
    <w:rsid w:val="006166D7"/>
    <w:rsid w:val="00620888"/>
    <w:rsid w:val="00621BF3"/>
    <w:rsid w:val="00624DEA"/>
    <w:rsid w:val="00625F0D"/>
    <w:rsid w:val="00626932"/>
    <w:rsid w:val="0062786F"/>
    <w:rsid w:val="006300C1"/>
    <w:rsid w:val="006316FA"/>
    <w:rsid w:val="00632520"/>
    <w:rsid w:val="0063362B"/>
    <w:rsid w:val="00643564"/>
    <w:rsid w:val="00646E68"/>
    <w:rsid w:val="00650ACD"/>
    <w:rsid w:val="00654F8F"/>
    <w:rsid w:val="006579B0"/>
    <w:rsid w:val="006579F2"/>
    <w:rsid w:val="0066042A"/>
    <w:rsid w:val="006649DB"/>
    <w:rsid w:val="00667328"/>
    <w:rsid w:val="00667B58"/>
    <w:rsid w:val="00675A90"/>
    <w:rsid w:val="0067766A"/>
    <w:rsid w:val="006838D5"/>
    <w:rsid w:val="006875EB"/>
    <w:rsid w:val="0069092F"/>
    <w:rsid w:val="006928F6"/>
    <w:rsid w:val="0069598A"/>
    <w:rsid w:val="006A020F"/>
    <w:rsid w:val="006A105B"/>
    <w:rsid w:val="006B07C3"/>
    <w:rsid w:val="006B25FA"/>
    <w:rsid w:val="006B6F43"/>
    <w:rsid w:val="006B7639"/>
    <w:rsid w:val="006C0157"/>
    <w:rsid w:val="006C5C78"/>
    <w:rsid w:val="006E463E"/>
    <w:rsid w:val="006E5188"/>
    <w:rsid w:val="006F13F6"/>
    <w:rsid w:val="006F3A94"/>
    <w:rsid w:val="006F64F9"/>
    <w:rsid w:val="0070089C"/>
    <w:rsid w:val="00705BEB"/>
    <w:rsid w:val="007073BC"/>
    <w:rsid w:val="00710324"/>
    <w:rsid w:val="007108D4"/>
    <w:rsid w:val="00711C05"/>
    <w:rsid w:val="00713668"/>
    <w:rsid w:val="0072592D"/>
    <w:rsid w:val="0072637B"/>
    <w:rsid w:val="0072738D"/>
    <w:rsid w:val="007323F8"/>
    <w:rsid w:val="00737FC8"/>
    <w:rsid w:val="00737FD5"/>
    <w:rsid w:val="00740261"/>
    <w:rsid w:val="00740358"/>
    <w:rsid w:val="00740E96"/>
    <w:rsid w:val="007442CF"/>
    <w:rsid w:val="007508E5"/>
    <w:rsid w:val="007546AF"/>
    <w:rsid w:val="00754B94"/>
    <w:rsid w:val="00754D76"/>
    <w:rsid w:val="0075652A"/>
    <w:rsid w:val="00756C10"/>
    <w:rsid w:val="007600AD"/>
    <w:rsid w:val="00760D95"/>
    <w:rsid w:val="0076162E"/>
    <w:rsid w:val="0077022F"/>
    <w:rsid w:val="00770735"/>
    <w:rsid w:val="00774C73"/>
    <w:rsid w:val="007770D5"/>
    <w:rsid w:val="00777806"/>
    <w:rsid w:val="00792AD0"/>
    <w:rsid w:val="007A1D5D"/>
    <w:rsid w:val="007A2E8C"/>
    <w:rsid w:val="007A3D0E"/>
    <w:rsid w:val="007A3F62"/>
    <w:rsid w:val="007A6FDB"/>
    <w:rsid w:val="007A7B3A"/>
    <w:rsid w:val="007B05A6"/>
    <w:rsid w:val="007B63AE"/>
    <w:rsid w:val="007B648F"/>
    <w:rsid w:val="007B6561"/>
    <w:rsid w:val="007E240B"/>
    <w:rsid w:val="007E6623"/>
    <w:rsid w:val="007F2CD4"/>
    <w:rsid w:val="0080252D"/>
    <w:rsid w:val="00812AF5"/>
    <w:rsid w:val="00826FF7"/>
    <w:rsid w:val="0082729D"/>
    <w:rsid w:val="0083029D"/>
    <w:rsid w:val="00830A82"/>
    <w:rsid w:val="00833190"/>
    <w:rsid w:val="00836460"/>
    <w:rsid w:val="00841F3B"/>
    <w:rsid w:val="00843462"/>
    <w:rsid w:val="00845FAD"/>
    <w:rsid w:val="00846322"/>
    <w:rsid w:val="00851A75"/>
    <w:rsid w:val="00851B56"/>
    <w:rsid w:val="00852A63"/>
    <w:rsid w:val="008530CC"/>
    <w:rsid w:val="00854CA2"/>
    <w:rsid w:val="00856645"/>
    <w:rsid w:val="00865AE4"/>
    <w:rsid w:val="0086681C"/>
    <w:rsid w:val="00867DB1"/>
    <w:rsid w:val="008743F8"/>
    <w:rsid w:val="00880606"/>
    <w:rsid w:val="008809C8"/>
    <w:rsid w:val="00884ABA"/>
    <w:rsid w:val="00893C82"/>
    <w:rsid w:val="008943B0"/>
    <w:rsid w:val="008A1B16"/>
    <w:rsid w:val="008A7318"/>
    <w:rsid w:val="008B4D1B"/>
    <w:rsid w:val="008B697B"/>
    <w:rsid w:val="008C1C05"/>
    <w:rsid w:val="008C4EB7"/>
    <w:rsid w:val="008C6CF9"/>
    <w:rsid w:val="008D054E"/>
    <w:rsid w:val="008D0899"/>
    <w:rsid w:val="008D261C"/>
    <w:rsid w:val="008D30B0"/>
    <w:rsid w:val="008D68E8"/>
    <w:rsid w:val="008D7F27"/>
    <w:rsid w:val="008E1CE8"/>
    <w:rsid w:val="008E3F36"/>
    <w:rsid w:val="00903B98"/>
    <w:rsid w:val="009052E5"/>
    <w:rsid w:val="009116A5"/>
    <w:rsid w:val="00915A59"/>
    <w:rsid w:val="0091656E"/>
    <w:rsid w:val="00921360"/>
    <w:rsid w:val="00922866"/>
    <w:rsid w:val="00925E86"/>
    <w:rsid w:val="0093035C"/>
    <w:rsid w:val="00931ABE"/>
    <w:rsid w:val="00933CA3"/>
    <w:rsid w:val="00941497"/>
    <w:rsid w:val="009422EE"/>
    <w:rsid w:val="00944282"/>
    <w:rsid w:val="00951232"/>
    <w:rsid w:val="009537AB"/>
    <w:rsid w:val="0096384D"/>
    <w:rsid w:val="00963E8A"/>
    <w:rsid w:val="009648A3"/>
    <w:rsid w:val="00964D6A"/>
    <w:rsid w:val="00964DF1"/>
    <w:rsid w:val="00965C23"/>
    <w:rsid w:val="009722BE"/>
    <w:rsid w:val="009753EF"/>
    <w:rsid w:val="0098432D"/>
    <w:rsid w:val="00990EBF"/>
    <w:rsid w:val="00992238"/>
    <w:rsid w:val="00992553"/>
    <w:rsid w:val="009A4E76"/>
    <w:rsid w:val="009A5818"/>
    <w:rsid w:val="009C016D"/>
    <w:rsid w:val="009C6E7B"/>
    <w:rsid w:val="009D1F62"/>
    <w:rsid w:val="009D22E7"/>
    <w:rsid w:val="009D2A89"/>
    <w:rsid w:val="009E08F9"/>
    <w:rsid w:val="009E2AD2"/>
    <w:rsid w:val="009F2CF3"/>
    <w:rsid w:val="00A05D85"/>
    <w:rsid w:val="00A10BF8"/>
    <w:rsid w:val="00A136DF"/>
    <w:rsid w:val="00A15C8C"/>
    <w:rsid w:val="00A2063B"/>
    <w:rsid w:val="00A2430F"/>
    <w:rsid w:val="00A25FC5"/>
    <w:rsid w:val="00A27676"/>
    <w:rsid w:val="00A3093C"/>
    <w:rsid w:val="00A32560"/>
    <w:rsid w:val="00A351D7"/>
    <w:rsid w:val="00A35273"/>
    <w:rsid w:val="00A3536E"/>
    <w:rsid w:val="00A35B50"/>
    <w:rsid w:val="00A36AE5"/>
    <w:rsid w:val="00A4394E"/>
    <w:rsid w:val="00A46E44"/>
    <w:rsid w:val="00A53017"/>
    <w:rsid w:val="00A5490F"/>
    <w:rsid w:val="00A54CFC"/>
    <w:rsid w:val="00A55EA3"/>
    <w:rsid w:val="00A6100F"/>
    <w:rsid w:val="00A611D1"/>
    <w:rsid w:val="00A6472F"/>
    <w:rsid w:val="00A66755"/>
    <w:rsid w:val="00A6779B"/>
    <w:rsid w:val="00A73931"/>
    <w:rsid w:val="00A811F8"/>
    <w:rsid w:val="00A928FC"/>
    <w:rsid w:val="00A92FAD"/>
    <w:rsid w:val="00A96BE5"/>
    <w:rsid w:val="00AA081D"/>
    <w:rsid w:val="00AA1C5E"/>
    <w:rsid w:val="00AA381F"/>
    <w:rsid w:val="00AA6107"/>
    <w:rsid w:val="00AB05EA"/>
    <w:rsid w:val="00AB5D8A"/>
    <w:rsid w:val="00AB76E4"/>
    <w:rsid w:val="00AC0809"/>
    <w:rsid w:val="00AC1A36"/>
    <w:rsid w:val="00AC45C6"/>
    <w:rsid w:val="00AD3847"/>
    <w:rsid w:val="00AF416D"/>
    <w:rsid w:val="00AF4F9B"/>
    <w:rsid w:val="00B04598"/>
    <w:rsid w:val="00B04B5F"/>
    <w:rsid w:val="00B04B85"/>
    <w:rsid w:val="00B07145"/>
    <w:rsid w:val="00B079D3"/>
    <w:rsid w:val="00B17F04"/>
    <w:rsid w:val="00B33B94"/>
    <w:rsid w:val="00B375FE"/>
    <w:rsid w:val="00B40F27"/>
    <w:rsid w:val="00B410F6"/>
    <w:rsid w:val="00B431A1"/>
    <w:rsid w:val="00B56241"/>
    <w:rsid w:val="00B60011"/>
    <w:rsid w:val="00B7645C"/>
    <w:rsid w:val="00B80925"/>
    <w:rsid w:val="00B815CE"/>
    <w:rsid w:val="00B838CD"/>
    <w:rsid w:val="00B84304"/>
    <w:rsid w:val="00BA332D"/>
    <w:rsid w:val="00BA62F8"/>
    <w:rsid w:val="00BB42DB"/>
    <w:rsid w:val="00BB75B8"/>
    <w:rsid w:val="00BC1206"/>
    <w:rsid w:val="00BC22EE"/>
    <w:rsid w:val="00BC2C68"/>
    <w:rsid w:val="00BC3DFB"/>
    <w:rsid w:val="00BC5BCC"/>
    <w:rsid w:val="00BC689F"/>
    <w:rsid w:val="00BC6A74"/>
    <w:rsid w:val="00BD041F"/>
    <w:rsid w:val="00BD1B4A"/>
    <w:rsid w:val="00BE166C"/>
    <w:rsid w:val="00BE20E7"/>
    <w:rsid w:val="00BE5EE7"/>
    <w:rsid w:val="00BF2E47"/>
    <w:rsid w:val="00BF4AAD"/>
    <w:rsid w:val="00C1075C"/>
    <w:rsid w:val="00C11D55"/>
    <w:rsid w:val="00C30E56"/>
    <w:rsid w:val="00C314DA"/>
    <w:rsid w:val="00C31F53"/>
    <w:rsid w:val="00C3211E"/>
    <w:rsid w:val="00C339D1"/>
    <w:rsid w:val="00C33D09"/>
    <w:rsid w:val="00C34D0A"/>
    <w:rsid w:val="00C37A3E"/>
    <w:rsid w:val="00C44632"/>
    <w:rsid w:val="00C53882"/>
    <w:rsid w:val="00C60B9F"/>
    <w:rsid w:val="00C62D6E"/>
    <w:rsid w:val="00C642C3"/>
    <w:rsid w:val="00C64693"/>
    <w:rsid w:val="00C65006"/>
    <w:rsid w:val="00C67AE3"/>
    <w:rsid w:val="00C70683"/>
    <w:rsid w:val="00C728C0"/>
    <w:rsid w:val="00C75183"/>
    <w:rsid w:val="00C80B2F"/>
    <w:rsid w:val="00C81CBC"/>
    <w:rsid w:val="00C847ED"/>
    <w:rsid w:val="00C861C2"/>
    <w:rsid w:val="00C9096A"/>
    <w:rsid w:val="00C92469"/>
    <w:rsid w:val="00C92678"/>
    <w:rsid w:val="00C93E0C"/>
    <w:rsid w:val="00C97674"/>
    <w:rsid w:val="00CB7516"/>
    <w:rsid w:val="00CB7A9C"/>
    <w:rsid w:val="00CB7CC1"/>
    <w:rsid w:val="00CB7E9D"/>
    <w:rsid w:val="00CC0113"/>
    <w:rsid w:val="00CC3062"/>
    <w:rsid w:val="00CC3237"/>
    <w:rsid w:val="00CC370C"/>
    <w:rsid w:val="00CD0AD0"/>
    <w:rsid w:val="00CD10A1"/>
    <w:rsid w:val="00CD3FF3"/>
    <w:rsid w:val="00CD4BF8"/>
    <w:rsid w:val="00CE155F"/>
    <w:rsid w:val="00CF0D9B"/>
    <w:rsid w:val="00CF0EF1"/>
    <w:rsid w:val="00CF1297"/>
    <w:rsid w:val="00CF16A5"/>
    <w:rsid w:val="00CF5376"/>
    <w:rsid w:val="00CF6AB9"/>
    <w:rsid w:val="00D019D8"/>
    <w:rsid w:val="00D02569"/>
    <w:rsid w:val="00D035F0"/>
    <w:rsid w:val="00D057EA"/>
    <w:rsid w:val="00D123AB"/>
    <w:rsid w:val="00D12B10"/>
    <w:rsid w:val="00D1320B"/>
    <w:rsid w:val="00D15FEC"/>
    <w:rsid w:val="00D277D4"/>
    <w:rsid w:val="00D30E87"/>
    <w:rsid w:val="00D33840"/>
    <w:rsid w:val="00D3469C"/>
    <w:rsid w:val="00D36F93"/>
    <w:rsid w:val="00D50509"/>
    <w:rsid w:val="00D56B22"/>
    <w:rsid w:val="00D64974"/>
    <w:rsid w:val="00D66469"/>
    <w:rsid w:val="00D75319"/>
    <w:rsid w:val="00D753DF"/>
    <w:rsid w:val="00D8031B"/>
    <w:rsid w:val="00D83F37"/>
    <w:rsid w:val="00D84676"/>
    <w:rsid w:val="00D84A2F"/>
    <w:rsid w:val="00D8754C"/>
    <w:rsid w:val="00D92006"/>
    <w:rsid w:val="00D950CC"/>
    <w:rsid w:val="00D95185"/>
    <w:rsid w:val="00D95C1E"/>
    <w:rsid w:val="00D97000"/>
    <w:rsid w:val="00DA2482"/>
    <w:rsid w:val="00DA2B99"/>
    <w:rsid w:val="00DA442B"/>
    <w:rsid w:val="00DA6D71"/>
    <w:rsid w:val="00DB41CF"/>
    <w:rsid w:val="00DB7110"/>
    <w:rsid w:val="00DC2A0F"/>
    <w:rsid w:val="00DC2E3D"/>
    <w:rsid w:val="00DD1790"/>
    <w:rsid w:val="00DD40A9"/>
    <w:rsid w:val="00DD5F52"/>
    <w:rsid w:val="00DD68EA"/>
    <w:rsid w:val="00DD7D6E"/>
    <w:rsid w:val="00DE3383"/>
    <w:rsid w:val="00DE5625"/>
    <w:rsid w:val="00DE58D9"/>
    <w:rsid w:val="00DF0141"/>
    <w:rsid w:val="00DF0E38"/>
    <w:rsid w:val="00DF1432"/>
    <w:rsid w:val="00DF2C12"/>
    <w:rsid w:val="00E0057E"/>
    <w:rsid w:val="00E056FD"/>
    <w:rsid w:val="00E07AF0"/>
    <w:rsid w:val="00E13222"/>
    <w:rsid w:val="00E132BC"/>
    <w:rsid w:val="00E15736"/>
    <w:rsid w:val="00E16B4C"/>
    <w:rsid w:val="00E177CD"/>
    <w:rsid w:val="00E22CFC"/>
    <w:rsid w:val="00E31785"/>
    <w:rsid w:val="00E338DA"/>
    <w:rsid w:val="00E3617D"/>
    <w:rsid w:val="00E36698"/>
    <w:rsid w:val="00E403AC"/>
    <w:rsid w:val="00E42402"/>
    <w:rsid w:val="00E45125"/>
    <w:rsid w:val="00E51A44"/>
    <w:rsid w:val="00E52656"/>
    <w:rsid w:val="00E57901"/>
    <w:rsid w:val="00E60B87"/>
    <w:rsid w:val="00E65372"/>
    <w:rsid w:val="00E751AD"/>
    <w:rsid w:val="00E75C5F"/>
    <w:rsid w:val="00E76745"/>
    <w:rsid w:val="00E816DC"/>
    <w:rsid w:val="00E83780"/>
    <w:rsid w:val="00E90829"/>
    <w:rsid w:val="00E95F93"/>
    <w:rsid w:val="00EA0CC6"/>
    <w:rsid w:val="00EA2693"/>
    <w:rsid w:val="00EB0E93"/>
    <w:rsid w:val="00EB4653"/>
    <w:rsid w:val="00EC02AD"/>
    <w:rsid w:val="00EC15A4"/>
    <w:rsid w:val="00ED1A11"/>
    <w:rsid w:val="00ED5988"/>
    <w:rsid w:val="00EE7A35"/>
    <w:rsid w:val="00EF0B37"/>
    <w:rsid w:val="00EF364A"/>
    <w:rsid w:val="00F10C41"/>
    <w:rsid w:val="00F12B71"/>
    <w:rsid w:val="00F17168"/>
    <w:rsid w:val="00F218A1"/>
    <w:rsid w:val="00F22470"/>
    <w:rsid w:val="00F2353C"/>
    <w:rsid w:val="00F25B33"/>
    <w:rsid w:val="00F276BD"/>
    <w:rsid w:val="00F33F45"/>
    <w:rsid w:val="00F34436"/>
    <w:rsid w:val="00F34AAA"/>
    <w:rsid w:val="00F411EA"/>
    <w:rsid w:val="00F43BFB"/>
    <w:rsid w:val="00F4629A"/>
    <w:rsid w:val="00F5138E"/>
    <w:rsid w:val="00F56170"/>
    <w:rsid w:val="00F577F9"/>
    <w:rsid w:val="00F62F1C"/>
    <w:rsid w:val="00F64CF9"/>
    <w:rsid w:val="00F6535B"/>
    <w:rsid w:val="00F66F44"/>
    <w:rsid w:val="00F72607"/>
    <w:rsid w:val="00F81057"/>
    <w:rsid w:val="00F84B8D"/>
    <w:rsid w:val="00F867C9"/>
    <w:rsid w:val="00F90B66"/>
    <w:rsid w:val="00F938D8"/>
    <w:rsid w:val="00F972E6"/>
    <w:rsid w:val="00FA3EB4"/>
    <w:rsid w:val="00FA5E15"/>
    <w:rsid w:val="00FB067C"/>
    <w:rsid w:val="00FB07B8"/>
    <w:rsid w:val="00FB126E"/>
    <w:rsid w:val="00FB2964"/>
    <w:rsid w:val="00FB3F0A"/>
    <w:rsid w:val="00FC00E1"/>
    <w:rsid w:val="00FC64F6"/>
    <w:rsid w:val="00FC79BD"/>
    <w:rsid w:val="00FD1FA2"/>
    <w:rsid w:val="00FD451A"/>
    <w:rsid w:val="00FE0728"/>
    <w:rsid w:val="00FE2EC7"/>
    <w:rsid w:val="00FE6386"/>
    <w:rsid w:val="00FE79FB"/>
    <w:rsid w:val="00FF11DD"/>
    <w:rsid w:val="00FF3C5B"/>
    <w:rsid w:val="00FF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23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5123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5123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5123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5123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512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512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1232"/>
  </w:style>
  <w:style w:type="character" w:customStyle="1" w:styleId="Heading1Char">
    <w:name w:val="Heading 1 Char"/>
    <w:basedOn w:val="DefaultParagraphFont"/>
    <w:link w:val="Heading1"/>
    <w:uiPriority w:val="9"/>
    <w:rsid w:val="0095123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51232"/>
    <w:rPr>
      <w:rFonts w:ascii="Arial Black" w:hAnsi="Arial Black"/>
      <w:sz w:val="28"/>
    </w:rPr>
  </w:style>
  <w:style w:type="character" w:customStyle="1" w:styleId="Heading4Char">
    <w:name w:val="Heading 4 Char"/>
    <w:basedOn w:val="DefaultParagraphFont"/>
    <w:link w:val="Heading4"/>
    <w:uiPriority w:val="9"/>
    <w:rsid w:val="0095123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5123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512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23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51232"/>
    <w:pPr>
      <w:tabs>
        <w:tab w:val="right" w:leader="dot" w:pos="10786"/>
      </w:tabs>
      <w:spacing w:before="80" w:after="0"/>
      <w:ind w:left="144"/>
    </w:pPr>
    <w:rPr>
      <w:b/>
    </w:rPr>
  </w:style>
  <w:style w:type="paragraph" w:styleId="TOC2">
    <w:name w:val="toc 2"/>
    <w:basedOn w:val="Normal"/>
    <w:next w:val="Normal"/>
    <w:autoRedefine/>
    <w:uiPriority w:val="39"/>
    <w:unhideWhenUsed/>
    <w:rsid w:val="00951232"/>
    <w:pPr>
      <w:tabs>
        <w:tab w:val="right" w:leader="dot" w:pos="10790"/>
      </w:tabs>
      <w:spacing w:before="40" w:after="40"/>
      <w:ind w:left="288"/>
    </w:pPr>
    <w:rPr>
      <w:sz w:val="18"/>
    </w:rPr>
  </w:style>
  <w:style w:type="character" w:styleId="Hyperlink">
    <w:name w:val="Hyperlink"/>
    <w:basedOn w:val="DefaultParagraphFont"/>
    <w:uiPriority w:val="99"/>
    <w:unhideWhenUsed/>
    <w:rsid w:val="00951232"/>
    <w:rPr>
      <w:color w:val="0000FF" w:themeColor="hyperlink"/>
      <w:u w:val="single"/>
    </w:rPr>
  </w:style>
  <w:style w:type="character" w:styleId="BookTitle">
    <w:name w:val="Book Title"/>
    <w:basedOn w:val="DefaultParagraphFont"/>
    <w:uiPriority w:val="33"/>
    <w:qFormat/>
    <w:rsid w:val="00951232"/>
    <w:rPr>
      <w:b/>
      <w:bCs/>
      <w:smallCaps/>
      <w:spacing w:val="5"/>
      <w:sz w:val="48"/>
    </w:rPr>
  </w:style>
  <w:style w:type="paragraph" w:styleId="Title">
    <w:name w:val="Title"/>
    <w:basedOn w:val="Normal"/>
    <w:next w:val="Normal"/>
    <w:link w:val="TitleChar"/>
    <w:uiPriority w:val="10"/>
    <w:unhideWhenUsed/>
    <w:qFormat/>
    <w:rsid w:val="0095123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5123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51232"/>
    <w:pPr>
      <w:spacing w:after="0" w:line="240" w:lineRule="auto"/>
    </w:pPr>
    <w:rPr>
      <w:rFonts w:eastAsiaTheme="minorEastAsia"/>
    </w:rPr>
  </w:style>
  <w:style w:type="character" w:customStyle="1" w:styleId="NoSpacingChar">
    <w:name w:val="No Spacing Char"/>
    <w:basedOn w:val="DefaultParagraphFont"/>
    <w:link w:val="NoSpacing"/>
    <w:uiPriority w:val="1"/>
    <w:rsid w:val="00951232"/>
    <w:rPr>
      <w:rFonts w:eastAsiaTheme="minorEastAsia"/>
    </w:rPr>
  </w:style>
  <w:style w:type="paragraph" w:styleId="Header">
    <w:name w:val="header"/>
    <w:basedOn w:val="Normal"/>
    <w:link w:val="HeaderChar"/>
    <w:uiPriority w:val="99"/>
    <w:unhideWhenUsed/>
    <w:rsid w:val="00951232"/>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51232"/>
    <w:rPr>
      <w:rFonts w:ascii="Arial" w:hAnsi="Arial"/>
      <w:color w:val="292929"/>
      <w:sz w:val="16"/>
    </w:rPr>
  </w:style>
  <w:style w:type="paragraph" w:styleId="Footer">
    <w:name w:val="footer"/>
    <w:basedOn w:val="Normal"/>
    <w:link w:val="FooterChar"/>
    <w:uiPriority w:val="99"/>
    <w:unhideWhenUsed/>
    <w:rsid w:val="0095123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51232"/>
    <w:rPr>
      <w:rFonts w:ascii="Arial" w:hAnsi="Arial"/>
      <w:color w:val="292929"/>
      <w:sz w:val="16"/>
    </w:rPr>
  </w:style>
  <w:style w:type="paragraph" w:customStyle="1" w:styleId="LabExercise">
    <w:name w:val="Lab Exercise"/>
    <w:basedOn w:val="Normal"/>
    <w:next w:val="Normal"/>
    <w:qFormat/>
    <w:rsid w:val="00951232"/>
    <w:pPr>
      <w:spacing w:before="0" w:after="200" w:line="276" w:lineRule="auto"/>
    </w:pPr>
    <w:rPr>
      <w:b/>
    </w:rPr>
  </w:style>
  <w:style w:type="paragraph" w:styleId="ListParagraph">
    <w:name w:val="List Paragraph"/>
    <w:basedOn w:val="Normal"/>
    <w:next w:val="Normal"/>
    <w:uiPriority w:val="34"/>
    <w:qFormat/>
    <w:rsid w:val="0095123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51232"/>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51232"/>
    <w:rPr>
      <w:rFonts w:ascii="Lucida Console" w:hAnsi="Lucida Console" w:cs="Courier New"/>
      <w:b/>
      <w:spacing w:val="-6"/>
      <w:sz w:val="18"/>
    </w:rPr>
  </w:style>
  <w:style w:type="paragraph" w:customStyle="1" w:styleId="NumberedBullet">
    <w:name w:val="Numbered Bullet"/>
    <w:basedOn w:val="ListParagraph"/>
    <w:unhideWhenUsed/>
    <w:qFormat/>
    <w:rsid w:val="00951232"/>
    <w:pPr>
      <w:tabs>
        <w:tab w:val="left" w:pos="144"/>
      </w:tabs>
      <w:spacing w:before="80" w:after="40" w:line="240" w:lineRule="auto"/>
      <w:ind w:hanging="360"/>
      <w:contextualSpacing w:val="0"/>
    </w:pPr>
  </w:style>
  <w:style w:type="paragraph" w:customStyle="1" w:styleId="LabStepScreenshot">
    <w:name w:val="Lab Step Screenshot"/>
    <w:basedOn w:val="Normal"/>
    <w:qFormat/>
    <w:rsid w:val="0095123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51232"/>
    <w:pPr>
      <w:spacing w:before="0" w:after="0"/>
    </w:pPr>
    <w:rPr>
      <w:szCs w:val="20"/>
    </w:rPr>
  </w:style>
  <w:style w:type="character" w:customStyle="1" w:styleId="FootnoteTextChar">
    <w:name w:val="Footnote Text Char"/>
    <w:basedOn w:val="DefaultParagraphFont"/>
    <w:link w:val="FootnoteText"/>
    <w:uiPriority w:val="99"/>
    <w:semiHidden/>
    <w:rsid w:val="00951232"/>
    <w:rPr>
      <w:rFonts w:ascii="Arial" w:hAnsi="Arial"/>
      <w:color w:val="262626" w:themeColor="text1" w:themeTint="D9"/>
      <w:sz w:val="20"/>
      <w:szCs w:val="20"/>
    </w:rPr>
  </w:style>
  <w:style w:type="table" w:styleId="LightShading-Accent4">
    <w:name w:val="Light Shading Accent 4"/>
    <w:basedOn w:val="TableNormal"/>
    <w:uiPriority w:val="60"/>
    <w:rsid w:val="0095123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5123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5123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5123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512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512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5123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51232"/>
    <w:pPr>
      <w:tabs>
        <w:tab w:val="num" w:pos="360"/>
      </w:tabs>
      <w:ind w:left="360" w:hanging="360"/>
      <w:contextualSpacing/>
    </w:pPr>
  </w:style>
  <w:style w:type="character" w:customStyle="1" w:styleId="InLineUrl">
    <w:name w:val="InLineUrl"/>
    <w:basedOn w:val="DefaultParagraphFont"/>
    <w:uiPriority w:val="1"/>
    <w:qFormat/>
    <w:rsid w:val="00951232"/>
    <w:rPr>
      <w:rFonts w:ascii="Arial" w:hAnsi="Arial"/>
      <w:b/>
      <w:sz w:val="16"/>
    </w:rPr>
  </w:style>
  <w:style w:type="paragraph" w:customStyle="1" w:styleId="LabStepNumbered">
    <w:name w:val="Lab Step Numbered"/>
    <w:link w:val="LabStepNumberedChar"/>
    <w:qFormat/>
    <w:rsid w:val="00951232"/>
    <w:pPr>
      <w:numPr>
        <w:numId w:val="4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5123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51232"/>
    <w:pPr>
      <w:numPr>
        <w:ilvl w:val="1"/>
      </w:numPr>
    </w:pPr>
    <w:rPr>
      <w:sz w:val="16"/>
    </w:rPr>
  </w:style>
  <w:style w:type="paragraph" w:customStyle="1" w:styleId="LabStepLevel2NoBullet">
    <w:name w:val="Lab Step Level 2 No Bullet"/>
    <w:basedOn w:val="LabStepLevel2Numbered"/>
    <w:qFormat/>
    <w:rsid w:val="00951232"/>
    <w:pPr>
      <w:numPr>
        <w:numId w:val="0"/>
      </w:numPr>
      <w:spacing w:before="40"/>
      <w:ind w:left="720"/>
    </w:pPr>
  </w:style>
  <w:style w:type="character" w:customStyle="1" w:styleId="LabStepScreenshotFrame">
    <w:name w:val="Lab Step Screenshot Frame"/>
    <w:basedOn w:val="DefaultParagraphFont"/>
    <w:uiPriority w:val="1"/>
    <w:qFormat/>
    <w:rsid w:val="00951232"/>
    <w:rPr>
      <w:noProof/>
      <w:bdr w:val="single" w:sz="2" w:space="0" w:color="DDDDDD"/>
    </w:rPr>
  </w:style>
  <w:style w:type="paragraph" w:customStyle="1" w:styleId="LabExerciseCallout">
    <w:name w:val="Lab Exercise Callout"/>
    <w:basedOn w:val="LabExerciseText"/>
    <w:qFormat/>
    <w:rsid w:val="0095123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5123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5123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51232"/>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51232"/>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51232"/>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51232"/>
    <w:rPr>
      <w:rFonts w:ascii="Arial" w:hAnsi="Arial"/>
      <w:b/>
      <w:iCs/>
      <w:sz w:val="16"/>
    </w:rPr>
  </w:style>
  <w:style w:type="character" w:customStyle="1" w:styleId="InlindeCode">
    <w:name w:val="InlindeCode"/>
    <w:basedOn w:val="DefaultParagraphFont"/>
    <w:uiPriority w:val="1"/>
    <w:qFormat/>
    <w:rsid w:val="00951232"/>
    <w:rPr>
      <w:rFonts w:ascii="Lucida Console" w:hAnsi="Lucida Console"/>
      <w:b/>
      <w:sz w:val="16"/>
    </w:rPr>
  </w:style>
  <w:style w:type="table" w:customStyle="1" w:styleId="LabStepTable">
    <w:name w:val="Lab Step Table"/>
    <w:basedOn w:val="TableGrid"/>
    <w:uiPriority w:val="99"/>
    <w:rsid w:val="00951232"/>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51232"/>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51232"/>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51232"/>
    <w:pPr>
      <w:ind w:left="1152"/>
    </w:pPr>
  </w:style>
  <w:style w:type="paragraph" w:customStyle="1" w:styleId="LabStepScreenshotLevel2">
    <w:name w:val="Lab Step Screenshot Level 2"/>
    <w:basedOn w:val="LabStepScreenshot"/>
    <w:qFormat/>
    <w:rsid w:val="00951232"/>
    <w:pPr>
      <w:ind w:left="1152"/>
    </w:pPr>
    <w:rPr>
      <w:noProof/>
    </w:rPr>
  </w:style>
  <w:style w:type="paragraph" w:customStyle="1" w:styleId="LabStepTableTextHeader">
    <w:name w:val="Lab Step Table Text Header"/>
    <w:basedOn w:val="LabStepTableText"/>
    <w:next w:val="LabStepTableText"/>
    <w:qFormat/>
    <w:rsid w:val="00951232"/>
    <w:rPr>
      <w:b/>
    </w:rPr>
  </w:style>
  <w:style w:type="paragraph" w:customStyle="1" w:styleId="LabStepTableParagraph">
    <w:name w:val="Lab Step Table Paragraph"/>
    <w:basedOn w:val="LabStepNumbered"/>
    <w:qFormat/>
    <w:rsid w:val="00951232"/>
    <w:pPr>
      <w:numPr>
        <w:numId w:val="0"/>
      </w:numPr>
    </w:pPr>
  </w:style>
  <w:style w:type="paragraph" w:styleId="TOCHeading">
    <w:name w:val="TOC Heading"/>
    <w:basedOn w:val="Heading1"/>
    <w:next w:val="Normal"/>
    <w:uiPriority w:val="39"/>
    <w:semiHidden/>
    <w:unhideWhenUsed/>
    <w:qFormat/>
    <w:rsid w:val="0095123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51232"/>
    <w:pPr>
      <w:numPr>
        <w:numId w:val="4"/>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51232"/>
    <w:rPr>
      <w:sz w:val="16"/>
      <w:szCs w:val="16"/>
    </w:rPr>
  </w:style>
  <w:style w:type="paragraph" w:styleId="CommentText">
    <w:name w:val="annotation text"/>
    <w:basedOn w:val="Normal"/>
    <w:link w:val="CommentTextChar"/>
    <w:uiPriority w:val="99"/>
    <w:semiHidden/>
    <w:unhideWhenUsed/>
    <w:rsid w:val="00951232"/>
    <w:rPr>
      <w:szCs w:val="20"/>
    </w:rPr>
  </w:style>
  <w:style w:type="character" w:customStyle="1" w:styleId="CommentTextChar">
    <w:name w:val="Comment Text Char"/>
    <w:basedOn w:val="DefaultParagraphFont"/>
    <w:link w:val="CommentText"/>
    <w:uiPriority w:val="99"/>
    <w:semiHidden/>
    <w:rsid w:val="0095123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51232"/>
    <w:rPr>
      <w:b/>
      <w:bCs/>
    </w:rPr>
  </w:style>
  <w:style w:type="character" w:customStyle="1" w:styleId="CommentSubjectChar">
    <w:name w:val="Comment Subject Char"/>
    <w:basedOn w:val="CommentTextChar"/>
    <w:link w:val="CommentSubject"/>
    <w:uiPriority w:val="99"/>
    <w:semiHidden/>
    <w:rsid w:val="00951232"/>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6"/>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951232"/>
    <w:pPr>
      <w:numPr>
        <w:numId w:val="0"/>
      </w:numPr>
      <w:ind w:left="757" w:hanging="360"/>
    </w:pPr>
    <w:rPr>
      <w:b/>
    </w:rPr>
  </w:style>
  <w:style w:type="character" w:customStyle="1" w:styleId="LabStepNumberedChar">
    <w:name w:val="Lab Step Numbered Char"/>
    <w:basedOn w:val="DefaultParagraphFont"/>
    <w:link w:val="LabStepNumbered"/>
    <w:rsid w:val="00951232"/>
    <w:rPr>
      <w:rFonts w:ascii="Arial" w:hAnsi="Arial"/>
      <w:color w:val="262626" w:themeColor="text1" w:themeTint="D9"/>
      <w:sz w:val="18"/>
    </w:rPr>
  </w:style>
  <w:style w:type="character" w:customStyle="1" w:styleId="strongChar">
    <w:name w:val="strong Char"/>
    <w:basedOn w:val="LabStepNumberedChar"/>
    <w:link w:val="Strong1"/>
    <w:rsid w:val="00951232"/>
    <w:rPr>
      <w:rFonts w:ascii="Arial" w:hAnsi="Arial"/>
      <w:b/>
      <w:color w:val="262626" w:themeColor="text1" w:themeTint="D9"/>
      <w:sz w:val="18"/>
    </w:rPr>
  </w:style>
  <w:style w:type="paragraph" w:customStyle="1" w:styleId="ExerciseHeading">
    <w:name w:val="Exercise Heading"/>
    <w:basedOn w:val="Normal"/>
    <w:link w:val="ExerciseHeadingChar"/>
    <w:qFormat/>
    <w:rsid w:val="005677CD"/>
    <w:pPr>
      <w:spacing w:before="0" w:after="200" w:line="360" w:lineRule="auto"/>
    </w:pPr>
    <w:rPr>
      <w:rFonts w:asciiTheme="majorHAnsi" w:hAnsiTheme="majorHAnsi"/>
      <w:b/>
      <w:sz w:val="22"/>
      <w:u w:val="single"/>
    </w:rPr>
  </w:style>
  <w:style w:type="character" w:customStyle="1" w:styleId="ExerciseHeadingChar">
    <w:name w:val="Exercise Heading Char"/>
    <w:basedOn w:val="DefaultParagraphFont"/>
    <w:link w:val="ExerciseHeading"/>
    <w:rsid w:val="005677CD"/>
    <w:rPr>
      <w:rFonts w:asciiTheme="majorHAnsi" w:hAnsiTheme="majorHAnsi"/>
      <w:b/>
      <w:u w:val="single"/>
    </w:rPr>
  </w:style>
  <w:style w:type="paragraph" w:customStyle="1" w:styleId="Code">
    <w:name w:val="Code"/>
    <w:basedOn w:val="Normal"/>
    <w:link w:val="CodeChar"/>
    <w:qFormat/>
    <w:rsid w:val="005677CD"/>
    <w:pPr>
      <w:shd w:val="clear" w:color="auto" w:fill="D9D9D9" w:themeFill="background1" w:themeFillShade="D9"/>
      <w:spacing w:before="0" w:after="200" w:line="276" w:lineRule="auto"/>
    </w:pPr>
    <w:rPr>
      <w:rFonts w:ascii="Courier New" w:hAnsi="Courier New" w:cs="Courier New"/>
      <w:szCs w:val="20"/>
    </w:rPr>
  </w:style>
  <w:style w:type="character" w:customStyle="1" w:styleId="CodeChar">
    <w:name w:val="Code Char"/>
    <w:basedOn w:val="DefaultParagraphFont"/>
    <w:link w:val="Code"/>
    <w:rsid w:val="005677CD"/>
    <w:rPr>
      <w:rFonts w:ascii="Courier New" w:hAnsi="Courier New" w:cs="Courier New"/>
      <w:sz w:val="20"/>
      <w:szCs w:val="20"/>
      <w:shd w:val="clear" w:color="auto" w:fill="D9D9D9" w:themeFill="background1" w:themeFillShade="D9"/>
    </w:rPr>
  </w:style>
  <w:style w:type="paragraph" w:styleId="Revision">
    <w:name w:val="Revision"/>
    <w:hidden/>
    <w:uiPriority w:val="99"/>
    <w:semiHidden/>
    <w:rsid w:val="009F2CF3"/>
    <w:pPr>
      <w:spacing w:after="0" w:line="240" w:lineRule="auto"/>
    </w:pPr>
    <w:rPr>
      <w:rFonts w:ascii="Verdana" w:hAnsi="Verdana"/>
      <w:sz w:val="18"/>
    </w:rPr>
  </w:style>
  <w:style w:type="character" w:styleId="Strong">
    <w:name w:val="Strong"/>
    <w:basedOn w:val="DefaultParagraphFont"/>
    <w:uiPriority w:val="22"/>
    <w:qFormat/>
    <w:rsid w:val="00951232"/>
    <w:rPr>
      <w:b/>
      <w:bCs/>
    </w:rPr>
  </w:style>
  <w:style w:type="paragraph" w:styleId="NormalWeb">
    <w:name w:val="Normal (Web)"/>
    <w:basedOn w:val="Normal"/>
    <w:uiPriority w:val="99"/>
    <w:semiHidden/>
    <w:unhideWhenUsed/>
    <w:rsid w:val="0095123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95123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95123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5123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95123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51232"/>
    <w:pPr>
      <w:spacing w:before="240"/>
      <w:ind w:left="720" w:right="720"/>
    </w:pPr>
    <w:rPr>
      <w:color w:val="1C1C1C"/>
    </w:rPr>
  </w:style>
  <w:style w:type="paragraph" w:customStyle="1" w:styleId="SlidesNotes">
    <w:name w:val="Slides Notes"/>
    <w:basedOn w:val="Normal"/>
    <w:qFormat/>
    <w:rsid w:val="00951232"/>
    <w:pPr>
      <w:spacing w:before="240"/>
    </w:pPr>
  </w:style>
  <w:style w:type="paragraph" w:customStyle="1" w:styleId="LegalHeader">
    <w:name w:val="Legal Header"/>
    <w:basedOn w:val="Normal"/>
    <w:qFormat/>
    <w:rsid w:val="00951232"/>
    <w:pPr>
      <w:spacing w:before="600"/>
    </w:pPr>
    <w:rPr>
      <w:b/>
      <w:color w:val="auto"/>
      <w:u w:val="single"/>
    </w:rPr>
  </w:style>
  <w:style w:type="paragraph" w:customStyle="1" w:styleId="LegalBody">
    <w:name w:val="Legal Body"/>
    <w:basedOn w:val="Normal"/>
    <w:qFormat/>
    <w:rsid w:val="00951232"/>
    <w:rPr>
      <w:sz w:val="18"/>
    </w:rPr>
  </w:style>
  <w:style w:type="paragraph" w:customStyle="1" w:styleId="CourseInfo">
    <w:name w:val="Course Info"/>
    <w:basedOn w:val="Normal"/>
    <w:qFormat/>
    <w:rsid w:val="0095123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95123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51232"/>
    <w:pPr>
      <w:tabs>
        <w:tab w:val="right" w:leader="dot" w:pos="10790"/>
      </w:tabs>
      <w:spacing w:before="40" w:after="0"/>
      <w:ind w:left="432"/>
    </w:pPr>
    <w:rPr>
      <w:sz w:val="16"/>
    </w:rPr>
  </w:style>
  <w:style w:type="numbering" w:customStyle="1" w:styleId="LabStepsTemplate">
    <w:name w:val="LabStepsTemplate"/>
    <w:uiPriority w:val="99"/>
    <w:rsid w:val="00951232"/>
    <w:pPr>
      <w:numPr>
        <w:numId w:val="43"/>
      </w:numPr>
    </w:pPr>
  </w:style>
  <w:style w:type="paragraph" w:customStyle="1" w:styleId="ModuleDescription">
    <w:name w:val="Module Description"/>
    <w:basedOn w:val="Normal"/>
    <w:qFormat/>
    <w:rsid w:val="00951232"/>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951232"/>
    <w:pPr>
      <w:jc w:val="center"/>
    </w:pPr>
  </w:style>
  <w:style w:type="paragraph" w:customStyle="1" w:styleId="TopicsCoveredItem">
    <w:name w:val="Topics Covered Item"/>
    <w:basedOn w:val="Normal"/>
    <w:qFormat/>
    <w:rsid w:val="00951232"/>
    <w:pPr>
      <w:numPr>
        <w:numId w:val="45"/>
      </w:numPr>
      <w:spacing w:before="0" w:after="0"/>
      <w:contextualSpacing/>
    </w:pPr>
  </w:style>
  <w:style w:type="paragraph" w:customStyle="1" w:styleId="ModuleIntroHeader">
    <w:name w:val="Module Intro Header"/>
    <w:basedOn w:val="Normal"/>
    <w:qFormat/>
    <w:rsid w:val="00951232"/>
    <w:pPr>
      <w:pBdr>
        <w:bottom w:val="single" w:sz="8" w:space="1" w:color="auto"/>
      </w:pBdr>
      <w:spacing w:before="360"/>
      <w:ind w:left="288"/>
    </w:pPr>
    <w:rPr>
      <w:b/>
      <w:sz w:val="24"/>
    </w:rPr>
  </w:style>
  <w:style w:type="paragraph" w:customStyle="1" w:styleId="ModuleAgendaItem">
    <w:name w:val="Module Agenda Item"/>
    <w:basedOn w:val="Normal"/>
    <w:qFormat/>
    <w:rsid w:val="00951232"/>
    <w:pPr>
      <w:spacing w:before="0" w:after="0"/>
      <w:ind w:left="360" w:hanging="360"/>
      <w:contextualSpacing/>
    </w:pPr>
    <w:rPr>
      <w:sz w:val="24"/>
    </w:rPr>
  </w:style>
  <w:style w:type="paragraph" w:customStyle="1" w:styleId="LabExerciseItem">
    <w:name w:val="Lab Exercise Item"/>
    <w:basedOn w:val="Normal"/>
    <w:next w:val="Normal"/>
    <w:qFormat/>
    <w:rsid w:val="00951232"/>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23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5123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5123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5123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5123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512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512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1232"/>
  </w:style>
  <w:style w:type="character" w:customStyle="1" w:styleId="Heading1Char">
    <w:name w:val="Heading 1 Char"/>
    <w:basedOn w:val="DefaultParagraphFont"/>
    <w:link w:val="Heading1"/>
    <w:uiPriority w:val="9"/>
    <w:rsid w:val="0095123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51232"/>
    <w:rPr>
      <w:rFonts w:ascii="Arial Black" w:hAnsi="Arial Black"/>
      <w:sz w:val="28"/>
    </w:rPr>
  </w:style>
  <w:style w:type="character" w:customStyle="1" w:styleId="Heading4Char">
    <w:name w:val="Heading 4 Char"/>
    <w:basedOn w:val="DefaultParagraphFont"/>
    <w:link w:val="Heading4"/>
    <w:uiPriority w:val="9"/>
    <w:rsid w:val="0095123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5123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512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23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51232"/>
    <w:pPr>
      <w:tabs>
        <w:tab w:val="right" w:leader="dot" w:pos="10786"/>
      </w:tabs>
      <w:spacing w:before="80" w:after="0"/>
      <w:ind w:left="144"/>
    </w:pPr>
    <w:rPr>
      <w:b/>
    </w:rPr>
  </w:style>
  <w:style w:type="paragraph" w:styleId="TOC2">
    <w:name w:val="toc 2"/>
    <w:basedOn w:val="Normal"/>
    <w:next w:val="Normal"/>
    <w:autoRedefine/>
    <w:uiPriority w:val="39"/>
    <w:unhideWhenUsed/>
    <w:rsid w:val="00951232"/>
    <w:pPr>
      <w:tabs>
        <w:tab w:val="right" w:leader="dot" w:pos="10790"/>
      </w:tabs>
      <w:spacing w:before="40" w:after="40"/>
      <w:ind w:left="288"/>
    </w:pPr>
    <w:rPr>
      <w:sz w:val="18"/>
    </w:rPr>
  </w:style>
  <w:style w:type="character" w:styleId="Hyperlink">
    <w:name w:val="Hyperlink"/>
    <w:basedOn w:val="DefaultParagraphFont"/>
    <w:uiPriority w:val="99"/>
    <w:unhideWhenUsed/>
    <w:rsid w:val="00951232"/>
    <w:rPr>
      <w:color w:val="0000FF" w:themeColor="hyperlink"/>
      <w:u w:val="single"/>
    </w:rPr>
  </w:style>
  <w:style w:type="character" w:styleId="BookTitle">
    <w:name w:val="Book Title"/>
    <w:basedOn w:val="DefaultParagraphFont"/>
    <w:uiPriority w:val="33"/>
    <w:qFormat/>
    <w:rsid w:val="00951232"/>
    <w:rPr>
      <w:b/>
      <w:bCs/>
      <w:smallCaps/>
      <w:spacing w:val="5"/>
      <w:sz w:val="48"/>
    </w:rPr>
  </w:style>
  <w:style w:type="paragraph" w:styleId="Title">
    <w:name w:val="Title"/>
    <w:basedOn w:val="Normal"/>
    <w:next w:val="Normal"/>
    <w:link w:val="TitleChar"/>
    <w:uiPriority w:val="10"/>
    <w:unhideWhenUsed/>
    <w:qFormat/>
    <w:rsid w:val="0095123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5123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51232"/>
    <w:pPr>
      <w:spacing w:after="0" w:line="240" w:lineRule="auto"/>
    </w:pPr>
    <w:rPr>
      <w:rFonts w:eastAsiaTheme="minorEastAsia"/>
    </w:rPr>
  </w:style>
  <w:style w:type="character" w:customStyle="1" w:styleId="NoSpacingChar">
    <w:name w:val="No Spacing Char"/>
    <w:basedOn w:val="DefaultParagraphFont"/>
    <w:link w:val="NoSpacing"/>
    <w:uiPriority w:val="1"/>
    <w:rsid w:val="00951232"/>
    <w:rPr>
      <w:rFonts w:eastAsiaTheme="minorEastAsia"/>
    </w:rPr>
  </w:style>
  <w:style w:type="paragraph" w:styleId="Header">
    <w:name w:val="header"/>
    <w:basedOn w:val="Normal"/>
    <w:link w:val="HeaderChar"/>
    <w:uiPriority w:val="99"/>
    <w:unhideWhenUsed/>
    <w:rsid w:val="00951232"/>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51232"/>
    <w:rPr>
      <w:rFonts w:ascii="Arial" w:hAnsi="Arial"/>
      <w:color w:val="292929"/>
      <w:sz w:val="16"/>
    </w:rPr>
  </w:style>
  <w:style w:type="paragraph" w:styleId="Footer">
    <w:name w:val="footer"/>
    <w:basedOn w:val="Normal"/>
    <w:link w:val="FooterChar"/>
    <w:uiPriority w:val="99"/>
    <w:unhideWhenUsed/>
    <w:rsid w:val="0095123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51232"/>
    <w:rPr>
      <w:rFonts w:ascii="Arial" w:hAnsi="Arial"/>
      <w:color w:val="292929"/>
      <w:sz w:val="16"/>
    </w:rPr>
  </w:style>
  <w:style w:type="paragraph" w:customStyle="1" w:styleId="LabExercise">
    <w:name w:val="Lab Exercise"/>
    <w:basedOn w:val="Normal"/>
    <w:next w:val="Normal"/>
    <w:qFormat/>
    <w:rsid w:val="00951232"/>
    <w:pPr>
      <w:spacing w:before="0" w:after="200" w:line="276" w:lineRule="auto"/>
    </w:pPr>
    <w:rPr>
      <w:b/>
    </w:rPr>
  </w:style>
  <w:style w:type="paragraph" w:styleId="ListParagraph">
    <w:name w:val="List Paragraph"/>
    <w:basedOn w:val="Normal"/>
    <w:next w:val="Normal"/>
    <w:uiPriority w:val="34"/>
    <w:qFormat/>
    <w:rsid w:val="0095123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51232"/>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51232"/>
    <w:rPr>
      <w:rFonts w:ascii="Lucida Console" w:hAnsi="Lucida Console" w:cs="Courier New"/>
      <w:b/>
      <w:spacing w:val="-6"/>
      <w:sz w:val="18"/>
    </w:rPr>
  </w:style>
  <w:style w:type="paragraph" w:customStyle="1" w:styleId="NumberedBullet">
    <w:name w:val="Numbered Bullet"/>
    <w:basedOn w:val="ListParagraph"/>
    <w:unhideWhenUsed/>
    <w:qFormat/>
    <w:rsid w:val="00951232"/>
    <w:pPr>
      <w:tabs>
        <w:tab w:val="left" w:pos="144"/>
      </w:tabs>
      <w:spacing w:before="80" w:after="40" w:line="240" w:lineRule="auto"/>
      <w:ind w:hanging="360"/>
      <w:contextualSpacing w:val="0"/>
    </w:pPr>
  </w:style>
  <w:style w:type="paragraph" w:customStyle="1" w:styleId="LabStepScreenshot">
    <w:name w:val="Lab Step Screenshot"/>
    <w:basedOn w:val="Normal"/>
    <w:qFormat/>
    <w:rsid w:val="0095123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51232"/>
    <w:pPr>
      <w:spacing w:before="0" w:after="0"/>
    </w:pPr>
    <w:rPr>
      <w:szCs w:val="20"/>
    </w:rPr>
  </w:style>
  <w:style w:type="character" w:customStyle="1" w:styleId="FootnoteTextChar">
    <w:name w:val="Footnote Text Char"/>
    <w:basedOn w:val="DefaultParagraphFont"/>
    <w:link w:val="FootnoteText"/>
    <w:uiPriority w:val="99"/>
    <w:semiHidden/>
    <w:rsid w:val="00951232"/>
    <w:rPr>
      <w:rFonts w:ascii="Arial" w:hAnsi="Arial"/>
      <w:color w:val="262626" w:themeColor="text1" w:themeTint="D9"/>
      <w:sz w:val="20"/>
      <w:szCs w:val="20"/>
    </w:rPr>
  </w:style>
  <w:style w:type="table" w:styleId="LightShading-Accent4">
    <w:name w:val="Light Shading Accent 4"/>
    <w:basedOn w:val="TableNormal"/>
    <w:uiPriority w:val="60"/>
    <w:rsid w:val="0095123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5123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5123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5123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512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512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5123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51232"/>
    <w:pPr>
      <w:tabs>
        <w:tab w:val="num" w:pos="360"/>
      </w:tabs>
      <w:ind w:left="360" w:hanging="360"/>
      <w:contextualSpacing/>
    </w:pPr>
  </w:style>
  <w:style w:type="character" w:customStyle="1" w:styleId="InLineUrl">
    <w:name w:val="InLineUrl"/>
    <w:basedOn w:val="DefaultParagraphFont"/>
    <w:uiPriority w:val="1"/>
    <w:qFormat/>
    <w:rsid w:val="00951232"/>
    <w:rPr>
      <w:rFonts w:ascii="Arial" w:hAnsi="Arial"/>
      <w:b/>
      <w:sz w:val="16"/>
    </w:rPr>
  </w:style>
  <w:style w:type="paragraph" w:customStyle="1" w:styleId="LabStepNumbered">
    <w:name w:val="Lab Step Numbered"/>
    <w:link w:val="LabStepNumberedChar"/>
    <w:qFormat/>
    <w:rsid w:val="00951232"/>
    <w:pPr>
      <w:numPr>
        <w:numId w:val="4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5123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51232"/>
    <w:pPr>
      <w:numPr>
        <w:ilvl w:val="1"/>
      </w:numPr>
    </w:pPr>
    <w:rPr>
      <w:sz w:val="16"/>
    </w:rPr>
  </w:style>
  <w:style w:type="paragraph" w:customStyle="1" w:styleId="LabStepLevel2NoBullet">
    <w:name w:val="Lab Step Level 2 No Bullet"/>
    <w:basedOn w:val="LabStepLevel2Numbered"/>
    <w:qFormat/>
    <w:rsid w:val="00951232"/>
    <w:pPr>
      <w:numPr>
        <w:numId w:val="0"/>
      </w:numPr>
      <w:spacing w:before="40"/>
      <w:ind w:left="720"/>
    </w:pPr>
  </w:style>
  <w:style w:type="character" w:customStyle="1" w:styleId="LabStepScreenshotFrame">
    <w:name w:val="Lab Step Screenshot Frame"/>
    <w:basedOn w:val="DefaultParagraphFont"/>
    <w:uiPriority w:val="1"/>
    <w:qFormat/>
    <w:rsid w:val="00951232"/>
    <w:rPr>
      <w:noProof/>
      <w:bdr w:val="single" w:sz="2" w:space="0" w:color="DDDDDD"/>
    </w:rPr>
  </w:style>
  <w:style w:type="paragraph" w:customStyle="1" w:styleId="LabExerciseCallout">
    <w:name w:val="Lab Exercise Callout"/>
    <w:basedOn w:val="LabExerciseText"/>
    <w:qFormat/>
    <w:rsid w:val="0095123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5123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5123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51232"/>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51232"/>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51232"/>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51232"/>
    <w:rPr>
      <w:rFonts w:ascii="Arial" w:hAnsi="Arial"/>
      <w:b/>
      <w:iCs/>
      <w:sz w:val="16"/>
    </w:rPr>
  </w:style>
  <w:style w:type="character" w:customStyle="1" w:styleId="InlindeCode">
    <w:name w:val="InlindeCode"/>
    <w:basedOn w:val="DefaultParagraphFont"/>
    <w:uiPriority w:val="1"/>
    <w:qFormat/>
    <w:rsid w:val="00951232"/>
    <w:rPr>
      <w:rFonts w:ascii="Lucida Console" w:hAnsi="Lucida Console"/>
      <w:b/>
      <w:sz w:val="16"/>
    </w:rPr>
  </w:style>
  <w:style w:type="table" w:customStyle="1" w:styleId="LabStepTable">
    <w:name w:val="Lab Step Table"/>
    <w:basedOn w:val="TableGrid"/>
    <w:uiPriority w:val="99"/>
    <w:rsid w:val="00951232"/>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51232"/>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51232"/>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51232"/>
    <w:pPr>
      <w:ind w:left="1152"/>
    </w:pPr>
  </w:style>
  <w:style w:type="paragraph" w:customStyle="1" w:styleId="LabStepScreenshotLevel2">
    <w:name w:val="Lab Step Screenshot Level 2"/>
    <w:basedOn w:val="LabStepScreenshot"/>
    <w:qFormat/>
    <w:rsid w:val="00951232"/>
    <w:pPr>
      <w:ind w:left="1152"/>
    </w:pPr>
    <w:rPr>
      <w:noProof/>
    </w:rPr>
  </w:style>
  <w:style w:type="paragraph" w:customStyle="1" w:styleId="LabStepTableTextHeader">
    <w:name w:val="Lab Step Table Text Header"/>
    <w:basedOn w:val="LabStepTableText"/>
    <w:next w:val="LabStepTableText"/>
    <w:qFormat/>
    <w:rsid w:val="00951232"/>
    <w:rPr>
      <w:b/>
    </w:rPr>
  </w:style>
  <w:style w:type="paragraph" w:customStyle="1" w:styleId="LabStepTableParagraph">
    <w:name w:val="Lab Step Table Paragraph"/>
    <w:basedOn w:val="LabStepNumbered"/>
    <w:qFormat/>
    <w:rsid w:val="00951232"/>
    <w:pPr>
      <w:numPr>
        <w:numId w:val="0"/>
      </w:numPr>
    </w:pPr>
  </w:style>
  <w:style w:type="paragraph" w:styleId="TOCHeading">
    <w:name w:val="TOC Heading"/>
    <w:basedOn w:val="Heading1"/>
    <w:next w:val="Normal"/>
    <w:uiPriority w:val="39"/>
    <w:semiHidden/>
    <w:unhideWhenUsed/>
    <w:qFormat/>
    <w:rsid w:val="0095123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51232"/>
    <w:pPr>
      <w:numPr>
        <w:numId w:val="4"/>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51232"/>
    <w:rPr>
      <w:sz w:val="16"/>
      <w:szCs w:val="16"/>
    </w:rPr>
  </w:style>
  <w:style w:type="paragraph" w:styleId="CommentText">
    <w:name w:val="annotation text"/>
    <w:basedOn w:val="Normal"/>
    <w:link w:val="CommentTextChar"/>
    <w:uiPriority w:val="99"/>
    <w:semiHidden/>
    <w:unhideWhenUsed/>
    <w:rsid w:val="00951232"/>
    <w:rPr>
      <w:szCs w:val="20"/>
    </w:rPr>
  </w:style>
  <w:style w:type="character" w:customStyle="1" w:styleId="CommentTextChar">
    <w:name w:val="Comment Text Char"/>
    <w:basedOn w:val="DefaultParagraphFont"/>
    <w:link w:val="CommentText"/>
    <w:uiPriority w:val="99"/>
    <w:semiHidden/>
    <w:rsid w:val="0095123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51232"/>
    <w:rPr>
      <w:b/>
      <w:bCs/>
    </w:rPr>
  </w:style>
  <w:style w:type="character" w:customStyle="1" w:styleId="CommentSubjectChar">
    <w:name w:val="Comment Subject Char"/>
    <w:basedOn w:val="CommentTextChar"/>
    <w:link w:val="CommentSubject"/>
    <w:uiPriority w:val="99"/>
    <w:semiHidden/>
    <w:rsid w:val="00951232"/>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6"/>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951232"/>
    <w:pPr>
      <w:numPr>
        <w:numId w:val="0"/>
      </w:numPr>
      <w:ind w:left="757" w:hanging="360"/>
    </w:pPr>
    <w:rPr>
      <w:b/>
    </w:rPr>
  </w:style>
  <w:style w:type="character" w:customStyle="1" w:styleId="LabStepNumberedChar">
    <w:name w:val="Lab Step Numbered Char"/>
    <w:basedOn w:val="DefaultParagraphFont"/>
    <w:link w:val="LabStepNumbered"/>
    <w:rsid w:val="00951232"/>
    <w:rPr>
      <w:rFonts w:ascii="Arial" w:hAnsi="Arial"/>
      <w:color w:val="262626" w:themeColor="text1" w:themeTint="D9"/>
      <w:sz w:val="18"/>
    </w:rPr>
  </w:style>
  <w:style w:type="character" w:customStyle="1" w:styleId="strongChar">
    <w:name w:val="strong Char"/>
    <w:basedOn w:val="LabStepNumberedChar"/>
    <w:link w:val="Strong1"/>
    <w:rsid w:val="00951232"/>
    <w:rPr>
      <w:rFonts w:ascii="Arial" w:hAnsi="Arial"/>
      <w:b/>
      <w:color w:val="262626" w:themeColor="text1" w:themeTint="D9"/>
      <w:sz w:val="18"/>
    </w:rPr>
  </w:style>
  <w:style w:type="paragraph" w:customStyle="1" w:styleId="ExerciseHeading">
    <w:name w:val="Exercise Heading"/>
    <w:basedOn w:val="Normal"/>
    <w:link w:val="ExerciseHeadingChar"/>
    <w:qFormat/>
    <w:rsid w:val="005677CD"/>
    <w:pPr>
      <w:spacing w:before="0" w:after="200" w:line="360" w:lineRule="auto"/>
    </w:pPr>
    <w:rPr>
      <w:rFonts w:asciiTheme="majorHAnsi" w:hAnsiTheme="majorHAnsi"/>
      <w:b/>
      <w:sz w:val="22"/>
      <w:u w:val="single"/>
    </w:rPr>
  </w:style>
  <w:style w:type="character" w:customStyle="1" w:styleId="ExerciseHeadingChar">
    <w:name w:val="Exercise Heading Char"/>
    <w:basedOn w:val="DefaultParagraphFont"/>
    <w:link w:val="ExerciseHeading"/>
    <w:rsid w:val="005677CD"/>
    <w:rPr>
      <w:rFonts w:asciiTheme="majorHAnsi" w:hAnsiTheme="majorHAnsi"/>
      <w:b/>
      <w:u w:val="single"/>
    </w:rPr>
  </w:style>
  <w:style w:type="paragraph" w:customStyle="1" w:styleId="Code">
    <w:name w:val="Code"/>
    <w:basedOn w:val="Normal"/>
    <w:link w:val="CodeChar"/>
    <w:qFormat/>
    <w:rsid w:val="005677CD"/>
    <w:pPr>
      <w:shd w:val="clear" w:color="auto" w:fill="D9D9D9" w:themeFill="background1" w:themeFillShade="D9"/>
      <w:spacing w:before="0" w:after="200" w:line="276" w:lineRule="auto"/>
    </w:pPr>
    <w:rPr>
      <w:rFonts w:ascii="Courier New" w:hAnsi="Courier New" w:cs="Courier New"/>
      <w:szCs w:val="20"/>
    </w:rPr>
  </w:style>
  <w:style w:type="character" w:customStyle="1" w:styleId="CodeChar">
    <w:name w:val="Code Char"/>
    <w:basedOn w:val="DefaultParagraphFont"/>
    <w:link w:val="Code"/>
    <w:rsid w:val="005677CD"/>
    <w:rPr>
      <w:rFonts w:ascii="Courier New" w:hAnsi="Courier New" w:cs="Courier New"/>
      <w:sz w:val="20"/>
      <w:szCs w:val="20"/>
      <w:shd w:val="clear" w:color="auto" w:fill="D9D9D9" w:themeFill="background1" w:themeFillShade="D9"/>
    </w:rPr>
  </w:style>
  <w:style w:type="paragraph" w:styleId="Revision">
    <w:name w:val="Revision"/>
    <w:hidden/>
    <w:uiPriority w:val="99"/>
    <w:semiHidden/>
    <w:rsid w:val="009F2CF3"/>
    <w:pPr>
      <w:spacing w:after="0" w:line="240" w:lineRule="auto"/>
    </w:pPr>
    <w:rPr>
      <w:rFonts w:ascii="Verdana" w:hAnsi="Verdana"/>
      <w:sz w:val="18"/>
    </w:rPr>
  </w:style>
  <w:style w:type="character" w:styleId="Strong">
    <w:name w:val="Strong"/>
    <w:basedOn w:val="DefaultParagraphFont"/>
    <w:uiPriority w:val="22"/>
    <w:qFormat/>
    <w:rsid w:val="00951232"/>
    <w:rPr>
      <w:b/>
      <w:bCs/>
    </w:rPr>
  </w:style>
  <w:style w:type="paragraph" w:styleId="NormalWeb">
    <w:name w:val="Normal (Web)"/>
    <w:basedOn w:val="Normal"/>
    <w:uiPriority w:val="99"/>
    <w:semiHidden/>
    <w:unhideWhenUsed/>
    <w:rsid w:val="0095123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95123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95123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5123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95123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51232"/>
    <w:pPr>
      <w:spacing w:before="240"/>
      <w:ind w:left="720" w:right="720"/>
    </w:pPr>
    <w:rPr>
      <w:color w:val="1C1C1C"/>
    </w:rPr>
  </w:style>
  <w:style w:type="paragraph" w:customStyle="1" w:styleId="SlidesNotes">
    <w:name w:val="Slides Notes"/>
    <w:basedOn w:val="Normal"/>
    <w:qFormat/>
    <w:rsid w:val="00951232"/>
    <w:pPr>
      <w:spacing w:before="240"/>
    </w:pPr>
  </w:style>
  <w:style w:type="paragraph" w:customStyle="1" w:styleId="LegalHeader">
    <w:name w:val="Legal Header"/>
    <w:basedOn w:val="Normal"/>
    <w:qFormat/>
    <w:rsid w:val="00951232"/>
    <w:pPr>
      <w:spacing w:before="600"/>
    </w:pPr>
    <w:rPr>
      <w:b/>
      <w:color w:val="auto"/>
      <w:u w:val="single"/>
    </w:rPr>
  </w:style>
  <w:style w:type="paragraph" w:customStyle="1" w:styleId="LegalBody">
    <w:name w:val="Legal Body"/>
    <w:basedOn w:val="Normal"/>
    <w:qFormat/>
    <w:rsid w:val="00951232"/>
    <w:rPr>
      <w:sz w:val="18"/>
    </w:rPr>
  </w:style>
  <w:style w:type="paragraph" w:customStyle="1" w:styleId="CourseInfo">
    <w:name w:val="Course Info"/>
    <w:basedOn w:val="Normal"/>
    <w:qFormat/>
    <w:rsid w:val="0095123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95123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51232"/>
    <w:pPr>
      <w:tabs>
        <w:tab w:val="right" w:leader="dot" w:pos="10790"/>
      </w:tabs>
      <w:spacing w:before="40" w:after="0"/>
      <w:ind w:left="432"/>
    </w:pPr>
    <w:rPr>
      <w:sz w:val="16"/>
    </w:rPr>
  </w:style>
  <w:style w:type="numbering" w:customStyle="1" w:styleId="LabStepsTemplate">
    <w:name w:val="LabStepsTemplate"/>
    <w:uiPriority w:val="99"/>
    <w:rsid w:val="00951232"/>
    <w:pPr>
      <w:numPr>
        <w:numId w:val="43"/>
      </w:numPr>
    </w:pPr>
  </w:style>
  <w:style w:type="paragraph" w:customStyle="1" w:styleId="ModuleDescription">
    <w:name w:val="Module Description"/>
    <w:basedOn w:val="Normal"/>
    <w:qFormat/>
    <w:rsid w:val="00951232"/>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951232"/>
    <w:pPr>
      <w:jc w:val="center"/>
    </w:pPr>
  </w:style>
  <w:style w:type="paragraph" w:customStyle="1" w:styleId="TopicsCoveredItem">
    <w:name w:val="Topics Covered Item"/>
    <w:basedOn w:val="Normal"/>
    <w:qFormat/>
    <w:rsid w:val="00951232"/>
    <w:pPr>
      <w:numPr>
        <w:numId w:val="45"/>
      </w:numPr>
      <w:spacing w:before="0" w:after="0"/>
      <w:contextualSpacing/>
    </w:pPr>
  </w:style>
  <w:style w:type="paragraph" w:customStyle="1" w:styleId="ModuleIntroHeader">
    <w:name w:val="Module Intro Header"/>
    <w:basedOn w:val="Normal"/>
    <w:qFormat/>
    <w:rsid w:val="00951232"/>
    <w:pPr>
      <w:pBdr>
        <w:bottom w:val="single" w:sz="8" w:space="1" w:color="auto"/>
      </w:pBdr>
      <w:spacing w:before="360"/>
      <w:ind w:left="288"/>
    </w:pPr>
    <w:rPr>
      <w:b/>
      <w:sz w:val="24"/>
    </w:rPr>
  </w:style>
  <w:style w:type="paragraph" w:customStyle="1" w:styleId="ModuleAgendaItem">
    <w:name w:val="Module Agenda Item"/>
    <w:basedOn w:val="Normal"/>
    <w:qFormat/>
    <w:rsid w:val="00951232"/>
    <w:pPr>
      <w:spacing w:before="0" w:after="0"/>
      <w:ind w:left="360" w:hanging="360"/>
      <w:contextualSpacing/>
    </w:pPr>
    <w:rPr>
      <w:sz w:val="24"/>
    </w:rPr>
  </w:style>
  <w:style w:type="paragraph" w:customStyle="1" w:styleId="LabExerciseItem">
    <w:name w:val="Lab Exercise Item"/>
    <w:basedOn w:val="Normal"/>
    <w:next w:val="Normal"/>
    <w:qFormat/>
    <w:rsid w:val="00951232"/>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4.png"/><Relationship Id="rId11" Type="http://schemas.openxmlformats.org/officeDocument/2006/relationships/settings" Target="settings.xml"/><Relationship Id="rId24" Type="http://schemas.openxmlformats.org/officeDocument/2006/relationships/hyperlink" Target="http://portal.wingtip.com"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10" Type="http://schemas.microsoft.com/office/2007/relationships/stylesWithEffects" Target="stylesWithEffect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numbering" Target="numbering.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6.png"/><Relationship Id="rId41" Type="http://schemas.openxmlformats.org/officeDocument/2006/relationships/image" Target="media/image26.png"/><Relationship Id="rId1"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9C111BAF94F343954D24C51CA5B890" ma:contentTypeVersion="0" ma:contentTypeDescription="Create a new document." ma:contentTypeScope="" ma:versionID="3fd8132bd5b0bf82bcc496a9f1dcff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BAECD-BC66-488F-8328-71A350381524}"/>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35EA8E80-5043-4BBF-A5B4-2F5488A8EF4D}"/>
</file>

<file path=customXml/itemProps4.xml><?xml version="1.0" encoding="utf-8"?>
<ds:datastoreItem xmlns:ds="http://schemas.openxmlformats.org/officeDocument/2006/customXml" ds:itemID="{39316EDB-49BA-4480-A4CC-06A2F75E0759}"/>
</file>

<file path=customXml/itemProps5.xml><?xml version="1.0" encoding="utf-8"?>
<ds:datastoreItem xmlns:ds="http://schemas.openxmlformats.org/officeDocument/2006/customXml" ds:itemID="{CA5B5435-E5C4-427C-A557-819B37F153C8}"/>
</file>

<file path=customXml/itemProps6.xml><?xml version="1.0" encoding="utf-8"?>
<ds:datastoreItem xmlns:ds="http://schemas.openxmlformats.org/officeDocument/2006/customXml" ds:itemID="{35EA8E80-5043-4BBF-A5B4-2F5488A8EF4D}">
  <ds:schemaRefs>
    <ds:schemaRef ds:uri="http://schemas.openxmlformats.org/officeDocument/2006/bibliography"/>
  </ds:schemaRefs>
</ds:datastoreItem>
</file>

<file path=customXml/itemProps7.xml><?xml version="1.0" encoding="utf-8"?>
<ds:datastoreItem xmlns:ds="http://schemas.openxmlformats.org/officeDocument/2006/customXml" ds:itemID="{790F32EF-6E55-42D9-8070-A5482B388CD1}"/>
</file>

<file path=docProps/app.xml><?xml version="1.0" encoding="utf-8"?>
<Properties xmlns="http://schemas.openxmlformats.org/officeDocument/2006/extended-properties" xmlns:vt="http://schemas.openxmlformats.org/officeDocument/2006/docPropsVTypes">
  <Template>CptCourseManual.dotx</Template>
  <TotalTime>1041</TotalTime>
  <Pages>14</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Configuring SharePoint Server 2010 Search</vt:lpstr>
    </vt:vector>
  </TitlesOfParts>
  <Company>Critical Path Training, LLC</Company>
  <LinksUpToDate>false</LinksUpToDate>
  <CharactersWithSpaces>17898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SharePoint Server 2010 Search</dc:title>
  <dc:creator>Critical Path Training</dc:creator>
  <cp:lastModifiedBy>Windows User</cp:lastModifiedBy>
  <cp:revision>54</cp:revision>
  <cp:lastPrinted>2010-09-23T14:34:00Z</cp:lastPrinted>
  <dcterms:created xsi:type="dcterms:W3CDTF">2010-06-23T12:46:00Z</dcterms:created>
  <dcterms:modified xsi:type="dcterms:W3CDTF">2012-02-18T23:55:00Z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0x010100899C111BAF94F343954D24C51CA5B890</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ef899eec-2a5b-4b78-97a4-c0ce0b64736d</vt:lpwstr>
  </property>
</Properties>
</file>