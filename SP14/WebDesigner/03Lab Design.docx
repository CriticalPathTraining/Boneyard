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1E77D6" w:rsidP="00B7390A">
      <w:pPr>
        <w:pStyle w:val="Heading2"/>
      </w:pPr>
      <w:bookmarkStart w:id="0" w:name="_Toc225684689"/>
      <w:bookmarkStart w:id="1" w:name="_GoBack"/>
      <w:bookmarkEnd w:id="1"/>
      <w:r>
        <w:t xml:space="preserve">Designing a </w:t>
      </w:r>
      <w:r w:rsidR="007D504B">
        <w:t xml:space="preserve">Website </w:t>
      </w:r>
      <w:r>
        <w:t>with HTML and CSS</w:t>
      </w:r>
    </w:p>
    <w:p w:rsidR="00FD1B1D" w:rsidRDefault="00FD1B1D" w:rsidP="00FD1B1D">
      <w:pPr>
        <w:pStyle w:val="LabExerciseText"/>
        <w:rPr>
          <w:b/>
        </w:rPr>
      </w:pPr>
      <w:r w:rsidRPr="00E056FD">
        <w:rPr>
          <w:b/>
        </w:rPr>
        <w:t>Lab Time</w:t>
      </w:r>
      <w:r w:rsidRPr="00E056FD">
        <w:t>: 45 minutes</w:t>
      </w:r>
    </w:p>
    <w:p w:rsidR="00FD1B1D" w:rsidRDefault="00FD1B1D" w:rsidP="00FD1B1D">
      <w:pPr>
        <w:pStyle w:val="LabExerciseText"/>
        <w:rPr>
          <w:b/>
        </w:rPr>
      </w:pPr>
      <w:r w:rsidRPr="00E056FD">
        <w:rPr>
          <w:b/>
        </w:rPr>
        <w:t>Lab Folder</w:t>
      </w:r>
      <w:r w:rsidR="001571D2">
        <w:t>: C:\Student\Labs\</w:t>
      </w:r>
      <w:r w:rsidR="004F40C4">
        <w:t>Lab</w:t>
      </w:r>
      <w:r w:rsidR="001571D2">
        <w:t>03</w:t>
      </w:r>
      <w:r w:rsidRPr="00E056FD">
        <w:t>_</w:t>
      </w:r>
      <w:r w:rsidR="007D504B">
        <w:t>Design</w:t>
      </w:r>
    </w:p>
    <w:p w:rsidR="00FD1B1D" w:rsidRDefault="00FD1B1D" w:rsidP="00B7390A">
      <w:pPr>
        <w:pStyle w:val="Heading3"/>
      </w:pPr>
      <w:bookmarkStart w:id="2" w:name="_Toc225684685"/>
      <w:bookmarkStart w:id="3" w:name="_Toc236505646"/>
      <w:r w:rsidRPr="00FC79BD">
        <w:t xml:space="preserve">Exercise 1: </w:t>
      </w:r>
      <w:bookmarkEnd w:id="2"/>
      <w:bookmarkEnd w:id="3"/>
      <w:r w:rsidR="004F40C4">
        <w:t>Implementing a Design with HTML and CSS</w:t>
      </w:r>
    </w:p>
    <w:p w:rsidR="00FD1B1D" w:rsidRDefault="00FD1B1D" w:rsidP="00FD1B1D">
      <w:pPr>
        <w:pStyle w:val="LabExerciseCallout"/>
      </w:pPr>
      <w:r w:rsidRPr="00AB0146">
        <w:t xml:space="preserve">In this exercise you will </w:t>
      </w:r>
      <w:r w:rsidR="004F40C4">
        <w:t>create CSS rules to integrate a set of graphic images into a</w:t>
      </w:r>
      <w:r w:rsidR="009D45DA">
        <w:t xml:space="preserve">n HTML layout to create a </w:t>
      </w:r>
      <w:r w:rsidR="004F40C4">
        <w:t xml:space="preserve">custom page </w:t>
      </w:r>
      <w:r w:rsidR="009D45DA">
        <w:t>design</w:t>
      </w:r>
      <w:r w:rsidR="004F40C4">
        <w:t>.</w:t>
      </w:r>
      <w:r w:rsidR="00837A26">
        <w:t xml:space="preserve"> Note that </w:t>
      </w:r>
      <w:r w:rsidR="00E14DA2">
        <w:t xml:space="preserve">it will be helpful if </w:t>
      </w:r>
      <w:r w:rsidR="00837A26">
        <w:t xml:space="preserve">you install </w:t>
      </w:r>
      <w:r w:rsidR="00837A26" w:rsidRPr="00837A26">
        <w:rPr>
          <w:b/>
        </w:rPr>
        <w:t>Microsoft Expression Web</w:t>
      </w:r>
      <w:r w:rsidR="00837A26">
        <w:t xml:space="preserve"> before the start of this lab. If you do not install Microsoft Expression Web, you can still complete this lab with </w:t>
      </w:r>
      <w:r w:rsidR="00837A26" w:rsidRPr="00E14DA2">
        <w:rPr>
          <w:b/>
        </w:rPr>
        <w:t>NOTEPAD.EXE</w:t>
      </w:r>
      <w:r w:rsidR="00837A26">
        <w:t xml:space="preserve"> but the design experience will not be as good.</w:t>
      </w:r>
      <w:r w:rsidR="00E14DA2">
        <w:t xml:space="preserve"> If you are familiar with Visual Studio 2010 and you have it installed, you can also use this development environment to complete the HTML editing work in this lab.</w:t>
      </w:r>
    </w:p>
    <w:p w:rsidR="00283D43" w:rsidRDefault="004F40C4" w:rsidP="00A6383A">
      <w:pPr>
        <w:pStyle w:val="LabStepNumbered"/>
      </w:pPr>
      <w:r>
        <w:t xml:space="preserve">In the </w:t>
      </w:r>
      <w:r w:rsidR="0028716A">
        <w:t>browser</w:t>
      </w:r>
      <w:r>
        <w:t>, locate the folder at the following path and examine what is inside</w:t>
      </w:r>
      <w:r w:rsidR="0028716A">
        <w:t>:</w:t>
      </w:r>
    </w:p>
    <w:p w:rsidR="004F40C4" w:rsidRDefault="004F40C4" w:rsidP="004F40C4">
      <w:pPr>
        <w:pStyle w:val="LabStepCodeBlock"/>
      </w:pPr>
      <w:r w:rsidRPr="004F40C4">
        <w:t>C:\Student\Labs\Lab03_Design\Start</w:t>
      </w:r>
    </w:p>
    <w:p w:rsidR="00E14DA2" w:rsidRDefault="004F40C4" w:rsidP="00FF4365">
      <w:pPr>
        <w:pStyle w:val="LabStepNumbered"/>
      </w:pPr>
      <w:r>
        <w:t xml:space="preserve">Inside the folder, you should find </w:t>
      </w:r>
      <w:r w:rsidRPr="004F40C4">
        <w:rPr>
          <w:b/>
        </w:rPr>
        <w:t>default.html</w:t>
      </w:r>
      <w:r>
        <w:t xml:space="preserve">, </w:t>
      </w:r>
      <w:r w:rsidRPr="004F40C4">
        <w:rPr>
          <w:b/>
        </w:rPr>
        <w:t>styles.css</w:t>
      </w:r>
      <w:r>
        <w:t xml:space="preserve"> and an inner folder name </w:t>
      </w:r>
      <w:r w:rsidRPr="004F40C4">
        <w:rPr>
          <w:b/>
        </w:rPr>
        <w:t>images</w:t>
      </w:r>
      <w:r w:rsidR="00E14DA2">
        <w:t>.</w:t>
      </w:r>
    </w:p>
    <w:p w:rsidR="00E14DA2" w:rsidRDefault="00E14DA2" w:rsidP="00E14DA2">
      <w:pPr>
        <w:pStyle w:val="LabStepScreenshot"/>
      </w:pPr>
      <w:r>
        <w:rPr>
          <w:noProof/>
        </w:rPr>
        <w:drawing>
          <wp:inline distT="0" distB="0" distL="0" distR="0" wp14:anchorId="747678C8" wp14:editId="00049210">
            <wp:extent cx="3848100" cy="103890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8789" cy="1041791"/>
                    </a:xfrm>
                    <a:prstGeom prst="rect">
                      <a:avLst/>
                    </a:prstGeom>
                  </pic:spPr>
                </pic:pic>
              </a:graphicData>
            </a:graphic>
          </wp:inline>
        </w:drawing>
      </w:r>
    </w:p>
    <w:p w:rsidR="00EA2B53" w:rsidRDefault="00E14DA2" w:rsidP="00EA2B53">
      <w:pPr>
        <w:pStyle w:val="LabStepNumbered"/>
      </w:pPr>
      <w:r>
        <w:t xml:space="preserve">Examine the files inside the </w:t>
      </w:r>
      <w:r w:rsidRPr="00E14DA2">
        <w:rPr>
          <w:b/>
        </w:rPr>
        <w:t>images</w:t>
      </w:r>
      <w:r>
        <w:t xml:space="preserve"> folder. This folder contains </w:t>
      </w:r>
      <w:r w:rsidR="00837A26">
        <w:t xml:space="preserve">the images you will be adding to </w:t>
      </w:r>
      <w:r>
        <w:t xml:space="preserve">an HTML page </w:t>
      </w:r>
      <w:r w:rsidR="00837A26">
        <w:t>design by creating CSS rules.</w:t>
      </w:r>
    </w:p>
    <w:p w:rsidR="004F40C4" w:rsidRDefault="00837A26" w:rsidP="00837A26">
      <w:pPr>
        <w:pStyle w:val="LabStepScreenshot"/>
      </w:pPr>
      <w:r>
        <w:rPr>
          <w:noProof/>
        </w:rPr>
        <w:drawing>
          <wp:inline distT="0" distB="0" distL="0" distR="0" wp14:anchorId="4A641799" wp14:editId="7CEA33BA">
            <wp:extent cx="2933700" cy="120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942" cy="1213724"/>
                    </a:xfrm>
                    <a:prstGeom prst="rect">
                      <a:avLst/>
                    </a:prstGeom>
                    <a:noFill/>
                    <a:ln>
                      <a:noFill/>
                    </a:ln>
                  </pic:spPr>
                </pic:pic>
              </a:graphicData>
            </a:graphic>
          </wp:inline>
        </w:drawing>
      </w:r>
    </w:p>
    <w:p w:rsidR="00837A26" w:rsidRDefault="00837A26" w:rsidP="00837A26">
      <w:pPr>
        <w:pStyle w:val="LabStepNumbered"/>
      </w:pPr>
      <w:r>
        <w:t xml:space="preserve">In the </w:t>
      </w:r>
      <w:r w:rsidR="0028716A">
        <w:t>browser</w:t>
      </w:r>
      <w:r>
        <w:t xml:space="preserve">, double-click on </w:t>
      </w:r>
      <w:r w:rsidRPr="00837A26">
        <w:rPr>
          <w:b/>
        </w:rPr>
        <w:t>defaut.html</w:t>
      </w:r>
      <w:r>
        <w:t xml:space="preserve"> in the </w:t>
      </w:r>
      <w:r w:rsidRPr="00837A26">
        <w:rPr>
          <w:b/>
        </w:rPr>
        <w:t>Start</w:t>
      </w:r>
      <w:r>
        <w:t xml:space="preserve"> folder. This should display the starting page layout in the browser.</w:t>
      </w:r>
    </w:p>
    <w:p w:rsidR="00837A26" w:rsidRDefault="00837A26" w:rsidP="00837A26">
      <w:pPr>
        <w:pStyle w:val="LabStepScreenshot"/>
      </w:pPr>
      <w:r>
        <w:rPr>
          <w:noProof/>
        </w:rPr>
        <w:drawing>
          <wp:inline distT="0" distB="0" distL="0" distR="0" wp14:anchorId="3FCF6AE5" wp14:editId="1344A47E">
            <wp:extent cx="3524250" cy="18972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6612" cy="1898568"/>
                    </a:xfrm>
                    <a:prstGeom prst="rect">
                      <a:avLst/>
                    </a:prstGeom>
                  </pic:spPr>
                </pic:pic>
              </a:graphicData>
            </a:graphic>
          </wp:inline>
        </w:drawing>
      </w:r>
    </w:p>
    <w:p w:rsidR="00837A26" w:rsidRDefault="00837A26" w:rsidP="00837A26">
      <w:pPr>
        <w:pStyle w:val="LabStepNumbered"/>
      </w:pPr>
      <w:r>
        <w:lastRenderedPageBreak/>
        <w:t>Now it is time to begin editing this page layout with Microsoft Expressions Web. Launch Microsoft Expressions Web from the following shortcut in the Windows Start menu</w:t>
      </w:r>
      <w:r w:rsidR="0028716A">
        <w:t>:</w:t>
      </w:r>
    </w:p>
    <w:p w:rsidR="00837A26" w:rsidRDefault="00837A26" w:rsidP="00837A26">
      <w:pPr>
        <w:pStyle w:val="LabStepCodeBlock"/>
      </w:pPr>
      <w:r>
        <w:t>Start &gt; All Programs &gt; Microsoft Expression &gt; Microsoft Expression 4</w:t>
      </w:r>
    </w:p>
    <w:p w:rsidR="00837A26" w:rsidRDefault="00837A26" w:rsidP="00863657">
      <w:pPr>
        <w:pStyle w:val="LabStepNumbered"/>
      </w:pPr>
      <w:r>
        <w:t xml:space="preserve">Now it’s time to open the Website inside the Start directory. From within Microsoft Expression Web 4, </w:t>
      </w:r>
      <w:r w:rsidR="00863657">
        <w:t xml:space="preserve">drop down the </w:t>
      </w:r>
      <w:r w:rsidR="00863657" w:rsidRPr="00863657">
        <w:rPr>
          <w:b/>
        </w:rPr>
        <w:t>Site</w:t>
      </w:r>
      <w:r w:rsidR="00863657">
        <w:t xml:space="preserve"> menu and select the </w:t>
      </w:r>
      <w:r w:rsidR="00863657" w:rsidRPr="00863657">
        <w:rPr>
          <w:b/>
        </w:rPr>
        <w:t>Open Site…</w:t>
      </w:r>
      <w:r w:rsidR="00863657">
        <w:t xml:space="preserve"> menu command. Open the site located at the path </w:t>
      </w:r>
      <w:r w:rsidR="00863657" w:rsidRPr="00863657">
        <w:rPr>
          <w:b/>
        </w:rPr>
        <w:t>C:\Student\Labs\Lab03_Design\Start</w:t>
      </w:r>
      <w:r w:rsidR="00863657">
        <w:t>.</w:t>
      </w:r>
    </w:p>
    <w:p w:rsidR="00863657" w:rsidRDefault="00863657" w:rsidP="00863657">
      <w:pPr>
        <w:pStyle w:val="LabStepScreenshot"/>
      </w:pPr>
      <w:r>
        <w:rPr>
          <w:noProof/>
        </w:rPr>
        <w:drawing>
          <wp:inline distT="0" distB="0" distL="0" distR="0" wp14:anchorId="4B672C52" wp14:editId="501C289E">
            <wp:extent cx="1800225" cy="89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6731" cy="899864"/>
                    </a:xfrm>
                    <a:prstGeom prst="rect">
                      <a:avLst/>
                    </a:prstGeom>
                    <a:noFill/>
                    <a:ln>
                      <a:noFill/>
                    </a:ln>
                  </pic:spPr>
                </pic:pic>
              </a:graphicData>
            </a:graphic>
          </wp:inline>
        </w:drawing>
      </w:r>
    </w:p>
    <w:p w:rsidR="00863657" w:rsidRDefault="00863657" w:rsidP="00863657">
      <w:pPr>
        <w:pStyle w:val="LabStepNumbered"/>
      </w:pPr>
      <w:r>
        <w:t>You should now be able to see default.htm and styles.css inside Microsoft Expressions Web.</w:t>
      </w:r>
    </w:p>
    <w:p w:rsidR="00863657" w:rsidRDefault="00863657" w:rsidP="00863657">
      <w:pPr>
        <w:pStyle w:val="LabStepScreenshot"/>
      </w:pPr>
      <w:r>
        <w:rPr>
          <w:noProof/>
        </w:rPr>
        <w:drawing>
          <wp:inline distT="0" distB="0" distL="0" distR="0" wp14:anchorId="634F25A4" wp14:editId="6E63E229">
            <wp:extent cx="3343275" cy="18802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9896" cy="1883926"/>
                    </a:xfrm>
                    <a:prstGeom prst="rect">
                      <a:avLst/>
                    </a:prstGeom>
                  </pic:spPr>
                </pic:pic>
              </a:graphicData>
            </a:graphic>
          </wp:inline>
        </w:drawing>
      </w:r>
    </w:p>
    <w:p w:rsidR="00863657" w:rsidRDefault="00863657" w:rsidP="00863657">
      <w:pPr>
        <w:pStyle w:val="LabStepNumbered"/>
      </w:pPr>
      <w:r>
        <w:t xml:space="preserve">Inside Microsoft Expression Web, open </w:t>
      </w:r>
      <w:r w:rsidRPr="00EE614E">
        <w:rPr>
          <w:b/>
        </w:rPr>
        <w:t>default.html</w:t>
      </w:r>
      <w:r>
        <w:t xml:space="preserve"> by double clicking on in. This should open this HTML file inside the page designer of Microsoft Expression Web. Experiment by examining the page in Design view, Code view and Split view. Take the time to go through the HTML so you can understand its high-level structure.</w:t>
      </w:r>
      <w:r w:rsidR="00EE614E">
        <w:t xml:space="preserve"> Note that </w:t>
      </w:r>
      <w:r w:rsidR="00EE614E" w:rsidRPr="00EE614E">
        <w:rPr>
          <w:b/>
        </w:rPr>
        <w:t>default.html</w:t>
      </w:r>
      <w:r w:rsidR="00EE614E">
        <w:t xml:space="preserve"> already contains a link to </w:t>
      </w:r>
      <w:r w:rsidR="00EE614E" w:rsidRPr="00EE614E">
        <w:rPr>
          <w:b/>
        </w:rPr>
        <w:t>styles.css</w:t>
      </w:r>
      <w:r w:rsidR="00EE614E">
        <w:t>.</w:t>
      </w:r>
    </w:p>
    <w:p w:rsidR="00863657" w:rsidRDefault="00863657" w:rsidP="00863657">
      <w:pPr>
        <w:pStyle w:val="LabStepScreenshot"/>
      </w:pPr>
      <w:r>
        <w:rPr>
          <w:noProof/>
        </w:rPr>
        <w:drawing>
          <wp:inline distT="0" distB="0" distL="0" distR="0" wp14:anchorId="08E83A15" wp14:editId="5008DC6B">
            <wp:extent cx="3457575" cy="18975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60518" cy="1899133"/>
                    </a:xfrm>
                    <a:prstGeom prst="rect">
                      <a:avLst/>
                    </a:prstGeom>
                  </pic:spPr>
                </pic:pic>
              </a:graphicData>
            </a:graphic>
          </wp:inline>
        </w:drawing>
      </w:r>
    </w:p>
    <w:p w:rsidR="00863657" w:rsidRDefault="00EE614E" w:rsidP="00EE614E">
      <w:pPr>
        <w:pStyle w:val="LabStepNumbered"/>
      </w:pPr>
      <w:r>
        <w:t>Open the CSS file named style.css by double-clicking on it. You should see that there are a few CSS rules defined at the top. At the bottom of styles.css, you should also see some comments in the section where you will add new CSS rules.</w:t>
      </w:r>
    </w:p>
    <w:p w:rsidR="00EE614E" w:rsidRDefault="00EE614E" w:rsidP="00EE614E">
      <w:pPr>
        <w:pStyle w:val="LabStepNumbered"/>
      </w:pPr>
      <w:r>
        <w:t xml:space="preserve">Locate the following comment in </w:t>
      </w:r>
      <w:r w:rsidRPr="00EE614E">
        <w:rPr>
          <w:b/>
        </w:rPr>
        <w:t>styles.css</w:t>
      </w:r>
      <w:r w:rsidR="0028716A">
        <w:t>:</w:t>
      </w:r>
    </w:p>
    <w:p w:rsidR="00EE614E" w:rsidRDefault="00EE614E" w:rsidP="00EE614E">
      <w:pPr>
        <w:pStyle w:val="LabStepCodeBlock"/>
      </w:pPr>
      <w:r w:rsidRPr="00EE614E">
        <w:t>/* Add rules for page width here (snippet01.txt) */</w:t>
      </w:r>
    </w:p>
    <w:p w:rsidR="00EE614E" w:rsidRDefault="00EE614E" w:rsidP="00EE614E">
      <w:pPr>
        <w:pStyle w:val="LabStepNumbered"/>
      </w:pPr>
      <w:r>
        <w:lastRenderedPageBreak/>
        <w:t xml:space="preserve">Below this comment, add the following CSS rules. If you want to, you can copy the CSS rules from a file named </w:t>
      </w:r>
      <w:r w:rsidRPr="00EE614E">
        <w:rPr>
          <w:b/>
        </w:rPr>
        <w:t>snippet01.txt</w:t>
      </w:r>
      <w:r>
        <w:t xml:space="preserve"> in the </w:t>
      </w:r>
      <w:r w:rsidRPr="00EE614E">
        <w:rPr>
          <w:b/>
        </w:rPr>
        <w:t>Lab03_Design\Snippets folder</w:t>
      </w:r>
      <w:r>
        <w:t>.</w:t>
      </w:r>
    </w:p>
    <w:p w:rsidR="00EE614E" w:rsidRDefault="00EE614E" w:rsidP="00EE614E">
      <w:pPr>
        <w:pStyle w:val="LabStepCodeBlock"/>
      </w:pPr>
      <w:r>
        <w:t>.customPageWidth {</w:t>
      </w:r>
    </w:p>
    <w:p w:rsidR="00EE614E" w:rsidRDefault="00EE614E" w:rsidP="00EE614E">
      <w:pPr>
        <w:pStyle w:val="LabStepCodeBlock"/>
      </w:pPr>
      <w:r>
        <w:tab/>
        <w:t>width: 960px;</w:t>
      </w:r>
    </w:p>
    <w:p w:rsidR="00EE614E" w:rsidRDefault="00EE614E" w:rsidP="00EE614E">
      <w:pPr>
        <w:pStyle w:val="LabStepCodeBlock"/>
      </w:pPr>
      <w:r>
        <w:tab/>
        <w:t>height: 100%;</w:t>
      </w:r>
    </w:p>
    <w:p w:rsidR="00EE614E" w:rsidRDefault="00EE614E" w:rsidP="00EE614E">
      <w:pPr>
        <w:pStyle w:val="LabStepCodeBlock"/>
      </w:pPr>
      <w:r>
        <w:tab/>
        <w:t>margin: auto;</w:t>
      </w:r>
    </w:p>
    <w:p w:rsidR="00EE614E" w:rsidRDefault="00EE614E" w:rsidP="00EE614E">
      <w:pPr>
        <w:pStyle w:val="LabStepCodeBlock"/>
      </w:pPr>
      <w:r>
        <w:tab/>
        <w:t>padding-top: 10px;</w:t>
      </w:r>
    </w:p>
    <w:p w:rsidR="00EE614E" w:rsidRDefault="00EE614E" w:rsidP="00EE614E">
      <w:pPr>
        <w:pStyle w:val="LabStepCodeBlock"/>
      </w:pPr>
      <w:r>
        <w:t>}</w:t>
      </w:r>
    </w:p>
    <w:p w:rsidR="00EE614E" w:rsidRDefault="00EE614E" w:rsidP="00EE614E">
      <w:pPr>
        <w:pStyle w:val="LabStepCodeBlock"/>
      </w:pPr>
    </w:p>
    <w:p w:rsidR="00EE614E" w:rsidRDefault="00EE614E" w:rsidP="00EE614E">
      <w:pPr>
        <w:pStyle w:val="LabStepCodeBlock"/>
      </w:pPr>
      <w:r>
        <w:t>.customPagePadding {</w:t>
      </w:r>
    </w:p>
    <w:p w:rsidR="00EE614E" w:rsidRDefault="00EE614E" w:rsidP="00EE614E">
      <w:pPr>
        <w:pStyle w:val="LabStepCodeBlock"/>
      </w:pPr>
      <w:r>
        <w:tab/>
        <w:t>padding: 0px 20px;</w:t>
      </w:r>
      <w:r>
        <w:tab/>
      </w:r>
    </w:p>
    <w:p w:rsidR="00EE614E" w:rsidRDefault="00EE614E" w:rsidP="00EE614E">
      <w:pPr>
        <w:pStyle w:val="LabStepCodeBlock"/>
      </w:pPr>
      <w:r>
        <w:t>}</w:t>
      </w:r>
    </w:p>
    <w:p w:rsidR="00EE614E" w:rsidRDefault="00EE614E" w:rsidP="00EE614E">
      <w:pPr>
        <w:pStyle w:val="LabStepCodeBlock"/>
      </w:pPr>
    </w:p>
    <w:p w:rsidR="00EE614E" w:rsidRDefault="00EE614E" w:rsidP="00EE614E">
      <w:pPr>
        <w:pStyle w:val="LabStepCodeBlock"/>
      </w:pPr>
      <w:r>
        <w:t>.customClear {</w:t>
      </w:r>
    </w:p>
    <w:p w:rsidR="00EE614E" w:rsidRDefault="00EE614E" w:rsidP="00EE614E">
      <w:pPr>
        <w:pStyle w:val="LabStepCodeBlock"/>
      </w:pPr>
      <w:r>
        <w:tab/>
        <w:t>clear: both;</w:t>
      </w:r>
    </w:p>
    <w:p w:rsidR="00EE614E" w:rsidRDefault="00EE614E" w:rsidP="00EE614E">
      <w:pPr>
        <w:pStyle w:val="LabStepCodeBlock"/>
      </w:pPr>
      <w:r>
        <w:t>}</w:t>
      </w:r>
    </w:p>
    <w:p w:rsidR="00EE614E" w:rsidRDefault="00EE614E" w:rsidP="00EE614E">
      <w:pPr>
        <w:pStyle w:val="LabStepNumbered"/>
      </w:pPr>
      <w:r>
        <w:t>Save and test your work. Your page should now render with a centered page as shown below.</w:t>
      </w:r>
    </w:p>
    <w:p w:rsidR="00EE614E" w:rsidRDefault="00EE614E" w:rsidP="00EE614E">
      <w:pPr>
        <w:pStyle w:val="LabStepScreenshot"/>
      </w:pPr>
      <w:r>
        <w:rPr>
          <w:noProof/>
        </w:rPr>
        <w:drawing>
          <wp:inline distT="0" distB="0" distL="0" distR="0" wp14:anchorId="7EFCD5D3" wp14:editId="44A40181">
            <wp:extent cx="3816712"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28947" cy="1997107"/>
                    </a:xfrm>
                    <a:prstGeom prst="rect">
                      <a:avLst/>
                    </a:prstGeom>
                  </pic:spPr>
                </pic:pic>
              </a:graphicData>
            </a:graphic>
          </wp:inline>
        </w:drawing>
      </w:r>
    </w:p>
    <w:p w:rsidR="00EE614E" w:rsidRDefault="00EE614E" w:rsidP="00EE614E">
      <w:pPr>
        <w:pStyle w:val="LabStepNumbered"/>
      </w:pPr>
      <w:r>
        <w:t xml:space="preserve"> Locate the following comment in </w:t>
      </w:r>
      <w:r w:rsidRPr="00EE614E">
        <w:rPr>
          <w:b/>
        </w:rPr>
        <w:t>styles.css</w:t>
      </w:r>
      <w:r w:rsidR="0028716A">
        <w:t>:</w:t>
      </w:r>
    </w:p>
    <w:p w:rsidR="00EE614E" w:rsidRDefault="00EE614E" w:rsidP="00EE614E">
      <w:pPr>
        <w:pStyle w:val="LabStepCodeBlock"/>
      </w:pPr>
      <w:r w:rsidRPr="00EE614E">
        <w:t>/* Add rules for top row here (snippet02.txt) */</w:t>
      </w:r>
    </w:p>
    <w:p w:rsidR="00EE614E" w:rsidRDefault="00EE614E" w:rsidP="00EE614E">
      <w:pPr>
        <w:pStyle w:val="LabStepNumbered"/>
      </w:pPr>
      <w:r>
        <w:t xml:space="preserve">Below this comment, add the following CSS rules. If you want to, you can copy the CSS rules from a file named </w:t>
      </w:r>
      <w:r w:rsidRPr="00EE614E">
        <w:rPr>
          <w:b/>
        </w:rPr>
        <w:t>snippet02.txt</w:t>
      </w:r>
      <w:r>
        <w:t xml:space="preserve"> in the </w:t>
      </w:r>
      <w:r w:rsidRPr="00EE614E">
        <w:rPr>
          <w:b/>
        </w:rPr>
        <w:t>Lab03_Design\Snippets folder</w:t>
      </w:r>
      <w:r>
        <w:t>.</w:t>
      </w:r>
    </w:p>
    <w:p w:rsidR="00EE614E" w:rsidRDefault="00EE614E" w:rsidP="00EE614E">
      <w:pPr>
        <w:pStyle w:val="LabStepCodeBlock"/>
      </w:pPr>
      <w:r>
        <w:t>.customTop {</w:t>
      </w:r>
    </w:p>
    <w:p w:rsidR="00EE614E" w:rsidRDefault="00EE614E" w:rsidP="00EE614E">
      <w:pPr>
        <w:pStyle w:val="LabStepCodeBlock"/>
      </w:pPr>
      <w:r>
        <w:tab/>
        <w:t>background-image: url('images/Top.gif');</w:t>
      </w:r>
    </w:p>
    <w:p w:rsidR="00EE614E" w:rsidRDefault="00EE614E" w:rsidP="00EE614E">
      <w:pPr>
        <w:pStyle w:val="LabStepCodeBlock"/>
      </w:pPr>
      <w:r>
        <w:tab/>
        <w:t>background-color: transparent;</w:t>
      </w:r>
    </w:p>
    <w:p w:rsidR="00EE614E" w:rsidRDefault="00EE614E" w:rsidP="00EE614E">
      <w:pPr>
        <w:pStyle w:val="LabStepCodeBlock"/>
      </w:pPr>
      <w:r>
        <w:tab/>
        <w:t>background-repeat: no-repeat;</w:t>
      </w:r>
    </w:p>
    <w:p w:rsidR="00EE614E" w:rsidRDefault="00EE614E" w:rsidP="00EE614E">
      <w:pPr>
        <w:pStyle w:val="LabStepCodeBlock"/>
      </w:pPr>
      <w:r>
        <w:tab/>
        <w:t>height: 24px;</w:t>
      </w:r>
    </w:p>
    <w:p w:rsidR="00EE614E" w:rsidRDefault="00EE614E" w:rsidP="00EE614E">
      <w:pPr>
        <w:pStyle w:val="LabStepCodeBlock"/>
      </w:pPr>
      <w:r>
        <w:tab/>
        <w:t>width: auto;</w:t>
      </w:r>
    </w:p>
    <w:p w:rsidR="00EE614E" w:rsidRDefault="00EE614E" w:rsidP="00EE614E">
      <w:pPr>
        <w:pStyle w:val="LabStepCodeBlock"/>
      </w:pPr>
      <w:r>
        <w:t>}</w:t>
      </w:r>
    </w:p>
    <w:p w:rsidR="00EE614E" w:rsidRDefault="00EE614E" w:rsidP="00EE614E">
      <w:pPr>
        <w:pStyle w:val="LabStepCodeBlock"/>
      </w:pPr>
    </w:p>
    <w:p w:rsidR="00EE614E" w:rsidRDefault="00EE614E" w:rsidP="00EE614E">
      <w:pPr>
        <w:pStyle w:val="LabStepCodeBlock"/>
      </w:pPr>
      <w:r>
        <w:t>.customTop a {</w:t>
      </w:r>
    </w:p>
    <w:p w:rsidR="00EE614E" w:rsidRDefault="00EE614E" w:rsidP="00EE614E">
      <w:pPr>
        <w:pStyle w:val="LabStepCodeBlock"/>
      </w:pPr>
      <w:r>
        <w:tab/>
        <w:t>color: white;</w:t>
      </w:r>
    </w:p>
    <w:p w:rsidR="00EE614E" w:rsidRDefault="00EE614E" w:rsidP="00EE614E">
      <w:pPr>
        <w:pStyle w:val="LabStepCodeBlock"/>
      </w:pPr>
      <w:r>
        <w:tab/>
        <w:t>font-size: 8pt;</w:t>
      </w:r>
    </w:p>
    <w:p w:rsidR="00EE614E" w:rsidRDefault="00EE614E" w:rsidP="00EE614E">
      <w:pPr>
        <w:pStyle w:val="LabStepCodeBlock"/>
      </w:pPr>
      <w:r>
        <w:tab/>
        <w:t>font-weight: bold;</w:t>
      </w:r>
      <w:r>
        <w:tab/>
      </w:r>
    </w:p>
    <w:p w:rsidR="00EE614E" w:rsidRDefault="00EE614E" w:rsidP="00EE614E">
      <w:pPr>
        <w:pStyle w:val="LabStepCodeBlock"/>
      </w:pPr>
      <w:r>
        <w:t>}</w:t>
      </w:r>
    </w:p>
    <w:p w:rsidR="00EE614E" w:rsidRDefault="00EE614E" w:rsidP="00EE614E">
      <w:pPr>
        <w:pStyle w:val="LabStepCodeBlock"/>
      </w:pPr>
    </w:p>
    <w:p w:rsidR="00EE614E" w:rsidRDefault="00EE614E" w:rsidP="00EE614E">
      <w:pPr>
        <w:pStyle w:val="LabStepCodeBlock"/>
      </w:pPr>
      <w:r>
        <w:t>.customLogin {</w:t>
      </w:r>
    </w:p>
    <w:p w:rsidR="00EE614E" w:rsidRDefault="00EE614E" w:rsidP="00EE614E">
      <w:pPr>
        <w:pStyle w:val="LabStepCodeBlock"/>
      </w:pPr>
      <w:r>
        <w:tab/>
        <w:t>background-image: none;</w:t>
      </w:r>
    </w:p>
    <w:p w:rsidR="00EE614E" w:rsidRDefault="00EE614E" w:rsidP="00EE614E">
      <w:pPr>
        <w:pStyle w:val="LabStepCodeBlock"/>
      </w:pPr>
      <w:r>
        <w:tab/>
        <w:t>background-repeat: no-repeat;</w:t>
      </w:r>
    </w:p>
    <w:p w:rsidR="00EE614E" w:rsidRDefault="00EE614E" w:rsidP="00EE614E">
      <w:pPr>
        <w:pStyle w:val="LabStepCodeBlock"/>
      </w:pPr>
      <w:r>
        <w:tab/>
        <w:t>float: right;</w:t>
      </w:r>
    </w:p>
    <w:p w:rsidR="00EE614E" w:rsidRDefault="00EE614E" w:rsidP="00EE614E">
      <w:pPr>
        <w:pStyle w:val="LabStepCodeBlock"/>
      </w:pPr>
      <w:r>
        <w:tab/>
        <w:t>height: 10px;</w:t>
      </w:r>
    </w:p>
    <w:p w:rsidR="00EE614E" w:rsidRDefault="00EE614E" w:rsidP="00EE614E">
      <w:pPr>
        <w:pStyle w:val="LabStepCodeBlock"/>
      </w:pPr>
      <w:r>
        <w:tab/>
        <w:t>position: relative;</w:t>
      </w:r>
    </w:p>
    <w:p w:rsidR="00EE614E" w:rsidRDefault="00EE614E" w:rsidP="00EE614E">
      <w:pPr>
        <w:pStyle w:val="LabStepCodeBlock"/>
      </w:pPr>
      <w:r>
        <w:tab/>
        <w:t>top: 5px;</w:t>
      </w:r>
    </w:p>
    <w:p w:rsidR="00EE614E" w:rsidRDefault="00EE614E" w:rsidP="00EE614E">
      <w:pPr>
        <w:pStyle w:val="LabStepCodeBlock"/>
      </w:pPr>
      <w:r>
        <w:t>}</w:t>
      </w:r>
    </w:p>
    <w:p w:rsidR="00EE614E" w:rsidRDefault="00EE614E" w:rsidP="00EE614E">
      <w:pPr>
        <w:pStyle w:val="LabStepNumbered"/>
      </w:pPr>
      <w:r>
        <w:t xml:space="preserve">Save and test your work. Your page should now render </w:t>
      </w:r>
      <w:r w:rsidR="00226296">
        <w:t xml:space="preserve">with a top row </w:t>
      </w:r>
      <w:r>
        <w:t>as shown below.</w:t>
      </w:r>
    </w:p>
    <w:p w:rsidR="00EE614E" w:rsidRDefault="00226296" w:rsidP="00EE614E">
      <w:pPr>
        <w:pStyle w:val="LabStepScreenshot"/>
      </w:pPr>
      <w:r>
        <w:rPr>
          <w:noProof/>
        </w:rPr>
        <w:lastRenderedPageBreak/>
        <w:drawing>
          <wp:inline distT="0" distB="0" distL="0" distR="0" wp14:anchorId="62DA8375" wp14:editId="73F21849">
            <wp:extent cx="3705225" cy="193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1669" cy="1935936"/>
                    </a:xfrm>
                    <a:prstGeom prst="rect">
                      <a:avLst/>
                    </a:prstGeom>
                  </pic:spPr>
                </pic:pic>
              </a:graphicData>
            </a:graphic>
          </wp:inline>
        </w:drawing>
      </w:r>
    </w:p>
    <w:p w:rsidR="00EE614E" w:rsidRDefault="00EE614E" w:rsidP="00EE614E">
      <w:pPr>
        <w:pStyle w:val="LabStepNumbered"/>
      </w:pPr>
      <w:r>
        <w:t xml:space="preserve">Locate the following comment in </w:t>
      </w:r>
      <w:r w:rsidRPr="00EE614E">
        <w:rPr>
          <w:b/>
        </w:rPr>
        <w:t>styles.css</w:t>
      </w:r>
      <w:r>
        <w:t>.</w:t>
      </w:r>
    </w:p>
    <w:p w:rsidR="00EE614E" w:rsidRDefault="00226296" w:rsidP="00EE614E">
      <w:pPr>
        <w:pStyle w:val="LabStepCodeBlock"/>
      </w:pPr>
      <w:r w:rsidRPr="00226296">
        <w:t>/* Add rules for banner row here (snippet03.txt) */</w:t>
      </w:r>
    </w:p>
    <w:p w:rsidR="00EE614E" w:rsidRDefault="00EE614E" w:rsidP="00EE614E">
      <w:pPr>
        <w:pStyle w:val="LabStepNumbered"/>
      </w:pPr>
      <w:r>
        <w:t xml:space="preserve">Below this comment, add the following CSS rules. If you want to, you can copy the CSS rules from a file named </w:t>
      </w:r>
      <w:r w:rsidRPr="00EE614E">
        <w:rPr>
          <w:b/>
        </w:rPr>
        <w:t>snippet0</w:t>
      </w:r>
      <w:r>
        <w:rPr>
          <w:b/>
        </w:rPr>
        <w:t>3</w:t>
      </w:r>
      <w:r w:rsidRPr="00EE614E">
        <w:rPr>
          <w:b/>
        </w:rPr>
        <w:t>.txt</w:t>
      </w:r>
      <w:r>
        <w:t xml:space="preserve"> in the </w:t>
      </w:r>
      <w:r w:rsidRPr="00EE614E">
        <w:rPr>
          <w:b/>
        </w:rPr>
        <w:t>Lab03_Design\Snippets folder</w:t>
      </w:r>
      <w:r>
        <w:t>.</w:t>
      </w:r>
    </w:p>
    <w:p w:rsidR="00226296" w:rsidRDefault="00226296" w:rsidP="00226296">
      <w:pPr>
        <w:pStyle w:val="LabStepCodeBlock"/>
      </w:pPr>
      <w:r>
        <w:t>.customHead {</w:t>
      </w:r>
    </w:p>
    <w:p w:rsidR="00226296" w:rsidRDefault="00226296" w:rsidP="00226296">
      <w:pPr>
        <w:pStyle w:val="LabStepCodeBlock"/>
      </w:pPr>
      <w:r>
        <w:tab/>
        <w:t>background-image: url('images/BannerBackground.jpg');</w:t>
      </w:r>
    </w:p>
    <w:p w:rsidR="00226296" w:rsidRDefault="00226296" w:rsidP="00226296">
      <w:pPr>
        <w:pStyle w:val="LabStepCodeBlock"/>
      </w:pPr>
      <w:r>
        <w:tab/>
        <w:t>background-color: #FFFFFF;</w:t>
      </w:r>
    </w:p>
    <w:p w:rsidR="00226296" w:rsidRDefault="00226296" w:rsidP="00226296">
      <w:pPr>
        <w:pStyle w:val="LabStepCodeBlock"/>
      </w:pPr>
      <w:r>
        <w:tab/>
        <w:t>background-repeat: no-repeat;</w:t>
      </w:r>
    </w:p>
    <w:p w:rsidR="00226296" w:rsidRDefault="00226296" w:rsidP="00226296">
      <w:pPr>
        <w:pStyle w:val="LabStepCodeBlock"/>
      </w:pPr>
      <w:r>
        <w:tab/>
        <w:t>height: 96px;</w:t>
      </w:r>
    </w:p>
    <w:p w:rsidR="00226296" w:rsidRDefault="00226296" w:rsidP="00226296">
      <w:pPr>
        <w:pStyle w:val="LabStepCodeBlock"/>
      </w:pPr>
      <w:r>
        <w:tab/>
        <w:t>width: auto;</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.customHeaderRight {</w:t>
      </w:r>
    </w:p>
    <w:p w:rsidR="00226296" w:rsidRDefault="00226296" w:rsidP="00226296">
      <w:pPr>
        <w:pStyle w:val="LabStepCodeBlock"/>
      </w:pPr>
      <w:r>
        <w:tab/>
        <w:t>float: right;</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.customSearch {</w:t>
      </w:r>
    </w:p>
    <w:p w:rsidR="00226296" w:rsidRDefault="00226296" w:rsidP="00226296">
      <w:pPr>
        <w:pStyle w:val="LabStepCodeBlock"/>
      </w:pPr>
      <w:r>
        <w:tab/>
        <w:t>float:right;</w:t>
      </w:r>
    </w:p>
    <w:p w:rsidR="00226296" w:rsidRDefault="00226296" w:rsidP="00226296">
      <w:pPr>
        <w:pStyle w:val="LabStepCodeBlock"/>
      </w:pPr>
      <w:r>
        <w:tab/>
        <w:t>position:relative;</w:t>
      </w:r>
    </w:p>
    <w:p w:rsidR="00226296" w:rsidRDefault="00226296" w:rsidP="00226296">
      <w:pPr>
        <w:pStyle w:val="LabStepCodeBlock"/>
      </w:pPr>
      <w:r>
        <w:tab/>
        <w:t>top:20px;</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.customSearchBox {</w:t>
      </w:r>
    </w:p>
    <w:p w:rsidR="00226296" w:rsidRDefault="00226296" w:rsidP="00226296">
      <w:pPr>
        <w:pStyle w:val="LabStepCodeBlock"/>
      </w:pPr>
      <w:r>
        <w:tab/>
        <w:t>background-image: none;</w:t>
      </w:r>
    </w:p>
    <w:p w:rsidR="00226296" w:rsidRDefault="00226296" w:rsidP="00226296">
      <w:pPr>
        <w:pStyle w:val="LabStepCodeBlock"/>
      </w:pPr>
      <w:r>
        <w:tab/>
        <w:t>background-repeat: no-repeat;</w:t>
      </w:r>
    </w:p>
    <w:p w:rsidR="00226296" w:rsidRDefault="00226296" w:rsidP="00226296">
      <w:pPr>
        <w:pStyle w:val="LabStepCodeBlock"/>
      </w:pPr>
      <w:r>
        <w:tab/>
        <w:t>height: 20px;</w:t>
      </w:r>
    </w:p>
    <w:p w:rsidR="00226296" w:rsidRDefault="00226296" w:rsidP="00226296">
      <w:pPr>
        <w:pStyle w:val="LabStepCodeBlock"/>
      </w:pPr>
      <w:r>
        <w:tab/>
        <w:t>width: 180px;</w:t>
      </w:r>
    </w:p>
    <w:p w:rsidR="00226296" w:rsidRDefault="00226296" w:rsidP="00226296">
      <w:pPr>
        <w:pStyle w:val="LabStepCodeBlock"/>
      </w:pPr>
      <w:r>
        <w:tab/>
        <w:t>float: left;</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.customSearch input {</w:t>
      </w:r>
    </w:p>
    <w:p w:rsidR="00226296" w:rsidRDefault="00226296" w:rsidP="00226296">
      <w:pPr>
        <w:pStyle w:val="LabStepCodeBlock"/>
      </w:pPr>
      <w:r>
        <w:tab/>
        <w:t>background-color:white;</w:t>
      </w:r>
    </w:p>
    <w:p w:rsidR="00226296" w:rsidRDefault="00226296" w:rsidP="00226296">
      <w:pPr>
        <w:pStyle w:val="LabStepCodeBlock"/>
      </w:pPr>
      <w:r>
        <w:tab/>
        <w:t>border:0 none;</w:t>
      </w:r>
    </w:p>
    <w:p w:rsidR="00226296" w:rsidRDefault="00226296" w:rsidP="00226296">
      <w:pPr>
        <w:pStyle w:val="LabStepCodeBlock"/>
      </w:pPr>
      <w:r>
        <w:tab/>
        <w:t>font-size:93%;</w:t>
      </w:r>
    </w:p>
    <w:p w:rsidR="00226296" w:rsidRDefault="00226296" w:rsidP="00226296">
      <w:pPr>
        <w:pStyle w:val="LabStepCodeBlock"/>
      </w:pPr>
      <w:r>
        <w:tab/>
        <w:t>padding:4px 0 0 4px;</w:t>
      </w:r>
    </w:p>
    <w:p w:rsidR="00226296" w:rsidRDefault="00226296" w:rsidP="00226296">
      <w:pPr>
        <w:pStyle w:val="LabStepCodeBlock"/>
      </w:pPr>
      <w:r>
        <w:tab/>
        <w:t>width:95%;</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.customSearchGo {</w:t>
      </w:r>
    </w:p>
    <w:p w:rsidR="00226296" w:rsidRDefault="00226296" w:rsidP="00226296">
      <w:pPr>
        <w:pStyle w:val="LabStepCodeBlock"/>
      </w:pPr>
      <w:r>
        <w:tab/>
        <w:t>float: left;</w:t>
      </w:r>
    </w:p>
    <w:p w:rsidR="00226296" w:rsidRDefault="00226296" w:rsidP="00226296">
      <w:pPr>
        <w:pStyle w:val="LabStepCodeBlock"/>
      </w:pPr>
      <w:r>
        <w:tab/>
        <w:t>background-image: none;</w:t>
      </w:r>
    </w:p>
    <w:p w:rsidR="00226296" w:rsidRDefault="00226296" w:rsidP="00226296">
      <w:pPr>
        <w:pStyle w:val="LabStepCodeBlock"/>
      </w:pPr>
      <w:r>
        <w:tab/>
        <w:t>background-repeat: no-repeat;</w:t>
      </w:r>
    </w:p>
    <w:p w:rsidR="00226296" w:rsidRDefault="00226296" w:rsidP="00226296">
      <w:pPr>
        <w:pStyle w:val="LabStepCodeBlock"/>
      </w:pPr>
      <w:r>
        <w:tab/>
        <w:t>height: 20px;</w:t>
      </w:r>
    </w:p>
    <w:p w:rsidR="00226296" w:rsidRDefault="00226296" w:rsidP="00226296">
      <w:pPr>
        <w:pStyle w:val="LabStepCodeBlock"/>
      </w:pPr>
      <w:r>
        <w:tab/>
        <w:t>width: 62px;</w:t>
      </w:r>
    </w:p>
    <w:p w:rsidR="00226296" w:rsidRDefault="00226296" w:rsidP="00226296">
      <w:pPr>
        <w:pStyle w:val="LabStepCodeBlock"/>
      </w:pPr>
      <w:r>
        <w:tab/>
        <w:t>float: left;</w:t>
      </w:r>
    </w:p>
    <w:p w:rsidR="00EE614E" w:rsidRDefault="00226296" w:rsidP="00226296">
      <w:pPr>
        <w:pStyle w:val="LabStepCodeBlock"/>
      </w:pPr>
      <w:r>
        <w:t>}</w:t>
      </w:r>
    </w:p>
    <w:p w:rsidR="00EE614E" w:rsidRDefault="00EE614E" w:rsidP="00EE614E">
      <w:pPr>
        <w:pStyle w:val="LabStepNumbered"/>
      </w:pPr>
      <w:r>
        <w:t xml:space="preserve">Save and test your work. Your page should now render </w:t>
      </w:r>
      <w:r w:rsidR="00226296">
        <w:t xml:space="preserve">with a banner </w:t>
      </w:r>
      <w:r>
        <w:t>as shown below.</w:t>
      </w:r>
    </w:p>
    <w:p w:rsidR="00EE614E" w:rsidRDefault="00226296" w:rsidP="00EE614E">
      <w:pPr>
        <w:pStyle w:val="LabStepScreenshot"/>
      </w:pPr>
      <w:r>
        <w:rPr>
          <w:noProof/>
        </w:rPr>
        <w:lastRenderedPageBreak/>
        <w:drawing>
          <wp:inline distT="0" distB="0" distL="0" distR="0" wp14:anchorId="299AA13B" wp14:editId="2C281FE3">
            <wp:extent cx="4895850" cy="2553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4034" cy="2563067"/>
                    </a:xfrm>
                    <a:prstGeom prst="rect">
                      <a:avLst/>
                    </a:prstGeom>
                  </pic:spPr>
                </pic:pic>
              </a:graphicData>
            </a:graphic>
          </wp:inline>
        </w:drawing>
      </w:r>
    </w:p>
    <w:p w:rsidR="00EE614E" w:rsidRDefault="00EE614E" w:rsidP="00EE614E">
      <w:pPr>
        <w:pStyle w:val="LabStepNumbered"/>
      </w:pPr>
      <w:r>
        <w:t xml:space="preserve">Locate the following comment in </w:t>
      </w:r>
      <w:r w:rsidRPr="00EE614E">
        <w:rPr>
          <w:b/>
        </w:rPr>
        <w:t>styles.css</w:t>
      </w:r>
      <w:r>
        <w:t>.</w:t>
      </w:r>
    </w:p>
    <w:p w:rsidR="00EE614E" w:rsidRDefault="00226296" w:rsidP="00EE614E">
      <w:pPr>
        <w:pStyle w:val="LabStepCodeBlock"/>
      </w:pPr>
      <w:r w:rsidRPr="00226296">
        <w:t>/* Add rules for global navigation row here (snippet04.txt) */</w:t>
      </w:r>
    </w:p>
    <w:p w:rsidR="00EE614E" w:rsidRDefault="00EE614E" w:rsidP="00EE614E">
      <w:pPr>
        <w:pStyle w:val="LabStepNumbered"/>
      </w:pPr>
      <w:r>
        <w:t xml:space="preserve">Below this comment, add the following CSS rules. If you want to, you can copy the CSS rules from a file named </w:t>
      </w:r>
      <w:r w:rsidRPr="00EE614E">
        <w:rPr>
          <w:b/>
        </w:rPr>
        <w:t>snippet0</w:t>
      </w:r>
      <w:r>
        <w:rPr>
          <w:b/>
        </w:rPr>
        <w:t>4</w:t>
      </w:r>
      <w:r w:rsidRPr="00EE614E">
        <w:rPr>
          <w:b/>
        </w:rPr>
        <w:t>.txt</w:t>
      </w:r>
      <w:r>
        <w:t xml:space="preserve"> in the </w:t>
      </w:r>
      <w:r w:rsidRPr="00EE614E">
        <w:rPr>
          <w:b/>
        </w:rPr>
        <w:t>Lab03_Design\Snippets folder</w:t>
      </w:r>
      <w:r>
        <w:t>.</w:t>
      </w:r>
    </w:p>
    <w:p w:rsidR="00226296" w:rsidRDefault="00226296" w:rsidP="00226296">
      <w:pPr>
        <w:pStyle w:val="LabStepCodeBlock"/>
      </w:pPr>
      <w:r>
        <w:t>.customNav {</w:t>
      </w:r>
    </w:p>
    <w:p w:rsidR="00226296" w:rsidRDefault="00226296" w:rsidP="00226296">
      <w:pPr>
        <w:pStyle w:val="LabStepCodeBlock"/>
      </w:pPr>
      <w:r>
        <w:tab/>
        <w:t>background-image: url('images/TopNavFill.gif');</w:t>
      </w:r>
    </w:p>
    <w:p w:rsidR="00226296" w:rsidRDefault="00226296" w:rsidP="00226296">
      <w:pPr>
        <w:pStyle w:val="LabStepCodeBlock"/>
      </w:pPr>
      <w:r>
        <w:tab/>
        <w:t>background-repeat: repeat-x;</w:t>
      </w:r>
    </w:p>
    <w:p w:rsidR="00226296" w:rsidRDefault="00226296" w:rsidP="00226296">
      <w:pPr>
        <w:pStyle w:val="LabStepCodeBlock"/>
      </w:pPr>
      <w:r>
        <w:tab/>
        <w:t>background-color: black;</w:t>
      </w:r>
    </w:p>
    <w:p w:rsidR="00226296" w:rsidRDefault="00226296" w:rsidP="00226296">
      <w:pPr>
        <w:pStyle w:val="LabStepCodeBlock"/>
      </w:pPr>
      <w:r>
        <w:tab/>
        <w:t>height: 24px;</w:t>
      </w:r>
    </w:p>
    <w:p w:rsidR="00226296" w:rsidRDefault="00226296" w:rsidP="00226296">
      <w:pPr>
        <w:pStyle w:val="LabStepCodeBlock"/>
      </w:pPr>
      <w:r>
        <w:tab/>
        <w:t>border-color: black;</w:t>
      </w:r>
    </w:p>
    <w:p w:rsidR="00226296" w:rsidRDefault="00226296" w:rsidP="00226296">
      <w:pPr>
        <w:pStyle w:val="LabStepCodeBlock"/>
      </w:pPr>
      <w:r>
        <w:tab/>
        <w:t>border-style: solid;</w:t>
      </w:r>
    </w:p>
    <w:p w:rsidR="00226296" w:rsidRDefault="00226296" w:rsidP="00226296">
      <w:pPr>
        <w:pStyle w:val="LabStepCodeBlock"/>
      </w:pPr>
      <w:r>
        <w:tab/>
        <w:t>border-width: 0px;</w:t>
      </w:r>
    </w:p>
    <w:p w:rsidR="00226296" w:rsidRDefault="00226296" w:rsidP="00226296">
      <w:pPr>
        <w:pStyle w:val="LabStepCodeBlock"/>
      </w:pPr>
      <w:r>
        <w:tab/>
        <w:t>border-collapse: collapse;</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.customTopNavHolder {</w:t>
      </w:r>
    </w:p>
    <w:p w:rsidR="00226296" w:rsidRDefault="00226296" w:rsidP="00226296">
      <w:pPr>
        <w:pStyle w:val="LabStepCodeBlock"/>
      </w:pPr>
      <w:r>
        <w:tab/>
        <w:t>float: left;</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.customTopNavItem {</w:t>
      </w:r>
    </w:p>
    <w:p w:rsidR="00226296" w:rsidRDefault="00226296" w:rsidP="00226296">
      <w:pPr>
        <w:pStyle w:val="LabStepCodeBlock"/>
      </w:pPr>
      <w:r>
        <w:tab/>
        <w:t>float:left;</w:t>
      </w:r>
    </w:p>
    <w:p w:rsidR="00226296" w:rsidRDefault="00226296" w:rsidP="00226296">
      <w:pPr>
        <w:pStyle w:val="LabStepCodeBlock"/>
      </w:pPr>
      <w:r>
        <w:tab/>
        <w:t>font-size: 10pt;</w:t>
      </w:r>
    </w:p>
    <w:p w:rsidR="00226296" w:rsidRDefault="00226296" w:rsidP="00226296">
      <w:pPr>
        <w:pStyle w:val="LabStepCodeBlock"/>
      </w:pPr>
      <w:r>
        <w:tab/>
        <w:t>height:17px;</w:t>
      </w:r>
    </w:p>
    <w:p w:rsidR="00226296" w:rsidRDefault="00226296" w:rsidP="00226296">
      <w:pPr>
        <w:pStyle w:val="LabStepCodeBlock"/>
      </w:pPr>
      <w:r>
        <w:tab/>
        <w:t>padding: 4px 16px 0px 0px;</w:t>
      </w:r>
    </w:p>
    <w:p w:rsidR="00226296" w:rsidRDefault="00226296" w:rsidP="00226296">
      <w:pPr>
        <w:pStyle w:val="LabStepCodeBlock"/>
      </w:pPr>
      <w:r>
        <w:tab/>
        <w:t>border-style: none;</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.customTopNavItem a {</w:t>
      </w:r>
    </w:p>
    <w:p w:rsidR="00226296" w:rsidRDefault="00226296" w:rsidP="00226296">
      <w:pPr>
        <w:pStyle w:val="LabStepCodeBlock"/>
      </w:pPr>
      <w:r>
        <w:tab/>
        <w:t>color: #FFFFFF;</w:t>
      </w:r>
    </w:p>
    <w:p w:rsidR="00226296" w:rsidRDefault="00226296" w:rsidP="00226296">
      <w:pPr>
        <w:pStyle w:val="LabStepCodeBlock"/>
      </w:pPr>
      <w:r>
        <w:tab/>
        <w:t>font-size: 10pt;</w:t>
      </w:r>
    </w:p>
    <w:p w:rsidR="00226296" w:rsidRDefault="00226296" w:rsidP="00226296">
      <w:pPr>
        <w:pStyle w:val="LabStepCodeBlock"/>
      </w:pPr>
      <w:r>
        <w:tab/>
        <w:t>font-weight: bold;</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.customTopNavItem a:hover {</w:t>
      </w:r>
    </w:p>
    <w:p w:rsidR="00226296" w:rsidRDefault="00226296" w:rsidP="00226296">
      <w:pPr>
        <w:pStyle w:val="LabStepCodeBlock"/>
      </w:pPr>
      <w:r>
        <w:tab/>
        <w:t>text-decoration:none;</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.customTopNavItem:hover a {</w:t>
      </w:r>
    </w:p>
    <w:p w:rsidR="00226296" w:rsidRDefault="00226296" w:rsidP="00226296">
      <w:pPr>
        <w:pStyle w:val="LabStepCodeBlock"/>
      </w:pPr>
      <w:r>
        <w:tab/>
        <w:t>color: yellow;</w:t>
      </w:r>
    </w:p>
    <w:p w:rsidR="00EE614E" w:rsidRDefault="00226296" w:rsidP="00226296">
      <w:pPr>
        <w:pStyle w:val="LabStepCodeBlock"/>
      </w:pPr>
      <w:r>
        <w:t>}</w:t>
      </w:r>
    </w:p>
    <w:p w:rsidR="00EE614E" w:rsidRDefault="00EE614E" w:rsidP="00EE614E">
      <w:pPr>
        <w:pStyle w:val="LabStepNumbered"/>
      </w:pPr>
      <w:r>
        <w:t xml:space="preserve">Save and test your work. Your page should now render </w:t>
      </w:r>
      <w:r w:rsidR="00226296">
        <w:t xml:space="preserve">with global navigation </w:t>
      </w:r>
      <w:r>
        <w:t>as shown below.</w:t>
      </w:r>
    </w:p>
    <w:p w:rsidR="00226296" w:rsidRDefault="00226296" w:rsidP="00226296">
      <w:pPr>
        <w:pStyle w:val="LabStepScreenshot"/>
      </w:pPr>
      <w:r>
        <w:rPr>
          <w:noProof/>
        </w:rPr>
        <w:lastRenderedPageBreak/>
        <w:drawing>
          <wp:inline distT="0" distB="0" distL="0" distR="0" wp14:anchorId="1A5C1DEF" wp14:editId="5AF524D3">
            <wp:extent cx="3615831" cy="18859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21023" cy="1888658"/>
                    </a:xfrm>
                    <a:prstGeom prst="rect">
                      <a:avLst/>
                    </a:prstGeom>
                  </pic:spPr>
                </pic:pic>
              </a:graphicData>
            </a:graphic>
          </wp:inline>
        </w:drawing>
      </w:r>
    </w:p>
    <w:p w:rsidR="00EE614E" w:rsidRDefault="00EE614E" w:rsidP="00EE614E">
      <w:pPr>
        <w:pStyle w:val="LabStepNumbered"/>
      </w:pPr>
      <w:r>
        <w:t xml:space="preserve">Locate the following comment in </w:t>
      </w:r>
      <w:r w:rsidRPr="00EE614E">
        <w:rPr>
          <w:b/>
        </w:rPr>
        <w:t>styles.css</w:t>
      </w:r>
      <w:r>
        <w:t>.</w:t>
      </w:r>
    </w:p>
    <w:p w:rsidR="00EE614E" w:rsidRDefault="00226296" w:rsidP="00EE614E">
      <w:pPr>
        <w:pStyle w:val="LabStepCodeBlock"/>
      </w:pPr>
      <w:r w:rsidRPr="00226296">
        <w:t>/* Add rules for footer row here (snippet05.txt) */</w:t>
      </w:r>
    </w:p>
    <w:p w:rsidR="00EE614E" w:rsidRDefault="00EE614E" w:rsidP="00EE614E">
      <w:pPr>
        <w:pStyle w:val="LabStepNumbered"/>
      </w:pPr>
      <w:r>
        <w:t xml:space="preserve">Below this comment, add the following CSS rules. If you want to, you can copy the CSS rules from a file named </w:t>
      </w:r>
      <w:r w:rsidRPr="00EE614E">
        <w:rPr>
          <w:b/>
        </w:rPr>
        <w:t>snippet0</w:t>
      </w:r>
      <w:r>
        <w:rPr>
          <w:b/>
        </w:rPr>
        <w:t>5</w:t>
      </w:r>
      <w:r w:rsidRPr="00EE614E">
        <w:rPr>
          <w:b/>
        </w:rPr>
        <w:t>.txt</w:t>
      </w:r>
      <w:r>
        <w:t xml:space="preserve"> in the </w:t>
      </w:r>
      <w:r w:rsidRPr="00EE614E">
        <w:rPr>
          <w:b/>
        </w:rPr>
        <w:t>Lab03_Design\Snippets folder</w:t>
      </w:r>
      <w:r>
        <w:t>.</w:t>
      </w:r>
    </w:p>
    <w:p w:rsidR="00226296" w:rsidRDefault="00226296" w:rsidP="00226296">
      <w:pPr>
        <w:pStyle w:val="LabStepCodeBlock"/>
      </w:pPr>
      <w:r>
        <w:t>.customFooter {</w:t>
      </w:r>
    </w:p>
    <w:p w:rsidR="00226296" w:rsidRDefault="00226296" w:rsidP="00226296">
      <w:pPr>
        <w:pStyle w:val="LabStepCodeBlock"/>
      </w:pPr>
      <w:r>
        <w:tab/>
        <w:t>background-image: url('images/Footer.gif');</w:t>
      </w:r>
    </w:p>
    <w:p w:rsidR="00226296" w:rsidRDefault="00226296" w:rsidP="00226296">
      <w:pPr>
        <w:pStyle w:val="LabStepCodeBlock"/>
      </w:pPr>
      <w:r>
        <w:tab/>
        <w:t>background-color: transparent;</w:t>
      </w:r>
    </w:p>
    <w:p w:rsidR="00226296" w:rsidRDefault="00226296" w:rsidP="00226296">
      <w:pPr>
        <w:pStyle w:val="LabStepCodeBlock"/>
      </w:pPr>
      <w:r>
        <w:tab/>
        <w:t>background-repeat: no-repeat;</w:t>
      </w:r>
    </w:p>
    <w:p w:rsidR="00226296" w:rsidRDefault="00226296" w:rsidP="00226296">
      <w:pPr>
        <w:pStyle w:val="LabStepCodeBlock"/>
      </w:pPr>
      <w:r>
        <w:tab/>
        <w:t>color: white;</w:t>
      </w:r>
    </w:p>
    <w:p w:rsidR="00226296" w:rsidRDefault="00226296" w:rsidP="00226296">
      <w:pPr>
        <w:pStyle w:val="LabStepCodeBlock"/>
      </w:pPr>
      <w:r>
        <w:tab/>
        <w:t>font-size: 7pt;</w:t>
      </w:r>
    </w:p>
    <w:p w:rsidR="00226296" w:rsidRDefault="00226296" w:rsidP="00226296">
      <w:pPr>
        <w:pStyle w:val="LabStepCodeBlock"/>
      </w:pPr>
      <w:r>
        <w:tab/>
        <w:t>height:27px;</w:t>
      </w:r>
    </w:p>
    <w:p w:rsidR="00226296" w:rsidRDefault="00226296" w:rsidP="00226296">
      <w:pPr>
        <w:pStyle w:val="LabStepCodeBlock"/>
      </w:pPr>
      <w:r>
        <w:tab/>
        <w:t>padding-top: 6px;</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.customFooter a {</w:t>
      </w:r>
    </w:p>
    <w:p w:rsidR="00226296" w:rsidRDefault="00226296" w:rsidP="00226296">
      <w:pPr>
        <w:pStyle w:val="LabStepCodeBlock"/>
      </w:pPr>
      <w:r>
        <w:tab/>
        <w:t>color: white;</w:t>
      </w:r>
      <w:r>
        <w:tab/>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.customFooterLeft {</w:t>
      </w:r>
    </w:p>
    <w:p w:rsidR="00226296" w:rsidRDefault="00226296" w:rsidP="00226296">
      <w:pPr>
        <w:pStyle w:val="LabStepCodeBlock"/>
      </w:pPr>
      <w:r>
        <w:tab/>
        <w:t>float: left;</w:t>
      </w:r>
      <w:r>
        <w:tab/>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.customFooterRight {</w:t>
      </w:r>
    </w:p>
    <w:p w:rsidR="00226296" w:rsidRDefault="00226296" w:rsidP="00226296">
      <w:pPr>
        <w:pStyle w:val="LabStepCodeBlock"/>
      </w:pPr>
      <w:r>
        <w:tab/>
        <w:t>float: right;</w:t>
      </w:r>
    </w:p>
    <w:p w:rsidR="00226296" w:rsidRDefault="00226296" w:rsidP="00226296">
      <w:pPr>
        <w:pStyle w:val="LabStepCodeBlock"/>
      </w:pPr>
      <w:r>
        <w:tab/>
        <w:t>padding-right:0px;</w:t>
      </w:r>
    </w:p>
    <w:p w:rsidR="00EE614E" w:rsidRDefault="00226296" w:rsidP="00EE614E">
      <w:pPr>
        <w:pStyle w:val="LabStepCodeBlock"/>
      </w:pPr>
      <w:r>
        <w:t>}</w:t>
      </w:r>
    </w:p>
    <w:p w:rsidR="00EE614E" w:rsidRDefault="00EE614E" w:rsidP="00EE614E">
      <w:pPr>
        <w:pStyle w:val="LabStepNumbered"/>
      </w:pPr>
      <w:r>
        <w:t xml:space="preserve">Save and test your work. Your page should now render </w:t>
      </w:r>
      <w:r w:rsidR="00226296">
        <w:t xml:space="preserve">with a footer </w:t>
      </w:r>
      <w:r>
        <w:t>as shown below.</w:t>
      </w:r>
    </w:p>
    <w:p w:rsidR="00EE614E" w:rsidRDefault="00226296" w:rsidP="00EE614E">
      <w:pPr>
        <w:pStyle w:val="LabStepScreenshot"/>
      </w:pPr>
      <w:r>
        <w:rPr>
          <w:noProof/>
        </w:rPr>
        <w:drawing>
          <wp:inline distT="0" distB="0" distL="0" distR="0" wp14:anchorId="0992AC0A" wp14:editId="5ADEB8FF">
            <wp:extent cx="3676650" cy="191767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83750" cy="1921375"/>
                    </a:xfrm>
                    <a:prstGeom prst="rect">
                      <a:avLst/>
                    </a:prstGeom>
                  </pic:spPr>
                </pic:pic>
              </a:graphicData>
            </a:graphic>
          </wp:inline>
        </w:drawing>
      </w:r>
    </w:p>
    <w:p w:rsidR="00EE614E" w:rsidRDefault="00EE614E" w:rsidP="00EE614E">
      <w:pPr>
        <w:pStyle w:val="LabStepNumbered"/>
      </w:pPr>
      <w:r>
        <w:t xml:space="preserve">Locate the following comment in </w:t>
      </w:r>
      <w:r w:rsidRPr="00EE614E">
        <w:rPr>
          <w:b/>
        </w:rPr>
        <w:t>styles.css</w:t>
      </w:r>
      <w:r w:rsidR="0028716A">
        <w:t>:</w:t>
      </w:r>
    </w:p>
    <w:p w:rsidR="00EE614E" w:rsidRDefault="00226296" w:rsidP="00EE614E">
      <w:pPr>
        <w:pStyle w:val="LabStepCodeBlock"/>
      </w:pPr>
      <w:r w:rsidRPr="00226296">
        <w:lastRenderedPageBreak/>
        <w:t>/* Add rules for body content row here (snippet06.txt) */</w:t>
      </w:r>
    </w:p>
    <w:p w:rsidR="00EE614E" w:rsidRDefault="00EE614E" w:rsidP="00EE614E">
      <w:pPr>
        <w:pStyle w:val="LabStepNumbered"/>
      </w:pPr>
      <w:r>
        <w:t xml:space="preserve">Below this comment, add the following CSS rules. If you want to, you can copy the CSS rules from a file named </w:t>
      </w:r>
      <w:r w:rsidRPr="00EE614E">
        <w:rPr>
          <w:b/>
        </w:rPr>
        <w:t>snippet0</w:t>
      </w:r>
      <w:r>
        <w:rPr>
          <w:b/>
        </w:rPr>
        <w:t>6</w:t>
      </w:r>
      <w:r w:rsidRPr="00EE614E">
        <w:rPr>
          <w:b/>
        </w:rPr>
        <w:t>.txt</w:t>
      </w:r>
      <w:r>
        <w:t xml:space="preserve"> in the </w:t>
      </w:r>
      <w:r w:rsidRPr="00EE614E">
        <w:rPr>
          <w:b/>
        </w:rPr>
        <w:t>Lab03_Design\Snippets folder</w:t>
      </w:r>
      <w:r>
        <w:t>.</w:t>
      </w:r>
    </w:p>
    <w:p w:rsidR="00226296" w:rsidRDefault="00226296" w:rsidP="00226296">
      <w:pPr>
        <w:pStyle w:val="LabStepCodeBlock"/>
      </w:pPr>
      <w:r>
        <w:t>.customBody {</w:t>
      </w:r>
    </w:p>
    <w:p w:rsidR="00226296" w:rsidRDefault="00226296" w:rsidP="00226296">
      <w:pPr>
        <w:pStyle w:val="LabStepCodeBlock"/>
      </w:pPr>
      <w:r>
        <w:tab/>
        <w:t>background-image: url('images/PageContentBackground.jpg');</w:t>
      </w:r>
    </w:p>
    <w:p w:rsidR="00226296" w:rsidRDefault="00226296" w:rsidP="00226296">
      <w:pPr>
        <w:pStyle w:val="LabStepCodeBlock"/>
      </w:pPr>
      <w:r>
        <w:tab/>
        <w:t>background-color:#FFFFFF;</w:t>
      </w:r>
    </w:p>
    <w:p w:rsidR="00226296" w:rsidRDefault="00226296" w:rsidP="00226296">
      <w:pPr>
        <w:pStyle w:val="LabStepCodeBlock"/>
      </w:pPr>
      <w:r>
        <w:tab/>
        <w:t>background-repeat: repeat-x;</w:t>
      </w:r>
    </w:p>
    <w:p w:rsidR="00226296" w:rsidRDefault="00226296" w:rsidP="00226296">
      <w:pPr>
        <w:pStyle w:val="LabStepCodeBlock"/>
      </w:pPr>
      <w:r>
        <w:tab/>
        <w:t>min-height: 420px;</w:t>
      </w:r>
    </w:p>
    <w:p w:rsidR="00226296" w:rsidRDefault="00226296" w:rsidP="00226296">
      <w:pPr>
        <w:pStyle w:val="LabStepCodeBlock"/>
      </w:pPr>
      <w:r>
        <w:tab/>
        <w:t>overflow:auto;</w:t>
      </w:r>
    </w:p>
    <w:p w:rsidR="00226296" w:rsidRDefault="00226296" w:rsidP="00226296">
      <w:pPr>
        <w:pStyle w:val="LabStepCodeBlock"/>
      </w:pPr>
      <w:r>
        <w:tab/>
        <w:t>border-color:#bbbbbb;</w:t>
      </w:r>
    </w:p>
    <w:p w:rsidR="00226296" w:rsidRDefault="00226296" w:rsidP="00226296">
      <w:pPr>
        <w:pStyle w:val="LabStepCodeBlock"/>
      </w:pPr>
      <w:r>
        <w:tab/>
        <w:t>border-style:solid;</w:t>
      </w:r>
    </w:p>
    <w:p w:rsidR="00226296" w:rsidRDefault="00226296" w:rsidP="00226296">
      <w:pPr>
        <w:pStyle w:val="LabStepCodeBlock"/>
      </w:pPr>
      <w:r>
        <w:tab/>
        <w:t>border-width:0 1px;</w:t>
      </w:r>
      <w:r>
        <w:tab/>
      </w:r>
    </w:p>
    <w:p w:rsidR="00226296" w:rsidRDefault="00226296" w:rsidP="00226296">
      <w:pPr>
        <w:pStyle w:val="LabStepCodeBlock"/>
      </w:pPr>
      <w:r>
        <w:tab/>
        <w:t>padding: 20px 8px 20px 8px;</w:t>
      </w:r>
      <w:r>
        <w:tab/>
      </w:r>
    </w:p>
    <w:p w:rsidR="00226296" w:rsidRDefault="00226296" w:rsidP="00226296">
      <w:pPr>
        <w:pStyle w:val="LabStepCodeBlock"/>
      </w:pPr>
      <w:r>
        <w:tab/>
        <w:t>width: 942px !important;</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.customBody h1 {</w:t>
      </w:r>
    </w:p>
    <w:p w:rsidR="00226296" w:rsidRDefault="00226296" w:rsidP="00226296">
      <w:pPr>
        <w:pStyle w:val="LabStepCodeBlock"/>
      </w:pPr>
      <w:r>
        <w:tab/>
        <w:t>font-size: 14pt;</w:t>
      </w:r>
    </w:p>
    <w:p w:rsidR="00226296" w:rsidRDefault="00226296" w:rsidP="00226296">
      <w:pPr>
        <w:pStyle w:val="LabStepCodeBlock"/>
      </w:pPr>
      <w:r>
        <w:tab/>
        <w:t>font-weight:normal;</w:t>
      </w:r>
    </w:p>
    <w:p w:rsidR="00226296" w:rsidRDefault="00226296" w:rsidP="00226296">
      <w:pPr>
        <w:pStyle w:val="LabStepCodeBlock"/>
      </w:pPr>
      <w:r>
        <w:tab/>
        <w:t>margin:2px 0 10px;</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.customBody p {</w:t>
      </w:r>
    </w:p>
    <w:p w:rsidR="00226296" w:rsidRDefault="00226296" w:rsidP="00226296">
      <w:pPr>
        <w:pStyle w:val="LabStepCodeBlock"/>
      </w:pPr>
      <w:r>
        <w:tab/>
        <w:t>font-size: 10pt;</w:t>
      </w:r>
    </w:p>
    <w:p w:rsidR="00226296" w:rsidRDefault="00226296" w:rsidP="00226296">
      <w:pPr>
        <w:pStyle w:val="LabStepCodeBlock"/>
      </w:pPr>
      <w:r>
        <w:tab/>
        <w:t>font-weight:normal;</w:t>
      </w:r>
    </w:p>
    <w:p w:rsidR="00226296" w:rsidRDefault="00226296" w:rsidP="00226296">
      <w:pPr>
        <w:pStyle w:val="LabStepCodeBlock"/>
      </w:pPr>
      <w:r>
        <w:tab/>
        <w:t>margin:2px 0 10px;</w:t>
      </w:r>
    </w:p>
    <w:p w:rsidR="00226296" w:rsidRDefault="00226296" w:rsidP="00226296">
      <w:pPr>
        <w:pStyle w:val="LabStepCodeBlock"/>
      </w:pPr>
      <w:r>
        <w:t>}</w:t>
      </w:r>
    </w:p>
    <w:p w:rsidR="00226296" w:rsidRDefault="00226296" w:rsidP="00226296">
      <w:pPr>
        <w:pStyle w:val="LabStepCodeBlock"/>
      </w:pPr>
    </w:p>
    <w:p w:rsidR="00226296" w:rsidRDefault="00226296" w:rsidP="00226296">
      <w:pPr>
        <w:pStyle w:val="LabStepCodeBlock"/>
      </w:pPr>
      <w:r>
        <w:t>.customBodyImage {</w:t>
      </w:r>
    </w:p>
    <w:p w:rsidR="00226296" w:rsidRDefault="00226296" w:rsidP="00226296">
      <w:pPr>
        <w:pStyle w:val="LabStepCodeBlock"/>
      </w:pPr>
      <w:r>
        <w:tab/>
        <w:t>padding-left: 4px;</w:t>
      </w:r>
    </w:p>
    <w:p w:rsidR="00EE614E" w:rsidRDefault="00226296" w:rsidP="00EE614E">
      <w:pPr>
        <w:pStyle w:val="LabStepCodeBlock"/>
      </w:pPr>
      <w:r>
        <w:t>}</w:t>
      </w:r>
    </w:p>
    <w:p w:rsidR="00EE614E" w:rsidRDefault="00EE614E" w:rsidP="00EE614E">
      <w:pPr>
        <w:pStyle w:val="LabStepNumbered"/>
      </w:pPr>
      <w:r>
        <w:t xml:space="preserve">Save and test your work. Your page should now render </w:t>
      </w:r>
      <w:r w:rsidR="00226296">
        <w:t xml:space="preserve">with a formatted body </w:t>
      </w:r>
      <w:r>
        <w:t>as shown below.</w:t>
      </w:r>
    </w:p>
    <w:p w:rsidR="00863657" w:rsidRDefault="00226296" w:rsidP="00226296">
      <w:pPr>
        <w:pStyle w:val="LabStepScreenshot"/>
      </w:pPr>
      <w:r>
        <w:rPr>
          <w:noProof/>
        </w:rPr>
        <w:drawing>
          <wp:inline distT="0" distB="0" distL="0" distR="0" wp14:anchorId="2D6C05C6" wp14:editId="24264F6E">
            <wp:extent cx="4379899" cy="2895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9899" cy="2895600"/>
                    </a:xfrm>
                    <a:prstGeom prst="rect">
                      <a:avLst/>
                    </a:prstGeom>
                  </pic:spPr>
                </pic:pic>
              </a:graphicData>
            </a:graphic>
          </wp:inline>
        </w:drawing>
      </w:r>
    </w:p>
    <w:bookmarkEnd w:id="0"/>
    <w:p w:rsidR="00863657" w:rsidRPr="001E73CB" w:rsidRDefault="00863657" w:rsidP="00283D43"/>
    <w:sectPr w:rsidR="00863657" w:rsidRPr="001E73CB" w:rsidSect="0059748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166" w:rsidRDefault="00850166" w:rsidP="002754DA">
      <w:pPr>
        <w:spacing w:before="0" w:after="0"/>
      </w:pPr>
      <w:r>
        <w:separator/>
      </w:r>
    </w:p>
  </w:endnote>
  <w:endnote w:type="continuationSeparator" w:id="0">
    <w:p w:rsidR="00850166" w:rsidRDefault="0085016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166" w:rsidRDefault="00850166" w:rsidP="002754DA">
      <w:pPr>
        <w:spacing w:before="0" w:after="0"/>
      </w:pPr>
      <w:r>
        <w:separator/>
      </w:r>
    </w:p>
  </w:footnote>
  <w:footnote w:type="continuationSeparator" w:id="0">
    <w:p w:rsidR="00850166" w:rsidRDefault="00850166"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3"/>
  </w:num>
  <w:num w:numId="6">
    <w:abstractNumId w:val="1"/>
  </w:num>
  <w:num w:numId="7">
    <w:abstractNumId w:val="9"/>
  </w:num>
  <w:num w:numId="8">
    <w:abstractNumId w:val="4"/>
  </w:num>
  <w:num w:numId="9">
    <w:abstractNumId w:val="2"/>
  </w:num>
  <w:num w:numId="10">
    <w:abstractNumId w:val="5"/>
  </w:num>
  <w:num w:numId="11">
    <w:abstractNumId w:val="0"/>
  </w:num>
  <w:num w:numId="12">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283D43"/>
    <w:rsid w:val="00004622"/>
    <w:rsid w:val="00012AC2"/>
    <w:rsid w:val="00024303"/>
    <w:rsid w:val="000243F6"/>
    <w:rsid w:val="00030FBC"/>
    <w:rsid w:val="00051385"/>
    <w:rsid w:val="00075BE6"/>
    <w:rsid w:val="00082C8E"/>
    <w:rsid w:val="0009020D"/>
    <w:rsid w:val="000A019A"/>
    <w:rsid w:val="000A0FB8"/>
    <w:rsid w:val="000A4D31"/>
    <w:rsid w:val="000B4798"/>
    <w:rsid w:val="000C54C2"/>
    <w:rsid w:val="000D1CE4"/>
    <w:rsid w:val="000E4786"/>
    <w:rsid w:val="000F23A7"/>
    <w:rsid w:val="0011020C"/>
    <w:rsid w:val="00110EC0"/>
    <w:rsid w:val="001128F7"/>
    <w:rsid w:val="00123729"/>
    <w:rsid w:val="00123A37"/>
    <w:rsid w:val="001365F7"/>
    <w:rsid w:val="00140317"/>
    <w:rsid w:val="00141688"/>
    <w:rsid w:val="00151E41"/>
    <w:rsid w:val="0015714F"/>
    <w:rsid w:val="001571D2"/>
    <w:rsid w:val="00162568"/>
    <w:rsid w:val="0016348C"/>
    <w:rsid w:val="001657A8"/>
    <w:rsid w:val="0016603A"/>
    <w:rsid w:val="00166BA8"/>
    <w:rsid w:val="001760F5"/>
    <w:rsid w:val="00180061"/>
    <w:rsid w:val="00190D86"/>
    <w:rsid w:val="0019249E"/>
    <w:rsid w:val="001969F7"/>
    <w:rsid w:val="001A3C36"/>
    <w:rsid w:val="001B176D"/>
    <w:rsid w:val="001B60FC"/>
    <w:rsid w:val="001C2975"/>
    <w:rsid w:val="001C3C48"/>
    <w:rsid w:val="001E4127"/>
    <w:rsid w:val="001E5FC6"/>
    <w:rsid w:val="001E73CB"/>
    <w:rsid w:val="001E77D6"/>
    <w:rsid w:val="0020209C"/>
    <w:rsid w:val="00207F56"/>
    <w:rsid w:val="0021154E"/>
    <w:rsid w:val="00216298"/>
    <w:rsid w:val="002243BC"/>
    <w:rsid w:val="00226296"/>
    <w:rsid w:val="00226C32"/>
    <w:rsid w:val="00231D57"/>
    <w:rsid w:val="00234111"/>
    <w:rsid w:val="002376C5"/>
    <w:rsid w:val="00243A3C"/>
    <w:rsid w:val="002646DD"/>
    <w:rsid w:val="00265968"/>
    <w:rsid w:val="00273F7D"/>
    <w:rsid w:val="002754DA"/>
    <w:rsid w:val="002820B9"/>
    <w:rsid w:val="00283D43"/>
    <w:rsid w:val="0028716A"/>
    <w:rsid w:val="002C440C"/>
    <w:rsid w:val="002C5CBE"/>
    <w:rsid w:val="002E035E"/>
    <w:rsid w:val="002E259F"/>
    <w:rsid w:val="002E66B3"/>
    <w:rsid w:val="002F2748"/>
    <w:rsid w:val="0030388D"/>
    <w:rsid w:val="00307288"/>
    <w:rsid w:val="0031741B"/>
    <w:rsid w:val="00333042"/>
    <w:rsid w:val="00361340"/>
    <w:rsid w:val="00364378"/>
    <w:rsid w:val="00367C9B"/>
    <w:rsid w:val="003A6D85"/>
    <w:rsid w:val="003B1609"/>
    <w:rsid w:val="003B509E"/>
    <w:rsid w:val="003B6B6E"/>
    <w:rsid w:val="003C6F9B"/>
    <w:rsid w:val="003D4A36"/>
    <w:rsid w:val="003D513A"/>
    <w:rsid w:val="003E20D1"/>
    <w:rsid w:val="003E3149"/>
    <w:rsid w:val="003E53A5"/>
    <w:rsid w:val="003F2EDC"/>
    <w:rsid w:val="00414108"/>
    <w:rsid w:val="00420D38"/>
    <w:rsid w:val="00427A68"/>
    <w:rsid w:val="00445241"/>
    <w:rsid w:val="00445F5C"/>
    <w:rsid w:val="00446B8D"/>
    <w:rsid w:val="00474799"/>
    <w:rsid w:val="00481358"/>
    <w:rsid w:val="004838B2"/>
    <w:rsid w:val="004A7C45"/>
    <w:rsid w:val="004B75D9"/>
    <w:rsid w:val="004C7D6E"/>
    <w:rsid w:val="004D3A39"/>
    <w:rsid w:val="004E1CBF"/>
    <w:rsid w:val="004E32F7"/>
    <w:rsid w:val="004E3B42"/>
    <w:rsid w:val="004E45B9"/>
    <w:rsid w:val="004F1E4C"/>
    <w:rsid w:val="004F40C4"/>
    <w:rsid w:val="004F54BD"/>
    <w:rsid w:val="00504620"/>
    <w:rsid w:val="0050658A"/>
    <w:rsid w:val="0050746C"/>
    <w:rsid w:val="005106D7"/>
    <w:rsid w:val="00513EAD"/>
    <w:rsid w:val="0051400B"/>
    <w:rsid w:val="00515C63"/>
    <w:rsid w:val="00536A2B"/>
    <w:rsid w:val="00536EA7"/>
    <w:rsid w:val="00537866"/>
    <w:rsid w:val="00540A9A"/>
    <w:rsid w:val="00551DFA"/>
    <w:rsid w:val="00560F81"/>
    <w:rsid w:val="005710D5"/>
    <w:rsid w:val="0057247C"/>
    <w:rsid w:val="00574574"/>
    <w:rsid w:val="00580480"/>
    <w:rsid w:val="00597483"/>
    <w:rsid w:val="005A0E17"/>
    <w:rsid w:val="005A3A17"/>
    <w:rsid w:val="005A3E02"/>
    <w:rsid w:val="005A4563"/>
    <w:rsid w:val="005A6D5F"/>
    <w:rsid w:val="005A7F70"/>
    <w:rsid w:val="005B6F90"/>
    <w:rsid w:val="005C03B9"/>
    <w:rsid w:val="005C1BF8"/>
    <w:rsid w:val="005D380A"/>
    <w:rsid w:val="005D3854"/>
    <w:rsid w:val="005E054A"/>
    <w:rsid w:val="005E0D54"/>
    <w:rsid w:val="005E79AF"/>
    <w:rsid w:val="00611BB4"/>
    <w:rsid w:val="00620888"/>
    <w:rsid w:val="00625F0D"/>
    <w:rsid w:val="00626932"/>
    <w:rsid w:val="006316FA"/>
    <w:rsid w:val="0063362B"/>
    <w:rsid w:val="00650ACD"/>
    <w:rsid w:val="00654F8F"/>
    <w:rsid w:val="0066042A"/>
    <w:rsid w:val="006649DB"/>
    <w:rsid w:val="00667328"/>
    <w:rsid w:val="00667B58"/>
    <w:rsid w:val="0067766A"/>
    <w:rsid w:val="00686355"/>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600AD"/>
    <w:rsid w:val="0076162E"/>
    <w:rsid w:val="0076526D"/>
    <w:rsid w:val="00770735"/>
    <w:rsid w:val="007A2E8C"/>
    <w:rsid w:val="007A3D0E"/>
    <w:rsid w:val="007A6FDB"/>
    <w:rsid w:val="007A7B3A"/>
    <w:rsid w:val="007B4C40"/>
    <w:rsid w:val="007B63AE"/>
    <w:rsid w:val="007B648F"/>
    <w:rsid w:val="007C5EF6"/>
    <w:rsid w:val="007D504B"/>
    <w:rsid w:val="007E240B"/>
    <w:rsid w:val="007F2CD4"/>
    <w:rsid w:val="007F37E8"/>
    <w:rsid w:val="0080252D"/>
    <w:rsid w:val="00812AF5"/>
    <w:rsid w:val="00826FF7"/>
    <w:rsid w:val="0082729D"/>
    <w:rsid w:val="0083029D"/>
    <w:rsid w:val="00830A82"/>
    <w:rsid w:val="00837A26"/>
    <w:rsid w:val="00841F3B"/>
    <w:rsid w:val="00845FAD"/>
    <w:rsid w:val="00850166"/>
    <w:rsid w:val="008530CC"/>
    <w:rsid w:val="00856645"/>
    <w:rsid w:val="00863657"/>
    <w:rsid w:val="00865AE4"/>
    <w:rsid w:val="0086681C"/>
    <w:rsid w:val="008743F8"/>
    <w:rsid w:val="00880606"/>
    <w:rsid w:val="00893C82"/>
    <w:rsid w:val="008943B0"/>
    <w:rsid w:val="008A1B16"/>
    <w:rsid w:val="008A2BA0"/>
    <w:rsid w:val="008A7318"/>
    <w:rsid w:val="008B697B"/>
    <w:rsid w:val="008C1C05"/>
    <w:rsid w:val="008C2F61"/>
    <w:rsid w:val="008D054E"/>
    <w:rsid w:val="008D0899"/>
    <w:rsid w:val="008D261C"/>
    <w:rsid w:val="008D30B0"/>
    <w:rsid w:val="008D7F27"/>
    <w:rsid w:val="008E1CE8"/>
    <w:rsid w:val="008E3F36"/>
    <w:rsid w:val="00903B98"/>
    <w:rsid w:val="00915A59"/>
    <w:rsid w:val="0091656E"/>
    <w:rsid w:val="00925E86"/>
    <w:rsid w:val="009422EE"/>
    <w:rsid w:val="00943EEC"/>
    <w:rsid w:val="00944282"/>
    <w:rsid w:val="0095110D"/>
    <w:rsid w:val="00951BD2"/>
    <w:rsid w:val="009537AB"/>
    <w:rsid w:val="0096384D"/>
    <w:rsid w:val="00964D6A"/>
    <w:rsid w:val="00964DF1"/>
    <w:rsid w:val="00965C23"/>
    <w:rsid w:val="009753EF"/>
    <w:rsid w:val="00990EBF"/>
    <w:rsid w:val="009A5818"/>
    <w:rsid w:val="009C016D"/>
    <w:rsid w:val="009C6E7B"/>
    <w:rsid w:val="009D22E7"/>
    <w:rsid w:val="009D45DA"/>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383A"/>
    <w:rsid w:val="00A6472F"/>
    <w:rsid w:val="00A66755"/>
    <w:rsid w:val="00A73931"/>
    <w:rsid w:val="00A811F8"/>
    <w:rsid w:val="00AA081D"/>
    <w:rsid w:val="00AA1C5E"/>
    <w:rsid w:val="00AD3847"/>
    <w:rsid w:val="00AF4F9B"/>
    <w:rsid w:val="00B04598"/>
    <w:rsid w:val="00B410F6"/>
    <w:rsid w:val="00B56241"/>
    <w:rsid w:val="00B56C9C"/>
    <w:rsid w:val="00B60011"/>
    <w:rsid w:val="00B7390A"/>
    <w:rsid w:val="00B7645C"/>
    <w:rsid w:val="00B80925"/>
    <w:rsid w:val="00B815CE"/>
    <w:rsid w:val="00B838CD"/>
    <w:rsid w:val="00B84304"/>
    <w:rsid w:val="00BA332D"/>
    <w:rsid w:val="00BB42DB"/>
    <w:rsid w:val="00BC1206"/>
    <w:rsid w:val="00BC22EE"/>
    <w:rsid w:val="00BC2C68"/>
    <w:rsid w:val="00BE20E7"/>
    <w:rsid w:val="00BE5EE7"/>
    <w:rsid w:val="00BF4AAD"/>
    <w:rsid w:val="00C052FE"/>
    <w:rsid w:val="00C30E56"/>
    <w:rsid w:val="00C3211E"/>
    <w:rsid w:val="00C33D09"/>
    <w:rsid w:val="00C34D0A"/>
    <w:rsid w:val="00C351E3"/>
    <w:rsid w:val="00C37A3E"/>
    <w:rsid w:val="00C44632"/>
    <w:rsid w:val="00C53882"/>
    <w:rsid w:val="00C62D6E"/>
    <w:rsid w:val="00C642C3"/>
    <w:rsid w:val="00C70683"/>
    <w:rsid w:val="00C80B2F"/>
    <w:rsid w:val="00C81CBC"/>
    <w:rsid w:val="00C847ED"/>
    <w:rsid w:val="00C9096A"/>
    <w:rsid w:val="00C92678"/>
    <w:rsid w:val="00C93DB2"/>
    <w:rsid w:val="00C93E0C"/>
    <w:rsid w:val="00C97583"/>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6469"/>
    <w:rsid w:val="00D8031B"/>
    <w:rsid w:val="00D84676"/>
    <w:rsid w:val="00D84A2F"/>
    <w:rsid w:val="00D8754C"/>
    <w:rsid w:val="00D92006"/>
    <w:rsid w:val="00D950CC"/>
    <w:rsid w:val="00D97000"/>
    <w:rsid w:val="00DA442B"/>
    <w:rsid w:val="00DA6D71"/>
    <w:rsid w:val="00DC2A0F"/>
    <w:rsid w:val="00DC2AFF"/>
    <w:rsid w:val="00DD1790"/>
    <w:rsid w:val="00DD40A9"/>
    <w:rsid w:val="00DD5F52"/>
    <w:rsid w:val="00DD7D6E"/>
    <w:rsid w:val="00DE27AD"/>
    <w:rsid w:val="00DE5625"/>
    <w:rsid w:val="00DE58D9"/>
    <w:rsid w:val="00DF0141"/>
    <w:rsid w:val="00DF0E38"/>
    <w:rsid w:val="00E056FD"/>
    <w:rsid w:val="00E07AF0"/>
    <w:rsid w:val="00E1218B"/>
    <w:rsid w:val="00E13222"/>
    <w:rsid w:val="00E132BC"/>
    <w:rsid w:val="00E14DA2"/>
    <w:rsid w:val="00E15736"/>
    <w:rsid w:val="00E177CD"/>
    <w:rsid w:val="00E17B57"/>
    <w:rsid w:val="00E22CFC"/>
    <w:rsid w:val="00E338DA"/>
    <w:rsid w:val="00E36698"/>
    <w:rsid w:val="00E42402"/>
    <w:rsid w:val="00E45125"/>
    <w:rsid w:val="00E51A44"/>
    <w:rsid w:val="00E52656"/>
    <w:rsid w:val="00E57901"/>
    <w:rsid w:val="00E60B87"/>
    <w:rsid w:val="00E816DC"/>
    <w:rsid w:val="00E90829"/>
    <w:rsid w:val="00E95F93"/>
    <w:rsid w:val="00EA0CC6"/>
    <w:rsid w:val="00EA2B53"/>
    <w:rsid w:val="00EB0E93"/>
    <w:rsid w:val="00EC02AD"/>
    <w:rsid w:val="00EC15A4"/>
    <w:rsid w:val="00ED1A11"/>
    <w:rsid w:val="00EE614E"/>
    <w:rsid w:val="00EE7A35"/>
    <w:rsid w:val="00EF0B37"/>
    <w:rsid w:val="00F10C41"/>
    <w:rsid w:val="00F218A1"/>
    <w:rsid w:val="00F21A30"/>
    <w:rsid w:val="00F22470"/>
    <w:rsid w:val="00F276BD"/>
    <w:rsid w:val="00F34FD2"/>
    <w:rsid w:val="00F43BFB"/>
    <w:rsid w:val="00F5138E"/>
    <w:rsid w:val="00F577F9"/>
    <w:rsid w:val="00F62F1C"/>
    <w:rsid w:val="00F64CF9"/>
    <w:rsid w:val="00F72607"/>
    <w:rsid w:val="00F81057"/>
    <w:rsid w:val="00F84B8D"/>
    <w:rsid w:val="00F938D8"/>
    <w:rsid w:val="00FA3EB4"/>
    <w:rsid w:val="00FA5E15"/>
    <w:rsid w:val="00FB07B8"/>
    <w:rsid w:val="00FB3F0A"/>
    <w:rsid w:val="00FB4CB4"/>
    <w:rsid w:val="00FC00E1"/>
    <w:rsid w:val="00FC79BD"/>
    <w:rsid w:val="00FD1B1D"/>
    <w:rsid w:val="00FD1FA2"/>
    <w:rsid w:val="00FE0728"/>
    <w:rsid w:val="00FF3C5B"/>
    <w:rsid w:val="00FF4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8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59748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59748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59748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59748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5974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974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483"/>
  </w:style>
  <w:style w:type="character" w:customStyle="1" w:styleId="Heading1Char">
    <w:name w:val="Heading 1 Char"/>
    <w:basedOn w:val="DefaultParagraphFont"/>
    <w:link w:val="Heading1"/>
    <w:uiPriority w:val="9"/>
    <w:rsid w:val="00597483"/>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597483"/>
    <w:rPr>
      <w:rFonts w:ascii="Arial Black" w:hAnsi="Arial Black"/>
      <w:sz w:val="28"/>
    </w:rPr>
  </w:style>
  <w:style w:type="character" w:customStyle="1" w:styleId="Heading4Char">
    <w:name w:val="Heading 4 Char"/>
    <w:basedOn w:val="DefaultParagraphFont"/>
    <w:link w:val="Heading4"/>
    <w:uiPriority w:val="9"/>
    <w:rsid w:val="0059748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59748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5974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48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597483"/>
    <w:pPr>
      <w:tabs>
        <w:tab w:val="right" w:leader="dot" w:pos="10786"/>
      </w:tabs>
      <w:spacing w:before="80" w:after="0"/>
      <w:ind w:left="144"/>
    </w:pPr>
    <w:rPr>
      <w:b/>
    </w:rPr>
  </w:style>
  <w:style w:type="paragraph" w:styleId="TOC2">
    <w:name w:val="toc 2"/>
    <w:basedOn w:val="Normal"/>
    <w:next w:val="Normal"/>
    <w:autoRedefine/>
    <w:uiPriority w:val="39"/>
    <w:unhideWhenUsed/>
    <w:rsid w:val="00597483"/>
    <w:pPr>
      <w:tabs>
        <w:tab w:val="right" w:leader="dot" w:pos="10790"/>
      </w:tabs>
      <w:spacing w:before="40" w:after="40"/>
      <w:ind w:left="288"/>
    </w:pPr>
    <w:rPr>
      <w:sz w:val="18"/>
    </w:rPr>
  </w:style>
  <w:style w:type="character" w:styleId="Hyperlink">
    <w:name w:val="Hyperlink"/>
    <w:basedOn w:val="DefaultParagraphFont"/>
    <w:uiPriority w:val="99"/>
    <w:unhideWhenUsed/>
    <w:rsid w:val="00597483"/>
    <w:rPr>
      <w:color w:val="0000FF" w:themeColor="hyperlink"/>
      <w:u w:val="single"/>
    </w:rPr>
  </w:style>
  <w:style w:type="character" w:styleId="BookTitle">
    <w:name w:val="Book Title"/>
    <w:basedOn w:val="DefaultParagraphFont"/>
    <w:uiPriority w:val="33"/>
    <w:qFormat/>
    <w:rsid w:val="00597483"/>
    <w:rPr>
      <w:b/>
      <w:bCs/>
      <w:smallCaps/>
      <w:spacing w:val="5"/>
      <w:sz w:val="48"/>
    </w:rPr>
  </w:style>
  <w:style w:type="paragraph" w:styleId="Title">
    <w:name w:val="Title"/>
    <w:basedOn w:val="Normal"/>
    <w:next w:val="Normal"/>
    <w:link w:val="TitleChar"/>
    <w:uiPriority w:val="10"/>
    <w:unhideWhenUsed/>
    <w:qFormat/>
    <w:rsid w:val="0059748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59748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597483"/>
    <w:pPr>
      <w:spacing w:after="0" w:line="240" w:lineRule="auto"/>
    </w:pPr>
    <w:rPr>
      <w:rFonts w:eastAsiaTheme="minorEastAsia"/>
    </w:rPr>
  </w:style>
  <w:style w:type="character" w:customStyle="1" w:styleId="NoSpacingChar">
    <w:name w:val="No Spacing Char"/>
    <w:basedOn w:val="DefaultParagraphFont"/>
    <w:link w:val="NoSpacing"/>
    <w:uiPriority w:val="1"/>
    <w:rsid w:val="00597483"/>
    <w:rPr>
      <w:rFonts w:eastAsiaTheme="minorEastAsia"/>
    </w:rPr>
  </w:style>
  <w:style w:type="paragraph" w:styleId="Header">
    <w:name w:val="header"/>
    <w:basedOn w:val="Normal"/>
    <w:link w:val="HeaderChar"/>
    <w:uiPriority w:val="99"/>
    <w:unhideWhenUsed/>
    <w:rsid w:val="0059748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597483"/>
    <w:rPr>
      <w:rFonts w:ascii="Arial" w:hAnsi="Arial"/>
      <w:color w:val="292929"/>
      <w:sz w:val="16"/>
    </w:rPr>
  </w:style>
  <w:style w:type="paragraph" w:styleId="Footer">
    <w:name w:val="footer"/>
    <w:basedOn w:val="Normal"/>
    <w:link w:val="FooterChar"/>
    <w:uiPriority w:val="99"/>
    <w:unhideWhenUsed/>
    <w:rsid w:val="0059748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597483"/>
    <w:rPr>
      <w:rFonts w:ascii="Arial" w:hAnsi="Arial"/>
      <w:color w:val="292929"/>
      <w:sz w:val="16"/>
    </w:rPr>
  </w:style>
  <w:style w:type="paragraph" w:customStyle="1" w:styleId="LabExercise">
    <w:name w:val="Lab Exercise"/>
    <w:basedOn w:val="Normal"/>
    <w:next w:val="Normal"/>
    <w:qFormat/>
    <w:rsid w:val="00597483"/>
    <w:pPr>
      <w:spacing w:before="0" w:after="200" w:line="276" w:lineRule="auto"/>
    </w:pPr>
    <w:rPr>
      <w:b/>
    </w:rPr>
  </w:style>
  <w:style w:type="paragraph" w:styleId="ListParagraph">
    <w:name w:val="List Paragraph"/>
    <w:basedOn w:val="Normal"/>
    <w:next w:val="Normal"/>
    <w:uiPriority w:val="34"/>
    <w:qFormat/>
    <w:rsid w:val="0059748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59748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597483"/>
    <w:rPr>
      <w:rFonts w:ascii="Lucida Console" w:hAnsi="Lucida Console" w:cs="Courier New"/>
      <w:b/>
      <w:spacing w:val="-6"/>
      <w:sz w:val="18"/>
    </w:rPr>
  </w:style>
  <w:style w:type="paragraph" w:customStyle="1" w:styleId="NumberedBullet">
    <w:name w:val="Numbered Bullet"/>
    <w:basedOn w:val="ListParagraph"/>
    <w:unhideWhenUsed/>
    <w:qFormat/>
    <w:rsid w:val="00597483"/>
    <w:pPr>
      <w:tabs>
        <w:tab w:val="left" w:pos="144"/>
      </w:tabs>
      <w:spacing w:before="80" w:after="40" w:line="240" w:lineRule="auto"/>
      <w:ind w:hanging="360"/>
      <w:contextualSpacing w:val="0"/>
    </w:pPr>
  </w:style>
  <w:style w:type="paragraph" w:customStyle="1" w:styleId="LabStepScreenshot">
    <w:name w:val="Lab Step Screenshot"/>
    <w:basedOn w:val="Normal"/>
    <w:qFormat/>
    <w:rsid w:val="0059748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597483"/>
    <w:pPr>
      <w:spacing w:before="0" w:after="0"/>
    </w:pPr>
    <w:rPr>
      <w:szCs w:val="20"/>
    </w:rPr>
  </w:style>
  <w:style w:type="character" w:customStyle="1" w:styleId="FootnoteTextChar">
    <w:name w:val="Footnote Text Char"/>
    <w:basedOn w:val="DefaultParagraphFont"/>
    <w:link w:val="FootnoteText"/>
    <w:uiPriority w:val="99"/>
    <w:semiHidden/>
    <w:rsid w:val="00597483"/>
    <w:rPr>
      <w:rFonts w:ascii="Arial" w:hAnsi="Arial"/>
      <w:color w:val="262626" w:themeColor="text1" w:themeTint="D9"/>
      <w:sz w:val="20"/>
      <w:szCs w:val="20"/>
    </w:rPr>
  </w:style>
  <w:style w:type="table" w:styleId="LightShading-Accent4">
    <w:name w:val="Light Shading Accent 4"/>
    <w:basedOn w:val="TableNormal"/>
    <w:uiPriority w:val="60"/>
    <w:rsid w:val="005974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59748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974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974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597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9748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59748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597483"/>
    <w:pPr>
      <w:tabs>
        <w:tab w:val="num" w:pos="360"/>
      </w:tabs>
      <w:ind w:left="360" w:hanging="360"/>
      <w:contextualSpacing/>
    </w:pPr>
  </w:style>
  <w:style w:type="character" w:customStyle="1" w:styleId="InLineUrl">
    <w:name w:val="InLineUrl"/>
    <w:basedOn w:val="DefaultParagraphFont"/>
    <w:uiPriority w:val="1"/>
    <w:qFormat/>
    <w:rsid w:val="00597483"/>
    <w:rPr>
      <w:rFonts w:ascii="Arial" w:hAnsi="Arial"/>
      <w:b/>
      <w:sz w:val="16"/>
    </w:rPr>
  </w:style>
  <w:style w:type="paragraph" w:customStyle="1" w:styleId="LabStepNumbered">
    <w:name w:val="Lab Step Numbered"/>
    <w:link w:val="LabStepNumberedChar"/>
    <w:qFormat/>
    <w:rsid w:val="00597483"/>
    <w:pPr>
      <w:numPr>
        <w:numId w:val="1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59748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97483"/>
    <w:pPr>
      <w:numPr>
        <w:ilvl w:val="1"/>
      </w:numPr>
    </w:pPr>
    <w:rPr>
      <w:sz w:val="16"/>
    </w:rPr>
  </w:style>
  <w:style w:type="paragraph" w:customStyle="1" w:styleId="LabStepLevel2NoBullet">
    <w:name w:val="Lab Step Level 2 No Bullet"/>
    <w:basedOn w:val="LabStepLevel2Numbered"/>
    <w:qFormat/>
    <w:rsid w:val="00597483"/>
    <w:pPr>
      <w:numPr>
        <w:numId w:val="0"/>
      </w:numPr>
      <w:spacing w:before="40"/>
      <w:ind w:left="720"/>
    </w:pPr>
  </w:style>
  <w:style w:type="character" w:customStyle="1" w:styleId="LabStepScreenshotFrame">
    <w:name w:val="Lab Step Screenshot Frame"/>
    <w:basedOn w:val="DefaultParagraphFont"/>
    <w:uiPriority w:val="1"/>
    <w:qFormat/>
    <w:rsid w:val="00597483"/>
    <w:rPr>
      <w:noProof/>
      <w:bdr w:val="single" w:sz="2" w:space="0" w:color="DDDDDD"/>
    </w:rPr>
  </w:style>
  <w:style w:type="paragraph" w:customStyle="1" w:styleId="LabExerciseCallout">
    <w:name w:val="Lab Exercise Callout"/>
    <w:basedOn w:val="LabExerciseText"/>
    <w:qFormat/>
    <w:rsid w:val="0059748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59748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59748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59748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59748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9748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597483"/>
    <w:rPr>
      <w:rFonts w:ascii="Arial" w:hAnsi="Arial"/>
      <w:b/>
      <w:iCs/>
      <w:sz w:val="16"/>
    </w:rPr>
  </w:style>
  <w:style w:type="character" w:customStyle="1" w:styleId="InlindeCode">
    <w:name w:val="InlindeCode"/>
    <w:basedOn w:val="DefaultParagraphFont"/>
    <w:uiPriority w:val="1"/>
    <w:qFormat/>
    <w:rsid w:val="00597483"/>
    <w:rPr>
      <w:rFonts w:ascii="Lucida Console" w:hAnsi="Lucida Console"/>
      <w:b/>
      <w:sz w:val="16"/>
    </w:rPr>
  </w:style>
  <w:style w:type="table" w:customStyle="1" w:styleId="LabStepTable">
    <w:name w:val="Lab Step Table"/>
    <w:basedOn w:val="TableGrid"/>
    <w:uiPriority w:val="99"/>
    <w:rsid w:val="0059748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59748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59748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597483"/>
    <w:pPr>
      <w:ind w:left="1152"/>
    </w:pPr>
  </w:style>
  <w:style w:type="paragraph" w:customStyle="1" w:styleId="LabStepScreenshotLevel2">
    <w:name w:val="Lab Step Screenshot Level 2"/>
    <w:basedOn w:val="LabStepScreenshot"/>
    <w:qFormat/>
    <w:rsid w:val="00597483"/>
    <w:pPr>
      <w:ind w:left="1152"/>
    </w:pPr>
    <w:rPr>
      <w:noProof/>
    </w:rPr>
  </w:style>
  <w:style w:type="paragraph" w:customStyle="1" w:styleId="LabStepTableTextHeader">
    <w:name w:val="Lab Step Table Text Header"/>
    <w:basedOn w:val="LabStepTableText"/>
    <w:next w:val="LabStepTableText"/>
    <w:qFormat/>
    <w:rsid w:val="00597483"/>
    <w:rPr>
      <w:b/>
    </w:rPr>
  </w:style>
  <w:style w:type="paragraph" w:customStyle="1" w:styleId="LabStepTableParagraph">
    <w:name w:val="Lab Step Table Paragraph"/>
    <w:basedOn w:val="LabStepNumbered"/>
    <w:qFormat/>
    <w:rsid w:val="00597483"/>
    <w:pPr>
      <w:numPr>
        <w:numId w:val="0"/>
      </w:numPr>
    </w:pPr>
  </w:style>
  <w:style w:type="paragraph" w:styleId="TOCHeading">
    <w:name w:val="TOC Heading"/>
    <w:basedOn w:val="Heading1"/>
    <w:next w:val="Normal"/>
    <w:uiPriority w:val="39"/>
    <w:semiHidden/>
    <w:unhideWhenUsed/>
    <w:qFormat/>
    <w:rsid w:val="0059748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597483"/>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597483"/>
    <w:rPr>
      <w:sz w:val="16"/>
      <w:szCs w:val="16"/>
    </w:rPr>
  </w:style>
  <w:style w:type="paragraph" w:styleId="CommentText">
    <w:name w:val="annotation text"/>
    <w:basedOn w:val="Normal"/>
    <w:link w:val="CommentTextChar"/>
    <w:uiPriority w:val="99"/>
    <w:semiHidden/>
    <w:unhideWhenUsed/>
    <w:rsid w:val="00597483"/>
    <w:rPr>
      <w:szCs w:val="20"/>
    </w:rPr>
  </w:style>
  <w:style w:type="character" w:customStyle="1" w:styleId="CommentTextChar">
    <w:name w:val="Comment Text Char"/>
    <w:basedOn w:val="DefaultParagraphFont"/>
    <w:link w:val="CommentText"/>
    <w:uiPriority w:val="99"/>
    <w:semiHidden/>
    <w:rsid w:val="0059748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97483"/>
    <w:rPr>
      <w:b/>
      <w:bCs/>
    </w:rPr>
  </w:style>
  <w:style w:type="character" w:customStyle="1" w:styleId="CommentSubjectChar">
    <w:name w:val="Comment Subject Char"/>
    <w:basedOn w:val="CommentTextChar"/>
    <w:link w:val="CommentSubject"/>
    <w:uiPriority w:val="99"/>
    <w:semiHidden/>
    <w:rsid w:val="00597483"/>
    <w:rPr>
      <w:rFonts w:ascii="Arial" w:hAnsi="Arial"/>
      <w:b/>
      <w:bCs/>
      <w:color w:val="262626" w:themeColor="text1" w:themeTint="D9"/>
      <w:sz w:val="20"/>
      <w:szCs w:val="20"/>
    </w:rPr>
  </w:style>
  <w:style w:type="character" w:styleId="Strong">
    <w:name w:val="Strong"/>
    <w:basedOn w:val="DefaultParagraphFont"/>
    <w:uiPriority w:val="22"/>
    <w:qFormat/>
    <w:rsid w:val="00597483"/>
    <w:rPr>
      <w:b/>
      <w:bCs/>
    </w:rPr>
  </w:style>
  <w:style w:type="paragraph" w:styleId="NormalWeb">
    <w:name w:val="Normal (Web)"/>
    <w:basedOn w:val="Normal"/>
    <w:uiPriority w:val="99"/>
    <w:semiHidden/>
    <w:unhideWhenUsed/>
    <w:rsid w:val="0059748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59748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59748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59748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59748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597483"/>
    <w:pPr>
      <w:spacing w:before="240"/>
      <w:ind w:left="720" w:right="720"/>
    </w:pPr>
    <w:rPr>
      <w:color w:val="1C1C1C"/>
    </w:rPr>
  </w:style>
  <w:style w:type="paragraph" w:customStyle="1" w:styleId="SlidesNotes">
    <w:name w:val="Slides Notes"/>
    <w:basedOn w:val="Normal"/>
    <w:qFormat/>
    <w:rsid w:val="00597483"/>
    <w:pPr>
      <w:spacing w:before="240"/>
    </w:pPr>
  </w:style>
  <w:style w:type="paragraph" w:customStyle="1" w:styleId="LegalHeader">
    <w:name w:val="Legal Header"/>
    <w:basedOn w:val="Normal"/>
    <w:qFormat/>
    <w:rsid w:val="00597483"/>
    <w:pPr>
      <w:spacing w:before="600"/>
    </w:pPr>
    <w:rPr>
      <w:b/>
      <w:color w:val="auto"/>
      <w:u w:val="single"/>
    </w:rPr>
  </w:style>
  <w:style w:type="paragraph" w:customStyle="1" w:styleId="LegalBody">
    <w:name w:val="Legal Body"/>
    <w:basedOn w:val="Normal"/>
    <w:qFormat/>
    <w:rsid w:val="00597483"/>
    <w:rPr>
      <w:sz w:val="18"/>
    </w:rPr>
  </w:style>
  <w:style w:type="paragraph" w:customStyle="1" w:styleId="CourseInfo">
    <w:name w:val="Course Info"/>
    <w:basedOn w:val="Normal"/>
    <w:qFormat/>
    <w:rsid w:val="0059748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597483"/>
    <w:rPr>
      <w:rFonts w:ascii="Arial" w:hAnsi="Arial"/>
      <w:color w:val="262626" w:themeColor="text1" w:themeTint="D9"/>
      <w:sz w:val="18"/>
    </w:rPr>
  </w:style>
  <w:style w:type="paragraph" w:customStyle="1" w:styleId="Strong1">
    <w:name w:val="Strong1"/>
    <w:basedOn w:val="LabStepNumbered"/>
    <w:link w:val="strongChar"/>
    <w:qFormat/>
    <w:rsid w:val="00597483"/>
    <w:pPr>
      <w:numPr>
        <w:numId w:val="0"/>
      </w:numPr>
      <w:ind w:left="757" w:hanging="360"/>
    </w:pPr>
    <w:rPr>
      <w:b/>
    </w:rPr>
  </w:style>
  <w:style w:type="character" w:customStyle="1" w:styleId="strongChar">
    <w:name w:val="strong Char"/>
    <w:basedOn w:val="LabStepNumberedChar"/>
    <w:link w:val="Strong1"/>
    <w:rsid w:val="00597483"/>
    <w:rPr>
      <w:rFonts w:ascii="Arial" w:hAnsi="Arial"/>
      <w:b/>
      <w:color w:val="262626" w:themeColor="text1" w:themeTint="D9"/>
      <w:sz w:val="18"/>
    </w:rPr>
  </w:style>
  <w:style w:type="paragraph" w:customStyle="1" w:styleId="CourseCode">
    <w:name w:val="Course Code"/>
    <w:basedOn w:val="Normal"/>
    <w:qFormat/>
    <w:rsid w:val="0059748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597483"/>
    <w:pPr>
      <w:tabs>
        <w:tab w:val="right" w:leader="dot" w:pos="10790"/>
      </w:tabs>
      <w:spacing w:before="40" w:after="0"/>
      <w:ind w:left="432"/>
    </w:pPr>
    <w:rPr>
      <w:sz w:val="16"/>
    </w:rPr>
  </w:style>
  <w:style w:type="numbering" w:customStyle="1" w:styleId="LabStepsTemplate">
    <w:name w:val="LabStepsTemplate"/>
    <w:uiPriority w:val="99"/>
    <w:rsid w:val="00597483"/>
    <w:pPr>
      <w:numPr>
        <w:numId w:val="8"/>
      </w:numPr>
    </w:pPr>
  </w:style>
  <w:style w:type="paragraph" w:customStyle="1" w:styleId="ModuleDescription">
    <w:name w:val="Module Description"/>
    <w:basedOn w:val="Normal"/>
    <w:qFormat/>
    <w:rsid w:val="0059748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597483"/>
    <w:pPr>
      <w:jc w:val="center"/>
    </w:pPr>
  </w:style>
  <w:style w:type="paragraph" w:customStyle="1" w:styleId="TopicsCoveredItem">
    <w:name w:val="Topics Covered Item"/>
    <w:basedOn w:val="Normal"/>
    <w:qFormat/>
    <w:rsid w:val="00597483"/>
    <w:pPr>
      <w:numPr>
        <w:numId w:val="10"/>
      </w:numPr>
      <w:spacing w:before="0" w:after="0"/>
      <w:contextualSpacing/>
    </w:pPr>
  </w:style>
  <w:style w:type="paragraph" w:customStyle="1" w:styleId="ModuleIntroHeader">
    <w:name w:val="Module Intro Header"/>
    <w:basedOn w:val="Normal"/>
    <w:qFormat/>
    <w:rsid w:val="00597483"/>
    <w:pPr>
      <w:pBdr>
        <w:bottom w:val="single" w:sz="8" w:space="1" w:color="auto"/>
      </w:pBdr>
      <w:spacing w:before="360"/>
      <w:ind w:left="288"/>
    </w:pPr>
    <w:rPr>
      <w:b/>
      <w:sz w:val="24"/>
    </w:rPr>
  </w:style>
  <w:style w:type="paragraph" w:customStyle="1" w:styleId="ModuleAgendaItem">
    <w:name w:val="Module Agenda Item"/>
    <w:basedOn w:val="Normal"/>
    <w:qFormat/>
    <w:rsid w:val="00597483"/>
    <w:pPr>
      <w:spacing w:before="0" w:after="0"/>
      <w:ind w:left="360" w:hanging="360"/>
      <w:contextualSpacing/>
    </w:pPr>
    <w:rPr>
      <w:sz w:val="24"/>
    </w:rPr>
  </w:style>
  <w:style w:type="paragraph" w:customStyle="1" w:styleId="LabExerciseItem">
    <w:name w:val="Lab Exercise Item"/>
    <w:basedOn w:val="Normal"/>
    <w:next w:val="Normal"/>
    <w:qFormat/>
    <w:rsid w:val="00597483"/>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spacing w:before="200" w:after="0"/>
      <w:ind w:left="864" w:hanging="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spacing w:before="80" w:after="40" w:line="240" w:lineRule="auto"/>
      <w:ind w:left="432" w:hanging="360"/>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spacing w:before="80" w:after="40"/>
      <w:ind w:left="1008" w:hanging="432"/>
    </w:pPr>
    <w:rPr>
      <w:sz w:val="16"/>
    </w:rPr>
  </w:style>
  <w:style w:type="paragraph" w:customStyle="1" w:styleId="LabStepLevel2NoBullet">
    <w:name w:val="Lab Step Level 2 No Bullet"/>
    <w:basedOn w:val="LabStepLevel2Numbered"/>
    <w:qFormat/>
    <w:rsid w:val="0009020D"/>
    <w:pPr>
      <w:spacing w:before="40"/>
      <w:ind w:left="720" w:firstLine="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before="0" w:after="0" w:line="276" w:lineRule="auto"/>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ind w:left="0" w:firstLine="0"/>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tabs>
        <w:tab w:val="num" w:pos="720"/>
      </w:tabs>
      <w:spacing w:before="0" w:after="0" w:line="240" w:lineRule="exact"/>
      <w:ind w:left="720" w:hanging="720"/>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 w:type="numbering" w:customStyle="1" w:styleId="Strong">
    <w:name w:val="LabStepsTemplat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3CBC785D-E05F-42F4-9C03-F805A0F2F6EC}"/>
</file>

<file path=customXml/itemProps5.xml><?xml version="1.0" encoding="utf-8"?>
<ds:datastoreItem xmlns:ds="http://schemas.openxmlformats.org/officeDocument/2006/customXml" ds:itemID="{B7A5F941-16CB-4932-9BC1-6BAB29FCFF62}"/>
</file>

<file path=docProps/app.xml><?xml version="1.0" encoding="utf-8"?>
<Properties xmlns="http://schemas.openxmlformats.org/officeDocument/2006/extended-properties" xmlns:vt="http://schemas.openxmlformats.org/officeDocument/2006/docPropsVTypes">
  <Template>CptCourseManual.dotx</Template>
  <TotalTime>16</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Pattison</dc:creator>
  <cp:lastModifiedBy>Windows User</cp:lastModifiedBy>
  <cp:revision>13</cp:revision>
  <cp:lastPrinted>2009-08-12T16:30:00Z</cp:lastPrinted>
  <dcterms:created xsi:type="dcterms:W3CDTF">2011-07-01T21:00:00Z</dcterms:created>
  <dcterms:modified xsi:type="dcterms:W3CDTF">2012-02-18T11:30:00Z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