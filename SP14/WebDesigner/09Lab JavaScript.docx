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884977" w:rsidP="004730EA">
      <w:pPr>
        <w:pStyle w:val="Heading2"/>
      </w:pPr>
      <w:bookmarkStart w:id="0" w:name="_Toc225684689"/>
      <w:bookmarkStart w:id="1" w:name="_GoBack"/>
      <w:bookmarkEnd w:id="1"/>
      <w:r>
        <w:t>Writing</w:t>
      </w:r>
      <w:r w:rsidR="00F963D5">
        <w:t xml:space="preserve"> JavaScript </w:t>
      </w:r>
      <w:r>
        <w:t>Code behind Pages</w:t>
      </w:r>
    </w:p>
    <w:p w:rsidR="00FD1B1D" w:rsidRPr="00B92A57" w:rsidRDefault="00FD1B1D" w:rsidP="00B92A57">
      <w:pPr>
        <w:pStyle w:val="LabExerciseText"/>
        <w:rPr>
          <w:b/>
        </w:rPr>
      </w:pPr>
      <w:r w:rsidRPr="00E056FD">
        <w:rPr>
          <w:b/>
        </w:rPr>
        <w:t>Lab Time</w:t>
      </w:r>
      <w:r w:rsidRPr="00E056FD">
        <w:t>: 45 minutes</w:t>
      </w:r>
      <w:r>
        <w:t xml:space="preserve"> </w:t>
      </w:r>
    </w:p>
    <w:p w:rsidR="00FD1B1D" w:rsidRDefault="00FD1B1D" w:rsidP="004730EA">
      <w:pPr>
        <w:pStyle w:val="Heading3"/>
      </w:pPr>
      <w:bookmarkStart w:id="2" w:name="_Toc225684685"/>
      <w:bookmarkStart w:id="3" w:name="_Toc236505646"/>
      <w:r w:rsidRPr="00FC79BD">
        <w:t xml:space="preserve">Exercise 1: </w:t>
      </w:r>
      <w:bookmarkEnd w:id="2"/>
      <w:bookmarkEnd w:id="3"/>
      <w:r w:rsidR="00B92A57">
        <w:t>Adding JavaScript to a page in a SharePoint site</w:t>
      </w:r>
    </w:p>
    <w:p w:rsidR="00FD1B1D" w:rsidRDefault="00FD1B1D" w:rsidP="00FD1B1D">
      <w:pPr>
        <w:pStyle w:val="LabExerciseCallout"/>
      </w:pPr>
      <w:r w:rsidRPr="00AB0146">
        <w:t xml:space="preserve">In this exercise you will </w:t>
      </w:r>
      <w:r w:rsidR="00884977">
        <w:t xml:space="preserve">work through the basic steps of adding JavaScript to code </w:t>
      </w:r>
      <w:r w:rsidR="00967579">
        <w:t>with</w:t>
      </w:r>
      <w:r w:rsidR="00884977">
        <w:t xml:space="preserve">in a page in a SharePoint site. After getting a simple event handler to execute on a button click event, you will also work through the process of modifying your code to register event handlers dynamically. In the final steps of this exercise, you will move the JavaScript code out of the </w:t>
      </w:r>
      <w:r w:rsidR="00152232">
        <w:t xml:space="preserve">ASPX </w:t>
      </w:r>
      <w:r w:rsidR="00884977">
        <w:t>page and into a dedicated JavaScript file.</w:t>
      </w:r>
    </w:p>
    <w:p w:rsidR="00B92A57" w:rsidRDefault="001B6351" w:rsidP="00722E23">
      <w:pPr>
        <w:pStyle w:val="LabStepNumbered"/>
      </w:pPr>
      <w:r>
        <w:t>In the browser</w:t>
      </w:r>
      <w:r w:rsidR="00B92A57">
        <w:t xml:space="preserve">, navigate to the Brand Camp labs site collection </w:t>
      </w:r>
      <w:r w:rsidR="001A1662">
        <w:t xml:space="preserve">at </w:t>
      </w:r>
      <w:r w:rsidR="001A1662" w:rsidRPr="00152232">
        <w:rPr>
          <w:b/>
          <w:sz w:val="16"/>
        </w:rPr>
        <w:t>http://[[COLLAB-SITE]]</w:t>
      </w:r>
      <w:r w:rsidR="00152232">
        <w:t xml:space="preserve"> and n</w:t>
      </w:r>
      <w:r w:rsidR="00B92A57">
        <w:t xml:space="preserve">avigate to the child site for </w:t>
      </w:r>
      <w:r w:rsidR="00B92A57" w:rsidRPr="00152232">
        <w:rPr>
          <w:b/>
        </w:rPr>
        <w:t>Lab 9</w:t>
      </w:r>
      <w:r w:rsidR="00B92A57">
        <w:t xml:space="preserve"> by using the global navigation menu of the top-level site.</w:t>
      </w:r>
    </w:p>
    <w:p w:rsidR="00B92A57" w:rsidRDefault="00B92A57" w:rsidP="00B92A57">
      <w:pPr>
        <w:pStyle w:val="LabStepScreenshot"/>
      </w:pPr>
      <w:r w:rsidRPr="00152232">
        <w:rPr>
          <w:rStyle w:val="LabStepScreenshotFrame"/>
        </w:rPr>
        <w:drawing>
          <wp:inline distT="0" distB="0" distL="0" distR="0" wp14:anchorId="3BEC7555" wp14:editId="795E0821">
            <wp:extent cx="1986392" cy="11631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2881" cy="1172772"/>
                    </a:xfrm>
                    <a:prstGeom prst="rect">
                      <a:avLst/>
                    </a:prstGeom>
                    <a:noFill/>
                    <a:ln>
                      <a:noFill/>
                    </a:ln>
                  </pic:spPr>
                </pic:pic>
              </a:graphicData>
            </a:graphic>
          </wp:inline>
        </w:drawing>
      </w:r>
    </w:p>
    <w:p w:rsidR="00B92A57" w:rsidRDefault="00B92A57" w:rsidP="00B92A57">
      <w:pPr>
        <w:pStyle w:val="LabStepNumbered"/>
      </w:pPr>
      <w:r>
        <w:t xml:space="preserve">You should now be at the home page in the </w:t>
      </w:r>
      <w:r w:rsidRPr="00B92A57">
        <w:rPr>
          <w:b/>
        </w:rPr>
        <w:t>Lab 9</w:t>
      </w:r>
      <w:r>
        <w:t xml:space="preserve"> site.</w:t>
      </w:r>
      <w:r w:rsidR="001B6351">
        <w:t xml:space="preserve"> You should see four links in the Quick Launch Bar to navigate to the pages you will be working on through the exercises in this lab.</w:t>
      </w:r>
    </w:p>
    <w:p w:rsidR="00B92A57" w:rsidRDefault="00B92A57" w:rsidP="00152232">
      <w:pPr>
        <w:pStyle w:val="LabStepScreenshot"/>
      </w:pPr>
      <w:r w:rsidRPr="001B6351">
        <w:rPr>
          <w:rStyle w:val="LabStepScreenshotFrame"/>
        </w:rPr>
        <w:drawing>
          <wp:inline distT="0" distB="0" distL="0" distR="0" wp14:anchorId="276ADA6B" wp14:editId="4949FB16">
            <wp:extent cx="2370125" cy="13944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5030" cy="1397378"/>
                    </a:xfrm>
                    <a:prstGeom prst="rect">
                      <a:avLst/>
                    </a:prstGeom>
                    <a:noFill/>
                    <a:ln>
                      <a:noFill/>
                    </a:ln>
                  </pic:spPr>
                </pic:pic>
              </a:graphicData>
            </a:graphic>
          </wp:inline>
        </w:drawing>
      </w:r>
    </w:p>
    <w:p w:rsidR="001B6351" w:rsidRDefault="001B6351" w:rsidP="001B6351">
      <w:pPr>
        <w:pStyle w:val="LabStepNumbered"/>
      </w:pPr>
      <w:r>
        <w:t xml:space="preserve">In the browser, navigate to the page for </w:t>
      </w:r>
      <w:r w:rsidRPr="005B7A5F">
        <w:rPr>
          <w:b/>
        </w:rPr>
        <w:t>Exercise 1</w:t>
      </w:r>
      <w:r>
        <w:t xml:space="preserve"> by clicking the navigation link in the Quick launch. </w:t>
      </w:r>
      <w:r w:rsidR="00152232">
        <w:t>As you can see, t</w:t>
      </w:r>
      <w:r>
        <w:t>he page contains a command button that current</w:t>
      </w:r>
      <w:r w:rsidR="001A741F">
        <w:t>ly</w:t>
      </w:r>
      <w:r>
        <w:t xml:space="preserve"> has no behavior behind it. Your </w:t>
      </w:r>
      <w:r w:rsidR="001A741F">
        <w:t>main task in Exercise 1 is to write and register an</w:t>
      </w:r>
      <w:r>
        <w:t xml:space="preserve"> event handler </w:t>
      </w:r>
      <w:r w:rsidR="001A741F">
        <w:t xml:space="preserve">function that </w:t>
      </w:r>
      <w:r>
        <w:t>execute</w:t>
      </w:r>
      <w:r w:rsidR="001A741F">
        <w:t>s</w:t>
      </w:r>
      <w:r>
        <w:t xml:space="preserve"> when the user clicks the button.</w:t>
      </w:r>
    </w:p>
    <w:p w:rsidR="001B6351" w:rsidRDefault="001B6351" w:rsidP="001B6351">
      <w:pPr>
        <w:pStyle w:val="LabStepScreenshot"/>
      </w:pPr>
      <w:r w:rsidRPr="008013C8">
        <w:rPr>
          <w:rStyle w:val="LabStepScreenshotFrame"/>
        </w:rPr>
        <w:drawing>
          <wp:inline distT="0" distB="0" distL="0" distR="0" wp14:anchorId="36324805" wp14:editId="4201B72A">
            <wp:extent cx="2406701" cy="1090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1280" cy="1093041"/>
                    </a:xfrm>
                    <a:prstGeom prst="rect">
                      <a:avLst/>
                    </a:prstGeom>
                    <a:noFill/>
                    <a:ln>
                      <a:noFill/>
                    </a:ln>
                  </pic:spPr>
                </pic:pic>
              </a:graphicData>
            </a:graphic>
          </wp:inline>
        </w:drawing>
      </w:r>
    </w:p>
    <w:p w:rsidR="001A1662" w:rsidRDefault="001A1662" w:rsidP="001A1662">
      <w:pPr>
        <w:pStyle w:val="LabStepNumbered"/>
      </w:pPr>
      <w:r>
        <w:t xml:space="preserve">Launch SharePoint Designer 2010 and open the site at </w:t>
      </w:r>
      <w:r w:rsidRPr="001A741F">
        <w:rPr>
          <w:b/>
          <w:sz w:val="16"/>
        </w:rPr>
        <w:t>http://[[COLLAB-SITE]]</w:t>
      </w:r>
      <w:r w:rsidRPr="001A741F">
        <w:rPr>
          <w:b/>
          <w:sz w:val="20"/>
        </w:rPr>
        <w:t>/</w:t>
      </w:r>
      <w:r w:rsidRPr="001A741F">
        <w:rPr>
          <w:b/>
        </w:rPr>
        <w:t>Lab09</w:t>
      </w:r>
      <w:r>
        <w:t xml:space="preserve">. If you are prompted to log in, enter the site collection owner as </w:t>
      </w:r>
      <w:r w:rsidRPr="001A741F">
        <w:rPr>
          <w:b/>
          <w:sz w:val="16"/>
        </w:rPr>
        <w:t>[[AD_DOMAIN]]\[[USERNAME]]</w:t>
      </w:r>
      <w:r>
        <w:t xml:space="preserve">. For example, if you were supplied the user account login credentials for Ken Sanchez with a user account name </w:t>
      </w:r>
      <w:r w:rsidRPr="001A741F">
        <w:rPr>
          <w:b/>
        </w:rPr>
        <w:t>ken</w:t>
      </w:r>
      <w:r>
        <w:t xml:space="preserve"> and a domain name </w:t>
      </w:r>
      <w:r w:rsidRPr="001A741F">
        <w:rPr>
          <w:b/>
        </w:rPr>
        <w:t xml:space="preserve">SBO, </w:t>
      </w:r>
      <w:r w:rsidRPr="0051564C">
        <w:t>then the</w:t>
      </w:r>
      <w:r w:rsidRPr="001A741F">
        <w:rPr>
          <w:b/>
        </w:rPr>
        <w:t xml:space="preserve"> </w:t>
      </w:r>
      <w:r>
        <w:t xml:space="preserve">account name for logging in should be entered as </w:t>
      </w:r>
      <w:r w:rsidRPr="001A741F">
        <w:rPr>
          <w:b/>
        </w:rPr>
        <w:t>SBO\ken</w:t>
      </w:r>
      <w:r>
        <w:t xml:space="preserve">. The password for all accounts should be set to </w:t>
      </w:r>
      <w:r w:rsidRPr="001A741F">
        <w:rPr>
          <w:b/>
        </w:rPr>
        <w:t>Password1</w:t>
      </w:r>
      <w:r>
        <w:t>.</w:t>
      </w:r>
    </w:p>
    <w:p w:rsidR="003E3783" w:rsidRDefault="003E3783" w:rsidP="003E3783">
      <w:pPr>
        <w:pStyle w:val="LabStepNumbered"/>
      </w:pPr>
      <w:r>
        <w:lastRenderedPageBreak/>
        <w:t>Once the site has opened</w:t>
      </w:r>
      <w:r w:rsidR="001A1662">
        <w:t xml:space="preserve"> in SharePoint Designer</w:t>
      </w:r>
      <w:r>
        <w:t xml:space="preserve">, click the </w:t>
      </w:r>
      <w:r w:rsidRPr="003E3783">
        <w:rPr>
          <w:b/>
        </w:rPr>
        <w:t>All Files</w:t>
      </w:r>
      <w:r>
        <w:t xml:space="preserve"> link at the bottom of the </w:t>
      </w:r>
      <w:r w:rsidRPr="003E3783">
        <w:rPr>
          <w:b/>
        </w:rPr>
        <w:t>Site Objects</w:t>
      </w:r>
      <w:r>
        <w:t xml:space="preserve"> section. You should be able to see the files for pages named </w:t>
      </w:r>
      <w:r w:rsidRPr="003E3783">
        <w:rPr>
          <w:b/>
        </w:rPr>
        <w:t>Exercise</w:t>
      </w:r>
      <w:r w:rsidR="00F8652C">
        <w:rPr>
          <w:b/>
        </w:rPr>
        <w:t>0</w:t>
      </w:r>
      <w:r w:rsidRPr="003E3783">
        <w:rPr>
          <w:b/>
        </w:rPr>
        <w:t>1.aspx</w:t>
      </w:r>
      <w:r w:rsidRPr="00CC4A9E">
        <w:t xml:space="preserve">, </w:t>
      </w:r>
      <w:r w:rsidRPr="003E3783">
        <w:rPr>
          <w:b/>
        </w:rPr>
        <w:t>Exercise</w:t>
      </w:r>
      <w:r w:rsidR="00F8652C">
        <w:rPr>
          <w:b/>
        </w:rPr>
        <w:t>0</w:t>
      </w:r>
      <w:r w:rsidRPr="003E3783">
        <w:rPr>
          <w:b/>
        </w:rPr>
        <w:t>2.aspx</w:t>
      </w:r>
      <w:r w:rsidRPr="00CC4A9E">
        <w:t xml:space="preserve">, </w:t>
      </w:r>
      <w:r w:rsidRPr="003E3783">
        <w:rPr>
          <w:b/>
        </w:rPr>
        <w:t>Exercise</w:t>
      </w:r>
      <w:r w:rsidR="00F8652C">
        <w:rPr>
          <w:b/>
        </w:rPr>
        <w:t>0</w:t>
      </w:r>
      <w:r w:rsidRPr="003E3783">
        <w:rPr>
          <w:b/>
        </w:rPr>
        <w:t>3.aspx</w:t>
      </w:r>
      <w:r w:rsidRPr="00CC4A9E">
        <w:t xml:space="preserve"> and</w:t>
      </w:r>
      <w:r w:rsidRPr="003E3783">
        <w:rPr>
          <w:b/>
        </w:rPr>
        <w:t xml:space="preserve"> Exercise</w:t>
      </w:r>
      <w:r w:rsidR="00F8652C">
        <w:rPr>
          <w:b/>
        </w:rPr>
        <w:t>0</w:t>
      </w:r>
      <w:r w:rsidRPr="003E3783">
        <w:rPr>
          <w:b/>
        </w:rPr>
        <w:t>4.aspx</w:t>
      </w:r>
      <w:r w:rsidRPr="00CC4A9E">
        <w:t>.</w:t>
      </w:r>
      <w:r>
        <w:t xml:space="preserve"> You should also </w:t>
      </w:r>
      <w:r w:rsidR="00F8652C">
        <w:t xml:space="preserve">see </w:t>
      </w:r>
      <w:r>
        <w:t xml:space="preserve">that there is an associated JavaScript file for each of these pages </w:t>
      </w:r>
      <w:r w:rsidR="007036A7">
        <w:t xml:space="preserve">with the exception of </w:t>
      </w:r>
      <w:r w:rsidRPr="003E3783">
        <w:rPr>
          <w:b/>
        </w:rPr>
        <w:t>Exercise</w:t>
      </w:r>
      <w:r w:rsidR="00F8652C">
        <w:rPr>
          <w:b/>
        </w:rPr>
        <w:t>0</w:t>
      </w:r>
      <w:r w:rsidRPr="003E3783">
        <w:rPr>
          <w:b/>
        </w:rPr>
        <w:t>1.aspx</w:t>
      </w:r>
      <w:r>
        <w:t>.</w:t>
      </w:r>
    </w:p>
    <w:p w:rsidR="003E3783" w:rsidRDefault="007036A7" w:rsidP="003E3783">
      <w:pPr>
        <w:pStyle w:val="LabStepScreenshot"/>
      </w:pPr>
      <w:r w:rsidRPr="007036A7">
        <w:rPr>
          <w:rStyle w:val="LabStepScreenshotFrame"/>
        </w:rPr>
        <w:drawing>
          <wp:inline distT="0" distB="0" distL="0" distR="0" wp14:anchorId="56DCADCF" wp14:editId="6B04B916">
            <wp:extent cx="4621750" cy="177759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25432" cy="1779010"/>
                    </a:xfrm>
                    <a:prstGeom prst="rect">
                      <a:avLst/>
                    </a:prstGeom>
                    <a:noFill/>
                    <a:ln>
                      <a:noFill/>
                    </a:ln>
                  </pic:spPr>
                </pic:pic>
              </a:graphicData>
            </a:graphic>
          </wp:inline>
        </w:drawing>
      </w:r>
    </w:p>
    <w:p w:rsidR="003E3783" w:rsidRDefault="003E3783" w:rsidP="003E3783">
      <w:pPr>
        <w:pStyle w:val="LabStepNumbered"/>
      </w:pPr>
      <w:r>
        <w:t xml:space="preserve">At this point, you should have the </w:t>
      </w:r>
      <w:r w:rsidRPr="00CC4A9E">
        <w:rPr>
          <w:b/>
        </w:rPr>
        <w:t xml:space="preserve">Lab </w:t>
      </w:r>
      <w:r>
        <w:rPr>
          <w:b/>
        </w:rPr>
        <w:t>9</w:t>
      </w:r>
      <w:r>
        <w:t xml:space="preserve"> site open in both the browser </w:t>
      </w:r>
      <w:r w:rsidR="00967579">
        <w:t>and in</w:t>
      </w:r>
      <w:r>
        <w:t xml:space="preserve"> SharePoint Designer. Leave both of these open as you will be moving back and forth between them for all the remaining exercises of this lab.</w:t>
      </w:r>
    </w:p>
    <w:p w:rsidR="003E3783" w:rsidRDefault="001B6351" w:rsidP="003E3783">
      <w:pPr>
        <w:pStyle w:val="LabStepNumbered"/>
      </w:pPr>
      <w:r>
        <w:t>In SharePoint Designer, o</w:t>
      </w:r>
      <w:r w:rsidR="00680DAA">
        <w:t xml:space="preserve">pen the page named </w:t>
      </w:r>
      <w:r w:rsidR="00680DAA" w:rsidRPr="001B6351">
        <w:rPr>
          <w:b/>
        </w:rPr>
        <w:t>Exercise01.aspx</w:t>
      </w:r>
      <w:r w:rsidR="00680DAA">
        <w:t xml:space="preserve"> in advanced edit mode. You should see the page contains placeholders for </w:t>
      </w:r>
      <w:r w:rsidR="00680DAA" w:rsidRPr="00680DAA">
        <w:rPr>
          <w:b/>
        </w:rPr>
        <w:t>PlaceHolderAdditionalPageHead</w:t>
      </w:r>
      <w:r w:rsidR="00680DAA">
        <w:t xml:space="preserve"> and </w:t>
      </w:r>
      <w:r w:rsidR="00680DAA" w:rsidRPr="00680DAA">
        <w:rPr>
          <w:b/>
        </w:rPr>
        <w:t>PlaceHolderMain</w:t>
      </w:r>
      <w:r w:rsidR="00680DAA">
        <w:t xml:space="preserve">. You should also see that there is HTML content inside </w:t>
      </w:r>
      <w:r w:rsidR="00680DAA" w:rsidRPr="00680DAA">
        <w:rPr>
          <w:b/>
        </w:rPr>
        <w:t>PlaceHolderMain</w:t>
      </w:r>
      <w:r w:rsidR="00680DAA">
        <w:t xml:space="preserve"> that defines a</w:t>
      </w:r>
      <w:r w:rsidR="001A741F">
        <w:t>n</w:t>
      </w:r>
      <w:r w:rsidR="00680DAA">
        <w:t xml:space="preserve"> </w:t>
      </w:r>
      <w:r>
        <w:t xml:space="preserve">input element of type </w:t>
      </w:r>
      <w:r w:rsidR="00680DAA" w:rsidRPr="001A741F">
        <w:rPr>
          <w:b/>
        </w:rPr>
        <w:t>button</w:t>
      </w:r>
      <w:r w:rsidR="00680DAA">
        <w:t xml:space="preserve"> with an </w:t>
      </w:r>
      <w:r w:rsidR="00680DAA" w:rsidRPr="001B6351">
        <w:rPr>
          <w:b/>
        </w:rPr>
        <w:t>id</w:t>
      </w:r>
      <w:r w:rsidR="00680DAA">
        <w:t xml:space="preserve"> of </w:t>
      </w:r>
      <w:r w:rsidR="00680DAA" w:rsidRPr="00680DAA">
        <w:rPr>
          <w:b/>
        </w:rPr>
        <w:t>cmdAddContent</w:t>
      </w:r>
      <w:r w:rsidR="00680DAA">
        <w:t xml:space="preserve"> as well as an empty div element with an </w:t>
      </w:r>
      <w:r w:rsidR="00680DAA" w:rsidRPr="001B6351">
        <w:rPr>
          <w:b/>
        </w:rPr>
        <w:t>id</w:t>
      </w:r>
      <w:r w:rsidR="00680DAA">
        <w:t xml:space="preserve"> of </w:t>
      </w:r>
      <w:r w:rsidR="00680DAA" w:rsidRPr="00680DAA">
        <w:rPr>
          <w:b/>
        </w:rPr>
        <w:t>Div1</w:t>
      </w:r>
      <w:r w:rsidR="00680DAA">
        <w:t xml:space="preserve">. </w:t>
      </w:r>
    </w:p>
    <w:p w:rsidR="00680DAA" w:rsidRDefault="00680DAA" w:rsidP="00680DAA">
      <w:pPr>
        <w:pStyle w:val="LabStepCodeBlock"/>
      </w:pPr>
      <w:r>
        <w:t>&lt;asp:Content ContentPlaceHolderId="PlaceHolderAdditionalPageHead" runat="server"&gt;</w:t>
      </w:r>
    </w:p>
    <w:p w:rsidR="00680DAA" w:rsidRDefault="00680DAA" w:rsidP="00680DAA">
      <w:pPr>
        <w:pStyle w:val="LabStepCodeBlock"/>
      </w:pPr>
      <w:r>
        <w:tab/>
        <w:t>&lt;link rel="stylesheet" type="text/css" href="styles.css" /&gt;</w:t>
      </w:r>
    </w:p>
    <w:p w:rsidR="00680DAA" w:rsidRDefault="00680DAA" w:rsidP="00680DAA">
      <w:pPr>
        <w:pStyle w:val="LabStepCodeBlock"/>
      </w:pPr>
      <w:r>
        <w:t xml:space="preserve">&lt;/asp:Content&gt;    </w:t>
      </w:r>
    </w:p>
    <w:p w:rsidR="00680DAA" w:rsidRDefault="00680DAA" w:rsidP="00680DAA">
      <w:pPr>
        <w:pStyle w:val="LabStepCodeBlock"/>
      </w:pPr>
      <w:r>
        <w:t xml:space="preserve">         </w:t>
      </w:r>
    </w:p>
    <w:p w:rsidR="00680DAA" w:rsidRDefault="00680DAA" w:rsidP="00680DAA">
      <w:pPr>
        <w:pStyle w:val="LabStepCodeBlock"/>
      </w:pPr>
      <w:r>
        <w:t>&lt;asp:Content ContentPlaceHolderId="PlaceHolderMain" runat="server"&gt;</w:t>
      </w:r>
    </w:p>
    <w:p w:rsidR="00680DAA" w:rsidRDefault="00680DAA" w:rsidP="00680DAA">
      <w:pPr>
        <w:pStyle w:val="LabStepCodeBlock"/>
      </w:pPr>
    </w:p>
    <w:p w:rsidR="00680DAA" w:rsidRDefault="00680DAA" w:rsidP="00680DAA">
      <w:pPr>
        <w:pStyle w:val="LabStepCodeBlock"/>
      </w:pPr>
      <w:r>
        <w:t xml:space="preserve">  &lt;div id="MainContentDiv" &gt;</w:t>
      </w:r>
    </w:p>
    <w:p w:rsidR="00680DAA" w:rsidRDefault="00680DAA" w:rsidP="00680DAA">
      <w:pPr>
        <w:pStyle w:val="LabStepCodeBlock"/>
      </w:pPr>
    </w:p>
    <w:p w:rsidR="00680DAA" w:rsidRDefault="00680DAA" w:rsidP="00680DAA">
      <w:pPr>
        <w:pStyle w:val="LabStepCodeBlock"/>
      </w:pPr>
      <w:r>
        <w:t xml:space="preserve">    &lt;div id="Toolbar" &gt;</w:t>
      </w:r>
    </w:p>
    <w:p w:rsidR="00680DAA" w:rsidRDefault="00680DAA" w:rsidP="00680DAA">
      <w:pPr>
        <w:pStyle w:val="LabStepCodeBlock"/>
      </w:pPr>
      <w:r>
        <w:t xml:space="preserve">      &lt;input id="cmdAddContent" type="button" value="Add Content" /&gt;</w:t>
      </w:r>
    </w:p>
    <w:p w:rsidR="00680DAA" w:rsidRDefault="00680DAA" w:rsidP="00680DAA">
      <w:pPr>
        <w:pStyle w:val="LabStepCodeBlock"/>
      </w:pPr>
      <w:r>
        <w:t xml:space="preserve">    &lt;/div&gt;</w:t>
      </w:r>
    </w:p>
    <w:p w:rsidR="00680DAA" w:rsidRDefault="00680DAA" w:rsidP="00680DAA">
      <w:pPr>
        <w:pStyle w:val="LabStepCodeBlock"/>
      </w:pPr>
      <w:r>
        <w:t xml:space="preserve">  </w:t>
      </w:r>
    </w:p>
    <w:p w:rsidR="00680DAA" w:rsidRDefault="00680DAA" w:rsidP="00680DAA">
      <w:pPr>
        <w:pStyle w:val="LabStepCodeBlock"/>
      </w:pPr>
      <w:r>
        <w:t xml:space="preserve">    &lt;div id="ContentAreaDiv" &gt;</w:t>
      </w:r>
    </w:p>
    <w:p w:rsidR="00680DAA" w:rsidRDefault="00680DAA" w:rsidP="00680DAA">
      <w:pPr>
        <w:pStyle w:val="LabStepCodeBlock"/>
      </w:pPr>
      <w:r>
        <w:t xml:space="preserve">      &lt;div id="Div1" /&gt;</w:t>
      </w:r>
    </w:p>
    <w:p w:rsidR="00680DAA" w:rsidRDefault="00680DAA" w:rsidP="00680DAA">
      <w:pPr>
        <w:pStyle w:val="LabStepCodeBlock"/>
      </w:pPr>
      <w:r>
        <w:t xml:space="preserve">    &lt;/div&gt;</w:t>
      </w:r>
    </w:p>
    <w:p w:rsidR="00680DAA" w:rsidRDefault="00680DAA" w:rsidP="00680DAA">
      <w:pPr>
        <w:pStyle w:val="LabStepCodeBlock"/>
      </w:pPr>
    </w:p>
    <w:p w:rsidR="00680DAA" w:rsidRDefault="00680DAA" w:rsidP="00680DAA">
      <w:pPr>
        <w:pStyle w:val="LabStepCodeBlock"/>
      </w:pPr>
      <w:r>
        <w:t xml:space="preserve">  &lt;/div&gt;</w:t>
      </w:r>
    </w:p>
    <w:p w:rsidR="00680DAA" w:rsidRDefault="00680DAA" w:rsidP="00680DAA">
      <w:pPr>
        <w:pStyle w:val="LabStepCodeBlock"/>
      </w:pPr>
    </w:p>
    <w:p w:rsidR="00680DAA" w:rsidRDefault="00680DAA" w:rsidP="00680DAA">
      <w:pPr>
        <w:pStyle w:val="LabStepCodeBlock"/>
      </w:pPr>
      <w:r>
        <w:t>&lt;/asp:Content&gt;</w:t>
      </w:r>
    </w:p>
    <w:p w:rsidR="003E3783" w:rsidRDefault="001A1662" w:rsidP="003E3783">
      <w:pPr>
        <w:pStyle w:val="LabStepNumbered"/>
      </w:pPr>
      <w:r>
        <w:t>Now it is ti</w:t>
      </w:r>
      <w:r w:rsidR="001A741F">
        <w:t>m</w:t>
      </w:r>
      <w:r>
        <w:t xml:space="preserve">e to </w:t>
      </w:r>
      <w:r w:rsidR="001B6351">
        <w:t xml:space="preserve">add </w:t>
      </w:r>
      <w:r>
        <w:t xml:space="preserve">some </w:t>
      </w:r>
      <w:r w:rsidR="001B6351">
        <w:t xml:space="preserve">JavaScript </w:t>
      </w:r>
      <w:r>
        <w:t xml:space="preserve">code </w:t>
      </w:r>
      <w:r w:rsidR="001B6351">
        <w:t>to the page</w:t>
      </w:r>
      <w:r>
        <w:t>. B</w:t>
      </w:r>
      <w:r w:rsidR="001B6351">
        <w:t xml:space="preserve">egin by adding a script block to </w:t>
      </w:r>
      <w:r w:rsidR="001B6351" w:rsidRPr="00680DAA">
        <w:rPr>
          <w:b/>
        </w:rPr>
        <w:t>PlaceHolderAdditionalPageHead</w:t>
      </w:r>
      <w:r w:rsidR="001B6351">
        <w:rPr>
          <w:b/>
        </w:rPr>
        <w:t>.</w:t>
      </w:r>
    </w:p>
    <w:p w:rsidR="00680DAA" w:rsidRPr="001A741F" w:rsidRDefault="00680DAA" w:rsidP="00680DAA">
      <w:pPr>
        <w:pStyle w:val="LabStepCodeBlock"/>
        <w:rPr>
          <w:b w:val="0"/>
          <w:color w:val="7F7F7F" w:themeColor="text1" w:themeTint="80"/>
        </w:rPr>
      </w:pPr>
      <w:r w:rsidRPr="001A741F">
        <w:rPr>
          <w:b w:val="0"/>
          <w:color w:val="7F7F7F" w:themeColor="text1" w:themeTint="80"/>
        </w:rPr>
        <w:t>&lt;asp:Content ContentPlaceHolderId="PlaceHolderAdditionalPageHead" runat="server"&gt;</w:t>
      </w:r>
    </w:p>
    <w:p w:rsidR="00680DAA" w:rsidRPr="001A741F" w:rsidRDefault="00680DAA" w:rsidP="00680DAA">
      <w:pPr>
        <w:pStyle w:val="LabStepCodeBlock"/>
        <w:rPr>
          <w:b w:val="0"/>
          <w:color w:val="7F7F7F" w:themeColor="text1" w:themeTint="80"/>
        </w:rPr>
      </w:pPr>
      <w:r w:rsidRPr="001A741F">
        <w:rPr>
          <w:b w:val="0"/>
          <w:color w:val="7F7F7F" w:themeColor="text1" w:themeTint="80"/>
        </w:rPr>
        <w:tab/>
        <w:t>&lt;link rel="stylesheet" type="text/css" href="styles.css" /&gt;</w:t>
      </w:r>
    </w:p>
    <w:p w:rsidR="001B6351" w:rsidRPr="001B6351" w:rsidRDefault="001B6351" w:rsidP="00680DAA">
      <w:pPr>
        <w:pStyle w:val="LabStepCodeBlock"/>
        <w:rPr>
          <w:b w:val="0"/>
        </w:rPr>
      </w:pPr>
    </w:p>
    <w:p w:rsidR="00680DAA" w:rsidRPr="001B6351" w:rsidRDefault="00680DAA" w:rsidP="00680DAA">
      <w:pPr>
        <w:pStyle w:val="LabStepCodeBlock"/>
      </w:pPr>
      <w:r w:rsidRPr="001B6351">
        <w:tab/>
        <w:t>&lt;script type="text/javascript"&gt;</w:t>
      </w:r>
    </w:p>
    <w:p w:rsidR="00680DAA" w:rsidRPr="001B6351" w:rsidRDefault="00680DAA" w:rsidP="001B6351">
      <w:pPr>
        <w:pStyle w:val="LabStepCodeBlock"/>
      </w:pPr>
    </w:p>
    <w:p w:rsidR="00680DAA" w:rsidRPr="001B6351" w:rsidRDefault="00680DAA" w:rsidP="00680DAA">
      <w:pPr>
        <w:pStyle w:val="LabStepCodeBlock"/>
      </w:pPr>
      <w:r w:rsidRPr="001B6351">
        <w:tab/>
        <w:t>&lt;/script&gt;</w:t>
      </w:r>
    </w:p>
    <w:p w:rsidR="001B6351" w:rsidRPr="001B6351" w:rsidRDefault="001B6351" w:rsidP="00680DAA">
      <w:pPr>
        <w:pStyle w:val="LabStepCodeBlock"/>
        <w:rPr>
          <w:b w:val="0"/>
        </w:rPr>
      </w:pPr>
    </w:p>
    <w:p w:rsidR="00680DAA" w:rsidRPr="001A741F" w:rsidRDefault="00680DAA" w:rsidP="00680DAA">
      <w:pPr>
        <w:pStyle w:val="LabStepCodeBlock"/>
        <w:rPr>
          <w:b w:val="0"/>
          <w:color w:val="7F7F7F" w:themeColor="text1" w:themeTint="80"/>
        </w:rPr>
      </w:pPr>
      <w:r w:rsidRPr="001A741F">
        <w:rPr>
          <w:b w:val="0"/>
          <w:color w:val="7F7F7F" w:themeColor="text1" w:themeTint="80"/>
        </w:rPr>
        <w:t>&lt;/asp:Content&gt;</w:t>
      </w:r>
    </w:p>
    <w:p w:rsidR="001B6351" w:rsidRDefault="001B6351" w:rsidP="003E3783">
      <w:pPr>
        <w:pStyle w:val="LabStepNumbered"/>
      </w:pPr>
      <w:r>
        <w:t xml:space="preserve">Now add a </w:t>
      </w:r>
      <w:r w:rsidR="001F10BA">
        <w:t xml:space="preserve">JavaScript </w:t>
      </w:r>
      <w:r>
        <w:t xml:space="preserve">function </w:t>
      </w:r>
      <w:r w:rsidR="001F10BA">
        <w:t xml:space="preserve">named </w:t>
      </w:r>
      <w:r w:rsidR="001F10BA" w:rsidRPr="001F10BA">
        <w:rPr>
          <w:b/>
        </w:rPr>
        <w:t>myCommandHandler</w:t>
      </w:r>
      <w:r w:rsidR="001F10BA">
        <w:t xml:space="preserve"> </w:t>
      </w:r>
      <w:r>
        <w:t xml:space="preserve">inside the script block that dynamically adds content into </w:t>
      </w:r>
      <w:r w:rsidRPr="001B6351">
        <w:rPr>
          <w:b/>
        </w:rPr>
        <w:t>Div1</w:t>
      </w:r>
      <w:r>
        <w:t>.</w:t>
      </w:r>
      <w:r w:rsidR="001F10BA">
        <w:t xml:space="preserve"> You can add content to </w:t>
      </w:r>
      <w:r w:rsidR="001F10BA" w:rsidRPr="001F10BA">
        <w:rPr>
          <w:b/>
        </w:rPr>
        <w:t>Div1</w:t>
      </w:r>
      <w:r w:rsidR="001F10BA">
        <w:t xml:space="preserve"> using the string value shown in the following example or come up with your own string that is more clever and/or humorous.</w:t>
      </w:r>
    </w:p>
    <w:p w:rsidR="001B6351" w:rsidRPr="001A1662" w:rsidRDefault="001B6351" w:rsidP="001B6351">
      <w:pPr>
        <w:pStyle w:val="LabStepCodeBlock"/>
        <w:rPr>
          <w:color w:val="7F7F7F" w:themeColor="text1" w:themeTint="80"/>
        </w:rPr>
      </w:pPr>
      <w:r w:rsidRPr="001A1662">
        <w:rPr>
          <w:color w:val="7F7F7F" w:themeColor="text1" w:themeTint="80"/>
        </w:rPr>
        <w:t>&lt;script type="text/javascript"&gt;</w:t>
      </w:r>
    </w:p>
    <w:p w:rsidR="001B6351" w:rsidRDefault="001B6351" w:rsidP="001B6351">
      <w:pPr>
        <w:pStyle w:val="LabStepCodeBlock"/>
      </w:pPr>
      <w:r>
        <w:t xml:space="preserve">  function myCommandHandler() {</w:t>
      </w:r>
    </w:p>
    <w:p w:rsidR="001B6351" w:rsidRDefault="001B6351" w:rsidP="001B6351">
      <w:pPr>
        <w:pStyle w:val="LabStepCodeBlock"/>
      </w:pPr>
      <w:r>
        <w:t xml:space="preserve">    var div1 = $get('Div1');</w:t>
      </w:r>
    </w:p>
    <w:p w:rsidR="001B6351" w:rsidRDefault="001B6351" w:rsidP="001B6351">
      <w:pPr>
        <w:pStyle w:val="LabStepCodeBlock"/>
      </w:pPr>
      <w:r>
        <w:lastRenderedPageBreak/>
        <w:t xml:space="preserve">    div1.innerHTML = "Writing JavaScript is fun!";</w:t>
      </w:r>
    </w:p>
    <w:p w:rsidR="001B6351" w:rsidRDefault="001B6351" w:rsidP="001B6351">
      <w:pPr>
        <w:pStyle w:val="LabStepCodeBlock"/>
      </w:pPr>
      <w:r>
        <w:t xml:space="preserve">  }</w:t>
      </w:r>
    </w:p>
    <w:p w:rsidR="001B6351" w:rsidRPr="001A1662" w:rsidRDefault="001B6351" w:rsidP="001B6351">
      <w:pPr>
        <w:pStyle w:val="LabStepCodeBlock"/>
        <w:rPr>
          <w:color w:val="7F7F7F" w:themeColor="text1" w:themeTint="80"/>
        </w:rPr>
      </w:pPr>
      <w:r w:rsidRPr="001A1662">
        <w:rPr>
          <w:color w:val="7F7F7F" w:themeColor="text1" w:themeTint="80"/>
        </w:rPr>
        <w:t>&lt;/script&gt;</w:t>
      </w:r>
    </w:p>
    <w:p w:rsidR="003E3783" w:rsidRDefault="00680DAA" w:rsidP="003E3783">
      <w:pPr>
        <w:pStyle w:val="LabStepNumbered"/>
      </w:pPr>
      <w:r>
        <w:t xml:space="preserve">Now wire up the event handler by adding the </w:t>
      </w:r>
      <w:r w:rsidRPr="001F10BA">
        <w:rPr>
          <w:b/>
        </w:rPr>
        <w:t>onclick</w:t>
      </w:r>
      <w:r>
        <w:t xml:space="preserve"> attribute to the input element for the button</w:t>
      </w:r>
      <w:r w:rsidR="001F10BA">
        <w:t xml:space="preserve"> and giving the attribute a value of </w:t>
      </w:r>
      <w:r w:rsidR="001F10BA" w:rsidRPr="001F10BA">
        <w:rPr>
          <w:b/>
        </w:rPr>
        <w:t>myCommandHandler</w:t>
      </w:r>
      <w:r w:rsidR="001F10BA">
        <w:t xml:space="preserve"> follow</w:t>
      </w:r>
      <w:r w:rsidR="00881E58">
        <w:t>ed</w:t>
      </w:r>
      <w:r w:rsidR="001F10BA">
        <w:t xml:space="preserve"> by parenthesis</w:t>
      </w:r>
      <w:r w:rsidR="003E3783">
        <w:t>.</w:t>
      </w:r>
    </w:p>
    <w:p w:rsidR="00B92A57" w:rsidRPr="008013C8" w:rsidRDefault="008013C8" w:rsidP="008013C8">
      <w:pPr>
        <w:pStyle w:val="LabStepCodeBlock"/>
        <w:rPr>
          <w:b w:val="0"/>
        </w:rPr>
      </w:pPr>
      <w:r w:rsidRPr="001A741F">
        <w:rPr>
          <w:color w:val="7F7F7F" w:themeColor="text1" w:themeTint="80"/>
        </w:rPr>
        <w:t>&lt;input id="cmdAddContent" type="button" value="Add Content"</w:t>
      </w:r>
      <w:r w:rsidRPr="001A741F">
        <w:rPr>
          <w:b w:val="0"/>
          <w:color w:val="7F7F7F" w:themeColor="text1" w:themeTint="80"/>
        </w:rPr>
        <w:t xml:space="preserve"> </w:t>
      </w:r>
      <w:r w:rsidRPr="008013C8">
        <w:t>onclick="myCommandHandler()"</w:t>
      </w:r>
      <w:r w:rsidRPr="008013C8">
        <w:rPr>
          <w:b w:val="0"/>
        </w:rPr>
        <w:t xml:space="preserve"> </w:t>
      </w:r>
      <w:r w:rsidRPr="001A741F">
        <w:rPr>
          <w:b w:val="0"/>
          <w:color w:val="7F7F7F" w:themeColor="text1" w:themeTint="80"/>
        </w:rPr>
        <w:t>/&gt;</w:t>
      </w:r>
    </w:p>
    <w:p w:rsidR="00283D43" w:rsidRDefault="00881E58" w:rsidP="00FD1B1D">
      <w:pPr>
        <w:pStyle w:val="LabStepNumbered"/>
      </w:pPr>
      <w:r>
        <w:t>S</w:t>
      </w:r>
      <w:r w:rsidR="008013C8">
        <w:t xml:space="preserve">ave your work by saving the page in the SharePoint Designer. Now return to the browser and refresh the page. </w:t>
      </w:r>
      <w:r>
        <w:t>C</w:t>
      </w:r>
      <w:r w:rsidR="008013C8">
        <w:t>lick the command button and you should see your message written in the page contents.</w:t>
      </w:r>
      <w:r w:rsidR="001A741F">
        <w:t xml:space="preserve"> </w:t>
      </w:r>
      <w:r w:rsidR="001F10BA" w:rsidRPr="001A741F">
        <w:t>Note that to test your work you must first refresh the page to ensure that the JavaScript you wrote is downloaded into the browser</w:t>
      </w:r>
      <w:r w:rsidR="001A741F" w:rsidRPr="001A741F">
        <w:t>.</w:t>
      </w:r>
    </w:p>
    <w:p w:rsidR="008013C8" w:rsidRDefault="008013C8" w:rsidP="008013C8">
      <w:pPr>
        <w:pStyle w:val="LabStepScreenshot"/>
      </w:pPr>
      <w:r w:rsidRPr="001A1662">
        <w:rPr>
          <w:rStyle w:val="LabStepScreenshotFrame"/>
        </w:rPr>
        <w:drawing>
          <wp:inline distT="0" distB="0" distL="0" distR="0" wp14:anchorId="2F3D677F" wp14:editId="61B83931">
            <wp:extent cx="2560320" cy="100296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5295" cy="1004912"/>
                    </a:xfrm>
                    <a:prstGeom prst="rect">
                      <a:avLst/>
                    </a:prstGeom>
                    <a:noFill/>
                    <a:ln>
                      <a:noFill/>
                    </a:ln>
                  </pic:spPr>
                </pic:pic>
              </a:graphicData>
            </a:graphic>
          </wp:inline>
        </w:drawing>
      </w:r>
    </w:p>
    <w:p w:rsidR="00751C80" w:rsidRDefault="001F10BA" w:rsidP="00751C80">
      <w:pPr>
        <w:pStyle w:val="LabExerciseCallout"/>
      </w:pPr>
      <w:r>
        <w:t xml:space="preserve">While wiring an event handler up </w:t>
      </w:r>
      <w:r w:rsidR="001A1662">
        <w:t xml:space="preserve">in this fashion </w:t>
      </w:r>
      <w:r>
        <w:t xml:space="preserve">using an HTML element attribute such as </w:t>
      </w:r>
      <w:r w:rsidRPr="001F10BA">
        <w:rPr>
          <w:b/>
        </w:rPr>
        <w:t>onclick</w:t>
      </w:r>
      <w:r>
        <w:t xml:space="preserve"> works, </w:t>
      </w:r>
      <w:r w:rsidR="001A1662">
        <w:t>it is not recommended. T</w:t>
      </w:r>
      <w:r>
        <w:t xml:space="preserve">here are better ways to register event handlers to achieve higher levels of reuse and maintainability. </w:t>
      </w:r>
      <w:r w:rsidR="00751C80">
        <w:t>Y</w:t>
      </w:r>
      <w:r>
        <w:t xml:space="preserve">ou will </w:t>
      </w:r>
      <w:r w:rsidR="00751C80">
        <w:t xml:space="preserve">now </w:t>
      </w:r>
      <w:r>
        <w:t>modify the page with a page load event handler that register</w:t>
      </w:r>
      <w:r w:rsidR="00751C80">
        <w:t>s</w:t>
      </w:r>
      <w:r>
        <w:t xml:space="preserve"> the event handler </w:t>
      </w:r>
      <w:r w:rsidR="00751C80">
        <w:t xml:space="preserve">for the button to accomplish the same goal. </w:t>
      </w:r>
    </w:p>
    <w:p w:rsidR="001F10BA" w:rsidRDefault="00751C80" w:rsidP="00FD1B1D">
      <w:pPr>
        <w:pStyle w:val="LabStepNumbered"/>
      </w:pPr>
      <w:r>
        <w:t xml:space="preserve">In SharePoint Designer, modify </w:t>
      </w:r>
      <w:r w:rsidRPr="00751C80">
        <w:rPr>
          <w:b/>
        </w:rPr>
        <w:t>Exercise</w:t>
      </w:r>
      <w:r w:rsidR="00F8652C">
        <w:rPr>
          <w:b/>
        </w:rPr>
        <w:t>0</w:t>
      </w:r>
      <w:r w:rsidRPr="00751C80">
        <w:rPr>
          <w:b/>
        </w:rPr>
        <w:t>1.aspx</w:t>
      </w:r>
      <w:r>
        <w:t xml:space="preserve"> by removing the </w:t>
      </w:r>
      <w:r w:rsidRPr="00751C80">
        <w:rPr>
          <w:b/>
        </w:rPr>
        <w:t>onclick</w:t>
      </w:r>
      <w:r>
        <w:t xml:space="preserve"> attribute from the input element. Save your changes.</w:t>
      </w:r>
    </w:p>
    <w:p w:rsidR="001F10BA" w:rsidRPr="008013C8" w:rsidRDefault="001F10BA" w:rsidP="001F10BA">
      <w:pPr>
        <w:pStyle w:val="LabStepCodeBlock"/>
      </w:pPr>
      <w:r w:rsidRPr="008013C8">
        <w:t>&lt;input id="cmdAddContent" type="button" value="Add Content" /&gt;</w:t>
      </w:r>
    </w:p>
    <w:p w:rsidR="00751C80" w:rsidRDefault="00751C80" w:rsidP="00FD1B1D">
      <w:pPr>
        <w:pStyle w:val="LabStepNumbered"/>
      </w:pPr>
      <w:r>
        <w:t xml:space="preserve">In the browser, refresh the page and test clicking the button. The button should not have any behavior behind it now since you removed the </w:t>
      </w:r>
      <w:r w:rsidRPr="00751C80">
        <w:rPr>
          <w:b/>
        </w:rPr>
        <w:t>onclick</w:t>
      </w:r>
      <w:r>
        <w:t xml:space="preserve"> attribute.</w:t>
      </w:r>
    </w:p>
    <w:p w:rsidR="00751C80" w:rsidRDefault="00751C80" w:rsidP="00CE7674">
      <w:pPr>
        <w:pStyle w:val="LabStepNumbered"/>
      </w:pPr>
      <w:r>
        <w:t xml:space="preserve">In SharePoint Designer, modify </w:t>
      </w:r>
      <w:r w:rsidRPr="00751C80">
        <w:rPr>
          <w:b/>
        </w:rPr>
        <w:t>Exercise</w:t>
      </w:r>
      <w:r w:rsidR="00F8652C">
        <w:rPr>
          <w:b/>
        </w:rPr>
        <w:t>0</w:t>
      </w:r>
      <w:r w:rsidRPr="00751C80">
        <w:rPr>
          <w:b/>
        </w:rPr>
        <w:t>1.aspx</w:t>
      </w:r>
      <w:r>
        <w:t xml:space="preserve"> </w:t>
      </w:r>
      <w:r w:rsidR="00CE7674">
        <w:t xml:space="preserve">to register the event handler a different way. Accomplish this by adding a function named </w:t>
      </w:r>
      <w:r w:rsidR="00CE7674" w:rsidRPr="00CE7674">
        <w:rPr>
          <w:b/>
        </w:rPr>
        <w:t>myPageLoad</w:t>
      </w:r>
      <w:r w:rsidR="00CE7674">
        <w:t xml:space="preserve"> which registers the event handler named </w:t>
      </w:r>
      <w:r w:rsidR="00CE7674" w:rsidRPr="00CE7674">
        <w:rPr>
          <w:b/>
        </w:rPr>
        <w:t>myCommandHandler</w:t>
      </w:r>
      <w:r w:rsidR="00CE7674">
        <w:t xml:space="preserve"> for the </w:t>
      </w:r>
      <w:r w:rsidR="00CE7674" w:rsidRPr="00CE7674">
        <w:rPr>
          <w:b/>
        </w:rPr>
        <w:t>click</w:t>
      </w:r>
      <w:r w:rsidR="00CE7674">
        <w:t xml:space="preserve"> event of </w:t>
      </w:r>
      <w:r w:rsidR="00CE7674" w:rsidRPr="00CE7674">
        <w:rPr>
          <w:b/>
        </w:rPr>
        <w:t>cmdButton1</w:t>
      </w:r>
      <w:r w:rsidR="00CE7674">
        <w:t xml:space="preserve"> using </w:t>
      </w:r>
      <w:r w:rsidR="00CE7674" w:rsidRPr="00CE7674">
        <w:rPr>
          <w:b/>
        </w:rPr>
        <w:t>$addHandler</w:t>
      </w:r>
      <w:r w:rsidR="00CE7674">
        <w:t xml:space="preserve">. Also, use the </w:t>
      </w:r>
      <w:r w:rsidR="00CE7674" w:rsidRPr="00CE7674">
        <w:rPr>
          <w:b/>
        </w:rPr>
        <w:t>Sys.Application.add_load</w:t>
      </w:r>
      <w:r w:rsidR="00CE7674">
        <w:t xml:space="preserve"> function to register the </w:t>
      </w:r>
      <w:r w:rsidR="00CE7674" w:rsidRPr="00CE7674">
        <w:rPr>
          <w:b/>
        </w:rPr>
        <w:t>myPageLoad</w:t>
      </w:r>
      <w:r w:rsidR="00CE7674" w:rsidRPr="00CE7674">
        <w:t xml:space="preserve"> </w:t>
      </w:r>
      <w:r w:rsidR="00CE7674">
        <w:t>function so that it executes as soon as the document has been loaded.</w:t>
      </w:r>
      <w:r>
        <w:t xml:space="preserve"> </w:t>
      </w:r>
    </w:p>
    <w:p w:rsidR="00751C80" w:rsidRPr="001A741F" w:rsidRDefault="00751C80" w:rsidP="00751C80">
      <w:pPr>
        <w:pStyle w:val="LabStepCodeBlock"/>
        <w:rPr>
          <w:color w:val="7F7F7F" w:themeColor="text1" w:themeTint="80"/>
        </w:rPr>
      </w:pPr>
      <w:r w:rsidRPr="001A741F">
        <w:rPr>
          <w:color w:val="7F7F7F" w:themeColor="text1" w:themeTint="80"/>
        </w:rPr>
        <w:t>&lt;asp:Content ContentPlaceHolderId="PlaceHolderAdditionalPageHead" runat="server"&gt;</w:t>
      </w:r>
    </w:p>
    <w:p w:rsidR="00751C80" w:rsidRPr="001A741F" w:rsidRDefault="00751C80" w:rsidP="00751C80">
      <w:pPr>
        <w:pStyle w:val="LabStepCodeBlock"/>
        <w:rPr>
          <w:color w:val="7F7F7F" w:themeColor="text1" w:themeTint="80"/>
        </w:rPr>
      </w:pPr>
      <w:r w:rsidRPr="001A741F">
        <w:rPr>
          <w:color w:val="7F7F7F" w:themeColor="text1" w:themeTint="80"/>
        </w:rPr>
        <w:t xml:space="preserve">  &lt;link rel="stylesheet" type="text/css" href="styles.css" /&gt;</w:t>
      </w:r>
    </w:p>
    <w:p w:rsidR="00751C80" w:rsidRPr="001A741F" w:rsidRDefault="00751C80" w:rsidP="00751C80">
      <w:pPr>
        <w:pStyle w:val="LabStepCodeBlock"/>
        <w:rPr>
          <w:color w:val="7F7F7F" w:themeColor="text1" w:themeTint="80"/>
        </w:rPr>
      </w:pPr>
      <w:r w:rsidRPr="001A741F">
        <w:rPr>
          <w:color w:val="7F7F7F" w:themeColor="text1" w:themeTint="80"/>
        </w:rPr>
        <w:t xml:space="preserve">  &lt;script type="text/javascript"&gt;</w:t>
      </w:r>
    </w:p>
    <w:p w:rsidR="00751C80" w:rsidRDefault="00751C80" w:rsidP="00751C80">
      <w:pPr>
        <w:pStyle w:val="LabStepCodeBlock"/>
      </w:pPr>
    </w:p>
    <w:p w:rsidR="00751C80" w:rsidRDefault="00751C80" w:rsidP="00751C80">
      <w:pPr>
        <w:pStyle w:val="LabStepCodeBlock"/>
      </w:pPr>
      <w:r>
        <w:t xml:space="preserve">      Sys.Application.add_load(myPageLoad);</w:t>
      </w:r>
    </w:p>
    <w:p w:rsidR="00751C80" w:rsidRDefault="00751C80" w:rsidP="00751C80">
      <w:pPr>
        <w:pStyle w:val="LabStepCodeBlock"/>
      </w:pPr>
    </w:p>
    <w:p w:rsidR="00751C80" w:rsidRDefault="00751C80" w:rsidP="00751C80">
      <w:pPr>
        <w:pStyle w:val="LabStepCodeBlock"/>
      </w:pPr>
      <w:r>
        <w:t xml:space="preserve">      function myPageLoad() {</w:t>
      </w:r>
    </w:p>
    <w:p w:rsidR="00751C80" w:rsidRDefault="00751C80" w:rsidP="00751C80">
      <w:pPr>
        <w:pStyle w:val="LabStepCodeBlock"/>
      </w:pPr>
      <w:r>
        <w:t xml:space="preserve">        var cmdButton1 = $get('cmdAddContent');</w:t>
      </w:r>
    </w:p>
    <w:p w:rsidR="00751C80" w:rsidRDefault="00751C80" w:rsidP="00751C80">
      <w:pPr>
        <w:pStyle w:val="LabStepCodeBlock"/>
      </w:pPr>
      <w:r>
        <w:t xml:space="preserve">        $addHandler(cmdButton1, 'click', myCommandHandler);</w:t>
      </w:r>
    </w:p>
    <w:p w:rsidR="00751C80" w:rsidRDefault="00751C80" w:rsidP="00751C80">
      <w:pPr>
        <w:pStyle w:val="LabStepCodeBlock"/>
      </w:pPr>
      <w:r>
        <w:t xml:space="preserve">      }</w:t>
      </w:r>
    </w:p>
    <w:p w:rsidR="00751C80" w:rsidRDefault="00751C80" w:rsidP="00751C80">
      <w:pPr>
        <w:pStyle w:val="LabStepCodeBlock"/>
      </w:pPr>
    </w:p>
    <w:p w:rsidR="00751C80" w:rsidRPr="001A741F" w:rsidRDefault="00751C80" w:rsidP="00751C80">
      <w:pPr>
        <w:pStyle w:val="LabStepCodeBlock"/>
        <w:rPr>
          <w:color w:val="7F7F7F" w:themeColor="text1" w:themeTint="80"/>
        </w:rPr>
      </w:pPr>
      <w:r w:rsidRPr="001A741F">
        <w:rPr>
          <w:color w:val="7F7F7F" w:themeColor="text1" w:themeTint="80"/>
        </w:rPr>
        <w:t xml:space="preserve">      function myCommandHandler() {</w:t>
      </w:r>
    </w:p>
    <w:p w:rsidR="00751C80" w:rsidRPr="001A741F" w:rsidRDefault="00751C80" w:rsidP="00751C80">
      <w:pPr>
        <w:pStyle w:val="LabStepCodeBlock"/>
        <w:rPr>
          <w:color w:val="7F7F7F" w:themeColor="text1" w:themeTint="80"/>
        </w:rPr>
      </w:pPr>
      <w:r w:rsidRPr="001A741F">
        <w:rPr>
          <w:color w:val="7F7F7F" w:themeColor="text1" w:themeTint="80"/>
        </w:rPr>
        <w:t xml:space="preserve">        var div1 = $get('Div1');</w:t>
      </w:r>
    </w:p>
    <w:p w:rsidR="00751C80" w:rsidRPr="001A741F" w:rsidRDefault="00751C80" w:rsidP="00751C80">
      <w:pPr>
        <w:pStyle w:val="LabStepCodeBlock"/>
        <w:rPr>
          <w:color w:val="7F7F7F" w:themeColor="text1" w:themeTint="80"/>
        </w:rPr>
      </w:pPr>
      <w:r w:rsidRPr="001A741F">
        <w:rPr>
          <w:color w:val="7F7F7F" w:themeColor="text1" w:themeTint="80"/>
        </w:rPr>
        <w:t xml:space="preserve">        div1.innerHTML = "Writing JavaScript is fun";</w:t>
      </w:r>
    </w:p>
    <w:p w:rsidR="00751C80" w:rsidRDefault="00751C80" w:rsidP="00751C80">
      <w:pPr>
        <w:pStyle w:val="LabStepCodeBlock"/>
        <w:rPr>
          <w:color w:val="7F7F7F" w:themeColor="text1" w:themeTint="80"/>
        </w:rPr>
      </w:pPr>
      <w:r w:rsidRPr="001A741F">
        <w:rPr>
          <w:color w:val="7F7F7F" w:themeColor="text1" w:themeTint="80"/>
        </w:rPr>
        <w:t xml:space="preserve">      }</w:t>
      </w:r>
      <w:r w:rsidRPr="001A741F">
        <w:rPr>
          <w:color w:val="7F7F7F" w:themeColor="text1" w:themeTint="80"/>
        </w:rPr>
        <w:tab/>
        <w:t xml:space="preserve">  </w:t>
      </w:r>
    </w:p>
    <w:p w:rsidR="001A741F" w:rsidRPr="001A741F" w:rsidRDefault="001A741F" w:rsidP="00751C80">
      <w:pPr>
        <w:pStyle w:val="LabStepCodeBlock"/>
        <w:rPr>
          <w:color w:val="7F7F7F" w:themeColor="text1" w:themeTint="80"/>
        </w:rPr>
      </w:pPr>
    </w:p>
    <w:p w:rsidR="00751C80" w:rsidRPr="001A741F" w:rsidRDefault="00751C80" w:rsidP="00751C80">
      <w:pPr>
        <w:pStyle w:val="LabStepCodeBlock"/>
        <w:rPr>
          <w:color w:val="7F7F7F" w:themeColor="text1" w:themeTint="80"/>
        </w:rPr>
      </w:pPr>
      <w:r w:rsidRPr="001A741F">
        <w:rPr>
          <w:color w:val="7F7F7F" w:themeColor="text1" w:themeTint="80"/>
        </w:rPr>
        <w:t xml:space="preserve">  &lt;/script&gt;</w:t>
      </w:r>
    </w:p>
    <w:p w:rsidR="00751C80" w:rsidRDefault="00751C80" w:rsidP="00751C80">
      <w:pPr>
        <w:pStyle w:val="LabStepCodeBlock"/>
      </w:pPr>
      <w:r w:rsidRPr="001A741F">
        <w:rPr>
          <w:color w:val="7F7F7F" w:themeColor="text1" w:themeTint="80"/>
        </w:rPr>
        <w:t>&lt;/asp:Content&gt;</w:t>
      </w:r>
      <w:r>
        <w:t xml:space="preserve"> </w:t>
      </w:r>
    </w:p>
    <w:p w:rsidR="00CE7674" w:rsidRDefault="00CE7674" w:rsidP="00CE7674">
      <w:pPr>
        <w:pStyle w:val="LabStepNumbered"/>
      </w:pPr>
      <w:r>
        <w:t xml:space="preserve">In the browser, refresh the page and test clicking the button. The button should now execute code </w:t>
      </w:r>
      <w:r w:rsidR="00881E58">
        <w:t xml:space="preserve">that </w:t>
      </w:r>
      <w:r>
        <w:t xml:space="preserve">adds content to </w:t>
      </w:r>
      <w:r w:rsidRPr="00CE7674">
        <w:rPr>
          <w:b/>
        </w:rPr>
        <w:t>Div1</w:t>
      </w:r>
      <w:r>
        <w:t xml:space="preserve"> just as it did before. </w:t>
      </w:r>
      <w:r w:rsidR="001A741F">
        <w:t>The difference is that</w:t>
      </w:r>
      <w:r>
        <w:t xml:space="preserve"> now you have done it without wiring up event handlers using HTML element attributes. This is a much better </w:t>
      </w:r>
      <w:r w:rsidR="001A1662">
        <w:t>approach to wiring up event handlers</w:t>
      </w:r>
      <w:r>
        <w:t xml:space="preserve"> </w:t>
      </w:r>
      <w:r w:rsidR="00F8652C">
        <w:t>because it adheres</w:t>
      </w:r>
      <w:r>
        <w:t xml:space="preserve"> to the principles of </w:t>
      </w:r>
      <w:r w:rsidRPr="00CE7674">
        <w:rPr>
          <w:i/>
        </w:rPr>
        <w:t>Unobstructive JavaScript</w:t>
      </w:r>
      <w:r>
        <w:t>.</w:t>
      </w:r>
    </w:p>
    <w:p w:rsidR="00CE7674" w:rsidRDefault="00CE7674" w:rsidP="00CE7674">
      <w:pPr>
        <w:pStyle w:val="LabExerciseCallout"/>
      </w:pPr>
      <w:r>
        <w:lastRenderedPageBreak/>
        <w:t>There is one final improve</w:t>
      </w:r>
      <w:r w:rsidR="005A2CE8">
        <w:t>ment</w:t>
      </w:r>
      <w:r>
        <w:t xml:space="preserve"> you will now make to the JavaScript code you have written in Exercise 1</w:t>
      </w:r>
      <w:r w:rsidR="005A2CE8">
        <w:t xml:space="preserve">. More specifically, you will </w:t>
      </w:r>
      <w:r>
        <w:t xml:space="preserve">move </w:t>
      </w:r>
      <w:r w:rsidR="005A2CE8">
        <w:t xml:space="preserve">your </w:t>
      </w:r>
      <w:r>
        <w:t xml:space="preserve">JavaScript code out of the page </w:t>
      </w:r>
      <w:r w:rsidR="00F8652C">
        <w:t xml:space="preserve">named </w:t>
      </w:r>
      <w:r w:rsidR="00F8652C" w:rsidRPr="00F8652C">
        <w:rPr>
          <w:b/>
        </w:rPr>
        <w:t>Exercise</w:t>
      </w:r>
      <w:r w:rsidR="00F8652C">
        <w:rPr>
          <w:b/>
        </w:rPr>
        <w:t>0</w:t>
      </w:r>
      <w:r w:rsidR="00F8652C" w:rsidRPr="00F8652C">
        <w:rPr>
          <w:b/>
        </w:rPr>
        <w:t>1.aspx</w:t>
      </w:r>
      <w:r w:rsidR="00F8652C">
        <w:t xml:space="preserve"> and add it to a dedicated JavaScript file named </w:t>
      </w:r>
      <w:r w:rsidR="00F8652C" w:rsidRPr="00F8652C">
        <w:rPr>
          <w:b/>
        </w:rPr>
        <w:t>Exercise</w:t>
      </w:r>
      <w:r w:rsidR="00F8652C">
        <w:rPr>
          <w:b/>
        </w:rPr>
        <w:t>0</w:t>
      </w:r>
      <w:r w:rsidR="00F8652C" w:rsidRPr="00F8652C">
        <w:rPr>
          <w:b/>
        </w:rPr>
        <w:t>1.js</w:t>
      </w:r>
      <w:r w:rsidR="00F8652C">
        <w:t xml:space="preserve">. You will then add a script link to </w:t>
      </w:r>
      <w:r w:rsidR="00F8652C" w:rsidRPr="00F8652C">
        <w:rPr>
          <w:b/>
        </w:rPr>
        <w:t>Exercise01.aspx</w:t>
      </w:r>
      <w:r w:rsidR="00F8652C">
        <w:t xml:space="preserve"> to link to the JavaScript code </w:t>
      </w:r>
      <w:r w:rsidR="00F8652C">
        <w:rPr>
          <w:b/>
        </w:rPr>
        <w:t>Exercise01</w:t>
      </w:r>
      <w:r w:rsidR="00F8652C" w:rsidRPr="00F8652C">
        <w:rPr>
          <w:b/>
        </w:rPr>
        <w:t>.</w:t>
      </w:r>
      <w:r w:rsidR="00F8652C">
        <w:rPr>
          <w:b/>
        </w:rPr>
        <w:t>js</w:t>
      </w:r>
      <w:r w:rsidR="00F8652C">
        <w:t>.</w:t>
      </w:r>
    </w:p>
    <w:p w:rsidR="00F8652C" w:rsidRDefault="00F8652C" w:rsidP="00CE7674">
      <w:pPr>
        <w:pStyle w:val="LabStepNumbered"/>
      </w:pPr>
      <w:r>
        <w:t xml:space="preserve">In SharePoint Designer, click the </w:t>
      </w:r>
      <w:r w:rsidRPr="003E3783">
        <w:rPr>
          <w:b/>
        </w:rPr>
        <w:t>All Files</w:t>
      </w:r>
      <w:r>
        <w:t xml:space="preserve"> link at the bottom of the </w:t>
      </w:r>
      <w:r w:rsidRPr="003E3783">
        <w:rPr>
          <w:b/>
        </w:rPr>
        <w:t>Site Objects</w:t>
      </w:r>
      <w:r>
        <w:t xml:space="preserve"> section. You should be able to see the files at the root of the site on the right-hand side of the screen. Drop down the </w:t>
      </w:r>
      <w:r w:rsidRPr="00857B3D">
        <w:rPr>
          <w:b/>
        </w:rPr>
        <w:t>File</w:t>
      </w:r>
      <w:r>
        <w:t xml:space="preserve"> menu located in the </w:t>
      </w:r>
      <w:r w:rsidRPr="00857B3D">
        <w:rPr>
          <w:b/>
        </w:rPr>
        <w:t>New</w:t>
      </w:r>
      <w:r>
        <w:t xml:space="preserve"> group in the Ribbon and click the </w:t>
      </w:r>
      <w:r w:rsidRPr="00857B3D">
        <w:rPr>
          <w:b/>
        </w:rPr>
        <w:t>JavaScript</w:t>
      </w:r>
      <w:r>
        <w:t xml:space="preserve"> menu command to create a new JavaScript file at the root of the site.</w:t>
      </w:r>
    </w:p>
    <w:p w:rsidR="00F8652C" w:rsidRPr="00F8652C" w:rsidRDefault="00F8652C" w:rsidP="00F8652C">
      <w:pPr>
        <w:pStyle w:val="LabStepScreenshot"/>
        <w:rPr>
          <w:rStyle w:val="LabStepScreenshotFrame"/>
        </w:rPr>
      </w:pPr>
      <w:r w:rsidRPr="00F8652C">
        <w:rPr>
          <w:rStyle w:val="LabStepScreenshotFrame"/>
        </w:rPr>
        <w:drawing>
          <wp:inline distT="0" distB="0" distL="0" distR="0" wp14:anchorId="737706A2" wp14:editId="38465C07">
            <wp:extent cx="4470714" cy="2296973"/>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3161" cy="2298230"/>
                    </a:xfrm>
                    <a:prstGeom prst="rect">
                      <a:avLst/>
                    </a:prstGeom>
                    <a:noFill/>
                    <a:ln>
                      <a:noFill/>
                    </a:ln>
                  </pic:spPr>
                </pic:pic>
              </a:graphicData>
            </a:graphic>
          </wp:inline>
        </w:drawing>
      </w:r>
    </w:p>
    <w:p w:rsidR="00CE7674" w:rsidRDefault="00857B3D" w:rsidP="00CE7674">
      <w:pPr>
        <w:pStyle w:val="LabStepNumbered"/>
      </w:pPr>
      <w:r>
        <w:t xml:space="preserve">Once the JavaScript file has been created, rename it to </w:t>
      </w:r>
      <w:r w:rsidRPr="00857B3D">
        <w:rPr>
          <w:b/>
        </w:rPr>
        <w:t>Exercise01.js</w:t>
      </w:r>
      <w:r>
        <w:t>.</w:t>
      </w:r>
    </w:p>
    <w:p w:rsidR="00857B3D" w:rsidRDefault="00857B3D" w:rsidP="00857B3D">
      <w:pPr>
        <w:pStyle w:val="LabStepScreenshot"/>
      </w:pPr>
      <w:r w:rsidRPr="00857B3D">
        <w:rPr>
          <w:rStyle w:val="LabStepScreenshotFrame"/>
        </w:rPr>
        <w:drawing>
          <wp:inline distT="0" distB="0" distL="0" distR="0" wp14:anchorId="7E455706" wp14:editId="45288341">
            <wp:extent cx="2622430" cy="65244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3310" cy="652668"/>
                    </a:xfrm>
                    <a:prstGeom prst="rect">
                      <a:avLst/>
                    </a:prstGeom>
                    <a:noFill/>
                    <a:ln>
                      <a:noFill/>
                    </a:ln>
                  </pic:spPr>
                </pic:pic>
              </a:graphicData>
            </a:graphic>
          </wp:inline>
        </w:drawing>
      </w:r>
    </w:p>
    <w:p w:rsidR="00857B3D" w:rsidRDefault="00857B3D" w:rsidP="00FD1B1D">
      <w:pPr>
        <w:pStyle w:val="LabStepNumbered"/>
      </w:pPr>
      <w:r>
        <w:t xml:space="preserve">Open </w:t>
      </w:r>
      <w:r w:rsidRPr="00857B3D">
        <w:rPr>
          <w:b/>
        </w:rPr>
        <w:t>Exercise01.js</w:t>
      </w:r>
      <w:r w:rsidR="005A2CE8">
        <w:t xml:space="preserve"> so you can edit it</w:t>
      </w:r>
      <w:r>
        <w:t>. At this point, the file should be empty.</w:t>
      </w:r>
    </w:p>
    <w:p w:rsidR="00CE7674" w:rsidRDefault="00857B3D" w:rsidP="00FD1B1D">
      <w:pPr>
        <w:pStyle w:val="LabStepNumbered"/>
      </w:pPr>
      <w:r>
        <w:t>Now</w:t>
      </w:r>
      <w:r w:rsidR="00881E58">
        <w:t>,</w:t>
      </w:r>
      <w:r>
        <w:t xml:space="preserve"> using the Windows clipboard</w:t>
      </w:r>
      <w:r w:rsidR="00881E58">
        <w:t>,</w:t>
      </w:r>
      <w:r>
        <w:t xml:space="preserve"> cut all the JavaScript code out of the script block in </w:t>
      </w:r>
      <w:r w:rsidRPr="00857B3D">
        <w:rPr>
          <w:b/>
        </w:rPr>
        <w:t>Exercise01.aspx</w:t>
      </w:r>
      <w:r w:rsidRPr="00857B3D">
        <w:t xml:space="preserve"> and </w:t>
      </w:r>
      <w:r>
        <w:t xml:space="preserve">paste that code into </w:t>
      </w:r>
      <w:r w:rsidRPr="00857B3D">
        <w:rPr>
          <w:b/>
        </w:rPr>
        <w:t>Exercise01.js</w:t>
      </w:r>
      <w:r>
        <w:t xml:space="preserve">. The content of </w:t>
      </w:r>
      <w:r w:rsidRPr="00857B3D">
        <w:rPr>
          <w:b/>
        </w:rPr>
        <w:t>Exercise01.js</w:t>
      </w:r>
      <w:r>
        <w:t xml:space="preserve"> should now look like this</w:t>
      </w:r>
      <w:r w:rsidR="00881E58">
        <w:t>:</w:t>
      </w:r>
    </w:p>
    <w:p w:rsidR="00857B3D" w:rsidRDefault="00857B3D" w:rsidP="00857B3D">
      <w:pPr>
        <w:pStyle w:val="LabStepCodeBlock"/>
      </w:pPr>
      <w:r>
        <w:t>Sys.Application.add_load(myPageLoad);</w:t>
      </w:r>
    </w:p>
    <w:p w:rsidR="00857B3D" w:rsidRDefault="00857B3D" w:rsidP="00857B3D">
      <w:pPr>
        <w:pStyle w:val="LabStepCodeBlock"/>
      </w:pPr>
    </w:p>
    <w:p w:rsidR="00857B3D" w:rsidRDefault="00857B3D" w:rsidP="00857B3D">
      <w:pPr>
        <w:pStyle w:val="LabStepCodeBlock"/>
      </w:pPr>
      <w:r>
        <w:t>function myPageLoad() {</w:t>
      </w:r>
    </w:p>
    <w:p w:rsidR="00857B3D" w:rsidRDefault="00857B3D" w:rsidP="00857B3D">
      <w:pPr>
        <w:pStyle w:val="LabStepCodeBlock"/>
      </w:pPr>
      <w:r>
        <w:t xml:space="preserve">  var cmdButton1 = $get('cmdAddContent');</w:t>
      </w:r>
    </w:p>
    <w:p w:rsidR="00857B3D" w:rsidRDefault="00857B3D" w:rsidP="00857B3D">
      <w:pPr>
        <w:pStyle w:val="LabStepCodeBlock"/>
      </w:pPr>
      <w:r>
        <w:t xml:space="preserve">  $addHandler(cmdButton1, 'click', myCommandHandler);</w:t>
      </w:r>
    </w:p>
    <w:p w:rsidR="00857B3D" w:rsidRDefault="00857B3D" w:rsidP="00857B3D">
      <w:pPr>
        <w:pStyle w:val="LabStepCodeBlock"/>
      </w:pPr>
      <w:r>
        <w:t>}</w:t>
      </w:r>
    </w:p>
    <w:p w:rsidR="00857B3D" w:rsidRDefault="00857B3D" w:rsidP="00857B3D">
      <w:pPr>
        <w:pStyle w:val="LabStepCodeBlock"/>
      </w:pPr>
    </w:p>
    <w:p w:rsidR="00857B3D" w:rsidRDefault="00857B3D" w:rsidP="00857B3D">
      <w:pPr>
        <w:pStyle w:val="LabStepCodeBlock"/>
      </w:pPr>
      <w:r>
        <w:t>function myCommandHandler() {</w:t>
      </w:r>
    </w:p>
    <w:p w:rsidR="00857B3D" w:rsidRDefault="00857B3D" w:rsidP="00857B3D">
      <w:pPr>
        <w:pStyle w:val="LabStepCodeBlock"/>
      </w:pPr>
      <w:r>
        <w:t xml:space="preserve">  var div1 = $get('Div1');</w:t>
      </w:r>
    </w:p>
    <w:p w:rsidR="00857B3D" w:rsidRDefault="00857B3D" w:rsidP="00857B3D">
      <w:pPr>
        <w:pStyle w:val="LabStepCodeBlock"/>
      </w:pPr>
      <w:r>
        <w:t xml:space="preserve">  div1.innerHTML = "Writing JavaScript is fun";</w:t>
      </w:r>
    </w:p>
    <w:p w:rsidR="00857B3D" w:rsidRDefault="00857B3D" w:rsidP="00857B3D">
      <w:pPr>
        <w:pStyle w:val="LabStepCodeBlock"/>
      </w:pPr>
      <w:r>
        <w:t>}</w:t>
      </w:r>
    </w:p>
    <w:p w:rsidR="00283D43" w:rsidRDefault="00857B3D" w:rsidP="00FD1B1D">
      <w:pPr>
        <w:pStyle w:val="LabStepNumbered"/>
      </w:pPr>
      <w:r>
        <w:t xml:space="preserve">Save your changes to </w:t>
      </w:r>
      <w:r w:rsidRPr="00857B3D">
        <w:rPr>
          <w:b/>
        </w:rPr>
        <w:t>Exercise01.js</w:t>
      </w:r>
      <w:r>
        <w:t>.</w:t>
      </w:r>
    </w:p>
    <w:p w:rsidR="00857B3D" w:rsidRDefault="00857B3D" w:rsidP="00FD1B1D">
      <w:pPr>
        <w:pStyle w:val="LabStepNumbered"/>
      </w:pPr>
      <w:r>
        <w:t xml:space="preserve">Finally, modify the placeholder named </w:t>
      </w:r>
      <w:r w:rsidRPr="00857B3D">
        <w:rPr>
          <w:b/>
        </w:rPr>
        <w:t>PlaceHolderAdditionalPageHead</w:t>
      </w:r>
      <w:r>
        <w:t xml:space="preserve"> in </w:t>
      </w:r>
      <w:r w:rsidRPr="00857B3D">
        <w:rPr>
          <w:b/>
        </w:rPr>
        <w:t>Exercise01.aspx</w:t>
      </w:r>
      <w:r>
        <w:t xml:space="preserve"> to link to the JavaScript code in </w:t>
      </w:r>
      <w:r w:rsidRPr="00857B3D">
        <w:rPr>
          <w:b/>
        </w:rPr>
        <w:t>Exercise01.js</w:t>
      </w:r>
      <w:r>
        <w:t>.</w:t>
      </w:r>
    </w:p>
    <w:p w:rsidR="00857B3D" w:rsidRPr="005A2CE8" w:rsidRDefault="00857B3D" w:rsidP="00857B3D">
      <w:pPr>
        <w:pStyle w:val="LabStepCodeBlock"/>
        <w:rPr>
          <w:color w:val="7F7F7F" w:themeColor="text1" w:themeTint="80"/>
        </w:rPr>
      </w:pPr>
      <w:r w:rsidRPr="005A2CE8">
        <w:rPr>
          <w:color w:val="7F7F7F" w:themeColor="text1" w:themeTint="80"/>
        </w:rPr>
        <w:t>&lt;asp:Content ContentPlaceHolderId="PlaceHolderAdditionalPageHead" runat="server"&gt;</w:t>
      </w:r>
    </w:p>
    <w:p w:rsidR="00857B3D" w:rsidRPr="005A2CE8" w:rsidRDefault="00857B3D" w:rsidP="00857B3D">
      <w:pPr>
        <w:pStyle w:val="LabStepCodeBlock"/>
        <w:rPr>
          <w:color w:val="7F7F7F" w:themeColor="text1" w:themeTint="80"/>
        </w:rPr>
      </w:pPr>
      <w:r w:rsidRPr="005A2CE8">
        <w:rPr>
          <w:color w:val="7F7F7F" w:themeColor="text1" w:themeTint="80"/>
        </w:rPr>
        <w:t xml:space="preserve"> &lt;link rel="stylesheet" type="text/css" href="styles.css" /&gt;</w:t>
      </w:r>
    </w:p>
    <w:p w:rsidR="00857B3D" w:rsidRDefault="00857B3D" w:rsidP="00857B3D">
      <w:pPr>
        <w:pStyle w:val="LabStepCodeBlock"/>
      </w:pPr>
      <w:r>
        <w:t xml:space="preserve">  &lt;script src="Exercise01.js" type="text/javascript" &gt;&lt;/script&gt;</w:t>
      </w:r>
    </w:p>
    <w:p w:rsidR="00857B3D" w:rsidRPr="005A2CE8" w:rsidRDefault="00857B3D" w:rsidP="00857B3D">
      <w:pPr>
        <w:pStyle w:val="LabStepCodeBlock"/>
        <w:rPr>
          <w:color w:val="7F7F7F" w:themeColor="text1" w:themeTint="80"/>
        </w:rPr>
      </w:pPr>
      <w:r w:rsidRPr="005A2CE8">
        <w:rPr>
          <w:color w:val="7F7F7F" w:themeColor="text1" w:themeTint="80"/>
        </w:rPr>
        <w:t>&lt;/asp:Content&gt;</w:t>
      </w:r>
    </w:p>
    <w:p w:rsidR="00571A7D" w:rsidRDefault="00571A7D" w:rsidP="00571A7D">
      <w:pPr>
        <w:pStyle w:val="LabStepNumbered"/>
      </w:pPr>
      <w:r>
        <w:t xml:space="preserve">Save your changes to </w:t>
      </w:r>
      <w:r w:rsidRPr="00571A7D">
        <w:rPr>
          <w:b/>
        </w:rPr>
        <w:t>Exercise01.aspx</w:t>
      </w:r>
      <w:r>
        <w:t xml:space="preserve">. </w:t>
      </w:r>
    </w:p>
    <w:p w:rsidR="00571A7D" w:rsidRDefault="00571A7D" w:rsidP="00571A7D">
      <w:pPr>
        <w:pStyle w:val="LabStepNumbered"/>
      </w:pPr>
      <w:r>
        <w:lastRenderedPageBreak/>
        <w:t xml:space="preserve">Return to the browser and refresh </w:t>
      </w:r>
      <w:r w:rsidRPr="00571A7D">
        <w:rPr>
          <w:b/>
        </w:rPr>
        <w:t>Exercise01.aspx</w:t>
      </w:r>
      <w:r>
        <w:t xml:space="preserve">. Test </w:t>
      </w:r>
      <w:r w:rsidR="001A1662">
        <w:t xml:space="preserve">your work by </w:t>
      </w:r>
      <w:r>
        <w:t xml:space="preserve">clicking the button. The button should now execute code </w:t>
      </w:r>
      <w:r w:rsidR="00881E58">
        <w:t xml:space="preserve">that </w:t>
      </w:r>
      <w:r>
        <w:t xml:space="preserve">adds </w:t>
      </w:r>
      <w:r w:rsidR="001A1662">
        <w:t xml:space="preserve">text-based </w:t>
      </w:r>
      <w:r>
        <w:t xml:space="preserve">content to </w:t>
      </w:r>
      <w:r w:rsidRPr="00571A7D">
        <w:rPr>
          <w:b/>
        </w:rPr>
        <w:t>Div1</w:t>
      </w:r>
      <w:r>
        <w:t xml:space="preserve"> just as it did before. </w:t>
      </w:r>
      <w:r w:rsidR="001A1662">
        <w:t xml:space="preserve">The difference, however, is that </w:t>
      </w:r>
      <w:r>
        <w:t xml:space="preserve">now you accomplished the same goal while maintaining your JavaScript code in a </w:t>
      </w:r>
      <w:r w:rsidR="001A1662">
        <w:t xml:space="preserve">separate, </w:t>
      </w:r>
      <w:r>
        <w:t>dedicated JavaScript file.</w:t>
      </w:r>
    </w:p>
    <w:p w:rsidR="00571A7D" w:rsidRDefault="00571A7D" w:rsidP="00571A7D">
      <w:pPr>
        <w:pStyle w:val="LabExerciseCallout"/>
      </w:pPr>
      <w:r>
        <w:t>You have now been through the steps of creating and linking to a dedicated JavaScript file. Note that you will n</w:t>
      </w:r>
      <w:r w:rsidR="001A1662">
        <w:t>o</w:t>
      </w:r>
      <w:r>
        <w:t xml:space="preserve">t be required to create or link </w:t>
      </w:r>
      <w:r w:rsidR="001A1662">
        <w:t xml:space="preserve">to other </w:t>
      </w:r>
      <w:r>
        <w:t xml:space="preserve">JavaScript files in </w:t>
      </w:r>
      <w:r w:rsidR="001A1662">
        <w:t xml:space="preserve">the remaining exercises of </w:t>
      </w:r>
      <w:r>
        <w:t>this lab. For your convenience (</w:t>
      </w:r>
      <w:r w:rsidRPr="00571A7D">
        <w:rPr>
          <w:i/>
        </w:rPr>
        <w:t>and to make things go faster</w:t>
      </w:r>
      <w:r>
        <w:t>), the next three exercises provide you with JavaScript files that have already been created and linked.</w:t>
      </w:r>
    </w:p>
    <w:bookmarkEnd w:id="0"/>
    <w:p w:rsidR="00283D43" w:rsidRDefault="00283D43" w:rsidP="004730EA">
      <w:pPr>
        <w:pStyle w:val="Heading3"/>
      </w:pPr>
      <w:r>
        <w:t>Exercise 2</w:t>
      </w:r>
      <w:r w:rsidRPr="00FC79BD">
        <w:t xml:space="preserve">: </w:t>
      </w:r>
      <w:r w:rsidR="00571A7D">
        <w:t>Using JavaScript to dynamically create HTML elements</w:t>
      </w:r>
    </w:p>
    <w:p w:rsidR="00283D43" w:rsidRDefault="00283D43" w:rsidP="00283D43">
      <w:pPr>
        <w:pStyle w:val="LabExerciseCallout"/>
      </w:pPr>
      <w:r w:rsidRPr="00AB0146">
        <w:t xml:space="preserve">In this exercise you will </w:t>
      </w:r>
      <w:r w:rsidR="00E472D3">
        <w:t>write event handlers that dynamically add and remove HTML elements to and from a page.</w:t>
      </w:r>
    </w:p>
    <w:p w:rsidR="00E472D3" w:rsidRDefault="00E472D3" w:rsidP="00E472D3">
      <w:pPr>
        <w:pStyle w:val="LabStepNumbered"/>
        <w:numPr>
          <w:ilvl w:val="0"/>
          <w:numId w:val="7"/>
        </w:numPr>
      </w:pPr>
      <w:r>
        <w:t xml:space="preserve">In the browser, navigate to the page for </w:t>
      </w:r>
      <w:r>
        <w:rPr>
          <w:b/>
        </w:rPr>
        <w:t>Exercise 2</w:t>
      </w:r>
      <w:r>
        <w:t xml:space="preserve"> by clicking the navigation link in the Quick launch. The page contains two command buttons. Click each of the buttons to see what they do. You should observe that there are already event handlers wired to both of these button that display simple dialogs.</w:t>
      </w:r>
    </w:p>
    <w:p w:rsidR="00E472D3" w:rsidRDefault="00E472D3" w:rsidP="00E472D3">
      <w:pPr>
        <w:pStyle w:val="LabStepScreenshot"/>
      </w:pPr>
      <w:r w:rsidRPr="00E472D3">
        <w:rPr>
          <w:rStyle w:val="LabStepScreenshotFrame"/>
        </w:rPr>
        <w:drawing>
          <wp:inline distT="0" distB="0" distL="0" distR="0" wp14:anchorId="3E403B0A" wp14:editId="4125D416">
            <wp:extent cx="1638605" cy="10515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3456" cy="1061071"/>
                    </a:xfrm>
                    <a:prstGeom prst="rect">
                      <a:avLst/>
                    </a:prstGeom>
                    <a:noFill/>
                    <a:ln>
                      <a:noFill/>
                    </a:ln>
                  </pic:spPr>
                </pic:pic>
              </a:graphicData>
            </a:graphic>
          </wp:inline>
        </w:drawing>
      </w:r>
    </w:p>
    <w:p w:rsidR="00E472D3" w:rsidRDefault="00DE1444" w:rsidP="00571A7D">
      <w:pPr>
        <w:pStyle w:val="LabStepNumbered"/>
        <w:numPr>
          <w:ilvl w:val="0"/>
          <w:numId w:val="7"/>
        </w:numPr>
      </w:pPr>
      <w:r>
        <w:t xml:space="preserve">In SharePoint Designer, open </w:t>
      </w:r>
      <w:r w:rsidRPr="00DE1444">
        <w:rPr>
          <w:b/>
        </w:rPr>
        <w:t>Exercise02.aspx</w:t>
      </w:r>
      <w:r>
        <w:t xml:space="preserve"> in advanced edit mode. Examine the contents of </w:t>
      </w:r>
      <w:r w:rsidRPr="00DE1444">
        <w:rPr>
          <w:b/>
        </w:rPr>
        <w:t>PlaceHolderMain</w:t>
      </w:r>
      <w:r>
        <w:t xml:space="preserve">. You should see that there are two input elements of type button with </w:t>
      </w:r>
      <w:r w:rsidRPr="00DE1444">
        <w:rPr>
          <w:b/>
        </w:rPr>
        <w:t>id</w:t>
      </w:r>
      <w:r>
        <w:t xml:space="preserve"> values of </w:t>
      </w:r>
      <w:r w:rsidRPr="00DE1444">
        <w:rPr>
          <w:b/>
        </w:rPr>
        <w:t>cmdAddContent</w:t>
      </w:r>
      <w:r>
        <w:t xml:space="preserve"> and </w:t>
      </w:r>
      <w:r w:rsidRPr="00DE1444">
        <w:rPr>
          <w:b/>
        </w:rPr>
        <w:t>cmdRemoveContent</w:t>
      </w:r>
      <w:r>
        <w:t xml:space="preserve">. There is also an empty div element below with an </w:t>
      </w:r>
      <w:r w:rsidRPr="005A2CE8">
        <w:rPr>
          <w:b/>
        </w:rPr>
        <w:t>id</w:t>
      </w:r>
      <w:r>
        <w:t xml:space="preserve"> of </w:t>
      </w:r>
      <w:r w:rsidRPr="00DE1444">
        <w:rPr>
          <w:b/>
        </w:rPr>
        <w:t>ContentAreaDiv</w:t>
      </w:r>
      <w:r>
        <w:t xml:space="preserve">. This is the element into which you will </w:t>
      </w:r>
      <w:r w:rsidR="005A2CE8">
        <w:t xml:space="preserve">write </w:t>
      </w:r>
      <w:r>
        <w:t>dynamic con</w:t>
      </w:r>
      <w:r w:rsidR="005A2CE8">
        <w:t>t</w:t>
      </w:r>
      <w:r>
        <w:t xml:space="preserve">ent. </w:t>
      </w:r>
    </w:p>
    <w:p w:rsidR="00DE1444" w:rsidRDefault="00DE1444" w:rsidP="00DE1444">
      <w:pPr>
        <w:pStyle w:val="LabStepCodeBlock"/>
      </w:pPr>
      <w:r>
        <w:t>&lt;asp:Content ContentPlaceHolderId="PlaceHolderMain" runat="server"&gt;</w:t>
      </w:r>
    </w:p>
    <w:p w:rsidR="00DE1444" w:rsidRDefault="00DE1444" w:rsidP="00DE1444">
      <w:pPr>
        <w:pStyle w:val="LabStepCodeBlock"/>
      </w:pPr>
    </w:p>
    <w:p w:rsidR="00DE1444" w:rsidRDefault="00DE1444" w:rsidP="00DE1444">
      <w:pPr>
        <w:pStyle w:val="LabStepCodeBlock"/>
      </w:pPr>
      <w:r>
        <w:t xml:space="preserve">   &lt;div id="MainContentDiv" &gt;</w:t>
      </w:r>
    </w:p>
    <w:p w:rsidR="00DE1444" w:rsidRDefault="00DE1444" w:rsidP="00DE1444">
      <w:pPr>
        <w:pStyle w:val="LabStepCodeBlock"/>
      </w:pPr>
    </w:p>
    <w:p w:rsidR="00DE1444" w:rsidRDefault="00DE1444" w:rsidP="00DE1444">
      <w:pPr>
        <w:pStyle w:val="LabStepCodeBlock"/>
      </w:pPr>
      <w:r>
        <w:t xml:space="preserve">    &lt;div id="Toolbar" &gt;</w:t>
      </w:r>
    </w:p>
    <w:p w:rsidR="00DE1444" w:rsidRDefault="00DE1444" w:rsidP="00DE1444">
      <w:pPr>
        <w:pStyle w:val="LabStepCodeBlock"/>
      </w:pPr>
      <w:r>
        <w:t xml:space="preserve">      &lt;input id="cmdAddContent" type="button" value="Add Content" /&gt;</w:t>
      </w:r>
    </w:p>
    <w:p w:rsidR="00DE1444" w:rsidRDefault="00DE1444" w:rsidP="00DE1444">
      <w:pPr>
        <w:pStyle w:val="LabStepCodeBlock"/>
      </w:pPr>
      <w:r>
        <w:t xml:space="preserve">      &lt;input id="cmdRemoveContent" type="button" value="Remove Content" /&gt;</w:t>
      </w:r>
    </w:p>
    <w:p w:rsidR="00DE1444" w:rsidRDefault="00DE1444" w:rsidP="00DE1444">
      <w:pPr>
        <w:pStyle w:val="LabStepCodeBlock"/>
      </w:pPr>
      <w:r>
        <w:t xml:space="preserve">    &lt;/div&gt;</w:t>
      </w:r>
    </w:p>
    <w:p w:rsidR="00DE1444" w:rsidRDefault="00DE1444" w:rsidP="00DE1444">
      <w:pPr>
        <w:pStyle w:val="LabStepCodeBlock"/>
      </w:pPr>
      <w:r>
        <w:t xml:space="preserve">  </w:t>
      </w:r>
    </w:p>
    <w:p w:rsidR="00DE1444" w:rsidRDefault="00DE1444" w:rsidP="00DE1444">
      <w:pPr>
        <w:pStyle w:val="LabStepCodeBlock"/>
      </w:pPr>
      <w:r>
        <w:t xml:space="preserve">    &lt;div id="ContentAreaDiv" /&gt;</w:t>
      </w:r>
    </w:p>
    <w:p w:rsidR="00DE1444" w:rsidRDefault="00DE1444" w:rsidP="00DE1444">
      <w:pPr>
        <w:pStyle w:val="LabStepCodeBlock"/>
      </w:pPr>
      <w:r>
        <w:t xml:space="preserve">    </w:t>
      </w:r>
    </w:p>
    <w:p w:rsidR="00DE1444" w:rsidRDefault="00DE1444" w:rsidP="00DE1444">
      <w:pPr>
        <w:pStyle w:val="LabStepCodeBlock"/>
      </w:pPr>
      <w:r>
        <w:t xml:space="preserve">  &lt;/div&gt;</w:t>
      </w:r>
    </w:p>
    <w:p w:rsidR="00DE1444" w:rsidRDefault="00DE1444" w:rsidP="00DE1444">
      <w:pPr>
        <w:pStyle w:val="LabStepCodeBlock"/>
      </w:pPr>
    </w:p>
    <w:p w:rsidR="00DE1444" w:rsidRDefault="00DE1444" w:rsidP="00DE1444">
      <w:pPr>
        <w:pStyle w:val="LabStepCodeBlock"/>
      </w:pPr>
      <w:r>
        <w:t>&lt;/asp:Content&gt;</w:t>
      </w:r>
    </w:p>
    <w:p w:rsidR="00283D43" w:rsidRDefault="00FA7267" w:rsidP="00283D43">
      <w:pPr>
        <w:pStyle w:val="LabStepNumbered"/>
      </w:pPr>
      <w:r>
        <w:t xml:space="preserve">Examine what’s inside </w:t>
      </w:r>
      <w:r w:rsidRPr="00FA7267">
        <w:rPr>
          <w:b/>
        </w:rPr>
        <w:t>PlaceHolderAdditionalPageHead</w:t>
      </w:r>
      <w:r>
        <w:t xml:space="preserve">. You can see there is a script link to an associated JavaScript file named </w:t>
      </w:r>
      <w:r w:rsidRPr="00FA7267">
        <w:rPr>
          <w:b/>
        </w:rPr>
        <w:t>Exercise02.js</w:t>
      </w:r>
      <w:r>
        <w:t>.</w:t>
      </w:r>
    </w:p>
    <w:p w:rsidR="00FA7267" w:rsidRPr="00EE10C4" w:rsidRDefault="00FA7267" w:rsidP="00FA7267">
      <w:pPr>
        <w:pStyle w:val="LabStepCodeBlock"/>
        <w:rPr>
          <w:color w:val="7F7F7F" w:themeColor="text1" w:themeTint="80"/>
        </w:rPr>
      </w:pPr>
      <w:r w:rsidRPr="00EE10C4">
        <w:rPr>
          <w:color w:val="7F7F7F" w:themeColor="text1" w:themeTint="80"/>
        </w:rPr>
        <w:t>&lt;asp:Content ContentPlaceHolderId="PlaceHolderAdditionalPageHead" runat="server"&gt;</w:t>
      </w:r>
    </w:p>
    <w:p w:rsidR="00FA7267" w:rsidRPr="00EE10C4" w:rsidRDefault="00FA7267" w:rsidP="00FA7267">
      <w:pPr>
        <w:pStyle w:val="LabStepCodeBlock"/>
        <w:rPr>
          <w:color w:val="7F7F7F" w:themeColor="text1" w:themeTint="80"/>
        </w:rPr>
      </w:pPr>
      <w:r w:rsidRPr="00EE10C4">
        <w:rPr>
          <w:color w:val="7F7F7F" w:themeColor="text1" w:themeTint="80"/>
        </w:rPr>
        <w:t xml:space="preserve">  &lt;link rel="stylesheet" type="text/css" href="styles.css" /&gt;</w:t>
      </w:r>
    </w:p>
    <w:p w:rsidR="00FA7267" w:rsidRDefault="00FA7267" w:rsidP="00FA7267">
      <w:pPr>
        <w:pStyle w:val="LabStepCodeBlock"/>
      </w:pPr>
      <w:r>
        <w:t xml:space="preserve">  &lt;script src="Exercise02.js" type="text/javascript" &gt;&lt;/script&gt;</w:t>
      </w:r>
    </w:p>
    <w:p w:rsidR="00FA7267" w:rsidRPr="00EE10C4" w:rsidRDefault="00FA7267" w:rsidP="00FA7267">
      <w:pPr>
        <w:pStyle w:val="LabStepCodeBlock"/>
        <w:rPr>
          <w:color w:val="7F7F7F" w:themeColor="text1" w:themeTint="80"/>
        </w:rPr>
      </w:pPr>
      <w:r w:rsidRPr="00EE10C4">
        <w:rPr>
          <w:color w:val="7F7F7F" w:themeColor="text1" w:themeTint="80"/>
        </w:rPr>
        <w:t>&lt;/asp:Content&gt;</w:t>
      </w:r>
    </w:p>
    <w:p w:rsidR="00FA7267" w:rsidRDefault="00FA7267" w:rsidP="00FA7267">
      <w:pPr>
        <w:pStyle w:val="LabStepNumbered"/>
      </w:pPr>
      <w:r>
        <w:t xml:space="preserve">Now you can close </w:t>
      </w:r>
      <w:r w:rsidR="00EE10C4">
        <w:rPr>
          <w:b/>
        </w:rPr>
        <w:t>Exercise02</w:t>
      </w:r>
      <w:r w:rsidRPr="00FA7267">
        <w:rPr>
          <w:b/>
        </w:rPr>
        <w:t>.aspx</w:t>
      </w:r>
      <w:r>
        <w:t xml:space="preserve">. You will not be required to make any changes to this file in this exercise. All required changes will be made to </w:t>
      </w:r>
      <w:r w:rsidRPr="00FA7267">
        <w:rPr>
          <w:b/>
        </w:rPr>
        <w:t>Exercise02.js</w:t>
      </w:r>
      <w:r>
        <w:t>.</w:t>
      </w:r>
    </w:p>
    <w:p w:rsidR="00FA7267" w:rsidRDefault="00FA7267" w:rsidP="00FA7267">
      <w:pPr>
        <w:pStyle w:val="LabStepNumbered"/>
      </w:pPr>
      <w:r>
        <w:t xml:space="preserve">Open </w:t>
      </w:r>
      <w:r w:rsidRPr="00FA7267">
        <w:rPr>
          <w:b/>
        </w:rPr>
        <w:t>Exercise02.js</w:t>
      </w:r>
      <w:r>
        <w:t xml:space="preserve"> and examine the </w:t>
      </w:r>
      <w:r w:rsidR="00EE10C4">
        <w:t xml:space="preserve">JavaScript </w:t>
      </w:r>
      <w:r>
        <w:t xml:space="preserve">code </w:t>
      </w:r>
      <w:r w:rsidR="00EE10C4">
        <w:t xml:space="preserve">that </w:t>
      </w:r>
      <w:r>
        <w:t xml:space="preserve">is already inside this </w:t>
      </w:r>
      <w:r w:rsidR="00EE10C4">
        <w:t>file. At the top, there is a 4 element</w:t>
      </w:r>
      <w:r>
        <w:t xml:space="preserve"> array with string values that has been assigned to a variable named </w:t>
      </w:r>
      <w:r w:rsidRPr="00FA7267">
        <w:rPr>
          <w:b/>
        </w:rPr>
        <w:t>beatles</w:t>
      </w:r>
      <w:r>
        <w:t xml:space="preserve">. There is also a call to </w:t>
      </w:r>
      <w:r w:rsidRPr="00FA7267">
        <w:rPr>
          <w:b/>
        </w:rPr>
        <w:t>Sys.Application.add_load</w:t>
      </w:r>
      <w:r>
        <w:t xml:space="preserve"> which registers a function named </w:t>
      </w:r>
      <w:r w:rsidRPr="00FA7267">
        <w:rPr>
          <w:b/>
        </w:rPr>
        <w:t>myPageLoad</w:t>
      </w:r>
      <w:r>
        <w:t xml:space="preserve"> </w:t>
      </w:r>
      <w:r w:rsidR="00EE10C4">
        <w:t>to execute</w:t>
      </w:r>
      <w:r>
        <w:t xml:space="preserve"> once the page has loaded. When </w:t>
      </w:r>
      <w:r w:rsidRPr="00FA7267">
        <w:rPr>
          <w:b/>
        </w:rPr>
        <w:t>myPageLoad</w:t>
      </w:r>
      <w:r>
        <w:t xml:space="preserve"> executes,</w:t>
      </w:r>
      <w:r w:rsidR="00EE10C4">
        <w:t xml:space="preserve"> it registers two event handler functions</w:t>
      </w:r>
      <w:r>
        <w:t xml:space="preserve"> named </w:t>
      </w:r>
      <w:r w:rsidRPr="00FA7267">
        <w:rPr>
          <w:b/>
        </w:rPr>
        <w:t>addContentHandler</w:t>
      </w:r>
      <w:r>
        <w:t xml:space="preserve"> and </w:t>
      </w:r>
      <w:r w:rsidRPr="00FA7267">
        <w:rPr>
          <w:b/>
        </w:rPr>
        <w:t>removeContentHandler</w:t>
      </w:r>
      <w:r>
        <w:t xml:space="preserve"> so that they execute </w:t>
      </w:r>
      <w:r w:rsidR="00EE10C4">
        <w:t xml:space="preserve">when </w:t>
      </w:r>
      <w:r>
        <w:t>the user clicks the button</w:t>
      </w:r>
      <w:r w:rsidR="00EE10C4">
        <w:t>s</w:t>
      </w:r>
      <w:r>
        <w:t xml:space="preserve"> on the page. </w:t>
      </w:r>
    </w:p>
    <w:p w:rsidR="00FA7267" w:rsidRDefault="00FA7267" w:rsidP="00FA7267">
      <w:pPr>
        <w:pStyle w:val="LabStepCodeBlock"/>
      </w:pPr>
      <w:r>
        <w:t>var beatles = Array("John", "Paul", "George", "Ringo");</w:t>
      </w:r>
    </w:p>
    <w:p w:rsidR="00FA7267" w:rsidRDefault="00FA7267" w:rsidP="00FA7267">
      <w:pPr>
        <w:pStyle w:val="LabStepCodeBlock"/>
      </w:pPr>
    </w:p>
    <w:p w:rsidR="00FA7267" w:rsidRDefault="00FA7267" w:rsidP="00FA7267">
      <w:pPr>
        <w:pStyle w:val="LabStepCodeBlock"/>
      </w:pPr>
      <w:r>
        <w:lastRenderedPageBreak/>
        <w:t>Sys.Application.add_load(myPageLoad);</w:t>
      </w:r>
    </w:p>
    <w:p w:rsidR="00FA7267" w:rsidRDefault="00FA7267" w:rsidP="00FA7267">
      <w:pPr>
        <w:pStyle w:val="LabStepCodeBlock"/>
      </w:pPr>
    </w:p>
    <w:p w:rsidR="00FA7267" w:rsidRDefault="00FA7267" w:rsidP="00FA7267">
      <w:pPr>
        <w:pStyle w:val="LabStepCodeBlock"/>
      </w:pPr>
      <w:r>
        <w:t>function myPageLoad() {</w:t>
      </w:r>
    </w:p>
    <w:p w:rsidR="00FA7267" w:rsidRDefault="00FA7267" w:rsidP="00FA7267">
      <w:pPr>
        <w:pStyle w:val="LabStepCodeBlock"/>
      </w:pPr>
      <w:r>
        <w:t xml:space="preserve">  $addHandler($get('cmdAddContent'), 'click', addContentHandler);</w:t>
      </w:r>
    </w:p>
    <w:p w:rsidR="00FA7267" w:rsidRDefault="00FA7267" w:rsidP="00FA7267">
      <w:pPr>
        <w:pStyle w:val="LabStepCodeBlock"/>
      </w:pPr>
      <w:r>
        <w:t xml:space="preserve">  $addHandler($get('cmdRemoveContent'), 'click', removeContentHandler);</w:t>
      </w:r>
    </w:p>
    <w:p w:rsidR="00FA7267" w:rsidRDefault="00FA7267" w:rsidP="00FA7267">
      <w:pPr>
        <w:pStyle w:val="LabStepCodeBlock"/>
      </w:pPr>
      <w:r>
        <w:t>}</w:t>
      </w:r>
    </w:p>
    <w:p w:rsidR="00FA7267" w:rsidRDefault="00FA7267" w:rsidP="00FA7267">
      <w:pPr>
        <w:pStyle w:val="LabStepCodeBlock"/>
      </w:pPr>
    </w:p>
    <w:p w:rsidR="00FA7267" w:rsidRDefault="00FA7267" w:rsidP="00FA7267">
      <w:pPr>
        <w:pStyle w:val="LabStepCodeBlock"/>
      </w:pPr>
      <w:r>
        <w:t>function addContentHandler() {</w:t>
      </w:r>
    </w:p>
    <w:p w:rsidR="00FA7267" w:rsidRDefault="00FA7267" w:rsidP="00FA7267">
      <w:pPr>
        <w:pStyle w:val="LabStepCodeBlock"/>
      </w:pPr>
      <w:r>
        <w:t xml:space="preserve">  alert('TODO - add code for exercise 2 here');</w:t>
      </w:r>
    </w:p>
    <w:p w:rsidR="00FA7267" w:rsidRDefault="00FA7267" w:rsidP="00FA7267">
      <w:pPr>
        <w:pStyle w:val="LabStepCodeBlock"/>
      </w:pPr>
      <w:r>
        <w:t>}</w:t>
      </w:r>
    </w:p>
    <w:p w:rsidR="00FA7267" w:rsidRDefault="00FA7267" w:rsidP="00FA7267">
      <w:pPr>
        <w:pStyle w:val="LabStepCodeBlock"/>
      </w:pPr>
    </w:p>
    <w:p w:rsidR="00FA7267" w:rsidRDefault="00FA7267" w:rsidP="00FA7267">
      <w:pPr>
        <w:pStyle w:val="LabStepCodeBlock"/>
      </w:pPr>
    </w:p>
    <w:p w:rsidR="00FA7267" w:rsidRDefault="00FA7267" w:rsidP="00FA7267">
      <w:pPr>
        <w:pStyle w:val="LabStepCodeBlock"/>
      </w:pPr>
      <w:r>
        <w:t>function removeContentHandler() {</w:t>
      </w:r>
    </w:p>
    <w:p w:rsidR="00FA7267" w:rsidRDefault="00FA7267" w:rsidP="00FA7267">
      <w:pPr>
        <w:pStyle w:val="LabStepCodeBlock"/>
      </w:pPr>
      <w:r>
        <w:t xml:space="preserve">  alert('TODO - add code for exercise 2 here');</w:t>
      </w:r>
    </w:p>
    <w:p w:rsidR="00FA7267" w:rsidRDefault="00FA7267" w:rsidP="00FA7267">
      <w:pPr>
        <w:pStyle w:val="LabStepCodeBlock"/>
      </w:pPr>
      <w:r>
        <w:t>}</w:t>
      </w:r>
    </w:p>
    <w:p w:rsidR="00FA7267" w:rsidRDefault="00FA7267" w:rsidP="00FA7267">
      <w:pPr>
        <w:pStyle w:val="LabStepNumbered"/>
      </w:pPr>
      <w:r>
        <w:t xml:space="preserve">Begin by removing the call to </w:t>
      </w:r>
      <w:r w:rsidRPr="00EE10C4">
        <w:rPr>
          <w:b/>
        </w:rPr>
        <w:t>alert</w:t>
      </w:r>
      <w:r>
        <w:t xml:space="preserve"> in </w:t>
      </w:r>
      <w:r w:rsidRPr="00FA7267">
        <w:rPr>
          <w:b/>
        </w:rPr>
        <w:t>addContentHandler</w:t>
      </w:r>
      <w:r>
        <w:t xml:space="preserve">. Next, </w:t>
      </w:r>
      <w:r w:rsidR="00676E19">
        <w:t xml:space="preserve">use the </w:t>
      </w:r>
      <w:r w:rsidR="00676E19" w:rsidRPr="00676E19">
        <w:rPr>
          <w:b/>
        </w:rPr>
        <w:t>$get</w:t>
      </w:r>
      <w:r w:rsidR="00676E19">
        <w:t xml:space="preserve"> function to obtain a reference to the div element with an </w:t>
      </w:r>
      <w:r w:rsidR="00676E19" w:rsidRPr="00EE10C4">
        <w:rPr>
          <w:b/>
        </w:rPr>
        <w:t>id</w:t>
      </w:r>
      <w:r w:rsidR="00676E19">
        <w:t xml:space="preserve"> of </w:t>
      </w:r>
      <w:r w:rsidR="00676E19" w:rsidRPr="00676E19">
        <w:rPr>
          <w:b/>
        </w:rPr>
        <w:t>ContentAreaDiv</w:t>
      </w:r>
      <w:r w:rsidR="00676E19">
        <w:t xml:space="preserve">. Assign this reference to a new variable named </w:t>
      </w:r>
      <w:r w:rsidR="00676E19" w:rsidRPr="00676E19">
        <w:rPr>
          <w:b/>
        </w:rPr>
        <w:t>ContentAreaDiv</w:t>
      </w:r>
      <w:r w:rsidR="00676E19">
        <w:t>.</w:t>
      </w:r>
    </w:p>
    <w:p w:rsidR="00FA7267" w:rsidRDefault="00FA7267" w:rsidP="00FA7267">
      <w:pPr>
        <w:pStyle w:val="LabStepCodeBlock"/>
      </w:pPr>
      <w:r>
        <w:t>function addContentHandler() {</w:t>
      </w:r>
    </w:p>
    <w:p w:rsidR="00FA7267" w:rsidRDefault="00FA7267" w:rsidP="00FA7267">
      <w:pPr>
        <w:pStyle w:val="LabStepCodeBlock"/>
      </w:pPr>
      <w:r>
        <w:t xml:space="preserve">  var ContentAreaDiv = $get("ContentAreaDiv");</w:t>
      </w:r>
    </w:p>
    <w:p w:rsidR="00FA7267" w:rsidRDefault="00FA7267" w:rsidP="00FA7267">
      <w:pPr>
        <w:pStyle w:val="LabStepCodeBlock"/>
      </w:pPr>
      <w:r>
        <w:t>}</w:t>
      </w:r>
    </w:p>
    <w:p w:rsidR="00676E19" w:rsidRDefault="00676E19" w:rsidP="00676E19">
      <w:pPr>
        <w:pStyle w:val="LabStepNumbered"/>
      </w:pPr>
      <w:r>
        <w:t>Next, dynamically create a new unordered list element (</w:t>
      </w:r>
      <w:r w:rsidRPr="00EE10C4">
        <w:rPr>
          <w:b/>
        </w:rPr>
        <w:t>ul</w:t>
      </w:r>
      <w:r>
        <w:t>) by calling</w:t>
      </w:r>
      <w:r w:rsidR="00EE10C4">
        <w:t xml:space="preserve"> </w:t>
      </w:r>
      <w:r w:rsidRPr="00676E19">
        <w:rPr>
          <w:b/>
        </w:rPr>
        <w:t>document.createElement</w:t>
      </w:r>
      <w:r>
        <w:t xml:space="preserve"> and assign</w:t>
      </w:r>
      <w:r w:rsidR="00A94F01">
        <w:t>ing</w:t>
      </w:r>
      <w:r>
        <w:t xml:space="preserve"> </w:t>
      </w:r>
      <w:r w:rsidR="00EE10C4">
        <w:t xml:space="preserve">the return value </w:t>
      </w:r>
      <w:r>
        <w:t xml:space="preserve">to a new variable named </w:t>
      </w:r>
      <w:r w:rsidRPr="00676E19">
        <w:rPr>
          <w:b/>
        </w:rPr>
        <w:t>list1</w:t>
      </w:r>
      <w:r>
        <w:t xml:space="preserve">. </w:t>
      </w:r>
      <w:r w:rsidR="00EE10C4">
        <w:t xml:space="preserve">Next, </w:t>
      </w:r>
      <w:r>
        <w:t xml:space="preserve">add this </w:t>
      </w:r>
      <w:r w:rsidR="00EE10C4">
        <w:t xml:space="preserve">new </w:t>
      </w:r>
      <w:r w:rsidR="00EE10C4" w:rsidRPr="00EE10C4">
        <w:rPr>
          <w:b/>
        </w:rPr>
        <w:t>ul</w:t>
      </w:r>
      <w:r w:rsidR="00EE10C4">
        <w:t xml:space="preserve"> </w:t>
      </w:r>
      <w:r>
        <w:t xml:space="preserve">element to </w:t>
      </w:r>
      <w:r w:rsidRPr="00676E19">
        <w:rPr>
          <w:b/>
        </w:rPr>
        <w:t>ContentAreaDiv</w:t>
      </w:r>
      <w:r>
        <w:t xml:space="preserve"> by calling the </w:t>
      </w:r>
      <w:r w:rsidRPr="00676E19">
        <w:rPr>
          <w:b/>
        </w:rPr>
        <w:t>appendChild</w:t>
      </w:r>
      <w:r>
        <w:t xml:space="preserve"> method.</w:t>
      </w:r>
    </w:p>
    <w:p w:rsidR="00676E19" w:rsidRPr="00EE10C4" w:rsidRDefault="00676E19" w:rsidP="00676E19">
      <w:pPr>
        <w:pStyle w:val="LabStepCodeBlock"/>
        <w:rPr>
          <w:color w:val="7F7F7F" w:themeColor="text1" w:themeTint="80"/>
        </w:rPr>
      </w:pPr>
      <w:r w:rsidRPr="00EE10C4">
        <w:rPr>
          <w:color w:val="7F7F7F" w:themeColor="text1" w:themeTint="80"/>
        </w:rPr>
        <w:t>function addContentHandler() {</w:t>
      </w:r>
    </w:p>
    <w:p w:rsidR="00676E19" w:rsidRPr="00EE10C4" w:rsidRDefault="00676E19" w:rsidP="00676E19">
      <w:pPr>
        <w:pStyle w:val="LabStepCodeBlock"/>
        <w:rPr>
          <w:color w:val="7F7F7F" w:themeColor="text1" w:themeTint="80"/>
        </w:rPr>
      </w:pPr>
      <w:r w:rsidRPr="00EE10C4">
        <w:rPr>
          <w:color w:val="7F7F7F" w:themeColor="text1" w:themeTint="80"/>
        </w:rPr>
        <w:t xml:space="preserve">  var ContentAreaDiv = $get("ContentAreaDiv");</w:t>
      </w:r>
    </w:p>
    <w:p w:rsidR="00676E19" w:rsidRDefault="00676E19" w:rsidP="00676E19">
      <w:pPr>
        <w:pStyle w:val="LabStepCodeBlock"/>
      </w:pPr>
      <w:r>
        <w:t xml:space="preserve">  var list1 = document.createElement("ul");</w:t>
      </w:r>
    </w:p>
    <w:p w:rsidR="00676E19" w:rsidRDefault="00676E19" w:rsidP="00676E19">
      <w:pPr>
        <w:pStyle w:val="LabStepCodeBlock"/>
      </w:pPr>
      <w:r>
        <w:t xml:space="preserve">  ContentAreaDiv.appendChild(list1);</w:t>
      </w:r>
    </w:p>
    <w:p w:rsidR="00676E19" w:rsidRPr="00EE10C4" w:rsidRDefault="00676E19" w:rsidP="00676E19">
      <w:pPr>
        <w:pStyle w:val="LabStepCodeBlock"/>
        <w:rPr>
          <w:color w:val="7F7F7F" w:themeColor="text1" w:themeTint="80"/>
        </w:rPr>
      </w:pPr>
      <w:r w:rsidRPr="00EE10C4">
        <w:rPr>
          <w:color w:val="7F7F7F" w:themeColor="text1" w:themeTint="80"/>
        </w:rPr>
        <w:t>}</w:t>
      </w:r>
    </w:p>
    <w:p w:rsidR="00B670C6" w:rsidRDefault="00676E19" w:rsidP="00676E19">
      <w:pPr>
        <w:pStyle w:val="LabStepNumbered"/>
      </w:pPr>
      <w:r>
        <w:t xml:space="preserve">Now </w:t>
      </w:r>
      <w:r w:rsidR="00A94F01">
        <w:t>it's</w:t>
      </w:r>
      <w:r>
        <w:t xml:space="preserve"> time to dynamically create the items that will be added to the list. </w:t>
      </w:r>
      <w:r w:rsidR="00B670C6">
        <w:t xml:space="preserve">Add a few blank lines in </w:t>
      </w:r>
      <w:r>
        <w:t>between the call</w:t>
      </w:r>
      <w:r w:rsidR="00EE10C4">
        <w:t xml:space="preserve"> to</w:t>
      </w:r>
      <w:r>
        <w:t xml:space="preserve"> </w:t>
      </w:r>
      <w:r w:rsidRPr="00676E19">
        <w:rPr>
          <w:b/>
        </w:rPr>
        <w:t>createElement</w:t>
      </w:r>
      <w:r>
        <w:t xml:space="preserve"> and the call to </w:t>
      </w:r>
      <w:r w:rsidRPr="00676E19">
        <w:rPr>
          <w:b/>
        </w:rPr>
        <w:t>appendChild</w:t>
      </w:r>
      <w:r w:rsidR="00B670C6" w:rsidRPr="00B670C6">
        <w:t xml:space="preserve">. </w:t>
      </w:r>
      <w:r w:rsidR="00EE10C4">
        <w:t>Next, a</w:t>
      </w:r>
      <w:r>
        <w:t xml:space="preserve">dd a </w:t>
      </w:r>
      <w:r w:rsidRPr="00B670C6">
        <w:rPr>
          <w:b/>
        </w:rPr>
        <w:t>for</w:t>
      </w:r>
      <w:r>
        <w:t xml:space="preserve"> loop which enumerates through the </w:t>
      </w:r>
      <w:r w:rsidRPr="00676E19">
        <w:rPr>
          <w:b/>
        </w:rPr>
        <w:t>beatles</w:t>
      </w:r>
      <w:r>
        <w:t xml:space="preserve"> array</w:t>
      </w:r>
      <w:r w:rsidR="00B670C6">
        <w:t xml:space="preserve"> and creates list item elements (</w:t>
      </w:r>
      <w:r w:rsidR="00B670C6" w:rsidRPr="00EE10C4">
        <w:rPr>
          <w:b/>
        </w:rPr>
        <w:t>li</w:t>
      </w:r>
      <w:r w:rsidR="00B670C6">
        <w:t xml:space="preserve">) and appends them to the list. You will be required to call </w:t>
      </w:r>
      <w:r w:rsidR="00B670C6" w:rsidRPr="00B670C6">
        <w:rPr>
          <w:b/>
        </w:rPr>
        <w:t>document.create</w:t>
      </w:r>
      <w:r w:rsidR="00B670C6">
        <w:rPr>
          <w:b/>
        </w:rPr>
        <w:t>TextNode</w:t>
      </w:r>
      <w:r w:rsidR="00B670C6" w:rsidRPr="00B670C6">
        <w:t xml:space="preserve"> using the </w:t>
      </w:r>
      <w:r w:rsidR="00B670C6">
        <w:t xml:space="preserve">text value from the array and to call the </w:t>
      </w:r>
      <w:r w:rsidR="00B670C6" w:rsidRPr="00B670C6">
        <w:rPr>
          <w:b/>
        </w:rPr>
        <w:t>appendChild</w:t>
      </w:r>
      <w:r w:rsidR="00B670C6">
        <w:t xml:space="preserve"> method to properly append the text node to the list item. The following listing shows the code that is required to accomplish this.</w:t>
      </w:r>
    </w:p>
    <w:p w:rsidR="00676E19" w:rsidRPr="00EE10C4" w:rsidRDefault="00676E19" w:rsidP="00676E19">
      <w:pPr>
        <w:pStyle w:val="LabStepCodeBlock"/>
        <w:rPr>
          <w:color w:val="7F7F7F" w:themeColor="text1" w:themeTint="80"/>
        </w:rPr>
      </w:pPr>
      <w:r w:rsidRPr="00EE10C4">
        <w:rPr>
          <w:color w:val="7F7F7F" w:themeColor="text1" w:themeTint="80"/>
        </w:rPr>
        <w:t>function addContentHandler() {</w:t>
      </w:r>
    </w:p>
    <w:p w:rsidR="00676E19" w:rsidRPr="00EE10C4" w:rsidRDefault="00676E19" w:rsidP="00676E19">
      <w:pPr>
        <w:pStyle w:val="LabStepCodeBlock"/>
        <w:rPr>
          <w:color w:val="7F7F7F" w:themeColor="text1" w:themeTint="80"/>
        </w:rPr>
      </w:pPr>
      <w:r w:rsidRPr="00EE10C4">
        <w:rPr>
          <w:color w:val="7F7F7F" w:themeColor="text1" w:themeTint="80"/>
        </w:rPr>
        <w:t xml:space="preserve">  var ContentAreaDiv = $get("ContentAreaDiv");</w:t>
      </w:r>
    </w:p>
    <w:p w:rsidR="00676E19" w:rsidRPr="00EE10C4" w:rsidRDefault="00676E19" w:rsidP="00676E19">
      <w:pPr>
        <w:pStyle w:val="LabStepCodeBlock"/>
        <w:rPr>
          <w:color w:val="7F7F7F" w:themeColor="text1" w:themeTint="80"/>
        </w:rPr>
      </w:pPr>
      <w:r w:rsidRPr="00EE10C4">
        <w:rPr>
          <w:color w:val="7F7F7F" w:themeColor="text1" w:themeTint="80"/>
        </w:rPr>
        <w:t xml:space="preserve">  var list1 = document.createElement("ul");</w:t>
      </w:r>
    </w:p>
    <w:p w:rsidR="00676E19" w:rsidRDefault="00676E19" w:rsidP="00676E19">
      <w:pPr>
        <w:pStyle w:val="LabStepCodeBlock"/>
      </w:pPr>
    </w:p>
    <w:p w:rsidR="00676E19" w:rsidRDefault="00676E19" w:rsidP="00676E19">
      <w:pPr>
        <w:pStyle w:val="LabStepCodeBlock"/>
      </w:pPr>
      <w:r>
        <w:t xml:space="preserve">  for (var index = 0; index &lt; beatles.length; index++) {</w:t>
      </w:r>
    </w:p>
    <w:p w:rsidR="00676E19" w:rsidRDefault="00676E19" w:rsidP="00676E19">
      <w:pPr>
        <w:pStyle w:val="LabStepCodeBlock"/>
      </w:pPr>
      <w:r>
        <w:t xml:space="preserve">    var listItem = document.createElement("li");</w:t>
      </w:r>
    </w:p>
    <w:p w:rsidR="00676E19" w:rsidRDefault="00676E19" w:rsidP="00676E19">
      <w:pPr>
        <w:pStyle w:val="LabStepCodeBlock"/>
      </w:pPr>
      <w:r>
        <w:t xml:space="preserve">    var textNode = document.createTextNode(beatles[index]);</w:t>
      </w:r>
    </w:p>
    <w:p w:rsidR="00676E19" w:rsidRDefault="00676E19" w:rsidP="00676E19">
      <w:pPr>
        <w:pStyle w:val="LabStepCodeBlock"/>
      </w:pPr>
      <w:r>
        <w:t xml:space="preserve">    listItem.appendChild(textNode);</w:t>
      </w:r>
    </w:p>
    <w:p w:rsidR="00676E19" w:rsidRDefault="00676E19" w:rsidP="00676E19">
      <w:pPr>
        <w:pStyle w:val="LabStepCodeBlock"/>
      </w:pPr>
      <w:r>
        <w:t xml:space="preserve">    list1.appendChild(listItem);</w:t>
      </w:r>
    </w:p>
    <w:p w:rsidR="00676E19" w:rsidRDefault="00676E19" w:rsidP="00676E19">
      <w:pPr>
        <w:pStyle w:val="LabStepCodeBlock"/>
      </w:pPr>
      <w:r>
        <w:t xml:space="preserve">  }</w:t>
      </w:r>
    </w:p>
    <w:p w:rsidR="00676E19" w:rsidRPr="00EE10C4" w:rsidRDefault="00676E19" w:rsidP="00676E19">
      <w:pPr>
        <w:pStyle w:val="LabStepCodeBlock"/>
        <w:rPr>
          <w:color w:val="7F7F7F" w:themeColor="text1" w:themeTint="80"/>
        </w:rPr>
      </w:pPr>
      <w:r w:rsidRPr="00EE10C4">
        <w:rPr>
          <w:color w:val="7F7F7F" w:themeColor="text1" w:themeTint="80"/>
        </w:rPr>
        <w:t xml:space="preserve">  ContentAreaDiv.appendChild(list1);</w:t>
      </w:r>
    </w:p>
    <w:p w:rsidR="00676E19" w:rsidRPr="00EE10C4" w:rsidRDefault="00676E19" w:rsidP="00676E19">
      <w:pPr>
        <w:pStyle w:val="LabStepCodeBlock"/>
        <w:rPr>
          <w:color w:val="7F7F7F" w:themeColor="text1" w:themeTint="80"/>
        </w:rPr>
      </w:pPr>
      <w:r w:rsidRPr="00EE10C4">
        <w:rPr>
          <w:color w:val="7F7F7F" w:themeColor="text1" w:themeTint="80"/>
        </w:rPr>
        <w:t>}</w:t>
      </w:r>
    </w:p>
    <w:p w:rsidR="00776627" w:rsidRDefault="00B670C6" w:rsidP="00B670C6">
      <w:pPr>
        <w:pStyle w:val="LabStepNumbered"/>
      </w:pPr>
      <w:r>
        <w:t xml:space="preserve">Save your changes to </w:t>
      </w:r>
      <w:r w:rsidRPr="00776627">
        <w:rPr>
          <w:b/>
        </w:rPr>
        <w:t>Exercise02.js</w:t>
      </w:r>
      <w:r>
        <w:t>.</w:t>
      </w:r>
      <w:r w:rsidR="00776627">
        <w:t xml:space="preserve"> </w:t>
      </w:r>
    </w:p>
    <w:p w:rsidR="00776627" w:rsidRDefault="00776627" w:rsidP="00B670C6">
      <w:pPr>
        <w:pStyle w:val="LabStepNumbered"/>
      </w:pPr>
      <w:r>
        <w:t xml:space="preserve">Return to the browser and refresh </w:t>
      </w:r>
      <w:r w:rsidRPr="00EC6288">
        <w:rPr>
          <w:b/>
        </w:rPr>
        <w:t>Exercise02.aspx</w:t>
      </w:r>
      <w:r>
        <w:t xml:space="preserve">. Click the </w:t>
      </w:r>
      <w:r w:rsidRPr="00776627">
        <w:rPr>
          <w:b/>
        </w:rPr>
        <w:t>Add Content</w:t>
      </w:r>
      <w:r>
        <w:t xml:space="preserve"> button. Your page should dynamically display a new unordered list with the contents of the array.</w:t>
      </w:r>
    </w:p>
    <w:p w:rsidR="00B670C6" w:rsidRDefault="00776627" w:rsidP="00776627">
      <w:pPr>
        <w:pStyle w:val="LabStepScreenshot"/>
      </w:pPr>
      <w:r>
        <w:rPr>
          <w:noProof/>
        </w:rPr>
        <w:drawing>
          <wp:inline distT="0" distB="0" distL="0" distR="0" wp14:anchorId="63462795" wp14:editId="156965EF">
            <wp:extent cx="2370125" cy="9344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4568" cy="936201"/>
                    </a:xfrm>
                    <a:prstGeom prst="rect">
                      <a:avLst/>
                    </a:prstGeom>
                    <a:noFill/>
                    <a:ln>
                      <a:noFill/>
                    </a:ln>
                  </pic:spPr>
                </pic:pic>
              </a:graphicData>
            </a:graphic>
          </wp:inline>
        </w:drawing>
      </w:r>
      <w:r w:rsidR="00B670C6">
        <w:t xml:space="preserve"> </w:t>
      </w:r>
    </w:p>
    <w:p w:rsidR="00776627" w:rsidRDefault="00776627" w:rsidP="00776627">
      <w:pPr>
        <w:pStyle w:val="LabStepNumbered"/>
      </w:pPr>
      <w:r>
        <w:t xml:space="preserve">Now see what happens if you click the </w:t>
      </w:r>
      <w:r w:rsidRPr="00776627">
        <w:rPr>
          <w:b/>
        </w:rPr>
        <w:t>Add Content</w:t>
      </w:r>
      <w:r>
        <w:t xml:space="preserve"> button more than once. Things do not seem correct because it adds a new instance of the unordered list each time you click the button</w:t>
      </w:r>
      <w:r w:rsidR="00DF514D">
        <w:t>,</w:t>
      </w:r>
      <w:r>
        <w:t xml:space="preserve"> without removing the list or </w:t>
      </w:r>
      <w:r>
        <w:lastRenderedPageBreak/>
        <w:t xml:space="preserve">lists that were already there. </w:t>
      </w:r>
      <w:r w:rsidR="00C65441">
        <w:t>Y</w:t>
      </w:r>
      <w:r>
        <w:t xml:space="preserve">our </w:t>
      </w:r>
      <w:r w:rsidR="00C65441">
        <w:t xml:space="preserve">next </w:t>
      </w:r>
      <w:r>
        <w:t xml:space="preserve">task is to write the code to </w:t>
      </w:r>
      <w:r w:rsidR="00C65441">
        <w:t xml:space="preserve">dynamically </w:t>
      </w:r>
      <w:r>
        <w:t>remove list elements when they are no longer needed.</w:t>
      </w:r>
    </w:p>
    <w:p w:rsidR="00776627" w:rsidRDefault="00776627" w:rsidP="00776627">
      <w:pPr>
        <w:pStyle w:val="LabStepScreenshot"/>
      </w:pPr>
      <w:r>
        <w:rPr>
          <w:noProof/>
        </w:rPr>
        <w:drawing>
          <wp:inline distT="0" distB="0" distL="0" distR="0" wp14:anchorId="07783D65" wp14:editId="2AD80EAE">
            <wp:extent cx="2618842" cy="1070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2222" cy="1072362"/>
                    </a:xfrm>
                    <a:prstGeom prst="rect">
                      <a:avLst/>
                    </a:prstGeom>
                    <a:noFill/>
                    <a:ln>
                      <a:noFill/>
                    </a:ln>
                  </pic:spPr>
                </pic:pic>
              </a:graphicData>
            </a:graphic>
          </wp:inline>
        </w:drawing>
      </w:r>
    </w:p>
    <w:p w:rsidR="00776627" w:rsidRDefault="00776627" w:rsidP="00776627">
      <w:pPr>
        <w:pStyle w:val="LabStepNumbered"/>
      </w:pPr>
      <w:r>
        <w:t xml:space="preserve"> Return to SharePoint Designer so you can continue to edit </w:t>
      </w:r>
      <w:r w:rsidRPr="00776627">
        <w:rPr>
          <w:b/>
        </w:rPr>
        <w:t>Exercise02.js</w:t>
      </w:r>
      <w:r>
        <w:t xml:space="preserve">. Begin by removing the call to </w:t>
      </w:r>
      <w:r w:rsidRPr="00C65441">
        <w:rPr>
          <w:b/>
        </w:rPr>
        <w:t>alert</w:t>
      </w:r>
      <w:r>
        <w:t xml:space="preserve"> in </w:t>
      </w:r>
      <w:r>
        <w:rPr>
          <w:b/>
        </w:rPr>
        <w:t>remove</w:t>
      </w:r>
      <w:r w:rsidRPr="00FA7267">
        <w:rPr>
          <w:b/>
        </w:rPr>
        <w:t>ContentHandler</w:t>
      </w:r>
      <w:r>
        <w:t xml:space="preserve">. Next, write a </w:t>
      </w:r>
      <w:r w:rsidRPr="00776627">
        <w:rPr>
          <w:b/>
        </w:rPr>
        <w:t>while</w:t>
      </w:r>
      <w:r>
        <w:t xml:space="preserve"> loop that removes all the child element nodes from the div elements with the </w:t>
      </w:r>
      <w:r w:rsidRPr="00C65441">
        <w:rPr>
          <w:b/>
        </w:rPr>
        <w:t>id</w:t>
      </w:r>
      <w:r>
        <w:t xml:space="preserve"> of </w:t>
      </w:r>
      <w:r w:rsidRPr="00776627">
        <w:rPr>
          <w:b/>
        </w:rPr>
        <w:t>ContentAreaDiv</w:t>
      </w:r>
      <w:r>
        <w:t>. You can accomplish this with the following code.</w:t>
      </w:r>
    </w:p>
    <w:p w:rsidR="00776627" w:rsidRDefault="00776627" w:rsidP="00776627">
      <w:pPr>
        <w:pStyle w:val="LabStepCodeBlock"/>
      </w:pPr>
      <w:r>
        <w:t>function removeContentHandler() {</w:t>
      </w:r>
    </w:p>
    <w:p w:rsidR="00776627" w:rsidRDefault="00776627" w:rsidP="00776627">
      <w:pPr>
        <w:pStyle w:val="LabStepCodeBlock"/>
      </w:pPr>
      <w:r>
        <w:t xml:space="preserve">  var ContentAreaDiv = $get("ContentAreaDiv");</w:t>
      </w:r>
    </w:p>
    <w:p w:rsidR="00776627" w:rsidRDefault="00776627" w:rsidP="00776627">
      <w:pPr>
        <w:pStyle w:val="LabStepCodeBlock"/>
      </w:pPr>
      <w:r>
        <w:t xml:space="preserve">  while (ContentAreaDiv.childNodes.length &gt; 0) {</w:t>
      </w:r>
    </w:p>
    <w:p w:rsidR="00776627" w:rsidRDefault="00776627" w:rsidP="00776627">
      <w:pPr>
        <w:pStyle w:val="LabStepCodeBlock"/>
      </w:pPr>
      <w:r>
        <w:t xml:space="preserve">    ContentAreaDiv.removeChild(ContentAreaDiv.childNodes[0]);</w:t>
      </w:r>
    </w:p>
    <w:p w:rsidR="00776627" w:rsidRDefault="00776627" w:rsidP="00776627">
      <w:pPr>
        <w:pStyle w:val="LabStepCodeBlock"/>
      </w:pPr>
      <w:r>
        <w:t xml:space="preserve">  }</w:t>
      </w:r>
    </w:p>
    <w:p w:rsidR="00776627" w:rsidRDefault="00776627" w:rsidP="00776627">
      <w:pPr>
        <w:pStyle w:val="LabStepCodeBlock"/>
      </w:pPr>
      <w:r>
        <w:t>}</w:t>
      </w:r>
    </w:p>
    <w:p w:rsidR="00676E19" w:rsidRDefault="00C716C0" w:rsidP="00C716C0">
      <w:pPr>
        <w:pStyle w:val="LabStepNumbered"/>
      </w:pPr>
      <w:r>
        <w:t xml:space="preserve">Modify the </w:t>
      </w:r>
      <w:r w:rsidRPr="00C716C0">
        <w:rPr>
          <w:b/>
        </w:rPr>
        <w:t>addContentHandler</w:t>
      </w:r>
      <w:r w:rsidRPr="00C716C0">
        <w:t xml:space="preserve"> function </w:t>
      </w:r>
      <w:r>
        <w:t xml:space="preserve">by adding a call to </w:t>
      </w:r>
      <w:r w:rsidRPr="00C65441">
        <w:rPr>
          <w:b/>
        </w:rPr>
        <w:t>removeContentHandler</w:t>
      </w:r>
      <w:r w:rsidR="00C65441">
        <w:t xml:space="preserve"> as the first line</w:t>
      </w:r>
      <w:r>
        <w:t xml:space="preserve">. This will ensure that your code always removes all </w:t>
      </w:r>
      <w:r w:rsidR="00EC6288">
        <w:t>existing child</w:t>
      </w:r>
      <w:r>
        <w:t xml:space="preserve"> elements from the target div element before adding any new one.</w:t>
      </w:r>
    </w:p>
    <w:p w:rsidR="00C716C0" w:rsidRPr="00C65441" w:rsidRDefault="00C716C0" w:rsidP="00C716C0">
      <w:pPr>
        <w:pStyle w:val="LabStepCodeBlock"/>
        <w:rPr>
          <w:color w:val="7F7F7F" w:themeColor="text1" w:themeTint="80"/>
        </w:rPr>
      </w:pPr>
      <w:r w:rsidRPr="00C65441">
        <w:rPr>
          <w:color w:val="7F7F7F" w:themeColor="text1" w:themeTint="80"/>
        </w:rPr>
        <w:t>function addContentHandler() {</w:t>
      </w:r>
    </w:p>
    <w:p w:rsidR="00C716C0" w:rsidRDefault="00C716C0" w:rsidP="00C716C0">
      <w:pPr>
        <w:pStyle w:val="LabStepCodeBlock"/>
      </w:pPr>
    </w:p>
    <w:p w:rsidR="00C716C0" w:rsidRDefault="00C716C0" w:rsidP="00C716C0">
      <w:pPr>
        <w:pStyle w:val="LabStepCodeBlock"/>
      </w:pPr>
      <w:r>
        <w:t xml:space="preserve">  removeContentHandler();</w:t>
      </w:r>
    </w:p>
    <w:p w:rsidR="00C716C0" w:rsidRPr="00C716C0" w:rsidRDefault="00C716C0" w:rsidP="00C716C0">
      <w:pPr>
        <w:pStyle w:val="LabStepCodeBlock"/>
        <w:rPr>
          <w:b w:val="0"/>
        </w:rPr>
      </w:pPr>
    </w:p>
    <w:p w:rsidR="00C716C0" w:rsidRPr="00C65441" w:rsidRDefault="00C716C0" w:rsidP="00C716C0">
      <w:pPr>
        <w:pStyle w:val="LabStepCodeBlock"/>
        <w:rPr>
          <w:color w:val="7F7F7F" w:themeColor="text1" w:themeTint="80"/>
        </w:rPr>
      </w:pPr>
      <w:r w:rsidRPr="00C716C0">
        <w:rPr>
          <w:b w:val="0"/>
        </w:rPr>
        <w:t xml:space="preserve"> </w:t>
      </w:r>
      <w:r w:rsidRPr="00C65441">
        <w:rPr>
          <w:color w:val="7F7F7F" w:themeColor="text1" w:themeTint="80"/>
        </w:rPr>
        <w:t xml:space="preserve"> var ContentAreaDiv = $get("ContentAreaDiv");</w:t>
      </w:r>
    </w:p>
    <w:p w:rsidR="00C716C0" w:rsidRPr="00C65441" w:rsidRDefault="00C716C0" w:rsidP="00C716C0">
      <w:pPr>
        <w:pStyle w:val="LabStepCodeBlock"/>
        <w:rPr>
          <w:color w:val="7F7F7F" w:themeColor="text1" w:themeTint="80"/>
        </w:rPr>
      </w:pPr>
      <w:r w:rsidRPr="00C65441">
        <w:rPr>
          <w:color w:val="7F7F7F" w:themeColor="text1" w:themeTint="80"/>
        </w:rPr>
        <w:t xml:space="preserve">  var list1 = document.createElement("ul");</w:t>
      </w:r>
    </w:p>
    <w:p w:rsidR="00C716C0" w:rsidRPr="00C65441" w:rsidRDefault="00C716C0" w:rsidP="00C716C0">
      <w:pPr>
        <w:pStyle w:val="LabStepCodeBlock"/>
        <w:rPr>
          <w:color w:val="7F7F7F" w:themeColor="text1" w:themeTint="80"/>
        </w:rPr>
      </w:pPr>
    </w:p>
    <w:p w:rsidR="00C716C0" w:rsidRPr="00C65441" w:rsidRDefault="00C716C0" w:rsidP="00C716C0">
      <w:pPr>
        <w:pStyle w:val="LabStepCodeBlock"/>
        <w:rPr>
          <w:color w:val="7F7F7F" w:themeColor="text1" w:themeTint="80"/>
        </w:rPr>
      </w:pPr>
      <w:r w:rsidRPr="00C65441">
        <w:rPr>
          <w:color w:val="7F7F7F" w:themeColor="text1" w:themeTint="80"/>
        </w:rPr>
        <w:t xml:space="preserve">  for (var index = 0; index &lt; beatles.length; index++) {</w:t>
      </w:r>
    </w:p>
    <w:p w:rsidR="00C716C0" w:rsidRPr="00C65441" w:rsidRDefault="00C716C0" w:rsidP="00C716C0">
      <w:pPr>
        <w:pStyle w:val="LabStepCodeBlock"/>
        <w:rPr>
          <w:color w:val="7F7F7F" w:themeColor="text1" w:themeTint="80"/>
        </w:rPr>
      </w:pPr>
      <w:r w:rsidRPr="00C65441">
        <w:rPr>
          <w:color w:val="7F7F7F" w:themeColor="text1" w:themeTint="80"/>
        </w:rPr>
        <w:t xml:space="preserve">    var listItem = document.createElement("li");</w:t>
      </w:r>
    </w:p>
    <w:p w:rsidR="00C716C0" w:rsidRPr="00C65441" w:rsidRDefault="00C716C0" w:rsidP="00C716C0">
      <w:pPr>
        <w:pStyle w:val="LabStepCodeBlock"/>
        <w:rPr>
          <w:color w:val="7F7F7F" w:themeColor="text1" w:themeTint="80"/>
        </w:rPr>
      </w:pPr>
      <w:r w:rsidRPr="00C65441">
        <w:rPr>
          <w:color w:val="7F7F7F" w:themeColor="text1" w:themeTint="80"/>
        </w:rPr>
        <w:t xml:space="preserve">    var textNode = document.createTextNode(beatles[index]);</w:t>
      </w:r>
    </w:p>
    <w:p w:rsidR="00C716C0" w:rsidRPr="00C65441" w:rsidRDefault="00C716C0" w:rsidP="00C716C0">
      <w:pPr>
        <w:pStyle w:val="LabStepCodeBlock"/>
        <w:rPr>
          <w:color w:val="7F7F7F" w:themeColor="text1" w:themeTint="80"/>
        </w:rPr>
      </w:pPr>
      <w:r w:rsidRPr="00C65441">
        <w:rPr>
          <w:color w:val="7F7F7F" w:themeColor="text1" w:themeTint="80"/>
        </w:rPr>
        <w:t xml:space="preserve">    listItem.appendChild(textNode);</w:t>
      </w:r>
    </w:p>
    <w:p w:rsidR="00C716C0" w:rsidRPr="00C65441" w:rsidRDefault="00C716C0" w:rsidP="00C716C0">
      <w:pPr>
        <w:pStyle w:val="LabStepCodeBlock"/>
        <w:rPr>
          <w:color w:val="7F7F7F" w:themeColor="text1" w:themeTint="80"/>
        </w:rPr>
      </w:pPr>
      <w:r w:rsidRPr="00C65441">
        <w:rPr>
          <w:color w:val="7F7F7F" w:themeColor="text1" w:themeTint="80"/>
        </w:rPr>
        <w:t xml:space="preserve">    list1.appendChild(listItem);</w:t>
      </w:r>
    </w:p>
    <w:p w:rsidR="00C716C0" w:rsidRPr="00C65441" w:rsidRDefault="00C716C0" w:rsidP="00C716C0">
      <w:pPr>
        <w:pStyle w:val="LabStepCodeBlock"/>
        <w:rPr>
          <w:color w:val="7F7F7F" w:themeColor="text1" w:themeTint="80"/>
        </w:rPr>
      </w:pPr>
      <w:r w:rsidRPr="00C65441">
        <w:rPr>
          <w:color w:val="7F7F7F" w:themeColor="text1" w:themeTint="80"/>
        </w:rPr>
        <w:t xml:space="preserve">  }</w:t>
      </w:r>
    </w:p>
    <w:p w:rsidR="00C716C0" w:rsidRPr="00C65441" w:rsidRDefault="00C716C0" w:rsidP="00C716C0">
      <w:pPr>
        <w:pStyle w:val="LabStepCodeBlock"/>
        <w:rPr>
          <w:color w:val="7F7F7F" w:themeColor="text1" w:themeTint="80"/>
        </w:rPr>
      </w:pPr>
      <w:r w:rsidRPr="00C65441">
        <w:rPr>
          <w:color w:val="7F7F7F" w:themeColor="text1" w:themeTint="80"/>
        </w:rPr>
        <w:t xml:space="preserve">  ContentAreaDiv.appendChild(list1);</w:t>
      </w:r>
    </w:p>
    <w:p w:rsidR="00C716C0" w:rsidRPr="00C65441" w:rsidRDefault="00C716C0" w:rsidP="00C716C0">
      <w:pPr>
        <w:pStyle w:val="LabStepCodeBlock"/>
        <w:rPr>
          <w:color w:val="7F7F7F" w:themeColor="text1" w:themeTint="80"/>
        </w:rPr>
      </w:pPr>
      <w:r w:rsidRPr="00C65441">
        <w:rPr>
          <w:color w:val="7F7F7F" w:themeColor="text1" w:themeTint="80"/>
        </w:rPr>
        <w:t>}</w:t>
      </w:r>
    </w:p>
    <w:p w:rsidR="00EC6288" w:rsidRDefault="00EC6288" w:rsidP="00EC6288">
      <w:pPr>
        <w:pStyle w:val="LabStepNumbered"/>
      </w:pPr>
      <w:r>
        <w:t xml:space="preserve">Return to the browser and refresh page </w:t>
      </w:r>
      <w:r w:rsidRPr="00EC6288">
        <w:rPr>
          <w:b/>
        </w:rPr>
        <w:t>Exercise02.aspx</w:t>
      </w:r>
      <w:r>
        <w:t xml:space="preserve">. Click the </w:t>
      </w:r>
      <w:r w:rsidRPr="00776627">
        <w:rPr>
          <w:b/>
        </w:rPr>
        <w:t>Add Content</w:t>
      </w:r>
      <w:r>
        <w:t xml:space="preserve"> button and then the </w:t>
      </w:r>
      <w:r w:rsidRPr="00EC6288">
        <w:rPr>
          <w:b/>
        </w:rPr>
        <w:t>Remove Content</w:t>
      </w:r>
      <w:r>
        <w:t xml:space="preserve"> button. Your page should dynamically display a new unordered list and then remove it. Also you should be able to click the </w:t>
      </w:r>
      <w:r w:rsidRPr="00776627">
        <w:rPr>
          <w:b/>
        </w:rPr>
        <w:t>Add Content</w:t>
      </w:r>
      <w:r>
        <w:t xml:space="preserve"> button </w:t>
      </w:r>
      <w:r w:rsidR="00F912CC">
        <w:t>m</w:t>
      </w:r>
      <w:r>
        <w:t>ore than once yet not see more than one instance of the list.</w:t>
      </w:r>
    </w:p>
    <w:p w:rsidR="00283D43" w:rsidRDefault="00283D43" w:rsidP="004730EA">
      <w:pPr>
        <w:pStyle w:val="Heading3"/>
      </w:pPr>
      <w:r>
        <w:t>Exercise 3</w:t>
      </w:r>
      <w:r w:rsidRPr="00FC79BD">
        <w:t xml:space="preserve">: </w:t>
      </w:r>
      <w:r w:rsidR="008013C8">
        <w:t>Retrieving content from across the network</w:t>
      </w:r>
      <w:r w:rsidR="00646C3A">
        <w:t xml:space="preserve"> with AJAX requests</w:t>
      </w:r>
    </w:p>
    <w:p w:rsidR="00283D43" w:rsidRDefault="00283D43" w:rsidP="00283D43">
      <w:pPr>
        <w:pStyle w:val="LabExerciseCallout"/>
      </w:pPr>
      <w:r w:rsidRPr="00AB0146">
        <w:t xml:space="preserve">In this exercise you will </w:t>
      </w:r>
      <w:r w:rsidR="00F3351D">
        <w:t xml:space="preserve">write the JavaScript code to perform an AJAX style request retrieving remote content from </w:t>
      </w:r>
      <w:r w:rsidR="00F912CC">
        <w:t xml:space="preserve">the Web server </w:t>
      </w:r>
      <w:r w:rsidR="00F3351D">
        <w:t>across the network.</w:t>
      </w:r>
    </w:p>
    <w:p w:rsidR="00CE58B3" w:rsidRDefault="00CE58B3" w:rsidP="00CE58B3">
      <w:pPr>
        <w:pStyle w:val="LabStepNumbered"/>
        <w:numPr>
          <w:ilvl w:val="0"/>
          <w:numId w:val="8"/>
        </w:numPr>
      </w:pPr>
      <w:r>
        <w:t xml:space="preserve">In the browser, navigate to the page for </w:t>
      </w:r>
      <w:r>
        <w:rPr>
          <w:b/>
        </w:rPr>
        <w:t>Exercise 3</w:t>
      </w:r>
      <w:r>
        <w:t xml:space="preserve"> by clicking the navigation link in the Quick launch. The page contains a command button. Click it to see what it does. You should observe that there is already an event handler wired to it that displays a simple dialog.</w:t>
      </w:r>
    </w:p>
    <w:p w:rsidR="00CE58B3" w:rsidRDefault="00CE58B3" w:rsidP="00CE58B3">
      <w:pPr>
        <w:pStyle w:val="LabStepScreenshot"/>
      </w:pPr>
      <w:r w:rsidRPr="00F912CC">
        <w:rPr>
          <w:rStyle w:val="LabStepScreenshotFrame"/>
        </w:rPr>
        <w:lastRenderedPageBreak/>
        <w:drawing>
          <wp:inline distT="0" distB="0" distL="0" distR="0" wp14:anchorId="3DB7EB86" wp14:editId="53D34400">
            <wp:extent cx="2457907" cy="12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1533" cy="1278358"/>
                    </a:xfrm>
                    <a:prstGeom prst="rect">
                      <a:avLst/>
                    </a:prstGeom>
                    <a:noFill/>
                    <a:ln>
                      <a:noFill/>
                    </a:ln>
                  </pic:spPr>
                </pic:pic>
              </a:graphicData>
            </a:graphic>
          </wp:inline>
        </w:drawing>
      </w:r>
    </w:p>
    <w:p w:rsidR="00F912CC" w:rsidRDefault="00CE58B3" w:rsidP="00CE58B3">
      <w:pPr>
        <w:pStyle w:val="LabStepNumbered"/>
      </w:pPr>
      <w:r>
        <w:t xml:space="preserve">In SharePoint Designer, open </w:t>
      </w:r>
      <w:r w:rsidR="00F3351D" w:rsidRPr="00F3351D">
        <w:rPr>
          <w:b/>
        </w:rPr>
        <w:t>Exercise03</w:t>
      </w:r>
      <w:r w:rsidRPr="00F3351D">
        <w:rPr>
          <w:b/>
        </w:rPr>
        <w:t>.aspx</w:t>
      </w:r>
      <w:r>
        <w:t xml:space="preserve"> in advanced edit mode. You should see that there </w:t>
      </w:r>
      <w:r w:rsidR="00F3351D">
        <w:t xml:space="preserve">is a script link in </w:t>
      </w:r>
      <w:r w:rsidR="00F3351D" w:rsidRPr="00F3351D">
        <w:rPr>
          <w:b/>
        </w:rPr>
        <w:t>PlaceHolderAdditionalPageHead</w:t>
      </w:r>
      <w:r w:rsidR="00F3351D">
        <w:t xml:space="preserve"> that links to </w:t>
      </w:r>
      <w:r w:rsidR="00F3351D" w:rsidRPr="00F3351D">
        <w:rPr>
          <w:b/>
        </w:rPr>
        <w:t>Exercise03.js</w:t>
      </w:r>
      <w:r w:rsidR="00F3351D">
        <w:t xml:space="preserve">. </w:t>
      </w:r>
    </w:p>
    <w:p w:rsidR="00F912CC" w:rsidRPr="00C65441" w:rsidRDefault="00F912CC" w:rsidP="00F912CC">
      <w:pPr>
        <w:pStyle w:val="LabStepCodeBlock"/>
        <w:rPr>
          <w:color w:val="7F7F7F" w:themeColor="text1" w:themeTint="80"/>
        </w:rPr>
      </w:pPr>
      <w:r w:rsidRPr="00C65441">
        <w:rPr>
          <w:color w:val="7F7F7F" w:themeColor="text1" w:themeTint="80"/>
        </w:rPr>
        <w:t>&lt;asp:Content ContentPlaceHolderId="PlaceHolderAdditionalPageHead" runat="server"&gt;</w:t>
      </w:r>
    </w:p>
    <w:p w:rsidR="00F912CC" w:rsidRPr="00C65441" w:rsidRDefault="00F912CC" w:rsidP="00F912CC">
      <w:pPr>
        <w:pStyle w:val="LabStepCodeBlock"/>
        <w:rPr>
          <w:color w:val="7F7F7F" w:themeColor="text1" w:themeTint="80"/>
        </w:rPr>
      </w:pPr>
      <w:r w:rsidRPr="00C65441">
        <w:rPr>
          <w:color w:val="7F7F7F" w:themeColor="text1" w:themeTint="80"/>
        </w:rPr>
        <w:t xml:space="preserve">  &lt;link rel="stylesheet" type="text/css" href="styles.css" /&gt;</w:t>
      </w:r>
    </w:p>
    <w:p w:rsidR="00F912CC" w:rsidRPr="00F912CC" w:rsidRDefault="00F912CC" w:rsidP="00F912CC">
      <w:pPr>
        <w:pStyle w:val="LabStepCodeBlock"/>
      </w:pPr>
      <w:r w:rsidRPr="00F912CC">
        <w:t xml:space="preserve">  &lt;script src="Exercise03.js" type="text/javascript" &gt;&lt;/script&gt;</w:t>
      </w:r>
    </w:p>
    <w:p w:rsidR="00F912CC" w:rsidRPr="00C65441" w:rsidRDefault="00F912CC" w:rsidP="00F912CC">
      <w:pPr>
        <w:pStyle w:val="LabStepCodeBlock"/>
        <w:rPr>
          <w:color w:val="7F7F7F" w:themeColor="text1" w:themeTint="80"/>
        </w:rPr>
      </w:pPr>
      <w:r w:rsidRPr="00C65441">
        <w:rPr>
          <w:color w:val="7F7F7F" w:themeColor="text1" w:themeTint="80"/>
        </w:rPr>
        <w:t>&lt;/asp:Content&gt;</w:t>
      </w:r>
    </w:p>
    <w:p w:rsidR="00CE58B3" w:rsidRDefault="00F3351D" w:rsidP="00CE58B3">
      <w:pPr>
        <w:pStyle w:val="LabStepNumbered"/>
      </w:pPr>
      <w:r>
        <w:t xml:space="preserve">Examine the contents of </w:t>
      </w:r>
      <w:r w:rsidRPr="00F3351D">
        <w:rPr>
          <w:b/>
        </w:rPr>
        <w:t>PlaceHolderMain</w:t>
      </w:r>
      <w:r>
        <w:t xml:space="preserve">. There is an </w:t>
      </w:r>
      <w:r w:rsidRPr="001A76EB">
        <w:rPr>
          <w:b/>
        </w:rPr>
        <w:t>input</w:t>
      </w:r>
      <w:r>
        <w:t xml:space="preserve"> element</w:t>
      </w:r>
      <w:r w:rsidR="00CE58B3">
        <w:t xml:space="preserve"> of type </w:t>
      </w:r>
      <w:r w:rsidR="00CE58B3" w:rsidRPr="001A76EB">
        <w:rPr>
          <w:b/>
        </w:rPr>
        <w:t>button</w:t>
      </w:r>
      <w:r w:rsidR="00CE58B3">
        <w:t xml:space="preserve"> with </w:t>
      </w:r>
      <w:r w:rsidR="00CE58B3" w:rsidRPr="00F3351D">
        <w:rPr>
          <w:b/>
        </w:rPr>
        <w:t>id</w:t>
      </w:r>
      <w:r>
        <w:t xml:space="preserve"> value</w:t>
      </w:r>
      <w:r w:rsidR="00CE58B3">
        <w:t xml:space="preserve"> of </w:t>
      </w:r>
      <w:r w:rsidR="00CE58B3" w:rsidRPr="00F3351D">
        <w:rPr>
          <w:b/>
        </w:rPr>
        <w:t>cmdAddContent</w:t>
      </w:r>
      <w:r w:rsidR="00CE58B3">
        <w:t xml:space="preserve">. There is also an empty div element below with an id of </w:t>
      </w:r>
      <w:r w:rsidRPr="00F3351D">
        <w:rPr>
          <w:b/>
        </w:rPr>
        <w:t>Div1</w:t>
      </w:r>
      <w:r w:rsidR="00CE58B3">
        <w:t xml:space="preserve">. This is the element into which you will </w:t>
      </w:r>
      <w:r>
        <w:t xml:space="preserve">write </w:t>
      </w:r>
      <w:r w:rsidR="00CE58B3">
        <w:t xml:space="preserve">your dynamic </w:t>
      </w:r>
      <w:r>
        <w:t>content.</w:t>
      </w:r>
    </w:p>
    <w:p w:rsidR="00F3351D" w:rsidRDefault="00F3351D" w:rsidP="00F3351D">
      <w:pPr>
        <w:pStyle w:val="LabStepCodeBlock"/>
      </w:pPr>
      <w:r>
        <w:t>&lt;asp:Content ContentPlaceHolderId="PlaceHolderMain" runat="server"&gt;</w:t>
      </w:r>
    </w:p>
    <w:p w:rsidR="00F3351D" w:rsidRDefault="00F3351D" w:rsidP="00F3351D">
      <w:pPr>
        <w:pStyle w:val="LabStepCodeBlock"/>
      </w:pPr>
    </w:p>
    <w:p w:rsidR="00F3351D" w:rsidRDefault="00F3351D" w:rsidP="00F3351D">
      <w:pPr>
        <w:pStyle w:val="LabStepCodeBlock"/>
      </w:pPr>
      <w:r>
        <w:t xml:space="preserve">  &lt;div id="MainContentDiv" &gt;</w:t>
      </w:r>
    </w:p>
    <w:p w:rsidR="00F3351D" w:rsidRDefault="00F3351D" w:rsidP="00F3351D">
      <w:pPr>
        <w:pStyle w:val="LabStepCodeBlock"/>
      </w:pPr>
    </w:p>
    <w:p w:rsidR="00F3351D" w:rsidRDefault="00F3351D" w:rsidP="00F3351D">
      <w:pPr>
        <w:pStyle w:val="LabStepCodeBlock"/>
      </w:pPr>
      <w:r>
        <w:t xml:space="preserve">    &lt;div id="Toolbar" &gt;</w:t>
      </w:r>
    </w:p>
    <w:p w:rsidR="00F3351D" w:rsidRDefault="00F3351D" w:rsidP="00F3351D">
      <w:pPr>
        <w:pStyle w:val="LabStepCodeBlock"/>
      </w:pPr>
      <w:r>
        <w:t xml:space="preserve">      &lt;input id="cmdAddContent" type="button" value="Add Content" /&gt;</w:t>
      </w:r>
    </w:p>
    <w:p w:rsidR="00F3351D" w:rsidRDefault="00F3351D" w:rsidP="00F3351D">
      <w:pPr>
        <w:pStyle w:val="LabStepCodeBlock"/>
      </w:pPr>
      <w:r>
        <w:t xml:space="preserve">    &lt;/div&gt;</w:t>
      </w:r>
    </w:p>
    <w:p w:rsidR="00F3351D" w:rsidRDefault="00F3351D" w:rsidP="00F3351D">
      <w:pPr>
        <w:pStyle w:val="LabStepCodeBlock"/>
      </w:pPr>
      <w:r>
        <w:t xml:space="preserve">  </w:t>
      </w:r>
    </w:p>
    <w:p w:rsidR="00F3351D" w:rsidRDefault="00F3351D" w:rsidP="00F3351D">
      <w:pPr>
        <w:pStyle w:val="LabStepCodeBlock"/>
      </w:pPr>
      <w:r>
        <w:t xml:space="preserve">    &lt;div id="ContentAreaDiv" &gt;</w:t>
      </w:r>
    </w:p>
    <w:p w:rsidR="00F3351D" w:rsidRDefault="00F3351D" w:rsidP="00F3351D">
      <w:pPr>
        <w:pStyle w:val="LabStepCodeBlock"/>
      </w:pPr>
      <w:r>
        <w:t xml:space="preserve">      &lt;div id="Div1" /&gt;</w:t>
      </w:r>
    </w:p>
    <w:p w:rsidR="00F3351D" w:rsidRDefault="00F3351D" w:rsidP="00F3351D">
      <w:pPr>
        <w:pStyle w:val="LabStepCodeBlock"/>
      </w:pPr>
      <w:r>
        <w:t xml:space="preserve">    &lt;/div&gt;</w:t>
      </w:r>
    </w:p>
    <w:p w:rsidR="00F3351D" w:rsidRDefault="00F3351D" w:rsidP="00F3351D">
      <w:pPr>
        <w:pStyle w:val="LabStepCodeBlock"/>
      </w:pPr>
    </w:p>
    <w:p w:rsidR="00F3351D" w:rsidRDefault="00F3351D" w:rsidP="00F3351D">
      <w:pPr>
        <w:pStyle w:val="LabStepCodeBlock"/>
      </w:pPr>
      <w:r>
        <w:t xml:space="preserve">  &lt;/div&gt;</w:t>
      </w:r>
    </w:p>
    <w:p w:rsidR="00F3351D" w:rsidRDefault="00F3351D" w:rsidP="00F3351D">
      <w:pPr>
        <w:pStyle w:val="LabStepCodeBlock"/>
      </w:pPr>
    </w:p>
    <w:p w:rsidR="00F3351D" w:rsidRDefault="00F3351D" w:rsidP="00F3351D">
      <w:pPr>
        <w:pStyle w:val="LabStepCodeBlock"/>
      </w:pPr>
      <w:r>
        <w:t>&lt;/asp:Content&gt;</w:t>
      </w:r>
    </w:p>
    <w:p w:rsidR="00283D43" w:rsidRDefault="00F3351D" w:rsidP="00283D43">
      <w:pPr>
        <w:pStyle w:val="LabStepNumbered"/>
      </w:pPr>
      <w:r>
        <w:t xml:space="preserve">Open </w:t>
      </w:r>
      <w:r w:rsidRPr="00F912CC">
        <w:rPr>
          <w:b/>
        </w:rPr>
        <w:t>Exercise03.js</w:t>
      </w:r>
      <w:r>
        <w:t>. You can see that the</w:t>
      </w:r>
      <w:r w:rsidR="00F912CC">
        <w:t>re is a command handler</w:t>
      </w:r>
      <w:r>
        <w:t xml:space="preserve"> function named </w:t>
      </w:r>
      <w:r w:rsidRPr="00F3351D">
        <w:rPr>
          <w:b/>
        </w:rPr>
        <w:t>addContentHandler</w:t>
      </w:r>
      <w:r>
        <w:t xml:space="preserve"> </w:t>
      </w:r>
      <w:r w:rsidR="00DF514D">
        <w:t xml:space="preserve">that </w:t>
      </w:r>
      <w:r>
        <w:t xml:space="preserve">has already been wired up to the command button </w:t>
      </w:r>
      <w:r w:rsidRPr="00F3351D">
        <w:rPr>
          <w:b/>
        </w:rPr>
        <w:t>cmdAddContent</w:t>
      </w:r>
      <w:r w:rsidR="00F912CC">
        <w:t>.</w:t>
      </w:r>
    </w:p>
    <w:p w:rsidR="00F3351D" w:rsidRDefault="00F3351D" w:rsidP="00F3351D">
      <w:pPr>
        <w:pStyle w:val="LabStepCodeBlock"/>
      </w:pPr>
      <w:r>
        <w:t>Sys.Application.add_load(myPageLoad);</w:t>
      </w:r>
    </w:p>
    <w:p w:rsidR="00F3351D" w:rsidRDefault="00F3351D" w:rsidP="00F3351D">
      <w:pPr>
        <w:pStyle w:val="LabStepCodeBlock"/>
      </w:pPr>
    </w:p>
    <w:p w:rsidR="00F3351D" w:rsidRDefault="00F3351D" w:rsidP="00F3351D">
      <w:pPr>
        <w:pStyle w:val="LabStepCodeBlock"/>
      </w:pPr>
      <w:r>
        <w:t>function myPageLoad() {</w:t>
      </w:r>
    </w:p>
    <w:p w:rsidR="00F3351D" w:rsidRDefault="00F3351D" w:rsidP="00F3351D">
      <w:pPr>
        <w:pStyle w:val="LabStepCodeBlock"/>
      </w:pPr>
      <w:r>
        <w:t xml:space="preserve">  var cmdButton1 = $get('cmdAddContent');</w:t>
      </w:r>
    </w:p>
    <w:p w:rsidR="00F3351D" w:rsidRDefault="00F3351D" w:rsidP="00F3351D">
      <w:pPr>
        <w:pStyle w:val="LabStepCodeBlock"/>
      </w:pPr>
      <w:r>
        <w:t xml:space="preserve">  $addHandler(cmdButton1, 'click', addContentHandler);</w:t>
      </w:r>
    </w:p>
    <w:p w:rsidR="00F3351D" w:rsidRDefault="00F3351D" w:rsidP="00F3351D">
      <w:pPr>
        <w:pStyle w:val="LabStepCodeBlock"/>
      </w:pPr>
      <w:r>
        <w:t>}</w:t>
      </w:r>
    </w:p>
    <w:p w:rsidR="00F3351D" w:rsidRDefault="00F3351D" w:rsidP="00F3351D">
      <w:pPr>
        <w:pStyle w:val="LabStepCodeBlock"/>
      </w:pPr>
    </w:p>
    <w:p w:rsidR="00F3351D" w:rsidRDefault="00F3351D" w:rsidP="00F3351D">
      <w:pPr>
        <w:pStyle w:val="LabStepCodeBlock"/>
      </w:pPr>
      <w:r>
        <w:t>function addContentHandler() {</w:t>
      </w:r>
    </w:p>
    <w:p w:rsidR="00F3351D" w:rsidRDefault="00F3351D" w:rsidP="00F3351D">
      <w:pPr>
        <w:pStyle w:val="LabStepCodeBlock"/>
      </w:pPr>
      <w:r>
        <w:t xml:space="preserve">  alert('TODO - add code for exercise 3 here');</w:t>
      </w:r>
    </w:p>
    <w:p w:rsidR="00F3351D" w:rsidRDefault="00F3351D" w:rsidP="00F3351D">
      <w:pPr>
        <w:pStyle w:val="LabStepCodeBlock"/>
      </w:pPr>
      <w:r>
        <w:t>}</w:t>
      </w:r>
    </w:p>
    <w:p w:rsidR="00F912CC" w:rsidRDefault="00F912CC" w:rsidP="00283D43">
      <w:pPr>
        <w:pStyle w:val="LabStepNumbered"/>
      </w:pPr>
      <w:r>
        <w:t xml:space="preserve">Your </w:t>
      </w:r>
      <w:r w:rsidR="00D6213B">
        <w:t>current task</w:t>
      </w:r>
      <w:r>
        <w:t xml:space="preserve"> is to modify the implementation of </w:t>
      </w:r>
      <w:r w:rsidRPr="00F3351D">
        <w:rPr>
          <w:b/>
        </w:rPr>
        <w:t>cmdAddContent</w:t>
      </w:r>
      <w:r>
        <w:t xml:space="preserve">. Begin by removing the line that calls the </w:t>
      </w:r>
      <w:r w:rsidRPr="00F3351D">
        <w:rPr>
          <w:b/>
        </w:rPr>
        <w:t>alert</w:t>
      </w:r>
      <w:r>
        <w:t xml:space="preserve"> function. </w:t>
      </w:r>
      <w:r w:rsidR="00D6213B">
        <w:t xml:space="preserve">Next, </w:t>
      </w:r>
      <w:r>
        <w:t xml:space="preserve">add the JavaScript code required to make an AJAX-style </w:t>
      </w:r>
      <w:r w:rsidRPr="00F912CC">
        <w:rPr>
          <w:b/>
        </w:rPr>
        <w:t>GET</w:t>
      </w:r>
      <w:r>
        <w:t xml:space="preserve"> request using a </w:t>
      </w:r>
      <w:r w:rsidRPr="00F912CC">
        <w:rPr>
          <w:b/>
        </w:rPr>
        <w:t>WebRequest</w:t>
      </w:r>
      <w:r>
        <w:t xml:space="preserve"> object</w:t>
      </w:r>
      <w:r w:rsidR="00DF514D">
        <w:t>. This</w:t>
      </w:r>
      <w:r>
        <w:t xml:space="preserve"> retrieves the content from the file named </w:t>
      </w:r>
      <w:r w:rsidRPr="00F912CC">
        <w:rPr>
          <w:b/>
        </w:rPr>
        <w:t>Exercise03.htm</w:t>
      </w:r>
      <w:r>
        <w:t xml:space="preserve"> which is located inside the same folder as </w:t>
      </w:r>
      <w:r w:rsidRPr="00F912CC">
        <w:rPr>
          <w:b/>
        </w:rPr>
        <w:t>Exercise03.aspx</w:t>
      </w:r>
      <w:r>
        <w:t>.</w:t>
      </w:r>
      <w:r w:rsidR="008102D8">
        <w:t xml:space="preserve"> Before calling the </w:t>
      </w:r>
      <w:r w:rsidR="008102D8" w:rsidRPr="008102D8">
        <w:rPr>
          <w:b/>
        </w:rPr>
        <w:t>invoke</w:t>
      </w:r>
      <w:r w:rsidR="008102D8">
        <w:t xml:space="preserve"> method on the </w:t>
      </w:r>
      <w:r w:rsidR="008102D8" w:rsidRPr="008102D8">
        <w:rPr>
          <w:b/>
        </w:rPr>
        <w:t>WebRequest</w:t>
      </w:r>
      <w:r w:rsidR="008102D8">
        <w:t xml:space="preserve"> object</w:t>
      </w:r>
      <w:r w:rsidR="00DF514D">
        <w:t>,</w:t>
      </w:r>
      <w:r w:rsidR="008102D8">
        <w:t xml:space="preserve"> make sure to configure it to make a callback to a new function named </w:t>
      </w:r>
      <w:r w:rsidR="008102D8" w:rsidRPr="008102D8">
        <w:rPr>
          <w:b/>
        </w:rPr>
        <w:t>myCallbackMethod</w:t>
      </w:r>
      <w:r w:rsidR="008102D8">
        <w:t xml:space="preserve">. The callback method named </w:t>
      </w:r>
      <w:r w:rsidR="008102D8" w:rsidRPr="008102D8">
        <w:rPr>
          <w:b/>
        </w:rPr>
        <w:t>myCallbackMethod</w:t>
      </w:r>
      <w:r w:rsidR="008102D8">
        <w:t xml:space="preserve"> should include </w:t>
      </w:r>
      <w:r w:rsidR="00D6213B">
        <w:t>a parameter</w:t>
      </w:r>
      <w:r w:rsidR="008102D8">
        <w:t xml:space="preserve"> named </w:t>
      </w:r>
      <w:r w:rsidR="008102D8" w:rsidRPr="008102D8">
        <w:rPr>
          <w:b/>
        </w:rPr>
        <w:t>response</w:t>
      </w:r>
      <w:r w:rsidR="008102D8">
        <w:t>. The JavaScript code you write for this step should be written to match the following code listing.</w:t>
      </w:r>
    </w:p>
    <w:p w:rsidR="00646C3A" w:rsidRDefault="00646C3A" w:rsidP="00646C3A">
      <w:pPr>
        <w:pStyle w:val="LabStepCodeBlock"/>
      </w:pPr>
      <w:r>
        <w:t>function addContentHandler() {</w:t>
      </w:r>
    </w:p>
    <w:p w:rsidR="00646C3A" w:rsidRDefault="00646C3A" w:rsidP="00646C3A">
      <w:pPr>
        <w:pStyle w:val="LabStepCodeBlock"/>
      </w:pPr>
      <w:r>
        <w:t xml:space="preserve">  var request = new Sys.Net.WebRequest();</w:t>
      </w:r>
    </w:p>
    <w:p w:rsidR="00646C3A" w:rsidRDefault="00646C3A" w:rsidP="00646C3A">
      <w:pPr>
        <w:pStyle w:val="LabStepCodeBlock"/>
      </w:pPr>
      <w:r>
        <w:t xml:space="preserve">  request.set_url("Exercise03.htm");</w:t>
      </w:r>
    </w:p>
    <w:p w:rsidR="00646C3A" w:rsidRDefault="00646C3A" w:rsidP="00646C3A">
      <w:pPr>
        <w:pStyle w:val="LabStepCodeBlock"/>
      </w:pPr>
      <w:r>
        <w:t xml:space="preserve">  request.set_httpVerb("GET");</w:t>
      </w:r>
    </w:p>
    <w:p w:rsidR="00646C3A" w:rsidRDefault="00646C3A" w:rsidP="00646C3A">
      <w:pPr>
        <w:pStyle w:val="LabStepCodeBlock"/>
      </w:pPr>
      <w:r>
        <w:t xml:space="preserve">  request.add_completed(myCallbackMethod);</w:t>
      </w:r>
    </w:p>
    <w:p w:rsidR="00646C3A" w:rsidRDefault="00646C3A" w:rsidP="00646C3A">
      <w:pPr>
        <w:pStyle w:val="LabStepCodeBlock"/>
      </w:pPr>
      <w:r>
        <w:t xml:space="preserve">  request.invoke();</w:t>
      </w:r>
    </w:p>
    <w:p w:rsidR="00646C3A" w:rsidRDefault="00646C3A" w:rsidP="00646C3A">
      <w:pPr>
        <w:pStyle w:val="LabStepCodeBlock"/>
      </w:pPr>
      <w:r>
        <w:lastRenderedPageBreak/>
        <w:t>}</w:t>
      </w:r>
    </w:p>
    <w:p w:rsidR="008102D8" w:rsidRDefault="008102D8" w:rsidP="00646C3A">
      <w:pPr>
        <w:pStyle w:val="LabStepCodeBlock"/>
      </w:pPr>
    </w:p>
    <w:p w:rsidR="008102D8" w:rsidRDefault="008102D8" w:rsidP="008102D8">
      <w:pPr>
        <w:pStyle w:val="LabStepCodeBlock"/>
      </w:pPr>
      <w:r>
        <w:t>fun</w:t>
      </w:r>
      <w:r w:rsidR="00D6213B">
        <w:t>ction myCallbackMethod(response</w:t>
      </w:r>
      <w:r>
        <w:t>) {</w:t>
      </w:r>
    </w:p>
    <w:p w:rsidR="008102D8" w:rsidRDefault="008102D8" w:rsidP="008102D8">
      <w:pPr>
        <w:pStyle w:val="LabStepCodeBlock"/>
      </w:pPr>
      <w:r>
        <w:t xml:space="preserve">  // TO DO: add impementation</w:t>
      </w:r>
    </w:p>
    <w:p w:rsidR="008102D8" w:rsidRDefault="008102D8" w:rsidP="008102D8">
      <w:pPr>
        <w:pStyle w:val="LabStepCodeBlock"/>
      </w:pPr>
      <w:r>
        <w:t>}</w:t>
      </w:r>
    </w:p>
    <w:p w:rsidR="00646C3A" w:rsidRDefault="008102D8" w:rsidP="008102D8">
      <w:pPr>
        <w:pStyle w:val="LabStepNumbered"/>
      </w:pPr>
      <w:r>
        <w:t xml:space="preserve">Write an implementation for the function </w:t>
      </w:r>
      <w:r w:rsidRPr="008102D8">
        <w:rPr>
          <w:b/>
        </w:rPr>
        <w:t>myCallbackMethod</w:t>
      </w:r>
      <w:r>
        <w:t xml:space="preserve"> </w:t>
      </w:r>
      <w:r w:rsidR="00DF514D">
        <w:t xml:space="preserve">that </w:t>
      </w:r>
      <w:r>
        <w:t xml:space="preserve">retrieves the content from the AJAX request by calling the </w:t>
      </w:r>
      <w:r w:rsidRPr="008102D8">
        <w:rPr>
          <w:b/>
        </w:rPr>
        <w:t>get_responseData</w:t>
      </w:r>
      <w:r>
        <w:t xml:space="preserve"> method on the </w:t>
      </w:r>
      <w:r w:rsidRPr="008102D8">
        <w:rPr>
          <w:b/>
        </w:rPr>
        <w:t>response</w:t>
      </w:r>
      <w:r>
        <w:t xml:space="preserve"> parameter. Next, write the content into the div element with an </w:t>
      </w:r>
      <w:r w:rsidRPr="008102D8">
        <w:rPr>
          <w:b/>
        </w:rPr>
        <w:t>id</w:t>
      </w:r>
      <w:r>
        <w:t xml:space="preserve"> of </w:t>
      </w:r>
      <w:r w:rsidRPr="008102D8">
        <w:rPr>
          <w:b/>
        </w:rPr>
        <w:t>Div1</w:t>
      </w:r>
      <w:r>
        <w:t>.</w:t>
      </w:r>
    </w:p>
    <w:p w:rsidR="00646C3A" w:rsidRDefault="00646C3A" w:rsidP="00646C3A">
      <w:pPr>
        <w:pStyle w:val="LabStepCodeBlock"/>
      </w:pPr>
      <w:r>
        <w:t>function myCallbackMethod(response) {</w:t>
      </w:r>
    </w:p>
    <w:p w:rsidR="00646C3A" w:rsidRDefault="00646C3A" w:rsidP="00646C3A">
      <w:pPr>
        <w:pStyle w:val="LabStepCodeBlock"/>
      </w:pPr>
      <w:r>
        <w:t xml:space="preserve">  var ResponseText = response.get_responseData();</w:t>
      </w:r>
    </w:p>
    <w:p w:rsidR="00646C3A" w:rsidRDefault="00646C3A" w:rsidP="00646C3A">
      <w:pPr>
        <w:pStyle w:val="LabStepCodeBlock"/>
      </w:pPr>
      <w:r>
        <w:t xml:space="preserve">  var div1 = $get('Div1');</w:t>
      </w:r>
    </w:p>
    <w:p w:rsidR="00646C3A" w:rsidRDefault="00646C3A" w:rsidP="00646C3A">
      <w:pPr>
        <w:pStyle w:val="LabStepCodeBlock"/>
      </w:pPr>
      <w:r>
        <w:t xml:space="preserve">  div1.innerHTML = ResponseText;</w:t>
      </w:r>
    </w:p>
    <w:p w:rsidR="00646C3A" w:rsidRDefault="00646C3A" w:rsidP="00646C3A">
      <w:pPr>
        <w:pStyle w:val="LabStepCodeBlock"/>
      </w:pPr>
      <w:r>
        <w:t>}</w:t>
      </w:r>
    </w:p>
    <w:p w:rsidR="00646C3A" w:rsidRDefault="008102D8" w:rsidP="00646C3A">
      <w:pPr>
        <w:pStyle w:val="LabStepNumbered"/>
      </w:pPr>
      <w:r>
        <w:t>Now it is time to te</w:t>
      </w:r>
      <w:r w:rsidR="00DF514D">
        <w:t>s</w:t>
      </w:r>
      <w:r>
        <w:t xml:space="preserve">t your work. Save your changes to </w:t>
      </w:r>
      <w:r w:rsidRPr="008102D8">
        <w:rPr>
          <w:b/>
        </w:rPr>
        <w:t>Exercise03.js</w:t>
      </w:r>
      <w:r>
        <w:t xml:space="preserve"> in the SharePoint Designer. </w:t>
      </w:r>
      <w:r w:rsidR="00646C3A">
        <w:t xml:space="preserve">Return to the browser and refresh page </w:t>
      </w:r>
      <w:r w:rsidR="00646C3A">
        <w:rPr>
          <w:b/>
        </w:rPr>
        <w:t>Exercise03</w:t>
      </w:r>
      <w:r w:rsidR="00646C3A" w:rsidRPr="00EC6288">
        <w:rPr>
          <w:b/>
        </w:rPr>
        <w:t>.aspx</w:t>
      </w:r>
      <w:r w:rsidR="00646C3A">
        <w:t xml:space="preserve">. Click the </w:t>
      </w:r>
      <w:r w:rsidR="00646C3A" w:rsidRPr="00776627">
        <w:rPr>
          <w:b/>
        </w:rPr>
        <w:t>Add Content</w:t>
      </w:r>
      <w:r w:rsidR="00646C3A">
        <w:t xml:space="preserve"> button. </w:t>
      </w:r>
      <w:r>
        <w:t xml:space="preserve">The JavaScript </w:t>
      </w:r>
      <w:r w:rsidR="00D6213B">
        <w:t xml:space="preserve">code </w:t>
      </w:r>
      <w:r>
        <w:t xml:space="preserve">you have written </w:t>
      </w:r>
      <w:r w:rsidR="00646C3A">
        <w:t xml:space="preserve">should retrieve the contents of </w:t>
      </w:r>
      <w:r w:rsidR="00646C3A" w:rsidRPr="008102D8">
        <w:rPr>
          <w:b/>
        </w:rPr>
        <w:t>Exercise03.htm</w:t>
      </w:r>
      <w:r w:rsidR="00646C3A">
        <w:t xml:space="preserve"> and display it </w:t>
      </w:r>
      <w:r>
        <w:t xml:space="preserve">on </w:t>
      </w:r>
      <w:r w:rsidR="00646C3A">
        <w:t>the page</w:t>
      </w:r>
      <w:r>
        <w:t xml:space="preserve"> without requiring a postback</w:t>
      </w:r>
      <w:r w:rsidR="00D6213B">
        <w:t xml:space="preserve"> of the hosting page</w:t>
      </w:r>
      <w:r w:rsidR="00646C3A">
        <w:t>.</w:t>
      </w:r>
    </w:p>
    <w:p w:rsidR="00646C3A" w:rsidRDefault="00646C3A" w:rsidP="00D6213B">
      <w:pPr>
        <w:pStyle w:val="LabStepScreenshot"/>
      </w:pPr>
      <w:r w:rsidRPr="00D6213B">
        <w:rPr>
          <w:noProof/>
        </w:rPr>
        <w:drawing>
          <wp:inline distT="0" distB="0" distL="0" distR="0" wp14:anchorId="6AE4A969" wp14:editId="6144132F">
            <wp:extent cx="3599078" cy="893232"/>
            <wp:effectExtent l="0" t="0" r="190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2550" cy="894094"/>
                    </a:xfrm>
                    <a:prstGeom prst="rect">
                      <a:avLst/>
                    </a:prstGeom>
                    <a:noFill/>
                    <a:ln>
                      <a:noFill/>
                    </a:ln>
                  </pic:spPr>
                </pic:pic>
              </a:graphicData>
            </a:graphic>
          </wp:inline>
        </w:drawing>
      </w:r>
    </w:p>
    <w:p w:rsidR="008013C8" w:rsidRDefault="008013C8" w:rsidP="004730EA">
      <w:pPr>
        <w:pStyle w:val="Heading3"/>
      </w:pPr>
      <w:r>
        <w:t>Exercise 4</w:t>
      </w:r>
      <w:r w:rsidRPr="00FC79BD">
        <w:t xml:space="preserve">: </w:t>
      </w:r>
      <w:r>
        <w:t>Performing a Client-side XSLT Transform</w:t>
      </w:r>
    </w:p>
    <w:p w:rsidR="008013C8" w:rsidRDefault="008013C8" w:rsidP="008013C8">
      <w:pPr>
        <w:pStyle w:val="LabExerciseCallout"/>
      </w:pPr>
      <w:r w:rsidRPr="00AB0146">
        <w:t xml:space="preserve">In this exercise you will </w:t>
      </w:r>
      <w:r w:rsidR="00724E7B">
        <w:t xml:space="preserve">write the JavaScript code to perform an AJAX style request retrieving and XML document and </w:t>
      </w:r>
      <w:r w:rsidR="00D6213B">
        <w:t>an XSLT file</w:t>
      </w:r>
      <w:r w:rsidR="00724E7B">
        <w:t xml:space="preserve">. You will then add the code required to </w:t>
      </w:r>
      <w:r w:rsidR="00D6213B">
        <w:t>perform a client-side XSL</w:t>
      </w:r>
      <w:r w:rsidR="005B50D3">
        <w:t xml:space="preserve"> </w:t>
      </w:r>
      <w:r w:rsidR="00724E7B">
        <w:t xml:space="preserve">transform </w:t>
      </w:r>
      <w:r w:rsidR="005B50D3">
        <w:t>to produce HTML from the XML document for display in the browser.</w:t>
      </w:r>
    </w:p>
    <w:p w:rsidR="00724E7B" w:rsidRDefault="00724E7B" w:rsidP="00724E7B">
      <w:pPr>
        <w:pStyle w:val="LabStepNumbered"/>
        <w:numPr>
          <w:ilvl w:val="0"/>
          <w:numId w:val="5"/>
        </w:numPr>
      </w:pPr>
      <w:r>
        <w:t xml:space="preserve">In the browser, navigate to the page for </w:t>
      </w:r>
      <w:r>
        <w:rPr>
          <w:b/>
        </w:rPr>
        <w:t xml:space="preserve">Exercise </w:t>
      </w:r>
      <w:r w:rsidR="005B50D3">
        <w:rPr>
          <w:b/>
        </w:rPr>
        <w:t>4</w:t>
      </w:r>
      <w:r>
        <w:t xml:space="preserve"> by clicking the navigation link in the Quick launch. The page contains a command button. Click it to see what it does. You should observe that there is already an event handler wired to it that displays a simple dialog.</w:t>
      </w:r>
    </w:p>
    <w:p w:rsidR="00724E7B" w:rsidRDefault="005B50D3" w:rsidP="00724E7B">
      <w:pPr>
        <w:pStyle w:val="LabStepScreenshot"/>
      </w:pPr>
      <w:r w:rsidRPr="005B50D3">
        <w:rPr>
          <w:rStyle w:val="LabStepScreenshotFrame"/>
        </w:rPr>
        <w:drawing>
          <wp:inline distT="0" distB="0" distL="0" distR="0" wp14:anchorId="0BA0DD73" wp14:editId="355C436B">
            <wp:extent cx="1713932" cy="106801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15068" cy="1068727"/>
                    </a:xfrm>
                    <a:prstGeom prst="rect">
                      <a:avLst/>
                    </a:prstGeom>
                    <a:noFill/>
                    <a:ln>
                      <a:noFill/>
                    </a:ln>
                  </pic:spPr>
                </pic:pic>
              </a:graphicData>
            </a:graphic>
          </wp:inline>
        </w:drawing>
      </w:r>
    </w:p>
    <w:p w:rsidR="00724E7B" w:rsidRDefault="00724E7B" w:rsidP="00724E7B">
      <w:pPr>
        <w:pStyle w:val="LabStepNumbered"/>
      </w:pPr>
      <w:r>
        <w:t xml:space="preserve">In SharePoint Designer, open </w:t>
      </w:r>
      <w:r w:rsidR="005B50D3">
        <w:rPr>
          <w:b/>
        </w:rPr>
        <w:t>Exercise04</w:t>
      </w:r>
      <w:r w:rsidRPr="00F3351D">
        <w:rPr>
          <w:b/>
        </w:rPr>
        <w:t>.aspx</w:t>
      </w:r>
      <w:r>
        <w:t xml:space="preserve"> in advanced edit mode. You should see that there is a script link in </w:t>
      </w:r>
      <w:r w:rsidRPr="00F3351D">
        <w:rPr>
          <w:b/>
        </w:rPr>
        <w:t>PlaceHolderAdditionalPageHead</w:t>
      </w:r>
      <w:r>
        <w:t xml:space="preserve"> that links to </w:t>
      </w:r>
      <w:r w:rsidR="005B50D3">
        <w:rPr>
          <w:b/>
        </w:rPr>
        <w:t>Exercise04</w:t>
      </w:r>
      <w:r w:rsidRPr="00F3351D">
        <w:rPr>
          <w:b/>
        </w:rPr>
        <w:t>.js</w:t>
      </w:r>
      <w:r>
        <w:t xml:space="preserve">. </w:t>
      </w:r>
    </w:p>
    <w:p w:rsidR="00724E7B" w:rsidRPr="001C378F" w:rsidRDefault="00724E7B" w:rsidP="00724E7B">
      <w:pPr>
        <w:pStyle w:val="LabStepCodeBlock"/>
        <w:rPr>
          <w:color w:val="7F7F7F" w:themeColor="text1" w:themeTint="80"/>
        </w:rPr>
      </w:pPr>
      <w:r w:rsidRPr="001C378F">
        <w:rPr>
          <w:color w:val="7F7F7F" w:themeColor="text1" w:themeTint="80"/>
        </w:rPr>
        <w:t>&lt;asp:Content ContentPlaceHolderId="PlaceHolderAdditionalPageHead" runat="server"&gt;</w:t>
      </w:r>
    </w:p>
    <w:p w:rsidR="00724E7B" w:rsidRPr="001C378F" w:rsidRDefault="00724E7B" w:rsidP="00724E7B">
      <w:pPr>
        <w:pStyle w:val="LabStepCodeBlock"/>
        <w:rPr>
          <w:color w:val="7F7F7F" w:themeColor="text1" w:themeTint="80"/>
        </w:rPr>
      </w:pPr>
      <w:r w:rsidRPr="001C378F">
        <w:rPr>
          <w:color w:val="7F7F7F" w:themeColor="text1" w:themeTint="80"/>
        </w:rPr>
        <w:t xml:space="preserve">  &lt;link rel="stylesheet" type="text/css" href="styles.css" /&gt;</w:t>
      </w:r>
    </w:p>
    <w:p w:rsidR="00724E7B" w:rsidRPr="00F912CC" w:rsidRDefault="005B50D3" w:rsidP="00724E7B">
      <w:pPr>
        <w:pStyle w:val="LabStepCodeBlock"/>
      </w:pPr>
      <w:r>
        <w:t xml:space="preserve">  &lt;script src="Exercise04</w:t>
      </w:r>
      <w:r w:rsidR="00724E7B" w:rsidRPr="00F912CC">
        <w:t>.js" type="text/javascript" &gt;&lt;/script&gt;</w:t>
      </w:r>
    </w:p>
    <w:p w:rsidR="00724E7B" w:rsidRPr="001C378F" w:rsidRDefault="00724E7B" w:rsidP="00724E7B">
      <w:pPr>
        <w:pStyle w:val="LabStepCodeBlock"/>
        <w:rPr>
          <w:color w:val="7F7F7F" w:themeColor="text1" w:themeTint="80"/>
        </w:rPr>
      </w:pPr>
      <w:r w:rsidRPr="001C378F">
        <w:rPr>
          <w:color w:val="7F7F7F" w:themeColor="text1" w:themeTint="80"/>
        </w:rPr>
        <w:t>&lt;/asp:Content&gt;</w:t>
      </w:r>
    </w:p>
    <w:p w:rsidR="00724E7B" w:rsidRDefault="00724E7B" w:rsidP="00724E7B">
      <w:pPr>
        <w:pStyle w:val="LabStepNumbered"/>
      </w:pPr>
      <w:r>
        <w:t xml:space="preserve">Examine the contents of </w:t>
      </w:r>
      <w:r w:rsidRPr="00F3351D">
        <w:rPr>
          <w:b/>
        </w:rPr>
        <w:t>PlaceHolderMain</w:t>
      </w:r>
      <w:r>
        <w:t xml:space="preserve">. There is an </w:t>
      </w:r>
      <w:r w:rsidRPr="001A76EB">
        <w:rPr>
          <w:b/>
        </w:rPr>
        <w:t>input</w:t>
      </w:r>
      <w:r>
        <w:t xml:space="preserve"> element of type </w:t>
      </w:r>
      <w:r w:rsidRPr="001A76EB">
        <w:rPr>
          <w:b/>
        </w:rPr>
        <w:t>button</w:t>
      </w:r>
      <w:r>
        <w:t xml:space="preserve"> with </w:t>
      </w:r>
      <w:r w:rsidRPr="00F3351D">
        <w:rPr>
          <w:b/>
        </w:rPr>
        <w:t>id</w:t>
      </w:r>
      <w:r>
        <w:t xml:space="preserve"> value of </w:t>
      </w:r>
      <w:r w:rsidRPr="00F3351D">
        <w:rPr>
          <w:b/>
        </w:rPr>
        <w:t>cmdAddContent</w:t>
      </w:r>
      <w:r>
        <w:t xml:space="preserve">. There is also an empty div element below with an id of </w:t>
      </w:r>
      <w:r w:rsidRPr="00F3351D">
        <w:rPr>
          <w:b/>
        </w:rPr>
        <w:t>Div1</w:t>
      </w:r>
      <w:r>
        <w:t>. This is the element into which you will write your dynamic content</w:t>
      </w:r>
      <w:r w:rsidR="005B50D3">
        <w:t xml:space="preserve"> after you perform the XSLT transform</w:t>
      </w:r>
      <w:r>
        <w:t>.</w:t>
      </w:r>
    </w:p>
    <w:p w:rsidR="00724E7B" w:rsidRDefault="00724E7B" w:rsidP="00724E7B">
      <w:pPr>
        <w:pStyle w:val="LabStepCodeBlock"/>
      </w:pPr>
      <w:r>
        <w:t>&lt;asp:Content ContentPlaceHolderId="PlaceHolderMain" runat="server"&gt;</w:t>
      </w:r>
    </w:p>
    <w:p w:rsidR="00724E7B" w:rsidRDefault="00724E7B" w:rsidP="00724E7B">
      <w:pPr>
        <w:pStyle w:val="LabStepCodeBlock"/>
      </w:pPr>
    </w:p>
    <w:p w:rsidR="00724E7B" w:rsidRDefault="00724E7B" w:rsidP="00724E7B">
      <w:pPr>
        <w:pStyle w:val="LabStepCodeBlock"/>
      </w:pPr>
      <w:r>
        <w:t xml:space="preserve">  &lt;div id="MainContentDiv" &gt;</w:t>
      </w:r>
    </w:p>
    <w:p w:rsidR="00724E7B" w:rsidRDefault="00724E7B" w:rsidP="00724E7B">
      <w:pPr>
        <w:pStyle w:val="LabStepCodeBlock"/>
      </w:pPr>
    </w:p>
    <w:p w:rsidR="00724E7B" w:rsidRDefault="00724E7B" w:rsidP="00724E7B">
      <w:pPr>
        <w:pStyle w:val="LabStepCodeBlock"/>
      </w:pPr>
      <w:r>
        <w:lastRenderedPageBreak/>
        <w:t xml:space="preserve">    &lt;div id="Toolbar" &gt;</w:t>
      </w:r>
    </w:p>
    <w:p w:rsidR="00724E7B" w:rsidRDefault="00724E7B" w:rsidP="00724E7B">
      <w:pPr>
        <w:pStyle w:val="LabStepCodeBlock"/>
      </w:pPr>
      <w:r>
        <w:t xml:space="preserve">      &lt;input id="cmdAddContent" type="button" value="Add Content" /&gt;</w:t>
      </w:r>
    </w:p>
    <w:p w:rsidR="00724E7B" w:rsidRDefault="00724E7B" w:rsidP="00724E7B">
      <w:pPr>
        <w:pStyle w:val="LabStepCodeBlock"/>
      </w:pPr>
      <w:r>
        <w:t xml:space="preserve">    &lt;/div&gt;</w:t>
      </w:r>
    </w:p>
    <w:p w:rsidR="00724E7B" w:rsidRDefault="00724E7B" w:rsidP="00724E7B">
      <w:pPr>
        <w:pStyle w:val="LabStepCodeBlock"/>
      </w:pPr>
      <w:r>
        <w:t xml:space="preserve">  </w:t>
      </w:r>
    </w:p>
    <w:p w:rsidR="00724E7B" w:rsidRDefault="00724E7B" w:rsidP="00724E7B">
      <w:pPr>
        <w:pStyle w:val="LabStepCodeBlock"/>
      </w:pPr>
      <w:r>
        <w:t xml:space="preserve">    &lt;div id="ContentAreaDiv" &gt;</w:t>
      </w:r>
    </w:p>
    <w:p w:rsidR="00724E7B" w:rsidRDefault="00724E7B" w:rsidP="00724E7B">
      <w:pPr>
        <w:pStyle w:val="LabStepCodeBlock"/>
      </w:pPr>
      <w:r>
        <w:t xml:space="preserve">      &lt;div id="Div1" /&gt;</w:t>
      </w:r>
    </w:p>
    <w:p w:rsidR="00724E7B" w:rsidRDefault="00724E7B" w:rsidP="00724E7B">
      <w:pPr>
        <w:pStyle w:val="LabStepCodeBlock"/>
      </w:pPr>
      <w:r>
        <w:t xml:space="preserve">    &lt;/div&gt;</w:t>
      </w:r>
    </w:p>
    <w:p w:rsidR="00724E7B" w:rsidRDefault="00724E7B" w:rsidP="00724E7B">
      <w:pPr>
        <w:pStyle w:val="LabStepCodeBlock"/>
      </w:pPr>
    </w:p>
    <w:p w:rsidR="00724E7B" w:rsidRDefault="00724E7B" w:rsidP="00724E7B">
      <w:pPr>
        <w:pStyle w:val="LabStepCodeBlock"/>
      </w:pPr>
      <w:r>
        <w:t xml:space="preserve">  &lt;/div&gt;</w:t>
      </w:r>
    </w:p>
    <w:p w:rsidR="00724E7B" w:rsidRDefault="00724E7B" w:rsidP="00724E7B">
      <w:pPr>
        <w:pStyle w:val="LabStepCodeBlock"/>
      </w:pPr>
    </w:p>
    <w:p w:rsidR="00724E7B" w:rsidRDefault="00724E7B" w:rsidP="00724E7B">
      <w:pPr>
        <w:pStyle w:val="LabStepCodeBlock"/>
      </w:pPr>
      <w:r>
        <w:t>&lt;/asp:Content&gt;</w:t>
      </w:r>
    </w:p>
    <w:p w:rsidR="00724E7B" w:rsidRDefault="00724E7B" w:rsidP="00724E7B">
      <w:pPr>
        <w:pStyle w:val="LabStepNumbered"/>
      </w:pPr>
      <w:r>
        <w:t xml:space="preserve">Open </w:t>
      </w:r>
      <w:r w:rsidRPr="00F912CC">
        <w:rPr>
          <w:b/>
        </w:rPr>
        <w:t>Exercise0</w:t>
      </w:r>
      <w:r w:rsidR="005B50D3">
        <w:rPr>
          <w:b/>
        </w:rPr>
        <w:t>4</w:t>
      </w:r>
      <w:r w:rsidRPr="00F912CC">
        <w:rPr>
          <w:b/>
        </w:rPr>
        <w:t>.js</w:t>
      </w:r>
      <w:r>
        <w:t xml:space="preserve"> in advanced edit mode. You can see that there is a command handler function named </w:t>
      </w:r>
      <w:r w:rsidRPr="00F3351D">
        <w:rPr>
          <w:b/>
        </w:rPr>
        <w:t>addContentHandler</w:t>
      </w:r>
      <w:r>
        <w:t xml:space="preserve"> </w:t>
      </w:r>
      <w:r w:rsidR="00DF514D">
        <w:t xml:space="preserve">that </w:t>
      </w:r>
      <w:r>
        <w:t xml:space="preserve">has already been wired up to </w:t>
      </w:r>
      <w:r w:rsidRPr="00F3351D">
        <w:rPr>
          <w:b/>
        </w:rPr>
        <w:t>cmdAddContent</w:t>
      </w:r>
      <w:r>
        <w:t>.</w:t>
      </w:r>
    </w:p>
    <w:p w:rsidR="00724E7B" w:rsidRDefault="00724E7B" w:rsidP="00724E7B">
      <w:pPr>
        <w:pStyle w:val="LabStepCodeBlock"/>
      </w:pPr>
      <w:r>
        <w:t>Sys.Application.add_load(myPageLoad);</w:t>
      </w:r>
    </w:p>
    <w:p w:rsidR="00724E7B" w:rsidRDefault="00724E7B" w:rsidP="00724E7B">
      <w:pPr>
        <w:pStyle w:val="LabStepCodeBlock"/>
      </w:pPr>
    </w:p>
    <w:p w:rsidR="00724E7B" w:rsidRDefault="00724E7B" w:rsidP="00724E7B">
      <w:pPr>
        <w:pStyle w:val="LabStepCodeBlock"/>
      </w:pPr>
      <w:r>
        <w:t>function myPageLoad() {</w:t>
      </w:r>
    </w:p>
    <w:p w:rsidR="00724E7B" w:rsidRDefault="00724E7B" w:rsidP="00724E7B">
      <w:pPr>
        <w:pStyle w:val="LabStepCodeBlock"/>
      </w:pPr>
      <w:r>
        <w:t xml:space="preserve">  var cmdButton1 = $get('cmdAddContent');</w:t>
      </w:r>
    </w:p>
    <w:p w:rsidR="00724E7B" w:rsidRDefault="00724E7B" w:rsidP="00724E7B">
      <w:pPr>
        <w:pStyle w:val="LabStepCodeBlock"/>
      </w:pPr>
      <w:r>
        <w:t xml:space="preserve">  $addHandler(cmdButton1, 'click', addContentHandler);</w:t>
      </w:r>
    </w:p>
    <w:p w:rsidR="00724E7B" w:rsidRDefault="00724E7B" w:rsidP="00724E7B">
      <w:pPr>
        <w:pStyle w:val="LabStepCodeBlock"/>
      </w:pPr>
      <w:r>
        <w:t>}</w:t>
      </w:r>
    </w:p>
    <w:p w:rsidR="00724E7B" w:rsidRDefault="00724E7B" w:rsidP="00724E7B">
      <w:pPr>
        <w:pStyle w:val="LabStepCodeBlock"/>
      </w:pPr>
    </w:p>
    <w:p w:rsidR="00724E7B" w:rsidRDefault="00724E7B" w:rsidP="00724E7B">
      <w:pPr>
        <w:pStyle w:val="LabStepCodeBlock"/>
      </w:pPr>
      <w:r>
        <w:t>function addContentHandler() {</w:t>
      </w:r>
    </w:p>
    <w:p w:rsidR="00724E7B" w:rsidRDefault="00724E7B" w:rsidP="00724E7B">
      <w:pPr>
        <w:pStyle w:val="LabStepCodeBlock"/>
      </w:pPr>
      <w:r>
        <w:t xml:space="preserve">  alert('TODO - add code for exercise </w:t>
      </w:r>
      <w:r w:rsidR="005B50D3">
        <w:t>4</w:t>
      </w:r>
      <w:r>
        <w:t xml:space="preserve"> here');</w:t>
      </w:r>
    </w:p>
    <w:p w:rsidR="00724E7B" w:rsidRDefault="00724E7B" w:rsidP="00724E7B">
      <w:pPr>
        <w:pStyle w:val="LabStepCodeBlock"/>
      </w:pPr>
      <w:r>
        <w:t>}</w:t>
      </w:r>
    </w:p>
    <w:p w:rsidR="00022FF4" w:rsidRDefault="005B50D3" w:rsidP="005B50D3">
      <w:pPr>
        <w:pStyle w:val="LabStepNumbered"/>
      </w:pPr>
      <w:r>
        <w:t xml:space="preserve">In this exercise, you will create a new JavaScript object that will be used to keep track of various pieces of information about each asynchronous request. Start by creating a top-level variable named </w:t>
      </w:r>
      <w:r w:rsidRPr="00022FF4">
        <w:rPr>
          <w:b/>
        </w:rPr>
        <w:t>WingtipRequest</w:t>
      </w:r>
      <w:r>
        <w:t xml:space="preserve"> just above the </w:t>
      </w:r>
      <w:r w:rsidRPr="00022FF4">
        <w:rPr>
          <w:b/>
        </w:rPr>
        <w:t>addContentHandler</w:t>
      </w:r>
      <w:r>
        <w:t xml:space="preserve"> method. Create a new </w:t>
      </w:r>
      <w:r w:rsidR="00022FF4">
        <w:t xml:space="preserve">JavaScript </w:t>
      </w:r>
      <w:r>
        <w:t xml:space="preserve">object and assign it to the variable. </w:t>
      </w:r>
    </w:p>
    <w:p w:rsidR="00022FF4" w:rsidRDefault="00022FF4" w:rsidP="00022FF4">
      <w:pPr>
        <w:pStyle w:val="LabStepCodeBlock"/>
      </w:pPr>
      <w:r>
        <w:t>var WingtipRequest = new Object();</w:t>
      </w:r>
    </w:p>
    <w:p w:rsidR="00022FF4" w:rsidRDefault="00022FF4" w:rsidP="00022FF4">
      <w:pPr>
        <w:pStyle w:val="LabStepCodeBlock"/>
      </w:pPr>
    </w:p>
    <w:p w:rsidR="00022FF4" w:rsidRDefault="00022FF4" w:rsidP="00022FF4">
      <w:pPr>
        <w:pStyle w:val="LabStepCodeBlock"/>
      </w:pPr>
      <w:r>
        <w:t>function addContentHandler() {</w:t>
      </w:r>
    </w:p>
    <w:p w:rsidR="00022FF4" w:rsidRDefault="00022FF4" w:rsidP="00022FF4">
      <w:pPr>
        <w:pStyle w:val="LabStepCodeBlock"/>
      </w:pPr>
      <w:r>
        <w:t xml:space="preserve">  alert('TODO - add code for exercise 4 here');</w:t>
      </w:r>
    </w:p>
    <w:p w:rsidR="00022FF4" w:rsidRDefault="00022FF4" w:rsidP="00022FF4">
      <w:pPr>
        <w:pStyle w:val="LabStepCodeBlock"/>
      </w:pPr>
      <w:r>
        <w:t>}</w:t>
      </w:r>
    </w:p>
    <w:p w:rsidR="00724E7B" w:rsidRDefault="005B50D3" w:rsidP="005B50D3">
      <w:pPr>
        <w:pStyle w:val="LabStepNumbered"/>
      </w:pPr>
      <w:r>
        <w:t xml:space="preserve">Next, </w:t>
      </w:r>
      <w:r w:rsidR="00724E7B">
        <w:t xml:space="preserve">modify the implementation of </w:t>
      </w:r>
      <w:r w:rsidR="00724E7B" w:rsidRPr="00F3351D">
        <w:rPr>
          <w:b/>
        </w:rPr>
        <w:t>cmdAddContent</w:t>
      </w:r>
      <w:r w:rsidR="00724E7B">
        <w:t xml:space="preserve"> by removing the </w:t>
      </w:r>
      <w:r w:rsidR="001C378F">
        <w:t xml:space="preserve">call to the </w:t>
      </w:r>
      <w:r w:rsidR="00724E7B" w:rsidRPr="00F3351D">
        <w:rPr>
          <w:b/>
        </w:rPr>
        <w:t>alert</w:t>
      </w:r>
      <w:r w:rsidR="00724E7B">
        <w:t xml:space="preserve"> function</w:t>
      </w:r>
      <w:r w:rsidR="00022FF4">
        <w:t xml:space="preserve">. Next, </w:t>
      </w:r>
      <w:r>
        <w:t>add</w:t>
      </w:r>
      <w:r w:rsidR="00022FF4">
        <w:t xml:space="preserve"> </w:t>
      </w:r>
      <w:r>
        <w:t xml:space="preserve">a line </w:t>
      </w:r>
      <w:r w:rsidR="00022FF4">
        <w:t>that access</w:t>
      </w:r>
      <w:r w:rsidR="001C378F">
        <w:t>es</w:t>
      </w:r>
      <w:r w:rsidR="00022FF4">
        <w:t xml:space="preserve"> the object held by the </w:t>
      </w:r>
      <w:r w:rsidR="00022FF4" w:rsidRPr="00022FF4">
        <w:rPr>
          <w:b/>
        </w:rPr>
        <w:t>WingtipRequest</w:t>
      </w:r>
      <w:r w:rsidR="00022FF4">
        <w:t xml:space="preserve"> variable and assigns a value of </w:t>
      </w:r>
      <w:r w:rsidR="00022FF4" w:rsidRPr="00022FF4">
        <w:rPr>
          <w:b/>
        </w:rPr>
        <w:t>false</w:t>
      </w:r>
      <w:r w:rsidR="00022FF4">
        <w:t xml:space="preserve"> to a property named </w:t>
      </w:r>
      <w:r w:rsidR="00022FF4" w:rsidRPr="00022FF4">
        <w:rPr>
          <w:b/>
        </w:rPr>
        <w:t>processed</w:t>
      </w:r>
      <w:r w:rsidR="00022FF4">
        <w:t xml:space="preserve">. </w:t>
      </w:r>
      <w:r w:rsidR="0001472A">
        <w:t xml:space="preserve">Add two more properties named </w:t>
      </w:r>
      <w:r w:rsidR="0001472A" w:rsidRPr="0001472A">
        <w:rPr>
          <w:b/>
        </w:rPr>
        <w:t>xsl</w:t>
      </w:r>
      <w:r w:rsidR="0001472A">
        <w:t xml:space="preserve"> and </w:t>
      </w:r>
      <w:r w:rsidR="0001472A" w:rsidRPr="0001472A">
        <w:rPr>
          <w:b/>
        </w:rPr>
        <w:t>xml</w:t>
      </w:r>
      <w:r w:rsidR="0001472A">
        <w:t xml:space="preserve"> and initialize them to a value of </w:t>
      </w:r>
      <w:r w:rsidR="0001472A" w:rsidRPr="0001472A">
        <w:rPr>
          <w:b/>
        </w:rPr>
        <w:t>null</w:t>
      </w:r>
      <w:r w:rsidR="0001472A">
        <w:t>. These two properties will be used to store the XSL code and the XML document used in the XSL transform.</w:t>
      </w:r>
    </w:p>
    <w:p w:rsidR="005B50D3" w:rsidRDefault="005B50D3" w:rsidP="005B50D3">
      <w:pPr>
        <w:pStyle w:val="LabStepCodeBlock"/>
      </w:pPr>
      <w:r>
        <w:t>var WingtipRequest = new Object();</w:t>
      </w:r>
    </w:p>
    <w:p w:rsidR="005B50D3" w:rsidRDefault="005B50D3" w:rsidP="005B50D3">
      <w:pPr>
        <w:pStyle w:val="LabStepCodeBlock"/>
      </w:pPr>
    </w:p>
    <w:p w:rsidR="005B50D3" w:rsidRDefault="005B50D3" w:rsidP="005B50D3">
      <w:pPr>
        <w:pStyle w:val="LabStepCodeBlock"/>
      </w:pPr>
      <w:r>
        <w:t>function addContentHandler() {</w:t>
      </w:r>
    </w:p>
    <w:p w:rsidR="005B50D3" w:rsidRDefault="005B50D3" w:rsidP="005B50D3">
      <w:pPr>
        <w:pStyle w:val="LabStepCodeBlock"/>
      </w:pPr>
      <w:r>
        <w:t xml:space="preserve">  WingtipRequest.processed = false;</w:t>
      </w:r>
    </w:p>
    <w:p w:rsidR="00851672" w:rsidRDefault="00851672" w:rsidP="005B50D3">
      <w:pPr>
        <w:pStyle w:val="LabStepCodeBlock"/>
      </w:pPr>
      <w:r>
        <w:t xml:space="preserve">  WingtipRequest.xsl = null;</w:t>
      </w:r>
    </w:p>
    <w:p w:rsidR="00851672" w:rsidRDefault="00851672" w:rsidP="00851672">
      <w:pPr>
        <w:pStyle w:val="LabStepCodeBlock"/>
      </w:pPr>
      <w:r>
        <w:t xml:space="preserve">  WingtipRequest.xml = null;</w:t>
      </w:r>
    </w:p>
    <w:p w:rsidR="005B50D3" w:rsidRDefault="005B50D3" w:rsidP="005B50D3">
      <w:pPr>
        <w:pStyle w:val="LabStepCodeBlock"/>
      </w:pPr>
      <w:r>
        <w:t>}</w:t>
      </w:r>
    </w:p>
    <w:p w:rsidR="008013C8" w:rsidRDefault="001C378F" w:rsidP="008013C8">
      <w:pPr>
        <w:pStyle w:val="LabStepNumbered"/>
      </w:pPr>
      <w:r>
        <w:t xml:space="preserve">Add the code to execute two AJAX-style requests to retrieve two files named </w:t>
      </w:r>
      <w:r w:rsidRPr="001C378F">
        <w:rPr>
          <w:b/>
        </w:rPr>
        <w:t>Exercise04.xsl</w:t>
      </w:r>
      <w:r>
        <w:t xml:space="preserve"> and </w:t>
      </w:r>
      <w:r w:rsidRPr="001C378F">
        <w:rPr>
          <w:b/>
        </w:rPr>
        <w:t>Exercise04.xml</w:t>
      </w:r>
      <w:r>
        <w:t xml:space="preserve"> from across the network using </w:t>
      </w:r>
      <w:r w:rsidRPr="001C378F">
        <w:rPr>
          <w:b/>
        </w:rPr>
        <w:t>WebRequest</w:t>
      </w:r>
      <w:r>
        <w:t xml:space="preserve"> objects. The code you need to write for this step will be almost identical to the code you wrote in the previous exercise to retrieve an HTML document. </w:t>
      </w:r>
      <w:r w:rsidR="00851672">
        <w:t xml:space="preserve">Create a callback method to process </w:t>
      </w:r>
      <w:r w:rsidR="00851672" w:rsidRPr="00851672">
        <w:rPr>
          <w:b/>
        </w:rPr>
        <w:t>Exercise04.xsl</w:t>
      </w:r>
      <w:r w:rsidR="00851672">
        <w:t xml:space="preserve"> named </w:t>
      </w:r>
      <w:r w:rsidR="00851672" w:rsidRPr="00851672">
        <w:rPr>
          <w:b/>
        </w:rPr>
        <w:t>xlsLoadCompleted</w:t>
      </w:r>
      <w:r w:rsidR="00851672">
        <w:t xml:space="preserve">. Create a second callback method to process </w:t>
      </w:r>
      <w:r w:rsidR="00851672" w:rsidRPr="001C378F">
        <w:rPr>
          <w:b/>
        </w:rPr>
        <w:t>Exercise04.xml</w:t>
      </w:r>
      <w:r w:rsidR="00851672">
        <w:t xml:space="preserve"> named </w:t>
      </w:r>
      <w:r w:rsidR="00851672" w:rsidRPr="00851672">
        <w:rPr>
          <w:b/>
        </w:rPr>
        <w:t>xmlLoadCompleted</w:t>
      </w:r>
      <w:r w:rsidR="00851672">
        <w:t>.</w:t>
      </w:r>
    </w:p>
    <w:p w:rsidR="005B50D3" w:rsidRPr="00851672" w:rsidRDefault="005B50D3" w:rsidP="005B50D3">
      <w:pPr>
        <w:pStyle w:val="LabStepCodeBlock"/>
        <w:rPr>
          <w:color w:val="7F7F7F" w:themeColor="text1" w:themeTint="80"/>
        </w:rPr>
      </w:pPr>
      <w:r w:rsidRPr="00851672">
        <w:rPr>
          <w:color w:val="7F7F7F" w:themeColor="text1" w:themeTint="80"/>
        </w:rPr>
        <w:t>var WingtipRequest = new Object();</w:t>
      </w:r>
    </w:p>
    <w:p w:rsidR="005B50D3" w:rsidRPr="00851672" w:rsidRDefault="005B50D3" w:rsidP="005B50D3">
      <w:pPr>
        <w:pStyle w:val="LabStepCodeBlock"/>
        <w:rPr>
          <w:color w:val="7F7F7F" w:themeColor="text1" w:themeTint="80"/>
        </w:rPr>
      </w:pPr>
    </w:p>
    <w:p w:rsidR="005B50D3" w:rsidRPr="00851672" w:rsidRDefault="005B50D3" w:rsidP="005B50D3">
      <w:pPr>
        <w:pStyle w:val="LabStepCodeBlock"/>
        <w:rPr>
          <w:color w:val="7F7F7F" w:themeColor="text1" w:themeTint="80"/>
        </w:rPr>
      </w:pPr>
      <w:r w:rsidRPr="00851672">
        <w:rPr>
          <w:color w:val="7F7F7F" w:themeColor="text1" w:themeTint="80"/>
        </w:rPr>
        <w:t>function myCommandHandler() {</w:t>
      </w:r>
    </w:p>
    <w:p w:rsidR="005B50D3" w:rsidRPr="00851672" w:rsidRDefault="005B50D3" w:rsidP="005B50D3">
      <w:pPr>
        <w:pStyle w:val="LabStepCodeBlock"/>
        <w:rPr>
          <w:color w:val="7F7F7F" w:themeColor="text1" w:themeTint="80"/>
        </w:rPr>
      </w:pPr>
      <w:r w:rsidRPr="00851672">
        <w:rPr>
          <w:color w:val="7F7F7F" w:themeColor="text1" w:themeTint="80"/>
        </w:rPr>
        <w:t xml:space="preserve">  WingtipRequest.processed = false;</w:t>
      </w:r>
    </w:p>
    <w:p w:rsidR="005B50D3" w:rsidRDefault="005B50D3" w:rsidP="005B50D3">
      <w:pPr>
        <w:pStyle w:val="LabStepCodeBlock"/>
      </w:pPr>
    </w:p>
    <w:p w:rsidR="005B50D3" w:rsidRDefault="005B50D3" w:rsidP="005B50D3">
      <w:pPr>
        <w:pStyle w:val="LabStepCodeBlock"/>
      </w:pPr>
      <w:r>
        <w:t xml:space="preserve">  var xslRequest = new Sys.Net.WebRequest();</w:t>
      </w:r>
    </w:p>
    <w:p w:rsidR="005B50D3" w:rsidRDefault="005B50D3" w:rsidP="005B50D3">
      <w:pPr>
        <w:pStyle w:val="LabStepCodeBlock"/>
      </w:pPr>
      <w:r>
        <w:t xml:space="preserve">  xslRequest.set_url("Exercise04.xsl");</w:t>
      </w:r>
    </w:p>
    <w:p w:rsidR="005B50D3" w:rsidRDefault="005B50D3" w:rsidP="005B50D3">
      <w:pPr>
        <w:pStyle w:val="LabStepCodeBlock"/>
      </w:pPr>
      <w:r>
        <w:t xml:space="preserve">  xslRequest.set_httpVerb("GET");</w:t>
      </w:r>
    </w:p>
    <w:p w:rsidR="005B50D3" w:rsidRDefault="005B50D3" w:rsidP="005B50D3">
      <w:pPr>
        <w:pStyle w:val="LabStepCodeBlock"/>
      </w:pPr>
      <w:r>
        <w:t xml:space="preserve">  xslRequest.add_completed(xlsLoadCompleted);</w:t>
      </w:r>
    </w:p>
    <w:p w:rsidR="005B50D3" w:rsidRDefault="005B50D3" w:rsidP="005B50D3">
      <w:pPr>
        <w:pStyle w:val="LabStepCodeBlock"/>
      </w:pPr>
      <w:r>
        <w:t xml:space="preserve">  xslRequest.invoke();</w:t>
      </w:r>
    </w:p>
    <w:p w:rsidR="005B50D3" w:rsidRDefault="005B50D3" w:rsidP="005B50D3">
      <w:pPr>
        <w:pStyle w:val="LabStepCodeBlock"/>
      </w:pPr>
    </w:p>
    <w:p w:rsidR="005B50D3" w:rsidRDefault="005B50D3" w:rsidP="005B50D3">
      <w:pPr>
        <w:pStyle w:val="LabStepCodeBlock"/>
      </w:pPr>
      <w:r>
        <w:t xml:space="preserve">  var xmlRequest = new Sys.Net.WebRequest();</w:t>
      </w:r>
    </w:p>
    <w:p w:rsidR="005B50D3" w:rsidRDefault="005B50D3" w:rsidP="005B50D3">
      <w:pPr>
        <w:pStyle w:val="LabStepCodeBlock"/>
      </w:pPr>
      <w:r>
        <w:t xml:space="preserve">  xmlRequest.set_url("Exercise04.xml");</w:t>
      </w:r>
    </w:p>
    <w:p w:rsidR="005B50D3" w:rsidRDefault="005B50D3" w:rsidP="005B50D3">
      <w:pPr>
        <w:pStyle w:val="LabStepCodeBlock"/>
      </w:pPr>
      <w:r>
        <w:lastRenderedPageBreak/>
        <w:t xml:space="preserve">  xmlRequest.set_httpVerb("GET");</w:t>
      </w:r>
    </w:p>
    <w:p w:rsidR="005B50D3" w:rsidRDefault="005B50D3" w:rsidP="005B50D3">
      <w:pPr>
        <w:pStyle w:val="LabStepCodeBlock"/>
      </w:pPr>
      <w:r>
        <w:t xml:space="preserve">  xmlRequest.add_completed(xmlLoadCompleted);</w:t>
      </w:r>
    </w:p>
    <w:p w:rsidR="005B50D3" w:rsidRDefault="005B50D3" w:rsidP="005B50D3">
      <w:pPr>
        <w:pStyle w:val="LabStepCodeBlock"/>
      </w:pPr>
      <w:r>
        <w:t xml:space="preserve">  xmlRequest.invoke();</w:t>
      </w:r>
    </w:p>
    <w:p w:rsidR="00022FF4" w:rsidRPr="00851672" w:rsidRDefault="00022FF4" w:rsidP="005B50D3">
      <w:pPr>
        <w:pStyle w:val="LabStepCodeBlock"/>
        <w:rPr>
          <w:color w:val="7F7F7F" w:themeColor="text1" w:themeTint="80"/>
        </w:rPr>
      </w:pPr>
      <w:r w:rsidRPr="00851672">
        <w:rPr>
          <w:color w:val="7F7F7F" w:themeColor="text1" w:themeTint="80"/>
        </w:rPr>
        <w:t>}</w:t>
      </w:r>
    </w:p>
    <w:p w:rsidR="00022FF4" w:rsidRDefault="00022FF4" w:rsidP="005B50D3">
      <w:pPr>
        <w:pStyle w:val="LabStepCodeBlock"/>
      </w:pPr>
    </w:p>
    <w:p w:rsidR="00022FF4" w:rsidRDefault="00022FF4" w:rsidP="00022FF4">
      <w:pPr>
        <w:pStyle w:val="LabStepCodeBlock"/>
      </w:pPr>
      <w:r>
        <w:t>function xlsLoadCompleted(response) {</w:t>
      </w:r>
    </w:p>
    <w:p w:rsidR="00022FF4" w:rsidRPr="00851672" w:rsidRDefault="00022FF4" w:rsidP="00022FF4">
      <w:pPr>
        <w:pStyle w:val="LabStepCodeBlock"/>
        <w:rPr>
          <w:color w:val="7F7F7F" w:themeColor="text1" w:themeTint="80"/>
        </w:rPr>
      </w:pPr>
      <w:r w:rsidRPr="00851672">
        <w:rPr>
          <w:color w:val="7F7F7F" w:themeColor="text1" w:themeTint="80"/>
        </w:rPr>
        <w:t xml:space="preserve">  // TO DO: implement function</w:t>
      </w:r>
    </w:p>
    <w:p w:rsidR="00022FF4" w:rsidRDefault="00022FF4" w:rsidP="00022FF4">
      <w:pPr>
        <w:pStyle w:val="LabStepCodeBlock"/>
      </w:pPr>
      <w:r>
        <w:t>}</w:t>
      </w:r>
    </w:p>
    <w:p w:rsidR="00022FF4" w:rsidRDefault="00022FF4" w:rsidP="00022FF4">
      <w:pPr>
        <w:pStyle w:val="LabStepCodeBlock"/>
      </w:pPr>
    </w:p>
    <w:p w:rsidR="00022FF4" w:rsidRDefault="00022FF4" w:rsidP="00022FF4">
      <w:pPr>
        <w:pStyle w:val="LabStepCodeBlock"/>
      </w:pPr>
      <w:r>
        <w:t>function xmlLoadCompleted(response) {</w:t>
      </w:r>
    </w:p>
    <w:p w:rsidR="00022FF4" w:rsidRDefault="00022FF4" w:rsidP="00022FF4">
      <w:pPr>
        <w:pStyle w:val="LabStepCodeBlock"/>
      </w:pPr>
      <w:r>
        <w:t xml:space="preserve">  </w:t>
      </w:r>
      <w:r w:rsidRPr="00851672">
        <w:rPr>
          <w:color w:val="7F7F7F" w:themeColor="text1" w:themeTint="80"/>
        </w:rPr>
        <w:t>// TO DO: implement function</w:t>
      </w:r>
    </w:p>
    <w:p w:rsidR="00022FF4" w:rsidRDefault="00022FF4" w:rsidP="005B50D3">
      <w:pPr>
        <w:pStyle w:val="LabStepCodeBlock"/>
      </w:pPr>
      <w:r>
        <w:t>}</w:t>
      </w:r>
    </w:p>
    <w:p w:rsidR="005B50D3" w:rsidRDefault="00851672" w:rsidP="005B50D3">
      <w:pPr>
        <w:pStyle w:val="LabStepNumbered"/>
      </w:pPr>
      <w:r>
        <w:t xml:space="preserve">Implement </w:t>
      </w:r>
      <w:r w:rsidRPr="00851672">
        <w:rPr>
          <w:b/>
        </w:rPr>
        <w:t>xlsLoadCompleted</w:t>
      </w:r>
      <w:r>
        <w:t xml:space="preserve"> to retrieve the XML content of </w:t>
      </w:r>
      <w:r w:rsidRPr="00851672">
        <w:rPr>
          <w:b/>
        </w:rPr>
        <w:t>Exercise04.xsl</w:t>
      </w:r>
      <w:r>
        <w:t xml:space="preserve"> by calling the </w:t>
      </w:r>
      <w:r w:rsidRPr="00851672">
        <w:rPr>
          <w:b/>
        </w:rPr>
        <w:t>get_xml</w:t>
      </w:r>
      <w:r>
        <w:t xml:space="preserve"> method of the </w:t>
      </w:r>
      <w:r w:rsidRPr="00851672">
        <w:rPr>
          <w:b/>
        </w:rPr>
        <w:t>response</w:t>
      </w:r>
      <w:r>
        <w:t xml:space="preserve"> parameter. Store the XML content in a dynamically created property of the </w:t>
      </w:r>
      <w:r w:rsidRPr="00851672">
        <w:rPr>
          <w:b/>
        </w:rPr>
        <w:t>WingtipRequest</w:t>
      </w:r>
      <w:r>
        <w:t xml:space="preserve"> object named </w:t>
      </w:r>
      <w:r w:rsidRPr="00851672">
        <w:rPr>
          <w:b/>
        </w:rPr>
        <w:t>xsl</w:t>
      </w:r>
      <w:r>
        <w:t>.</w:t>
      </w:r>
    </w:p>
    <w:p w:rsidR="00851672" w:rsidRDefault="00851672" w:rsidP="00851672">
      <w:pPr>
        <w:pStyle w:val="LabStepCodeBlock"/>
      </w:pPr>
      <w:r>
        <w:t>function xlsLoadCompleted(response) {</w:t>
      </w:r>
    </w:p>
    <w:p w:rsidR="00851672" w:rsidRDefault="00851672" w:rsidP="00851672">
      <w:pPr>
        <w:pStyle w:val="LabStepCodeBlock"/>
      </w:pPr>
      <w:r>
        <w:t xml:space="preserve">  WingtipRequest.xsl = response.get_xml();</w:t>
      </w:r>
    </w:p>
    <w:p w:rsidR="00851672" w:rsidRDefault="00851672" w:rsidP="00851672">
      <w:pPr>
        <w:pStyle w:val="LabStepCodeBlock"/>
      </w:pPr>
      <w:r>
        <w:t>}</w:t>
      </w:r>
    </w:p>
    <w:p w:rsidR="00851672" w:rsidRDefault="00851672" w:rsidP="00851672">
      <w:pPr>
        <w:pStyle w:val="LabStepNumbered"/>
      </w:pPr>
      <w:r>
        <w:t xml:space="preserve">Implement </w:t>
      </w:r>
      <w:r>
        <w:rPr>
          <w:b/>
        </w:rPr>
        <w:t>xml</w:t>
      </w:r>
      <w:r w:rsidRPr="00851672">
        <w:rPr>
          <w:b/>
        </w:rPr>
        <w:t>LoadCompleted</w:t>
      </w:r>
      <w:r>
        <w:t xml:space="preserve"> to retrieve the XML content of </w:t>
      </w:r>
      <w:r w:rsidRPr="00851672">
        <w:rPr>
          <w:b/>
        </w:rPr>
        <w:t>Exercise04.</w:t>
      </w:r>
      <w:r>
        <w:rPr>
          <w:b/>
        </w:rPr>
        <w:t xml:space="preserve">xml </w:t>
      </w:r>
      <w:r>
        <w:t xml:space="preserve">by calling the </w:t>
      </w:r>
      <w:r w:rsidRPr="00851672">
        <w:rPr>
          <w:b/>
        </w:rPr>
        <w:t>get_xml</w:t>
      </w:r>
      <w:r>
        <w:t xml:space="preserve"> method of the </w:t>
      </w:r>
      <w:r w:rsidRPr="00851672">
        <w:rPr>
          <w:b/>
        </w:rPr>
        <w:t>response</w:t>
      </w:r>
      <w:r>
        <w:t xml:space="preserve"> parameter. Store the XML content in a dynamically created property of the </w:t>
      </w:r>
      <w:r w:rsidRPr="00851672">
        <w:rPr>
          <w:b/>
        </w:rPr>
        <w:t>WingtipRequest</w:t>
      </w:r>
      <w:r>
        <w:t xml:space="preserve"> object named </w:t>
      </w:r>
      <w:r>
        <w:rPr>
          <w:b/>
        </w:rPr>
        <w:t>xml</w:t>
      </w:r>
      <w:r>
        <w:t>.</w:t>
      </w:r>
    </w:p>
    <w:p w:rsidR="00851672" w:rsidRDefault="00851672" w:rsidP="00851672">
      <w:pPr>
        <w:pStyle w:val="LabStepCodeBlock"/>
      </w:pPr>
      <w:r>
        <w:t>function xmlLoadCompleted(response) {</w:t>
      </w:r>
    </w:p>
    <w:p w:rsidR="00851672" w:rsidRDefault="00851672" w:rsidP="00851672">
      <w:pPr>
        <w:pStyle w:val="LabStepCodeBlock"/>
      </w:pPr>
      <w:r>
        <w:t xml:space="preserve">  WingtipRequest.xml = response.get_xml();</w:t>
      </w:r>
    </w:p>
    <w:p w:rsidR="00851672" w:rsidRDefault="00851672" w:rsidP="00851672">
      <w:pPr>
        <w:pStyle w:val="LabStepCodeBlock"/>
      </w:pPr>
      <w:r>
        <w:t>}</w:t>
      </w:r>
    </w:p>
    <w:p w:rsidR="00851672" w:rsidRDefault="00851672" w:rsidP="00851672">
      <w:pPr>
        <w:pStyle w:val="LabStepNumbered"/>
      </w:pPr>
      <w:r>
        <w:t xml:space="preserve">Add a </w:t>
      </w:r>
      <w:r w:rsidR="0001472A">
        <w:t xml:space="preserve">function named </w:t>
      </w:r>
      <w:r w:rsidR="0001472A" w:rsidRPr="0001472A">
        <w:rPr>
          <w:b/>
        </w:rPr>
        <w:t>ProcessXSLT</w:t>
      </w:r>
      <w:r w:rsidR="0001472A">
        <w:t xml:space="preserve">. Call it from </w:t>
      </w:r>
      <w:r>
        <w:rPr>
          <w:b/>
        </w:rPr>
        <w:t>xsl</w:t>
      </w:r>
      <w:r w:rsidRPr="00851672">
        <w:rPr>
          <w:b/>
        </w:rPr>
        <w:t>LoadCompleted</w:t>
      </w:r>
      <w:r>
        <w:t xml:space="preserve"> and </w:t>
      </w:r>
      <w:r>
        <w:rPr>
          <w:b/>
        </w:rPr>
        <w:t>xml</w:t>
      </w:r>
      <w:r w:rsidRPr="00851672">
        <w:rPr>
          <w:b/>
        </w:rPr>
        <w:t>LoadCompleted</w:t>
      </w:r>
      <w:r>
        <w:rPr>
          <w:b/>
        </w:rPr>
        <w:t>.</w:t>
      </w:r>
    </w:p>
    <w:p w:rsidR="00CC532C" w:rsidRPr="00851672" w:rsidRDefault="00CC532C" w:rsidP="00CC532C">
      <w:pPr>
        <w:pStyle w:val="LabStepCodeBlock"/>
        <w:rPr>
          <w:color w:val="7F7F7F" w:themeColor="text1" w:themeTint="80"/>
        </w:rPr>
      </w:pPr>
      <w:r w:rsidRPr="00851672">
        <w:rPr>
          <w:color w:val="7F7F7F" w:themeColor="text1" w:themeTint="80"/>
        </w:rPr>
        <w:t>function xlsLoadCompleted(response) {</w:t>
      </w:r>
    </w:p>
    <w:p w:rsidR="00CC532C" w:rsidRPr="00851672" w:rsidRDefault="00CC532C" w:rsidP="00CC532C">
      <w:pPr>
        <w:pStyle w:val="LabStepCodeBlock"/>
        <w:rPr>
          <w:color w:val="7F7F7F" w:themeColor="text1" w:themeTint="80"/>
        </w:rPr>
      </w:pPr>
      <w:r w:rsidRPr="00851672">
        <w:rPr>
          <w:color w:val="7F7F7F" w:themeColor="text1" w:themeTint="80"/>
        </w:rPr>
        <w:t xml:space="preserve">  WingtipRequest.xsl = response.get_xml();</w:t>
      </w:r>
    </w:p>
    <w:p w:rsidR="00CC532C" w:rsidRDefault="00CC532C" w:rsidP="00CC532C">
      <w:pPr>
        <w:pStyle w:val="LabStepCodeBlock"/>
      </w:pPr>
      <w:r>
        <w:t xml:space="preserve">  ProcessXSLT();</w:t>
      </w:r>
    </w:p>
    <w:p w:rsidR="00CC532C" w:rsidRPr="00851672" w:rsidRDefault="00CC532C" w:rsidP="00CC532C">
      <w:pPr>
        <w:pStyle w:val="LabStepCodeBlock"/>
        <w:rPr>
          <w:color w:val="7F7F7F" w:themeColor="text1" w:themeTint="80"/>
        </w:rPr>
      </w:pPr>
      <w:r w:rsidRPr="00851672">
        <w:rPr>
          <w:color w:val="7F7F7F" w:themeColor="text1" w:themeTint="80"/>
        </w:rPr>
        <w:t>}</w:t>
      </w:r>
    </w:p>
    <w:p w:rsidR="00CC532C" w:rsidRDefault="00CC532C" w:rsidP="00CC532C">
      <w:pPr>
        <w:pStyle w:val="LabStepCodeBlock"/>
      </w:pPr>
    </w:p>
    <w:p w:rsidR="00CC532C" w:rsidRPr="00851672" w:rsidRDefault="00CC532C" w:rsidP="00CC532C">
      <w:pPr>
        <w:pStyle w:val="LabStepCodeBlock"/>
        <w:rPr>
          <w:color w:val="7F7F7F" w:themeColor="text1" w:themeTint="80"/>
        </w:rPr>
      </w:pPr>
      <w:r w:rsidRPr="00851672">
        <w:rPr>
          <w:color w:val="7F7F7F" w:themeColor="text1" w:themeTint="80"/>
        </w:rPr>
        <w:t>function xmlLoadCompleted(response) {</w:t>
      </w:r>
    </w:p>
    <w:p w:rsidR="00CC532C" w:rsidRPr="00851672" w:rsidRDefault="00CC532C" w:rsidP="00CC532C">
      <w:pPr>
        <w:pStyle w:val="LabStepCodeBlock"/>
        <w:rPr>
          <w:color w:val="7F7F7F" w:themeColor="text1" w:themeTint="80"/>
        </w:rPr>
      </w:pPr>
      <w:r w:rsidRPr="00851672">
        <w:rPr>
          <w:color w:val="7F7F7F" w:themeColor="text1" w:themeTint="80"/>
        </w:rPr>
        <w:t xml:space="preserve">  WingtipRequest.xml = response.get_xml();</w:t>
      </w:r>
    </w:p>
    <w:p w:rsidR="00CC532C" w:rsidRDefault="00CC532C" w:rsidP="00CC532C">
      <w:pPr>
        <w:pStyle w:val="LabStepCodeBlock"/>
      </w:pPr>
      <w:r>
        <w:t xml:space="preserve">  ProcessXSLT();</w:t>
      </w:r>
    </w:p>
    <w:p w:rsidR="00CC532C" w:rsidRPr="00851672" w:rsidRDefault="00CC532C" w:rsidP="00CC532C">
      <w:pPr>
        <w:pStyle w:val="LabStepCodeBlock"/>
        <w:rPr>
          <w:color w:val="7F7F7F" w:themeColor="text1" w:themeTint="80"/>
        </w:rPr>
      </w:pPr>
      <w:r w:rsidRPr="00851672">
        <w:rPr>
          <w:color w:val="7F7F7F" w:themeColor="text1" w:themeTint="80"/>
        </w:rPr>
        <w:t>}</w:t>
      </w:r>
    </w:p>
    <w:p w:rsidR="00CC532C" w:rsidRDefault="00CC532C" w:rsidP="00CC532C">
      <w:pPr>
        <w:pStyle w:val="LabStepCodeBlock"/>
      </w:pPr>
    </w:p>
    <w:p w:rsidR="00CC532C" w:rsidRDefault="00CC532C" w:rsidP="00CC532C">
      <w:pPr>
        <w:pStyle w:val="LabStepCodeBlock"/>
      </w:pPr>
      <w:r>
        <w:t>function ProcessXSLT() {</w:t>
      </w:r>
    </w:p>
    <w:p w:rsidR="00CC532C" w:rsidRPr="00851672" w:rsidRDefault="00CC532C" w:rsidP="00CC532C">
      <w:pPr>
        <w:pStyle w:val="LabStepCodeBlock"/>
        <w:rPr>
          <w:color w:val="7F7F7F" w:themeColor="text1" w:themeTint="80"/>
        </w:rPr>
      </w:pPr>
    </w:p>
    <w:p w:rsidR="00CC532C" w:rsidRDefault="00CC532C" w:rsidP="00CC532C">
      <w:pPr>
        <w:pStyle w:val="LabStepCodeBlock"/>
      </w:pPr>
      <w:r>
        <w:t>}</w:t>
      </w:r>
    </w:p>
    <w:p w:rsidR="00CC532C" w:rsidRDefault="00851672" w:rsidP="00CC532C">
      <w:pPr>
        <w:pStyle w:val="LabStepNumbered"/>
      </w:pPr>
      <w:r>
        <w:t xml:space="preserve">Note that the </w:t>
      </w:r>
      <w:r w:rsidRPr="00851672">
        <w:rPr>
          <w:b/>
        </w:rPr>
        <w:t>ProcessXSLT</w:t>
      </w:r>
      <w:r>
        <w:t xml:space="preserve"> will be called in scenarios before both files have been retrieved. Therefore, </w:t>
      </w:r>
      <w:r w:rsidR="0001472A">
        <w:t xml:space="preserve">conduct a check to ensure that the </w:t>
      </w:r>
      <w:r w:rsidR="0001472A" w:rsidRPr="0001472A">
        <w:rPr>
          <w:b/>
        </w:rPr>
        <w:t>xls</w:t>
      </w:r>
      <w:r w:rsidR="0001472A">
        <w:t xml:space="preserve"> property and the </w:t>
      </w:r>
      <w:r w:rsidR="0001472A" w:rsidRPr="0001472A">
        <w:rPr>
          <w:b/>
        </w:rPr>
        <w:t>xml</w:t>
      </w:r>
      <w:r w:rsidR="0001472A">
        <w:t xml:space="preserve"> property of the </w:t>
      </w:r>
      <w:r w:rsidR="0001472A" w:rsidRPr="0001472A">
        <w:rPr>
          <w:b/>
        </w:rPr>
        <w:t>WingtipRequest</w:t>
      </w:r>
      <w:r w:rsidR="0001472A">
        <w:t xml:space="preserve"> object are not </w:t>
      </w:r>
      <w:r w:rsidR="0001472A" w:rsidRPr="0001472A">
        <w:rPr>
          <w:b/>
        </w:rPr>
        <w:t>null</w:t>
      </w:r>
      <w:r w:rsidR="0001472A">
        <w:t xml:space="preserve">. If either property contains a </w:t>
      </w:r>
      <w:r w:rsidR="0001472A" w:rsidRPr="0001472A">
        <w:rPr>
          <w:b/>
        </w:rPr>
        <w:t>null</w:t>
      </w:r>
      <w:r w:rsidR="0001472A">
        <w:t xml:space="preserve"> value, return from the </w:t>
      </w:r>
      <w:r w:rsidR="0001472A" w:rsidRPr="00851672">
        <w:rPr>
          <w:b/>
        </w:rPr>
        <w:t>ProcessXSLT</w:t>
      </w:r>
      <w:r w:rsidR="0001472A" w:rsidRPr="0001472A">
        <w:t xml:space="preserve"> to </w:t>
      </w:r>
      <w:r w:rsidR="0001472A">
        <w:t xml:space="preserve">avoid attempting the transform. Do the same type of check to ensure that the </w:t>
      </w:r>
      <w:r w:rsidR="0001472A" w:rsidRPr="0001472A">
        <w:rPr>
          <w:b/>
        </w:rPr>
        <w:t>processed</w:t>
      </w:r>
      <w:r w:rsidR="0001472A">
        <w:t xml:space="preserve"> property of the </w:t>
      </w:r>
      <w:r w:rsidR="0001472A" w:rsidRPr="0001472A">
        <w:rPr>
          <w:b/>
        </w:rPr>
        <w:t>WingtipRequest</w:t>
      </w:r>
      <w:r w:rsidR="0001472A">
        <w:t xml:space="preserve"> object does not have a value of </w:t>
      </w:r>
      <w:r w:rsidR="0001472A" w:rsidRPr="0001472A">
        <w:rPr>
          <w:b/>
        </w:rPr>
        <w:t>true</w:t>
      </w:r>
      <w:r w:rsidR="0001472A">
        <w:t>.</w:t>
      </w:r>
    </w:p>
    <w:p w:rsidR="00CC532C" w:rsidRDefault="00CC532C" w:rsidP="00CC532C">
      <w:pPr>
        <w:pStyle w:val="LabStepCodeBlock"/>
      </w:pPr>
      <w:r>
        <w:t>function ProcessXSLT() {</w:t>
      </w:r>
    </w:p>
    <w:p w:rsidR="00CC532C" w:rsidRDefault="00CC532C" w:rsidP="00CC532C">
      <w:pPr>
        <w:pStyle w:val="LabStepCodeBlock"/>
      </w:pPr>
      <w:r>
        <w:t xml:space="preserve">  if (WingtipRequest.xsl === null) return;</w:t>
      </w:r>
    </w:p>
    <w:p w:rsidR="00CC532C" w:rsidRDefault="00CC532C" w:rsidP="00CC532C">
      <w:pPr>
        <w:pStyle w:val="LabStepCodeBlock"/>
      </w:pPr>
      <w:r>
        <w:t xml:space="preserve">  if (WingtipRequest.xml === null) return;</w:t>
      </w:r>
    </w:p>
    <w:p w:rsidR="00CC532C" w:rsidRDefault="00CC532C" w:rsidP="00CC532C">
      <w:pPr>
        <w:pStyle w:val="LabStepCodeBlock"/>
      </w:pPr>
      <w:r>
        <w:t xml:space="preserve">  if (WingtipRequest.processed === true) return;</w:t>
      </w:r>
    </w:p>
    <w:p w:rsidR="00CC532C" w:rsidRDefault="00CC532C" w:rsidP="00CC532C">
      <w:pPr>
        <w:pStyle w:val="LabStepCodeBlock"/>
      </w:pPr>
      <w:r>
        <w:t>}</w:t>
      </w:r>
    </w:p>
    <w:p w:rsidR="0001472A" w:rsidRDefault="0001472A" w:rsidP="00CC532C">
      <w:pPr>
        <w:pStyle w:val="LabStepNumbered"/>
      </w:pPr>
      <w:r>
        <w:t>Create an if statement to determine whether the browser is Internet Explorer or not.</w:t>
      </w:r>
    </w:p>
    <w:p w:rsidR="00CC532C" w:rsidRPr="0001472A" w:rsidRDefault="00CC532C" w:rsidP="00CC532C">
      <w:pPr>
        <w:pStyle w:val="LabStepCodeBlock"/>
        <w:rPr>
          <w:color w:val="7F7F7F" w:themeColor="text1" w:themeTint="80"/>
        </w:rPr>
      </w:pPr>
      <w:r w:rsidRPr="0001472A">
        <w:rPr>
          <w:color w:val="7F7F7F" w:themeColor="text1" w:themeTint="80"/>
        </w:rPr>
        <w:t>function ProcessXSLT() {</w:t>
      </w:r>
    </w:p>
    <w:p w:rsidR="00CC532C" w:rsidRPr="0001472A" w:rsidRDefault="00CC532C" w:rsidP="00CC532C">
      <w:pPr>
        <w:pStyle w:val="LabStepCodeBlock"/>
        <w:rPr>
          <w:color w:val="7F7F7F" w:themeColor="text1" w:themeTint="80"/>
        </w:rPr>
      </w:pPr>
      <w:r w:rsidRPr="0001472A">
        <w:rPr>
          <w:color w:val="7F7F7F" w:themeColor="text1" w:themeTint="80"/>
        </w:rPr>
        <w:t xml:space="preserve">  if (WingtipRequest.xsl === null) return;</w:t>
      </w:r>
    </w:p>
    <w:p w:rsidR="00CC532C" w:rsidRPr="0001472A" w:rsidRDefault="00CC532C" w:rsidP="00CC532C">
      <w:pPr>
        <w:pStyle w:val="LabStepCodeBlock"/>
        <w:rPr>
          <w:color w:val="7F7F7F" w:themeColor="text1" w:themeTint="80"/>
        </w:rPr>
      </w:pPr>
      <w:r w:rsidRPr="0001472A">
        <w:rPr>
          <w:color w:val="7F7F7F" w:themeColor="text1" w:themeTint="80"/>
        </w:rPr>
        <w:t xml:space="preserve">  if (WingtipRequest.xml === null) return;</w:t>
      </w:r>
    </w:p>
    <w:p w:rsidR="00CC532C" w:rsidRPr="0001472A" w:rsidRDefault="00CC532C" w:rsidP="00CC532C">
      <w:pPr>
        <w:pStyle w:val="LabStepCodeBlock"/>
        <w:rPr>
          <w:color w:val="7F7F7F" w:themeColor="text1" w:themeTint="80"/>
        </w:rPr>
      </w:pPr>
      <w:r w:rsidRPr="0001472A">
        <w:rPr>
          <w:color w:val="7F7F7F" w:themeColor="text1" w:themeTint="80"/>
        </w:rPr>
        <w:t xml:space="preserve">  if (WingtipRequest.processed === true) return;</w:t>
      </w:r>
    </w:p>
    <w:p w:rsidR="00CC532C" w:rsidRDefault="00CC532C" w:rsidP="00CC532C">
      <w:pPr>
        <w:pStyle w:val="LabStepCodeBlock"/>
      </w:pPr>
    </w:p>
    <w:p w:rsidR="00CC532C" w:rsidRDefault="00CC532C" w:rsidP="00CC532C">
      <w:pPr>
        <w:pStyle w:val="LabStepCodeBlock"/>
      </w:pPr>
      <w:r>
        <w:t xml:space="preserve">  if (Sys.Browser.agent === Sys.Browser.InternetExplorer) {</w:t>
      </w:r>
    </w:p>
    <w:p w:rsidR="00CC532C" w:rsidRPr="0001472A" w:rsidRDefault="00CC532C" w:rsidP="00CC532C">
      <w:pPr>
        <w:pStyle w:val="LabStepCodeBlock"/>
        <w:rPr>
          <w:color w:val="7F7F7F" w:themeColor="text1" w:themeTint="80"/>
        </w:rPr>
      </w:pPr>
      <w:r w:rsidRPr="0001472A">
        <w:rPr>
          <w:color w:val="7F7F7F" w:themeColor="text1" w:themeTint="80"/>
        </w:rPr>
        <w:t xml:space="preserve">    // add implementation for Internet Explorer</w:t>
      </w:r>
    </w:p>
    <w:p w:rsidR="00CC532C" w:rsidRDefault="00CC532C" w:rsidP="00CC532C">
      <w:pPr>
        <w:pStyle w:val="LabStepCodeBlock"/>
      </w:pPr>
      <w:r>
        <w:t xml:space="preserve">  }</w:t>
      </w:r>
    </w:p>
    <w:p w:rsidR="00CC532C" w:rsidRDefault="00CC532C" w:rsidP="00CC532C">
      <w:pPr>
        <w:pStyle w:val="LabStepCodeBlock"/>
      </w:pPr>
      <w:r>
        <w:t xml:space="preserve">  else {</w:t>
      </w:r>
    </w:p>
    <w:p w:rsidR="00CC532C" w:rsidRPr="0001472A" w:rsidRDefault="00CC532C" w:rsidP="00CC532C">
      <w:pPr>
        <w:pStyle w:val="LabStepCodeBlock"/>
        <w:rPr>
          <w:color w:val="7F7F7F" w:themeColor="text1" w:themeTint="80"/>
        </w:rPr>
      </w:pPr>
      <w:r w:rsidRPr="0001472A">
        <w:rPr>
          <w:color w:val="7F7F7F" w:themeColor="text1" w:themeTint="80"/>
        </w:rPr>
        <w:t xml:space="preserve">    // add implementation for other browsers</w:t>
      </w:r>
    </w:p>
    <w:p w:rsidR="00CC532C" w:rsidRDefault="00CC532C" w:rsidP="00CC532C">
      <w:pPr>
        <w:pStyle w:val="LabStepCodeBlock"/>
      </w:pPr>
      <w:r>
        <w:t xml:space="preserve">  }</w:t>
      </w:r>
    </w:p>
    <w:p w:rsidR="00CC532C" w:rsidRDefault="00CC532C" w:rsidP="00CC532C">
      <w:pPr>
        <w:pStyle w:val="LabStepCodeBlock"/>
      </w:pPr>
      <w:r>
        <w:t>}</w:t>
      </w:r>
    </w:p>
    <w:p w:rsidR="00CC532C" w:rsidRDefault="0001472A" w:rsidP="00CC532C">
      <w:pPr>
        <w:pStyle w:val="LabStepNumbered"/>
      </w:pPr>
      <w:r>
        <w:t>If the browser is Internet</w:t>
      </w:r>
      <w:r w:rsidR="00C26EF7">
        <w:t xml:space="preserve"> Explorer, process the </w:t>
      </w:r>
      <w:r w:rsidR="001C6B9A">
        <w:t xml:space="preserve">XSL </w:t>
      </w:r>
      <w:r w:rsidR="00C26EF7">
        <w:t>transform by calling the</w:t>
      </w:r>
      <w:r>
        <w:t xml:space="preserve"> </w:t>
      </w:r>
      <w:r w:rsidR="00C26EF7" w:rsidRPr="00C26EF7">
        <w:rPr>
          <w:b/>
        </w:rPr>
        <w:t>transformNode</w:t>
      </w:r>
      <w:r w:rsidR="00C26EF7">
        <w:t xml:space="preserve"> method on the </w:t>
      </w:r>
      <w:r w:rsidR="00C26EF7" w:rsidRPr="00C26EF7">
        <w:rPr>
          <w:b/>
        </w:rPr>
        <w:t>xml</w:t>
      </w:r>
      <w:r w:rsidR="00C26EF7">
        <w:t xml:space="preserve"> property of the </w:t>
      </w:r>
      <w:r w:rsidR="00C26EF7" w:rsidRPr="00C26EF7">
        <w:rPr>
          <w:b/>
        </w:rPr>
        <w:t>WingtipRequest</w:t>
      </w:r>
      <w:r w:rsidR="00C26EF7">
        <w:t xml:space="preserve"> object. When calling the </w:t>
      </w:r>
      <w:r w:rsidR="00C26EF7" w:rsidRPr="00C26EF7">
        <w:rPr>
          <w:b/>
        </w:rPr>
        <w:t>transformNode</w:t>
      </w:r>
      <w:r w:rsidR="00C26EF7" w:rsidRPr="00C26EF7">
        <w:t xml:space="preserve"> method</w:t>
      </w:r>
      <w:r w:rsidR="00C26EF7">
        <w:t xml:space="preserve">, pass the </w:t>
      </w:r>
      <w:r w:rsidR="00C26EF7" w:rsidRPr="001C6B9A">
        <w:rPr>
          <w:b/>
        </w:rPr>
        <w:t>xsl</w:t>
      </w:r>
      <w:r w:rsidR="00C26EF7">
        <w:t xml:space="preserve"> property of the </w:t>
      </w:r>
      <w:r w:rsidR="00C26EF7" w:rsidRPr="001C6B9A">
        <w:rPr>
          <w:b/>
        </w:rPr>
        <w:t>WingtipRequest</w:t>
      </w:r>
      <w:r w:rsidR="00C26EF7">
        <w:t xml:space="preserve"> object as a parameter. </w:t>
      </w:r>
      <w:r w:rsidR="001C6B9A">
        <w:t xml:space="preserve">Assign the return value from the call to </w:t>
      </w:r>
      <w:r w:rsidR="001C6B9A" w:rsidRPr="00C26EF7">
        <w:rPr>
          <w:b/>
        </w:rPr>
        <w:t>transformNode</w:t>
      </w:r>
      <w:r w:rsidR="001C6B9A" w:rsidRPr="001C6B9A">
        <w:t xml:space="preserve"> to the</w:t>
      </w:r>
      <w:r w:rsidR="001C6B9A">
        <w:rPr>
          <w:b/>
        </w:rPr>
        <w:t xml:space="preserve"> innerHTML</w:t>
      </w:r>
      <w:r w:rsidR="001C6B9A" w:rsidRPr="001C6B9A">
        <w:t xml:space="preserve"> property of the div with</w:t>
      </w:r>
      <w:r w:rsidR="001C6B9A">
        <w:t xml:space="preserve"> an</w:t>
      </w:r>
      <w:r w:rsidR="001C6B9A" w:rsidRPr="001C6B9A">
        <w:t xml:space="preserve"> </w:t>
      </w:r>
      <w:r w:rsidR="001C6B9A" w:rsidRPr="001C6B9A">
        <w:rPr>
          <w:b/>
        </w:rPr>
        <w:t>id</w:t>
      </w:r>
      <w:r w:rsidR="001C6B9A">
        <w:t xml:space="preserve"> of </w:t>
      </w:r>
      <w:r w:rsidR="001C6B9A" w:rsidRPr="001C6B9A">
        <w:rPr>
          <w:b/>
        </w:rPr>
        <w:t>Div1</w:t>
      </w:r>
      <w:r w:rsidR="001C6B9A">
        <w:t>.</w:t>
      </w:r>
    </w:p>
    <w:p w:rsidR="0001472A" w:rsidRDefault="0001472A" w:rsidP="0001472A">
      <w:pPr>
        <w:pStyle w:val="LabStepCodeBlock"/>
      </w:pPr>
      <w:r>
        <w:t>if (Sys.Browser.agent === Sys.Browser.InternetExplorer) {</w:t>
      </w:r>
    </w:p>
    <w:p w:rsidR="001C6B9A" w:rsidRPr="001C6B9A" w:rsidRDefault="001C6B9A" w:rsidP="001C6B9A">
      <w:pPr>
        <w:pStyle w:val="LabStepCodeBlock"/>
        <w:rPr>
          <w:color w:val="auto"/>
        </w:rPr>
      </w:pPr>
      <w:r>
        <w:rPr>
          <w:color w:val="7F7F7F" w:themeColor="text1" w:themeTint="80"/>
        </w:rPr>
        <w:t xml:space="preserve">  </w:t>
      </w:r>
      <w:r w:rsidRPr="001C6B9A">
        <w:rPr>
          <w:color w:val="auto"/>
        </w:rPr>
        <w:t>var ie_output = WingtipRequest.xml.transformNode(WingtipRequest.xsl);</w:t>
      </w:r>
    </w:p>
    <w:p w:rsidR="001C6B9A" w:rsidRPr="001C6B9A" w:rsidRDefault="001C6B9A" w:rsidP="001C6B9A">
      <w:pPr>
        <w:pStyle w:val="LabStepCodeBlock"/>
        <w:rPr>
          <w:color w:val="auto"/>
        </w:rPr>
      </w:pPr>
      <w:r w:rsidRPr="001C6B9A">
        <w:rPr>
          <w:color w:val="auto"/>
        </w:rPr>
        <w:t xml:space="preserve">  $get("Div1").innerHTML = ie_output;</w:t>
      </w:r>
    </w:p>
    <w:p w:rsidR="00CC532C" w:rsidRDefault="0001472A" w:rsidP="00CC532C">
      <w:pPr>
        <w:pStyle w:val="LabStepCodeBlock"/>
      </w:pPr>
      <w:r>
        <w:t>}</w:t>
      </w:r>
    </w:p>
    <w:p w:rsidR="00CC532C" w:rsidRDefault="001C6B9A" w:rsidP="00CC532C">
      <w:pPr>
        <w:pStyle w:val="LabStepNumbered"/>
      </w:pPr>
      <w:r>
        <w:t xml:space="preserve">The way in which you process XSL transforms for browsers other than Internet Explorer is quite different. Begin by creating a variable named </w:t>
      </w:r>
      <w:r w:rsidRPr="001C6B9A">
        <w:rPr>
          <w:b/>
        </w:rPr>
        <w:t>Div1</w:t>
      </w:r>
      <w:r>
        <w:t xml:space="preserve"> and initializing it with a reference to the div element with an </w:t>
      </w:r>
      <w:r w:rsidRPr="001C6B9A">
        <w:rPr>
          <w:b/>
        </w:rPr>
        <w:t>id</w:t>
      </w:r>
      <w:r>
        <w:t xml:space="preserve"> of </w:t>
      </w:r>
      <w:r w:rsidRPr="001C6B9A">
        <w:rPr>
          <w:b/>
        </w:rPr>
        <w:t>Div1</w:t>
      </w:r>
      <w:r>
        <w:t xml:space="preserve">. Next, write a </w:t>
      </w:r>
      <w:r w:rsidRPr="001C6B9A">
        <w:rPr>
          <w:b/>
        </w:rPr>
        <w:t>while</w:t>
      </w:r>
      <w:r>
        <w:t xml:space="preserve"> loop that deletes any child nodes that exist in </w:t>
      </w:r>
      <w:r w:rsidRPr="001C6B9A">
        <w:rPr>
          <w:b/>
        </w:rPr>
        <w:t>Div1</w:t>
      </w:r>
      <w:r>
        <w:t>.</w:t>
      </w:r>
    </w:p>
    <w:p w:rsidR="001C6B9A" w:rsidRPr="001C6B9A" w:rsidRDefault="001C6B9A" w:rsidP="001C6B9A">
      <w:pPr>
        <w:pStyle w:val="LabStepCodeBlock"/>
        <w:rPr>
          <w:color w:val="7F7F7F" w:themeColor="text1" w:themeTint="80"/>
        </w:rPr>
      </w:pPr>
      <w:r w:rsidRPr="001C6B9A">
        <w:rPr>
          <w:color w:val="7F7F7F" w:themeColor="text1" w:themeTint="80"/>
        </w:rPr>
        <w:t>if (Sys.Browser.agent === Sys.Browser.InternetExplorer) {</w:t>
      </w:r>
    </w:p>
    <w:p w:rsidR="001C6B9A" w:rsidRPr="001C6B9A" w:rsidRDefault="001C6B9A" w:rsidP="001C6B9A">
      <w:pPr>
        <w:pStyle w:val="LabStepCodeBlock"/>
        <w:rPr>
          <w:color w:val="7F7F7F" w:themeColor="text1" w:themeTint="80"/>
        </w:rPr>
      </w:pPr>
      <w:r w:rsidRPr="001C6B9A">
        <w:rPr>
          <w:color w:val="7F7F7F" w:themeColor="text1" w:themeTint="80"/>
        </w:rPr>
        <w:t xml:space="preserve">  var ie_output = WingtipRequest.xml.transformNode(WingtipRequest.xsl);</w:t>
      </w:r>
    </w:p>
    <w:p w:rsidR="001C6B9A" w:rsidRPr="001C6B9A" w:rsidRDefault="001C6B9A" w:rsidP="001C6B9A">
      <w:pPr>
        <w:pStyle w:val="LabStepCodeBlock"/>
        <w:rPr>
          <w:color w:val="7F7F7F" w:themeColor="text1" w:themeTint="80"/>
        </w:rPr>
      </w:pPr>
      <w:r w:rsidRPr="001C6B9A">
        <w:rPr>
          <w:color w:val="7F7F7F" w:themeColor="text1" w:themeTint="80"/>
        </w:rPr>
        <w:t xml:space="preserve">  $get("Div1").innerHTML = ie_output;</w:t>
      </w:r>
    </w:p>
    <w:p w:rsidR="001C6B9A" w:rsidRPr="001C6B9A" w:rsidRDefault="001C6B9A" w:rsidP="001C6B9A">
      <w:pPr>
        <w:pStyle w:val="LabStepCodeBlock"/>
        <w:rPr>
          <w:color w:val="7F7F7F" w:themeColor="text1" w:themeTint="80"/>
        </w:rPr>
      </w:pPr>
      <w:r w:rsidRPr="001C6B9A">
        <w:rPr>
          <w:color w:val="7F7F7F" w:themeColor="text1" w:themeTint="80"/>
        </w:rPr>
        <w:t>}</w:t>
      </w:r>
    </w:p>
    <w:p w:rsidR="001C6B9A" w:rsidRDefault="001C6B9A" w:rsidP="001C6B9A">
      <w:pPr>
        <w:pStyle w:val="LabStepCodeBlock"/>
      </w:pPr>
      <w:r>
        <w:t>else {</w:t>
      </w:r>
    </w:p>
    <w:p w:rsidR="001C6B9A" w:rsidRDefault="001C6B9A" w:rsidP="001C6B9A">
      <w:pPr>
        <w:pStyle w:val="LabStepCodeBlock"/>
      </w:pPr>
      <w:r>
        <w:t xml:space="preserve">  var Div1 = $get("Div1");</w:t>
      </w:r>
    </w:p>
    <w:p w:rsidR="001C6B9A" w:rsidRPr="00681F33" w:rsidRDefault="001C6B9A" w:rsidP="001C6B9A">
      <w:pPr>
        <w:pStyle w:val="LabStepCodeBlock"/>
        <w:rPr>
          <w:color w:val="7F7F7F" w:themeColor="text1" w:themeTint="80"/>
        </w:rPr>
      </w:pPr>
      <w:r w:rsidRPr="00681F33">
        <w:rPr>
          <w:color w:val="7F7F7F" w:themeColor="text1" w:themeTint="80"/>
        </w:rPr>
        <w:t xml:space="preserve">  // delete any </w:t>
      </w:r>
      <w:r w:rsidR="00681F33" w:rsidRPr="00681F33">
        <w:rPr>
          <w:color w:val="7F7F7F" w:themeColor="text1" w:themeTint="80"/>
        </w:rPr>
        <w:t xml:space="preserve">existing </w:t>
      </w:r>
      <w:r w:rsidRPr="00681F33">
        <w:rPr>
          <w:color w:val="7F7F7F" w:themeColor="text1" w:themeTint="80"/>
        </w:rPr>
        <w:t>child nodes</w:t>
      </w:r>
    </w:p>
    <w:p w:rsidR="001C6B9A" w:rsidRDefault="001C6B9A" w:rsidP="001C6B9A">
      <w:pPr>
        <w:pStyle w:val="LabStepCodeBlock"/>
      </w:pPr>
      <w:r>
        <w:t xml:space="preserve">  while (Div1.childNodes.length &gt; 0) {</w:t>
      </w:r>
    </w:p>
    <w:p w:rsidR="001C6B9A" w:rsidRDefault="001C6B9A" w:rsidP="001C6B9A">
      <w:pPr>
        <w:pStyle w:val="LabStepCodeBlock"/>
      </w:pPr>
      <w:r>
        <w:t xml:space="preserve">    WingtipRequest.element.removeChild(WingtipRequest.element.childNodes[0]);</w:t>
      </w:r>
    </w:p>
    <w:p w:rsidR="001C6B9A" w:rsidRDefault="001C6B9A" w:rsidP="001C6B9A">
      <w:pPr>
        <w:pStyle w:val="LabStepCodeBlock"/>
      </w:pPr>
      <w:r>
        <w:t xml:space="preserve">  }</w:t>
      </w:r>
    </w:p>
    <w:p w:rsidR="00CC532C" w:rsidRDefault="001C6B9A" w:rsidP="00CC532C">
      <w:pPr>
        <w:pStyle w:val="LabStepCodeBlock"/>
      </w:pPr>
      <w:r>
        <w:t>}</w:t>
      </w:r>
    </w:p>
    <w:p w:rsidR="001C6B9A" w:rsidRPr="00CC2737" w:rsidRDefault="00681F33" w:rsidP="00CC532C">
      <w:pPr>
        <w:pStyle w:val="LabStepNumbered"/>
      </w:pPr>
      <w:r>
        <w:t xml:space="preserve">Next, create a new JavaScript object by calling new on the JavaScript constructor method named </w:t>
      </w:r>
      <w:r w:rsidRPr="00681F33">
        <w:rPr>
          <w:b/>
        </w:rPr>
        <w:t>XSLTProcessor</w:t>
      </w:r>
      <w:r>
        <w:t xml:space="preserve">. Assign this object to a new variable named </w:t>
      </w:r>
      <w:r w:rsidRPr="00681F33">
        <w:rPr>
          <w:b/>
        </w:rPr>
        <w:t>xsltProcessor</w:t>
      </w:r>
      <w:r>
        <w:t xml:space="preserve">. Call the </w:t>
      </w:r>
      <w:r w:rsidRPr="00CC2737">
        <w:rPr>
          <w:b/>
        </w:rPr>
        <w:t>importStylesheet</w:t>
      </w:r>
      <w:r>
        <w:t xml:space="preserve"> method </w:t>
      </w:r>
      <w:r w:rsidR="00CC2737">
        <w:t xml:space="preserve">on </w:t>
      </w:r>
      <w:r w:rsidR="00CC2737" w:rsidRPr="00681F33">
        <w:rPr>
          <w:b/>
        </w:rPr>
        <w:t>xsltProcessor</w:t>
      </w:r>
      <w:r w:rsidR="00CC2737">
        <w:t xml:space="preserve"> </w:t>
      </w:r>
      <w:r>
        <w:t xml:space="preserve">passing the </w:t>
      </w:r>
      <w:r w:rsidRPr="00CC2737">
        <w:rPr>
          <w:b/>
        </w:rPr>
        <w:t>WingtipRequest.xsl</w:t>
      </w:r>
      <w:r>
        <w:t xml:space="preserve"> property as a </w:t>
      </w:r>
      <w:r w:rsidR="00CC2737" w:rsidRPr="00681F33">
        <w:rPr>
          <w:b/>
        </w:rPr>
        <w:t>xsltProcessor</w:t>
      </w:r>
      <w:r>
        <w:t xml:space="preserve">. </w:t>
      </w:r>
      <w:r w:rsidR="00CC2737">
        <w:t xml:space="preserve">Next, call the </w:t>
      </w:r>
      <w:r w:rsidR="00CC2737" w:rsidRPr="00CC2737">
        <w:rPr>
          <w:b/>
        </w:rPr>
        <w:t>transformToFragment</w:t>
      </w:r>
      <w:r w:rsidR="00CC2737">
        <w:t xml:space="preserve"> method on </w:t>
      </w:r>
      <w:r w:rsidR="00CC2737" w:rsidRPr="00681F33">
        <w:rPr>
          <w:b/>
        </w:rPr>
        <w:t>xsltProcessor</w:t>
      </w:r>
      <w:r w:rsidR="00CC2737" w:rsidRPr="00CC2737">
        <w:t xml:space="preserve"> passing </w:t>
      </w:r>
      <w:r w:rsidR="00CC2737">
        <w:t xml:space="preserve">both </w:t>
      </w:r>
      <w:r w:rsidR="00CC2737" w:rsidRPr="00CC2737">
        <w:rPr>
          <w:b/>
        </w:rPr>
        <w:t>WingtipRequest.xsl</w:t>
      </w:r>
      <w:r w:rsidR="00CC2737" w:rsidRPr="00CC2737">
        <w:t xml:space="preserve"> and the</w:t>
      </w:r>
      <w:r w:rsidR="00CC2737">
        <w:rPr>
          <w:b/>
        </w:rPr>
        <w:t xml:space="preserve"> </w:t>
      </w:r>
      <w:r w:rsidR="00CC2737" w:rsidRPr="00CC2737">
        <w:t>JavaScript</w:t>
      </w:r>
      <w:r w:rsidR="00CC2737">
        <w:rPr>
          <w:b/>
        </w:rPr>
        <w:t xml:space="preserve"> document</w:t>
      </w:r>
      <w:r w:rsidR="00CC2737" w:rsidRPr="00CC2737">
        <w:t xml:space="preserve"> object </w:t>
      </w:r>
      <w:r w:rsidR="00CC2737">
        <w:t xml:space="preserve">as parameters. Take the return value of the </w:t>
      </w:r>
      <w:r w:rsidR="00CC2737" w:rsidRPr="00CC2737">
        <w:rPr>
          <w:b/>
        </w:rPr>
        <w:t>transformToFragment</w:t>
      </w:r>
      <w:r w:rsidR="00CC2737" w:rsidRPr="00CC2737">
        <w:t xml:space="preserve"> method</w:t>
      </w:r>
      <w:r w:rsidR="00CC2737">
        <w:t xml:space="preserve"> and assign it to a new variable named </w:t>
      </w:r>
      <w:r w:rsidR="00CC2737" w:rsidRPr="00CC2737">
        <w:rPr>
          <w:b/>
        </w:rPr>
        <w:t>non_ie_output</w:t>
      </w:r>
      <w:r w:rsidR="00CC2737">
        <w:t xml:space="preserve">. Finally, add the nodes created by the transform to the div element </w:t>
      </w:r>
      <w:r w:rsidR="00CC2737" w:rsidRPr="00CC2737">
        <w:rPr>
          <w:b/>
        </w:rPr>
        <w:t>Div1</w:t>
      </w:r>
      <w:r w:rsidR="00CC2737">
        <w:t xml:space="preserve"> by calling </w:t>
      </w:r>
      <w:r w:rsidR="00CC2737" w:rsidRPr="00CC2737">
        <w:rPr>
          <w:b/>
        </w:rPr>
        <w:t>appendChild</w:t>
      </w:r>
      <w:r w:rsidR="00CC2737">
        <w:t>.</w:t>
      </w:r>
    </w:p>
    <w:p w:rsidR="001C6B9A" w:rsidRPr="001C6B9A" w:rsidRDefault="001C6B9A" w:rsidP="001C6B9A">
      <w:pPr>
        <w:pStyle w:val="LabStepCodeBlock"/>
        <w:rPr>
          <w:color w:val="7F7F7F" w:themeColor="text1" w:themeTint="80"/>
        </w:rPr>
      </w:pPr>
      <w:r w:rsidRPr="001C6B9A">
        <w:rPr>
          <w:color w:val="7F7F7F" w:themeColor="text1" w:themeTint="80"/>
        </w:rPr>
        <w:t>if (Sys.Browser.agent === Sys.Browser.InternetExplorer) {</w:t>
      </w:r>
    </w:p>
    <w:p w:rsidR="001C6B9A" w:rsidRPr="001C6B9A" w:rsidRDefault="001C6B9A" w:rsidP="001C6B9A">
      <w:pPr>
        <w:pStyle w:val="LabStepCodeBlock"/>
        <w:rPr>
          <w:color w:val="7F7F7F" w:themeColor="text1" w:themeTint="80"/>
        </w:rPr>
      </w:pPr>
      <w:r w:rsidRPr="001C6B9A">
        <w:rPr>
          <w:color w:val="7F7F7F" w:themeColor="text1" w:themeTint="80"/>
        </w:rPr>
        <w:t xml:space="preserve">  var ie_output = WingtipRequest.xml.transformNode(WingtipRequest.xsl);</w:t>
      </w:r>
    </w:p>
    <w:p w:rsidR="001C6B9A" w:rsidRPr="001C6B9A" w:rsidRDefault="001C6B9A" w:rsidP="001C6B9A">
      <w:pPr>
        <w:pStyle w:val="LabStepCodeBlock"/>
        <w:rPr>
          <w:color w:val="7F7F7F" w:themeColor="text1" w:themeTint="80"/>
        </w:rPr>
      </w:pPr>
      <w:r w:rsidRPr="001C6B9A">
        <w:rPr>
          <w:color w:val="7F7F7F" w:themeColor="text1" w:themeTint="80"/>
        </w:rPr>
        <w:t xml:space="preserve">  $get("Div1").innerHTML = ie_output;</w:t>
      </w:r>
    </w:p>
    <w:p w:rsidR="001C6B9A" w:rsidRPr="001C6B9A" w:rsidRDefault="001C6B9A" w:rsidP="001C6B9A">
      <w:pPr>
        <w:pStyle w:val="LabStepCodeBlock"/>
        <w:rPr>
          <w:color w:val="7F7F7F" w:themeColor="text1" w:themeTint="80"/>
        </w:rPr>
      </w:pPr>
      <w:r w:rsidRPr="001C6B9A">
        <w:rPr>
          <w:color w:val="7F7F7F" w:themeColor="text1" w:themeTint="80"/>
        </w:rPr>
        <w:t>}</w:t>
      </w:r>
    </w:p>
    <w:p w:rsidR="001C6B9A" w:rsidRDefault="001C6B9A" w:rsidP="001C6B9A">
      <w:pPr>
        <w:pStyle w:val="LabStepCodeBlock"/>
      </w:pPr>
      <w:r>
        <w:t>else {</w:t>
      </w:r>
    </w:p>
    <w:p w:rsidR="001C6B9A" w:rsidRPr="001C6B9A" w:rsidRDefault="001C6B9A" w:rsidP="001C6B9A">
      <w:pPr>
        <w:pStyle w:val="LabStepCodeBlock"/>
        <w:rPr>
          <w:color w:val="7F7F7F" w:themeColor="text1" w:themeTint="80"/>
        </w:rPr>
      </w:pPr>
      <w:r w:rsidRPr="001C6B9A">
        <w:rPr>
          <w:color w:val="7F7F7F" w:themeColor="text1" w:themeTint="80"/>
        </w:rPr>
        <w:t xml:space="preserve">  var Div1 = $get("Div1");</w:t>
      </w:r>
    </w:p>
    <w:p w:rsidR="001C6B9A" w:rsidRPr="001C6B9A" w:rsidRDefault="001C6B9A" w:rsidP="001C6B9A">
      <w:pPr>
        <w:pStyle w:val="LabStepCodeBlock"/>
        <w:rPr>
          <w:color w:val="7F7F7F" w:themeColor="text1" w:themeTint="80"/>
        </w:rPr>
      </w:pPr>
      <w:r w:rsidRPr="001C6B9A">
        <w:rPr>
          <w:color w:val="7F7F7F" w:themeColor="text1" w:themeTint="80"/>
        </w:rPr>
        <w:t xml:space="preserve">  while (Div1.childNodes.length &gt; 0) {</w:t>
      </w:r>
    </w:p>
    <w:p w:rsidR="001C6B9A" w:rsidRPr="001C6B9A" w:rsidRDefault="001C6B9A" w:rsidP="001C6B9A">
      <w:pPr>
        <w:pStyle w:val="LabStepCodeBlock"/>
        <w:rPr>
          <w:color w:val="7F7F7F" w:themeColor="text1" w:themeTint="80"/>
        </w:rPr>
      </w:pPr>
      <w:r w:rsidRPr="001C6B9A">
        <w:rPr>
          <w:color w:val="7F7F7F" w:themeColor="text1" w:themeTint="80"/>
        </w:rPr>
        <w:t xml:space="preserve">    WingtipRequest.element.removeChild(WingtipRequest.element.childNodes[0]);</w:t>
      </w:r>
    </w:p>
    <w:p w:rsidR="001C6B9A" w:rsidRPr="001C6B9A" w:rsidRDefault="001C6B9A" w:rsidP="001C6B9A">
      <w:pPr>
        <w:pStyle w:val="LabStepCodeBlock"/>
        <w:rPr>
          <w:color w:val="7F7F7F" w:themeColor="text1" w:themeTint="80"/>
        </w:rPr>
      </w:pPr>
      <w:r w:rsidRPr="001C6B9A">
        <w:rPr>
          <w:color w:val="7F7F7F" w:themeColor="text1" w:themeTint="80"/>
        </w:rPr>
        <w:t xml:space="preserve">  }</w:t>
      </w:r>
    </w:p>
    <w:p w:rsidR="001C6B9A" w:rsidRDefault="001C6B9A" w:rsidP="001C6B9A">
      <w:pPr>
        <w:pStyle w:val="LabStepCodeBlock"/>
      </w:pPr>
      <w:r>
        <w:t xml:space="preserve">  </w:t>
      </w:r>
      <w:r w:rsidR="00681F33">
        <w:t xml:space="preserve">var </w:t>
      </w:r>
      <w:r>
        <w:t>xsltProcessor = new XSLTProcessor();</w:t>
      </w:r>
    </w:p>
    <w:p w:rsidR="001C6B9A" w:rsidRDefault="001C6B9A" w:rsidP="001C6B9A">
      <w:pPr>
        <w:pStyle w:val="LabStepCodeBlock"/>
      </w:pPr>
      <w:r>
        <w:t xml:space="preserve">  xsltProcessor.importStylesheet(WingtipRequest.xsl);</w:t>
      </w:r>
    </w:p>
    <w:p w:rsidR="001C6B9A" w:rsidRDefault="001C6B9A" w:rsidP="001C6B9A">
      <w:pPr>
        <w:pStyle w:val="LabStepCodeBlock"/>
      </w:pPr>
      <w:r>
        <w:t xml:space="preserve">  var non_ie_output = xsltProcessor.transformToFragment(WingtipRequest.xml, document);</w:t>
      </w:r>
    </w:p>
    <w:p w:rsidR="001C6B9A" w:rsidRDefault="001C6B9A" w:rsidP="001C6B9A">
      <w:pPr>
        <w:pStyle w:val="LabStepCodeBlock"/>
      </w:pPr>
      <w:r>
        <w:t xml:space="preserve">  Div1.appendChild(non_ie_output);</w:t>
      </w:r>
    </w:p>
    <w:p w:rsidR="001C6B9A" w:rsidRDefault="001C6B9A" w:rsidP="001C6B9A">
      <w:pPr>
        <w:pStyle w:val="LabStepCodeBlock"/>
      </w:pPr>
      <w:r>
        <w:t>}</w:t>
      </w:r>
    </w:p>
    <w:p w:rsidR="00CC532C" w:rsidRDefault="00CC2737" w:rsidP="00CC532C">
      <w:pPr>
        <w:pStyle w:val="LabStepNumbered"/>
      </w:pPr>
      <w:r>
        <w:t xml:space="preserve">The last step is to assign a value of true to the </w:t>
      </w:r>
      <w:r w:rsidRPr="00CC2737">
        <w:rPr>
          <w:b/>
        </w:rPr>
        <w:t>WingtipRequest.processed</w:t>
      </w:r>
      <w:r>
        <w:t xml:space="preserve"> property. When you are done, your implementation of </w:t>
      </w:r>
      <w:r w:rsidRPr="00CC2737">
        <w:rPr>
          <w:b/>
        </w:rPr>
        <w:t>ProcessXSLT</w:t>
      </w:r>
      <w:r>
        <w:t xml:space="preserve"> should match the following code listing.</w:t>
      </w:r>
    </w:p>
    <w:p w:rsidR="00CC532C" w:rsidRDefault="00CC532C" w:rsidP="00CC532C">
      <w:pPr>
        <w:pStyle w:val="LabStepCodeBlock"/>
      </w:pPr>
      <w:r>
        <w:t>function ProcessXSLT() {</w:t>
      </w:r>
    </w:p>
    <w:p w:rsidR="00CC2737" w:rsidRDefault="00CC2737" w:rsidP="00CC2737">
      <w:pPr>
        <w:pStyle w:val="LabStepCodeBlock"/>
      </w:pPr>
      <w:r>
        <w:t xml:space="preserve">  if (WingtipRequest.xsl == null) return;</w:t>
      </w:r>
    </w:p>
    <w:p w:rsidR="00CC2737" w:rsidRDefault="00CC2737" w:rsidP="00CC2737">
      <w:pPr>
        <w:pStyle w:val="LabStepCodeBlock"/>
      </w:pPr>
      <w:r>
        <w:t xml:space="preserve">  if (WingtipRequest.xml == null) return;</w:t>
      </w:r>
    </w:p>
    <w:p w:rsidR="00CC2737" w:rsidRDefault="00CC2737" w:rsidP="00CC2737">
      <w:pPr>
        <w:pStyle w:val="LabStepCodeBlock"/>
      </w:pPr>
      <w:r>
        <w:t xml:space="preserve">  if (WingtipRequest.processed === true) return;</w:t>
      </w:r>
    </w:p>
    <w:p w:rsidR="00CC2737" w:rsidRDefault="00CC2737" w:rsidP="00CC2737">
      <w:pPr>
        <w:pStyle w:val="LabStepCodeBlock"/>
      </w:pPr>
    </w:p>
    <w:p w:rsidR="00CC2737" w:rsidRDefault="00CC2737" w:rsidP="00CC2737">
      <w:pPr>
        <w:pStyle w:val="LabStepCodeBlock"/>
      </w:pPr>
      <w:r>
        <w:t xml:space="preserve">  if (Sys.Browser.agent === Sys.Browser.InternetExplorer) {</w:t>
      </w:r>
    </w:p>
    <w:p w:rsidR="00CC2737" w:rsidRDefault="00CC2737" w:rsidP="00CC2737">
      <w:pPr>
        <w:pStyle w:val="LabStepCodeBlock"/>
      </w:pPr>
      <w:r>
        <w:t xml:space="preserve">    var ie_output = WingtipRequest.xml.transformNode(WingtipRequest.xsl);</w:t>
      </w:r>
    </w:p>
    <w:p w:rsidR="00CC2737" w:rsidRDefault="00CC2737" w:rsidP="00CC2737">
      <w:pPr>
        <w:pStyle w:val="LabStepCodeBlock"/>
      </w:pPr>
      <w:r>
        <w:t xml:space="preserve">    $get("Div1").innerHTML = ie_output;</w:t>
      </w:r>
    </w:p>
    <w:p w:rsidR="00CC2737" w:rsidRDefault="00CC2737" w:rsidP="00CC2737">
      <w:pPr>
        <w:pStyle w:val="LabStepCodeBlock"/>
      </w:pPr>
      <w:r>
        <w:t xml:space="preserve">  }</w:t>
      </w:r>
    </w:p>
    <w:p w:rsidR="00CC2737" w:rsidRDefault="00CC2737" w:rsidP="00CC2737">
      <w:pPr>
        <w:pStyle w:val="LabStepCodeBlock"/>
      </w:pPr>
      <w:r>
        <w:t xml:space="preserve">  else {</w:t>
      </w:r>
    </w:p>
    <w:p w:rsidR="00CC2737" w:rsidRDefault="00CC2737" w:rsidP="00CC2737">
      <w:pPr>
        <w:pStyle w:val="LabStepCodeBlock"/>
      </w:pPr>
      <w:r>
        <w:t xml:space="preserve">    var Div1 = $get("Div1");</w:t>
      </w:r>
    </w:p>
    <w:p w:rsidR="00CC2737" w:rsidRDefault="00CC2737" w:rsidP="00CC2737">
      <w:pPr>
        <w:pStyle w:val="LabStepCodeBlock"/>
      </w:pPr>
      <w:r>
        <w:t xml:space="preserve">    while (Div1.childNodes.length &gt; 0) {</w:t>
      </w:r>
    </w:p>
    <w:p w:rsidR="00CC2737" w:rsidRDefault="00CC2737" w:rsidP="00CC2737">
      <w:pPr>
        <w:pStyle w:val="LabStepCodeBlock"/>
      </w:pPr>
      <w:r>
        <w:t xml:space="preserve">      WingtipRequest.element.removeChild(WingtipRequest.element.childNodes[0]);</w:t>
      </w:r>
    </w:p>
    <w:p w:rsidR="00CC2737" w:rsidRDefault="00CC2737" w:rsidP="00CC2737">
      <w:pPr>
        <w:pStyle w:val="LabStepCodeBlock"/>
      </w:pPr>
      <w:r>
        <w:t xml:space="preserve">    }</w:t>
      </w:r>
    </w:p>
    <w:p w:rsidR="00CC2737" w:rsidRDefault="00CC2737" w:rsidP="00CC2737">
      <w:pPr>
        <w:pStyle w:val="LabStepCodeBlock"/>
      </w:pPr>
      <w:r>
        <w:t xml:space="preserve">    var xsltProcessor = new XSLTProcessor();</w:t>
      </w:r>
    </w:p>
    <w:p w:rsidR="00CC2737" w:rsidRDefault="00CC2737" w:rsidP="00CC2737">
      <w:pPr>
        <w:pStyle w:val="LabStepCodeBlock"/>
      </w:pPr>
      <w:r>
        <w:t xml:space="preserve">    xsltProcessor.importStylesheet(WingtipRequest.xsl);</w:t>
      </w:r>
    </w:p>
    <w:p w:rsidR="00CC2737" w:rsidRDefault="00CC2737" w:rsidP="00CC2737">
      <w:pPr>
        <w:pStyle w:val="LabStepCodeBlock"/>
      </w:pPr>
      <w:r>
        <w:t xml:space="preserve">    var non_ie_output = xsltProcessor.transformToFragment(WingtipRequest.xml, document);</w:t>
      </w:r>
    </w:p>
    <w:p w:rsidR="00CC2737" w:rsidRDefault="00CC2737" w:rsidP="00CC2737">
      <w:pPr>
        <w:pStyle w:val="LabStepCodeBlock"/>
      </w:pPr>
      <w:r>
        <w:t xml:space="preserve">    Div1.appendChild(non_ie_output);</w:t>
      </w:r>
    </w:p>
    <w:p w:rsidR="00CC2737" w:rsidRDefault="00CC2737" w:rsidP="00CC2737">
      <w:pPr>
        <w:pStyle w:val="LabStepCodeBlock"/>
      </w:pPr>
      <w:r>
        <w:t xml:space="preserve">  }</w:t>
      </w:r>
    </w:p>
    <w:p w:rsidR="00CC2737" w:rsidRDefault="00CC2737" w:rsidP="00CC2737">
      <w:pPr>
        <w:pStyle w:val="LabStepCodeBlock"/>
      </w:pPr>
      <w:r>
        <w:t xml:space="preserve">  WingtipRequest.processed = true;</w:t>
      </w:r>
    </w:p>
    <w:p w:rsidR="00CC2737" w:rsidRDefault="00CC2737" w:rsidP="00CC532C">
      <w:pPr>
        <w:pStyle w:val="LabStepCodeBlock"/>
      </w:pPr>
      <w:r>
        <w:t>}</w:t>
      </w:r>
    </w:p>
    <w:p w:rsidR="00DC2AFF" w:rsidRDefault="00F57E84" w:rsidP="00F57E84">
      <w:pPr>
        <w:pStyle w:val="LabStepNumbered"/>
      </w:pPr>
      <w:r>
        <w:t>Now it is time to te</w:t>
      </w:r>
      <w:r w:rsidR="00F07DC8">
        <w:t>s</w:t>
      </w:r>
      <w:r>
        <w:t xml:space="preserve">t your work. Save your changes to </w:t>
      </w:r>
      <w:r>
        <w:rPr>
          <w:b/>
        </w:rPr>
        <w:t>Exercise04</w:t>
      </w:r>
      <w:r w:rsidRPr="008102D8">
        <w:rPr>
          <w:b/>
        </w:rPr>
        <w:t>.js</w:t>
      </w:r>
      <w:r>
        <w:t xml:space="preserve"> in the SharePoint Designer. Return to the browser and refresh page </w:t>
      </w:r>
      <w:r>
        <w:rPr>
          <w:b/>
        </w:rPr>
        <w:t>Exercise04</w:t>
      </w:r>
      <w:r w:rsidRPr="00EC6288">
        <w:rPr>
          <w:b/>
        </w:rPr>
        <w:t>.aspx</w:t>
      </w:r>
      <w:r>
        <w:t xml:space="preserve">. Click the </w:t>
      </w:r>
      <w:r w:rsidRPr="00776627">
        <w:rPr>
          <w:b/>
        </w:rPr>
        <w:t>Add Content</w:t>
      </w:r>
      <w:r>
        <w:t xml:space="preserve"> button. The JavaScript you have written should retrieve the contents of the XML document and the XSLT file and then apply the transform and display its output on the page.</w:t>
      </w:r>
    </w:p>
    <w:p w:rsidR="00F57E84" w:rsidRPr="001E73CB" w:rsidRDefault="00F57E84" w:rsidP="00F57E84">
      <w:pPr>
        <w:pStyle w:val="LabStepScreenshot"/>
      </w:pPr>
      <w:r>
        <w:rPr>
          <w:noProof/>
        </w:rPr>
        <w:drawing>
          <wp:inline distT="0" distB="0" distL="0" distR="0" wp14:anchorId="2F933404" wp14:editId="3D3F569E">
            <wp:extent cx="2898476" cy="154185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8876" cy="1542065"/>
                    </a:xfrm>
                    <a:prstGeom prst="rect">
                      <a:avLst/>
                    </a:prstGeom>
                    <a:noFill/>
                    <a:ln>
                      <a:noFill/>
                    </a:ln>
                  </pic:spPr>
                </pic:pic>
              </a:graphicData>
            </a:graphic>
          </wp:inline>
        </w:drawing>
      </w:r>
    </w:p>
    <w:sectPr w:rsidR="00F57E84" w:rsidRPr="001E73CB" w:rsidSect="00B33765">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5DA" w:rsidRDefault="00EA15DA" w:rsidP="002754DA">
      <w:pPr>
        <w:spacing w:before="0" w:after="0"/>
      </w:pPr>
      <w:r>
        <w:separator/>
      </w:r>
    </w:p>
  </w:endnote>
  <w:endnote w:type="continuationSeparator" w:id="0">
    <w:p w:rsidR="00EA15DA" w:rsidRDefault="00EA15DA"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5DA" w:rsidRDefault="00EA15DA" w:rsidP="002754DA">
      <w:pPr>
        <w:spacing w:before="0" w:after="0"/>
      </w:pPr>
      <w:r>
        <w:separator/>
      </w:r>
    </w:p>
  </w:footnote>
  <w:footnote w:type="continuationSeparator" w:id="0">
    <w:p w:rsidR="00EA15DA" w:rsidRDefault="00EA15DA"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7"/>
  </w:num>
  <w:num w:numId="4">
    <w:abstractNumId w:val="1"/>
  </w:num>
  <w:num w:numId="5">
    <w:abstractNumId w:val="1"/>
    <w:lvlOverride w:ilvl="0">
      <w:startOverride w:val="1"/>
    </w:lvlOverride>
  </w:num>
  <w:num w:numId="6">
    <w:abstractNumId w:val="3"/>
  </w:num>
  <w:num w:numId="7">
    <w:abstractNumId w:val="1"/>
    <w:lvlOverride w:ilvl="0">
      <w:startOverride w:val="1"/>
    </w:lvlOverride>
  </w:num>
  <w:num w:numId="8">
    <w:abstractNumId w:val="1"/>
    <w:lvlOverride w:ilvl="0">
      <w:startOverride w:val="1"/>
    </w:lvlOverride>
  </w:num>
  <w:num w:numId="9">
    <w:abstractNumId w:val="9"/>
  </w:num>
  <w:num w:numId="10">
    <w:abstractNumId w:val="4"/>
  </w:num>
  <w:num w:numId="11">
    <w:abstractNumId w:val="2"/>
  </w:num>
  <w:num w:numId="12">
    <w:abstractNumId w:val="5"/>
  </w:num>
  <w:num w:numId="13">
    <w:abstractNumId w:val="0"/>
  </w:num>
  <w:num w:numId="14">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9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283D43"/>
    <w:rsid w:val="00002196"/>
    <w:rsid w:val="00012AC2"/>
    <w:rsid w:val="0001472A"/>
    <w:rsid w:val="00022FF4"/>
    <w:rsid w:val="00024303"/>
    <w:rsid w:val="000243F6"/>
    <w:rsid w:val="00030FBC"/>
    <w:rsid w:val="00051385"/>
    <w:rsid w:val="00062040"/>
    <w:rsid w:val="00075BE6"/>
    <w:rsid w:val="00082C8E"/>
    <w:rsid w:val="0009020D"/>
    <w:rsid w:val="000A019A"/>
    <w:rsid w:val="000A0FB8"/>
    <w:rsid w:val="000A4D31"/>
    <w:rsid w:val="000B4798"/>
    <w:rsid w:val="000C54C2"/>
    <w:rsid w:val="000D1CE4"/>
    <w:rsid w:val="000E4786"/>
    <w:rsid w:val="000F23A7"/>
    <w:rsid w:val="0011020C"/>
    <w:rsid w:val="00110EC0"/>
    <w:rsid w:val="001128F7"/>
    <w:rsid w:val="0012116D"/>
    <w:rsid w:val="00123729"/>
    <w:rsid w:val="00123A37"/>
    <w:rsid w:val="00140317"/>
    <w:rsid w:val="00141688"/>
    <w:rsid w:val="00151E41"/>
    <w:rsid w:val="00152232"/>
    <w:rsid w:val="0015714F"/>
    <w:rsid w:val="00162568"/>
    <w:rsid w:val="0016348C"/>
    <w:rsid w:val="001657A8"/>
    <w:rsid w:val="0016603A"/>
    <w:rsid w:val="00166BA8"/>
    <w:rsid w:val="001760F5"/>
    <w:rsid w:val="00190D86"/>
    <w:rsid w:val="0019249E"/>
    <w:rsid w:val="001969F7"/>
    <w:rsid w:val="001A1662"/>
    <w:rsid w:val="001A3C36"/>
    <w:rsid w:val="001A741F"/>
    <w:rsid w:val="001A76EB"/>
    <w:rsid w:val="001B176D"/>
    <w:rsid w:val="001B60FC"/>
    <w:rsid w:val="001B6351"/>
    <w:rsid w:val="001C2975"/>
    <w:rsid w:val="001C378F"/>
    <w:rsid w:val="001C3C48"/>
    <w:rsid w:val="001C6B9A"/>
    <w:rsid w:val="001E1A9B"/>
    <w:rsid w:val="001E5FC6"/>
    <w:rsid w:val="001E73CB"/>
    <w:rsid w:val="001F10BA"/>
    <w:rsid w:val="00207F56"/>
    <w:rsid w:val="0021154E"/>
    <w:rsid w:val="00216298"/>
    <w:rsid w:val="002243BC"/>
    <w:rsid w:val="00226C32"/>
    <w:rsid w:val="00231D57"/>
    <w:rsid w:val="00234111"/>
    <w:rsid w:val="002376C5"/>
    <w:rsid w:val="00243A3C"/>
    <w:rsid w:val="002646DD"/>
    <w:rsid w:val="00265968"/>
    <w:rsid w:val="00273F7D"/>
    <w:rsid w:val="002754DA"/>
    <w:rsid w:val="002820B9"/>
    <w:rsid w:val="00283D43"/>
    <w:rsid w:val="002C5CBE"/>
    <w:rsid w:val="002E035E"/>
    <w:rsid w:val="002E259F"/>
    <w:rsid w:val="002E3602"/>
    <w:rsid w:val="002E66B3"/>
    <w:rsid w:val="002F2748"/>
    <w:rsid w:val="0030388D"/>
    <w:rsid w:val="00307288"/>
    <w:rsid w:val="003103DF"/>
    <w:rsid w:val="00316432"/>
    <w:rsid w:val="0031741B"/>
    <w:rsid w:val="00324A54"/>
    <w:rsid w:val="00333042"/>
    <w:rsid w:val="00350C45"/>
    <w:rsid w:val="00360F0B"/>
    <w:rsid w:val="00361340"/>
    <w:rsid w:val="00364378"/>
    <w:rsid w:val="00367C9B"/>
    <w:rsid w:val="003A6D85"/>
    <w:rsid w:val="003B1609"/>
    <w:rsid w:val="003B509E"/>
    <w:rsid w:val="003B6B6E"/>
    <w:rsid w:val="003B7871"/>
    <w:rsid w:val="003C6F9B"/>
    <w:rsid w:val="003D4A36"/>
    <w:rsid w:val="003D513A"/>
    <w:rsid w:val="003E3149"/>
    <w:rsid w:val="003E3783"/>
    <w:rsid w:val="003E53A5"/>
    <w:rsid w:val="003F2EDC"/>
    <w:rsid w:val="00414108"/>
    <w:rsid w:val="00420D38"/>
    <w:rsid w:val="00427A68"/>
    <w:rsid w:val="00445241"/>
    <w:rsid w:val="00445F5C"/>
    <w:rsid w:val="00446B8D"/>
    <w:rsid w:val="004730EA"/>
    <w:rsid w:val="00474799"/>
    <w:rsid w:val="00481358"/>
    <w:rsid w:val="004838B2"/>
    <w:rsid w:val="004A7C45"/>
    <w:rsid w:val="004B75D9"/>
    <w:rsid w:val="004C7D6E"/>
    <w:rsid w:val="004D3A39"/>
    <w:rsid w:val="004D71F4"/>
    <w:rsid w:val="004E1CBF"/>
    <w:rsid w:val="004E3B42"/>
    <w:rsid w:val="004E45B9"/>
    <w:rsid w:val="004F1E4C"/>
    <w:rsid w:val="004F54BD"/>
    <w:rsid w:val="00500C8F"/>
    <w:rsid w:val="00504620"/>
    <w:rsid w:val="0050658A"/>
    <w:rsid w:val="0050746C"/>
    <w:rsid w:val="005106D7"/>
    <w:rsid w:val="00513EAD"/>
    <w:rsid w:val="0051400B"/>
    <w:rsid w:val="00515C63"/>
    <w:rsid w:val="00536A2B"/>
    <w:rsid w:val="00536EA7"/>
    <w:rsid w:val="00537866"/>
    <w:rsid w:val="00540A9A"/>
    <w:rsid w:val="00551DFA"/>
    <w:rsid w:val="00560F81"/>
    <w:rsid w:val="005710D5"/>
    <w:rsid w:val="00571A7D"/>
    <w:rsid w:val="0057247C"/>
    <w:rsid w:val="00574574"/>
    <w:rsid w:val="00574AEC"/>
    <w:rsid w:val="00580480"/>
    <w:rsid w:val="005A0E17"/>
    <w:rsid w:val="005A2CE8"/>
    <w:rsid w:val="005A3A17"/>
    <w:rsid w:val="005A3E02"/>
    <w:rsid w:val="005A4563"/>
    <w:rsid w:val="005A6D5F"/>
    <w:rsid w:val="005B50D3"/>
    <w:rsid w:val="005B6F90"/>
    <w:rsid w:val="005C03B9"/>
    <w:rsid w:val="005C1BF8"/>
    <w:rsid w:val="005D380A"/>
    <w:rsid w:val="005D3854"/>
    <w:rsid w:val="005E054A"/>
    <w:rsid w:val="005E0D54"/>
    <w:rsid w:val="005E79AF"/>
    <w:rsid w:val="00613089"/>
    <w:rsid w:val="00620888"/>
    <w:rsid w:val="00625F0D"/>
    <w:rsid w:val="00626932"/>
    <w:rsid w:val="006316FA"/>
    <w:rsid w:val="0063362B"/>
    <w:rsid w:val="00646C3A"/>
    <w:rsid w:val="00650ACD"/>
    <w:rsid w:val="00654F8F"/>
    <w:rsid w:val="0066042A"/>
    <w:rsid w:val="006649DB"/>
    <w:rsid w:val="00667328"/>
    <w:rsid w:val="00667B58"/>
    <w:rsid w:val="00676E19"/>
    <w:rsid w:val="0067766A"/>
    <w:rsid w:val="00680DAA"/>
    <w:rsid w:val="00681F33"/>
    <w:rsid w:val="0069092F"/>
    <w:rsid w:val="00693226"/>
    <w:rsid w:val="0069598A"/>
    <w:rsid w:val="006A020F"/>
    <w:rsid w:val="006A105B"/>
    <w:rsid w:val="006B07C3"/>
    <w:rsid w:val="006B25FA"/>
    <w:rsid w:val="006B6F43"/>
    <w:rsid w:val="006C0157"/>
    <w:rsid w:val="006C5C78"/>
    <w:rsid w:val="006E5188"/>
    <w:rsid w:val="006F13F6"/>
    <w:rsid w:val="006F64F9"/>
    <w:rsid w:val="0070089C"/>
    <w:rsid w:val="007036A7"/>
    <w:rsid w:val="00711C05"/>
    <w:rsid w:val="00722E23"/>
    <w:rsid w:val="00724E7B"/>
    <w:rsid w:val="0072738D"/>
    <w:rsid w:val="00737FD5"/>
    <w:rsid w:val="00740261"/>
    <w:rsid w:val="00740358"/>
    <w:rsid w:val="007442CF"/>
    <w:rsid w:val="00747129"/>
    <w:rsid w:val="007508E5"/>
    <w:rsid w:val="00751C80"/>
    <w:rsid w:val="00754D76"/>
    <w:rsid w:val="00756C10"/>
    <w:rsid w:val="007600AD"/>
    <w:rsid w:val="0076162E"/>
    <w:rsid w:val="00762A41"/>
    <w:rsid w:val="0076526D"/>
    <w:rsid w:val="00770735"/>
    <w:rsid w:val="00775A11"/>
    <w:rsid w:val="00776627"/>
    <w:rsid w:val="007A2E8C"/>
    <w:rsid w:val="007A3D0E"/>
    <w:rsid w:val="007A6FDB"/>
    <w:rsid w:val="007A7B3A"/>
    <w:rsid w:val="007B63AE"/>
    <w:rsid w:val="007B648F"/>
    <w:rsid w:val="007C5EF6"/>
    <w:rsid w:val="007E240B"/>
    <w:rsid w:val="007F2CD4"/>
    <w:rsid w:val="007F37E8"/>
    <w:rsid w:val="008013C8"/>
    <w:rsid w:val="0080252D"/>
    <w:rsid w:val="008102D8"/>
    <w:rsid w:val="00812AF5"/>
    <w:rsid w:val="00826FF7"/>
    <w:rsid w:val="0082729D"/>
    <w:rsid w:val="0083029D"/>
    <w:rsid w:val="00830A82"/>
    <w:rsid w:val="00841F3B"/>
    <w:rsid w:val="00845FAD"/>
    <w:rsid w:val="0085142A"/>
    <w:rsid w:val="00851672"/>
    <w:rsid w:val="008530CC"/>
    <w:rsid w:val="00856645"/>
    <w:rsid w:val="00857B3D"/>
    <w:rsid w:val="00865AE4"/>
    <w:rsid w:val="0086681C"/>
    <w:rsid w:val="008743F8"/>
    <w:rsid w:val="00880606"/>
    <w:rsid w:val="00881E58"/>
    <w:rsid w:val="00884977"/>
    <w:rsid w:val="00893C82"/>
    <w:rsid w:val="008943B0"/>
    <w:rsid w:val="008A1B16"/>
    <w:rsid w:val="008A2BA0"/>
    <w:rsid w:val="008A7318"/>
    <w:rsid w:val="008B697B"/>
    <w:rsid w:val="008C1C05"/>
    <w:rsid w:val="008D054E"/>
    <w:rsid w:val="008D0899"/>
    <w:rsid w:val="008D261C"/>
    <w:rsid w:val="008D30B0"/>
    <w:rsid w:val="008D7F27"/>
    <w:rsid w:val="008E1CE8"/>
    <w:rsid w:val="008E3F36"/>
    <w:rsid w:val="00903B98"/>
    <w:rsid w:val="00915A59"/>
    <w:rsid w:val="0091656E"/>
    <w:rsid w:val="00925E86"/>
    <w:rsid w:val="00931080"/>
    <w:rsid w:val="009422EE"/>
    <w:rsid w:val="00944282"/>
    <w:rsid w:val="0095110D"/>
    <w:rsid w:val="00951BD2"/>
    <w:rsid w:val="009537AB"/>
    <w:rsid w:val="0096384D"/>
    <w:rsid w:val="00964D6A"/>
    <w:rsid w:val="00964DF1"/>
    <w:rsid w:val="00965C23"/>
    <w:rsid w:val="00967579"/>
    <w:rsid w:val="009753EF"/>
    <w:rsid w:val="00990EBF"/>
    <w:rsid w:val="00997CDB"/>
    <w:rsid w:val="009A5818"/>
    <w:rsid w:val="009C016D"/>
    <w:rsid w:val="009C6E7B"/>
    <w:rsid w:val="009D168C"/>
    <w:rsid w:val="009D22E7"/>
    <w:rsid w:val="009E2AD2"/>
    <w:rsid w:val="00A05D85"/>
    <w:rsid w:val="00A070BA"/>
    <w:rsid w:val="00A10074"/>
    <w:rsid w:val="00A10BF8"/>
    <w:rsid w:val="00A136DF"/>
    <w:rsid w:val="00A15C8C"/>
    <w:rsid w:val="00A2430F"/>
    <w:rsid w:val="00A25FC5"/>
    <w:rsid w:val="00A27676"/>
    <w:rsid w:val="00A3093C"/>
    <w:rsid w:val="00A30C18"/>
    <w:rsid w:val="00A36AE5"/>
    <w:rsid w:val="00A4394E"/>
    <w:rsid w:val="00A46E44"/>
    <w:rsid w:val="00A53017"/>
    <w:rsid w:val="00A5490F"/>
    <w:rsid w:val="00A55EA3"/>
    <w:rsid w:val="00A6472F"/>
    <w:rsid w:val="00A66755"/>
    <w:rsid w:val="00A73931"/>
    <w:rsid w:val="00A811F8"/>
    <w:rsid w:val="00A94F01"/>
    <w:rsid w:val="00AA081D"/>
    <w:rsid w:val="00AA1C5E"/>
    <w:rsid w:val="00AB7061"/>
    <w:rsid w:val="00AD3847"/>
    <w:rsid w:val="00AF4F9B"/>
    <w:rsid w:val="00B04598"/>
    <w:rsid w:val="00B05311"/>
    <w:rsid w:val="00B33765"/>
    <w:rsid w:val="00B410F6"/>
    <w:rsid w:val="00B56241"/>
    <w:rsid w:val="00B56C9C"/>
    <w:rsid w:val="00B60011"/>
    <w:rsid w:val="00B670C6"/>
    <w:rsid w:val="00B7645C"/>
    <w:rsid w:val="00B80925"/>
    <w:rsid w:val="00B815CE"/>
    <w:rsid w:val="00B838CD"/>
    <w:rsid w:val="00B84304"/>
    <w:rsid w:val="00B92A57"/>
    <w:rsid w:val="00BA332D"/>
    <w:rsid w:val="00BB42DB"/>
    <w:rsid w:val="00BC1206"/>
    <w:rsid w:val="00BC22EE"/>
    <w:rsid w:val="00BC2C68"/>
    <w:rsid w:val="00BE20E7"/>
    <w:rsid w:val="00BE5EE7"/>
    <w:rsid w:val="00BF4AAD"/>
    <w:rsid w:val="00C26EF7"/>
    <w:rsid w:val="00C30E56"/>
    <w:rsid w:val="00C3211E"/>
    <w:rsid w:val="00C33D09"/>
    <w:rsid w:val="00C34D0A"/>
    <w:rsid w:val="00C37A3E"/>
    <w:rsid w:val="00C44632"/>
    <w:rsid w:val="00C53882"/>
    <w:rsid w:val="00C62D6E"/>
    <w:rsid w:val="00C642C3"/>
    <w:rsid w:val="00C65441"/>
    <w:rsid w:val="00C70683"/>
    <w:rsid w:val="00C716C0"/>
    <w:rsid w:val="00C80B2F"/>
    <w:rsid w:val="00C81CBC"/>
    <w:rsid w:val="00C847ED"/>
    <w:rsid w:val="00C85E0C"/>
    <w:rsid w:val="00C9096A"/>
    <w:rsid w:val="00C92678"/>
    <w:rsid w:val="00C93E0C"/>
    <w:rsid w:val="00C97674"/>
    <w:rsid w:val="00CB7A9C"/>
    <w:rsid w:val="00CB7CC1"/>
    <w:rsid w:val="00CC2737"/>
    <w:rsid w:val="00CC532C"/>
    <w:rsid w:val="00CD0AD0"/>
    <w:rsid w:val="00CD10A1"/>
    <w:rsid w:val="00CD3699"/>
    <w:rsid w:val="00CE155F"/>
    <w:rsid w:val="00CE58B3"/>
    <w:rsid w:val="00CE7674"/>
    <w:rsid w:val="00CF0D9B"/>
    <w:rsid w:val="00D057EA"/>
    <w:rsid w:val="00D12B10"/>
    <w:rsid w:val="00D1320B"/>
    <w:rsid w:val="00D15FEC"/>
    <w:rsid w:val="00D33840"/>
    <w:rsid w:val="00D3469C"/>
    <w:rsid w:val="00D50509"/>
    <w:rsid w:val="00D56B22"/>
    <w:rsid w:val="00D6213B"/>
    <w:rsid w:val="00D6413D"/>
    <w:rsid w:val="00D64974"/>
    <w:rsid w:val="00D66469"/>
    <w:rsid w:val="00D665A7"/>
    <w:rsid w:val="00D8031B"/>
    <w:rsid w:val="00D84676"/>
    <w:rsid w:val="00D84A2F"/>
    <w:rsid w:val="00D8754C"/>
    <w:rsid w:val="00D92006"/>
    <w:rsid w:val="00D950CC"/>
    <w:rsid w:val="00D97000"/>
    <w:rsid w:val="00DA442B"/>
    <w:rsid w:val="00DA6D71"/>
    <w:rsid w:val="00DC2A0F"/>
    <w:rsid w:val="00DC2AFF"/>
    <w:rsid w:val="00DD1790"/>
    <w:rsid w:val="00DD40A9"/>
    <w:rsid w:val="00DD5F52"/>
    <w:rsid w:val="00DD7D6E"/>
    <w:rsid w:val="00DE1444"/>
    <w:rsid w:val="00DE5625"/>
    <w:rsid w:val="00DE58D9"/>
    <w:rsid w:val="00DF0141"/>
    <w:rsid w:val="00DF0E38"/>
    <w:rsid w:val="00DF514D"/>
    <w:rsid w:val="00E056FD"/>
    <w:rsid w:val="00E07AF0"/>
    <w:rsid w:val="00E13222"/>
    <w:rsid w:val="00E132BC"/>
    <w:rsid w:val="00E15736"/>
    <w:rsid w:val="00E16C08"/>
    <w:rsid w:val="00E177CD"/>
    <w:rsid w:val="00E22CFC"/>
    <w:rsid w:val="00E338DA"/>
    <w:rsid w:val="00E36698"/>
    <w:rsid w:val="00E42402"/>
    <w:rsid w:val="00E43DDA"/>
    <w:rsid w:val="00E45125"/>
    <w:rsid w:val="00E472D3"/>
    <w:rsid w:val="00E51A44"/>
    <w:rsid w:val="00E52656"/>
    <w:rsid w:val="00E57901"/>
    <w:rsid w:val="00E60B87"/>
    <w:rsid w:val="00E816DC"/>
    <w:rsid w:val="00E90829"/>
    <w:rsid w:val="00E95F93"/>
    <w:rsid w:val="00EA0CC6"/>
    <w:rsid w:val="00EA15DA"/>
    <w:rsid w:val="00EB0E93"/>
    <w:rsid w:val="00EC02AD"/>
    <w:rsid w:val="00EC15A4"/>
    <w:rsid w:val="00EC6288"/>
    <w:rsid w:val="00ED1A11"/>
    <w:rsid w:val="00EE10C4"/>
    <w:rsid w:val="00EE7A35"/>
    <w:rsid w:val="00EF0B37"/>
    <w:rsid w:val="00F07DC8"/>
    <w:rsid w:val="00F10C41"/>
    <w:rsid w:val="00F218A1"/>
    <w:rsid w:val="00F21A30"/>
    <w:rsid w:val="00F22470"/>
    <w:rsid w:val="00F2263A"/>
    <w:rsid w:val="00F276BD"/>
    <w:rsid w:val="00F3351D"/>
    <w:rsid w:val="00F34FD2"/>
    <w:rsid w:val="00F43BFB"/>
    <w:rsid w:val="00F5138E"/>
    <w:rsid w:val="00F577F9"/>
    <w:rsid w:val="00F57E84"/>
    <w:rsid w:val="00F62F1C"/>
    <w:rsid w:val="00F64CF9"/>
    <w:rsid w:val="00F72607"/>
    <w:rsid w:val="00F81057"/>
    <w:rsid w:val="00F84B8D"/>
    <w:rsid w:val="00F8652C"/>
    <w:rsid w:val="00F912CC"/>
    <w:rsid w:val="00F938D8"/>
    <w:rsid w:val="00F963D5"/>
    <w:rsid w:val="00FA3EB4"/>
    <w:rsid w:val="00FA5E15"/>
    <w:rsid w:val="00FA7267"/>
    <w:rsid w:val="00FB07B8"/>
    <w:rsid w:val="00FB3F0A"/>
    <w:rsid w:val="00FC00E1"/>
    <w:rsid w:val="00FC79BD"/>
    <w:rsid w:val="00FD1B1D"/>
    <w:rsid w:val="00FD1FA2"/>
    <w:rsid w:val="00FE0728"/>
    <w:rsid w:val="00FF3C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76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B3376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rPr>
  </w:style>
  <w:style w:type="paragraph" w:styleId="Heading2">
    <w:name w:val="heading 2"/>
    <w:basedOn w:val="Normal"/>
    <w:next w:val="Normal"/>
    <w:link w:val="Heading2Char"/>
    <w:uiPriority w:val="9"/>
    <w:qFormat/>
    <w:rsid w:val="00B3376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B3376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B3376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B3376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B337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3765"/>
  </w:style>
  <w:style w:type="character" w:customStyle="1" w:styleId="Heading1Char">
    <w:name w:val="Heading 1 Char"/>
    <w:basedOn w:val="DefaultParagraphFont"/>
    <w:link w:val="Heading1"/>
    <w:uiPriority w:val="9"/>
    <w:rsid w:val="00B33765"/>
    <w:rPr>
      <w:rFonts w:ascii="Arial Black" w:hAnsi="Arial Black"/>
      <w:sz w:val="28"/>
      <w:shd w:val="clear" w:color="F2F2F2" w:themeColor="background1" w:themeShade="F2" w:fill="auto"/>
    </w:rPr>
  </w:style>
  <w:style w:type="character" w:customStyle="1" w:styleId="Heading2Char">
    <w:name w:val="Heading 2 Char"/>
    <w:basedOn w:val="DefaultParagraphFont"/>
    <w:link w:val="Heading2"/>
    <w:uiPriority w:val="9"/>
    <w:rsid w:val="00B33765"/>
    <w:rPr>
      <w:rFonts w:ascii="Arial Black" w:hAnsi="Arial Black"/>
      <w:sz w:val="28"/>
    </w:rPr>
  </w:style>
  <w:style w:type="character" w:customStyle="1" w:styleId="Heading4Char">
    <w:name w:val="Heading 4 Char"/>
    <w:basedOn w:val="DefaultParagraphFont"/>
    <w:link w:val="Heading4"/>
    <w:uiPriority w:val="9"/>
    <w:rsid w:val="00B3376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B3376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B3376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76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B33765"/>
    <w:pPr>
      <w:tabs>
        <w:tab w:val="right" w:leader="dot" w:pos="10786"/>
      </w:tabs>
      <w:spacing w:before="80" w:after="0"/>
      <w:ind w:left="144"/>
    </w:pPr>
    <w:rPr>
      <w:b/>
    </w:rPr>
  </w:style>
  <w:style w:type="paragraph" w:styleId="TOC2">
    <w:name w:val="toc 2"/>
    <w:basedOn w:val="Normal"/>
    <w:next w:val="Normal"/>
    <w:autoRedefine/>
    <w:uiPriority w:val="39"/>
    <w:unhideWhenUsed/>
    <w:rsid w:val="00B33765"/>
    <w:pPr>
      <w:tabs>
        <w:tab w:val="right" w:leader="dot" w:pos="10790"/>
      </w:tabs>
      <w:spacing w:before="40" w:after="40"/>
      <w:ind w:left="288"/>
    </w:pPr>
    <w:rPr>
      <w:sz w:val="18"/>
    </w:rPr>
  </w:style>
  <w:style w:type="character" w:styleId="Hyperlink">
    <w:name w:val="Hyperlink"/>
    <w:basedOn w:val="DefaultParagraphFont"/>
    <w:uiPriority w:val="99"/>
    <w:unhideWhenUsed/>
    <w:rsid w:val="00B33765"/>
    <w:rPr>
      <w:color w:val="0000FF" w:themeColor="hyperlink"/>
      <w:u w:val="single"/>
    </w:rPr>
  </w:style>
  <w:style w:type="character" w:styleId="BookTitle">
    <w:name w:val="Book Title"/>
    <w:basedOn w:val="DefaultParagraphFont"/>
    <w:uiPriority w:val="33"/>
    <w:qFormat/>
    <w:rsid w:val="00B33765"/>
    <w:rPr>
      <w:b/>
      <w:bCs/>
      <w:smallCaps/>
      <w:spacing w:val="5"/>
      <w:sz w:val="48"/>
    </w:rPr>
  </w:style>
  <w:style w:type="paragraph" w:styleId="Title">
    <w:name w:val="Title"/>
    <w:basedOn w:val="Normal"/>
    <w:next w:val="Normal"/>
    <w:link w:val="TitleChar"/>
    <w:uiPriority w:val="10"/>
    <w:unhideWhenUsed/>
    <w:qFormat/>
    <w:rsid w:val="00B3376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B3376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B33765"/>
    <w:pPr>
      <w:spacing w:after="0" w:line="240" w:lineRule="auto"/>
    </w:pPr>
    <w:rPr>
      <w:rFonts w:eastAsiaTheme="minorEastAsia"/>
    </w:rPr>
  </w:style>
  <w:style w:type="character" w:customStyle="1" w:styleId="NoSpacingChar">
    <w:name w:val="No Spacing Char"/>
    <w:basedOn w:val="DefaultParagraphFont"/>
    <w:link w:val="NoSpacing"/>
    <w:uiPriority w:val="1"/>
    <w:rsid w:val="00B33765"/>
    <w:rPr>
      <w:rFonts w:eastAsiaTheme="minorEastAsia"/>
    </w:rPr>
  </w:style>
  <w:style w:type="paragraph" w:styleId="Header">
    <w:name w:val="header"/>
    <w:basedOn w:val="Normal"/>
    <w:link w:val="HeaderChar"/>
    <w:uiPriority w:val="99"/>
    <w:unhideWhenUsed/>
    <w:rsid w:val="00B33765"/>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B33765"/>
    <w:rPr>
      <w:rFonts w:ascii="Arial" w:hAnsi="Arial"/>
      <w:color w:val="292929"/>
      <w:sz w:val="16"/>
    </w:rPr>
  </w:style>
  <w:style w:type="paragraph" w:styleId="Footer">
    <w:name w:val="footer"/>
    <w:basedOn w:val="Normal"/>
    <w:link w:val="FooterChar"/>
    <w:uiPriority w:val="99"/>
    <w:unhideWhenUsed/>
    <w:rsid w:val="00B3376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B33765"/>
    <w:rPr>
      <w:rFonts w:ascii="Arial" w:hAnsi="Arial"/>
      <w:color w:val="292929"/>
      <w:sz w:val="16"/>
    </w:rPr>
  </w:style>
  <w:style w:type="paragraph" w:customStyle="1" w:styleId="LabExercise">
    <w:name w:val="Lab Exercise"/>
    <w:basedOn w:val="Normal"/>
    <w:next w:val="Normal"/>
    <w:qFormat/>
    <w:rsid w:val="00B33765"/>
    <w:pPr>
      <w:spacing w:before="0" w:after="200" w:line="276" w:lineRule="auto"/>
    </w:pPr>
    <w:rPr>
      <w:b/>
    </w:rPr>
  </w:style>
  <w:style w:type="paragraph" w:styleId="ListParagraph">
    <w:name w:val="List Paragraph"/>
    <w:basedOn w:val="Normal"/>
    <w:next w:val="Normal"/>
    <w:uiPriority w:val="34"/>
    <w:qFormat/>
    <w:rsid w:val="00B3376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B33765"/>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B33765"/>
    <w:rPr>
      <w:rFonts w:ascii="Lucida Console" w:hAnsi="Lucida Console" w:cs="Courier New"/>
      <w:b/>
      <w:spacing w:val="-6"/>
      <w:sz w:val="18"/>
    </w:rPr>
  </w:style>
  <w:style w:type="paragraph" w:customStyle="1" w:styleId="NumberedBullet">
    <w:name w:val="Numbered Bullet"/>
    <w:basedOn w:val="ListParagraph"/>
    <w:unhideWhenUsed/>
    <w:qFormat/>
    <w:rsid w:val="00B33765"/>
    <w:pPr>
      <w:tabs>
        <w:tab w:val="left" w:pos="144"/>
      </w:tabs>
      <w:spacing w:before="80" w:after="40" w:line="240" w:lineRule="auto"/>
      <w:ind w:hanging="360"/>
      <w:contextualSpacing w:val="0"/>
    </w:pPr>
  </w:style>
  <w:style w:type="paragraph" w:customStyle="1" w:styleId="LabStepScreenshot">
    <w:name w:val="Lab Step Screenshot"/>
    <w:basedOn w:val="Normal"/>
    <w:qFormat/>
    <w:rsid w:val="00B3376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B33765"/>
    <w:pPr>
      <w:spacing w:before="0" w:after="0"/>
    </w:pPr>
    <w:rPr>
      <w:szCs w:val="20"/>
    </w:rPr>
  </w:style>
  <w:style w:type="character" w:customStyle="1" w:styleId="FootnoteTextChar">
    <w:name w:val="Footnote Text Char"/>
    <w:basedOn w:val="DefaultParagraphFont"/>
    <w:link w:val="FootnoteText"/>
    <w:uiPriority w:val="99"/>
    <w:semiHidden/>
    <w:rsid w:val="00B33765"/>
    <w:rPr>
      <w:rFonts w:ascii="Arial" w:hAnsi="Arial"/>
      <w:color w:val="262626" w:themeColor="text1" w:themeTint="D9"/>
      <w:sz w:val="20"/>
      <w:szCs w:val="20"/>
    </w:rPr>
  </w:style>
  <w:style w:type="table" w:styleId="LightShading-Accent4">
    <w:name w:val="Light Shading Accent 4"/>
    <w:basedOn w:val="TableNormal"/>
    <w:uiPriority w:val="60"/>
    <w:rsid w:val="00B3376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B3376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B337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B3376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B337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B337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B3376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B33765"/>
    <w:pPr>
      <w:tabs>
        <w:tab w:val="num" w:pos="360"/>
      </w:tabs>
      <w:ind w:left="360" w:hanging="360"/>
      <w:contextualSpacing/>
    </w:pPr>
  </w:style>
  <w:style w:type="character" w:customStyle="1" w:styleId="InLineUrl">
    <w:name w:val="InLineUrl"/>
    <w:basedOn w:val="DefaultParagraphFont"/>
    <w:uiPriority w:val="1"/>
    <w:qFormat/>
    <w:rsid w:val="00B33765"/>
    <w:rPr>
      <w:rFonts w:ascii="Arial" w:hAnsi="Arial"/>
      <w:b/>
      <w:sz w:val="16"/>
    </w:rPr>
  </w:style>
  <w:style w:type="paragraph" w:customStyle="1" w:styleId="LabStepNumbered">
    <w:name w:val="Lab Step Numbered"/>
    <w:link w:val="LabStepNumberedChar"/>
    <w:qFormat/>
    <w:rsid w:val="00B33765"/>
    <w:pPr>
      <w:numPr>
        <w:numId w:val="14"/>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B3376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B33765"/>
    <w:pPr>
      <w:numPr>
        <w:ilvl w:val="1"/>
      </w:numPr>
    </w:pPr>
    <w:rPr>
      <w:sz w:val="16"/>
    </w:rPr>
  </w:style>
  <w:style w:type="paragraph" w:customStyle="1" w:styleId="LabStepLevel2NoBullet">
    <w:name w:val="Lab Step Level 2 No Bullet"/>
    <w:basedOn w:val="LabStepLevel2Numbered"/>
    <w:qFormat/>
    <w:rsid w:val="00B33765"/>
    <w:pPr>
      <w:numPr>
        <w:numId w:val="0"/>
      </w:numPr>
      <w:spacing w:before="40"/>
      <w:ind w:left="720"/>
    </w:pPr>
  </w:style>
  <w:style w:type="character" w:customStyle="1" w:styleId="LabStepScreenshotFrame">
    <w:name w:val="Lab Step Screenshot Frame"/>
    <w:basedOn w:val="DefaultParagraphFont"/>
    <w:uiPriority w:val="1"/>
    <w:qFormat/>
    <w:rsid w:val="00B33765"/>
    <w:rPr>
      <w:noProof/>
      <w:bdr w:val="single" w:sz="2" w:space="0" w:color="DDDDDD"/>
    </w:rPr>
  </w:style>
  <w:style w:type="paragraph" w:customStyle="1" w:styleId="LabExerciseCallout">
    <w:name w:val="Lab Exercise Callout"/>
    <w:basedOn w:val="LabExerciseText"/>
    <w:qFormat/>
    <w:rsid w:val="00B3376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B3376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B3376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B33765"/>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B33765"/>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33765"/>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B33765"/>
    <w:rPr>
      <w:rFonts w:ascii="Arial" w:hAnsi="Arial"/>
      <w:b/>
      <w:iCs/>
      <w:sz w:val="16"/>
    </w:rPr>
  </w:style>
  <w:style w:type="character" w:customStyle="1" w:styleId="InlindeCode">
    <w:name w:val="InlindeCode"/>
    <w:basedOn w:val="DefaultParagraphFont"/>
    <w:uiPriority w:val="1"/>
    <w:qFormat/>
    <w:rsid w:val="00B33765"/>
    <w:rPr>
      <w:rFonts w:ascii="Lucida Console" w:hAnsi="Lucida Console"/>
      <w:b/>
      <w:sz w:val="16"/>
    </w:rPr>
  </w:style>
  <w:style w:type="table" w:customStyle="1" w:styleId="LabStepTable">
    <w:name w:val="Lab Step Table"/>
    <w:basedOn w:val="TableGrid"/>
    <w:uiPriority w:val="99"/>
    <w:rsid w:val="00B33765"/>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B33765"/>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B3376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B33765"/>
    <w:pPr>
      <w:ind w:left="1152"/>
    </w:pPr>
  </w:style>
  <w:style w:type="paragraph" w:customStyle="1" w:styleId="LabStepScreenshotLevel2">
    <w:name w:val="Lab Step Screenshot Level 2"/>
    <w:basedOn w:val="LabStepScreenshot"/>
    <w:qFormat/>
    <w:rsid w:val="00B33765"/>
    <w:pPr>
      <w:ind w:left="1152"/>
    </w:pPr>
    <w:rPr>
      <w:noProof/>
    </w:rPr>
  </w:style>
  <w:style w:type="paragraph" w:customStyle="1" w:styleId="LabStepTableTextHeader">
    <w:name w:val="Lab Step Table Text Header"/>
    <w:basedOn w:val="LabStepTableText"/>
    <w:next w:val="LabStepTableText"/>
    <w:qFormat/>
    <w:rsid w:val="00B33765"/>
    <w:rPr>
      <w:b/>
    </w:rPr>
  </w:style>
  <w:style w:type="paragraph" w:customStyle="1" w:styleId="LabStepTableParagraph">
    <w:name w:val="Lab Step Table Paragraph"/>
    <w:basedOn w:val="LabStepNumbered"/>
    <w:qFormat/>
    <w:rsid w:val="00B33765"/>
    <w:pPr>
      <w:numPr>
        <w:numId w:val="0"/>
      </w:numPr>
    </w:pPr>
  </w:style>
  <w:style w:type="paragraph" w:styleId="TOCHeading">
    <w:name w:val="TOC Heading"/>
    <w:basedOn w:val="Heading1"/>
    <w:next w:val="Normal"/>
    <w:uiPriority w:val="39"/>
    <w:semiHidden/>
    <w:unhideWhenUsed/>
    <w:qFormat/>
    <w:rsid w:val="00B3376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33765"/>
    <w:pPr>
      <w:numPr>
        <w:numId w:val="6"/>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B33765"/>
    <w:rPr>
      <w:sz w:val="16"/>
      <w:szCs w:val="16"/>
    </w:rPr>
  </w:style>
  <w:style w:type="paragraph" w:styleId="CommentText">
    <w:name w:val="annotation text"/>
    <w:basedOn w:val="Normal"/>
    <w:link w:val="CommentTextChar"/>
    <w:uiPriority w:val="99"/>
    <w:semiHidden/>
    <w:unhideWhenUsed/>
    <w:rsid w:val="00B33765"/>
    <w:rPr>
      <w:szCs w:val="20"/>
    </w:rPr>
  </w:style>
  <w:style w:type="character" w:customStyle="1" w:styleId="CommentTextChar">
    <w:name w:val="Comment Text Char"/>
    <w:basedOn w:val="DefaultParagraphFont"/>
    <w:link w:val="CommentText"/>
    <w:uiPriority w:val="99"/>
    <w:semiHidden/>
    <w:rsid w:val="00B3376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33765"/>
    <w:rPr>
      <w:b/>
      <w:bCs/>
    </w:rPr>
  </w:style>
  <w:style w:type="character" w:customStyle="1" w:styleId="CommentSubjectChar">
    <w:name w:val="Comment Subject Char"/>
    <w:basedOn w:val="CommentTextChar"/>
    <w:link w:val="CommentSubject"/>
    <w:uiPriority w:val="99"/>
    <w:semiHidden/>
    <w:rsid w:val="00B33765"/>
    <w:rPr>
      <w:rFonts w:ascii="Arial" w:hAnsi="Arial"/>
      <w:b/>
      <w:bCs/>
      <w:color w:val="262626" w:themeColor="text1" w:themeTint="D9"/>
      <w:sz w:val="20"/>
      <w:szCs w:val="20"/>
    </w:rPr>
  </w:style>
  <w:style w:type="character" w:styleId="Strong">
    <w:name w:val="Strong"/>
    <w:basedOn w:val="DefaultParagraphFont"/>
    <w:uiPriority w:val="22"/>
    <w:qFormat/>
    <w:rsid w:val="00B33765"/>
    <w:rPr>
      <w:b/>
      <w:bCs/>
    </w:rPr>
  </w:style>
  <w:style w:type="paragraph" w:styleId="NormalWeb">
    <w:name w:val="Normal (Web)"/>
    <w:basedOn w:val="Normal"/>
    <w:uiPriority w:val="99"/>
    <w:semiHidden/>
    <w:unhideWhenUsed/>
    <w:rsid w:val="00B3376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B3376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B3376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B3376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B3376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B33765"/>
    <w:pPr>
      <w:spacing w:before="240"/>
      <w:ind w:left="720" w:right="720"/>
    </w:pPr>
    <w:rPr>
      <w:color w:val="1C1C1C"/>
    </w:rPr>
  </w:style>
  <w:style w:type="paragraph" w:customStyle="1" w:styleId="SlidesNotes">
    <w:name w:val="Slides Notes"/>
    <w:basedOn w:val="Normal"/>
    <w:qFormat/>
    <w:rsid w:val="00B33765"/>
    <w:pPr>
      <w:spacing w:before="240"/>
    </w:pPr>
  </w:style>
  <w:style w:type="paragraph" w:customStyle="1" w:styleId="LegalHeader">
    <w:name w:val="Legal Header"/>
    <w:basedOn w:val="Normal"/>
    <w:qFormat/>
    <w:rsid w:val="00B33765"/>
    <w:pPr>
      <w:spacing w:before="600"/>
    </w:pPr>
    <w:rPr>
      <w:b/>
      <w:color w:val="auto"/>
      <w:u w:val="single"/>
    </w:rPr>
  </w:style>
  <w:style w:type="paragraph" w:customStyle="1" w:styleId="LegalBody">
    <w:name w:val="Legal Body"/>
    <w:basedOn w:val="Normal"/>
    <w:qFormat/>
    <w:rsid w:val="00B33765"/>
    <w:rPr>
      <w:sz w:val="18"/>
    </w:rPr>
  </w:style>
  <w:style w:type="paragraph" w:customStyle="1" w:styleId="CourseInfo">
    <w:name w:val="Course Info"/>
    <w:basedOn w:val="Normal"/>
    <w:qFormat/>
    <w:rsid w:val="00B3376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B33765"/>
    <w:rPr>
      <w:rFonts w:ascii="Arial" w:hAnsi="Arial"/>
      <w:color w:val="262626" w:themeColor="text1" w:themeTint="D9"/>
      <w:sz w:val="18"/>
    </w:rPr>
  </w:style>
  <w:style w:type="paragraph" w:customStyle="1" w:styleId="Strong1">
    <w:name w:val="Strong1"/>
    <w:basedOn w:val="LabStepNumbered"/>
    <w:link w:val="strongChar"/>
    <w:qFormat/>
    <w:rsid w:val="00B33765"/>
    <w:pPr>
      <w:numPr>
        <w:numId w:val="0"/>
      </w:numPr>
      <w:ind w:left="757" w:hanging="360"/>
    </w:pPr>
    <w:rPr>
      <w:b/>
    </w:rPr>
  </w:style>
  <w:style w:type="character" w:customStyle="1" w:styleId="strongChar">
    <w:name w:val="strong Char"/>
    <w:basedOn w:val="LabStepNumberedChar"/>
    <w:link w:val="Strong1"/>
    <w:rsid w:val="00B33765"/>
    <w:rPr>
      <w:rFonts w:ascii="Arial" w:hAnsi="Arial"/>
      <w:b/>
      <w:color w:val="262626" w:themeColor="text1" w:themeTint="D9"/>
      <w:sz w:val="18"/>
    </w:rPr>
  </w:style>
  <w:style w:type="paragraph" w:customStyle="1" w:styleId="CourseCode">
    <w:name w:val="Course Code"/>
    <w:basedOn w:val="Normal"/>
    <w:qFormat/>
    <w:rsid w:val="00B3376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B33765"/>
    <w:pPr>
      <w:tabs>
        <w:tab w:val="right" w:leader="dot" w:pos="10790"/>
      </w:tabs>
      <w:spacing w:before="40" w:after="0"/>
      <w:ind w:left="432"/>
    </w:pPr>
    <w:rPr>
      <w:sz w:val="16"/>
    </w:rPr>
  </w:style>
  <w:style w:type="numbering" w:customStyle="1" w:styleId="LabStepsTemplate">
    <w:name w:val="LabStepsTemplate"/>
    <w:uiPriority w:val="99"/>
    <w:rsid w:val="00B33765"/>
    <w:pPr>
      <w:numPr>
        <w:numId w:val="10"/>
      </w:numPr>
    </w:pPr>
  </w:style>
  <w:style w:type="paragraph" w:customStyle="1" w:styleId="ModuleDescription">
    <w:name w:val="Module Description"/>
    <w:basedOn w:val="Normal"/>
    <w:qFormat/>
    <w:rsid w:val="00B3376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B33765"/>
    <w:pPr>
      <w:jc w:val="center"/>
    </w:pPr>
  </w:style>
  <w:style w:type="paragraph" w:customStyle="1" w:styleId="TopicsCoveredItem">
    <w:name w:val="Topics Covered Item"/>
    <w:basedOn w:val="Normal"/>
    <w:qFormat/>
    <w:rsid w:val="00B33765"/>
    <w:pPr>
      <w:numPr>
        <w:numId w:val="12"/>
      </w:numPr>
      <w:spacing w:before="0" w:after="0"/>
      <w:contextualSpacing/>
    </w:pPr>
  </w:style>
  <w:style w:type="paragraph" w:customStyle="1" w:styleId="ModuleIntroHeader">
    <w:name w:val="Module Intro Header"/>
    <w:basedOn w:val="Normal"/>
    <w:qFormat/>
    <w:rsid w:val="00B33765"/>
    <w:pPr>
      <w:pBdr>
        <w:bottom w:val="single" w:sz="8" w:space="1" w:color="auto"/>
      </w:pBdr>
      <w:spacing w:before="360"/>
      <w:ind w:left="288"/>
    </w:pPr>
    <w:rPr>
      <w:b/>
      <w:sz w:val="24"/>
    </w:rPr>
  </w:style>
  <w:style w:type="paragraph" w:customStyle="1" w:styleId="ModuleAgendaItem">
    <w:name w:val="Module Agenda Item"/>
    <w:basedOn w:val="Normal"/>
    <w:qFormat/>
    <w:rsid w:val="00B33765"/>
    <w:pPr>
      <w:spacing w:before="0" w:after="0"/>
      <w:ind w:left="360" w:hanging="360"/>
      <w:contextualSpacing/>
    </w:pPr>
    <w:rPr>
      <w:sz w:val="24"/>
    </w:rPr>
  </w:style>
  <w:style w:type="paragraph" w:customStyle="1" w:styleId="LabExerciseItem">
    <w:name w:val="Lab Exercise Item"/>
    <w:basedOn w:val="Normal"/>
    <w:next w:val="Normal"/>
    <w:qFormat/>
    <w:rsid w:val="00B33765"/>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BA0"/>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Normal"/>
    <w:next w:val="Normal"/>
    <w:link w:val="Heading3Char"/>
    <w:uiPriority w:val="9"/>
    <w:semiHidden/>
    <w:unhideWhenUsed/>
    <w:qFormat/>
    <w:rsid w:val="00711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3F6"/>
    <w:pPr>
      <w:keepNext/>
      <w:keepLines/>
      <w:spacing w:before="200" w:after="0"/>
      <w:ind w:left="864" w:hanging="14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43F60"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D08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spacing w:before="80" w:after="40" w:line="240" w:lineRule="auto"/>
      <w:ind w:left="432" w:hanging="360"/>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spacing w:before="80" w:after="40"/>
      <w:ind w:left="1008" w:hanging="432"/>
    </w:pPr>
    <w:rPr>
      <w:sz w:val="16"/>
    </w:rPr>
  </w:style>
  <w:style w:type="paragraph" w:customStyle="1" w:styleId="LabStepLevel2NoBullet">
    <w:name w:val="Lab Step Level 2 No Bullet"/>
    <w:basedOn w:val="LabStepLevel2Numbered"/>
    <w:qFormat/>
    <w:rsid w:val="0009020D"/>
    <w:pPr>
      <w:spacing w:before="40"/>
      <w:ind w:left="720" w:firstLine="0"/>
    </w:p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before="0" w:after="0" w:line="276" w:lineRule="auto"/>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semiHidden/>
    <w:rsid w:val="00711C05"/>
    <w:rPr>
      <w:rFonts w:asciiTheme="majorHAnsi" w:eastAsiaTheme="majorEastAsia" w:hAnsiTheme="majorHAnsi" w:cstheme="majorBidi"/>
      <w:b/>
      <w:bCs/>
      <w:color w:val="4F81BD" w:themeColor="accent1"/>
      <w:sz w:val="18"/>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ind w:left="0" w:firstLine="0"/>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410F6"/>
    <w:pPr>
      <w:tabs>
        <w:tab w:val="num" w:pos="720"/>
      </w:tabs>
      <w:spacing w:before="0" w:after="0" w:line="240" w:lineRule="exact"/>
      <w:ind w:left="720" w:hanging="720"/>
    </w:pPr>
    <w:rPr>
      <w:rFonts w:ascii="Arial" w:eastAsia="Times New Roman" w:hAnsi="Arial" w:cs="Arial"/>
      <w:sz w:val="20"/>
      <w:szCs w:val="24"/>
    </w:rPr>
  </w:style>
  <w:style w:type="character" w:styleId="CommentReference">
    <w:name w:val="annotation reference"/>
    <w:basedOn w:val="DefaultParagraphFont"/>
    <w:uiPriority w:val="99"/>
    <w:semiHidden/>
    <w:unhideWhenUsed/>
    <w:rsid w:val="0009020D"/>
    <w:rPr>
      <w:sz w:val="16"/>
      <w:szCs w:val="16"/>
    </w:rPr>
  </w:style>
  <w:style w:type="paragraph" w:styleId="CommentText">
    <w:name w:val="annotation text"/>
    <w:basedOn w:val="Normal"/>
    <w:link w:val="CommentTextChar"/>
    <w:uiPriority w:val="99"/>
    <w:semiHidden/>
    <w:unhideWhenUsed/>
    <w:rsid w:val="0009020D"/>
    <w:rPr>
      <w:sz w:val="20"/>
      <w:szCs w:val="20"/>
    </w:rPr>
  </w:style>
  <w:style w:type="character" w:customStyle="1" w:styleId="CommentTextChar">
    <w:name w:val="Comment Text Char"/>
    <w:basedOn w:val="DefaultParagraphFont"/>
    <w:link w:val="CommentText"/>
    <w:uiPriority w:val="99"/>
    <w:semiHidden/>
    <w:rsid w:val="0009020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20D"/>
    <w:rPr>
      <w:b/>
      <w:bCs/>
    </w:rPr>
  </w:style>
  <w:style w:type="character" w:customStyle="1" w:styleId="CommentSubjectChar">
    <w:name w:val="Comment Subject Char"/>
    <w:basedOn w:val="CommentTextChar"/>
    <w:link w:val="CommentSubject"/>
    <w:uiPriority w:val="99"/>
    <w:semiHidden/>
    <w:rsid w:val="0009020D"/>
    <w:rPr>
      <w:rFonts w:ascii="Verdana" w:hAnsi="Verdana"/>
      <w:b/>
      <w:bCs/>
      <w:sz w:val="20"/>
      <w:szCs w:val="20"/>
    </w:rPr>
  </w:style>
  <w:style w:type="numbering" w:customStyle="1" w:styleId="Strong">
    <w:name w:val="LabStepsTemplat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D1AB6859F51FCC4180DBCE35E89F6A4C" ma:contentTypeVersion="0" ma:contentTypeDescription="Create a new document." ma:contentTypeScope="" ma:versionID="60036756f008a77da1b48a2759cc091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26E11BDE-7E31-4B78-8494-AC3EF47CDCC3}"/>
</file>

<file path=customXml/itemProps4.xml><?xml version="1.0" encoding="utf-8"?>
<ds:datastoreItem xmlns:ds="http://schemas.openxmlformats.org/officeDocument/2006/customXml" ds:itemID="{2222249C-7DE5-4BB2-8FDE-8A24C83C98BF}"/>
</file>

<file path=customXml/itemProps5.xml><?xml version="1.0" encoding="utf-8"?>
<ds:datastoreItem xmlns:ds="http://schemas.openxmlformats.org/officeDocument/2006/customXml" ds:itemID="{21ECF092-4BC1-40EB-AEC2-CC9C7F2E4F46}"/>
</file>

<file path=docProps/app.xml><?xml version="1.0" encoding="utf-8"?>
<Properties xmlns="http://schemas.openxmlformats.org/officeDocument/2006/extended-properties" xmlns:vt="http://schemas.openxmlformats.org/officeDocument/2006/docPropsVTypes">
  <Template>CptCourseManual.dotx</Template>
  <TotalTime>33</TotalTime>
  <Pages>11</Pages>
  <Words>4263</Words>
  <Characters>24302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28508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Ted Pattison</dc:creator>
  <cp:lastModifiedBy>Windows User</cp:lastModifiedBy>
  <cp:revision>13</cp:revision>
  <cp:lastPrinted>2009-08-12T13:30:00Z</cp:lastPrinted>
  <dcterms:created xsi:type="dcterms:W3CDTF">2011-07-02T04:59:00Z</dcterms:created>
  <dcterms:modified xsi:type="dcterms:W3CDTF">2012-02-18T11:34:00Z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0x010100D1AB6859F51FCC4180DBCE35E89F6A4C</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