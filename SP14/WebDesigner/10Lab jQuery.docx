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8D569E" w:rsidP="00955645">
      <w:pPr>
        <w:pStyle w:val="Heading2"/>
      </w:pPr>
      <w:bookmarkStart w:id="0" w:name="_Toc225684689"/>
      <w:bookmarkStart w:id="1" w:name="_GoBack"/>
      <w:bookmarkEnd w:id="1"/>
      <w:r>
        <w:t>Working with jQuery</w:t>
      </w:r>
    </w:p>
    <w:p w:rsidR="00FD1B1D" w:rsidRDefault="00FD1B1D" w:rsidP="00FD1B1D">
      <w:pPr>
        <w:pStyle w:val="LabExerciseText"/>
        <w:rPr>
          <w:b/>
        </w:rPr>
      </w:pPr>
      <w:r w:rsidRPr="00E056FD">
        <w:rPr>
          <w:b/>
        </w:rPr>
        <w:t>Lab Time</w:t>
      </w:r>
      <w:r w:rsidRPr="00E056FD">
        <w:t>: 45 minutes</w:t>
      </w:r>
    </w:p>
    <w:p w:rsidR="00FD1B1D" w:rsidRDefault="00FD1B1D" w:rsidP="00955645">
      <w:pPr>
        <w:pStyle w:val="Heading3"/>
      </w:pPr>
      <w:bookmarkStart w:id="2" w:name="_Toc225684685"/>
      <w:bookmarkStart w:id="3" w:name="_Toc236505646"/>
      <w:r w:rsidRPr="00FC79BD">
        <w:t xml:space="preserve">Exercise 1: </w:t>
      </w:r>
      <w:bookmarkEnd w:id="2"/>
      <w:bookmarkEnd w:id="3"/>
      <w:r w:rsidR="00E84315">
        <w:t>Getting Started with jQuery</w:t>
      </w:r>
    </w:p>
    <w:p w:rsidR="00FD1B1D" w:rsidRDefault="00FD1B1D" w:rsidP="00FD1B1D">
      <w:pPr>
        <w:pStyle w:val="LabExerciseCallout"/>
      </w:pPr>
      <w:r w:rsidRPr="00AB0146">
        <w:t xml:space="preserve">In this exercise you will </w:t>
      </w:r>
      <w:r w:rsidR="00677552">
        <w:t xml:space="preserve">move through the basic steps </w:t>
      </w:r>
      <w:r w:rsidR="00BF2006">
        <w:t xml:space="preserve">of </w:t>
      </w:r>
      <w:r w:rsidR="00677552">
        <w:t xml:space="preserve">linking </w:t>
      </w:r>
      <w:r w:rsidR="00BF2006">
        <w:t xml:space="preserve">a Web page </w:t>
      </w:r>
      <w:r w:rsidR="00677552">
        <w:t xml:space="preserve">to the core jQuery library and </w:t>
      </w:r>
      <w:r w:rsidR="00BF2006">
        <w:t xml:space="preserve">using jQuery to register </w:t>
      </w:r>
      <w:r w:rsidR="00677552">
        <w:t>an event handler.</w:t>
      </w:r>
      <w:r w:rsidR="00BF2006">
        <w:t xml:space="preserve"> You will also get experiences calling the jQuery function to create jQuery objects as well as calling some of the convenien</w:t>
      </w:r>
      <w:r w:rsidR="007D0A1B">
        <w:t xml:space="preserve">t </w:t>
      </w:r>
      <w:r w:rsidR="00BF2006">
        <w:t>methods exposed by jQuery objects.</w:t>
      </w:r>
    </w:p>
    <w:p w:rsidR="00677552" w:rsidRDefault="00677552" w:rsidP="00F64E47">
      <w:pPr>
        <w:pStyle w:val="LabStepNumbered"/>
      </w:pPr>
      <w:r>
        <w:t>In the browser, navigate to the Brand Camp labs site collection a</w:t>
      </w:r>
      <w:r w:rsidR="00C03B32">
        <w:t>nd</w:t>
      </w:r>
      <w:r>
        <w:t xml:space="preserve"> open the site at </w:t>
      </w:r>
      <w:r w:rsidRPr="00BF2006">
        <w:rPr>
          <w:b/>
          <w:sz w:val="16"/>
        </w:rPr>
        <w:t>http://[[COLLAB-SITE]]</w:t>
      </w:r>
      <w:r>
        <w:t xml:space="preserve">. Next, navigate to the child site for </w:t>
      </w:r>
      <w:r w:rsidRPr="00BF2006">
        <w:rPr>
          <w:b/>
        </w:rPr>
        <w:t xml:space="preserve">Lab </w:t>
      </w:r>
      <w:r w:rsidR="00384E27" w:rsidRPr="00BF2006">
        <w:rPr>
          <w:b/>
        </w:rPr>
        <w:t>10</w:t>
      </w:r>
      <w:r>
        <w:t xml:space="preserve"> by using the global navigation menu of the top-level site.</w:t>
      </w:r>
      <w:r w:rsidR="00384E27">
        <w:t xml:space="preserve"> </w:t>
      </w:r>
      <w:r>
        <w:t>You should see four links in the Quick Launch Bar to navigate to the pages you will be working on through the exercises in this lab.</w:t>
      </w:r>
    </w:p>
    <w:p w:rsidR="00677552" w:rsidRDefault="00384E27" w:rsidP="00EE31A9">
      <w:pPr>
        <w:pStyle w:val="LabStepScreenshot"/>
      </w:pPr>
      <w:r w:rsidRPr="00EE31A9">
        <w:rPr>
          <w:rStyle w:val="LabStepScreenshotFrame"/>
        </w:rPr>
        <w:drawing>
          <wp:inline distT="0" distB="0" distL="0" distR="0" wp14:anchorId="4A3D454C" wp14:editId="2B9860A8">
            <wp:extent cx="2454852" cy="12858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852" cy="1285875"/>
                    </a:xfrm>
                    <a:prstGeom prst="rect">
                      <a:avLst/>
                    </a:prstGeom>
                    <a:noFill/>
                    <a:ln>
                      <a:noFill/>
                    </a:ln>
                  </pic:spPr>
                </pic:pic>
              </a:graphicData>
            </a:graphic>
          </wp:inline>
        </w:drawing>
      </w:r>
    </w:p>
    <w:p w:rsidR="00677552" w:rsidRDefault="00677552" w:rsidP="00677552">
      <w:pPr>
        <w:pStyle w:val="LabStepNumbered"/>
      </w:pPr>
      <w:r>
        <w:t xml:space="preserve">In the browser, navigate to the page for </w:t>
      </w:r>
      <w:r w:rsidRPr="005B7A5F">
        <w:rPr>
          <w:b/>
        </w:rPr>
        <w:t>Exercise 1</w:t>
      </w:r>
      <w:r>
        <w:t xml:space="preserve"> by clicking the navigation link in the Quick launch. The page contains a command button that current</w:t>
      </w:r>
      <w:r w:rsidR="00EE31A9">
        <w:t>ly</w:t>
      </w:r>
      <w:r>
        <w:t xml:space="preserve"> has no behavior behind it. Your </w:t>
      </w:r>
      <w:r w:rsidR="00BF2006">
        <w:t xml:space="preserve">first task </w:t>
      </w:r>
      <w:r w:rsidR="00EE31A9">
        <w:t>in Exercise 1 is to write an</w:t>
      </w:r>
      <w:r>
        <w:t xml:space="preserve"> event handler and register it to execute when the user clicks the button.</w:t>
      </w:r>
    </w:p>
    <w:p w:rsidR="00677552" w:rsidRDefault="00EE31A9" w:rsidP="00677552">
      <w:pPr>
        <w:pStyle w:val="LabStepScreenshot"/>
      </w:pPr>
      <w:r>
        <w:rPr>
          <w:noProof/>
        </w:rPr>
        <w:drawing>
          <wp:inline distT="0" distB="0" distL="0" distR="0" wp14:anchorId="0FC0E407" wp14:editId="75F88F98">
            <wp:extent cx="4376897" cy="13906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9844" cy="1391586"/>
                    </a:xfrm>
                    <a:prstGeom prst="rect">
                      <a:avLst/>
                    </a:prstGeom>
                    <a:noFill/>
                    <a:ln>
                      <a:noFill/>
                    </a:ln>
                  </pic:spPr>
                </pic:pic>
              </a:graphicData>
            </a:graphic>
          </wp:inline>
        </w:drawing>
      </w:r>
    </w:p>
    <w:p w:rsidR="00677552" w:rsidRDefault="00677552" w:rsidP="00677552">
      <w:pPr>
        <w:pStyle w:val="LabStepNumbered"/>
      </w:pPr>
      <w:r>
        <w:t xml:space="preserve">Launch SharePoint Designer 2010 and open the site at </w:t>
      </w:r>
      <w:r w:rsidRPr="001A3F5D">
        <w:rPr>
          <w:b/>
          <w:sz w:val="16"/>
        </w:rPr>
        <w:t>http://[[COLLAB-SITE]]</w:t>
      </w:r>
      <w:r w:rsidRPr="00EB19E3">
        <w:rPr>
          <w:b/>
          <w:sz w:val="20"/>
        </w:rPr>
        <w:t>/</w:t>
      </w:r>
      <w:r w:rsidRPr="00017894">
        <w:rPr>
          <w:b/>
        </w:rPr>
        <w:t>Lab</w:t>
      </w:r>
      <w:r w:rsidR="00EE31A9">
        <w:rPr>
          <w:b/>
        </w:rPr>
        <w:t>10</w:t>
      </w:r>
      <w:r>
        <w:t xml:space="preserve">. If you are prompted to log in, enter the site collection owner as </w:t>
      </w:r>
      <w:r w:rsidRPr="0051564C">
        <w:rPr>
          <w:b/>
          <w:sz w:val="16"/>
        </w:rPr>
        <w:t>[[AD_DOMAIN]]\[[USERNAME]]</w:t>
      </w:r>
      <w:r>
        <w:t xml:space="preserve">. For example, if you were supplied the user account login credentials for Ken Sanchez with a user account name </w:t>
      </w:r>
      <w:r w:rsidRPr="00310BD9">
        <w:rPr>
          <w:b/>
        </w:rPr>
        <w:t>ken</w:t>
      </w:r>
      <w:r>
        <w:t xml:space="preserve"> and a domain name </w:t>
      </w:r>
      <w:r w:rsidRPr="00310BD9">
        <w:rPr>
          <w:b/>
        </w:rPr>
        <w:t>SBO</w:t>
      </w:r>
      <w:r>
        <w:rPr>
          <w:b/>
        </w:rPr>
        <w:t xml:space="preserve">, </w:t>
      </w:r>
      <w:r w:rsidRPr="0051564C">
        <w:t>then the</w:t>
      </w:r>
      <w:r>
        <w:rPr>
          <w:b/>
        </w:rPr>
        <w:t xml:space="preserve"> </w:t>
      </w:r>
      <w:r>
        <w:t xml:space="preserve">account name for logging in should be entered as </w:t>
      </w:r>
      <w:r w:rsidRPr="00310BD9">
        <w:rPr>
          <w:b/>
        </w:rPr>
        <w:t>SBO\ken</w:t>
      </w:r>
      <w:r>
        <w:t xml:space="preserve">. The password for all accounts should be set to </w:t>
      </w:r>
      <w:r w:rsidRPr="00310BD9">
        <w:rPr>
          <w:b/>
        </w:rPr>
        <w:t>Password1</w:t>
      </w:r>
      <w:r>
        <w:t>.</w:t>
      </w:r>
    </w:p>
    <w:p w:rsidR="00677552" w:rsidRDefault="00677552" w:rsidP="00677552">
      <w:pPr>
        <w:pStyle w:val="LabStepScreenshot"/>
      </w:pPr>
      <w:r>
        <w:rPr>
          <w:noProof/>
        </w:rPr>
        <w:drawing>
          <wp:inline distT="0" distB="0" distL="0" distR="0" wp14:anchorId="5BA9BD1E" wp14:editId="19C90E54">
            <wp:extent cx="1571625" cy="10184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7219" cy="1028546"/>
                    </a:xfrm>
                    <a:prstGeom prst="rect">
                      <a:avLst/>
                    </a:prstGeom>
                    <a:noFill/>
                    <a:ln>
                      <a:noFill/>
                    </a:ln>
                  </pic:spPr>
                </pic:pic>
              </a:graphicData>
            </a:graphic>
          </wp:inline>
        </w:drawing>
      </w:r>
    </w:p>
    <w:p w:rsidR="00677552" w:rsidRDefault="00677552" w:rsidP="00677552">
      <w:pPr>
        <w:pStyle w:val="LabStepNumbered"/>
      </w:pPr>
      <w:r>
        <w:t xml:space="preserve">Once the site has opened in SharePoint Designer, click the </w:t>
      </w:r>
      <w:r w:rsidRPr="003E3783">
        <w:rPr>
          <w:b/>
        </w:rPr>
        <w:t>All Files</w:t>
      </w:r>
      <w:r>
        <w:t xml:space="preserve"> link at the bottom of the </w:t>
      </w:r>
      <w:r w:rsidRPr="003E3783">
        <w:rPr>
          <w:b/>
        </w:rPr>
        <w:t>Site Objects</w:t>
      </w:r>
      <w:r>
        <w:t xml:space="preserve"> section. You should be able to see the files for pages named </w:t>
      </w:r>
      <w:r w:rsidRPr="003E3783">
        <w:rPr>
          <w:b/>
        </w:rPr>
        <w:t>Exercise</w:t>
      </w:r>
      <w:r>
        <w:rPr>
          <w:b/>
        </w:rPr>
        <w:t>0</w:t>
      </w:r>
      <w:r w:rsidRPr="003E3783">
        <w:rPr>
          <w:b/>
        </w:rPr>
        <w:t>1.aspx</w:t>
      </w:r>
      <w:r w:rsidRPr="00CC4A9E">
        <w:t xml:space="preserve">, </w:t>
      </w:r>
      <w:r w:rsidRPr="003E3783">
        <w:rPr>
          <w:b/>
        </w:rPr>
        <w:t>Exercise</w:t>
      </w:r>
      <w:r>
        <w:rPr>
          <w:b/>
        </w:rPr>
        <w:t>0</w:t>
      </w:r>
      <w:r w:rsidRPr="003E3783">
        <w:rPr>
          <w:b/>
        </w:rPr>
        <w:t>2.aspx</w:t>
      </w:r>
      <w:r w:rsidRPr="00CC4A9E">
        <w:t xml:space="preserve">, </w:t>
      </w:r>
      <w:r w:rsidRPr="003E3783">
        <w:rPr>
          <w:b/>
        </w:rPr>
        <w:t>Exercise</w:t>
      </w:r>
      <w:r>
        <w:rPr>
          <w:b/>
        </w:rPr>
        <w:t>0</w:t>
      </w:r>
      <w:r w:rsidRPr="003E3783">
        <w:rPr>
          <w:b/>
        </w:rPr>
        <w:t>3.aspx</w:t>
      </w:r>
      <w:r w:rsidRPr="00CC4A9E">
        <w:t xml:space="preserve"> and</w:t>
      </w:r>
      <w:r w:rsidRPr="003E3783">
        <w:rPr>
          <w:b/>
        </w:rPr>
        <w:t xml:space="preserve"> Exercise</w:t>
      </w:r>
      <w:r>
        <w:rPr>
          <w:b/>
        </w:rPr>
        <w:t>0</w:t>
      </w:r>
      <w:r w:rsidRPr="003E3783">
        <w:rPr>
          <w:b/>
        </w:rPr>
        <w:t>4.aspx</w:t>
      </w:r>
      <w:r>
        <w:t>.</w:t>
      </w:r>
      <w:r w:rsidR="00EE31A9">
        <w:t xml:space="preserve"> For example, </w:t>
      </w:r>
      <w:r w:rsidR="00760CCD">
        <w:t xml:space="preserve">the page named </w:t>
      </w:r>
      <w:r w:rsidR="00760CCD" w:rsidRPr="00760CCD">
        <w:rPr>
          <w:b/>
        </w:rPr>
        <w:t>Exercise01.aspx</w:t>
      </w:r>
      <w:r w:rsidR="00760CCD">
        <w:t xml:space="preserve"> has an associated JavaScript file named </w:t>
      </w:r>
      <w:r w:rsidR="00760CCD" w:rsidRPr="00760CCD">
        <w:rPr>
          <w:b/>
        </w:rPr>
        <w:t>Exercise01.js</w:t>
      </w:r>
      <w:r w:rsidR="00760CCD">
        <w:t>.</w:t>
      </w:r>
    </w:p>
    <w:p w:rsidR="00677552" w:rsidRDefault="00760CCD" w:rsidP="00677552">
      <w:pPr>
        <w:pStyle w:val="LabStepScreenshot"/>
      </w:pPr>
      <w:r w:rsidRPr="00760CCD">
        <w:rPr>
          <w:rStyle w:val="LabStepScreenshotFrame"/>
        </w:rPr>
        <w:lastRenderedPageBreak/>
        <w:drawing>
          <wp:inline distT="0" distB="0" distL="0" distR="0" wp14:anchorId="51376B9B" wp14:editId="5627F0E6">
            <wp:extent cx="3057525" cy="140626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7525" cy="1406266"/>
                    </a:xfrm>
                    <a:prstGeom prst="rect">
                      <a:avLst/>
                    </a:prstGeom>
                    <a:noFill/>
                    <a:ln>
                      <a:noFill/>
                    </a:ln>
                  </pic:spPr>
                </pic:pic>
              </a:graphicData>
            </a:graphic>
          </wp:inline>
        </w:drawing>
      </w:r>
    </w:p>
    <w:p w:rsidR="00677552" w:rsidRDefault="00677552" w:rsidP="00BF2006">
      <w:pPr>
        <w:pStyle w:val="LabExerciseCallout"/>
      </w:pPr>
      <w:r>
        <w:t xml:space="preserve">At this point, you should have the </w:t>
      </w:r>
      <w:r w:rsidRPr="00CC4A9E">
        <w:rPr>
          <w:b/>
        </w:rPr>
        <w:t xml:space="preserve">Lab </w:t>
      </w:r>
      <w:r w:rsidR="00760CCD">
        <w:rPr>
          <w:b/>
        </w:rPr>
        <w:t>10</w:t>
      </w:r>
      <w:r>
        <w:t xml:space="preserve"> site open in both the browser as well as the SharePoint Designer. Leave both of these open as you will be moving back and forth between them for all the remaining exercises of this lab.</w:t>
      </w:r>
    </w:p>
    <w:p w:rsidR="00760CCD" w:rsidRPr="00760CCD" w:rsidRDefault="00677552" w:rsidP="00677552">
      <w:pPr>
        <w:pStyle w:val="LabStepNumbered"/>
      </w:pPr>
      <w:r>
        <w:t xml:space="preserve">In SharePoint Designer, open the page named </w:t>
      </w:r>
      <w:r w:rsidRPr="001B6351">
        <w:rPr>
          <w:b/>
        </w:rPr>
        <w:t>Exercise01.aspx</w:t>
      </w:r>
      <w:r>
        <w:t xml:space="preserve"> in advanced edit mode. </w:t>
      </w:r>
      <w:r w:rsidR="00760CCD">
        <w:t>Locate the placeholder</w:t>
      </w:r>
      <w:r>
        <w:t xml:space="preserve"> for </w:t>
      </w:r>
      <w:r w:rsidRPr="00680DAA">
        <w:rPr>
          <w:b/>
        </w:rPr>
        <w:t>PlaceHolderAdditionalPageHead</w:t>
      </w:r>
      <w:r w:rsidR="00760CCD" w:rsidRPr="00760CCD">
        <w:t>. You can observe that this</w:t>
      </w:r>
      <w:r w:rsidR="00760CCD">
        <w:rPr>
          <w:b/>
        </w:rPr>
        <w:t xml:space="preserve"> </w:t>
      </w:r>
      <w:r w:rsidR="00760CCD" w:rsidRPr="00760CCD">
        <w:t>place</w:t>
      </w:r>
      <w:r w:rsidR="00760CCD">
        <w:t>holder contains a link to a style</w:t>
      </w:r>
      <w:r w:rsidR="002D1D3D">
        <w:t xml:space="preserve"> </w:t>
      </w:r>
      <w:r w:rsidR="00760CCD">
        <w:t xml:space="preserve">sheet named </w:t>
      </w:r>
      <w:r w:rsidR="00760CCD" w:rsidRPr="002D1D3D">
        <w:rPr>
          <w:b/>
        </w:rPr>
        <w:t>styles.css</w:t>
      </w:r>
      <w:r w:rsidR="00760CCD">
        <w:t xml:space="preserve"> as well as a script link to </w:t>
      </w:r>
      <w:r w:rsidR="00760CCD" w:rsidRPr="00760CCD">
        <w:rPr>
          <w:b/>
        </w:rPr>
        <w:t>Exercise01.js</w:t>
      </w:r>
      <w:r w:rsidR="00760CCD">
        <w:t>. In a later step you will add a second script link to reference the core jQuery library.</w:t>
      </w:r>
    </w:p>
    <w:p w:rsidR="00760CCD" w:rsidRDefault="00760CCD" w:rsidP="00760CCD">
      <w:pPr>
        <w:pStyle w:val="LabStepCodeBlock"/>
      </w:pPr>
      <w:r>
        <w:t>&lt;asp:Content ContentPlaceHolderId="PlaceHolderAdditionalPageHead" runat="server"&gt;</w:t>
      </w:r>
    </w:p>
    <w:p w:rsidR="00760CCD" w:rsidRDefault="00760CCD" w:rsidP="00760CCD">
      <w:pPr>
        <w:pStyle w:val="LabStepCodeBlock"/>
      </w:pPr>
      <w:r>
        <w:t xml:space="preserve">  &lt;link rel="stylesheet" type="text/css" href="styles.css" /&gt;</w:t>
      </w:r>
    </w:p>
    <w:p w:rsidR="00760CCD" w:rsidRPr="00760CCD" w:rsidRDefault="00760CCD" w:rsidP="00760CCD">
      <w:pPr>
        <w:pStyle w:val="LabStepCodeBlock"/>
        <w:rPr>
          <w:color w:val="7F7F7F" w:themeColor="text1" w:themeTint="80"/>
        </w:rPr>
      </w:pPr>
      <w:r w:rsidRPr="00760CCD">
        <w:rPr>
          <w:color w:val="7F7F7F" w:themeColor="text1" w:themeTint="80"/>
        </w:rPr>
        <w:t xml:space="preserve">  &lt;!--</w:t>
      </w:r>
      <w:r w:rsidR="002D1D3D">
        <w:rPr>
          <w:color w:val="7F7F7F" w:themeColor="text1" w:themeTint="80"/>
        </w:rPr>
        <w:t xml:space="preserve"> TO DO: Add script link to core jQuery</w:t>
      </w:r>
      <w:r w:rsidRPr="00760CCD">
        <w:rPr>
          <w:color w:val="7F7F7F" w:themeColor="text1" w:themeTint="80"/>
        </w:rPr>
        <w:t xml:space="preserve"> library here --&gt;</w:t>
      </w:r>
    </w:p>
    <w:p w:rsidR="00760CCD" w:rsidRDefault="00760CCD" w:rsidP="00760CCD">
      <w:pPr>
        <w:pStyle w:val="LabStepCodeBlock"/>
      </w:pPr>
      <w:r>
        <w:t xml:space="preserve">  &lt;script src="Exercise01.js" type="text/javascript" &gt;&lt;/script&gt;</w:t>
      </w:r>
    </w:p>
    <w:p w:rsidR="00760CCD" w:rsidRDefault="00760CCD" w:rsidP="00760CCD">
      <w:pPr>
        <w:pStyle w:val="LabStepCodeBlock"/>
      </w:pPr>
      <w:r>
        <w:t>&lt;/asp:Content&gt;</w:t>
      </w:r>
    </w:p>
    <w:p w:rsidR="00677552" w:rsidRDefault="00760CCD" w:rsidP="00677552">
      <w:pPr>
        <w:pStyle w:val="LabStepNumbered"/>
      </w:pPr>
      <w:r>
        <w:t xml:space="preserve">Examine the placeholder for </w:t>
      </w:r>
      <w:r w:rsidR="00677552" w:rsidRPr="00680DAA">
        <w:rPr>
          <w:b/>
        </w:rPr>
        <w:t>PlaceHolderMain</w:t>
      </w:r>
      <w:r w:rsidR="00677552">
        <w:t xml:space="preserve">. </w:t>
      </w:r>
      <w:r>
        <w:t xml:space="preserve">You should observe that </w:t>
      </w:r>
      <w:r w:rsidR="00677552">
        <w:t xml:space="preserve">there is HTML content inside </w:t>
      </w:r>
      <w:r w:rsidR="00677552" w:rsidRPr="00680DAA">
        <w:rPr>
          <w:b/>
        </w:rPr>
        <w:t>PlaceHolderMain</w:t>
      </w:r>
      <w:r w:rsidR="00677552">
        <w:t xml:space="preserve"> that defines a</w:t>
      </w:r>
      <w:r w:rsidR="00C03B32">
        <w:t>n</w:t>
      </w:r>
      <w:r w:rsidR="00677552">
        <w:t xml:space="preserve"> input element of type button with an </w:t>
      </w:r>
      <w:r w:rsidR="00677552" w:rsidRPr="001B6351">
        <w:rPr>
          <w:b/>
        </w:rPr>
        <w:t>id</w:t>
      </w:r>
      <w:r w:rsidR="00677552">
        <w:t xml:space="preserve"> of </w:t>
      </w:r>
      <w:r w:rsidR="00677552" w:rsidRPr="00680DAA">
        <w:rPr>
          <w:b/>
        </w:rPr>
        <w:t>cmdAddContent</w:t>
      </w:r>
      <w:r w:rsidR="00677552">
        <w:t xml:space="preserve"> as well as an empty div element with an </w:t>
      </w:r>
      <w:r w:rsidR="00677552" w:rsidRPr="001B6351">
        <w:rPr>
          <w:b/>
        </w:rPr>
        <w:t>id</w:t>
      </w:r>
      <w:r w:rsidR="00677552">
        <w:t xml:space="preserve"> of </w:t>
      </w:r>
      <w:r w:rsidR="00677552" w:rsidRPr="00680DAA">
        <w:rPr>
          <w:b/>
        </w:rPr>
        <w:t>Div1</w:t>
      </w:r>
      <w:r w:rsidR="00677552">
        <w:t xml:space="preserve">. </w:t>
      </w:r>
    </w:p>
    <w:p w:rsidR="00760CCD" w:rsidRDefault="00760CCD" w:rsidP="00760CCD">
      <w:pPr>
        <w:pStyle w:val="LabStepCodeBlock"/>
      </w:pPr>
      <w:r>
        <w:t>&lt;asp:Content ContentPlaceHolderId="PlaceHolderMain" runat="server"&gt;</w:t>
      </w:r>
    </w:p>
    <w:p w:rsidR="00760CCD" w:rsidRDefault="00760CCD" w:rsidP="00760CCD">
      <w:pPr>
        <w:pStyle w:val="LabStepCodeBlock"/>
      </w:pPr>
    </w:p>
    <w:p w:rsidR="00760CCD" w:rsidRDefault="00760CCD" w:rsidP="00760CCD">
      <w:pPr>
        <w:pStyle w:val="LabStepCodeBlock"/>
      </w:pPr>
      <w:r>
        <w:t xml:space="preserve"> &lt;div id="MainContentDiv" &gt;</w:t>
      </w:r>
    </w:p>
    <w:p w:rsidR="00760CCD" w:rsidRDefault="00760CCD" w:rsidP="00760CCD">
      <w:pPr>
        <w:pStyle w:val="LabStepCodeBlock"/>
      </w:pPr>
      <w:r>
        <w:t xml:space="preserve">    &lt;div id="Toolbar" &gt;</w:t>
      </w:r>
    </w:p>
    <w:p w:rsidR="00760CCD" w:rsidRDefault="00760CCD" w:rsidP="00760CCD">
      <w:pPr>
        <w:pStyle w:val="LabStepCodeBlock"/>
      </w:pPr>
      <w:r>
        <w:t xml:space="preserve">      &lt;input id="cmdMyHandler" type="button" value="Update Content" /&gt;</w:t>
      </w:r>
    </w:p>
    <w:p w:rsidR="00760CCD" w:rsidRDefault="00760CCD" w:rsidP="00760CCD">
      <w:pPr>
        <w:pStyle w:val="LabStepCodeBlock"/>
      </w:pPr>
      <w:r>
        <w:t xml:space="preserve">    &lt;/div&gt;  </w:t>
      </w:r>
    </w:p>
    <w:p w:rsidR="00760CCD" w:rsidRDefault="00760CCD" w:rsidP="00760CCD">
      <w:pPr>
        <w:pStyle w:val="LabStepCodeBlock"/>
      </w:pPr>
      <w:r>
        <w:t xml:space="preserve">    &lt;div id="ContentAreaDiv" &gt;</w:t>
      </w:r>
    </w:p>
    <w:p w:rsidR="00760CCD" w:rsidRDefault="00760CCD" w:rsidP="00760CCD">
      <w:pPr>
        <w:pStyle w:val="LabStepCodeBlock"/>
      </w:pPr>
      <w:r>
        <w:t xml:space="preserve">      &lt;div id="Div1"/&gt;</w:t>
      </w:r>
    </w:p>
    <w:p w:rsidR="00760CCD" w:rsidRDefault="00760CCD" w:rsidP="00760CCD">
      <w:pPr>
        <w:pStyle w:val="LabStepCodeBlock"/>
      </w:pPr>
      <w:r>
        <w:t xml:space="preserve">    &lt;/div&gt;</w:t>
      </w:r>
    </w:p>
    <w:p w:rsidR="00760CCD" w:rsidRDefault="00760CCD" w:rsidP="00760CCD">
      <w:pPr>
        <w:pStyle w:val="LabStepCodeBlock"/>
      </w:pPr>
      <w:r>
        <w:t xml:space="preserve">  &lt;/div&gt;</w:t>
      </w:r>
    </w:p>
    <w:p w:rsidR="00760CCD" w:rsidRDefault="00760CCD" w:rsidP="00760CCD">
      <w:pPr>
        <w:pStyle w:val="LabStepCodeBlock"/>
      </w:pPr>
    </w:p>
    <w:p w:rsidR="00760CCD" w:rsidRDefault="00760CCD" w:rsidP="00677552">
      <w:pPr>
        <w:pStyle w:val="LabStepCodeBlock"/>
      </w:pPr>
      <w:r>
        <w:t>&lt;/asp:Content&gt;</w:t>
      </w:r>
    </w:p>
    <w:p w:rsidR="00AB130C" w:rsidRDefault="00760CCD" w:rsidP="00760CCD">
      <w:pPr>
        <w:pStyle w:val="LabExerciseCallout"/>
      </w:pPr>
      <w:r>
        <w:t>There are several different ways in which you can link t</w:t>
      </w:r>
      <w:r w:rsidR="00FF3406">
        <w:t>o</w:t>
      </w:r>
      <w:r>
        <w:t xml:space="preserve"> the </w:t>
      </w:r>
      <w:r w:rsidR="00FF3406">
        <w:t xml:space="preserve">appropriate </w:t>
      </w:r>
      <w:r>
        <w:t xml:space="preserve">JavaScript </w:t>
      </w:r>
      <w:r w:rsidR="00FF3406">
        <w:t xml:space="preserve">files </w:t>
      </w:r>
      <w:r w:rsidR="00C03B32">
        <w:t xml:space="preserve">that </w:t>
      </w:r>
      <w:r w:rsidR="00FF3406">
        <w:t>contain</w:t>
      </w:r>
      <w:r>
        <w:t xml:space="preserve"> the core jQuery library. </w:t>
      </w:r>
      <w:r w:rsidR="00AB130C">
        <w:t>For example, you can link to the jQuery library from Content Delivery Networks (CDNs) provided by Microsoft or Google us</w:t>
      </w:r>
      <w:r w:rsidR="00BF2006">
        <w:t xml:space="preserve">ing simple script links containing the following </w:t>
      </w:r>
      <w:r w:rsidR="00C03B32">
        <w:t>publically accessible</w:t>
      </w:r>
      <w:r w:rsidR="00BF2006">
        <w:t xml:space="preserve"> URL</w:t>
      </w:r>
      <w:r w:rsidR="00AB130C">
        <w:t>s.</w:t>
      </w:r>
    </w:p>
    <w:p w:rsidR="00FF3406" w:rsidRDefault="00FF3406" w:rsidP="00FF3406">
      <w:pPr>
        <w:pStyle w:val="LabExerciseCallout"/>
        <w:rPr>
          <w:b/>
        </w:rPr>
      </w:pPr>
      <w:r w:rsidRPr="00FF3406">
        <w:rPr>
          <w:color w:val="595959" w:themeColor="text1" w:themeTint="A6"/>
        </w:rPr>
        <w:t>&lt;script src="</w:t>
      </w:r>
      <w:r w:rsidRPr="00AB130C">
        <w:rPr>
          <w:b/>
        </w:rPr>
        <w:t>http://ajax.aspnetcdn.com/ajax/jQuery/jquery-1.5.1.js</w:t>
      </w:r>
      <w:r>
        <w:t xml:space="preserve"> </w:t>
      </w:r>
      <w:r w:rsidRPr="00FF3406">
        <w:rPr>
          <w:color w:val="595959" w:themeColor="text1" w:themeTint="A6"/>
        </w:rPr>
        <w:t>" type="text/javascript" &gt;&lt;/script&gt;</w:t>
      </w:r>
    </w:p>
    <w:p w:rsidR="00FF3406" w:rsidRDefault="00FF3406" w:rsidP="00FF3406">
      <w:pPr>
        <w:pStyle w:val="LabExerciseCallout"/>
        <w:rPr>
          <w:b/>
        </w:rPr>
      </w:pPr>
      <w:r w:rsidRPr="00FF3406">
        <w:rPr>
          <w:color w:val="595959" w:themeColor="text1" w:themeTint="A6"/>
        </w:rPr>
        <w:t>&lt;script src="</w:t>
      </w:r>
      <w:r w:rsidRPr="00AB130C">
        <w:rPr>
          <w:b/>
        </w:rPr>
        <w:t>http://ajax.googleapis.com/ajax/libs/jquery/1.5.1/jquery.min.js</w:t>
      </w:r>
      <w:r w:rsidRPr="00FF3406">
        <w:rPr>
          <w:color w:val="595959" w:themeColor="text1" w:themeTint="A6"/>
        </w:rPr>
        <w:t>" type="text/javascript" &gt;&lt;/script&gt;</w:t>
      </w:r>
    </w:p>
    <w:p w:rsidR="00677552" w:rsidRDefault="00AB130C" w:rsidP="00760CCD">
      <w:pPr>
        <w:pStyle w:val="LabExerciseCallout"/>
      </w:pPr>
      <w:r>
        <w:t xml:space="preserve">It is also possible to copy the JavaScript file for the jQuery library into a SharePoint environment and then link to it from that location. This is the approach that will be used in this lab. </w:t>
      </w:r>
      <w:r w:rsidR="002D1D3D">
        <w:t>The Collaboration Site C</w:t>
      </w:r>
      <w:r>
        <w:t xml:space="preserve">ollection </w:t>
      </w:r>
      <w:r w:rsidR="002D1D3D">
        <w:t xml:space="preserve">you are using in this lab </w:t>
      </w:r>
      <w:r>
        <w:t xml:space="preserve">already contains </w:t>
      </w:r>
      <w:r w:rsidR="002D1D3D">
        <w:t xml:space="preserve">a copy of the </w:t>
      </w:r>
      <w:r>
        <w:t xml:space="preserve">JavaScript file for </w:t>
      </w:r>
      <w:r w:rsidR="002D1D3D">
        <w:t>core jQuery library that is located at the following path</w:t>
      </w:r>
      <w:r w:rsidR="00C03B32">
        <w:t>,</w:t>
      </w:r>
      <w:r w:rsidR="002D1D3D">
        <w:t xml:space="preserve"> which is relative to the top-level site.</w:t>
      </w:r>
    </w:p>
    <w:p w:rsidR="002D1D3D" w:rsidRPr="002D1D3D" w:rsidRDefault="002D1D3D" w:rsidP="00760CCD">
      <w:pPr>
        <w:pStyle w:val="LabExerciseCallout"/>
        <w:rPr>
          <w:b/>
        </w:rPr>
      </w:pPr>
      <w:r w:rsidRPr="002D1D3D">
        <w:rPr>
          <w:b/>
        </w:rPr>
        <w:t>/js/jquery-1.5.1.min.js</w:t>
      </w:r>
    </w:p>
    <w:p w:rsidR="002D1D3D" w:rsidRDefault="002D1D3D" w:rsidP="00760CCD">
      <w:pPr>
        <w:pStyle w:val="LabExerciseCallout"/>
      </w:pPr>
      <w:r w:rsidRPr="002D1D3D">
        <w:t xml:space="preserve">In the next </w:t>
      </w:r>
      <w:r>
        <w:t xml:space="preserve">step you will add a dynamic script link to </w:t>
      </w:r>
      <w:r w:rsidRPr="002D1D3D">
        <w:rPr>
          <w:b/>
        </w:rPr>
        <w:t>Exercise01.aspx</w:t>
      </w:r>
      <w:r>
        <w:t xml:space="preserve"> to reference this JavaScript file. Once you have done this, you can begin using jQuery in the JavaScript code behind the page.</w:t>
      </w:r>
    </w:p>
    <w:p w:rsidR="002D1D3D" w:rsidRDefault="002D1D3D" w:rsidP="002D1D3D">
      <w:pPr>
        <w:pStyle w:val="LabStepNumbered"/>
      </w:pPr>
      <w:r>
        <w:t xml:space="preserve">Inside for </w:t>
      </w:r>
      <w:r w:rsidRPr="00680DAA">
        <w:rPr>
          <w:b/>
        </w:rPr>
        <w:t>PlaceHolderAdditionalPageHead</w:t>
      </w:r>
      <w:r>
        <w:t xml:space="preserve"> in </w:t>
      </w:r>
      <w:r w:rsidRPr="002D1D3D">
        <w:rPr>
          <w:b/>
        </w:rPr>
        <w:t>Exercise01.aspx</w:t>
      </w:r>
      <w:r>
        <w:t>, add a</w:t>
      </w:r>
      <w:r w:rsidR="00421A25">
        <w:t>n</w:t>
      </w:r>
      <w:r>
        <w:t xml:space="preserve"> </w:t>
      </w:r>
      <w:r w:rsidR="00A814A0">
        <w:t xml:space="preserve">instance of the </w:t>
      </w:r>
      <w:r w:rsidR="00A814A0" w:rsidRPr="00A814A0">
        <w:rPr>
          <w:b/>
        </w:rPr>
        <w:t>SharePoint:ScriptLink</w:t>
      </w:r>
      <w:r w:rsidR="00A814A0">
        <w:t xml:space="preserve"> control. Add the </w:t>
      </w:r>
      <w:r w:rsidR="00A814A0" w:rsidRPr="00A814A0">
        <w:rPr>
          <w:b/>
        </w:rPr>
        <w:t>runat</w:t>
      </w:r>
      <w:r w:rsidR="00A814A0">
        <w:t xml:space="preserve"> attribute with a value of </w:t>
      </w:r>
      <w:r w:rsidR="00A814A0" w:rsidRPr="00A814A0">
        <w:rPr>
          <w:b/>
        </w:rPr>
        <w:t>server</w:t>
      </w:r>
      <w:r w:rsidR="00A814A0">
        <w:t xml:space="preserve">. Add a </w:t>
      </w:r>
      <w:r w:rsidR="00A814A0" w:rsidRPr="00A814A0">
        <w:rPr>
          <w:b/>
        </w:rPr>
        <w:t>Defer</w:t>
      </w:r>
      <w:r w:rsidR="00A814A0">
        <w:t xml:space="preserve"> attribute with a value of </w:t>
      </w:r>
      <w:r w:rsidR="00A814A0" w:rsidRPr="00A814A0">
        <w:rPr>
          <w:b/>
        </w:rPr>
        <w:t>false</w:t>
      </w:r>
      <w:r w:rsidR="00A814A0">
        <w:t xml:space="preserve"> to ensure the JavaScript file is downloaded synchronously. Add a </w:t>
      </w:r>
      <w:r w:rsidR="00A814A0" w:rsidRPr="00A814A0">
        <w:rPr>
          <w:b/>
        </w:rPr>
        <w:t>Name</w:t>
      </w:r>
      <w:r w:rsidR="00A814A0">
        <w:t xml:space="preserve"> attribute with a value of </w:t>
      </w:r>
      <w:r w:rsidR="00A814A0" w:rsidRPr="00A814A0">
        <w:rPr>
          <w:b/>
        </w:rPr>
        <w:t>~sitecollection/js/jquery-1.5.1.min.js</w:t>
      </w:r>
      <w:r w:rsidR="00A814A0" w:rsidRPr="00A814A0">
        <w:t>.</w:t>
      </w:r>
      <w:r w:rsidR="00A814A0">
        <w:t xml:space="preserve"> The </w:t>
      </w:r>
      <w:r w:rsidR="00A814A0" w:rsidRPr="00A814A0">
        <w:rPr>
          <w:b/>
        </w:rPr>
        <w:t>Name</w:t>
      </w:r>
      <w:r w:rsidR="00A814A0">
        <w:t xml:space="preserve"> attribute of the </w:t>
      </w:r>
      <w:r w:rsidR="00A814A0" w:rsidRPr="00A814A0">
        <w:rPr>
          <w:b/>
        </w:rPr>
        <w:t>SharePoint:ScriptLink</w:t>
      </w:r>
      <w:r w:rsidR="00A814A0">
        <w:t xml:space="preserve"> control is used to provide the URL to the JavaScript file. Note that when SharePoint processes the page with this control, it </w:t>
      </w:r>
      <w:r w:rsidR="00A814A0">
        <w:lastRenderedPageBreak/>
        <w:t>replace</w:t>
      </w:r>
      <w:r w:rsidR="00421A25">
        <w:t>s</w:t>
      </w:r>
      <w:r w:rsidR="00A814A0">
        <w:t xml:space="preserve"> the dynamic token of </w:t>
      </w:r>
      <w:r w:rsidR="00A814A0" w:rsidRPr="00A814A0">
        <w:rPr>
          <w:b/>
        </w:rPr>
        <w:t>~sitecollection</w:t>
      </w:r>
      <w:r w:rsidR="00A814A0">
        <w:t xml:space="preserve"> with the base URL of the top-level site</w:t>
      </w:r>
      <w:r w:rsidR="005F69F5">
        <w:t xml:space="preserve"> for the current site collection</w:t>
      </w:r>
      <w:r w:rsidR="00A814A0">
        <w:t>.</w:t>
      </w:r>
    </w:p>
    <w:p w:rsidR="002D1D3D" w:rsidRPr="002D1D3D" w:rsidRDefault="002D1D3D" w:rsidP="002D1D3D">
      <w:pPr>
        <w:pStyle w:val="LabStepCodeBlock"/>
        <w:rPr>
          <w:color w:val="7F7F7F" w:themeColor="text1" w:themeTint="80"/>
        </w:rPr>
      </w:pPr>
      <w:r w:rsidRPr="002D1D3D">
        <w:rPr>
          <w:color w:val="7F7F7F" w:themeColor="text1" w:themeTint="80"/>
        </w:rPr>
        <w:t>&lt;asp:Content ContentPlaceHolderId="PlaceHolderAdditionalPageHead" runat="server"&gt;</w:t>
      </w:r>
    </w:p>
    <w:p w:rsidR="002D1D3D" w:rsidRPr="002D1D3D" w:rsidRDefault="002D1D3D" w:rsidP="002D1D3D">
      <w:pPr>
        <w:pStyle w:val="LabStepCodeBlock"/>
        <w:rPr>
          <w:color w:val="7F7F7F" w:themeColor="text1" w:themeTint="80"/>
        </w:rPr>
      </w:pPr>
      <w:r w:rsidRPr="002D1D3D">
        <w:rPr>
          <w:color w:val="7F7F7F" w:themeColor="text1" w:themeTint="80"/>
        </w:rPr>
        <w:t xml:space="preserve">  &lt;link rel="stylesheet" type="text/css" href="styles.css" /&gt;</w:t>
      </w:r>
    </w:p>
    <w:p w:rsidR="002D1D3D" w:rsidRDefault="002D1D3D" w:rsidP="002D1D3D">
      <w:pPr>
        <w:pStyle w:val="LabStepCodeBlock"/>
      </w:pPr>
      <w:r>
        <w:t xml:space="preserve">  </w:t>
      </w:r>
    </w:p>
    <w:p w:rsidR="002D1D3D" w:rsidRDefault="002D1D3D" w:rsidP="002D1D3D">
      <w:pPr>
        <w:pStyle w:val="LabStepCodeBlock"/>
      </w:pPr>
      <w:r>
        <w:t xml:space="preserve">  &lt;!-- script link to core jQuery library </w:t>
      </w:r>
      <w:r w:rsidR="00A814A0">
        <w:t>--</w:t>
      </w:r>
      <w:r>
        <w:t>&gt;</w:t>
      </w:r>
    </w:p>
    <w:p w:rsidR="002D1D3D" w:rsidRDefault="002D1D3D" w:rsidP="002D1D3D">
      <w:pPr>
        <w:pStyle w:val="LabStepCodeBlock"/>
      </w:pPr>
      <w:r>
        <w:t xml:space="preserve">  &lt;SharePoint:ScriptLink </w:t>
      </w:r>
    </w:p>
    <w:p w:rsidR="002D1D3D" w:rsidRDefault="002D1D3D" w:rsidP="002D1D3D">
      <w:pPr>
        <w:pStyle w:val="LabStepCodeBlock"/>
      </w:pPr>
      <w:r>
        <w:t xml:space="preserve">     runat="server" </w:t>
      </w:r>
    </w:p>
    <w:p w:rsidR="002D1D3D" w:rsidRDefault="002D1D3D" w:rsidP="002D1D3D">
      <w:pPr>
        <w:pStyle w:val="LabStepCodeBlock"/>
      </w:pPr>
      <w:r>
        <w:t xml:space="preserve">     Defer="false" </w:t>
      </w:r>
    </w:p>
    <w:p w:rsidR="002D1D3D" w:rsidRDefault="002D1D3D" w:rsidP="002D1D3D">
      <w:pPr>
        <w:pStyle w:val="LabStepCodeBlock"/>
      </w:pPr>
      <w:r>
        <w:t xml:space="preserve">     Name="~sitecollection/js/jquery-1.5.1.min.js" /&gt;</w:t>
      </w:r>
    </w:p>
    <w:p w:rsidR="002D1D3D" w:rsidRPr="002D1D3D" w:rsidRDefault="002D1D3D" w:rsidP="002D1D3D">
      <w:pPr>
        <w:pStyle w:val="LabStepCodeBlock"/>
        <w:rPr>
          <w:color w:val="7F7F7F" w:themeColor="text1" w:themeTint="80"/>
        </w:rPr>
      </w:pPr>
      <w:r>
        <w:t xml:space="preserve">   </w:t>
      </w:r>
    </w:p>
    <w:p w:rsidR="002D1D3D" w:rsidRPr="002D1D3D" w:rsidRDefault="002D1D3D" w:rsidP="002D1D3D">
      <w:pPr>
        <w:pStyle w:val="LabStepCodeBlock"/>
        <w:rPr>
          <w:color w:val="7F7F7F" w:themeColor="text1" w:themeTint="80"/>
        </w:rPr>
      </w:pPr>
      <w:r w:rsidRPr="002D1D3D">
        <w:rPr>
          <w:color w:val="7F7F7F" w:themeColor="text1" w:themeTint="80"/>
        </w:rPr>
        <w:t xml:space="preserve">  &lt;script src="Exercise01.js" type="text/javascript" &gt;&lt;/script&gt;</w:t>
      </w:r>
    </w:p>
    <w:p w:rsidR="002D1D3D" w:rsidRPr="002D1D3D" w:rsidRDefault="002D1D3D" w:rsidP="002D1D3D">
      <w:pPr>
        <w:pStyle w:val="LabStepCodeBlock"/>
      </w:pPr>
      <w:r w:rsidRPr="002D1D3D">
        <w:rPr>
          <w:color w:val="7F7F7F" w:themeColor="text1" w:themeTint="80"/>
        </w:rPr>
        <w:t>&lt;/asp:Content&gt;</w:t>
      </w:r>
    </w:p>
    <w:p w:rsidR="00283D43" w:rsidRDefault="002D1D3D" w:rsidP="002D1D3D">
      <w:pPr>
        <w:pStyle w:val="LabExerciseCallout"/>
      </w:pPr>
      <w:r>
        <w:t xml:space="preserve">Note that </w:t>
      </w:r>
      <w:r w:rsidR="00A814A0">
        <w:t xml:space="preserve">the page </w:t>
      </w:r>
      <w:r w:rsidRPr="00A814A0">
        <w:rPr>
          <w:b/>
        </w:rPr>
        <w:t xml:space="preserve">Exercise01.aspx </w:t>
      </w:r>
      <w:r>
        <w:t xml:space="preserve">contains a </w:t>
      </w:r>
      <w:r w:rsidRPr="00A814A0">
        <w:rPr>
          <w:b/>
        </w:rPr>
        <w:t>Register</w:t>
      </w:r>
      <w:r>
        <w:t xml:space="preserve"> directive at the top of the page with </w:t>
      </w:r>
      <w:r w:rsidRPr="00A814A0">
        <w:rPr>
          <w:b/>
        </w:rPr>
        <w:t>tagprefix</w:t>
      </w:r>
      <w:r>
        <w:t xml:space="preserve"> </w:t>
      </w:r>
      <w:r w:rsidR="00A814A0">
        <w:t xml:space="preserve">attribute of </w:t>
      </w:r>
      <w:r w:rsidRPr="00A814A0">
        <w:rPr>
          <w:b/>
        </w:rPr>
        <w:t>SharePoint</w:t>
      </w:r>
      <w:r>
        <w:t xml:space="preserve">. You should take note that </w:t>
      </w:r>
      <w:r w:rsidR="00707EA9">
        <w:t xml:space="preserve">the </w:t>
      </w:r>
      <w:r w:rsidR="00A814A0" w:rsidRPr="00A814A0">
        <w:rPr>
          <w:b/>
        </w:rPr>
        <w:t>SharePoint:ScriptL</w:t>
      </w:r>
      <w:r w:rsidRPr="00A814A0">
        <w:rPr>
          <w:b/>
        </w:rPr>
        <w:t>ink</w:t>
      </w:r>
      <w:r>
        <w:t xml:space="preserve"> </w:t>
      </w:r>
      <w:r w:rsidR="00A814A0">
        <w:t xml:space="preserve">control would not work correctly and would cause the hosting page to fail if this </w:t>
      </w:r>
      <w:r w:rsidR="00A814A0" w:rsidRPr="00A814A0">
        <w:rPr>
          <w:b/>
        </w:rPr>
        <w:t>Register</w:t>
      </w:r>
      <w:r w:rsidR="00A814A0">
        <w:t xml:space="preserve"> directive were not present in the page.</w:t>
      </w:r>
    </w:p>
    <w:p w:rsidR="00B75826" w:rsidRDefault="00707EA9" w:rsidP="00E96306">
      <w:pPr>
        <w:pStyle w:val="LabStepNumbered"/>
      </w:pPr>
      <w:r>
        <w:t xml:space="preserve">After you have added the </w:t>
      </w:r>
      <w:r w:rsidRPr="00A814A0">
        <w:rPr>
          <w:b/>
        </w:rPr>
        <w:t>SharePoint:ScriptLink</w:t>
      </w:r>
      <w:r>
        <w:t xml:space="preserve"> control, s</w:t>
      </w:r>
      <w:r w:rsidR="003D6BE6">
        <w:t xml:space="preserve">ave your changes to </w:t>
      </w:r>
      <w:r w:rsidR="003D6BE6" w:rsidRPr="00B75826">
        <w:rPr>
          <w:b/>
        </w:rPr>
        <w:t>Exercise01.aspx</w:t>
      </w:r>
      <w:r w:rsidR="00B75826">
        <w:t>.</w:t>
      </w:r>
      <w:r>
        <w:t xml:space="preserve"> You can now close </w:t>
      </w:r>
      <w:r w:rsidRPr="00B75826">
        <w:rPr>
          <w:b/>
        </w:rPr>
        <w:t>Exercise01.aspx</w:t>
      </w:r>
      <w:r>
        <w:t xml:space="preserve"> because you will not be required to make any more modifications to this file.</w:t>
      </w:r>
    </w:p>
    <w:p w:rsidR="003D6BE6" w:rsidRDefault="00707EA9" w:rsidP="00E96306">
      <w:pPr>
        <w:pStyle w:val="LabStepNumbered"/>
      </w:pPr>
      <w:r>
        <w:t>In SharePoint Designer, o</w:t>
      </w:r>
      <w:r w:rsidR="003D6BE6">
        <w:t xml:space="preserve">pen </w:t>
      </w:r>
      <w:r w:rsidR="00E96306" w:rsidRPr="003D6BE6">
        <w:rPr>
          <w:b/>
        </w:rPr>
        <w:t>Exercise1.js</w:t>
      </w:r>
      <w:r w:rsidR="00E96306">
        <w:t xml:space="preserve">. </w:t>
      </w:r>
      <w:r w:rsidR="00611B70">
        <w:t xml:space="preserve">Note that this </w:t>
      </w:r>
      <w:r w:rsidR="003D6BE6">
        <w:t xml:space="preserve">JavaScript </w:t>
      </w:r>
      <w:r w:rsidR="00E96306">
        <w:t xml:space="preserve">file </w:t>
      </w:r>
      <w:r w:rsidR="00B75826">
        <w:t xml:space="preserve">will </w:t>
      </w:r>
      <w:r>
        <w:t xml:space="preserve">initially </w:t>
      </w:r>
      <w:r w:rsidR="00E96306">
        <w:t xml:space="preserve">be empty. </w:t>
      </w:r>
      <w:r w:rsidR="00B75826">
        <w:t xml:space="preserve">Over the next few steps, you </w:t>
      </w:r>
      <w:r w:rsidR="003D6BE6">
        <w:t xml:space="preserve">will add </w:t>
      </w:r>
      <w:r>
        <w:t xml:space="preserve">JavaScript </w:t>
      </w:r>
      <w:r w:rsidR="003D6BE6">
        <w:t xml:space="preserve">code to </w:t>
      </w:r>
      <w:r w:rsidRPr="003D6BE6">
        <w:rPr>
          <w:b/>
        </w:rPr>
        <w:t>Exercise1.js</w:t>
      </w:r>
      <w:r>
        <w:t xml:space="preserve"> </w:t>
      </w:r>
      <w:r w:rsidR="00B75826">
        <w:t xml:space="preserve">to provide </w:t>
      </w:r>
      <w:r w:rsidRPr="00B75826">
        <w:rPr>
          <w:b/>
        </w:rPr>
        <w:t>Exercise01.aspx</w:t>
      </w:r>
      <w:r>
        <w:t xml:space="preserve"> with </w:t>
      </w:r>
      <w:r w:rsidR="003D6BE6">
        <w:t>some custom behavior.</w:t>
      </w:r>
    </w:p>
    <w:p w:rsidR="00E96306" w:rsidRDefault="00E96306" w:rsidP="00E96306">
      <w:pPr>
        <w:pStyle w:val="LabStepNumbered"/>
      </w:pPr>
      <w:r>
        <w:t xml:space="preserve">Add the </w:t>
      </w:r>
      <w:r w:rsidR="00611B70">
        <w:t xml:space="preserve">jQuery </w:t>
      </w:r>
      <w:r>
        <w:t>document</w:t>
      </w:r>
      <w:r w:rsidR="00611B70">
        <w:t xml:space="preserve"> ready event handler</w:t>
      </w:r>
      <w:r w:rsidR="003D6BE6">
        <w:t xml:space="preserve"> to the top of </w:t>
      </w:r>
      <w:r w:rsidR="003D6BE6" w:rsidRPr="003D6BE6">
        <w:rPr>
          <w:b/>
        </w:rPr>
        <w:t>Exercise1.js</w:t>
      </w:r>
      <w:r w:rsidR="003D6BE6">
        <w:t>.</w:t>
      </w:r>
    </w:p>
    <w:p w:rsidR="00611B70" w:rsidRDefault="00262CFB" w:rsidP="00611B70">
      <w:pPr>
        <w:pStyle w:val="LabStepCodeBlock"/>
      </w:pPr>
      <w:r w:rsidRPr="00262CFB">
        <w:t>$(function () {</w:t>
      </w:r>
    </w:p>
    <w:p w:rsidR="00611B70" w:rsidRDefault="00611B70" w:rsidP="00611B70">
      <w:pPr>
        <w:pStyle w:val="LabStepCodeBlock"/>
      </w:pPr>
      <w:r>
        <w:t xml:space="preserve">  </w:t>
      </w:r>
    </w:p>
    <w:p w:rsidR="00611B70" w:rsidRDefault="00611B70" w:rsidP="00611B70">
      <w:pPr>
        <w:pStyle w:val="LabStepCodeBlock"/>
      </w:pPr>
      <w:r>
        <w:t>});</w:t>
      </w:r>
    </w:p>
    <w:p w:rsidR="00611B70" w:rsidRDefault="00611B70" w:rsidP="00611B70">
      <w:pPr>
        <w:pStyle w:val="LabStepNumbered"/>
      </w:pPr>
      <w:r>
        <w:t xml:space="preserve">Add a </w:t>
      </w:r>
      <w:r w:rsidR="00B75826">
        <w:t xml:space="preserve">new </w:t>
      </w:r>
      <w:r>
        <w:t xml:space="preserve">function named </w:t>
      </w:r>
      <w:r w:rsidRPr="00611B70">
        <w:rPr>
          <w:b/>
        </w:rPr>
        <w:t>myHandler</w:t>
      </w:r>
      <w:r>
        <w:t xml:space="preserve"> just below the document ready event handler. This function will be used as an event handler so </w:t>
      </w:r>
      <w:r w:rsidR="003D6BE6">
        <w:t xml:space="preserve">you </w:t>
      </w:r>
      <w:r>
        <w:t>should define</w:t>
      </w:r>
      <w:r w:rsidR="003D6BE6">
        <w:t xml:space="preserve"> it</w:t>
      </w:r>
      <w:r>
        <w:t xml:space="preserve"> </w:t>
      </w:r>
      <w:r w:rsidR="003D6BE6">
        <w:t xml:space="preserve">with </w:t>
      </w:r>
      <w:r>
        <w:t xml:space="preserve">a single parameter named </w:t>
      </w:r>
      <w:r w:rsidRPr="00611B70">
        <w:rPr>
          <w:b/>
        </w:rPr>
        <w:t>event</w:t>
      </w:r>
      <w:r>
        <w:t>.</w:t>
      </w:r>
    </w:p>
    <w:p w:rsidR="00611B70" w:rsidRDefault="00BF7966" w:rsidP="00611B70">
      <w:pPr>
        <w:pStyle w:val="LabStepCodeBlock"/>
        <w:rPr>
          <w:color w:val="7F7F7F" w:themeColor="text1" w:themeTint="80"/>
        </w:rPr>
      </w:pPr>
      <w:r w:rsidRPr="00BF7966">
        <w:rPr>
          <w:color w:val="7F7F7F" w:themeColor="text1" w:themeTint="80"/>
        </w:rPr>
        <w:t>$(function () {</w:t>
      </w:r>
    </w:p>
    <w:p w:rsidR="00BF7966" w:rsidRPr="00611B70" w:rsidRDefault="00BF7966" w:rsidP="00611B70">
      <w:pPr>
        <w:pStyle w:val="LabStepCodeBlock"/>
        <w:rPr>
          <w:color w:val="7F7F7F" w:themeColor="text1" w:themeTint="80"/>
        </w:rPr>
      </w:pPr>
    </w:p>
    <w:p w:rsidR="00611B70" w:rsidRPr="00611B70" w:rsidRDefault="00611B70" w:rsidP="00611B70">
      <w:pPr>
        <w:pStyle w:val="LabStepCodeBlock"/>
        <w:rPr>
          <w:color w:val="7F7F7F" w:themeColor="text1" w:themeTint="80"/>
        </w:rPr>
      </w:pPr>
      <w:r w:rsidRPr="00611B70">
        <w:rPr>
          <w:color w:val="7F7F7F" w:themeColor="text1" w:themeTint="80"/>
        </w:rPr>
        <w:t>});</w:t>
      </w:r>
    </w:p>
    <w:p w:rsidR="00611B70" w:rsidRDefault="00611B70" w:rsidP="00611B70">
      <w:pPr>
        <w:pStyle w:val="LabStepCodeBlock"/>
      </w:pPr>
    </w:p>
    <w:p w:rsidR="00611B70" w:rsidRDefault="00611B70" w:rsidP="00611B70">
      <w:pPr>
        <w:pStyle w:val="LabStepCodeBlock"/>
      </w:pPr>
      <w:r>
        <w:t>function myHandler(event) {</w:t>
      </w:r>
    </w:p>
    <w:p w:rsidR="00611B70" w:rsidRDefault="00611B70" w:rsidP="00611B70">
      <w:pPr>
        <w:pStyle w:val="LabStepCodeBlock"/>
      </w:pPr>
    </w:p>
    <w:p w:rsidR="00611B70" w:rsidRDefault="00611B70" w:rsidP="00611B70">
      <w:pPr>
        <w:pStyle w:val="LabStepCodeBlock"/>
      </w:pPr>
      <w:r>
        <w:t>}</w:t>
      </w:r>
    </w:p>
    <w:p w:rsidR="00611B70" w:rsidRDefault="00421A25" w:rsidP="00707EA9">
      <w:pPr>
        <w:pStyle w:val="LabStepNumbered"/>
      </w:pPr>
      <w:r>
        <w:t>Now you will i</w:t>
      </w:r>
      <w:r w:rsidR="003D6BE6">
        <w:t xml:space="preserve">mplement </w:t>
      </w:r>
      <w:r w:rsidR="00611B70">
        <w:t>the document ready event handler</w:t>
      </w:r>
      <w:r>
        <w:t>. This</w:t>
      </w:r>
      <w:r w:rsidR="00611B70">
        <w:t xml:space="preserve"> </w:t>
      </w:r>
      <w:r>
        <w:t xml:space="preserve">will </w:t>
      </w:r>
      <w:r w:rsidR="00611B70">
        <w:t xml:space="preserve">register the </w:t>
      </w:r>
      <w:r w:rsidR="00611B70" w:rsidRPr="00611B70">
        <w:rPr>
          <w:b/>
        </w:rPr>
        <w:t>myHandler</w:t>
      </w:r>
      <w:r w:rsidR="00611B70">
        <w:t xml:space="preserve"> function as an event handler </w:t>
      </w:r>
      <w:r w:rsidR="003D6BE6">
        <w:t xml:space="preserve">for the </w:t>
      </w:r>
      <w:r w:rsidR="00611B70" w:rsidRPr="003D6BE6">
        <w:rPr>
          <w:b/>
        </w:rPr>
        <w:t>click</w:t>
      </w:r>
      <w:r w:rsidR="00611B70">
        <w:t xml:space="preserve"> event of the command button with the id of </w:t>
      </w:r>
      <w:r w:rsidR="00611B70" w:rsidRPr="003D6BE6">
        <w:rPr>
          <w:b/>
        </w:rPr>
        <w:t>cmdMyHandler</w:t>
      </w:r>
      <w:r w:rsidR="00611B70">
        <w:t xml:space="preserve">. </w:t>
      </w:r>
      <w:r w:rsidR="003D6BE6">
        <w:t xml:space="preserve">Accomplish this by calling the jQuery function and passing a selector of </w:t>
      </w:r>
      <w:r w:rsidR="003D6BE6" w:rsidRPr="003D6BE6">
        <w:rPr>
          <w:b/>
        </w:rPr>
        <w:t>#cmdMyHandler</w:t>
      </w:r>
      <w:r w:rsidR="003D6BE6">
        <w:t xml:space="preserve"> to return a jQuery object which wraps the command button</w:t>
      </w:r>
      <w:r w:rsidR="00707EA9">
        <w:t xml:space="preserve">. Call </w:t>
      </w:r>
      <w:r w:rsidR="00B75826">
        <w:t xml:space="preserve">the </w:t>
      </w:r>
      <w:r w:rsidR="003D6BE6" w:rsidRPr="003D6BE6">
        <w:rPr>
          <w:b/>
        </w:rPr>
        <w:t>click</w:t>
      </w:r>
      <w:r w:rsidR="003D6BE6">
        <w:t xml:space="preserve"> method</w:t>
      </w:r>
      <w:r w:rsidR="00B75826">
        <w:t xml:space="preserve"> on the jQuery object that is returned</w:t>
      </w:r>
      <w:r>
        <w:t>,</w:t>
      </w:r>
      <w:r w:rsidR="00707EA9">
        <w:t xml:space="preserve"> and pass the </w:t>
      </w:r>
      <w:r w:rsidR="00707EA9" w:rsidRPr="00707EA9">
        <w:rPr>
          <w:b/>
        </w:rPr>
        <w:t>myHandler</w:t>
      </w:r>
      <w:r w:rsidR="00707EA9">
        <w:t xml:space="preserve"> function as a parameter</w:t>
      </w:r>
      <w:r w:rsidR="003D6BE6">
        <w:t xml:space="preserve">. </w:t>
      </w:r>
    </w:p>
    <w:p w:rsidR="00611B70" w:rsidRPr="00611B70" w:rsidRDefault="00BF7966" w:rsidP="00611B70">
      <w:pPr>
        <w:pStyle w:val="LabStepCodeBlock"/>
        <w:rPr>
          <w:color w:val="7F7F7F" w:themeColor="text1" w:themeTint="80"/>
        </w:rPr>
      </w:pPr>
      <w:r w:rsidRPr="00BF7966">
        <w:rPr>
          <w:color w:val="7F7F7F" w:themeColor="text1" w:themeTint="80"/>
        </w:rPr>
        <w:t>$(function () {</w:t>
      </w:r>
    </w:p>
    <w:p w:rsidR="00611B70" w:rsidRDefault="00611B70" w:rsidP="00611B70">
      <w:pPr>
        <w:pStyle w:val="LabStepCodeBlock"/>
      </w:pPr>
      <w:r>
        <w:t xml:space="preserve">  $("#cmdMyHandler").click(myHandler);</w:t>
      </w:r>
    </w:p>
    <w:p w:rsidR="00611B70" w:rsidRPr="00611B70" w:rsidRDefault="00611B70" w:rsidP="00611B70">
      <w:pPr>
        <w:pStyle w:val="LabStepCodeBlock"/>
        <w:rPr>
          <w:color w:val="7F7F7F" w:themeColor="text1" w:themeTint="80"/>
        </w:rPr>
      </w:pPr>
      <w:r w:rsidRPr="00611B70">
        <w:rPr>
          <w:color w:val="7F7F7F" w:themeColor="text1" w:themeTint="80"/>
        </w:rPr>
        <w:t>});</w:t>
      </w:r>
    </w:p>
    <w:p w:rsidR="00611B70" w:rsidRPr="00611B70" w:rsidRDefault="00611B70" w:rsidP="00611B70">
      <w:pPr>
        <w:pStyle w:val="LabStepCodeBlock"/>
        <w:rPr>
          <w:color w:val="7F7F7F" w:themeColor="text1" w:themeTint="80"/>
        </w:rPr>
      </w:pPr>
    </w:p>
    <w:p w:rsidR="00611B70" w:rsidRPr="00611B70" w:rsidRDefault="00611B70" w:rsidP="00611B70">
      <w:pPr>
        <w:pStyle w:val="LabStepCodeBlock"/>
        <w:rPr>
          <w:color w:val="7F7F7F" w:themeColor="text1" w:themeTint="80"/>
        </w:rPr>
      </w:pPr>
      <w:r w:rsidRPr="00611B70">
        <w:rPr>
          <w:color w:val="7F7F7F" w:themeColor="text1" w:themeTint="80"/>
        </w:rPr>
        <w:t>function myHandler(event) {</w:t>
      </w:r>
    </w:p>
    <w:p w:rsidR="00611B70" w:rsidRPr="00611B70" w:rsidRDefault="00611B70" w:rsidP="00611B70">
      <w:pPr>
        <w:pStyle w:val="LabStepCodeBlock"/>
        <w:rPr>
          <w:color w:val="7F7F7F" w:themeColor="text1" w:themeTint="80"/>
        </w:rPr>
      </w:pPr>
      <w:r w:rsidRPr="00611B70">
        <w:rPr>
          <w:color w:val="7F7F7F" w:themeColor="text1" w:themeTint="80"/>
        </w:rPr>
        <w:t xml:space="preserve">  </w:t>
      </w:r>
    </w:p>
    <w:p w:rsidR="00611B70" w:rsidRDefault="00611B70" w:rsidP="00611B70">
      <w:pPr>
        <w:pStyle w:val="LabStepCodeBlock"/>
      </w:pPr>
      <w:r w:rsidRPr="00611B70">
        <w:rPr>
          <w:color w:val="7F7F7F" w:themeColor="text1" w:themeTint="80"/>
        </w:rPr>
        <w:t>}</w:t>
      </w:r>
    </w:p>
    <w:p w:rsidR="00611B70" w:rsidRDefault="003D6BE6" w:rsidP="00B75826">
      <w:pPr>
        <w:pStyle w:val="LabStepNumbered"/>
      </w:pPr>
      <w:r>
        <w:t xml:space="preserve">At this point, </w:t>
      </w:r>
      <w:r w:rsidR="00707EA9">
        <w:t xml:space="preserve">your code will register </w:t>
      </w:r>
      <w:r>
        <w:t xml:space="preserve">the </w:t>
      </w:r>
      <w:r w:rsidRPr="003D6BE6">
        <w:rPr>
          <w:b/>
        </w:rPr>
        <w:t>myHandler</w:t>
      </w:r>
      <w:r w:rsidRPr="003D6BE6">
        <w:t xml:space="preserve"> </w:t>
      </w:r>
      <w:r>
        <w:t xml:space="preserve">function </w:t>
      </w:r>
      <w:r w:rsidR="00B75826">
        <w:t>a</w:t>
      </w:r>
      <w:r>
        <w:t xml:space="preserve">s an event handler that fires when a user clicks the button. </w:t>
      </w:r>
      <w:r w:rsidR="00B75826">
        <w:t>I</w:t>
      </w:r>
      <w:r>
        <w:t xml:space="preserve">mplement </w:t>
      </w:r>
      <w:r w:rsidRPr="003D6BE6">
        <w:rPr>
          <w:b/>
        </w:rPr>
        <w:t>myHandler</w:t>
      </w:r>
      <w:r w:rsidRPr="003D6BE6">
        <w:t xml:space="preserve"> to </w:t>
      </w:r>
      <w:r w:rsidR="00B75826">
        <w:t xml:space="preserve">write a </w:t>
      </w:r>
      <w:r>
        <w:t xml:space="preserve">text </w:t>
      </w:r>
      <w:r w:rsidR="00B75826">
        <w:t>value of</w:t>
      </w:r>
      <w:r>
        <w:t xml:space="preserve"> </w:t>
      </w:r>
      <w:r w:rsidRPr="003D6BE6">
        <w:rPr>
          <w:b/>
        </w:rPr>
        <w:t>Hello jQuery</w:t>
      </w:r>
      <w:r>
        <w:t xml:space="preserve"> </w:t>
      </w:r>
      <w:r w:rsidR="00B75826">
        <w:t xml:space="preserve">into </w:t>
      </w:r>
      <w:r>
        <w:t xml:space="preserve">the div element with an id if </w:t>
      </w:r>
      <w:r w:rsidRPr="003D6BE6">
        <w:rPr>
          <w:b/>
        </w:rPr>
        <w:t>Div1</w:t>
      </w:r>
      <w:r>
        <w:t xml:space="preserve">. Accomplish this by calling the jQuery function and passing a selector of </w:t>
      </w:r>
      <w:r w:rsidRPr="003D6BE6">
        <w:rPr>
          <w:b/>
        </w:rPr>
        <w:t>#</w:t>
      </w:r>
      <w:r>
        <w:rPr>
          <w:b/>
        </w:rPr>
        <w:t xml:space="preserve">Div1 </w:t>
      </w:r>
      <w:r w:rsidR="00B75826" w:rsidRPr="007D0A1B">
        <w:t>to</w:t>
      </w:r>
      <w:r w:rsidR="00B75826">
        <w:rPr>
          <w:b/>
        </w:rPr>
        <w:t xml:space="preserve"> </w:t>
      </w:r>
      <w:r w:rsidR="00B75826">
        <w:t>return a jQuery object which wraps the div element</w:t>
      </w:r>
      <w:r w:rsidR="00707EA9">
        <w:t xml:space="preserve">. Call </w:t>
      </w:r>
      <w:r w:rsidR="00B75826">
        <w:t xml:space="preserve">the </w:t>
      </w:r>
      <w:r>
        <w:rPr>
          <w:b/>
        </w:rPr>
        <w:t>html</w:t>
      </w:r>
      <w:r>
        <w:t xml:space="preserve"> method</w:t>
      </w:r>
      <w:r w:rsidR="00B75826">
        <w:t xml:space="preserve"> on the jQuery object that is returned.</w:t>
      </w:r>
    </w:p>
    <w:p w:rsidR="00611B70" w:rsidRPr="00611B70" w:rsidRDefault="00BF7966" w:rsidP="00611B70">
      <w:pPr>
        <w:pStyle w:val="LabStepCodeBlock"/>
        <w:rPr>
          <w:color w:val="7F7F7F" w:themeColor="text1" w:themeTint="80"/>
        </w:rPr>
      </w:pPr>
      <w:r w:rsidRPr="00BF7966">
        <w:rPr>
          <w:color w:val="7F7F7F" w:themeColor="text1" w:themeTint="80"/>
        </w:rPr>
        <w:t>$(function () {</w:t>
      </w:r>
    </w:p>
    <w:p w:rsidR="00611B70" w:rsidRPr="00611B70" w:rsidRDefault="00611B70" w:rsidP="00611B70">
      <w:pPr>
        <w:pStyle w:val="LabStepCodeBlock"/>
        <w:rPr>
          <w:color w:val="7F7F7F" w:themeColor="text1" w:themeTint="80"/>
        </w:rPr>
      </w:pPr>
      <w:r w:rsidRPr="00611B70">
        <w:rPr>
          <w:color w:val="7F7F7F" w:themeColor="text1" w:themeTint="80"/>
        </w:rPr>
        <w:t xml:space="preserve">  $("#cmdMyHandler").click(myHandler);</w:t>
      </w:r>
    </w:p>
    <w:p w:rsidR="00611B70" w:rsidRPr="00611B70" w:rsidRDefault="00611B70" w:rsidP="00611B70">
      <w:pPr>
        <w:pStyle w:val="LabStepCodeBlock"/>
        <w:rPr>
          <w:color w:val="7F7F7F" w:themeColor="text1" w:themeTint="80"/>
        </w:rPr>
      </w:pPr>
      <w:r w:rsidRPr="00611B70">
        <w:rPr>
          <w:color w:val="7F7F7F" w:themeColor="text1" w:themeTint="80"/>
        </w:rPr>
        <w:t>});</w:t>
      </w:r>
    </w:p>
    <w:p w:rsidR="00611B70" w:rsidRPr="00611B70" w:rsidRDefault="00611B70" w:rsidP="00611B70">
      <w:pPr>
        <w:pStyle w:val="LabStepCodeBlock"/>
        <w:rPr>
          <w:color w:val="7F7F7F" w:themeColor="text1" w:themeTint="80"/>
        </w:rPr>
      </w:pPr>
    </w:p>
    <w:p w:rsidR="00611B70" w:rsidRPr="00611B70" w:rsidRDefault="00611B70" w:rsidP="00611B70">
      <w:pPr>
        <w:pStyle w:val="LabStepCodeBlock"/>
        <w:rPr>
          <w:color w:val="7F7F7F" w:themeColor="text1" w:themeTint="80"/>
        </w:rPr>
      </w:pPr>
      <w:r w:rsidRPr="00611B70">
        <w:rPr>
          <w:color w:val="7F7F7F" w:themeColor="text1" w:themeTint="80"/>
        </w:rPr>
        <w:t>function myHandler(event) {</w:t>
      </w:r>
    </w:p>
    <w:p w:rsidR="00611B70" w:rsidRDefault="00611B70" w:rsidP="00611B70">
      <w:pPr>
        <w:pStyle w:val="LabStepCodeBlock"/>
      </w:pPr>
      <w:r>
        <w:t xml:space="preserve">  $("#Div1").html("Hello jQuery");</w:t>
      </w:r>
    </w:p>
    <w:p w:rsidR="00611B70" w:rsidRDefault="00611B70" w:rsidP="00611B70">
      <w:pPr>
        <w:pStyle w:val="LabStepCodeBlock"/>
      </w:pPr>
      <w:r w:rsidRPr="00611B70">
        <w:rPr>
          <w:color w:val="7F7F7F" w:themeColor="text1" w:themeTint="80"/>
        </w:rPr>
        <w:t>}</w:t>
      </w:r>
    </w:p>
    <w:p w:rsidR="003D6BE6" w:rsidRDefault="00611B70" w:rsidP="003D6BE6">
      <w:pPr>
        <w:pStyle w:val="LabStepNumbered"/>
      </w:pPr>
      <w:r>
        <w:lastRenderedPageBreak/>
        <w:t xml:space="preserve">Now save your work by saving </w:t>
      </w:r>
      <w:r w:rsidRPr="003D6BE6">
        <w:rPr>
          <w:b/>
        </w:rPr>
        <w:t>Exercise01.js</w:t>
      </w:r>
      <w:r>
        <w:t xml:space="preserve"> </w:t>
      </w:r>
      <w:r w:rsidR="003D6BE6">
        <w:t>in the SharePoint Designer.</w:t>
      </w:r>
    </w:p>
    <w:p w:rsidR="003D6BE6" w:rsidRDefault="003D6BE6" w:rsidP="003D6BE6">
      <w:pPr>
        <w:pStyle w:val="LabStepNumbered"/>
      </w:pPr>
      <w:r>
        <w:t>R</w:t>
      </w:r>
      <w:r w:rsidR="00611B70">
        <w:t xml:space="preserve">eturn to the browser and refresh the page </w:t>
      </w:r>
      <w:r>
        <w:t xml:space="preserve">named </w:t>
      </w:r>
      <w:r w:rsidR="00611B70" w:rsidRPr="0010196A">
        <w:rPr>
          <w:b/>
        </w:rPr>
        <w:t>Exercise01.aspx</w:t>
      </w:r>
      <w:r w:rsidRPr="003D6BE6">
        <w:t xml:space="preserve">. Note that </w:t>
      </w:r>
      <w:r w:rsidR="00707EA9" w:rsidRPr="003D6BE6">
        <w:t xml:space="preserve">you must first refresh the page </w:t>
      </w:r>
      <w:r w:rsidRPr="003D6BE6">
        <w:t xml:space="preserve">to test your work </w:t>
      </w:r>
      <w:r w:rsidR="00421A25">
        <w:t xml:space="preserve">and </w:t>
      </w:r>
      <w:r w:rsidRPr="003D6BE6">
        <w:t xml:space="preserve">to ensure that the JavaScript you </w:t>
      </w:r>
      <w:r w:rsidR="00FF3406">
        <w:t xml:space="preserve">just </w:t>
      </w:r>
      <w:r w:rsidRPr="003D6BE6">
        <w:t>wrote is downloaded into the browser.</w:t>
      </w:r>
      <w:r w:rsidR="0010196A">
        <w:t xml:space="preserve"> </w:t>
      </w:r>
      <w:r w:rsidR="00FF3406">
        <w:t>Once the page has refreshed, c</w:t>
      </w:r>
      <w:r>
        <w:t>lick the command button</w:t>
      </w:r>
      <w:r w:rsidR="00262CFB">
        <w:t>. Y</w:t>
      </w:r>
      <w:r>
        <w:t xml:space="preserve">ou should </w:t>
      </w:r>
      <w:r w:rsidR="00262CFB">
        <w:t xml:space="preserve">be able to </w:t>
      </w:r>
      <w:r>
        <w:t xml:space="preserve">see your message </w:t>
      </w:r>
      <w:r w:rsidR="00262CFB">
        <w:t xml:space="preserve">added to </w:t>
      </w:r>
      <w:r>
        <w:t xml:space="preserve">the page contents. </w:t>
      </w:r>
    </w:p>
    <w:p w:rsidR="003D6BE6" w:rsidRDefault="00262CFB" w:rsidP="003D6BE6">
      <w:pPr>
        <w:pStyle w:val="LabStepScreenshot"/>
      </w:pPr>
      <w:r w:rsidRPr="00262CFB">
        <w:rPr>
          <w:rStyle w:val="LabStepScreenshotFrame"/>
        </w:rPr>
        <w:drawing>
          <wp:inline distT="0" distB="0" distL="0" distR="0" wp14:anchorId="55518E5B" wp14:editId="34CF1AFE">
            <wp:extent cx="1943100" cy="1190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19" cy="1193966"/>
                    </a:xfrm>
                    <a:prstGeom prst="rect">
                      <a:avLst/>
                    </a:prstGeom>
                    <a:noFill/>
                    <a:ln>
                      <a:noFill/>
                    </a:ln>
                  </pic:spPr>
                </pic:pic>
              </a:graphicData>
            </a:graphic>
          </wp:inline>
        </w:drawing>
      </w:r>
    </w:p>
    <w:p w:rsidR="00BF7966" w:rsidRDefault="00FF3406" w:rsidP="00BA7DFA">
      <w:pPr>
        <w:pStyle w:val="LabStepNumbered"/>
      </w:pPr>
      <w:r>
        <w:t xml:space="preserve">As a final step, use jQuery to add some </w:t>
      </w:r>
      <w:r w:rsidR="0048720C">
        <w:t xml:space="preserve">CSS </w:t>
      </w:r>
      <w:r>
        <w:t xml:space="preserve">styling to </w:t>
      </w:r>
      <w:r w:rsidRPr="0048720C">
        <w:rPr>
          <w:b/>
        </w:rPr>
        <w:t>Div1</w:t>
      </w:r>
      <w:r>
        <w:t xml:space="preserve">. </w:t>
      </w:r>
      <w:r w:rsidR="0048720C">
        <w:t>More specifically</w:t>
      </w:r>
      <w:r>
        <w:t xml:space="preserve">, make the font color white and the background color black. Add </w:t>
      </w:r>
      <w:r w:rsidR="0048720C">
        <w:t xml:space="preserve">a </w:t>
      </w:r>
      <w:r>
        <w:t xml:space="preserve">padding </w:t>
      </w:r>
      <w:r w:rsidR="0048720C">
        <w:t xml:space="preserve">value </w:t>
      </w:r>
      <w:r>
        <w:t xml:space="preserve">of 4px and a margin of 10px. </w:t>
      </w:r>
      <w:r w:rsidR="0048720C">
        <w:t xml:space="preserve">Give the div element </w:t>
      </w:r>
      <w:r>
        <w:t xml:space="preserve">a fixed width of 240px. Make the text </w:t>
      </w:r>
      <w:r w:rsidR="0048720C">
        <w:t xml:space="preserve">inside the div element </w:t>
      </w:r>
      <w:r>
        <w:t xml:space="preserve">align to the center and </w:t>
      </w:r>
      <w:r w:rsidR="00421A25">
        <w:t xml:space="preserve">make </w:t>
      </w:r>
      <w:r>
        <w:t xml:space="preserve">the font a size of 18px. You can accomplish this using the call to the </w:t>
      </w:r>
      <w:r w:rsidRPr="00FF3406">
        <w:rPr>
          <w:b/>
        </w:rPr>
        <w:t>css</w:t>
      </w:r>
      <w:r>
        <w:t xml:space="preserve"> method shown in the following code listing. When you are done</w:t>
      </w:r>
      <w:r w:rsidR="00421A25">
        <w:t>,</w:t>
      </w:r>
      <w:r>
        <w:t xml:space="preserve"> save your work by saving </w:t>
      </w:r>
      <w:r w:rsidRPr="003D6BE6">
        <w:rPr>
          <w:b/>
        </w:rPr>
        <w:t>Exercise01.js</w:t>
      </w:r>
      <w:r>
        <w:t>.</w:t>
      </w:r>
    </w:p>
    <w:p w:rsidR="00BA7DFA" w:rsidRPr="0010196A" w:rsidRDefault="00BA7DFA" w:rsidP="00BA7DFA">
      <w:pPr>
        <w:pStyle w:val="LabStepCodeBlock"/>
        <w:rPr>
          <w:color w:val="7F7F7F" w:themeColor="text1" w:themeTint="80"/>
        </w:rPr>
      </w:pPr>
      <w:r w:rsidRPr="0010196A">
        <w:rPr>
          <w:color w:val="7F7F7F" w:themeColor="text1" w:themeTint="80"/>
        </w:rPr>
        <w:t>$(function () {</w:t>
      </w:r>
    </w:p>
    <w:p w:rsidR="00BA7DFA" w:rsidRPr="0010196A" w:rsidRDefault="00BA7DFA" w:rsidP="00BA7DFA">
      <w:pPr>
        <w:pStyle w:val="LabStepCodeBlock"/>
        <w:rPr>
          <w:color w:val="7F7F7F" w:themeColor="text1" w:themeTint="80"/>
        </w:rPr>
      </w:pPr>
      <w:r w:rsidRPr="0010196A">
        <w:rPr>
          <w:color w:val="7F7F7F" w:themeColor="text1" w:themeTint="80"/>
        </w:rPr>
        <w:t xml:space="preserve">  $("#cmdMyHandler").click(myHandler);</w:t>
      </w:r>
    </w:p>
    <w:p w:rsidR="00BA7DFA" w:rsidRPr="0010196A" w:rsidRDefault="00BA7DFA" w:rsidP="00BA7DFA">
      <w:pPr>
        <w:pStyle w:val="LabStepCodeBlock"/>
        <w:rPr>
          <w:color w:val="7F7F7F" w:themeColor="text1" w:themeTint="80"/>
        </w:rPr>
      </w:pPr>
      <w:r w:rsidRPr="0010196A">
        <w:rPr>
          <w:color w:val="7F7F7F" w:themeColor="text1" w:themeTint="80"/>
        </w:rPr>
        <w:t>});</w:t>
      </w:r>
    </w:p>
    <w:p w:rsidR="00BA7DFA" w:rsidRPr="0010196A" w:rsidRDefault="00BA7DFA" w:rsidP="00BA7DFA">
      <w:pPr>
        <w:pStyle w:val="LabStepCodeBlock"/>
        <w:rPr>
          <w:color w:val="7F7F7F" w:themeColor="text1" w:themeTint="80"/>
        </w:rPr>
      </w:pPr>
    </w:p>
    <w:p w:rsidR="00BA7DFA" w:rsidRPr="0010196A" w:rsidRDefault="00BA7DFA" w:rsidP="00BA7DFA">
      <w:pPr>
        <w:pStyle w:val="LabStepCodeBlock"/>
        <w:rPr>
          <w:color w:val="7F7F7F" w:themeColor="text1" w:themeTint="80"/>
        </w:rPr>
      </w:pPr>
      <w:r w:rsidRPr="0010196A">
        <w:rPr>
          <w:color w:val="7F7F7F" w:themeColor="text1" w:themeTint="80"/>
        </w:rPr>
        <w:t>function myHandler(event) {</w:t>
      </w:r>
    </w:p>
    <w:p w:rsidR="00BA7DFA" w:rsidRDefault="00BA7DFA" w:rsidP="00BA7DFA">
      <w:pPr>
        <w:pStyle w:val="LabStepCodeBlock"/>
      </w:pPr>
      <w:r>
        <w:t xml:space="preserve">  $("#Div1")</w:t>
      </w:r>
    </w:p>
    <w:p w:rsidR="00BA7DFA" w:rsidRDefault="00BA7DFA" w:rsidP="00BA7DFA">
      <w:pPr>
        <w:pStyle w:val="LabStepCodeBlock"/>
      </w:pPr>
      <w:r>
        <w:t xml:space="preserve">    .html("Hello jQuery")</w:t>
      </w:r>
    </w:p>
    <w:p w:rsidR="00FF3406" w:rsidRDefault="00BA7DFA" w:rsidP="00BA7DFA">
      <w:pPr>
        <w:pStyle w:val="LabStepCodeBlock"/>
      </w:pPr>
      <w:r>
        <w:t xml:space="preserve">    .css({ </w:t>
      </w:r>
    </w:p>
    <w:p w:rsidR="00BA7DFA" w:rsidRDefault="00FF3406" w:rsidP="00BA7DFA">
      <w:pPr>
        <w:pStyle w:val="LabStepCodeBlock"/>
      </w:pPr>
      <w:r>
        <w:t xml:space="preserve">      </w:t>
      </w:r>
      <w:r w:rsidR="00BA7DFA">
        <w:t>"color": "white",</w:t>
      </w:r>
    </w:p>
    <w:p w:rsidR="00BA7DFA" w:rsidRDefault="00BA7DFA" w:rsidP="00BA7DFA">
      <w:pPr>
        <w:pStyle w:val="LabStepCodeBlock"/>
      </w:pPr>
      <w:r>
        <w:t xml:space="preserve">      "backgroundColor": "black",</w:t>
      </w:r>
    </w:p>
    <w:p w:rsidR="00BA7DFA" w:rsidRDefault="00BA7DFA" w:rsidP="00BA7DFA">
      <w:pPr>
        <w:pStyle w:val="LabStepCodeBlock"/>
      </w:pPr>
      <w:r>
        <w:t xml:space="preserve">      "padding": "4px",</w:t>
      </w:r>
    </w:p>
    <w:p w:rsidR="00BA7DFA" w:rsidRDefault="00BA7DFA" w:rsidP="00BA7DFA">
      <w:pPr>
        <w:pStyle w:val="LabStepCodeBlock"/>
      </w:pPr>
      <w:r>
        <w:t xml:space="preserve">      "margin": "10px",</w:t>
      </w:r>
    </w:p>
    <w:p w:rsidR="00BA7DFA" w:rsidRDefault="00BA7DFA" w:rsidP="00BA7DFA">
      <w:pPr>
        <w:pStyle w:val="LabStepCodeBlock"/>
      </w:pPr>
      <w:r>
        <w:t xml:space="preserve">      "width": "240px",</w:t>
      </w:r>
    </w:p>
    <w:p w:rsidR="00BA7DFA" w:rsidRDefault="00BA7DFA" w:rsidP="00BA7DFA">
      <w:pPr>
        <w:pStyle w:val="LabStepCodeBlock"/>
      </w:pPr>
      <w:r>
        <w:t xml:space="preserve">      "textAlign": "center",</w:t>
      </w:r>
    </w:p>
    <w:p w:rsidR="00BA7DFA" w:rsidRDefault="00BA7DFA" w:rsidP="00BA7DFA">
      <w:pPr>
        <w:pStyle w:val="LabStepCodeBlock"/>
      </w:pPr>
      <w:r>
        <w:t xml:space="preserve">      "fontSize": "18px"</w:t>
      </w:r>
    </w:p>
    <w:p w:rsidR="00BA7DFA" w:rsidRDefault="00BA7DFA" w:rsidP="00BA7DFA">
      <w:pPr>
        <w:pStyle w:val="LabStepCodeBlock"/>
      </w:pPr>
      <w:r>
        <w:t xml:space="preserve">    });</w:t>
      </w:r>
    </w:p>
    <w:p w:rsidR="00BA7DFA" w:rsidRPr="0010196A" w:rsidRDefault="00BA7DFA" w:rsidP="00BA7DFA">
      <w:pPr>
        <w:pStyle w:val="LabStepCodeBlock"/>
        <w:rPr>
          <w:color w:val="7F7F7F" w:themeColor="text1" w:themeTint="80"/>
        </w:rPr>
      </w:pPr>
      <w:r w:rsidRPr="0010196A">
        <w:rPr>
          <w:color w:val="7F7F7F" w:themeColor="text1" w:themeTint="80"/>
        </w:rPr>
        <w:t>}</w:t>
      </w:r>
    </w:p>
    <w:bookmarkEnd w:id="0"/>
    <w:p w:rsidR="00FF3406" w:rsidRDefault="00FF3406" w:rsidP="00FF3406">
      <w:pPr>
        <w:pStyle w:val="LabStepNumbered"/>
      </w:pPr>
      <w:r>
        <w:t xml:space="preserve">Return to the browser and refresh the page named </w:t>
      </w:r>
      <w:r w:rsidRPr="0010196A">
        <w:rPr>
          <w:b/>
        </w:rPr>
        <w:t>Exercise01.aspx</w:t>
      </w:r>
      <w:r w:rsidRPr="003D6BE6">
        <w:t xml:space="preserve">. </w:t>
      </w:r>
      <w:r>
        <w:t xml:space="preserve">Click the command button. You should be able to see your message added to the page contents. </w:t>
      </w:r>
    </w:p>
    <w:p w:rsidR="0010196A" w:rsidRDefault="0010196A" w:rsidP="0010196A">
      <w:pPr>
        <w:pStyle w:val="LabStepScreenshot"/>
      </w:pPr>
      <w:r w:rsidRPr="00FF3406">
        <w:rPr>
          <w:rStyle w:val="LabStepScreenshotFrame"/>
        </w:rPr>
        <w:drawing>
          <wp:inline distT="0" distB="0" distL="0" distR="0" wp14:anchorId="084B4543" wp14:editId="4AACDDA7">
            <wp:extent cx="2063773"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9539" cy="1184400"/>
                    </a:xfrm>
                    <a:prstGeom prst="rect">
                      <a:avLst/>
                    </a:prstGeom>
                    <a:noFill/>
                    <a:ln>
                      <a:noFill/>
                    </a:ln>
                  </pic:spPr>
                </pic:pic>
              </a:graphicData>
            </a:graphic>
          </wp:inline>
        </w:drawing>
      </w:r>
    </w:p>
    <w:p w:rsidR="00283D43" w:rsidRDefault="00283D43" w:rsidP="00955645">
      <w:pPr>
        <w:pStyle w:val="Heading3"/>
      </w:pPr>
      <w:r>
        <w:t>Exercise 2</w:t>
      </w:r>
      <w:r w:rsidRPr="00FC79BD">
        <w:t xml:space="preserve">: </w:t>
      </w:r>
      <w:r w:rsidR="00E84315">
        <w:t xml:space="preserve">Working with </w:t>
      </w:r>
      <w:r w:rsidR="004E1B50">
        <w:t xml:space="preserve">jQuery </w:t>
      </w:r>
      <w:r w:rsidR="00E84315">
        <w:t>Selectors</w:t>
      </w:r>
    </w:p>
    <w:p w:rsidR="00283D43" w:rsidRDefault="00283D43" w:rsidP="00283D43">
      <w:pPr>
        <w:pStyle w:val="LabExerciseCallout"/>
      </w:pPr>
      <w:r w:rsidRPr="00AB0146">
        <w:t xml:space="preserve">In this exercise you will </w:t>
      </w:r>
      <w:r w:rsidR="00B337C0">
        <w:t>add jQuery code to a page to add custom formatting to the paragraphs inside.</w:t>
      </w:r>
    </w:p>
    <w:p w:rsidR="00B337C0" w:rsidRDefault="00B337C0" w:rsidP="00D2248A">
      <w:pPr>
        <w:pStyle w:val="LabStepNumbered"/>
        <w:numPr>
          <w:ilvl w:val="0"/>
          <w:numId w:val="6"/>
        </w:numPr>
      </w:pPr>
      <w:r>
        <w:t xml:space="preserve">In the browser, navigate to the page for </w:t>
      </w:r>
      <w:r w:rsidRPr="00D2248A">
        <w:rPr>
          <w:b/>
        </w:rPr>
        <w:t>Exercise 2</w:t>
      </w:r>
      <w:r>
        <w:t xml:space="preserve"> by clicking the navigation link in the Quick launch. The page contains </w:t>
      </w:r>
      <w:r w:rsidR="00421A25">
        <w:t xml:space="preserve">text </w:t>
      </w:r>
      <w:r>
        <w:t>with a large collection of paragraphs from a popular poem.</w:t>
      </w:r>
    </w:p>
    <w:p w:rsidR="00B337C0" w:rsidRDefault="00B337C0" w:rsidP="00B337C0">
      <w:pPr>
        <w:pStyle w:val="LabStepScreenshot"/>
      </w:pPr>
      <w:r w:rsidRPr="00B337C0">
        <w:rPr>
          <w:rStyle w:val="LabStepScreenshotFrame"/>
        </w:rPr>
        <w:lastRenderedPageBreak/>
        <w:drawing>
          <wp:inline distT="0" distB="0" distL="0" distR="0" wp14:anchorId="64C01FFD" wp14:editId="39982253">
            <wp:extent cx="2551176" cy="1600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1176" cy="1600200"/>
                    </a:xfrm>
                    <a:prstGeom prst="rect">
                      <a:avLst/>
                    </a:prstGeom>
                    <a:noFill/>
                    <a:ln>
                      <a:noFill/>
                    </a:ln>
                  </pic:spPr>
                </pic:pic>
              </a:graphicData>
            </a:graphic>
          </wp:inline>
        </w:drawing>
      </w:r>
    </w:p>
    <w:p w:rsidR="00B337C0" w:rsidRDefault="00B337C0" w:rsidP="00B337C0">
      <w:pPr>
        <w:pStyle w:val="LabStepNumbered"/>
      </w:pPr>
      <w:r>
        <w:t xml:space="preserve">In SharePoint Designer, open </w:t>
      </w:r>
      <w:r w:rsidRPr="00DE1444">
        <w:rPr>
          <w:b/>
        </w:rPr>
        <w:t>Exercise02.aspx</w:t>
      </w:r>
      <w:r>
        <w:t xml:space="preserve"> in advanced edit mode. Locate the placeholder for </w:t>
      </w:r>
      <w:r w:rsidRPr="00680DAA">
        <w:rPr>
          <w:b/>
        </w:rPr>
        <w:t>PlaceHolderAdditionalPageHead</w:t>
      </w:r>
      <w:r w:rsidRPr="00760CCD">
        <w:t>. You can observe that this</w:t>
      </w:r>
      <w:r>
        <w:rPr>
          <w:b/>
        </w:rPr>
        <w:t xml:space="preserve"> </w:t>
      </w:r>
      <w:r w:rsidRPr="00760CCD">
        <w:t>place</w:t>
      </w:r>
      <w:r>
        <w:t xml:space="preserve">holder contains a link to a style sheet named </w:t>
      </w:r>
      <w:r w:rsidRPr="002D1D3D">
        <w:rPr>
          <w:b/>
        </w:rPr>
        <w:t>styles.css</w:t>
      </w:r>
      <w:r>
        <w:t xml:space="preserve"> as well as script links to the jQuery library and </w:t>
      </w:r>
      <w:r>
        <w:rPr>
          <w:b/>
        </w:rPr>
        <w:t>Exercise02</w:t>
      </w:r>
      <w:r w:rsidRPr="00760CCD">
        <w:rPr>
          <w:b/>
        </w:rPr>
        <w:t>.js</w:t>
      </w:r>
      <w:r>
        <w:t xml:space="preserve">. This means the page has been preconfigured for you to write jQuery code in </w:t>
      </w:r>
      <w:r w:rsidRPr="00B337C0">
        <w:rPr>
          <w:b/>
        </w:rPr>
        <w:t>Exercise02.js</w:t>
      </w:r>
      <w:r>
        <w:t>.</w:t>
      </w:r>
    </w:p>
    <w:p w:rsidR="00B337C0" w:rsidRDefault="00B337C0" w:rsidP="00B337C0">
      <w:pPr>
        <w:pStyle w:val="LabStepNumbered"/>
      </w:pPr>
      <w:r>
        <w:t xml:space="preserve">Examine the contents of </w:t>
      </w:r>
      <w:r w:rsidRPr="00DE1444">
        <w:rPr>
          <w:b/>
        </w:rPr>
        <w:t>PlaceHolderMain</w:t>
      </w:r>
      <w:r>
        <w:t xml:space="preserve">. You should see that there </w:t>
      </w:r>
      <w:r w:rsidR="00421A25">
        <w:t xml:space="preserve">is </w:t>
      </w:r>
      <w:r>
        <w:t xml:space="preserve">an outer div element with an </w:t>
      </w:r>
      <w:r w:rsidRPr="00DE1444">
        <w:rPr>
          <w:b/>
        </w:rPr>
        <w:t>id</w:t>
      </w:r>
      <w:r>
        <w:t xml:space="preserve"> value of </w:t>
      </w:r>
      <w:r w:rsidRPr="00B337C0">
        <w:rPr>
          <w:b/>
        </w:rPr>
        <w:t>MainContentArea</w:t>
      </w:r>
      <w:r>
        <w:t xml:space="preserve">. Inside this div element, there </w:t>
      </w:r>
      <w:r w:rsidR="00D2248A">
        <w:t xml:space="preserve">are quite a few </w:t>
      </w:r>
      <w:r w:rsidR="00D2248A" w:rsidRPr="007D0A1B">
        <w:rPr>
          <w:b/>
        </w:rPr>
        <w:t>p</w:t>
      </w:r>
      <w:r w:rsidR="00D2248A">
        <w:t xml:space="preserve"> elements with the content for a popular poem you might have read before</w:t>
      </w:r>
      <w:r>
        <w:t xml:space="preserve">. </w:t>
      </w:r>
    </w:p>
    <w:p w:rsidR="00B337C0" w:rsidRDefault="00B337C0" w:rsidP="00B337C0">
      <w:pPr>
        <w:pStyle w:val="LabStepCodeBlock"/>
      </w:pPr>
      <w:r>
        <w:t>&lt;asp:Content ContentPlaceHolderId="PlaceHolderMain" runat="server"&gt;</w:t>
      </w:r>
    </w:p>
    <w:p w:rsidR="00B337C0" w:rsidRDefault="00B337C0" w:rsidP="00B337C0">
      <w:pPr>
        <w:pStyle w:val="LabStepCodeBlock"/>
      </w:pPr>
    </w:p>
    <w:p w:rsidR="00B337C0" w:rsidRDefault="00B337C0" w:rsidP="00B337C0">
      <w:pPr>
        <w:pStyle w:val="LabStepCodeBlock"/>
      </w:pPr>
      <w:r>
        <w:t xml:space="preserve"> &lt;div id="MainContentArea" &gt;</w:t>
      </w:r>
    </w:p>
    <w:p w:rsidR="00B337C0" w:rsidRDefault="00B337C0" w:rsidP="00B337C0">
      <w:pPr>
        <w:pStyle w:val="LabStepCodeBlock"/>
      </w:pPr>
    </w:p>
    <w:p w:rsidR="00B337C0" w:rsidRDefault="00B337C0" w:rsidP="00B337C0">
      <w:pPr>
        <w:pStyle w:val="LabStepCodeBlock"/>
      </w:pPr>
      <w:r>
        <w:t xml:space="preserve">       &lt;p&gt;It is an ancient Mariner,&lt;br /&gt;</w:t>
      </w:r>
    </w:p>
    <w:p w:rsidR="00B337C0" w:rsidRDefault="00B337C0" w:rsidP="00B337C0">
      <w:pPr>
        <w:pStyle w:val="LabStepCodeBlock"/>
      </w:pPr>
      <w:r>
        <w:t xml:space="preserve">          And he stoppeth one of three.&lt;br /&gt;</w:t>
      </w:r>
    </w:p>
    <w:p w:rsidR="00B337C0" w:rsidRDefault="00B337C0" w:rsidP="00B337C0">
      <w:pPr>
        <w:pStyle w:val="LabStepCodeBlock"/>
      </w:pPr>
      <w:r>
        <w:t xml:space="preserve">          By thy long grey beard and glittering eye,&lt;br /&gt;</w:t>
      </w:r>
    </w:p>
    <w:p w:rsidR="00B337C0" w:rsidRDefault="00B337C0" w:rsidP="00B337C0">
      <w:pPr>
        <w:pStyle w:val="LabStepCodeBlock"/>
      </w:pPr>
      <w:r>
        <w:t xml:space="preserve">          Now wherefore stopp</w:t>
      </w:r>
      <w:r w:rsidR="00D2248A">
        <w:t>'</w:t>
      </w:r>
      <w:r>
        <w:t>st thou me?&lt;/p&gt;</w:t>
      </w:r>
    </w:p>
    <w:p w:rsidR="00B337C0" w:rsidRDefault="00B337C0" w:rsidP="00B337C0">
      <w:pPr>
        <w:pStyle w:val="LabStepCodeBlock"/>
      </w:pPr>
      <w:r>
        <w:t xml:space="preserve">       </w:t>
      </w:r>
    </w:p>
    <w:p w:rsidR="00B337C0" w:rsidRDefault="00D2248A" w:rsidP="00B337C0">
      <w:pPr>
        <w:pStyle w:val="LabStepCodeBlock"/>
      </w:pPr>
      <w:r>
        <w:t xml:space="preserve">       &lt;p&gt;The bridegroom'</w:t>
      </w:r>
      <w:r w:rsidR="00B337C0">
        <w:t>s doors are opened wide,&lt;br /&gt;</w:t>
      </w:r>
    </w:p>
    <w:p w:rsidR="00B337C0" w:rsidRDefault="00B337C0" w:rsidP="00B337C0">
      <w:pPr>
        <w:pStyle w:val="LabStepCodeBlock"/>
      </w:pPr>
      <w:r>
        <w:t xml:space="preserve">          And I am next of kin;&lt;br /&gt;</w:t>
      </w:r>
    </w:p>
    <w:p w:rsidR="00B337C0" w:rsidRDefault="00B337C0" w:rsidP="00B337C0">
      <w:pPr>
        <w:pStyle w:val="LabStepCodeBlock"/>
      </w:pPr>
      <w:r>
        <w:t xml:space="preserve">          The guests are met, the feast is set:&lt;br /&gt;</w:t>
      </w:r>
    </w:p>
    <w:p w:rsidR="00B337C0" w:rsidRDefault="00B337C0" w:rsidP="00B337C0">
      <w:pPr>
        <w:pStyle w:val="LabStepCodeBlock"/>
      </w:pPr>
      <w:r>
        <w:t xml:space="preserve">          Mayst hear the merry din.</w:t>
      </w:r>
      <w:r w:rsidR="00D2248A">
        <w:t xml:space="preserve"> </w:t>
      </w:r>
      <w:r>
        <w:t>&lt;/p&gt;</w:t>
      </w:r>
    </w:p>
    <w:p w:rsidR="00B337C0" w:rsidRDefault="00B337C0" w:rsidP="00B337C0">
      <w:pPr>
        <w:pStyle w:val="LabStepCodeBlock"/>
      </w:pPr>
      <w:r>
        <w:t xml:space="preserve">    </w:t>
      </w:r>
    </w:p>
    <w:p w:rsidR="00B337C0" w:rsidRDefault="00B337C0" w:rsidP="00B337C0">
      <w:pPr>
        <w:pStyle w:val="LabStepCodeBlock"/>
      </w:pPr>
      <w:r>
        <w:t xml:space="preserve">       &lt;p&gt;He holds him with his skinny hand,&lt;br /&gt;</w:t>
      </w:r>
    </w:p>
    <w:p w:rsidR="00B337C0" w:rsidRDefault="00B337C0" w:rsidP="00B337C0">
      <w:pPr>
        <w:pStyle w:val="LabStepCodeBlock"/>
      </w:pPr>
      <w:r>
        <w:t xml:space="preserve">          </w:t>
      </w:r>
      <w:r w:rsidR="00D2248A">
        <w:t>"</w:t>
      </w:r>
      <w:r>
        <w:t>There was a ship</w:t>
      </w:r>
      <w:r w:rsidR="00D2248A">
        <w:t>"</w:t>
      </w:r>
      <w:r>
        <w:t xml:space="preserve"> quoth he.&lt;br /&gt;</w:t>
      </w:r>
    </w:p>
    <w:p w:rsidR="00B337C0" w:rsidRDefault="00B337C0" w:rsidP="00B337C0">
      <w:pPr>
        <w:pStyle w:val="LabStepCodeBlock"/>
      </w:pPr>
      <w:r>
        <w:t xml:space="preserve">          </w:t>
      </w:r>
      <w:r w:rsidR="00D2248A">
        <w:t>"</w:t>
      </w:r>
      <w:r>
        <w:t>Hold off! unhand me, grey-beard loon!</w:t>
      </w:r>
      <w:r w:rsidR="00D2248A">
        <w:t>"</w:t>
      </w:r>
      <w:r>
        <w:t>&lt;br /&gt;</w:t>
      </w:r>
    </w:p>
    <w:p w:rsidR="00B337C0" w:rsidRDefault="00B337C0" w:rsidP="00B337C0">
      <w:pPr>
        <w:pStyle w:val="LabStepCodeBlock"/>
      </w:pPr>
      <w:r>
        <w:t xml:space="preserve">          Eftsoons his hand dropped he.&lt;/p&gt;</w:t>
      </w:r>
    </w:p>
    <w:p w:rsidR="00B337C0" w:rsidRDefault="00B337C0" w:rsidP="00B337C0">
      <w:pPr>
        <w:pStyle w:val="LabStepCodeBlock"/>
      </w:pPr>
      <w:r>
        <w:t xml:space="preserve">    </w:t>
      </w:r>
    </w:p>
    <w:p w:rsidR="00B337C0" w:rsidRDefault="00B337C0" w:rsidP="00B337C0">
      <w:pPr>
        <w:pStyle w:val="LabStepCodeBlock"/>
      </w:pPr>
      <w:r>
        <w:t xml:space="preserve">       &lt;p&gt;He holds him with his glittering eye -&lt;br /&gt;</w:t>
      </w:r>
    </w:p>
    <w:p w:rsidR="00B337C0" w:rsidRDefault="00B337C0" w:rsidP="00B337C0">
      <w:pPr>
        <w:pStyle w:val="LabStepCodeBlock"/>
      </w:pPr>
      <w:r>
        <w:t xml:space="preserve">          The Wedding-Guest stood still,&lt;br /&gt;</w:t>
      </w:r>
    </w:p>
    <w:p w:rsidR="00B337C0" w:rsidRDefault="00B337C0" w:rsidP="00B337C0">
      <w:pPr>
        <w:pStyle w:val="LabStepCodeBlock"/>
      </w:pPr>
      <w:r>
        <w:t xml:space="preserve">          And listens like a three years</w:t>
      </w:r>
      <w:r w:rsidR="00D2248A">
        <w:t>'</w:t>
      </w:r>
      <w:r>
        <w:t xml:space="preserve"> child:&lt;br /&gt;</w:t>
      </w:r>
    </w:p>
    <w:p w:rsidR="00D2248A" w:rsidRDefault="00B337C0" w:rsidP="00D2248A">
      <w:pPr>
        <w:pStyle w:val="LabStepCodeBlock"/>
      </w:pPr>
      <w:r>
        <w:t xml:space="preserve">          The Mariner hath his will.&lt;/p&gt;</w:t>
      </w:r>
      <w:r w:rsidR="00D2248A">
        <w:t xml:space="preserve">       </w:t>
      </w:r>
    </w:p>
    <w:p w:rsidR="00B337C0" w:rsidRDefault="00B337C0" w:rsidP="00B337C0">
      <w:pPr>
        <w:pStyle w:val="LabStepCodeBlock"/>
      </w:pPr>
    </w:p>
    <w:p w:rsidR="00B337C0" w:rsidRDefault="00B337C0" w:rsidP="00B337C0">
      <w:pPr>
        <w:pStyle w:val="LabStepCodeBlock"/>
      </w:pPr>
      <w:r>
        <w:t xml:space="preserve">    &lt;/div&gt;</w:t>
      </w:r>
    </w:p>
    <w:p w:rsidR="00B337C0" w:rsidRDefault="00B337C0" w:rsidP="00B337C0">
      <w:pPr>
        <w:pStyle w:val="LabStepCodeBlock"/>
      </w:pPr>
    </w:p>
    <w:p w:rsidR="00B337C0" w:rsidRDefault="00B337C0" w:rsidP="00B337C0">
      <w:pPr>
        <w:pStyle w:val="LabStepCodeBlock"/>
      </w:pPr>
      <w:r>
        <w:t>&lt;/asp:Content&gt;</w:t>
      </w:r>
    </w:p>
    <w:p w:rsidR="00B337C0" w:rsidRDefault="00D2248A" w:rsidP="00D2248A">
      <w:pPr>
        <w:pStyle w:val="LabStepNumbered"/>
      </w:pPr>
      <w:r>
        <w:t xml:space="preserve">Open </w:t>
      </w:r>
      <w:r w:rsidRPr="00B337C0">
        <w:rPr>
          <w:b/>
        </w:rPr>
        <w:t>Exercise02.js</w:t>
      </w:r>
      <w:r>
        <w:t>.</w:t>
      </w:r>
    </w:p>
    <w:p w:rsidR="00D2248A" w:rsidRDefault="00D2248A" w:rsidP="00D2248A">
      <w:pPr>
        <w:pStyle w:val="LabStepNumbered"/>
      </w:pPr>
      <w:r>
        <w:t xml:space="preserve">At the top of </w:t>
      </w:r>
      <w:r w:rsidRPr="00B337C0">
        <w:rPr>
          <w:b/>
        </w:rPr>
        <w:t>Exercise02.js</w:t>
      </w:r>
      <w:r w:rsidRPr="00D2248A">
        <w:t>,</w:t>
      </w:r>
      <w:r>
        <w:t xml:space="preserve"> add a document ready event handler and implement it to add CSS style rules to every</w:t>
      </w:r>
      <w:r w:rsidRPr="007D0A1B">
        <w:rPr>
          <w:b/>
        </w:rPr>
        <w:t xml:space="preserve"> p</w:t>
      </w:r>
      <w:r>
        <w:t xml:space="preserve"> element that exists within the </w:t>
      </w:r>
      <w:r w:rsidR="0087019E">
        <w:t xml:space="preserve">div element with the </w:t>
      </w:r>
      <w:r w:rsidR="0087019E" w:rsidRPr="0087019E">
        <w:rPr>
          <w:b/>
        </w:rPr>
        <w:t>id</w:t>
      </w:r>
      <w:r w:rsidR="0087019E">
        <w:t xml:space="preserve"> of </w:t>
      </w:r>
      <w:r w:rsidR="0087019E" w:rsidRPr="0087019E">
        <w:rPr>
          <w:b/>
        </w:rPr>
        <w:t>MainContentArea</w:t>
      </w:r>
      <w:r>
        <w:t xml:space="preserve">. </w:t>
      </w:r>
      <w:r w:rsidR="0087019E">
        <w:t xml:space="preserve">In particular, style the </w:t>
      </w:r>
      <w:r w:rsidR="0087019E" w:rsidRPr="0087019E">
        <w:rPr>
          <w:b/>
        </w:rPr>
        <w:t>p</w:t>
      </w:r>
      <w:r w:rsidR="0087019E">
        <w:t xml:space="preserve"> elements with a font color of </w:t>
      </w:r>
      <w:r w:rsidR="0087019E" w:rsidRPr="0087019E">
        <w:rPr>
          <w:b/>
        </w:rPr>
        <w:t>#444</w:t>
      </w:r>
      <w:r w:rsidR="0087019E">
        <w:t xml:space="preserve"> and a font size of </w:t>
      </w:r>
      <w:r w:rsidR="0087019E" w:rsidRPr="0087019E">
        <w:rPr>
          <w:b/>
        </w:rPr>
        <w:t>14px</w:t>
      </w:r>
      <w:r w:rsidR="0087019E">
        <w:t>.</w:t>
      </w:r>
    </w:p>
    <w:p w:rsidR="00D2248A" w:rsidRDefault="00D2248A" w:rsidP="00D2248A">
      <w:pPr>
        <w:pStyle w:val="LabStepCodeBlock"/>
      </w:pPr>
      <w:r>
        <w:t>$(function () {</w:t>
      </w:r>
    </w:p>
    <w:p w:rsidR="00D2248A" w:rsidRDefault="00D2248A" w:rsidP="00D2248A">
      <w:pPr>
        <w:pStyle w:val="LabStepCodeBlock"/>
      </w:pPr>
      <w:r>
        <w:t xml:space="preserve">  $("#MainContentArea p").css({ "color": "#444", "font-size": "14px" });</w:t>
      </w:r>
    </w:p>
    <w:p w:rsidR="00D2248A" w:rsidRDefault="00D2248A" w:rsidP="00D2248A">
      <w:pPr>
        <w:pStyle w:val="LabStepCodeBlock"/>
      </w:pPr>
      <w:r>
        <w:t>});</w:t>
      </w:r>
    </w:p>
    <w:p w:rsidR="00D2248A" w:rsidRDefault="00D2248A" w:rsidP="00D2248A">
      <w:pPr>
        <w:pStyle w:val="LabStepNumbered"/>
      </w:pPr>
      <w:r>
        <w:t xml:space="preserve">Save your changes to </w:t>
      </w:r>
      <w:r w:rsidRPr="00776627">
        <w:rPr>
          <w:b/>
        </w:rPr>
        <w:t>Exercise02.js</w:t>
      </w:r>
      <w:r>
        <w:t xml:space="preserve">. </w:t>
      </w:r>
    </w:p>
    <w:p w:rsidR="00283D43" w:rsidRDefault="00D2248A" w:rsidP="00D2248A">
      <w:pPr>
        <w:pStyle w:val="LabStepNumbered"/>
      </w:pPr>
      <w:r>
        <w:t xml:space="preserve">Return to the browser and refresh page </w:t>
      </w:r>
      <w:r w:rsidRPr="00EC6288">
        <w:rPr>
          <w:b/>
        </w:rPr>
        <w:t>Exercise02.aspx</w:t>
      </w:r>
      <w:r>
        <w:t xml:space="preserve">. Your page should </w:t>
      </w:r>
      <w:r w:rsidR="0087019E">
        <w:t>show the paragraphs of the poem with a large font and different color</w:t>
      </w:r>
      <w:r>
        <w:t>.</w:t>
      </w:r>
    </w:p>
    <w:p w:rsidR="0087019E" w:rsidRDefault="0087019E" w:rsidP="0087019E">
      <w:pPr>
        <w:pStyle w:val="LabStepScreenshot"/>
      </w:pPr>
      <w:r w:rsidRPr="001E61D9">
        <w:rPr>
          <w:rStyle w:val="LabStepScreenshotFrame"/>
        </w:rPr>
        <w:lastRenderedPageBreak/>
        <w:drawing>
          <wp:inline distT="0" distB="0" distL="0" distR="0" wp14:anchorId="1C6995D5" wp14:editId="19A5D164">
            <wp:extent cx="2633472" cy="1627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3472" cy="1627632"/>
                    </a:xfrm>
                    <a:prstGeom prst="rect">
                      <a:avLst/>
                    </a:prstGeom>
                    <a:noFill/>
                    <a:ln>
                      <a:noFill/>
                    </a:ln>
                  </pic:spPr>
                </pic:pic>
              </a:graphicData>
            </a:graphic>
          </wp:inline>
        </w:drawing>
      </w:r>
    </w:p>
    <w:p w:rsidR="0087019E" w:rsidRDefault="0087019E" w:rsidP="0087019E">
      <w:pPr>
        <w:pStyle w:val="LabStepNumbered"/>
      </w:pPr>
      <w:r>
        <w:t xml:space="preserve">Add more code to the document library event handler to give a different formatting to the odd paragraphs. In particular, style the odd </w:t>
      </w:r>
      <w:r w:rsidRPr="0087019E">
        <w:rPr>
          <w:b/>
        </w:rPr>
        <w:t>p</w:t>
      </w:r>
      <w:r>
        <w:t xml:space="preserve"> elements with a font color of </w:t>
      </w:r>
      <w:r w:rsidRPr="0087019E">
        <w:rPr>
          <w:b/>
        </w:rPr>
        <w:t>#</w:t>
      </w:r>
      <w:r>
        <w:rPr>
          <w:b/>
        </w:rPr>
        <w:t>888</w:t>
      </w:r>
      <w:r>
        <w:t xml:space="preserve"> and a left margin of </w:t>
      </w:r>
      <w:r w:rsidRPr="0087019E">
        <w:rPr>
          <w:b/>
        </w:rPr>
        <w:t>14px</w:t>
      </w:r>
      <w:r>
        <w:t>.</w:t>
      </w:r>
    </w:p>
    <w:p w:rsidR="0087019E" w:rsidRPr="0087019E" w:rsidRDefault="0087019E" w:rsidP="0087019E">
      <w:pPr>
        <w:pStyle w:val="LabStepCodeBlock"/>
        <w:rPr>
          <w:color w:val="7F7F7F" w:themeColor="text1" w:themeTint="80"/>
        </w:rPr>
      </w:pPr>
      <w:r w:rsidRPr="0087019E">
        <w:rPr>
          <w:color w:val="7F7F7F" w:themeColor="text1" w:themeTint="80"/>
        </w:rPr>
        <w:t>$(function () {</w:t>
      </w:r>
    </w:p>
    <w:p w:rsidR="0087019E" w:rsidRPr="0087019E" w:rsidRDefault="0087019E" w:rsidP="0087019E">
      <w:pPr>
        <w:pStyle w:val="LabStepCodeBlock"/>
        <w:rPr>
          <w:color w:val="7F7F7F" w:themeColor="text1" w:themeTint="80"/>
        </w:rPr>
      </w:pPr>
      <w:r w:rsidRPr="0087019E">
        <w:rPr>
          <w:color w:val="7F7F7F" w:themeColor="text1" w:themeTint="80"/>
        </w:rPr>
        <w:t xml:space="preserve">  $("#MainContentArea p").css({ "color": "#444", "font-size": "14px" });</w:t>
      </w:r>
    </w:p>
    <w:p w:rsidR="0087019E" w:rsidRDefault="0087019E" w:rsidP="0087019E">
      <w:pPr>
        <w:pStyle w:val="LabStepCodeBlock"/>
      </w:pPr>
      <w:r>
        <w:t xml:space="preserve">  $("#MainContentArea p:odd").css({"color": "#888", "margin-left": "10px"});</w:t>
      </w:r>
    </w:p>
    <w:p w:rsidR="0087019E" w:rsidRPr="0087019E" w:rsidRDefault="0087019E" w:rsidP="0087019E">
      <w:pPr>
        <w:pStyle w:val="LabStepCodeBlock"/>
        <w:rPr>
          <w:color w:val="7F7F7F" w:themeColor="text1" w:themeTint="80"/>
        </w:rPr>
      </w:pPr>
      <w:r w:rsidRPr="0087019E">
        <w:rPr>
          <w:color w:val="7F7F7F" w:themeColor="text1" w:themeTint="80"/>
        </w:rPr>
        <w:t>});</w:t>
      </w:r>
    </w:p>
    <w:p w:rsidR="0087019E" w:rsidRDefault="0087019E" w:rsidP="0087019E">
      <w:pPr>
        <w:pStyle w:val="LabStepNumbered"/>
      </w:pPr>
      <w:r>
        <w:t xml:space="preserve">Save your changes to </w:t>
      </w:r>
      <w:r w:rsidRPr="00776627">
        <w:rPr>
          <w:b/>
        </w:rPr>
        <w:t>Exercise02.js</w:t>
      </w:r>
      <w:r>
        <w:t xml:space="preserve">. </w:t>
      </w:r>
    </w:p>
    <w:p w:rsidR="0087019E" w:rsidRDefault="0087019E" w:rsidP="0087019E">
      <w:pPr>
        <w:pStyle w:val="LabStepNumbered"/>
      </w:pPr>
      <w:r>
        <w:t xml:space="preserve">Return to the browser and refresh page </w:t>
      </w:r>
      <w:r w:rsidRPr="00EC6288">
        <w:rPr>
          <w:b/>
        </w:rPr>
        <w:t>Exercise02.aspx</w:t>
      </w:r>
      <w:r>
        <w:t>. Your page should show the paragraphs of the poem with a large font and different color.</w:t>
      </w:r>
    </w:p>
    <w:p w:rsidR="0087019E" w:rsidRDefault="001E61D9" w:rsidP="0087019E">
      <w:pPr>
        <w:pStyle w:val="LabStepScreenshot"/>
      </w:pPr>
      <w:r w:rsidRPr="001E61D9">
        <w:rPr>
          <w:rStyle w:val="LabStepScreenshotFrame"/>
        </w:rPr>
        <w:drawing>
          <wp:inline distT="0" distB="0" distL="0" distR="0" wp14:anchorId="095EA7F9" wp14:editId="0F5EA93E">
            <wp:extent cx="2231136"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1136" cy="1645920"/>
                    </a:xfrm>
                    <a:prstGeom prst="rect">
                      <a:avLst/>
                    </a:prstGeom>
                    <a:noFill/>
                    <a:ln>
                      <a:noFill/>
                    </a:ln>
                  </pic:spPr>
                </pic:pic>
              </a:graphicData>
            </a:graphic>
          </wp:inline>
        </w:drawing>
      </w:r>
    </w:p>
    <w:p w:rsidR="0087019E" w:rsidRDefault="0087019E" w:rsidP="0087019E">
      <w:pPr>
        <w:pStyle w:val="LabStepNumbered"/>
      </w:pPr>
      <w:r>
        <w:t xml:space="preserve">Add more code to the document library event handler to give a different formatting to the first paragraph. In particular, style the first </w:t>
      </w:r>
      <w:r w:rsidRPr="0087019E">
        <w:rPr>
          <w:b/>
        </w:rPr>
        <w:t>p</w:t>
      </w:r>
      <w:r>
        <w:t xml:space="preserve"> element with a font color of </w:t>
      </w:r>
      <w:r w:rsidRPr="0087019E">
        <w:rPr>
          <w:b/>
        </w:rPr>
        <w:t>#</w:t>
      </w:r>
      <w:r>
        <w:rPr>
          <w:b/>
        </w:rPr>
        <w:t>000</w:t>
      </w:r>
      <w:r>
        <w:t xml:space="preserve"> and a left margin of </w:t>
      </w:r>
      <w:r>
        <w:rPr>
          <w:b/>
        </w:rPr>
        <w:t>18</w:t>
      </w:r>
      <w:r w:rsidRPr="0087019E">
        <w:rPr>
          <w:b/>
        </w:rPr>
        <w:t>px</w:t>
      </w:r>
      <w:r>
        <w:t>.</w:t>
      </w:r>
    </w:p>
    <w:p w:rsidR="0087019E" w:rsidRPr="0087019E" w:rsidRDefault="0087019E" w:rsidP="0087019E">
      <w:pPr>
        <w:pStyle w:val="LabStepCodeBlock"/>
        <w:rPr>
          <w:color w:val="7F7F7F" w:themeColor="text1" w:themeTint="80"/>
        </w:rPr>
      </w:pPr>
      <w:r w:rsidRPr="0087019E">
        <w:rPr>
          <w:color w:val="7F7F7F" w:themeColor="text1" w:themeTint="80"/>
        </w:rPr>
        <w:t>$(function () {</w:t>
      </w:r>
    </w:p>
    <w:p w:rsidR="0087019E" w:rsidRPr="0087019E" w:rsidRDefault="0087019E" w:rsidP="0087019E">
      <w:pPr>
        <w:pStyle w:val="LabStepCodeBlock"/>
        <w:rPr>
          <w:color w:val="7F7F7F" w:themeColor="text1" w:themeTint="80"/>
        </w:rPr>
      </w:pPr>
      <w:r w:rsidRPr="0087019E">
        <w:rPr>
          <w:color w:val="7F7F7F" w:themeColor="text1" w:themeTint="80"/>
        </w:rPr>
        <w:t xml:space="preserve">  $("#MainContentArea p").css({ "color": "#444", "font-size": "14px" });</w:t>
      </w:r>
    </w:p>
    <w:p w:rsidR="0087019E" w:rsidRPr="0087019E" w:rsidRDefault="0087019E" w:rsidP="0087019E">
      <w:pPr>
        <w:pStyle w:val="LabStepCodeBlock"/>
        <w:rPr>
          <w:color w:val="7F7F7F" w:themeColor="text1" w:themeTint="80"/>
        </w:rPr>
      </w:pPr>
      <w:r w:rsidRPr="0087019E">
        <w:rPr>
          <w:color w:val="7F7F7F" w:themeColor="text1" w:themeTint="80"/>
        </w:rPr>
        <w:t xml:space="preserve">  $("#MainContentArea p:odd").css({"color": "#888", "margin-left": "10px"});</w:t>
      </w:r>
    </w:p>
    <w:p w:rsidR="0087019E" w:rsidRDefault="0087019E" w:rsidP="0087019E">
      <w:pPr>
        <w:pStyle w:val="LabStepCodeBlock"/>
      </w:pPr>
      <w:r>
        <w:t xml:space="preserve">  $("#MainContentArea p:first").css({ "color": "#000", "font-size": "18px" });</w:t>
      </w:r>
    </w:p>
    <w:p w:rsidR="0087019E" w:rsidRDefault="0087019E" w:rsidP="0087019E">
      <w:pPr>
        <w:pStyle w:val="LabStepCodeBlock"/>
      </w:pPr>
      <w:r w:rsidRPr="0087019E">
        <w:rPr>
          <w:color w:val="7F7F7F" w:themeColor="text1" w:themeTint="80"/>
        </w:rPr>
        <w:t>});</w:t>
      </w:r>
    </w:p>
    <w:p w:rsidR="0087019E" w:rsidRDefault="0087019E" w:rsidP="0087019E">
      <w:pPr>
        <w:pStyle w:val="LabStepNumbered"/>
      </w:pPr>
      <w:r>
        <w:t xml:space="preserve">Save your changes to </w:t>
      </w:r>
      <w:r w:rsidRPr="00776627">
        <w:rPr>
          <w:b/>
        </w:rPr>
        <w:t>Exercise02.js</w:t>
      </w:r>
      <w:r>
        <w:t xml:space="preserve">. </w:t>
      </w:r>
    </w:p>
    <w:p w:rsidR="0087019E" w:rsidRDefault="0087019E" w:rsidP="0087019E">
      <w:pPr>
        <w:pStyle w:val="LabStepNumbered"/>
      </w:pPr>
      <w:r>
        <w:t xml:space="preserve">Return to the browser and refresh page </w:t>
      </w:r>
      <w:r w:rsidRPr="00EC6288">
        <w:rPr>
          <w:b/>
        </w:rPr>
        <w:t>Exercise02.aspx</w:t>
      </w:r>
      <w:r>
        <w:t>. Your page should show the paragraphs of the poem with a large font and different color.</w:t>
      </w:r>
    </w:p>
    <w:p w:rsidR="0087019E" w:rsidRDefault="001E61D9" w:rsidP="0087019E">
      <w:pPr>
        <w:pStyle w:val="LabStepScreenshot"/>
      </w:pPr>
      <w:r w:rsidRPr="001E61D9">
        <w:rPr>
          <w:rStyle w:val="LabStepScreenshotFrame"/>
        </w:rPr>
        <w:lastRenderedPageBreak/>
        <w:drawing>
          <wp:inline distT="0" distB="0" distL="0" distR="0" wp14:anchorId="3D8F6253" wp14:editId="40BBE9D6">
            <wp:extent cx="2606040" cy="177393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6040" cy="1773936"/>
                    </a:xfrm>
                    <a:prstGeom prst="rect">
                      <a:avLst/>
                    </a:prstGeom>
                    <a:noFill/>
                    <a:ln>
                      <a:noFill/>
                    </a:ln>
                  </pic:spPr>
                </pic:pic>
              </a:graphicData>
            </a:graphic>
          </wp:inline>
        </w:drawing>
      </w:r>
    </w:p>
    <w:p w:rsidR="0087019E" w:rsidRDefault="00DA1975" w:rsidP="0087019E">
      <w:pPr>
        <w:pStyle w:val="LabStepNumbered"/>
      </w:pPr>
      <w:r>
        <w:t xml:space="preserve">As a final task, </w:t>
      </w:r>
      <w:r w:rsidR="001E61D9">
        <w:t xml:space="preserve">you will add an event handler that allows a user to change the format of a paragraph by clicking on it. The </w:t>
      </w:r>
      <w:r>
        <w:t xml:space="preserve">main </w:t>
      </w:r>
      <w:r w:rsidR="001E61D9">
        <w:t xml:space="preserve">idea is that a user can click on a paragraph after reading it to change </w:t>
      </w:r>
      <w:r>
        <w:t xml:space="preserve">its </w:t>
      </w:r>
      <w:r w:rsidR="001E61D9">
        <w:t xml:space="preserve">formatting so the text appears crossed out. Begin by adding a new function named </w:t>
      </w:r>
      <w:r w:rsidR="001E61D9" w:rsidRPr="001E61D9">
        <w:rPr>
          <w:b/>
        </w:rPr>
        <w:t>CrossItOut</w:t>
      </w:r>
      <w:r>
        <w:t xml:space="preserve"> and then add </w:t>
      </w:r>
      <w:r w:rsidR="001E61D9">
        <w:t xml:space="preserve">a line to the bottom of the document ready event handler to register this function </w:t>
      </w:r>
      <w:r>
        <w:t xml:space="preserve">to handle </w:t>
      </w:r>
      <w:r w:rsidR="001E61D9">
        <w:t xml:space="preserve">the </w:t>
      </w:r>
      <w:r w:rsidR="001E61D9" w:rsidRPr="00DA1975">
        <w:rPr>
          <w:b/>
        </w:rPr>
        <w:t>click</w:t>
      </w:r>
      <w:r w:rsidR="001E61D9">
        <w:t xml:space="preserve"> event on each </w:t>
      </w:r>
      <w:r w:rsidRPr="00DA1975">
        <w:rPr>
          <w:b/>
        </w:rPr>
        <w:t>p</w:t>
      </w:r>
      <w:r>
        <w:t xml:space="preserve"> element inside the </w:t>
      </w:r>
      <w:r w:rsidRPr="00DA1975">
        <w:rPr>
          <w:b/>
        </w:rPr>
        <w:t>MainContentArea</w:t>
      </w:r>
      <w:r>
        <w:t xml:space="preserve"> div</w:t>
      </w:r>
      <w:r w:rsidR="0087019E">
        <w:t>.</w:t>
      </w:r>
    </w:p>
    <w:p w:rsidR="0087019E" w:rsidRPr="00DA1975" w:rsidRDefault="0087019E" w:rsidP="0087019E">
      <w:pPr>
        <w:pStyle w:val="LabStepCodeBlock"/>
        <w:rPr>
          <w:color w:val="7F7F7F" w:themeColor="text1" w:themeTint="80"/>
        </w:rPr>
      </w:pPr>
      <w:r w:rsidRPr="00DA1975">
        <w:rPr>
          <w:color w:val="7F7F7F" w:themeColor="text1" w:themeTint="80"/>
        </w:rPr>
        <w:t>$(function () {</w:t>
      </w:r>
    </w:p>
    <w:p w:rsidR="0087019E" w:rsidRPr="00DA1975" w:rsidRDefault="0087019E" w:rsidP="0087019E">
      <w:pPr>
        <w:pStyle w:val="LabStepCodeBlock"/>
        <w:rPr>
          <w:color w:val="7F7F7F" w:themeColor="text1" w:themeTint="80"/>
        </w:rPr>
      </w:pPr>
      <w:r w:rsidRPr="00DA1975">
        <w:rPr>
          <w:color w:val="7F7F7F" w:themeColor="text1" w:themeTint="80"/>
        </w:rPr>
        <w:t xml:space="preserve">  $("#MainContentArea p").css({ "color": "#444", "font-size": "14px" });</w:t>
      </w:r>
    </w:p>
    <w:p w:rsidR="0087019E" w:rsidRPr="00DA1975" w:rsidRDefault="0087019E" w:rsidP="0087019E">
      <w:pPr>
        <w:pStyle w:val="LabStepCodeBlock"/>
        <w:rPr>
          <w:color w:val="7F7F7F" w:themeColor="text1" w:themeTint="80"/>
        </w:rPr>
      </w:pPr>
      <w:r w:rsidRPr="00DA1975">
        <w:rPr>
          <w:color w:val="7F7F7F" w:themeColor="text1" w:themeTint="80"/>
        </w:rPr>
        <w:t xml:space="preserve">  $("#MainContentArea p:odd").css({"color": "#888", "margin-left": "10px"});</w:t>
      </w:r>
    </w:p>
    <w:p w:rsidR="0087019E" w:rsidRPr="00DA1975" w:rsidRDefault="0087019E" w:rsidP="0087019E">
      <w:pPr>
        <w:pStyle w:val="LabStepCodeBlock"/>
        <w:rPr>
          <w:color w:val="7F7F7F" w:themeColor="text1" w:themeTint="80"/>
        </w:rPr>
      </w:pPr>
      <w:r w:rsidRPr="00DA1975">
        <w:rPr>
          <w:color w:val="7F7F7F" w:themeColor="text1" w:themeTint="80"/>
        </w:rPr>
        <w:t xml:space="preserve">  $("#MainContentArea p:first").css({ "color": "#000", "font-size": "18px" });</w:t>
      </w:r>
    </w:p>
    <w:p w:rsidR="0087019E" w:rsidRDefault="0087019E" w:rsidP="0087019E">
      <w:pPr>
        <w:pStyle w:val="LabStepCodeBlock"/>
      </w:pPr>
      <w:r>
        <w:t xml:space="preserve">  $("#MainContentArea p").click(CrossItOut);</w:t>
      </w:r>
    </w:p>
    <w:p w:rsidR="0087019E" w:rsidRPr="00DA1975" w:rsidRDefault="0087019E" w:rsidP="0087019E">
      <w:pPr>
        <w:pStyle w:val="LabStepCodeBlock"/>
        <w:rPr>
          <w:color w:val="7F7F7F" w:themeColor="text1" w:themeTint="80"/>
        </w:rPr>
      </w:pPr>
      <w:r w:rsidRPr="00DA1975">
        <w:rPr>
          <w:color w:val="7F7F7F" w:themeColor="text1" w:themeTint="80"/>
        </w:rPr>
        <w:t>});</w:t>
      </w:r>
    </w:p>
    <w:p w:rsidR="0087019E" w:rsidRDefault="0087019E" w:rsidP="0087019E">
      <w:pPr>
        <w:pStyle w:val="LabStepCodeBlock"/>
      </w:pPr>
    </w:p>
    <w:p w:rsidR="0087019E" w:rsidRDefault="0087019E" w:rsidP="0087019E">
      <w:pPr>
        <w:pStyle w:val="LabStepCodeBlock"/>
      </w:pPr>
      <w:r>
        <w:t>function CrossItOut(event) {</w:t>
      </w:r>
    </w:p>
    <w:p w:rsidR="0087019E" w:rsidRDefault="0087019E" w:rsidP="0087019E">
      <w:pPr>
        <w:pStyle w:val="LabStepCodeBlock"/>
      </w:pPr>
    </w:p>
    <w:p w:rsidR="0087019E" w:rsidRDefault="0087019E" w:rsidP="0087019E">
      <w:pPr>
        <w:pStyle w:val="LabStepCodeBlock"/>
      </w:pPr>
      <w:r>
        <w:t>}</w:t>
      </w:r>
    </w:p>
    <w:p w:rsidR="00DA1975" w:rsidRDefault="00DA1975" w:rsidP="0087019E">
      <w:pPr>
        <w:pStyle w:val="LabStepNumbered"/>
      </w:pPr>
      <w:r>
        <w:t xml:space="preserve">Implement the </w:t>
      </w:r>
      <w:r w:rsidRPr="00DA1975">
        <w:rPr>
          <w:b/>
        </w:rPr>
        <w:t>CrossItOut</w:t>
      </w:r>
      <w:r>
        <w:t xml:space="preserve"> function so that it formats the paragraph that was clicked with the CSS attribute named </w:t>
      </w:r>
      <w:r w:rsidRPr="00DA1975">
        <w:rPr>
          <w:b/>
        </w:rPr>
        <w:t>text-decoration</w:t>
      </w:r>
      <w:r>
        <w:t xml:space="preserve"> which has a value of </w:t>
      </w:r>
      <w:r w:rsidRPr="00DA1975">
        <w:rPr>
          <w:b/>
        </w:rPr>
        <w:t>line-through</w:t>
      </w:r>
      <w:r>
        <w:t xml:space="preserve">. Note you can access the HTML element with the current </w:t>
      </w:r>
      <w:r w:rsidRPr="007D0A1B">
        <w:rPr>
          <w:b/>
        </w:rPr>
        <w:t>p</w:t>
      </w:r>
      <w:r>
        <w:t xml:space="preserve"> element using the </w:t>
      </w:r>
      <w:r w:rsidRPr="00DA1975">
        <w:rPr>
          <w:b/>
        </w:rPr>
        <w:t>this</w:t>
      </w:r>
      <w:r>
        <w:t xml:space="preserve"> keyword. If you pass the </w:t>
      </w:r>
      <w:r w:rsidRPr="00DA1975">
        <w:rPr>
          <w:b/>
        </w:rPr>
        <w:t>this</w:t>
      </w:r>
      <w:r>
        <w:t xml:space="preserve"> keyword to the jQuery function, it will return a jQuery object that allows you to call the </w:t>
      </w:r>
      <w:r w:rsidRPr="00DA1975">
        <w:rPr>
          <w:b/>
        </w:rPr>
        <w:t>css</w:t>
      </w:r>
      <w:r>
        <w:t xml:space="preserve"> method. </w:t>
      </w:r>
    </w:p>
    <w:p w:rsidR="00DA1975" w:rsidRDefault="00DA1975" w:rsidP="00DA1975">
      <w:pPr>
        <w:pStyle w:val="LabStepCodeBlock"/>
      </w:pPr>
      <w:r>
        <w:t>function CrossItOut(event) {</w:t>
      </w:r>
    </w:p>
    <w:p w:rsidR="00DA1975" w:rsidRDefault="00DA1975" w:rsidP="00DA1975">
      <w:pPr>
        <w:pStyle w:val="LabStepCodeBlock"/>
      </w:pPr>
      <w:r>
        <w:t xml:space="preserve"> $(this).css({"text-decoration": "line-through"});</w:t>
      </w:r>
    </w:p>
    <w:p w:rsidR="00DA1975" w:rsidRDefault="00DA1975" w:rsidP="00DA1975">
      <w:pPr>
        <w:pStyle w:val="LabStepCodeBlock"/>
      </w:pPr>
      <w:r>
        <w:t>}</w:t>
      </w:r>
    </w:p>
    <w:p w:rsidR="0087019E" w:rsidRDefault="0087019E" w:rsidP="0087019E">
      <w:pPr>
        <w:pStyle w:val="LabStepNumbered"/>
      </w:pPr>
      <w:r>
        <w:t xml:space="preserve">Save your changes to </w:t>
      </w:r>
      <w:r w:rsidRPr="00776627">
        <w:rPr>
          <w:b/>
        </w:rPr>
        <w:t>Exercise02.js</w:t>
      </w:r>
      <w:r>
        <w:t xml:space="preserve">. </w:t>
      </w:r>
    </w:p>
    <w:p w:rsidR="0087019E" w:rsidRDefault="0087019E" w:rsidP="0087019E">
      <w:pPr>
        <w:pStyle w:val="LabStepNumbered"/>
      </w:pPr>
      <w:r>
        <w:t xml:space="preserve">Return to the browser and refresh page </w:t>
      </w:r>
      <w:r w:rsidRPr="00EC6288">
        <w:rPr>
          <w:b/>
        </w:rPr>
        <w:t>Exercise02.aspx</w:t>
      </w:r>
      <w:r>
        <w:t xml:space="preserve">. </w:t>
      </w:r>
      <w:r w:rsidR="00DA1975">
        <w:t xml:space="preserve">Now you should be able to click on </w:t>
      </w:r>
      <w:r w:rsidR="00C04BD0">
        <w:t xml:space="preserve">a </w:t>
      </w:r>
      <w:r w:rsidR="00DA1975">
        <w:t>paragraph to give it strikethrough formatting</w:t>
      </w:r>
      <w:r>
        <w:t>.</w:t>
      </w:r>
    </w:p>
    <w:p w:rsidR="0087019E" w:rsidRDefault="004E1B50" w:rsidP="0087019E">
      <w:pPr>
        <w:pStyle w:val="LabStepScreenshot"/>
      </w:pPr>
      <w:r>
        <w:rPr>
          <w:noProof/>
        </w:rPr>
        <w:drawing>
          <wp:inline distT="0" distB="0" distL="0" distR="0" wp14:anchorId="04068EDD" wp14:editId="0AA358C7">
            <wp:extent cx="2828432" cy="2124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2712" cy="2127290"/>
                    </a:xfrm>
                    <a:prstGeom prst="rect">
                      <a:avLst/>
                    </a:prstGeom>
                    <a:noFill/>
                    <a:ln>
                      <a:noFill/>
                    </a:ln>
                  </pic:spPr>
                </pic:pic>
              </a:graphicData>
            </a:graphic>
          </wp:inline>
        </w:drawing>
      </w:r>
    </w:p>
    <w:p w:rsidR="00283D43" w:rsidRDefault="00283D43" w:rsidP="00955645">
      <w:pPr>
        <w:pStyle w:val="Heading3"/>
      </w:pPr>
      <w:r>
        <w:lastRenderedPageBreak/>
        <w:t>Exercise 3</w:t>
      </w:r>
      <w:r w:rsidRPr="00FC79BD">
        <w:t xml:space="preserve">: </w:t>
      </w:r>
      <w:r w:rsidR="00C018C5">
        <w:t>Creating a</w:t>
      </w:r>
      <w:r w:rsidR="00C04BD0">
        <w:t>n</w:t>
      </w:r>
      <w:r w:rsidR="00C018C5">
        <w:t xml:space="preserve"> Image Toolbar</w:t>
      </w:r>
    </w:p>
    <w:p w:rsidR="00283D43" w:rsidRDefault="00283D43" w:rsidP="00D63322">
      <w:pPr>
        <w:pStyle w:val="LabExerciseCallout"/>
        <w:pBdr>
          <w:top w:val="dotted" w:sz="4" w:space="2" w:color="404040" w:themeColor="text1" w:themeTint="BF"/>
        </w:pBdr>
      </w:pPr>
      <w:r w:rsidRPr="00AB0146">
        <w:t xml:space="preserve">In this exercise you will </w:t>
      </w:r>
      <w:r w:rsidR="00D63322">
        <w:t xml:space="preserve">use jQuery to register event handlers on a set of </w:t>
      </w:r>
      <w:r w:rsidR="00D63322" w:rsidRPr="00D63322">
        <w:rPr>
          <w:b/>
        </w:rPr>
        <w:t>img</w:t>
      </w:r>
      <w:r w:rsidR="00D63322">
        <w:t xml:space="preserve"> elements</w:t>
      </w:r>
      <w:r w:rsidR="00C04BD0">
        <w:t xml:space="preserve">, </w:t>
      </w:r>
      <w:r w:rsidR="00D63322">
        <w:t xml:space="preserve"> creat</w:t>
      </w:r>
      <w:r w:rsidR="00C04BD0">
        <w:t>ing</w:t>
      </w:r>
      <w:r w:rsidR="00D63322">
        <w:t xml:space="preserve"> a toolbar that responds to mouseover events.</w:t>
      </w:r>
    </w:p>
    <w:p w:rsidR="004E1B50" w:rsidRDefault="004E1B50" w:rsidP="00D63322">
      <w:pPr>
        <w:pStyle w:val="LabStepNumbered"/>
        <w:numPr>
          <w:ilvl w:val="0"/>
          <w:numId w:val="7"/>
        </w:numPr>
      </w:pPr>
      <w:r>
        <w:t xml:space="preserve">In the browser, navigate to the page for </w:t>
      </w:r>
      <w:r w:rsidRPr="00D63322">
        <w:rPr>
          <w:b/>
        </w:rPr>
        <w:t>Exercise 3</w:t>
      </w:r>
      <w:r>
        <w:t xml:space="preserve"> by clicking the navigation link in the Quick launch. The page contains a toolbar with a small set of images. Below there is a larger image. In this exercise, you will add jQuery code to register event handlers </w:t>
      </w:r>
      <w:r w:rsidR="00C04BD0">
        <w:t xml:space="preserve">that </w:t>
      </w:r>
      <w:r>
        <w:t>allow the user to hover the mouse over a small image in the toolbar to display it the larger view below.</w:t>
      </w:r>
    </w:p>
    <w:p w:rsidR="004E1B50" w:rsidRDefault="001A1AAB" w:rsidP="004E1B50">
      <w:pPr>
        <w:pStyle w:val="LabStepScreenshot"/>
      </w:pPr>
      <w:r w:rsidRPr="00D63322">
        <w:rPr>
          <w:rStyle w:val="LabStepScreenshotFrame"/>
        </w:rPr>
        <w:drawing>
          <wp:inline distT="0" distB="0" distL="0" distR="0" wp14:anchorId="37918F61" wp14:editId="663641D8">
            <wp:extent cx="2538722"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6985" cy="1624520"/>
                    </a:xfrm>
                    <a:prstGeom prst="rect">
                      <a:avLst/>
                    </a:prstGeom>
                    <a:noFill/>
                    <a:ln>
                      <a:noFill/>
                    </a:ln>
                  </pic:spPr>
                </pic:pic>
              </a:graphicData>
            </a:graphic>
          </wp:inline>
        </w:drawing>
      </w:r>
    </w:p>
    <w:p w:rsidR="004E1B50" w:rsidRDefault="004E1B50" w:rsidP="004E1B50">
      <w:pPr>
        <w:pStyle w:val="LabStepNumbered"/>
      </w:pPr>
      <w:r>
        <w:t xml:space="preserve">In SharePoint Designer, open </w:t>
      </w:r>
      <w:r w:rsidR="001A1AAB">
        <w:rPr>
          <w:b/>
        </w:rPr>
        <w:t>Exercise03</w:t>
      </w:r>
      <w:r w:rsidRPr="00DE1444">
        <w:rPr>
          <w:b/>
        </w:rPr>
        <w:t>.aspx</w:t>
      </w:r>
      <w:r>
        <w:t xml:space="preserve"> in advanced edit mode. Locate the placeholder for </w:t>
      </w:r>
      <w:r w:rsidRPr="00680DAA">
        <w:rPr>
          <w:b/>
        </w:rPr>
        <w:t>PlaceHolderAdditionalPageHead</w:t>
      </w:r>
      <w:r w:rsidRPr="00760CCD">
        <w:t>. You can observe that this</w:t>
      </w:r>
      <w:r>
        <w:rPr>
          <w:b/>
        </w:rPr>
        <w:t xml:space="preserve"> </w:t>
      </w:r>
      <w:r w:rsidRPr="00760CCD">
        <w:t>place</w:t>
      </w:r>
      <w:r>
        <w:t xml:space="preserve">holder contains a link to a style sheet named </w:t>
      </w:r>
      <w:r w:rsidRPr="002D1D3D">
        <w:rPr>
          <w:b/>
        </w:rPr>
        <w:t>styles.css</w:t>
      </w:r>
      <w:r>
        <w:t xml:space="preserve"> as well as script links to the jQuery library and </w:t>
      </w:r>
      <w:r>
        <w:rPr>
          <w:b/>
        </w:rPr>
        <w:t>Exercise0</w:t>
      </w:r>
      <w:r w:rsidR="001A1AAB">
        <w:rPr>
          <w:b/>
        </w:rPr>
        <w:t>3</w:t>
      </w:r>
      <w:r w:rsidRPr="00760CCD">
        <w:rPr>
          <w:b/>
        </w:rPr>
        <w:t>.js</w:t>
      </w:r>
      <w:r>
        <w:t xml:space="preserve">. This means the page has </w:t>
      </w:r>
      <w:r w:rsidR="001A1AAB">
        <w:t xml:space="preserve">already </w:t>
      </w:r>
      <w:r>
        <w:t xml:space="preserve">been preconfigured for you to write jQuery code in </w:t>
      </w:r>
      <w:r w:rsidR="001A1AAB">
        <w:rPr>
          <w:b/>
        </w:rPr>
        <w:t>Exercise03</w:t>
      </w:r>
      <w:r w:rsidRPr="00B337C0">
        <w:rPr>
          <w:b/>
        </w:rPr>
        <w:t>.js</w:t>
      </w:r>
      <w:r>
        <w:t>.</w:t>
      </w:r>
    </w:p>
    <w:p w:rsidR="004E1B50" w:rsidRDefault="004E1B50" w:rsidP="004E1B50">
      <w:pPr>
        <w:pStyle w:val="LabStepNumbered"/>
      </w:pPr>
      <w:r>
        <w:t xml:space="preserve">Examine the contents of </w:t>
      </w:r>
      <w:r w:rsidRPr="00DE1444">
        <w:rPr>
          <w:b/>
        </w:rPr>
        <w:t>PlaceHolderMain</w:t>
      </w:r>
      <w:r>
        <w:t xml:space="preserve">. You should see that there </w:t>
      </w:r>
      <w:r w:rsidR="00C04BD0">
        <w:t xml:space="preserve">is </w:t>
      </w:r>
      <w:r>
        <w:t xml:space="preserve">a div element with an </w:t>
      </w:r>
      <w:r w:rsidRPr="00DE1444">
        <w:rPr>
          <w:b/>
        </w:rPr>
        <w:t>id</w:t>
      </w:r>
      <w:r>
        <w:t xml:space="preserve"> of </w:t>
      </w:r>
      <w:r w:rsidR="001A1AAB">
        <w:rPr>
          <w:b/>
        </w:rPr>
        <w:t>ImageToolbar</w:t>
      </w:r>
      <w:r w:rsidR="00D63322" w:rsidRPr="00D63322">
        <w:t xml:space="preserve"> which contain</w:t>
      </w:r>
      <w:r w:rsidR="00D63322">
        <w:t xml:space="preserve"> a set of </w:t>
      </w:r>
      <w:r w:rsidR="001A1AAB" w:rsidRPr="001A1AAB">
        <w:rPr>
          <w:b/>
        </w:rPr>
        <w:t>img</w:t>
      </w:r>
      <w:r>
        <w:t xml:space="preserve"> elements </w:t>
      </w:r>
      <w:r w:rsidR="001A1AAB">
        <w:t xml:space="preserve">with </w:t>
      </w:r>
      <w:r w:rsidR="001A1AAB" w:rsidRPr="001A1AAB">
        <w:rPr>
          <w:b/>
        </w:rPr>
        <w:t>src</w:t>
      </w:r>
      <w:r w:rsidR="001A1AAB">
        <w:t xml:space="preserve"> attribute that reference </w:t>
      </w:r>
      <w:r w:rsidR="00D63322">
        <w:t xml:space="preserve">JPG </w:t>
      </w:r>
      <w:r w:rsidR="001A1AAB">
        <w:t xml:space="preserve">files in the </w:t>
      </w:r>
      <w:r w:rsidR="001A1AAB" w:rsidRPr="00D63322">
        <w:rPr>
          <w:b/>
        </w:rPr>
        <w:t>images</w:t>
      </w:r>
      <w:r w:rsidR="001A1AAB">
        <w:t xml:space="preserve"> folder of the current site</w:t>
      </w:r>
      <w:r>
        <w:t>.</w:t>
      </w:r>
      <w:r w:rsidR="001A1AAB">
        <w:t xml:space="preserve"> Below </w:t>
      </w:r>
      <w:r w:rsidR="00D63322">
        <w:t xml:space="preserve">the </w:t>
      </w:r>
      <w:r w:rsidR="00D63322">
        <w:rPr>
          <w:b/>
        </w:rPr>
        <w:t>ImageToolbar</w:t>
      </w:r>
      <w:r w:rsidR="00D63322" w:rsidRPr="00D63322">
        <w:t xml:space="preserve"> </w:t>
      </w:r>
      <w:r w:rsidR="001A1AAB">
        <w:t xml:space="preserve">div </w:t>
      </w:r>
      <w:r w:rsidR="00D63322">
        <w:t xml:space="preserve">there is another div element with an </w:t>
      </w:r>
      <w:r w:rsidR="00D63322" w:rsidRPr="00D63322">
        <w:rPr>
          <w:b/>
        </w:rPr>
        <w:t>id</w:t>
      </w:r>
      <w:r w:rsidR="00D63322">
        <w:t xml:space="preserve"> of </w:t>
      </w:r>
      <w:r w:rsidR="00D63322" w:rsidRPr="00D63322">
        <w:rPr>
          <w:b/>
        </w:rPr>
        <w:t>PictureAreaDiv</w:t>
      </w:r>
      <w:r w:rsidR="00D63322">
        <w:t xml:space="preserve"> which contains a </w:t>
      </w:r>
      <w:r w:rsidR="00D63322" w:rsidRPr="00D63322">
        <w:rPr>
          <w:b/>
        </w:rPr>
        <w:t>img</w:t>
      </w:r>
      <w:r w:rsidR="00D63322">
        <w:t xml:space="preserve"> element with an id of </w:t>
      </w:r>
      <w:r w:rsidR="00D63322" w:rsidRPr="00D63322">
        <w:rPr>
          <w:b/>
        </w:rPr>
        <w:t>picture</w:t>
      </w:r>
      <w:r w:rsidR="00D63322">
        <w:t>.</w:t>
      </w:r>
    </w:p>
    <w:p w:rsidR="00D63322" w:rsidRDefault="00D63322" w:rsidP="00D63322">
      <w:pPr>
        <w:pStyle w:val="LabStepCodeBlock"/>
      </w:pPr>
      <w:r>
        <w:t>&lt;asp:Content ContentPlaceHolderId="PlaceHolderMain" runat="server"&gt;</w:t>
      </w:r>
    </w:p>
    <w:p w:rsidR="00D63322" w:rsidRDefault="00D63322" w:rsidP="00D63322">
      <w:pPr>
        <w:pStyle w:val="LabStepCodeBlock"/>
      </w:pPr>
    </w:p>
    <w:p w:rsidR="00D63322" w:rsidRDefault="00D63322" w:rsidP="00D63322">
      <w:pPr>
        <w:pStyle w:val="LabStepCodeBlock"/>
      </w:pPr>
      <w:r>
        <w:t xml:space="preserve">  &lt;div id="ImageToolbar" &gt;</w:t>
      </w:r>
    </w:p>
    <w:p w:rsidR="00D63322" w:rsidRDefault="00D63322" w:rsidP="00D63322">
      <w:pPr>
        <w:pStyle w:val="LabStepCodeBlock"/>
      </w:pPr>
      <w:r>
        <w:t xml:space="preserve">    &lt;img src="images\LondonBridge.jpg" alt="LondonBridge" /&gt;</w:t>
      </w:r>
    </w:p>
    <w:p w:rsidR="00D63322" w:rsidRDefault="00D63322" w:rsidP="00D63322">
      <w:pPr>
        <w:pStyle w:val="LabStepCodeBlock"/>
      </w:pPr>
      <w:r>
        <w:t xml:space="preserve">    &lt;img src="images\Sidney.jpg" alt="Sidney" /&gt;</w:t>
      </w:r>
    </w:p>
    <w:p w:rsidR="00D63322" w:rsidRDefault="00D63322" w:rsidP="00D63322">
      <w:pPr>
        <w:pStyle w:val="LabStepCodeBlock"/>
      </w:pPr>
      <w:r>
        <w:t xml:space="preserve">    &lt;img src="images\Stonehenge.jpg" alt="Stonehenge" /&gt;</w:t>
      </w:r>
    </w:p>
    <w:p w:rsidR="00D63322" w:rsidRDefault="00D63322" w:rsidP="00D63322">
      <w:pPr>
        <w:pStyle w:val="LabStepCodeBlock"/>
      </w:pPr>
      <w:r>
        <w:t xml:space="preserve">    &lt;img src="images\Lighthouse.jpg" alt="Lighthouse" /&gt;</w:t>
      </w:r>
    </w:p>
    <w:p w:rsidR="00D63322" w:rsidRDefault="00D63322" w:rsidP="00D63322">
      <w:pPr>
        <w:pStyle w:val="LabStepCodeBlock"/>
      </w:pPr>
      <w:r>
        <w:t xml:space="preserve">    &lt;img src="images\Rock.jpg" alt="Rock" /&gt;</w:t>
      </w:r>
    </w:p>
    <w:p w:rsidR="00D63322" w:rsidRDefault="00D63322" w:rsidP="00D63322">
      <w:pPr>
        <w:pStyle w:val="LabStepCodeBlock"/>
      </w:pPr>
      <w:r>
        <w:t xml:space="preserve">    &lt;img src="images\Elephant.jpg" alt="Elephant" /&gt;</w:t>
      </w:r>
    </w:p>
    <w:p w:rsidR="00D63322" w:rsidRDefault="00D63322" w:rsidP="00D63322">
      <w:pPr>
        <w:pStyle w:val="LabStepCodeBlock"/>
      </w:pPr>
      <w:r>
        <w:t xml:space="preserve">  &lt;/div&gt;    </w:t>
      </w:r>
    </w:p>
    <w:p w:rsidR="00D63322" w:rsidRDefault="00D63322" w:rsidP="00D63322">
      <w:pPr>
        <w:pStyle w:val="LabStepCodeBlock"/>
      </w:pPr>
      <w:r>
        <w:t xml:space="preserve">     </w:t>
      </w:r>
    </w:p>
    <w:p w:rsidR="00D63322" w:rsidRDefault="00D63322" w:rsidP="00D63322">
      <w:pPr>
        <w:pStyle w:val="LabStepCodeBlock"/>
      </w:pPr>
      <w:r>
        <w:t xml:space="preserve">  &lt;div id="PictureAreaDiv" &gt;</w:t>
      </w:r>
    </w:p>
    <w:p w:rsidR="00D63322" w:rsidRDefault="00D63322" w:rsidP="00D63322">
      <w:pPr>
        <w:pStyle w:val="LabStepCodeBlock"/>
      </w:pPr>
      <w:r>
        <w:t xml:space="preserve">    &lt;img id="picture" src="images\LondonBridge.jpg" alt="picture" /&gt;</w:t>
      </w:r>
    </w:p>
    <w:p w:rsidR="00D63322" w:rsidRDefault="00D63322" w:rsidP="00D63322">
      <w:pPr>
        <w:pStyle w:val="LabStepCodeBlock"/>
      </w:pPr>
      <w:r>
        <w:t xml:space="preserve">  &lt;/div&gt;</w:t>
      </w:r>
    </w:p>
    <w:p w:rsidR="00D63322" w:rsidRDefault="00D63322" w:rsidP="00D63322">
      <w:pPr>
        <w:pStyle w:val="LabStepCodeBlock"/>
      </w:pPr>
      <w:r>
        <w:t xml:space="preserve">  </w:t>
      </w:r>
    </w:p>
    <w:p w:rsidR="001A1AAB" w:rsidRDefault="00D63322" w:rsidP="004E1B50">
      <w:pPr>
        <w:pStyle w:val="LabStepCodeBlock"/>
      </w:pPr>
      <w:r>
        <w:t>&lt;/asp:Content&gt;</w:t>
      </w:r>
    </w:p>
    <w:p w:rsidR="00D63322" w:rsidRDefault="00D63322" w:rsidP="00D63322">
      <w:pPr>
        <w:pStyle w:val="LabStepNumbered"/>
      </w:pPr>
      <w:r>
        <w:t xml:space="preserve">Open </w:t>
      </w:r>
      <w:r>
        <w:rPr>
          <w:b/>
        </w:rPr>
        <w:t>Exercise03</w:t>
      </w:r>
      <w:r w:rsidRPr="00B337C0">
        <w:rPr>
          <w:b/>
        </w:rPr>
        <w:t>.js</w:t>
      </w:r>
      <w:r>
        <w:t>.</w:t>
      </w:r>
    </w:p>
    <w:p w:rsidR="00D63322" w:rsidRDefault="00D63322" w:rsidP="00D63322">
      <w:pPr>
        <w:pStyle w:val="LabStepNumbered"/>
      </w:pPr>
      <w:r>
        <w:t xml:space="preserve">At the top of </w:t>
      </w:r>
      <w:r>
        <w:rPr>
          <w:b/>
        </w:rPr>
        <w:t>Exercise03</w:t>
      </w:r>
      <w:r w:rsidRPr="00B337C0">
        <w:rPr>
          <w:b/>
        </w:rPr>
        <w:t>.js</w:t>
      </w:r>
      <w:r w:rsidRPr="00D2248A">
        <w:t>,</w:t>
      </w:r>
      <w:r>
        <w:t xml:space="preserve"> add a document ready event handler and </w:t>
      </w:r>
      <w:r w:rsidR="00C018C5">
        <w:t xml:space="preserve">an event handler function named </w:t>
      </w:r>
      <w:r w:rsidR="00C018C5" w:rsidRPr="00C018C5">
        <w:rPr>
          <w:b/>
        </w:rPr>
        <w:t>onMouseOver</w:t>
      </w:r>
      <w:r w:rsidR="00C018C5">
        <w:t>. I</w:t>
      </w:r>
      <w:r>
        <w:t xml:space="preserve">mplement </w:t>
      </w:r>
      <w:r w:rsidR="00C018C5">
        <w:t xml:space="preserve">the document ready event handler to register </w:t>
      </w:r>
      <w:r w:rsidR="00C018C5" w:rsidRPr="00C018C5">
        <w:rPr>
          <w:b/>
        </w:rPr>
        <w:t>onMouseOver</w:t>
      </w:r>
      <w:r w:rsidR="00C018C5">
        <w:t xml:space="preserve"> as an event handler</w:t>
      </w:r>
      <w:r w:rsidR="00C04BD0">
        <w:t xml:space="preserve">. </w:t>
      </w:r>
      <w:r w:rsidR="00C018C5">
        <w:t xml:space="preserve"> </w:t>
      </w:r>
      <w:r w:rsidR="00C04BD0">
        <w:t xml:space="preserve">It </w:t>
      </w:r>
      <w:r w:rsidR="00C018C5">
        <w:t xml:space="preserve">will handle all the </w:t>
      </w:r>
      <w:r w:rsidR="00C018C5" w:rsidRPr="00C018C5">
        <w:rPr>
          <w:b/>
        </w:rPr>
        <w:t>mouseover</w:t>
      </w:r>
      <w:r w:rsidR="00C018C5">
        <w:t xml:space="preserve"> events for every </w:t>
      </w:r>
      <w:r w:rsidR="00C018C5" w:rsidRPr="00C018C5">
        <w:rPr>
          <w:b/>
        </w:rPr>
        <w:t>img</w:t>
      </w:r>
      <w:r w:rsidR="00C018C5">
        <w:t xml:space="preserve"> element inside the </w:t>
      </w:r>
      <w:r w:rsidR="00C018C5" w:rsidRPr="00C018C5">
        <w:rPr>
          <w:b/>
        </w:rPr>
        <w:t>ImageToolbar</w:t>
      </w:r>
      <w:r w:rsidR="00C018C5">
        <w:t xml:space="preserve"> div</w:t>
      </w:r>
      <w:r>
        <w:t>.</w:t>
      </w:r>
    </w:p>
    <w:p w:rsidR="00D63322" w:rsidRDefault="00D63322" w:rsidP="00D63322">
      <w:pPr>
        <w:pStyle w:val="LabStepCodeBlock"/>
      </w:pPr>
      <w:r>
        <w:t>$(function () {</w:t>
      </w:r>
    </w:p>
    <w:p w:rsidR="00D63322" w:rsidRDefault="00D63322" w:rsidP="00D63322">
      <w:pPr>
        <w:pStyle w:val="LabStepCodeBlock"/>
      </w:pPr>
      <w:r>
        <w:t xml:space="preserve">  $("img", "#ImageToolbar").mouseover(onMouseOver);</w:t>
      </w:r>
    </w:p>
    <w:p w:rsidR="00D63322" w:rsidRDefault="00D63322" w:rsidP="00D63322">
      <w:pPr>
        <w:pStyle w:val="LabStepCodeBlock"/>
      </w:pPr>
      <w:r>
        <w:t>});</w:t>
      </w:r>
    </w:p>
    <w:p w:rsidR="00D63322" w:rsidRDefault="00D63322" w:rsidP="00D63322">
      <w:pPr>
        <w:pStyle w:val="LabStepCodeBlock"/>
      </w:pPr>
    </w:p>
    <w:p w:rsidR="00D63322" w:rsidRDefault="00D63322" w:rsidP="00D63322">
      <w:pPr>
        <w:pStyle w:val="LabStepCodeBlock"/>
      </w:pPr>
      <w:r>
        <w:t>function onMouseOver(event) {</w:t>
      </w:r>
    </w:p>
    <w:p w:rsidR="00D63322" w:rsidRDefault="00D63322" w:rsidP="00C018C5">
      <w:pPr>
        <w:pStyle w:val="LabStepCodeBlock"/>
      </w:pPr>
      <w:r>
        <w:t xml:space="preserve">  </w:t>
      </w:r>
    </w:p>
    <w:p w:rsidR="00D63322" w:rsidRDefault="00D63322" w:rsidP="00D63322">
      <w:pPr>
        <w:pStyle w:val="LabStepCodeBlock"/>
      </w:pPr>
      <w:r>
        <w:t>}</w:t>
      </w:r>
    </w:p>
    <w:p w:rsidR="00C018C5" w:rsidRDefault="00C018C5" w:rsidP="00C018C5">
      <w:pPr>
        <w:pStyle w:val="LabStepNumbered"/>
      </w:pPr>
      <w:r>
        <w:t xml:space="preserve">Implement </w:t>
      </w:r>
      <w:r w:rsidRPr="00C018C5">
        <w:rPr>
          <w:b/>
        </w:rPr>
        <w:t>onMouseOver</w:t>
      </w:r>
      <w:r>
        <w:t xml:space="preserve"> to retrieve the </w:t>
      </w:r>
      <w:r w:rsidRPr="00C018C5">
        <w:rPr>
          <w:b/>
        </w:rPr>
        <w:t>src</w:t>
      </w:r>
      <w:r>
        <w:t xml:space="preserve"> attribute from the </w:t>
      </w:r>
      <w:r w:rsidRPr="00C018C5">
        <w:rPr>
          <w:b/>
        </w:rPr>
        <w:t>img</w:t>
      </w:r>
      <w:r>
        <w:t xml:space="preserve"> element that was clicked</w:t>
      </w:r>
      <w:r w:rsidR="00C04BD0">
        <w:t>,</w:t>
      </w:r>
      <w:r>
        <w:t xml:space="preserve"> and then assign this value to the </w:t>
      </w:r>
      <w:r w:rsidRPr="00C018C5">
        <w:rPr>
          <w:b/>
        </w:rPr>
        <w:t>src</w:t>
      </w:r>
      <w:r>
        <w:t xml:space="preserve"> attribute of the </w:t>
      </w:r>
      <w:r w:rsidRPr="00C018C5">
        <w:rPr>
          <w:b/>
        </w:rPr>
        <w:t>img</w:t>
      </w:r>
      <w:r>
        <w:t xml:space="preserve"> element with the id of </w:t>
      </w:r>
      <w:r w:rsidRPr="00C018C5">
        <w:rPr>
          <w:b/>
        </w:rPr>
        <w:t>picture</w:t>
      </w:r>
      <w:r>
        <w:t>.</w:t>
      </w:r>
    </w:p>
    <w:p w:rsidR="00C018C5" w:rsidRDefault="00C018C5" w:rsidP="00C018C5">
      <w:pPr>
        <w:pStyle w:val="LabStepCodeBlock"/>
      </w:pPr>
      <w:r>
        <w:lastRenderedPageBreak/>
        <w:t>function onMouseOver(event) {</w:t>
      </w:r>
    </w:p>
    <w:p w:rsidR="00C018C5" w:rsidRDefault="00C018C5" w:rsidP="00C018C5">
      <w:pPr>
        <w:pStyle w:val="LabStepCodeBlock"/>
      </w:pPr>
      <w:r>
        <w:t xml:space="preserve">  var path = $(this).attr('src');</w:t>
      </w:r>
    </w:p>
    <w:p w:rsidR="00C018C5" w:rsidRDefault="00C018C5" w:rsidP="00C018C5">
      <w:pPr>
        <w:pStyle w:val="LabStepCodeBlock"/>
      </w:pPr>
      <w:r>
        <w:t xml:space="preserve">  $("#picture").attr('src', path);</w:t>
      </w:r>
    </w:p>
    <w:p w:rsidR="00D63322" w:rsidRDefault="00C018C5" w:rsidP="00D63322">
      <w:pPr>
        <w:pStyle w:val="LabStepCodeBlock"/>
      </w:pPr>
      <w:r>
        <w:t>}</w:t>
      </w:r>
    </w:p>
    <w:p w:rsidR="00C018C5" w:rsidRDefault="00C018C5" w:rsidP="00C018C5">
      <w:pPr>
        <w:pStyle w:val="LabStepNumbered"/>
      </w:pPr>
      <w:r>
        <w:t xml:space="preserve">Save your changes to </w:t>
      </w:r>
      <w:r>
        <w:rPr>
          <w:b/>
        </w:rPr>
        <w:t>Exercise03</w:t>
      </w:r>
      <w:r w:rsidRPr="00776627">
        <w:rPr>
          <w:b/>
        </w:rPr>
        <w:t>.js</w:t>
      </w:r>
      <w:r>
        <w:t xml:space="preserve">. </w:t>
      </w:r>
    </w:p>
    <w:p w:rsidR="00C018C5" w:rsidRDefault="00C018C5" w:rsidP="00C018C5">
      <w:pPr>
        <w:pStyle w:val="LabStepNumbered"/>
      </w:pPr>
      <w:r>
        <w:t xml:space="preserve">Return to the browser and refresh page </w:t>
      </w:r>
      <w:r w:rsidRPr="00EC6288">
        <w:rPr>
          <w:b/>
        </w:rPr>
        <w:t>Exercis</w:t>
      </w:r>
      <w:r>
        <w:rPr>
          <w:b/>
        </w:rPr>
        <w:t>e03</w:t>
      </w:r>
      <w:r w:rsidRPr="00EC6288">
        <w:rPr>
          <w:b/>
        </w:rPr>
        <w:t>.aspx</w:t>
      </w:r>
      <w:r>
        <w:t>. Now you should be able to hover the mouse over one of the smaller images in the image toolbar and see that image appear below in the larger img element.</w:t>
      </w:r>
    </w:p>
    <w:p w:rsidR="00C018C5" w:rsidRDefault="00C018C5" w:rsidP="00C018C5">
      <w:pPr>
        <w:pStyle w:val="LabStepScreenshot"/>
      </w:pPr>
      <w:r w:rsidRPr="00C018C5">
        <w:rPr>
          <w:rStyle w:val="LabStepScreenshotFrame"/>
        </w:rPr>
        <w:drawing>
          <wp:inline distT="0" distB="0" distL="0" distR="0" wp14:anchorId="4A88F1DB" wp14:editId="02B3381A">
            <wp:extent cx="3324225" cy="228540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4225" cy="2285405"/>
                    </a:xfrm>
                    <a:prstGeom prst="rect">
                      <a:avLst/>
                    </a:prstGeom>
                    <a:noFill/>
                    <a:ln>
                      <a:noFill/>
                    </a:ln>
                  </pic:spPr>
                </pic:pic>
              </a:graphicData>
            </a:graphic>
          </wp:inline>
        </w:drawing>
      </w:r>
    </w:p>
    <w:p w:rsidR="00C018C5" w:rsidRDefault="00C018C5" w:rsidP="00955645">
      <w:pPr>
        <w:pStyle w:val="Heading3"/>
      </w:pPr>
      <w:r>
        <w:t>Exercise 4</w:t>
      </w:r>
      <w:r w:rsidRPr="00FC79BD">
        <w:t xml:space="preserve">: </w:t>
      </w:r>
      <w:r>
        <w:t xml:space="preserve">Leveraging the jQuery UI Accordion </w:t>
      </w:r>
    </w:p>
    <w:p w:rsidR="00C018C5" w:rsidRDefault="00C018C5" w:rsidP="00C018C5">
      <w:pPr>
        <w:pStyle w:val="LabExerciseCallout"/>
        <w:pBdr>
          <w:top w:val="dotted" w:sz="4" w:space="2" w:color="404040" w:themeColor="text1" w:themeTint="BF"/>
        </w:pBdr>
      </w:pPr>
      <w:r w:rsidRPr="00AB0146">
        <w:t xml:space="preserve">In this exercise you will </w:t>
      </w:r>
      <w:r>
        <w:t>use the jQuery UI library to create an advanced user interfa</w:t>
      </w:r>
      <w:r w:rsidR="00517EED">
        <w:t>ce experience using the Accordio</w:t>
      </w:r>
      <w:r>
        <w:t xml:space="preserve">n </w:t>
      </w:r>
      <w:r w:rsidR="00517EED">
        <w:t>component</w:t>
      </w:r>
      <w:r>
        <w:t>.</w:t>
      </w:r>
    </w:p>
    <w:p w:rsidR="00C018C5" w:rsidRDefault="00C018C5" w:rsidP="007D0A1B">
      <w:pPr>
        <w:pStyle w:val="LabStepNumbered"/>
        <w:numPr>
          <w:ilvl w:val="0"/>
          <w:numId w:val="8"/>
        </w:numPr>
      </w:pPr>
      <w:r>
        <w:t xml:space="preserve">In the browser, navigate to the page for </w:t>
      </w:r>
      <w:r w:rsidR="00517EED" w:rsidRPr="007D0A1B">
        <w:rPr>
          <w:b/>
        </w:rPr>
        <w:t>Exercise 4</w:t>
      </w:r>
      <w:r>
        <w:t xml:space="preserve"> by clicking the navigation link in the Quick launch. The page contains </w:t>
      </w:r>
      <w:r w:rsidR="00517EED">
        <w:t>a collection of div element with information and a photo of famou</w:t>
      </w:r>
      <w:r w:rsidR="004B699A">
        <w:t>s</w:t>
      </w:r>
      <w:r w:rsidR="00517EED">
        <w:t xml:space="preserve"> rock stars</w:t>
      </w:r>
      <w:r w:rsidR="004B699A">
        <w:t>.</w:t>
      </w:r>
    </w:p>
    <w:p w:rsidR="00C018C5" w:rsidRDefault="00517EED" w:rsidP="00C018C5">
      <w:pPr>
        <w:pStyle w:val="LabStepScreenshot"/>
      </w:pPr>
      <w:r w:rsidRPr="00517EED">
        <w:rPr>
          <w:rStyle w:val="LabStepScreenshotFrame"/>
        </w:rPr>
        <w:drawing>
          <wp:inline distT="0" distB="0" distL="0" distR="0" wp14:anchorId="307BF33F" wp14:editId="1E2F7B67">
            <wp:extent cx="3467100" cy="1441379"/>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7100" cy="1441379"/>
                    </a:xfrm>
                    <a:prstGeom prst="rect">
                      <a:avLst/>
                    </a:prstGeom>
                    <a:noFill/>
                    <a:ln>
                      <a:noFill/>
                    </a:ln>
                  </pic:spPr>
                </pic:pic>
              </a:graphicData>
            </a:graphic>
          </wp:inline>
        </w:drawing>
      </w:r>
    </w:p>
    <w:p w:rsidR="00C018C5" w:rsidRDefault="00C018C5" w:rsidP="00C018C5">
      <w:pPr>
        <w:pStyle w:val="LabStepNumbered"/>
      </w:pPr>
      <w:r>
        <w:t xml:space="preserve">In SharePoint Designer, open </w:t>
      </w:r>
      <w:r w:rsidR="00C265F1">
        <w:rPr>
          <w:b/>
        </w:rPr>
        <w:t>Exercise04</w:t>
      </w:r>
      <w:r w:rsidRPr="00DE1444">
        <w:rPr>
          <w:b/>
        </w:rPr>
        <w:t>.aspx</w:t>
      </w:r>
      <w:r>
        <w:t xml:space="preserve"> in advanced edit mode. Locate the placeholder for </w:t>
      </w:r>
      <w:r w:rsidRPr="00680DAA">
        <w:rPr>
          <w:b/>
        </w:rPr>
        <w:t>PlaceHolderAdditionalPageHead</w:t>
      </w:r>
      <w:r w:rsidRPr="00760CCD">
        <w:t>. You can observe that this</w:t>
      </w:r>
      <w:r>
        <w:rPr>
          <w:b/>
        </w:rPr>
        <w:t xml:space="preserve"> </w:t>
      </w:r>
      <w:r w:rsidRPr="00760CCD">
        <w:t>place</w:t>
      </w:r>
      <w:r>
        <w:t xml:space="preserve">holder contains a link to a style sheet named </w:t>
      </w:r>
      <w:r w:rsidRPr="002D1D3D">
        <w:rPr>
          <w:b/>
        </w:rPr>
        <w:t>styles.css</w:t>
      </w:r>
      <w:r>
        <w:t xml:space="preserve"> as well as </w:t>
      </w:r>
      <w:r w:rsidR="00C265F1">
        <w:t xml:space="preserve">a </w:t>
      </w:r>
      <w:r w:rsidR="00C265F1" w:rsidRPr="00C265F1">
        <w:rPr>
          <w:b/>
        </w:rPr>
        <w:t>SharePoint:CssRegistration</w:t>
      </w:r>
      <w:r w:rsidR="00C265F1">
        <w:t xml:space="preserve"> control which adds a link to a style sheet used by components in the jQuery UI library. There are also two </w:t>
      </w:r>
      <w:r w:rsidR="00C265F1" w:rsidRPr="00C265F1">
        <w:rPr>
          <w:b/>
        </w:rPr>
        <w:t>SharePoint:ScriptLink</w:t>
      </w:r>
      <w:r w:rsidR="00C265F1">
        <w:t xml:space="preserve"> controls which add script </w:t>
      </w:r>
      <w:r w:rsidR="00C265F1" w:rsidRPr="00C265F1">
        <w:t>links to the code jQuery library and the jQuery UI library</w:t>
      </w:r>
      <w:r>
        <w:t xml:space="preserve">. </w:t>
      </w:r>
      <w:r w:rsidR="00C265F1">
        <w:t xml:space="preserve">At the bottom there is a script link to </w:t>
      </w:r>
      <w:r w:rsidR="00C265F1">
        <w:rPr>
          <w:b/>
        </w:rPr>
        <w:t>Exercise04</w:t>
      </w:r>
      <w:r w:rsidR="00C265F1" w:rsidRPr="00760CCD">
        <w:rPr>
          <w:b/>
        </w:rPr>
        <w:t>.js</w:t>
      </w:r>
      <w:r w:rsidR="004B699A">
        <w:rPr>
          <w:b/>
        </w:rPr>
        <w:t>.</w:t>
      </w:r>
      <w:r w:rsidR="00C265F1" w:rsidRPr="00C265F1">
        <w:t xml:space="preserve"> </w:t>
      </w:r>
      <w:r>
        <w:t xml:space="preserve">This means the page has already been preconfigured for you to write jQuery </w:t>
      </w:r>
      <w:r w:rsidR="00C265F1">
        <w:t xml:space="preserve">UI </w:t>
      </w:r>
      <w:r>
        <w:t xml:space="preserve">code in </w:t>
      </w:r>
      <w:r w:rsidR="00C265F1">
        <w:rPr>
          <w:b/>
        </w:rPr>
        <w:t>Exercise04</w:t>
      </w:r>
      <w:r w:rsidRPr="00B337C0">
        <w:rPr>
          <w:b/>
        </w:rPr>
        <w:t>.js</w:t>
      </w:r>
      <w:r>
        <w:t>.</w:t>
      </w:r>
    </w:p>
    <w:p w:rsidR="00C265F1" w:rsidRDefault="00C265F1" w:rsidP="00C265F1">
      <w:pPr>
        <w:pStyle w:val="LabStepCodeBlock"/>
      </w:pPr>
      <w:r>
        <w:t>&lt;asp:Content ContentPlaceHolderId="PlaceHolderAdditionalPageHead" runat="server"&gt;</w:t>
      </w:r>
    </w:p>
    <w:p w:rsidR="00C265F1" w:rsidRDefault="00C265F1" w:rsidP="00C265F1">
      <w:pPr>
        <w:pStyle w:val="LabStepCodeBlock"/>
      </w:pPr>
      <w:r>
        <w:t xml:space="preserve">  </w:t>
      </w:r>
    </w:p>
    <w:p w:rsidR="00C265F1" w:rsidRDefault="00C265F1" w:rsidP="00C265F1">
      <w:pPr>
        <w:pStyle w:val="LabStepCodeBlock"/>
      </w:pPr>
      <w:r>
        <w:t xml:space="preserve">  &lt;link rel="stylesheet" type="text/css" href="styles.css" /&gt;</w:t>
      </w:r>
    </w:p>
    <w:p w:rsidR="00C265F1" w:rsidRDefault="00C265F1" w:rsidP="00C265F1">
      <w:pPr>
        <w:pStyle w:val="LabStepCodeBlock"/>
      </w:pPr>
      <w:r>
        <w:t xml:space="preserve">  </w:t>
      </w:r>
    </w:p>
    <w:p w:rsidR="00C265F1" w:rsidRDefault="00C265F1" w:rsidP="00C265F1">
      <w:pPr>
        <w:pStyle w:val="LabStepCodeBlock"/>
      </w:pPr>
      <w:r>
        <w:t xml:space="preserve">  &lt;SharePoint:CssRegistration </w:t>
      </w:r>
    </w:p>
    <w:p w:rsidR="00C265F1" w:rsidRDefault="00C265F1" w:rsidP="00C265F1">
      <w:pPr>
        <w:pStyle w:val="LabStepCodeBlock"/>
      </w:pPr>
      <w:r>
        <w:t xml:space="preserve">    name="&lt;% $SPUrl:~SiteCollection/css/ui-lightness/jquery-ui-1.8.13.custom.css%&gt;" </w:t>
      </w:r>
    </w:p>
    <w:p w:rsidR="00C265F1" w:rsidRDefault="00C265F1" w:rsidP="00C265F1">
      <w:pPr>
        <w:pStyle w:val="LabStepCodeBlock"/>
      </w:pPr>
      <w:r>
        <w:t xml:space="preserve">    After="corev4.css"  </w:t>
      </w:r>
    </w:p>
    <w:p w:rsidR="00C265F1" w:rsidRDefault="00C265F1" w:rsidP="00C265F1">
      <w:pPr>
        <w:pStyle w:val="LabStepCodeBlock"/>
      </w:pPr>
      <w:r>
        <w:t xml:space="preserve">    runat="server"/&gt;</w:t>
      </w:r>
      <w:r>
        <w:tab/>
      </w:r>
    </w:p>
    <w:p w:rsidR="00C265F1" w:rsidRDefault="00C265F1" w:rsidP="00C265F1">
      <w:pPr>
        <w:pStyle w:val="LabStepCodeBlock"/>
      </w:pPr>
      <w:r>
        <w:lastRenderedPageBreak/>
        <w:t xml:space="preserve">  </w:t>
      </w:r>
    </w:p>
    <w:p w:rsidR="00C265F1" w:rsidRDefault="00C265F1" w:rsidP="00C265F1">
      <w:pPr>
        <w:pStyle w:val="LabStepCodeBlock"/>
      </w:pPr>
      <w:r>
        <w:t xml:space="preserve">  &lt;SharePoint:ScriptLink </w:t>
      </w:r>
    </w:p>
    <w:p w:rsidR="00C265F1" w:rsidRDefault="00C265F1" w:rsidP="00C265F1">
      <w:pPr>
        <w:pStyle w:val="LabStepCodeBlock"/>
      </w:pPr>
      <w:r>
        <w:t xml:space="preserve">   runat="server" </w:t>
      </w:r>
    </w:p>
    <w:p w:rsidR="00C265F1" w:rsidRDefault="00C265F1" w:rsidP="00C265F1">
      <w:pPr>
        <w:pStyle w:val="LabStepCodeBlock"/>
      </w:pPr>
      <w:r>
        <w:t xml:space="preserve">   Defer="false" </w:t>
      </w:r>
    </w:p>
    <w:p w:rsidR="00C265F1" w:rsidRDefault="00C265F1" w:rsidP="00C265F1">
      <w:pPr>
        <w:pStyle w:val="LabStepCodeBlock"/>
      </w:pPr>
      <w:r>
        <w:t xml:space="preserve">   Name="~sitecollection/js/jquery-1.5.1.min.js" /&gt;</w:t>
      </w:r>
    </w:p>
    <w:p w:rsidR="00C265F1" w:rsidRDefault="00C265F1" w:rsidP="00C265F1">
      <w:pPr>
        <w:pStyle w:val="LabStepCodeBlock"/>
      </w:pPr>
      <w:r>
        <w:t xml:space="preserve"> </w:t>
      </w:r>
    </w:p>
    <w:p w:rsidR="00C265F1" w:rsidRDefault="00C265F1" w:rsidP="00C265F1">
      <w:pPr>
        <w:pStyle w:val="LabStepCodeBlock"/>
      </w:pPr>
      <w:r>
        <w:t xml:space="preserve">  &lt;SharePoint:ScriptLink </w:t>
      </w:r>
    </w:p>
    <w:p w:rsidR="00C265F1" w:rsidRDefault="00C265F1" w:rsidP="00C265F1">
      <w:pPr>
        <w:pStyle w:val="LabStepCodeBlock"/>
      </w:pPr>
      <w:r>
        <w:t xml:space="preserve">   runat="server" </w:t>
      </w:r>
    </w:p>
    <w:p w:rsidR="00C265F1" w:rsidRDefault="00C265F1" w:rsidP="00C265F1">
      <w:pPr>
        <w:pStyle w:val="LabStepCodeBlock"/>
      </w:pPr>
      <w:r>
        <w:t xml:space="preserve">   Defer="false" </w:t>
      </w:r>
    </w:p>
    <w:p w:rsidR="00C265F1" w:rsidRDefault="00C265F1" w:rsidP="00C265F1">
      <w:pPr>
        <w:pStyle w:val="LabStepCodeBlock"/>
      </w:pPr>
      <w:r>
        <w:t xml:space="preserve">   Name="~sitecollection/js/jquery-ui-1.8.13.custom.min.js" /&gt;</w:t>
      </w:r>
    </w:p>
    <w:p w:rsidR="00C265F1" w:rsidRDefault="00C265F1" w:rsidP="00C265F1">
      <w:pPr>
        <w:pStyle w:val="LabStepCodeBlock"/>
      </w:pPr>
      <w:r>
        <w:t xml:space="preserve">   </w:t>
      </w:r>
    </w:p>
    <w:p w:rsidR="00C265F1" w:rsidRDefault="00C265F1" w:rsidP="00C265F1">
      <w:pPr>
        <w:pStyle w:val="LabStepCodeBlock"/>
      </w:pPr>
      <w:r>
        <w:t xml:space="preserve">  &lt;script src="Exercise04.js" type="text/javascript" &gt;&lt;/script&gt;</w:t>
      </w:r>
    </w:p>
    <w:p w:rsidR="00C265F1" w:rsidRDefault="00C265F1" w:rsidP="00C265F1">
      <w:pPr>
        <w:pStyle w:val="LabStepCodeBlock"/>
      </w:pPr>
      <w:r>
        <w:t xml:space="preserve">  </w:t>
      </w:r>
    </w:p>
    <w:p w:rsidR="00C265F1" w:rsidRDefault="00C265F1" w:rsidP="00C265F1">
      <w:pPr>
        <w:pStyle w:val="LabStepCodeBlock"/>
      </w:pPr>
      <w:r>
        <w:t>&lt;/asp:Content&gt;</w:t>
      </w:r>
    </w:p>
    <w:p w:rsidR="00C018C5" w:rsidRDefault="00C018C5" w:rsidP="00C018C5">
      <w:pPr>
        <w:pStyle w:val="LabStepNumbered"/>
      </w:pPr>
      <w:r>
        <w:t xml:space="preserve">Examine the contents of </w:t>
      </w:r>
      <w:r w:rsidRPr="00DE1444">
        <w:rPr>
          <w:b/>
        </w:rPr>
        <w:t>PlaceHolderMain</w:t>
      </w:r>
      <w:r>
        <w:t xml:space="preserve">. You should see that there </w:t>
      </w:r>
      <w:r w:rsidR="004B699A">
        <w:t>is a</w:t>
      </w:r>
      <w:r>
        <w:t xml:space="preserve"> div element with an </w:t>
      </w:r>
      <w:r w:rsidRPr="00DE1444">
        <w:rPr>
          <w:b/>
        </w:rPr>
        <w:t>id</w:t>
      </w:r>
      <w:r>
        <w:t xml:space="preserve"> of </w:t>
      </w:r>
      <w:r>
        <w:rPr>
          <w:b/>
        </w:rPr>
        <w:t>ImageToolbar</w:t>
      </w:r>
      <w:r w:rsidRPr="00D63322">
        <w:t xml:space="preserve"> which contain</w:t>
      </w:r>
      <w:r>
        <w:t xml:space="preserve"> a set of </w:t>
      </w:r>
      <w:r w:rsidRPr="001A1AAB">
        <w:rPr>
          <w:b/>
        </w:rPr>
        <w:t>img</w:t>
      </w:r>
      <w:r>
        <w:t xml:space="preserve"> elements with </w:t>
      </w:r>
      <w:r w:rsidRPr="001A1AAB">
        <w:rPr>
          <w:b/>
        </w:rPr>
        <w:t>src</w:t>
      </w:r>
      <w:r>
        <w:t xml:space="preserve"> attribute that reference JPG files in the </w:t>
      </w:r>
      <w:r w:rsidRPr="00D63322">
        <w:rPr>
          <w:b/>
        </w:rPr>
        <w:t>images</w:t>
      </w:r>
      <w:r>
        <w:t xml:space="preserve"> folder of the current site. Below the </w:t>
      </w:r>
      <w:r>
        <w:rPr>
          <w:b/>
        </w:rPr>
        <w:t>ImageToolbar</w:t>
      </w:r>
      <w:r w:rsidRPr="00D63322">
        <w:t xml:space="preserve"> </w:t>
      </w:r>
      <w:r>
        <w:t xml:space="preserve">div there is another div element with an </w:t>
      </w:r>
      <w:r w:rsidRPr="00D63322">
        <w:rPr>
          <w:b/>
        </w:rPr>
        <w:t>id</w:t>
      </w:r>
      <w:r>
        <w:t xml:space="preserve"> of </w:t>
      </w:r>
      <w:r w:rsidRPr="00D63322">
        <w:rPr>
          <w:b/>
        </w:rPr>
        <w:t>PictureAreaDiv</w:t>
      </w:r>
      <w:r>
        <w:t xml:space="preserve"> which contains a </w:t>
      </w:r>
      <w:r w:rsidRPr="00D63322">
        <w:rPr>
          <w:b/>
        </w:rPr>
        <w:t>img</w:t>
      </w:r>
      <w:r>
        <w:t xml:space="preserve"> element with an id of </w:t>
      </w:r>
      <w:r w:rsidRPr="00D63322">
        <w:rPr>
          <w:b/>
        </w:rPr>
        <w:t>picture</w:t>
      </w:r>
      <w:r>
        <w:t>.</w:t>
      </w:r>
    </w:p>
    <w:p w:rsidR="00C265F1" w:rsidRDefault="00C265F1" w:rsidP="00C265F1">
      <w:pPr>
        <w:pStyle w:val="LabStepCodeBlock"/>
      </w:pPr>
      <w:r>
        <w:t>&lt;asp:Content ContentPlaceHolderId="PlaceHolderMain" runat="server"&gt;</w:t>
      </w:r>
    </w:p>
    <w:p w:rsidR="00C265F1" w:rsidRDefault="00C265F1" w:rsidP="00C265F1">
      <w:pPr>
        <w:pStyle w:val="LabStepCodeBlock"/>
      </w:pPr>
    </w:p>
    <w:p w:rsidR="00C265F1" w:rsidRDefault="00C265F1" w:rsidP="00C265F1">
      <w:pPr>
        <w:pStyle w:val="LabStepCodeBlock"/>
      </w:pPr>
      <w:r>
        <w:t xml:space="preserve">  &lt;div id</w:t>
      </w:r>
      <w:r w:rsidR="004707FE">
        <w:t>="R</w:t>
      </w:r>
      <w:r>
        <w:t>ockstars" &gt;</w:t>
      </w:r>
    </w:p>
    <w:p w:rsidR="00C265F1" w:rsidRDefault="00C265F1" w:rsidP="00C265F1">
      <w:pPr>
        <w:pStyle w:val="LabStepCodeBlock"/>
      </w:pPr>
      <w:r>
        <w:t xml:space="preserve">    </w:t>
      </w:r>
    </w:p>
    <w:p w:rsidR="00C265F1" w:rsidRDefault="00C265F1" w:rsidP="00C265F1">
      <w:pPr>
        <w:pStyle w:val="LabStepCodeBlock"/>
      </w:pPr>
      <w:r>
        <w:t xml:space="preserve">    &lt;div&gt;</w:t>
      </w:r>
    </w:p>
    <w:p w:rsidR="00C265F1" w:rsidRDefault="00C265F1" w:rsidP="00C265F1">
      <w:pPr>
        <w:pStyle w:val="LabStepCodeBlock"/>
      </w:pPr>
      <w:r>
        <w:t xml:space="preserve">      &lt;h3&gt;&lt;a href="#"&gt;Jimi Hendrix (1942 - 1970)&lt;/a&gt;&lt;/h3&gt; </w:t>
      </w:r>
    </w:p>
    <w:p w:rsidR="00C265F1" w:rsidRDefault="00C265F1" w:rsidP="00C265F1">
      <w:pPr>
        <w:pStyle w:val="LabStepCodeBlock"/>
      </w:pPr>
      <w:r>
        <w:t xml:space="preserve">      &lt;div&gt;</w:t>
      </w:r>
    </w:p>
    <w:p w:rsidR="00C265F1" w:rsidRDefault="00C265F1" w:rsidP="00C265F1">
      <w:pPr>
        <w:pStyle w:val="LabStepCodeBlock"/>
      </w:pPr>
      <w:r>
        <w:t xml:space="preserve">        &lt;div style="float:left; margin-right:4px;"&gt;</w:t>
      </w:r>
    </w:p>
    <w:p w:rsidR="00C265F1" w:rsidRDefault="00C265F1" w:rsidP="00C265F1">
      <w:pPr>
        <w:pStyle w:val="LabStepCodeBlock"/>
      </w:pPr>
      <w:r>
        <w:t xml:space="preserve">          &lt;img src="images/jimi_hendrix.jpg" /&gt;</w:t>
      </w:r>
    </w:p>
    <w:p w:rsidR="00C265F1" w:rsidRDefault="00C265F1" w:rsidP="00C265F1">
      <w:pPr>
        <w:pStyle w:val="LabStepCodeBlock"/>
      </w:pPr>
      <w:r>
        <w:t xml:space="preserve">        &lt;/div&gt;</w:t>
      </w:r>
    </w:p>
    <w:p w:rsidR="00C265F1" w:rsidRDefault="00C265F1" w:rsidP="00C265F1">
      <w:pPr>
        <w:pStyle w:val="LabStepCodeBlock"/>
      </w:pPr>
      <w:r>
        <w:t xml:space="preserve">        &lt;p&gt;James Marshall Hendrix was ....&lt;/p&gt;</w:t>
      </w:r>
    </w:p>
    <w:p w:rsidR="00C265F1" w:rsidRDefault="00C265F1" w:rsidP="00C265F1">
      <w:pPr>
        <w:pStyle w:val="LabStepCodeBlock"/>
      </w:pPr>
      <w:r>
        <w:t xml:space="preserve">        &lt;div style="clear:both;" /&gt;</w:t>
      </w:r>
    </w:p>
    <w:p w:rsidR="00C265F1" w:rsidRDefault="00C265F1" w:rsidP="00C265F1">
      <w:pPr>
        <w:pStyle w:val="LabStepCodeBlock"/>
      </w:pPr>
      <w:r>
        <w:t xml:space="preserve">      &lt;/div&gt;</w:t>
      </w:r>
    </w:p>
    <w:p w:rsidR="00C265F1" w:rsidRDefault="00C265F1" w:rsidP="00C265F1">
      <w:pPr>
        <w:pStyle w:val="LabStepCodeBlock"/>
      </w:pPr>
      <w:r>
        <w:t xml:space="preserve">    &lt;/div&gt;</w:t>
      </w:r>
    </w:p>
    <w:p w:rsidR="00C265F1" w:rsidRDefault="00C265F1" w:rsidP="00C265F1">
      <w:pPr>
        <w:pStyle w:val="LabStepCodeBlock"/>
      </w:pPr>
    </w:p>
    <w:p w:rsidR="00C265F1" w:rsidRDefault="00C265F1" w:rsidP="00C265F1">
      <w:pPr>
        <w:pStyle w:val="LabStepCodeBlock"/>
      </w:pPr>
      <w:r>
        <w:t xml:space="preserve">    &lt;div&gt;</w:t>
      </w:r>
    </w:p>
    <w:p w:rsidR="00C265F1" w:rsidRDefault="00C265F1" w:rsidP="00C265F1">
      <w:pPr>
        <w:pStyle w:val="LabStepCodeBlock"/>
      </w:pPr>
      <w:r>
        <w:t xml:space="preserve">      &lt;h3&gt;&lt;a href="#"&gt;Janis Joplin (1943 - 1970)&lt;/a&gt;&lt;/h3&gt;</w:t>
      </w:r>
    </w:p>
    <w:p w:rsidR="00C265F1" w:rsidRDefault="00C265F1" w:rsidP="00C265F1">
      <w:pPr>
        <w:pStyle w:val="LabStepCodeBlock"/>
      </w:pPr>
      <w:r>
        <w:t xml:space="preserve">      &lt;div&gt;</w:t>
      </w:r>
    </w:p>
    <w:p w:rsidR="00C265F1" w:rsidRDefault="00C265F1" w:rsidP="00C265F1">
      <w:pPr>
        <w:pStyle w:val="LabStepCodeBlock"/>
      </w:pPr>
      <w:r>
        <w:t xml:space="preserve">        &lt;div style="float:left; margin-right:4px;"&gt;</w:t>
      </w:r>
    </w:p>
    <w:p w:rsidR="00C265F1" w:rsidRDefault="00C265F1" w:rsidP="00C265F1">
      <w:pPr>
        <w:pStyle w:val="LabStepCodeBlock"/>
      </w:pPr>
      <w:r>
        <w:t xml:space="preserve">          &lt;img src="images/janis_joplin.jpg" /&gt;</w:t>
      </w:r>
    </w:p>
    <w:p w:rsidR="00C265F1" w:rsidRDefault="00C265F1" w:rsidP="00C265F1">
      <w:pPr>
        <w:pStyle w:val="LabStepCodeBlock"/>
      </w:pPr>
      <w:r>
        <w:t xml:space="preserve">        &lt;/div&gt;</w:t>
      </w:r>
    </w:p>
    <w:p w:rsidR="00C265F1" w:rsidRDefault="00C265F1" w:rsidP="00C265F1">
      <w:pPr>
        <w:pStyle w:val="LabStepCodeBlock"/>
      </w:pPr>
      <w:r>
        <w:t xml:space="preserve">        &lt;p&gt;Janis Lyn Joplin was</w:t>
      </w:r>
      <w:r w:rsidR="004707FE">
        <w:t>..</w:t>
      </w:r>
      <w:r>
        <w:t>.&lt;/p&gt;</w:t>
      </w:r>
    </w:p>
    <w:p w:rsidR="00C265F1" w:rsidRDefault="00C265F1" w:rsidP="00C265F1">
      <w:pPr>
        <w:pStyle w:val="LabStepCodeBlock"/>
      </w:pPr>
      <w:r>
        <w:t xml:space="preserve">        &lt;div style="clear:both;" /&gt;</w:t>
      </w:r>
    </w:p>
    <w:p w:rsidR="00C265F1" w:rsidRDefault="00C265F1" w:rsidP="00C265F1">
      <w:pPr>
        <w:pStyle w:val="LabStepCodeBlock"/>
      </w:pPr>
      <w:r>
        <w:t xml:space="preserve">      &lt;/div&gt;</w:t>
      </w:r>
    </w:p>
    <w:p w:rsidR="00C265F1" w:rsidRDefault="00C265F1" w:rsidP="00C265F1">
      <w:pPr>
        <w:pStyle w:val="LabStepCodeBlock"/>
      </w:pPr>
      <w:r>
        <w:t xml:space="preserve">    &lt;/div&gt;</w:t>
      </w:r>
    </w:p>
    <w:p w:rsidR="00C265F1" w:rsidRDefault="00C265F1" w:rsidP="00C265F1">
      <w:pPr>
        <w:pStyle w:val="LabStepCodeBlock"/>
      </w:pPr>
    </w:p>
    <w:p w:rsidR="00C265F1" w:rsidRDefault="00C265F1" w:rsidP="00C265F1">
      <w:pPr>
        <w:pStyle w:val="LabStepCodeBlock"/>
      </w:pPr>
      <w:r>
        <w:t xml:space="preserve">  &lt;/div&gt;</w:t>
      </w:r>
    </w:p>
    <w:p w:rsidR="00C265F1" w:rsidRDefault="00C265F1" w:rsidP="00C265F1">
      <w:pPr>
        <w:pStyle w:val="LabStepCodeBlock"/>
      </w:pPr>
    </w:p>
    <w:p w:rsidR="00C018C5" w:rsidRDefault="00C265F1" w:rsidP="00C018C5">
      <w:pPr>
        <w:pStyle w:val="LabStepCodeBlock"/>
      </w:pPr>
      <w:r>
        <w:t>&lt;/asp:Content&gt;</w:t>
      </w:r>
    </w:p>
    <w:p w:rsidR="00C018C5" w:rsidRDefault="00C018C5" w:rsidP="00C018C5">
      <w:pPr>
        <w:pStyle w:val="LabStepNumbered"/>
      </w:pPr>
      <w:r>
        <w:t xml:space="preserve">Open </w:t>
      </w:r>
      <w:r w:rsidR="004707FE">
        <w:rPr>
          <w:b/>
        </w:rPr>
        <w:t>Exercise04</w:t>
      </w:r>
      <w:r w:rsidRPr="00B337C0">
        <w:rPr>
          <w:b/>
        </w:rPr>
        <w:t>.js</w:t>
      </w:r>
      <w:r>
        <w:t>.</w:t>
      </w:r>
    </w:p>
    <w:p w:rsidR="00C018C5" w:rsidRDefault="00C018C5" w:rsidP="00C018C5">
      <w:pPr>
        <w:pStyle w:val="LabStepNumbered"/>
      </w:pPr>
      <w:r>
        <w:t xml:space="preserve">At the top of </w:t>
      </w:r>
      <w:r w:rsidR="004707FE">
        <w:rPr>
          <w:b/>
        </w:rPr>
        <w:t>Exercise04</w:t>
      </w:r>
      <w:r w:rsidRPr="00B337C0">
        <w:rPr>
          <w:b/>
        </w:rPr>
        <w:t>.js</w:t>
      </w:r>
      <w:r w:rsidRPr="00D2248A">
        <w:t>,</w:t>
      </w:r>
      <w:r>
        <w:t xml:space="preserve"> add a document ready event handler</w:t>
      </w:r>
      <w:r w:rsidR="004707FE">
        <w:t xml:space="preserve"> </w:t>
      </w:r>
      <w:r w:rsidR="004B699A">
        <w:t xml:space="preserve">that </w:t>
      </w:r>
      <w:r w:rsidR="004707FE">
        <w:t xml:space="preserve">calls the jQuery function to retrieve a jQuery object </w:t>
      </w:r>
      <w:r w:rsidR="004B699A">
        <w:t xml:space="preserve">that </w:t>
      </w:r>
      <w:r w:rsidR="004707FE">
        <w:t xml:space="preserve">wraps the div with an id of </w:t>
      </w:r>
      <w:r w:rsidR="004707FE" w:rsidRPr="004707FE">
        <w:rPr>
          <w:b/>
        </w:rPr>
        <w:t>Rockstars</w:t>
      </w:r>
      <w:r w:rsidR="004707FE">
        <w:t xml:space="preserve">. Call the </w:t>
      </w:r>
      <w:r w:rsidR="004707FE" w:rsidRPr="004707FE">
        <w:rPr>
          <w:b/>
        </w:rPr>
        <w:t>accordion</w:t>
      </w:r>
      <w:r w:rsidR="004707FE">
        <w:t xml:space="preserve"> method on the jQuery object</w:t>
      </w:r>
      <w:r w:rsidR="004B699A">
        <w:t>,</w:t>
      </w:r>
      <w:r w:rsidR="004707FE">
        <w:t xml:space="preserve"> passing a new JavaScript object that has a header property with a value of </w:t>
      </w:r>
      <w:r w:rsidR="004707FE" w:rsidRPr="004707FE">
        <w:rPr>
          <w:b/>
        </w:rPr>
        <w:t>h3</w:t>
      </w:r>
      <w:r>
        <w:t>.</w:t>
      </w:r>
    </w:p>
    <w:p w:rsidR="004707FE" w:rsidRDefault="004707FE" w:rsidP="004707FE">
      <w:pPr>
        <w:pStyle w:val="LabStepCodeBlock"/>
      </w:pPr>
      <w:r>
        <w:t>$(function () {</w:t>
      </w:r>
    </w:p>
    <w:p w:rsidR="004707FE" w:rsidRDefault="004707FE" w:rsidP="004707FE">
      <w:pPr>
        <w:pStyle w:val="LabStepCodeBlock"/>
      </w:pPr>
      <w:r>
        <w:t xml:space="preserve">  $("#Rockstars").accordion({ header: "h3" });</w:t>
      </w:r>
    </w:p>
    <w:p w:rsidR="00C018C5" w:rsidRDefault="004707FE" w:rsidP="00C018C5">
      <w:pPr>
        <w:pStyle w:val="LabStepCodeBlock"/>
      </w:pPr>
      <w:r>
        <w:t>});</w:t>
      </w:r>
    </w:p>
    <w:p w:rsidR="00C018C5" w:rsidRDefault="00C018C5" w:rsidP="00C018C5">
      <w:pPr>
        <w:pStyle w:val="LabStepNumbered"/>
      </w:pPr>
      <w:r>
        <w:t xml:space="preserve">Save your changes to </w:t>
      </w:r>
      <w:r>
        <w:rPr>
          <w:b/>
        </w:rPr>
        <w:t>Exerci</w:t>
      </w:r>
      <w:r w:rsidR="004707FE">
        <w:rPr>
          <w:b/>
        </w:rPr>
        <w:t>se04</w:t>
      </w:r>
      <w:r w:rsidRPr="00776627">
        <w:rPr>
          <w:b/>
        </w:rPr>
        <w:t>.js</w:t>
      </w:r>
      <w:r>
        <w:t xml:space="preserve">. </w:t>
      </w:r>
    </w:p>
    <w:p w:rsidR="004707FE" w:rsidRDefault="00C018C5" w:rsidP="00C018C5">
      <w:pPr>
        <w:pStyle w:val="LabStepNumbered"/>
      </w:pPr>
      <w:r>
        <w:t xml:space="preserve">Return to the browser and refresh page </w:t>
      </w:r>
      <w:r w:rsidRPr="00EC6288">
        <w:rPr>
          <w:b/>
        </w:rPr>
        <w:t>Exercis</w:t>
      </w:r>
      <w:r w:rsidR="004707FE">
        <w:rPr>
          <w:b/>
        </w:rPr>
        <w:t>e04</w:t>
      </w:r>
      <w:r w:rsidRPr="00EC6288">
        <w:rPr>
          <w:b/>
        </w:rPr>
        <w:t>.aspx</w:t>
      </w:r>
      <w:r>
        <w:t xml:space="preserve">. </w:t>
      </w:r>
      <w:r w:rsidR="004707FE">
        <w:t>The page content with the information about rock</w:t>
      </w:r>
      <w:r w:rsidR="004B699A">
        <w:t xml:space="preserve"> </w:t>
      </w:r>
      <w:r w:rsidR="004707FE">
        <w:t>stars should now be displayed within an accordion component.</w:t>
      </w:r>
    </w:p>
    <w:p w:rsidR="00C018C5" w:rsidRDefault="004707FE" w:rsidP="00C018C5">
      <w:pPr>
        <w:pStyle w:val="LabStepScreenshot"/>
      </w:pPr>
      <w:r w:rsidRPr="004707FE">
        <w:rPr>
          <w:rStyle w:val="LabStepScreenshotFrame"/>
        </w:rPr>
        <w:lastRenderedPageBreak/>
        <w:drawing>
          <wp:inline distT="0" distB="0" distL="0" distR="0" wp14:anchorId="1E9DDBC9" wp14:editId="29057ECB">
            <wp:extent cx="4943475" cy="27454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3475" cy="2745493"/>
                    </a:xfrm>
                    <a:prstGeom prst="rect">
                      <a:avLst/>
                    </a:prstGeom>
                    <a:noFill/>
                    <a:ln>
                      <a:noFill/>
                    </a:ln>
                  </pic:spPr>
                </pic:pic>
              </a:graphicData>
            </a:graphic>
          </wp:inline>
        </w:drawing>
      </w:r>
    </w:p>
    <w:p w:rsidR="007F176F" w:rsidRDefault="007F176F" w:rsidP="007F176F">
      <w:pPr>
        <w:pStyle w:val="LabExerciseCallout"/>
      </w:pPr>
      <w:r>
        <w:t xml:space="preserve">As a final task in this lab you will experiment by switching out different jQuery themes to see how it </w:t>
      </w:r>
      <w:r w:rsidR="00503FBC">
        <w:t>affects</w:t>
      </w:r>
      <w:r>
        <w:t xml:space="preserve"> the accordion component. The page you have been working with is currently using a jQuery theme named </w:t>
      </w:r>
      <w:r w:rsidRPr="007F176F">
        <w:rPr>
          <w:b/>
        </w:rPr>
        <w:t>ui-lightness</w:t>
      </w:r>
      <w:r>
        <w:t xml:space="preserve">. The </w:t>
      </w:r>
      <w:r w:rsidR="005036B4">
        <w:t xml:space="preserve">main CSS file and images </w:t>
      </w:r>
      <w:r>
        <w:t xml:space="preserve">for the </w:t>
      </w:r>
      <w:r w:rsidRPr="007F176F">
        <w:rPr>
          <w:b/>
        </w:rPr>
        <w:t>ui-lightness</w:t>
      </w:r>
      <w:r w:rsidR="00503FBC">
        <w:t xml:space="preserve"> </w:t>
      </w:r>
      <w:r>
        <w:t xml:space="preserve">theme </w:t>
      </w:r>
      <w:r w:rsidR="005036B4">
        <w:t xml:space="preserve">as well as three other jQuery themes named </w:t>
      </w:r>
      <w:r w:rsidR="005036B4" w:rsidRPr="005036B4">
        <w:rPr>
          <w:b/>
        </w:rPr>
        <w:t>redmond</w:t>
      </w:r>
      <w:r w:rsidR="005036B4">
        <w:t xml:space="preserve">, </w:t>
      </w:r>
      <w:r w:rsidR="005036B4" w:rsidRPr="005036B4">
        <w:rPr>
          <w:b/>
        </w:rPr>
        <w:t>cupertino</w:t>
      </w:r>
      <w:r w:rsidR="005036B4">
        <w:t xml:space="preserve"> and </w:t>
      </w:r>
      <w:r w:rsidR="005036B4" w:rsidRPr="005036B4">
        <w:rPr>
          <w:b/>
        </w:rPr>
        <w:t>black-tie</w:t>
      </w:r>
      <w:r w:rsidR="005036B4">
        <w:t xml:space="preserve"> </w:t>
      </w:r>
      <w:r>
        <w:t>have been copied into the top-level site of the Collaboration Site Collection</w:t>
      </w:r>
      <w:r w:rsidR="005036B4">
        <w:t xml:space="preserve"> at the following paths</w:t>
      </w:r>
      <w:r>
        <w:t>.</w:t>
      </w:r>
    </w:p>
    <w:p w:rsidR="005036B4" w:rsidRPr="005036B4" w:rsidRDefault="005036B4" w:rsidP="007F176F">
      <w:pPr>
        <w:pStyle w:val="LabExerciseCallout"/>
        <w:rPr>
          <w:b/>
        </w:rPr>
      </w:pPr>
      <w:r w:rsidRPr="005036B4">
        <w:rPr>
          <w:b/>
        </w:rPr>
        <w:t>/css/ui-lightness/jquery-ui-1.8.13.custom.css</w:t>
      </w:r>
    </w:p>
    <w:p w:rsidR="005036B4" w:rsidRPr="005036B4" w:rsidRDefault="005036B4" w:rsidP="007F176F">
      <w:pPr>
        <w:pStyle w:val="LabExerciseCallout"/>
        <w:rPr>
          <w:b/>
        </w:rPr>
      </w:pPr>
      <w:r w:rsidRPr="005036B4">
        <w:rPr>
          <w:b/>
        </w:rPr>
        <w:t>/css/redmond/jquery-ui-1.8.13.custom.css</w:t>
      </w:r>
    </w:p>
    <w:p w:rsidR="005036B4" w:rsidRPr="005036B4" w:rsidRDefault="005036B4" w:rsidP="007F176F">
      <w:pPr>
        <w:pStyle w:val="LabExerciseCallout"/>
        <w:rPr>
          <w:b/>
        </w:rPr>
      </w:pPr>
      <w:r w:rsidRPr="005036B4">
        <w:rPr>
          <w:b/>
        </w:rPr>
        <w:t>/css/cupertino/jquery-ui-1.8.13.custom.css</w:t>
      </w:r>
    </w:p>
    <w:p w:rsidR="005036B4" w:rsidRDefault="005036B4" w:rsidP="007F176F">
      <w:pPr>
        <w:pStyle w:val="LabExerciseCallout"/>
      </w:pPr>
      <w:r w:rsidRPr="005036B4">
        <w:rPr>
          <w:b/>
        </w:rPr>
        <w:t>/css/black-time/jquery-ui-1.8.13.custom.css</w:t>
      </w:r>
    </w:p>
    <w:p w:rsidR="007F176F" w:rsidRDefault="007F176F" w:rsidP="007F176F">
      <w:pPr>
        <w:pStyle w:val="LabStepNumbered"/>
      </w:pPr>
      <w:r>
        <w:t xml:space="preserve">Return to </w:t>
      </w:r>
      <w:r w:rsidRPr="007F176F">
        <w:rPr>
          <w:b/>
        </w:rPr>
        <w:t>Exercise04.aspx</w:t>
      </w:r>
      <w:r>
        <w:t xml:space="preserve"> in SharePoint Designer and locate the </w:t>
      </w:r>
      <w:r w:rsidRPr="007F176F">
        <w:rPr>
          <w:b/>
        </w:rPr>
        <w:t>SharePoint:CssRegistration</w:t>
      </w:r>
      <w:r>
        <w:t xml:space="preserve"> control in </w:t>
      </w:r>
      <w:r w:rsidRPr="007F176F">
        <w:rPr>
          <w:b/>
        </w:rPr>
        <w:t>PlaceHolderAdditionalPageHead</w:t>
      </w:r>
      <w:r>
        <w:t>.</w:t>
      </w:r>
      <w:r w:rsidR="005036B4">
        <w:t xml:space="preserve"> You should be able to see that the name attribute has a value that contains a path with the folder named ui-lightness.</w:t>
      </w:r>
    </w:p>
    <w:p w:rsidR="007F176F" w:rsidRPr="007F176F" w:rsidRDefault="007F176F" w:rsidP="007F176F">
      <w:pPr>
        <w:pStyle w:val="LabStepCodeBlock"/>
        <w:rPr>
          <w:color w:val="7F7F7F" w:themeColor="text1" w:themeTint="80"/>
        </w:rPr>
      </w:pPr>
      <w:r w:rsidRPr="007F176F">
        <w:rPr>
          <w:color w:val="7F7F7F" w:themeColor="text1" w:themeTint="80"/>
        </w:rPr>
        <w:t xml:space="preserve">&lt;SharePoint:CssRegistration </w:t>
      </w:r>
    </w:p>
    <w:p w:rsidR="007F176F" w:rsidRPr="007F176F" w:rsidRDefault="007F176F" w:rsidP="007F176F">
      <w:pPr>
        <w:pStyle w:val="LabStepCodeBlock"/>
        <w:rPr>
          <w:color w:val="7F7F7F" w:themeColor="text1" w:themeTint="80"/>
        </w:rPr>
      </w:pPr>
      <w:r w:rsidRPr="007F176F">
        <w:rPr>
          <w:color w:val="7F7F7F" w:themeColor="text1" w:themeTint="80"/>
        </w:rPr>
        <w:t xml:space="preserve">  name="&lt;% $SPUrl:~SiteCollection/css/</w:t>
      </w:r>
      <w:r w:rsidRPr="007F176F">
        <w:t>ui-lightness</w:t>
      </w:r>
      <w:r w:rsidRPr="007F176F">
        <w:rPr>
          <w:color w:val="7F7F7F" w:themeColor="text1" w:themeTint="80"/>
        </w:rPr>
        <w:t xml:space="preserve">/jquery-ui-1.8.13.custom.css%&gt;" </w:t>
      </w:r>
    </w:p>
    <w:p w:rsidR="007F176F" w:rsidRPr="007F176F" w:rsidRDefault="007F176F" w:rsidP="007F176F">
      <w:pPr>
        <w:pStyle w:val="LabStepCodeBlock"/>
        <w:rPr>
          <w:color w:val="7F7F7F" w:themeColor="text1" w:themeTint="80"/>
        </w:rPr>
      </w:pPr>
      <w:r w:rsidRPr="007F176F">
        <w:rPr>
          <w:color w:val="7F7F7F" w:themeColor="text1" w:themeTint="80"/>
        </w:rPr>
        <w:t xml:space="preserve">  After="corev4.css"  </w:t>
      </w:r>
    </w:p>
    <w:p w:rsidR="007F176F" w:rsidRDefault="007F176F" w:rsidP="007F176F">
      <w:pPr>
        <w:pStyle w:val="LabStepCodeBlock"/>
      </w:pPr>
      <w:r w:rsidRPr="007F176F">
        <w:rPr>
          <w:color w:val="7F7F7F" w:themeColor="text1" w:themeTint="80"/>
        </w:rPr>
        <w:t xml:space="preserve">  runat="server"/&gt;</w:t>
      </w:r>
      <w:r w:rsidR="005036B4">
        <w:t xml:space="preserve"> </w:t>
      </w:r>
    </w:p>
    <w:p w:rsidR="005036B4" w:rsidRDefault="005036B4" w:rsidP="005036B4">
      <w:pPr>
        <w:pStyle w:val="LabStepNumbered"/>
      </w:pPr>
      <w:r>
        <w:t xml:space="preserve">Update the name attribute to use the </w:t>
      </w:r>
      <w:r w:rsidRPr="005036B4">
        <w:rPr>
          <w:b/>
        </w:rPr>
        <w:t>redmond</w:t>
      </w:r>
      <w:r>
        <w:t xml:space="preserve"> theme instead of the </w:t>
      </w:r>
      <w:r w:rsidRPr="005036B4">
        <w:rPr>
          <w:b/>
        </w:rPr>
        <w:t>ui-lightness</w:t>
      </w:r>
      <w:r>
        <w:t xml:space="preserve"> theme.</w:t>
      </w:r>
    </w:p>
    <w:p w:rsidR="005036B4" w:rsidRPr="007F176F" w:rsidRDefault="005036B4" w:rsidP="005036B4">
      <w:pPr>
        <w:pStyle w:val="LabStepCodeBlock"/>
        <w:rPr>
          <w:color w:val="7F7F7F" w:themeColor="text1" w:themeTint="80"/>
        </w:rPr>
      </w:pPr>
      <w:r w:rsidRPr="007F176F">
        <w:rPr>
          <w:color w:val="7F7F7F" w:themeColor="text1" w:themeTint="80"/>
        </w:rPr>
        <w:t xml:space="preserve">&lt;SharePoint:CssRegistration </w:t>
      </w:r>
    </w:p>
    <w:p w:rsidR="005036B4" w:rsidRPr="007F176F" w:rsidRDefault="005036B4" w:rsidP="005036B4">
      <w:pPr>
        <w:pStyle w:val="LabStepCodeBlock"/>
        <w:rPr>
          <w:color w:val="7F7F7F" w:themeColor="text1" w:themeTint="80"/>
        </w:rPr>
      </w:pPr>
      <w:r w:rsidRPr="007F176F">
        <w:rPr>
          <w:color w:val="7F7F7F" w:themeColor="text1" w:themeTint="80"/>
        </w:rPr>
        <w:t xml:space="preserve">  name="&lt;% $SPUrl:~SiteCollection/css/</w:t>
      </w:r>
      <w:r>
        <w:t>redmond</w:t>
      </w:r>
      <w:r w:rsidRPr="007F176F">
        <w:rPr>
          <w:color w:val="7F7F7F" w:themeColor="text1" w:themeTint="80"/>
        </w:rPr>
        <w:t xml:space="preserve">/jquery-ui-1.8.13.custom.css%&gt;" </w:t>
      </w:r>
    </w:p>
    <w:p w:rsidR="005036B4" w:rsidRPr="007F176F" w:rsidRDefault="005036B4" w:rsidP="005036B4">
      <w:pPr>
        <w:pStyle w:val="LabStepCodeBlock"/>
        <w:rPr>
          <w:color w:val="7F7F7F" w:themeColor="text1" w:themeTint="80"/>
        </w:rPr>
      </w:pPr>
      <w:r w:rsidRPr="007F176F">
        <w:rPr>
          <w:color w:val="7F7F7F" w:themeColor="text1" w:themeTint="80"/>
        </w:rPr>
        <w:t xml:space="preserve">  After="corev4.css"  </w:t>
      </w:r>
    </w:p>
    <w:p w:rsidR="005036B4" w:rsidRDefault="005036B4" w:rsidP="005036B4">
      <w:pPr>
        <w:pStyle w:val="LabStepCodeBlock"/>
      </w:pPr>
      <w:r w:rsidRPr="007F176F">
        <w:rPr>
          <w:color w:val="7F7F7F" w:themeColor="text1" w:themeTint="80"/>
        </w:rPr>
        <w:t xml:space="preserve">  runat="server"/&gt;</w:t>
      </w:r>
      <w:r>
        <w:t xml:space="preserve"> </w:t>
      </w:r>
    </w:p>
    <w:p w:rsidR="005036B4" w:rsidRPr="001E73CB" w:rsidRDefault="005036B4" w:rsidP="005036B4">
      <w:pPr>
        <w:pStyle w:val="LabStepNumbered"/>
      </w:pPr>
      <w:r>
        <w:t xml:space="preserve">Update the name attribute to use the </w:t>
      </w:r>
      <w:r w:rsidRPr="005036B4">
        <w:rPr>
          <w:b/>
        </w:rPr>
        <w:t>redmond</w:t>
      </w:r>
      <w:r>
        <w:t xml:space="preserve"> theme instead of the </w:t>
      </w:r>
      <w:r w:rsidRPr="005036B4">
        <w:rPr>
          <w:b/>
        </w:rPr>
        <w:t>ui-lightness</w:t>
      </w:r>
      <w:r>
        <w:t xml:space="preserve"> theme.</w:t>
      </w:r>
    </w:p>
    <w:p w:rsidR="005036B4" w:rsidRDefault="005036B4" w:rsidP="005036B4">
      <w:pPr>
        <w:pStyle w:val="LabStepNumbered"/>
      </w:pPr>
      <w:r>
        <w:t xml:space="preserve">Save your changes to </w:t>
      </w:r>
      <w:r>
        <w:rPr>
          <w:b/>
        </w:rPr>
        <w:t>Exercise04</w:t>
      </w:r>
      <w:r w:rsidRPr="00776627">
        <w:rPr>
          <w:b/>
        </w:rPr>
        <w:t>.js</w:t>
      </w:r>
      <w:r>
        <w:t xml:space="preserve">. </w:t>
      </w:r>
    </w:p>
    <w:p w:rsidR="005036B4" w:rsidRDefault="005036B4" w:rsidP="005036B4">
      <w:pPr>
        <w:pStyle w:val="LabStepNumbered"/>
      </w:pPr>
      <w:r>
        <w:t xml:space="preserve">Return to the browser and refresh page </w:t>
      </w:r>
      <w:r w:rsidRPr="00EC6288">
        <w:rPr>
          <w:b/>
        </w:rPr>
        <w:t>Exercis</w:t>
      </w:r>
      <w:r>
        <w:rPr>
          <w:b/>
        </w:rPr>
        <w:t>e04</w:t>
      </w:r>
      <w:r w:rsidRPr="00EC6288">
        <w:rPr>
          <w:b/>
        </w:rPr>
        <w:t>.aspx</w:t>
      </w:r>
      <w:r>
        <w:t>. The accordion component should now display with different colors.</w:t>
      </w:r>
    </w:p>
    <w:p w:rsidR="005036B4" w:rsidRPr="001E73CB" w:rsidRDefault="005036B4" w:rsidP="005036B4">
      <w:pPr>
        <w:pStyle w:val="LabStepNumbered"/>
      </w:pPr>
      <w:r>
        <w:t xml:space="preserve">Experiment by changing the page to use the two other jQuery themes named </w:t>
      </w:r>
      <w:r w:rsidRPr="005036B4">
        <w:rPr>
          <w:b/>
        </w:rPr>
        <w:t>cupertino</w:t>
      </w:r>
      <w:r>
        <w:t xml:space="preserve"> and </w:t>
      </w:r>
      <w:r w:rsidRPr="005036B4">
        <w:rPr>
          <w:b/>
        </w:rPr>
        <w:t>black-tie</w:t>
      </w:r>
      <w:r>
        <w:t>. Choose the theme that you like best.</w:t>
      </w:r>
    </w:p>
    <w:sectPr w:rsidR="005036B4" w:rsidRPr="001E73CB" w:rsidSect="007F28A8">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95C" w:rsidRDefault="00E7495C" w:rsidP="002754DA">
      <w:pPr>
        <w:spacing w:before="0" w:after="0"/>
      </w:pPr>
      <w:r>
        <w:separator/>
      </w:r>
    </w:p>
  </w:endnote>
  <w:endnote w:type="continuationSeparator" w:id="0">
    <w:p w:rsidR="00E7495C" w:rsidRDefault="00E7495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95C" w:rsidRDefault="00E7495C" w:rsidP="002754DA">
      <w:pPr>
        <w:spacing w:before="0" w:after="0"/>
      </w:pPr>
      <w:r>
        <w:separator/>
      </w:r>
    </w:p>
  </w:footnote>
  <w:footnote w:type="continuationSeparator" w:id="0">
    <w:p w:rsidR="00E7495C" w:rsidRDefault="00E7495C"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
  </w:num>
  <w:num w:numId="5">
    <w:abstractNumId w:val="3"/>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9"/>
  </w:num>
  <w:num w:numId="10">
    <w:abstractNumId w:val="4"/>
  </w:num>
  <w:num w:numId="11">
    <w:abstractNumId w:val="2"/>
  </w:num>
  <w:num w:numId="12">
    <w:abstractNumId w:val="5"/>
  </w:num>
  <w:num w:numId="13">
    <w:abstractNumId w:val="0"/>
  </w:num>
  <w:num w:numId="14">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9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283D43"/>
    <w:rsid w:val="00002196"/>
    <w:rsid w:val="00012AC2"/>
    <w:rsid w:val="00022E9B"/>
    <w:rsid w:val="00024303"/>
    <w:rsid w:val="000243F6"/>
    <w:rsid w:val="00030FBC"/>
    <w:rsid w:val="00051385"/>
    <w:rsid w:val="00075BE6"/>
    <w:rsid w:val="00082C8E"/>
    <w:rsid w:val="0009020D"/>
    <w:rsid w:val="000A019A"/>
    <w:rsid w:val="000A0FB8"/>
    <w:rsid w:val="000A4D31"/>
    <w:rsid w:val="000B09A5"/>
    <w:rsid w:val="000B4798"/>
    <w:rsid w:val="000C54C2"/>
    <w:rsid w:val="000D1CE4"/>
    <w:rsid w:val="000E4786"/>
    <w:rsid w:val="000F23A7"/>
    <w:rsid w:val="0010196A"/>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1AAB"/>
    <w:rsid w:val="001A3C36"/>
    <w:rsid w:val="001B176D"/>
    <w:rsid w:val="001B60FC"/>
    <w:rsid w:val="001C2975"/>
    <w:rsid w:val="001C3C48"/>
    <w:rsid w:val="001E5FC6"/>
    <w:rsid w:val="001E61D9"/>
    <w:rsid w:val="001E73CB"/>
    <w:rsid w:val="00207F56"/>
    <w:rsid w:val="0021154E"/>
    <w:rsid w:val="0021328A"/>
    <w:rsid w:val="00214B59"/>
    <w:rsid w:val="00216298"/>
    <w:rsid w:val="002243BC"/>
    <w:rsid w:val="00226C32"/>
    <w:rsid w:val="00231D57"/>
    <w:rsid w:val="00234111"/>
    <w:rsid w:val="002376C5"/>
    <w:rsid w:val="00243A3C"/>
    <w:rsid w:val="00262CFB"/>
    <w:rsid w:val="002646DD"/>
    <w:rsid w:val="00265968"/>
    <w:rsid w:val="00273F7D"/>
    <w:rsid w:val="002754DA"/>
    <w:rsid w:val="002820B9"/>
    <w:rsid w:val="00283D43"/>
    <w:rsid w:val="002C5CBE"/>
    <w:rsid w:val="002D1D3D"/>
    <w:rsid w:val="002E035E"/>
    <w:rsid w:val="002E259F"/>
    <w:rsid w:val="002E3602"/>
    <w:rsid w:val="002E66B3"/>
    <w:rsid w:val="002F2748"/>
    <w:rsid w:val="0030388D"/>
    <w:rsid w:val="00307288"/>
    <w:rsid w:val="0031741B"/>
    <w:rsid w:val="00333042"/>
    <w:rsid w:val="003528C9"/>
    <w:rsid w:val="00361340"/>
    <w:rsid w:val="00364378"/>
    <w:rsid w:val="00367C9B"/>
    <w:rsid w:val="00384E27"/>
    <w:rsid w:val="003A6D85"/>
    <w:rsid w:val="003B1609"/>
    <w:rsid w:val="003B509E"/>
    <w:rsid w:val="003B6B6E"/>
    <w:rsid w:val="003C6F9B"/>
    <w:rsid w:val="003D4A36"/>
    <w:rsid w:val="003D513A"/>
    <w:rsid w:val="003D6BE6"/>
    <w:rsid w:val="003E3149"/>
    <w:rsid w:val="003E53A5"/>
    <w:rsid w:val="003F2EDC"/>
    <w:rsid w:val="00414108"/>
    <w:rsid w:val="00420D38"/>
    <w:rsid w:val="00421A25"/>
    <w:rsid w:val="00427A68"/>
    <w:rsid w:val="00445241"/>
    <w:rsid w:val="00445F5C"/>
    <w:rsid w:val="00446B8D"/>
    <w:rsid w:val="004707FE"/>
    <w:rsid w:val="00474799"/>
    <w:rsid w:val="00481358"/>
    <w:rsid w:val="004838B2"/>
    <w:rsid w:val="0048720C"/>
    <w:rsid w:val="004A7C45"/>
    <w:rsid w:val="004B699A"/>
    <w:rsid w:val="004B75D9"/>
    <w:rsid w:val="004C7D6E"/>
    <w:rsid w:val="004D3A39"/>
    <w:rsid w:val="004D71F4"/>
    <w:rsid w:val="004E1B50"/>
    <w:rsid w:val="004E1CBF"/>
    <w:rsid w:val="004E3B42"/>
    <w:rsid w:val="004E45B9"/>
    <w:rsid w:val="004F1E4C"/>
    <w:rsid w:val="004F54BD"/>
    <w:rsid w:val="005036B4"/>
    <w:rsid w:val="00503FBC"/>
    <w:rsid w:val="00504620"/>
    <w:rsid w:val="0050658A"/>
    <w:rsid w:val="0050746C"/>
    <w:rsid w:val="005106D7"/>
    <w:rsid w:val="00513EAD"/>
    <w:rsid w:val="0051400B"/>
    <w:rsid w:val="00515C63"/>
    <w:rsid w:val="00517EED"/>
    <w:rsid w:val="00536A2B"/>
    <w:rsid w:val="00536EA7"/>
    <w:rsid w:val="00537866"/>
    <w:rsid w:val="00540A9A"/>
    <w:rsid w:val="00551DFA"/>
    <w:rsid w:val="00560F81"/>
    <w:rsid w:val="005710D5"/>
    <w:rsid w:val="0057247C"/>
    <w:rsid w:val="00573B91"/>
    <w:rsid w:val="00574574"/>
    <w:rsid w:val="00580480"/>
    <w:rsid w:val="005A0E17"/>
    <w:rsid w:val="005A3A17"/>
    <w:rsid w:val="005A3E02"/>
    <w:rsid w:val="005A4563"/>
    <w:rsid w:val="005A6D5F"/>
    <w:rsid w:val="005B6F90"/>
    <w:rsid w:val="005C03B9"/>
    <w:rsid w:val="005C1BF8"/>
    <w:rsid w:val="005C6D1D"/>
    <w:rsid w:val="005D380A"/>
    <w:rsid w:val="005D3854"/>
    <w:rsid w:val="005E054A"/>
    <w:rsid w:val="005E0D54"/>
    <w:rsid w:val="005E79AF"/>
    <w:rsid w:val="005F69F5"/>
    <w:rsid w:val="00611B70"/>
    <w:rsid w:val="00620888"/>
    <w:rsid w:val="00625F0D"/>
    <w:rsid w:val="00626932"/>
    <w:rsid w:val="006316FA"/>
    <w:rsid w:val="0063362B"/>
    <w:rsid w:val="00650ACD"/>
    <w:rsid w:val="00654F8F"/>
    <w:rsid w:val="0066042A"/>
    <w:rsid w:val="006649DB"/>
    <w:rsid w:val="00667328"/>
    <w:rsid w:val="00667B58"/>
    <w:rsid w:val="00677552"/>
    <w:rsid w:val="0067766A"/>
    <w:rsid w:val="0069092F"/>
    <w:rsid w:val="0069598A"/>
    <w:rsid w:val="006A020F"/>
    <w:rsid w:val="006A105B"/>
    <w:rsid w:val="006B07C3"/>
    <w:rsid w:val="006B25FA"/>
    <w:rsid w:val="006B6F43"/>
    <w:rsid w:val="006C0157"/>
    <w:rsid w:val="006C5C78"/>
    <w:rsid w:val="006E5188"/>
    <w:rsid w:val="006F13F6"/>
    <w:rsid w:val="006F64F9"/>
    <w:rsid w:val="0070089C"/>
    <w:rsid w:val="00707EA9"/>
    <w:rsid w:val="00711C05"/>
    <w:rsid w:val="0072738D"/>
    <w:rsid w:val="00737FD5"/>
    <w:rsid w:val="00740261"/>
    <w:rsid w:val="00740358"/>
    <w:rsid w:val="007442CF"/>
    <w:rsid w:val="00747129"/>
    <w:rsid w:val="007508E5"/>
    <w:rsid w:val="00754D76"/>
    <w:rsid w:val="00756C10"/>
    <w:rsid w:val="007600AD"/>
    <w:rsid w:val="00760CCD"/>
    <w:rsid w:val="0076162E"/>
    <w:rsid w:val="0076526D"/>
    <w:rsid w:val="00770735"/>
    <w:rsid w:val="00775A11"/>
    <w:rsid w:val="007A2E8C"/>
    <w:rsid w:val="007A3D0E"/>
    <w:rsid w:val="007A6FDB"/>
    <w:rsid w:val="007A7B3A"/>
    <w:rsid w:val="007B63AE"/>
    <w:rsid w:val="007B648F"/>
    <w:rsid w:val="007C5EF6"/>
    <w:rsid w:val="007D0A1B"/>
    <w:rsid w:val="007E240B"/>
    <w:rsid w:val="007F176F"/>
    <w:rsid w:val="007F28A8"/>
    <w:rsid w:val="007F2CD4"/>
    <w:rsid w:val="007F37E8"/>
    <w:rsid w:val="007F55C1"/>
    <w:rsid w:val="0080252D"/>
    <w:rsid w:val="00811436"/>
    <w:rsid w:val="00812AF5"/>
    <w:rsid w:val="00823202"/>
    <w:rsid w:val="00826FF7"/>
    <w:rsid w:val="0082729D"/>
    <w:rsid w:val="0083029D"/>
    <w:rsid w:val="00830A82"/>
    <w:rsid w:val="00841F3B"/>
    <w:rsid w:val="00845FAD"/>
    <w:rsid w:val="008530CC"/>
    <w:rsid w:val="00856645"/>
    <w:rsid w:val="00865AE4"/>
    <w:rsid w:val="0086681C"/>
    <w:rsid w:val="0087019E"/>
    <w:rsid w:val="00872927"/>
    <w:rsid w:val="008743F8"/>
    <w:rsid w:val="00880606"/>
    <w:rsid w:val="00893C82"/>
    <w:rsid w:val="008943B0"/>
    <w:rsid w:val="008A1B16"/>
    <w:rsid w:val="008A2BA0"/>
    <w:rsid w:val="008A7318"/>
    <w:rsid w:val="008B697B"/>
    <w:rsid w:val="008C1C05"/>
    <w:rsid w:val="008D054E"/>
    <w:rsid w:val="008D0899"/>
    <w:rsid w:val="008D261C"/>
    <w:rsid w:val="008D30B0"/>
    <w:rsid w:val="008D569E"/>
    <w:rsid w:val="008D7F27"/>
    <w:rsid w:val="008E1CE8"/>
    <w:rsid w:val="008E3F36"/>
    <w:rsid w:val="00903B98"/>
    <w:rsid w:val="00915A59"/>
    <w:rsid w:val="0091656E"/>
    <w:rsid w:val="00925E86"/>
    <w:rsid w:val="00931080"/>
    <w:rsid w:val="009422EE"/>
    <w:rsid w:val="00944282"/>
    <w:rsid w:val="0095110D"/>
    <w:rsid w:val="00951BD2"/>
    <w:rsid w:val="009537AB"/>
    <w:rsid w:val="00955645"/>
    <w:rsid w:val="0096384D"/>
    <w:rsid w:val="00964D6A"/>
    <w:rsid w:val="00964DF1"/>
    <w:rsid w:val="00965C23"/>
    <w:rsid w:val="009753EF"/>
    <w:rsid w:val="00986F48"/>
    <w:rsid w:val="00990EBF"/>
    <w:rsid w:val="009A5818"/>
    <w:rsid w:val="009C016D"/>
    <w:rsid w:val="009C6E7B"/>
    <w:rsid w:val="009D168C"/>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814A0"/>
    <w:rsid w:val="00AA081D"/>
    <w:rsid w:val="00AA1C5E"/>
    <w:rsid w:val="00AB130C"/>
    <w:rsid w:val="00AD3847"/>
    <w:rsid w:val="00AE3A8B"/>
    <w:rsid w:val="00AF4F9B"/>
    <w:rsid w:val="00B04598"/>
    <w:rsid w:val="00B337C0"/>
    <w:rsid w:val="00B410F6"/>
    <w:rsid w:val="00B56241"/>
    <w:rsid w:val="00B56C9C"/>
    <w:rsid w:val="00B60011"/>
    <w:rsid w:val="00B638AF"/>
    <w:rsid w:val="00B67951"/>
    <w:rsid w:val="00B75826"/>
    <w:rsid w:val="00B7645C"/>
    <w:rsid w:val="00B80925"/>
    <w:rsid w:val="00B815CE"/>
    <w:rsid w:val="00B838CD"/>
    <w:rsid w:val="00B84304"/>
    <w:rsid w:val="00BA332D"/>
    <w:rsid w:val="00BA7DFA"/>
    <w:rsid w:val="00BB42DB"/>
    <w:rsid w:val="00BC1206"/>
    <w:rsid w:val="00BC22EE"/>
    <w:rsid w:val="00BC2C68"/>
    <w:rsid w:val="00BE20E7"/>
    <w:rsid w:val="00BE5EE7"/>
    <w:rsid w:val="00BF2006"/>
    <w:rsid w:val="00BF4AAD"/>
    <w:rsid w:val="00BF7966"/>
    <w:rsid w:val="00C018C5"/>
    <w:rsid w:val="00C03B32"/>
    <w:rsid w:val="00C04BD0"/>
    <w:rsid w:val="00C265F1"/>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E766A"/>
    <w:rsid w:val="00CF0D9B"/>
    <w:rsid w:val="00D057EA"/>
    <w:rsid w:val="00D12B10"/>
    <w:rsid w:val="00D1320B"/>
    <w:rsid w:val="00D15FEC"/>
    <w:rsid w:val="00D2248A"/>
    <w:rsid w:val="00D33840"/>
    <w:rsid w:val="00D3469C"/>
    <w:rsid w:val="00D50509"/>
    <w:rsid w:val="00D56B22"/>
    <w:rsid w:val="00D63322"/>
    <w:rsid w:val="00D6413D"/>
    <w:rsid w:val="00D64974"/>
    <w:rsid w:val="00D66469"/>
    <w:rsid w:val="00D8031B"/>
    <w:rsid w:val="00D84676"/>
    <w:rsid w:val="00D84A2F"/>
    <w:rsid w:val="00D8754C"/>
    <w:rsid w:val="00D92006"/>
    <w:rsid w:val="00D950CC"/>
    <w:rsid w:val="00D97000"/>
    <w:rsid w:val="00DA1975"/>
    <w:rsid w:val="00DA442B"/>
    <w:rsid w:val="00DA6D71"/>
    <w:rsid w:val="00DC2A0F"/>
    <w:rsid w:val="00DC2AFF"/>
    <w:rsid w:val="00DD1790"/>
    <w:rsid w:val="00DD40A9"/>
    <w:rsid w:val="00DD5F52"/>
    <w:rsid w:val="00DD7D6E"/>
    <w:rsid w:val="00DE5625"/>
    <w:rsid w:val="00DE58D9"/>
    <w:rsid w:val="00DF0141"/>
    <w:rsid w:val="00DF0E38"/>
    <w:rsid w:val="00E056FD"/>
    <w:rsid w:val="00E07AF0"/>
    <w:rsid w:val="00E13222"/>
    <w:rsid w:val="00E132BC"/>
    <w:rsid w:val="00E15736"/>
    <w:rsid w:val="00E16C08"/>
    <w:rsid w:val="00E177CD"/>
    <w:rsid w:val="00E22CFC"/>
    <w:rsid w:val="00E338DA"/>
    <w:rsid w:val="00E36698"/>
    <w:rsid w:val="00E42402"/>
    <w:rsid w:val="00E45125"/>
    <w:rsid w:val="00E51A44"/>
    <w:rsid w:val="00E52656"/>
    <w:rsid w:val="00E57901"/>
    <w:rsid w:val="00E60B87"/>
    <w:rsid w:val="00E619D3"/>
    <w:rsid w:val="00E7495C"/>
    <w:rsid w:val="00E816DC"/>
    <w:rsid w:val="00E84315"/>
    <w:rsid w:val="00E90829"/>
    <w:rsid w:val="00E95F93"/>
    <w:rsid w:val="00E96306"/>
    <w:rsid w:val="00EA0CC6"/>
    <w:rsid w:val="00EB0E93"/>
    <w:rsid w:val="00EC02AD"/>
    <w:rsid w:val="00EC15A4"/>
    <w:rsid w:val="00ED1A11"/>
    <w:rsid w:val="00ED50C9"/>
    <w:rsid w:val="00EE31A9"/>
    <w:rsid w:val="00EE7A35"/>
    <w:rsid w:val="00EF0B37"/>
    <w:rsid w:val="00F10C41"/>
    <w:rsid w:val="00F218A1"/>
    <w:rsid w:val="00F21A30"/>
    <w:rsid w:val="00F22470"/>
    <w:rsid w:val="00F276BD"/>
    <w:rsid w:val="00F34FD2"/>
    <w:rsid w:val="00F43BFB"/>
    <w:rsid w:val="00F5138E"/>
    <w:rsid w:val="00F577F9"/>
    <w:rsid w:val="00F62F1C"/>
    <w:rsid w:val="00F64CF9"/>
    <w:rsid w:val="00F64E47"/>
    <w:rsid w:val="00F72607"/>
    <w:rsid w:val="00F81057"/>
    <w:rsid w:val="00F84B8D"/>
    <w:rsid w:val="00F938D8"/>
    <w:rsid w:val="00FA3EB4"/>
    <w:rsid w:val="00FA5E15"/>
    <w:rsid w:val="00FB07B8"/>
    <w:rsid w:val="00FB3F0A"/>
    <w:rsid w:val="00FC00E1"/>
    <w:rsid w:val="00FC79BD"/>
    <w:rsid w:val="00FD1B1D"/>
    <w:rsid w:val="00FD1FA2"/>
    <w:rsid w:val="00FD39AB"/>
    <w:rsid w:val="00FE0728"/>
    <w:rsid w:val="00FE4BCF"/>
    <w:rsid w:val="00FF296B"/>
    <w:rsid w:val="00FF3406"/>
    <w:rsid w:val="00FF3C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annotation reference" w:uiPriority="99"/>
    <w:lsdException w:name="List Bullet" w:uiPriority="99"/>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Table Grid 1" w:uiPriority="99"/>
    <w:lsdException w:name="Balloon Text" w:uiPriority="99"/>
    <w:lsdException w:name="Table Grid" w:uiPriority="59"/>
    <w:lsdException w:name="No Spacing" w:uiPriority="1" w:qFormat="1"/>
    <w:lsdException w:name="List Paragraph" w:uiPriority="34" w:qFormat="1"/>
    <w:lsdException w:name="Light Shading Accent 4" w:uiPriority="60"/>
    <w:lsdException w:name="Light Shading Accent 5" w:uiPriority="60"/>
    <w:lsdException w:name="Book Title" w:uiPriority="33" w:qFormat="1"/>
    <w:lsdException w:name="TOC Heading" w:uiPriority="39" w:qFormat="1"/>
  </w:latentStyles>
  <w:style w:type="paragraph" w:default="1" w:styleId="Normal">
    <w:name w:val="Normal"/>
    <w:qFormat/>
    <w:rsid w:val="007F28A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F28A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7F28A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7F28A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7F28A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7F28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F28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28A8"/>
  </w:style>
  <w:style w:type="character" w:customStyle="1" w:styleId="Heading1Char">
    <w:name w:val="Heading 1 Char"/>
    <w:basedOn w:val="DefaultParagraphFont"/>
    <w:link w:val="Heading1"/>
    <w:uiPriority w:val="9"/>
    <w:rsid w:val="007F28A8"/>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7F28A8"/>
    <w:rPr>
      <w:rFonts w:ascii="Arial Black" w:hAnsi="Arial Black"/>
      <w:sz w:val="28"/>
    </w:rPr>
  </w:style>
  <w:style w:type="character" w:customStyle="1" w:styleId="Heading4Char">
    <w:name w:val="Heading 4 Char"/>
    <w:basedOn w:val="DefaultParagraphFont"/>
    <w:link w:val="Heading4"/>
    <w:uiPriority w:val="9"/>
    <w:rsid w:val="007F28A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F28A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F2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8A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F28A8"/>
    <w:pPr>
      <w:tabs>
        <w:tab w:val="right" w:leader="dot" w:pos="10786"/>
      </w:tabs>
      <w:spacing w:before="80" w:after="0"/>
      <w:ind w:left="144"/>
    </w:pPr>
    <w:rPr>
      <w:b/>
    </w:rPr>
  </w:style>
  <w:style w:type="paragraph" w:styleId="TOC2">
    <w:name w:val="toc 2"/>
    <w:basedOn w:val="Normal"/>
    <w:next w:val="Normal"/>
    <w:autoRedefine/>
    <w:uiPriority w:val="39"/>
    <w:unhideWhenUsed/>
    <w:rsid w:val="007F28A8"/>
    <w:pPr>
      <w:tabs>
        <w:tab w:val="right" w:leader="dot" w:pos="10790"/>
      </w:tabs>
      <w:spacing w:before="40" w:after="40"/>
      <w:ind w:left="288"/>
    </w:pPr>
    <w:rPr>
      <w:sz w:val="18"/>
    </w:rPr>
  </w:style>
  <w:style w:type="character" w:styleId="Hyperlink">
    <w:name w:val="Hyperlink"/>
    <w:basedOn w:val="DefaultParagraphFont"/>
    <w:uiPriority w:val="99"/>
    <w:unhideWhenUsed/>
    <w:rsid w:val="007F28A8"/>
    <w:rPr>
      <w:color w:val="0000FF" w:themeColor="hyperlink"/>
      <w:u w:val="single"/>
    </w:rPr>
  </w:style>
  <w:style w:type="character" w:styleId="BookTitle">
    <w:name w:val="Book Title"/>
    <w:basedOn w:val="DefaultParagraphFont"/>
    <w:uiPriority w:val="33"/>
    <w:qFormat/>
    <w:rsid w:val="007F28A8"/>
    <w:rPr>
      <w:b/>
      <w:bCs/>
      <w:smallCaps/>
      <w:spacing w:val="5"/>
      <w:sz w:val="48"/>
    </w:rPr>
  </w:style>
  <w:style w:type="paragraph" w:styleId="Title">
    <w:name w:val="Title"/>
    <w:basedOn w:val="Normal"/>
    <w:next w:val="Normal"/>
    <w:link w:val="TitleChar"/>
    <w:uiPriority w:val="10"/>
    <w:unhideWhenUsed/>
    <w:qFormat/>
    <w:rsid w:val="007F28A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F28A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7F28A8"/>
    <w:pPr>
      <w:spacing w:after="0" w:line="240" w:lineRule="auto"/>
    </w:pPr>
    <w:rPr>
      <w:rFonts w:eastAsiaTheme="minorEastAsia"/>
    </w:rPr>
  </w:style>
  <w:style w:type="character" w:customStyle="1" w:styleId="NoSpacingChar">
    <w:name w:val="No Spacing Char"/>
    <w:basedOn w:val="DefaultParagraphFont"/>
    <w:link w:val="NoSpacing"/>
    <w:uiPriority w:val="1"/>
    <w:rsid w:val="007F28A8"/>
    <w:rPr>
      <w:rFonts w:eastAsiaTheme="minorEastAsia"/>
    </w:rPr>
  </w:style>
  <w:style w:type="paragraph" w:styleId="Header">
    <w:name w:val="header"/>
    <w:basedOn w:val="Normal"/>
    <w:link w:val="HeaderChar"/>
    <w:uiPriority w:val="99"/>
    <w:unhideWhenUsed/>
    <w:rsid w:val="007F28A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F28A8"/>
    <w:rPr>
      <w:rFonts w:ascii="Arial" w:hAnsi="Arial"/>
      <w:color w:val="292929"/>
      <w:sz w:val="16"/>
    </w:rPr>
  </w:style>
  <w:style w:type="paragraph" w:styleId="Footer">
    <w:name w:val="footer"/>
    <w:basedOn w:val="Normal"/>
    <w:link w:val="FooterChar"/>
    <w:uiPriority w:val="99"/>
    <w:unhideWhenUsed/>
    <w:rsid w:val="007F28A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F28A8"/>
    <w:rPr>
      <w:rFonts w:ascii="Arial" w:hAnsi="Arial"/>
      <w:color w:val="292929"/>
      <w:sz w:val="16"/>
    </w:rPr>
  </w:style>
  <w:style w:type="paragraph" w:customStyle="1" w:styleId="LabExercise">
    <w:name w:val="Lab Exercise"/>
    <w:basedOn w:val="Normal"/>
    <w:next w:val="Normal"/>
    <w:qFormat/>
    <w:rsid w:val="007F28A8"/>
    <w:pPr>
      <w:spacing w:before="0" w:after="200" w:line="276" w:lineRule="auto"/>
    </w:pPr>
    <w:rPr>
      <w:b/>
    </w:rPr>
  </w:style>
  <w:style w:type="paragraph" w:styleId="ListParagraph">
    <w:name w:val="List Paragraph"/>
    <w:basedOn w:val="Normal"/>
    <w:next w:val="Normal"/>
    <w:uiPriority w:val="34"/>
    <w:qFormat/>
    <w:rsid w:val="007F28A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F28A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7F28A8"/>
    <w:rPr>
      <w:rFonts w:ascii="Lucida Console" w:hAnsi="Lucida Console" w:cs="Courier New"/>
      <w:b/>
      <w:spacing w:val="-6"/>
      <w:sz w:val="18"/>
    </w:rPr>
  </w:style>
  <w:style w:type="paragraph" w:customStyle="1" w:styleId="NumberedBullet">
    <w:name w:val="Numbered Bullet"/>
    <w:basedOn w:val="ListParagraph"/>
    <w:unhideWhenUsed/>
    <w:qFormat/>
    <w:rsid w:val="007F28A8"/>
    <w:pPr>
      <w:tabs>
        <w:tab w:val="left" w:pos="144"/>
      </w:tabs>
      <w:spacing w:before="80" w:after="40" w:line="240" w:lineRule="auto"/>
      <w:ind w:hanging="360"/>
      <w:contextualSpacing w:val="0"/>
    </w:pPr>
  </w:style>
  <w:style w:type="paragraph" w:customStyle="1" w:styleId="LabStepScreenshot">
    <w:name w:val="Lab Step Screenshot"/>
    <w:basedOn w:val="Normal"/>
    <w:qFormat/>
    <w:rsid w:val="007F28A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7F28A8"/>
    <w:pPr>
      <w:spacing w:before="0" w:after="0"/>
    </w:pPr>
    <w:rPr>
      <w:szCs w:val="20"/>
    </w:rPr>
  </w:style>
  <w:style w:type="character" w:customStyle="1" w:styleId="FootnoteTextChar">
    <w:name w:val="Footnote Text Char"/>
    <w:basedOn w:val="DefaultParagraphFont"/>
    <w:link w:val="FootnoteText"/>
    <w:uiPriority w:val="99"/>
    <w:semiHidden/>
    <w:rsid w:val="007F28A8"/>
    <w:rPr>
      <w:rFonts w:ascii="Arial" w:hAnsi="Arial"/>
      <w:color w:val="262626" w:themeColor="text1" w:themeTint="D9"/>
      <w:sz w:val="20"/>
      <w:szCs w:val="20"/>
    </w:rPr>
  </w:style>
  <w:style w:type="table" w:styleId="LightShading-Accent4">
    <w:name w:val="Light Shading Accent 4"/>
    <w:basedOn w:val="TableNormal"/>
    <w:uiPriority w:val="60"/>
    <w:rsid w:val="007F28A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7F28A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F28A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F28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F2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F28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7F28A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F28A8"/>
    <w:pPr>
      <w:tabs>
        <w:tab w:val="num" w:pos="360"/>
      </w:tabs>
      <w:ind w:left="360" w:hanging="360"/>
      <w:contextualSpacing/>
    </w:pPr>
  </w:style>
  <w:style w:type="character" w:customStyle="1" w:styleId="InLineUrl">
    <w:name w:val="InLineUrl"/>
    <w:basedOn w:val="DefaultParagraphFont"/>
    <w:uiPriority w:val="1"/>
    <w:qFormat/>
    <w:rsid w:val="007F28A8"/>
    <w:rPr>
      <w:rFonts w:ascii="Arial" w:hAnsi="Arial"/>
      <w:b/>
      <w:sz w:val="16"/>
    </w:rPr>
  </w:style>
  <w:style w:type="paragraph" w:customStyle="1" w:styleId="LabStepNumbered">
    <w:name w:val="Lab Step Numbered"/>
    <w:link w:val="LabStepNumberedChar"/>
    <w:qFormat/>
    <w:rsid w:val="007F28A8"/>
    <w:pPr>
      <w:numPr>
        <w:numId w:val="1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7F28A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7F28A8"/>
    <w:pPr>
      <w:numPr>
        <w:ilvl w:val="1"/>
      </w:numPr>
    </w:pPr>
    <w:rPr>
      <w:sz w:val="16"/>
    </w:rPr>
  </w:style>
  <w:style w:type="paragraph" w:customStyle="1" w:styleId="LabStepLevel2NoBullet">
    <w:name w:val="Lab Step Level 2 No Bullet"/>
    <w:basedOn w:val="LabStepLevel2Numbered"/>
    <w:qFormat/>
    <w:rsid w:val="007F28A8"/>
    <w:pPr>
      <w:numPr>
        <w:numId w:val="0"/>
      </w:numPr>
      <w:spacing w:before="40"/>
      <w:ind w:left="720"/>
    </w:pPr>
  </w:style>
  <w:style w:type="character" w:customStyle="1" w:styleId="LabStepScreenshotFrame">
    <w:name w:val="Lab Step Screenshot Frame"/>
    <w:basedOn w:val="DefaultParagraphFont"/>
    <w:uiPriority w:val="1"/>
    <w:qFormat/>
    <w:rsid w:val="007F28A8"/>
    <w:rPr>
      <w:noProof/>
      <w:bdr w:val="single" w:sz="2" w:space="0" w:color="DDDDDD"/>
    </w:rPr>
  </w:style>
  <w:style w:type="paragraph" w:customStyle="1" w:styleId="LabExerciseCallout">
    <w:name w:val="Lab Exercise Callout"/>
    <w:basedOn w:val="LabExerciseText"/>
    <w:qFormat/>
    <w:rsid w:val="007F28A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7F28A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F28A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7F28A8"/>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F28A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F28A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7F28A8"/>
    <w:rPr>
      <w:rFonts w:ascii="Arial" w:hAnsi="Arial"/>
      <w:b/>
      <w:iCs/>
      <w:sz w:val="16"/>
    </w:rPr>
  </w:style>
  <w:style w:type="character" w:customStyle="1" w:styleId="InlindeCode">
    <w:name w:val="InlindeCode"/>
    <w:basedOn w:val="DefaultParagraphFont"/>
    <w:uiPriority w:val="1"/>
    <w:qFormat/>
    <w:rsid w:val="007F28A8"/>
    <w:rPr>
      <w:rFonts w:ascii="Lucida Console" w:hAnsi="Lucida Console"/>
      <w:b/>
      <w:sz w:val="16"/>
    </w:rPr>
  </w:style>
  <w:style w:type="table" w:customStyle="1" w:styleId="LabStepTable">
    <w:name w:val="Lab Step Table"/>
    <w:basedOn w:val="TableGrid"/>
    <w:uiPriority w:val="99"/>
    <w:rsid w:val="007F28A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7F28A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7F28A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7F28A8"/>
    <w:pPr>
      <w:ind w:left="1152"/>
    </w:pPr>
  </w:style>
  <w:style w:type="paragraph" w:customStyle="1" w:styleId="LabStepScreenshotLevel2">
    <w:name w:val="Lab Step Screenshot Level 2"/>
    <w:basedOn w:val="LabStepScreenshot"/>
    <w:qFormat/>
    <w:rsid w:val="007F28A8"/>
    <w:pPr>
      <w:ind w:left="1152"/>
    </w:pPr>
    <w:rPr>
      <w:noProof/>
    </w:rPr>
  </w:style>
  <w:style w:type="paragraph" w:customStyle="1" w:styleId="LabStepTableTextHeader">
    <w:name w:val="Lab Step Table Text Header"/>
    <w:basedOn w:val="LabStepTableText"/>
    <w:next w:val="LabStepTableText"/>
    <w:qFormat/>
    <w:rsid w:val="007F28A8"/>
    <w:rPr>
      <w:b/>
    </w:rPr>
  </w:style>
  <w:style w:type="paragraph" w:customStyle="1" w:styleId="LabStepTableParagraph">
    <w:name w:val="Lab Step Table Paragraph"/>
    <w:basedOn w:val="LabStepNumbered"/>
    <w:qFormat/>
    <w:rsid w:val="007F28A8"/>
    <w:pPr>
      <w:numPr>
        <w:numId w:val="0"/>
      </w:numPr>
    </w:pPr>
  </w:style>
  <w:style w:type="paragraph" w:styleId="TOCHeading">
    <w:name w:val="TOC Heading"/>
    <w:basedOn w:val="Heading1"/>
    <w:next w:val="Normal"/>
    <w:uiPriority w:val="39"/>
    <w:semiHidden/>
    <w:unhideWhenUsed/>
    <w:qFormat/>
    <w:rsid w:val="007F28A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7F28A8"/>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F28A8"/>
    <w:rPr>
      <w:sz w:val="16"/>
      <w:szCs w:val="16"/>
    </w:rPr>
  </w:style>
  <w:style w:type="paragraph" w:styleId="CommentText">
    <w:name w:val="annotation text"/>
    <w:basedOn w:val="Normal"/>
    <w:link w:val="CommentTextChar"/>
    <w:uiPriority w:val="99"/>
    <w:semiHidden/>
    <w:unhideWhenUsed/>
    <w:rsid w:val="007F28A8"/>
    <w:rPr>
      <w:szCs w:val="20"/>
    </w:rPr>
  </w:style>
  <w:style w:type="character" w:customStyle="1" w:styleId="CommentTextChar">
    <w:name w:val="Comment Text Char"/>
    <w:basedOn w:val="DefaultParagraphFont"/>
    <w:link w:val="CommentText"/>
    <w:uiPriority w:val="99"/>
    <w:semiHidden/>
    <w:rsid w:val="007F28A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F28A8"/>
    <w:rPr>
      <w:b/>
      <w:bCs/>
    </w:rPr>
  </w:style>
  <w:style w:type="character" w:customStyle="1" w:styleId="CommentSubjectChar">
    <w:name w:val="Comment Subject Char"/>
    <w:basedOn w:val="CommentTextChar"/>
    <w:link w:val="CommentSubject"/>
    <w:uiPriority w:val="99"/>
    <w:semiHidden/>
    <w:rsid w:val="007F28A8"/>
    <w:rPr>
      <w:rFonts w:ascii="Arial" w:hAnsi="Arial"/>
      <w:b/>
      <w:bCs/>
      <w:color w:val="262626" w:themeColor="text1" w:themeTint="D9"/>
      <w:sz w:val="20"/>
      <w:szCs w:val="20"/>
    </w:rPr>
  </w:style>
  <w:style w:type="character" w:styleId="Strong">
    <w:name w:val="Strong"/>
    <w:basedOn w:val="DefaultParagraphFont"/>
    <w:uiPriority w:val="22"/>
    <w:qFormat/>
    <w:rsid w:val="007F28A8"/>
    <w:rPr>
      <w:b/>
      <w:bCs/>
    </w:rPr>
  </w:style>
  <w:style w:type="paragraph" w:styleId="NormalWeb">
    <w:name w:val="Normal (Web)"/>
    <w:basedOn w:val="Normal"/>
    <w:uiPriority w:val="99"/>
    <w:unhideWhenUsed/>
    <w:rsid w:val="007F28A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7F28A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7F28A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F28A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7F28A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7F28A8"/>
    <w:pPr>
      <w:spacing w:before="240"/>
      <w:ind w:left="720" w:right="720"/>
    </w:pPr>
    <w:rPr>
      <w:color w:val="1C1C1C"/>
    </w:rPr>
  </w:style>
  <w:style w:type="paragraph" w:customStyle="1" w:styleId="SlidesNotes">
    <w:name w:val="Slides Notes"/>
    <w:basedOn w:val="Normal"/>
    <w:qFormat/>
    <w:rsid w:val="007F28A8"/>
    <w:pPr>
      <w:spacing w:before="240"/>
    </w:pPr>
  </w:style>
  <w:style w:type="paragraph" w:customStyle="1" w:styleId="LegalHeader">
    <w:name w:val="Legal Header"/>
    <w:basedOn w:val="Normal"/>
    <w:qFormat/>
    <w:rsid w:val="007F28A8"/>
    <w:pPr>
      <w:spacing w:before="600"/>
    </w:pPr>
    <w:rPr>
      <w:b/>
      <w:color w:val="auto"/>
      <w:u w:val="single"/>
    </w:rPr>
  </w:style>
  <w:style w:type="paragraph" w:customStyle="1" w:styleId="LegalBody">
    <w:name w:val="Legal Body"/>
    <w:basedOn w:val="Normal"/>
    <w:qFormat/>
    <w:rsid w:val="007F28A8"/>
    <w:rPr>
      <w:sz w:val="18"/>
    </w:rPr>
  </w:style>
  <w:style w:type="paragraph" w:customStyle="1" w:styleId="CourseInfo">
    <w:name w:val="Course Info"/>
    <w:basedOn w:val="Normal"/>
    <w:qFormat/>
    <w:rsid w:val="007F28A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F28A8"/>
    <w:rPr>
      <w:rFonts w:ascii="Arial" w:hAnsi="Arial"/>
      <w:color w:val="262626" w:themeColor="text1" w:themeTint="D9"/>
      <w:sz w:val="18"/>
    </w:rPr>
  </w:style>
  <w:style w:type="paragraph" w:customStyle="1" w:styleId="Strong1">
    <w:name w:val="Strong1"/>
    <w:basedOn w:val="LabStepNumbered"/>
    <w:link w:val="strongChar"/>
    <w:qFormat/>
    <w:rsid w:val="007F28A8"/>
    <w:pPr>
      <w:numPr>
        <w:numId w:val="0"/>
      </w:numPr>
      <w:ind w:left="757" w:hanging="360"/>
    </w:pPr>
    <w:rPr>
      <w:b/>
    </w:rPr>
  </w:style>
  <w:style w:type="character" w:customStyle="1" w:styleId="strongChar">
    <w:name w:val="strong Char"/>
    <w:basedOn w:val="LabStepNumberedChar"/>
    <w:link w:val="Strong1"/>
    <w:rsid w:val="007F28A8"/>
    <w:rPr>
      <w:rFonts w:ascii="Arial" w:hAnsi="Arial"/>
      <w:b/>
      <w:color w:val="262626" w:themeColor="text1" w:themeTint="D9"/>
      <w:sz w:val="18"/>
    </w:rPr>
  </w:style>
  <w:style w:type="paragraph" w:customStyle="1" w:styleId="CourseCode">
    <w:name w:val="Course Code"/>
    <w:basedOn w:val="Normal"/>
    <w:qFormat/>
    <w:rsid w:val="007F28A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F28A8"/>
    <w:pPr>
      <w:tabs>
        <w:tab w:val="right" w:leader="dot" w:pos="10790"/>
      </w:tabs>
      <w:spacing w:before="40" w:after="0"/>
      <w:ind w:left="432"/>
    </w:pPr>
    <w:rPr>
      <w:sz w:val="16"/>
    </w:rPr>
  </w:style>
  <w:style w:type="numbering" w:customStyle="1" w:styleId="LabStepsTemplate">
    <w:name w:val="LabStepsTemplate"/>
    <w:uiPriority w:val="99"/>
    <w:rsid w:val="007F28A8"/>
    <w:pPr>
      <w:numPr>
        <w:numId w:val="10"/>
      </w:numPr>
    </w:pPr>
  </w:style>
  <w:style w:type="paragraph" w:customStyle="1" w:styleId="ModuleDescription">
    <w:name w:val="Module Description"/>
    <w:basedOn w:val="Normal"/>
    <w:qFormat/>
    <w:rsid w:val="007F28A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7F28A8"/>
    <w:pPr>
      <w:jc w:val="center"/>
    </w:pPr>
  </w:style>
  <w:style w:type="paragraph" w:customStyle="1" w:styleId="TopicsCoveredItem">
    <w:name w:val="Topics Covered Item"/>
    <w:basedOn w:val="Normal"/>
    <w:qFormat/>
    <w:rsid w:val="007F28A8"/>
    <w:pPr>
      <w:numPr>
        <w:numId w:val="12"/>
      </w:numPr>
      <w:spacing w:before="0" w:after="0"/>
      <w:contextualSpacing/>
    </w:pPr>
  </w:style>
  <w:style w:type="paragraph" w:customStyle="1" w:styleId="ModuleIntroHeader">
    <w:name w:val="Module Intro Header"/>
    <w:basedOn w:val="Normal"/>
    <w:qFormat/>
    <w:rsid w:val="007F28A8"/>
    <w:pPr>
      <w:pBdr>
        <w:bottom w:val="single" w:sz="8" w:space="1" w:color="auto"/>
      </w:pBdr>
      <w:spacing w:before="360"/>
      <w:ind w:left="288"/>
    </w:pPr>
    <w:rPr>
      <w:b/>
      <w:sz w:val="24"/>
    </w:rPr>
  </w:style>
  <w:style w:type="paragraph" w:customStyle="1" w:styleId="ModuleAgendaItem">
    <w:name w:val="Module Agenda Item"/>
    <w:basedOn w:val="Normal"/>
    <w:qFormat/>
    <w:rsid w:val="007F28A8"/>
    <w:pPr>
      <w:spacing w:before="0" w:after="0"/>
      <w:ind w:left="360" w:hanging="360"/>
      <w:contextualSpacing/>
    </w:pPr>
    <w:rPr>
      <w:sz w:val="24"/>
    </w:rPr>
  </w:style>
  <w:style w:type="paragraph" w:customStyle="1" w:styleId="LabExerciseItem">
    <w:name w:val="Lab Exercise Item"/>
    <w:basedOn w:val="Normal"/>
    <w:next w:val="Normal"/>
    <w:qFormat/>
    <w:rsid w:val="007F28A8"/>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spacing w:before="200" w:after="0"/>
      <w:ind w:left="864" w:hanging="14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tabs>
        <w:tab w:val="num" w:pos="720"/>
      </w:tabs>
      <w:spacing w:before="80" w:after="40" w:line="240" w:lineRule="auto"/>
      <w:ind w:hanging="720"/>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spacing w:before="80" w:after="40"/>
      <w:ind w:left="1008" w:hanging="432"/>
    </w:pPr>
    <w:rPr>
      <w:sz w:val="16"/>
    </w:rPr>
  </w:style>
  <w:style w:type="paragraph" w:customStyle="1" w:styleId="LabStepLevel2NoBullet">
    <w:name w:val="Lab Step Level 2 No Bullet"/>
    <w:basedOn w:val="LabStepLevel2Numbered"/>
    <w:qFormat/>
    <w:rsid w:val="0009020D"/>
    <w:pPr>
      <w:spacing w:before="40"/>
      <w:ind w:left="720" w:firstLine="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before="0" w:after="0" w:line="276" w:lineRule="auto"/>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tabs>
        <w:tab w:val="clear" w:pos="720"/>
      </w:tabs>
      <w:ind w:left="0" w:firstLine="0"/>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tabs>
        <w:tab w:val="num" w:pos="720"/>
      </w:tabs>
      <w:spacing w:before="0" w:after="0" w:line="240" w:lineRule="exact"/>
      <w:ind w:left="720" w:hanging="720"/>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 w:type="numbering" w:customStyle="1" w:styleId="Strong">
    <w:name w:val="LabStepsTempla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file>

<file path=customXml/itemProps4.xml><?xml version="1.0" encoding="utf-8"?>
<ds:datastoreItem xmlns:ds="http://schemas.openxmlformats.org/officeDocument/2006/customXml" ds:itemID="{33FD54B2-E3B4-4E2F-8F52-12BD03C4C85A}"/>
</file>

<file path=customXml/itemProps5.xml><?xml version="1.0" encoding="utf-8"?>
<ds:datastoreItem xmlns:ds="http://schemas.openxmlformats.org/officeDocument/2006/customXml" ds:itemID="{64413D1A-F86D-4D27-9F8E-14E2220E51D0}"/>
</file>

<file path=docProps/app.xml><?xml version="1.0" encoding="utf-8"?>
<Properties xmlns="http://schemas.openxmlformats.org/officeDocument/2006/extended-properties" xmlns:vt="http://schemas.openxmlformats.org/officeDocument/2006/docPropsVTypes">
  <Template>CptCourseManual.dotx</Template>
  <TotalTime>42</TotalTime>
  <Pages>11</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Windows User</cp:lastModifiedBy>
  <cp:revision>11</cp:revision>
  <cp:lastPrinted>2009-08-12T16:30:00Z</cp:lastPrinted>
  <dcterms:created xsi:type="dcterms:W3CDTF">2011-07-02T11:54:00Z</dcterms:created>
  <dcterms:modified xsi:type="dcterms:W3CDTF">2012-02-18T11:34:00Z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