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B1D" w:rsidRPr="00C642C3" w:rsidRDefault="00F86CFC" w:rsidP="00A456D8">
      <w:pPr>
        <w:pStyle w:val="Heading2"/>
      </w:pPr>
      <w:bookmarkStart w:id="0" w:name="_Toc225684689"/>
      <w:bookmarkStart w:id="1" w:name="_GoBack"/>
      <w:bookmarkEnd w:id="1"/>
      <w:r>
        <w:t>Working with Visual Upgrade</w:t>
      </w:r>
    </w:p>
    <w:p w:rsidR="00FD1B1D" w:rsidRPr="003D516F" w:rsidRDefault="00FD1B1D" w:rsidP="003D516F">
      <w:pPr>
        <w:pStyle w:val="LabExerciseText"/>
        <w:rPr>
          <w:b/>
        </w:rPr>
      </w:pPr>
      <w:r w:rsidRPr="00E056FD">
        <w:rPr>
          <w:b/>
        </w:rPr>
        <w:t>Lab Time</w:t>
      </w:r>
      <w:r w:rsidRPr="00E056FD">
        <w:t>: 45 minutes</w:t>
      </w:r>
      <w:r>
        <w:t xml:space="preserve"> </w:t>
      </w:r>
    </w:p>
    <w:p w:rsidR="00FD1B1D" w:rsidRDefault="00FD1B1D" w:rsidP="00A456D8">
      <w:pPr>
        <w:pStyle w:val="Heading3"/>
      </w:pPr>
      <w:bookmarkStart w:id="2" w:name="_Toc225684685"/>
      <w:bookmarkStart w:id="3" w:name="_Toc236505646"/>
      <w:r w:rsidRPr="00FC79BD">
        <w:t xml:space="preserve">Exercise 1: </w:t>
      </w:r>
      <w:bookmarkEnd w:id="2"/>
      <w:bookmarkEnd w:id="3"/>
      <w:r w:rsidR="003D516F">
        <w:t xml:space="preserve">Working in SharePoint 2010 </w:t>
      </w:r>
      <w:r w:rsidR="00F86CFC">
        <w:t>Site</w:t>
      </w:r>
      <w:r w:rsidR="003D516F">
        <w:t>s</w:t>
      </w:r>
      <w:r w:rsidR="00F86CFC">
        <w:t xml:space="preserve"> </w:t>
      </w:r>
      <w:r w:rsidR="009304E0">
        <w:t xml:space="preserve">running </w:t>
      </w:r>
      <w:r w:rsidR="003D516F">
        <w:t>in UIVersion 3 Mode</w:t>
      </w:r>
    </w:p>
    <w:p w:rsidR="003D516F" w:rsidRDefault="003D516F" w:rsidP="003D516F">
      <w:pPr>
        <w:pStyle w:val="LabExerciseCallout"/>
      </w:pPr>
      <w:r w:rsidRPr="00AB0146">
        <w:t xml:space="preserve">In this exercise </w:t>
      </w:r>
      <w:r>
        <w:t xml:space="preserve">you will run a </w:t>
      </w:r>
      <w:r w:rsidR="00D3582D">
        <w:t xml:space="preserve">pre-provided </w:t>
      </w:r>
      <w:r>
        <w:t xml:space="preserve">Windows PowerShell script to create a new site collection for testing the Visual Upgrade features of SharePoint 2010. More specifically, you will run a Windows PowerShell script to create a new site collection with a top-level site and two child sites that will initially be configured to run </w:t>
      </w:r>
      <w:r w:rsidR="00D3582D">
        <w:t xml:space="preserve">under </w:t>
      </w:r>
      <w:r>
        <w:t xml:space="preserve">the older SharePoint </w:t>
      </w:r>
      <w:r w:rsidR="00D3582D">
        <w:t xml:space="preserve">2007 </w:t>
      </w:r>
      <w:r>
        <w:t>user interface</w:t>
      </w:r>
      <w:r w:rsidR="00D3582D">
        <w:t xml:space="preserve"> mode</w:t>
      </w:r>
      <w:r>
        <w:t>.</w:t>
      </w:r>
    </w:p>
    <w:p w:rsidR="003D516F" w:rsidRDefault="003D516F" w:rsidP="00FD1B1D">
      <w:pPr>
        <w:pStyle w:val="LabExerciseCallout"/>
      </w:pPr>
      <w:r>
        <w:t xml:space="preserve">The steps in this lab assume that you are working on a SharePoint development workstation that is configured as a single-server farm and that this farm already has a Web Application that has been created at the root URL of </w:t>
      </w:r>
      <w:r w:rsidRPr="00400DC5">
        <w:rPr>
          <w:b/>
        </w:rPr>
        <w:t>http://intranet.wingtip.com</w:t>
      </w:r>
      <w:r>
        <w:t>. If you are working on a local SharePoint farm which has a Web Application with a different root URL, you must open the PowerShell script mentioned below and edit the URL before running it.</w:t>
      </w:r>
    </w:p>
    <w:p w:rsidR="003D516F" w:rsidRDefault="003D516F" w:rsidP="005646D1">
      <w:pPr>
        <w:pStyle w:val="LabStepNumbered"/>
      </w:pPr>
      <w:r>
        <w:t>Using the Windows Explorer, look inside the la</w:t>
      </w:r>
      <w:r w:rsidR="00D3582D">
        <w:t>b directory which is located at</w:t>
      </w:r>
      <w:r>
        <w:t xml:space="preserve"> a path of </w:t>
      </w:r>
      <w:r w:rsidRPr="00AC535D">
        <w:rPr>
          <w:b/>
        </w:rPr>
        <w:t>C:\Student\Labs\Lab1</w:t>
      </w:r>
      <w:r>
        <w:rPr>
          <w:b/>
        </w:rPr>
        <w:t>1_VisualUpgrde</w:t>
      </w:r>
      <w:r>
        <w:t xml:space="preserve">. Inside this directory, you should be able to see a batch file named </w:t>
      </w:r>
      <w:r w:rsidRPr="00AC535D">
        <w:rPr>
          <w:b/>
        </w:rPr>
        <w:t>LabSetup.ps1</w:t>
      </w:r>
      <w:r>
        <w:t xml:space="preserve">. Right-click the file </w:t>
      </w:r>
      <w:r w:rsidRPr="00AC535D">
        <w:rPr>
          <w:b/>
        </w:rPr>
        <w:t>LabSetup.ps1</w:t>
      </w:r>
      <w:r w:rsidRPr="00400DC5">
        <w:t xml:space="preserve"> and </w:t>
      </w:r>
      <w:r>
        <w:t xml:space="preserve">click the command </w:t>
      </w:r>
      <w:r w:rsidRPr="00AC535D">
        <w:rPr>
          <w:b/>
        </w:rPr>
        <w:t>Run with PowerShell</w:t>
      </w:r>
      <w:r>
        <w:t xml:space="preserve"> to run the script that will create a new site collection that you will use to test </w:t>
      </w:r>
      <w:r w:rsidR="00D3582D">
        <w:t>the Visual Upgrade features of SharePoint 2010</w:t>
      </w:r>
      <w:r>
        <w:t>.</w:t>
      </w:r>
    </w:p>
    <w:p w:rsidR="003D516F" w:rsidRPr="00A81890" w:rsidRDefault="0096112A" w:rsidP="003D516F">
      <w:pPr>
        <w:pStyle w:val="LabStepScreenshot"/>
      </w:pPr>
      <w:r>
        <w:rPr>
          <w:noProof/>
        </w:rPr>
        <w:drawing>
          <wp:inline distT="0" distB="0" distL="0" distR="0" wp14:anchorId="13CF0504" wp14:editId="08001C22">
            <wp:extent cx="3795623" cy="1239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7374" cy="1240232"/>
                    </a:xfrm>
                    <a:prstGeom prst="rect">
                      <a:avLst/>
                    </a:prstGeom>
                    <a:noFill/>
                    <a:ln>
                      <a:noFill/>
                    </a:ln>
                  </pic:spPr>
                </pic:pic>
              </a:graphicData>
            </a:graphic>
          </wp:inline>
        </w:drawing>
      </w:r>
    </w:p>
    <w:p w:rsidR="003D516F" w:rsidRDefault="003D516F" w:rsidP="007F36A2">
      <w:pPr>
        <w:pStyle w:val="LabStepNumbered"/>
      </w:pPr>
      <w:r w:rsidRPr="00400DC5">
        <w:t xml:space="preserve">After the PowerShell script has created </w:t>
      </w:r>
      <w:r>
        <w:t xml:space="preserve">the </w:t>
      </w:r>
      <w:r w:rsidRPr="00400DC5">
        <w:t>new test site</w:t>
      </w:r>
      <w:r w:rsidR="007F36A2">
        <w:t xml:space="preserve"> collection</w:t>
      </w:r>
      <w:r w:rsidRPr="00400DC5">
        <w:t xml:space="preserve">, it </w:t>
      </w:r>
      <w:r>
        <w:t xml:space="preserve">should </w:t>
      </w:r>
      <w:r w:rsidR="00D3582D">
        <w:t xml:space="preserve">continue to run and </w:t>
      </w:r>
      <w:r w:rsidRPr="00400DC5">
        <w:t xml:space="preserve">launch a new session of the Internet Explorer </w:t>
      </w:r>
      <w:r w:rsidR="00D3582D">
        <w:t xml:space="preserve">which navigates </w:t>
      </w:r>
      <w:r>
        <w:t xml:space="preserve">to </w:t>
      </w:r>
      <w:r w:rsidR="00D3582D">
        <w:t xml:space="preserve">the top-level </w:t>
      </w:r>
      <w:r w:rsidR="007F36A2">
        <w:t xml:space="preserve">site </w:t>
      </w:r>
      <w:r w:rsidR="00D3582D">
        <w:t xml:space="preserve">with </w:t>
      </w:r>
      <w:r>
        <w:t xml:space="preserve">a title of </w:t>
      </w:r>
      <w:r w:rsidR="007F36A2" w:rsidRPr="007F36A2">
        <w:rPr>
          <w:rFonts w:ascii="Segoe UI" w:hAnsi="Segoe UI" w:cs="Segoe UI"/>
          <w:b/>
          <w:color w:val="000000"/>
          <w:sz w:val="19"/>
          <w:szCs w:val="19"/>
        </w:rPr>
        <w:t>Wingtip 2007 Human Resources Site</w:t>
      </w:r>
      <w:r w:rsidR="00D3582D">
        <w:t xml:space="preserve">. Take note that the base URL of this site collection has been configured at </w:t>
      </w:r>
      <w:r w:rsidR="007F36A2" w:rsidRPr="007F36A2">
        <w:rPr>
          <w:b/>
        </w:rPr>
        <w:t>http://intranet.wingtip.com/sites/HumanResources</w:t>
      </w:r>
      <w:r>
        <w:t>.</w:t>
      </w:r>
    </w:p>
    <w:p w:rsidR="007F36A2" w:rsidRPr="00400DC5" w:rsidRDefault="007F36A2" w:rsidP="007F36A2">
      <w:pPr>
        <w:pStyle w:val="LabStepScreenshot"/>
      </w:pPr>
      <w:r>
        <w:rPr>
          <w:noProof/>
        </w:rPr>
        <w:drawing>
          <wp:inline distT="0" distB="0" distL="0" distR="0" wp14:anchorId="0744083E" wp14:editId="57FCD55D">
            <wp:extent cx="4887606" cy="280358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87606" cy="2803585"/>
                    </a:xfrm>
                    <a:prstGeom prst="rect">
                      <a:avLst/>
                    </a:prstGeom>
                  </pic:spPr>
                </pic:pic>
              </a:graphicData>
            </a:graphic>
          </wp:inline>
        </w:drawing>
      </w:r>
    </w:p>
    <w:p w:rsidR="007F36A2" w:rsidRDefault="00D3582D" w:rsidP="007F36A2">
      <w:pPr>
        <w:pStyle w:val="LabExerciseCallout"/>
      </w:pPr>
      <w:r>
        <w:lastRenderedPageBreak/>
        <w:t xml:space="preserve">The </w:t>
      </w:r>
      <w:r w:rsidR="007F36A2">
        <w:t xml:space="preserve">PowerShell script </w:t>
      </w:r>
      <w:r>
        <w:t xml:space="preserve">you have just run </w:t>
      </w:r>
      <w:r w:rsidR="007F36A2">
        <w:t xml:space="preserve">created the top-level </w:t>
      </w:r>
      <w:r>
        <w:t xml:space="preserve">site using the </w:t>
      </w:r>
      <w:r w:rsidRPr="00D3582D">
        <w:rPr>
          <w:b/>
        </w:rPr>
        <w:t>Blank S</w:t>
      </w:r>
      <w:r w:rsidR="007F36A2" w:rsidRPr="00D3582D">
        <w:rPr>
          <w:b/>
        </w:rPr>
        <w:t>ite</w:t>
      </w:r>
      <w:r w:rsidR="007F36A2">
        <w:t xml:space="preserve"> template and enabled the </w:t>
      </w:r>
      <w:r w:rsidR="007F36A2" w:rsidRPr="00D3582D">
        <w:rPr>
          <w:b/>
        </w:rPr>
        <w:t>Wiki Home Page</w:t>
      </w:r>
      <w:r w:rsidR="007F36A2">
        <w:t xml:space="preserve"> feature. The two child sites were both created with the </w:t>
      </w:r>
      <w:r w:rsidR="007F36A2" w:rsidRPr="00D3582D">
        <w:rPr>
          <w:b/>
        </w:rPr>
        <w:t>Blank Site</w:t>
      </w:r>
      <w:r w:rsidR="007F36A2">
        <w:t xml:space="preserve"> template as well. Even though the content for these </w:t>
      </w:r>
      <w:r>
        <w:t xml:space="preserve">three </w:t>
      </w:r>
      <w:r w:rsidR="007F36A2">
        <w:t xml:space="preserve">sites has not been migrated from an earlier version of SharePoint, they will still meet the purpose of allowing you to learn how to move sites back and forth between the older </w:t>
      </w:r>
      <w:r w:rsidR="007F36A2" w:rsidRPr="00D3582D">
        <w:rPr>
          <w:b/>
        </w:rPr>
        <w:t>UIVersion</w:t>
      </w:r>
      <w:r w:rsidR="007F36A2">
        <w:t xml:space="preserve"> mode of SharePoint 2007 and the new </w:t>
      </w:r>
      <w:r w:rsidR="007F36A2" w:rsidRPr="00D3582D">
        <w:rPr>
          <w:b/>
        </w:rPr>
        <w:t>UIVersion</w:t>
      </w:r>
      <w:r w:rsidR="007F36A2">
        <w:t xml:space="preserve"> mode of SharePoint 2010.</w:t>
      </w:r>
    </w:p>
    <w:p w:rsidR="00283D43" w:rsidRDefault="007F36A2" w:rsidP="00FD1B1D">
      <w:pPr>
        <w:pStyle w:val="LabStepNumbered"/>
      </w:pPr>
      <w:r>
        <w:t>Take a moment to move around the new site collection. Note that the Top Link Bar</w:t>
      </w:r>
      <w:r w:rsidR="00C94B07">
        <w:t xml:space="preserve"> </w:t>
      </w:r>
      <w:r w:rsidR="00D3582D">
        <w:t xml:space="preserve">in the top-level site </w:t>
      </w:r>
      <w:r w:rsidR="00C94B07">
        <w:t xml:space="preserve">provides links to the two child sites named </w:t>
      </w:r>
      <w:r w:rsidR="00C94B07" w:rsidRPr="00C94B07">
        <w:rPr>
          <w:b/>
        </w:rPr>
        <w:t>Cont</w:t>
      </w:r>
      <w:r w:rsidR="00056111">
        <w:rPr>
          <w:b/>
        </w:rPr>
        <w:t>r</w:t>
      </w:r>
      <w:r w:rsidR="00C94B07" w:rsidRPr="00C94B07">
        <w:rPr>
          <w:b/>
        </w:rPr>
        <w:t>acts</w:t>
      </w:r>
      <w:r w:rsidR="00C94B07">
        <w:t xml:space="preserve"> and </w:t>
      </w:r>
      <w:r w:rsidR="00C94B07" w:rsidRPr="00C94B07">
        <w:rPr>
          <w:b/>
        </w:rPr>
        <w:t>New Hires</w:t>
      </w:r>
      <w:r w:rsidR="00C94B07">
        <w:t>. Click on those links so you can see how to navigate to a child site</w:t>
      </w:r>
      <w:r w:rsidR="00D3582D">
        <w:t>. From the child site</w:t>
      </w:r>
      <w:r w:rsidR="00056111">
        <w:t>s</w:t>
      </w:r>
      <w:r w:rsidR="00D3582D">
        <w:t xml:space="preserve">, you can navigate back up to the top-level site using the breadcrumb </w:t>
      </w:r>
      <w:r w:rsidR="00056111">
        <w:t xml:space="preserve">navigation </w:t>
      </w:r>
      <w:r w:rsidR="00D3582D">
        <w:t>control at the top-left of the page</w:t>
      </w:r>
      <w:r w:rsidR="00C94B07">
        <w:t>.</w:t>
      </w:r>
    </w:p>
    <w:p w:rsidR="00C94B07" w:rsidRDefault="00C94B07" w:rsidP="00FD1B1D">
      <w:pPr>
        <w:pStyle w:val="LabStepNumbered"/>
      </w:pPr>
      <w:r>
        <w:t xml:space="preserve">Make sure you are at the top-level site. Locate and drop down the </w:t>
      </w:r>
      <w:r w:rsidRPr="00C94B07">
        <w:rPr>
          <w:b/>
        </w:rPr>
        <w:t>Site Actions</w:t>
      </w:r>
      <w:r>
        <w:t xml:space="preserve"> menu on the top right-hand side of the page just under the search box. You should observe that the bottom menu command has a caption of </w:t>
      </w:r>
      <w:r w:rsidRPr="00C94B07">
        <w:rPr>
          <w:b/>
        </w:rPr>
        <w:t>Visual Upgrade</w:t>
      </w:r>
      <w:r>
        <w:t xml:space="preserve">. You will be using </w:t>
      </w:r>
      <w:r w:rsidR="00056111">
        <w:t xml:space="preserve">this </w:t>
      </w:r>
      <w:r>
        <w:t xml:space="preserve">menu command in the next exercise. For now, click on the </w:t>
      </w:r>
      <w:r w:rsidRPr="00C94B07">
        <w:rPr>
          <w:b/>
        </w:rPr>
        <w:t>Site Settings</w:t>
      </w:r>
      <w:r>
        <w:t xml:space="preserve"> menu command to navigate to the </w:t>
      </w:r>
      <w:r w:rsidRPr="00C94B07">
        <w:rPr>
          <w:b/>
        </w:rPr>
        <w:t>Site Settings</w:t>
      </w:r>
      <w:r>
        <w:t xml:space="preserve"> page.</w:t>
      </w:r>
    </w:p>
    <w:p w:rsidR="00C94B07" w:rsidRDefault="00C94B07" w:rsidP="00C94B07">
      <w:pPr>
        <w:pStyle w:val="LabStepScreenshot"/>
      </w:pPr>
      <w:r w:rsidRPr="00C94B07">
        <w:rPr>
          <w:rStyle w:val="LabStepScreenshotFrame"/>
        </w:rPr>
        <w:drawing>
          <wp:inline distT="0" distB="0" distL="0" distR="0" wp14:anchorId="19923C63" wp14:editId="1A234F26">
            <wp:extent cx="1009290" cy="1139961"/>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10005" cy="1140768"/>
                    </a:xfrm>
                    <a:prstGeom prst="rect">
                      <a:avLst/>
                    </a:prstGeom>
                    <a:noFill/>
                    <a:ln>
                      <a:noFill/>
                    </a:ln>
                  </pic:spPr>
                </pic:pic>
              </a:graphicData>
            </a:graphic>
          </wp:inline>
        </w:drawing>
      </w:r>
    </w:p>
    <w:p w:rsidR="00C94B07" w:rsidRDefault="00C94B07" w:rsidP="00C94B07">
      <w:pPr>
        <w:pStyle w:val="LabStepNumbered"/>
      </w:pPr>
      <w:r>
        <w:t xml:space="preserve">Take a moment to inspect what's on the </w:t>
      </w:r>
      <w:r w:rsidRPr="009304E0">
        <w:rPr>
          <w:b/>
        </w:rPr>
        <w:t>Site Settings</w:t>
      </w:r>
      <w:r>
        <w:t xml:space="preserve"> page</w:t>
      </w:r>
      <w:r w:rsidR="00056111">
        <w:t xml:space="preserve"> of the top-level site</w:t>
      </w:r>
      <w:r>
        <w:t xml:space="preserve">. You should see </w:t>
      </w:r>
      <w:r w:rsidR="009304E0">
        <w:t xml:space="preserve">familiar </w:t>
      </w:r>
      <w:r>
        <w:t xml:space="preserve">links </w:t>
      </w:r>
      <w:r w:rsidR="009304E0">
        <w:t xml:space="preserve">that </w:t>
      </w:r>
      <w:r>
        <w:t xml:space="preserve">also appear </w:t>
      </w:r>
      <w:r w:rsidR="00056111">
        <w:t xml:space="preserve">in </w:t>
      </w:r>
      <w:r>
        <w:t xml:space="preserve">the SharePoint 2010 user interface. </w:t>
      </w:r>
      <w:r w:rsidR="009304E0">
        <w:t xml:space="preserve">Locate the column with the caption </w:t>
      </w:r>
      <w:r w:rsidRPr="009304E0">
        <w:rPr>
          <w:b/>
        </w:rPr>
        <w:t>Site Collection Administration</w:t>
      </w:r>
      <w:r w:rsidR="009304E0" w:rsidRPr="009304E0">
        <w:t xml:space="preserve"> </w:t>
      </w:r>
      <w:r w:rsidR="009304E0">
        <w:t xml:space="preserve">on the </w:t>
      </w:r>
      <w:r w:rsidR="00056111">
        <w:t xml:space="preserve">far </w:t>
      </w:r>
      <w:r w:rsidR="009304E0">
        <w:t xml:space="preserve">right. Locate and click on the </w:t>
      </w:r>
      <w:r w:rsidR="009304E0" w:rsidRPr="009304E0">
        <w:rPr>
          <w:b/>
        </w:rPr>
        <w:t>Visual Upgrade</w:t>
      </w:r>
      <w:r w:rsidR="009304E0">
        <w:t xml:space="preserve"> link near the bottom which will </w:t>
      </w:r>
      <w:r w:rsidR="00056111">
        <w:t xml:space="preserve">take </w:t>
      </w:r>
      <w:r w:rsidR="009304E0">
        <w:t>you to the</w:t>
      </w:r>
      <w:r w:rsidR="00056111">
        <w:t xml:space="preserve"> site collection's</w:t>
      </w:r>
      <w:r w:rsidR="009304E0">
        <w:t xml:space="preserve"> </w:t>
      </w:r>
      <w:r w:rsidR="009304E0" w:rsidRPr="009304E0">
        <w:rPr>
          <w:b/>
        </w:rPr>
        <w:t>Visual Upgrade</w:t>
      </w:r>
      <w:r w:rsidR="009304E0">
        <w:t xml:space="preserve"> page.</w:t>
      </w:r>
    </w:p>
    <w:p w:rsidR="00C94B07" w:rsidRDefault="00C94B07" w:rsidP="00C94B07">
      <w:pPr>
        <w:pStyle w:val="LabStepScreenshot"/>
      </w:pPr>
      <w:r w:rsidRPr="00C94B07">
        <w:rPr>
          <w:rStyle w:val="LabStepScreenshotFrame"/>
        </w:rPr>
        <w:drawing>
          <wp:inline distT="0" distB="0" distL="0" distR="0" wp14:anchorId="57A02C96" wp14:editId="36DB50C8">
            <wp:extent cx="4019909" cy="19077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9909" cy="1907739"/>
                    </a:xfrm>
                    <a:prstGeom prst="rect">
                      <a:avLst/>
                    </a:prstGeom>
                    <a:noFill/>
                    <a:ln>
                      <a:noFill/>
                    </a:ln>
                  </pic:spPr>
                </pic:pic>
              </a:graphicData>
            </a:graphic>
          </wp:inline>
        </w:drawing>
      </w:r>
    </w:p>
    <w:p w:rsidR="009304E0" w:rsidRDefault="009304E0" w:rsidP="009304E0">
      <w:pPr>
        <w:pStyle w:val="LabStepNumbered"/>
      </w:pPr>
      <w:r>
        <w:t xml:space="preserve">At this point, you will not do anything on </w:t>
      </w:r>
      <w:r w:rsidR="00056111">
        <w:t xml:space="preserve">the </w:t>
      </w:r>
      <w:r w:rsidR="00056111" w:rsidRPr="00056111">
        <w:rPr>
          <w:b/>
        </w:rPr>
        <w:t>Visual Upgrade</w:t>
      </w:r>
      <w:r w:rsidR="00056111">
        <w:t xml:space="preserve"> </w:t>
      </w:r>
      <w:r>
        <w:t xml:space="preserve">page. You should just observe that the page provides two commands named </w:t>
      </w:r>
      <w:r w:rsidRPr="009304E0">
        <w:rPr>
          <w:b/>
        </w:rPr>
        <w:t>Hide Visual Upgrade</w:t>
      </w:r>
      <w:r>
        <w:t xml:space="preserve"> and </w:t>
      </w:r>
      <w:r w:rsidRPr="009304E0">
        <w:rPr>
          <w:b/>
        </w:rPr>
        <w:t>Update All Sites</w:t>
      </w:r>
      <w:r>
        <w:t>.</w:t>
      </w:r>
    </w:p>
    <w:p w:rsidR="009304E0" w:rsidRDefault="009304E0" w:rsidP="009304E0">
      <w:pPr>
        <w:pStyle w:val="LabStepScreenshot"/>
      </w:pPr>
      <w:r w:rsidRPr="009304E0">
        <w:rPr>
          <w:rStyle w:val="LabStepScreenshotFrame"/>
        </w:rPr>
        <w:drawing>
          <wp:inline distT="0" distB="0" distL="0" distR="0" wp14:anchorId="16B6DDC7" wp14:editId="0066DBF6">
            <wp:extent cx="4383981" cy="14147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749" cy="1423370"/>
                    </a:xfrm>
                    <a:prstGeom prst="rect">
                      <a:avLst/>
                    </a:prstGeom>
                    <a:noFill/>
                    <a:ln>
                      <a:noFill/>
                    </a:ln>
                  </pic:spPr>
                </pic:pic>
              </a:graphicData>
            </a:graphic>
          </wp:inline>
        </w:drawing>
      </w:r>
    </w:p>
    <w:bookmarkEnd w:id="0"/>
    <w:p w:rsidR="00283D43" w:rsidRDefault="00283D43" w:rsidP="00A456D8">
      <w:pPr>
        <w:pStyle w:val="Heading3"/>
      </w:pPr>
      <w:r>
        <w:lastRenderedPageBreak/>
        <w:t>Exercise 2</w:t>
      </w:r>
      <w:r w:rsidRPr="00FC79BD">
        <w:t xml:space="preserve">: </w:t>
      </w:r>
      <w:r w:rsidR="00056111">
        <w:t>Upgrading</w:t>
      </w:r>
      <w:r w:rsidR="00F86CFC">
        <w:t xml:space="preserve"> Site</w:t>
      </w:r>
      <w:r w:rsidR="00056111">
        <w:t>s</w:t>
      </w:r>
      <w:r w:rsidR="00F86CFC">
        <w:t xml:space="preserve"> to use the </w:t>
      </w:r>
      <w:r w:rsidR="00056111">
        <w:t xml:space="preserve">new </w:t>
      </w:r>
      <w:r w:rsidR="00F86CFC">
        <w:t xml:space="preserve">SharePoint 2010 </w:t>
      </w:r>
      <w:r w:rsidR="00056111">
        <w:t>User Interface</w:t>
      </w:r>
    </w:p>
    <w:p w:rsidR="00283D43" w:rsidRDefault="00283D43" w:rsidP="00283D43">
      <w:pPr>
        <w:pStyle w:val="LabExerciseCallout"/>
      </w:pPr>
      <w:r w:rsidRPr="00AB0146">
        <w:t xml:space="preserve">In this exercise you will </w:t>
      </w:r>
      <w:r w:rsidR="009304E0">
        <w:t xml:space="preserve">work through the process of upgrading sites to the new SharePoint 2010 user interface. You will begin by upgrading a single child site. </w:t>
      </w:r>
      <w:r w:rsidR="001679ED">
        <w:t xml:space="preserve">Next, you will configure the site collection </w:t>
      </w:r>
      <w:r w:rsidR="00056111">
        <w:t xml:space="preserve">by running the </w:t>
      </w:r>
      <w:r w:rsidR="00056111" w:rsidRPr="00056111">
        <w:rPr>
          <w:b/>
        </w:rPr>
        <w:t>Hide Visual Upgrade</w:t>
      </w:r>
      <w:r w:rsidR="00056111">
        <w:t xml:space="preserve"> command </w:t>
      </w:r>
      <w:r w:rsidR="001679ED">
        <w:t xml:space="preserve">to remove the </w:t>
      </w:r>
      <w:r w:rsidR="00056111">
        <w:t xml:space="preserve">browser </w:t>
      </w:r>
      <w:r w:rsidR="001679ED">
        <w:t xml:space="preserve">support to upgrade sites individually. The last steps will involve running the </w:t>
      </w:r>
      <w:r w:rsidR="001679ED" w:rsidRPr="00056111">
        <w:rPr>
          <w:b/>
        </w:rPr>
        <w:t>Update All Sites</w:t>
      </w:r>
      <w:r w:rsidR="001679ED">
        <w:t xml:space="preserve"> command </w:t>
      </w:r>
      <w:r w:rsidR="00056111">
        <w:t xml:space="preserve">upgrade all the </w:t>
      </w:r>
      <w:r w:rsidR="001679ED">
        <w:t xml:space="preserve">sites in </w:t>
      </w:r>
      <w:r w:rsidR="00056111">
        <w:t xml:space="preserve">a </w:t>
      </w:r>
      <w:r w:rsidR="001679ED">
        <w:t xml:space="preserve">site collection </w:t>
      </w:r>
      <w:r w:rsidR="00056111">
        <w:t>with a single action</w:t>
      </w:r>
      <w:r w:rsidR="001679ED">
        <w:t>.</w:t>
      </w:r>
    </w:p>
    <w:p w:rsidR="00283D43" w:rsidRDefault="001679ED" w:rsidP="004259A4">
      <w:pPr>
        <w:pStyle w:val="LabStepNumbered"/>
        <w:numPr>
          <w:ilvl w:val="0"/>
          <w:numId w:val="4"/>
        </w:numPr>
      </w:pPr>
      <w:r>
        <w:t xml:space="preserve">Navigate to the top-level site at </w:t>
      </w:r>
      <w:r w:rsidRPr="007F36A2">
        <w:rPr>
          <w:b/>
        </w:rPr>
        <w:t>http://intranet.wingtip.com/sites/HumanResources</w:t>
      </w:r>
      <w:r>
        <w:t xml:space="preserve">. </w:t>
      </w:r>
    </w:p>
    <w:p w:rsidR="00283D43" w:rsidRDefault="001679ED" w:rsidP="00283D43">
      <w:pPr>
        <w:pStyle w:val="LabStepNumbered"/>
      </w:pPr>
      <w:r>
        <w:t xml:space="preserve">Drop down the </w:t>
      </w:r>
      <w:r w:rsidR="00A16B58" w:rsidRPr="00A16B58">
        <w:rPr>
          <w:b/>
        </w:rPr>
        <w:t xml:space="preserve">Site </w:t>
      </w:r>
      <w:r w:rsidRPr="00A16B58">
        <w:rPr>
          <w:b/>
        </w:rPr>
        <w:t>Actions</w:t>
      </w:r>
      <w:r>
        <w:t xml:space="preserve"> menu and click the </w:t>
      </w:r>
      <w:r w:rsidRPr="001679ED">
        <w:rPr>
          <w:b/>
        </w:rPr>
        <w:t>Visual Upgrade</w:t>
      </w:r>
      <w:r>
        <w:t xml:space="preserve"> menu command to navigate to the page</w:t>
      </w:r>
      <w:r w:rsidR="00A16B58">
        <w:t xml:space="preserve"> </w:t>
      </w:r>
      <w:r w:rsidR="00056111">
        <w:t xml:space="preserve">where you can </w:t>
      </w:r>
      <w:r w:rsidR="00A16B58">
        <w:t>modify the Visual Upgrade settings for the current site</w:t>
      </w:r>
      <w:r>
        <w:t>.</w:t>
      </w:r>
    </w:p>
    <w:p w:rsidR="001679ED" w:rsidRDefault="001679ED" w:rsidP="001679ED">
      <w:pPr>
        <w:pStyle w:val="LabStepScreenshot"/>
      </w:pPr>
      <w:r>
        <w:rPr>
          <w:noProof/>
        </w:rPr>
        <w:drawing>
          <wp:inline distT="0" distB="0" distL="0" distR="0" wp14:anchorId="0511167B" wp14:editId="7B98234E">
            <wp:extent cx="1181819" cy="1338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943" cy="1339035"/>
                    </a:xfrm>
                    <a:prstGeom prst="rect">
                      <a:avLst/>
                    </a:prstGeom>
                    <a:noFill/>
                    <a:ln>
                      <a:noFill/>
                    </a:ln>
                  </pic:spPr>
                </pic:pic>
              </a:graphicData>
            </a:graphic>
          </wp:inline>
        </w:drawing>
      </w:r>
    </w:p>
    <w:p w:rsidR="00C263F9" w:rsidRDefault="00C263F9" w:rsidP="001679ED">
      <w:pPr>
        <w:pStyle w:val="LabStepNumbered"/>
      </w:pPr>
      <w:r>
        <w:t xml:space="preserve">You should now be at a </w:t>
      </w:r>
      <w:r w:rsidRPr="00C263F9">
        <w:rPr>
          <w:b/>
        </w:rPr>
        <w:t>Title, Description and Icon</w:t>
      </w:r>
      <w:r>
        <w:t xml:space="preserve"> page. There should be a </w:t>
      </w:r>
      <w:r w:rsidRPr="00056111">
        <w:rPr>
          <w:b/>
        </w:rPr>
        <w:t>Visual Upgrade</w:t>
      </w:r>
      <w:r>
        <w:t xml:space="preserve"> section at the bottom of the page that allows you to change the user interface mode of the current site. Note that this page is different from the site collection Visual Upgrade page that you saw </w:t>
      </w:r>
      <w:r w:rsidR="00056111">
        <w:t>earlier in this lab</w:t>
      </w:r>
      <w:r>
        <w:t>. More specifically, this page wil</w:t>
      </w:r>
      <w:r w:rsidR="00056111">
        <w:t>l only allow you to change the Visual U</w:t>
      </w:r>
      <w:r>
        <w:t xml:space="preserve">pgrade settings for the current site but not for any </w:t>
      </w:r>
      <w:r w:rsidR="00056111">
        <w:t>other site in the current site collection</w:t>
      </w:r>
      <w:r>
        <w:t>.</w:t>
      </w:r>
    </w:p>
    <w:p w:rsidR="00A16B58" w:rsidRDefault="00A16B58" w:rsidP="00A16B58">
      <w:pPr>
        <w:pStyle w:val="LabStepScreenshot"/>
      </w:pPr>
      <w:r>
        <w:rPr>
          <w:noProof/>
        </w:rPr>
        <w:drawing>
          <wp:inline distT="0" distB="0" distL="0" distR="0" wp14:anchorId="168F5F82" wp14:editId="154FCEA1">
            <wp:extent cx="5402788" cy="2889849"/>
            <wp:effectExtent l="0" t="0" r="762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2548" cy="2889721"/>
                    </a:xfrm>
                    <a:prstGeom prst="rect">
                      <a:avLst/>
                    </a:prstGeom>
                    <a:noFill/>
                    <a:ln>
                      <a:noFill/>
                    </a:ln>
                  </pic:spPr>
                </pic:pic>
              </a:graphicData>
            </a:graphic>
          </wp:inline>
        </w:drawing>
      </w:r>
    </w:p>
    <w:p w:rsidR="00C263F9" w:rsidRDefault="00C263F9" w:rsidP="00C263F9">
      <w:pPr>
        <w:pStyle w:val="LabStepNumbered"/>
      </w:pPr>
      <w:r>
        <w:t xml:space="preserve">At this point you should be at the </w:t>
      </w:r>
      <w:r w:rsidRPr="00C263F9">
        <w:rPr>
          <w:b/>
        </w:rPr>
        <w:t>Title, Description and Icon</w:t>
      </w:r>
      <w:r>
        <w:t xml:space="preserve"> page for the top-level site. Select the Visual Upgrade setting of </w:t>
      </w:r>
      <w:r w:rsidRPr="00C263F9">
        <w:rPr>
          <w:b/>
        </w:rPr>
        <w:t>Preview the updated user interface</w:t>
      </w:r>
      <w:r>
        <w:t xml:space="preserve"> and click the </w:t>
      </w:r>
      <w:r w:rsidRPr="00C263F9">
        <w:rPr>
          <w:b/>
        </w:rPr>
        <w:t>OK</w:t>
      </w:r>
      <w:r>
        <w:t xml:space="preserve"> button.</w:t>
      </w:r>
    </w:p>
    <w:p w:rsidR="00C263F9" w:rsidRDefault="00C263F9" w:rsidP="00C263F9">
      <w:pPr>
        <w:pStyle w:val="LabStepNumbered"/>
      </w:pPr>
      <w:r>
        <w:t xml:space="preserve">While in preview mode, you should see that the top-level site is displaying with the new SharePoint 2010 user interface. You should also see a message in the status bar with a yellow background indicating you are in preview mode with a convenient link to navigate back to the </w:t>
      </w:r>
      <w:r w:rsidRPr="00C263F9">
        <w:rPr>
          <w:b/>
        </w:rPr>
        <w:t>Title, Description and Icon</w:t>
      </w:r>
      <w:r>
        <w:t xml:space="preserve"> page where you can adjust the visual upgrade settings for the current site</w:t>
      </w:r>
    </w:p>
    <w:p w:rsidR="00C263F9" w:rsidRDefault="00C263F9" w:rsidP="00C263F9">
      <w:pPr>
        <w:pStyle w:val="LabStepScreenshot"/>
      </w:pPr>
      <w:r>
        <w:rPr>
          <w:noProof/>
        </w:rPr>
        <w:lastRenderedPageBreak/>
        <w:drawing>
          <wp:inline distT="0" distB="0" distL="0" distR="0" wp14:anchorId="31B6A625" wp14:editId="4710A0FF">
            <wp:extent cx="4502989" cy="26171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07992" cy="2620030"/>
                    </a:xfrm>
                    <a:prstGeom prst="rect">
                      <a:avLst/>
                    </a:prstGeom>
                  </pic:spPr>
                </pic:pic>
              </a:graphicData>
            </a:graphic>
          </wp:inline>
        </w:drawing>
      </w:r>
    </w:p>
    <w:p w:rsidR="00C263F9" w:rsidRDefault="000168D3" w:rsidP="00C263F9">
      <w:pPr>
        <w:pStyle w:val="LabStepNumbered"/>
      </w:pPr>
      <w:r>
        <w:t>While the top-level site is in preview mode, navigate to one of the child sites so you can verify that they are still running under the older SharePoint 2007 user interface mode.</w:t>
      </w:r>
    </w:p>
    <w:p w:rsidR="000168D3" w:rsidRDefault="000168D3" w:rsidP="00C263F9">
      <w:pPr>
        <w:pStyle w:val="LabStepNumbered"/>
      </w:pPr>
      <w:r>
        <w:t>Navigate back to the home page on the top-level site.</w:t>
      </w:r>
    </w:p>
    <w:p w:rsidR="000168D3" w:rsidRDefault="000168D3" w:rsidP="000168D3">
      <w:pPr>
        <w:pStyle w:val="LabStepNumbered"/>
      </w:pPr>
      <w:r>
        <w:t xml:space="preserve">Locate and click the link inside the yellow status bar with the caption of </w:t>
      </w:r>
      <w:r w:rsidRPr="000168D3">
        <w:rPr>
          <w:b/>
        </w:rPr>
        <w:t>View or modify this site's Visual Upgrade settings</w:t>
      </w:r>
      <w:r w:rsidRPr="000168D3">
        <w:t>.</w:t>
      </w:r>
      <w:r>
        <w:t xml:space="preserve"> This will take you back to the </w:t>
      </w:r>
      <w:r w:rsidRPr="00C263F9">
        <w:rPr>
          <w:b/>
        </w:rPr>
        <w:t>Title, Description and Icon</w:t>
      </w:r>
      <w:r>
        <w:t xml:space="preserve"> page for the top site. In the </w:t>
      </w:r>
      <w:r w:rsidRPr="000168D3">
        <w:rPr>
          <w:b/>
        </w:rPr>
        <w:t>Visual Upgrade</w:t>
      </w:r>
      <w:r>
        <w:t xml:space="preserve"> section, select </w:t>
      </w:r>
      <w:r w:rsidRPr="000168D3">
        <w:rPr>
          <w:b/>
        </w:rPr>
        <w:t>Use the previous user interface</w:t>
      </w:r>
      <w:r>
        <w:t xml:space="preserve"> and click the </w:t>
      </w:r>
      <w:r w:rsidRPr="000168D3">
        <w:rPr>
          <w:b/>
        </w:rPr>
        <w:t>OK</w:t>
      </w:r>
      <w:r w:rsidR="00442D55">
        <w:t xml:space="preserve"> button.</w:t>
      </w:r>
    </w:p>
    <w:p w:rsidR="000168D3" w:rsidRDefault="000168D3" w:rsidP="000168D3">
      <w:pPr>
        <w:pStyle w:val="LabStepScreenshot"/>
      </w:pPr>
      <w:r w:rsidRPr="000168D3">
        <w:rPr>
          <w:rStyle w:val="LabStepScreenshotFrame"/>
        </w:rPr>
        <w:drawing>
          <wp:inline distT="0" distB="0" distL="0" distR="0" wp14:anchorId="63FD4262" wp14:editId="05E88B16">
            <wp:extent cx="4796287" cy="1199328"/>
            <wp:effectExtent l="0" t="0" r="444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97098" cy="1199531"/>
                    </a:xfrm>
                    <a:prstGeom prst="rect">
                      <a:avLst/>
                    </a:prstGeom>
                    <a:noFill/>
                    <a:ln>
                      <a:noFill/>
                    </a:ln>
                  </pic:spPr>
                </pic:pic>
              </a:graphicData>
            </a:graphic>
          </wp:inline>
        </w:drawing>
      </w:r>
    </w:p>
    <w:p w:rsidR="00442D55" w:rsidRDefault="00442D55" w:rsidP="00C263F9">
      <w:pPr>
        <w:pStyle w:val="LabStepNumbered"/>
      </w:pPr>
      <w:r>
        <w:t>At this point, you should have exited preview mode and the top-level site should now be using the older SharePoint 2007 user interface.</w:t>
      </w:r>
    </w:p>
    <w:p w:rsidR="00442D55" w:rsidRDefault="00442D55" w:rsidP="00442D55">
      <w:pPr>
        <w:pStyle w:val="LabExerciseCallout"/>
      </w:pPr>
      <w:r>
        <w:t xml:space="preserve">Now that you have seen how preview mode works, you will </w:t>
      </w:r>
      <w:r w:rsidR="00056111">
        <w:t>configure</w:t>
      </w:r>
      <w:r>
        <w:t xml:space="preserve"> one of the child sites to </w:t>
      </w:r>
      <w:r w:rsidR="00056111">
        <w:t xml:space="preserve">upgrade to </w:t>
      </w:r>
      <w:r>
        <w:t>the new SharePoint 2010 user interface.</w:t>
      </w:r>
    </w:p>
    <w:p w:rsidR="00442D55" w:rsidRDefault="00442D55" w:rsidP="00C263F9">
      <w:pPr>
        <w:pStyle w:val="LabStepNumbered"/>
      </w:pPr>
      <w:r>
        <w:t xml:space="preserve">Navigate to the </w:t>
      </w:r>
      <w:r w:rsidRPr="00442D55">
        <w:rPr>
          <w:b/>
        </w:rPr>
        <w:t>Contracts</w:t>
      </w:r>
      <w:r>
        <w:t xml:space="preserve"> child site by clicking the </w:t>
      </w:r>
      <w:r w:rsidRPr="00442D55">
        <w:rPr>
          <w:b/>
        </w:rPr>
        <w:t>Cont</w:t>
      </w:r>
      <w:r w:rsidR="00056111">
        <w:rPr>
          <w:b/>
        </w:rPr>
        <w:t>r</w:t>
      </w:r>
      <w:r w:rsidRPr="00442D55">
        <w:rPr>
          <w:b/>
        </w:rPr>
        <w:t>acts</w:t>
      </w:r>
      <w:r>
        <w:t xml:space="preserve"> link in the Top Link bar.</w:t>
      </w:r>
    </w:p>
    <w:p w:rsidR="00442D55" w:rsidRDefault="00442D55" w:rsidP="00442D55">
      <w:pPr>
        <w:pStyle w:val="LabStepNumbered"/>
      </w:pPr>
      <w:r>
        <w:t xml:space="preserve">Drop down the </w:t>
      </w:r>
      <w:r w:rsidRPr="00A16B58">
        <w:rPr>
          <w:b/>
        </w:rPr>
        <w:t>Site Actions</w:t>
      </w:r>
      <w:r>
        <w:t xml:space="preserve"> menu and click the </w:t>
      </w:r>
      <w:r w:rsidRPr="001679ED">
        <w:rPr>
          <w:b/>
        </w:rPr>
        <w:t>Visual Upgrade</w:t>
      </w:r>
      <w:r>
        <w:t xml:space="preserve"> menu command to navigate to the page to modify the Visual Upgrade settings for the </w:t>
      </w:r>
      <w:r w:rsidRPr="00442D55">
        <w:rPr>
          <w:b/>
        </w:rPr>
        <w:t>Cont</w:t>
      </w:r>
      <w:r w:rsidR="00056111">
        <w:rPr>
          <w:b/>
        </w:rPr>
        <w:t>r</w:t>
      </w:r>
      <w:r w:rsidRPr="00442D55">
        <w:rPr>
          <w:b/>
        </w:rPr>
        <w:t>acts</w:t>
      </w:r>
      <w:r>
        <w:t xml:space="preserve"> site.</w:t>
      </w:r>
    </w:p>
    <w:p w:rsidR="00442D55" w:rsidRDefault="00442D55" w:rsidP="00442D55">
      <w:pPr>
        <w:pStyle w:val="LabStepScreenshot"/>
      </w:pPr>
      <w:r>
        <w:rPr>
          <w:noProof/>
        </w:rPr>
        <w:drawing>
          <wp:inline distT="0" distB="0" distL="0" distR="0" wp14:anchorId="452C8A88" wp14:editId="58CB5E71">
            <wp:extent cx="1181819" cy="13388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943" cy="1339035"/>
                    </a:xfrm>
                    <a:prstGeom prst="rect">
                      <a:avLst/>
                    </a:prstGeom>
                    <a:noFill/>
                    <a:ln>
                      <a:noFill/>
                    </a:ln>
                  </pic:spPr>
                </pic:pic>
              </a:graphicData>
            </a:graphic>
          </wp:inline>
        </w:drawing>
      </w:r>
    </w:p>
    <w:p w:rsidR="00442D55" w:rsidRDefault="00442D55" w:rsidP="00C263F9">
      <w:pPr>
        <w:pStyle w:val="LabStepNumbered"/>
      </w:pPr>
      <w:r>
        <w:t xml:space="preserve">In the </w:t>
      </w:r>
      <w:r w:rsidRPr="00442D55">
        <w:rPr>
          <w:b/>
        </w:rPr>
        <w:t>Visual Upgrade</w:t>
      </w:r>
      <w:r>
        <w:t xml:space="preserve"> section, select </w:t>
      </w:r>
      <w:r w:rsidRPr="00442D55">
        <w:rPr>
          <w:b/>
        </w:rPr>
        <w:t>Update the user interface</w:t>
      </w:r>
      <w:r>
        <w:t xml:space="preserve"> and click the OK button.</w:t>
      </w:r>
    </w:p>
    <w:p w:rsidR="00442D55" w:rsidRDefault="00442D55" w:rsidP="00442D55">
      <w:pPr>
        <w:pStyle w:val="LabStepScreenshot"/>
      </w:pPr>
      <w:r w:rsidRPr="00442D55">
        <w:rPr>
          <w:rStyle w:val="LabStepScreenshotFrame"/>
        </w:rPr>
        <w:lastRenderedPageBreak/>
        <w:drawing>
          <wp:inline distT="0" distB="0" distL="0" distR="0" wp14:anchorId="0CF3097E" wp14:editId="62BFE496">
            <wp:extent cx="4623758" cy="1006754"/>
            <wp:effectExtent l="0" t="0" r="571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24355" cy="1006884"/>
                    </a:xfrm>
                    <a:prstGeom prst="rect">
                      <a:avLst/>
                    </a:prstGeom>
                    <a:noFill/>
                    <a:ln>
                      <a:noFill/>
                    </a:ln>
                  </pic:spPr>
                </pic:pic>
              </a:graphicData>
            </a:graphic>
          </wp:inline>
        </w:drawing>
      </w:r>
    </w:p>
    <w:p w:rsidR="00442D55" w:rsidRDefault="00442D55" w:rsidP="00C263F9">
      <w:pPr>
        <w:pStyle w:val="LabStepNumbered"/>
      </w:pPr>
      <w:r>
        <w:t xml:space="preserve">At this point, the </w:t>
      </w:r>
      <w:r w:rsidRPr="00056111">
        <w:rPr>
          <w:b/>
        </w:rPr>
        <w:t>Cont</w:t>
      </w:r>
      <w:r w:rsidR="00056111" w:rsidRPr="00056111">
        <w:rPr>
          <w:b/>
        </w:rPr>
        <w:t>r</w:t>
      </w:r>
      <w:r w:rsidRPr="00056111">
        <w:rPr>
          <w:b/>
        </w:rPr>
        <w:t>acts</w:t>
      </w:r>
      <w:r>
        <w:t xml:space="preserve"> site should be running with the new SharePoint 2010 user interface. You should also notice that there is no longer any support through the user interface </w:t>
      </w:r>
      <w:r w:rsidR="00056111">
        <w:t xml:space="preserve">in this site </w:t>
      </w:r>
      <w:r>
        <w:t xml:space="preserve">to change the user interface mode. In other words, once you upgrade a site </w:t>
      </w:r>
      <w:r w:rsidR="00056111">
        <w:t xml:space="preserve">to the new </w:t>
      </w:r>
      <w:r>
        <w:t>user interface</w:t>
      </w:r>
      <w:r w:rsidR="00056111">
        <w:t xml:space="preserve"> of SharePoint 2010 in the browser</w:t>
      </w:r>
      <w:r>
        <w:t>, you cannot go back.</w:t>
      </w:r>
    </w:p>
    <w:p w:rsidR="00442D55" w:rsidRDefault="00442D55" w:rsidP="00442D55">
      <w:pPr>
        <w:pStyle w:val="LabExerciseCallout"/>
      </w:pPr>
      <w:r>
        <w:t>In this next step, you will configure the site collection to remove the support for upgrading site</w:t>
      </w:r>
      <w:r w:rsidR="00942B1E">
        <w:t>s</w:t>
      </w:r>
      <w:r>
        <w:t xml:space="preserve"> individually. This can be a helpful option to prevent users from </w:t>
      </w:r>
      <w:r w:rsidR="00942B1E">
        <w:t xml:space="preserve">upgrading </w:t>
      </w:r>
      <w:r>
        <w:t>the user interface mode of child sites resulting in site collections running a mix of site running in both user interface modes.</w:t>
      </w:r>
    </w:p>
    <w:p w:rsidR="00442D55" w:rsidRDefault="00442D55" w:rsidP="00C263F9">
      <w:pPr>
        <w:pStyle w:val="LabStepNumbered"/>
      </w:pPr>
      <w:r>
        <w:t>Return to the top-level site.</w:t>
      </w:r>
    </w:p>
    <w:p w:rsidR="00442D55" w:rsidRDefault="00442D55" w:rsidP="00442D55">
      <w:pPr>
        <w:pStyle w:val="LabStepNumbered"/>
      </w:pPr>
      <w:r>
        <w:t xml:space="preserve">Navigate to the </w:t>
      </w:r>
      <w:r>
        <w:rPr>
          <w:b/>
        </w:rPr>
        <w:t>New Hires</w:t>
      </w:r>
      <w:r>
        <w:t xml:space="preserve"> child site by clicking the </w:t>
      </w:r>
      <w:r>
        <w:rPr>
          <w:b/>
        </w:rPr>
        <w:t>New Hires</w:t>
      </w:r>
      <w:r>
        <w:t xml:space="preserve"> link in the Top Link bar.</w:t>
      </w:r>
    </w:p>
    <w:p w:rsidR="00442D55" w:rsidRDefault="00442D55" w:rsidP="00442D55">
      <w:pPr>
        <w:pStyle w:val="LabStepNumbered"/>
      </w:pPr>
      <w:r>
        <w:t xml:space="preserve">Drop down the </w:t>
      </w:r>
      <w:r w:rsidRPr="00A16B58">
        <w:rPr>
          <w:b/>
        </w:rPr>
        <w:t>Site Actions</w:t>
      </w:r>
      <w:r>
        <w:t xml:space="preserve"> menu and click the </w:t>
      </w:r>
      <w:r w:rsidRPr="001679ED">
        <w:rPr>
          <w:b/>
        </w:rPr>
        <w:t>Visual Upgrade</w:t>
      </w:r>
      <w:r>
        <w:t xml:space="preserve"> menu command to navigate to the page </w:t>
      </w:r>
      <w:r w:rsidR="00942B1E">
        <w:t xml:space="preserve">with the </w:t>
      </w:r>
      <w:r>
        <w:t xml:space="preserve">Visual Upgrade settings for the </w:t>
      </w:r>
      <w:r w:rsidR="00CD1F2C">
        <w:rPr>
          <w:b/>
        </w:rPr>
        <w:t xml:space="preserve">New Hires </w:t>
      </w:r>
      <w:r>
        <w:t>site.</w:t>
      </w:r>
    </w:p>
    <w:p w:rsidR="00442D55" w:rsidRDefault="00442D55" w:rsidP="00442D55">
      <w:pPr>
        <w:pStyle w:val="LabStepScreenshot"/>
      </w:pPr>
      <w:r>
        <w:rPr>
          <w:noProof/>
        </w:rPr>
        <w:drawing>
          <wp:inline distT="0" distB="0" distL="0" distR="0" wp14:anchorId="76B14912" wp14:editId="0A4D3E0A">
            <wp:extent cx="1181819" cy="13388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81943" cy="1339035"/>
                    </a:xfrm>
                    <a:prstGeom prst="rect">
                      <a:avLst/>
                    </a:prstGeom>
                    <a:noFill/>
                    <a:ln>
                      <a:noFill/>
                    </a:ln>
                  </pic:spPr>
                </pic:pic>
              </a:graphicData>
            </a:graphic>
          </wp:inline>
        </w:drawing>
      </w:r>
    </w:p>
    <w:p w:rsidR="00442D55" w:rsidRDefault="00CD1F2C" w:rsidP="00442D55">
      <w:pPr>
        <w:pStyle w:val="LabStepNumbered"/>
      </w:pPr>
      <w:r>
        <w:t>You will not take any action in this step. You should just observe that at this point, you have the option of updating the user interface of this child site.</w:t>
      </w:r>
    </w:p>
    <w:p w:rsidR="00CD1F2C" w:rsidRDefault="00CD1F2C" w:rsidP="00CD1F2C">
      <w:pPr>
        <w:pStyle w:val="LabStepNumbered"/>
      </w:pPr>
      <w:r>
        <w:t>Return to the top-level site.</w:t>
      </w:r>
    </w:p>
    <w:p w:rsidR="00CD1F2C" w:rsidRDefault="00CD1F2C" w:rsidP="00CD1F2C">
      <w:pPr>
        <w:pStyle w:val="LabStepNumbered"/>
      </w:pPr>
      <w:r>
        <w:t xml:space="preserve">Use the </w:t>
      </w:r>
      <w:r w:rsidRPr="00CD1F2C">
        <w:rPr>
          <w:b/>
        </w:rPr>
        <w:t>Site Actions</w:t>
      </w:r>
      <w:r>
        <w:t xml:space="preserve"> menu to navigate to the </w:t>
      </w:r>
      <w:r w:rsidRPr="009304E0">
        <w:rPr>
          <w:b/>
        </w:rPr>
        <w:t>Site Settings</w:t>
      </w:r>
      <w:r>
        <w:t xml:space="preserve"> page. Locate and click on the </w:t>
      </w:r>
      <w:r w:rsidRPr="009304E0">
        <w:rPr>
          <w:b/>
        </w:rPr>
        <w:t>Visual Upgrade</w:t>
      </w:r>
      <w:r>
        <w:t xml:space="preserve"> link. This action will take you to the page to configure Visual Upgrade settings for the site collection as a whole.</w:t>
      </w:r>
    </w:p>
    <w:p w:rsidR="00CD1F2C" w:rsidRDefault="00CD1F2C" w:rsidP="00CD1F2C">
      <w:pPr>
        <w:pStyle w:val="LabStepScreenshot"/>
      </w:pPr>
      <w:r w:rsidRPr="009304E0">
        <w:rPr>
          <w:rStyle w:val="LabStepScreenshotFrame"/>
        </w:rPr>
        <w:drawing>
          <wp:inline distT="0" distB="0" distL="0" distR="0" wp14:anchorId="5051BAE8" wp14:editId="6A7C35BD">
            <wp:extent cx="4383981" cy="14147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749" cy="1423370"/>
                    </a:xfrm>
                    <a:prstGeom prst="rect">
                      <a:avLst/>
                    </a:prstGeom>
                    <a:noFill/>
                    <a:ln>
                      <a:noFill/>
                    </a:ln>
                  </pic:spPr>
                </pic:pic>
              </a:graphicData>
            </a:graphic>
          </wp:inline>
        </w:drawing>
      </w:r>
    </w:p>
    <w:p w:rsidR="00CD1F2C" w:rsidRDefault="00CD1F2C" w:rsidP="00C263F9">
      <w:pPr>
        <w:pStyle w:val="LabStepNumbered"/>
      </w:pPr>
      <w:r>
        <w:t xml:space="preserve">Click on the </w:t>
      </w:r>
      <w:r w:rsidRPr="009304E0">
        <w:rPr>
          <w:b/>
        </w:rPr>
        <w:t>Hide Visual Upgrade</w:t>
      </w:r>
      <w:r w:rsidRPr="00CD1F2C">
        <w:t xml:space="preserve"> button </w:t>
      </w:r>
      <w:r>
        <w:t xml:space="preserve">to disable support through the user interface to upgrade individual sites. </w:t>
      </w:r>
    </w:p>
    <w:p w:rsidR="00CD1F2C" w:rsidRDefault="00CD1F2C" w:rsidP="00C263F9">
      <w:pPr>
        <w:pStyle w:val="LabStepNumbered"/>
      </w:pPr>
      <w:r>
        <w:t xml:space="preserve">Click on the </w:t>
      </w:r>
      <w:r w:rsidRPr="00CD1F2C">
        <w:rPr>
          <w:b/>
        </w:rPr>
        <w:t>New Hires</w:t>
      </w:r>
      <w:r>
        <w:t xml:space="preserve"> link on the Top Link bar to return to the </w:t>
      </w:r>
      <w:r w:rsidRPr="00CD1F2C">
        <w:rPr>
          <w:b/>
        </w:rPr>
        <w:t>New Hires</w:t>
      </w:r>
      <w:r>
        <w:t xml:space="preserve"> site.</w:t>
      </w:r>
    </w:p>
    <w:p w:rsidR="00442D55" w:rsidRDefault="00CD1F2C" w:rsidP="00C263F9">
      <w:pPr>
        <w:pStyle w:val="LabStepNumbered"/>
      </w:pPr>
      <w:r>
        <w:t xml:space="preserve">Drop down the </w:t>
      </w:r>
      <w:r w:rsidRPr="00CD1F2C">
        <w:rPr>
          <w:b/>
        </w:rPr>
        <w:t>Site Actions</w:t>
      </w:r>
      <w:r>
        <w:t xml:space="preserve"> menu and verify there is no longer </w:t>
      </w:r>
      <w:r w:rsidR="00942B1E">
        <w:t>an Visual Upgrade menu command.</w:t>
      </w:r>
    </w:p>
    <w:p w:rsidR="00CD1F2C" w:rsidRDefault="00CD1F2C" w:rsidP="00CD1F2C">
      <w:pPr>
        <w:pStyle w:val="LabStepNumbered"/>
      </w:pPr>
      <w:r>
        <w:lastRenderedPageBreak/>
        <w:t xml:space="preserve">Use the </w:t>
      </w:r>
      <w:r w:rsidRPr="00942B1E">
        <w:rPr>
          <w:b/>
        </w:rPr>
        <w:t>Site Actions</w:t>
      </w:r>
      <w:r>
        <w:t xml:space="preserve"> menu to navigate to the Site Settings page and then click the </w:t>
      </w:r>
      <w:r w:rsidRPr="00CD1F2C">
        <w:rPr>
          <w:b/>
        </w:rPr>
        <w:t>Title, Description, and Icon</w:t>
      </w:r>
      <w:r w:rsidRPr="00CD1F2C">
        <w:t xml:space="preserve"> </w:t>
      </w:r>
      <w:r>
        <w:t xml:space="preserve">link. You should be able to verify that the user interface no longer provides the ability to upgrade the user interface for this site. The browser now only supports updating all the sites in the current site collection at once. </w:t>
      </w:r>
    </w:p>
    <w:p w:rsidR="00CD1F2C" w:rsidRDefault="00CD1F2C" w:rsidP="00CD1F2C">
      <w:pPr>
        <w:pStyle w:val="LabExerciseCallout"/>
      </w:pPr>
      <w:r>
        <w:t xml:space="preserve">You will now take a single action to upgrade all the remaining sites </w:t>
      </w:r>
      <w:r w:rsidR="000B1A44">
        <w:t>that have yet to be upgrade</w:t>
      </w:r>
      <w:r w:rsidR="00942B1E">
        <w:t>d</w:t>
      </w:r>
      <w:r w:rsidR="000B1A44">
        <w:t>.</w:t>
      </w:r>
    </w:p>
    <w:p w:rsidR="000B1A44" w:rsidRDefault="000B1A44" w:rsidP="00CD1F2C">
      <w:pPr>
        <w:pStyle w:val="LabStepNumbered"/>
      </w:pPr>
      <w:r>
        <w:t>Return to the top-level site.</w:t>
      </w:r>
    </w:p>
    <w:p w:rsidR="00CD1F2C" w:rsidRDefault="00CD1F2C" w:rsidP="00CD1F2C">
      <w:pPr>
        <w:pStyle w:val="LabStepNumbered"/>
      </w:pPr>
      <w:r>
        <w:t xml:space="preserve">Use the </w:t>
      </w:r>
      <w:r w:rsidRPr="00CD1F2C">
        <w:rPr>
          <w:b/>
        </w:rPr>
        <w:t>Site Actions</w:t>
      </w:r>
      <w:r>
        <w:t xml:space="preserve"> menu to navigate to the </w:t>
      </w:r>
      <w:r w:rsidRPr="009304E0">
        <w:rPr>
          <w:b/>
        </w:rPr>
        <w:t>Site Settings</w:t>
      </w:r>
      <w:r>
        <w:t xml:space="preserve"> page. Locate and click on the </w:t>
      </w:r>
      <w:r w:rsidRPr="009304E0">
        <w:rPr>
          <w:b/>
        </w:rPr>
        <w:t>Visual Upgrade</w:t>
      </w:r>
      <w:r>
        <w:t xml:space="preserve"> link. This action will take you to the </w:t>
      </w:r>
      <w:r w:rsidR="00942B1E" w:rsidRPr="00942B1E">
        <w:rPr>
          <w:b/>
        </w:rPr>
        <w:t>Visual Upgrade</w:t>
      </w:r>
      <w:r w:rsidR="00942B1E">
        <w:t xml:space="preserve"> </w:t>
      </w:r>
      <w:r>
        <w:t xml:space="preserve">page </w:t>
      </w:r>
      <w:r w:rsidR="00942B1E">
        <w:t xml:space="preserve">where you can </w:t>
      </w:r>
      <w:r>
        <w:t xml:space="preserve">configure </w:t>
      </w:r>
      <w:r w:rsidR="00942B1E">
        <w:t xml:space="preserve">the </w:t>
      </w:r>
      <w:r>
        <w:t>Visual Upgrade settings for the site collection as a whole.</w:t>
      </w:r>
    </w:p>
    <w:p w:rsidR="00CD1F2C" w:rsidRDefault="00CD1F2C" w:rsidP="00CD1F2C">
      <w:pPr>
        <w:pStyle w:val="LabStepScreenshot"/>
      </w:pPr>
      <w:r w:rsidRPr="009304E0">
        <w:rPr>
          <w:rStyle w:val="LabStepScreenshotFrame"/>
        </w:rPr>
        <w:drawing>
          <wp:inline distT="0" distB="0" distL="0" distR="0" wp14:anchorId="3A267D3C" wp14:editId="719F3E03">
            <wp:extent cx="4383981" cy="14147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749" cy="1423370"/>
                    </a:xfrm>
                    <a:prstGeom prst="rect">
                      <a:avLst/>
                    </a:prstGeom>
                    <a:noFill/>
                    <a:ln>
                      <a:noFill/>
                    </a:ln>
                  </pic:spPr>
                </pic:pic>
              </a:graphicData>
            </a:graphic>
          </wp:inline>
        </w:drawing>
      </w:r>
    </w:p>
    <w:p w:rsidR="000B1A44" w:rsidRDefault="00CD1F2C" w:rsidP="00CD1F2C">
      <w:pPr>
        <w:pStyle w:val="LabStepNumbered"/>
      </w:pPr>
      <w:r>
        <w:t xml:space="preserve">Click on the </w:t>
      </w:r>
      <w:r w:rsidR="000B1A44">
        <w:rPr>
          <w:b/>
        </w:rPr>
        <w:t>Upgrade All Sites</w:t>
      </w:r>
      <w:r w:rsidRPr="00CD1F2C">
        <w:t xml:space="preserve"> button </w:t>
      </w:r>
      <w:r>
        <w:t xml:space="preserve">to </w:t>
      </w:r>
      <w:r w:rsidR="000B1A44">
        <w:t>upgrade all sites in the current site collection. Note that once you have taken this action, the browser provides no functionality to return the site collection or any individual sites to the older SharePoint 2007 user interface. At this point, moving back to the older SharePoint 2007 user  mode  will require writing a Windows PowerShell script as you will see in the next exercise.</w:t>
      </w:r>
    </w:p>
    <w:p w:rsidR="00283D43" w:rsidRDefault="00283D43" w:rsidP="00A456D8">
      <w:pPr>
        <w:pStyle w:val="Heading3"/>
      </w:pPr>
      <w:r>
        <w:t>Exercise 3</w:t>
      </w:r>
      <w:r w:rsidRPr="00FC79BD">
        <w:t xml:space="preserve">: </w:t>
      </w:r>
      <w:r w:rsidR="00F86CFC">
        <w:t>Write a PowerShell Script to Update a Site's UIVersion Property</w:t>
      </w:r>
    </w:p>
    <w:p w:rsidR="0096112A" w:rsidRDefault="00283D43" w:rsidP="00283D43">
      <w:pPr>
        <w:pStyle w:val="LabExerciseCallout"/>
      </w:pPr>
      <w:r w:rsidRPr="00AB0146">
        <w:t xml:space="preserve">In this exercise you will </w:t>
      </w:r>
      <w:r w:rsidR="0096112A">
        <w:t xml:space="preserve">write and test a Windows PowerShell script </w:t>
      </w:r>
      <w:r w:rsidR="00942B1E">
        <w:t xml:space="preserve">to </w:t>
      </w:r>
      <w:r w:rsidR="0096112A">
        <w:t xml:space="preserve">reconfigure the site collection to go back to using the SharePoint 2007 user interface. This will show you how to restore the UIVersion settings of a site when it </w:t>
      </w:r>
      <w:r w:rsidR="00942B1E">
        <w:t xml:space="preserve">is required but </w:t>
      </w:r>
      <w:r w:rsidR="0096112A">
        <w:t xml:space="preserve">no longer possible to do with the browser. </w:t>
      </w:r>
    </w:p>
    <w:p w:rsidR="00283D43" w:rsidRDefault="0096112A" w:rsidP="00283D43">
      <w:pPr>
        <w:pStyle w:val="LabExerciseCallout"/>
      </w:pPr>
      <w:r>
        <w:t xml:space="preserve">The Windows PowerShell script will be fairly simple and you can </w:t>
      </w:r>
      <w:r w:rsidR="00942B1E">
        <w:t xml:space="preserve">create and edit it </w:t>
      </w:r>
      <w:r>
        <w:t xml:space="preserve">using </w:t>
      </w:r>
      <w:r w:rsidRPr="0096112A">
        <w:rPr>
          <w:b/>
        </w:rPr>
        <w:t>Notepad.exe</w:t>
      </w:r>
      <w:r>
        <w:t xml:space="preserve">. If you are already familiar with another Windows PowerShell script editor such as the </w:t>
      </w:r>
      <w:r w:rsidRPr="0096112A">
        <w:rPr>
          <w:b/>
        </w:rPr>
        <w:t>Windows PowerShell Integrated Scripting Environment (ISE)</w:t>
      </w:r>
      <w:r>
        <w:t>, you can use that to edit the new PowerShell script instead.</w:t>
      </w:r>
    </w:p>
    <w:p w:rsidR="00283D43" w:rsidRDefault="0096112A" w:rsidP="004259A4">
      <w:pPr>
        <w:pStyle w:val="LabStepNumbered"/>
        <w:numPr>
          <w:ilvl w:val="0"/>
          <w:numId w:val="5"/>
        </w:numPr>
      </w:pPr>
      <w:r>
        <w:t xml:space="preserve">Launch </w:t>
      </w:r>
      <w:r w:rsidRPr="004D3FC2">
        <w:rPr>
          <w:b/>
        </w:rPr>
        <w:t>Notepad.exe</w:t>
      </w:r>
      <w:r>
        <w:t xml:space="preserve"> from the Windows </w:t>
      </w:r>
      <w:r w:rsidRPr="004D3FC2">
        <w:rPr>
          <w:b/>
        </w:rPr>
        <w:t>Start</w:t>
      </w:r>
      <w:r>
        <w:t xml:space="preserve"> menu</w:t>
      </w:r>
      <w:r w:rsidR="007724FD">
        <w:t xml:space="preserve">. You should be able to find the Notepad program using the path </w:t>
      </w:r>
      <w:r>
        <w:t xml:space="preserve"> </w:t>
      </w:r>
      <w:r w:rsidR="007724FD" w:rsidRPr="004D3FC2">
        <w:rPr>
          <w:b/>
        </w:rPr>
        <w:t xml:space="preserve">Start &gt;&gt; </w:t>
      </w:r>
      <w:r w:rsidRPr="004D3FC2">
        <w:rPr>
          <w:b/>
        </w:rPr>
        <w:t>All Programs &gt;&gt; Accessories &gt;&gt; Notepad</w:t>
      </w:r>
      <w:r>
        <w:t>.</w:t>
      </w:r>
    </w:p>
    <w:p w:rsidR="007724FD" w:rsidRDefault="007724FD" w:rsidP="007724FD">
      <w:pPr>
        <w:pStyle w:val="LabStepNumbered"/>
      </w:pPr>
      <w:r>
        <w:t xml:space="preserve">Click the </w:t>
      </w:r>
      <w:r w:rsidRPr="007724FD">
        <w:rPr>
          <w:b/>
        </w:rPr>
        <w:t>Save As</w:t>
      </w:r>
      <w:r>
        <w:t xml:space="preserve"> command from the </w:t>
      </w:r>
      <w:r w:rsidRPr="007724FD">
        <w:rPr>
          <w:b/>
        </w:rPr>
        <w:t>File</w:t>
      </w:r>
      <w:r>
        <w:t xml:space="preserve"> menu and save the new file with a name of </w:t>
      </w:r>
      <w:r w:rsidRPr="007724FD">
        <w:rPr>
          <w:b/>
        </w:rPr>
        <w:t>SetToUIVersion3.ps1</w:t>
      </w:r>
      <w:r>
        <w:t xml:space="preserve"> at a path of </w:t>
      </w:r>
      <w:r w:rsidRPr="007724FD">
        <w:rPr>
          <w:b/>
        </w:rPr>
        <w:t>C:\Student\Labs\Lab11_VisualUpgrade</w:t>
      </w:r>
      <w:r>
        <w:t>.</w:t>
      </w:r>
    </w:p>
    <w:p w:rsidR="007724FD" w:rsidRDefault="007724FD" w:rsidP="007724FD">
      <w:pPr>
        <w:pStyle w:val="LabStepNumbered"/>
      </w:pPr>
      <w:r>
        <w:t xml:space="preserve">Begin the script by calling </w:t>
      </w:r>
      <w:r w:rsidRPr="007724FD">
        <w:rPr>
          <w:b/>
        </w:rPr>
        <w:t>Add-PSSnapin</w:t>
      </w:r>
      <w:r>
        <w:t xml:space="preserve"> to load </w:t>
      </w:r>
      <w:r w:rsidRPr="007724FD">
        <w:rPr>
          <w:b/>
        </w:rPr>
        <w:t>Microsoft.SharePoint.Powershell</w:t>
      </w:r>
      <w:r>
        <w:t>.</w:t>
      </w:r>
    </w:p>
    <w:p w:rsidR="007724FD" w:rsidRDefault="007724FD" w:rsidP="007724FD">
      <w:pPr>
        <w:pStyle w:val="LabStepCodeBlock"/>
      </w:pPr>
      <w:r>
        <w:t>Add-PSSnapin "Microsoft.SharePoint.Powershell" -ErrorAction "SilentlyContinue"</w:t>
      </w:r>
    </w:p>
    <w:p w:rsidR="007724FD" w:rsidRDefault="007724FD" w:rsidP="007724FD">
      <w:pPr>
        <w:pStyle w:val="LabStepNumbered"/>
      </w:pPr>
      <w:r>
        <w:t xml:space="preserve">Create a variable named </w:t>
      </w:r>
      <w:r w:rsidRPr="007724FD">
        <w:rPr>
          <w:b/>
        </w:rPr>
        <w:t>$SiteCollectionUrl</w:t>
      </w:r>
      <w:r>
        <w:t xml:space="preserve"> to track the URL of the site collection being used in this lab. Assign it a value of </w:t>
      </w:r>
      <w:r w:rsidRPr="007724FD">
        <w:rPr>
          <w:b/>
        </w:rPr>
        <w:t>http://intranet.wingtip.com/sites/HumanResources</w:t>
      </w:r>
      <w:r>
        <w:t>.</w:t>
      </w:r>
    </w:p>
    <w:p w:rsidR="007724FD" w:rsidRPr="007724FD" w:rsidRDefault="007724FD" w:rsidP="007724FD">
      <w:pPr>
        <w:pStyle w:val="LabStepCodeBlock"/>
        <w:rPr>
          <w:color w:val="7F7F7F" w:themeColor="text1" w:themeTint="80"/>
        </w:rPr>
      </w:pPr>
      <w:r w:rsidRPr="007724FD">
        <w:rPr>
          <w:color w:val="7F7F7F" w:themeColor="text1" w:themeTint="80"/>
        </w:rPr>
        <w:t>Add-PSSnapin "Microsoft.SharePoint.Powershell" -ErrorAction "SilentlyContinue"</w:t>
      </w:r>
    </w:p>
    <w:p w:rsidR="007724FD" w:rsidRDefault="007724FD" w:rsidP="007724FD">
      <w:pPr>
        <w:pStyle w:val="LabStepCodeBlock"/>
      </w:pPr>
    </w:p>
    <w:p w:rsidR="007724FD" w:rsidRDefault="007724FD" w:rsidP="007724FD">
      <w:pPr>
        <w:pStyle w:val="LabStepCodeBlock"/>
      </w:pPr>
      <w:r>
        <w:t>$SiteCollectionUrl = "http://intranet.wingtip.com/sites/HumanResources"</w:t>
      </w:r>
    </w:p>
    <w:p w:rsidR="007724FD" w:rsidRDefault="007724FD" w:rsidP="007724FD">
      <w:pPr>
        <w:pStyle w:val="LabStepNumbered"/>
      </w:pPr>
      <w:r>
        <w:t xml:space="preserve">Create a variable named </w:t>
      </w:r>
      <w:r w:rsidRPr="007724FD">
        <w:rPr>
          <w:b/>
        </w:rPr>
        <w:t>$SiteCollection</w:t>
      </w:r>
      <w:r>
        <w:t xml:space="preserve"> to track a reference to the </w:t>
      </w:r>
      <w:r w:rsidRPr="004D3FC2">
        <w:rPr>
          <w:b/>
        </w:rPr>
        <w:t>SPSite</w:t>
      </w:r>
      <w:r>
        <w:t xml:space="preserve"> object for the site collection. Initialize this variable </w:t>
      </w:r>
      <w:r w:rsidR="004D3FC2">
        <w:t xml:space="preserve">with a call to </w:t>
      </w:r>
      <w:r>
        <w:t xml:space="preserve">the </w:t>
      </w:r>
      <w:r w:rsidRPr="004D3FC2">
        <w:rPr>
          <w:b/>
        </w:rPr>
        <w:t>Get-SPSite</w:t>
      </w:r>
      <w:r>
        <w:t xml:space="preserve"> cmdlet</w:t>
      </w:r>
      <w:r w:rsidR="004D3FC2">
        <w:t xml:space="preserve">. When calling </w:t>
      </w:r>
      <w:r w:rsidR="004D3FC2" w:rsidRPr="004D3FC2">
        <w:rPr>
          <w:b/>
        </w:rPr>
        <w:t>Get-SPSite</w:t>
      </w:r>
      <w:r w:rsidR="004D3FC2">
        <w:t xml:space="preserve"> pass </w:t>
      </w:r>
      <w:r>
        <w:t xml:space="preserve">the </w:t>
      </w:r>
      <w:r w:rsidRPr="007724FD">
        <w:rPr>
          <w:b/>
        </w:rPr>
        <w:t>$SiteCollectionUrl</w:t>
      </w:r>
      <w:r>
        <w:t xml:space="preserve"> variable as the only parameter.</w:t>
      </w:r>
    </w:p>
    <w:p w:rsidR="007724FD" w:rsidRPr="007724FD" w:rsidRDefault="007724FD" w:rsidP="007724FD">
      <w:pPr>
        <w:pStyle w:val="LabStepCodeBlock"/>
        <w:rPr>
          <w:color w:val="7F7F7F" w:themeColor="text1" w:themeTint="80"/>
        </w:rPr>
      </w:pPr>
      <w:r w:rsidRPr="007724FD">
        <w:rPr>
          <w:color w:val="7F7F7F" w:themeColor="text1" w:themeTint="80"/>
        </w:rPr>
        <w:t>Add-PSSnapin "Microsoft.SharePoint.Powershell" -ErrorAction "SilentlyContinue"</w:t>
      </w:r>
    </w:p>
    <w:p w:rsidR="007724FD" w:rsidRPr="007724FD" w:rsidRDefault="007724FD" w:rsidP="007724FD">
      <w:pPr>
        <w:pStyle w:val="LabStepCodeBlock"/>
        <w:rPr>
          <w:color w:val="7F7F7F" w:themeColor="text1" w:themeTint="80"/>
        </w:rPr>
      </w:pPr>
    </w:p>
    <w:p w:rsidR="007724FD" w:rsidRPr="007724FD" w:rsidRDefault="007724FD" w:rsidP="007724FD">
      <w:pPr>
        <w:pStyle w:val="LabStepCodeBlock"/>
        <w:rPr>
          <w:color w:val="7F7F7F" w:themeColor="text1" w:themeTint="80"/>
        </w:rPr>
      </w:pPr>
      <w:r w:rsidRPr="007724FD">
        <w:rPr>
          <w:color w:val="7F7F7F" w:themeColor="text1" w:themeTint="80"/>
        </w:rPr>
        <w:t>$SiteCollectionUrl = "http://intranet.wingtip.com/sites/HumanResources"</w:t>
      </w:r>
    </w:p>
    <w:p w:rsidR="007724FD" w:rsidRDefault="007724FD" w:rsidP="007724FD">
      <w:pPr>
        <w:pStyle w:val="LabStepCodeBlock"/>
      </w:pPr>
    </w:p>
    <w:p w:rsidR="007724FD" w:rsidRDefault="007724FD" w:rsidP="007724FD">
      <w:pPr>
        <w:pStyle w:val="LabStepCodeBlock"/>
      </w:pPr>
      <w:r>
        <w:t>$SiteCollection = Get-SPSite $SiteCollection</w:t>
      </w:r>
      <w:r w:rsidR="004D3FC2">
        <w:t>Url</w:t>
      </w:r>
    </w:p>
    <w:p w:rsidR="007724FD" w:rsidRDefault="004D3FC2" w:rsidP="004D3FC2">
      <w:pPr>
        <w:pStyle w:val="LabStepNumbered"/>
      </w:pPr>
      <w:r>
        <w:lastRenderedPageBreak/>
        <w:t xml:space="preserve">Once you have initialized the </w:t>
      </w:r>
      <w:r w:rsidRPr="004D3FC2">
        <w:rPr>
          <w:b/>
        </w:rPr>
        <w:t>$SiteCollection</w:t>
      </w:r>
      <w:r>
        <w:t xml:space="preserve"> variable with an </w:t>
      </w:r>
      <w:r w:rsidRPr="004D3FC2">
        <w:rPr>
          <w:b/>
        </w:rPr>
        <w:t>SPSite</w:t>
      </w:r>
      <w:r w:rsidR="00942B1E">
        <w:t xml:space="preserve"> object, enable Visual U</w:t>
      </w:r>
      <w:r>
        <w:t xml:space="preserve">pgrade </w:t>
      </w:r>
      <w:r w:rsidR="00942B1E">
        <w:t xml:space="preserve">configuration </w:t>
      </w:r>
      <w:r>
        <w:t xml:space="preserve">of the site collection through the browser by setting the </w:t>
      </w:r>
      <w:r w:rsidRPr="004D3FC2">
        <w:rPr>
          <w:b/>
        </w:rPr>
        <w:t>UIVersionConfigurationEnabled</w:t>
      </w:r>
      <w:r>
        <w:t xml:space="preserve"> property equal to </w:t>
      </w:r>
      <w:r w:rsidRPr="004D3FC2">
        <w:rPr>
          <w:b/>
        </w:rPr>
        <w:t>$true</w:t>
      </w:r>
      <w:r>
        <w:t>.</w:t>
      </w:r>
    </w:p>
    <w:p w:rsidR="007724FD" w:rsidRPr="004D3FC2" w:rsidRDefault="007724FD" w:rsidP="007724FD">
      <w:pPr>
        <w:pStyle w:val="LabStepCodeBlock"/>
        <w:rPr>
          <w:color w:val="7F7F7F" w:themeColor="text1" w:themeTint="80"/>
        </w:rPr>
      </w:pPr>
      <w:r w:rsidRPr="004D3FC2">
        <w:rPr>
          <w:color w:val="7F7F7F" w:themeColor="text1" w:themeTint="80"/>
        </w:rPr>
        <w:t>Add-PSSnapin "Microsoft.SharePoint.Powershell" -ErrorAction "SilentlyContinue"</w:t>
      </w:r>
    </w:p>
    <w:p w:rsidR="007724FD" w:rsidRPr="004D3FC2" w:rsidRDefault="007724FD" w:rsidP="007724FD">
      <w:pPr>
        <w:pStyle w:val="LabStepCodeBlock"/>
        <w:rPr>
          <w:color w:val="7F7F7F" w:themeColor="text1" w:themeTint="80"/>
        </w:rPr>
      </w:pPr>
    </w:p>
    <w:p w:rsidR="007724FD" w:rsidRPr="004D3FC2" w:rsidRDefault="007724FD" w:rsidP="007724FD">
      <w:pPr>
        <w:pStyle w:val="LabStepCodeBlock"/>
        <w:rPr>
          <w:color w:val="7F7F7F" w:themeColor="text1" w:themeTint="80"/>
        </w:rPr>
      </w:pPr>
      <w:r w:rsidRPr="004D3FC2">
        <w:rPr>
          <w:color w:val="7F7F7F" w:themeColor="text1" w:themeTint="80"/>
        </w:rPr>
        <w:t>$SiteCollectionUrl = "http://intranet.wingtip.com/sites/HumanResources"</w:t>
      </w:r>
    </w:p>
    <w:p w:rsidR="007724FD" w:rsidRPr="004D3FC2" w:rsidRDefault="007724FD" w:rsidP="007724FD">
      <w:pPr>
        <w:pStyle w:val="LabStepCodeBlock"/>
        <w:rPr>
          <w:color w:val="7F7F7F" w:themeColor="text1" w:themeTint="80"/>
        </w:rPr>
      </w:pPr>
    </w:p>
    <w:p w:rsidR="007724FD" w:rsidRPr="004D3FC2" w:rsidRDefault="007724FD" w:rsidP="007724FD">
      <w:pPr>
        <w:pStyle w:val="LabStepCodeBlock"/>
        <w:rPr>
          <w:color w:val="7F7F7F" w:themeColor="text1" w:themeTint="80"/>
        </w:rPr>
      </w:pPr>
      <w:r w:rsidRPr="004D3FC2">
        <w:rPr>
          <w:color w:val="7F7F7F" w:themeColor="text1" w:themeTint="80"/>
        </w:rPr>
        <w:t xml:space="preserve">$SiteCollection = Get-SPSite </w:t>
      </w:r>
      <w:r w:rsidR="004D3FC2" w:rsidRPr="004D3FC2">
        <w:rPr>
          <w:color w:val="7F7F7F" w:themeColor="text1" w:themeTint="80"/>
        </w:rPr>
        <w:t>$SiteCollectionUrl</w:t>
      </w:r>
    </w:p>
    <w:p w:rsidR="004D3FC2" w:rsidRDefault="004D3FC2" w:rsidP="007724FD">
      <w:pPr>
        <w:pStyle w:val="LabStepCodeBlock"/>
      </w:pPr>
    </w:p>
    <w:p w:rsidR="007724FD" w:rsidRDefault="007724FD" w:rsidP="004D3FC2">
      <w:pPr>
        <w:pStyle w:val="LabStepCodeBlock"/>
      </w:pPr>
      <w:r>
        <w:t>$SiteCollection.UIVers</w:t>
      </w:r>
      <w:r w:rsidR="004D3FC2">
        <w:t>ionConfigurationEnabled = $true</w:t>
      </w:r>
    </w:p>
    <w:p w:rsidR="004D3FC2" w:rsidRDefault="004D3FC2" w:rsidP="004D3FC2">
      <w:pPr>
        <w:pStyle w:val="LabExerciseCallout"/>
      </w:pPr>
      <w:r>
        <w:t xml:space="preserve">Note that </w:t>
      </w:r>
      <w:r w:rsidRPr="004D3FC2">
        <w:rPr>
          <w:b/>
        </w:rPr>
        <w:t>$true</w:t>
      </w:r>
      <w:r>
        <w:t xml:space="preserve"> is an intrinsic variable value that is built into Windows PowerShell.</w:t>
      </w:r>
    </w:p>
    <w:p w:rsidR="004D3FC2" w:rsidRDefault="004D3FC2" w:rsidP="004D3FC2">
      <w:pPr>
        <w:pStyle w:val="LabStepNumbered"/>
      </w:pPr>
      <w:r>
        <w:t xml:space="preserve">Write a </w:t>
      </w:r>
      <w:r w:rsidRPr="004D3FC2">
        <w:rPr>
          <w:b/>
        </w:rPr>
        <w:t>foreach</w:t>
      </w:r>
      <w:r>
        <w:t xml:space="preserve"> loop that enumerates through each site using the collection of sites exposed by the </w:t>
      </w:r>
      <w:r w:rsidRPr="004D3FC2">
        <w:rPr>
          <w:b/>
        </w:rPr>
        <w:t>AllWeb</w:t>
      </w:r>
      <w:r>
        <w:t xml:space="preserve"> property of the </w:t>
      </w:r>
      <w:r w:rsidRPr="004D3FC2">
        <w:rPr>
          <w:b/>
        </w:rPr>
        <w:t>SPSite</w:t>
      </w:r>
      <w:r>
        <w:t xml:space="preserve"> object.</w:t>
      </w:r>
      <w:r w:rsidR="009A4837">
        <w:t xml:space="preserve"> Inside the </w:t>
      </w:r>
      <w:r w:rsidR="009A4837" w:rsidRPr="009A4837">
        <w:rPr>
          <w:b/>
        </w:rPr>
        <w:t>foreach</w:t>
      </w:r>
      <w:r w:rsidR="009A4837">
        <w:t xml:space="preserve"> loop, generate a message indicating a site is being updated. Update the </w:t>
      </w:r>
      <w:r w:rsidR="009A4837" w:rsidRPr="009A4837">
        <w:rPr>
          <w:b/>
        </w:rPr>
        <w:t>UIVersion</w:t>
      </w:r>
      <w:r w:rsidR="009A4837">
        <w:t xml:space="preserve"> property of each site to a value of </w:t>
      </w:r>
      <w:r w:rsidR="009A4837" w:rsidRPr="009A4837">
        <w:rPr>
          <w:b/>
        </w:rPr>
        <w:t>3</w:t>
      </w:r>
      <w:r w:rsidR="009A4837">
        <w:t xml:space="preserve"> and call the </w:t>
      </w:r>
      <w:r w:rsidR="009A4837" w:rsidRPr="009A4837">
        <w:rPr>
          <w:b/>
        </w:rPr>
        <w:t>Update</w:t>
      </w:r>
      <w:r w:rsidR="009A4837">
        <w:t xml:space="preserve"> method to save your changes.</w:t>
      </w:r>
      <w:r w:rsidR="00623651">
        <w:t xml:space="preserve"> Save </w:t>
      </w:r>
      <w:r w:rsidR="00942B1E">
        <w:t xml:space="preserve">the </w:t>
      </w:r>
      <w:r w:rsidR="00623651">
        <w:t xml:space="preserve">changes to </w:t>
      </w:r>
      <w:r w:rsidR="00942B1E">
        <w:t xml:space="preserve">your </w:t>
      </w:r>
      <w:r w:rsidR="00623651">
        <w:t>script.</w:t>
      </w:r>
    </w:p>
    <w:p w:rsidR="004D3FC2" w:rsidRPr="004D3FC2" w:rsidRDefault="004D3FC2" w:rsidP="004D3FC2">
      <w:pPr>
        <w:pStyle w:val="LabStepCodeBlock"/>
        <w:rPr>
          <w:color w:val="7F7F7F" w:themeColor="text1" w:themeTint="80"/>
        </w:rPr>
      </w:pPr>
      <w:r w:rsidRPr="004D3FC2">
        <w:rPr>
          <w:color w:val="7F7F7F" w:themeColor="text1" w:themeTint="80"/>
        </w:rPr>
        <w:t>Add-PSSnapin "Microsoft.SharePoint.Powershell" -ErrorAction "SilentlyContinue"</w:t>
      </w:r>
    </w:p>
    <w:p w:rsidR="004D3FC2" w:rsidRPr="004D3FC2" w:rsidRDefault="004D3FC2" w:rsidP="004D3FC2">
      <w:pPr>
        <w:pStyle w:val="LabStepCodeBlock"/>
        <w:rPr>
          <w:color w:val="7F7F7F" w:themeColor="text1" w:themeTint="80"/>
        </w:rPr>
      </w:pPr>
    </w:p>
    <w:p w:rsidR="004D3FC2" w:rsidRPr="004D3FC2" w:rsidRDefault="004D3FC2" w:rsidP="004D3FC2">
      <w:pPr>
        <w:pStyle w:val="LabStepCodeBlock"/>
        <w:rPr>
          <w:color w:val="7F7F7F" w:themeColor="text1" w:themeTint="80"/>
        </w:rPr>
      </w:pPr>
      <w:r w:rsidRPr="004D3FC2">
        <w:rPr>
          <w:color w:val="7F7F7F" w:themeColor="text1" w:themeTint="80"/>
        </w:rPr>
        <w:t>$SiteCollectionUrl = "http://intranet.wingtip.com/sites/HumanResources"</w:t>
      </w:r>
    </w:p>
    <w:p w:rsidR="004D3FC2" w:rsidRPr="004D3FC2" w:rsidRDefault="004D3FC2" w:rsidP="004D3FC2">
      <w:pPr>
        <w:pStyle w:val="LabStepCodeBlock"/>
        <w:rPr>
          <w:color w:val="7F7F7F" w:themeColor="text1" w:themeTint="80"/>
        </w:rPr>
      </w:pPr>
    </w:p>
    <w:p w:rsidR="004D3FC2" w:rsidRPr="004D3FC2" w:rsidRDefault="004D3FC2" w:rsidP="004D3FC2">
      <w:pPr>
        <w:pStyle w:val="LabStepCodeBlock"/>
        <w:rPr>
          <w:color w:val="7F7F7F" w:themeColor="text1" w:themeTint="80"/>
        </w:rPr>
      </w:pPr>
      <w:r w:rsidRPr="004D3FC2">
        <w:rPr>
          <w:color w:val="7F7F7F" w:themeColor="text1" w:themeTint="80"/>
        </w:rPr>
        <w:t>$SiteCollection = Get-SPSite $SiteCollectionUrl</w:t>
      </w:r>
    </w:p>
    <w:p w:rsidR="004D3FC2" w:rsidRPr="004D3FC2" w:rsidRDefault="004D3FC2" w:rsidP="004D3FC2">
      <w:pPr>
        <w:pStyle w:val="LabStepCodeBlock"/>
        <w:rPr>
          <w:color w:val="7F7F7F" w:themeColor="text1" w:themeTint="80"/>
        </w:rPr>
      </w:pPr>
    </w:p>
    <w:p w:rsidR="004D3FC2" w:rsidRPr="004D3FC2" w:rsidRDefault="004D3FC2" w:rsidP="004D3FC2">
      <w:pPr>
        <w:pStyle w:val="LabStepCodeBlock"/>
        <w:rPr>
          <w:color w:val="7F7F7F" w:themeColor="text1" w:themeTint="80"/>
        </w:rPr>
      </w:pPr>
      <w:r w:rsidRPr="004D3FC2">
        <w:rPr>
          <w:color w:val="7F7F7F" w:themeColor="text1" w:themeTint="80"/>
        </w:rPr>
        <w:t>$SiteCollection.UIVersionConfigurationEnabled = $true</w:t>
      </w:r>
    </w:p>
    <w:p w:rsidR="004D3FC2" w:rsidRDefault="004D3FC2" w:rsidP="004D3FC2">
      <w:pPr>
        <w:pStyle w:val="LabStepCodeBlock"/>
      </w:pPr>
    </w:p>
    <w:p w:rsidR="004D3FC2" w:rsidRDefault="004D3FC2" w:rsidP="004D3FC2">
      <w:pPr>
        <w:pStyle w:val="LabStepCodeBlock"/>
      </w:pPr>
      <w:r>
        <w:t>foreach($Site in $SiteCollection.AllWebs) {</w:t>
      </w:r>
    </w:p>
    <w:p w:rsidR="004D3FC2" w:rsidRDefault="004D3FC2" w:rsidP="004D3FC2">
      <w:pPr>
        <w:pStyle w:val="LabStepCodeBlock"/>
      </w:pPr>
      <w:r>
        <w:t xml:space="preserve">  Write-Host "Updating site at" $Site.Title</w:t>
      </w:r>
    </w:p>
    <w:p w:rsidR="004D3FC2" w:rsidRDefault="004D3FC2" w:rsidP="004D3FC2">
      <w:pPr>
        <w:pStyle w:val="LabStepCodeBlock"/>
      </w:pPr>
      <w:r>
        <w:t xml:space="preserve">  $Site.UIVersion = 3</w:t>
      </w:r>
    </w:p>
    <w:p w:rsidR="004D3FC2" w:rsidRDefault="004D3FC2" w:rsidP="004D3FC2">
      <w:pPr>
        <w:pStyle w:val="LabStepCodeBlock"/>
      </w:pPr>
      <w:r>
        <w:t xml:space="preserve">  $Site.Update()</w:t>
      </w:r>
    </w:p>
    <w:p w:rsidR="004D3FC2" w:rsidRDefault="004D3FC2" w:rsidP="004D3FC2">
      <w:pPr>
        <w:pStyle w:val="LabStepCodeBlock"/>
      </w:pPr>
      <w:r>
        <w:t>}</w:t>
      </w:r>
    </w:p>
    <w:p w:rsidR="004D3FC2" w:rsidRDefault="004D3FC2" w:rsidP="004D3FC2">
      <w:pPr>
        <w:pStyle w:val="LabStepNumbered"/>
      </w:pPr>
      <w:r>
        <w:t xml:space="preserve">Now </w:t>
      </w:r>
      <w:r w:rsidR="009A4837">
        <w:t xml:space="preserve">it's time to </w:t>
      </w:r>
      <w:r>
        <w:t xml:space="preserve">test </w:t>
      </w:r>
      <w:r w:rsidR="009A4837">
        <w:t>your work</w:t>
      </w:r>
      <w:r>
        <w:t xml:space="preserve">. </w:t>
      </w:r>
      <w:r w:rsidR="009A4837">
        <w:t xml:space="preserve">Using the Windows Explorer, look inside the directory at the path of </w:t>
      </w:r>
      <w:r w:rsidR="009A4837" w:rsidRPr="009A4837">
        <w:rPr>
          <w:b/>
        </w:rPr>
        <w:t>C:\Student\Labs\Lab11_VisualUpgrade</w:t>
      </w:r>
      <w:r w:rsidR="009A4837">
        <w:t xml:space="preserve"> and locate the script file </w:t>
      </w:r>
      <w:r w:rsidR="009A4837" w:rsidRPr="009A4837">
        <w:rPr>
          <w:b/>
        </w:rPr>
        <w:t>SetToUIVersion3.ps1.</w:t>
      </w:r>
      <w:r w:rsidR="009A4837">
        <w:rPr>
          <w:b/>
        </w:rPr>
        <w:t xml:space="preserve"> </w:t>
      </w:r>
      <w:r w:rsidR="009A4837">
        <w:t xml:space="preserve">Right-click on the script file and select the command </w:t>
      </w:r>
      <w:r w:rsidR="009A4837" w:rsidRPr="00942B1E">
        <w:rPr>
          <w:b/>
        </w:rPr>
        <w:t>Run with PowerShell</w:t>
      </w:r>
      <w:r w:rsidR="009A4837">
        <w:t>.</w:t>
      </w:r>
    </w:p>
    <w:p w:rsidR="009A4837" w:rsidRPr="001E73CB" w:rsidRDefault="00623651" w:rsidP="009A4837">
      <w:pPr>
        <w:pStyle w:val="LabStepScreenshot"/>
      </w:pPr>
      <w:r>
        <w:rPr>
          <w:noProof/>
        </w:rPr>
        <w:drawing>
          <wp:inline distT="0" distB="0" distL="0" distR="0" wp14:anchorId="051AE36B" wp14:editId="739329C1">
            <wp:extent cx="3226280" cy="11895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32453" cy="1191795"/>
                    </a:xfrm>
                    <a:prstGeom prst="rect">
                      <a:avLst/>
                    </a:prstGeom>
                    <a:noFill/>
                    <a:ln>
                      <a:noFill/>
                    </a:ln>
                  </pic:spPr>
                </pic:pic>
              </a:graphicData>
            </a:graphic>
          </wp:inline>
        </w:drawing>
      </w:r>
    </w:p>
    <w:p w:rsidR="009A4837" w:rsidRDefault="009A4837" w:rsidP="004D3FC2">
      <w:pPr>
        <w:pStyle w:val="LabStepNumbered"/>
      </w:pPr>
      <w:r>
        <w:t xml:space="preserve">After the script runs, return to the site collection you have been working with in this lab at the URL of </w:t>
      </w:r>
      <w:r w:rsidRPr="007F36A2">
        <w:rPr>
          <w:b/>
        </w:rPr>
        <w:t>http://intranet.wingtip.com/sites/HumanResources</w:t>
      </w:r>
      <w:r>
        <w:t xml:space="preserve">. You should be able to verify that all three sites are running under the SharePoint 2007 user interface. However, you should notice that the browser does not support the ability to upgrade individual sites. </w:t>
      </w:r>
      <w:r w:rsidR="00D3582D">
        <w:t xml:space="preserve">For example, the </w:t>
      </w:r>
      <w:r w:rsidR="00D3582D" w:rsidRPr="00D3582D">
        <w:rPr>
          <w:b/>
        </w:rPr>
        <w:t>Site Action</w:t>
      </w:r>
      <w:r w:rsidR="00D3582D">
        <w:t xml:space="preserve"> menu in any of the three sites will not display the </w:t>
      </w:r>
      <w:r w:rsidR="00D3582D" w:rsidRPr="00D3582D">
        <w:rPr>
          <w:b/>
        </w:rPr>
        <w:t>Visual Upgrade</w:t>
      </w:r>
      <w:r w:rsidR="00D3582D">
        <w:t xml:space="preserve"> command.</w:t>
      </w:r>
    </w:p>
    <w:p w:rsidR="009A4837" w:rsidRDefault="009A4837" w:rsidP="009A4837">
      <w:pPr>
        <w:pStyle w:val="LabStepNumbered"/>
      </w:pPr>
      <w:r>
        <w:t>Return to the top-level site.</w:t>
      </w:r>
    </w:p>
    <w:p w:rsidR="009A4837" w:rsidRDefault="009A4837" w:rsidP="009A4837">
      <w:pPr>
        <w:pStyle w:val="LabStepNumbered"/>
      </w:pPr>
      <w:r>
        <w:t xml:space="preserve">Use the </w:t>
      </w:r>
      <w:r w:rsidRPr="00CD1F2C">
        <w:rPr>
          <w:b/>
        </w:rPr>
        <w:t>Site Actions</w:t>
      </w:r>
      <w:r>
        <w:t xml:space="preserve"> menu to navigate to the </w:t>
      </w:r>
      <w:r w:rsidRPr="009304E0">
        <w:rPr>
          <w:b/>
        </w:rPr>
        <w:t>Site Settings</w:t>
      </w:r>
      <w:r>
        <w:t xml:space="preserve"> page. Locate and click on the </w:t>
      </w:r>
      <w:r w:rsidRPr="009304E0">
        <w:rPr>
          <w:b/>
        </w:rPr>
        <w:t>Visual Upgrade</w:t>
      </w:r>
      <w:r>
        <w:t xml:space="preserve"> link. This action will take you to the page to configure Visual Upgrade settings for the site collection as a whole.</w:t>
      </w:r>
    </w:p>
    <w:p w:rsidR="009A4837" w:rsidRDefault="009A4837" w:rsidP="009A4837">
      <w:pPr>
        <w:pStyle w:val="LabStepScreenshot"/>
      </w:pPr>
      <w:r w:rsidRPr="009304E0">
        <w:rPr>
          <w:rStyle w:val="LabStepScreenshotFrame"/>
        </w:rPr>
        <w:lastRenderedPageBreak/>
        <w:drawing>
          <wp:inline distT="0" distB="0" distL="0" distR="0" wp14:anchorId="6FB5BF8E" wp14:editId="2A82A0C0">
            <wp:extent cx="4383981" cy="14147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10749" cy="1423370"/>
                    </a:xfrm>
                    <a:prstGeom prst="rect">
                      <a:avLst/>
                    </a:prstGeom>
                    <a:noFill/>
                    <a:ln>
                      <a:noFill/>
                    </a:ln>
                  </pic:spPr>
                </pic:pic>
              </a:graphicData>
            </a:graphic>
          </wp:inline>
        </w:drawing>
      </w:r>
    </w:p>
    <w:p w:rsidR="00623651" w:rsidRDefault="009A4837" w:rsidP="009A4837">
      <w:pPr>
        <w:pStyle w:val="LabStepNumbered"/>
      </w:pPr>
      <w:r>
        <w:t xml:space="preserve">Click on the </w:t>
      </w:r>
      <w:r>
        <w:rPr>
          <w:b/>
        </w:rPr>
        <w:t>Upgrade All Sites</w:t>
      </w:r>
      <w:r w:rsidRPr="00CD1F2C">
        <w:t xml:space="preserve"> button </w:t>
      </w:r>
      <w:r>
        <w:t>to upgrade all sites in the current site collection. Note that once you have taken this action</w:t>
      </w:r>
      <w:r w:rsidR="00623651">
        <w:t>.</w:t>
      </w:r>
    </w:p>
    <w:p w:rsidR="00623651" w:rsidRDefault="00623651" w:rsidP="009A4837">
      <w:pPr>
        <w:pStyle w:val="LabStepNumbered"/>
      </w:pPr>
      <w:r>
        <w:t>Verify that all three sites are now running with the SharePoint 2010 user interface.</w:t>
      </w:r>
    </w:p>
    <w:p w:rsidR="00623651" w:rsidRDefault="00942B1E" w:rsidP="00623651">
      <w:pPr>
        <w:pStyle w:val="LabExerciseCallout"/>
      </w:pPr>
      <w:r>
        <w:t xml:space="preserve">In the preceding steps you enabled </w:t>
      </w:r>
      <w:r w:rsidRPr="009A4837">
        <w:rPr>
          <w:b/>
        </w:rPr>
        <w:t>UIVersionConfigurationEnabled</w:t>
      </w:r>
      <w:r>
        <w:t xml:space="preserve"> property of the site collection as a whole but not for individual sites. Now you will modify the PowerShell script to </w:t>
      </w:r>
      <w:r w:rsidR="00623651">
        <w:t xml:space="preserve">enable the </w:t>
      </w:r>
      <w:r w:rsidR="00623651" w:rsidRPr="009A4837">
        <w:rPr>
          <w:b/>
        </w:rPr>
        <w:t>UIVersionConfigurationEnabled</w:t>
      </w:r>
      <w:r w:rsidR="00623651">
        <w:t xml:space="preserve"> property of each site. This will make it possible for users to upgrade to the new SharePoin</w:t>
      </w:r>
      <w:r>
        <w:t>t 2010 user interface on a site-by-</w:t>
      </w:r>
      <w:r w:rsidR="00623651">
        <w:t>site basis.</w:t>
      </w:r>
    </w:p>
    <w:p w:rsidR="004D3FC2" w:rsidRDefault="00623651" w:rsidP="004D3FC2">
      <w:pPr>
        <w:pStyle w:val="LabStepNumbered"/>
      </w:pPr>
      <w:r>
        <w:t xml:space="preserve">Return to </w:t>
      </w:r>
      <w:r w:rsidRPr="00623651">
        <w:rPr>
          <w:b/>
        </w:rPr>
        <w:t>Notepad.exe</w:t>
      </w:r>
      <w:r>
        <w:t xml:space="preserve"> and open the Windows PowerShell script named </w:t>
      </w:r>
      <w:r w:rsidRPr="00623651">
        <w:rPr>
          <w:b/>
        </w:rPr>
        <w:t>SetToUIVersion3.ps1</w:t>
      </w:r>
      <w:r>
        <w:t xml:space="preserve"> if it is not already open. Add a new line inside the </w:t>
      </w:r>
      <w:r w:rsidRPr="00623651">
        <w:rPr>
          <w:b/>
        </w:rPr>
        <w:t>foreach</w:t>
      </w:r>
      <w:r>
        <w:t xml:space="preserve"> loop just before the call to </w:t>
      </w:r>
      <w:r w:rsidRPr="00623651">
        <w:rPr>
          <w:b/>
        </w:rPr>
        <w:t>Update</w:t>
      </w:r>
      <w:r>
        <w:t xml:space="preserve"> which assigns a value of </w:t>
      </w:r>
      <w:r w:rsidRPr="00623651">
        <w:rPr>
          <w:b/>
        </w:rPr>
        <w:t>$true</w:t>
      </w:r>
      <w:r>
        <w:t xml:space="preserve"> to the </w:t>
      </w:r>
      <w:r w:rsidRPr="00623651">
        <w:rPr>
          <w:b/>
        </w:rPr>
        <w:t>UIVersionConfigurationEnabled</w:t>
      </w:r>
      <w:r>
        <w:t xml:space="preserve"> property for each site.</w:t>
      </w:r>
    </w:p>
    <w:p w:rsidR="004D3FC2" w:rsidRPr="004D3FC2" w:rsidRDefault="004D3FC2" w:rsidP="004D3FC2">
      <w:pPr>
        <w:pStyle w:val="LabStepCodeBlock"/>
        <w:rPr>
          <w:color w:val="7F7F7F" w:themeColor="text1" w:themeTint="80"/>
        </w:rPr>
      </w:pPr>
      <w:r w:rsidRPr="004D3FC2">
        <w:rPr>
          <w:color w:val="7F7F7F" w:themeColor="text1" w:themeTint="80"/>
        </w:rPr>
        <w:t>Add-PSSnapin "Microsoft.SharePoint.Powershell" -ErrorAction "SilentlyContinue"</w:t>
      </w:r>
    </w:p>
    <w:p w:rsidR="004D3FC2" w:rsidRPr="004D3FC2" w:rsidRDefault="004D3FC2" w:rsidP="004D3FC2">
      <w:pPr>
        <w:pStyle w:val="LabStepCodeBlock"/>
        <w:rPr>
          <w:color w:val="7F7F7F" w:themeColor="text1" w:themeTint="80"/>
        </w:rPr>
      </w:pPr>
    </w:p>
    <w:p w:rsidR="004D3FC2" w:rsidRPr="004D3FC2" w:rsidRDefault="004D3FC2" w:rsidP="004D3FC2">
      <w:pPr>
        <w:pStyle w:val="LabStepCodeBlock"/>
        <w:rPr>
          <w:color w:val="7F7F7F" w:themeColor="text1" w:themeTint="80"/>
        </w:rPr>
      </w:pPr>
      <w:r w:rsidRPr="004D3FC2">
        <w:rPr>
          <w:color w:val="7F7F7F" w:themeColor="text1" w:themeTint="80"/>
        </w:rPr>
        <w:t>$SiteCollectionUrl = "http://intranet.wingtip.com/sites/HumanResources"</w:t>
      </w:r>
    </w:p>
    <w:p w:rsidR="004D3FC2" w:rsidRPr="004D3FC2" w:rsidRDefault="004D3FC2" w:rsidP="004D3FC2">
      <w:pPr>
        <w:pStyle w:val="LabStepCodeBlock"/>
        <w:rPr>
          <w:color w:val="7F7F7F" w:themeColor="text1" w:themeTint="80"/>
        </w:rPr>
      </w:pPr>
    </w:p>
    <w:p w:rsidR="004D3FC2" w:rsidRPr="004D3FC2" w:rsidRDefault="004D3FC2" w:rsidP="004D3FC2">
      <w:pPr>
        <w:pStyle w:val="LabStepCodeBlock"/>
        <w:rPr>
          <w:color w:val="7F7F7F" w:themeColor="text1" w:themeTint="80"/>
        </w:rPr>
      </w:pPr>
      <w:r w:rsidRPr="004D3FC2">
        <w:rPr>
          <w:color w:val="7F7F7F" w:themeColor="text1" w:themeTint="80"/>
        </w:rPr>
        <w:t>$SiteCollection = Get-SPSite $SiteCollectionUrl</w:t>
      </w:r>
    </w:p>
    <w:p w:rsidR="004D3FC2" w:rsidRPr="004D3FC2" w:rsidRDefault="004D3FC2" w:rsidP="004D3FC2">
      <w:pPr>
        <w:pStyle w:val="LabStepCodeBlock"/>
        <w:rPr>
          <w:color w:val="7F7F7F" w:themeColor="text1" w:themeTint="80"/>
        </w:rPr>
      </w:pPr>
    </w:p>
    <w:p w:rsidR="004D3FC2" w:rsidRPr="004D3FC2" w:rsidRDefault="004D3FC2" w:rsidP="004D3FC2">
      <w:pPr>
        <w:pStyle w:val="LabStepCodeBlock"/>
        <w:rPr>
          <w:color w:val="7F7F7F" w:themeColor="text1" w:themeTint="80"/>
        </w:rPr>
      </w:pPr>
      <w:r w:rsidRPr="004D3FC2">
        <w:rPr>
          <w:color w:val="7F7F7F" w:themeColor="text1" w:themeTint="80"/>
        </w:rPr>
        <w:t>$SiteCollection.UIVersionConfigurationEnabled = $true</w:t>
      </w:r>
    </w:p>
    <w:p w:rsidR="004D3FC2" w:rsidRPr="004D3FC2" w:rsidRDefault="004D3FC2" w:rsidP="004D3FC2">
      <w:pPr>
        <w:pStyle w:val="LabStepCodeBlock"/>
        <w:rPr>
          <w:color w:val="7F7F7F" w:themeColor="text1" w:themeTint="80"/>
        </w:rPr>
      </w:pPr>
    </w:p>
    <w:p w:rsidR="004D3FC2" w:rsidRPr="004D3FC2" w:rsidRDefault="004D3FC2" w:rsidP="004D3FC2">
      <w:pPr>
        <w:pStyle w:val="LabStepCodeBlock"/>
        <w:rPr>
          <w:color w:val="7F7F7F" w:themeColor="text1" w:themeTint="80"/>
        </w:rPr>
      </w:pPr>
      <w:r w:rsidRPr="004D3FC2">
        <w:rPr>
          <w:color w:val="7F7F7F" w:themeColor="text1" w:themeTint="80"/>
        </w:rPr>
        <w:t>foreach($Site in $SiteCollection.AllWebs) {</w:t>
      </w:r>
    </w:p>
    <w:p w:rsidR="004D3FC2" w:rsidRPr="004D3FC2" w:rsidRDefault="004D3FC2" w:rsidP="004D3FC2">
      <w:pPr>
        <w:pStyle w:val="LabStepCodeBlock"/>
        <w:rPr>
          <w:color w:val="7F7F7F" w:themeColor="text1" w:themeTint="80"/>
        </w:rPr>
      </w:pPr>
      <w:r w:rsidRPr="004D3FC2">
        <w:rPr>
          <w:color w:val="7F7F7F" w:themeColor="text1" w:themeTint="80"/>
        </w:rPr>
        <w:t xml:space="preserve">  Write-Host "Updating site at" $Site.Title</w:t>
      </w:r>
    </w:p>
    <w:p w:rsidR="004D3FC2" w:rsidRPr="004D3FC2" w:rsidRDefault="004D3FC2" w:rsidP="004D3FC2">
      <w:pPr>
        <w:pStyle w:val="LabStepCodeBlock"/>
        <w:rPr>
          <w:color w:val="7F7F7F" w:themeColor="text1" w:themeTint="80"/>
        </w:rPr>
      </w:pPr>
      <w:r w:rsidRPr="004D3FC2">
        <w:rPr>
          <w:color w:val="7F7F7F" w:themeColor="text1" w:themeTint="80"/>
        </w:rPr>
        <w:t xml:space="preserve">  $Site.UIVersion = 3</w:t>
      </w:r>
    </w:p>
    <w:p w:rsidR="004D3FC2" w:rsidRDefault="004D3FC2" w:rsidP="004D3FC2">
      <w:pPr>
        <w:pStyle w:val="LabStepCodeBlock"/>
      </w:pPr>
      <w:r>
        <w:t xml:space="preserve">  $Site.UIVersionConfigurationEnabled = $true</w:t>
      </w:r>
    </w:p>
    <w:p w:rsidR="004D3FC2" w:rsidRPr="004D3FC2" w:rsidRDefault="004D3FC2" w:rsidP="004D3FC2">
      <w:pPr>
        <w:pStyle w:val="LabStepCodeBlock"/>
        <w:rPr>
          <w:color w:val="7F7F7F" w:themeColor="text1" w:themeTint="80"/>
        </w:rPr>
      </w:pPr>
      <w:r w:rsidRPr="004D3FC2">
        <w:rPr>
          <w:color w:val="7F7F7F" w:themeColor="text1" w:themeTint="80"/>
        </w:rPr>
        <w:t xml:space="preserve">  $Site.Update()</w:t>
      </w:r>
    </w:p>
    <w:p w:rsidR="004D3FC2" w:rsidRPr="004D3FC2" w:rsidRDefault="004D3FC2" w:rsidP="004D3FC2">
      <w:pPr>
        <w:pStyle w:val="LabStepCodeBlock"/>
        <w:rPr>
          <w:color w:val="7F7F7F" w:themeColor="text1" w:themeTint="80"/>
        </w:rPr>
      </w:pPr>
      <w:r w:rsidRPr="004D3FC2">
        <w:rPr>
          <w:color w:val="7F7F7F" w:themeColor="text1" w:themeTint="80"/>
        </w:rPr>
        <w:t>}</w:t>
      </w:r>
    </w:p>
    <w:p w:rsidR="00623651" w:rsidRDefault="00623651" w:rsidP="00623651">
      <w:pPr>
        <w:pStyle w:val="LabStepNumbered"/>
      </w:pPr>
      <w:r>
        <w:t xml:space="preserve">Save your changes to </w:t>
      </w:r>
      <w:r w:rsidRPr="009A4837">
        <w:rPr>
          <w:b/>
        </w:rPr>
        <w:t>SetToUIVersion3.ps1</w:t>
      </w:r>
      <w:r w:rsidRPr="00623651">
        <w:t>.</w:t>
      </w:r>
    </w:p>
    <w:p w:rsidR="00623651" w:rsidRDefault="00623651" w:rsidP="00623651">
      <w:pPr>
        <w:pStyle w:val="LabStepNumbered"/>
      </w:pPr>
      <w:r>
        <w:t xml:space="preserve">Using the Windows Explorer, locate the script file </w:t>
      </w:r>
      <w:r w:rsidRPr="009A4837">
        <w:rPr>
          <w:b/>
        </w:rPr>
        <w:t>SetToUIVersion3.ps1.</w:t>
      </w:r>
      <w:r>
        <w:rPr>
          <w:b/>
        </w:rPr>
        <w:t xml:space="preserve"> </w:t>
      </w:r>
      <w:r>
        <w:t xml:space="preserve">Right-click on the script file and select the command </w:t>
      </w:r>
      <w:r w:rsidRPr="00623651">
        <w:rPr>
          <w:b/>
        </w:rPr>
        <w:t>Run with PowerShell</w:t>
      </w:r>
      <w:r>
        <w:t>.</w:t>
      </w:r>
    </w:p>
    <w:p w:rsidR="007724FD" w:rsidRDefault="00694115" w:rsidP="00283D43">
      <w:pPr>
        <w:pStyle w:val="LabStepNumbered"/>
      </w:pPr>
      <w:r>
        <w:t xml:space="preserve">After the script runs, return to the site collection you have been working with in this lab at </w:t>
      </w:r>
      <w:r w:rsidRPr="007F36A2">
        <w:rPr>
          <w:b/>
        </w:rPr>
        <w:t>http://intranet.wingtip.com/sites/HumanResources</w:t>
      </w:r>
      <w:r>
        <w:t xml:space="preserve">. You should be able to verify that all three sites are running the SharePoint 2007 user interface and that the browser </w:t>
      </w:r>
      <w:r w:rsidR="00D3582D">
        <w:t xml:space="preserve">now </w:t>
      </w:r>
      <w:r>
        <w:t>support</w:t>
      </w:r>
      <w:r w:rsidR="00D3582D">
        <w:t>s</w:t>
      </w:r>
      <w:r>
        <w:t xml:space="preserve"> upgrade </w:t>
      </w:r>
      <w:r w:rsidR="00D90C83">
        <w:t xml:space="preserve">on </w:t>
      </w:r>
      <w:r>
        <w:t>individual sites</w:t>
      </w:r>
      <w:r w:rsidR="00D3582D">
        <w:t xml:space="preserve"> as evidenced by the </w:t>
      </w:r>
      <w:r w:rsidR="00D3582D" w:rsidRPr="00D3582D">
        <w:rPr>
          <w:b/>
        </w:rPr>
        <w:t>Visual Upgrade</w:t>
      </w:r>
      <w:r w:rsidR="00D3582D">
        <w:t xml:space="preserve"> menu </w:t>
      </w:r>
      <w:r w:rsidR="00D90C83">
        <w:t xml:space="preserve">in </w:t>
      </w:r>
      <w:r w:rsidR="00D3582D" w:rsidRPr="00D3582D">
        <w:rPr>
          <w:b/>
        </w:rPr>
        <w:t>Site Actions</w:t>
      </w:r>
      <w:r w:rsidR="00D3582D">
        <w:t xml:space="preserve"> menu</w:t>
      </w:r>
      <w:r>
        <w:t>.</w:t>
      </w:r>
    </w:p>
    <w:p w:rsidR="00D3582D" w:rsidRPr="001E73CB" w:rsidRDefault="00D3582D" w:rsidP="00D3582D">
      <w:pPr>
        <w:pStyle w:val="LabStepScreenshot"/>
      </w:pPr>
      <w:r>
        <w:rPr>
          <w:noProof/>
        </w:rPr>
        <w:drawing>
          <wp:inline distT="0" distB="0" distL="0" distR="0" wp14:anchorId="705DAA75" wp14:editId="546139FF">
            <wp:extent cx="1613140" cy="18131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16205" cy="1816595"/>
                    </a:xfrm>
                    <a:prstGeom prst="rect">
                      <a:avLst/>
                    </a:prstGeom>
                    <a:noFill/>
                    <a:ln>
                      <a:noFill/>
                    </a:ln>
                  </pic:spPr>
                </pic:pic>
              </a:graphicData>
            </a:graphic>
          </wp:inline>
        </w:drawing>
      </w:r>
    </w:p>
    <w:sectPr w:rsidR="00D3582D" w:rsidRPr="001E73CB" w:rsidSect="00A811E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9A4" w:rsidRDefault="004259A4" w:rsidP="002754DA">
      <w:pPr>
        <w:spacing w:before="0" w:after="0"/>
      </w:pPr>
      <w:r>
        <w:separator/>
      </w:r>
    </w:p>
  </w:endnote>
  <w:endnote w:type="continuationSeparator" w:id="0">
    <w:p w:rsidR="004259A4" w:rsidRDefault="004259A4"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9A4" w:rsidRDefault="004259A4" w:rsidP="002754DA">
      <w:pPr>
        <w:spacing w:before="0" w:after="0"/>
      </w:pPr>
      <w:r>
        <w:separator/>
      </w:r>
    </w:p>
  </w:footnote>
  <w:footnote w:type="continuationSeparator" w:id="0">
    <w:p w:rsidR="004259A4" w:rsidRDefault="004259A4" w:rsidP="002754DA">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4C470FA4"/>
    <w:multiLevelType w:val="hybridMultilevel"/>
    <w:tmpl w:val="33B28030"/>
    <w:lvl w:ilvl="0" w:tplc="921834AE">
      <w:start w:val="1"/>
      <w:numFmt w:val="lowerLetter"/>
      <w:lvlText w:val="%1)"/>
      <w:lvlJc w:val="left"/>
      <w:pPr>
        <w:ind w:left="1080" w:hanging="360"/>
      </w:pPr>
    </w:lvl>
    <w:lvl w:ilvl="1" w:tplc="6AEC608C">
      <w:start w:val="1"/>
      <w:numFmt w:val="lowerLetter"/>
      <w:lvlText w:val="%2."/>
      <w:lvlJc w:val="left"/>
      <w:pPr>
        <w:ind w:left="1800" w:hanging="360"/>
      </w:pPr>
    </w:lvl>
    <w:lvl w:ilvl="2" w:tplc="7924F5E6" w:tentative="1">
      <w:start w:val="1"/>
      <w:numFmt w:val="lowerRoman"/>
      <w:lvlText w:val="%3."/>
      <w:lvlJc w:val="right"/>
      <w:pPr>
        <w:ind w:left="2520" w:hanging="180"/>
      </w:pPr>
    </w:lvl>
    <w:lvl w:ilvl="3" w:tplc="25B884C6" w:tentative="1">
      <w:start w:val="1"/>
      <w:numFmt w:val="decimal"/>
      <w:lvlText w:val="%4."/>
      <w:lvlJc w:val="left"/>
      <w:pPr>
        <w:ind w:left="3240" w:hanging="360"/>
      </w:pPr>
    </w:lvl>
    <w:lvl w:ilvl="4" w:tplc="1A0A4E14" w:tentative="1">
      <w:start w:val="1"/>
      <w:numFmt w:val="lowerLetter"/>
      <w:lvlText w:val="%5."/>
      <w:lvlJc w:val="left"/>
      <w:pPr>
        <w:ind w:left="3960" w:hanging="360"/>
      </w:pPr>
    </w:lvl>
    <w:lvl w:ilvl="5" w:tplc="B852B160" w:tentative="1">
      <w:start w:val="1"/>
      <w:numFmt w:val="lowerRoman"/>
      <w:lvlText w:val="%6."/>
      <w:lvlJc w:val="right"/>
      <w:pPr>
        <w:ind w:left="4680" w:hanging="180"/>
      </w:pPr>
    </w:lvl>
    <w:lvl w:ilvl="6" w:tplc="608C4EBA" w:tentative="1">
      <w:start w:val="1"/>
      <w:numFmt w:val="decimal"/>
      <w:lvlText w:val="%7."/>
      <w:lvlJc w:val="left"/>
      <w:pPr>
        <w:ind w:left="5400" w:hanging="360"/>
      </w:pPr>
    </w:lvl>
    <w:lvl w:ilvl="7" w:tplc="C854C5E4" w:tentative="1">
      <w:start w:val="1"/>
      <w:numFmt w:val="lowerLetter"/>
      <w:lvlText w:val="%8."/>
      <w:lvlJc w:val="left"/>
      <w:pPr>
        <w:ind w:left="6120" w:hanging="360"/>
      </w:pPr>
    </w:lvl>
    <w:lvl w:ilvl="8" w:tplc="59E2A25C" w:tentative="1">
      <w:start w:val="1"/>
      <w:numFmt w:val="lowerRoman"/>
      <w:lvlText w:val="%9."/>
      <w:lvlJc w:val="right"/>
      <w:pPr>
        <w:ind w:left="6840" w:hanging="180"/>
      </w:pPr>
    </w:lvl>
  </w:abstractNum>
  <w:abstractNum w:abstractNumId="8">
    <w:nsid w:val="532A2DB1"/>
    <w:multiLevelType w:val="hybridMultilevel"/>
    <w:tmpl w:val="242E4120"/>
    <w:lvl w:ilvl="0" w:tplc="B75A9296">
      <w:start w:val="1"/>
      <w:numFmt w:val="bullet"/>
      <w:pStyle w:val="LabSetupStep"/>
      <w:lvlText w:val=""/>
      <w:lvlJc w:val="left"/>
      <w:pPr>
        <w:ind w:left="432" w:hanging="360"/>
      </w:pPr>
      <w:rPr>
        <w:rFonts w:ascii="Symbol" w:hAnsi="Symbol"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9">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B44004"/>
    <w:multiLevelType w:val="multilevel"/>
    <w:tmpl w:val="7A64E8E4"/>
    <w:lvl w:ilvl="0">
      <w:start w:val="1"/>
      <w:numFmt w:val="decimal"/>
      <w:lvlRestart w:val="0"/>
      <w:pStyle w:val="LabStepNumbered"/>
      <w:lvlText w:val="%1."/>
      <w:lvlJc w:val="left"/>
      <w:pPr>
        <w:tabs>
          <w:tab w:val="num" w:pos="360"/>
        </w:tabs>
        <w:ind w:left="360" w:hanging="360"/>
      </w:pPr>
      <w:rPr>
        <w:sz w:val="20"/>
      </w:rPr>
    </w:lvl>
    <w:lvl w:ilvl="1">
      <w:start w:val="1"/>
      <w:numFmt w:val="lowerLetter"/>
      <w:pStyle w:val="LabStepLevel2Numbered"/>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8"/>
  </w:num>
  <w:num w:numId="3">
    <w:abstractNumId w:val="3"/>
  </w:num>
  <w:num w:numId="4">
    <w:abstractNumId w:val="1"/>
    <w:lvlOverride w:ilvl="0">
      <w:startOverride w:val="1"/>
    </w:lvlOverride>
  </w:num>
  <w:num w:numId="5">
    <w:abstractNumId w:val="1"/>
    <w:lvlOverride w:ilvl="0">
      <w:startOverride w:val="1"/>
    </w:lvlOverride>
  </w:num>
  <w:num w:numId="6">
    <w:abstractNumId w:val="4"/>
  </w:num>
  <w:num w:numId="7">
    <w:abstractNumId w:val="5"/>
  </w:num>
  <w:num w:numId="8">
    <w:abstractNumId w:val="10"/>
  </w:num>
  <w:num w:numId="9">
    <w:abstractNumId w:val="7"/>
  </w:num>
  <w:num w:numId="10">
    <w:abstractNumId w:val="1"/>
  </w:num>
  <w:num w:numId="11">
    <w:abstractNumId w:val="9"/>
  </w:num>
  <w:num w:numId="12">
    <w:abstractNumId w:val="2"/>
  </w:num>
  <w:num w:numId="13">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9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D43"/>
    <w:rsid w:val="00012AC2"/>
    <w:rsid w:val="00013484"/>
    <w:rsid w:val="000168D3"/>
    <w:rsid w:val="00024303"/>
    <w:rsid w:val="000243F6"/>
    <w:rsid w:val="00030FBC"/>
    <w:rsid w:val="00051385"/>
    <w:rsid w:val="00056111"/>
    <w:rsid w:val="00075BE6"/>
    <w:rsid w:val="00082C8E"/>
    <w:rsid w:val="0009020D"/>
    <w:rsid w:val="000A019A"/>
    <w:rsid w:val="000A0FB8"/>
    <w:rsid w:val="000A4D31"/>
    <w:rsid w:val="000B1A44"/>
    <w:rsid w:val="000B4798"/>
    <w:rsid w:val="000C54C2"/>
    <w:rsid w:val="000D1CE4"/>
    <w:rsid w:val="000E4786"/>
    <w:rsid w:val="000F23A7"/>
    <w:rsid w:val="0011020C"/>
    <w:rsid w:val="00110EC0"/>
    <w:rsid w:val="001128F7"/>
    <w:rsid w:val="00123729"/>
    <w:rsid w:val="00123A37"/>
    <w:rsid w:val="00140317"/>
    <w:rsid w:val="00141688"/>
    <w:rsid w:val="00151E41"/>
    <w:rsid w:val="0015714F"/>
    <w:rsid w:val="00162568"/>
    <w:rsid w:val="0016348C"/>
    <w:rsid w:val="001657A8"/>
    <w:rsid w:val="0016603A"/>
    <w:rsid w:val="00166BA8"/>
    <w:rsid w:val="001679ED"/>
    <w:rsid w:val="0017247C"/>
    <w:rsid w:val="001760F5"/>
    <w:rsid w:val="00190D86"/>
    <w:rsid w:val="0019249E"/>
    <w:rsid w:val="001969F7"/>
    <w:rsid w:val="001A3C36"/>
    <w:rsid w:val="001B176D"/>
    <w:rsid w:val="001B60FC"/>
    <w:rsid w:val="001C2975"/>
    <w:rsid w:val="001C3C48"/>
    <w:rsid w:val="001E5FC6"/>
    <w:rsid w:val="001E73CB"/>
    <w:rsid w:val="00207F56"/>
    <w:rsid w:val="0021154E"/>
    <w:rsid w:val="00216298"/>
    <w:rsid w:val="002243BC"/>
    <w:rsid w:val="00226C32"/>
    <w:rsid w:val="00231D57"/>
    <w:rsid w:val="00234111"/>
    <w:rsid w:val="002376C5"/>
    <w:rsid w:val="00243A3C"/>
    <w:rsid w:val="002646DD"/>
    <w:rsid w:val="00265968"/>
    <w:rsid w:val="00273F7D"/>
    <w:rsid w:val="002754DA"/>
    <w:rsid w:val="002820B9"/>
    <w:rsid w:val="00283D43"/>
    <w:rsid w:val="002C5CBE"/>
    <w:rsid w:val="002E035E"/>
    <w:rsid w:val="002E0724"/>
    <w:rsid w:val="002E259F"/>
    <w:rsid w:val="002E3602"/>
    <w:rsid w:val="002E66B3"/>
    <w:rsid w:val="002F2748"/>
    <w:rsid w:val="0030388D"/>
    <w:rsid w:val="00307288"/>
    <w:rsid w:val="0031741B"/>
    <w:rsid w:val="00333042"/>
    <w:rsid w:val="00361340"/>
    <w:rsid w:val="00364378"/>
    <w:rsid w:val="00367C9B"/>
    <w:rsid w:val="0037392E"/>
    <w:rsid w:val="003A6D85"/>
    <w:rsid w:val="003B1609"/>
    <w:rsid w:val="003B509E"/>
    <w:rsid w:val="003B6B6E"/>
    <w:rsid w:val="003C6F9B"/>
    <w:rsid w:val="003D4A36"/>
    <w:rsid w:val="003D513A"/>
    <w:rsid w:val="003D516F"/>
    <w:rsid w:val="003E3149"/>
    <w:rsid w:val="003E53A5"/>
    <w:rsid w:val="003F2EDC"/>
    <w:rsid w:val="00414108"/>
    <w:rsid w:val="00420D38"/>
    <w:rsid w:val="004259A4"/>
    <w:rsid w:val="00427A68"/>
    <w:rsid w:val="00442D55"/>
    <w:rsid w:val="00445241"/>
    <w:rsid w:val="00445F5C"/>
    <w:rsid w:val="00446B8D"/>
    <w:rsid w:val="00474799"/>
    <w:rsid w:val="00481358"/>
    <w:rsid w:val="004838B2"/>
    <w:rsid w:val="004A7C45"/>
    <w:rsid w:val="004B75D9"/>
    <w:rsid w:val="004C7D6E"/>
    <w:rsid w:val="004D3A39"/>
    <w:rsid w:val="004D3FC2"/>
    <w:rsid w:val="004D71F4"/>
    <w:rsid w:val="004E1CBF"/>
    <w:rsid w:val="004E3B42"/>
    <w:rsid w:val="004E45B9"/>
    <w:rsid w:val="004F1E4C"/>
    <w:rsid w:val="004F54BD"/>
    <w:rsid w:val="00504620"/>
    <w:rsid w:val="0050658A"/>
    <w:rsid w:val="0050746C"/>
    <w:rsid w:val="005106D7"/>
    <w:rsid w:val="00513EAD"/>
    <w:rsid w:val="0051400B"/>
    <w:rsid w:val="00515C63"/>
    <w:rsid w:val="00536A2B"/>
    <w:rsid w:val="00536EA7"/>
    <w:rsid w:val="00537866"/>
    <w:rsid w:val="00540A9A"/>
    <w:rsid w:val="00551DFA"/>
    <w:rsid w:val="00560F81"/>
    <w:rsid w:val="005646D1"/>
    <w:rsid w:val="005710D5"/>
    <w:rsid w:val="0057247C"/>
    <w:rsid w:val="00574574"/>
    <w:rsid w:val="00580480"/>
    <w:rsid w:val="005A0E17"/>
    <w:rsid w:val="005A3A17"/>
    <w:rsid w:val="005A3E02"/>
    <w:rsid w:val="005A4563"/>
    <w:rsid w:val="005A6D5F"/>
    <w:rsid w:val="005B6F90"/>
    <w:rsid w:val="005C03B9"/>
    <w:rsid w:val="005C1BF8"/>
    <w:rsid w:val="005D380A"/>
    <w:rsid w:val="005D3854"/>
    <w:rsid w:val="005E054A"/>
    <w:rsid w:val="005E0D54"/>
    <w:rsid w:val="005E79AF"/>
    <w:rsid w:val="00620888"/>
    <w:rsid w:val="00623651"/>
    <w:rsid w:val="00625F0D"/>
    <w:rsid w:val="00626932"/>
    <w:rsid w:val="006316FA"/>
    <w:rsid w:val="0063362B"/>
    <w:rsid w:val="00650ACD"/>
    <w:rsid w:val="00654F8F"/>
    <w:rsid w:val="0066042A"/>
    <w:rsid w:val="006649DB"/>
    <w:rsid w:val="00667328"/>
    <w:rsid w:val="00667B58"/>
    <w:rsid w:val="0067766A"/>
    <w:rsid w:val="0069092F"/>
    <w:rsid w:val="00694115"/>
    <w:rsid w:val="0069598A"/>
    <w:rsid w:val="006A020F"/>
    <w:rsid w:val="006A105B"/>
    <w:rsid w:val="006B07C3"/>
    <w:rsid w:val="006B25FA"/>
    <w:rsid w:val="006B6F43"/>
    <w:rsid w:val="006C0157"/>
    <w:rsid w:val="006C5C78"/>
    <w:rsid w:val="006D57C5"/>
    <w:rsid w:val="006E5188"/>
    <w:rsid w:val="006F13F6"/>
    <w:rsid w:val="006F64F9"/>
    <w:rsid w:val="0070089C"/>
    <w:rsid w:val="00711C05"/>
    <w:rsid w:val="0072738D"/>
    <w:rsid w:val="00737FD5"/>
    <w:rsid w:val="00740261"/>
    <w:rsid w:val="00740358"/>
    <w:rsid w:val="007442CF"/>
    <w:rsid w:val="00747129"/>
    <w:rsid w:val="007508E5"/>
    <w:rsid w:val="00754D76"/>
    <w:rsid w:val="00756C10"/>
    <w:rsid w:val="007600AD"/>
    <w:rsid w:val="0076162E"/>
    <w:rsid w:val="0076526D"/>
    <w:rsid w:val="00770735"/>
    <w:rsid w:val="007724FD"/>
    <w:rsid w:val="007A2E8C"/>
    <w:rsid w:val="007A3D0E"/>
    <w:rsid w:val="007A6FDB"/>
    <w:rsid w:val="007A7B3A"/>
    <w:rsid w:val="007B4C48"/>
    <w:rsid w:val="007B63AE"/>
    <w:rsid w:val="007B648F"/>
    <w:rsid w:val="007C5EF6"/>
    <w:rsid w:val="007E240B"/>
    <w:rsid w:val="007F2CD4"/>
    <w:rsid w:val="007F36A2"/>
    <w:rsid w:val="007F37E8"/>
    <w:rsid w:val="0080252D"/>
    <w:rsid w:val="00812AF5"/>
    <w:rsid w:val="00826FF7"/>
    <w:rsid w:val="0082729D"/>
    <w:rsid w:val="0083029D"/>
    <w:rsid w:val="00830A82"/>
    <w:rsid w:val="00841F3B"/>
    <w:rsid w:val="00845FAD"/>
    <w:rsid w:val="008530CC"/>
    <w:rsid w:val="00856645"/>
    <w:rsid w:val="00865AE4"/>
    <w:rsid w:val="0086681C"/>
    <w:rsid w:val="008743F8"/>
    <w:rsid w:val="00880606"/>
    <w:rsid w:val="00893C82"/>
    <w:rsid w:val="0089417D"/>
    <w:rsid w:val="008943B0"/>
    <w:rsid w:val="008A1B16"/>
    <w:rsid w:val="008A2BA0"/>
    <w:rsid w:val="008A7318"/>
    <w:rsid w:val="008B697B"/>
    <w:rsid w:val="008C1C05"/>
    <w:rsid w:val="008D054E"/>
    <w:rsid w:val="008D0899"/>
    <w:rsid w:val="008D261C"/>
    <w:rsid w:val="008D30B0"/>
    <w:rsid w:val="008D7F27"/>
    <w:rsid w:val="008E1CE8"/>
    <w:rsid w:val="008E3F36"/>
    <w:rsid w:val="00903B98"/>
    <w:rsid w:val="00915A59"/>
    <w:rsid w:val="0091656E"/>
    <w:rsid w:val="00925E86"/>
    <w:rsid w:val="009304E0"/>
    <w:rsid w:val="009422EE"/>
    <w:rsid w:val="00942B1E"/>
    <w:rsid w:val="00944282"/>
    <w:rsid w:val="0095110D"/>
    <w:rsid w:val="00951BD2"/>
    <w:rsid w:val="009537AB"/>
    <w:rsid w:val="0096112A"/>
    <w:rsid w:val="0096384D"/>
    <w:rsid w:val="00964D6A"/>
    <w:rsid w:val="00964DF1"/>
    <w:rsid w:val="00965C23"/>
    <w:rsid w:val="009753EF"/>
    <w:rsid w:val="00990EBF"/>
    <w:rsid w:val="009A4837"/>
    <w:rsid w:val="009A5818"/>
    <w:rsid w:val="009C016D"/>
    <w:rsid w:val="009C6E7B"/>
    <w:rsid w:val="009D168C"/>
    <w:rsid w:val="009D22E7"/>
    <w:rsid w:val="009E2AD2"/>
    <w:rsid w:val="009F39B0"/>
    <w:rsid w:val="00A05D85"/>
    <w:rsid w:val="00A070BA"/>
    <w:rsid w:val="00A10074"/>
    <w:rsid w:val="00A10BF8"/>
    <w:rsid w:val="00A136DF"/>
    <w:rsid w:val="00A15C8C"/>
    <w:rsid w:val="00A16B58"/>
    <w:rsid w:val="00A2430F"/>
    <w:rsid w:val="00A25FC5"/>
    <w:rsid w:val="00A27676"/>
    <w:rsid w:val="00A3093C"/>
    <w:rsid w:val="00A30C18"/>
    <w:rsid w:val="00A324C8"/>
    <w:rsid w:val="00A36AE5"/>
    <w:rsid w:val="00A4394E"/>
    <w:rsid w:val="00A456D8"/>
    <w:rsid w:val="00A46E44"/>
    <w:rsid w:val="00A53017"/>
    <w:rsid w:val="00A5490F"/>
    <w:rsid w:val="00A55EA3"/>
    <w:rsid w:val="00A6472F"/>
    <w:rsid w:val="00A66755"/>
    <w:rsid w:val="00A73931"/>
    <w:rsid w:val="00A811ED"/>
    <w:rsid w:val="00A811F8"/>
    <w:rsid w:val="00AA081D"/>
    <w:rsid w:val="00AA1C5E"/>
    <w:rsid w:val="00AD3847"/>
    <w:rsid w:val="00AF4F9B"/>
    <w:rsid w:val="00B04598"/>
    <w:rsid w:val="00B14756"/>
    <w:rsid w:val="00B410F6"/>
    <w:rsid w:val="00B56241"/>
    <w:rsid w:val="00B56C9C"/>
    <w:rsid w:val="00B60011"/>
    <w:rsid w:val="00B7645C"/>
    <w:rsid w:val="00B80925"/>
    <w:rsid w:val="00B815CE"/>
    <w:rsid w:val="00B838CD"/>
    <w:rsid w:val="00B84304"/>
    <w:rsid w:val="00BA332D"/>
    <w:rsid w:val="00BB42DB"/>
    <w:rsid w:val="00BC1206"/>
    <w:rsid w:val="00BC22EE"/>
    <w:rsid w:val="00BC2C68"/>
    <w:rsid w:val="00BE20E7"/>
    <w:rsid w:val="00BE5EE7"/>
    <w:rsid w:val="00BF4AAD"/>
    <w:rsid w:val="00C263F9"/>
    <w:rsid w:val="00C30E56"/>
    <w:rsid w:val="00C3211E"/>
    <w:rsid w:val="00C33D09"/>
    <w:rsid w:val="00C34D0A"/>
    <w:rsid w:val="00C37A3E"/>
    <w:rsid w:val="00C44632"/>
    <w:rsid w:val="00C53882"/>
    <w:rsid w:val="00C62D6E"/>
    <w:rsid w:val="00C642C3"/>
    <w:rsid w:val="00C70683"/>
    <w:rsid w:val="00C80B2F"/>
    <w:rsid w:val="00C81CBC"/>
    <w:rsid w:val="00C847ED"/>
    <w:rsid w:val="00C9096A"/>
    <w:rsid w:val="00C92678"/>
    <w:rsid w:val="00C93E0C"/>
    <w:rsid w:val="00C94B07"/>
    <w:rsid w:val="00C96A5E"/>
    <w:rsid w:val="00C97674"/>
    <w:rsid w:val="00CB7A9C"/>
    <w:rsid w:val="00CB7CC1"/>
    <w:rsid w:val="00CD0AD0"/>
    <w:rsid w:val="00CD10A1"/>
    <w:rsid w:val="00CD1F2C"/>
    <w:rsid w:val="00CD3699"/>
    <w:rsid w:val="00CE155F"/>
    <w:rsid w:val="00CF0D9B"/>
    <w:rsid w:val="00D057EA"/>
    <w:rsid w:val="00D12B10"/>
    <w:rsid w:val="00D1320B"/>
    <w:rsid w:val="00D15FEC"/>
    <w:rsid w:val="00D33840"/>
    <w:rsid w:val="00D3469C"/>
    <w:rsid w:val="00D3582D"/>
    <w:rsid w:val="00D50509"/>
    <w:rsid w:val="00D56B22"/>
    <w:rsid w:val="00D6413D"/>
    <w:rsid w:val="00D64974"/>
    <w:rsid w:val="00D66469"/>
    <w:rsid w:val="00D8031B"/>
    <w:rsid w:val="00D84676"/>
    <w:rsid w:val="00D84A2F"/>
    <w:rsid w:val="00D8754C"/>
    <w:rsid w:val="00D90C83"/>
    <w:rsid w:val="00D92006"/>
    <w:rsid w:val="00D950CC"/>
    <w:rsid w:val="00D97000"/>
    <w:rsid w:val="00DA442B"/>
    <w:rsid w:val="00DA6D71"/>
    <w:rsid w:val="00DC2A0F"/>
    <w:rsid w:val="00DC2AFF"/>
    <w:rsid w:val="00DD1790"/>
    <w:rsid w:val="00DD4084"/>
    <w:rsid w:val="00DD40A9"/>
    <w:rsid w:val="00DD5F52"/>
    <w:rsid w:val="00DD7D6E"/>
    <w:rsid w:val="00DE5625"/>
    <w:rsid w:val="00DE58D9"/>
    <w:rsid w:val="00DF0141"/>
    <w:rsid w:val="00DF0E38"/>
    <w:rsid w:val="00E056FD"/>
    <w:rsid w:val="00E07AF0"/>
    <w:rsid w:val="00E13222"/>
    <w:rsid w:val="00E132BC"/>
    <w:rsid w:val="00E15736"/>
    <w:rsid w:val="00E177CD"/>
    <w:rsid w:val="00E22CFC"/>
    <w:rsid w:val="00E338DA"/>
    <w:rsid w:val="00E36698"/>
    <w:rsid w:val="00E42402"/>
    <w:rsid w:val="00E45125"/>
    <w:rsid w:val="00E51A44"/>
    <w:rsid w:val="00E52656"/>
    <w:rsid w:val="00E57901"/>
    <w:rsid w:val="00E60B87"/>
    <w:rsid w:val="00E816DC"/>
    <w:rsid w:val="00E871E1"/>
    <w:rsid w:val="00E90829"/>
    <w:rsid w:val="00E95F93"/>
    <w:rsid w:val="00EA0CC6"/>
    <w:rsid w:val="00EA738C"/>
    <w:rsid w:val="00EB0E93"/>
    <w:rsid w:val="00EC02AD"/>
    <w:rsid w:val="00EC15A4"/>
    <w:rsid w:val="00ED1A11"/>
    <w:rsid w:val="00EE7A35"/>
    <w:rsid w:val="00EF0B37"/>
    <w:rsid w:val="00F10C41"/>
    <w:rsid w:val="00F218A1"/>
    <w:rsid w:val="00F21A30"/>
    <w:rsid w:val="00F22470"/>
    <w:rsid w:val="00F276BD"/>
    <w:rsid w:val="00F34FD2"/>
    <w:rsid w:val="00F43BFB"/>
    <w:rsid w:val="00F5138E"/>
    <w:rsid w:val="00F577F9"/>
    <w:rsid w:val="00F62F1C"/>
    <w:rsid w:val="00F64CF9"/>
    <w:rsid w:val="00F72607"/>
    <w:rsid w:val="00F81057"/>
    <w:rsid w:val="00F84B8D"/>
    <w:rsid w:val="00F86CFC"/>
    <w:rsid w:val="00F938D8"/>
    <w:rsid w:val="00FA3EB4"/>
    <w:rsid w:val="00FA5E15"/>
    <w:rsid w:val="00FB07B8"/>
    <w:rsid w:val="00FB3F0A"/>
    <w:rsid w:val="00FC00E1"/>
    <w:rsid w:val="00FC79BD"/>
    <w:rsid w:val="00FD1B1D"/>
    <w:rsid w:val="00FD1FA2"/>
    <w:rsid w:val="00FE0728"/>
    <w:rsid w:val="00FF3C5B"/>
    <w:rsid w:val="00FF4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ED"/>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811ED"/>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A811ED"/>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A811ED"/>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A811ED"/>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811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A811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11ED"/>
  </w:style>
  <w:style w:type="character" w:customStyle="1" w:styleId="Heading1Char">
    <w:name w:val="Heading 1 Char"/>
    <w:basedOn w:val="DefaultParagraphFont"/>
    <w:link w:val="Heading1"/>
    <w:uiPriority w:val="9"/>
    <w:rsid w:val="00A811ED"/>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A811ED"/>
    <w:rPr>
      <w:rFonts w:ascii="Arial Black" w:hAnsi="Arial Black"/>
      <w:sz w:val="28"/>
    </w:rPr>
  </w:style>
  <w:style w:type="character" w:customStyle="1" w:styleId="Heading4Char">
    <w:name w:val="Heading 4 Char"/>
    <w:basedOn w:val="DefaultParagraphFont"/>
    <w:link w:val="Heading4"/>
    <w:uiPriority w:val="9"/>
    <w:rsid w:val="00A811ED"/>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811ED"/>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811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1ED"/>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811ED"/>
    <w:pPr>
      <w:tabs>
        <w:tab w:val="right" w:leader="dot" w:pos="10786"/>
      </w:tabs>
      <w:spacing w:before="80" w:after="0"/>
      <w:ind w:left="144"/>
    </w:pPr>
    <w:rPr>
      <w:b/>
    </w:rPr>
  </w:style>
  <w:style w:type="paragraph" w:styleId="TOC2">
    <w:name w:val="toc 2"/>
    <w:basedOn w:val="Normal"/>
    <w:next w:val="Normal"/>
    <w:autoRedefine/>
    <w:uiPriority w:val="39"/>
    <w:unhideWhenUsed/>
    <w:rsid w:val="00A811ED"/>
    <w:pPr>
      <w:tabs>
        <w:tab w:val="right" w:leader="dot" w:pos="10790"/>
      </w:tabs>
      <w:spacing w:before="40" w:after="40"/>
      <w:ind w:left="288"/>
    </w:pPr>
    <w:rPr>
      <w:sz w:val="18"/>
    </w:rPr>
  </w:style>
  <w:style w:type="character" w:styleId="Hyperlink">
    <w:name w:val="Hyperlink"/>
    <w:basedOn w:val="DefaultParagraphFont"/>
    <w:uiPriority w:val="99"/>
    <w:unhideWhenUsed/>
    <w:rsid w:val="00A811ED"/>
    <w:rPr>
      <w:color w:val="0000FF" w:themeColor="hyperlink"/>
      <w:u w:val="single"/>
    </w:rPr>
  </w:style>
  <w:style w:type="character" w:styleId="BookTitle">
    <w:name w:val="Book Title"/>
    <w:basedOn w:val="DefaultParagraphFont"/>
    <w:uiPriority w:val="33"/>
    <w:qFormat/>
    <w:rsid w:val="00A811ED"/>
    <w:rPr>
      <w:b/>
      <w:bCs/>
      <w:smallCaps/>
      <w:spacing w:val="5"/>
      <w:sz w:val="48"/>
    </w:rPr>
  </w:style>
  <w:style w:type="paragraph" w:styleId="Title">
    <w:name w:val="Title"/>
    <w:basedOn w:val="Normal"/>
    <w:next w:val="Normal"/>
    <w:link w:val="TitleChar"/>
    <w:uiPriority w:val="10"/>
    <w:unhideWhenUsed/>
    <w:qFormat/>
    <w:rsid w:val="00A811ED"/>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811ED"/>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A811ED"/>
    <w:pPr>
      <w:spacing w:after="0" w:line="240" w:lineRule="auto"/>
    </w:pPr>
    <w:rPr>
      <w:rFonts w:eastAsiaTheme="minorEastAsia"/>
    </w:rPr>
  </w:style>
  <w:style w:type="character" w:customStyle="1" w:styleId="NoSpacingChar">
    <w:name w:val="No Spacing Char"/>
    <w:basedOn w:val="DefaultParagraphFont"/>
    <w:link w:val="NoSpacing"/>
    <w:uiPriority w:val="1"/>
    <w:rsid w:val="00A811ED"/>
    <w:rPr>
      <w:rFonts w:eastAsiaTheme="minorEastAsia"/>
    </w:rPr>
  </w:style>
  <w:style w:type="paragraph" w:styleId="Header">
    <w:name w:val="header"/>
    <w:basedOn w:val="Normal"/>
    <w:link w:val="HeaderChar"/>
    <w:uiPriority w:val="99"/>
    <w:unhideWhenUsed/>
    <w:rsid w:val="00A811ED"/>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811ED"/>
    <w:rPr>
      <w:rFonts w:ascii="Arial" w:hAnsi="Arial"/>
      <w:color w:val="292929"/>
      <w:sz w:val="16"/>
    </w:rPr>
  </w:style>
  <w:style w:type="paragraph" w:styleId="Footer">
    <w:name w:val="footer"/>
    <w:basedOn w:val="Normal"/>
    <w:link w:val="FooterChar"/>
    <w:uiPriority w:val="99"/>
    <w:unhideWhenUsed/>
    <w:rsid w:val="00A811ED"/>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811ED"/>
    <w:rPr>
      <w:rFonts w:ascii="Arial" w:hAnsi="Arial"/>
      <w:color w:val="292929"/>
      <w:sz w:val="16"/>
    </w:rPr>
  </w:style>
  <w:style w:type="paragraph" w:customStyle="1" w:styleId="LabExercise">
    <w:name w:val="Lab Exercise"/>
    <w:basedOn w:val="Normal"/>
    <w:next w:val="Normal"/>
    <w:qFormat/>
    <w:rsid w:val="00A811ED"/>
    <w:pPr>
      <w:spacing w:before="0" w:after="200" w:line="276" w:lineRule="auto"/>
    </w:pPr>
    <w:rPr>
      <w:b/>
    </w:rPr>
  </w:style>
  <w:style w:type="paragraph" w:styleId="ListParagraph">
    <w:name w:val="List Paragraph"/>
    <w:basedOn w:val="Normal"/>
    <w:next w:val="Normal"/>
    <w:uiPriority w:val="34"/>
    <w:qFormat/>
    <w:rsid w:val="00A811ED"/>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811ED"/>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811ED"/>
    <w:rPr>
      <w:rFonts w:ascii="Lucida Console" w:hAnsi="Lucida Console" w:cs="Courier New"/>
      <w:b/>
      <w:spacing w:val="-6"/>
      <w:sz w:val="18"/>
    </w:rPr>
  </w:style>
  <w:style w:type="paragraph" w:customStyle="1" w:styleId="NumberedBullet">
    <w:name w:val="Numbered Bullet"/>
    <w:basedOn w:val="ListParagraph"/>
    <w:unhideWhenUsed/>
    <w:qFormat/>
    <w:rsid w:val="00A811ED"/>
    <w:pPr>
      <w:tabs>
        <w:tab w:val="left" w:pos="144"/>
      </w:tabs>
      <w:spacing w:before="80" w:after="40" w:line="240" w:lineRule="auto"/>
      <w:ind w:hanging="360"/>
      <w:contextualSpacing w:val="0"/>
    </w:pPr>
  </w:style>
  <w:style w:type="paragraph" w:customStyle="1" w:styleId="LabStepScreenshot">
    <w:name w:val="Lab Step Screenshot"/>
    <w:basedOn w:val="Normal"/>
    <w:qFormat/>
    <w:rsid w:val="00A811ED"/>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A811ED"/>
    <w:pPr>
      <w:spacing w:before="0" w:after="0"/>
    </w:pPr>
    <w:rPr>
      <w:szCs w:val="20"/>
    </w:rPr>
  </w:style>
  <w:style w:type="character" w:customStyle="1" w:styleId="FootnoteTextChar">
    <w:name w:val="Footnote Text Char"/>
    <w:basedOn w:val="DefaultParagraphFont"/>
    <w:link w:val="FootnoteText"/>
    <w:uiPriority w:val="99"/>
    <w:semiHidden/>
    <w:rsid w:val="00A811ED"/>
    <w:rPr>
      <w:rFonts w:ascii="Arial" w:hAnsi="Arial"/>
      <w:color w:val="262626" w:themeColor="text1" w:themeTint="D9"/>
      <w:sz w:val="20"/>
      <w:szCs w:val="20"/>
    </w:rPr>
  </w:style>
  <w:style w:type="table" w:styleId="LightShading-Accent4">
    <w:name w:val="Light Shading Accent 4"/>
    <w:basedOn w:val="TableNormal"/>
    <w:uiPriority w:val="60"/>
    <w:rsid w:val="00A811E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A811E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811E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811E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811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811E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A811ED"/>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811ED"/>
    <w:pPr>
      <w:tabs>
        <w:tab w:val="num" w:pos="360"/>
      </w:tabs>
      <w:ind w:left="360" w:hanging="360"/>
      <w:contextualSpacing/>
    </w:pPr>
  </w:style>
  <w:style w:type="character" w:customStyle="1" w:styleId="InLineUrl">
    <w:name w:val="InLineUrl"/>
    <w:basedOn w:val="DefaultParagraphFont"/>
    <w:uiPriority w:val="1"/>
    <w:qFormat/>
    <w:rsid w:val="00A811ED"/>
    <w:rPr>
      <w:rFonts w:ascii="Arial" w:hAnsi="Arial"/>
      <w:b/>
      <w:sz w:val="16"/>
    </w:rPr>
  </w:style>
  <w:style w:type="paragraph" w:customStyle="1" w:styleId="LabStepNumbered">
    <w:name w:val="Lab Step Numbered"/>
    <w:link w:val="LabStepNumberedChar"/>
    <w:qFormat/>
    <w:rsid w:val="00A811ED"/>
    <w:pPr>
      <w:numPr>
        <w:numId w:val="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A811ED"/>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A811ED"/>
    <w:pPr>
      <w:numPr>
        <w:ilvl w:val="1"/>
      </w:numPr>
    </w:pPr>
    <w:rPr>
      <w:sz w:val="16"/>
    </w:rPr>
  </w:style>
  <w:style w:type="paragraph" w:customStyle="1" w:styleId="LabStepLevel2NoBullet">
    <w:name w:val="Lab Step Level 2 No Bullet"/>
    <w:basedOn w:val="LabStepLevel2Numbered"/>
    <w:qFormat/>
    <w:rsid w:val="00A811ED"/>
    <w:pPr>
      <w:numPr>
        <w:numId w:val="0"/>
      </w:numPr>
      <w:spacing w:before="40"/>
      <w:ind w:left="720"/>
    </w:pPr>
  </w:style>
  <w:style w:type="character" w:customStyle="1" w:styleId="LabStepScreenshotFrame">
    <w:name w:val="Lab Step Screenshot Frame"/>
    <w:basedOn w:val="DefaultParagraphFont"/>
    <w:uiPriority w:val="1"/>
    <w:qFormat/>
    <w:rsid w:val="00A811ED"/>
    <w:rPr>
      <w:noProof/>
      <w:bdr w:val="single" w:sz="2" w:space="0" w:color="DDDDDD"/>
    </w:rPr>
  </w:style>
  <w:style w:type="paragraph" w:customStyle="1" w:styleId="LabExerciseCallout">
    <w:name w:val="Lab Exercise Callout"/>
    <w:basedOn w:val="LabExerciseText"/>
    <w:qFormat/>
    <w:rsid w:val="00A811ED"/>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A811E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A811E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A811ED"/>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811ED"/>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811ED"/>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811ED"/>
    <w:rPr>
      <w:rFonts w:ascii="Arial" w:hAnsi="Arial"/>
      <w:b/>
      <w:iCs/>
      <w:sz w:val="16"/>
    </w:rPr>
  </w:style>
  <w:style w:type="character" w:customStyle="1" w:styleId="InlindeCode">
    <w:name w:val="InlindeCode"/>
    <w:basedOn w:val="DefaultParagraphFont"/>
    <w:uiPriority w:val="1"/>
    <w:qFormat/>
    <w:rsid w:val="00A811ED"/>
    <w:rPr>
      <w:rFonts w:ascii="Lucida Console" w:hAnsi="Lucida Console"/>
      <w:b/>
      <w:sz w:val="16"/>
    </w:rPr>
  </w:style>
  <w:style w:type="table" w:customStyle="1" w:styleId="LabStepTable">
    <w:name w:val="Lab Step Table"/>
    <w:basedOn w:val="TableGrid"/>
    <w:uiPriority w:val="99"/>
    <w:rsid w:val="00A811ED"/>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A811ED"/>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A811ED"/>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A811ED"/>
    <w:pPr>
      <w:ind w:left="1152"/>
    </w:pPr>
  </w:style>
  <w:style w:type="paragraph" w:customStyle="1" w:styleId="LabStepScreenshotLevel2">
    <w:name w:val="Lab Step Screenshot Level 2"/>
    <w:basedOn w:val="LabStepScreenshot"/>
    <w:qFormat/>
    <w:rsid w:val="00A811ED"/>
    <w:pPr>
      <w:ind w:left="1152"/>
    </w:pPr>
    <w:rPr>
      <w:noProof/>
    </w:rPr>
  </w:style>
  <w:style w:type="paragraph" w:customStyle="1" w:styleId="LabStepTableTextHeader">
    <w:name w:val="Lab Step Table Text Header"/>
    <w:basedOn w:val="LabStepTableText"/>
    <w:next w:val="LabStepTableText"/>
    <w:qFormat/>
    <w:rsid w:val="00A811ED"/>
    <w:rPr>
      <w:b/>
    </w:rPr>
  </w:style>
  <w:style w:type="paragraph" w:customStyle="1" w:styleId="LabStepTableParagraph">
    <w:name w:val="Lab Step Table Paragraph"/>
    <w:basedOn w:val="LabStepNumbered"/>
    <w:qFormat/>
    <w:rsid w:val="00A811ED"/>
    <w:pPr>
      <w:numPr>
        <w:numId w:val="0"/>
      </w:numPr>
    </w:pPr>
  </w:style>
  <w:style w:type="paragraph" w:styleId="TOCHeading">
    <w:name w:val="TOC Heading"/>
    <w:basedOn w:val="Heading1"/>
    <w:next w:val="Normal"/>
    <w:uiPriority w:val="39"/>
    <w:semiHidden/>
    <w:unhideWhenUsed/>
    <w:qFormat/>
    <w:rsid w:val="00A811ED"/>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A811ED"/>
    <w:pPr>
      <w:numPr>
        <w:numId w:val="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811ED"/>
    <w:rPr>
      <w:sz w:val="16"/>
      <w:szCs w:val="16"/>
    </w:rPr>
  </w:style>
  <w:style w:type="paragraph" w:styleId="CommentText">
    <w:name w:val="annotation text"/>
    <w:basedOn w:val="Normal"/>
    <w:link w:val="CommentTextChar"/>
    <w:uiPriority w:val="99"/>
    <w:semiHidden/>
    <w:unhideWhenUsed/>
    <w:rsid w:val="00A811ED"/>
    <w:rPr>
      <w:szCs w:val="20"/>
    </w:rPr>
  </w:style>
  <w:style w:type="character" w:customStyle="1" w:styleId="CommentTextChar">
    <w:name w:val="Comment Text Char"/>
    <w:basedOn w:val="DefaultParagraphFont"/>
    <w:link w:val="CommentText"/>
    <w:uiPriority w:val="99"/>
    <w:semiHidden/>
    <w:rsid w:val="00A811ED"/>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811ED"/>
    <w:rPr>
      <w:b/>
      <w:bCs/>
    </w:rPr>
  </w:style>
  <w:style w:type="character" w:customStyle="1" w:styleId="CommentSubjectChar">
    <w:name w:val="Comment Subject Char"/>
    <w:basedOn w:val="CommentTextChar"/>
    <w:link w:val="CommentSubject"/>
    <w:uiPriority w:val="99"/>
    <w:semiHidden/>
    <w:rsid w:val="00A811ED"/>
    <w:rPr>
      <w:rFonts w:ascii="Arial" w:hAnsi="Arial"/>
      <w:b/>
      <w:bCs/>
      <w:color w:val="262626" w:themeColor="text1" w:themeTint="D9"/>
      <w:sz w:val="20"/>
      <w:szCs w:val="20"/>
    </w:rPr>
  </w:style>
  <w:style w:type="character" w:styleId="Strong">
    <w:name w:val="Strong"/>
    <w:basedOn w:val="DefaultParagraphFont"/>
    <w:uiPriority w:val="22"/>
    <w:qFormat/>
    <w:rsid w:val="00A811ED"/>
    <w:rPr>
      <w:b/>
      <w:bCs/>
    </w:rPr>
  </w:style>
  <w:style w:type="paragraph" w:styleId="NormalWeb">
    <w:name w:val="Normal (Web)"/>
    <w:basedOn w:val="Normal"/>
    <w:uiPriority w:val="99"/>
    <w:semiHidden/>
    <w:unhideWhenUsed/>
    <w:rsid w:val="00A811ED"/>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A811ED"/>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811ED"/>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811ED"/>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A811ED"/>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A811ED"/>
    <w:pPr>
      <w:spacing w:before="240"/>
      <w:ind w:left="720" w:right="720"/>
    </w:pPr>
    <w:rPr>
      <w:color w:val="1C1C1C"/>
    </w:rPr>
  </w:style>
  <w:style w:type="paragraph" w:customStyle="1" w:styleId="SlidesNotes">
    <w:name w:val="Slides Notes"/>
    <w:basedOn w:val="Normal"/>
    <w:qFormat/>
    <w:rsid w:val="00A811ED"/>
    <w:pPr>
      <w:spacing w:before="240"/>
    </w:pPr>
  </w:style>
  <w:style w:type="paragraph" w:customStyle="1" w:styleId="LegalHeader">
    <w:name w:val="Legal Header"/>
    <w:basedOn w:val="Normal"/>
    <w:qFormat/>
    <w:rsid w:val="00A811ED"/>
    <w:pPr>
      <w:spacing w:before="600"/>
    </w:pPr>
    <w:rPr>
      <w:b/>
      <w:color w:val="auto"/>
      <w:u w:val="single"/>
    </w:rPr>
  </w:style>
  <w:style w:type="paragraph" w:customStyle="1" w:styleId="LegalBody">
    <w:name w:val="Legal Body"/>
    <w:basedOn w:val="Normal"/>
    <w:qFormat/>
    <w:rsid w:val="00A811ED"/>
    <w:rPr>
      <w:sz w:val="18"/>
    </w:rPr>
  </w:style>
  <w:style w:type="paragraph" w:customStyle="1" w:styleId="CourseInfo">
    <w:name w:val="Course Info"/>
    <w:basedOn w:val="Normal"/>
    <w:qFormat/>
    <w:rsid w:val="00A811ED"/>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A811ED"/>
    <w:rPr>
      <w:rFonts w:ascii="Arial" w:hAnsi="Arial"/>
      <w:color w:val="262626" w:themeColor="text1" w:themeTint="D9"/>
      <w:sz w:val="18"/>
    </w:rPr>
  </w:style>
  <w:style w:type="paragraph" w:customStyle="1" w:styleId="Strong1">
    <w:name w:val="Strong1"/>
    <w:basedOn w:val="LabStepNumbered"/>
    <w:link w:val="strongChar"/>
    <w:qFormat/>
    <w:rsid w:val="00A811ED"/>
    <w:pPr>
      <w:numPr>
        <w:numId w:val="0"/>
      </w:numPr>
      <w:ind w:left="757" w:hanging="360"/>
    </w:pPr>
    <w:rPr>
      <w:b/>
    </w:rPr>
  </w:style>
  <w:style w:type="character" w:customStyle="1" w:styleId="strongChar">
    <w:name w:val="strong Char"/>
    <w:basedOn w:val="LabStepNumberedChar"/>
    <w:link w:val="Strong1"/>
    <w:rsid w:val="00A811ED"/>
    <w:rPr>
      <w:rFonts w:ascii="Arial" w:hAnsi="Arial"/>
      <w:b/>
      <w:color w:val="262626" w:themeColor="text1" w:themeTint="D9"/>
      <w:sz w:val="18"/>
    </w:rPr>
  </w:style>
  <w:style w:type="paragraph" w:customStyle="1" w:styleId="CourseCode">
    <w:name w:val="Course Code"/>
    <w:basedOn w:val="Normal"/>
    <w:qFormat/>
    <w:rsid w:val="00A811ED"/>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811ED"/>
    <w:pPr>
      <w:tabs>
        <w:tab w:val="right" w:leader="dot" w:pos="10790"/>
      </w:tabs>
      <w:spacing w:before="40" w:after="0"/>
      <w:ind w:left="432"/>
    </w:pPr>
    <w:rPr>
      <w:sz w:val="16"/>
    </w:rPr>
  </w:style>
  <w:style w:type="numbering" w:customStyle="1" w:styleId="LabStepsTemplate">
    <w:name w:val="LabStepsTemplate"/>
    <w:uiPriority w:val="99"/>
    <w:rsid w:val="00A811ED"/>
    <w:pPr>
      <w:numPr>
        <w:numId w:val="6"/>
      </w:numPr>
    </w:pPr>
  </w:style>
  <w:style w:type="paragraph" w:customStyle="1" w:styleId="ModuleDescription">
    <w:name w:val="Module Description"/>
    <w:basedOn w:val="Normal"/>
    <w:qFormat/>
    <w:rsid w:val="00A811ED"/>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A811ED"/>
    <w:pPr>
      <w:jc w:val="center"/>
    </w:pPr>
  </w:style>
  <w:style w:type="paragraph" w:customStyle="1" w:styleId="TopicsCoveredItem">
    <w:name w:val="Topics Covered Item"/>
    <w:basedOn w:val="Normal"/>
    <w:qFormat/>
    <w:rsid w:val="00A811ED"/>
    <w:pPr>
      <w:numPr>
        <w:numId w:val="7"/>
      </w:numPr>
      <w:spacing w:before="0" w:after="0"/>
      <w:contextualSpacing/>
    </w:pPr>
  </w:style>
  <w:style w:type="paragraph" w:customStyle="1" w:styleId="ModuleIntroHeader">
    <w:name w:val="Module Intro Header"/>
    <w:basedOn w:val="Normal"/>
    <w:qFormat/>
    <w:rsid w:val="00A811ED"/>
    <w:pPr>
      <w:pBdr>
        <w:bottom w:val="single" w:sz="8" w:space="1" w:color="auto"/>
      </w:pBdr>
      <w:spacing w:before="360"/>
      <w:ind w:left="288"/>
    </w:pPr>
    <w:rPr>
      <w:b/>
      <w:sz w:val="24"/>
    </w:rPr>
  </w:style>
  <w:style w:type="paragraph" w:customStyle="1" w:styleId="ModuleAgendaItem">
    <w:name w:val="Module Agenda Item"/>
    <w:basedOn w:val="Normal"/>
    <w:qFormat/>
    <w:rsid w:val="00A811ED"/>
    <w:pPr>
      <w:spacing w:before="0" w:after="0"/>
      <w:ind w:left="360" w:hanging="360"/>
      <w:contextualSpacing/>
    </w:pPr>
    <w:rPr>
      <w:sz w:val="24"/>
    </w:rPr>
  </w:style>
  <w:style w:type="paragraph" w:customStyle="1" w:styleId="LabExerciseItem">
    <w:name w:val="Lab Exercise Item"/>
    <w:basedOn w:val="Normal"/>
    <w:next w:val="Normal"/>
    <w:qFormat/>
    <w:rsid w:val="00A811ED"/>
    <w:pPr>
      <w:spacing w:before="0" w:after="0"/>
      <w:ind w:left="360" w:hanging="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uiPriority="22"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1ED"/>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811ED"/>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uiPriority w:val="9"/>
    <w:qFormat/>
    <w:rsid w:val="00A811ED"/>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uiPriority w:val="9"/>
    <w:unhideWhenUsed/>
    <w:qFormat/>
    <w:rsid w:val="00A811ED"/>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uiPriority w:val="9"/>
    <w:unhideWhenUsed/>
    <w:qFormat/>
    <w:rsid w:val="00A811ED"/>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811E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A811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811ED"/>
  </w:style>
  <w:style w:type="character" w:customStyle="1" w:styleId="Heading1Char">
    <w:name w:val="Heading 1 Char"/>
    <w:basedOn w:val="DefaultParagraphFont"/>
    <w:link w:val="Heading1"/>
    <w:uiPriority w:val="9"/>
    <w:rsid w:val="00A811ED"/>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uiPriority w:val="9"/>
    <w:rsid w:val="00A811ED"/>
    <w:rPr>
      <w:rFonts w:ascii="Arial Black" w:hAnsi="Arial Black"/>
      <w:sz w:val="28"/>
    </w:rPr>
  </w:style>
  <w:style w:type="character" w:customStyle="1" w:styleId="Heading4Char">
    <w:name w:val="Heading 4 Char"/>
    <w:basedOn w:val="DefaultParagraphFont"/>
    <w:link w:val="Heading4"/>
    <w:uiPriority w:val="9"/>
    <w:rsid w:val="00A811ED"/>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811ED"/>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811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1ED"/>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811ED"/>
    <w:pPr>
      <w:tabs>
        <w:tab w:val="right" w:leader="dot" w:pos="10786"/>
      </w:tabs>
      <w:spacing w:before="80" w:after="0"/>
      <w:ind w:left="144"/>
    </w:pPr>
    <w:rPr>
      <w:b/>
    </w:rPr>
  </w:style>
  <w:style w:type="paragraph" w:styleId="TOC2">
    <w:name w:val="toc 2"/>
    <w:basedOn w:val="Normal"/>
    <w:next w:val="Normal"/>
    <w:autoRedefine/>
    <w:uiPriority w:val="39"/>
    <w:unhideWhenUsed/>
    <w:rsid w:val="00A811ED"/>
    <w:pPr>
      <w:tabs>
        <w:tab w:val="right" w:leader="dot" w:pos="10790"/>
      </w:tabs>
      <w:spacing w:before="40" w:after="40"/>
      <w:ind w:left="288"/>
    </w:pPr>
    <w:rPr>
      <w:sz w:val="18"/>
    </w:rPr>
  </w:style>
  <w:style w:type="character" w:styleId="Hyperlink">
    <w:name w:val="Hyperlink"/>
    <w:basedOn w:val="DefaultParagraphFont"/>
    <w:uiPriority w:val="99"/>
    <w:unhideWhenUsed/>
    <w:rsid w:val="00A811ED"/>
    <w:rPr>
      <w:color w:val="0000FF" w:themeColor="hyperlink"/>
      <w:u w:val="single"/>
    </w:rPr>
  </w:style>
  <w:style w:type="character" w:styleId="BookTitle">
    <w:name w:val="Book Title"/>
    <w:basedOn w:val="DefaultParagraphFont"/>
    <w:uiPriority w:val="33"/>
    <w:qFormat/>
    <w:rsid w:val="00A811ED"/>
    <w:rPr>
      <w:b/>
      <w:bCs/>
      <w:smallCaps/>
      <w:spacing w:val="5"/>
      <w:sz w:val="48"/>
    </w:rPr>
  </w:style>
  <w:style w:type="paragraph" w:styleId="Title">
    <w:name w:val="Title"/>
    <w:basedOn w:val="Normal"/>
    <w:next w:val="Normal"/>
    <w:link w:val="TitleChar"/>
    <w:uiPriority w:val="10"/>
    <w:unhideWhenUsed/>
    <w:qFormat/>
    <w:rsid w:val="00A811ED"/>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811ED"/>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1"/>
    <w:qFormat/>
    <w:rsid w:val="00A811ED"/>
    <w:pPr>
      <w:spacing w:after="0" w:line="240" w:lineRule="auto"/>
    </w:pPr>
    <w:rPr>
      <w:rFonts w:eastAsiaTheme="minorEastAsia"/>
    </w:rPr>
  </w:style>
  <w:style w:type="character" w:customStyle="1" w:styleId="NoSpacingChar">
    <w:name w:val="No Spacing Char"/>
    <w:basedOn w:val="DefaultParagraphFont"/>
    <w:link w:val="NoSpacing"/>
    <w:uiPriority w:val="1"/>
    <w:rsid w:val="00A811ED"/>
    <w:rPr>
      <w:rFonts w:eastAsiaTheme="minorEastAsia"/>
    </w:rPr>
  </w:style>
  <w:style w:type="paragraph" w:styleId="Header">
    <w:name w:val="header"/>
    <w:basedOn w:val="Normal"/>
    <w:link w:val="HeaderChar"/>
    <w:uiPriority w:val="99"/>
    <w:unhideWhenUsed/>
    <w:rsid w:val="00A811ED"/>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811ED"/>
    <w:rPr>
      <w:rFonts w:ascii="Arial" w:hAnsi="Arial"/>
      <w:color w:val="292929"/>
      <w:sz w:val="16"/>
    </w:rPr>
  </w:style>
  <w:style w:type="paragraph" w:styleId="Footer">
    <w:name w:val="footer"/>
    <w:basedOn w:val="Normal"/>
    <w:link w:val="FooterChar"/>
    <w:uiPriority w:val="99"/>
    <w:unhideWhenUsed/>
    <w:rsid w:val="00A811ED"/>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811ED"/>
    <w:rPr>
      <w:rFonts w:ascii="Arial" w:hAnsi="Arial"/>
      <w:color w:val="292929"/>
      <w:sz w:val="16"/>
    </w:rPr>
  </w:style>
  <w:style w:type="paragraph" w:customStyle="1" w:styleId="LabExercise">
    <w:name w:val="Lab Exercise"/>
    <w:basedOn w:val="Normal"/>
    <w:next w:val="Normal"/>
    <w:qFormat/>
    <w:rsid w:val="00A811ED"/>
    <w:pPr>
      <w:spacing w:before="0" w:after="200" w:line="276" w:lineRule="auto"/>
    </w:pPr>
    <w:rPr>
      <w:b/>
    </w:rPr>
  </w:style>
  <w:style w:type="paragraph" w:styleId="ListParagraph">
    <w:name w:val="List Paragraph"/>
    <w:basedOn w:val="Normal"/>
    <w:next w:val="Normal"/>
    <w:uiPriority w:val="34"/>
    <w:qFormat/>
    <w:rsid w:val="00A811ED"/>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811ED"/>
    <w:pPr>
      <w:spacing w:after="0" w:line="240" w:lineRule="auto"/>
    </w:pPr>
    <w:rPr>
      <w:rFonts w:ascii="Arial" w:hAnsi="Arial"/>
      <w:sz w:val="18"/>
    </w:rPr>
    <w:tblPr>
      <w:tblInd w:w="0" w:type="dxa"/>
      <w:tblCellMar>
        <w:top w:w="0" w:type="dxa"/>
        <w:left w:w="108" w:type="dxa"/>
        <w:bottom w:w="0" w:type="dxa"/>
        <w:right w:w="108" w:type="dxa"/>
      </w:tblCellMar>
    </w:tblPr>
  </w:style>
  <w:style w:type="character" w:customStyle="1" w:styleId="CodeInline">
    <w:name w:val="Code Inline"/>
    <w:basedOn w:val="DefaultParagraphFont"/>
    <w:uiPriority w:val="1"/>
    <w:semiHidden/>
    <w:unhideWhenUsed/>
    <w:qFormat/>
    <w:rsid w:val="00A811ED"/>
    <w:rPr>
      <w:rFonts w:ascii="Lucida Console" w:hAnsi="Lucida Console" w:cs="Courier New"/>
      <w:b/>
      <w:spacing w:val="-6"/>
      <w:sz w:val="18"/>
    </w:rPr>
  </w:style>
  <w:style w:type="paragraph" w:customStyle="1" w:styleId="NumberedBullet">
    <w:name w:val="Numbered Bullet"/>
    <w:basedOn w:val="ListParagraph"/>
    <w:unhideWhenUsed/>
    <w:qFormat/>
    <w:rsid w:val="00A811ED"/>
    <w:pPr>
      <w:tabs>
        <w:tab w:val="left" w:pos="144"/>
      </w:tabs>
      <w:spacing w:before="80" w:after="40" w:line="240" w:lineRule="auto"/>
      <w:ind w:hanging="360"/>
      <w:contextualSpacing w:val="0"/>
    </w:pPr>
  </w:style>
  <w:style w:type="paragraph" w:customStyle="1" w:styleId="LabStepScreenshot">
    <w:name w:val="Lab Step Screenshot"/>
    <w:basedOn w:val="Normal"/>
    <w:qFormat/>
    <w:rsid w:val="00A811ED"/>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576"/>
    </w:pPr>
  </w:style>
  <w:style w:type="paragraph" w:styleId="FootnoteText">
    <w:name w:val="footnote text"/>
    <w:basedOn w:val="Normal"/>
    <w:link w:val="FootnoteTextChar"/>
    <w:uiPriority w:val="99"/>
    <w:semiHidden/>
    <w:unhideWhenUsed/>
    <w:rsid w:val="00A811ED"/>
    <w:pPr>
      <w:spacing w:before="0" w:after="0"/>
    </w:pPr>
    <w:rPr>
      <w:szCs w:val="20"/>
    </w:rPr>
  </w:style>
  <w:style w:type="character" w:customStyle="1" w:styleId="FootnoteTextChar">
    <w:name w:val="Footnote Text Char"/>
    <w:basedOn w:val="DefaultParagraphFont"/>
    <w:link w:val="FootnoteText"/>
    <w:uiPriority w:val="99"/>
    <w:semiHidden/>
    <w:rsid w:val="00A811ED"/>
    <w:rPr>
      <w:rFonts w:ascii="Arial" w:hAnsi="Arial"/>
      <w:color w:val="262626" w:themeColor="text1" w:themeTint="D9"/>
      <w:sz w:val="20"/>
      <w:szCs w:val="20"/>
    </w:rPr>
  </w:style>
  <w:style w:type="table" w:styleId="LightShading-Accent4">
    <w:name w:val="Light Shading Accent 4"/>
    <w:basedOn w:val="TableNormal"/>
    <w:uiPriority w:val="60"/>
    <w:rsid w:val="00A811E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nhideWhenUsed/>
    <w:qFormat/>
    <w:rsid w:val="00A811ED"/>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811E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811ED"/>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811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A811ED"/>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nhideWhenUsed/>
    <w:qFormat/>
    <w:rsid w:val="00A811ED"/>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811ED"/>
    <w:pPr>
      <w:tabs>
        <w:tab w:val="num" w:pos="360"/>
      </w:tabs>
      <w:ind w:left="360" w:hanging="360"/>
      <w:contextualSpacing/>
    </w:pPr>
  </w:style>
  <w:style w:type="character" w:customStyle="1" w:styleId="InLineUrl">
    <w:name w:val="InLineUrl"/>
    <w:basedOn w:val="DefaultParagraphFont"/>
    <w:uiPriority w:val="1"/>
    <w:qFormat/>
    <w:rsid w:val="00A811ED"/>
    <w:rPr>
      <w:rFonts w:ascii="Arial" w:hAnsi="Arial"/>
      <w:b/>
      <w:sz w:val="16"/>
    </w:rPr>
  </w:style>
  <w:style w:type="paragraph" w:customStyle="1" w:styleId="LabStepNumbered">
    <w:name w:val="Lab Step Numbered"/>
    <w:link w:val="LabStepNumberedChar"/>
    <w:qFormat/>
    <w:rsid w:val="00A811ED"/>
    <w:pPr>
      <w:numPr>
        <w:numId w:val="8"/>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qFormat/>
    <w:rsid w:val="00A811ED"/>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Level2Numbered">
    <w:name w:val="Lab Step Level 2 Numbered"/>
    <w:basedOn w:val="LabStepNumbered"/>
    <w:qFormat/>
    <w:rsid w:val="00A811ED"/>
    <w:pPr>
      <w:numPr>
        <w:ilvl w:val="1"/>
      </w:numPr>
    </w:pPr>
    <w:rPr>
      <w:sz w:val="16"/>
    </w:rPr>
  </w:style>
  <w:style w:type="paragraph" w:customStyle="1" w:styleId="LabStepLevel2NoBullet">
    <w:name w:val="Lab Step Level 2 No Bullet"/>
    <w:basedOn w:val="LabStepLevel2Numbered"/>
    <w:qFormat/>
    <w:rsid w:val="00A811ED"/>
    <w:pPr>
      <w:numPr>
        <w:numId w:val="0"/>
      </w:numPr>
      <w:spacing w:before="40"/>
      <w:ind w:left="720"/>
    </w:pPr>
  </w:style>
  <w:style w:type="character" w:customStyle="1" w:styleId="LabStepScreenshotFrame">
    <w:name w:val="Lab Step Screenshot Frame"/>
    <w:basedOn w:val="DefaultParagraphFont"/>
    <w:uiPriority w:val="1"/>
    <w:qFormat/>
    <w:rsid w:val="00A811ED"/>
    <w:rPr>
      <w:noProof/>
      <w:bdr w:val="single" w:sz="2" w:space="0" w:color="DDDDDD"/>
    </w:rPr>
  </w:style>
  <w:style w:type="paragraph" w:customStyle="1" w:styleId="LabExerciseCallout">
    <w:name w:val="Lab Exercise Callout"/>
    <w:basedOn w:val="LabExerciseText"/>
    <w:qFormat/>
    <w:rsid w:val="00A811ED"/>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sz w:val="18"/>
    </w:rPr>
  </w:style>
  <w:style w:type="paragraph" w:customStyle="1" w:styleId="LabExerciseText">
    <w:name w:val="Lab Exercise Text"/>
    <w:basedOn w:val="Normal"/>
    <w:qFormat/>
    <w:rsid w:val="00A811ED"/>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6"/>
    </w:rPr>
  </w:style>
  <w:style w:type="paragraph" w:customStyle="1" w:styleId="LabSetup">
    <w:name w:val="Lab Setup"/>
    <w:basedOn w:val="Normal"/>
    <w:next w:val="Normal"/>
    <w:rsid w:val="00A811ED"/>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4"/>
    </w:rPr>
  </w:style>
  <w:style w:type="paragraph" w:customStyle="1" w:styleId="LabSetupStep">
    <w:name w:val="Lab Setup Step"/>
    <w:basedOn w:val="LabSetup"/>
    <w:qFormat/>
    <w:rsid w:val="00A811ED"/>
    <w:pPr>
      <w:numPr>
        <w:numId w:val="2"/>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811ED"/>
    <w:pPr>
      <w:spacing w:after="0"/>
    </w:pPr>
    <w:rPr>
      <w:rFonts w:ascii="Arial" w:hAnsi="Arial"/>
      <w:sz w:val="18"/>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811ED"/>
    <w:pPr>
      <w:spacing w:before="120" w:after="120" w:line="24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811ED"/>
    <w:rPr>
      <w:rFonts w:ascii="Arial" w:hAnsi="Arial"/>
      <w:b/>
      <w:iCs/>
      <w:sz w:val="16"/>
    </w:rPr>
  </w:style>
  <w:style w:type="character" w:customStyle="1" w:styleId="InlindeCode">
    <w:name w:val="InlindeCode"/>
    <w:basedOn w:val="DefaultParagraphFont"/>
    <w:uiPriority w:val="1"/>
    <w:qFormat/>
    <w:rsid w:val="00A811ED"/>
    <w:rPr>
      <w:rFonts w:ascii="Lucida Console" w:hAnsi="Lucida Console"/>
      <w:b/>
      <w:sz w:val="16"/>
    </w:rPr>
  </w:style>
  <w:style w:type="table" w:customStyle="1" w:styleId="LabStepTable">
    <w:name w:val="Lab Step Table"/>
    <w:basedOn w:val="TableGrid"/>
    <w:uiPriority w:val="99"/>
    <w:rsid w:val="00A811ED"/>
    <w:rPr>
      <w:rFonts w:ascii="Arial" w:hAnsi="Arial"/>
      <w:sz w:val="14"/>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0" w:type="dxa"/>
        <w:bottom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paragraph" w:customStyle="1" w:styleId="LabStepTableText">
    <w:name w:val="Lab Step Table Text"/>
    <w:basedOn w:val="Normal"/>
    <w:qFormat/>
    <w:rsid w:val="00A811ED"/>
    <w:pPr>
      <w:tabs>
        <w:tab w:val="left" w:pos="288"/>
        <w:tab w:val="left" w:pos="576"/>
      </w:tabs>
      <w:spacing w:before="0" w:after="0"/>
    </w:pPr>
    <w:rPr>
      <w:sz w:val="14"/>
    </w:rPr>
  </w:style>
  <w:style w:type="character" w:customStyle="1" w:styleId="Heading3Char">
    <w:name w:val="Heading 3 Char"/>
    <w:basedOn w:val="DefaultParagraphFont"/>
    <w:link w:val="Heading3"/>
    <w:uiPriority w:val="9"/>
    <w:rsid w:val="00A811ED"/>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qFormat/>
    <w:rsid w:val="00A811ED"/>
    <w:pPr>
      <w:ind w:left="1152"/>
    </w:pPr>
  </w:style>
  <w:style w:type="paragraph" w:customStyle="1" w:styleId="LabStepScreenshotLevel2">
    <w:name w:val="Lab Step Screenshot Level 2"/>
    <w:basedOn w:val="LabStepScreenshot"/>
    <w:qFormat/>
    <w:rsid w:val="00A811ED"/>
    <w:pPr>
      <w:ind w:left="1152"/>
    </w:pPr>
    <w:rPr>
      <w:noProof/>
    </w:rPr>
  </w:style>
  <w:style w:type="paragraph" w:customStyle="1" w:styleId="LabStepTableTextHeader">
    <w:name w:val="Lab Step Table Text Header"/>
    <w:basedOn w:val="LabStepTableText"/>
    <w:next w:val="LabStepTableText"/>
    <w:qFormat/>
    <w:rsid w:val="00A811ED"/>
    <w:rPr>
      <w:b/>
    </w:rPr>
  </w:style>
  <w:style w:type="paragraph" w:customStyle="1" w:styleId="LabStepTableParagraph">
    <w:name w:val="Lab Step Table Paragraph"/>
    <w:basedOn w:val="LabStepNumbered"/>
    <w:qFormat/>
    <w:rsid w:val="00A811ED"/>
    <w:pPr>
      <w:numPr>
        <w:numId w:val="0"/>
      </w:numPr>
    </w:pPr>
  </w:style>
  <w:style w:type="paragraph" w:styleId="TOCHeading">
    <w:name w:val="TOC Heading"/>
    <w:basedOn w:val="Heading1"/>
    <w:next w:val="Normal"/>
    <w:uiPriority w:val="39"/>
    <w:semiHidden/>
    <w:unhideWhenUsed/>
    <w:qFormat/>
    <w:rsid w:val="00A811ED"/>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rsid w:val="00A811ED"/>
    <w:pPr>
      <w:numPr>
        <w:numId w:val="3"/>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811ED"/>
    <w:rPr>
      <w:sz w:val="16"/>
      <w:szCs w:val="16"/>
    </w:rPr>
  </w:style>
  <w:style w:type="paragraph" w:styleId="CommentText">
    <w:name w:val="annotation text"/>
    <w:basedOn w:val="Normal"/>
    <w:link w:val="CommentTextChar"/>
    <w:uiPriority w:val="99"/>
    <w:semiHidden/>
    <w:unhideWhenUsed/>
    <w:rsid w:val="00A811ED"/>
    <w:rPr>
      <w:szCs w:val="20"/>
    </w:rPr>
  </w:style>
  <w:style w:type="character" w:customStyle="1" w:styleId="CommentTextChar">
    <w:name w:val="Comment Text Char"/>
    <w:basedOn w:val="DefaultParagraphFont"/>
    <w:link w:val="CommentText"/>
    <w:uiPriority w:val="99"/>
    <w:semiHidden/>
    <w:rsid w:val="00A811ED"/>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811ED"/>
    <w:rPr>
      <w:b/>
      <w:bCs/>
    </w:rPr>
  </w:style>
  <w:style w:type="character" w:customStyle="1" w:styleId="CommentSubjectChar">
    <w:name w:val="Comment Subject Char"/>
    <w:basedOn w:val="CommentTextChar"/>
    <w:link w:val="CommentSubject"/>
    <w:uiPriority w:val="99"/>
    <w:semiHidden/>
    <w:rsid w:val="00A811ED"/>
    <w:rPr>
      <w:rFonts w:ascii="Arial" w:hAnsi="Arial"/>
      <w:b/>
      <w:bCs/>
      <w:color w:val="262626" w:themeColor="text1" w:themeTint="D9"/>
      <w:sz w:val="20"/>
      <w:szCs w:val="20"/>
    </w:rPr>
  </w:style>
  <w:style w:type="character" w:styleId="Strong">
    <w:name w:val="Strong"/>
    <w:basedOn w:val="DefaultParagraphFont"/>
    <w:uiPriority w:val="22"/>
    <w:qFormat/>
    <w:rsid w:val="00A811ED"/>
    <w:rPr>
      <w:b/>
      <w:bCs/>
    </w:rPr>
  </w:style>
  <w:style w:type="paragraph" w:styleId="NormalWeb">
    <w:name w:val="Normal (Web)"/>
    <w:basedOn w:val="Normal"/>
    <w:uiPriority w:val="99"/>
    <w:semiHidden/>
    <w:unhideWhenUsed/>
    <w:rsid w:val="00A811ED"/>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qFormat/>
    <w:rsid w:val="00A811ED"/>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811ED"/>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811ED"/>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qFormat/>
    <w:rsid w:val="00A811ED"/>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qFormat/>
    <w:rsid w:val="00A811ED"/>
    <w:pPr>
      <w:spacing w:before="240"/>
      <w:ind w:left="720" w:right="720"/>
    </w:pPr>
    <w:rPr>
      <w:color w:val="1C1C1C"/>
    </w:rPr>
  </w:style>
  <w:style w:type="paragraph" w:customStyle="1" w:styleId="SlidesNotes">
    <w:name w:val="Slides Notes"/>
    <w:basedOn w:val="Normal"/>
    <w:qFormat/>
    <w:rsid w:val="00A811ED"/>
    <w:pPr>
      <w:spacing w:before="240"/>
    </w:pPr>
  </w:style>
  <w:style w:type="paragraph" w:customStyle="1" w:styleId="LegalHeader">
    <w:name w:val="Legal Header"/>
    <w:basedOn w:val="Normal"/>
    <w:qFormat/>
    <w:rsid w:val="00A811ED"/>
    <w:pPr>
      <w:spacing w:before="600"/>
    </w:pPr>
    <w:rPr>
      <w:b/>
      <w:color w:val="auto"/>
      <w:u w:val="single"/>
    </w:rPr>
  </w:style>
  <w:style w:type="paragraph" w:customStyle="1" w:styleId="LegalBody">
    <w:name w:val="Legal Body"/>
    <w:basedOn w:val="Normal"/>
    <w:qFormat/>
    <w:rsid w:val="00A811ED"/>
    <w:rPr>
      <w:sz w:val="18"/>
    </w:rPr>
  </w:style>
  <w:style w:type="paragraph" w:customStyle="1" w:styleId="CourseInfo">
    <w:name w:val="Course Info"/>
    <w:basedOn w:val="Normal"/>
    <w:qFormat/>
    <w:rsid w:val="00A811ED"/>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A811ED"/>
    <w:rPr>
      <w:rFonts w:ascii="Arial" w:hAnsi="Arial"/>
      <w:color w:val="262626" w:themeColor="text1" w:themeTint="D9"/>
      <w:sz w:val="18"/>
    </w:rPr>
  </w:style>
  <w:style w:type="paragraph" w:customStyle="1" w:styleId="Strong1">
    <w:name w:val="Strong1"/>
    <w:basedOn w:val="LabStepNumbered"/>
    <w:link w:val="strongChar"/>
    <w:qFormat/>
    <w:rsid w:val="00A811ED"/>
    <w:pPr>
      <w:numPr>
        <w:numId w:val="0"/>
      </w:numPr>
      <w:ind w:left="757" w:hanging="360"/>
    </w:pPr>
    <w:rPr>
      <w:b/>
    </w:rPr>
  </w:style>
  <w:style w:type="character" w:customStyle="1" w:styleId="strongChar">
    <w:name w:val="strong Char"/>
    <w:basedOn w:val="LabStepNumberedChar"/>
    <w:link w:val="Strong1"/>
    <w:rsid w:val="00A811ED"/>
    <w:rPr>
      <w:rFonts w:ascii="Arial" w:hAnsi="Arial"/>
      <w:b/>
      <w:color w:val="262626" w:themeColor="text1" w:themeTint="D9"/>
      <w:sz w:val="18"/>
    </w:rPr>
  </w:style>
  <w:style w:type="paragraph" w:customStyle="1" w:styleId="CourseCode">
    <w:name w:val="Course Code"/>
    <w:basedOn w:val="Normal"/>
    <w:qFormat/>
    <w:rsid w:val="00A811ED"/>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811ED"/>
    <w:pPr>
      <w:tabs>
        <w:tab w:val="right" w:leader="dot" w:pos="10790"/>
      </w:tabs>
      <w:spacing w:before="40" w:after="0"/>
      <w:ind w:left="432"/>
    </w:pPr>
    <w:rPr>
      <w:sz w:val="16"/>
    </w:rPr>
  </w:style>
  <w:style w:type="numbering" w:customStyle="1" w:styleId="LabStepsTemplate">
    <w:name w:val="LabStepsTemplate"/>
    <w:uiPriority w:val="99"/>
    <w:rsid w:val="00A811ED"/>
    <w:pPr>
      <w:numPr>
        <w:numId w:val="6"/>
      </w:numPr>
    </w:pPr>
  </w:style>
  <w:style w:type="paragraph" w:customStyle="1" w:styleId="ModuleDescription">
    <w:name w:val="Module Description"/>
    <w:basedOn w:val="Normal"/>
    <w:qFormat/>
    <w:rsid w:val="00A811ED"/>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qFormat/>
    <w:rsid w:val="00A811ED"/>
    <w:pPr>
      <w:jc w:val="center"/>
    </w:pPr>
  </w:style>
  <w:style w:type="paragraph" w:customStyle="1" w:styleId="TopicsCoveredItem">
    <w:name w:val="Topics Covered Item"/>
    <w:basedOn w:val="Normal"/>
    <w:qFormat/>
    <w:rsid w:val="00A811ED"/>
    <w:pPr>
      <w:numPr>
        <w:numId w:val="7"/>
      </w:numPr>
      <w:spacing w:before="0" w:after="0"/>
      <w:contextualSpacing/>
    </w:pPr>
  </w:style>
  <w:style w:type="paragraph" w:customStyle="1" w:styleId="ModuleIntroHeader">
    <w:name w:val="Module Intro Header"/>
    <w:basedOn w:val="Normal"/>
    <w:qFormat/>
    <w:rsid w:val="00A811ED"/>
    <w:pPr>
      <w:pBdr>
        <w:bottom w:val="single" w:sz="8" w:space="1" w:color="auto"/>
      </w:pBdr>
      <w:spacing w:before="360"/>
      <w:ind w:left="288"/>
    </w:pPr>
    <w:rPr>
      <w:b/>
      <w:sz w:val="24"/>
    </w:rPr>
  </w:style>
  <w:style w:type="paragraph" w:customStyle="1" w:styleId="ModuleAgendaItem">
    <w:name w:val="Module Agenda Item"/>
    <w:basedOn w:val="Normal"/>
    <w:qFormat/>
    <w:rsid w:val="00A811ED"/>
    <w:pPr>
      <w:spacing w:before="0" w:after="0"/>
      <w:ind w:left="360" w:hanging="360"/>
      <w:contextualSpacing/>
    </w:pPr>
    <w:rPr>
      <w:sz w:val="24"/>
    </w:rPr>
  </w:style>
  <w:style w:type="paragraph" w:customStyle="1" w:styleId="LabExerciseItem">
    <w:name w:val="Lab Exercise Item"/>
    <w:basedOn w:val="Normal"/>
    <w:next w:val="Normal"/>
    <w:qFormat/>
    <w:rsid w:val="00A811ED"/>
    <w:pPr>
      <w:spacing w:before="0" w:after="0"/>
      <w:ind w:left="3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Apollo\Apollo\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D1AB6859F51FCC4180DBCE35E89F6A4C" ma:contentTypeVersion="0" ma:contentTypeDescription="Create a new document." ma:contentTypeScope="" ma:versionID="60036756f008a77da1b48a2759cc091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316EDB-49BA-4480-A4CC-06A2F75E0759}"/>
</file>

<file path=customXml/itemProps2.xml><?xml version="1.0" encoding="utf-8"?>
<ds:datastoreItem xmlns:ds="http://schemas.openxmlformats.org/officeDocument/2006/customXml" ds:itemID="{4AB4F019-59F6-4F32-9A99-4D00AA33EAC5}"/>
</file>

<file path=customXml/itemProps3.xml><?xml version="1.0" encoding="utf-8"?>
<ds:datastoreItem xmlns:ds="http://schemas.openxmlformats.org/officeDocument/2006/customXml" ds:itemID="{26E11BDE-7E31-4B78-8494-AC3EF47CDCC3}"/>
</file>

<file path=customXml/itemProps4.xml><?xml version="1.0" encoding="utf-8"?>
<ds:datastoreItem xmlns:ds="http://schemas.openxmlformats.org/officeDocument/2006/customXml" ds:itemID="{9F0E952A-215C-403A-A381-C17711C55346}"/>
</file>

<file path=customXml/itemProps5.xml><?xml version="1.0" encoding="utf-8"?>
<ds:datastoreItem xmlns:ds="http://schemas.openxmlformats.org/officeDocument/2006/customXml" ds:itemID="{8A144EEE-47D1-41CF-8134-BA4F26CC0182}"/>
</file>

<file path=docProps/app.xml><?xml version="1.0" encoding="utf-8"?>
<Properties xmlns="http://schemas.openxmlformats.org/officeDocument/2006/extended-properties" xmlns:vt="http://schemas.openxmlformats.org/officeDocument/2006/docPropsVTypes">
  <Template>CptCourseManual.dotx</Template>
  <TotalTime>244</TotalTime>
  <Pages>8</Pages>
  <Words>2297</Words>
  <Characters>13099</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Ted Pattison</dc:creator>
  <cp:lastModifiedBy>Windows User</cp:lastModifiedBy>
  <cp:revision>16</cp:revision>
  <cp:lastPrinted>2009-08-12T16:30:00Z</cp:lastPrinted>
  <dcterms:created xsi:type="dcterms:W3CDTF">2011-03-01T13:26:00Z</dcterms:created>
  <dcterms:modified xsi:type="dcterms:W3CDTF">2012-02-18T11:26:00Z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0x010100D1AB6859F51FCC4180DBCE35E89F6A4C</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