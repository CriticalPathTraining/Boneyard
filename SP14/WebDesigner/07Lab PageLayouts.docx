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1844AD" w:rsidP="00314C35">
      <w:pPr>
        <w:pStyle w:val="Heading2"/>
      </w:pPr>
      <w:bookmarkStart w:id="0" w:name="_Toc225684689"/>
      <w:bookmarkStart w:id="1" w:name="_GoBack"/>
      <w:bookmarkEnd w:id="1"/>
      <w:r>
        <w:t>Designing Pages Layouts for a Publishing Site</w:t>
      </w:r>
    </w:p>
    <w:p w:rsidR="00FD1B1D" w:rsidRDefault="00FD1B1D" w:rsidP="00FD1B1D">
      <w:pPr>
        <w:pStyle w:val="LabExerciseText"/>
        <w:rPr>
          <w:b/>
        </w:rPr>
      </w:pPr>
      <w:r w:rsidRPr="00E056FD">
        <w:rPr>
          <w:b/>
        </w:rPr>
        <w:t>Lab Time</w:t>
      </w:r>
      <w:r w:rsidRPr="00E056FD">
        <w:t>: 45 minutes</w:t>
      </w:r>
    </w:p>
    <w:p w:rsidR="00642A59" w:rsidRDefault="00642A59" w:rsidP="00314C35">
      <w:pPr>
        <w:pStyle w:val="Heading3"/>
      </w:pPr>
      <w:bookmarkStart w:id="2" w:name="_Toc225684685"/>
      <w:bookmarkStart w:id="3" w:name="_Toc236505646"/>
      <w:bookmarkEnd w:id="0"/>
      <w:r>
        <w:t xml:space="preserve">Exercise 1: </w:t>
      </w:r>
      <w:bookmarkEnd w:id="2"/>
      <w:bookmarkEnd w:id="3"/>
      <w:r>
        <w:t>Creating Custom Page Layouts</w:t>
      </w:r>
    </w:p>
    <w:p w:rsidR="00642A59" w:rsidRDefault="00642A59" w:rsidP="00642A59">
      <w:pPr>
        <w:pStyle w:val="LabExerciseText"/>
      </w:pPr>
      <w:r>
        <w:t xml:space="preserve">In this exercise you will </w:t>
      </w:r>
      <w:r w:rsidR="0027100B">
        <w:t xml:space="preserve">work with page layouts. This lab assumes that you have completed all the steps of the previous lab (Lab 6) in which you uploaded and configured the custom master page named </w:t>
      </w:r>
      <w:r w:rsidR="0027100B" w:rsidRPr="0027100B">
        <w:rPr>
          <w:b/>
        </w:rPr>
        <w:t>wingtip.master</w:t>
      </w:r>
      <w:r>
        <w:t>.</w:t>
      </w:r>
    </w:p>
    <w:p w:rsidR="00390CC9" w:rsidRDefault="00390CC9" w:rsidP="00110C1C">
      <w:pPr>
        <w:pStyle w:val="LabStepNumbered"/>
      </w:pPr>
      <w:r>
        <w:t xml:space="preserve">Launch </w:t>
      </w:r>
      <w:r w:rsidR="00597106">
        <w:t>the browser</w:t>
      </w:r>
      <w:r>
        <w:t xml:space="preserve"> and navigate to </w:t>
      </w:r>
      <w:r w:rsidRPr="00390CC9">
        <w:rPr>
          <w:b/>
        </w:rPr>
        <w:t>http://</w:t>
      </w:r>
      <w:r w:rsidR="00215A28">
        <w:rPr>
          <w:b/>
        </w:rPr>
        <w:t>[[PUBLISHING_SITE]]</w:t>
      </w:r>
      <w:r w:rsidRPr="00390CC9">
        <w:t>.</w:t>
      </w:r>
      <w:r w:rsidR="008A3B7F">
        <w:t xml:space="preserve"> Note that you should at first access the site with anonymous access. Click the </w:t>
      </w:r>
      <w:r w:rsidR="008A3B7F" w:rsidRPr="008A3B7F">
        <w:rPr>
          <w:b/>
        </w:rPr>
        <w:t>sign in</w:t>
      </w:r>
      <w:r w:rsidR="008A3B7F">
        <w:t xml:space="preserve"> link to authenticate</w:t>
      </w:r>
      <w:r w:rsidR="00215A28">
        <w:t xml:space="preserve">. Log in using the credentials of the site collection owner </w:t>
      </w:r>
      <w:r w:rsidR="00215A28" w:rsidRPr="00215A28">
        <w:t>Ken Sanchez</w:t>
      </w:r>
      <w:r w:rsidR="00597106">
        <w:t>,</w:t>
      </w:r>
      <w:r w:rsidR="00215A28" w:rsidRPr="00215A28">
        <w:t xml:space="preserve"> </w:t>
      </w:r>
      <w:r w:rsidR="00215A28">
        <w:t xml:space="preserve">which are </w:t>
      </w:r>
      <w:r w:rsidR="00215A28">
        <w:rPr>
          <w:b/>
        </w:rPr>
        <w:t>[[AD_DOMAIN]]</w:t>
      </w:r>
      <w:r w:rsidR="008A3B7F" w:rsidRPr="008A3B7F">
        <w:rPr>
          <w:b/>
        </w:rPr>
        <w:t>\</w:t>
      </w:r>
      <w:r w:rsidR="00215A28">
        <w:rPr>
          <w:b/>
        </w:rPr>
        <w:t>ken</w:t>
      </w:r>
      <w:r w:rsidR="008A3B7F">
        <w:t>.</w:t>
      </w:r>
      <w:r w:rsidR="0027100B">
        <w:t xml:space="preserve"> You should already have the custom master page named </w:t>
      </w:r>
      <w:r w:rsidR="0027100B" w:rsidRPr="0027100B">
        <w:rPr>
          <w:b/>
        </w:rPr>
        <w:t>wingtip.master</w:t>
      </w:r>
      <w:r w:rsidR="0027100B">
        <w:t xml:space="preserve"> configured as the master page </w:t>
      </w:r>
      <w:r w:rsidR="00192D9C">
        <w:t>due to work you did in the previous lab</w:t>
      </w:r>
      <w:r w:rsidR="0027100B">
        <w:t xml:space="preserve">. </w:t>
      </w:r>
    </w:p>
    <w:p w:rsidR="0027100B" w:rsidRDefault="0027100B" w:rsidP="0027100B">
      <w:pPr>
        <w:pStyle w:val="LabStepScreenshot"/>
      </w:pPr>
      <w:r w:rsidRPr="0027100B">
        <w:rPr>
          <w:rStyle w:val="LabStepScreenshotFrame"/>
        </w:rPr>
        <w:drawing>
          <wp:inline distT="0" distB="0" distL="0" distR="0" wp14:anchorId="0C22718F" wp14:editId="206B3FF6">
            <wp:extent cx="4167554" cy="1877763"/>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9305" cy="1878552"/>
                    </a:xfrm>
                    <a:prstGeom prst="rect">
                      <a:avLst/>
                    </a:prstGeom>
                    <a:noFill/>
                    <a:ln>
                      <a:noFill/>
                    </a:ln>
                  </pic:spPr>
                </pic:pic>
              </a:graphicData>
            </a:graphic>
          </wp:inline>
        </w:drawing>
      </w:r>
    </w:p>
    <w:p w:rsidR="00642A59" w:rsidRDefault="00642A59" w:rsidP="00B6057A">
      <w:pPr>
        <w:pStyle w:val="LabStepNumbered"/>
        <w:tabs>
          <w:tab w:val="left" w:pos="720"/>
        </w:tabs>
      </w:pPr>
      <w:r>
        <w:t xml:space="preserve">Select </w:t>
      </w:r>
      <w:r>
        <w:rPr>
          <w:b/>
        </w:rPr>
        <w:t>Site Actions » Site Settings</w:t>
      </w:r>
      <w:r w:rsidR="00215A28">
        <w:t>.</w:t>
      </w:r>
    </w:p>
    <w:p w:rsidR="00642A59" w:rsidRDefault="00642A59" w:rsidP="00B6057A">
      <w:pPr>
        <w:pStyle w:val="LabStepNumbered"/>
        <w:tabs>
          <w:tab w:val="left" w:pos="720"/>
        </w:tabs>
      </w:pPr>
      <w:r>
        <w:t xml:space="preserve">Select </w:t>
      </w:r>
      <w:r>
        <w:rPr>
          <w:b/>
        </w:rPr>
        <w:t>Galleries</w:t>
      </w:r>
      <w:r>
        <w:t xml:space="preserve"> </w:t>
      </w:r>
      <w:r>
        <w:rPr>
          <w:b/>
        </w:rPr>
        <w:t>»</w:t>
      </w:r>
      <w:r>
        <w:t xml:space="preserve"> </w:t>
      </w:r>
      <w:r>
        <w:rPr>
          <w:b/>
        </w:rPr>
        <w:t>Site columns</w:t>
      </w:r>
      <w:r>
        <w:t xml:space="preserve">. You will see all the </w:t>
      </w:r>
      <w:r w:rsidR="00241593">
        <w:t xml:space="preserve">existing </w:t>
      </w:r>
      <w:r>
        <w:t xml:space="preserve">site columns </w:t>
      </w:r>
      <w:r w:rsidR="00241593">
        <w:t xml:space="preserve">for the current </w:t>
      </w:r>
      <w:r>
        <w:t>site.</w:t>
      </w:r>
    </w:p>
    <w:p w:rsidR="00642A59" w:rsidRPr="0027100B" w:rsidRDefault="00241593" w:rsidP="0027100B">
      <w:pPr>
        <w:pStyle w:val="LabStepScreenshot"/>
      </w:pPr>
      <w:r w:rsidRPr="00241593">
        <w:rPr>
          <w:rStyle w:val="LabStepScreenshotFrame"/>
        </w:rPr>
        <w:drawing>
          <wp:inline distT="0" distB="0" distL="0" distR="0" wp14:anchorId="4D817F02" wp14:editId="7BF243DE">
            <wp:extent cx="4258131" cy="1652953"/>
            <wp:effectExtent l="0" t="0" r="952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493" cy="1653094"/>
                    </a:xfrm>
                    <a:prstGeom prst="rect">
                      <a:avLst/>
                    </a:prstGeom>
                    <a:noFill/>
                    <a:ln>
                      <a:noFill/>
                    </a:ln>
                  </pic:spPr>
                </pic:pic>
              </a:graphicData>
            </a:graphic>
          </wp:inline>
        </w:drawing>
      </w:r>
    </w:p>
    <w:p w:rsidR="00D8714C" w:rsidRDefault="00D8714C" w:rsidP="00D8714C">
      <w:pPr>
        <w:pStyle w:val="LabStepNumbered"/>
      </w:pPr>
      <w:r>
        <w:t xml:space="preserve">At the bottom of the Site Column Gallery page you should be able to see that there are already a few custom site columns that have been added to a group named </w:t>
      </w:r>
      <w:r w:rsidRPr="00D8714C">
        <w:rPr>
          <w:b/>
        </w:rPr>
        <w:t>Wingtip Site Columns</w:t>
      </w:r>
      <w:r>
        <w:t>.</w:t>
      </w:r>
    </w:p>
    <w:p w:rsidR="00D8714C" w:rsidRDefault="00D8714C" w:rsidP="00D8714C">
      <w:pPr>
        <w:pStyle w:val="LabStepScreenshot"/>
      </w:pPr>
      <w:r w:rsidRPr="00D8714C">
        <w:rPr>
          <w:rStyle w:val="LabStepScreenshotFrame"/>
        </w:rPr>
        <w:drawing>
          <wp:inline distT="0" distB="0" distL="0" distR="0" wp14:anchorId="18229B2E" wp14:editId="02A7ED09">
            <wp:extent cx="4906108" cy="84913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6108" cy="849134"/>
                    </a:xfrm>
                    <a:prstGeom prst="rect">
                      <a:avLst/>
                    </a:prstGeom>
                    <a:noFill/>
                    <a:ln>
                      <a:noFill/>
                    </a:ln>
                  </pic:spPr>
                </pic:pic>
              </a:graphicData>
            </a:graphic>
          </wp:inline>
        </w:drawing>
      </w:r>
    </w:p>
    <w:p w:rsidR="00642A59" w:rsidRDefault="00642A59" w:rsidP="00D8714C">
      <w:pPr>
        <w:pStyle w:val="LabStepNumbered"/>
      </w:pPr>
      <w:r>
        <w:t xml:space="preserve">To create a new column, click </w:t>
      </w:r>
      <w:r>
        <w:rPr>
          <w:b/>
        </w:rPr>
        <w:t>Create</w:t>
      </w:r>
      <w:r>
        <w:t xml:space="preserve">. On the </w:t>
      </w:r>
      <w:r>
        <w:rPr>
          <w:b/>
        </w:rPr>
        <w:t>New Site Column</w:t>
      </w:r>
      <w:r>
        <w:t xml:space="preserve"> page use the following information to create a new site column:</w:t>
      </w:r>
    </w:p>
    <w:p w:rsidR="00642A59" w:rsidRPr="00192D9C" w:rsidRDefault="00642A59" w:rsidP="00192D9C">
      <w:pPr>
        <w:pStyle w:val="LabStepLevel2Numbered"/>
      </w:pPr>
      <w:r w:rsidRPr="00192D9C">
        <w:rPr>
          <w:b/>
        </w:rPr>
        <w:lastRenderedPageBreak/>
        <w:t>Column Name</w:t>
      </w:r>
      <w:r w:rsidRPr="00192D9C">
        <w:t xml:space="preserve">: </w:t>
      </w:r>
      <w:r w:rsidR="00241593" w:rsidRPr="00192D9C">
        <w:t>Driving Directions</w:t>
      </w:r>
    </w:p>
    <w:p w:rsidR="00642A59" w:rsidRPr="00192D9C" w:rsidRDefault="00642A59" w:rsidP="00192D9C">
      <w:pPr>
        <w:pStyle w:val="LabStepLevel2Numbered"/>
      </w:pPr>
      <w:r w:rsidRPr="00192D9C">
        <w:rPr>
          <w:b/>
        </w:rPr>
        <w:t>Type of information in this column is</w:t>
      </w:r>
      <w:r w:rsidRPr="00192D9C">
        <w:t>: Full HTML content with formatting and constraints for publishing</w:t>
      </w:r>
    </w:p>
    <w:p w:rsidR="00642A59" w:rsidRPr="00192D9C" w:rsidRDefault="00642A59" w:rsidP="00192D9C">
      <w:pPr>
        <w:pStyle w:val="LabStepLevel2Numbered"/>
      </w:pPr>
      <w:r w:rsidRPr="00192D9C">
        <w:rPr>
          <w:b/>
        </w:rPr>
        <w:t>Group</w:t>
      </w:r>
      <w:r w:rsidRPr="00192D9C">
        <w:t xml:space="preserve">: </w:t>
      </w:r>
      <w:r w:rsidR="00241593" w:rsidRPr="00192D9C">
        <w:t>Existing Group</w:t>
      </w:r>
      <w:r w:rsidRPr="00192D9C">
        <w:t xml:space="preserve"> » </w:t>
      </w:r>
      <w:r w:rsidR="00241593" w:rsidRPr="00192D9C">
        <w:t>Wingtip Site Columns</w:t>
      </w:r>
    </w:p>
    <w:p w:rsidR="00642A59" w:rsidRDefault="00241593" w:rsidP="00642A59">
      <w:pPr>
        <w:pStyle w:val="LabStepScreenshotLevel2"/>
      </w:pPr>
      <w:r w:rsidRPr="00241593">
        <w:rPr>
          <w:rStyle w:val="LabStepScreenshotFrame"/>
        </w:rPr>
        <w:drawing>
          <wp:inline distT="0" distB="0" distL="0" distR="0" wp14:anchorId="7F3D2405" wp14:editId="679BC509">
            <wp:extent cx="3775166" cy="2540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166" cy="2540977"/>
                    </a:xfrm>
                    <a:prstGeom prst="rect">
                      <a:avLst/>
                    </a:prstGeom>
                    <a:noFill/>
                    <a:ln>
                      <a:noFill/>
                    </a:ln>
                  </pic:spPr>
                </pic:pic>
              </a:graphicData>
            </a:graphic>
          </wp:inline>
        </w:drawing>
      </w:r>
    </w:p>
    <w:p w:rsidR="00642A59" w:rsidRDefault="00642A59" w:rsidP="00D8714C">
      <w:pPr>
        <w:pStyle w:val="LabStepNumbered"/>
        <w:tabs>
          <w:tab w:val="left" w:pos="720"/>
        </w:tabs>
      </w:pPr>
      <w:r>
        <w:t>Create another site column using the following details:</w:t>
      </w:r>
    </w:p>
    <w:p w:rsidR="00642A59" w:rsidRPr="00192D9C" w:rsidRDefault="00192D9C" w:rsidP="00192D9C">
      <w:pPr>
        <w:pStyle w:val="LabStepLevel2Numbered"/>
        <w:numPr>
          <w:ilvl w:val="0"/>
          <w:numId w:val="27"/>
        </w:numPr>
      </w:pPr>
      <w:r>
        <w:t xml:space="preserve"> </w:t>
      </w:r>
      <w:r w:rsidR="00642A59" w:rsidRPr="00192D9C">
        <w:rPr>
          <w:b/>
        </w:rPr>
        <w:t>Column Name</w:t>
      </w:r>
      <w:r w:rsidR="00642A59" w:rsidRPr="00192D9C">
        <w:t xml:space="preserve">: </w:t>
      </w:r>
      <w:r w:rsidR="00241593" w:rsidRPr="00192D9C">
        <w:t>Store Hours</w:t>
      </w:r>
    </w:p>
    <w:p w:rsidR="00642A59" w:rsidRPr="00192D9C" w:rsidRDefault="00642A59" w:rsidP="00192D9C">
      <w:pPr>
        <w:pStyle w:val="LabStepLevel2Numbered"/>
      </w:pPr>
      <w:r w:rsidRPr="00192D9C">
        <w:rPr>
          <w:b/>
        </w:rPr>
        <w:t>Type of information in this column is</w:t>
      </w:r>
      <w:r w:rsidRPr="00192D9C">
        <w:t>: Full HTML content with formatting and constraints for publishing</w:t>
      </w:r>
    </w:p>
    <w:p w:rsidR="00642A59" w:rsidRPr="00192D9C" w:rsidRDefault="00642A59" w:rsidP="00192D9C">
      <w:pPr>
        <w:pStyle w:val="LabStepLevel2Numbered"/>
      </w:pPr>
      <w:r w:rsidRPr="00192D9C">
        <w:rPr>
          <w:b/>
        </w:rPr>
        <w:t>Group</w:t>
      </w:r>
      <w:r w:rsidRPr="00192D9C">
        <w:t>:</w:t>
      </w:r>
      <w:r w:rsidR="00241593" w:rsidRPr="00192D9C">
        <w:t xml:space="preserve"> Existing Group » Wingtip Site Columns</w:t>
      </w:r>
    </w:p>
    <w:p w:rsidR="00D8714C" w:rsidRDefault="00D8714C" w:rsidP="00D8714C">
      <w:pPr>
        <w:pStyle w:val="LabStepNumbered"/>
        <w:tabs>
          <w:tab w:val="left" w:pos="720"/>
        </w:tabs>
      </w:pPr>
      <w:r>
        <w:t>After you have created these two site columns, you should be able to verify that you have added them to the site column gallery.</w:t>
      </w:r>
    </w:p>
    <w:p w:rsidR="00D8714C" w:rsidRDefault="00D8714C" w:rsidP="00D8714C">
      <w:pPr>
        <w:pStyle w:val="LabStepScreenshot"/>
      </w:pPr>
      <w:r w:rsidRPr="00D8714C">
        <w:rPr>
          <w:rStyle w:val="LabStepScreenshotFrame"/>
        </w:rPr>
        <w:drawing>
          <wp:inline distT="0" distB="0" distL="0" distR="0" wp14:anchorId="5DE2C65B" wp14:editId="5FE073F6">
            <wp:extent cx="4396154" cy="1071797"/>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6154" cy="1071797"/>
                    </a:xfrm>
                    <a:prstGeom prst="rect">
                      <a:avLst/>
                    </a:prstGeom>
                    <a:noFill/>
                    <a:ln>
                      <a:noFill/>
                    </a:ln>
                  </pic:spPr>
                </pic:pic>
              </a:graphicData>
            </a:graphic>
          </wp:inline>
        </w:drawing>
      </w:r>
    </w:p>
    <w:p w:rsidR="00D8714C" w:rsidRDefault="00241593" w:rsidP="00D8714C">
      <w:pPr>
        <w:pStyle w:val="LabExerciseCallout"/>
      </w:pPr>
      <w:r>
        <w:t xml:space="preserve">Now that you have created two site columns in the browser, you will now create a content type </w:t>
      </w:r>
      <w:r w:rsidR="00D8714C">
        <w:t>using SharePoint Designer. The content type will utilize the two site columns you just created</w:t>
      </w:r>
      <w:r w:rsidR="00597106">
        <w:t>,</w:t>
      </w:r>
      <w:r w:rsidR="00D8714C">
        <w:t xml:space="preserve"> and it will serve as a publishing content type </w:t>
      </w:r>
      <w:r w:rsidR="000F7FD7">
        <w:t xml:space="preserve">for </w:t>
      </w:r>
      <w:r w:rsidR="00D8714C">
        <w:t>a custom page layout</w:t>
      </w:r>
      <w:r>
        <w:t>.</w:t>
      </w:r>
    </w:p>
    <w:p w:rsidR="00241593" w:rsidRDefault="00D8714C" w:rsidP="00D8714C">
      <w:pPr>
        <w:pStyle w:val="LabStepNumbered"/>
        <w:tabs>
          <w:tab w:val="left" w:pos="720"/>
        </w:tabs>
      </w:pPr>
      <w:r w:rsidRPr="00D8714C">
        <w:t xml:space="preserve">Launch SharePoint Designer and </w:t>
      </w:r>
      <w:r>
        <w:t xml:space="preserve">open the site at </w:t>
      </w:r>
      <w:r w:rsidRPr="00390CC9">
        <w:rPr>
          <w:b/>
        </w:rPr>
        <w:t>http://</w:t>
      </w:r>
      <w:r>
        <w:rPr>
          <w:b/>
        </w:rPr>
        <w:t>[[PUBLISHING_SITE]]</w:t>
      </w:r>
      <w:r w:rsidRPr="00D8714C">
        <w:t>.</w:t>
      </w:r>
      <w:r>
        <w:t xml:space="preserve"> When you are prompted for login credentials use </w:t>
      </w:r>
      <w:r w:rsidRPr="00D8714C">
        <w:rPr>
          <w:b/>
        </w:rPr>
        <w:t>[[AD-DOMAIN]]\ken</w:t>
      </w:r>
      <w:r>
        <w:t xml:space="preserve"> to log in as the site collection owner Ken Sanchez.</w:t>
      </w:r>
    </w:p>
    <w:p w:rsidR="00642A59" w:rsidRDefault="00642A59" w:rsidP="00D8714C">
      <w:pPr>
        <w:pStyle w:val="LabStepNumbered"/>
      </w:pPr>
      <w:r>
        <w:t xml:space="preserve">Select </w:t>
      </w:r>
      <w:r>
        <w:rPr>
          <w:b/>
        </w:rPr>
        <w:t>Content Types</w:t>
      </w:r>
      <w:r>
        <w:t xml:space="preserve"> in the Navigation Pane.</w:t>
      </w:r>
    </w:p>
    <w:p w:rsidR="00642A59" w:rsidRDefault="000F7FD7" w:rsidP="00642A59">
      <w:pPr>
        <w:pStyle w:val="LabStepScreenshotLevel2"/>
      </w:pPr>
      <w:r>
        <w:lastRenderedPageBreak/>
        <w:drawing>
          <wp:inline distT="0" distB="0" distL="0" distR="0" wp14:anchorId="40CD9B94" wp14:editId="2AD6563B">
            <wp:extent cx="3954514" cy="29718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4601" cy="2971865"/>
                    </a:xfrm>
                    <a:prstGeom prst="rect">
                      <a:avLst/>
                    </a:prstGeom>
                    <a:noFill/>
                    <a:ln>
                      <a:noFill/>
                    </a:ln>
                  </pic:spPr>
                </pic:pic>
              </a:graphicData>
            </a:graphic>
          </wp:inline>
        </w:drawing>
      </w:r>
    </w:p>
    <w:p w:rsidR="000F7FD7" w:rsidRDefault="000F7FD7" w:rsidP="000F7FD7">
      <w:pPr>
        <w:pStyle w:val="LabStepNumbered"/>
      </w:pPr>
      <w:r>
        <w:t xml:space="preserve">If you scroll down the set of available content types, you should see that there is a group named </w:t>
      </w:r>
      <w:r w:rsidRPr="000F7FD7">
        <w:rPr>
          <w:b/>
        </w:rPr>
        <w:t>Wingtip Content Types</w:t>
      </w:r>
      <w:r>
        <w:t xml:space="preserve"> that already contains two custom Content Types.</w:t>
      </w:r>
    </w:p>
    <w:p w:rsidR="000F7FD7" w:rsidRDefault="000F7FD7" w:rsidP="000F7FD7">
      <w:pPr>
        <w:pStyle w:val="LabStepScreenshot"/>
      </w:pPr>
      <w:r w:rsidRPr="000F7FD7">
        <w:rPr>
          <w:rStyle w:val="LabStepScreenshotFrame"/>
        </w:rPr>
        <w:drawing>
          <wp:inline distT="0" distB="0" distL="0" distR="0" wp14:anchorId="7BB6EAA0" wp14:editId="3353EA1F">
            <wp:extent cx="3516923" cy="605916"/>
            <wp:effectExtent l="0" t="0" r="7620" b="381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948" cy="609366"/>
                    </a:xfrm>
                    <a:prstGeom prst="rect">
                      <a:avLst/>
                    </a:prstGeom>
                    <a:noFill/>
                    <a:ln>
                      <a:noFill/>
                    </a:ln>
                  </pic:spPr>
                </pic:pic>
              </a:graphicData>
            </a:graphic>
          </wp:inline>
        </w:drawing>
      </w:r>
    </w:p>
    <w:p w:rsidR="00642A59" w:rsidRDefault="00642A59" w:rsidP="000F7FD7">
      <w:pPr>
        <w:pStyle w:val="LabStepNumbered"/>
      </w:pPr>
      <w:r>
        <w:t>Click</w:t>
      </w:r>
      <w:r w:rsidR="00597106">
        <w:t xml:space="preserve"> the</w:t>
      </w:r>
      <w:r>
        <w:t xml:space="preserve"> </w:t>
      </w:r>
      <w:r>
        <w:rPr>
          <w:b/>
        </w:rPr>
        <w:t>Content Type</w:t>
      </w:r>
      <w:r>
        <w:t xml:space="preserve"> button in the ribbon. The </w:t>
      </w:r>
      <w:r>
        <w:rPr>
          <w:b/>
        </w:rPr>
        <w:t>Create a Content Type</w:t>
      </w:r>
      <w:r>
        <w:t xml:space="preserve"> dialog box comes up. Use the following information to create the content type:</w:t>
      </w:r>
    </w:p>
    <w:p w:rsidR="00642A59" w:rsidRDefault="00642A59" w:rsidP="00642A59">
      <w:pPr>
        <w:pStyle w:val="LabStepLevel2NoBullet"/>
        <w:ind w:left="1080"/>
      </w:pPr>
      <w:r>
        <w:rPr>
          <w:b/>
        </w:rPr>
        <w:t>Name:</w:t>
      </w:r>
      <w:r>
        <w:t xml:space="preserve"> </w:t>
      </w:r>
      <w:r w:rsidR="000F7FD7">
        <w:t xml:space="preserve">Store Location </w:t>
      </w:r>
      <w:r>
        <w:t>Page</w:t>
      </w:r>
    </w:p>
    <w:p w:rsidR="00642A59" w:rsidRDefault="00642A59" w:rsidP="00642A59">
      <w:pPr>
        <w:pStyle w:val="LabStepLevel2NoBullet"/>
        <w:ind w:left="1080"/>
      </w:pPr>
      <w:r>
        <w:rPr>
          <w:b/>
        </w:rPr>
        <w:t>Select parent content type from:</w:t>
      </w:r>
      <w:r>
        <w:t xml:space="preserve"> Page Layout Content Types</w:t>
      </w:r>
    </w:p>
    <w:p w:rsidR="00642A59" w:rsidRDefault="00642A59" w:rsidP="00642A59">
      <w:pPr>
        <w:pStyle w:val="LabStepLevel2NoBullet"/>
        <w:ind w:left="1080"/>
      </w:pPr>
      <w:r>
        <w:rPr>
          <w:b/>
        </w:rPr>
        <w:t>Select parent content type:</w:t>
      </w:r>
      <w:r>
        <w:t xml:space="preserve"> Article Page</w:t>
      </w:r>
    </w:p>
    <w:p w:rsidR="00642A59" w:rsidRDefault="00642A59" w:rsidP="00642A59">
      <w:pPr>
        <w:pStyle w:val="LabStepLevel2NoBullet"/>
        <w:ind w:left="1080"/>
      </w:pPr>
      <w:r>
        <w:rPr>
          <w:b/>
        </w:rPr>
        <w:t>Group:</w:t>
      </w:r>
      <w:r>
        <w:t xml:space="preserve"> </w:t>
      </w:r>
      <w:r w:rsidR="000F7FD7">
        <w:t xml:space="preserve">Existing </w:t>
      </w:r>
      <w:r>
        <w:t xml:space="preserve">Group » </w:t>
      </w:r>
      <w:r w:rsidR="000F7FD7">
        <w:t>Wingtip Content Types</w:t>
      </w:r>
    </w:p>
    <w:p w:rsidR="00642A59" w:rsidRDefault="000F7FD7" w:rsidP="00642A59">
      <w:pPr>
        <w:pStyle w:val="LabStepScreenshotLevel2"/>
      </w:pPr>
      <w:r>
        <w:drawing>
          <wp:inline distT="0" distB="0" distL="0" distR="0" wp14:anchorId="3549739D" wp14:editId="5DE52B65">
            <wp:extent cx="2308586" cy="2329962"/>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08785" cy="2330163"/>
                    </a:xfrm>
                    <a:prstGeom prst="rect">
                      <a:avLst/>
                    </a:prstGeom>
                  </pic:spPr>
                </pic:pic>
              </a:graphicData>
            </a:graphic>
          </wp:inline>
        </w:drawing>
      </w:r>
    </w:p>
    <w:p w:rsidR="00642A59" w:rsidRDefault="00642A59" w:rsidP="000F7FD7">
      <w:pPr>
        <w:pStyle w:val="LabStepNumbered"/>
      </w:pPr>
      <w:r>
        <w:t xml:space="preserve">After creating the content type, select it from the list of available content types to open its </w:t>
      </w:r>
      <w:r>
        <w:rPr>
          <w:b/>
        </w:rPr>
        <w:t>Summary Page</w:t>
      </w:r>
      <w:r>
        <w:t>.</w:t>
      </w:r>
    </w:p>
    <w:p w:rsidR="00275539" w:rsidRDefault="00642A59" w:rsidP="00275539">
      <w:pPr>
        <w:pStyle w:val="LabStepNumbered"/>
      </w:pPr>
      <w:r>
        <w:t xml:space="preserve">Click the </w:t>
      </w:r>
      <w:r w:rsidRPr="00275539">
        <w:rPr>
          <w:b/>
        </w:rPr>
        <w:t>Edit content type columns</w:t>
      </w:r>
      <w:r>
        <w:t xml:space="preserve"> link under the </w:t>
      </w:r>
      <w:r w:rsidRPr="00275539">
        <w:rPr>
          <w:b/>
        </w:rPr>
        <w:t>Customization</w:t>
      </w:r>
      <w:r>
        <w:t xml:space="preserve"> section. All the current Site Columns for this Content Type should now be displayed.</w:t>
      </w:r>
    </w:p>
    <w:p w:rsidR="00386D2F" w:rsidRDefault="00386D2F" w:rsidP="00275539">
      <w:pPr>
        <w:pStyle w:val="LabStepNumbered"/>
      </w:pPr>
      <w:r>
        <w:lastRenderedPageBreak/>
        <w:t xml:space="preserve">You will now add the two Site Columns that are provided in every Publishing site. Click the </w:t>
      </w:r>
      <w:r w:rsidRPr="00275539">
        <w:rPr>
          <w:b/>
        </w:rPr>
        <w:t>Add Existing Site</w:t>
      </w:r>
      <w:r>
        <w:t xml:space="preserve"> </w:t>
      </w:r>
      <w:r w:rsidRPr="00275539">
        <w:rPr>
          <w:b/>
        </w:rPr>
        <w:t>Column</w:t>
      </w:r>
      <w:r>
        <w:t xml:space="preserve"> button in the ribbon and scroll down to the section with the caption of </w:t>
      </w:r>
      <w:r w:rsidRPr="00275539">
        <w:rPr>
          <w:b/>
        </w:rPr>
        <w:t>Page Layout Columns</w:t>
      </w:r>
      <w:r>
        <w:t xml:space="preserve">. Select </w:t>
      </w:r>
      <w:r w:rsidRPr="00275539">
        <w:rPr>
          <w:b/>
        </w:rPr>
        <w:t>Page Content</w:t>
      </w:r>
      <w:r>
        <w:t xml:space="preserve"> from the </w:t>
      </w:r>
      <w:r w:rsidRPr="00275539">
        <w:rPr>
          <w:b/>
        </w:rPr>
        <w:t>Site Columns Picker</w:t>
      </w:r>
      <w:r>
        <w:t xml:space="preserve"> dialog box and click </w:t>
      </w:r>
      <w:r w:rsidRPr="00275539">
        <w:rPr>
          <w:b/>
        </w:rPr>
        <w:t>OK</w:t>
      </w:r>
      <w:r>
        <w:t>.</w:t>
      </w:r>
    </w:p>
    <w:p w:rsidR="00386D2F" w:rsidRDefault="00386D2F" w:rsidP="00386D2F">
      <w:pPr>
        <w:pStyle w:val="LabStepScreenshotLevel2"/>
      </w:pPr>
      <w:r w:rsidRPr="00386D2F">
        <w:drawing>
          <wp:inline distT="0" distB="0" distL="0" distR="0" wp14:anchorId="3BBEA7F8" wp14:editId="1C3EAC9D">
            <wp:extent cx="1746622" cy="1688123"/>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45980" cy="1687502"/>
                    </a:xfrm>
                    <a:prstGeom prst="rect">
                      <a:avLst/>
                    </a:prstGeom>
                  </pic:spPr>
                </pic:pic>
              </a:graphicData>
            </a:graphic>
          </wp:inline>
        </w:drawing>
      </w:r>
    </w:p>
    <w:p w:rsidR="00386D2F" w:rsidRDefault="00386D2F" w:rsidP="00275539">
      <w:pPr>
        <w:pStyle w:val="LabStepNumbered"/>
      </w:pPr>
      <w:r>
        <w:t xml:space="preserve">Repeat the process to add the </w:t>
      </w:r>
      <w:r>
        <w:rPr>
          <w:b/>
        </w:rPr>
        <w:t>Page Image</w:t>
      </w:r>
      <w:r>
        <w:t xml:space="preserve"> Site Column.</w:t>
      </w:r>
    </w:p>
    <w:p w:rsidR="00642A59" w:rsidRDefault="00642A59" w:rsidP="00275539">
      <w:pPr>
        <w:pStyle w:val="LabStepNumbered"/>
      </w:pPr>
      <w:r>
        <w:t xml:space="preserve">You will now add the two Site Columns that </w:t>
      </w:r>
      <w:r w:rsidR="00386D2F">
        <w:t xml:space="preserve">you </w:t>
      </w:r>
      <w:r>
        <w:t>created earlier</w:t>
      </w:r>
      <w:r w:rsidR="00386D2F">
        <w:t xml:space="preserve"> that are specific to the Wingtip publishing site</w:t>
      </w:r>
      <w:r>
        <w:t xml:space="preserve">. Click the </w:t>
      </w:r>
      <w:r>
        <w:rPr>
          <w:b/>
        </w:rPr>
        <w:t>Add Existing Site</w:t>
      </w:r>
      <w:r>
        <w:t xml:space="preserve"> </w:t>
      </w:r>
      <w:r>
        <w:rPr>
          <w:b/>
        </w:rPr>
        <w:t>Column</w:t>
      </w:r>
      <w:r>
        <w:t xml:space="preserve"> button in the ribbon</w:t>
      </w:r>
      <w:r w:rsidR="00386D2F">
        <w:t xml:space="preserve"> and scroll down to the section with the caption of </w:t>
      </w:r>
      <w:r w:rsidR="00386D2F">
        <w:rPr>
          <w:b/>
        </w:rPr>
        <w:t xml:space="preserve">Wingtip Site </w:t>
      </w:r>
      <w:r w:rsidR="00386D2F" w:rsidRPr="00386D2F">
        <w:rPr>
          <w:b/>
        </w:rPr>
        <w:t>Columns</w:t>
      </w:r>
      <w:r w:rsidR="00386D2F">
        <w:t>. S</w:t>
      </w:r>
      <w:r>
        <w:t xml:space="preserve">elect </w:t>
      </w:r>
      <w:r w:rsidR="00034A56">
        <w:rPr>
          <w:b/>
        </w:rPr>
        <w:t>Driving Directions</w:t>
      </w:r>
      <w:r>
        <w:t xml:space="preserve"> from the </w:t>
      </w:r>
      <w:r>
        <w:rPr>
          <w:b/>
        </w:rPr>
        <w:t>Site Columns Picker</w:t>
      </w:r>
      <w:r>
        <w:t xml:space="preserve"> dialog box and click </w:t>
      </w:r>
      <w:r>
        <w:rPr>
          <w:b/>
        </w:rPr>
        <w:t>OK</w:t>
      </w:r>
      <w:r>
        <w:t>.</w:t>
      </w:r>
    </w:p>
    <w:p w:rsidR="00642A59" w:rsidRDefault="00034A56" w:rsidP="00642A59">
      <w:pPr>
        <w:pStyle w:val="LabStepScreenshotLevel2"/>
      </w:pPr>
      <w:r>
        <w:drawing>
          <wp:inline distT="0" distB="0" distL="0" distR="0" wp14:anchorId="2B70BC82" wp14:editId="1EFC86EB">
            <wp:extent cx="1740876" cy="16825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40236" cy="1681950"/>
                    </a:xfrm>
                    <a:prstGeom prst="rect">
                      <a:avLst/>
                    </a:prstGeom>
                  </pic:spPr>
                </pic:pic>
              </a:graphicData>
            </a:graphic>
          </wp:inline>
        </w:drawing>
      </w:r>
    </w:p>
    <w:p w:rsidR="00642A59" w:rsidRDefault="00642A59" w:rsidP="00275539">
      <w:pPr>
        <w:pStyle w:val="LabStepNumbered"/>
      </w:pPr>
      <w:r>
        <w:t xml:space="preserve">Repeat the process to add the </w:t>
      </w:r>
      <w:r w:rsidR="00034A56">
        <w:rPr>
          <w:b/>
        </w:rPr>
        <w:t>Store Hours</w:t>
      </w:r>
      <w:r>
        <w:t xml:space="preserve"> Site Column.</w:t>
      </w:r>
    </w:p>
    <w:p w:rsidR="00642A59" w:rsidRDefault="00642A59" w:rsidP="00D8714C">
      <w:pPr>
        <w:pStyle w:val="LabStepNumbered"/>
        <w:tabs>
          <w:tab w:val="left" w:pos="720"/>
        </w:tabs>
      </w:pPr>
      <w:r>
        <w:t xml:space="preserve">After adding the </w:t>
      </w:r>
      <w:r w:rsidR="00034A56" w:rsidRPr="00192D9C">
        <w:rPr>
          <w:b/>
        </w:rPr>
        <w:t>Driving Directions</w:t>
      </w:r>
      <w:r>
        <w:t xml:space="preserve"> and </w:t>
      </w:r>
      <w:r w:rsidR="00034A56" w:rsidRPr="00192D9C">
        <w:rPr>
          <w:b/>
        </w:rPr>
        <w:t>Store Hours</w:t>
      </w:r>
      <w:r>
        <w:t xml:space="preserve"> Site Columns</w:t>
      </w:r>
      <w:r w:rsidR="0015598F">
        <w:t>,</w:t>
      </w:r>
      <w:r w:rsidR="00192D9C">
        <w:t xml:space="preserve"> your content type should have the columns shown in the following screenshot. C</w:t>
      </w:r>
      <w:r>
        <w:t xml:space="preserve">lick the </w:t>
      </w:r>
      <w:r>
        <w:rPr>
          <w:b/>
        </w:rPr>
        <w:t>Save</w:t>
      </w:r>
      <w:r>
        <w:t xml:space="preserve"> button to save this Content Type.</w:t>
      </w:r>
    </w:p>
    <w:p w:rsidR="00192D9C" w:rsidRDefault="0015598F" w:rsidP="0015598F">
      <w:pPr>
        <w:pStyle w:val="LabStepScreenshot"/>
      </w:pPr>
      <w:r w:rsidRPr="0015598F">
        <w:rPr>
          <w:rStyle w:val="LabStepScreenshotFrame"/>
        </w:rPr>
        <w:drawing>
          <wp:inline distT="0" distB="0" distL="0" distR="0" wp14:anchorId="58D0A7FB" wp14:editId="57C93461">
            <wp:extent cx="3078480" cy="177604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8480" cy="1776046"/>
                    </a:xfrm>
                    <a:prstGeom prst="rect">
                      <a:avLst/>
                    </a:prstGeom>
                    <a:noFill/>
                    <a:ln>
                      <a:noFill/>
                    </a:ln>
                  </pic:spPr>
                </pic:pic>
              </a:graphicData>
            </a:graphic>
          </wp:inline>
        </w:drawing>
      </w:r>
    </w:p>
    <w:p w:rsidR="00642A59" w:rsidRDefault="00642A59" w:rsidP="00275539">
      <w:pPr>
        <w:pStyle w:val="LabExerciseCallout"/>
      </w:pPr>
      <w:r>
        <w:t xml:space="preserve">You will now create a </w:t>
      </w:r>
      <w:r w:rsidR="00275539">
        <w:t>page layout</w:t>
      </w:r>
      <w:r>
        <w:t xml:space="preserve"> based upon this Content Type.</w:t>
      </w:r>
    </w:p>
    <w:p w:rsidR="00642A59" w:rsidRDefault="00642A59" w:rsidP="00D8714C">
      <w:pPr>
        <w:pStyle w:val="LabStepNumbered"/>
        <w:tabs>
          <w:tab w:val="left" w:pos="720"/>
        </w:tabs>
      </w:pPr>
      <w:r>
        <w:t xml:space="preserve">Click </w:t>
      </w:r>
      <w:r>
        <w:rPr>
          <w:b/>
        </w:rPr>
        <w:t>Page Layouts</w:t>
      </w:r>
      <w:r>
        <w:t xml:space="preserve"> in the Navigation Pane. You should now see all the Page Layouts that exist on this site.</w:t>
      </w:r>
    </w:p>
    <w:p w:rsidR="00642A59" w:rsidRDefault="0015598F" w:rsidP="00642A59">
      <w:pPr>
        <w:pStyle w:val="LabStepScreenshot"/>
      </w:pPr>
      <w:r>
        <w:rPr>
          <w:noProof/>
        </w:rPr>
        <w:lastRenderedPageBreak/>
        <w:drawing>
          <wp:inline distT="0" distB="0" distL="0" distR="0" wp14:anchorId="5CEB522A" wp14:editId="4ABC08CC">
            <wp:extent cx="4089771" cy="1714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4648" cy="1720737"/>
                    </a:xfrm>
                    <a:prstGeom prst="rect">
                      <a:avLst/>
                    </a:prstGeom>
                    <a:noFill/>
                    <a:ln>
                      <a:noFill/>
                    </a:ln>
                  </pic:spPr>
                </pic:pic>
              </a:graphicData>
            </a:graphic>
          </wp:inline>
        </w:drawing>
      </w:r>
    </w:p>
    <w:p w:rsidR="00642A59" w:rsidRDefault="00642A59" w:rsidP="00D8714C">
      <w:pPr>
        <w:pStyle w:val="LabStepNumbered"/>
        <w:tabs>
          <w:tab w:val="left" w:pos="720"/>
        </w:tabs>
      </w:pPr>
      <w:r>
        <w:t xml:space="preserve">Click the </w:t>
      </w:r>
      <w:r>
        <w:rPr>
          <w:b/>
        </w:rPr>
        <w:t>New Page Layout</w:t>
      </w:r>
      <w:r>
        <w:t xml:space="preserve"> button in the ribbon’s </w:t>
      </w:r>
      <w:r>
        <w:rPr>
          <w:b/>
        </w:rPr>
        <w:t>New</w:t>
      </w:r>
      <w:r>
        <w:t xml:space="preserve"> group. From the </w:t>
      </w:r>
      <w:r>
        <w:rPr>
          <w:b/>
        </w:rPr>
        <w:t>New</w:t>
      </w:r>
      <w:r>
        <w:t xml:space="preserve"> dialog box that opens</w:t>
      </w:r>
      <w:r w:rsidR="00597106">
        <w:t>,</w:t>
      </w:r>
      <w:r>
        <w:t xml:space="preserve"> use the following:</w:t>
      </w:r>
    </w:p>
    <w:p w:rsidR="00642A59" w:rsidRDefault="00642A59" w:rsidP="00642A59">
      <w:pPr>
        <w:pStyle w:val="LabStepLevel2NoBullet"/>
      </w:pPr>
      <w:r>
        <w:rPr>
          <w:b/>
        </w:rPr>
        <w:t xml:space="preserve">Content Type Group: </w:t>
      </w:r>
      <w:r>
        <w:t>AW</w:t>
      </w:r>
    </w:p>
    <w:p w:rsidR="00642A59" w:rsidRDefault="00642A59" w:rsidP="00642A59">
      <w:pPr>
        <w:pStyle w:val="LabStepLevel2NoBullet"/>
      </w:pPr>
      <w:r>
        <w:rPr>
          <w:b/>
        </w:rPr>
        <w:t>Content Type Name:</w:t>
      </w:r>
      <w:r>
        <w:t xml:space="preserve"> Press Release Page</w:t>
      </w:r>
    </w:p>
    <w:p w:rsidR="00642A59" w:rsidRDefault="00642A59" w:rsidP="00642A59">
      <w:pPr>
        <w:pStyle w:val="LabStepLevel2NoBullet"/>
      </w:pPr>
      <w:r>
        <w:rPr>
          <w:b/>
        </w:rPr>
        <w:t>URL Name:</w:t>
      </w:r>
      <w:r>
        <w:t xml:space="preserve"> PressRelease.aspx</w:t>
      </w:r>
    </w:p>
    <w:p w:rsidR="00642A59" w:rsidRDefault="00642A59" w:rsidP="00642A59">
      <w:pPr>
        <w:pStyle w:val="LabStepLevel2NoBullet"/>
      </w:pPr>
      <w:r>
        <w:rPr>
          <w:b/>
        </w:rPr>
        <w:t>Title:</w:t>
      </w:r>
      <w:r>
        <w:t xml:space="preserve"> Press Release</w:t>
      </w:r>
    </w:p>
    <w:p w:rsidR="00642A59" w:rsidRDefault="006925FC" w:rsidP="00642A59">
      <w:pPr>
        <w:pStyle w:val="LabStepScreenshotLevel2"/>
      </w:pPr>
      <w:r>
        <w:drawing>
          <wp:inline distT="0" distB="0" distL="0" distR="0" wp14:anchorId="2AAA5766" wp14:editId="63E79D00">
            <wp:extent cx="1960684" cy="1745488"/>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65955" cy="1750181"/>
                    </a:xfrm>
                    <a:prstGeom prst="rect">
                      <a:avLst/>
                    </a:prstGeom>
                  </pic:spPr>
                </pic:pic>
              </a:graphicData>
            </a:graphic>
          </wp:inline>
        </w:drawing>
      </w:r>
    </w:p>
    <w:p w:rsidR="00642A59" w:rsidRDefault="00642A59" w:rsidP="00D8714C">
      <w:pPr>
        <w:pStyle w:val="LabStepNumbered"/>
        <w:tabs>
          <w:tab w:val="left" w:pos="720"/>
        </w:tabs>
      </w:pPr>
      <w:r>
        <w:t xml:space="preserve">Click the </w:t>
      </w:r>
      <w:r>
        <w:rPr>
          <w:b/>
        </w:rPr>
        <w:t>OK</w:t>
      </w:r>
      <w:r>
        <w:t xml:space="preserve"> button.</w:t>
      </w:r>
    </w:p>
    <w:p w:rsidR="00642A59" w:rsidRDefault="00642A59" w:rsidP="00D8714C">
      <w:pPr>
        <w:pStyle w:val="LabStepNumbered"/>
        <w:tabs>
          <w:tab w:val="left" w:pos="720"/>
        </w:tabs>
      </w:pPr>
      <w:r>
        <w:t xml:space="preserve">The </w:t>
      </w:r>
      <w:r w:rsidR="004D20E8">
        <w:rPr>
          <w:b/>
        </w:rPr>
        <w:t>Store Location Page</w:t>
      </w:r>
      <w:r>
        <w:t xml:space="preserve"> should now automatically open in SharePoint Designer 2010.</w:t>
      </w:r>
    </w:p>
    <w:p w:rsidR="004D20E8" w:rsidRDefault="004D20E8" w:rsidP="004D20E8">
      <w:pPr>
        <w:pStyle w:val="LabStepScreenshot"/>
      </w:pPr>
      <w:r w:rsidRPr="004D20E8">
        <w:rPr>
          <w:rStyle w:val="LabStepScreenshotFrame"/>
        </w:rPr>
        <w:drawing>
          <wp:inline distT="0" distB="0" distL="0" distR="0" wp14:anchorId="477EE4A3" wp14:editId="6A1620AC">
            <wp:extent cx="3377114" cy="1573823"/>
            <wp:effectExtent l="0" t="0" r="0" b="762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79732" cy="1575043"/>
                    </a:xfrm>
                    <a:prstGeom prst="rect">
                      <a:avLst/>
                    </a:prstGeom>
                    <a:noFill/>
                    <a:ln>
                      <a:noFill/>
                    </a:ln>
                  </pic:spPr>
                </pic:pic>
              </a:graphicData>
            </a:graphic>
          </wp:inline>
        </w:drawing>
      </w:r>
    </w:p>
    <w:p w:rsidR="00642A59" w:rsidRDefault="00642A59" w:rsidP="00D8714C">
      <w:pPr>
        <w:pStyle w:val="LabStepNumbered"/>
        <w:tabs>
          <w:tab w:val="left" w:pos="720"/>
        </w:tabs>
      </w:pPr>
      <w:r>
        <w:t xml:space="preserve">Place the cursor in the </w:t>
      </w:r>
      <w:r>
        <w:rPr>
          <w:b/>
        </w:rPr>
        <w:t>PlaceHolderMain</w:t>
      </w:r>
      <w:r>
        <w:t>.</w:t>
      </w:r>
    </w:p>
    <w:p w:rsidR="004D20E8" w:rsidRDefault="004D20E8" w:rsidP="00D8714C">
      <w:pPr>
        <w:pStyle w:val="LabStepNumbered"/>
        <w:tabs>
          <w:tab w:val="left" w:pos="720"/>
        </w:tabs>
      </w:pPr>
      <w:r>
        <w:t xml:space="preserve">Add the </w:t>
      </w:r>
      <w:r w:rsidR="001E7E4F" w:rsidRPr="001E7E4F">
        <w:rPr>
          <w:b/>
        </w:rPr>
        <w:t>PublishingWebControls.</w:t>
      </w:r>
      <w:r w:rsidR="000F7CDA" w:rsidRPr="001E7E4F">
        <w:rPr>
          <w:b/>
        </w:rPr>
        <w:t>EditModePanel</w:t>
      </w:r>
      <w:r w:rsidR="000F7CDA">
        <w:t xml:space="preserve"> </w:t>
      </w:r>
      <w:r w:rsidR="001E7E4F">
        <w:t xml:space="preserve">control </w:t>
      </w:r>
      <w:r w:rsidR="000F7CDA">
        <w:t xml:space="preserve">and then </w:t>
      </w:r>
      <w:r w:rsidR="001E7E4F">
        <w:t xml:space="preserve">inside this control add an instance of the </w:t>
      </w:r>
      <w:r w:rsidR="001E7E4F" w:rsidRPr="001E7E4F">
        <w:rPr>
          <w:b/>
        </w:rPr>
        <w:t>SharePointWebControls:TextField</w:t>
      </w:r>
      <w:r w:rsidR="001E7E4F">
        <w:t xml:space="preserve"> control</w:t>
      </w:r>
      <w:r>
        <w:t>.</w:t>
      </w:r>
    </w:p>
    <w:p w:rsidR="004D20E8" w:rsidRDefault="004D20E8" w:rsidP="004D20E8">
      <w:pPr>
        <w:pStyle w:val="LabStepCodeBlock"/>
      </w:pPr>
      <w:r>
        <w:t>&lt;asp:Content ContentPlaceholderID="PlaceHolderMain" runat="server"&gt;</w:t>
      </w:r>
    </w:p>
    <w:p w:rsidR="004D20E8" w:rsidRDefault="004D20E8" w:rsidP="004D20E8">
      <w:pPr>
        <w:pStyle w:val="LabStepCodeBlock"/>
      </w:pPr>
    </w:p>
    <w:p w:rsidR="004D20E8" w:rsidRDefault="004D20E8" w:rsidP="004D20E8">
      <w:pPr>
        <w:pStyle w:val="LabStepCodeBlock"/>
      </w:pPr>
      <w:r>
        <w:t xml:space="preserve">  &lt;PublishingWebControls:EditModePanel runat="server" CssClass="edit-mode-panel" &gt;</w:t>
      </w:r>
    </w:p>
    <w:p w:rsidR="004D20E8" w:rsidRDefault="004D20E8" w:rsidP="004D20E8">
      <w:pPr>
        <w:pStyle w:val="LabStepCodeBlock"/>
      </w:pPr>
      <w:r>
        <w:t xml:space="preserve">    &lt;SharePointWebControls:TextField runat="server" FieldName="Title" /&gt;</w:t>
      </w:r>
    </w:p>
    <w:p w:rsidR="004D20E8" w:rsidRDefault="004D20E8" w:rsidP="004D20E8">
      <w:pPr>
        <w:pStyle w:val="LabStepCodeBlock"/>
      </w:pPr>
      <w:r>
        <w:t xml:space="preserve">  &lt;/PublishingWebControls:EditModePanel&gt;</w:t>
      </w:r>
    </w:p>
    <w:p w:rsidR="004D20E8" w:rsidRDefault="004D20E8" w:rsidP="004D20E8">
      <w:pPr>
        <w:pStyle w:val="LabStepCodeBlock"/>
      </w:pPr>
      <w:r>
        <w:lastRenderedPageBreak/>
        <w:t xml:space="preserve">  </w:t>
      </w:r>
    </w:p>
    <w:p w:rsidR="004D20E8" w:rsidRDefault="004D20E8" w:rsidP="004D20E8">
      <w:pPr>
        <w:pStyle w:val="LabStepCodeBlock"/>
      </w:pPr>
      <w:r>
        <w:t>&lt;/asp:Content&gt;</w:t>
      </w:r>
    </w:p>
    <w:p w:rsidR="004D20E8" w:rsidRDefault="001E7E4F" w:rsidP="004D20E8">
      <w:pPr>
        <w:pStyle w:val="LabStepNumbered"/>
        <w:tabs>
          <w:tab w:val="left" w:pos="720"/>
        </w:tabs>
      </w:pPr>
      <w:r>
        <w:t xml:space="preserve">Below the </w:t>
      </w:r>
      <w:r w:rsidRPr="001E7E4F">
        <w:rPr>
          <w:b/>
        </w:rPr>
        <w:t>EditModePanel</w:t>
      </w:r>
      <w:r>
        <w:t xml:space="preserve"> control, add a layout of div elements as shown in the following listing</w:t>
      </w:r>
      <w:r w:rsidR="004D20E8">
        <w:t>.</w:t>
      </w:r>
    </w:p>
    <w:p w:rsidR="004D20E8" w:rsidRPr="004D20E8" w:rsidRDefault="004D20E8" w:rsidP="004D20E8">
      <w:pPr>
        <w:pStyle w:val="LabStepCodeBlock"/>
        <w:rPr>
          <w:color w:val="7F7F7F" w:themeColor="text1" w:themeTint="80"/>
        </w:rPr>
      </w:pPr>
      <w:r w:rsidRPr="004D20E8">
        <w:rPr>
          <w:color w:val="7F7F7F" w:themeColor="text1" w:themeTint="80"/>
        </w:rPr>
        <w:t>&lt;asp:Content ContentPlaceholderID="PlaceHolderMain" runat="server"&gt;</w:t>
      </w:r>
    </w:p>
    <w:p w:rsidR="004D20E8" w:rsidRPr="004D20E8" w:rsidRDefault="004D20E8" w:rsidP="004D20E8">
      <w:pPr>
        <w:pStyle w:val="LabStepCodeBlock"/>
        <w:rPr>
          <w:color w:val="7F7F7F" w:themeColor="text1" w:themeTint="80"/>
        </w:rPr>
      </w:pPr>
    </w:p>
    <w:p w:rsidR="004D20E8" w:rsidRPr="004D20E8" w:rsidRDefault="004D20E8" w:rsidP="004D20E8">
      <w:pPr>
        <w:pStyle w:val="LabStepCodeBlock"/>
        <w:rPr>
          <w:color w:val="7F7F7F" w:themeColor="text1" w:themeTint="80"/>
        </w:rPr>
      </w:pPr>
      <w:r w:rsidRPr="004D20E8">
        <w:rPr>
          <w:color w:val="7F7F7F" w:themeColor="text1" w:themeTint="80"/>
        </w:rPr>
        <w:t xml:space="preserve">  &lt;PublishingWebControls:EditModePanel runat="server" CssClass="edit-mode-panel" &gt;</w:t>
      </w:r>
    </w:p>
    <w:p w:rsidR="004D20E8" w:rsidRPr="004D20E8" w:rsidRDefault="004D20E8" w:rsidP="004D20E8">
      <w:pPr>
        <w:pStyle w:val="LabStepCodeBlock"/>
        <w:rPr>
          <w:color w:val="7F7F7F" w:themeColor="text1" w:themeTint="80"/>
        </w:rPr>
      </w:pPr>
      <w:r w:rsidRPr="004D20E8">
        <w:rPr>
          <w:color w:val="7F7F7F" w:themeColor="text1" w:themeTint="80"/>
        </w:rPr>
        <w:t xml:space="preserve">    &lt;SharePointWebControls:TextField runat="server" FieldName="Title" /&gt;</w:t>
      </w:r>
    </w:p>
    <w:p w:rsidR="004D20E8" w:rsidRPr="004D20E8" w:rsidRDefault="004D20E8" w:rsidP="004D20E8">
      <w:pPr>
        <w:pStyle w:val="LabStepCodeBlock"/>
        <w:rPr>
          <w:color w:val="7F7F7F" w:themeColor="text1" w:themeTint="80"/>
        </w:rPr>
      </w:pPr>
      <w:r w:rsidRPr="004D20E8">
        <w:rPr>
          <w:color w:val="7F7F7F" w:themeColor="text1" w:themeTint="80"/>
        </w:rPr>
        <w:t xml:space="preserve">  &lt;/PublishingWebControls:EditModePanel&gt;</w:t>
      </w:r>
    </w:p>
    <w:p w:rsidR="004D20E8" w:rsidRDefault="004D20E8" w:rsidP="004D20E8">
      <w:pPr>
        <w:pStyle w:val="LabStepCodeBlock"/>
      </w:pPr>
      <w:r>
        <w:t xml:space="preserve">  </w:t>
      </w:r>
    </w:p>
    <w:p w:rsidR="004D20E8" w:rsidRDefault="004D20E8" w:rsidP="004D20E8">
      <w:pPr>
        <w:pStyle w:val="LabStepCodeBlock"/>
      </w:pPr>
      <w:r>
        <w:t xml:space="preserve">  &lt;div id="top_content"&gt;</w:t>
      </w:r>
    </w:p>
    <w:p w:rsidR="004D20E8" w:rsidRDefault="004D20E8" w:rsidP="004D20E8">
      <w:pPr>
        <w:pStyle w:val="LabStepCodeBlock"/>
      </w:pPr>
    </w:p>
    <w:p w:rsidR="004D20E8" w:rsidRDefault="004D20E8" w:rsidP="004D20E8">
      <w:pPr>
        <w:pStyle w:val="LabStepCodeBlock"/>
      </w:pPr>
      <w:r>
        <w:t xml:space="preserve">    &lt;div id="page_image"&gt;</w:t>
      </w:r>
    </w:p>
    <w:p w:rsidR="004D20E8" w:rsidRDefault="004D20E8" w:rsidP="004D20E8">
      <w:pPr>
        <w:pStyle w:val="LabStepCodeBlock"/>
      </w:pPr>
    </w:p>
    <w:p w:rsidR="004D20E8" w:rsidRDefault="004D20E8" w:rsidP="004D20E8">
      <w:pPr>
        <w:pStyle w:val="LabStepCodeBlock"/>
      </w:pPr>
      <w:r>
        <w:t xml:space="preserve">    &lt;/div&gt;</w:t>
      </w:r>
    </w:p>
    <w:p w:rsidR="004D20E8" w:rsidRDefault="004D20E8" w:rsidP="004D20E8">
      <w:pPr>
        <w:pStyle w:val="LabStepCodeBlock"/>
      </w:pPr>
    </w:p>
    <w:p w:rsidR="004D20E8" w:rsidRDefault="004D20E8" w:rsidP="004D20E8">
      <w:pPr>
        <w:pStyle w:val="LabStepCodeBlock"/>
      </w:pPr>
      <w:r>
        <w:t xml:space="preserve">    &lt;div id="page_content"&gt;</w:t>
      </w:r>
    </w:p>
    <w:p w:rsidR="004D20E8" w:rsidRDefault="004D20E8" w:rsidP="004D20E8">
      <w:pPr>
        <w:pStyle w:val="LabStepCodeBlock"/>
      </w:pPr>
    </w:p>
    <w:p w:rsidR="004D20E8" w:rsidRDefault="004D20E8" w:rsidP="004D20E8">
      <w:pPr>
        <w:pStyle w:val="LabStepCodeBlock"/>
      </w:pPr>
      <w:r>
        <w:t xml:space="preserve">    &lt;/div&gt;</w:t>
      </w:r>
    </w:p>
    <w:p w:rsidR="004D20E8" w:rsidRDefault="004D20E8" w:rsidP="004D20E8">
      <w:pPr>
        <w:pStyle w:val="LabStepCodeBlock"/>
      </w:pPr>
    </w:p>
    <w:p w:rsidR="000F7CDA" w:rsidRDefault="000F7CDA" w:rsidP="000F7CDA">
      <w:pPr>
        <w:pStyle w:val="LabStepCodeBlock"/>
      </w:pPr>
      <w:r w:rsidRPr="000F7CDA">
        <w:t xml:space="preserve">    &lt;div style="clear: both;" &gt;&lt;/div&gt;</w:t>
      </w:r>
    </w:p>
    <w:p w:rsidR="000F7CDA" w:rsidRDefault="000F7CDA" w:rsidP="004D20E8">
      <w:pPr>
        <w:pStyle w:val="LabStepCodeBlock"/>
      </w:pPr>
    </w:p>
    <w:p w:rsidR="004D20E8" w:rsidRDefault="004D20E8" w:rsidP="004D20E8">
      <w:pPr>
        <w:pStyle w:val="LabStepCodeBlock"/>
      </w:pPr>
      <w:r>
        <w:t xml:space="preserve">  &lt;/div&gt;</w:t>
      </w:r>
    </w:p>
    <w:p w:rsidR="004D20E8" w:rsidRDefault="004D20E8" w:rsidP="004D20E8">
      <w:pPr>
        <w:pStyle w:val="LabStepCodeBlock"/>
      </w:pPr>
    </w:p>
    <w:p w:rsidR="004D20E8" w:rsidRPr="004D20E8" w:rsidRDefault="004D20E8" w:rsidP="004D20E8">
      <w:pPr>
        <w:pStyle w:val="LabStepCodeBlock"/>
        <w:rPr>
          <w:color w:val="7F7F7F" w:themeColor="text1" w:themeTint="80"/>
        </w:rPr>
      </w:pPr>
      <w:r w:rsidRPr="004D20E8">
        <w:rPr>
          <w:color w:val="7F7F7F" w:themeColor="text1" w:themeTint="80"/>
        </w:rPr>
        <w:t>&lt;/asp:Content&gt;</w:t>
      </w:r>
    </w:p>
    <w:p w:rsidR="003416B6" w:rsidRDefault="001E7E4F" w:rsidP="004D20E8">
      <w:pPr>
        <w:pStyle w:val="LabStepNumbered"/>
        <w:tabs>
          <w:tab w:val="left" w:pos="720"/>
        </w:tabs>
      </w:pPr>
      <w:r>
        <w:t xml:space="preserve">Now it is time to add field controls to the page layout using the SharePoint Designer toolbox. </w:t>
      </w:r>
      <w:r w:rsidR="00FD4A8C">
        <w:t xml:space="preserve">If Toolbox is not present in the Task Pane, click the </w:t>
      </w:r>
      <w:r w:rsidR="00FD4A8C" w:rsidRPr="001E7E4F">
        <w:rPr>
          <w:b/>
        </w:rPr>
        <w:t>View</w:t>
      </w:r>
      <w:r w:rsidR="00FD4A8C">
        <w:t xml:space="preserve"> tab, then from the </w:t>
      </w:r>
      <w:r w:rsidR="00FD4A8C" w:rsidRPr="001E7E4F">
        <w:rPr>
          <w:b/>
        </w:rPr>
        <w:t>Task Pane</w:t>
      </w:r>
      <w:r w:rsidR="00FD4A8C">
        <w:t xml:space="preserve"> button in the ribbon, select the </w:t>
      </w:r>
      <w:r w:rsidR="00FD4A8C" w:rsidRPr="001E7E4F">
        <w:rPr>
          <w:b/>
        </w:rPr>
        <w:t>Toolbox</w:t>
      </w:r>
      <w:r w:rsidR="00FD4A8C">
        <w:t xml:space="preserve"> selection</w:t>
      </w:r>
      <w:r w:rsidR="00597106">
        <w:t>.</w:t>
      </w:r>
    </w:p>
    <w:p w:rsidR="003416B6" w:rsidRDefault="003416B6" w:rsidP="003416B6">
      <w:pPr>
        <w:pStyle w:val="LabStepScreenshot"/>
      </w:pPr>
      <w:r>
        <w:rPr>
          <w:noProof/>
        </w:rPr>
        <w:drawing>
          <wp:inline distT="0" distB="0" distL="0" distR="0" wp14:anchorId="6DF0500E" wp14:editId="373C26AB">
            <wp:extent cx="1714500" cy="1338418"/>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23336" cy="1345316"/>
                    </a:xfrm>
                    <a:prstGeom prst="rect">
                      <a:avLst/>
                    </a:prstGeom>
                    <a:noFill/>
                    <a:ln>
                      <a:noFill/>
                    </a:ln>
                  </pic:spPr>
                </pic:pic>
              </a:graphicData>
            </a:graphic>
          </wp:inline>
        </w:drawing>
      </w:r>
    </w:p>
    <w:p w:rsidR="003416B6" w:rsidRDefault="0048453F" w:rsidP="004D20E8">
      <w:pPr>
        <w:pStyle w:val="LabStepNumbered"/>
        <w:tabs>
          <w:tab w:val="left" w:pos="720"/>
        </w:tabs>
      </w:pPr>
      <w:r>
        <w:t xml:space="preserve">Examine the different sections inside the toolbox. In particular, examine the controls available in the two sections named </w:t>
      </w:r>
      <w:r w:rsidRPr="0048453F">
        <w:rPr>
          <w:b/>
        </w:rPr>
        <w:t>Page Fields</w:t>
      </w:r>
      <w:r>
        <w:t xml:space="preserve"> and </w:t>
      </w:r>
      <w:r w:rsidRPr="0048453F">
        <w:rPr>
          <w:b/>
        </w:rPr>
        <w:t>Content Fields</w:t>
      </w:r>
      <w:r>
        <w:t xml:space="preserve">. These represent site columns defined in the </w:t>
      </w:r>
      <w:r w:rsidRPr="0048453F">
        <w:rPr>
          <w:b/>
        </w:rPr>
        <w:t>Store Location Page</w:t>
      </w:r>
      <w:r>
        <w:t xml:space="preserve"> content type. This is the content type associated with this page layout.</w:t>
      </w:r>
    </w:p>
    <w:p w:rsidR="003416B6" w:rsidRDefault="001E7E4F" w:rsidP="003416B6">
      <w:pPr>
        <w:pStyle w:val="LabStepScreenshot"/>
      </w:pPr>
      <w:r w:rsidRPr="001E7E4F">
        <w:rPr>
          <w:rStyle w:val="LabStepScreenshotFrame"/>
        </w:rPr>
        <w:drawing>
          <wp:inline distT="0" distB="0" distL="0" distR="0" wp14:anchorId="19A43215" wp14:editId="4B221FCD">
            <wp:extent cx="2189285" cy="161958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2726" cy="1622128"/>
                    </a:xfrm>
                    <a:prstGeom prst="rect">
                      <a:avLst/>
                    </a:prstGeom>
                    <a:noFill/>
                    <a:ln>
                      <a:noFill/>
                    </a:ln>
                  </pic:spPr>
                </pic:pic>
              </a:graphicData>
            </a:graphic>
          </wp:inline>
        </w:drawing>
      </w:r>
    </w:p>
    <w:p w:rsidR="00E33405" w:rsidRDefault="0048453F" w:rsidP="004D20E8">
      <w:pPr>
        <w:pStyle w:val="LabStepNumbered"/>
        <w:tabs>
          <w:tab w:val="left" w:pos="720"/>
        </w:tabs>
      </w:pPr>
      <w:r>
        <w:t>In Code view, p</w:t>
      </w:r>
      <w:r w:rsidR="004D20E8">
        <w:t xml:space="preserve">lace your cursor </w:t>
      </w:r>
      <w:r w:rsidR="003416B6">
        <w:t xml:space="preserve">inside </w:t>
      </w:r>
      <w:r>
        <w:t xml:space="preserve">the </w:t>
      </w:r>
      <w:r w:rsidR="003416B6">
        <w:t xml:space="preserve">div </w:t>
      </w:r>
      <w:r>
        <w:t xml:space="preserve">element with an </w:t>
      </w:r>
      <w:r w:rsidRPr="0048453F">
        <w:rPr>
          <w:b/>
        </w:rPr>
        <w:t>id</w:t>
      </w:r>
      <w:r>
        <w:t xml:space="preserve"> of </w:t>
      </w:r>
      <w:r w:rsidRPr="0048453F">
        <w:rPr>
          <w:b/>
        </w:rPr>
        <w:t>page_image</w:t>
      </w:r>
      <w:r w:rsidR="003416B6">
        <w:t xml:space="preserve">. </w:t>
      </w:r>
      <w:r w:rsidR="00E33405">
        <w:t xml:space="preserve">Next, </w:t>
      </w:r>
      <w:r w:rsidR="003416B6">
        <w:t>double</w:t>
      </w:r>
      <w:r w:rsidR="00597106">
        <w:t>-</w:t>
      </w:r>
      <w:r w:rsidR="003416B6">
        <w:t xml:space="preserve">click on </w:t>
      </w:r>
      <w:r>
        <w:t xml:space="preserve">the </w:t>
      </w:r>
      <w:r w:rsidRPr="0048453F">
        <w:rPr>
          <w:b/>
        </w:rPr>
        <w:t xml:space="preserve">Page </w:t>
      </w:r>
      <w:r>
        <w:rPr>
          <w:b/>
        </w:rPr>
        <w:t>Image</w:t>
      </w:r>
      <w:r>
        <w:t xml:space="preserve"> field inside the toolbox. This will generate a </w:t>
      </w:r>
      <w:r w:rsidRPr="0048453F">
        <w:rPr>
          <w:b/>
        </w:rPr>
        <w:t>RichImageField</w:t>
      </w:r>
      <w:r>
        <w:t xml:space="preserve"> field control for the </w:t>
      </w:r>
      <w:r w:rsidRPr="0048453F">
        <w:rPr>
          <w:b/>
        </w:rPr>
        <w:t xml:space="preserve">Page </w:t>
      </w:r>
      <w:r>
        <w:rPr>
          <w:b/>
        </w:rPr>
        <w:t>Image</w:t>
      </w:r>
      <w:r>
        <w:t xml:space="preserve"> site column at the location where you have placed the cursor.</w:t>
      </w:r>
    </w:p>
    <w:p w:rsidR="00E33405" w:rsidRPr="00FD4A8C" w:rsidRDefault="00E33405" w:rsidP="00E33405">
      <w:pPr>
        <w:pStyle w:val="LabStepCodeBlock"/>
        <w:rPr>
          <w:color w:val="7F7F7F" w:themeColor="text1" w:themeTint="80"/>
        </w:rPr>
      </w:pPr>
      <w:r w:rsidRPr="00FD4A8C">
        <w:rPr>
          <w:color w:val="7F7F7F" w:themeColor="text1" w:themeTint="80"/>
        </w:rPr>
        <w:t>&lt;div id="top_content"&gt;</w:t>
      </w:r>
    </w:p>
    <w:p w:rsidR="00E33405" w:rsidRPr="00FD4A8C" w:rsidRDefault="00E33405" w:rsidP="00E33405">
      <w:pPr>
        <w:pStyle w:val="LabStepCodeBlock"/>
        <w:rPr>
          <w:color w:val="7F7F7F" w:themeColor="text1" w:themeTint="80"/>
        </w:rPr>
      </w:pPr>
    </w:p>
    <w:p w:rsidR="00E33405" w:rsidRPr="00FD4A8C" w:rsidRDefault="00E33405" w:rsidP="00E33405">
      <w:pPr>
        <w:pStyle w:val="LabStepCodeBlock"/>
        <w:rPr>
          <w:color w:val="7F7F7F" w:themeColor="text1" w:themeTint="80"/>
        </w:rPr>
      </w:pPr>
      <w:r w:rsidRPr="00FD4A8C">
        <w:rPr>
          <w:color w:val="7F7F7F" w:themeColor="text1" w:themeTint="80"/>
        </w:rPr>
        <w:lastRenderedPageBreak/>
        <w:t xml:space="preserve">  &lt;div id="page_image"&gt;</w:t>
      </w:r>
    </w:p>
    <w:p w:rsidR="00E33405" w:rsidRDefault="00E33405" w:rsidP="00E33405">
      <w:pPr>
        <w:pStyle w:val="LabStepCodeBlock"/>
      </w:pPr>
      <w:r>
        <w:t xml:space="preserve">    &lt;PublishingWebControls:RichImageField </w:t>
      </w:r>
    </w:p>
    <w:p w:rsidR="00E33405" w:rsidRDefault="00E33405" w:rsidP="00E33405">
      <w:pPr>
        <w:pStyle w:val="LabStepCodeBlock"/>
      </w:pPr>
      <w:r>
        <w:t xml:space="preserve">      FieldName="3de94b06-4120-41a5-b907-88773e493458" runat="server" /&gt;</w:t>
      </w:r>
    </w:p>
    <w:p w:rsidR="00E33405" w:rsidRPr="00FD4A8C" w:rsidRDefault="00E33405" w:rsidP="00E33405">
      <w:pPr>
        <w:pStyle w:val="LabStepCodeBlock"/>
        <w:rPr>
          <w:color w:val="7F7F7F" w:themeColor="text1" w:themeTint="80"/>
        </w:rPr>
      </w:pPr>
      <w:r w:rsidRPr="00FD4A8C">
        <w:rPr>
          <w:color w:val="7F7F7F" w:themeColor="text1" w:themeTint="80"/>
        </w:rPr>
        <w:t xml:space="preserve">  &lt;/div&gt;</w:t>
      </w:r>
    </w:p>
    <w:p w:rsidR="00E33405" w:rsidRDefault="00E33405" w:rsidP="00E33405">
      <w:pPr>
        <w:pStyle w:val="LabStepCodeBlock"/>
      </w:pPr>
    </w:p>
    <w:p w:rsidR="00E33405" w:rsidRPr="00FD4A8C" w:rsidRDefault="00E33405" w:rsidP="00E33405">
      <w:pPr>
        <w:pStyle w:val="LabStepCodeBlock"/>
        <w:rPr>
          <w:color w:val="7F7F7F" w:themeColor="text1" w:themeTint="80"/>
        </w:rPr>
      </w:pPr>
      <w:r w:rsidRPr="00FD4A8C">
        <w:rPr>
          <w:color w:val="7F7F7F" w:themeColor="text1" w:themeTint="80"/>
        </w:rPr>
        <w:t xml:space="preserve">  &lt;div id="page_content"&gt;</w:t>
      </w:r>
    </w:p>
    <w:p w:rsidR="00E33405" w:rsidRDefault="00E33405" w:rsidP="00E33405">
      <w:pPr>
        <w:pStyle w:val="LabStepCodeBlock"/>
      </w:pPr>
    </w:p>
    <w:p w:rsidR="00E33405" w:rsidRDefault="00E33405" w:rsidP="00E33405">
      <w:pPr>
        <w:pStyle w:val="LabStepCodeBlock"/>
        <w:rPr>
          <w:color w:val="7F7F7F" w:themeColor="text1" w:themeTint="80"/>
        </w:rPr>
      </w:pPr>
      <w:r w:rsidRPr="00FD4A8C">
        <w:rPr>
          <w:color w:val="7F7F7F" w:themeColor="text1" w:themeTint="80"/>
        </w:rPr>
        <w:t xml:space="preserve">  &lt;/div&gt;</w:t>
      </w:r>
    </w:p>
    <w:p w:rsidR="000F7CDA" w:rsidRDefault="000F7CDA" w:rsidP="00E33405">
      <w:pPr>
        <w:pStyle w:val="LabStepCodeBlock"/>
        <w:rPr>
          <w:color w:val="7F7F7F" w:themeColor="text1" w:themeTint="80"/>
        </w:rPr>
      </w:pPr>
    </w:p>
    <w:p w:rsidR="000F7CDA" w:rsidRPr="00FD4A8C" w:rsidRDefault="000F7CDA" w:rsidP="00E33405">
      <w:pPr>
        <w:pStyle w:val="LabStepCodeBlock"/>
        <w:rPr>
          <w:color w:val="7F7F7F" w:themeColor="text1" w:themeTint="80"/>
        </w:rPr>
      </w:pPr>
      <w:r>
        <w:rPr>
          <w:color w:val="7F7F7F" w:themeColor="text1" w:themeTint="80"/>
        </w:rPr>
        <w:t xml:space="preserve">  </w:t>
      </w:r>
      <w:r w:rsidRPr="000F7CDA">
        <w:rPr>
          <w:color w:val="7F7F7F" w:themeColor="text1" w:themeTint="80"/>
        </w:rPr>
        <w:t>&lt;div style="clear: both;" &gt;&lt;/div&gt;</w:t>
      </w:r>
    </w:p>
    <w:p w:rsidR="00E33405" w:rsidRPr="00FD4A8C" w:rsidRDefault="00E33405" w:rsidP="00E33405">
      <w:pPr>
        <w:pStyle w:val="LabStepCodeBlock"/>
        <w:rPr>
          <w:color w:val="7F7F7F" w:themeColor="text1" w:themeTint="80"/>
        </w:rPr>
      </w:pPr>
    </w:p>
    <w:p w:rsidR="00E33405" w:rsidRDefault="00E33405" w:rsidP="00E33405">
      <w:pPr>
        <w:pStyle w:val="LabStepCodeBlock"/>
      </w:pPr>
      <w:r w:rsidRPr="00FD4A8C">
        <w:rPr>
          <w:color w:val="7F7F7F" w:themeColor="text1" w:themeTint="80"/>
        </w:rPr>
        <w:t>&lt;/div&gt;</w:t>
      </w:r>
    </w:p>
    <w:p w:rsidR="003416B6" w:rsidRDefault="00E33405" w:rsidP="004D20E8">
      <w:pPr>
        <w:pStyle w:val="LabStepNumbered"/>
        <w:tabs>
          <w:tab w:val="left" w:pos="720"/>
        </w:tabs>
      </w:pPr>
      <w:r>
        <w:t>P</w:t>
      </w:r>
      <w:r w:rsidR="0048453F">
        <w:t xml:space="preserve">lace your cursor inside the div element with an </w:t>
      </w:r>
      <w:r w:rsidR="0048453F" w:rsidRPr="0048453F">
        <w:rPr>
          <w:b/>
        </w:rPr>
        <w:t>id</w:t>
      </w:r>
      <w:r w:rsidR="0048453F">
        <w:t xml:space="preserve"> of </w:t>
      </w:r>
      <w:r w:rsidR="0048453F" w:rsidRPr="0048453F">
        <w:rPr>
          <w:b/>
        </w:rPr>
        <w:t>page_</w:t>
      </w:r>
      <w:r w:rsidR="0048453F">
        <w:rPr>
          <w:b/>
        </w:rPr>
        <w:t>content</w:t>
      </w:r>
      <w:r w:rsidR="0048453F">
        <w:t xml:space="preserve">. </w:t>
      </w:r>
      <w:r>
        <w:t xml:space="preserve">Next, </w:t>
      </w:r>
      <w:r w:rsidR="0048453F">
        <w:t>double</w:t>
      </w:r>
      <w:r w:rsidR="00597106">
        <w:t>-</w:t>
      </w:r>
      <w:r w:rsidR="0048453F">
        <w:t xml:space="preserve">click on the </w:t>
      </w:r>
      <w:r w:rsidR="0048453F" w:rsidRPr="0048453F">
        <w:rPr>
          <w:b/>
        </w:rPr>
        <w:t>Page Content</w:t>
      </w:r>
      <w:r w:rsidR="0048453F">
        <w:t xml:space="preserve"> field inside the toolbox to generate a </w:t>
      </w:r>
      <w:r>
        <w:t xml:space="preserve">RichHtmlField </w:t>
      </w:r>
      <w:r w:rsidR="0048453F">
        <w:t xml:space="preserve">field control for the </w:t>
      </w:r>
      <w:r w:rsidR="0048453F" w:rsidRPr="0048453F">
        <w:rPr>
          <w:b/>
        </w:rPr>
        <w:t>Page Content</w:t>
      </w:r>
      <w:r w:rsidRPr="00E33405">
        <w:t xml:space="preserve"> site column</w:t>
      </w:r>
      <w:r>
        <w:rPr>
          <w:b/>
        </w:rPr>
        <w:t>.</w:t>
      </w:r>
    </w:p>
    <w:p w:rsidR="00FD4A8C" w:rsidRPr="00FD4A8C" w:rsidRDefault="00FD4A8C" w:rsidP="00FD4A8C">
      <w:pPr>
        <w:pStyle w:val="LabStepCodeBlock"/>
        <w:rPr>
          <w:color w:val="7F7F7F" w:themeColor="text1" w:themeTint="80"/>
        </w:rPr>
      </w:pPr>
      <w:r w:rsidRPr="00FD4A8C">
        <w:rPr>
          <w:color w:val="7F7F7F" w:themeColor="text1" w:themeTint="80"/>
        </w:rPr>
        <w:t>&lt;div id="top_content"&gt;</w:t>
      </w:r>
    </w:p>
    <w:p w:rsidR="00FD4A8C" w:rsidRPr="00FD4A8C" w:rsidRDefault="00FD4A8C" w:rsidP="00FD4A8C">
      <w:pPr>
        <w:pStyle w:val="LabStepCodeBlock"/>
        <w:rPr>
          <w:color w:val="7F7F7F" w:themeColor="text1" w:themeTint="80"/>
        </w:rPr>
      </w:pPr>
    </w:p>
    <w:p w:rsidR="00FD4A8C" w:rsidRPr="00FD4A8C" w:rsidRDefault="00FD4A8C" w:rsidP="00FD4A8C">
      <w:pPr>
        <w:pStyle w:val="LabStepCodeBlock"/>
        <w:rPr>
          <w:color w:val="7F7F7F" w:themeColor="text1" w:themeTint="80"/>
        </w:rPr>
      </w:pPr>
      <w:r w:rsidRPr="00FD4A8C">
        <w:rPr>
          <w:color w:val="7F7F7F" w:themeColor="text1" w:themeTint="80"/>
        </w:rPr>
        <w:t xml:space="preserve">  &lt;div id="page_image"&gt;</w:t>
      </w:r>
    </w:p>
    <w:p w:rsidR="00FD4A8C" w:rsidRDefault="00FD4A8C" w:rsidP="00FD4A8C">
      <w:pPr>
        <w:pStyle w:val="LabStepCodeBlock"/>
      </w:pPr>
      <w:r>
        <w:t xml:space="preserve">    &lt;PublishingWebControls:RichImageField </w:t>
      </w:r>
    </w:p>
    <w:p w:rsidR="00FD4A8C" w:rsidRDefault="00FD4A8C" w:rsidP="00FD4A8C">
      <w:pPr>
        <w:pStyle w:val="LabStepCodeBlock"/>
      </w:pPr>
      <w:r>
        <w:t xml:space="preserve">      FieldName="3de94b06-4120-41a5-b907-88773e493458" runat="server" /&gt;</w:t>
      </w:r>
    </w:p>
    <w:p w:rsidR="00FD4A8C" w:rsidRPr="00FD4A8C" w:rsidRDefault="00FD4A8C" w:rsidP="00FD4A8C">
      <w:pPr>
        <w:pStyle w:val="LabStepCodeBlock"/>
        <w:rPr>
          <w:color w:val="7F7F7F" w:themeColor="text1" w:themeTint="80"/>
        </w:rPr>
      </w:pPr>
      <w:r w:rsidRPr="00FD4A8C">
        <w:rPr>
          <w:color w:val="7F7F7F" w:themeColor="text1" w:themeTint="80"/>
        </w:rPr>
        <w:t xml:space="preserve">  &lt;/div&gt;</w:t>
      </w:r>
    </w:p>
    <w:p w:rsidR="00FD4A8C" w:rsidRDefault="00FD4A8C" w:rsidP="00FD4A8C">
      <w:pPr>
        <w:pStyle w:val="LabStepCodeBlock"/>
      </w:pPr>
    </w:p>
    <w:p w:rsidR="00FD4A8C" w:rsidRPr="00FD4A8C" w:rsidRDefault="00FD4A8C" w:rsidP="00FD4A8C">
      <w:pPr>
        <w:pStyle w:val="LabStepCodeBlock"/>
        <w:rPr>
          <w:color w:val="7F7F7F" w:themeColor="text1" w:themeTint="80"/>
        </w:rPr>
      </w:pPr>
      <w:r w:rsidRPr="00FD4A8C">
        <w:rPr>
          <w:color w:val="7F7F7F" w:themeColor="text1" w:themeTint="80"/>
        </w:rPr>
        <w:t xml:space="preserve">  &lt;div id="page_content"&gt;</w:t>
      </w:r>
    </w:p>
    <w:p w:rsidR="00FD4A8C" w:rsidRDefault="00FD4A8C" w:rsidP="00FD4A8C">
      <w:pPr>
        <w:pStyle w:val="LabStepCodeBlock"/>
      </w:pPr>
      <w:r>
        <w:t xml:space="preserve">    &lt;PublishingWebControls:RichHtmlField </w:t>
      </w:r>
    </w:p>
    <w:p w:rsidR="00FD4A8C" w:rsidRDefault="00FD4A8C" w:rsidP="00FD4A8C">
      <w:pPr>
        <w:pStyle w:val="LabStepCodeBlock"/>
      </w:pPr>
      <w:r>
        <w:t xml:space="preserve">      FieldName="f55c4d88-1f2e-4ad9-aaa8-819af4ee7ee8" runat="server" /&gt;</w:t>
      </w:r>
    </w:p>
    <w:p w:rsidR="00FD4A8C" w:rsidRDefault="00FD4A8C" w:rsidP="00FD4A8C">
      <w:pPr>
        <w:pStyle w:val="LabStepCodeBlock"/>
        <w:rPr>
          <w:color w:val="7F7F7F" w:themeColor="text1" w:themeTint="80"/>
        </w:rPr>
      </w:pPr>
      <w:r w:rsidRPr="00FD4A8C">
        <w:rPr>
          <w:color w:val="7F7F7F" w:themeColor="text1" w:themeTint="80"/>
        </w:rPr>
        <w:t xml:space="preserve">  &lt;/div&gt;</w:t>
      </w:r>
    </w:p>
    <w:p w:rsidR="000F7CDA" w:rsidRDefault="000F7CDA" w:rsidP="00FD4A8C">
      <w:pPr>
        <w:pStyle w:val="LabStepCodeBlock"/>
        <w:rPr>
          <w:color w:val="7F7F7F" w:themeColor="text1" w:themeTint="80"/>
        </w:rPr>
      </w:pPr>
    </w:p>
    <w:p w:rsidR="000F7CDA" w:rsidRPr="00FD4A8C" w:rsidRDefault="000F7CDA" w:rsidP="00FD4A8C">
      <w:pPr>
        <w:pStyle w:val="LabStepCodeBlock"/>
        <w:rPr>
          <w:color w:val="7F7F7F" w:themeColor="text1" w:themeTint="80"/>
        </w:rPr>
      </w:pPr>
      <w:r>
        <w:rPr>
          <w:color w:val="7F7F7F" w:themeColor="text1" w:themeTint="80"/>
        </w:rPr>
        <w:t xml:space="preserve">  </w:t>
      </w:r>
      <w:r w:rsidRPr="000F7CDA">
        <w:rPr>
          <w:color w:val="7F7F7F" w:themeColor="text1" w:themeTint="80"/>
        </w:rPr>
        <w:t>&lt;div style="clear: both;" &gt;&lt;/div&gt;</w:t>
      </w:r>
    </w:p>
    <w:p w:rsidR="00FD4A8C" w:rsidRPr="00FD4A8C" w:rsidRDefault="00FD4A8C" w:rsidP="00FD4A8C">
      <w:pPr>
        <w:pStyle w:val="LabStepCodeBlock"/>
        <w:rPr>
          <w:color w:val="7F7F7F" w:themeColor="text1" w:themeTint="80"/>
        </w:rPr>
      </w:pPr>
    </w:p>
    <w:p w:rsidR="003416B6" w:rsidRPr="00FD4A8C" w:rsidRDefault="00FD4A8C" w:rsidP="003416B6">
      <w:pPr>
        <w:pStyle w:val="LabStepCodeBlock"/>
        <w:rPr>
          <w:color w:val="7F7F7F" w:themeColor="text1" w:themeTint="80"/>
        </w:rPr>
      </w:pPr>
      <w:r w:rsidRPr="00FD4A8C">
        <w:rPr>
          <w:color w:val="7F7F7F" w:themeColor="text1" w:themeTint="80"/>
        </w:rPr>
        <w:t>&lt;/div&gt;</w:t>
      </w:r>
    </w:p>
    <w:p w:rsidR="00FD4A8C" w:rsidRDefault="00E33405" w:rsidP="00D8714C">
      <w:pPr>
        <w:pStyle w:val="LabStepNumbered"/>
        <w:tabs>
          <w:tab w:val="left" w:pos="720"/>
        </w:tabs>
      </w:pPr>
      <w:r>
        <w:t xml:space="preserve">Under the </w:t>
      </w:r>
      <w:r w:rsidRPr="00E33405">
        <w:rPr>
          <w:b/>
        </w:rPr>
        <w:t>top_content</w:t>
      </w:r>
      <w:r>
        <w:t xml:space="preserve"> div, add a second div element with an id of </w:t>
      </w:r>
      <w:r w:rsidRPr="00E33405">
        <w:rPr>
          <w:b/>
        </w:rPr>
        <w:t>bottom_content</w:t>
      </w:r>
      <w:r>
        <w:t>.</w:t>
      </w:r>
    </w:p>
    <w:p w:rsidR="00FD4A8C" w:rsidRPr="00E33405" w:rsidRDefault="00FD4A8C" w:rsidP="00FD4A8C">
      <w:pPr>
        <w:pStyle w:val="LabStepCodeBlock"/>
        <w:rPr>
          <w:color w:val="7F7F7F" w:themeColor="text1" w:themeTint="80"/>
        </w:rPr>
      </w:pPr>
      <w:r w:rsidRPr="00E33405">
        <w:rPr>
          <w:color w:val="7F7F7F" w:themeColor="text1" w:themeTint="80"/>
        </w:rPr>
        <w:t>&lt;div id="top_content"&gt;</w:t>
      </w:r>
    </w:p>
    <w:p w:rsidR="00FD4A8C" w:rsidRPr="00E33405" w:rsidRDefault="00FD4A8C" w:rsidP="00FD4A8C">
      <w:pPr>
        <w:pStyle w:val="LabStepCodeBlock"/>
        <w:rPr>
          <w:color w:val="7F7F7F" w:themeColor="text1" w:themeTint="80"/>
        </w:rPr>
      </w:pPr>
    </w:p>
    <w:p w:rsidR="00FD4A8C" w:rsidRPr="00E33405" w:rsidRDefault="00FD4A8C" w:rsidP="00FD4A8C">
      <w:pPr>
        <w:pStyle w:val="LabStepCodeBlock"/>
        <w:rPr>
          <w:color w:val="7F7F7F" w:themeColor="text1" w:themeTint="80"/>
        </w:rPr>
      </w:pPr>
      <w:r w:rsidRPr="00E33405">
        <w:rPr>
          <w:color w:val="7F7F7F" w:themeColor="text1" w:themeTint="80"/>
        </w:rPr>
        <w:t xml:space="preserve">  &lt;div id="page_image"&gt;</w:t>
      </w:r>
    </w:p>
    <w:p w:rsidR="00FD4A8C" w:rsidRPr="00E33405" w:rsidRDefault="00FD4A8C" w:rsidP="00FD4A8C">
      <w:pPr>
        <w:pStyle w:val="LabStepCodeBlock"/>
        <w:rPr>
          <w:color w:val="7F7F7F" w:themeColor="text1" w:themeTint="80"/>
        </w:rPr>
      </w:pPr>
      <w:r w:rsidRPr="00E33405">
        <w:rPr>
          <w:color w:val="7F7F7F" w:themeColor="text1" w:themeTint="80"/>
        </w:rPr>
        <w:t xml:space="preserve">    &lt;PublishingWebControls:RichImageField </w:t>
      </w:r>
    </w:p>
    <w:p w:rsidR="00FD4A8C" w:rsidRPr="00E33405" w:rsidRDefault="00FD4A8C" w:rsidP="00FD4A8C">
      <w:pPr>
        <w:pStyle w:val="LabStepCodeBlock"/>
        <w:rPr>
          <w:color w:val="7F7F7F" w:themeColor="text1" w:themeTint="80"/>
        </w:rPr>
      </w:pPr>
      <w:r w:rsidRPr="00E33405">
        <w:rPr>
          <w:color w:val="7F7F7F" w:themeColor="text1" w:themeTint="80"/>
        </w:rPr>
        <w:t xml:space="preserve">      FieldName="3de94b06-4120-41a5-b907-88773e493458" runat="server" /&gt;</w:t>
      </w:r>
    </w:p>
    <w:p w:rsidR="00FD4A8C" w:rsidRPr="00E33405" w:rsidRDefault="00FD4A8C" w:rsidP="00FD4A8C">
      <w:pPr>
        <w:pStyle w:val="LabStepCodeBlock"/>
        <w:rPr>
          <w:color w:val="7F7F7F" w:themeColor="text1" w:themeTint="80"/>
        </w:rPr>
      </w:pPr>
      <w:r w:rsidRPr="00E33405">
        <w:rPr>
          <w:color w:val="7F7F7F" w:themeColor="text1" w:themeTint="80"/>
        </w:rPr>
        <w:t xml:space="preserve">  &lt;/div&gt;</w:t>
      </w:r>
    </w:p>
    <w:p w:rsidR="00FD4A8C" w:rsidRPr="00E33405" w:rsidRDefault="00FD4A8C" w:rsidP="00FD4A8C">
      <w:pPr>
        <w:pStyle w:val="LabStepCodeBlock"/>
        <w:rPr>
          <w:color w:val="7F7F7F" w:themeColor="text1" w:themeTint="80"/>
        </w:rPr>
      </w:pPr>
    </w:p>
    <w:p w:rsidR="00FD4A8C" w:rsidRPr="00E33405" w:rsidRDefault="00FD4A8C" w:rsidP="00FD4A8C">
      <w:pPr>
        <w:pStyle w:val="LabStepCodeBlock"/>
        <w:rPr>
          <w:color w:val="7F7F7F" w:themeColor="text1" w:themeTint="80"/>
        </w:rPr>
      </w:pPr>
      <w:r w:rsidRPr="00E33405">
        <w:rPr>
          <w:color w:val="7F7F7F" w:themeColor="text1" w:themeTint="80"/>
        </w:rPr>
        <w:t xml:space="preserve">  &lt;div id="page_content"&gt;</w:t>
      </w:r>
    </w:p>
    <w:p w:rsidR="00FD4A8C" w:rsidRPr="00E33405" w:rsidRDefault="00FD4A8C" w:rsidP="00FD4A8C">
      <w:pPr>
        <w:pStyle w:val="LabStepCodeBlock"/>
        <w:rPr>
          <w:color w:val="7F7F7F" w:themeColor="text1" w:themeTint="80"/>
        </w:rPr>
      </w:pPr>
      <w:r w:rsidRPr="00E33405">
        <w:rPr>
          <w:color w:val="7F7F7F" w:themeColor="text1" w:themeTint="80"/>
        </w:rPr>
        <w:t xml:space="preserve">    &lt;PublishingWebControls:RichHtmlField </w:t>
      </w:r>
    </w:p>
    <w:p w:rsidR="00FD4A8C" w:rsidRPr="00E33405" w:rsidRDefault="00FD4A8C" w:rsidP="00FD4A8C">
      <w:pPr>
        <w:pStyle w:val="LabStepCodeBlock"/>
        <w:rPr>
          <w:color w:val="7F7F7F" w:themeColor="text1" w:themeTint="80"/>
        </w:rPr>
      </w:pPr>
      <w:r w:rsidRPr="00E33405">
        <w:rPr>
          <w:color w:val="7F7F7F" w:themeColor="text1" w:themeTint="80"/>
        </w:rPr>
        <w:t xml:space="preserve">      FieldName="f55c4d88-1f2e-4ad9-aaa8-819af4ee7ee8" runat="server" /&gt;</w:t>
      </w:r>
    </w:p>
    <w:p w:rsidR="00FD4A8C" w:rsidRDefault="00FD4A8C" w:rsidP="00FD4A8C">
      <w:pPr>
        <w:pStyle w:val="LabStepCodeBlock"/>
        <w:rPr>
          <w:color w:val="7F7F7F" w:themeColor="text1" w:themeTint="80"/>
        </w:rPr>
      </w:pPr>
      <w:r w:rsidRPr="00E33405">
        <w:rPr>
          <w:color w:val="7F7F7F" w:themeColor="text1" w:themeTint="80"/>
        </w:rPr>
        <w:t xml:space="preserve">  &lt;/div&gt;</w:t>
      </w:r>
    </w:p>
    <w:p w:rsidR="000F7CDA" w:rsidRDefault="000F7CDA" w:rsidP="00FD4A8C">
      <w:pPr>
        <w:pStyle w:val="LabStepCodeBlock"/>
        <w:rPr>
          <w:color w:val="7F7F7F" w:themeColor="text1" w:themeTint="80"/>
        </w:rPr>
      </w:pPr>
    </w:p>
    <w:p w:rsidR="000F7CDA" w:rsidRPr="00E33405" w:rsidRDefault="000F7CDA" w:rsidP="00FD4A8C">
      <w:pPr>
        <w:pStyle w:val="LabStepCodeBlock"/>
        <w:rPr>
          <w:color w:val="7F7F7F" w:themeColor="text1" w:themeTint="80"/>
        </w:rPr>
      </w:pPr>
      <w:r>
        <w:rPr>
          <w:color w:val="7F7F7F" w:themeColor="text1" w:themeTint="80"/>
        </w:rPr>
        <w:t xml:space="preserve">  </w:t>
      </w:r>
      <w:r w:rsidRPr="000F7CDA">
        <w:rPr>
          <w:color w:val="7F7F7F" w:themeColor="text1" w:themeTint="80"/>
        </w:rPr>
        <w:t>&lt;div style="clear: both;" &gt;&lt;/div&gt;</w:t>
      </w:r>
    </w:p>
    <w:p w:rsidR="00FD4A8C" w:rsidRPr="00E33405" w:rsidRDefault="00FD4A8C" w:rsidP="00FD4A8C">
      <w:pPr>
        <w:pStyle w:val="LabStepCodeBlock"/>
        <w:rPr>
          <w:color w:val="7F7F7F" w:themeColor="text1" w:themeTint="80"/>
        </w:rPr>
      </w:pPr>
    </w:p>
    <w:p w:rsidR="00FD4A8C" w:rsidRPr="00E33405" w:rsidRDefault="00FD4A8C" w:rsidP="00FD4A8C">
      <w:pPr>
        <w:pStyle w:val="LabStepCodeBlock"/>
        <w:rPr>
          <w:color w:val="7F7F7F" w:themeColor="text1" w:themeTint="80"/>
        </w:rPr>
      </w:pPr>
      <w:r w:rsidRPr="00E33405">
        <w:rPr>
          <w:color w:val="7F7F7F" w:themeColor="text1" w:themeTint="80"/>
        </w:rPr>
        <w:t>&lt;/div&gt;</w:t>
      </w:r>
    </w:p>
    <w:p w:rsidR="006404C9" w:rsidRPr="00E33405" w:rsidRDefault="006404C9" w:rsidP="00FD4A8C">
      <w:pPr>
        <w:pStyle w:val="LabStepCodeBlock"/>
        <w:rPr>
          <w:color w:val="auto"/>
        </w:rPr>
      </w:pPr>
    </w:p>
    <w:p w:rsidR="006404C9" w:rsidRPr="00E33405" w:rsidRDefault="006404C9" w:rsidP="006404C9">
      <w:pPr>
        <w:pStyle w:val="LabStepCodeBlock"/>
        <w:rPr>
          <w:color w:val="auto"/>
        </w:rPr>
      </w:pPr>
      <w:r w:rsidRPr="00E33405">
        <w:rPr>
          <w:color w:val="auto"/>
        </w:rPr>
        <w:t>&lt;div id="bottom_content"&gt;</w:t>
      </w:r>
    </w:p>
    <w:p w:rsidR="00E33405" w:rsidRPr="00E33405" w:rsidRDefault="00E33405" w:rsidP="006404C9">
      <w:pPr>
        <w:pStyle w:val="LabStepCodeBlock"/>
        <w:rPr>
          <w:color w:val="auto"/>
        </w:rPr>
      </w:pPr>
    </w:p>
    <w:p w:rsidR="006404C9" w:rsidRPr="00E33405" w:rsidRDefault="00E33405" w:rsidP="00FD4A8C">
      <w:pPr>
        <w:pStyle w:val="LabStepCodeBlock"/>
        <w:rPr>
          <w:color w:val="auto"/>
        </w:rPr>
      </w:pPr>
      <w:r w:rsidRPr="00E33405">
        <w:rPr>
          <w:color w:val="auto"/>
        </w:rPr>
        <w:t>&lt;/div&gt;</w:t>
      </w:r>
    </w:p>
    <w:p w:rsidR="00FD4A8C" w:rsidRDefault="00E33405" w:rsidP="00FD4A8C">
      <w:pPr>
        <w:pStyle w:val="LabStepNumbered"/>
        <w:tabs>
          <w:tab w:val="left" w:pos="720"/>
        </w:tabs>
      </w:pPr>
      <w:r>
        <w:t xml:space="preserve">Inside the </w:t>
      </w:r>
      <w:r w:rsidRPr="00E33405">
        <w:rPr>
          <w:b/>
        </w:rPr>
        <w:t>bottom_content</w:t>
      </w:r>
      <w:r>
        <w:t xml:space="preserve"> div, add a table with a single row and two columns using the following HTML layout.</w:t>
      </w:r>
    </w:p>
    <w:p w:rsidR="000F7CDA" w:rsidRPr="00E33405" w:rsidRDefault="000F7CDA" w:rsidP="000F7CDA">
      <w:pPr>
        <w:pStyle w:val="LabStepCodeBlock"/>
        <w:rPr>
          <w:color w:val="auto"/>
        </w:rPr>
      </w:pPr>
      <w:r w:rsidRPr="00E33405">
        <w:rPr>
          <w:color w:val="auto"/>
        </w:rPr>
        <w:t>&lt;div id="bottom_content"&gt;</w:t>
      </w:r>
    </w:p>
    <w:p w:rsidR="000F7CDA" w:rsidRPr="000F7CDA" w:rsidRDefault="000F7CDA" w:rsidP="000F7CDA">
      <w:pPr>
        <w:pStyle w:val="LabStepCodeBlock"/>
        <w:rPr>
          <w:color w:val="auto"/>
        </w:rPr>
      </w:pPr>
      <w:r>
        <w:rPr>
          <w:color w:val="auto"/>
        </w:rPr>
        <w:t xml:space="preserve">  </w:t>
      </w:r>
      <w:r w:rsidRPr="000F7CDA">
        <w:rPr>
          <w:color w:val="auto"/>
        </w:rPr>
        <w:t>&lt;table style="width:100%"&gt;</w:t>
      </w:r>
    </w:p>
    <w:p w:rsidR="000F7CDA" w:rsidRPr="000F7CDA" w:rsidRDefault="000F7CDA" w:rsidP="000F7CDA">
      <w:pPr>
        <w:pStyle w:val="LabStepCodeBlock"/>
        <w:rPr>
          <w:color w:val="auto"/>
        </w:rPr>
      </w:pPr>
      <w:r w:rsidRPr="000F7CDA">
        <w:rPr>
          <w:color w:val="auto"/>
        </w:rPr>
        <w:t xml:space="preserve">  </w:t>
      </w:r>
      <w:r>
        <w:rPr>
          <w:color w:val="auto"/>
        </w:rPr>
        <w:t xml:space="preserve">  </w:t>
      </w:r>
      <w:r w:rsidRPr="000F7CDA">
        <w:rPr>
          <w:color w:val="auto"/>
        </w:rPr>
        <w:t>&lt;tr&gt;</w:t>
      </w:r>
    </w:p>
    <w:p w:rsidR="000F7CDA" w:rsidRPr="000F7CDA" w:rsidRDefault="000F7CDA" w:rsidP="000F7CDA">
      <w:pPr>
        <w:pStyle w:val="LabStepCodeBlock"/>
        <w:rPr>
          <w:color w:val="auto"/>
        </w:rPr>
      </w:pPr>
      <w:r w:rsidRPr="000F7CDA">
        <w:rPr>
          <w:color w:val="auto"/>
        </w:rPr>
        <w:t xml:space="preserve">    </w:t>
      </w:r>
      <w:r>
        <w:rPr>
          <w:color w:val="auto"/>
        </w:rPr>
        <w:t xml:space="preserve">  </w:t>
      </w:r>
      <w:r w:rsidRPr="000F7CDA">
        <w:rPr>
          <w:color w:val="auto"/>
        </w:rPr>
        <w:t>&lt;td style="vertical-align:top; width:50%"&gt;</w:t>
      </w:r>
    </w:p>
    <w:p w:rsidR="000F7CDA" w:rsidRPr="000F7CDA" w:rsidRDefault="000F7CDA" w:rsidP="000F7CDA">
      <w:pPr>
        <w:pStyle w:val="LabStepCodeBlock"/>
        <w:rPr>
          <w:color w:val="auto"/>
        </w:rPr>
      </w:pPr>
      <w:r w:rsidRPr="000F7CDA">
        <w:rPr>
          <w:color w:val="auto"/>
        </w:rPr>
        <w:t xml:space="preserve">      </w:t>
      </w:r>
      <w:r>
        <w:rPr>
          <w:color w:val="auto"/>
        </w:rPr>
        <w:t xml:space="preserve">  </w:t>
      </w:r>
      <w:r w:rsidRPr="000F7CDA">
        <w:rPr>
          <w:color w:val="auto"/>
        </w:rPr>
        <w:t>&lt;h3&gt;Driving Directions&lt;/h3&gt;</w:t>
      </w:r>
    </w:p>
    <w:p w:rsidR="000F7CDA" w:rsidRPr="000F7CDA" w:rsidRDefault="000F7CDA" w:rsidP="000F7CDA">
      <w:pPr>
        <w:pStyle w:val="LabStepCodeBlock"/>
        <w:rPr>
          <w:color w:val="auto"/>
        </w:rPr>
      </w:pPr>
      <w:r w:rsidRPr="000F7CDA">
        <w:rPr>
          <w:color w:val="auto"/>
        </w:rPr>
        <w:t xml:space="preserve">          </w:t>
      </w:r>
    </w:p>
    <w:p w:rsidR="000F7CDA" w:rsidRPr="000F7CDA" w:rsidRDefault="000F7CDA" w:rsidP="000F7CDA">
      <w:pPr>
        <w:pStyle w:val="LabStepCodeBlock"/>
        <w:rPr>
          <w:color w:val="auto"/>
        </w:rPr>
      </w:pPr>
      <w:r>
        <w:rPr>
          <w:color w:val="auto"/>
        </w:rPr>
        <w:t xml:space="preserve">      </w:t>
      </w:r>
      <w:r w:rsidRPr="000F7CDA">
        <w:rPr>
          <w:color w:val="auto"/>
        </w:rPr>
        <w:t>&lt;/td&gt;</w:t>
      </w:r>
    </w:p>
    <w:p w:rsidR="000F7CDA" w:rsidRPr="000F7CDA" w:rsidRDefault="000F7CDA" w:rsidP="000F7CDA">
      <w:pPr>
        <w:pStyle w:val="LabStepCodeBlock"/>
        <w:rPr>
          <w:color w:val="auto"/>
        </w:rPr>
      </w:pPr>
      <w:r w:rsidRPr="000F7CDA">
        <w:rPr>
          <w:color w:val="auto"/>
        </w:rPr>
        <w:t xml:space="preserve">      &lt;td style="vertical-align:top; width:50%"&gt;</w:t>
      </w:r>
    </w:p>
    <w:p w:rsidR="000F7CDA" w:rsidRPr="000F7CDA" w:rsidRDefault="000F7CDA" w:rsidP="000F7CDA">
      <w:pPr>
        <w:pStyle w:val="LabStepCodeBlock"/>
        <w:rPr>
          <w:color w:val="auto"/>
        </w:rPr>
      </w:pPr>
      <w:r w:rsidRPr="000F7CDA">
        <w:rPr>
          <w:color w:val="auto"/>
        </w:rPr>
        <w:t xml:space="preserve">        &lt;h3&gt;Store Hours&lt;/h3&gt;</w:t>
      </w:r>
    </w:p>
    <w:p w:rsidR="000F7CDA" w:rsidRPr="000F7CDA" w:rsidRDefault="000F7CDA" w:rsidP="000F7CDA">
      <w:pPr>
        <w:pStyle w:val="LabStepCodeBlock"/>
        <w:rPr>
          <w:color w:val="auto"/>
        </w:rPr>
      </w:pPr>
      <w:r w:rsidRPr="000F7CDA">
        <w:rPr>
          <w:color w:val="auto"/>
        </w:rPr>
        <w:t xml:space="preserve">          </w:t>
      </w:r>
    </w:p>
    <w:p w:rsidR="000F7CDA" w:rsidRPr="000F7CDA" w:rsidRDefault="000F7CDA" w:rsidP="000F7CDA">
      <w:pPr>
        <w:pStyle w:val="LabStepCodeBlock"/>
        <w:rPr>
          <w:color w:val="auto"/>
        </w:rPr>
      </w:pPr>
      <w:r>
        <w:rPr>
          <w:color w:val="auto"/>
        </w:rPr>
        <w:t xml:space="preserve">      </w:t>
      </w:r>
      <w:r w:rsidRPr="000F7CDA">
        <w:rPr>
          <w:color w:val="auto"/>
        </w:rPr>
        <w:t>&lt;/td&gt;</w:t>
      </w:r>
    </w:p>
    <w:p w:rsidR="000F7CDA" w:rsidRPr="000F7CDA" w:rsidRDefault="000F7CDA" w:rsidP="000F7CDA">
      <w:pPr>
        <w:pStyle w:val="LabStepCodeBlock"/>
        <w:rPr>
          <w:color w:val="auto"/>
        </w:rPr>
      </w:pPr>
      <w:r>
        <w:rPr>
          <w:color w:val="auto"/>
        </w:rPr>
        <w:t xml:space="preserve">    </w:t>
      </w:r>
      <w:r w:rsidRPr="000F7CDA">
        <w:rPr>
          <w:color w:val="auto"/>
        </w:rPr>
        <w:t>&lt;/tr&gt;</w:t>
      </w:r>
    </w:p>
    <w:p w:rsidR="000F7CDA" w:rsidRDefault="000F7CDA" w:rsidP="000F7CDA">
      <w:pPr>
        <w:pStyle w:val="LabStepCodeBlock"/>
        <w:rPr>
          <w:color w:val="auto"/>
        </w:rPr>
      </w:pPr>
      <w:r>
        <w:rPr>
          <w:color w:val="auto"/>
        </w:rPr>
        <w:t xml:space="preserve">  </w:t>
      </w:r>
      <w:r w:rsidRPr="000F7CDA">
        <w:rPr>
          <w:color w:val="auto"/>
        </w:rPr>
        <w:t>&lt;/table&gt;</w:t>
      </w:r>
    </w:p>
    <w:p w:rsidR="000F7CDA" w:rsidRDefault="000F7CDA" w:rsidP="00E33405">
      <w:pPr>
        <w:pStyle w:val="LabStepCodeBlock"/>
      </w:pPr>
      <w:r w:rsidRPr="00E33405">
        <w:rPr>
          <w:color w:val="auto"/>
        </w:rPr>
        <w:t>&lt;/div&gt;</w:t>
      </w:r>
    </w:p>
    <w:p w:rsidR="00FD4A8C" w:rsidRDefault="00E33405" w:rsidP="00D8714C">
      <w:pPr>
        <w:pStyle w:val="LabStepNumbered"/>
        <w:tabs>
          <w:tab w:val="left" w:pos="720"/>
        </w:tabs>
      </w:pPr>
      <w:r>
        <w:lastRenderedPageBreak/>
        <w:t xml:space="preserve">Add a field control for the </w:t>
      </w:r>
      <w:r w:rsidRPr="00E33405">
        <w:rPr>
          <w:b/>
        </w:rPr>
        <w:t>Driving Directions</w:t>
      </w:r>
      <w:r>
        <w:t xml:space="preserve"> site column.</w:t>
      </w:r>
    </w:p>
    <w:p w:rsidR="000F7CDA" w:rsidRPr="000F7CDA" w:rsidRDefault="000F7CDA" w:rsidP="000F7CDA">
      <w:pPr>
        <w:pStyle w:val="LabStepCodeBlock"/>
        <w:rPr>
          <w:color w:val="7F7F7F" w:themeColor="text1" w:themeTint="80"/>
        </w:rPr>
      </w:pPr>
      <w:r w:rsidRPr="000F7CDA">
        <w:rPr>
          <w:color w:val="7F7F7F" w:themeColor="text1" w:themeTint="80"/>
        </w:rPr>
        <w:t>&lt;div id="bottom_content"&gt;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&lt;table style="width:100%"&gt;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&lt;tr&gt;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 style="vertical-align:top; width:50%"&gt;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&lt;h3&gt;Driving Directions&lt;/h3&gt;</w:t>
      </w:r>
    </w:p>
    <w:p w:rsidR="000F7CDA" w:rsidRDefault="000F7CDA" w:rsidP="000F7CDA">
      <w:pPr>
        <w:pStyle w:val="LabStepCodeBlock"/>
        <w:rPr>
          <w:color w:val="auto"/>
        </w:rPr>
      </w:pPr>
      <w:r w:rsidRPr="000F7CDA">
        <w:rPr>
          <w:color w:val="auto"/>
        </w:rPr>
        <w:t xml:space="preserve">      </w:t>
      </w:r>
      <w:r>
        <w:rPr>
          <w:color w:val="auto"/>
        </w:rPr>
        <w:t xml:space="preserve">  </w:t>
      </w:r>
      <w:r w:rsidRPr="000F7CDA">
        <w:rPr>
          <w:color w:val="auto"/>
        </w:rPr>
        <w:t xml:space="preserve">&lt;PublishingWebControls:RichHtmlField </w:t>
      </w:r>
    </w:p>
    <w:p w:rsidR="000F7CDA" w:rsidRDefault="000F7CDA" w:rsidP="000F7CDA">
      <w:pPr>
        <w:pStyle w:val="LabStepCodeBlock"/>
        <w:rPr>
          <w:color w:val="auto"/>
        </w:rPr>
      </w:pPr>
      <w:r>
        <w:rPr>
          <w:color w:val="auto"/>
        </w:rPr>
        <w:t xml:space="preserve">           </w:t>
      </w:r>
      <w:r w:rsidRPr="000F7CDA">
        <w:rPr>
          <w:color w:val="auto"/>
        </w:rPr>
        <w:t>FieldName="3f81d3ca-acb5-4720-94e5-8533e103eaf8" runat="server"&gt;</w:t>
      </w:r>
    </w:p>
    <w:p w:rsidR="000F7CDA" w:rsidRPr="000F7CDA" w:rsidRDefault="000F7CDA" w:rsidP="000F7CDA">
      <w:pPr>
        <w:pStyle w:val="LabStepCodeBlock"/>
        <w:rPr>
          <w:color w:val="auto"/>
        </w:rPr>
      </w:pPr>
      <w:r>
        <w:rPr>
          <w:color w:val="auto"/>
        </w:rPr>
        <w:t xml:space="preserve">        </w:t>
      </w:r>
      <w:r w:rsidRPr="000F7CDA">
        <w:rPr>
          <w:color w:val="auto"/>
        </w:rPr>
        <w:t xml:space="preserve">&lt;/PublishingWebControls:RichHtmlField&gt;    </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 style="vertical-align:top; width:50%"&gt;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&lt;h3&gt;Store Hours&lt;/h3&gt;</w:t>
      </w:r>
    </w:p>
    <w:p w:rsidR="000F7CDA" w:rsidRPr="000F7CDA" w:rsidRDefault="000F7CDA" w:rsidP="000F7CDA">
      <w:pPr>
        <w:pStyle w:val="LabStepCodeBlock"/>
        <w:rPr>
          <w:color w:val="7F7F7F" w:themeColor="text1" w:themeTint="80"/>
        </w:rPr>
      </w:pPr>
      <w:r w:rsidRPr="000F7CDA">
        <w:rPr>
          <w:color w:val="7F7F7F" w:themeColor="text1" w:themeTint="80"/>
        </w:rPr>
        <w:t xml:space="preserve">          </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&lt;/tr&gt;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&lt;/table&gt;</w:t>
      </w:r>
    </w:p>
    <w:p w:rsidR="000F7CDA" w:rsidRDefault="000F7CDA" w:rsidP="00E33405">
      <w:pPr>
        <w:pStyle w:val="LabStepCodeBlock"/>
      </w:pPr>
      <w:r w:rsidRPr="000F7CDA">
        <w:rPr>
          <w:color w:val="7F7F7F" w:themeColor="text1" w:themeTint="80"/>
        </w:rPr>
        <w:t>&lt;/div&gt;</w:t>
      </w:r>
    </w:p>
    <w:p w:rsidR="00E33405" w:rsidRDefault="00E33405" w:rsidP="00D8714C">
      <w:pPr>
        <w:pStyle w:val="LabStepNumbered"/>
        <w:tabs>
          <w:tab w:val="left" w:pos="720"/>
        </w:tabs>
      </w:pPr>
      <w:r>
        <w:t xml:space="preserve">Add a field control </w:t>
      </w:r>
      <w:r w:rsidR="00597106">
        <w:t>f</w:t>
      </w:r>
      <w:r>
        <w:t>or the Store Hours site column.</w:t>
      </w:r>
    </w:p>
    <w:p w:rsidR="000F7CDA" w:rsidRPr="000F7CDA" w:rsidRDefault="000F7CDA" w:rsidP="000F7CDA">
      <w:pPr>
        <w:pStyle w:val="LabStepCodeBlock"/>
        <w:rPr>
          <w:color w:val="7F7F7F" w:themeColor="text1" w:themeTint="80"/>
        </w:rPr>
      </w:pPr>
      <w:r w:rsidRPr="000F7CDA">
        <w:rPr>
          <w:color w:val="7F7F7F" w:themeColor="text1" w:themeTint="80"/>
        </w:rPr>
        <w:t>&lt;div id="bottom_content"&gt;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&lt;table style="width:100%"&gt;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&lt;tr&gt;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 style="vertical-align:top; width:50%"&gt;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&lt;h3&gt;Driving Directions&lt;/h3&gt;</w:t>
      </w:r>
    </w:p>
    <w:p w:rsidR="000F7CDA" w:rsidRDefault="000F7CDA" w:rsidP="000F7CDA">
      <w:pPr>
        <w:pStyle w:val="LabStepCodeBlock"/>
        <w:rPr>
          <w:color w:val="auto"/>
        </w:rPr>
      </w:pPr>
      <w:r w:rsidRPr="000F7CDA">
        <w:rPr>
          <w:color w:val="auto"/>
        </w:rPr>
        <w:t xml:space="preserve">      </w:t>
      </w:r>
      <w:r>
        <w:rPr>
          <w:color w:val="auto"/>
        </w:rPr>
        <w:t xml:space="preserve">  </w:t>
      </w:r>
      <w:r w:rsidRPr="000F7CDA">
        <w:rPr>
          <w:color w:val="auto"/>
        </w:rPr>
        <w:t xml:space="preserve">&lt;PublishingWebControls:RichHtmlField </w:t>
      </w:r>
    </w:p>
    <w:p w:rsidR="000F7CDA" w:rsidRDefault="000F7CDA" w:rsidP="000F7CDA">
      <w:pPr>
        <w:pStyle w:val="LabStepCodeBlock"/>
        <w:rPr>
          <w:color w:val="auto"/>
        </w:rPr>
      </w:pPr>
      <w:r>
        <w:rPr>
          <w:color w:val="auto"/>
        </w:rPr>
        <w:t xml:space="preserve">           </w:t>
      </w:r>
      <w:r w:rsidRPr="000F7CDA">
        <w:rPr>
          <w:color w:val="auto"/>
        </w:rPr>
        <w:t>FieldName="3f81d3ca-acb5-4720-94e5-8533e103eaf8" runat="server"&gt;</w:t>
      </w:r>
    </w:p>
    <w:p w:rsidR="000F7CDA" w:rsidRPr="000F7CDA" w:rsidRDefault="000F7CDA" w:rsidP="000F7CDA">
      <w:pPr>
        <w:pStyle w:val="LabStepCodeBlock"/>
        <w:rPr>
          <w:color w:val="auto"/>
        </w:rPr>
      </w:pPr>
      <w:r>
        <w:rPr>
          <w:color w:val="auto"/>
        </w:rPr>
        <w:t xml:space="preserve">        </w:t>
      </w:r>
      <w:r w:rsidRPr="000F7CDA">
        <w:rPr>
          <w:color w:val="auto"/>
        </w:rPr>
        <w:t xml:space="preserve">&lt;/PublishingWebControls:RichHtmlField&gt;    </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&lt;td style="vertical-align:top; width:50%"&gt;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&lt;h3&gt;Store Hours&lt;/h3&gt;</w:t>
      </w:r>
    </w:p>
    <w:p w:rsidR="000F7CDA" w:rsidRPr="000F7CDA" w:rsidRDefault="000F7CDA" w:rsidP="000F7CDA">
      <w:pPr>
        <w:pStyle w:val="LabStepCodeBlock"/>
        <w:rPr>
          <w:color w:val="auto"/>
        </w:rPr>
      </w:pPr>
      <w:r w:rsidRPr="000F7CDA">
        <w:rPr>
          <w:color w:val="7F7F7F" w:themeColor="text1" w:themeTint="80"/>
        </w:rPr>
        <w:t xml:space="preserve">      </w:t>
      </w:r>
      <w:r w:rsidRPr="000F7CDA">
        <w:rPr>
          <w:color w:val="auto"/>
        </w:rPr>
        <w:t xml:space="preserve">  &lt;PublishingWebControls:RichHtmlField </w:t>
      </w:r>
    </w:p>
    <w:p w:rsidR="000F7CDA" w:rsidRPr="000F7CDA" w:rsidRDefault="000F7CDA" w:rsidP="000F7CDA">
      <w:pPr>
        <w:pStyle w:val="LabStepCodeBlock"/>
        <w:rPr>
          <w:color w:val="auto"/>
        </w:rPr>
      </w:pPr>
      <w:r w:rsidRPr="000F7CDA">
        <w:rPr>
          <w:color w:val="auto"/>
        </w:rPr>
        <w:t xml:space="preserve">           FieldName="b1eb2cfe-abd1-404a-8853-1048b5f2fe20" runat="server"&gt;</w:t>
      </w:r>
    </w:p>
    <w:p w:rsidR="000F7CDA" w:rsidRPr="000F7CDA" w:rsidRDefault="000F7CDA" w:rsidP="000F7CDA">
      <w:pPr>
        <w:pStyle w:val="LabStepCodeBlock"/>
        <w:rPr>
          <w:color w:val="auto"/>
        </w:rPr>
      </w:pPr>
      <w:r w:rsidRPr="000F7CDA">
        <w:rPr>
          <w:color w:val="auto"/>
        </w:rPr>
        <w:t xml:space="preserve">        &lt;/PublishingWebControls:RichHtmlField&gt;  </w:t>
      </w:r>
    </w:p>
    <w:p w:rsidR="000F7CDA" w:rsidRPr="000F7CDA" w:rsidRDefault="000F7CDA" w:rsidP="000F7CDA">
      <w:pPr>
        <w:pStyle w:val="LabStepCodeBlock"/>
        <w:rPr>
          <w:color w:val="7F7F7F" w:themeColor="text1" w:themeTint="80"/>
        </w:rPr>
      </w:pPr>
      <w:r w:rsidRPr="000F7CDA">
        <w:rPr>
          <w:color w:val="auto"/>
        </w:rPr>
        <w:t xml:space="preserve">      </w:t>
      </w:r>
      <w:r w:rsidRPr="000F7CDA">
        <w:rPr>
          <w:color w:val="7F7F7F" w:themeColor="text1" w:themeTint="80"/>
        </w:rPr>
        <w:t>&lt;/td&gt;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&lt;/tr&gt;</w:t>
      </w:r>
    </w:p>
    <w:p w:rsidR="000F7CDA" w:rsidRPr="000F7CDA" w:rsidRDefault="000F7CDA" w:rsidP="000F7CDA">
      <w:pPr>
        <w:pStyle w:val="LabStepCodeBlock"/>
        <w:rPr>
          <w:color w:val="7F7F7F" w:themeColor="text1" w:themeTint="80"/>
        </w:rPr>
      </w:pPr>
      <w:r w:rsidRPr="000F7CDA">
        <w:rPr>
          <w:color w:val="7F7F7F" w:themeColor="text1" w:themeTint="80"/>
        </w:rPr>
        <w:t xml:space="preserve">  &lt;/table&gt;</w:t>
      </w:r>
    </w:p>
    <w:p w:rsidR="00E33405" w:rsidRDefault="000F7CDA" w:rsidP="00E33405">
      <w:pPr>
        <w:pStyle w:val="LabStepCodeBlock"/>
        <w:rPr>
          <w:color w:val="7F7F7F" w:themeColor="text1" w:themeTint="80"/>
        </w:rPr>
      </w:pPr>
      <w:r w:rsidRPr="000F7CDA">
        <w:rPr>
          <w:color w:val="7F7F7F" w:themeColor="text1" w:themeTint="80"/>
        </w:rPr>
        <w:t>&lt;/div&gt;</w:t>
      </w:r>
    </w:p>
    <w:p w:rsidR="000F7CDA" w:rsidRDefault="000F7CDA" w:rsidP="000F7CDA">
      <w:pPr>
        <w:pStyle w:val="LabStepNumbered"/>
      </w:pPr>
      <w:r>
        <w:t xml:space="preserve">Place the cursor above </w:t>
      </w:r>
      <w:r w:rsidRPr="000F7CDA">
        <w:rPr>
          <w:b/>
        </w:rPr>
        <w:t>PlaceHolderMain</w:t>
      </w:r>
      <w:r>
        <w:t xml:space="preserve"> and add a new section for </w:t>
      </w:r>
      <w:r w:rsidRPr="000F7CDA">
        <w:rPr>
          <w:b/>
        </w:rPr>
        <w:t>PlaceHolderAdditionalPageHead</w:t>
      </w:r>
      <w:r>
        <w:t>. Add the CSS rules shown in the following listing.</w:t>
      </w:r>
    </w:p>
    <w:p w:rsidR="000F7CDA" w:rsidRDefault="000F7CDA" w:rsidP="000F7CDA">
      <w:pPr>
        <w:pStyle w:val="LabStepCodeBlock"/>
      </w:pPr>
      <w:r>
        <w:t xml:space="preserve">&lt;asp:Content ContentPlaceHolderID="PlaceHolderAdditionalPageHead" runat="server"&gt; </w:t>
      </w:r>
    </w:p>
    <w:p w:rsidR="000F7CDA" w:rsidRDefault="000F7CDA" w:rsidP="000F7CDA">
      <w:pPr>
        <w:pStyle w:val="LabStepCodeBlock"/>
      </w:pPr>
    </w:p>
    <w:p w:rsidR="000F7CDA" w:rsidRDefault="000F7CDA" w:rsidP="000F7CDA">
      <w:pPr>
        <w:pStyle w:val="LabStepCodeBlock"/>
      </w:pPr>
      <w:r>
        <w:t xml:space="preserve">  &lt;style type="text/css"&gt;</w:t>
      </w:r>
    </w:p>
    <w:p w:rsidR="000F7CDA" w:rsidRDefault="000F7CDA" w:rsidP="000F7CDA">
      <w:pPr>
        <w:pStyle w:val="LabStepCodeBlock"/>
      </w:pPr>
      <w:r>
        <w:t xml:space="preserve">    #top_content  { margin: 8px;padding: 8px; border: 1px #AAA solid;}</w:t>
      </w:r>
    </w:p>
    <w:p w:rsidR="000F7CDA" w:rsidRDefault="000F7CDA" w:rsidP="000F7CDA">
      <w:pPr>
        <w:pStyle w:val="LabStepCodeBlock"/>
      </w:pPr>
      <w:r>
        <w:t xml:space="preserve">    #page_image   { float:left; margin:10px; }</w:t>
      </w:r>
    </w:p>
    <w:p w:rsidR="000F7CDA" w:rsidRDefault="000F7CDA" w:rsidP="000F7CDA">
      <w:pPr>
        <w:pStyle w:val="LabStepCodeBlock"/>
      </w:pPr>
      <w:r>
        <w:t xml:space="preserve">    #page_content { padding: 0px; }</w:t>
      </w:r>
    </w:p>
    <w:p w:rsidR="000F7CDA" w:rsidRDefault="000F7CDA" w:rsidP="000F7CDA">
      <w:pPr>
        <w:pStyle w:val="LabStepCodeBlock"/>
      </w:pPr>
      <w:r>
        <w:t xml:space="preserve">    #bottom_content  { padding: 8px; }</w:t>
      </w:r>
    </w:p>
    <w:p w:rsidR="000F7CDA" w:rsidRDefault="000F7CDA" w:rsidP="000F7CDA">
      <w:pPr>
        <w:pStyle w:val="LabStepCodeBlock"/>
      </w:pPr>
      <w:r>
        <w:t xml:space="preserve">    #bottom_content  table td {display:table-cell; padding: 12px;}</w:t>
      </w:r>
    </w:p>
    <w:p w:rsidR="000F7CDA" w:rsidRDefault="000F7CDA" w:rsidP="000F7CDA">
      <w:pPr>
        <w:pStyle w:val="LabStepCodeBlock"/>
      </w:pPr>
      <w:r>
        <w:t xml:space="preserve">  &lt;/style&gt;</w:t>
      </w:r>
    </w:p>
    <w:p w:rsidR="000F7CDA" w:rsidRDefault="000F7CDA" w:rsidP="000F7CDA">
      <w:pPr>
        <w:pStyle w:val="LabStepCodeBlock"/>
      </w:pPr>
    </w:p>
    <w:p w:rsidR="000F7CDA" w:rsidRDefault="000F7CDA" w:rsidP="000F7CDA">
      <w:pPr>
        <w:pStyle w:val="LabStepCodeBlock"/>
      </w:pPr>
      <w:r>
        <w:t>&lt;/asp:Content&gt;</w:t>
      </w:r>
    </w:p>
    <w:p w:rsidR="001E7E4F" w:rsidRDefault="001E7E4F" w:rsidP="001E7E4F">
      <w:pPr>
        <w:pStyle w:val="LabStepNumbered"/>
        <w:tabs>
          <w:tab w:val="left" w:pos="720"/>
        </w:tabs>
      </w:pPr>
      <w:r>
        <w:t xml:space="preserve">Press the F5 key to see </w:t>
      </w:r>
      <w:r w:rsidR="00597106">
        <w:t xml:space="preserve">how </w:t>
      </w:r>
      <w:r>
        <w:t>the page layout looks in the designer window of SharePoint Designer.</w:t>
      </w:r>
    </w:p>
    <w:p w:rsidR="000F7CDA" w:rsidRDefault="001E7E4F" w:rsidP="001E7E4F">
      <w:pPr>
        <w:pStyle w:val="LabStepScreenshot"/>
      </w:pPr>
      <w:r w:rsidRPr="001E7E4F">
        <w:rPr>
          <w:rStyle w:val="LabStepScreenshotFrame"/>
        </w:rPr>
        <w:lastRenderedPageBreak/>
        <w:drawing>
          <wp:inline distT="0" distB="0" distL="0" distR="0" wp14:anchorId="772AE2F2" wp14:editId="43515832">
            <wp:extent cx="4434930" cy="184638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5192" cy="1846494"/>
                    </a:xfrm>
                    <a:prstGeom prst="rect">
                      <a:avLst/>
                    </a:prstGeom>
                    <a:noFill/>
                    <a:ln>
                      <a:noFill/>
                    </a:ln>
                  </pic:spPr>
                </pic:pic>
              </a:graphicData>
            </a:graphic>
          </wp:inline>
        </w:drawing>
      </w:r>
    </w:p>
    <w:p w:rsidR="00E33405" w:rsidRDefault="00E33405" w:rsidP="00E33405">
      <w:pPr>
        <w:pStyle w:val="LabExerciseCallout"/>
      </w:pPr>
      <w:r>
        <w:t>At this point, you are done implementing the Store Location page layout. The next steps are to check in and to approve this page layout so you can use it in a page.</w:t>
      </w:r>
    </w:p>
    <w:p w:rsidR="00642A59" w:rsidRDefault="00E33405" w:rsidP="00E33405">
      <w:pPr>
        <w:pStyle w:val="LabStepNumbered"/>
      </w:pPr>
      <w:r>
        <w:t>In SharePoint Designer, c</w:t>
      </w:r>
      <w:r w:rsidR="00642A59">
        <w:t xml:space="preserve">lick </w:t>
      </w:r>
      <w:r w:rsidR="00642A59" w:rsidRPr="00E33405">
        <w:rPr>
          <w:b/>
        </w:rPr>
        <w:t>Page Layouts</w:t>
      </w:r>
      <w:r w:rsidR="00642A59">
        <w:t xml:space="preserve"> in the </w:t>
      </w:r>
      <w:r>
        <w:t xml:space="preserve">Site Objects section. </w:t>
      </w:r>
      <w:r w:rsidR="00642A59">
        <w:t xml:space="preserve">Right click </w:t>
      </w:r>
      <w:r>
        <w:t xml:space="preserve">the </w:t>
      </w:r>
      <w:r>
        <w:rPr>
          <w:rStyle w:val="InlindeCode"/>
        </w:rPr>
        <w:t>StoreLocation</w:t>
      </w:r>
      <w:r w:rsidR="00642A59">
        <w:rPr>
          <w:rStyle w:val="InlindeCode"/>
        </w:rPr>
        <w:t>.aspx</w:t>
      </w:r>
      <w:r w:rsidR="00642A59">
        <w:t xml:space="preserve"> file and click </w:t>
      </w:r>
      <w:r w:rsidR="00642A59" w:rsidRPr="00E33405">
        <w:rPr>
          <w:b/>
        </w:rPr>
        <w:t>Check In</w:t>
      </w:r>
      <w:r w:rsidR="00642A59">
        <w:t xml:space="preserve"> from the popup menu.</w:t>
      </w:r>
    </w:p>
    <w:p w:rsidR="00642A59" w:rsidRDefault="00642A59" w:rsidP="00E33405">
      <w:pPr>
        <w:pStyle w:val="LabStepNumbered"/>
      </w:pPr>
      <w:r>
        <w:t xml:space="preserve">From the </w:t>
      </w:r>
      <w:r>
        <w:rPr>
          <w:b/>
        </w:rPr>
        <w:t>Check In</w:t>
      </w:r>
      <w:r>
        <w:t xml:space="preserve"> dialog box that appears, click </w:t>
      </w:r>
      <w:r>
        <w:rPr>
          <w:b/>
        </w:rPr>
        <w:t>Publish a major version</w:t>
      </w:r>
      <w:r>
        <w:t xml:space="preserve"> radio button and then click the </w:t>
      </w:r>
      <w:r>
        <w:rPr>
          <w:b/>
        </w:rPr>
        <w:t>OK</w:t>
      </w:r>
      <w:r>
        <w:t xml:space="preserve"> button.</w:t>
      </w:r>
    </w:p>
    <w:p w:rsidR="00642A59" w:rsidRDefault="00642A59" w:rsidP="00E33405">
      <w:pPr>
        <w:pStyle w:val="LabStepNumbered"/>
      </w:pPr>
      <w:r>
        <w:t>A dialog box appears notifying you that</w:t>
      </w:r>
      <w:r w:rsidR="00597106">
        <w:t>:</w:t>
      </w:r>
      <w:r>
        <w:t xml:space="preserve"> </w:t>
      </w:r>
      <w:r w:rsidR="00597106">
        <w:t>"T</w:t>
      </w:r>
      <w:r>
        <w:t>his document requires content approval. Do you want to view or modify status?</w:t>
      </w:r>
      <w:r w:rsidR="00597106">
        <w:t>"</w:t>
      </w:r>
      <w:r>
        <w:t xml:space="preserve"> Click the </w:t>
      </w:r>
      <w:r w:rsidRPr="00E33405">
        <w:rPr>
          <w:b/>
        </w:rPr>
        <w:t>Yes</w:t>
      </w:r>
      <w:r>
        <w:t xml:space="preserve"> button.</w:t>
      </w:r>
    </w:p>
    <w:p w:rsidR="00642A59" w:rsidRDefault="00642A59" w:rsidP="00E33405">
      <w:pPr>
        <w:pStyle w:val="LabStepNumbered"/>
      </w:pPr>
      <w:r>
        <w:t xml:space="preserve">A browser window should open up showing you your submission to the </w:t>
      </w:r>
      <w:r>
        <w:rPr>
          <w:b/>
        </w:rPr>
        <w:t>Master Page and Page Layout</w:t>
      </w:r>
      <w:r>
        <w:t xml:space="preserve"> gallery.</w:t>
      </w:r>
    </w:p>
    <w:p w:rsidR="00642A59" w:rsidRDefault="00642A59" w:rsidP="00E33405">
      <w:pPr>
        <w:pStyle w:val="LabStepNumbered"/>
      </w:pPr>
      <w:r>
        <w:t xml:space="preserve">Hover over the </w:t>
      </w:r>
      <w:r w:rsidR="00812C5C">
        <w:rPr>
          <w:b/>
        </w:rPr>
        <w:t>Store Location</w:t>
      </w:r>
      <w:r>
        <w:t xml:space="preserve"> page and click the drop down menu. Select the </w:t>
      </w:r>
      <w:r>
        <w:rPr>
          <w:b/>
        </w:rPr>
        <w:t>Approve/Reject</w:t>
      </w:r>
      <w:r>
        <w:t xml:space="preserve"> option. In the </w:t>
      </w:r>
      <w:r>
        <w:rPr>
          <w:b/>
        </w:rPr>
        <w:t>Approve/Reject</w:t>
      </w:r>
      <w:r>
        <w:t xml:space="preserve"> prompt that appears</w:t>
      </w:r>
      <w:r w:rsidR="00597106">
        <w:t>,</w:t>
      </w:r>
      <w:r>
        <w:t xml:space="preserve"> click the </w:t>
      </w:r>
      <w:r>
        <w:rPr>
          <w:b/>
        </w:rPr>
        <w:t>Approved</w:t>
      </w:r>
      <w:r>
        <w:t xml:space="preserve"> radio button and click the </w:t>
      </w:r>
      <w:r>
        <w:rPr>
          <w:b/>
        </w:rPr>
        <w:t>OK</w:t>
      </w:r>
      <w:r>
        <w:t xml:space="preserve"> button.</w:t>
      </w:r>
    </w:p>
    <w:p w:rsidR="00642A59" w:rsidRDefault="00642A59" w:rsidP="00E33405">
      <w:pPr>
        <w:pStyle w:val="LabStepNumbered"/>
      </w:pPr>
      <w:r>
        <w:t xml:space="preserve">The Page Layout </w:t>
      </w:r>
      <w:r w:rsidR="00812C5C">
        <w:rPr>
          <w:rStyle w:val="InlindeCode"/>
        </w:rPr>
        <w:t>StoreLocation</w:t>
      </w:r>
      <w:r>
        <w:rPr>
          <w:rStyle w:val="InlindeCode"/>
        </w:rPr>
        <w:t>.aspx</w:t>
      </w:r>
      <w:r>
        <w:t xml:space="preserve"> is now approved. </w:t>
      </w:r>
    </w:p>
    <w:p w:rsidR="000F7CDA" w:rsidRDefault="000F7CDA" w:rsidP="00E33405">
      <w:pPr>
        <w:pStyle w:val="LabStepNumbered"/>
      </w:pPr>
      <w:r>
        <w:t xml:space="preserve">Navigate to </w:t>
      </w:r>
      <w:r w:rsidR="0018590C">
        <w:t>a publishing page</w:t>
      </w:r>
      <w:r w:rsidR="001E7E4F">
        <w:t xml:space="preserve"> in the </w:t>
      </w:r>
      <w:r w:rsidR="001E7E4F" w:rsidRPr="0018590C">
        <w:rPr>
          <w:b/>
        </w:rPr>
        <w:t>Locations</w:t>
      </w:r>
      <w:r w:rsidR="001E7E4F">
        <w:t xml:space="preserve"> site such as </w:t>
      </w:r>
      <w:r w:rsidR="001E7E4F" w:rsidRPr="0018590C">
        <w:rPr>
          <w:b/>
        </w:rPr>
        <w:t>Tampa.aspx</w:t>
      </w:r>
      <w:r w:rsidR="0018590C" w:rsidRPr="0018590C">
        <w:t xml:space="preserve"> and </w:t>
      </w:r>
      <w:r w:rsidR="0018590C">
        <w:t xml:space="preserve">move the page into Edit Mode. From the </w:t>
      </w:r>
      <w:r w:rsidR="0018590C" w:rsidRPr="0018590C">
        <w:rPr>
          <w:b/>
        </w:rPr>
        <w:t>Page</w:t>
      </w:r>
      <w:r w:rsidR="0018590C">
        <w:t xml:space="preserve"> tab, drop down the </w:t>
      </w:r>
      <w:r w:rsidR="0018590C" w:rsidRPr="0018590C">
        <w:rPr>
          <w:b/>
        </w:rPr>
        <w:t>Page Layout</w:t>
      </w:r>
      <w:r w:rsidR="0018590C">
        <w:t xml:space="preserve"> menu and select </w:t>
      </w:r>
      <w:r w:rsidR="0018590C" w:rsidRPr="0018590C">
        <w:rPr>
          <w:b/>
        </w:rPr>
        <w:t>Store Location Page</w:t>
      </w:r>
      <w:r w:rsidR="0018590C">
        <w:t>.</w:t>
      </w:r>
    </w:p>
    <w:p w:rsidR="0018590C" w:rsidRDefault="0018590C" w:rsidP="0018590C">
      <w:pPr>
        <w:pStyle w:val="LabStepScreenshot"/>
      </w:pPr>
      <w:r>
        <w:rPr>
          <w:noProof/>
        </w:rPr>
        <w:drawing>
          <wp:inline distT="0" distB="0" distL="0" distR="0" wp14:anchorId="22B160CA" wp14:editId="09DAEB12">
            <wp:extent cx="3925486" cy="24794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5486" cy="2479431"/>
                    </a:xfrm>
                    <a:prstGeom prst="rect">
                      <a:avLst/>
                    </a:prstGeom>
                    <a:noFill/>
                    <a:ln>
                      <a:noFill/>
                    </a:ln>
                  </pic:spPr>
                </pic:pic>
              </a:graphicData>
            </a:graphic>
          </wp:inline>
        </w:drawing>
      </w:r>
    </w:p>
    <w:p w:rsidR="0018590C" w:rsidRDefault="0018590C" w:rsidP="00E33405">
      <w:pPr>
        <w:pStyle w:val="LabStepNumbered"/>
      </w:pPr>
      <w:r>
        <w:t>You should now be able to work with your page layout going back between edit mode and display mode.</w:t>
      </w:r>
    </w:p>
    <w:p w:rsidR="001E7E4F" w:rsidRDefault="0018590C" w:rsidP="0018590C">
      <w:pPr>
        <w:pStyle w:val="LabStepScreenshot"/>
      </w:pPr>
      <w:r>
        <w:rPr>
          <w:noProof/>
        </w:rPr>
        <w:lastRenderedPageBreak/>
        <w:drawing>
          <wp:inline distT="0" distB="0" distL="0" distR="0" wp14:anchorId="2E78C22B" wp14:editId="69BDC10A">
            <wp:extent cx="4422848" cy="250580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2848" cy="2505808"/>
                    </a:xfrm>
                    <a:prstGeom prst="rect">
                      <a:avLst/>
                    </a:prstGeom>
                    <a:noFill/>
                    <a:ln>
                      <a:noFill/>
                    </a:ln>
                  </pic:spPr>
                </pic:pic>
              </a:graphicData>
            </a:graphic>
          </wp:inline>
        </w:drawing>
      </w:r>
    </w:p>
    <w:sectPr w:rsidR="001E7E4F" w:rsidSect="00BE3A0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CB9" w:rsidRDefault="00052CB9" w:rsidP="002754DA">
      <w:pPr>
        <w:spacing w:before="0" w:after="0"/>
      </w:pPr>
      <w:r>
        <w:separator/>
      </w:r>
    </w:p>
  </w:endnote>
  <w:endnote w:type="continuationSeparator" w:id="0">
    <w:p w:rsidR="00052CB9" w:rsidRDefault="00052CB9" w:rsidP="002754DA">
      <w:pPr>
        <w:spacing w:before="0" w:after="0"/>
      </w:pPr>
      <w:r>
        <w:continuationSeparator/>
      </w:r>
    </w:p>
  </w:endnote>
  <w:endnote w:type="continuationNotice" w:id="1">
    <w:p w:rsidR="00052CB9" w:rsidRDefault="00052C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CB9" w:rsidRDefault="00052CB9" w:rsidP="002754DA">
      <w:pPr>
        <w:spacing w:before="0" w:after="0"/>
      </w:pPr>
      <w:r>
        <w:separator/>
      </w:r>
    </w:p>
  </w:footnote>
  <w:footnote w:type="continuationSeparator" w:id="0">
    <w:p w:rsidR="00052CB9" w:rsidRDefault="00052CB9" w:rsidP="002754DA">
      <w:pPr>
        <w:spacing w:before="0" w:after="0"/>
      </w:pPr>
      <w:r>
        <w:continuationSeparator/>
      </w:r>
    </w:p>
  </w:footnote>
  <w:footnote w:type="continuationNotice" w:id="1">
    <w:p w:rsidR="00052CB9" w:rsidRDefault="00052CB9">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9DC0CE4"/>
    <w:lvl w:ilvl="0">
      <w:start w:val="1"/>
      <w:numFmt w:val="bullet"/>
      <w:lvlText w:val=""/>
      <w:lvlJc w:val="left"/>
      <w:pPr>
        <w:tabs>
          <w:tab w:val="num" w:pos="360"/>
        </w:tabs>
        <w:ind w:left="360" w:hanging="360"/>
      </w:pPr>
      <w:rPr>
        <w:rFonts w:ascii="Symbol" w:hAnsi="Symbol" w:hint="default"/>
      </w:rPr>
    </w:lvl>
  </w:abstractNum>
  <w:abstractNum w:abstractNumId="1">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3">
    <w:nsid w:val="2946127D"/>
    <w:multiLevelType w:val="multilevel"/>
    <w:tmpl w:val="A70A9C82"/>
    <w:numStyleLink w:val="LabStepsTemplate"/>
  </w:abstractNum>
  <w:abstractNum w:abstractNumId="4">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9">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8"/>
  </w:num>
  <w:num w:numId="4">
    <w:abstractNumId w:val="2"/>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10"/>
  </w:num>
  <w:num w:numId="29">
    <w:abstractNumId w:val="5"/>
  </w:num>
  <w:num w:numId="30">
    <w:abstractNumId w:val="3"/>
  </w:num>
  <w:num w:numId="31">
    <w:abstractNumId w:val="6"/>
  </w:num>
  <w:num w:numId="32">
    <w:abstractNumId w:val="1"/>
  </w:num>
  <w:num w:numId="3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9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2"/>
  </w:compat>
  <w:rsids>
    <w:rsidRoot w:val="00283D43"/>
    <w:rsid w:val="00012AC2"/>
    <w:rsid w:val="00024303"/>
    <w:rsid w:val="000243F6"/>
    <w:rsid w:val="00030FBC"/>
    <w:rsid w:val="00034A56"/>
    <w:rsid w:val="00051385"/>
    <w:rsid w:val="00052CB9"/>
    <w:rsid w:val="00063DD4"/>
    <w:rsid w:val="00075BE6"/>
    <w:rsid w:val="00082C8E"/>
    <w:rsid w:val="0009020D"/>
    <w:rsid w:val="000A019A"/>
    <w:rsid w:val="000A0DD4"/>
    <w:rsid w:val="000A0FB8"/>
    <w:rsid w:val="000A4D31"/>
    <w:rsid w:val="000B45EE"/>
    <w:rsid w:val="000B4798"/>
    <w:rsid w:val="000C54C2"/>
    <w:rsid w:val="000D1CE4"/>
    <w:rsid w:val="000E4786"/>
    <w:rsid w:val="000F23A7"/>
    <w:rsid w:val="000F7CDA"/>
    <w:rsid w:val="000F7FD7"/>
    <w:rsid w:val="0011020C"/>
    <w:rsid w:val="00110C1C"/>
    <w:rsid w:val="00110EC0"/>
    <w:rsid w:val="001128F7"/>
    <w:rsid w:val="00123729"/>
    <w:rsid w:val="00123A37"/>
    <w:rsid w:val="00140317"/>
    <w:rsid w:val="00141688"/>
    <w:rsid w:val="00151E41"/>
    <w:rsid w:val="0015598F"/>
    <w:rsid w:val="0015714F"/>
    <w:rsid w:val="00162568"/>
    <w:rsid w:val="0016348C"/>
    <w:rsid w:val="00165023"/>
    <w:rsid w:val="001657A8"/>
    <w:rsid w:val="0016603A"/>
    <w:rsid w:val="00166BA8"/>
    <w:rsid w:val="001760F5"/>
    <w:rsid w:val="001844AD"/>
    <w:rsid w:val="0018590C"/>
    <w:rsid w:val="00190D86"/>
    <w:rsid w:val="0019249E"/>
    <w:rsid w:val="00192D9C"/>
    <w:rsid w:val="001969F7"/>
    <w:rsid w:val="001A3C36"/>
    <w:rsid w:val="001B176D"/>
    <w:rsid w:val="001B60FC"/>
    <w:rsid w:val="001C2975"/>
    <w:rsid w:val="001C3C48"/>
    <w:rsid w:val="001D4DB9"/>
    <w:rsid w:val="001E5FC6"/>
    <w:rsid w:val="001E73CB"/>
    <w:rsid w:val="001E7E4F"/>
    <w:rsid w:val="001F497E"/>
    <w:rsid w:val="00207F56"/>
    <w:rsid w:val="0021154E"/>
    <w:rsid w:val="00215A28"/>
    <w:rsid w:val="00216298"/>
    <w:rsid w:val="002243BC"/>
    <w:rsid w:val="00226C32"/>
    <w:rsid w:val="00231D57"/>
    <w:rsid w:val="00234111"/>
    <w:rsid w:val="002373EB"/>
    <w:rsid w:val="002376C5"/>
    <w:rsid w:val="00241593"/>
    <w:rsid w:val="00243A3C"/>
    <w:rsid w:val="002646DD"/>
    <w:rsid w:val="00265968"/>
    <w:rsid w:val="0027100B"/>
    <w:rsid w:val="00273F7D"/>
    <w:rsid w:val="002754DA"/>
    <w:rsid w:val="00275539"/>
    <w:rsid w:val="002820B9"/>
    <w:rsid w:val="00283D43"/>
    <w:rsid w:val="002C5CBE"/>
    <w:rsid w:val="002E035E"/>
    <w:rsid w:val="002E259F"/>
    <w:rsid w:val="002E3602"/>
    <w:rsid w:val="002E66B3"/>
    <w:rsid w:val="002F2748"/>
    <w:rsid w:val="002F6C81"/>
    <w:rsid w:val="0030388D"/>
    <w:rsid w:val="00307288"/>
    <w:rsid w:val="003149D4"/>
    <w:rsid w:val="00314C35"/>
    <w:rsid w:val="00316406"/>
    <w:rsid w:val="0031741B"/>
    <w:rsid w:val="00333042"/>
    <w:rsid w:val="003416B6"/>
    <w:rsid w:val="00361340"/>
    <w:rsid w:val="00364378"/>
    <w:rsid w:val="00367C9B"/>
    <w:rsid w:val="00386D2F"/>
    <w:rsid w:val="00390CC9"/>
    <w:rsid w:val="003A6D85"/>
    <w:rsid w:val="003B1609"/>
    <w:rsid w:val="003B509E"/>
    <w:rsid w:val="003B6B6E"/>
    <w:rsid w:val="003C6F9B"/>
    <w:rsid w:val="003D4A36"/>
    <w:rsid w:val="003D513A"/>
    <w:rsid w:val="003E3149"/>
    <w:rsid w:val="003E53A5"/>
    <w:rsid w:val="003F2EDC"/>
    <w:rsid w:val="00414108"/>
    <w:rsid w:val="00420D38"/>
    <w:rsid w:val="00427A68"/>
    <w:rsid w:val="00445241"/>
    <w:rsid w:val="00445F5C"/>
    <w:rsid w:val="00446B8D"/>
    <w:rsid w:val="00474799"/>
    <w:rsid w:val="00481358"/>
    <w:rsid w:val="004838B2"/>
    <w:rsid w:val="0048453F"/>
    <w:rsid w:val="004A7C45"/>
    <w:rsid w:val="004B75D9"/>
    <w:rsid w:val="004C7D6E"/>
    <w:rsid w:val="004D20E8"/>
    <w:rsid w:val="004D3A39"/>
    <w:rsid w:val="004D71F4"/>
    <w:rsid w:val="004E1CBF"/>
    <w:rsid w:val="004E3B42"/>
    <w:rsid w:val="004E45B9"/>
    <w:rsid w:val="004F1E4C"/>
    <w:rsid w:val="004F54BD"/>
    <w:rsid w:val="00504620"/>
    <w:rsid w:val="0050658A"/>
    <w:rsid w:val="0050746C"/>
    <w:rsid w:val="005106D7"/>
    <w:rsid w:val="00513EAD"/>
    <w:rsid w:val="0051400B"/>
    <w:rsid w:val="00515C63"/>
    <w:rsid w:val="00536A2B"/>
    <w:rsid w:val="00536EA7"/>
    <w:rsid w:val="00537866"/>
    <w:rsid w:val="00540A9A"/>
    <w:rsid w:val="00551DFA"/>
    <w:rsid w:val="005601AA"/>
    <w:rsid w:val="00560F81"/>
    <w:rsid w:val="005710D5"/>
    <w:rsid w:val="0057247C"/>
    <w:rsid w:val="00574574"/>
    <w:rsid w:val="00580480"/>
    <w:rsid w:val="00597106"/>
    <w:rsid w:val="005A0E17"/>
    <w:rsid w:val="005A3A17"/>
    <w:rsid w:val="005A3E02"/>
    <w:rsid w:val="005A4563"/>
    <w:rsid w:val="005A6D5F"/>
    <w:rsid w:val="005B6F90"/>
    <w:rsid w:val="005C03B9"/>
    <w:rsid w:val="005C1BF8"/>
    <w:rsid w:val="005D380A"/>
    <w:rsid w:val="005D3854"/>
    <w:rsid w:val="005E054A"/>
    <w:rsid w:val="005E0D54"/>
    <w:rsid w:val="005E79AF"/>
    <w:rsid w:val="00617E7C"/>
    <w:rsid w:val="00620888"/>
    <w:rsid w:val="00625F0D"/>
    <w:rsid w:val="00626932"/>
    <w:rsid w:val="006316FA"/>
    <w:rsid w:val="0063362B"/>
    <w:rsid w:val="006404C9"/>
    <w:rsid w:val="00642A59"/>
    <w:rsid w:val="00650ACD"/>
    <w:rsid w:val="00654F8F"/>
    <w:rsid w:val="0066042A"/>
    <w:rsid w:val="006649DB"/>
    <w:rsid w:val="00667328"/>
    <w:rsid w:val="00667B58"/>
    <w:rsid w:val="0067766A"/>
    <w:rsid w:val="0069092F"/>
    <w:rsid w:val="006925FC"/>
    <w:rsid w:val="0069598A"/>
    <w:rsid w:val="006A020F"/>
    <w:rsid w:val="006A105B"/>
    <w:rsid w:val="006B07C3"/>
    <w:rsid w:val="006B25FA"/>
    <w:rsid w:val="006B6F43"/>
    <w:rsid w:val="006C0157"/>
    <w:rsid w:val="006C5C78"/>
    <w:rsid w:val="006E5188"/>
    <w:rsid w:val="006F13F6"/>
    <w:rsid w:val="006F64F9"/>
    <w:rsid w:val="0070089C"/>
    <w:rsid w:val="00711C05"/>
    <w:rsid w:val="00720E25"/>
    <w:rsid w:val="0072738D"/>
    <w:rsid w:val="00737FD5"/>
    <w:rsid w:val="00740261"/>
    <w:rsid w:val="00740358"/>
    <w:rsid w:val="007442CF"/>
    <w:rsid w:val="00747129"/>
    <w:rsid w:val="007508E5"/>
    <w:rsid w:val="00754D76"/>
    <w:rsid w:val="00756C10"/>
    <w:rsid w:val="007600AD"/>
    <w:rsid w:val="0076162E"/>
    <w:rsid w:val="0076526D"/>
    <w:rsid w:val="00770735"/>
    <w:rsid w:val="007A2E8C"/>
    <w:rsid w:val="007A3D0E"/>
    <w:rsid w:val="007A6FDB"/>
    <w:rsid w:val="007A7B3A"/>
    <w:rsid w:val="007B63AE"/>
    <w:rsid w:val="007B648F"/>
    <w:rsid w:val="007C5EF6"/>
    <w:rsid w:val="007E240B"/>
    <w:rsid w:val="007F2CD4"/>
    <w:rsid w:val="007F37E8"/>
    <w:rsid w:val="0080252D"/>
    <w:rsid w:val="00812AF5"/>
    <w:rsid w:val="00812C5C"/>
    <w:rsid w:val="00826FF7"/>
    <w:rsid w:val="0082729D"/>
    <w:rsid w:val="0083029D"/>
    <w:rsid w:val="00830A82"/>
    <w:rsid w:val="00841F3B"/>
    <w:rsid w:val="00845FAD"/>
    <w:rsid w:val="008530CC"/>
    <w:rsid w:val="00856645"/>
    <w:rsid w:val="00865AE4"/>
    <w:rsid w:val="0086681C"/>
    <w:rsid w:val="008743F8"/>
    <w:rsid w:val="00880606"/>
    <w:rsid w:val="00893C82"/>
    <w:rsid w:val="008943B0"/>
    <w:rsid w:val="008A1B16"/>
    <w:rsid w:val="008A2BA0"/>
    <w:rsid w:val="008A3B7F"/>
    <w:rsid w:val="008A7318"/>
    <w:rsid w:val="008B227E"/>
    <w:rsid w:val="008B697B"/>
    <w:rsid w:val="008C1C05"/>
    <w:rsid w:val="008C5D5A"/>
    <w:rsid w:val="008D054E"/>
    <w:rsid w:val="008D0899"/>
    <w:rsid w:val="008D261C"/>
    <w:rsid w:val="008D30B0"/>
    <w:rsid w:val="008D7F27"/>
    <w:rsid w:val="008E1CE8"/>
    <w:rsid w:val="008E3F36"/>
    <w:rsid w:val="00903B98"/>
    <w:rsid w:val="00915A59"/>
    <w:rsid w:val="0091656E"/>
    <w:rsid w:val="00925E86"/>
    <w:rsid w:val="00931080"/>
    <w:rsid w:val="009422EE"/>
    <w:rsid w:val="00944282"/>
    <w:rsid w:val="0095110D"/>
    <w:rsid w:val="00951BD2"/>
    <w:rsid w:val="009537AB"/>
    <w:rsid w:val="0096384D"/>
    <w:rsid w:val="00964D6A"/>
    <w:rsid w:val="00964DF1"/>
    <w:rsid w:val="00965C23"/>
    <w:rsid w:val="009753EF"/>
    <w:rsid w:val="00990EBF"/>
    <w:rsid w:val="009A5818"/>
    <w:rsid w:val="009C016D"/>
    <w:rsid w:val="009C6E7B"/>
    <w:rsid w:val="009D168C"/>
    <w:rsid w:val="009D22E7"/>
    <w:rsid w:val="009E2AD2"/>
    <w:rsid w:val="009E3164"/>
    <w:rsid w:val="009F4E9F"/>
    <w:rsid w:val="00A05D85"/>
    <w:rsid w:val="00A070BA"/>
    <w:rsid w:val="00A10074"/>
    <w:rsid w:val="00A10BF8"/>
    <w:rsid w:val="00A136DF"/>
    <w:rsid w:val="00A15C8C"/>
    <w:rsid w:val="00A2430F"/>
    <w:rsid w:val="00A25FC5"/>
    <w:rsid w:val="00A27676"/>
    <w:rsid w:val="00A3056A"/>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D3847"/>
    <w:rsid w:val="00AE4425"/>
    <w:rsid w:val="00AF3705"/>
    <w:rsid w:val="00AF4BF8"/>
    <w:rsid w:val="00AF4F9B"/>
    <w:rsid w:val="00B04598"/>
    <w:rsid w:val="00B17A6D"/>
    <w:rsid w:val="00B410F6"/>
    <w:rsid w:val="00B56241"/>
    <w:rsid w:val="00B56C9C"/>
    <w:rsid w:val="00B60011"/>
    <w:rsid w:val="00B6057A"/>
    <w:rsid w:val="00B7645C"/>
    <w:rsid w:val="00B80925"/>
    <w:rsid w:val="00B815CE"/>
    <w:rsid w:val="00B838CD"/>
    <w:rsid w:val="00B84304"/>
    <w:rsid w:val="00BA332D"/>
    <w:rsid w:val="00BB42DB"/>
    <w:rsid w:val="00BC1206"/>
    <w:rsid w:val="00BC22EE"/>
    <w:rsid w:val="00BC2C68"/>
    <w:rsid w:val="00BE20E7"/>
    <w:rsid w:val="00BE3A0D"/>
    <w:rsid w:val="00BE5EE7"/>
    <w:rsid w:val="00BF4AAD"/>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6469"/>
    <w:rsid w:val="00D8031B"/>
    <w:rsid w:val="00D8466E"/>
    <w:rsid w:val="00D84676"/>
    <w:rsid w:val="00D84A2F"/>
    <w:rsid w:val="00D8714C"/>
    <w:rsid w:val="00D8754C"/>
    <w:rsid w:val="00D92006"/>
    <w:rsid w:val="00D950CC"/>
    <w:rsid w:val="00D97000"/>
    <w:rsid w:val="00DA442B"/>
    <w:rsid w:val="00DA6D71"/>
    <w:rsid w:val="00DC2A0F"/>
    <w:rsid w:val="00DC2AFF"/>
    <w:rsid w:val="00DD1790"/>
    <w:rsid w:val="00DD40A9"/>
    <w:rsid w:val="00DD5F52"/>
    <w:rsid w:val="00DD7546"/>
    <w:rsid w:val="00DD7D6E"/>
    <w:rsid w:val="00DE423E"/>
    <w:rsid w:val="00DE5625"/>
    <w:rsid w:val="00DE58D9"/>
    <w:rsid w:val="00DF0141"/>
    <w:rsid w:val="00DF0E38"/>
    <w:rsid w:val="00DF5CD4"/>
    <w:rsid w:val="00E056FD"/>
    <w:rsid w:val="00E07AF0"/>
    <w:rsid w:val="00E13222"/>
    <w:rsid w:val="00E132BC"/>
    <w:rsid w:val="00E15736"/>
    <w:rsid w:val="00E16C08"/>
    <w:rsid w:val="00E177CD"/>
    <w:rsid w:val="00E22CFC"/>
    <w:rsid w:val="00E27712"/>
    <w:rsid w:val="00E33405"/>
    <w:rsid w:val="00E338DA"/>
    <w:rsid w:val="00E36698"/>
    <w:rsid w:val="00E42402"/>
    <w:rsid w:val="00E45125"/>
    <w:rsid w:val="00E51A44"/>
    <w:rsid w:val="00E52656"/>
    <w:rsid w:val="00E57901"/>
    <w:rsid w:val="00E60601"/>
    <w:rsid w:val="00E60B87"/>
    <w:rsid w:val="00E816DC"/>
    <w:rsid w:val="00E90829"/>
    <w:rsid w:val="00E95F93"/>
    <w:rsid w:val="00EA0CC6"/>
    <w:rsid w:val="00EB0E93"/>
    <w:rsid w:val="00EC02AD"/>
    <w:rsid w:val="00EC15A4"/>
    <w:rsid w:val="00ED1A11"/>
    <w:rsid w:val="00EE7A35"/>
    <w:rsid w:val="00EF0B37"/>
    <w:rsid w:val="00F10C41"/>
    <w:rsid w:val="00F218A1"/>
    <w:rsid w:val="00F21A30"/>
    <w:rsid w:val="00F22470"/>
    <w:rsid w:val="00F276BD"/>
    <w:rsid w:val="00F34FD2"/>
    <w:rsid w:val="00F43BFB"/>
    <w:rsid w:val="00F5138E"/>
    <w:rsid w:val="00F577F9"/>
    <w:rsid w:val="00F62F1C"/>
    <w:rsid w:val="00F64CF9"/>
    <w:rsid w:val="00F72607"/>
    <w:rsid w:val="00F81057"/>
    <w:rsid w:val="00F84B8D"/>
    <w:rsid w:val="00F938D8"/>
    <w:rsid w:val="00FA3EB4"/>
    <w:rsid w:val="00FA5E15"/>
    <w:rsid w:val="00FB07B8"/>
    <w:rsid w:val="00FB3F0A"/>
    <w:rsid w:val="00FC00E1"/>
    <w:rsid w:val="00FC79BD"/>
    <w:rsid w:val="00FD1B1D"/>
    <w:rsid w:val="00FD1FA2"/>
    <w:rsid w:val="00FD4A8C"/>
    <w:rsid w:val="00FE0728"/>
    <w:rsid w:val="00FF3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0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E3A0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BE3A0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BE3A0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BE3A0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BE3A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E3A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3A0D"/>
  </w:style>
  <w:style w:type="character" w:customStyle="1" w:styleId="Heading1Char">
    <w:name w:val="Heading 1 Char"/>
    <w:basedOn w:val="DefaultParagraphFont"/>
    <w:link w:val="Heading1"/>
    <w:uiPriority w:val="9"/>
    <w:rsid w:val="00BE3A0D"/>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BE3A0D"/>
    <w:rPr>
      <w:rFonts w:ascii="Arial Black" w:hAnsi="Arial Black"/>
      <w:sz w:val="28"/>
    </w:rPr>
  </w:style>
  <w:style w:type="character" w:customStyle="1" w:styleId="Heading4Char">
    <w:name w:val="Heading 4 Char"/>
    <w:basedOn w:val="DefaultParagraphFont"/>
    <w:link w:val="Heading4"/>
    <w:uiPriority w:val="9"/>
    <w:rsid w:val="00BE3A0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E3A0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E3A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A0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E3A0D"/>
    <w:pPr>
      <w:tabs>
        <w:tab w:val="right" w:leader="dot" w:pos="10786"/>
      </w:tabs>
      <w:spacing w:before="80" w:after="0"/>
      <w:ind w:left="144"/>
    </w:pPr>
    <w:rPr>
      <w:b/>
    </w:rPr>
  </w:style>
  <w:style w:type="paragraph" w:styleId="TOC2">
    <w:name w:val="toc 2"/>
    <w:basedOn w:val="Normal"/>
    <w:next w:val="Normal"/>
    <w:autoRedefine/>
    <w:uiPriority w:val="39"/>
    <w:unhideWhenUsed/>
    <w:rsid w:val="00BE3A0D"/>
    <w:pPr>
      <w:tabs>
        <w:tab w:val="right" w:leader="dot" w:pos="10790"/>
      </w:tabs>
      <w:spacing w:before="40" w:after="40"/>
      <w:ind w:left="288"/>
    </w:pPr>
    <w:rPr>
      <w:sz w:val="18"/>
    </w:rPr>
  </w:style>
  <w:style w:type="character" w:styleId="Hyperlink">
    <w:name w:val="Hyperlink"/>
    <w:basedOn w:val="DefaultParagraphFont"/>
    <w:uiPriority w:val="99"/>
    <w:unhideWhenUsed/>
    <w:rsid w:val="00BE3A0D"/>
    <w:rPr>
      <w:color w:val="0000FF" w:themeColor="hyperlink"/>
      <w:u w:val="single"/>
    </w:rPr>
  </w:style>
  <w:style w:type="character" w:styleId="BookTitle">
    <w:name w:val="Book Title"/>
    <w:basedOn w:val="DefaultParagraphFont"/>
    <w:uiPriority w:val="33"/>
    <w:qFormat/>
    <w:rsid w:val="00BE3A0D"/>
    <w:rPr>
      <w:b/>
      <w:bCs/>
      <w:smallCaps/>
      <w:spacing w:val="5"/>
      <w:sz w:val="48"/>
    </w:rPr>
  </w:style>
  <w:style w:type="paragraph" w:styleId="Title">
    <w:name w:val="Title"/>
    <w:basedOn w:val="Normal"/>
    <w:next w:val="Normal"/>
    <w:link w:val="TitleChar"/>
    <w:uiPriority w:val="10"/>
    <w:unhideWhenUsed/>
    <w:qFormat/>
    <w:rsid w:val="00BE3A0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E3A0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BE3A0D"/>
    <w:pPr>
      <w:spacing w:after="0" w:line="240" w:lineRule="auto"/>
    </w:pPr>
    <w:rPr>
      <w:rFonts w:eastAsiaTheme="minorEastAsia"/>
    </w:rPr>
  </w:style>
  <w:style w:type="character" w:customStyle="1" w:styleId="NoSpacingChar">
    <w:name w:val="No Spacing Char"/>
    <w:basedOn w:val="DefaultParagraphFont"/>
    <w:link w:val="NoSpacing"/>
    <w:uiPriority w:val="1"/>
    <w:rsid w:val="00BE3A0D"/>
    <w:rPr>
      <w:rFonts w:eastAsiaTheme="minorEastAsia"/>
    </w:rPr>
  </w:style>
  <w:style w:type="paragraph" w:styleId="Header">
    <w:name w:val="header"/>
    <w:basedOn w:val="Normal"/>
    <w:link w:val="HeaderChar"/>
    <w:uiPriority w:val="99"/>
    <w:unhideWhenUsed/>
    <w:rsid w:val="00BE3A0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E3A0D"/>
    <w:rPr>
      <w:rFonts w:ascii="Arial" w:hAnsi="Arial"/>
      <w:color w:val="292929"/>
      <w:sz w:val="16"/>
    </w:rPr>
  </w:style>
  <w:style w:type="paragraph" w:styleId="Footer">
    <w:name w:val="footer"/>
    <w:basedOn w:val="Normal"/>
    <w:link w:val="FooterChar"/>
    <w:uiPriority w:val="99"/>
    <w:unhideWhenUsed/>
    <w:rsid w:val="00BE3A0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E3A0D"/>
    <w:rPr>
      <w:rFonts w:ascii="Arial" w:hAnsi="Arial"/>
      <w:color w:val="292929"/>
      <w:sz w:val="16"/>
    </w:rPr>
  </w:style>
  <w:style w:type="paragraph" w:customStyle="1" w:styleId="LabExercise">
    <w:name w:val="Lab Exercise"/>
    <w:basedOn w:val="Normal"/>
    <w:next w:val="Normal"/>
    <w:qFormat/>
    <w:rsid w:val="00BE3A0D"/>
    <w:pPr>
      <w:spacing w:before="0" w:after="200" w:line="276" w:lineRule="auto"/>
    </w:pPr>
    <w:rPr>
      <w:b/>
    </w:rPr>
  </w:style>
  <w:style w:type="paragraph" w:styleId="ListParagraph">
    <w:name w:val="List Paragraph"/>
    <w:basedOn w:val="Normal"/>
    <w:next w:val="Normal"/>
    <w:uiPriority w:val="34"/>
    <w:qFormat/>
    <w:rsid w:val="00BE3A0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E3A0D"/>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BE3A0D"/>
    <w:rPr>
      <w:rFonts w:ascii="Lucida Console" w:hAnsi="Lucida Console" w:cs="Courier New"/>
      <w:b/>
      <w:spacing w:val="-6"/>
      <w:sz w:val="18"/>
    </w:rPr>
  </w:style>
  <w:style w:type="paragraph" w:customStyle="1" w:styleId="NumberedBullet">
    <w:name w:val="Numbered Bullet"/>
    <w:basedOn w:val="ListParagraph"/>
    <w:unhideWhenUsed/>
    <w:qFormat/>
    <w:rsid w:val="00BE3A0D"/>
    <w:pPr>
      <w:tabs>
        <w:tab w:val="left" w:pos="144"/>
      </w:tabs>
      <w:spacing w:before="80" w:after="40" w:line="240" w:lineRule="auto"/>
      <w:ind w:hanging="360"/>
      <w:contextualSpacing w:val="0"/>
    </w:pPr>
  </w:style>
  <w:style w:type="paragraph" w:customStyle="1" w:styleId="LabStepScreenshot">
    <w:name w:val="Lab Step Screenshot"/>
    <w:basedOn w:val="Normal"/>
    <w:qFormat/>
    <w:rsid w:val="00BE3A0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BE3A0D"/>
    <w:pPr>
      <w:spacing w:before="0" w:after="0"/>
    </w:pPr>
    <w:rPr>
      <w:szCs w:val="20"/>
    </w:rPr>
  </w:style>
  <w:style w:type="character" w:customStyle="1" w:styleId="FootnoteTextChar">
    <w:name w:val="Footnote Text Char"/>
    <w:basedOn w:val="DefaultParagraphFont"/>
    <w:link w:val="FootnoteText"/>
    <w:uiPriority w:val="99"/>
    <w:semiHidden/>
    <w:rsid w:val="00BE3A0D"/>
    <w:rPr>
      <w:rFonts w:ascii="Arial" w:hAnsi="Arial"/>
      <w:color w:val="262626" w:themeColor="text1" w:themeTint="D9"/>
      <w:sz w:val="20"/>
      <w:szCs w:val="20"/>
    </w:rPr>
  </w:style>
  <w:style w:type="table" w:styleId="LightShading-Accent4">
    <w:name w:val="Light Shading Accent 4"/>
    <w:basedOn w:val="TableNormal"/>
    <w:uiPriority w:val="60"/>
    <w:rsid w:val="00BE3A0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BE3A0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E3A0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E3A0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E3A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BE3A0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BE3A0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E3A0D"/>
    <w:pPr>
      <w:tabs>
        <w:tab w:val="num" w:pos="360"/>
      </w:tabs>
      <w:ind w:left="360" w:hanging="360"/>
      <w:contextualSpacing/>
    </w:pPr>
  </w:style>
  <w:style w:type="character" w:customStyle="1" w:styleId="InLineUrl">
    <w:name w:val="InLineUrl"/>
    <w:basedOn w:val="DefaultParagraphFont"/>
    <w:uiPriority w:val="1"/>
    <w:qFormat/>
    <w:rsid w:val="00BE3A0D"/>
    <w:rPr>
      <w:rFonts w:ascii="Arial" w:hAnsi="Arial"/>
      <w:b/>
      <w:sz w:val="16"/>
    </w:rPr>
  </w:style>
  <w:style w:type="paragraph" w:customStyle="1" w:styleId="LabStepNumbered">
    <w:name w:val="Lab Step Numbered"/>
    <w:link w:val="LabStepNumberedChar"/>
    <w:qFormat/>
    <w:rsid w:val="00BE3A0D"/>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BE3A0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BE3A0D"/>
    <w:pPr>
      <w:numPr>
        <w:ilvl w:val="1"/>
      </w:numPr>
    </w:pPr>
    <w:rPr>
      <w:sz w:val="16"/>
    </w:rPr>
  </w:style>
  <w:style w:type="paragraph" w:customStyle="1" w:styleId="LabStepLevel2NoBullet">
    <w:name w:val="Lab Step Level 2 No Bullet"/>
    <w:basedOn w:val="LabStepLevel2Numbered"/>
    <w:qFormat/>
    <w:rsid w:val="00BE3A0D"/>
    <w:pPr>
      <w:numPr>
        <w:numId w:val="0"/>
      </w:numPr>
      <w:spacing w:before="40"/>
      <w:ind w:left="720"/>
    </w:pPr>
  </w:style>
  <w:style w:type="character" w:customStyle="1" w:styleId="LabStepScreenshotFrame">
    <w:name w:val="Lab Step Screenshot Frame"/>
    <w:basedOn w:val="DefaultParagraphFont"/>
    <w:uiPriority w:val="1"/>
    <w:qFormat/>
    <w:rsid w:val="00BE3A0D"/>
    <w:rPr>
      <w:noProof/>
      <w:bdr w:val="single" w:sz="2" w:space="0" w:color="DDDDDD"/>
    </w:rPr>
  </w:style>
  <w:style w:type="paragraph" w:customStyle="1" w:styleId="LabExerciseCallout">
    <w:name w:val="Lab Exercise Callout"/>
    <w:basedOn w:val="LabExerciseText"/>
    <w:qFormat/>
    <w:rsid w:val="00BE3A0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BE3A0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E3A0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BE3A0D"/>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E3A0D"/>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E3A0D"/>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BE3A0D"/>
    <w:rPr>
      <w:rFonts w:ascii="Arial" w:hAnsi="Arial"/>
      <w:b/>
      <w:iCs/>
      <w:sz w:val="16"/>
    </w:rPr>
  </w:style>
  <w:style w:type="character" w:customStyle="1" w:styleId="InlindeCode">
    <w:name w:val="InlindeCode"/>
    <w:basedOn w:val="DefaultParagraphFont"/>
    <w:uiPriority w:val="1"/>
    <w:qFormat/>
    <w:rsid w:val="00BE3A0D"/>
    <w:rPr>
      <w:rFonts w:ascii="Lucida Console" w:hAnsi="Lucida Console"/>
      <w:b/>
      <w:sz w:val="16"/>
    </w:rPr>
  </w:style>
  <w:style w:type="table" w:customStyle="1" w:styleId="LabStepTable">
    <w:name w:val="Lab Step Table"/>
    <w:basedOn w:val="TableGrid"/>
    <w:uiPriority w:val="99"/>
    <w:rsid w:val="00BE3A0D"/>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BE3A0D"/>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BE3A0D"/>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BE3A0D"/>
    <w:pPr>
      <w:ind w:left="1152"/>
    </w:pPr>
  </w:style>
  <w:style w:type="paragraph" w:customStyle="1" w:styleId="LabStepScreenshotLevel2">
    <w:name w:val="Lab Step Screenshot Level 2"/>
    <w:basedOn w:val="LabStepScreenshot"/>
    <w:qFormat/>
    <w:rsid w:val="00BE3A0D"/>
    <w:pPr>
      <w:ind w:left="1152"/>
    </w:pPr>
    <w:rPr>
      <w:noProof/>
    </w:rPr>
  </w:style>
  <w:style w:type="paragraph" w:customStyle="1" w:styleId="LabStepTableTextHeader">
    <w:name w:val="Lab Step Table Text Header"/>
    <w:basedOn w:val="LabStepTableText"/>
    <w:next w:val="LabStepTableText"/>
    <w:qFormat/>
    <w:rsid w:val="00BE3A0D"/>
    <w:rPr>
      <w:b/>
    </w:rPr>
  </w:style>
  <w:style w:type="paragraph" w:customStyle="1" w:styleId="LabStepTableParagraph">
    <w:name w:val="Lab Step Table Paragraph"/>
    <w:basedOn w:val="LabStepNumbered"/>
    <w:qFormat/>
    <w:rsid w:val="00BE3A0D"/>
    <w:pPr>
      <w:numPr>
        <w:numId w:val="0"/>
      </w:numPr>
    </w:pPr>
  </w:style>
  <w:style w:type="paragraph" w:styleId="TOCHeading">
    <w:name w:val="TOC Heading"/>
    <w:basedOn w:val="Heading1"/>
    <w:next w:val="Normal"/>
    <w:uiPriority w:val="39"/>
    <w:semiHidden/>
    <w:unhideWhenUsed/>
    <w:qFormat/>
    <w:rsid w:val="00BE3A0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E3A0D"/>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E3A0D"/>
    <w:rPr>
      <w:sz w:val="16"/>
      <w:szCs w:val="16"/>
    </w:rPr>
  </w:style>
  <w:style w:type="paragraph" w:styleId="CommentText">
    <w:name w:val="annotation text"/>
    <w:basedOn w:val="Normal"/>
    <w:link w:val="CommentTextChar"/>
    <w:uiPriority w:val="99"/>
    <w:semiHidden/>
    <w:unhideWhenUsed/>
    <w:rsid w:val="00BE3A0D"/>
    <w:rPr>
      <w:szCs w:val="20"/>
    </w:rPr>
  </w:style>
  <w:style w:type="character" w:customStyle="1" w:styleId="CommentTextChar">
    <w:name w:val="Comment Text Char"/>
    <w:basedOn w:val="DefaultParagraphFont"/>
    <w:link w:val="CommentText"/>
    <w:uiPriority w:val="99"/>
    <w:semiHidden/>
    <w:rsid w:val="00BE3A0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E3A0D"/>
    <w:rPr>
      <w:b/>
      <w:bCs/>
    </w:rPr>
  </w:style>
  <w:style w:type="character" w:customStyle="1" w:styleId="CommentSubjectChar">
    <w:name w:val="Comment Subject Char"/>
    <w:basedOn w:val="CommentTextChar"/>
    <w:link w:val="CommentSubject"/>
    <w:uiPriority w:val="99"/>
    <w:semiHidden/>
    <w:rsid w:val="00BE3A0D"/>
    <w:rPr>
      <w:rFonts w:ascii="Arial" w:hAnsi="Arial"/>
      <w:b/>
      <w:bCs/>
      <w:color w:val="262626" w:themeColor="text1" w:themeTint="D9"/>
      <w:sz w:val="20"/>
      <w:szCs w:val="20"/>
    </w:rPr>
  </w:style>
  <w:style w:type="character" w:styleId="Strong">
    <w:name w:val="Strong"/>
    <w:basedOn w:val="DefaultParagraphFont"/>
    <w:uiPriority w:val="22"/>
    <w:qFormat/>
    <w:rsid w:val="00BE3A0D"/>
    <w:rPr>
      <w:b/>
      <w:bCs/>
    </w:rPr>
  </w:style>
  <w:style w:type="paragraph" w:styleId="NormalWeb">
    <w:name w:val="Normal (Web)"/>
    <w:basedOn w:val="Normal"/>
    <w:uiPriority w:val="99"/>
    <w:semiHidden/>
    <w:unhideWhenUsed/>
    <w:rsid w:val="00BE3A0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BE3A0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BE3A0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E3A0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BE3A0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BE3A0D"/>
    <w:pPr>
      <w:spacing w:before="240"/>
      <w:ind w:left="720" w:right="720"/>
    </w:pPr>
    <w:rPr>
      <w:color w:val="1C1C1C"/>
    </w:rPr>
  </w:style>
  <w:style w:type="paragraph" w:customStyle="1" w:styleId="SlidesNotes">
    <w:name w:val="Slides Notes"/>
    <w:basedOn w:val="Normal"/>
    <w:qFormat/>
    <w:rsid w:val="00BE3A0D"/>
    <w:pPr>
      <w:spacing w:before="240"/>
    </w:pPr>
  </w:style>
  <w:style w:type="paragraph" w:customStyle="1" w:styleId="LegalHeader">
    <w:name w:val="Legal Header"/>
    <w:basedOn w:val="Normal"/>
    <w:qFormat/>
    <w:rsid w:val="00BE3A0D"/>
    <w:pPr>
      <w:spacing w:before="600"/>
    </w:pPr>
    <w:rPr>
      <w:b/>
      <w:color w:val="auto"/>
      <w:u w:val="single"/>
    </w:rPr>
  </w:style>
  <w:style w:type="paragraph" w:customStyle="1" w:styleId="LegalBody">
    <w:name w:val="Legal Body"/>
    <w:basedOn w:val="Normal"/>
    <w:qFormat/>
    <w:rsid w:val="00BE3A0D"/>
    <w:rPr>
      <w:sz w:val="18"/>
    </w:rPr>
  </w:style>
  <w:style w:type="paragraph" w:customStyle="1" w:styleId="CourseInfo">
    <w:name w:val="Course Info"/>
    <w:basedOn w:val="Normal"/>
    <w:qFormat/>
    <w:rsid w:val="00BE3A0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E3A0D"/>
    <w:rPr>
      <w:rFonts w:ascii="Arial" w:hAnsi="Arial"/>
      <w:color w:val="262626" w:themeColor="text1" w:themeTint="D9"/>
      <w:sz w:val="18"/>
    </w:rPr>
  </w:style>
  <w:style w:type="paragraph" w:customStyle="1" w:styleId="Strong1">
    <w:name w:val="Strong1"/>
    <w:basedOn w:val="LabStepNumbered"/>
    <w:link w:val="strongChar"/>
    <w:qFormat/>
    <w:rsid w:val="00BE3A0D"/>
    <w:pPr>
      <w:numPr>
        <w:numId w:val="0"/>
      </w:numPr>
      <w:ind w:left="757" w:hanging="360"/>
    </w:pPr>
    <w:rPr>
      <w:b/>
    </w:rPr>
  </w:style>
  <w:style w:type="character" w:customStyle="1" w:styleId="strongChar">
    <w:name w:val="strong Char"/>
    <w:basedOn w:val="LabStepNumberedChar"/>
    <w:link w:val="Strong1"/>
    <w:rsid w:val="00BE3A0D"/>
    <w:rPr>
      <w:rFonts w:ascii="Arial" w:hAnsi="Arial"/>
      <w:b/>
      <w:color w:val="262626" w:themeColor="text1" w:themeTint="D9"/>
      <w:sz w:val="18"/>
    </w:rPr>
  </w:style>
  <w:style w:type="paragraph" w:customStyle="1" w:styleId="CourseCode">
    <w:name w:val="Course Code"/>
    <w:basedOn w:val="Normal"/>
    <w:qFormat/>
    <w:rsid w:val="00BE3A0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E3A0D"/>
    <w:pPr>
      <w:tabs>
        <w:tab w:val="right" w:leader="dot" w:pos="10790"/>
      </w:tabs>
      <w:spacing w:before="40" w:after="0"/>
      <w:ind w:left="432"/>
    </w:pPr>
    <w:rPr>
      <w:sz w:val="16"/>
    </w:rPr>
  </w:style>
  <w:style w:type="numbering" w:customStyle="1" w:styleId="LabStepsTemplate">
    <w:name w:val="LabStepsTemplate"/>
    <w:uiPriority w:val="99"/>
    <w:rsid w:val="00BE3A0D"/>
    <w:pPr>
      <w:numPr>
        <w:numId w:val="29"/>
      </w:numPr>
    </w:pPr>
  </w:style>
  <w:style w:type="paragraph" w:customStyle="1" w:styleId="ModuleDescription">
    <w:name w:val="Module Description"/>
    <w:basedOn w:val="Normal"/>
    <w:qFormat/>
    <w:rsid w:val="00BE3A0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BE3A0D"/>
    <w:pPr>
      <w:jc w:val="center"/>
    </w:pPr>
  </w:style>
  <w:style w:type="paragraph" w:customStyle="1" w:styleId="TopicsCoveredItem">
    <w:name w:val="Topics Covered Item"/>
    <w:basedOn w:val="Normal"/>
    <w:qFormat/>
    <w:rsid w:val="00BE3A0D"/>
    <w:pPr>
      <w:numPr>
        <w:numId w:val="31"/>
      </w:numPr>
      <w:spacing w:before="0" w:after="0"/>
      <w:contextualSpacing/>
    </w:pPr>
  </w:style>
  <w:style w:type="paragraph" w:customStyle="1" w:styleId="ModuleIntroHeader">
    <w:name w:val="Module Intro Header"/>
    <w:basedOn w:val="Normal"/>
    <w:qFormat/>
    <w:rsid w:val="00BE3A0D"/>
    <w:pPr>
      <w:pBdr>
        <w:bottom w:val="single" w:sz="8" w:space="1" w:color="auto"/>
      </w:pBdr>
      <w:spacing w:before="360"/>
      <w:ind w:left="288"/>
    </w:pPr>
    <w:rPr>
      <w:b/>
      <w:sz w:val="24"/>
    </w:rPr>
  </w:style>
  <w:style w:type="paragraph" w:customStyle="1" w:styleId="ModuleAgendaItem">
    <w:name w:val="Module Agenda Item"/>
    <w:basedOn w:val="Normal"/>
    <w:qFormat/>
    <w:rsid w:val="00BE3A0D"/>
    <w:pPr>
      <w:spacing w:before="0" w:after="0"/>
      <w:ind w:left="360" w:hanging="360"/>
      <w:contextualSpacing/>
    </w:pPr>
    <w:rPr>
      <w:sz w:val="24"/>
    </w:rPr>
  </w:style>
  <w:style w:type="paragraph" w:customStyle="1" w:styleId="LabExerciseItem">
    <w:name w:val="Lab Exercise Item"/>
    <w:basedOn w:val="Normal"/>
    <w:next w:val="Normal"/>
    <w:qFormat/>
    <w:rsid w:val="00BE3A0D"/>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spacing w:before="200" w:after="0"/>
      <w:ind w:left="864" w:hanging="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spacing w:before="80" w:after="40" w:line="240" w:lineRule="auto"/>
      <w:ind w:left="432" w:hanging="360"/>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spacing w:before="80" w:after="40"/>
      <w:ind w:left="1008" w:hanging="432"/>
    </w:pPr>
    <w:rPr>
      <w:sz w:val="16"/>
    </w:rPr>
  </w:style>
  <w:style w:type="paragraph" w:customStyle="1" w:styleId="LabStepLevel2NoBullet">
    <w:name w:val="Lab Step Level 2 No Bullet"/>
    <w:basedOn w:val="LabStepLevel2Numbered"/>
    <w:qFormat/>
    <w:rsid w:val="0009020D"/>
    <w:pPr>
      <w:spacing w:before="40"/>
      <w:ind w:left="720" w:firstLine="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before="0" w:after="0" w:line="276" w:lineRule="auto"/>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ind w:left="0" w:firstLine="0"/>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5"/>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 w:type="numbering" w:customStyle="1" w:styleId="Strong">
    <w:name w:val="LabStepsTemplate"/>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779E2-69CC-4748-87B4-B01D86A3AAA8}"/>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0A5D6DEB-2321-4863-8CF8-2600ABB81CB2}"/>
</file>

<file path=customXml/itemProps5.xml><?xml version="1.0" encoding="utf-8"?>
<ds:datastoreItem xmlns:ds="http://schemas.openxmlformats.org/officeDocument/2006/customXml" ds:itemID="{39316EDB-49BA-4480-A4CC-06A2F75E0759}"/>
</file>

<file path=customXml/itemProps6.xml><?xml version="1.0" encoding="utf-8"?>
<ds:datastoreItem xmlns:ds="http://schemas.openxmlformats.org/officeDocument/2006/customXml" ds:itemID="{21978520-B506-444D-9596-1F5B9960FC6D}"/>
</file>

<file path=docProps/app.xml><?xml version="1.0" encoding="utf-8"?>
<Properties xmlns="http://schemas.openxmlformats.org/officeDocument/2006/extended-properties" xmlns:vt="http://schemas.openxmlformats.org/officeDocument/2006/docPropsVTypes">
  <Template>CptCourseManual.dotx</Template>
  <TotalTime>15</TotalTime>
  <Pages>10</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Windows User</cp:lastModifiedBy>
  <cp:revision>11</cp:revision>
  <cp:lastPrinted>2011-03-16T12:23:00Z</cp:lastPrinted>
  <dcterms:created xsi:type="dcterms:W3CDTF">2011-07-01T22:08:00Z</dcterms:created>
  <dcterms:modified xsi:type="dcterms:W3CDTF">2012-02-18T11:32:00Z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