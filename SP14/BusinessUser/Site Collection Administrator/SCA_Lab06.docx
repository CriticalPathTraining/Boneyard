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stylesWithEffects.xml" ContentType="application/vnd.ms-word.stylesWithEffects+xml"/>
  <Override PartName="/word/styles.xml" ContentType="application/vnd.openxmlformats-officedocument.wordprocessingml.styles+xml"/>
  <Override PartName="/word/numbering.xml" ContentType="application/vnd.openxmlformats-officedocument.wordprocessingml.numbering+xml"/>
  <Override PartName="/customXml/itemProps6.xml" ContentType="application/vnd.openxmlformats-officedocument.customXmlProperties+xml"/>
  <Override PartName="/word/fontTable.xml" ContentType="application/vnd.openxmlformats-officedocument.wordprocessingml.fontTable+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Pr="00C642C3" w:rsidRDefault="00FD1B1D" w:rsidP="00FD1B1D">
      <w:pPr>
        <w:pStyle w:val="Heading1"/>
      </w:pPr>
      <w:bookmarkStart w:id="0" w:name="OLE_LINK1"/>
      <w:bookmarkStart w:id="1" w:name="_Toc225684684"/>
      <w:bookmarkStart w:id="2" w:name="_Toc225684689"/>
      <w:r>
        <w:rPr>
          <w:noProof/>
        </w:rPr>
        <w:drawing>
          <wp:inline distT="0" distB="0" distL="0" distR="0" wp14:anchorId="1D617851" wp14:editId="3F517186">
            <wp:extent cx="133350" cy="133350"/>
            <wp:effectExtent l="19050" t="0" r="0" b="0"/>
            <wp:docPr id="124" name="Picture 11" descr="CPT_Logo_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_Logo_Manual.jpg"/>
                    <pic:cNvPicPr/>
                  </pic:nvPicPr>
                  <pic:blipFill>
                    <a:blip r:embed="rId14" cstate="print"/>
                    <a:stretch>
                      <a:fillRect/>
                    </a:stretch>
                  </pic:blipFill>
                  <pic:spPr>
                    <a:xfrm>
                      <a:off x="0" y="0"/>
                      <a:ext cx="133350" cy="133350"/>
                    </a:xfrm>
                    <a:prstGeom prst="rect">
                      <a:avLst/>
                    </a:prstGeom>
                  </pic:spPr>
                </pic:pic>
              </a:graphicData>
            </a:graphic>
          </wp:inline>
        </w:drawing>
      </w:r>
      <w:r>
        <w:t xml:space="preserve"> </w:t>
      </w:r>
      <w:bookmarkEnd w:id="0"/>
      <w:bookmarkEnd w:id="1"/>
      <w:r w:rsidR="00AF067B">
        <w:t>Managing SharePoint Search</w:t>
      </w:r>
      <w:r w:rsidR="00FE1E2B">
        <w:t xml:space="preserve"> &amp; Sandbox Solutions</w:t>
      </w:r>
    </w:p>
    <w:p w:rsidR="00FD1B1D" w:rsidRDefault="00FD1B1D" w:rsidP="00FD1B1D">
      <w:pPr>
        <w:pStyle w:val="LabExerciseText"/>
        <w:rPr>
          <w:b/>
        </w:rPr>
      </w:pPr>
      <w:r w:rsidRPr="00E056FD">
        <w:rPr>
          <w:b/>
        </w:rPr>
        <w:t>Lab Time</w:t>
      </w:r>
      <w:r w:rsidRPr="00E056FD">
        <w:t>:</w:t>
      </w:r>
      <w:r w:rsidR="00727DF7">
        <w:t xml:space="preserve"> </w:t>
      </w:r>
      <w:r w:rsidR="00ED43F9">
        <w:t xml:space="preserve">60 </w:t>
      </w:r>
      <w:r w:rsidRPr="00E056FD">
        <w:t>minutes</w:t>
      </w:r>
    </w:p>
    <w:p w:rsidR="00FD1B1D" w:rsidRDefault="00FD1B1D" w:rsidP="00FD1B1D">
      <w:pPr>
        <w:pStyle w:val="LabExerciseText"/>
      </w:pPr>
      <w:r w:rsidRPr="00AB0B53">
        <w:rPr>
          <w:b/>
        </w:rPr>
        <w:t>Lab Overview:</w:t>
      </w:r>
      <w:r>
        <w:t xml:space="preserve"> In this lab you </w:t>
      </w:r>
      <w:r w:rsidR="004F7707">
        <w:t xml:space="preserve">will </w:t>
      </w:r>
      <w:r w:rsidR="009E1BAB">
        <w:t xml:space="preserve">practice </w:t>
      </w:r>
      <w:r w:rsidR="00AF067B">
        <w:t>configuring Site Collection level search settings</w:t>
      </w:r>
      <w:r w:rsidR="00F773BF">
        <w:t>.</w:t>
      </w:r>
      <w:r w:rsidR="00727DF7">
        <w:t xml:space="preserve"> </w:t>
      </w:r>
      <w:r w:rsidR="00AF067B">
        <w:t>You will learn to create new search scopes and employ search keywords.</w:t>
      </w:r>
      <w:r w:rsidR="00FE1E2B">
        <w:t xml:space="preserve"> In addition you will learn how to deploy and activate sandbox solutions.</w:t>
      </w:r>
    </w:p>
    <w:p w:rsidR="00FD1B1D" w:rsidRDefault="00FD1B1D" w:rsidP="00FD1B1D">
      <w:pPr>
        <w:pStyle w:val="Heading2"/>
      </w:pPr>
      <w:bookmarkStart w:id="3" w:name="_Toc225684685"/>
      <w:bookmarkStart w:id="4" w:name="_Toc236505646"/>
      <w:r w:rsidRPr="00FC79BD">
        <w:t xml:space="preserve">Exercise 1: </w:t>
      </w:r>
      <w:bookmarkEnd w:id="3"/>
      <w:bookmarkEnd w:id="4"/>
      <w:r w:rsidR="00AF067B">
        <w:t>Configuring Search Settings</w:t>
      </w:r>
    </w:p>
    <w:p w:rsidR="00FD1B1D" w:rsidRDefault="000869CD" w:rsidP="00170515">
      <w:pPr>
        <w:pStyle w:val="LabExerciseText"/>
      </w:pPr>
      <w:r>
        <w:t>In this exercise you</w:t>
      </w:r>
      <w:r w:rsidRPr="00AB0146">
        <w:t xml:space="preserve"> will </w:t>
      </w:r>
      <w:r w:rsidR="00AF067B">
        <w:t>practice managing the search settings of a site collection</w:t>
      </w:r>
      <w:r w:rsidR="00E56B69">
        <w:t>.</w:t>
      </w:r>
    </w:p>
    <w:p w:rsidR="002670AA" w:rsidRDefault="002670AA" w:rsidP="00185B97">
      <w:pPr>
        <w:pStyle w:val="LabStepNumbered"/>
      </w:pPr>
      <w:r>
        <w:t xml:space="preserve">Log into your site collection using the account </w:t>
      </w:r>
      <w:r>
        <w:rPr>
          <w:b/>
        </w:rPr>
        <w:t>Ken Sanchez</w:t>
      </w:r>
      <w:r w:rsidRPr="00E34BA5">
        <w:t xml:space="preserve">, </w:t>
      </w:r>
      <w:r>
        <w:t xml:space="preserve">the site </w:t>
      </w:r>
      <w:r w:rsidRPr="00185B97">
        <w:t>collection</w:t>
      </w:r>
      <w:r>
        <w:t xml:space="preserve"> administrator</w:t>
      </w:r>
    </w:p>
    <w:p w:rsidR="002670AA" w:rsidRDefault="002670AA" w:rsidP="005E29FE">
      <w:pPr>
        <w:pStyle w:val="LabStepLevel2Numbered"/>
        <w:numPr>
          <w:ilvl w:val="0"/>
          <w:numId w:val="15"/>
        </w:numPr>
      </w:pPr>
      <w:r>
        <w:t>Using Internet Explorer, browse to the URL of the SharePoint site collection you were provided to use when working on the hands on labs in this course.</w:t>
      </w:r>
    </w:p>
    <w:p w:rsidR="002670AA" w:rsidRDefault="002670AA" w:rsidP="005E29FE">
      <w:pPr>
        <w:pStyle w:val="LabStepLevel2Numbered"/>
        <w:numPr>
          <w:ilvl w:val="0"/>
          <w:numId w:val="14"/>
        </w:numPr>
      </w:pPr>
      <w:r>
        <w:t xml:space="preserve">When prompted to login, enter </w:t>
      </w:r>
      <w:r w:rsidRPr="00657A9E">
        <w:rPr>
          <w:rStyle w:val="InlindeCode"/>
        </w:rPr>
        <w:t>[</w:t>
      </w:r>
      <w:r>
        <w:rPr>
          <w:rStyle w:val="InlindeCode"/>
        </w:rPr>
        <w:t>[</w:t>
      </w:r>
      <w:r w:rsidRPr="00657A9E">
        <w:rPr>
          <w:rStyle w:val="InlindeCode"/>
        </w:rPr>
        <w:t>AD</w:t>
      </w:r>
      <w:r>
        <w:rPr>
          <w:rStyle w:val="InlindeCode"/>
        </w:rPr>
        <w:t>-DOMAIN]</w:t>
      </w:r>
      <w:r w:rsidRPr="00657A9E">
        <w:rPr>
          <w:rStyle w:val="InlindeCode"/>
        </w:rPr>
        <w:t>]\</w:t>
      </w:r>
      <w:r w:rsidR="00185B97">
        <w:rPr>
          <w:rStyle w:val="InlindeCode"/>
        </w:rPr>
        <w:t>ken</w:t>
      </w:r>
      <w:r w:rsidR="00727DF7">
        <w:rPr>
          <w:rStyle w:val="InlindeCode"/>
        </w:rPr>
        <w:t xml:space="preserve"> </w:t>
      </w:r>
      <w:r>
        <w:t xml:space="preserve">in the </w:t>
      </w:r>
      <w:r w:rsidRPr="00657A9E">
        <w:rPr>
          <w:b/>
        </w:rPr>
        <w:t>User Name</w:t>
      </w:r>
      <w:r>
        <w:t xml:space="preserve"> field and click </w:t>
      </w:r>
      <w:r w:rsidRPr="007A2391">
        <w:rPr>
          <w:b/>
        </w:rPr>
        <w:t>OK</w:t>
      </w:r>
      <w:r>
        <w:t xml:space="preserve">. Use the password specified in the </w:t>
      </w:r>
      <w:r>
        <w:rPr>
          <w:i/>
        </w:rPr>
        <w:t>Hands-</w:t>
      </w:r>
      <w:r w:rsidRPr="007A2391">
        <w:rPr>
          <w:i/>
        </w:rPr>
        <w:t>On Lab Overview</w:t>
      </w:r>
      <w:r>
        <w:t xml:space="preserve"> document provided in the student manual.</w:t>
      </w:r>
    </w:p>
    <w:p w:rsidR="009C2DD7" w:rsidRPr="00E34BA5" w:rsidRDefault="009C2DD7" w:rsidP="009C2DD7">
      <w:pPr>
        <w:pStyle w:val="LabStepNumbered"/>
      </w:pPr>
      <w:r>
        <w:t xml:space="preserve">Create a Search Center </w:t>
      </w:r>
      <w:r w:rsidR="00185B97">
        <w:t xml:space="preserve">with tabs </w:t>
      </w:r>
      <w:r>
        <w:t>for t</w:t>
      </w:r>
      <w:r w:rsidR="00134FDA">
        <w:t>he Wingtip Team site collection:</w:t>
      </w:r>
    </w:p>
    <w:p w:rsidR="009C2DD7" w:rsidRPr="00E34BA5" w:rsidRDefault="009C2DD7" w:rsidP="005E29FE">
      <w:pPr>
        <w:pStyle w:val="LabStepLevel2Numbered"/>
        <w:numPr>
          <w:ilvl w:val="0"/>
          <w:numId w:val="11"/>
        </w:numPr>
      </w:pPr>
      <w:r>
        <w:t xml:space="preserve">Click the </w:t>
      </w:r>
      <w:r w:rsidRPr="0041744B">
        <w:rPr>
          <w:b/>
        </w:rPr>
        <w:t>Site Actions</w:t>
      </w:r>
      <w:r>
        <w:t xml:space="preserve"> hyperlink in the upper left corner of the page.</w:t>
      </w:r>
    </w:p>
    <w:p w:rsidR="009C2DD7" w:rsidRDefault="009C2DD7" w:rsidP="0041744B">
      <w:pPr>
        <w:pStyle w:val="LabStepLevel2Numbered"/>
      </w:pPr>
      <w:r>
        <w:t xml:space="preserve">Click the </w:t>
      </w:r>
      <w:r>
        <w:rPr>
          <w:b/>
        </w:rPr>
        <w:t>New Site</w:t>
      </w:r>
      <w:r>
        <w:t xml:space="preserve"> link from the </w:t>
      </w:r>
      <w:r w:rsidR="00727DF7">
        <w:t>resulting</w:t>
      </w:r>
      <w:r>
        <w:t xml:space="preserve"> Site Actions drop-down menu.</w:t>
      </w:r>
    </w:p>
    <w:p w:rsidR="009C2DD7" w:rsidRDefault="009C2DD7" w:rsidP="009C2DD7">
      <w:pPr>
        <w:pStyle w:val="LabStepLevel2Numbered"/>
      </w:pPr>
      <w:r>
        <w:t xml:space="preserve">In the </w:t>
      </w:r>
      <w:r w:rsidR="00727DF7">
        <w:t>resulting</w:t>
      </w:r>
      <w:r>
        <w:t xml:space="preserve"> </w:t>
      </w:r>
      <w:r w:rsidRPr="00727DF7">
        <w:rPr>
          <w:b/>
        </w:rPr>
        <w:t>Create</w:t>
      </w:r>
      <w:r>
        <w:t xml:space="preserve"> pop-up window scroll down to the bottom of the template listing and click on</w:t>
      </w:r>
      <w:r w:rsidR="00727DF7">
        <w:t xml:space="preserve"> </w:t>
      </w:r>
      <w:r>
        <w:t xml:space="preserve">the </w:t>
      </w:r>
      <w:r>
        <w:rPr>
          <w:b/>
        </w:rPr>
        <w:t>Enterprise Search Center</w:t>
      </w:r>
      <w:r>
        <w:t xml:space="preserve"> button to select the template.</w:t>
      </w:r>
    </w:p>
    <w:p w:rsidR="009C2DD7" w:rsidRDefault="00185B97" w:rsidP="003B44A2">
      <w:pPr>
        <w:pStyle w:val="LabStepScreenshotLevel2"/>
      </w:pPr>
      <w:r>
        <w:drawing>
          <wp:inline distT="0" distB="0" distL="0" distR="0" wp14:anchorId="327D0111" wp14:editId="009EA56C">
            <wp:extent cx="4143375" cy="25537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43375" cy="2553753"/>
                    </a:xfrm>
                    <a:prstGeom prst="rect">
                      <a:avLst/>
                    </a:prstGeom>
                  </pic:spPr>
                </pic:pic>
              </a:graphicData>
            </a:graphic>
          </wp:inline>
        </w:drawing>
      </w:r>
    </w:p>
    <w:p w:rsidR="00185B97" w:rsidRDefault="00185B97" w:rsidP="00185B97">
      <w:pPr>
        <w:pStyle w:val="LabExerciseCallout"/>
      </w:pPr>
      <w:r w:rsidRPr="00185B97">
        <w:rPr>
          <w:b/>
        </w:rPr>
        <w:t>Note</w:t>
      </w:r>
      <w:r>
        <w:t>: If you try to create a site with this template, make sure the site collection Feature SharePoint Server Publishing Infrastructure has been activated. If not, you will receive an error during the site provisioning process.</w:t>
      </w:r>
    </w:p>
    <w:p w:rsidR="009C2DD7" w:rsidRDefault="009C2DD7" w:rsidP="009C2DD7">
      <w:pPr>
        <w:pStyle w:val="LabStepLevel2Numbered"/>
      </w:pPr>
      <w:r>
        <w:t>In the right pane of the window, the Enterprise Search Center template name and description should appear with the opportunity to create a new site with all default values by simply entering a title and URL value.</w:t>
      </w:r>
      <w:r w:rsidR="00727DF7">
        <w:t xml:space="preserve"> </w:t>
      </w:r>
      <w:r w:rsidR="003B44A2">
        <w:t>Read</w:t>
      </w:r>
      <w:r>
        <w:t xml:space="preserve"> the site description then click the </w:t>
      </w:r>
      <w:r w:rsidRPr="00CE3BA3">
        <w:rPr>
          <w:b/>
        </w:rPr>
        <w:t>More Options</w:t>
      </w:r>
      <w:r>
        <w:t xml:space="preserve"> button to customize the site creation values.</w:t>
      </w:r>
      <w:r w:rsidR="005517C2">
        <w:t xml:space="preserve"> Use the following values to create the search site</w:t>
      </w:r>
    </w:p>
    <w:p w:rsidR="005517C2" w:rsidRDefault="009C2DD7" w:rsidP="005E29FE">
      <w:pPr>
        <w:pStyle w:val="LabStepLevel2Numbered"/>
        <w:numPr>
          <w:ilvl w:val="0"/>
          <w:numId w:val="4"/>
        </w:numPr>
      </w:pPr>
      <w:r>
        <w:t>The left pane of the window should have changed from a listing of different template choice buttons to the options page for a new Search Center site.</w:t>
      </w:r>
      <w:r w:rsidR="00727DF7">
        <w:t xml:space="preserve"> </w:t>
      </w:r>
      <w:r>
        <w:t>Fill in the values according to the Wingtip team's agreement as follows</w:t>
      </w:r>
      <w:r w:rsidR="005517C2">
        <w:t xml:space="preserve"> and click </w:t>
      </w:r>
      <w:r w:rsidR="005517C2" w:rsidRPr="005517C2">
        <w:rPr>
          <w:b/>
        </w:rPr>
        <w:t>Create</w:t>
      </w:r>
      <w:r>
        <w:t>:</w:t>
      </w:r>
    </w:p>
    <w:p w:rsidR="005517C2" w:rsidRDefault="005517C2" w:rsidP="005517C2">
      <w:pPr>
        <w:pStyle w:val="LabStepLevel2NoBullet"/>
        <w:ind w:left="1440"/>
      </w:pPr>
      <w:r w:rsidRPr="005517C2">
        <w:rPr>
          <w:b/>
        </w:rPr>
        <w:t>Title:</w:t>
      </w:r>
      <w:r>
        <w:t xml:space="preserve"> Search Center</w:t>
      </w:r>
    </w:p>
    <w:p w:rsidR="005517C2" w:rsidRDefault="005517C2" w:rsidP="005517C2">
      <w:pPr>
        <w:pStyle w:val="LabStepLevel2NoBullet"/>
        <w:ind w:left="1440"/>
      </w:pPr>
      <w:r w:rsidRPr="005517C2">
        <w:rPr>
          <w:b/>
        </w:rPr>
        <w:t>Description:</w:t>
      </w:r>
      <w:r>
        <w:t xml:space="preserve"> Wingtip Team Search Center</w:t>
      </w:r>
    </w:p>
    <w:p w:rsidR="005517C2" w:rsidRDefault="005517C2" w:rsidP="005517C2">
      <w:pPr>
        <w:pStyle w:val="LabStepLevel2NoBullet"/>
        <w:ind w:left="1440"/>
      </w:pPr>
      <w:r w:rsidRPr="005517C2">
        <w:rPr>
          <w:b/>
        </w:rPr>
        <w:t>URL Name:</w:t>
      </w:r>
      <w:r>
        <w:t xml:space="preserve"> </w:t>
      </w:r>
      <w:proofErr w:type="spellStart"/>
      <w:r>
        <w:t>SearchCenter</w:t>
      </w:r>
      <w:proofErr w:type="spellEnd"/>
    </w:p>
    <w:p w:rsidR="005517C2" w:rsidRDefault="005517C2" w:rsidP="005517C2">
      <w:pPr>
        <w:pStyle w:val="LabStepLevel2NoBullet"/>
        <w:ind w:left="1440"/>
      </w:pPr>
      <w:r w:rsidRPr="005517C2">
        <w:rPr>
          <w:b/>
        </w:rPr>
        <w:t>User Permissions:</w:t>
      </w:r>
      <w:r>
        <w:t xml:space="preserve"> Use same permissions as parent site</w:t>
      </w:r>
    </w:p>
    <w:p w:rsidR="009C2DD7" w:rsidRDefault="005517C2" w:rsidP="005517C2">
      <w:pPr>
        <w:pStyle w:val="LabStepLevel2NoBullet"/>
        <w:ind w:left="1440"/>
      </w:pPr>
      <w:r w:rsidRPr="005517C2">
        <w:rPr>
          <w:b/>
        </w:rPr>
        <w:t>Use the top link bar from the parent site?</w:t>
      </w:r>
      <w:r>
        <w:t xml:space="preserve"> No</w:t>
      </w:r>
    </w:p>
    <w:p w:rsidR="005517C2" w:rsidRDefault="005517C2" w:rsidP="005517C2">
      <w:pPr>
        <w:pStyle w:val="LabStepScreenshotLevel2"/>
      </w:pPr>
      <w:r w:rsidRPr="005517C2">
        <w:lastRenderedPageBreak/>
        <w:drawing>
          <wp:inline distT="0" distB="0" distL="0" distR="0" wp14:anchorId="613CD535" wp14:editId="75CC3C33">
            <wp:extent cx="5048250" cy="21908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48250" cy="2190811"/>
                    </a:xfrm>
                    <a:prstGeom prst="rect">
                      <a:avLst/>
                    </a:prstGeom>
                  </pic:spPr>
                </pic:pic>
              </a:graphicData>
            </a:graphic>
          </wp:inline>
        </w:drawing>
      </w:r>
    </w:p>
    <w:p w:rsidR="009C2DD7" w:rsidRPr="00E34BA5" w:rsidRDefault="009C2DD7" w:rsidP="009C2DD7">
      <w:pPr>
        <w:pStyle w:val="LabStepNumbered"/>
      </w:pPr>
      <w:r>
        <w:t>Navigate to the</w:t>
      </w:r>
      <w:r w:rsidR="006A6657">
        <w:t xml:space="preserve"> home page of Wingtip Team Site:</w:t>
      </w:r>
    </w:p>
    <w:p w:rsidR="009C2DD7" w:rsidRPr="00E34BA5" w:rsidRDefault="009C2DD7" w:rsidP="005E29FE">
      <w:pPr>
        <w:pStyle w:val="LabStepLevel2Numbered"/>
        <w:numPr>
          <w:ilvl w:val="0"/>
          <w:numId w:val="6"/>
        </w:numPr>
      </w:pPr>
      <w:r>
        <w:t>Notice the lack of navigation tools on a Search Center site template.</w:t>
      </w:r>
      <w:r w:rsidR="00727DF7">
        <w:t xml:space="preserve"> </w:t>
      </w:r>
      <w:r>
        <w:t xml:space="preserve">Click the </w:t>
      </w:r>
      <w:r w:rsidRPr="00917C46">
        <w:rPr>
          <w:b/>
        </w:rPr>
        <w:t>Site Actions</w:t>
      </w:r>
      <w:r>
        <w:t xml:space="preserve"> hyperlink in the upper left corner of the page.</w:t>
      </w:r>
    </w:p>
    <w:p w:rsidR="009C2DD7" w:rsidRDefault="009C2DD7" w:rsidP="005E29FE">
      <w:pPr>
        <w:pStyle w:val="LabStepLevel2Numbered"/>
        <w:numPr>
          <w:ilvl w:val="0"/>
          <w:numId w:val="4"/>
        </w:numPr>
      </w:pPr>
      <w:r>
        <w:t xml:space="preserve">Click the </w:t>
      </w:r>
      <w:r>
        <w:rPr>
          <w:b/>
        </w:rPr>
        <w:t>View All Site Content</w:t>
      </w:r>
      <w:r>
        <w:t xml:space="preserve"> link from the </w:t>
      </w:r>
      <w:r w:rsidR="00727DF7">
        <w:t>resulting</w:t>
      </w:r>
      <w:r>
        <w:t xml:space="preserve"> Site Actions drop-down menu.</w:t>
      </w:r>
    </w:p>
    <w:p w:rsidR="009C2DD7" w:rsidRDefault="009C2DD7" w:rsidP="005E29FE">
      <w:pPr>
        <w:pStyle w:val="LabStepLevel2Numbered"/>
        <w:numPr>
          <w:ilvl w:val="0"/>
          <w:numId w:val="4"/>
        </w:numPr>
      </w:pPr>
      <w:r>
        <w:t xml:space="preserve">Click the </w:t>
      </w:r>
      <w:r w:rsidRPr="009C2DD7">
        <w:rPr>
          <w:b/>
        </w:rPr>
        <w:t>Wingtip Team Site</w:t>
      </w:r>
      <w:r>
        <w:t xml:space="preserve"> hyperlink in the Top Link Bar.</w:t>
      </w:r>
    </w:p>
    <w:p w:rsidR="001F6EAD" w:rsidRPr="00E34BA5" w:rsidRDefault="004114BD" w:rsidP="001F6EAD">
      <w:pPr>
        <w:pStyle w:val="LabStepNumbered"/>
      </w:pPr>
      <w:r>
        <w:t>Alter the site collection Search settings to begin showing a scope</w:t>
      </w:r>
      <w:r w:rsidR="006A0888">
        <w:t xml:space="preserve"> drop-down menu on search boxes:</w:t>
      </w:r>
    </w:p>
    <w:p w:rsidR="001F6EAD" w:rsidRPr="00E34BA5" w:rsidRDefault="001F6EAD" w:rsidP="005E29FE">
      <w:pPr>
        <w:pStyle w:val="LabStepLevel2Numbered"/>
        <w:numPr>
          <w:ilvl w:val="0"/>
          <w:numId w:val="12"/>
        </w:numPr>
      </w:pPr>
      <w:r>
        <w:t xml:space="preserve">Click the </w:t>
      </w:r>
      <w:r w:rsidRPr="0041744B">
        <w:rPr>
          <w:b/>
        </w:rPr>
        <w:t>Site Actions</w:t>
      </w:r>
      <w:r>
        <w:t xml:space="preserve"> hyperlink in the upper left corner of the page.</w:t>
      </w:r>
    </w:p>
    <w:p w:rsidR="001F6EAD" w:rsidRDefault="001F6EAD" w:rsidP="005E29FE">
      <w:pPr>
        <w:pStyle w:val="LabStepLevel2Numbered"/>
        <w:numPr>
          <w:ilvl w:val="0"/>
          <w:numId w:val="4"/>
        </w:numPr>
      </w:pPr>
      <w:r>
        <w:t xml:space="preserve">Click the </w:t>
      </w:r>
      <w:r w:rsidRPr="00DD59A8">
        <w:rPr>
          <w:b/>
        </w:rPr>
        <w:t xml:space="preserve">Site </w:t>
      </w:r>
      <w:r w:rsidR="00CC0587">
        <w:rPr>
          <w:b/>
        </w:rPr>
        <w:t>Setting</w:t>
      </w:r>
      <w:r w:rsidRPr="00DD59A8">
        <w:rPr>
          <w:b/>
        </w:rPr>
        <w:t>s</w:t>
      </w:r>
      <w:r>
        <w:t xml:space="preserve"> link from the </w:t>
      </w:r>
      <w:r w:rsidR="00727DF7">
        <w:t>resulting</w:t>
      </w:r>
      <w:r>
        <w:t xml:space="preserve"> Site Actions drop-down menu.</w:t>
      </w:r>
    </w:p>
    <w:p w:rsidR="001F6EAD" w:rsidRDefault="00CC0587" w:rsidP="00917C46">
      <w:pPr>
        <w:pStyle w:val="LabStepLevel2Numbered"/>
      </w:pPr>
      <w:r>
        <w:t xml:space="preserve">Click the </w:t>
      </w:r>
      <w:r w:rsidRPr="004114BD">
        <w:rPr>
          <w:b/>
        </w:rPr>
        <w:t>Search Settings</w:t>
      </w:r>
      <w:r>
        <w:t xml:space="preserve"> link under the </w:t>
      </w:r>
      <w:r w:rsidRPr="006A0888">
        <w:rPr>
          <w:b/>
        </w:rPr>
        <w:t>Site Collection Administration</w:t>
      </w:r>
      <w:r>
        <w:t xml:space="preserve"> header.</w:t>
      </w:r>
    </w:p>
    <w:p w:rsidR="001F6EAD" w:rsidRDefault="00CC0587" w:rsidP="006A0888">
      <w:pPr>
        <w:pStyle w:val="LabStepScreenshotLevel2"/>
      </w:pPr>
      <w:r w:rsidRPr="006A0888">
        <w:rPr>
          <w:rStyle w:val="LabStepScreenshotFrame"/>
        </w:rPr>
        <w:drawing>
          <wp:inline distT="0" distB="0" distL="0" distR="0" wp14:anchorId="372E760D" wp14:editId="0C739E6D">
            <wp:extent cx="2495899" cy="1543265"/>
            <wp:effectExtent l="19050" t="0" r="0" b="0"/>
            <wp:docPr id="262" name="Picture 261" descr="M6_La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6_Lab01.png"/>
                    <pic:cNvPicPr/>
                  </pic:nvPicPr>
                  <pic:blipFill>
                    <a:blip r:embed="rId17" cstate="print"/>
                    <a:stretch>
                      <a:fillRect/>
                    </a:stretch>
                  </pic:blipFill>
                  <pic:spPr>
                    <a:xfrm>
                      <a:off x="0" y="0"/>
                      <a:ext cx="2495899" cy="1543265"/>
                    </a:xfrm>
                    <a:prstGeom prst="rect">
                      <a:avLst/>
                    </a:prstGeom>
                  </pic:spPr>
                </pic:pic>
              </a:graphicData>
            </a:graphic>
          </wp:inline>
        </w:drawing>
      </w:r>
    </w:p>
    <w:p w:rsidR="004A0791" w:rsidRDefault="004114BD" w:rsidP="004114BD">
      <w:pPr>
        <w:pStyle w:val="LabStepLevel2Numbered"/>
      </w:pPr>
      <w:r>
        <w:t xml:space="preserve">Change the </w:t>
      </w:r>
      <w:r w:rsidRPr="006A0888">
        <w:rPr>
          <w:b/>
        </w:rPr>
        <w:t>Site Collection Search Center</w:t>
      </w:r>
      <w:r>
        <w:t xml:space="preserve"> setting to the first radio button selection </w:t>
      </w:r>
      <w:r w:rsidRPr="004114BD">
        <w:rPr>
          <w:b/>
        </w:rPr>
        <w:t>Enable custom scopes...</w:t>
      </w:r>
      <w:r w:rsidR="00371C10" w:rsidRPr="00371C10">
        <w:t xml:space="preserve">. </w:t>
      </w:r>
      <w:r w:rsidR="00371C10">
        <w:t xml:space="preserve">Now, the URL you enter needs to be root relative to the domain you’re in. The Search Center site you created is inside the current site collection at </w:t>
      </w:r>
      <w:r w:rsidR="00371C10" w:rsidRPr="00371C10">
        <w:rPr>
          <w:rStyle w:val="InlindeCode"/>
        </w:rPr>
        <w:t>/</w:t>
      </w:r>
      <w:proofErr w:type="spellStart"/>
      <w:r w:rsidRPr="00371C10">
        <w:rPr>
          <w:rStyle w:val="InlindeCode"/>
        </w:rPr>
        <w:t>Search</w:t>
      </w:r>
      <w:r w:rsidR="005517C2" w:rsidRPr="00371C10">
        <w:rPr>
          <w:rStyle w:val="InlindeCode"/>
        </w:rPr>
        <w:t>Center</w:t>
      </w:r>
      <w:proofErr w:type="spellEnd"/>
      <w:r w:rsidRPr="00371C10">
        <w:rPr>
          <w:rStyle w:val="InlindeCode"/>
        </w:rPr>
        <w:t>/Pages</w:t>
      </w:r>
      <w:r>
        <w:t>.</w:t>
      </w:r>
      <w:r w:rsidR="00371C10">
        <w:t xml:space="preserve"> However this would not work for any site collection that does not live at the root of the Web application. Look at your site collection’s root URL and remove the domain portion. For instance, if your site collection URL was </w:t>
      </w:r>
      <w:r w:rsidR="00371C10" w:rsidRPr="00371C10">
        <w:rPr>
          <w:rStyle w:val="InlindeCode"/>
        </w:rPr>
        <w:t>http://www.foo.com/sites/SomeSiteCollection</w:t>
      </w:r>
      <w:r w:rsidR="00371C10">
        <w:t xml:space="preserve">, you should put the following in this textbox: </w:t>
      </w:r>
      <w:r w:rsidR="00371C10" w:rsidRPr="00371C10">
        <w:rPr>
          <w:rStyle w:val="InlindeCode"/>
        </w:rPr>
        <w:t>/sites/</w:t>
      </w:r>
      <w:proofErr w:type="spellStart"/>
      <w:r w:rsidR="00371C10" w:rsidRPr="00371C10">
        <w:rPr>
          <w:rStyle w:val="InlindeCode"/>
        </w:rPr>
        <w:t>SomeSiteCollection</w:t>
      </w:r>
      <w:proofErr w:type="spellEnd"/>
      <w:r w:rsidR="00371C10" w:rsidRPr="00371C10">
        <w:rPr>
          <w:rStyle w:val="InlindeCode"/>
        </w:rPr>
        <w:t>/</w:t>
      </w:r>
      <w:proofErr w:type="spellStart"/>
      <w:r w:rsidR="00371C10" w:rsidRPr="00371C10">
        <w:rPr>
          <w:rStyle w:val="InlindeCode"/>
        </w:rPr>
        <w:t>SearchCenter</w:t>
      </w:r>
      <w:proofErr w:type="spellEnd"/>
      <w:r w:rsidR="00371C10" w:rsidRPr="00371C10">
        <w:rPr>
          <w:rStyle w:val="InlindeCode"/>
        </w:rPr>
        <w:t>/Pages</w:t>
      </w:r>
      <w:r w:rsidR="00371C10">
        <w:t>.</w:t>
      </w:r>
    </w:p>
    <w:p w:rsidR="005517C2" w:rsidRDefault="00371C10" w:rsidP="005517C2">
      <w:pPr>
        <w:pStyle w:val="LabStepScreenshotLevel2"/>
      </w:pPr>
      <w:r>
        <w:drawing>
          <wp:inline distT="0" distB="0" distL="0" distR="0" wp14:anchorId="4A917CEF" wp14:editId="4A72C5A6">
            <wp:extent cx="5248275" cy="13272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48275" cy="1327208"/>
                    </a:xfrm>
                    <a:prstGeom prst="rect">
                      <a:avLst/>
                    </a:prstGeom>
                  </pic:spPr>
                </pic:pic>
              </a:graphicData>
            </a:graphic>
          </wp:inline>
        </w:drawing>
      </w:r>
    </w:p>
    <w:p w:rsidR="004A0791" w:rsidRDefault="004114BD" w:rsidP="004A0791">
      <w:pPr>
        <w:pStyle w:val="LabStepLevel2Numbered"/>
      </w:pPr>
      <w:r>
        <w:lastRenderedPageBreak/>
        <w:t xml:space="preserve">Change the </w:t>
      </w:r>
      <w:r w:rsidRPr="007B15F7">
        <w:rPr>
          <w:b/>
        </w:rPr>
        <w:t>Site Collection Search Dropdown Mode</w:t>
      </w:r>
      <w:r>
        <w:t xml:space="preserve"> to </w:t>
      </w:r>
      <w:r w:rsidRPr="004114BD">
        <w:rPr>
          <w:b/>
        </w:rPr>
        <w:t>Show scopes dropdown</w:t>
      </w:r>
      <w:r w:rsidR="004A0791">
        <w:t>.</w:t>
      </w:r>
      <w:r w:rsidR="00727DF7">
        <w:t xml:space="preserve"> </w:t>
      </w:r>
      <w:r>
        <w:t xml:space="preserve">Click </w:t>
      </w:r>
      <w:r w:rsidRPr="004114BD">
        <w:rPr>
          <w:b/>
        </w:rPr>
        <w:t>OK</w:t>
      </w:r>
      <w:r>
        <w:t>.</w:t>
      </w:r>
    </w:p>
    <w:p w:rsidR="005517C2" w:rsidRDefault="005517C2" w:rsidP="005517C2">
      <w:pPr>
        <w:pStyle w:val="LabStepLevel2Numbered"/>
        <w:numPr>
          <w:ilvl w:val="0"/>
          <w:numId w:val="0"/>
        </w:numPr>
        <w:ind w:left="1080"/>
      </w:pPr>
      <w:r>
        <w:rPr>
          <w:noProof/>
        </w:rPr>
        <w:drawing>
          <wp:inline distT="0" distB="0" distL="0" distR="0" wp14:anchorId="30154F91" wp14:editId="3C9A347C">
            <wp:extent cx="5476875" cy="14090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76192" cy="1408923"/>
                    </a:xfrm>
                    <a:prstGeom prst="rect">
                      <a:avLst/>
                    </a:prstGeom>
                  </pic:spPr>
                </pic:pic>
              </a:graphicData>
            </a:graphic>
          </wp:inline>
        </w:drawing>
      </w:r>
    </w:p>
    <w:p w:rsidR="004A0791" w:rsidRDefault="004A0791" w:rsidP="005517C2">
      <w:pPr>
        <w:pStyle w:val="LabStepLevel2Numbered"/>
      </w:pPr>
      <w:r>
        <w:t xml:space="preserve">Navigate back to the home page of </w:t>
      </w:r>
      <w:r w:rsidR="004114BD">
        <w:t>Wingtip Team Site via</w:t>
      </w:r>
      <w:r>
        <w:t xml:space="preserve"> the breadcrumb trail.</w:t>
      </w:r>
    </w:p>
    <w:p w:rsidR="004114BD" w:rsidRDefault="004114BD" w:rsidP="004A0791">
      <w:pPr>
        <w:pStyle w:val="LabStepLevel2Numbered"/>
      </w:pPr>
      <w:r>
        <w:t xml:space="preserve">Verify that a scope drop-down menu now appears before the search textbox in the upper right corner of the page and that it contains at least the </w:t>
      </w:r>
      <w:r w:rsidRPr="004114BD">
        <w:rPr>
          <w:b/>
        </w:rPr>
        <w:t>This Site</w:t>
      </w:r>
      <w:r w:rsidR="00B85763">
        <w:rPr>
          <w:b/>
        </w:rPr>
        <w:t>: [site name]</w:t>
      </w:r>
      <w:r>
        <w:t xml:space="preserve">, </w:t>
      </w:r>
      <w:r w:rsidRPr="004114BD">
        <w:rPr>
          <w:b/>
        </w:rPr>
        <w:t>All Sites</w:t>
      </w:r>
      <w:r>
        <w:t xml:space="preserve"> and </w:t>
      </w:r>
      <w:r w:rsidRPr="004114BD">
        <w:rPr>
          <w:b/>
        </w:rPr>
        <w:t>People</w:t>
      </w:r>
      <w:r>
        <w:t xml:space="preserve"> scopes as choices.</w:t>
      </w:r>
    </w:p>
    <w:p w:rsidR="004114BD" w:rsidRDefault="005517C2" w:rsidP="005517C2">
      <w:pPr>
        <w:pStyle w:val="LabStepScreenshotLevel2"/>
      </w:pPr>
      <w:r w:rsidRPr="005517C2">
        <w:drawing>
          <wp:inline distT="0" distB="0" distL="0" distR="0" wp14:anchorId="02DC457A" wp14:editId="57621749">
            <wp:extent cx="4085715" cy="97142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85715" cy="971429"/>
                    </a:xfrm>
                    <a:prstGeom prst="rect">
                      <a:avLst/>
                    </a:prstGeom>
                  </pic:spPr>
                </pic:pic>
              </a:graphicData>
            </a:graphic>
          </wp:inline>
        </w:drawing>
      </w:r>
    </w:p>
    <w:p w:rsidR="00E2718A" w:rsidRDefault="00E2718A" w:rsidP="00E2718A">
      <w:pPr>
        <w:pStyle w:val="LabExerciseCallout"/>
      </w:pPr>
      <w:r w:rsidRPr="00E2718A">
        <w:rPr>
          <w:b/>
        </w:rPr>
        <w:t>Note:</w:t>
      </w:r>
      <w:r>
        <w:t xml:space="preserve"> It may take up to 15 minutes for the new scopes to show up in this drop down as the search service has a timed update mechanism that you may have to wait for it to complete to see your changes.</w:t>
      </w:r>
    </w:p>
    <w:p w:rsidR="00BC1DC7" w:rsidRPr="00E34BA5" w:rsidRDefault="00F747E1" w:rsidP="00BC1DC7">
      <w:pPr>
        <w:pStyle w:val="LabStepNumbered"/>
      </w:pPr>
      <w:r>
        <w:t>Test the new scope menu</w:t>
      </w:r>
      <w:r w:rsidR="00F07695">
        <w:t>:</w:t>
      </w:r>
    </w:p>
    <w:p w:rsidR="00F747E1" w:rsidRDefault="00BC1DC7" w:rsidP="005E29FE">
      <w:pPr>
        <w:pStyle w:val="LabStepLevel2Numbered"/>
        <w:numPr>
          <w:ilvl w:val="0"/>
          <w:numId w:val="7"/>
        </w:numPr>
      </w:pPr>
      <w:r>
        <w:t xml:space="preserve">Click the </w:t>
      </w:r>
      <w:r w:rsidR="00F747E1">
        <w:t xml:space="preserve">scope drop-down menu and select </w:t>
      </w:r>
      <w:r w:rsidR="00F747E1" w:rsidRPr="00F747E1">
        <w:rPr>
          <w:b/>
        </w:rPr>
        <w:t>People</w:t>
      </w:r>
      <w:r w:rsidR="00F747E1">
        <w:t>.</w:t>
      </w:r>
    </w:p>
    <w:p w:rsidR="00F747E1" w:rsidRDefault="00F747E1" w:rsidP="005E29FE">
      <w:pPr>
        <w:pStyle w:val="LabStepLevel2Numbered"/>
        <w:numPr>
          <w:ilvl w:val="0"/>
          <w:numId w:val="7"/>
        </w:numPr>
      </w:pPr>
      <w:r>
        <w:t xml:space="preserve">Enter </w:t>
      </w:r>
      <w:r w:rsidR="00621A80">
        <w:rPr>
          <w:b/>
        </w:rPr>
        <w:t>Michael</w:t>
      </w:r>
      <w:r>
        <w:t xml:space="preserve"> into the search field and click the </w:t>
      </w:r>
      <w:r w:rsidRPr="00F747E1">
        <w:rPr>
          <w:b/>
        </w:rPr>
        <w:t>magnifying glass</w:t>
      </w:r>
      <w:r>
        <w:t xml:space="preserve"> to engage the search engine.</w:t>
      </w:r>
    </w:p>
    <w:p w:rsidR="00D0294A" w:rsidRDefault="00D0294A" w:rsidP="00D0294A">
      <w:pPr>
        <w:pStyle w:val="LabStepScreenshotLevel2"/>
      </w:pPr>
      <w:r>
        <w:drawing>
          <wp:inline distT="0" distB="0" distL="0" distR="0" wp14:anchorId="69242DAD" wp14:editId="2BF934BE">
            <wp:extent cx="4161905" cy="59047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61905" cy="590476"/>
                    </a:xfrm>
                    <a:prstGeom prst="rect">
                      <a:avLst/>
                    </a:prstGeom>
                  </pic:spPr>
                </pic:pic>
              </a:graphicData>
            </a:graphic>
          </wp:inline>
        </w:drawing>
      </w:r>
    </w:p>
    <w:p w:rsidR="00F747E1" w:rsidRDefault="00F747E1" w:rsidP="005E29FE">
      <w:pPr>
        <w:pStyle w:val="LabStepLevel2Numbered"/>
        <w:numPr>
          <w:ilvl w:val="0"/>
          <w:numId w:val="7"/>
        </w:numPr>
      </w:pPr>
      <w:r>
        <w:t xml:space="preserve">On the </w:t>
      </w:r>
      <w:r w:rsidRPr="00F87C98">
        <w:rPr>
          <w:b/>
        </w:rPr>
        <w:t>Search results</w:t>
      </w:r>
      <w:r>
        <w:t xml:space="preserve"> page, notice that the results are limited to </w:t>
      </w:r>
      <w:r w:rsidRPr="00F87C98">
        <w:rPr>
          <w:b/>
        </w:rPr>
        <w:t>Profile</w:t>
      </w:r>
      <w:r>
        <w:t xml:space="preserve"> information about </w:t>
      </w:r>
      <w:r w:rsidR="00F87C98">
        <w:t>Michael</w:t>
      </w:r>
      <w:r>
        <w:t xml:space="preserve"> thanks to the People scope.</w:t>
      </w:r>
    </w:p>
    <w:p w:rsidR="00371C10" w:rsidRDefault="00371C10" w:rsidP="00371C10">
      <w:pPr>
        <w:pStyle w:val="LabStepScreenshotLevel2"/>
      </w:pPr>
      <w:r>
        <w:drawing>
          <wp:inline distT="0" distB="0" distL="0" distR="0" wp14:anchorId="12693046" wp14:editId="686D9956">
            <wp:extent cx="5086350" cy="24192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94276" cy="2422991"/>
                    </a:xfrm>
                    <a:prstGeom prst="rect">
                      <a:avLst/>
                    </a:prstGeom>
                  </pic:spPr>
                </pic:pic>
              </a:graphicData>
            </a:graphic>
          </wp:inline>
        </w:drawing>
      </w:r>
    </w:p>
    <w:p w:rsidR="00F747E1" w:rsidRDefault="00F747E1" w:rsidP="005E29FE">
      <w:pPr>
        <w:pStyle w:val="LabStepLevel2Numbered"/>
        <w:numPr>
          <w:ilvl w:val="0"/>
          <w:numId w:val="7"/>
        </w:numPr>
      </w:pPr>
      <w:r>
        <w:lastRenderedPageBreak/>
        <w:t>Navigate back to the home page of the Wingtip Team Site.</w:t>
      </w:r>
    </w:p>
    <w:p w:rsidR="00F747E1" w:rsidRDefault="00F747E1" w:rsidP="005E29FE">
      <w:pPr>
        <w:pStyle w:val="LabStepLevel2Numbered"/>
        <w:numPr>
          <w:ilvl w:val="0"/>
          <w:numId w:val="7"/>
        </w:numPr>
      </w:pPr>
      <w:r>
        <w:t xml:space="preserve">Click the scope drop-down menu and select </w:t>
      </w:r>
      <w:r>
        <w:rPr>
          <w:b/>
        </w:rPr>
        <w:t>This Site</w:t>
      </w:r>
      <w:r>
        <w:t>.</w:t>
      </w:r>
    </w:p>
    <w:p w:rsidR="00F747E1" w:rsidRDefault="00F747E1" w:rsidP="005E29FE">
      <w:pPr>
        <w:pStyle w:val="LabStepLevel2Numbered"/>
        <w:numPr>
          <w:ilvl w:val="0"/>
          <w:numId w:val="7"/>
        </w:numPr>
      </w:pPr>
      <w:r>
        <w:t xml:space="preserve">Enter </w:t>
      </w:r>
      <w:r w:rsidR="00DC6795">
        <w:rPr>
          <w:b/>
        </w:rPr>
        <w:t xml:space="preserve">Michael </w:t>
      </w:r>
      <w:r>
        <w:t xml:space="preserve">into the search field and click the </w:t>
      </w:r>
      <w:r w:rsidRPr="00F747E1">
        <w:rPr>
          <w:b/>
        </w:rPr>
        <w:t>magnifying glass</w:t>
      </w:r>
      <w:r>
        <w:t xml:space="preserve"> to engage the search engine.</w:t>
      </w:r>
    </w:p>
    <w:p w:rsidR="00F747E1" w:rsidRDefault="00F747E1" w:rsidP="005E29FE">
      <w:pPr>
        <w:pStyle w:val="LabStepLevel2Numbered"/>
        <w:numPr>
          <w:ilvl w:val="0"/>
          <w:numId w:val="7"/>
        </w:numPr>
      </w:pPr>
      <w:r>
        <w:t xml:space="preserve">On the </w:t>
      </w:r>
      <w:r w:rsidRPr="009C496D">
        <w:rPr>
          <w:b/>
        </w:rPr>
        <w:t>Search results</w:t>
      </w:r>
      <w:r>
        <w:t xml:space="preserve"> page, notice that the results now include documents and items that have been created or modified by Mike.</w:t>
      </w:r>
    </w:p>
    <w:p w:rsidR="00371C10" w:rsidRDefault="00371C10" w:rsidP="00371C10">
      <w:pPr>
        <w:pStyle w:val="LabStepScreenshotLevel2"/>
      </w:pPr>
      <w:r w:rsidRPr="00371C10">
        <w:rPr>
          <w:rStyle w:val="LabStepScreenshotFrame"/>
        </w:rPr>
        <w:drawing>
          <wp:inline distT="0" distB="0" distL="0" distR="0" wp14:anchorId="4FA06304" wp14:editId="57036412">
            <wp:extent cx="5038725" cy="35507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38725" cy="3550794"/>
                    </a:xfrm>
                    <a:prstGeom prst="rect">
                      <a:avLst/>
                    </a:prstGeom>
                  </pic:spPr>
                </pic:pic>
              </a:graphicData>
            </a:graphic>
          </wp:inline>
        </w:drawing>
      </w:r>
    </w:p>
    <w:p w:rsidR="00B410F6" w:rsidRDefault="0009020D" w:rsidP="00170515">
      <w:pPr>
        <w:pStyle w:val="LabExerciseText"/>
      </w:pPr>
      <w:r>
        <w:t xml:space="preserve">In this exercise you learned </w:t>
      </w:r>
      <w:bookmarkEnd w:id="2"/>
      <w:r w:rsidR="00DB1386">
        <w:t xml:space="preserve">to </w:t>
      </w:r>
      <w:r w:rsidR="00240BE8">
        <w:t>manage the Search settings of a site collection.</w:t>
      </w:r>
    </w:p>
    <w:p w:rsidR="00AF5F18" w:rsidRDefault="00AF5F18" w:rsidP="00AF5F18">
      <w:pPr>
        <w:pStyle w:val="Heading2"/>
      </w:pPr>
      <w:r w:rsidRPr="00FC79BD">
        <w:t xml:space="preserve">Exercise </w:t>
      </w:r>
      <w:r>
        <w:t>2</w:t>
      </w:r>
      <w:r w:rsidRPr="00FC79BD">
        <w:t xml:space="preserve">: </w:t>
      </w:r>
      <w:r w:rsidR="00E15F7C">
        <w:t>Customizing Security</w:t>
      </w:r>
    </w:p>
    <w:p w:rsidR="00AF5F18" w:rsidRDefault="00AF5F18" w:rsidP="00170515">
      <w:pPr>
        <w:pStyle w:val="LabExerciseText"/>
      </w:pPr>
      <w:r w:rsidRPr="00AB0146">
        <w:t xml:space="preserve">In this exercise you will </w:t>
      </w:r>
      <w:r w:rsidR="00BC1FD7">
        <w:t xml:space="preserve">practice </w:t>
      </w:r>
      <w:r w:rsidR="00E15F7C">
        <w:t xml:space="preserve">creating new </w:t>
      </w:r>
      <w:r w:rsidR="00240BE8">
        <w:t>Search scopes</w:t>
      </w:r>
      <w:r w:rsidR="00DB1386">
        <w:t>.</w:t>
      </w:r>
    </w:p>
    <w:p w:rsidR="00F02A68" w:rsidRDefault="00F02A68" w:rsidP="005E29FE">
      <w:pPr>
        <w:pStyle w:val="LabStepNumbered"/>
        <w:numPr>
          <w:ilvl w:val="0"/>
          <w:numId w:val="10"/>
        </w:numPr>
      </w:pPr>
      <w:r>
        <w:t xml:space="preserve">Navigate back to the </w:t>
      </w:r>
      <w:r w:rsidRPr="00E2718A">
        <w:rPr>
          <w:b/>
        </w:rPr>
        <w:t>Wingtip Team Site</w:t>
      </w:r>
      <w:r>
        <w:t xml:space="preserve"> </w:t>
      </w:r>
      <w:proofErr w:type="spellStart"/>
      <w:r>
        <w:t>site</w:t>
      </w:r>
      <w:proofErr w:type="spellEnd"/>
      <w:r>
        <w:t xml:space="preserve"> collection using your </w:t>
      </w:r>
      <w:r w:rsidR="00072564">
        <w:t>preferred</w:t>
      </w:r>
      <w:r>
        <w:t xml:space="preserve"> method.</w:t>
      </w:r>
    </w:p>
    <w:p w:rsidR="00240BE8" w:rsidRPr="00E34BA5" w:rsidRDefault="00240BE8" w:rsidP="005E29FE">
      <w:pPr>
        <w:pStyle w:val="LabStepNumbered"/>
        <w:numPr>
          <w:ilvl w:val="0"/>
          <w:numId w:val="10"/>
        </w:numPr>
      </w:pPr>
      <w:r>
        <w:t>The Wingtip Team has requested a new Search scope that limits their results to only the data that re</w:t>
      </w:r>
      <w:r w:rsidR="009C496D">
        <w:t>sides on the Manufacturing site:</w:t>
      </w:r>
    </w:p>
    <w:p w:rsidR="00240BE8" w:rsidRPr="00E34BA5" w:rsidRDefault="00240BE8" w:rsidP="005E29FE">
      <w:pPr>
        <w:pStyle w:val="LabStepLevel2Numbered"/>
        <w:numPr>
          <w:ilvl w:val="0"/>
          <w:numId w:val="13"/>
        </w:numPr>
      </w:pPr>
      <w:r>
        <w:t xml:space="preserve">Click the </w:t>
      </w:r>
      <w:r w:rsidRPr="0041744B">
        <w:rPr>
          <w:b/>
        </w:rPr>
        <w:t>Site Actions</w:t>
      </w:r>
      <w:r>
        <w:t xml:space="preserve"> hyperlink in the upper left corner of the page.</w:t>
      </w:r>
    </w:p>
    <w:p w:rsidR="00240BE8" w:rsidRDefault="00240BE8" w:rsidP="005E29FE">
      <w:pPr>
        <w:pStyle w:val="LabStepLevel2Numbered"/>
        <w:numPr>
          <w:ilvl w:val="0"/>
          <w:numId w:val="4"/>
        </w:numPr>
      </w:pPr>
      <w:r>
        <w:t xml:space="preserve">Click the </w:t>
      </w:r>
      <w:r w:rsidRPr="00DD59A8">
        <w:rPr>
          <w:b/>
        </w:rPr>
        <w:t xml:space="preserve">Site </w:t>
      </w:r>
      <w:r>
        <w:rPr>
          <w:b/>
        </w:rPr>
        <w:t>Setting</w:t>
      </w:r>
      <w:r w:rsidRPr="00DD59A8">
        <w:rPr>
          <w:b/>
        </w:rPr>
        <w:t>s</w:t>
      </w:r>
      <w:r>
        <w:t xml:space="preserve"> link from the </w:t>
      </w:r>
      <w:r w:rsidR="00727DF7">
        <w:t>resulting</w:t>
      </w:r>
      <w:r>
        <w:t xml:space="preserve"> Site Actions drop-down menu.</w:t>
      </w:r>
    </w:p>
    <w:p w:rsidR="00240BE8" w:rsidRDefault="00240BE8" w:rsidP="005E29FE">
      <w:pPr>
        <w:pStyle w:val="LabStepLevel2Numbered"/>
        <w:numPr>
          <w:ilvl w:val="0"/>
          <w:numId w:val="4"/>
        </w:numPr>
      </w:pPr>
      <w:r>
        <w:t xml:space="preserve">Click the </w:t>
      </w:r>
      <w:r w:rsidRPr="004114BD">
        <w:rPr>
          <w:b/>
        </w:rPr>
        <w:t xml:space="preserve">Search </w:t>
      </w:r>
      <w:r w:rsidR="00072564">
        <w:rPr>
          <w:b/>
        </w:rPr>
        <w:t>Scopes</w:t>
      </w:r>
      <w:r>
        <w:t xml:space="preserve"> link under the </w:t>
      </w:r>
      <w:r w:rsidRPr="009C496D">
        <w:rPr>
          <w:b/>
        </w:rPr>
        <w:t>Site Collection Administration</w:t>
      </w:r>
      <w:r>
        <w:t xml:space="preserve"> header.</w:t>
      </w:r>
    </w:p>
    <w:p w:rsidR="00240BE8" w:rsidRDefault="00240BE8" w:rsidP="005E29FE">
      <w:pPr>
        <w:pStyle w:val="LabStepLevel2Numbered"/>
        <w:numPr>
          <w:ilvl w:val="0"/>
          <w:numId w:val="4"/>
        </w:numPr>
      </w:pPr>
      <w:r>
        <w:t xml:space="preserve">Click the </w:t>
      </w:r>
      <w:r w:rsidRPr="000D6A63">
        <w:rPr>
          <w:b/>
        </w:rPr>
        <w:t>New Scope</w:t>
      </w:r>
      <w:r w:rsidR="00DE63C9">
        <w:t xml:space="preserve"> button in the toolbar:</w:t>
      </w:r>
    </w:p>
    <w:p w:rsidR="00240BE8" w:rsidRDefault="00240BE8" w:rsidP="009C496D">
      <w:pPr>
        <w:pStyle w:val="LabStepScreenshotLevel2"/>
      </w:pPr>
      <w:r w:rsidRPr="009C496D">
        <w:rPr>
          <w:rStyle w:val="LabStepScreenshotFrame"/>
        </w:rPr>
        <w:lastRenderedPageBreak/>
        <w:drawing>
          <wp:inline distT="0" distB="0" distL="0" distR="0" wp14:anchorId="3822FBA7" wp14:editId="311D0BD6">
            <wp:extent cx="3758803" cy="1562100"/>
            <wp:effectExtent l="19050" t="0" r="0" b="0"/>
            <wp:docPr id="272" name="Picture 24" descr="M5_Lab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5_Lab04.png"/>
                    <pic:cNvPicPr/>
                  </pic:nvPicPr>
                  <pic:blipFill>
                    <a:blip r:embed="rId24" cstate="print"/>
                    <a:stretch>
                      <a:fillRect/>
                    </a:stretch>
                  </pic:blipFill>
                  <pic:spPr>
                    <a:xfrm>
                      <a:off x="0" y="0"/>
                      <a:ext cx="3758803" cy="1562100"/>
                    </a:xfrm>
                    <a:prstGeom prst="rect">
                      <a:avLst/>
                    </a:prstGeom>
                  </pic:spPr>
                </pic:pic>
              </a:graphicData>
            </a:graphic>
          </wp:inline>
        </w:drawing>
      </w:r>
    </w:p>
    <w:p w:rsidR="00DE63C9" w:rsidRDefault="00240BE8" w:rsidP="005E29FE">
      <w:pPr>
        <w:pStyle w:val="LabStepLevel2Numbered"/>
        <w:numPr>
          <w:ilvl w:val="0"/>
          <w:numId w:val="4"/>
        </w:numPr>
      </w:pPr>
      <w:r>
        <w:t xml:space="preserve">Create a new </w:t>
      </w:r>
      <w:r w:rsidRPr="00EE02F7">
        <w:rPr>
          <w:b/>
        </w:rPr>
        <w:t>Search scope</w:t>
      </w:r>
      <w:r>
        <w:t xml:space="preserve"> as follows:</w:t>
      </w:r>
    </w:p>
    <w:p w:rsidR="00DE63C9" w:rsidRDefault="00DE63C9" w:rsidP="00DE63C9">
      <w:pPr>
        <w:pStyle w:val="LabStepLevel2NoBullet"/>
        <w:ind w:left="1440"/>
      </w:pPr>
      <w:r w:rsidRPr="00DE63C9">
        <w:rPr>
          <w:b/>
        </w:rPr>
        <w:t>Title:</w:t>
      </w:r>
      <w:r>
        <w:t xml:space="preserve"> Manufacturing</w:t>
      </w:r>
    </w:p>
    <w:p w:rsidR="00DE63C9" w:rsidRDefault="00DE63C9" w:rsidP="00DE63C9">
      <w:pPr>
        <w:pStyle w:val="LabStepLevel2NoBullet"/>
        <w:ind w:left="1440"/>
      </w:pPr>
      <w:r w:rsidRPr="00DE63C9">
        <w:rPr>
          <w:b/>
        </w:rPr>
        <w:t>Description:</w:t>
      </w:r>
      <w:r>
        <w:t xml:space="preserve"> Use this scope to receive results of only those items from the Manufacturing site.</w:t>
      </w:r>
    </w:p>
    <w:p w:rsidR="00DE63C9" w:rsidRDefault="00DE63C9" w:rsidP="00DE63C9">
      <w:pPr>
        <w:pStyle w:val="LabStepLevel2NoBullet"/>
        <w:ind w:left="1440"/>
      </w:pPr>
      <w:r w:rsidRPr="00DE63C9">
        <w:rPr>
          <w:b/>
        </w:rPr>
        <w:t>Display Groups:</w:t>
      </w:r>
      <w:r>
        <w:t xml:space="preserve"> Search Dropdown &amp; Advanced Search</w:t>
      </w:r>
    </w:p>
    <w:p w:rsidR="00240BE8" w:rsidRDefault="00DE63C9" w:rsidP="00DE63C9">
      <w:pPr>
        <w:pStyle w:val="LabStepLevel2NoBullet"/>
        <w:ind w:left="1440"/>
      </w:pPr>
      <w:r w:rsidRPr="00DE63C9">
        <w:rPr>
          <w:b/>
        </w:rPr>
        <w:t>Target Results Page:</w:t>
      </w:r>
      <w:r>
        <w:t xml:space="preserve"> Use default Search Results Page</w:t>
      </w:r>
    </w:p>
    <w:p w:rsidR="00DE63C9" w:rsidRDefault="00DE63C9" w:rsidP="00DE63C9">
      <w:pPr>
        <w:pStyle w:val="LabStepScreenshotLevel2"/>
      </w:pPr>
      <w:r>
        <w:drawing>
          <wp:inline distT="0" distB="0" distL="0" distR="0" wp14:anchorId="425BE63C" wp14:editId="5A9C6F4D">
            <wp:extent cx="5010150" cy="25516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10150" cy="2551644"/>
                    </a:xfrm>
                    <a:prstGeom prst="rect">
                      <a:avLst/>
                    </a:prstGeom>
                  </pic:spPr>
                </pic:pic>
              </a:graphicData>
            </a:graphic>
          </wp:inline>
        </w:drawing>
      </w:r>
    </w:p>
    <w:p w:rsidR="00240BE8" w:rsidRDefault="00240BE8" w:rsidP="00240BE8">
      <w:pPr>
        <w:pStyle w:val="LabStepLevel2Numbered"/>
      </w:pPr>
      <w:r>
        <w:t xml:space="preserve">On the resulting </w:t>
      </w:r>
      <w:r w:rsidRPr="00EE02F7">
        <w:rPr>
          <w:b/>
        </w:rPr>
        <w:t>View Scopes</w:t>
      </w:r>
      <w:r>
        <w:t xml:space="preserve"> page, verify the new </w:t>
      </w:r>
      <w:r w:rsidRPr="00EE02F7">
        <w:rPr>
          <w:b/>
        </w:rPr>
        <w:t>Manufacturing</w:t>
      </w:r>
      <w:r>
        <w:t xml:space="preserve"> scope appears under both the </w:t>
      </w:r>
      <w:r w:rsidRPr="00EE02F7">
        <w:rPr>
          <w:b/>
        </w:rPr>
        <w:t>Search Dropdown</w:t>
      </w:r>
      <w:r>
        <w:t xml:space="preserve"> heading and the </w:t>
      </w:r>
      <w:r w:rsidRPr="00EE02F7">
        <w:rPr>
          <w:b/>
        </w:rPr>
        <w:t>Advanced Search</w:t>
      </w:r>
      <w:r>
        <w:t xml:space="preserve"> heading.</w:t>
      </w:r>
      <w:r w:rsidR="00727DF7">
        <w:t xml:space="preserve"> </w:t>
      </w:r>
      <w:r w:rsidR="007009E2">
        <w:t>Also notice there are no items in the scope. That is because no rules have been applied to tell the search scope what to include.</w:t>
      </w:r>
    </w:p>
    <w:p w:rsidR="00240BE8" w:rsidRDefault="007009E2" w:rsidP="00EE02F7">
      <w:pPr>
        <w:pStyle w:val="LabStepScreenshotLevel2"/>
      </w:pPr>
      <w:r>
        <w:drawing>
          <wp:inline distT="0" distB="0" distL="0" distR="0" wp14:anchorId="3E66BF34" wp14:editId="06C20CC1">
            <wp:extent cx="4629150" cy="17634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628571" cy="1763266"/>
                    </a:xfrm>
                    <a:prstGeom prst="rect">
                      <a:avLst/>
                    </a:prstGeom>
                  </pic:spPr>
                </pic:pic>
              </a:graphicData>
            </a:graphic>
          </wp:inline>
        </w:drawing>
      </w:r>
    </w:p>
    <w:p w:rsidR="007009E2" w:rsidRDefault="007009E2" w:rsidP="005E29FE">
      <w:pPr>
        <w:pStyle w:val="LabStepLevel2Numbered"/>
        <w:numPr>
          <w:ilvl w:val="0"/>
          <w:numId w:val="4"/>
        </w:numPr>
      </w:pPr>
      <w:r>
        <w:t xml:space="preserve">Click the </w:t>
      </w:r>
      <w:r w:rsidRPr="00240BE8">
        <w:rPr>
          <w:b/>
        </w:rPr>
        <w:t>Add Rules</w:t>
      </w:r>
      <w:r>
        <w:t xml:space="preserve"> hyperlink to the right of the </w:t>
      </w:r>
      <w:r w:rsidRPr="007009E2">
        <w:rPr>
          <w:b/>
        </w:rPr>
        <w:t>Manufacturing</w:t>
      </w:r>
      <w:r>
        <w:t xml:space="preserve"> entry in the </w:t>
      </w:r>
      <w:r w:rsidRPr="007009E2">
        <w:rPr>
          <w:b/>
        </w:rPr>
        <w:t>Search Dropdown</w:t>
      </w:r>
      <w:r>
        <w:t xml:space="preserve"> header. Create a new rule using the following information and click </w:t>
      </w:r>
      <w:r w:rsidRPr="007009E2">
        <w:rPr>
          <w:b/>
        </w:rPr>
        <w:t>OK</w:t>
      </w:r>
      <w:r>
        <w:t>.</w:t>
      </w:r>
    </w:p>
    <w:p w:rsidR="007009E2" w:rsidRDefault="00240BE8" w:rsidP="005E29FE">
      <w:pPr>
        <w:pStyle w:val="LabStepLevel2Numbered"/>
        <w:numPr>
          <w:ilvl w:val="0"/>
          <w:numId w:val="4"/>
        </w:numPr>
      </w:pPr>
      <w:r>
        <w:lastRenderedPageBreak/>
        <w:t>Configure a rule for the new scope that includes entries from the Manufacturing SharePoint site only</w:t>
      </w:r>
      <w:r w:rsidR="0015595A">
        <w:t xml:space="preserve"> and click </w:t>
      </w:r>
      <w:r w:rsidR="0015595A" w:rsidRPr="0015595A">
        <w:rPr>
          <w:b/>
        </w:rPr>
        <w:t>OK</w:t>
      </w:r>
      <w:r>
        <w:t>:</w:t>
      </w:r>
    </w:p>
    <w:p w:rsidR="007009E2" w:rsidRDefault="007009E2" w:rsidP="007009E2">
      <w:pPr>
        <w:pStyle w:val="LabStepLevel2NoBullet"/>
        <w:ind w:left="1440"/>
      </w:pPr>
      <w:r w:rsidRPr="007009E2">
        <w:rPr>
          <w:b/>
        </w:rPr>
        <w:t xml:space="preserve">Scope Rule Type: </w:t>
      </w:r>
      <w:r>
        <w:t>Web Address</w:t>
      </w:r>
    </w:p>
    <w:p w:rsidR="007009E2" w:rsidRDefault="007009E2" w:rsidP="007009E2">
      <w:pPr>
        <w:pStyle w:val="LabStepLevel2NoBullet"/>
        <w:ind w:left="1440"/>
      </w:pPr>
      <w:r w:rsidRPr="007009E2">
        <w:rPr>
          <w:b/>
        </w:rPr>
        <w:t xml:space="preserve">Web Address </w:t>
      </w:r>
      <w:r w:rsidR="0015595A">
        <w:rPr>
          <w:b/>
        </w:rPr>
        <w:t>(</w:t>
      </w:r>
      <w:r w:rsidRPr="007009E2">
        <w:rPr>
          <w:b/>
        </w:rPr>
        <w:t>Folder</w:t>
      </w:r>
      <w:r w:rsidR="0015595A">
        <w:rPr>
          <w:b/>
        </w:rPr>
        <w:t>)</w:t>
      </w:r>
      <w:r w:rsidRPr="007009E2">
        <w:rPr>
          <w:b/>
        </w:rPr>
        <w:t xml:space="preserve">: </w:t>
      </w:r>
      <w:r w:rsidRPr="0015595A">
        <w:rPr>
          <w:rStyle w:val="InlindeCode"/>
        </w:rPr>
        <w:t>http://[your site collection URL]/Manufacturing</w:t>
      </w:r>
    </w:p>
    <w:p w:rsidR="0015595A" w:rsidRDefault="007009E2" w:rsidP="007009E2">
      <w:pPr>
        <w:pStyle w:val="LabStepLevel2NoBullet"/>
        <w:ind w:left="1440"/>
      </w:pPr>
      <w:r w:rsidRPr="007009E2">
        <w:rPr>
          <w:b/>
        </w:rPr>
        <w:t>Behavior:</w:t>
      </w:r>
      <w:r>
        <w:t xml:space="preserve"> Include</w:t>
      </w:r>
    </w:p>
    <w:p w:rsidR="00240BE8" w:rsidRDefault="0015595A" w:rsidP="0015595A">
      <w:pPr>
        <w:pStyle w:val="LabExerciseCallout"/>
      </w:pPr>
      <w:r w:rsidRPr="0015595A">
        <w:rPr>
          <w:b/>
        </w:rPr>
        <w:t>Tip</w:t>
      </w:r>
      <w:r>
        <w:t xml:space="preserve">: The </w:t>
      </w:r>
      <w:r w:rsidRPr="0015595A">
        <w:rPr>
          <w:b/>
        </w:rPr>
        <w:t>Manufacturing</w:t>
      </w:r>
      <w:r>
        <w:t xml:space="preserve"> site should be in the Top Navigation Bar. Hold </w:t>
      </w:r>
      <w:r w:rsidRPr="0015595A">
        <w:rPr>
          <w:rStyle w:val="InlindeCode"/>
        </w:rPr>
        <w:t>[SHIFT]</w:t>
      </w:r>
      <w:r>
        <w:t xml:space="preserve"> and click it to open it in another browser. Copy the URL into the </w:t>
      </w:r>
      <w:r w:rsidRPr="0015595A">
        <w:rPr>
          <w:b/>
        </w:rPr>
        <w:t>Web Address / Folder</w:t>
      </w:r>
      <w:r>
        <w:t xml:space="preserve"> textbox and remove the </w:t>
      </w:r>
      <w:r w:rsidRPr="0015595A">
        <w:rPr>
          <w:rStyle w:val="InlindeCode"/>
        </w:rPr>
        <w:t>/</w:t>
      </w:r>
      <w:proofErr w:type="spellStart"/>
      <w:r w:rsidRPr="0015595A">
        <w:rPr>
          <w:rStyle w:val="InlindeCode"/>
        </w:rPr>
        <w:t>SitePages</w:t>
      </w:r>
      <w:proofErr w:type="spellEnd"/>
      <w:r w:rsidRPr="0015595A">
        <w:rPr>
          <w:rStyle w:val="InlindeCode"/>
        </w:rPr>
        <w:t>/Home.aspx</w:t>
      </w:r>
      <w:r>
        <w:t>.</w:t>
      </w:r>
      <w:r w:rsidR="00DF0C8E">
        <w:br/>
      </w:r>
    </w:p>
    <w:p w:rsidR="0015595A" w:rsidRDefault="0015595A" w:rsidP="00D4544D">
      <w:pPr>
        <w:pStyle w:val="LabStepScreenshotLevel2"/>
      </w:pPr>
      <w:r>
        <w:drawing>
          <wp:inline distT="0" distB="0" distL="0" distR="0" wp14:anchorId="5D6FF9F0" wp14:editId="2BD46460">
            <wp:extent cx="4981575" cy="212355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81575" cy="2123556"/>
                    </a:xfrm>
                    <a:prstGeom prst="rect">
                      <a:avLst/>
                    </a:prstGeom>
                  </pic:spPr>
                </pic:pic>
              </a:graphicData>
            </a:graphic>
          </wp:inline>
        </w:drawing>
      </w:r>
    </w:p>
    <w:p w:rsidR="00240BE8" w:rsidRDefault="00240BE8" w:rsidP="00240BE8">
      <w:pPr>
        <w:pStyle w:val="LabStepLevel2Numbered"/>
      </w:pPr>
      <w:r>
        <w:t xml:space="preserve">Notice that back on the </w:t>
      </w:r>
      <w:r w:rsidRPr="00EF742E">
        <w:rPr>
          <w:b/>
        </w:rPr>
        <w:t>View Scopes</w:t>
      </w:r>
      <w:r>
        <w:t xml:space="preserve"> page the new </w:t>
      </w:r>
      <w:r w:rsidRPr="00EF742E">
        <w:rPr>
          <w:b/>
        </w:rPr>
        <w:t>Manufacturing</w:t>
      </w:r>
      <w:r>
        <w:t xml:space="preserve"> scope may still be unavailable and reflect a time wait until it becomes useable.</w:t>
      </w:r>
      <w:r w:rsidR="00727DF7">
        <w:t xml:space="preserve"> </w:t>
      </w:r>
    </w:p>
    <w:p w:rsidR="00480D08" w:rsidRDefault="00836EB0" w:rsidP="00EF742E">
      <w:pPr>
        <w:pStyle w:val="LabStepScreenshotLevel2"/>
      </w:pPr>
      <w:r>
        <w:drawing>
          <wp:inline distT="0" distB="0" distL="0" distR="0" wp14:anchorId="0E1B77D7" wp14:editId="4ED13917">
            <wp:extent cx="4972050" cy="16036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80785" cy="1606517"/>
                    </a:xfrm>
                    <a:prstGeom prst="rect">
                      <a:avLst/>
                    </a:prstGeom>
                  </pic:spPr>
                </pic:pic>
              </a:graphicData>
            </a:graphic>
          </wp:inline>
        </w:drawing>
      </w:r>
    </w:p>
    <w:p w:rsidR="00836EB0" w:rsidRDefault="00836EB0" w:rsidP="00836EB0">
      <w:pPr>
        <w:pStyle w:val="LabExerciseCallout"/>
      </w:pPr>
      <w:r w:rsidRPr="00836EB0">
        <w:rPr>
          <w:b/>
        </w:rPr>
        <w:t>Note</w:t>
      </w:r>
      <w:r>
        <w:t>: In your environment you could contact a SharePoint Farm Administrator who could go into the Central Administration site and trigger the scopes to update immediately within the Search Service Application.</w:t>
      </w:r>
    </w:p>
    <w:p w:rsidR="00EF742E" w:rsidRDefault="00480D08" w:rsidP="005E29FE">
      <w:pPr>
        <w:pStyle w:val="LabStepLevel2Numbered"/>
        <w:numPr>
          <w:ilvl w:val="0"/>
          <w:numId w:val="4"/>
        </w:numPr>
      </w:pPr>
      <w:r>
        <w:t xml:space="preserve">Use the </w:t>
      </w:r>
      <w:r w:rsidRPr="00480D08">
        <w:rPr>
          <w:b/>
        </w:rPr>
        <w:t>Refresh</w:t>
      </w:r>
      <w:r>
        <w:t xml:space="preserve"> link in the toolbar to periodically refresh your page until the new </w:t>
      </w:r>
      <w:r w:rsidRPr="00EF742E">
        <w:rPr>
          <w:b/>
        </w:rPr>
        <w:t>Manufacturing</w:t>
      </w:r>
      <w:r>
        <w:t xml:space="preserve"> scope</w:t>
      </w:r>
      <w:r w:rsidR="00EF742E">
        <w:t xml:space="preserve"> no longer reflects a state of </w:t>
      </w:r>
      <w:r w:rsidRPr="00EF742E">
        <w:rPr>
          <w:b/>
        </w:rPr>
        <w:t>not available</w:t>
      </w:r>
      <w:r>
        <w:t>.</w:t>
      </w:r>
      <w:r w:rsidR="00727DF7">
        <w:t xml:space="preserve"> </w:t>
      </w:r>
    </w:p>
    <w:p w:rsidR="00D41EDF" w:rsidRDefault="00D41EDF" w:rsidP="00D41EDF">
      <w:pPr>
        <w:pStyle w:val="LabStepScreenshotLevel2"/>
      </w:pPr>
      <w:r>
        <w:lastRenderedPageBreak/>
        <w:drawing>
          <wp:inline distT="0" distB="0" distL="0" distR="0" wp14:anchorId="4B87F3DB" wp14:editId="39A303DB">
            <wp:extent cx="4772025" cy="165593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72025" cy="1655933"/>
                    </a:xfrm>
                    <a:prstGeom prst="rect">
                      <a:avLst/>
                    </a:prstGeom>
                  </pic:spPr>
                </pic:pic>
              </a:graphicData>
            </a:graphic>
          </wp:inline>
        </w:drawing>
      </w:r>
    </w:p>
    <w:p w:rsidR="003F52B2" w:rsidRPr="00E34BA5" w:rsidRDefault="0041744B" w:rsidP="0041744B">
      <w:pPr>
        <w:pStyle w:val="LabStepNumbered"/>
      </w:pPr>
      <w:r>
        <w:t>Test the new Manufacturing search scope</w:t>
      </w:r>
      <w:r w:rsidR="00EF742E">
        <w:t>:</w:t>
      </w:r>
    </w:p>
    <w:p w:rsidR="0041744B" w:rsidRDefault="0041744B" w:rsidP="005E29FE">
      <w:pPr>
        <w:pStyle w:val="LabStepLevel2Numbered"/>
        <w:numPr>
          <w:ilvl w:val="0"/>
          <w:numId w:val="8"/>
        </w:numPr>
      </w:pPr>
      <w:r>
        <w:t>Navigate to the home page of the Wingtip Team Site via your preferred method.</w:t>
      </w:r>
    </w:p>
    <w:p w:rsidR="0041744B" w:rsidRDefault="0041744B" w:rsidP="0041744B">
      <w:pPr>
        <w:pStyle w:val="LabStepLevel2Numbered"/>
      </w:pPr>
      <w:r>
        <w:t xml:space="preserve">Verify that a scope drop-down menu now contains </w:t>
      </w:r>
      <w:r w:rsidRPr="0041744B">
        <w:rPr>
          <w:b/>
        </w:rPr>
        <w:t>Manufacturing</w:t>
      </w:r>
      <w:r>
        <w:t xml:space="preserve"> as a choice.</w:t>
      </w:r>
    </w:p>
    <w:p w:rsidR="0041744B" w:rsidRDefault="00034530" w:rsidP="00EC1DD7">
      <w:pPr>
        <w:pStyle w:val="LabStepScreenshotLevel2"/>
      </w:pPr>
      <w:r>
        <w:drawing>
          <wp:inline distT="0" distB="0" distL="0" distR="0" wp14:anchorId="3DD7C698" wp14:editId="19EA8D7D">
            <wp:extent cx="4000000" cy="109523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00000" cy="1095238"/>
                    </a:xfrm>
                    <a:prstGeom prst="rect">
                      <a:avLst/>
                    </a:prstGeom>
                  </pic:spPr>
                </pic:pic>
              </a:graphicData>
            </a:graphic>
          </wp:inline>
        </w:drawing>
      </w:r>
    </w:p>
    <w:p w:rsidR="0041744B" w:rsidRDefault="0041744B" w:rsidP="005E29FE">
      <w:pPr>
        <w:pStyle w:val="LabStepLevel2Numbered"/>
        <w:numPr>
          <w:ilvl w:val="0"/>
          <w:numId w:val="7"/>
        </w:numPr>
      </w:pPr>
      <w:r>
        <w:t xml:space="preserve">Select the </w:t>
      </w:r>
      <w:r w:rsidRPr="00666BF2">
        <w:rPr>
          <w:b/>
        </w:rPr>
        <w:t>Manufacturing</w:t>
      </w:r>
      <w:r>
        <w:t xml:space="preserve"> scope, enter </w:t>
      </w:r>
      <w:r w:rsidRPr="00666BF2">
        <w:rPr>
          <w:b/>
        </w:rPr>
        <w:t>Documents</w:t>
      </w:r>
      <w:r>
        <w:t xml:space="preserve"> into the search field and click the </w:t>
      </w:r>
      <w:r w:rsidRPr="00F747E1">
        <w:rPr>
          <w:b/>
        </w:rPr>
        <w:t>magnifying glass</w:t>
      </w:r>
      <w:r>
        <w:t xml:space="preserve"> to engage the search engine.</w:t>
      </w:r>
    </w:p>
    <w:p w:rsidR="0041744B" w:rsidRDefault="0041744B" w:rsidP="005E29FE">
      <w:pPr>
        <w:pStyle w:val="LabStepLevel2Numbered"/>
        <w:numPr>
          <w:ilvl w:val="0"/>
          <w:numId w:val="7"/>
        </w:numPr>
      </w:pPr>
      <w:r>
        <w:t xml:space="preserve">On the </w:t>
      </w:r>
      <w:r w:rsidRPr="00867107">
        <w:rPr>
          <w:b/>
        </w:rPr>
        <w:t>Search results</w:t>
      </w:r>
      <w:r>
        <w:t xml:space="preserve"> page, notice that the results are limited to data from the </w:t>
      </w:r>
      <w:r w:rsidRPr="00867107">
        <w:rPr>
          <w:b/>
        </w:rPr>
        <w:t>Manufacturing</w:t>
      </w:r>
      <w:r>
        <w:t xml:space="preserve"> site thanks to the new </w:t>
      </w:r>
      <w:r w:rsidRPr="00867107">
        <w:rPr>
          <w:b/>
        </w:rPr>
        <w:t>Manufacturing</w:t>
      </w:r>
      <w:r>
        <w:t xml:space="preserve"> scope limit.</w:t>
      </w:r>
    </w:p>
    <w:p w:rsidR="00034530" w:rsidRDefault="00034530" w:rsidP="00034530">
      <w:pPr>
        <w:pStyle w:val="LabStepScreenshotLevel2"/>
      </w:pPr>
      <w:r>
        <w:drawing>
          <wp:inline distT="0" distB="0" distL="0" distR="0" wp14:anchorId="5642A6D6" wp14:editId="560742F2">
            <wp:extent cx="3981450" cy="34998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987746" cy="3505413"/>
                    </a:xfrm>
                    <a:prstGeom prst="rect">
                      <a:avLst/>
                    </a:prstGeom>
                  </pic:spPr>
                </pic:pic>
              </a:graphicData>
            </a:graphic>
          </wp:inline>
        </w:drawing>
      </w:r>
    </w:p>
    <w:p w:rsidR="0041744B" w:rsidRDefault="0041744B" w:rsidP="00034530">
      <w:pPr>
        <w:pStyle w:val="LabStepNumbered"/>
      </w:pPr>
      <w:r>
        <w:t>Navigate back to the home page of the Wingtip Team Site</w:t>
      </w:r>
      <w:r w:rsidR="00867107">
        <w:t>.</w:t>
      </w:r>
    </w:p>
    <w:p w:rsidR="00FE1E2B" w:rsidRDefault="00FE1E2B" w:rsidP="00170515">
      <w:pPr>
        <w:pStyle w:val="LabExerciseText"/>
      </w:pPr>
      <w:r w:rsidRPr="00AB0146">
        <w:lastRenderedPageBreak/>
        <w:t xml:space="preserve">In this exercise you </w:t>
      </w:r>
      <w:r>
        <w:t>practiced creating new Search scopes.</w:t>
      </w:r>
    </w:p>
    <w:p w:rsidR="00FE1E2B" w:rsidRDefault="00FE1E2B" w:rsidP="00FE1E2B">
      <w:pPr>
        <w:pStyle w:val="Heading2"/>
      </w:pPr>
      <w:r>
        <w:t>Exercise 3: Creating Search Keywords</w:t>
      </w:r>
    </w:p>
    <w:p w:rsidR="00FE1E2B" w:rsidRDefault="00FE1E2B" w:rsidP="00170515">
      <w:pPr>
        <w:pStyle w:val="LabExerciseText"/>
      </w:pPr>
      <w:r w:rsidRPr="00AB0146">
        <w:t xml:space="preserve">In this exercise you will </w:t>
      </w:r>
      <w:r>
        <w:t>practice creating new Search keywords.</w:t>
      </w:r>
    </w:p>
    <w:p w:rsidR="0041744B" w:rsidRPr="00E34BA5" w:rsidRDefault="0041744B" w:rsidP="005E29FE">
      <w:pPr>
        <w:pStyle w:val="LabStepNumbered"/>
        <w:numPr>
          <w:ilvl w:val="0"/>
          <w:numId w:val="17"/>
        </w:numPr>
      </w:pPr>
      <w:r>
        <w:t>Create a new keyword f</w:t>
      </w:r>
      <w:r w:rsidR="00E261D8">
        <w:t>or the Wingtip History document:</w:t>
      </w:r>
    </w:p>
    <w:p w:rsidR="003802FD" w:rsidRPr="00E34BA5" w:rsidRDefault="003802FD" w:rsidP="005E29FE">
      <w:pPr>
        <w:pStyle w:val="LabStepLevel2Numbered"/>
        <w:numPr>
          <w:ilvl w:val="0"/>
          <w:numId w:val="16"/>
        </w:numPr>
      </w:pPr>
      <w:r>
        <w:t xml:space="preserve">Click the </w:t>
      </w:r>
      <w:r w:rsidRPr="008B1D09">
        <w:rPr>
          <w:b/>
        </w:rPr>
        <w:t>Site Actions</w:t>
      </w:r>
      <w:r>
        <w:t xml:space="preserve"> hyperlink in the upper left corner of the page.</w:t>
      </w:r>
    </w:p>
    <w:p w:rsidR="003802FD" w:rsidRDefault="003802FD" w:rsidP="005E29FE">
      <w:pPr>
        <w:pStyle w:val="LabStepLevel2Numbered"/>
        <w:numPr>
          <w:ilvl w:val="0"/>
          <w:numId w:val="4"/>
        </w:numPr>
      </w:pPr>
      <w:r>
        <w:t xml:space="preserve">Click the </w:t>
      </w:r>
      <w:r w:rsidRPr="00DD59A8">
        <w:rPr>
          <w:b/>
        </w:rPr>
        <w:t xml:space="preserve">Site </w:t>
      </w:r>
      <w:r>
        <w:rPr>
          <w:b/>
        </w:rPr>
        <w:t>Setting</w:t>
      </w:r>
      <w:r w:rsidRPr="00DD59A8">
        <w:rPr>
          <w:b/>
        </w:rPr>
        <w:t>s</w:t>
      </w:r>
      <w:r>
        <w:t xml:space="preserve"> link from the </w:t>
      </w:r>
      <w:r w:rsidR="00727DF7">
        <w:t>resulting</w:t>
      </w:r>
      <w:r>
        <w:t xml:space="preserve"> Site Actions drop-down menu.</w:t>
      </w:r>
    </w:p>
    <w:p w:rsidR="003802FD" w:rsidRDefault="003802FD" w:rsidP="005E29FE">
      <w:pPr>
        <w:pStyle w:val="LabStepLevel2Numbered"/>
        <w:numPr>
          <w:ilvl w:val="0"/>
          <w:numId w:val="4"/>
        </w:numPr>
      </w:pPr>
      <w:r>
        <w:t xml:space="preserve">Click the </w:t>
      </w:r>
      <w:r w:rsidRPr="004114BD">
        <w:rPr>
          <w:b/>
        </w:rPr>
        <w:t xml:space="preserve">Search </w:t>
      </w:r>
      <w:r>
        <w:rPr>
          <w:b/>
        </w:rPr>
        <w:t>keywords</w:t>
      </w:r>
      <w:r>
        <w:t xml:space="preserve"> link under the </w:t>
      </w:r>
      <w:r w:rsidRPr="00744E80">
        <w:rPr>
          <w:b/>
        </w:rPr>
        <w:t>Site Collection Administration</w:t>
      </w:r>
      <w:r>
        <w:t xml:space="preserve"> header.</w:t>
      </w:r>
    </w:p>
    <w:p w:rsidR="003802FD" w:rsidRDefault="003802FD" w:rsidP="005E29FE">
      <w:pPr>
        <w:pStyle w:val="LabStepLevel2Numbered"/>
        <w:numPr>
          <w:ilvl w:val="0"/>
          <w:numId w:val="4"/>
        </w:numPr>
      </w:pPr>
      <w:r>
        <w:t xml:space="preserve">Click the </w:t>
      </w:r>
      <w:r w:rsidRPr="003802FD">
        <w:rPr>
          <w:b/>
        </w:rPr>
        <w:t>Add Keyword</w:t>
      </w:r>
      <w:r w:rsidR="00C62079">
        <w:t xml:space="preserve"> button in the toolbar.</w:t>
      </w:r>
    </w:p>
    <w:p w:rsidR="003802FD" w:rsidRDefault="00C62079" w:rsidP="00C62079">
      <w:pPr>
        <w:pStyle w:val="LabStepScreenshotLevel2"/>
      </w:pPr>
      <w:r w:rsidRPr="00C62079">
        <w:drawing>
          <wp:inline distT="0" distB="0" distL="0" distR="0" wp14:anchorId="6FA02AA2" wp14:editId="6E907831">
            <wp:extent cx="2590476" cy="1742857"/>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590476" cy="1742857"/>
                    </a:xfrm>
                    <a:prstGeom prst="rect">
                      <a:avLst/>
                    </a:prstGeom>
                  </pic:spPr>
                </pic:pic>
              </a:graphicData>
            </a:graphic>
          </wp:inline>
        </w:drawing>
      </w:r>
    </w:p>
    <w:p w:rsidR="00E2718A" w:rsidRDefault="00E2718A" w:rsidP="00E2718A">
      <w:pPr>
        <w:pStyle w:val="LabExerciseText"/>
      </w:pPr>
      <w:r w:rsidRPr="00E2718A">
        <w:rPr>
          <w:b/>
        </w:rPr>
        <w:t>Note:</w:t>
      </w:r>
      <w:r>
        <w:t xml:space="preserve"> Make sure you have a document named “</w:t>
      </w:r>
      <w:r w:rsidRPr="00E2718A">
        <w:rPr>
          <w:b/>
        </w:rPr>
        <w:t>Wingtip History.docx</w:t>
      </w:r>
      <w:r>
        <w:t>” in the Shared Documents library on the Wingtip Team Site (the top level site) before performing the following step.</w:t>
      </w:r>
    </w:p>
    <w:p w:rsidR="00C62079" w:rsidRDefault="00C62079" w:rsidP="005E29FE">
      <w:pPr>
        <w:pStyle w:val="LabStepLevel2Numbered"/>
        <w:numPr>
          <w:ilvl w:val="0"/>
          <w:numId w:val="4"/>
        </w:numPr>
      </w:pPr>
      <w:r>
        <w:t xml:space="preserve">Use the following information to create a new keyword that maps to the historical information document and click </w:t>
      </w:r>
      <w:r w:rsidRPr="00C62079">
        <w:rPr>
          <w:b/>
        </w:rPr>
        <w:t>OK</w:t>
      </w:r>
      <w:r>
        <w:t>:</w:t>
      </w:r>
    </w:p>
    <w:p w:rsidR="00C62079" w:rsidRDefault="00C62079" w:rsidP="00C62079">
      <w:pPr>
        <w:pStyle w:val="LabStepLevel2NoBullet"/>
        <w:ind w:left="1440"/>
      </w:pPr>
      <w:r w:rsidRPr="00C62079">
        <w:rPr>
          <w:b/>
        </w:rPr>
        <w:t>Keyword phrase:</w:t>
      </w:r>
      <w:r>
        <w:t xml:space="preserve"> archives</w:t>
      </w:r>
      <w:bookmarkStart w:id="5" w:name="_GoBack"/>
      <w:bookmarkEnd w:id="5"/>
    </w:p>
    <w:p w:rsidR="00C62079" w:rsidRDefault="00C62079" w:rsidP="00C62079">
      <w:pPr>
        <w:pStyle w:val="LabStepLevel2NoBullet"/>
        <w:ind w:left="1440"/>
      </w:pPr>
      <w:r w:rsidRPr="00C62079">
        <w:rPr>
          <w:b/>
        </w:rPr>
        <w:t>Synonyms:</w:t>
      </w:r>
      <w:r>
        <w:t xml:space="preserve"> </w:t>
      </w:r>
      <w:proofErr w:type="spellStart"/>
      <w:r>
        <w:t>companyhistory</w:t>
      </w:r>
      <w:proofErr w:type="spellEnd"/>
    </w:p>
    <w:p w:rsidR="00C62079" w:rsidRDefault="00C62079" w:rsidP="00C62079">
      <w:pPr>
        <w:pStyle w:val="LabStepLevel2NoBullet"/>
        <w:ind w:left="1440"/>
      </w:pPr>
      <w:r w:rsidRPr="00C62079">
        <w:rPr>
          <w:b/>
        </w:rPr>
        <w:t>Add Best Bet:</w:t>
      </w:r>
      <w:r>
        <w:t xml:space="preserve"> </w:t>
      </w:r>
      <w:r w:rsidRPr="00C62079">
        <w:rPr>
          <w:rStyle w:val="InlindeCode"/>
        </w:rPr>
        <w:t>[your site collection URL]/Shared%20Documents/Wingtip%20History.docx</w:t>
      </w:r>
    </w:p>
    <w:p w:rsidR="00C62079" w:rsidRDefault="00C62079" w:rsidP="00C62079">
      <w:pPr>
        <w:pStyle w:val="LabStepLevel2NoBullet"/>
        <w:ind w:left="1440"/>
      </w:pPr>
      <w:r w:rsidRPr="00C62079">
        <w:rPr>
          <w:b/>
        </w:rPr>
        <w:t>Title:</w:t>
      </w:r>
      <w:r>
        <w:t xml:space="preserve"> Wingtip Corporate History</w:t>
      </w:r>
    </w:p>
    <w:p w:rsidR="00C62079" w:rsidRDefault="00C62079" w:rsidP="00C62079">
      <w:pPr>
        <w:pStyle w:val="LabStepLevel2NoBullet"/>
        <w:ind w:left="1440"/>
      </w:pPr>
      <w:r w:rsidRPr="00C62079">
        <w:rPr>
          <w:b/>
        </w:rPr>
        <w:t>Description:</w:t>
      </w:r>
      <w:r>
        <w:t xml:space="preserve"> Wingtip History document from team site.</w:t>
      </w:r>
    </w:p>
    <w:p w:rsidR="00C62079" w:rsidRDefault="00C62079" w:rsidP="00C62079">
      <w:pPr>
        <w:pStyle w:val="LabStepLevel2NoBullet"/>
        <w:ind w:left="1440"/>
      </w:pPr>
      <w:r w:rsidRPr="00C62079">
        <w:rPr>
          <w:b/>
        </w:rPr>
        <w:t>Keyword Definition:</w:t>
      </w:r>
      <w:r>
        <w:t xml:space="preserve"> Click here to read about the history of Wingtip Toys! Ours is a rich history of a small family business that went global.</w:t>
      </w:r>
    </w:p>
    <w:p w:rsidR="008B1D09" w:rsidRDefault="00C62079" w:rsidP="008B1D09">
      <w:pPr>
        <w:pStyle w:val="LabStepLevel2NoBullet"/>
        <w:ind w:left="1440"/>
      </w:pPr>
      <w:r w:rsidRPr="00C62079">
        <w:rPr>
          <w:b/>
        </w:rPr>
        <w:t>Contact:</w:t>
      </w:r>
      <w:r>
        <w:t xml:space="preserve"> Ken Sanchez</w:t>
      </w:r>
    </w:p>
    <w:p w:rsidR="00903E60" w:rsidRDefault="0018415D" w:rsidP="008B1D09">
      <w:pPr>
        <w:pStyle w:val="LabStepLevel2Numbered"/>
      </w:pPr>
      <w:r>
        <w:t xml:space="preserve">Test the new keyword </w:t>
      </w:r>
      <w:r w:rsidRPr="00DE5241">
        <w:rPr>
          <w:b/>
        </w:rPr>
        <w:t>archives</w:t>
      </w:r>
      <w:r w:rsidR="008B1D09">
        <w:t xml:space="preserve">. Navigate back to the Wingtip Team Site and search for the term </w:t>
      </w:r>
      <w:r w:rsidR="008B1D09" w:rsidRPr="008B1D09">
        <w:rPr>
          <w:b/>
        </w:rPr>
        <w:t>archives</w:t>
      </w:r>
      <w:r w:rsidR="008B1D09">
        <w:t xml:space="preserve"> using the </w:t>
      </w:r>
      <w:r w:rsidR="008B1D09" w:rsidRPr="008B1D09">
        <w:rPr>
          <w:b/>
        </w:rPr>
        <w:t>This Site</w:t>
      </w:r>
      <w:r w:rsidR="008B1D09">
        <w:t xml:space="preserve"> scope:</w:t>
      </w:r>
    </w:p>
    <w:p w:rsidR="008B1D09" w:rsidRPr="00E34BA5" w:rsidRDefault="008B1D09" w:rsidP="008B1D09">
      <w:pPr>
        <w:pStyle w:val="LabStepScreenshotLevel2"/>
      </w:pPr>
      <w:r>
        <w:drawing>
          <wp:inline distT="0" distB="0" distL="0" distR="0" wp14:anchorId="375FECDB" wp14:editId="760E6D8A">
            <wp:extent cx="4095238" cy="447619"/>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095238" cy="447619"/>
                    </a:xfrm>
                    <a:prstGeom prst="rect">
                      <a:avLst/>
                    </a:prstGeom>
                  </pic:spPr>
                </pic:pic>
              </a:graphicData>
            </a:graphic>
          </wp:inline>
        </w:drawing>
      </w:r>
    </w:p>
    <w:p w:rsidR="007D3CFB" w:rsidRDefault="0018415D" w:rsidP="005E29FE">
      <w:pPr>
        <w:pStyle w:val="LabStepLevel2Numbered"/>
        <w:numPr>
          <w:ilvl w:val="0"/>
          <w:numId w:val="8"/>
        </w:numPr>
      </w:pPr>
      <w:r>
        <w:t xml:space="preserve">On the </w:t>
      </w:r>
      <w:r w:rsidRPr="00C16D5C">
        <w:rPr>
          <w:b/>
        </w:rPr>
        <w:t>Search results</w:t>
      </w:r>
      <w:r>
        <w:t xml:space="preserve"> page, notice that the </w:t>
      </w:r>
      <w:r w:rsidRPr="00C16D5C">
        <w:rPr>
          <w:b/>
        </w:rPr>
        <w:t>Wingtip History</w:t>
      </w:r>
      <w:r>
        <w:t xml:space="preserve"> document from the </w:t>
      </w:r>
      <w:r w:rsidRPr="00C16D5C">
        <w:rPr>
          <w:b/>
        </w:rPr>
        <w:t>Shared Documents</w:t>
      </w:r>
      <w:r>
        <w:t xml:space="preserve"> library on Wingtip Team Site appears with a yellow star indicating it is very likely to be the item that you, the user performing the search, will most benefit from.</w:t>
      </w:r>
    </w:p>
    <w:p w:rsidR="00903E60" w:rsidRDefault="008B1D09" w:rsidP="00C16D5C">
      <w:pPr>
        <w:pStyle w:val="LabStepScreenshotLevel2"/>
      </w:pPr>
      <w:r>
        <w:lastRenderedPageBreak/>
        <w:drawing>
          <wp:inline distT="0" distB="0" distL="0" distR="0" wp14:anchorId="228D3B20" wp14:editId="1F21F4FF">
            <wp:extent cx="4543425" cy="30100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547825" cy="3012934"/>
                    </a:xfrm>
                    <a:prstGeom prst="rect">
                      <a:avLst/>
                    </a:prstGeom>
                  </pic:spPr>
                </pic:pic>
              </a:graphicData>
            </a:graphic>
          </wp:inline>
        </w:drawing>
      </w:r>
    </w:p>
    <w:p w:rsidR="00FE1E2B" w:rsidRDefault="00FE1E2B" w:rsidP="00170515">
      <w:pPr>
        <w:pStyle w:val="LabExerciseText"/>
      </w:pPr>
      <w:r w:rsidRPr="00AB0146">
        <w:t xml:space="preserve">In this exercise you </w:t>
      </w:r>
      <w:r>
        <w:t>practiced creating new Search keywords.</w:t>
      </w:r>
    </w:p>
    <w:p w:rsidR="003559A2" w:rsidRDefault="00FE1E2B" w:rsidP="00FE1E2B">
      <w:pPr>
        <w:pStyle w:val="Heading2"/>
      </w:pPr>
      <w:r>
        <w:t>Exercise 4: Working with Sandbox Solutions</w:t>
      </w:r>
    </w:p>
    <w:p w:rsidR="00FE1E2B" w:rsidRDefault="00FE1E2B" w:rsidP="00170515">
      <w:pPr>
        <w:pStyle w:val="LabExerciseText"/>
      </w:pPr>
      <w:r>
        <w:t xml:space="preserve">In this exercise you will </w:t>
      </w:r>
      <w:r w:rsidR="00170515">
        <w:t>learn how manage custom sandbox solutions.</w:t>
      </w:r>
    </w:p>
    <w:p w:rsidR="002A78CA" w:rsidRDefault="002A78CA" w:rsidP="005E29FE">
      <w:pPr>
        <w:pStyle w:val="LabStepNumbered"/>
        <w:numPr>
          <w:ilvl w:val="0"/>
          <w:numId w:val="18"/>
        </w:numPr>
      </w:pPr>
      <w:r>
        <w:t xml:space="preserve">Log into your site collection using the account </w:t>
      </w:r>
      <w:r w:rsidRPr="002A78CA">
        <w:rPr>
          <w:b/>
        </w:rPr>
        <w:t>Ken Sanchez</w:t>
      </w:r>
      <w:r w:rsidRPr="00E34BA5">
        <w:t xml:space="preserve">, </w:t>
      </w:r>
      <w:r w:rsidRPr="002A78CA">
        <w:t>the</w:t>
      </w:r>
      <w:r>
        <w:t xml:space="preserve"> site </w:t>
      </w:r>
      <w:r w:rsidRPr="00185B97">
        <w:t>collection</w:t>
      </w:r>
      <w:r>
        <w:t xml:space="preserve"> administrator</w:t>
      </w:r>
    </w:p>
    <w:p w:rsidR="002A78CA" w:rsidRDefault="002A78CA" w:rsidP="005E29FE">
      <w:pPr>
        <w:pStyle w:val="LabStepLevel2Numbered"/>
        <w:numPr>
          <w:ilvl w:val="0"/>
          <w:numId w:val="19"/>
        </w:numPr>
      </w:pPr>
      <w:r>
        <w:t>Using Internet Explorer, browse to the URL of the SharePoint site collection you were provided to use when working on the hands on labs in this course.</w:t>
      </w:r>
    </w:p>
    <w:p w:rsidR="002A78CA" w:rsidRDefault="002A78CA" w:rsidP="005E29FE">
      <w:pPr>
        <w:pStyle w:val="LabStepLevel2Numbered"/>
        <w:numPr>
          <w:ilvl w:val="0"/>
          <w:numId w:val="19"/>
        </w:numPr>
      </w:pPr>
      <w:r>
        <w:t xml:space="preserve">When prompted to login, enter </w:t>
      </w:r>
      <w:r w:rsidRPr="00657A9E">
        <w:rPr>
          <w:rStyle w:val="InlindeCode"/>
        </w:rPr>
        <w:t>[</w:t>
      </w:r>
      <w:r>
        <w:rPr>
          <w:rStyle w:val="InlindeCode"/>
        </w:rPr>
        <w:t>[</w:t>
      </w:r>
      <w:r w:rsidRPr="00657A9E">
        <w:rPr>
          <w:rStyle w:val="InlindeCode"/>
        </w:rPr>
        <w:t>AD</w:t>
      </w:r>
      <w:r>
        <w:rPr>
          <w:rStyle w:val="InlindeCode"/>
        </w:rPr>
        <w:t>-DOMAIN]</w:t>
      </w:r>
      <w:r w:rsidRPr="00657A9E">
        <w:rPr>
          <w:rStyle w:val="InlindeCode"/>
        </w:rPr>
        <w:t>]\</w:t>
      </w:r>
      <w:r>
        <w:rPr>
          <w:rStyle w:val="InlindeCode"/>
        </w:rPr>
        <w:t xml:space="preserve">ken </w:t>
      </w:r>
      <w:r>
        <w:t xml:space="preserve">in the </w:t>
      </w:r>
      <w:r w:rsidRPr="00657A9E">
        <w:rPr>
          <w:b/>
        </w:rPr>
        <w:t>User Name</w:t>
      </w:r>
      <w:r>
        <w:t xml:space="preserve"> field and click </w:t>
      </w:r>
      <w:r w:rsidRPr="007A2391">
        <w:rPr>
          <w:b/>
        </w:rPr>
        <w:t>OK</w:t>
      </w:r>
      <w:r>
        <w:t xml:space="preserve">. Use the password specified in the </w:t>
      </w:r>
      <w:r>
        <w:rPr>
          <w:i/>
        </w:rPr>
        <w:t>Hands-</w:t>
      </w:r>
      <w:r w:rsidRPr="007A2391">
        <w:rPr>
          <w:i/>
        </w:rPr>
        <w:t>On Lab Overview</w:t>
      </w:r>
      <w:r>
        <w:t xml:space="preserve"> document provided in the student manual.</w:t>
      </w:r>
    </w:p>
    <w:p w:rsidR="002A78CA" w:rsidRDefault="004137A1" w:rsidP="002A78CA">
      <w:pPr>
        <w:pStyle w:val="LabStepNumbered"/>
      </w:pPr>
      <w:r>
        <w:t>Typically sandbox solutions are provided by a developer to the site collection administrator. In this lab one has already been added to site collection. To simulate a near-production experience you will download and delete the deployed version to start fresh:</w:t>
      </w:r>
    </w:p>
    <w:p w:rsidR="004137A1" w:rsidRDefault="004137A1" w:rsidP="005E29FE">
      <w:pPr>
        <w:pStyle w:val="LabStepLevel2Numbered"/>
        <w:numPr>
          <w:ilvl w:val="0"/>
          <w:numId w:val="21"/>
        </w:numPr>
      </w:pPr>
      <w:r>
        <w:t xml:space="preserve">From the Wingtip Team Site, use the ribbon to select </w:t>
      </w:r>
      <w:r w:rsidRPr="004137A1">
        <w:rPr>
          <w:b/>
        </w:rPr>
        <w:t>Site Actions » Site Settings</w:t>
      </w:r>
      <w:r>
        <w:t>.</w:t>
      </w:r>
    </w:p>
    <w:p w:rsidR="004137A1" w:rsidRDefault="004137A1" w:rsidP="005E29FE">
      <w:pPr>
        <w:pStyle w:val="LabStepLevel2Numbered"/>
        <w:numPr>
          <w:ilvl w:val="0"/>
          <w:numId w:val="21"/>
        </w:numPr>
      </w:pPr>
      <w:r>
        <w:t xml:space="preserve">Under the </w:t>
      </w:r>
      <w:r w:rsidRPr="004137A1">
        <w:rPr>
          <w:b/>
        </w:rPr>
        <w:t>Galleries</w:t>
      </w:r>
      <w:r>
        <w:t xml:space="preserve"> section, select the </w:t>
      </w:r>
      <w:r w:rsidRPr="004137A1">
        <w:rPr>
          <w:b/>
        </w:rPr>
        <w:t>Solutions</w:t>
      </w:r>
      <w:r>
        <w:t xml:space="preserve"> link.</w:t>
      </w:r>
    </w:p>
    <w:p w:rsidR="004137A1" w:rsidRDefault="004137A1" w:rsidP="004137A1">
      <w:pPr>
        <w:pStyle w:val="LabStepScreenshotLevel2"/>
      </w:pPr>
      <w:r>
        <w:drawing>
          <wp:inline distT="0" distB="0" distL="0" distR="0" wp14:anchorId="74C0A137" wp14:editId="1CF5BF3B">
            <wp:extent cx="2485714" cy="14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485714" cy="1400000"/>
                    </a:xfrm>
                    <a:prstGeom prst="rect">
                      <a:avLst/>
                    </a:prstGeom>
                  </pic:spPr>
                </pic:pic>
              </a:graphicData>
            </a:graphic>
          </wp:inline>
        </w:drawing>
      </w:r>
    </w:p>
    <w:p w:rsidR="004137A1" w:rsidRDefault="004137A1" w:rsidP="005E29FE">
      <w:pPr>
        <w:pStyle w:val="LabStepLevel2Numbered"/>
        <w:numPr>
          <w:ilvl w:val="0"/>
          <w:numId w:val="21"/>
        </w:numPr>
      </w:pPr>
      <w:r>
        <w:t xml:space="preserve">Within the </w:t>
      </w:r>
      <w:r w:rsidRPr="004137A1">
        <w:rPr>
          <w:b/>
        </w:rPr>
        <w:t>Solution Gallery</w:t>
      </w:r>
      <w:r>
        <w:t xml:space="preserve"> you will see a single sandbox solution: </w:t>
      </w:r>
      <w:proofErr w:type="spellStart"/>
      <w:r w:rsidRPr="004137A1">
        <w:rPr>
          <w:b/>
        </w:rPr>
        <w:t>SandboxDateTimeWebPart</w:t>
      </w:r>
      <w:proofErr w:type="spellEnd"/>
      <w:r>
        <w:t>. Click the link to download the solution to your desktop:</w:t>
      </w:r>
    </w:p>
    <w:p w:rsidR="004137A1" w:rsidRDefault="004137A1" w:rsidP="00E27736">
      <w:pPr>
        <w:pStyle w:val="LabStepScreenshotLevel2"/>
      </w:pPr>
      <w:r>
        <w:lastRenderedPageBreak/>
        <w:drawing>
          <wp:inline distT="0" distB="0" distL="0" distR="0" wp14:anchorId="1AB604D7" wp14:editId="53E46DBE">
            <wp:extent cx="4495800" cy="2081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495239" cy="2080835"/>
                    </a:xfrm>
                    <a:prstGeom prst="rect">
                      <a:avLst/>
                    </a:prstGeom>
                  </pic:spPr>
                </pic:pic>
              </a:graphicData>
            </a:graphic>
          </wp:inline>
        </w:drawing>
      </w:r>
    </w:p>
    <w:p w:rsidR="004137A1" w:rsidRDefault="00951AB9" w:rsidP="005E29FE">
      <w:pPr>
        <w:pStyle w:val="LabStepLevel2Numbered"/>
        <w:numPr>
          <w:ilvl w:val="0"/>
          <w:numId w:val="21"/>
        </w:numPr>
      </w:pPr>
      <w:r>
        <w:t>Once the solution has been downloaded, delete it from the Solution Gallery using the ECB Menu to delete it:</w:t>
      </w:r>
    </w:p>
    <w:p w:rsidR="00951AB9" w:rsidRDefault="00951AB9" w:rsidP="00951AB9">
      <w:pPr>
        <w:pStyle w:val="LabStepScreenshotLevel2"/>
      </w:pPr>
      <w:r>
        <w:drawing>
          <wp:inline distT="0" distB="0" distL="0" distR="0" wp14:anchorId="7D52F05B" wp14:editId="71DBC732">
            <wp:extent cx="4200000" cy="1009524"/>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200000" cy="1009524"/>
                    </a:xfrm>
                    <a:prstGeom prst="rect">
                      <a:avLst/>
                    </a:prstGeom>
                  </pic:spPr>
                </pic:pic>
              </a:graphicData>
            </a:graphic>
          </wp:inline>
        </w:drawing>
      </w:r>
    </w:p>
    <w:p w:rsidR="00951AB9" w:rsidRDefault="00951AB9" w:rsidP="00951AB9">
      <w:pPr>
        <w:pStyle w:val="LabStepNumbered"/>
      </w:pPr>
      <w:r>
        <w:t>Now upload the sandbox solution just like it was recently received from a developer or from a vendor:</w:t>
      </w:r>
    </w:p>
    <w:p w:rsidR="00951AB9" w:rsidRDefault="00951AB9" w:rsidP="005E29FE">
      <w:pPr>
        <w:pStyle w:val="LabStepLevel2Numbered"/>
        <w:numPr>
          <w:ilvl w:val="0"/>
          <w:numId w:val="22"/>
        </w:numPr>
      </w:pPr>
      <w:r>
        <w:t xml:space="preserve">Go back to the </w:t>
      </w:r>
      <w:r w:rsidRPr="00951AB9">
        <w:rPr>
          <w:b/>
        </w:rPr>
        <w:t>Solution Gallery</w:t>
      </w:r>
      <w:r>
        <w:t xml:space="preserve"> in the browser and select the </w:t>
      </w:r>
      <w:r w:rsidRPr="00951AB9">
        <w:rPr>
          <w:b/>
        </w:rPr>
        <w:t>Solutions</w:t>
      </w:r>
      <w:r>
        <w:t xml:space="preserve"> tab in the ribbon. Click the </w:t>
      </w:r>
      <w:r w:rsidRPr="00951AB9">
        <w:rPr>
          <w:b/>
        </w:rPr>
        <w:t>Upload Solution</w:t>
      </w:r>
      <w:r>
        <w:t xml:space="preserve"> button:</w:t>
      </w:r>
    </w:p>
    <w:p w:rsidR="00951AB9" w:rsidRDefault="00951AB9" w:rsidP="00951AB9">
      <w:pPr>
        <w:pStyle w:val="LabStepScreenshotLevel2"/>
      </w:pPr>
      <w:r>
        <w:drawing>
          <wp:inline distT="0" distB="0" distL="0" distR="0" wp14:anchorId="1775B7D6" wp14:editId="1A1A4B29">
            <wp:extent cx="3276191" cy="136190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276191" cy="1361905"/>
                    </a:xfrm>
                    <a:prstGeom prst="rect">
                      <a:avLst/>
                    </a:prstGeom>
                  </pic:spPr>
                </pic:pic>
              </a:graphicData>
            </a:graphic>
          </wp:inline>
        </w:drawing>
      </w:r>
    </w:p>
    <w:p w:rsidR="00951AB9" w:rsidRDefault="00951AB9" w:rsidP="005E29FE">
      <w:pPr>
        <w:pStyle w:val="LabStepLevel2Numbered"/>
        <w:numPr>
          <w:ilvl w:val="0"/>
          <w:numId w:val="22"/>
        </w:numPr>
      </w:pPr>
      <w:r>
        <w:t xml:space="preserve">The Upload Solution process is identical to uploading a document to a document library. Upload the </w:t>
      </w:r>
      <w:proofErr w:type="spellStart"/>
      <w:r w:rsidRPr="00951AB9">
        <w:rPr>
          <w:rStyle w:val="InlindeCode"/>
        </w:rPr>
        <w:t>SandboxDateTimeWebPart.wsp</w:t>
      </w:r>
      <w:proofErr w:type="spellEnd"/>
      <w:r>
        <w:t xml:space="preserve"> file to the Solution Gallery.</w:t>
      </w:r>
    </w:p>
    <w:p w:rsidR="00951AB9" w:rsidRDefault="00951AB9" w:rsidP="005E29FE">
      <w:pPr>
        <w:pStyle w:val="LabStepLevel2Numbered"/>
        <w:numPr>
          <w:ilvl w:val="0"/>
          <w:numId w:val="22"/>
        </w:numPr>
      </w:pPr>
      <w:r>
        <w:t xml:space="preserve">After uploading the solution, you are presented with a dialog where you can activate the solution. Click the </w:t>
      </w:r>
      <w:r w:rsidRPr="00951AB9">
        <w:rPr>
          <w:b/>
        </w:rPr>
        <w:t>Activate button</w:t>
      </w:r>
      <w:r>
        <w:t xml:space="preserve"> within the </w:t>
      </w:r>
      <w:r w:rsidRPr="00951AB9">
        <w:rPr>
          <w:b/>
        </w:rPr>
        <w:t>Commands</w:t>
      </w:r>
      <w:r>
        <w:t xml:space="preserve"> group of the </w:t>
      </w:r>
      <w:r w:rsidRPr="00951AB9">
        <w:rPr>
          <w:b/>
        </w:rPr>
        <w:t>View</w:t>
      </w:r>
      <w:r>
        <w:t xml:space="preserve"> tab in the ribbon:</w:t>
      </w:r>
    </w:p>
    <w:p w:rsidR="00951AB9" w:rsidRDefault="00951AB9" w:rsidP="008F6DED">
      <w:pPr>
        <w:pStyle w:val="LabStepScreenshotLevel2"/>
      </w:pPr>
      <w:r w:rsidRPr="008F6DED">
        <w:rPr>
          <w:rStyle w:val="LabStepScreenshotFrame"/>
        </w:rPr>
        <w:lastRenderedPageBreak/>
        <w:drawing>
          <wp:inline distT="0" distB="0" distL="0" distR="0" wp14:anchorId="7DC22321" wp14:editId="1BCAB4E2">
            <wp:extent cx="4286250" cy="283689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285715" cy="2836539"/>
                    </a:xfrm>
                    <a:prstGeom prst="rect">
                      <a:avLst/>
                    </a:prstGeom>
                  </pic:spPr>
                </pic:pic>
              </a:graphicData>
            </a:graphic>
          </wp:inline>
        </w:drawing>
      </w:r>
    </w:p>
    <w:p w:rsidR="008F6DED" w:rsidRDefault="008F6DED" w:rsidP="008F6DED">
      <w:pPr>
        <w:pStyle w:val="LabStepNumbered"/>
        <w:numPr>
          <w:ilvl w:val="0"/>
          <w:numId w:val="0"/>
        </w:numPr>
        <w:ind w:left="432"/>
      </w:pPr>
      <w:r>
        <w:t>The activation of the solution automatically activated any site collection scoped Features that the solution may have contained. Because this solution contains a Web Part, and a Web Part must be deployed and provisioned with a site collection scoped Feature, everything has been done that is needed to use the Web Part.</w:t>
      </w:r>
    </w:p>
    <w:p w:rsidR="008F6DED" w:rsidRDefault="008F6DED" w:rsidP="008F6DED">
      <w:pPr>
        <w:pStyle w:val="LabStepNumbered"/>
      </w:pPr>
      <w:r>
        <w:t>Now it is time to add the Web Part to a few pages. First add it to a Wiki Page:</w:t>
      </w:r>
    </w:p>
    <w:p w:rsidR="008F6DED" w:rsidRDefault="008F6DED" w:rsidP="005E29FE">
      <w:pPr>
        <w:pStyle w:val="LabStepLevel2Numbered"/>
        <w:numPr>
          <w:ilvl w:val="0"/>
          <w:numId w:val="23"/>
        </w:numPr>
      </w:pPr>
      <w:r>
        <w:t>Use the breadcrumb trail to go back to the Wingtip Team Site home page.</w:t>
      </w:r>
    </w:p>
    <w:p w:rsidR="008F6DED" w:rsidRDefault="008F6DED" w:rsidP="008F6DED">
      <w:pPr>
        <w:pStyle w:val="LabStepLevel2Numbered"/>
      </w:pPr>
      <w:r>
        <w:t xml:space="preserve">Using the ribbon, select </w:t>
      </w:r>
      <w:r w:rsidRPr="008F6DED">
        <w:rPr>
          <w:b/>
        </w:rPr>
        <w:t>Page</w:t>
      </w:r>
      <w:r>
        <w:t xml:space="preserve"> the page tab and the click the </w:t>
      </w:r>
      <w:r w:rsidRPr="008F6DED">
        <w:rPr>
          <w:b/>
        </w:rPr>
        <w:t>Edit</w:t>
      </w:r>
      <w:r>
        <w:t xml:space="preserve"> button.</w:t>
      </w:r>
    </w:p>
    <w:p w:rsidR="008F6DED" w:rsidRDefault="008F6DED" w:rsidP="008F6DED">
      <w:pPr>
        <w:pStyle w:val="LabStepLevel2Numbered"/>
      </w:pPr>
      <w:r>
        <w:t xml:space="preserve">Using the ribbon, add the sandbox Web Part to the page: From the </w:t>
      </w:r>
      <w:r w:rsidRPr="008F6DED">
        <w:rPr>
          <w:b/>
        </w:rPr>
        <w:t>Editing Tools</w:t>
      </w:r>
      <w:r>
        <w:t xml:space="preserve"> contextual tab group, select the </w:t>
      </w:r>
      <w:r w:rsidRPr="008F6DED">
        <w:rPr>
          <w:b/>
        </w:rPr>
        <w:t>Insert</w:t>
      </w:r>
      <w:r>
        <w:t xml:space="preserve"> tab and click the </w:t>
      </w:r>
      <w:r w:rsidRPr="008F6DED">
        <w:rPr>
          <w:b/>
        </w:rPr>
        <w:t>Web Part</w:t>
      </w:r>
      <w:r>
        <w:t xml:space="preserve"> button:</w:t>
      </w:r>
    </w:p>
    <w:p w:rsidR="008F6DED" w:rsidRDefault="008F6DED" w:rsidP="008F6DED">
      <w:pPr>
        <w:pStyle w:val="LabStepScreenshotLevel2"/>
      </w:pPr>
      <w:r>
        <w:drawing>
          <wp:inline distT="0" distB="0" distL="0" distR="0" wp14:anchorId="4A89FA5F" wp14:editId="2A56F82A">
            <wp:extent cx="3057143" cy="208571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57143" cy="2085714"/>
                    </a:xfrm>
                    <a:prstGeom prst="rect">
                      <a:avLst/>
                    </a:prstGeom>
                  </pic:spPr>
                </pic:pic>
              </a:graphicData>
            </a:graphic>
          </wp:inline>
        </w:drawing>
      </w:r>
    </w:p>
    <w:p w:rsidR="008F6DED" w:rsidRDefault="008F6DED" w:rsidP="008F6DED">
      <w:pPr>
        <w:pStyle w:val="LabStepLevel2Numbered"/>
      </w:pPr>
      <w:r>
        <w:t xml:space="preserve">Look in the </w:t>
      </w:r>
      <w:r w:rsidRPr="008F6DED">
        <w:rPr>
          <w:b/>
        </w:rPr>
        <w:t>Critical Path Training</w:t>
      </w:r>
      <w:r>
        <w:t xml:space="preserve"> category for the </w:t>
      </w:r>
      <w:r w:rsidRPr="008F6DED">
        <w:rPr>
          <w:b/>
        </w:rPr>
        <w:t>Sandbox Date/Time Web Part</w:t>
      </w:r>
      <w:r>
        <w:t xml:space="preserve">. Select this Web Part and click the </w:t>
      </w:r>
      <w:r w:rsidRPr="008F6DED">
        <w:rPr>
          <w:b/>
        </w:rPr>
        <w:t>Add</w:t>
      </w:r>
      <w:r>
        <w:t xml:space="preserve"> button to add it to the </w:t>
      </w:r>
      <w:r w:rsidRPr="008F6DED">
        <w:rPr>
          <w:b/>
        </w:rPr>
        <w:t>Rich Content</w:t>
      </w:r>
      <w:r>
        <w:t xml:space="preserve"> zone on the page:</w:t>
      </w:r>
    </w:p>
    <w:p w:rsidR="008F6DED" w:rsidRDefault="008F6DED" w:rsidP="008F6DED">
      <w:pPr>
        <w:pStyle w:val="LabStepScreenshotLevel2"/>
      </w:pPr>
      <w:r>
        <w:lastRenderedPageBreak/>
        <w:drawing>
          <wp:inline distT="0" distB="0" distL="0" distR="0" wp14:anchorId="657B1B14" wp14:editId="3ECAB478">
            <wp:extent cx="4305300" cy="176949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313148" cy="1772723"/>
                    </a:xfrm>
                    <a:prstGeom prst="rect">
                      <a:avLst/>
                    </a:prstGeom>
                  </pic:spPr>
                </pic:pic>
              </a:graphicData>
            </a:graphic>
          </wp:inline>
        </w:drawing>
      </w:r>
    </w:p>
    <w:p w:rsidR="008F6DED" w:rsidRDefault="008F6DED" w:rsidP="008F6DED">
      <w:pPr>
        <w:pStyle w:val="LabStepLevel2Numbered"/>
      </w:pPr>
      <w:r>
        <w:t>Once the Web Part is on the page…</w:t>
      </w:r>
    </w:p>
    <w:p w:rsidR="008F6DED" w:rsidRDefault="008F6DED" w:rsidP="008F6DED">
      <w:pPr>
        <w:pStyle w:val="LabStepScreenshotLevel2"/>
      </w:pPr>
      <w:r>
        <w:drawing>
          <wp:inline distT="0" distB="0" distL="0" distR="0" wp14:anchorId="017A3025" wp14:editId="4795B908">
            <wp:extent cx="3247619" cy="1038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247619" cy="1038095"/>
                    </a:xfrm>
                    <a:prstGeom prst="rect">
                      <a:avLst/>
                    </a:prstGeom>
                  </pic:spPr>
                </pic:pic>
              </a:graphicData>
            </a:graphic>
          </wp:inline>
        </w:drawing>
      </w:r>
    </w:p>
    <w:p w:rsidR="008F6DED" w:rsidRDefault="008F6DED" w:rsidP="008F6DED">
      <w:pPr>
        <w:pStyle w:val="LabStepLevel2Numbered"/>
        <w:numPr>
          <w:ilvl w:val="0"/>
          <w:numId w:val="0"/>
        </w:numPr>
        <w:ind w:left="1080"/>
      </w:pPr>
      <w:r>
        <w:t xml:space="preserve">… </w:t>
      </w:r>
      <w:proofErr w:type="gramStart"/>
      <w:r>
        <w:t>click</w:t>
      </w:r>
      <w:proofErr w:type="gramEnd"/>
      <w:r>
        <w:t xml:space="preserve"> the </w:t>
      </w:r>
      <w:r w:rsidRPr="008F6DED">
        <w:rPr>
          <w:b/>
        </w:rPr>
        <w:t>Get Current Date/Time</w:t>
      </w:r>
      <w:r>
        <w:t xml:space="preserve"> button to see the current date/time written to the page.</w:t>
      </w:r>
    </w:p>
    <w:p w:rsidR="008F6DED" w:rsidRDefault="008F6DED" w:rsidP="008F6DED">
      <w:pPr>
        <w:pStyle w:val="LabStepScreenshotLevel2"/>
      </w:pPr>
      <w:r>
        <w:drawing>
          <wp:inline distT="0" distB="0" distL="0" distR="0" wp14:anchorId="55E84D96" wp14:editId="4BF54517">
            <wp:extent cx="3380953" cy="1257143"/>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380953" cy="1257143"/>
                    </a:xfrm>
                    <a:prstGeom prst="rect">
                      <a:avLst/>
                    </a:prstGeom>
                  </pic:spPr>
                </pic:pic>
              </a:graphicData>
            </a:graphic>
          </wp:inline>
        </w:drawing>
      </w:r>
    </w:p>
    <w:p w:rsidR="008F6DED" w:rsidRDefault="008F6DED" w:rsidP="008F6DED">
      <w:pPr>
        <w:pStyle w:val="LabStepLevel2Numbered"/>
      </w:pPr>
      <w:r>
        <w:t xml:space="preserve">It is obvious this Web Part is working. </w:t>
      </w:r>
    </w:p>
    <w:p w:rsidR="00B03149" w:rsidRDefault="00B03149" w:rsidP="008F6DED">
      <w:pPr>
        <w:pStyle w:val="LabStepLevel2Numbered"/>
      </w:pPr>
      <w:r>
        <w:t xml:space="preserve">Save the page by clicking the </w:t>
      </w:r>
      <w:r w:rsidRPr="00B03149">
        <w:rPr>
          <w:b/>
        </w:rPr>
        <w:t>Save &amp; Close</w:t>
      </w:r>
      <w:r>
        <w:t xml:space="preserve"> button in the </w:t>
      </w:r>
      <w:r w:rsidRPr="00B03149">
        <w:rPr>
          <w:b/>
        </w:rPr>
        <w:t>Page</w:t>
      </w:r>
      <w:r>
        <w:t xml:space="preserve"> tab in the ribbon.</w:t>
      </w:r>
    </w:p>
    <w:p w:rsidR="00B03149" w:rsidRDefault="00B03149" w:rsidP="00B03149">
      <w:pPr>
        <w:pStyle w:val="LabStepNumbered"/>
      </w:pPr>
      <w:r>
        <w:t xml:space="preserve">Now add the Web Part to a SharePoint Web Part Page. Modify the URL of your site to go to the traditional Web Part Page that acts as a home page for all sites that are not using the Site Pages library. Do this by removing the </w:t>
      </w:r>
      <w:r w:rsidRPr="00B03149">
        <w:rPr>
          <w:rStyle w:val="InlindeCode"/>
        </w:rPr>
        <w:t>/</w:t>
      </w:r>
      <w:proofErr w:type="spellStart"/>
      <w:r w:rsidRPr="00B03149">
        <w:rPr>
          <w:rStyle w:val="InlindeCode"/>
        </w:rPr>
        <w:t>SitePages</w:t>
      </w:r>
      <w:proofErr w:type="spellEnd"/>
      <w:r w:rsidRPr="00B03149">
        <w:rPr>
          <w:rStyle w:val="InlindeCode"/>
        </w:rPr>
        <w:t>/Home.aspx</w:t>
      </w:r>
      <w:r>
        <w:t xml:space="preserve"> from the URL and replacing it with </w:t>
      </w:r>
      <w:r w:rsidRPr="00B03149">
        <w:rPr>
          <w:rStyle w:val="InlindeCode"/>
        </w:rPr>
        <w:t>default.aspx</w:t>
      </w:r>
      <w:r>
        <w:t>:</w:t>
      </w:r>
    </w:p>
    <w:p w:rsidR="00E70EA5" w:rsidRDefault="00E70EA5" w:rsidP="00B03149">
      <w:pPr>
        <w:pStyle w:val="LabStepNumbered"/>
      </w:pPr>
      <w:r>
        <w:t>Add the Web Part in the sandbox solution to the Web Part page:</w:t>
      </w:r>
    </w:p>
    <w:p w:rsidR="00B03149" w:rsidRDefault="00E70EA5" w:rsidP="005E29FE">
      <w:pPr>
        <w:pStyle w:val="LabStepLevel2Numbered"/>
        <w:numPr>
          <w:ilvl w:val="0"/>
          <w:numId w:val="24"/>
        </w:numPr>
      </w:pPr>
      <w:r>
        <w:t xml:space="preserve">Put this page in edit mode by clicking the </w:t>
      </w:r>
      <w:r w:rsidRPr="00E70EA5">
        <w:rPr>
          <w:b/>
        </w:rPr>
        <w:t>Edit</w:t>
      </w:r>
      <w:r>
        <w:t xml:space="preserve"> button in the </w:t>
      </w:r>
      <w:r w:rsidRPr="00E70EA5">
        <w:rPr>
          <w:b/>
        </w:rPr>
        <w:t>Page</w:t>
      </w:r>
      <w:r>
        <w:t xml:space="preserve"> tab in the ribbon:</w:t>
      </w:r>
    </w:p>
    <w:p w:rsidR="00E70EA5" w:rsidRDefault="00E70EA5" w:rsidP="00E70EA5">
      <w:pPr>
        <w:pStyle w:val="LabStepScreenshotLevel2"/>
      </w:pPr>
      <w:r>
        <w:drawing>
          <wp:inline distT="0" distB="0" distL="0" distR="0" wp14:anchorId="1B6855C7" wp14:editId="0CAF85A5">
            <wp:extent cx="5143500" cy="173263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148399" cy="1734284"/>
                    </a:xfrm>
                    <a:prstGeom prst="rect">
                      <a:avLst/>
                    </a:prstGeom>
                  </pic:spPr>
                </pic:pic>
              </a:graphicData>
            </a:graphic>
          </wp:inline>
        </w:drawing>
      </w:r>
    </w:p>
    <w:p w:rsidR="00E70EA5" w:rsidRDefault="00E70EA5" w:rsidP="00E70EA5">
      <w:pPr>
        <w:pStyle w:val="LabStepLevel2Numbered"/>
      </w:pPr>
      <w:r>
        <w:lastRenderedPageBreak/>
        <w:t xml:space="preserve">Click the </w:t>
      </w:r>
      <w:r w:rsidRPr="00E70EA5">
        <w:rPr>
          <w:b/>
        </w:rPr>
        <w:t>Add a Web Part</w:t>
      </w:r>
      <w:r>
        <w:t xml:space="preserve"> link in the </w:t>
      </w:r>
      <w:r w:rsidRPr="00E70EA5">
        <w:rPr>
          <w:b/>
        </w:rPr>
        <w:t>Left Web Part Zone</w:t>
      </w:r>
      <w:r>
        <w:t xml:space="preserve"> to add a Web Part to the page. </w:t>
      </w:r>
    </w:p>
    <w:p w:rsidR="004137A1" w:rsidRDefault="00E70EA5" w:rsidP="00E70EA5">
      <w:pPr>
        <w:pStyle w:val="LabStepLevel2Numbered"/>
      </w:pPr>
      <w:r>
        <w:t xml:space="preserve">Select the same </w:t>
      </w:r>
      <w:r w:rsidRPr="00E70EA5">
        <w:rPr>
          <w:b/>
        </w:rPr>
        <w:t>Sandbox Date/Time Web Part</w:t>
      </w:r>
      <w:r>
        <w:t xml:space="preserve"> and add it to the </w:t>
      </w:r>
      <w:r w:rsidRPr="00E70EA5">
        <w:rPr>
          <w:b/>
        </w:rPr>
        <w:t>Left Web Part Zone</w:t>
      </w:r>
      <w:r>
        <w:t xml:space="preserve"> on the page:</w:t>
      </w:r>
    </w:p>
    <w:p w:rsidR="00E70EA5" w:rsidRDefault="00E70EA5" w:rsidP="00E70EA5">
      <w:pPr>
        <w:pStyle w:val="LabStepScreenshotLevel2"/>
      </w:pPr>
      <w:r>
        <w:drawing>
          <wp:inline distT="0" distB="0" distL="0" distR="0" wp14:anchorId="44A6AFF5" wp14:editId="49B91981">
            <wp:extent cx="4638096" cy="1904762"/>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38096" cy="1904762"/>
                    </a:xfrm>
                    <a:prstGeom prst="rect">
                      <a:avLst/>
                    </a:prstGeom>
                  </pic:spPr>
                </pic:pic>
              </a:graphicData>
            </a:graphic>
          </wp:inline>
        </w:drawing>
      </w:r>
    </w:p>
    <w:p w:rsidR="00E70EA5" w:rsidRDefault="00E70EA5" w:rsidP="00E70EA5">
      <w:pPr>
        <w:pStyle w:val="LabStepLevel2Numbered"/>
      </w:pPr>
      <w:r>
        <w:t xml:space="preserve">Leave edit mode by clicking the </w:t>
      </w:r>
      <w:r w:rsidRPr="00E70EA5">
        <w:rPr>
          <w:b/>
        </w:rPr>
        <w:t>Stop Editing</w:t>
      </w:r>
      <w:r>
        <w:t xml:space="preserve"> button in the </w:t>
      </w:r>
      <w:r w:rsidRPr="00E70EA5">
        <w:rPr>
          <w:b/>
        </w:rPr>
        <w:t>Page</w:t>
      </w:r>
      <w:r>
        <w:t xml:space="preserve"> tab of the ribbon.</w:t>
      </w:r>
    </w:p>
    <w:p w:rsidR="00E70EA5" w:rsidRDefault="00AD0C36" w:rsidP="00E70EA5">
      <w:pPr>
        <w:pStyle w:val="LabStepLevel2Numbered"/>
      </w:pPr>
      <w:r>
        <w:t xml:space="preserve">Test the Web Part by clicking the </w:t>
      </w:r>
      <w:r w:rsidRPr="00AD0C36">
        <w:rPr>
          <w:b/>
        </w:rPr>
        <w:t>Get Current Date/Time</w:t>
      </w:r>
      <w:r>
        <w:t xml:space="preserve"> button.</w:t>
      </w:r>
    </w:p>
    <w:p w:rsidR="00AD0C36" w:rsidRDefault="00AD0C36" w:rsidP="00AD0C36">
      <w:pPr>
        <w:pStyle w:val="LabStepNumbered"/>
      </w:pPr>
      <w:r>
        <w:t xml:space="preserve">At this point the sandbox Web Part has been uploaded, activated, deployed and added to two pages on the site. Now </w:t>
      </w:r>
      <w:proofErr w:type="spellStart"/>
      <w:proofErr w:type="gramStart"/>
      <w:r w:rsidR="00A518D5">
        <w:t>lets</w:t>
      </w:r>
      <w:proofErr w:type="spellEnd"/>
      <w:proofErr w:type="gramEnd"/>
      <w:r w:rsidR="00A518D5">
        <w:t xml:space="preserve"> go ahead and deactivate the sandbox solution.</w:t>
      </w:r>
    </w:p>
    <w:p w:rsidR="00AD0C36" w:rsidRDefault="00A248CA" w:rsidP="005E29FE">
      <w:pPr>
        <w:pStyle w:val="LabStepLevel2Numbered"/>
        <w:numPr>
          <w:ilvl w:val="0"/>
          <w:numId w:val="25"/>
        </w:numPr>
      </w:pPr>
      <w:r>
        <w:t xml:space="preserve">Select </w:t>
      </w:r>
      <w:r w:rsidRPr="00A248CA">
        <w:rPr>
          <w:b/>
        </w:rPr>
        <w:t>Site Actions » Site Settings</w:t>
      </w:r>
      <w:r>
        <w:t xml:space="preserve"> from the ribbon.</w:t>
      </w:r>
    </w:p>
    <w:p w:rsidR="00A518D5" w:rsidRDefault="00A518D5" w:rsidP="005E29FE">
      <w:pPr>
        <w:pStyle w:val="LabStepLevel2Numbered"/>
        <w:numPr>
          <w:ilvl w:val="0"/>
          <w:numId w:val="25"/>
        </w:numPr>
      </w:pPr>
      <w:r>
        <w:t xml:space="preserve">From the </w:t>
      </w:r>
      <w:r w:rsidRPr="00A518D5">
        <w:rPr>
          <w:b/>
        </w:rPr>
        <w:t>Galleries</w:t>
      </w:r>
      <w:r>
        <w:t xml:space="preserve"> section, select </w:t>
      </w:r>
      <w:r w:rsidRPr="00A518D5">
        <w:rPr>
          <w:b/>
        </w:rPr>
        <w:t>Solutions</w:t>
      </w:r>
      <w:r>
        <w:t>.</w:t>
      </w:r>
    </w:p>
    <w:p w:rsidR="00A518D5" w:rsidRDefault="00A518D5" w:rsidP="005E29FE">
      <w:pPr>
        <w:pStyle w:val="LabStepLevel2Numbered"/>
        <w:numPr>
          <w:ilvl w:val="0"/>
          <w:numId w:val="25"/>
        </w:numPr>
      </w:pPr>
      <w:r>
        <w:t xml:space="preserve">Notice that the </w:t>
      </w:r>
      <w:r w:rsidRPr="00A518D5">
        <w:rPr>
          <w:b/>
        </w:rPr>
        <w:t>Resource Usage</w:t>
      </w:r>
      <w:r>
        <w:t xml:space="preserve"> of the </w:t>
      </w:r>
      <w:proofErr w:type="spellStart"/>
      <w:r w:rsidRPr="00A518D5">
        <w:rPr>
          <w:b/>
        </w:rPr>
        <w:t>SandboxDateTimeWebPart</w:t>
      </w:r>
      <w:proofErr w:type="spellEnd"/>
      <w:r>
        <w:t xml:space="preserve"> is reported as </w:t>
      </w:r>
      <w:r w:rsidRPr="00A518D5">
        <w:rPr>
          <w:b/>
        </w:rPr>
        <w:t>0.00</w:t>
      </w:r>
      <w:r>
        <w:t xml:space="preserve">. This isn’t because monitoring is </w:t>
      </w:r>
      <w:proofErr w:type="gramStart"/>
      <w:r>
        <w:t>disabled,</w:t>
      </w:r>
      <w:proofErr w:type="gramEnd"/>
      <w:r>
        <w:t xml:space="preserve"> it is because this solution is hardly doing any work so it hasn’t accumulated any points yet.</w:t>
      </w:r>
    </w:p>
    <w:p w:rsidR="00A518D5" w:rsidRDefault="00A518D5" w:rsidP="005E29FE">
      <w:pPr>
        <w:pStyle w:val="LabStepLevel2Numbered"/>
        <w:numPr>
          <w:ilvl w:val="0"/>
          <w:numId w:val="25"/>
        </w:numPr>
      </w:pPr>
      <w:r>
        <w:t xml:space="preserve">Select the </w:t>
      </w:r>
      <w:proofErr w:type="spellStart"/>
      <w:r w:rsidRPr="00A518D5">
        <w:rPr>
          <w:b/>
        </w:rPr>
        <w:t>SandboxDateTimeWebPart</w:t>
      </w:r>
      <w:proofErr w:type="spellEnd"/>
      <w:r>
        <w:t xml:space="preserve"> and click the </w:t>
      </w:r>
      <w:r w:rsidRPr="00A518D5">
        <w:rPr>
          <w:b/>
        </w:rPr>
        <w:t>Deactivate</w:t>
      </w:r>
      <w:r>
        <w:t xml:space="preserve"> button in the </w:t>
      </w:r>
      <w:r w:rsidRPr="00A518D5">
        <w:rPr>
          <w:b/>
        </w:rPr>
        <w:t>Solutions</w:t>
      </w:r>
      <w:r>
        <w:t xml:space="preserve"> tab in the ribbon:</w:t>
      </w:r>
    </w:p>
    <w:p w:rsidR="00A518D5" w:rsidRDefault="00A518D5" w:rsidP="00A518D5">
      <w:pPr>
        <w:pStyle w:val="LabStepScreenshotLevel2"/>
      </w:pPr>
      <w:r>
        <w:drawing>
          <wp:inline distT="0" distB="0" distL="0" distR="0" wp14:anchorId="5D1438FC" wp14:editId="6BDB148E">
            <wp:extent cx="4142857" cy="2780953"/>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142857" cy="2780953"/>
                    </a:xfrm>
                    <a:prstGeom prst="rect">
                      <a:avLst/>
                    </a:prstGeom>
                  </pic:spPr>
                </pic:pic>
              </a:graphicData>
            </a:graphic>
          </wp:inline>
        </w:drawing>
      </w:r>
    </w:p>
    <w:p w:rsidR="00A518D5" w:rsidRDefault="00A518D5" w:rsidP="005E29FE">
      <w:pPr>
        <w:pStyle w:val="LabStepLevel2Numbered"/>
        <w:numPr>
          <w:ilvl w:val="0"/>
          <w:numId w:val="25"/>
        </w:numPr>
      </w:pPr>
      <w:r>
        <w:t xml:space="preserve">This will launch a dialog prompting you to deactivate the solution. Go ahead and do this. When the </w:t>
      </w:r>
      <w:r w:rsidRPr="00A518D5">
        <w:rPr>
          <w:b/>
        </w:rPr>
        <w:t>Solution Gallery</w:t>
      </w:r>
      <w:r>
        <w:t xml:space="preserve"> refreshes you’ll notice the Status is no longer </w:t>
      </w:r>
      <w:proofErr w:type="gramStart"/>
      <w:r w:rsidRPr="00A518D5">
        <w:rPr>
          <w:b/>
        </w:rPr>
        <w:t>Activated</w:t>
      </w:r>
      <w:proofErr w:type="gramEnd"/>
      <w:r>
        <w:t>.</w:t>
      </w:r>
    </w:p>
    <w:p w:rsidR="00A518D5" w:rsidRDefault="008D00F0" w:rsidP="008D00F0">
      <w:pPr>
        <w:pStyle w:val="LabStepNumbered"/>
        <w:numPr>
          <w:ilvl w:val="0"/>
          <w:numId w:val="0"/>
        </w:numPr>
        <w:ind w:left="432"/>
      </w:pPr>
      <w:r>
        <w:t xml:space="preserve">With the sandbox solution deactivated, the Web Part that it contains is no longer allowed to run. </w:t>
      </w:r>
    </w:p>
    <w:p w:rsidR="008D00F0" w:rsidRDefault="008D00F0" w:rsidP="008D00F0">
      <w:pPr>
        <w:pStyle w:val="LabStepNumbered"/>
      </w:pPr>
      <w:r>
        <w:t>Go back to the homepage of the Wingtip Team Site using the breadcrumb or Top Navigation Bar.</w:t>
      </w:r>
    </w:p>
    <w:p w:rsidR="008D00F0" w:rsidRDefault="008D00F0" w:rsidP="008D00F0">
      <w:pPr>
        <w:pStyle w:val="LabStepNumbered"/>
      </w:pPr>
      <w:r>
        <w:t>Notice the Web Part is showing an error saying the solution was not found:</w:t>
      </w:r>
    </w:p>
    <w:p w:rsidR="008D00F0" w:rsidRDefault="008D00F0" w:rsidP="00B3786B">
      <w:pPr>
        <w:pStyle w:val="LabStepScreenshot"/>
      </w:pPr>
      <w:r>
        <w:rPr>
          <w:noProof/>
        </w:rPr>
        <w:lastRenderedPageBreak/>
        <w:drawing>
          <wp:inline distT="0" distB="0" distL="0" distR="0" wp14:anchorId="4EB072D6" wp14:editId="6232611E">
            <wp:extent cx="4342857" cy="1304762"/>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342857" cy="1304762"/>
                    </a:xfrm>
                    <a:prstGeom prst="rect">
                      <a:avLst/>
                    </a:prstGeom>
                  </pic:spPr>
                </pic:pic>
              </a:graphicData>
            </a:graphic>
          </wp:inline>
        </w:drawing>
      </w:r>
    </w:p>
    <w:p w:rsidR="004137A1" w:rsidRDefault="008D00F0" w:rsidP="005E29FE">
      <w:pPr>
        <w:pStyle w:val="LabStepNumbered"/>
      </w:pPr>
      <w:r>
        <w:t>If you visited the same Web Part Page you added the Web Part to (the non-wiki page), you will see the same error. To remove this error, put the page in edit mode and remove the Web Part from the page.</w:t>
      </w:r>
    </w:p>
    <w:p w:rsidR="00170515" w:rsidRPr="00FE1E2B" w:rsidRDefault="00170515" w:rsidP="00170515">
      <w:pPr>
        <w:pStyle w:val="LabExerciseText"/>
      </w:pPr>
      <w:r>
        <w:t>In this exercise you learned how manage custom sandbox solutions.</w:t>
      </w:r>
    </w:p>
    <w:sectPr w:rsidR="00170515" w:rsidRPr="00FE1E2B" w:rsidSect="00F21A30">
      <w:headerReference w:type="default" r:id="rId48"/>
      <w:footerReference w:type="default" r:id="rId49"/>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E78" w:rsidRDefault="00BD1E78" w:rsidP="002754DA">
      <w:pPr>
        <w:spacing w:before="0" w:after="0"/>
      </w:pPr>
      <w:r>
        <w:separator/>
      </w:r>
    </w:p>
  </w:endnote>
  <w:endnote w:type="continuationSeparator" w:id="0">
    <w:p w:rsidR="00BD1E78" w:rsidRDefault="00BD1E78"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DC7" w:rsidRDefault="00BC1DC7" w:rsidP="00F21A30">
    <w:pPr>
      <w:pStyle w:val="Footer"/>
    </w:pPr>
    <w:r w:rsidRPr="00F62F1C">
      <w:t xml:space="preserve">© 2009 Critical Path Training, LLC </w:t>
    </w:r>
    <w:r w:rsidRPr="00F62F1C">
      <w:rPr>
        <w:rFonts w:ascii="Cambria Math" w:hAnsi="Cambria Math" w:cs="Cambria Math"/>
      </w:rPr>
      <w:t>‐</w:t>
    </w:r>
    <w:r w:rsidRPr="00F62F1C">
      <w:t xml:space="preserve"> All Rights Reserved</w:t>
    </w:r>
    <w:r w:rsidRPr="00F62F1C">
      <w:tab/>
    </w:r>
    <w:r w:rsidRPr="00F62F1C">
      <w:tab/>
    </w:r>
    <w:r w:rsidRPr="00F62F1C">
      <w:rPr>
        <w:b/>
      </w:rPr>
      <w:t xml:space="preserve">Page </w:t>
    </w:r>
    <w:r w:rsidRPr="00F62F1C">
      <w:rPr>
        <w:b/>
      </w:rPr>
      <w:fldChar w:fldCharType="begin"/>
    </w:r>
    <w:r w:rsidRPr="00F62F1C">
      <w:rPr>
        <w:b/>
      </w:rPr>
      <w:instrText xml:space="preserve"> PAGE   \* MERGEFORMAT </w:instrText>
    </w:r>
    <w:r w:rsidRPr="00F62F1C">
      <w:rPr>
        <w:b/>
      </w:rPr>
      <w:fldChar w:fldCharType="separate"/>
    </w:r>
    <w:r w:rsidR="00E2718A">
      <w:rPr>
        <w:b/>
        <w:noProof/>
      </w:rPr>
      <w:t>8</w:t>
    </w:r>
    <w:r w:rsidRPr="00F62F1C">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E78" w:rsidRDefault="00BD1E78" w:rsidP="002754DA">
      <w:pPr>
        <w:spacing w:before="0" w:after="0"/>
      </w:pPr>
      <w:r>
        <w:separator/>
      </w:r>
    </w:p>
  </w:footnote>
  <w:footnote w:type="continuationSeparator" w:id="0">
    <w:p w:rsidR="00BD1E78" w:rsidRDefault="00BD1E78"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1DC7" w:rsidRDefault="00BC1DC7" w:rsidP="005710D5">
    <w:pPr>
      <w:pStyle w:val="Header"/>
      <w:pBdr>
        <w:bottom w:val="single" w:sz="4" w:space="1" w:color="292929"/>
      </w:pBdr>
    </w:pPr>
    <w:r>
      <w:t>Lab 0</w:t>
    </w:r>
    <w:r w:rsidR="00AF067B">
      <w:t>6</w:t>
    </w:r>
    <w:r>
      <w:t xml:space="preserve">: </w:t>
    </w:r>
    <w:r w:rsidR="00AF067B">
      <w:t>Managing SharePoint Search</w:t>
    </w:r>
    <w:r>
      <w:tab/>
    </w:r>
    <w:r>
      <w:tab/>
    </w:r>
    <w:r w:rsidRPr="00F43BFB">
      <w:rPr>
        <w:noProof/>
      </w:rPr>
      <w:drawing>
        <wp:inline distT="0" distB="0" distL="0" distR="0">
          <wp:extent cx="133350" cy="133350"/>
          <wp:effectExtent l="19050" t="0" r="0" b="0"/>
          <wp:docPr id="257" name="Picture 12" descr="CPT_Logo_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T_Logo_Manual.jpg"/>
                  <pic:cNvPicPr/>
                </pic:nvPicPr>
                <pic:blipFill>
                  <a:blip r:embed="rId1"/>
                  <a:stretch>
                    <a:fillRect/>
                  </a:stretch>
                </pic:blipFill>
                <pic:spPr>
                  <a:xfrm>
                    <a:off x="0" y="0"/>
                    <a:ext cx="133350" cy="1333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C470FA4"/>
    <w:multiLevelType w:val="hybridMultilevel"/>
    <w:tmpl w:val="1A12661A"/>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3">
    <w:nsid w:val="4C9705C1"/>
    <w:multiLevelType w:val="hybridMultilevel"/>
    <w:tmpl w:val="2FCE3812"/>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4">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5">
    <w:nsid w:val="5CE45D58"/>
    <w:multiLevelType w:val="hybridMultilevel"/>
    <w:tmpl w:val="72886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C1788A"/>
    <w:multiLevelType w:val="hybridMultilevel"/>
    <w:tmpl w:val="5CCA27FE"/>
    <w:lvl w:ilvl="0" w:tplc="B4E09DDA">
      <w:start w:val="1"/>
      <w:numFmt w:val="decimal"/>
      <w:pStyle w:val="LabStepNumbered"/>
      <w:lvlText w:val="%1."/>
      <w:lvlJc w:val="left"/>
      <w:pPr>
        <w:ind w:left="432" w:hanging="360"/>
      </w:pPr>
      <w:rPr>
        <w:rFonts w:hint="default"/>
      </w:rPr>
    </w:lvl>
    <w:lvl w:ilvl="1" w:tplc="04090019">
      <w:start w:val="1"/>
      <w:numFmt w:val="lowerLetter"/>
      <w:lvlText w:val="%2."/>
      <w:lvlJc w:val="left"/>
      <w:pPr>
        <w:ind w:left="1152" w:hanging="360"/>
      </w:pPr>
    </w:lvl>
    <w:lvl w:ilvl="2" w:tplc="0409001B">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7">
    <w:nsid w:val="79A757AB"/>
    <w:multiLevelType w:val="hybridMultilevel"/>
    <w:tmpl w:val="28386D4C"/>
    <w:lvl w:ilvl="0" w:tplc="2CDC5E62">
      <w:start w:val="1"/>
      <w:numFmt w:val="lowerLetter"/>
      <w:pStyle w:val="LabStepLevel2Numbered"/>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7"/>
  </w:num>
  <w:num w:numId="5">
    <w:abstractNumId w:val="7"/>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6"/>
  </w:num>
  <w:num w:numId="10">
    <w:abstractNumId w:val="6"/>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2"/>
  </w:num>
  <w:num w:numId="15">
    <w:abstractNumId w:val="2"/>
    <w:lvlOverride w:ilvl="0">
      <w:startOverride w:val="1"/>
    </w:lvlOverride>
  </w:num>
  <w:num w:numId="16">
    <w:abstractNumId w:val="7"/>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3"/>
  </w:num>
  <w:num w:numId="20">
    <w:abstractNumId w:val="5"/>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D43F9"/>
    <w:rsid w:val="00005E60"/>
    <w:rsid w:val="00012AC2"/>
    <w:rsid w:val="000164AD"/>
    <w:rsid w:val="00024303"/>
    <w:rsid w:val="000243F6"/>
    <w:rsid w:val="00030FBC"/>
    <w:rsid w:val="00034499"/>
    <w:rsid w:val="00034530"/>
    <w:rsid w:val="00051385"/>
    <w:rsid w:val="00055C97"/>
    <w:rsid w:val="00057657"/>
    <w:rsid w:val="00072564"/>
    <w:rsid w:val="00075BE6"/>
    <w:rsid w:val="00082C8E"/>
    <w:rsid w:val="000869CD"/>
    <w:rsid w:val="000869D2"/>
    <w:rsid w:val="0009020D"/>
    <w:rsid w:val="000A019A"/>
    <w:rsid w:val="000A0654"/>
    <w:rsid w:val="000A0FB8"/>
    <w:rsid w:val="000A1ECF"/>
    <w:rsid w:val="000A3638"/>
    <w:rsid w:val="000A4D31"/>
    <w:rsid w:val="000B182A"/>
    <w:rsid w:val="000B3674"/>
    <w:rsid w:val="000B4798"/>
    <w:rsid w:val="000C2CA3"/>
    <w:rsid w:val="000C54C2"/>
    <w:rsid w:val="000D1CE4"/>
    <w:rsid w:val="000D5199"/>
    <w:rsid w:val="000D5E90"/>
    <w:rsid w:val="000D6A63"/>
    <w:rsid w:val="000D6CB0"/>
    <w:rsid w:val="000E11EF"/>
    <w:rsid w:val="000E3331"/>
    <w:rsid w:val="000E4786"/>
    <w:rsid w:val="000E6287"/>
    <w:rsid w:val="000F23A7"/>
    <w:rsid w:val="000F3B90"/>
    <w:rsid w:val="000F4900"/>
    <w:rsid w:val="0011020C"/>
    <w:rsid w:val="00110EC0"/>
    <w:rsid w:val="001128F7"/>
    <w:rsid w:val="001174DC"/>
    <w:rsid w:val="00123729"/>
    <w:rsid w:val="00123A37"/>
    <w:rsid w:val="00126A24"/>
    <w:rsid w:val="00134BFB"/>
    <w:rsid w:val="00134FDA"/>
    <w:rsid w:val="001378EE"/>
    <w:rsid w:val="00140317"/>
    <w:rsid w:val="00141688"/>
    <w:rsid w:val="00141E69"/>
    <w:rsid w:val="00144BCC"/>
    <w:rsid w:val="00147190"/>
    <w:rsid w:val="00150BA6"/>
    <w:rsid w:val="00151E41"/>
    <w:rsid w:val="0015595A"/>
    <w:rsid w:val="00155E1B"/>
    <w:rsid w:val="0015714F"/>
    <w:rsid w:val="00162568"/>
    <w:rsid w:val="0016348C"/>
    <w:rsid w:val="001655CB"/>
    <w:rsid w:val="001657A8"/>
    <w:rsid w:val="0016603A"/>
    <w:rsid w:val="00166BA8"/>
    <w:rsid w:val="00170515"/>
    <w:rsid w:val="001760F5"/>
    <w:rsid w:val="0018415D"/>
    <w:rsid w:val="00185B97"/>
    <w:rsid w:val="00190D86"/>
    <w:rsid w:val="0019249E"/>
    <w:rsid w:val="001969F7"/>
    <w:rsid w:val="001A3C36"/>
    <w:rsid w:val="001B176D"/>
    <w:rsid w:val="001B60FC"/>
    <w:rsid w:val="001C086F"/>
    <w:rsid w:val="001C2975"/>
    <w:rsid w:val="001C3C48"/>
    <w:rsid w:val="001D3925"/>
    <w:rsid w:val="001E0EE8"/>
    <w:rsid w:val="001E18F3"/>
    <w:rsid w:val="001E5FC6"/>
    <w:rsid w:val="001E73CB"/>
    <w:rsid w:val="001F2E9E"/>
    <w:rsid w:val="001F6EAD"/>
    <w:rsid w:val="002018D0"/>
    <w:rsid w:val="0020236F"/>
    <w:rsid w:val="00204C53"/>
    <w:rsid w:val="00205D45"/>
    <w:rsid w:val="00207F56"/>
    <w:rsid w:val="0021277F"/>
    <w:rsid w:val="00216298"/>
    <w:rsid w:val="002243BC"/>
    <w:rsid w:val="00226C32"/>
    <w:rsid w:val="00231D57"/>
    <w:rsid w:val="00234111"/>
    <w:rsid w:val="002376C5"/>
    <w:rsid w:val="00240BE8"/>
    <w:rsid w:val="00243A3C"/>
    <w:rsid w:val="002522D0"/>
    <w:rsid w:val="0025490E"/>
    <w:rsid w:val="002646DD"/>
    <w:rsid w:val="00265968"/>
    <w:rsid w:val="002663D3"/>
    <w:rsid w:val="002670AA"/>
    <w:rsid w:val="002724C8"/>
    <w:rsid w:val="00273F7D"/>
    <w:rsid w:val="002754DA"/>
    <w:rsid w:val="002820B9"/>
    <w:rsid w:val="002867E7"/>
    <w:rsid w:val="002A78CA"/>
    <w:rsid w:val="002B47CB"/>
    <w:rsid w:val="002B79E5"/>
    <w:rsid w:val="002C4780"/>
    <w:rsid w:val="002C5CBE"/>
    <w:rsid w:val="002E035E"/>
    <w:rsid w:val="002E1B1D"/>
    <w:rsid w:val="002E259F"/>
    <w:rsid w:val="002E2F68"/>
    <w:rsid w:val="002E66B3"/>
    <w:rsid w:val="002F2748"/>
    <w:rsid w:val="002F4E3A"/>
    <w:rsid w:val="0030388D"/>
    <w:rsid w:val="00307288"/>
    <w:rsid w:val="00307CA5"/>
    <w:rsid w:val="0031741B"/>
    <w:rsid w:val="00327DCA"/>
    <w:rsid w:val="00331B7D"/>
    <w:rsid w:val="00333042"/>
    <w:rsid w:val="00333568"/>
    <w:rsid w:val="003559A2"/>
    <w:rsid w:val="00361340"/>
    <w:rsid w:val="00364378"/>
    <w:rsid w:val="00365BD9"/>
    <w:rsid w:val="00367C9B"/>
    <w:rsid w:val="00367CA9"/>
    <w:rsid w:val="00371C10"/>
    <w:rsid w:val="00373A65"/>
    <w:rsid w:val="003802FD"/>
    <w:rsid w:val="003A31A7"/>
    <w:rsid w:val="003A6D85"/>
    <w:rsid w:val="003A7452"/>
    <w:rsid w:val="003B1609"/>
    <w:rsid w:val="003B1B07"/>
    <w:rsid w:val="003B2AC2"/>
    <w:rsid w:val="003B44A2"/>
    <w:rsid w:val="003B509E"/>
    <w:rsid w:val="003B6B6E"/>
    <w:rsid w:val="003C6F9B"/>
    <w:rsid w:val="003D4A36"/>
    <w:rsid w:val="003D513A"/>
    <w:rsid w:val="003E3149"/>
    <w:rsid w:val="003E53A5"/>
    <w:rsid w:val="003F2EDC"/>
    <w:rsid w:val="003F52B2"/>
    <w:rsid w:val="003F5E88"/>
    <w:rsid w:val="003F7BFA"/>
    <w:rsid w:val="004017CC"/>
    <w:rsid w:val="004043C4"/>
    <w:rsid w:val="004114BD"/>
    <w:rsid w:val="004137A1"/>
    <w:rsid w:val="00414108"/>
    <w:rsid w:val="0041744B"/>
    <w:rsid w:val="00420D38"/>
    <w:rsid w:val="00427A68"/>
    <w:rsid w:val="004419BA"/>
    <w:rsid w:val="004451A9"/>
    <w:rsid w:val="00445241"/>
    <w:rsid w:val="00445F5C"/>
    <w:rsid w:val="00446B8D"/>
    <w:rsid w:val="00446CC1"/>
    <w:rsid w:val="00474694"/>
    <w:rsid w:val="00474799"/>
    <w:rsid w:val="00475548"/>
    <w:rsid w:val="004764BD"/>
    <w:rsid w:val="00480D08"/>
    <w:rsid w:val="00481358"/>
    <w:rsid w:val="004838B2"/>
    <w:rsid w:val="00483CB0"/>
    <w:rsid w:val="004A0791"/>
    <w:rsid w:val="004A264A"/>
    <w:rsid w:val="004A7C45"/>
    <w:rsid w:val="004B2595"/>
    <w:rsid w:val="004B75D9"/>
    <w:rsid w:val="004C7D6E"/>
    <w:rsid w:val="004D3A39"/>
    <w:rsid w:val="004D6197"/>
    <w:rsid w:val="004E1CBF"/>
    <w:rsid w:val="004E3B42"/>
    <w:rsid w:val="004E45B9"/>
    <w:rsid w:val="004E62A8"/>
    <w:rsid w:val="004F02D0"/>
    <w:rsid w:val="004F1E4C"/>
    <w:rsid w:val="004F54BD"/>
    <w:rsid w:val="004F5CD2"/>
    <w:rsid w:val="004F7707"/>
    <w:rsid w:val="00502DEB"/>
    <w:rsid w:val="00504620"/>
    <w:rsid w:val="00504916"/>
    <w:rsid w:val="0050658A"/>
    <w:rsid w:val="0050746C"/>
    <w:rsid w:val="005106D7"/>
    <w:rsid w:val="005139A4"/>
    <w:rsid w:val="00513EAD"/>
    <w:rsid w:val="0051400B"/>
    <w:rsid w:val="00515C63"/>
    <w:rsid w:val="00533CA9"/>
    <w:rsid w:val="00536A2B"/>
    <w:rsid w:val="00536EA7"/>
    <w:rsid w:val="00537866"/>
    <w:rsid w:val="00540A9A"/>
    <w:rsid w:val="00541282"/>
    <w:rsid w:val="005517C2"/>
    <w:rsid w:val="00551DFA"/>
    <w:rsid w:val="00560F81"/>
    <w:rsid w:val="00561272"/>
    <w:rsid w:val="005710D5"/>
    <w:rsid w:val="005719BA"/>
    <w:rsid w:val="0057247C"/>
    <w:rsid w:val="005736EC"/>
    <w:rsid w:val="00574574"/>
    <w:rsid w:val="00580480"/>
    <w:rsid w:val="00580820"/>
    <w:rsid w:val="00583EE8"/>
    <w:rsid w:val="005841FE"/>
    <w:rsid w:val="00584EE1"/>
    <w:rsid w:val="0059323D"/>
    <w:rsid w:val="00596398"/>
    <w:rsid w:val="005A08C7"/>
    <w:rsid w:val="005A0E17"/>
    <w:rsid w:val="005A3A17"/>
    <w:rsid w:val="005A3E02"/>
    <w:rsid w:val="005A4563"/>
    <w:rsid w:val="005A6D5F"/>
    <w:rsid w:val="005B6F90"/>
    <w:rsid w:val="005C03B9"/>
    <w:rsid w:val="005C1BF8"/>
    <w:rsid w:val="005D1565"/>
    <w:rsid w:val="005D380A"/>
    <w:rsid w:val="005D3854"/>
    <w:rsid w:val="005E054A"/>
    <w:rsid w:val="005E0D54"/>
    <w:rsid w:val="005E29FE"/>
    <w:rsid w:val="005E3F22"/>
    <w:rsid w:val="005E4E45"/>
    <w:rsid w:val="005E79AF"/>
    <w:rsid w:val="00601F75"/>
    <w:rsid w:val="00614FD5"/>
    <w:rsid w:val="00620888"/>
    <w:rsid w:val="00621A80"/>
    <w:rsid w:val="00625E80"/>
    <w:rsid w:val="00625F0D"/>
    <w:rsid w:val="00626932"/>
    <w:rsid w:val="006316FA"/>
    <w:rsid w:val="0063362B"/>
    <w:rsid w:val="006349D0"/>
    <w:rsid w:val="00643359"/>
    <w:rsid w:val="006458DB"/>
    <w:rsid w:val="00650ACD"/>
    <w:rsid w:val="00654F8F"/>
    <w:rsid w:val="0066042A"/>
    <w:rsid w:val="006649DB"/>
    <w:rsid w:val="00666BF2"/>
    <w:rsid w:val="00667328"/>
    <w:rsid w:val="006677B3"/>
    <w:rsid w:val="00667B58"/>
    <w:rsid w:val="00674609"/>
    <w:rsid w:val="0067766A"/>
    <w:rsid w:val="00677C46"/>
    <w:rsid w:val="006833D6"/>
    <w:rsid w:val="0069092F"/>
    <w:rsid w:val="0069598A"/>
    <w:rsid w:val="006A020F"/>
    <w:rsid w:val="006A0888"/>
    <w:rsid w:val="006A0E6C"/>
    <w:rsid w:val="006A105B"/>
    <w:rsid w:val="006A4095"/>
    <w:rsid w:val="006A6657"/>
    <w:rsid w:val="006B07C3"/>
    <w:rsid w:val="006B25FA"/>
    <w:rsid w:val="006B6F43"/>
    <w:rsid w:val="006C0157"/>
    <w:rsid w:val="006C1CC3"/>
    <w:rsid w:val="006C43CF"/>
    <w:rsid w:val="006C5C78"/>
    <w:rsid w:val="006E5188"/>
    <w:rsid w:val="006F13F6"/>
    <w:rsid w:val="006F64F9"/>
    <w:rsid w:val="0070089C"/>
    <w:rsid w:val="007009E2"/>
    <w:rsid w:val="00711C05"/>
    <w:rsid w:val="00715549"/>
    <w:rsid w:val="00720D39"/>
    <w:rsid w:val="0072738D"/>
    <w:rsid w:val="00727DF7"/>
    <w:rsid w:val="00731A10"/>
    <w:rsid w:val="00737FD5"/>
    <w:rsid w:val="00740261"/>
    <w:rsid w:val="00740358"/>
    <w:rsid w:val="007418BB"/>
    <w:rsid w:val="007442CF"/>
    <w:rsid w:val="00744E80"/>
    <w:rsid w:val="00747129"/>
    <w:rsid w:val="007508E5"/>
    <w:rsid w:val="00754896"/>
    <w:rsid w:val="00754D76"/>
    <w:rsid w:val="0075506B"/>
    <w:rsid w:val="00756862"/>
    <w:rsid w:val="00756C10"/>
    <w:rsid w:val="007600AD"/>
    <w:rsid w:val="0076162E"/>
    <w:rsid w:val="00762A71"/>
    <w:rsid w:val="0076526D"/>
    <w:rsid w:val="00770735"/>
    <w:rsid w:val="007732E0"/>
    <w:rsid w:val="00782B10"/>
    <w:rsid w:val="00784786"/>
    <w:rsid w:val="007973CF"/>
    <w:rsid w:val="007A2E8C"/>
    <w:rsid w:val="007A36B7"/>
    <w:rsid w:val="007A3D0E"/>
    <w:rsid w:val="007A6FDB"/>
    <w:rsid w:val="007A7B3A"/>
    <w:rsid w:val="007B15F7"/>
    <w:rsid w:val="007B4A52"/>
    <w:rsid w:val="007B63AE"/>
    <w:rsid w:val="007B648F"/>
    <w:rsid w:val="007C42C7"/>
    <w:rsid w:val="007C5EF6"/>
    <w:rsid w:val="007C7C9E"/>
    <w:rsid w:val="007D0923"/>
    <w:rsid w:val="007D093B"/>
    <w:rsid w:val="007D1936"/>
    <w:rsid w:val="007D3CFB"/>
    <w:rsid w:val="007E240B"/>
    <w:rsid w:val="007F2CD4"/>
    <w:rsid w:val="007F4673"/>
    <w:rsid w:val="00801B06"/>
    <w:rsid w:val="0080233A"/>
    <w:rsid w:val="0080252D"/>
    <w:rsid w:val="00812AF5"/>
    <w:rsid w:val="00812F8F"/>
    <w:rsid w:val="00824417"/>
    <w:rsid w:val="00824B20"/>
    <w:rsid w:val="00826FF7"/>
    <w:rsid w:val="0082729D"/>
    <w:rsid w:val="0083029D"/>
    <w:rsid w:val="00830A82"/>
    <w:rsid w:val="00834E04"/>
    <w:rsid w:val="00836EB0"/>
    <w:rsid w:val="00837ACD"/>
    <w:rsid w:val="00841F3B"/>
    <w:rsid w:val="00845FAD"/>
    <w:rsid w:val="008530CC"/>
    <w:rsid w:val="00853915"/>
    <w:rsid w:val="00856645"/>
    <w:rsid w:val="00856C79"/>
    <w:rsid w:val="00865AE4"/>
    <w:rsid w:val="0086681C"/>
    <w:rsid w:val="00867107"/>
    <w:rsid w:val="008743F8"/>
    <w:rsid w:val="00880606"/>
    <w:rsid w:val="00893C82"/>
    <w:rsid w:val="008943B0"/>
    <w:rsid w:val="008A1B16"/>
    <w:rsid w:val="008A2BA0"/>
    <w:rsid w:val="008A4C4C"/>
    <w:rsid w:val="008A652A"/>
    <w:rsid w:val="008A7318"/>
    <w:rsid w:val="008A78BD"/>
    <w:rsid w:val="008B1D09"/>
    <w:rsid w:val="008B5033"/>
    <w:rsid w:val="008B697B"/>
    <w:rsid w:val="008C1C05"/>
    <w:rsid w:val="008D00F0"/>
    <w:rsid w:val="008D054E"/>
    <w:rsid w:val="008D0899"/>
    <w:rsid w:val="008D261C"/>
    <w:rsid w:val="008D30B0"/>
    <w:rsid w:val="008D7F27"/>
    <w:rsid w:val="008E1CE8"/>
    <w:rsid w:val="008E3F36"/>
    <w:rsid w:val="008F095E"/>
    <w:rsid w:val="008F4778"/>
    <w:rsid w:val="008F6DED"/>
    <w:rsid w:val="00903893"/>
    <w:rsid w:val="00903B98"/>
    <w:rsid w:val="00903E60"/>
    <w:rsid w:val="00905809"/>
    <w:rsid w:val="009159DF"/>
    <w:rsid w:val="00915A59"/>
    <w:rsid w:val="0091656E"/>
    <w:rsid w:val="00917C46"/>
    <w:rsid w:val="00925E86"/>
    <w:rsid w:val="00933979"/>
    <w:rsid w:val="00940F7A"/>
    <w:rsid w:val="009422EE"/>
    <w:rsid w:val="00944282"/>
    <w:rsid w:val="0095110D"/>
    <w:rsid w:val="00951AB9"/>
    <w:rsid w:val="009537AB"/>
    <w:rsid w:val="009633B5"/>
    <w:rsid w:val="0096384D"/>
    <w:rsid w:val="00964D6A"/>
    <w:rsid w:val="00964DF1"/>
    <w:rsid w:val="00965BCA"/>
    <w:rsid w:val="00965C23"/>
    <w:rsid w:val="009751D8"/>
    <w:rsid w:val="009753EF"/>
    <w:rsid w:val="00975447"/>
    <w:rsid w:val="009803CD"/>
    <w:rsid w:val="00982477"/>
    <w:rsid w:val="00990EBF"/>
    <w:rsid w:val="009937AF"/>
    <w:rsid w:val="00997E55"/>
    <w:rsid w:val="009A5818"/>
    <w:rsid w:val="009B6277"/>
    <w:rsid w:val="009C016D"/>
    <w:rsid w:val="009C2B30"/>
    <w:rsid w:val="009C2DD7"/>
    <w:rsid w:val="009C496D"/>
    <w:rsid w:val="009C6269"/>
    <w:rsid w:val="009C6E7B"/>
    <w:rsid w:val="009D11AF"/>
    <w:rsid w:val="009D22E7"/>
    <w:rsid w:val="009E1BAB"/>
    <w:rsid w:val="009E2AD2"/>
    <w:rsid w:val="009E7836"/>
    <w:rsid w:val="009F111C"/>
    <w:rsid w:val="009F5B48"/>
    <w:rsid w:val="00A02F20"/>
    <w:rsid w:val="00A036FA"/>
    <w:rsid w:val="00A03DB4"/>
    <w:rsid w:val="00A05D85"/>
    <w:rsid w:val="00A070BA"/>
    <w:rsid w:val="00A10074"/>
    <w:rsid w:val="00A10BF8"/>
    <w:rsid w:val="00A136DF"/>
    <w:rsid w:val="00A15C8C"/>
    <w:rsid w:val="00A161B9"/>
    <w:rsid w:val="00A21EC7"/>
    <w:rsid w:val="00A2430F"/>
    <w:rsid w:val="00A248CA"/>
    <w:rsid w:val="00A25FC5"/>
    <w:rsid w:val="00A27676"/>
    <w:rsid w:val="00A3093C"/>
    <w:rsid w:val="00A30C18"/>
    <w:rsid w:val="00A36AE5"/>
    <w:rsid w:val="00A4394E"/>
    <w:rsid w:val="00A458BD"/>
    <w:rsid w:val="00A46E44"/>
    <w:rsid w:val="00A471E4"/>
    <w:rsid w:val="00A50ABE"/>
    <w:rsid w:val="00A518D5"/>
    <w:rsid w:val="00A53017"/>
    <w:rsid w:val="00A5490F"/>
    <w:rsid w:val="00A55EA3"/>
    <w:rsid w:val="00A61324"/>
    <w:rsid w:val="00A6472F"/>
    <w:rsid w:val="00A66755"/>
    <w:rsid w:val="00A72C20"/>
    <w:rsid w:val="00A73931"/>
    <w:rsid w:val="00A748C1"/>
    <w:rsid w:val="00A808A6"/>
    <w:rsid w:val="00A8107F"/>
    <w:rsid w:val="00A811F8"/>
    <w:rsid w:val="00A83487"/>
    <w:rsid w:val="00A85064"/>
    <w:rsid w:val="00AA0568"/>
    <w:rsid w:val="00AA081D"/>
    <w:rsid w:val="00AA1984"/>
    <w:rsid w:val="00AA1C5E"/>
    <w:rsid w:val="00AB297F"/>
    <w:rsid w:val="00AC0AB0"/>
    <w:rsid w:val="00AC0CDD"/>
    <w:rsid w:val="00AD0C36"/>
    <w:rsid w:val="00AD3847"/>
    <w:rsid w:val="00AE1860"/>
    <w:rsid w:val="00AE33B6"/>
    <w:rsid w:val="00AE55A7"/>
    <w:rsid w:val="00AE649F"/>
    <w:rsid w:val="00AF067B"/>
    <w:rsid w:val="00AF0E16"/>
    <w:rsid w:val="00AF4F9B"/>
    <w:rsid w:val="00AF5F18"/>
    <w:rsid w:val="00B01773"/>
    <w:rsid w:val="00B03149"/>
    <w:rsid w:val="00B04598"/>
    <w:rsid w:val="00B0798F"/>
    <w:rsid w:val="00B13C9B"/>
    <w:rsid w:val="00B17089"/>
    <w:rsid w:val="00B20C54"/>
    <w:rsid w:val="00B26E34"/>
    <w:rsid w:val="00B3161F"/>
    <w:rsid w:val="00B32483"/>
    <w:rsid w:val="00B33409"/>
    <w:rsid w:val="00B3786B"/>
    <w:rsid w:val="00B410F6"/>
    <w:rsid w:val="00B45BFB"/>
    <w:rsid w:val="00B56241"/>
    <w:rsid w:val="00B56C9C"/>
    <w:rsid w:val="00B60011"/>
    <w:rsid w:val="00B6212A"/>
    <w:rsid w:val="00B64C0D"/>
    <w:rsid w:val="00B73864"/>
    <w:rsid w:val="00B7645C"/>
    <w:rsid w:val="00B76B7E"/>
    <w:rsid w:val="00B80925"/>
    <w:rsid w:val="00B815CE"/>
    <w:rsid w:val="00B838CD"/>
    <w:rsid w:val="00B84304"/>
    <w:rsid w:val="00B85763"/>
    <w:rsid w:val="00B9125A"/>
    <w:rsid w:val="00BA332D"/>
    <w:rsid w:val="00BB42DB"/>
    <w:rsid w:val="00BB4CBA"/>
    <w:rsid w:val="00BC1206"/>
    <w:rsid w:val="00BC1DC7"/>
    <w:rsid w:val="00BC1FD7"/>
    <w:rsid w:val="00BC22EE"/>
    <w:rsid w:val="00BC2C68"/>
    <w:rsid w:val="00BD126B"/>
    <w:rsid w:val="00BD1E78"/>
    <w:rsid w:val="00BE20E7"/>
    <w:rsid w:val="00BE5EE7"/>
    <w:rsid w:val="00BE712D"/>
    <w:rsid w:val="00BF2D82"/>
    <w:rsid w:val="00BF4AAD"/>
    <w:rsid w:val="00C047DD"/>
    <w:rsid w:val="00C07D01"/>
    <w:rsid w:val="00C12519"/>
    <w:rsid w:val="00C16D5C"/>
    <w:rsid w:val="00C20738"/>
    <w:rsid w:val="00C30E56"/>
    <w:rsid w:val="00C31A6B"/>
    <w:rsid w:val="00C3211E"/>
    <w:rsid w:val="00C33D09"/>
    <w:rsid w:val="00C34D0A"/>
    <w:rsid w:val="00C36DD8"/>
    <w:rsid w:val="00C37A3E"/>
    <w:rsid w:val="00C37A9A"/>
    <w:rsid w:val="00C4110E"/>
    <w:rsid w:val="00C44632"/>
    <w:rsid w:val="00C47E42"/>
    <w:rsid w:val="00C53882"/>
    <w:rsid w:val="00C62079"/>
    <w:rsid w:val="00C62D6E"/>
    <w:rsid w:val="00C642C3"/>
    <w:rsid w:val="00C70683"/>
    <w:rsid w:val="00C80B2F"/>
    <w:rsid w:val="00C81CBC"/>
    <w:rsid w:val="00C83AC3"/>
    <w:rsid w:val="00C847ED"/>
    <w:rsid w:val="00C9096A"/>
    <w:rsid w:val="00C92678"/>
    <w:rsid w:val="00C9268B"/>
    <w:rsid w:val="00C92901"/>
    <w:rsid w:val="00C93E0C"/>
    <w:rsid w:val="00C95069"/>
    <w:rsid w:val="00C973D7"/>
    <w:rsid w:val="00C97674"/>
    <w:rsid w:val="00CB3F7E"/>
    <w:rsid w:val="00CB7A9C"/>
    <w:rsid w:val="00CB7CC1"/>
    <w:rsid w:val="00CC0587"/>
    <w:rsid w:val="00CD0AD0"/>
    <w:rsid w:val="00CD10A1"/>
    <w:rsid w:val="00CD3699"/>
    <w:rsid w:val="00CD394D"/>
    <w:rsid w:val="00CD4B86"/>
    <w:rsid w:val="00CD5F0F"/>
    <w:rsid w:val="00CE155F"/>
    <w:rsid w:val="00CE3BA3"/>
    <w:rsid w:val="00CE5E01"/>
    <w:rsid w:val="00CF0D9B"/>
    <w:rsid w:val="00CF4CA1"/>
    <w:rsid w:val="00D0294A"/>
    <w:rsid w:val="00D057EA"/>
    <w:rsid w:val="00D12B10"/>
    <w:rsid w:val="00D1320B"/>
    <w:rsid w:val="00D15BB3"/>
    <w:rsid w:val="00D15FEC"/>
    <w:rsid w:val="00D166AB"/>
    <w:rsid w:val="00D20EA9"/>
    <w:rsid w:val="00D24957"/>
    <w:rsid w:val="00D33840"/>
    <w:rsid w:val="00D3469C"/>
    <w:rsid w:val="00D352D7"/>
    <w:rsid w:val="00D36F65"/>
    <w:rsid w:val="00D41EDF"/>
    <w:rsid w:val="00D4544D"/>
    <w:rsid w:val="00D50509"/>
    <w:rsid w:val="00D56B22"/>
    <w:rsid w:val="00D6413D"/>
    <w:rsid w:val="00D64974"/>
    <w:rsid w:val="00D66469"/>
    <w:rsid w:val="00D8031B"/>
    <w:rsid w:val="00D80417"/>
    <w:rsid w:val="00D83893"/>
    <w:rsid w:val="00D84676"/>
    <w:rsid w:val="00D84A2F"/>
    <w:rsid w:val="00D85F33"/>
    <w:rsid w:val="00D8754C"/>
    <w:rsid w:val="00D92006"/>
    <w:rsid w:val="00D950CC"/>
    <w:rsid w:val="00D97000"/>
    <w:rsid w:val="00DA442B"/>
    <w:rsid w:val="00DA5DB1"/>
    <w:rsid w:val="00DA6D71"/>
    <w:rsid w:val="00DB1386"/>
    <w:rsid w:val="00DB19B3"/>
    <w:rsid w:val="00DB2058"/>
    <w:rsid w:val="00DB3EE4"/>
    <w:rsid w:val="00DC252B"/>
    <w:rsid w:val="00DC2A0F"/>
    <w:rsid w:val="00DC2AFF"/>
    <w:rsid w:val="00DC32CF"/>
    <w:rsid w:val="00DC6795"/>
    <w:rsid w:val="00DD1790"/>
    <w:rsid w:val="00DD40A9"/>
    <w:rsid w:val="00DD5979"/>
    <w:rsid w:val="00DD59A8"/>
    <w:rsid w:val="00DD5DDF"/>
    <w:rsid w:val="00DD5F52"/>
    <w:rsid w:val="00DD63A0"/>
    <w:rsid w:val="00DD7D6E"/>
    <w:rsid w:val="00DE486F"/>
    <w:rsid w:val="00DE5241"/>
    <w:rsid w:val="00DE5625"/>
    <w:rsid w:val="00DE58D9"/>
    <w:rsid w:val="00DE63C9"/>
    <w:rsid w:val="00DF0141"/>
    <w:rsid w:val="00DF0C8E"/>
    <w:rsid w:val="00DF0E38"/>
    <w:rsid w:val="00E056FD"/>
    <w:rsid w:val="00E07AF0"/>
    <w:rsid w:val="00E12185"/>
    <w:rsid w:val="00E12340"/>
    <w:rsid w:val="00E12CFF"/>
    <w:rsid w:val="00E13222"/>
    <w:rsid w:val="00E132BC"/>
    <w:rsid w:val="00E15736"/>
    <w:rsid w:val="00E15F7C"/>
    <w:rsid w:val="00E177CD"/>
    <w:rsid w:val="00E22CFC"/>
    <w:rsid w:val="00E24E45"/>
    <w:rsid w:val="00E261D8"/>
    <w:rsid w:val="00E2718A"/>
    <w:rsid w:val="00E27736"/>
    <w:rsid w:val="00E338DA"/>
    <w:rsid w:val="00E34BA5"/>
    <w:rsid w:val="00E35EF4"/>
    <w:rsid w:val="00E36698"/>
    <w:rsid w:val="00E42148"/>
    <w:rsid w:val="00E42402"/>
    <w:rsid w:val="00E42D06"/>
    <w:rsid w:val="00E45125"/>
    <w:rsid w:val="00E516CB"/>
    <w:rsid w:val="00E51A44"/>
    <w:rsid w:val="00E52656"/>
    <w:rsid w:val="00E56B69"/>
    <w:rsid w:val="00E57901"/>
    <w:rsid w:val="00E60B87"/>
    <w:rsid w:val="00E70EA5"/>
    <w:rsid w:val="00E812A3"/>
    <w:rsid w:val="00E816DC"/>
    <w:rsid w:val="00E90829"/>
    <w:rsid w:val="00E90F24"/>
    <w:rsid w:val="00E93CE1"/>
    <w:rsid w:val="00E95F93"/>
    <w:rsid w:val="00EA0CC6"/>
    <w:rsid w:val="00EA1951"/>
    <w:rsid w:val="00EB0E93"/>
    <w:rsid w:val="00EB1C80"/>
    <w:rsid w:val="00EB27B8"/>
    <w:rsid w:val="00EC02AD"/>
    <w:rsid w:val="00EC1585"/>
    <w:rsid w:val="00EC15A4"/>
    <w:rsid w:val="00EC1DD7"/>
    <w:rsid w:val="00EC7AB8"/>
    <w:rsid w:val="00ED1A11"/>
    <w:rsid w:val="00ED43F9"/>
    <w:rsid w:val="00ED5406"/>
    <w:rsid w:val="00ED6D86"/>
    <w:rsid w:val="00EE02F7"/>
    <w:rsid w:val="00EE7A35"/>
    <w:rsid w:val="00EF00D2"/>
    <w:rsid w:val="00EF0B37"/>
    <w:rsid w:val="00EF404C"/>
    <w:rsid w:val="00EF4B00"/>
    <w:rsid w:val="00EF742E"/>
    <w:rsid w:val="00F02A68"/>
    <w:rsid w:val="00F07695"/>
    <w:rsid w:val="00F10C41"/>
    <w:rsid w:val="00F14B0D"/>
    <w:rsid w:val="00F175F0"/>
    <w:rsid w:val="00F218A1"/>
    <w:rsid w:val="00F21A30"/>
    <w:rsid w:val="00F22470"/>
    <w:rsid w:val="00F236B9"/>
    <w:rsid w:val="00F264B8"/>
    <w:rsid w:val="00F276BD"/>
    <w:rsid w:val="00F31040"/>
    <w:rsid w:val="00F34FD2"/>
    <w:rsid w:val="00F37D9F"/>
    <w:rsid w:val="00F43BFB"/>
    <w:rsid w:val="00F47AB4"/>
    <w:rsid w:val="00F5138E"/>
    <w:rsid w:val="00F577F9"/>
    <w:rsid w:val="00F60A46"/>
    <w:rsid w:val="00F62F1C"/>
    <w:rsid w:val="00F64CF9"/>
    <w:rsid w:val="00F66076"/>
    <w:rsid w:val="00F72607"/>
    <w:rsid w:val="00F734F0"/>
    <w:rsid w:val="00F747E1"/>
    <w:rsid w:val="00F7530C"/>
    <w:rsid w:val="00F773BF"/>
    <w:rsid w:val="00F81057"/>
    <w:rsid w:val="00F84B8D"/>
    <w:rsid w:val="00F86E17"/>
    <w:rsid w:val="00F87C98"/>
    <w:rsid w:val="00F938D8"/>
    <w:rsid w:val="00FA3EB4"/>
    <w:rsid w:val="00FA5E15"/>
    <w:rsid w:val="00FA64CE"/>
    <w:rsid w:val="00FB006A"/>
    <w:rsid w:val="00FB07B8"/>
    <w:rsid w:val="00FB2472"/>
    <w:rsid w:val="00FB3F0A"/>
    <w:rsid w:val="00FC00E1"/>
    <w:rsid w:val="00FC306B"/>
    <w:rsid w:val="00FC3510"/>
    <w:rsid w:val="00FC7809"/>
    <w:rsid w:val="00FC79BD"/>
    <w:rsid w:val="00FD1B1D"/>
    <w:rsid w:val="00FD1FA2"/>
    <w:rsid w:val="00FD4560"/>
    <w:rsid w:val="00FE0728"/>
    <w:rsid w:val="00FE1E2B"/>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BA0"/>
    <w:pPr>
      <w:spacing w:before="120" w:after="120" w:line="240" w:lineRule="auto"/>
    </w:pPr>
    <w:rPr>
      <w:rFonts w:ascii="Verdana" w:hAnsi="Verdana"/>
      <w:sz w:val="18"/>
    </w:rPr>
  </w:style>
  <w:style w:type="paragraph" w:styleId="Heading1">
    <w:name w:val="heading 1"/>
    <w:basedOn w:val="Normal"/>
    <w:next w:val="Normal"/>
    <w:link w:val="Heading1Char"/>
    <w:uiPriority w:val="9"/>
    <w:qFormat/>
    <w:rsid w:val="00513EAD"/>
    <w:pPr>
      <w:pBdr>
        <w:bottom w:val="single" w:sz="4" w:space="1" w:color="000000" w:themeColor="text1"/>
      </w:pBdr>
      <w:outlineLvl w:val="0"/>
    </w:pPr>
    <w:rPr>
      <w:rFonts w:ascii="Arial Black" w:hAnsi="Arial Black"/>
      <w:sz w:val="28"/>
    </w:rPr>
  </w:style>
  <w:style w:type="paragraph" w:styleId="Heading2">
    <w:name w:val="heading 2"/>
    <w:basedOn w:val="Normal"/>
    <w:next w:val="Normal"/>
    <w:link w:val="Heading2Char"/>
    <w:uiPriority w:val="9"/>
    <w:qFormat/>
    <w:rsid w:val="00B04598"/>
    <w:pPr>
      <w:keepNext/>
      <w:pBdr>
        <w:bottom w:val="single" w:sz="2" w:space="1" w:color="969696"/>
      </w:pBdr>
      <w:spacing w:before="240"/>
      <w:outlineLvl w:val="1"/>
    </w:pPr>
    <w:rPr>
      <w:rFonts w:ascii="Arial Black" w:hAnsi="Arial Black"/>
      <w:color w:val="333333"/>
      <w:sz w:val="22"/>
    </w:rPr>
  </w:style>
  <w:style w:type="paragraph" w:styleId="Heading3">
    <w:name w:val="heading 3"/>
    <w:basedOn w:val="Normal"/>
    <w:next w:val="Normal"/>
    <w:link w:val="Heading3Char"/>
    <w:uiPriority w:val="9"/>
    <w:semiHidden/>
    <w:unhideWhenUsed/>
    <w:qFormat/>
    <w:rsid w:val="00711C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3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13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EAD"/>
    <w:rPr>
      <w:rFonts w:ascii="Arial Black" w:hAnsi="Arial Black"/>
      <w:sz w:val="28"/>
    </w:rPr>
  </w:style>
  <w:style w:type="character" w:customStyle="1" w:styleId="Heading2Char">
    <w:name w:val="Heading 2 Char"/>
    <w:basedOn w:val="DefaultParagraphFont"/>
    <w:link w:val="Heading2"/>
    <w:uiPriority w:val="9"/>
    <w:rsid w:val="00B04598"/>
    <w:rPr>
      <w:rFonts w:ascii="Arial Black" w:hAnsi="Arial Black"/>
      <w:color w:val="333333"/>
    </w:rPr>
  </w:style>
  <w:style w:type="character" w:customStyle="1" w:styleId="Heading4Char">
    <w:name w:val="Heading 4 Char"/>
    <w:basedOn w:val="DefaultParagraphFont"/>
    <w:link w:val="Heading4"/>
    <w:uiPriority w:val="9"/>
    <w:rsid w:val="008D0899"/>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8D0899"/>
    <w:rPr>
      <w:rFonts w:asciiTheme="majorHAnsi" w:eastAsiaTheme="majorEastAsia" w:hAnsiTheme="majorHAnsi" w:cstheme="majorBidi"/>
      <w:color w:val="243F60" w:themeColor="accent1" w:themeShade="7F"/>
      <w:sz w:val="18"/>
    </w:rPr>
  </w:style>
  <w:style w:type="paragraph" w:styleId="BalloonText">
    <w:name w:val="Balloon Text"/>
    <w:basedOn w:val="Normal"/>
    <w:link w:val="BalloonTextChar"/>
    <w:uiPriority w:val="99"/>
    <w:semiHidden/>
    <w:unhideWhenUsed/>
    <w:rsid w:val="001B17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76D"/>
    <w:rPr>
      <w:rFonts w:ascii="Tahoma" w:hAnsi="Tahoma" w:cs="Tahoma"/>
      <w:sz w:val="16"/>
      <w:szCs w:val="16"/>
    </w:rPr>
  </w:style>
  <w:style w:type="paragraph" w:styleId="TOC1">
    <w:name w:val="toc 1"/>
    <w:basedOn w:val="Normal"/>
    <w:next w:val="Normal"/>
    <w:autoRedefine/>
    <w:uiPriority w:val="39"/>
    <w:unhideWhenUsed/>
    <w:rsid w:val="002376C5"/>
    <w:pPr>
      <w:tabs>
        <w:tab w:val="right" w:leader="dot" w:pos="9350"/>
      </w:tabs>
      <w:spacing w:before="80" w:after="20"/>
    </w:pPr>
    <w:rPr>
      <w:b/>
      <w:sz w:val="16"/>
    </w:rPr>
  </w:style>
  <w:style w:type="paragraph" w:styleId="TOC2">
    <w:name w:val="toc 2"/>
    <w:basedOn w:val="Normal"/>
    <w:next w:val="Normal"/>
    <w:autoRedefine/>
    <w:uiPriority w:val="39"/>
    <w:unhideWhenUsed/>
    <w:rsid w:val="002376C5"/>
    <w:pPr>
      <w:spacing w:before="0" w:after="20"/>
      <w:ind w:left="144"/>
    </w:pPr>
    <w:rPr>
      <w:sz w:val="14"/>
    </w:rPr>
  </w:style>
  <w:style w:type="character" w:styleId="Hyperlink">
    <w:name w:val="Hyperlink"/>
    <w:basedOn w:val="DefaultParagraphFont"/>
    <w:uiPriority w:val="99"/>
    <w:unhideWhenUsed/>
    <w:rsid w:val="001B176D"/>
    <w:rPr>
      <w:color w:val="0000FF" w:themeColor="hyperlink"/>
      <w:u w:val="single"/>
    </w:rPr>
  </w:style>
  <w:style w:type="character" w:styleId="BookTitle">
    <w:name w:val="Book Title"/>
    <w:basedOn w:val="DefaultParagraphFont"/>
    <w:uiPriority w:val="33"/>
    <w:qFormat/>
    <w:rsid w:val="001B176D"/>
    <w:rPr>
      <w:b/>
      <w:bCs/>
      <w:smallCaps/>
      <w:spacing w:val="5"/>
      <w:sz w:val="48"/>
    </w:rPr>
  </w:style>
  <w:style w:type="paragraph" w:styleId="Title">
    <w:name w:val="Title"/>
    <w:basedOn w:val="Normal"/>
    <w:next w:val="Normal"/>
    <w:link w:val="TitleChar"/>
    <w:uiPriority w:val="10"/>
    <w:unhideWhenUsed/>
    <w:qFormat/>
    <w:rsid w:val="0069598A"/>
    <w:pPr>
      <w:pBdr>
        <w:bottom w:val="single" w:sz="8" w:space="4" w:color="auto"/>
      </w:pBdr>
      <w:spacing w:before="0" w:after="240"/>
      <w:contextualSpacing/>
      <w:jc w:val="both"/>
    </w:pPr>
    <w:rPr>
      <w:rFonts w:ascii="Arial Black" w:eastAsiaTheme="majorEastAsia" w:hAnsi="Arial Black" w:cstheme="majorBidi"/>
      <w:spacing w:val="5"/>
      <w:kern w:val="28"/>
      <w:sz w:val="28"/>
      <w:szCs w:val="52"/>
    </w:rPr>
  </w:style>
  <w:style w:type="character" w:customStyle="1" w:styleId="TitleChar">
    <w:name w:val="Title Char"/>
    <w:basedOn w:val="DefaultParagraphFont"/>
    <w:link w:val="Title"/>
    <w:uiPriority w:val="10"/>
    <w:rsid w:val="0069598A"/>
    <w:rPr>
      <w:rFonts w:ascii="Arial Black" w:eastAsiaTheme="majorEastAsia" w:hAnsi="Arial Black" w:cstheme="majorBidi"/>
      <w:spacing w:val="5"/>
      <w:kern w:val="28"/>
      <w:sz w:val="28"/>
      <w:szCs w:val="52"/>
    </w:rPr>
  </w:style>
  <w:style w:type="paragraph" w:styleId="NoSpacing">
    <w:name w:val="No Spacing"/>
    <w:link w:val="NoSpacingChar"/>
    <w:uiPriority w:val="1"/>
    <w:qFormat/>
    <w:rsid w:val="002754DA"/>
    <w:pPr>
      <w:spacing w:after="0" w:line="240" w:lineRule="auto"/>
    </w:pPr>
    <w:rPr>
      <w:rFonts w:eastAsiaTheme="minorEastAsia"/>
    </w:rPr>
  </w:style>
  <w:style w:type="character" w:customStyle="1" w:styleId="NoSpacingChar">
    <w:name w:val="No Spacing Char"/>
    <w:basedOn w:val="DefaultParagraphFont"/>
    <w:link w:val="NoSpacing"/>
    <w:uiPriority w:val="1"/>
    <w:rsid w:val="002754DA"/>
    <w:rPr>
      <w:rFonts w:eastAsiaTheme="minorEastAsia"/>
    </w:rPr>
  </w:style>
  <w:style w:type="paragraph" w:styleId="Header">
    <w:name w:val="header"/>
    <w:basedOn w:val="Normal"/>
    <w:link w:val="HeaderChar"/>
    <w:uiPriority w:val="99"/>
    <w:unhideWhenUsed/>
    <w:rsid w:val="000E4786"/>
    <w:pPr>
      <w:tabs>
        <w:tab w:val="center" w:pos="4680"/>
        <w:tab w:val="right" w:pos="9360"/>
      </w:tabs>
      <w:spacing w:before="0" w:after="0"/>
    </w:pPr>
  </w:style>
  <w:style w:type="character" w:customStyle="1" w:styleId="HeaderChar">
    <w:name w:val="Header Char"/>
    <w:basedOn w:val="DefaultParagraphFont"/>
    <w:link w:val="Header"/>
    <w:uiPriority w:val="99"/>
    <w:rsid w:val="000E4786"/>
    <w:rPr>
      <w:rFonts w:ascii="Verdana" w:hAnsi="Verdana"/>
      <w:sz w:val="18"/>
    </w:rPr>
  </w:style>
  <w:style w:type="paragraph" w:styleId="Footer">
    <w:name w:val="footer"/>
    <w:basedOn w:val="Normal"/>
    <w:link w:val="FooterChar"/>
    <w:uiPriority w:val="99"/>
    <w:unhideWhenUsed/>
    <w:rsid w:val="00515C63"/>
    <w:pPr>
      <w:pBdr>
        <w:top w:val="single" w:sz="8" w:space="1" w:color="292929"/>
      </w:pBdr>
      <w:tabs>
        <w:tab w:val="center" w:pos="4680"/>
        <w:tab w:val="right" w:pos="9360"/>
      </w:tabs>
      <w:spacing w:before="40" w:after="0"/>
    </w:pPr>
    <w:rPr>
      <w:color w:val="292929"/>
      <w:sz w:val="14"/>
    </w:rPr>
  </w:style>
  <w:style w:type="character" w:customStyle="1" w:styleId="FooterChar">
    <w:name w:val="Footer Char"/>
    <w:basedOn w:val="DefaultParagraphFont"/>
    <w:link w:val="Footer"/>
    <w:uiPriority w:val="99"/>
    <w:rsid w:val="00515C63"/>
    <w:rPr>
      <w:rFonts w:ascii="Verdana" w:hAnsi="Verdana"/>
      <w:color w:val="292929"/>
      <w:sz w:val="14"/>
    </w:rPr>
  </w:style>
  <w:style w:type="paragraph" w:customStyle="1" w:styleId="LabExercise">
    <w:name w:val="Lab Exercise"/>
    <w:basedOn w:val="Normal"/>
    <w:next w:val="Normal"/>
    <w:qFormat/>
    <w:rsid w:val="00A66755"/>
    <w:pPr>
      <w:spacing w:before="0" w:after="200" w:line="276" w:lineRule="auto"/>
    </w:pPr>
    <w:rPr>
      <w:b/>
      <w:sz w:val="24"/>
    </w:rPr>
  </w:style>
  <w:style w:type="paragraph" w:styleId="ListParagraph">
    <w:name w:val="List Paragraph"/>
    <w:basedOn w:val="Normal"/>
    <w:uiPriority w:val="34"/>
    <w:qFormat/>
    <w:rsid w:val="00A66755"/>
    <w:pPr>
      <w:spacing w:before="0" w:after="200" w:line="276" w:lineRule="auto"/>
      <w:ind w:left="720"/>
      <w:contextualSpacing/>
    </w:pPr>
  </w:style>
  <w:style w:type="table" w:customStyle="1" w:styleId="LabExerciseStepTable">
    <w:name w:val="Lab Exercise Step Table"/>
    <w:basedOn w:val="TableNormal"/>
    <w:uiPriority w:val="99"/>
    <w:rsid w:val="006B6F43"/>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4394E"/>
    <w:rPr>
      <w:rFonts w:ascii="Lucida Console" w:hAnsi="Lucida Console" w:cs="Courier New"/>
      <w:b/>
      <w:spacing w:val="-6"/>
      <w:sz w:val="18"/>
    </w:rPr>
  </w:style>
  <w:style w:type="paragraph" w:customStyle="1" w:styleId="NumberedBullet">
    <w:name w:val="Numbered Bullet"/>
    <w:basedOn w:val="ListParagraph"/>
    <w:unhideWhenUsed/>
    <w:qFormat/>
    <w:rsid w:val="008C1C05"/>
    <w:pPr>
      <w:tabs>
        <w:tab w:val="left" w:pos="144"/>
      </w:tabs>
      <w:spacing w:before="80" w:after="40" w:line="240" w:lineRule="auto"/>
      <w:ind w:hanging="360"/>
      <w:contextualSpacing w:val="0"/>
    </w:pPr>
  </w:style>
  <w:style w:type="paragraph" w:customStyle="1" w:styleId="LabStepScreenshot">
    <w:name w:val="Lab Step Screenshot"/>
    <w:basedOn w:val="Normal"/>
    <w:qFormat/>
    <w:rsid w:val="00F64CF9"/>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8C1C05"/>
    <w:pPr>
      <w:spacing w:before="0" w:after="0"/>
    </w:pPr>
    <w:rPr>
      <w:sz w:val="20"/>
      <w:szCs w:val="20"/>
    </w:rPr>
  </w:style>
  <w:style w:type="character" w:customStyle="1" w:styleId="FootnoteTextChar">
    <w:name w:val="Footnote Text Char"/>
    <w:basedOn w:val="DefaultParagraphFont"/>
    <w:link w:val="FootnoteText"/>
    <w:uiPriority w:val="99"/>
    <w:semiHidden/>
    <w:rsid w:val="008C1C05"/>
    <w:rPr>
      <w:rFonts w:ascii="Verdana" w:hAnsi="Verdana"/>
      <w:sz w:val="20"/>
      <w:szCs w:val="20"/>
    </w:rPr>
  </w:style>
  <w:style w:type="table" w:styleId="LightShading-Accent4">
    <w:name w:val="Light Shading Accent 4"/>
    <w:basedOn w:val="TableNormal"/>
    <w:uiPriority w:val="60"/>
    <w:rsid w:val="008C1C0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96384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50462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8D089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6208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62088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620888"/>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620888"/>
    <w:pPr>
      <w:tabs>
        <w:tab w:val="num" w:pos="360"/>
      </w:tabs>
      <w:ind w:left="360" w:hanging="360"/>
      <w:contextualSpacing/>
    </w:pPr>
  </w:style>
  <w:style w:type="character" w:customStyle="1" w:styleId="InLineUrl">
    <w:name w:val="InLineUrl"/>
    <w:basedOn w:val="DefaultParagraphFont"/>
    <w:uiPriority w:val="1"/>
    <w:qFormat/>
    <w:rsid w:val="007442CF"/>
    <w:rPr>
      <w:rFonts w:ascii="Arial" w:hAnsi="Arial"/>
      <w:b/>
      <w:sz w:val="16"/>
    </w:rPr>
  </w:style>
  <w:style w:type="paragraph" w:customStyle="1" w:styleId="LabStepNumbered">
    <w:name w:val="Lab Step Numbered"/>
    <w:basedOn w:val="ListParagraph"/>
    <w:qFormat/>
    <w:rsid w:val="009422EE"/>
    <w:pPr>
      <w:numPr>
        <w:numId w:val="9"/>
      </w:numPr>
      <w:spacing w:before="80" w:after="40" w:line="240" w:lineRule="auto"/>
      <w:contextualSpacing w:val="0"/>
    </w:pPr>
  </w:style>
  <w:style w:type="paragraph" w:customStyle="1" w:styleId="LabStepCodeBlock">
    <w:name w:val="Lab Step Code Block"/>
    <w:basedOn w:val="Normal"/>
    <w:qFormat/>
    <w:rsid w:val="009E2AD2"/>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Normal"/>
    <w:qFormat/>
    <w:rsid w:val="006C0157"/>
    <w:pPr>
      <w:numPr>
        <w:numId w:val="5"/>
      </w:numPr>
      <w:spacing w:before="80" w:after="40"/>
    </w:pPr>
    <w:rPr>
      <w:sz w:val="16"/>
    </w:rPr>
  </w:style>
  <w:style w:type="paragraph" w:customStyle="1" w:styleId="LabStepLevel2NoBullet">
    <w:name w:val="Lab Step Level 2 No Bullet"/>
    <w:basedOn w:val="LabStepLevel2Numbered"/>
    <w:qFormat/>
    <w:rsid w:val="0009020D"/>
    <w:pPr>
      <w:numPr>
        <w:numId w:val="0"/>
      </w:numPr>
      <w:spacing w:before="40"/>
      <w:ind w:left="720"/>
    </w:pPr>
  </w:style>
  <w:style w:type="character" w:customStyle="1" w:styleId="LabStepScreenshotFrame">
    <w:name w:val="Lab Step Screenshot Frame"/>
    <w:basedOn w:val="DefaultParagraphFont"/>
    <w:uiPriority w:val="1"/>
    <w:qFormat/>
    <w:rsid w:val="00990EBF"/>
    <w:rPr>
      <w:noProof/>
      <w:bdr w:val="single" w:sz="2" w:space="0" w:color="DDDDDD"/>
    </w:rPr>
  </w:style>
  <w:style w:type="paragraph" w:customStyle="1" w:styleId="LabExerciseCallout">
    <w:name w:val="Lab Exercise Callout"/>
    <w:basedOn w:val="LabExerciseText"/>
    <w:qFormat/>
    <w:rsid w:val="00711C0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830A82"/>
    <w:pPr>
      <w:pBdr>
        <w:top w:val="single" w:sz="2" w:space="4" w:color="808080"/>
        <w:left w:val="single" w:sz="2" w:space="3" w:color="808080"/>
        <w:bottom w:val="single" w:sz="2" w:space="4" w:color="808080"/>
        <w:right w:val="single" w:sz="2" w:space="3" w:color="808080"/>
      </w:pBdr>
      <w:shd w:val="pct65" w:color="EAEAEA" w:fill="auto"/>
      <w:spacing w:before="0"/>
      <w:ind w:left="72"/>
    </w:pPr>
    <w:rPr>
      <w:rFonts w:ascii="Arial" w:hAnsi="Arial"/>
      <w:sz w:val="16"/>
    </w:rPr>
  </w:style>
  <w:style w:type="paragraph" w:customStyle="1" w:styleId="LabSetup">
    <w:name w:val="Lab Setup"/>
    <w:basedOn w:val="Normal"/>
    <w:next w:val="Normal"/>
    <w:rsid w:val="00E056F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E95F93"/>
    <w:pPr>
      <w:numPr>
        <w:numId w:val="2"/>
      </w:numPr>
      <w:shd w:val="clear" w:color="auto" w:fill="FFFFFF" w:themeFill="background1"/>
      <w:tabs>
        <w:tab w:val="left" w:pos="216"/>
      </w:tabs>
      <w:spacing w:before="60" w:after="120" w:line="240" w:lineRule="exact"/>
      <w:ind w:left="216" w:hanging="144"/>
      <w:contextualSpacing/>
    </w:pPr>
    <w:rPr>
      <w:rFonts w:ascii="Arial" w:hAnsi="Arial"/>
      <w:color w:val="auto"/>
    </w:rPr>
  </w:style>
  <w:style w:type="table" w:customStyle="1" w:styleId="LabExerciseTable">
    <w:name w:val="Lab Exercise Table"/>
    <w:basedOn w:val="TableGrid1"/>
    <w:uiPriority w:val="99"/>
    <w:rsid w:val="006B6F43"/>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B6F43"/>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55EA3"/>
    <w:rPr>
      <w:rFonts w:ascii="Arial" w:hAnsi="Arial"/>
      <w:b/>
      <w:iCs/>
      <w:sz w:val="16"/>
    </w:rPr>
  </w:style>
  <w:style w:type="character" w:customStyle="1" w:styleId="InlindeCode">
    <w:name w:val="InlindeCode"/>
    <w:basedOn w:val="DefaultParagraphFont"/>
    <w:uiPriority w:val="1"/>
    <w:qFormat/>
    <w:rsid w:val="00A55EA3"/>
    <w:rPr>
      <w:rFonts w:ascii="Lucida Console" w:hAnsi="Lucida Console"/>
      <w:b/>
      <w:sz w:val="16"/>
    </w:rPr>
  </w:style>
  <w:style w:type="table" w:customStyle="1" w:styleId="LabStepTable">
    <w:name w:val="Lab Step Table"/>
    <w:basedOn w:val="TableGrid"/>
    <w:uiPriority w:val="99"/>
    <w:rsid w:val="00AF4F9B"/>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9422EE"/>
    <w:pPr>
      <w:tabs>
        <w:tab w:val="left" w:pos="288"/>
        <w:tab w:val="left" w:pos="576"/>
      </w:tabs>
      <w:spacing w:before="0" w:after="0"/>
    </w:pPr>
    <w:rPr>
      <w:sz w:val="14"/>
    </w:rPr>
  </w:style>
  <w:style w:type="character" w:customStyle="1" w:styleId="Heading3Char">
    <w:name w:val="Heading 3 Char"/>
    <w:basedOn w:val="DefaultParagraphFont"/>
    <w:link w:val="Heading3"/>
    <w:uiPriority w:val="9"/>
    <w:semiHidden/>
    <w:rsid w:val="00711C05"/>
    <w:rPr>
      <w:rFonts w:asciiTheme="majorHAnsi" w:eastAsiaTheme="majorEastAsia" w:hAnsiTheme="majorHAnsi" w:cstheme="majorBidi"/>
      <w:b/>
      <w:bCs/>
      <w:color w:val="4F81BD" w:themeColor="accent1"/>
      <w:sz w:val="18"/>
    </w:rPr>
  </w:style>
  <w:style w:type="paragraph" w:customStyle="1" w:styleId="LabStepCodeBlockLevel2">
    <w:name w:val="Lab Step Code Block Level 2"/>
    <w:basedOn w:val="LabStepCodeBlock"/>
    <w:qFormat/>
    <w:rsid w:val="00216298"/>
    <w:pPr>
      <w:ind w:left="1152"/>
    </w:pPr>
  </w:style>
  <w:style w:type="paragraph" w:customStyle="1" w:styleId="LabStepScreenshotLevel2">
    <w:name w:val="Lab Step Screenshot Level 2"/>
    <w:basedOn w:val="LabStepScreenshot"/>
    <w:qFormat/>
    <w:rsid w:val="00F276BD"/>
    <w:pPr>
      <w:ind w:left="1152"/>
    </w:pPr>
    <w:rPr>
      <w:noProof/>
    </w:rPr>
  </w:style>
  <w:style w:type="paragraph" w:customStyle="1" w:styleId="LabStepTableTextHeader">
    <w:name w:val="Lab Step Table Text Header"/>
    <w:basedOn w:val="LabStepTableText"/>
    <w:next w:val="LabStepTableText"/>
    <w:qFormat/>
    <w:rsid w:val="00AF4F9B"/>
    <w:rPr>
      <w:b/>
    </w:rPr>
  </w:style>
  <w:style w:type="paragraph" w:customStyle="1" w:styleId="LabStepTableParagraph">
    <w:name w:val="Lab Step Table Paragraph"/>
    <w:basedOn w:val="LabStepNumbered"/>
    <w:qFormat/>
    <w:rsid w:val="00E90829"/>
    <w:pPr>
      <w:numPr>
        <w:numId w:val="0"/>
      </w:numPr>
    </w:pPr>
  </w:style>
  <w:style w:type="paragraph" w:styleId="TOCHeading">
    <w:name w:val="TOC Heading"/>
    <w:basedOn w:val="Heading1"/>
    <w:next w:val="Normal"/>
    <w:uiPriority w:val="39"/>
    <w:semiHidden/>
    <w:unhideWhenUsed/>
    <w:qFormat/>
    <w:rsid w:val="0069598A"/>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B410F6"/>
    <w:pPr>
      <w:numPr>
        <w:numId w:val="3"/>
      </w:numPr>
      <w:spacing w:before="0" w:after="0" w:line="240" w:lineRule="exact"/>
    </w:pPr>
    <w:rPr>
      <w:rFonts w:ascii="Arial" w:eastAsia="Times New Roman" w:hAnsi="Arial" w:cs="Arial"/>
      <w:sz w:val="20"/>
      <w:szCs w:val="24"/>
    </w:rPr>
  </w:style>
  <w:style w:type="character" w:styleId="CommentReference">
    <w:name w:val="annotation reference"/>
    <w:basedOn w:val="DefaultParagraphFont"/>
    <w:uiPriority w:val="99"/>
    <w:semiHidden/>
    <w:unhideWhenUsed/>
    <w:rsid w:val="0009020D"/>
    <w:rPr>
      <w:sz w:val="16"/>
      <w:szCs w:val="16"/>
    </w:rPr>
  </w:style>
  <w:style w:type="paragraph" w:styleId="CommentText">
    <w:name w:val="annotation text"/>
    <w:basedOn w:val="Normal"/>
    <w:link w:val="CommentTextChar"/>
    <w:uiPriority w:val="99"/>
    <w:semiHidden/>
    <w:unhideWhenUsed/>
    <w:rsid w:val="0009020D"/>
    <w:rPr>
      <w:sz w:val="20"/>
      <w:szCs w:val="20"/>
    </w:rPr>
  </w:style>
  <w:style w:type="character" w:customStyle="1" w:styleId="CommentTextChar">
    <w:name w:val="Comment Text Char"/>
    <w:basedOn w:val="DefaultParagraphFont"/>
    <w:link w:val="CommentText"/>
    <w:uiPriority w:val="99"/>
    <w:semiHidden/>
    <w:rsid w:val="0009020D"/>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9020D"/>
    <w:rPr>
      <w:b/>
      <w:bCs/>
    </w:rPr>
  </w:style>
  <w:style w:type="character" w:customStyle="1" w:styleId="CommentSubjectChar">
    <w:name w:val="Comment Subject Char"/>
    <w:basedOn w:val="CommentTextChar"/>
    <w:link w:val="CommentSubject"/>
    <w:uiPriority w:val="99"/>
    <w:semiHidden/>
    <w:rsid w:val="0009020D"/>
    <w:rPr>
      <w:rFonts w:ascii="Verdana" w:hAnsi="Verdan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ntTable" Target="fontTable.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customXml" Target="../customXml/item7.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header" Target="header1.xml"/><Relationship Id="rId8" Type="http://schemas.openxmlformats.org/officeDocument/2006/relationships/styles" Target="style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customXml" Target="../customXml/item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dy\Documents\2010%20Contracts\CriticalPath\Templates\CPT_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 xmlns="c83d3ea4-1015-4b4b-bfa9-09fbcd7aa64d">3CC2HQU7XWNV-39-23</_dlc_DocId>
    <_dlc_DocIdUrl xmlns="c83d3ea4-1015-4b4b-bfa9-09fbcd7aa64d">
      <Url>http://intranet.sharepointblackops.com/Courses/2010-EndUser/_layouts/DocIdRedir.aspx?ID=3CC2HQU7XWNV-39-23</Url>
      <Description>3CC2HQU7XWNV-39-23</Description>
    </_dlc_DocIdUrl>
  </documentManagement>
</p:properti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1 6 " ? > < t o c   x m l n s : x s i = " h t t p : / / w w w . w 3 . o r g / 2 0 0 1 / X M L S c h e m a - i n s t a n c e "   x m l n s : x s d = " h t t p : / / w w w . w 3 . o r g / 2 0 0 1 / X M L S c h e m a " / > 
</file>

<file path=customXml/item6.xml><?xml version="1.0" encoding="utf-8"?>
<ct:contentTypeSchema xmlns:ct="http://schemas.microsoft.com/office/2006/metadata/contentType" xmlns:ma="http://schemas.microsoft.com/office/2006/metadata/properties/metaAttributes" ct:_="" ma:_="" ma:contentTypeName="Document" ma:contentTypeID="0x010100B57C9A6050EBAF4D82EF5577787F7548" ma:contentTypeVersion="1" ma:contentTypeDescription="Create a new document." ma:contentTypeScope="" ma:versionID="67e15ee91b43982d3e544c0111a56a52">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7C38797-3052-41B7-AF99-445BF418664C}"/>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39316EDB-49BA-4480-A4CC-06A2F75E0759}"/>
</file>

<file path=customXml/itemProps4.xml><?xml version="1.0" encoding="utf-8"?>
<ds:datastoreItem xmlns:ds="http://schemas.openxmlformats.org/officeDocument/2006/customXml" ds:itemID="{26E11BDE-7E31-4B78-8494-AC3EF47CDCC3}"/>
</file>

<file path=customXml/itemProps5.xml><?xml version="1.0" encoding="utf-8"?>
<ds:datastoreItem xmlns:ds="http://schemas.openxmlformats.org/officeDocument/2006/customXml" ds:itemID="{135370AF-9123-4648-A26C-8AF063F72D75}"/>
</file>

<file path=customXml/itemProps6.xml><?xml version="1.0" encoding="utf-8"?>
<ds:datastoreItem xmlns:ds="http://schemas.openxmlformats.org/officeDocument/2006/customXml" ds:itemID="{955BA5B7-2C2A-4175-AC6A-0958B2630C5D}"/>
</file>

<file path=customXml/itemProps7.xml><?xml version="1.0" encoding="utf-8"?>
<ds:datastoreItem xmlns:ds="http://schemas.openxmlformats.org/officeDocument/2006/customXml" ds:itemID="{97D2C36E-CAF1-4DC9-AE88-B9AD1FA0A91C}"/>
</file>

<file path=docProps/app.xml><?xml version="1.0" encoding="utf-8"?>
<Properties xmlns="http://schemas.openxmlformats.org/officeDocument/2006/extended-properties" xmlns:vt="http://schemas.openxmlformats.org/officeDocument/2006/docPropsVTypes">
  <Template>CPT_LabTemplate.dotx</Template>
  <TotalTime>456</TotalTime>
  <Pages>14</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Module 1 Lab</vt:lpstr>
    </vt:vector>
  </TitlesOfParts>
  <Company>Critical Path Training, LLC</Company>
  <LinksUpToDate>false</LinksUpToDate>
  <CharactersWithSpaces>14211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Lab</dc:title>
  <dc:creator>Wendy</dc:creator>
  <cp:lastModifiedBy>Andrew Connell</cp:lastModifiedBy>
  <cp:revision>75</cp:revision>
  <cp:lastPrinted>2009-08-12T16:30:00Z</cp:lastPrinted>
  <dcterms:created xsi:type="dcterms:W3CDTF">2010-09-17T09:23:00Z</dcterms:created>
  <dcterms:modified xsi:type="dcterms:W3CDTF">2011-07-30T11:57:00Z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0x010100B57C9A6050EBAF4D82EF5577787F7548</vt:lpwstr>
  </property>
  <property fmtid="{D5CDD505-2E9C-101B-9397-08002B2CF9AE}" pid="3" name="ContentAuthor">
    <vt:lpwstr>4;#Ted Pattison</vt:lpwstr>
  </property>
  <property fmtid="{D5CDD505-2E9C-101B-9397-08002B2CF9AE}" pid="4" name="Order">
    <vt:r8>2000</vt:r8>
  </property>
  <property fmtid="{D5CDD505-2E9C-101B-9397-08002B2CF9AE}" pid="5" name="_dlc_DocIdItemGuid">
    <vt:lpwstr>6d687867-3f21-41fc-b378-950ea610bc34</vt:lpwstr>
  </property>
  <property fmtid="{D5CDD505-2E9C-101B-9397-08002B2CF9AE}" pid="6" name="ContentItemStatus">
    <vt:lpwstr>Completed</vt:lpwstr>
  </property>
</Properties>
</file>