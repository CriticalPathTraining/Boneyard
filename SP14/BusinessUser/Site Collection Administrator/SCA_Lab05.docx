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FD1B1D" w:rsidP="00FD1B1D">
      <w:pPr>
        <w:pStyle w:val="Heading1"/>
      </w:pPr>
      <w:bookmarkStart w:id="0" w:name="OLE_LINK1"/>
      <w:bookmarkStart w:id="1" w:name="_Toc225684684"/>
      <w:bookmarkStart w:id="2" w:name="_Toc225684689"/>
      <w:r>
        <w:rPr>
          <w:noProof/>
        </w:rPr>
        <w:drawing>
          <wp:inline distT="0" distB="0" distL="0" distR="0" wp14:anchorId="5F189F60" wp14:editId="4EA70CC0">
            <wp:extent cx="133350" cy="133350"/>
            <wp:effectExtent l="19050" t="0" r="0" b="0"/>
            <wp:docPr id="124" name="Picture 11"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4" cstate="print"/>
                    <a:stretch>
                      <a:fillRect/>
                    </a:stretch>
                  </pic:blipFill>
                  <pic:spPr>
                    <a:xfrm>
                      <a:off x="0" y="0"/>
                      <a:ext cx="133350" cy="133350"/>
                    </a:xfrm>
                    <a:prstGeom prst="rect">
                      <a:avLst/>
                    </a:prstGeom>
                  </pic:spPr>
                </pic:pic>
              </a:graphicData>
            </a:graphic>
          </wp:inline>
        </w:drawing>
      </w:r>
      <w:r>
        <w:t xml:space="preserve"> </w:t>
      </w:r>
      <w:bookmarkEnd w:id="0"/>
      <w:bookmarkEnd w:id="1"/>
      <w:r w:rsidR="001F6EAD">
        <w:t>Securing a Site Collection</w:t>
      </w:r>
    </w:p>
    <w:p w:rsidR="00FD1B1D" w:rsidRDefault="00FD1B1D" w:rsidP="00FD1B1D">
      <w:pPr>
        <w:pStyle w:val="LabExerciseText"/>
        <w:rPr>
          <w:b/>
        </w:rPr>
      </w:pPr>
      <w:r w:rsidRPr="00E056FD">
        <w:rPr>
          <w:b/>
        </w:rPr>
        <w:t>Lab Time</w:t>
      </w:r>
      <w:r w:rsidRPr="00E056FD">
        <w:t>:</w:t>
      </w:r>
      <w:r w:rsidR="00956F14">
        <w:t xml:space="preserve"> </w:t>
      </w:r>
      <w:r w:rsidR="00ED43F9">
        <w:t xml:space="preserve">60 </w:t>
      </w:r>
      <w:r w:rsidRPr="00E056FD">
        <w:t>minutes</w:t>
      </w:r>
    </w:p>
    <w:p w:rsidR="00FD1B1D" w:rsidRDefault="00FD1B1D" w:rsidP="00FD1B1D">
      <w:pPr>
        <w:pStyle w:val="LabExerciseText"/>
      </w:pPr>
      <w:r w:rsidRPr="00AB0B53">
        <w:rPr>
          <w:b/>
        </w:rPr>
        <w:t>Lab Overview:</w:t>
      </w:r>
      <w:r>
        <w:t xml:space="preserve"> In this lab you </w:t>
      </w:r>
      <w:r w:rsidR="004F7707">
        <w:t xml:space="preserve">will </w:t>
      </w:r>
      <w:r w:rsidR="009E1BAB">
        <w:t xml:space="preserve">practice </w:t>
      </w:r>
      <w:r w:rsidR="001F6EAD">
        <w:t>modifying the permission settings at various levels of a SharePoint hierarchy</w:t>
      </w:r>
      <w:r w:rsidR="009E1BAB">
        <w:t>.</w:t>
      </w:r>
      <w:r w:rsidR="00956F14">
        <w:t xml:space="preserve"> </w:t>
      </w:r>
      <w:r w:rsidR="00F773BF">
        <w:t xml:space="preserve">You will practice creating </w:t>
      </w:r>
      <w:r w:rsidR="001F6EAD">
        <w:t>custom security objects</w:t>
      </w:r>
      <w:r w:rsidR="00F773BF">
        <w:t xml:space="preserve"> and learn to </w:t>
      </w:r>
      <w:r w:rsidR="001F6EAD">
        <w:t>employ them</w:t>
      </w:r>
      <w:r w:rsidR="00F773BF">
        <w:t>.</w:t>
      </w:r>
    </w:p>
    <w:p w:rsidR="00FD1B1D" w:rsidRDefault="00FD1B1D" w:rsidP="00FD1B1D">
      <w:pPr>
        <w:pStyle w:val="Heading2"/>
      </w:pPr>
      <w:bookmarkStart w:id="3" w:name="_Toc225684685"/>
      <w:bookmarkStart w:id="4" w:name="_Toc236505646"/>
      <w:r w:rsidRPr="00FC79BD">
        <w:t xml:space="preserve">Exercise 1: </w:t>
      </w:r>
      <w:bookmarkEnd w:id="3"/>
      <w:bookmarkEnd w:id="4"/>
      <w:r w:rsidR="00E15F7C">
        <w:t xml:space="preserve">Disabling </w:t>
      </w:r>
      <w:r w:rsidR="00605F33">
        <w:t xml:space="preserve">Permission </w:t>
      </w:r>
      <w:r w:rsidR="00E15F7C">
        <w:t>Inheritance</w:t>
      </w:r>
    </w:p>
    <w:p w:rsidR="00FD1B1D" w:rsidRDefault="000869CD" w:rsidP="00FD1B1D">
      <w:pPr>
        <w:pStyle w:val="LabExerciseCallout"/>
      </w:pPr>
      <w:r>
        <w:t>In this exercise you</w:t>
      </w:r>
      <w:r w:rsidRPr="00AB0146">
        <w:t xml:space="preserve"> will </w:t>
      </w:r>
      <w:r w:rsidR="00BC1FD7">
        <w:t xml:space="preserve">practice </w:t>
      </w:r>
      <w:r w:rsidR="001F6EAD">
        <w:t>disabling permissions inheritance</w:t>
      </w:r>
      <w:r w:rsidR="00E56B69">
        <w:t>.</w:t>
      </w:r>
    </w:p>
    <w:p w:rsidR="00605F33" w:rsidRDefault="00605F33" w:rsidP="0007171F">
      <w:pPr>
        <w:pStyle w:val="LabStepNumbered"/>
      </w:pPr>
      <w:r>
        <w:t xml:space="preserve">Log into your site collection using the account </w:t>
      </w:r>
      <w:r>
        <w:rPr>
          <w:b/>
        </w:rPr>
        <w:t>Rob Walters</w:t>
      </w:r>
      <w:r w:rsidRPr="00E34BA5">
        <w:t xml:space="preserve">, a </w:t>
      </w:r>
      <w:r w:rsidRPr="0007171F">
        <w:t>member</w:t>
      </w:r>
      <w:r>
        <w:t xml:space="preserve"> of the Site Owners group with Full Control permissions to the site.</w:t>
      </w:r>
    </w:p>
    <w:p w:rsidR="00605F33" w:rsidRDefault="00605F33" w:rsidP="00605F33">
      <w:pPr>
        <w:pStyle w:val="LabStepLevel2Numbered"/>
        <w:numPr>
          <w:ilvl w:val="0"/>
          <w:numId w:val="40"/>
        </w:numPr>
      </w:pPr>
      <w:r>
        <w:t>Using Internet Explorer, browse to the URL of the SharePoint site collection you were provided to use when working on the hands on labs in this course.</w:t>
      </w:r>
    </w:p>
    <w:p w:rsidR="00605F33" w:rsidRDefault="00605F33" w:rsidP="00605F33">
      <w:pPr>
        <w:pStyle w:val="LabStepLevel2Numbered"/>
        <w:numPr>
          <w:ilvl w:val="0"/>
          <w:numId w:val="39"/>
        </w:numPr>
      </w:pPr>
      <w:r>
        <w:t xml:space="preserve">When prompted to login, enter </w:t>
      </w:r>
      <w:r w:rsidRPr="00657A9E">
        <w:rPr>
          <w:rStyle w:val="InlindeCode"/>
        </w:rPr>
        <w:t>[</w:t>
      </w:r>
      <w:r>
        <w:rPr>
          <w:rStyle w:val="InlindeCode"/>
        </w:rPr>
        <w:t>[</w:t>
      </w:r>
      <w:r w:rsidRPr="00657A9E">
        <w:rPr>
          <w:rStyle w:val="InlindeCode"/>
        </w:rPr>
        <w:t>AD</w:t>
      </w:r>
      <w:r>
        <w:rPr>
          <w:rStyle w:val="InlindeCode"/>
        </w:rPr>
        <w:t>-DOMAIN]</w:t>
      </w:r>
      <w:r w:rsidRPr="00657A9E">
        <w:rPr>
          <w:rStyle w:val="InlindeCode"/>
        </w:rPr>
        <w:t>]\</w:t>
      </w:r>
      <w:r w:rsidR="000F6BF3">
        <w:rPr>
          <w:rStyle w:val="InlindeCode"/>
        </w:rPr>
        <w:t>rob</w:t>
      </w:r>
      <w:r w:rsidRPr="00CB2D1D">
        <w:t xml:space="preserve"> </w:t>
      </w:r>
      <w:r>
        <w:t xml:space="preserve">in the </w:t>
      </w:r>
      <w:r w:rsidRPr="00657A9E">
        <w:rPr>
          <w:b/>
        </w:rPr>
        <w:t>User Name</w:t>
      </w:r>
      <w:r>
        <w:t xml:space="preserve"> field and click </w:t>
      </w:r>
      <w:r w:rsidRPr="007A2391">
        <w:rPr>
          <w:b/>
        </w:rPr>
        <w:t>OK</w:t>
      </w:r>
      <w:r>
        <w:t xml:space="preserve">. Use the password specified in the </w:t>
      </w:r>
      <w:r>
        <w:rPr>
          <w:i/>
        </w:rPr>
        <w:t>Hands-</w:t>
      </w:r>
      <w:r w:rsidRPr="007A2391">
        <w:rPr>
          <w:i/>
        </w:rPr>
        <w:t>On Lab Overview</w:t>
      </w:r>
      <w:r>
        <w:t xml:space="preserve"> document provided in the student manual.</w:t>
      </w:r>
    </w:p>
    <w:p w:rsidR="001F6EAD" w:rsidRPr="00E34BA5" w:rsidRDefault="001F6EAD" w:rsidP="001F6EAD">
      <w:pPr>
        <w:pStyle w:val="LabStepNumbered"/>
      </w:pPr>
      <w:r>
        <w:t>Document the current permissions in effect</w:t>
      </w:r>
      <w:r w:rsidR="00AF4E86">
        <w:t>:</w:t>
      </w:r>
    </w:p>
    <w:p w:rsidR="001F6EAD" w:rsidRPr="00E34BA5" w:rsidRDefault="001F6EAD" w:rsidP="001F6EAD">
      <w:pPr>
        <w:pStyle w:val="LabStepLevel2Numbered"/>
        <w:numPr>
          <w:ilvl w:val="0"/>
          <w:numId w:val="7"/>
        </w:numPr>
      </w:pPr>
      <w:r>
        <w:t xml:space="preserve">Click the </w:t>
      </w:r>
      <w:r>
        <w:rPr>
          <w:b/>
        </w:rPr>
        <w:t>Site Actions</w:t>
      </w:r>
      <w:r>
        <w:t xml:space="preserve"> hyperlink in the upper left corner of the page.</w:t>
      </w:r>
    </w:p>
    <w:p w:rsidR="001F6EAD" w:rsidRDefault="001F6EAD" w:rsidP="001F6EAD">
      <w:pPr>
        <w:pStyle w:val="LabStepLevel2Numbered"/>
      </w:pPr>
      <w:r>
        <w:t xml:space="preserve">Click the </w:t>
      </w:r>
      <w:r w:rsidRPr="00DD59A8">
        <w:rPr>
          <w:b/>
        </w:rPr>
        <w:t xml:space="preserve">Site </w:t>
      </w:r>
      <w:r>
        <w:rPr>
          <w:b/>
        </w:rPr>
        <w:t>Permission</w:t>
      </w:r>
      <w:r w:rsidRPr="00DD59A8">
        <w:rPr>
          <w:b/>
        </w:rPr>
        <w:t>s</w:t>
      </w:r>
      <w:r>
        <w:t xml:space="preserve"> link from the </w:t>
      </w:r>
      <w:r w:rsidR="001E23B1">
        <w:t>resulting</w:t>
      </w:r>
      <w:r>
        <w:t xml:space="preserve"> Site Actions drop-down menu.</w:t>
      </w:r>
    </w:p>
    <w:p w:rsidR="001F6EAD" w:rsidRPr="00956F14" w:rsidRDefault="001F6EAD" w:rsidP="00917C46">
      <w:pPr>
        <w:pStyle w:val="LabStepLevel2Numbered"/>
      </w:pPr>
      <w:r w:rsidRPr="00956F14">
        <w:t xml:space="preserve">Is your site inheriting its permission set from its parent site? </w:t>
      </w:r>
      <w:r w:rsidR="0007171F" w:rsidRPr="00956F14">
        <w:br/>
      </w:r>
      <w:r w:rsidR="0007171F" w:rsidRPr="00956F14">
        <w:br/>
      </w:r>
      <w:r w:rsidRPr="00956F14">
        <w:rPr>
          <w:b/>
        </w:rPr>
        <w:t>Yes ______</w:t>
      </w:r>
      <w:r w:rsidR="00956F14">
        <w:rPr>
          <w:b/>
        </w:rPr>
        <w:t xml:space="preserve"> </w:t>
      </w:r>
      <w:r w:rsidRPr="00956F14">
        <w:rPr>
          <w:b/>
        </w:rPr>
        <w:t>No ______</w:t>
      </w:r>
      <w:r w:rsidRPr="00956F14">
        <w:t xml:space="preserve"> </w:t>
      </w:r>
    </w:p>
    <w:p w:rsidR="001F6EAD" w:rsidRDefault="001F6EAD" w:rsidP="001F6EAD">
      <w:pPr>
        <w:pStyle w:val="LabStepLevel2Numbered"/>
      </w:pPr>
      <w:r>
        <w:t xml:space="preserve">Document the security </w:t>
      </w:r>
      <w:r w:rsidRPr="00920237">
        <w:rPr>
          <w:b/>
        </w:rPr>
        <w:t>Principals</w:t>
      </w:r>
      <w:r>
        <w:t xml:space="preserve"> and their </w:t>
      </w:r>
      <w:r w:rsidRPr="00920237">
        <w:rPr>
          <w:b/>
        </w:rPr>
        <w:t>Permission</w:t>
      </w:r>
      <w:r>
        <w:t xml:space="preserve"> assignments on </w:t>
      </w:r>
      <w:r w:rsidR="005A1796">
        <w:t xml:space="preserve">the </w:t>
      </w:r>
      <w:r>
        <w:t>site</w:t>
      </w:r>
      <w:r w:rsidR="005A1796">
        <w:t>:</w:t>
      </w:r>
    </w:p>
    <w:p w:rsidR="001F6EAD" w:rsidRDefault="001F6EAD" w:rsidP="001F6EAD">
      <w:pPr>
        <w:pStyle w:val="LabStepLevel2Numbered"/>
        <w:numPr>
          <w:ilvl w:val="0"/>
          <w:numId w:val="0"/>
        </w:numPr>
        <w:ind w:left="1080"/>
      </w:pPr>
    </w:p>
    <w:p w:rsidR="001F6EAD" w:rsidRDefault="001F6EAD" w:rsidP="001F6EAD">
      <w:pPr>
        <w:pStyle w:val="LabStepLevel2Numbered"/>
        <w:numPr>
          <w:ilvl w:val="0"/>
          <w:numId w:val="0"/>
        </w:numPr>
        <w:ind w:left="1080"/>
      </w:pPr>
      <w:r>
        <w:t>______________________________________________________________________________</w:t>
      </w:r>
    </w:p>
    <w:p w:rsidR="001F6EAD" w:rsidRDefault="001F6EAD" w:rsidP="001F6EAD">
      <w:pPr>
        <w:pStyle w:val="LabStepLevel2Numbered"/>
        <w:numPr>
          <w:ilvl w:val="0"/>
          <w:numId w:val="0"/>
        </w:numPr>
        <w:ind w:left="1080"/>
      </w:pPr>
    </w:p>
    <w:p w:rsidR="001F6EAD" w:rsidRDefault="001F6EAD" w:rsidP="001F6EAD">
      <w:pPr>
        <w:pStyle w:val="LabStepLevel2Numbered"/>
        <w:numPr>
          <w:ilvl w:val="0"/>
          <w:numId w:val="0"/>
        </w:numPr>
        <w:ind w:left="1080"/>
      </w:pPr>
      <w:r>
        <w:t>______________________________________________________________________________</w:t>
      </w:r>
    </w:p>
    <w:p w:rsidR="001F6EAD" w:rsidRDefault="001F6EAD" w:rsidP="001F6EAD">
      <w:pPr>
        <w:pStyle w:val="LabStepLevel2Numbered"/>
        <w:numPr>
          <w:ilvl w:val="0"/>
          <w:numId w:val="0"/>
        </w:numPr>
        <w:ind w:left="1080"/>
      </w:pPr>
    </w:p>
    <w:p w:rsidR="001F6EAD" w:rsidRDefault="001F6EAD" w:rsidP="001F6EAD">
      <w:pPr>
        <w:pStyle w:val="LabStepLevel2Numbered"/>
        <w:numPr>
          <w:ilvl w:val="0"/>
          <w:numId w:val="0"/>
        </w:numPr>
        <w:ind w:left="1080"/>
      </w:pPr>
      <w:r>
        <w:t>______________________________________________________________________________</w:t>
      </w:r>
    </w:p>
    <w:p w:rsidR="004A0791" w:rsidRDefault="004A0791" w:rsidP="00917C46">
      <w:pPr>
        <w:pStyle w:val="LabStepLevel2Numbered"/>
      </w:pPr>
      <w:r>
        <w:t xml:space="preserve">Click the hyperlink in the informational banner on the </w:t>
      </w:r>
      <w:r w:rsidRPr="00B46323">
        <w:rPr>
          <w:b/>
        </w:rPr>
        <w:t>Permissions</w:t>
      </w:r>
      <w:r>
        <w:t xml:space="preserve"> page to determine if there are any lists or libraries that have disabled inheritance in favor of unique permissions.</w:t>
      </w:r>
    </w:p>
    <w:p w:rsidR="004A0791" w:rsidRDefault="004A0791" w:rsidP="0007171F">
      <w:pPr>
        <w:pStyle w:val="LabStepScreenshotLevel2"/>
      </w:pPr>
      <w:r w:rsidRPr="0007171F">
        <w:rPr>
          <w:rStyle w:val="LabStepScreenshotFrame"/>
        </w:rPr>
        <w:drawing>
          <wp:inline distT="0" distB="0" distL="0" distR="0" wp14:anchorId="79A10AA5" wp14:editId="32226789">
            <wp:extent cx="3009900" cy="666750"/>
            <wp:effectExtent l="19050" t="0" r="0" b="0"/>
            <wp:docPr id="3" name="Picture 2" descr="M5_La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Lab01.png"/>
                    <pic:cNvPicPr/>
                  </pic:nvPicPr>
                  <pic:blipFill>
                    <a:blip r:embed="rId15" cstate="print"/>
                    <a:stretch>
                      <a:fillRect/>
                    </a:stretch>
                  </pic:blipFill>
                  <pic:spPr>
                    <a:xfrm>
                      <a:off x="0" y="0"/>
                      <a:ext cx="3009900" cy="666750"/>
                    </a:xfrm>
                    <a:prstGeom prst="rect">
                      <a:avLst/>
                    </a:prstGeom>
                  </pic:spPr>
                </pic:pic>
              </a:graphicData>
            </a:graphic>
          </wp:inline>
        </w:drawing>
      </w:r>
    </w:p>
    <w:p w:rsidR="004A0791" w:rsidRDefault="004A0791" w:rsidP="004A0791">
      <w:pPr>
        <w:pStyle w:val="LabStepLevel2Numbered"/>
      </w:pPr>
      <w:r>
        <w:t xml:space="preserve">When the resulting </w:t>
      </w:r>
      <w:r w:rsidRPr="00B46323">
        <w:rPr>
          <w:b/>
        </w:rPr>
        <w:t>Exceptions</w:t>
      </w:r>
      <w:r>
        <w:t xml:space="preserve"> pop-up window appears, document the names of any lists or libraries on your site that use unique permissions then close the window.</w:t>
      </w:r>
    </w:p>
    <w:p w:rsidR="004A0791" w:rsidRDefault="004A0791" w:rsidP="004A0791">
      <w:pPr>
        <w:pStyle w:val="LabStepLevel2Numbered"/>
        <w:numPr>
          <w:ilvl w:val="0"/>
          <w:numId w:val="0"/>
        </w:numPr>
        <w:ind w:left="1080"/>
      </w:pPr>
    </w:p>
    <w:p w:rsidR="004A0791" w:rsidRDefault="004A0791" w:rsidP="004A0791">
      <w:pPr>
        <w:pStyle w:val="LabStepLevel2Numbered"/>
        <w:numPr>
          <w:ilvl w:val="0"/>
          <w:numId w:val="0"/>
        </w:numPr>
        <w:ind w:left="1080"/>
      </w:pPr>
      <w:r>
        <w:t>________________________________________________________________________________</w:t>
      </w:r>
    </w:p>
    <w:p w:rsidR="004A0791" w:rsidRDefault="004A0791" w:rsidP="004A0791">
      <w:pPr>
        <w:pStyle w:val="LabStepLevel2Numbered"/>
      </w:pPr>
      <w:r>
        <w:t>Navigate back to the home page of your lab site via the breadcrumb trail.</w:t>
      </w:r>
    </w:p>
    <w:p w:rsidR="004A0791" w:rsidRPr="00E34BA5" w:rsidRDefault="00E15F7C" w:rsidP="004A0791">
      <w:pPr>
        <w:pStyle w:val="LabStepNumbered"/>
      </w:pPr>
      <w:r>
        <w:t>Your team has determined they need a special subsite that does not use the same permissions as your site to test new SharePoint layouts for the Sales department.</w:t>
      </w:r>
      <w:r w:rsidR="00956F14">
        <w:t xml:space="preserve"> </w:t>
      </w:r>
      <w:r w:rsidR="004A0791">
        <w:t xml:space="preserve">Create a new subsite </w:t>
      </w:r>
      <w:r w:rsidR="0055150D">
        <w:t>below your lab site called Sales:</w:t>
      </w:r>
    </w:p>
    <w:p w:rsidR="004A0791" w:rsidRDefault="004A0791" w:rsidP="00917C46">
      <w:pPr>
        <w:pStyle w:val="LabStepLevel2Numbered"/>
        <w:numPr>
          <w:ilvl w:val="0"/>
          <w:numId w:val="30"/>
        </w:numPr>
      </w:pPr>
      <w:r>
        <w:t xml:space="preserve">Click the </w:t>
      </w:r>
      <w:r w:rsidRPr="00917C46">
        <w:rPr>
          <w:b/>
        </w:rPr>
        <w:t>All Site Content</w:t>
      </w:r>
      <w:r>
        <w:t xml:space="preserve"> link in the Quick Launch Bar then click the </w:t>
      </w:r>
      <w:r w:rsidRPr="00917C46">
        <w:rPr>
          <w:b/>
        </w:rPr>
        <w:t>Create</w:t>
      </w:r>
      <w:r>
        <w:t xml:space="preserve"> link in the toolbar</w:t>
      </w:r>
      <w:r w:rsidR="001E23B1">
        <w:t>.</w:t>
      </w:r>
    </w:p>
    <w:p w:rsidR="0007171F" w:rsidRPr="0007171F" w:rsidRDefault="004A0791" w:rsidP="0007171F">
      <w:pPr>
        <w:pStyle w:val="LabStepLevel2Numbered"/>
        <w:numPr>
          <w:ilvl w:val="0"/>
          <w:numId w:val="7"/>
        </w:numPr>
        <w:rPr>
          <w:rStyle w:val="CommentReference"/>
          <w:szCs w:val="22"/>
        </w:rPr>
      </w:pPr>
      <w:r>
        <w:t xml:space="preserve">In the </w:t>
      </w:r>
      <w:r w:rsidR="001E23B1">
        <w:t>resulting</w:t>
      </w:r>
      <w:r>
        <w:t xml:space="preserve"> </w:t>
      </w:r>
      <w:r w:rsidRPr="001E23B1">
        <w:rPr>
          <w:b/>
        </w:rPr>
        <w:t>Create</w:t>
      </w:r>
      <w:r>
        <w:t xml:space="preserve"> pop-up window scroll down to the bottom of the template listing and click on</w:t>
      </w:r>
      <w:r w:rsidR="001E23B1">
        <w:t xml:space="preserve"> </w:t>
      </w:r>
      <w:r>
        <w:t xml:space="preserve">the </w:t>
      </w:r>
      <w:r w:rsidRPr="006A0E6C">
        <w:rPr>
          <w:b/>
        </w:rPr>
        <w:t>Team Site</w:t>
      </w:r>
      <w:r w:rsidR="0007171F">
        <w:t xml:space="preserve"> button to select the template and click the </w:t>
      </w:r>
      <w:r w:rsidRPr="00CE3BA3">
        <w:rPr>
          <w:b/>
        </w:rPr>
        <w:t>More Options</w:t>
      </w:r>
      <w:r>
        <w:t xml:space="preserve"> button to customize the site creation values.</w:t>
      </w:r>
    </w:p>
    <w:p w:rsidR="0007171F" w:rsidRDefault="004A0791" w:rsidP="0007171F">
      <w:pPr>
        <w:pStyle w:val="LabStepLevel2Numbered"/>
        <w:numPr>
          <w:ilvl w:val="0"/>
          <w:numId w:val="7"/>
        </w:numPr>
      </w:pPr>
      <w:r>
        <w:lastRenderedPageBreak/>
        <w:t>The left pane of the window should have changed from a listing of different template choice buttons to the options page for a new team site.</w:t>
      </w:r>
      <w:r w:rsidR="001E23B1">
        <w:t xml:space="preserve"> </w:t>
      </w:r>
      <w:r>
        <w:t>Fill in the values according to the Wingtip team's agreement as follows:</w:t>
      </w:r>
    </w:p>
    <w:p w:rsidR="0007171F" w:rsidRDefault="0007171F" w:rsidP="0007171F">
      <w:pPr>
        <w:pStyle w:val="LabStepLevel2NoBullet"/>
        <w:ind w:left="1440"/>
      </w:pPr>
      <w:r w:rsidRPr="0007171F">
        <w:rPr>
          <w:b/>
        </w:rPr>
        <w:t>Title:</w:t>
      </w:r>
      <w:r>
        <w:t xml:space="preserve"> Sales</w:t>
      </w:r>
    </w:p>
    <w:p w:rsidR="0007171F" w:rsidRDefault="0007171F" w:rsidP="0007171F">
      <w:pPr>
        <w:pStyle w:val="LabStepLevel2NoBullet"/>
        <w:ind w:left="1440"/>
      </w:pPr>
      <w:r w:rsidRPr="0007171F">
        <w:rPr>
          <w:b/>
        </w:rPr>
        <w:t>Description:</w:t>
      </w:r>
      <w:r>
        <w:t xml:space="preserve"> Security Lab test site</w:t>
      </w:r>
    </w:p>
    <w:p w:rsidR="0007171F" w:rsidRDefault="0007171F" w:rsidP="0007171F">
      <w:pPr>
        <w:pStyle w:val="LabStepLevel2NoBullet"/>
        <w:ind w:left="1440"/>
      </w:pPr>
      <w:r w:rsidRPr="0007171F">
        <w:rPr>
          <w:b/>
        </w:rPr>
        <w:t>URL Name:</w:t>
      </w:r>
      <w:r>
        <w:t xml:space="preserve"> sales</w:t>
      </w:r>
    </w:p>
    <w:p w:rsidR="0007171F" w:rsidRDefault="0007171F" w:rsidP="0007171F">
      <w:pPr>
        <w:pStyle w:val="LabStepLevel2NoBullet"/>
        <w:ind w:left="1440"/>
      </w:pPr>
      <w:r w:rsidRPr="0007171F">
        <w:rPr>
          <w:b/>
        </w:rPr>
        <w:t>User Permissions:</w:t>
      </w:r>
      <w:r>
        <w:t xml:space="preserve"> Use same permissions as parent site</w:t>
      </w:r>
    </w:p>
    <w:p w:rsidR="004A0791" w:rsidRDefault="0007171F" w:rsidP="0007171F">
      <w:pPr>
        <w:pStyle w:val="LabStepLevel2NoBullet"/>
        <w:ind w:left="1440"/>
      </w:pPr>
      <w:r w:rsidRPr="0007171F">
        <w:rPr>
          <w:b/>
        </w:rPr>
        <w:t>Use the top link bar from the parent site?</w:t>
      </w:r>
      <w:r>
        <w:t xml:space="preserve"> No</w:t>
      </w:r>
    </w:p>
    <w:p w:rsidR="0020236F" w:rsidRDefault="006833D6" w:rsidP="0020236F">
      <w:pPr>
        <w:pStyle w:val="LabStepLevel2Numbered"/>
        <w:numPr>
          <w:ilvl w:val="0"/>
          <w:numId w:val="7"/>
        </w:numPr>
      </w:pPr>
      <w:r>
        <w:t xml:space="preserve">Click </w:t>
      </w:r>
      <w:r w:rsidRPr="00E15F7C">
        <w:rPr>
          <w:b/>
        </w:rPr>
        <w:t>Create</w:t>
      </w:r>
      <w:r>
        <w:t xml:space="preserve"> to finish creating the new site.</w:t>
      </w:r>
      <w:r w:rsidR="001E23B1">
        <w:t xml:space="preserve"> </w:t>
      </w:r>
      <w:r>
        <w:t xml:space="preserve">After a brief progress pop-up the home page of the new site will automatically load </w:t>
      </w:r>
      <w:r w:rsidR="007D1AF6">
        <w:t>in the browser</w:t>
      </w:r>
      <w:r>
        <w:t>.</w:t>
      </w:r>
    </w:p>
    <w:p w:rsidR="0020236F" w:rsidRPr="00E34BA5" w:rsidRDefault="0020236F" w:rsidP="0020236F">
      <w:pPr>
        <w:pStyle w:val="LabStepNumbered"/>
      </w:pPr>
      <w:r>
        <w:t>Document the current permissions in effect on the new Sales</w:t>
      </w:r>
      <w:r w:rsidR="00E22EE9">
        <w:t xml:space="preserve"> site:</w:t>
      </w:r>
    </w:p>
    <w:p w:rsidR="0020236F" w:rsidRPr="00E34BA5" w:rsidRDefault="0020236F" w:rsidP="00917C46">
      <w:pPr>
        <w:pStyle w:val="LabStepLevel2Numbered"/>
        <w:numPr>
          <w:ilvl w:val="0"/>
          <w:numId w:val="31"/>
        </w:numPr>
      </w:pPr>
      <w:r>
        <w:t xml:space="preserve">Click the </w:t>
      </w:r>
      <w:r w:rsidRPr="00917C46">
        <w:rPr>
          <w:b/>
        </w:rPr>
        <w:t>Site Actions</w:t>
      </w:r>
      <w:r>
        <w:t xml:space="preserve"> hyperlink in the upper left corner of the page.</w:t>
      </w:r>
    </w:p>
    <w:p w:rsidR="0020236F" w:rsidRDefault="0020236F" w:rsidP="0020236F">
      <w:pPr>
        <w:pStyle w:val="LabStepLevel2Numbered"/>
      </w:pPr>
      <w:r>
        <w:t xml:space="preserve">Click the </w:t>
      </w:r>
      <w:r w:rsidRPr="00DD59A8">
        <w:rPr>
          <w:b/>
        </w:rPr>
        <w:t xml:space="preserve">Site </w:t>
      </w:r>
      <w:r>
        <w:rPr>
          <w:b/>
        </w:rPr>
        <w:t>Permission</w:t>
      </w:r>
      <w:r w:rsidRPr="00DD59A8">
        <w:rPr>
          <w:b/>
        </w:rPr>
        <w:t>s</w:t>
      </w:r>
      <w:r>
        <w:t xml:space="preserve"> link from the </w:t>
      </w:r>
      <w:r w:rsidR="001E23B1">
        <w:t>resulting</w:t>
      </w:r>
      <w:r>
        <w:t xml:space="preserve"> Site Actions drop-down menu.</w:t>
      </w:r>
    </w:p>
    <w:p w:rsidR="0020236F" w:rsidRDefault="0020236F" w:rsidP="00917C46">
      <w:pPr>
        <w:pStyle w:val="LabStepLevel2Numbered"/>
      </w:pPr>
      <w:r>
        <w:t xml:space="preserve">Is the Sales site inheriting its permission set from its parent site? </w:t>
      </w:r>
      <w:r w:rsidR="00920237">
        <w:br/>
      </w:r>
      <w:r w:rsidR="00920237">
        <w:br/>
      </w:r>
      <w:r w:rsidRPr="00920237">
        <w:rPr>
          <w:b/>
        </w:rPr>
        <w:t>Yes ______</w:t>
      </w:r>
      <w:r w:rsidR="001E23B1" w:rsidRPr="00920237">
        <w:rPr>
          <w:b/>
        </w:rPr>
        <w:t xml:space="preserve"> </w:t>
      </w:r>
      <w:r w:rsidRPr="00920237">
        <w:rPr>
          <w:b/>
        </w:rPr>
        <w:t xml:space="preserve">No ______ </w:t>
      </w:r>
    </w:p>
    <w:p w:rsidR="0020236F" w:rsidRDefault="0020236F" w:rsidP="0020236F">
      <w:pPr>
        <w:pStyle w:val="LabStepLevel2Numbered"/>
      </w:pPr>
      <w:r>
        <w:t xml:space="preserve">Document the security </w:t>
      </w:r>
      <w:r w:rsidRPr="00E22EE9">
        <w:rPr>
          <w:b/>
        </w:rPr>
        <w:t>Principals</w:t>
      </w:r>
      <w:r>
        <w:t xml:space="preserve"> and their </w:t>
      </w:r>
      <w:r w:rsidRPr="00E22EE9">
        <w:rPr>
          <w:b/>
        </w:rPr>
        <w:t>Permission</w:t>
      </w:r>
      <w:r>
        <w:t xml:space="preserve"> assignments on the Sales site</w:t>
      </w:r>
      <w:r w:rsidR="00E22EE9">
        <w:t>:</w:t>
      </w:r>
    </w:p>
    <w:p w:rsidR="0020236F" w:rsidRDefault="0020236F" w:rsidP="0020236F">
      <w:pPr>
        <w:pStyle w:val="LabStepLevel2Numbered"/>
        <w:numPr>
          <w:ilvl w:val="0"/>
          <w:numId w:val="0"/>
        </w:numPr>
        <w:ind w:left="1080"/>
      </w:pPr>
    </w:p>
    <w:p w:rsidR="0020236F" w:rsidRDefault="0020236F" w:rsidP="0020236F">
      <w:pPr>
        <w:pStyle w:val="LabStepLevel2Numbered"/>
        <w:numPr>
          <w:ilvl w:val="0"/>
          <w:numId w:val="0"/>
        </w:numPr>
        <w:ind w:left="1080"/>
      </w:pPr>
      <w:r>
        <w:t>______________________________________________________________________________</w:t>
      </w:r>
    </w:p>
    <w:p w:rsidR="0020236F" w:rsidRDefault="0020236F" w:rsidP="0020236F">
      <w:pPr>
        <w:pStyle w:val="LabStepLevel2Numbered"/>
        <w:numPr>
          <w:ilvl w:val="0"/>
          <w:numId w:val="0"/>
        </w:numPr>
        <w:ind w:left="1080"/>
      </w:pPr>
    </w:p>
    <w:p w:rsidR="0020236F" w:rsidRDefault="0020236F" w:rsidP="0020236F">
      <w:pPr>
        <w:pStyle w:val="LabStepLevel2Numbered"/>
        <w:numPr>
          <w:ilvl w:val="0"/>
          <w:numId w:val="0"/>
        </w:numPr>
        <w:ind w:left="1080"/>
      </w:pPr>
      <w:r>
        <w:t>______________________________________________________________________________</w:t>
      </w:r>
    </w:p>
    <w:p w:rsidR="0020236F" w:rsidRDefault="0020236F" w:rsidP="0020236F">
      <w:pPr>
        <w:pStyle w:val="LabStepLevel2Numbered"/>
        <w:numPr>
          <w:ilvl w:val="0"/>
          <w:numId w:val="0"/>
        </w:numPr>
        <w:ind w:left="1080"/>
      </w:pPr>
    </w:p>
    <w:p w:rsidR="0020236F" w:rsidRDefault="0020236F" w:rsidP="0020236F">
      <w:pPr>
        <w:pStyle w:val="LabStepLevel2Numbered"/>
        <w:numPr>
          <w:ilvl w:val="0"/>
          <w:numId w:val="0"/>
        </w:numPr>
        <w:ind w:left="1080"/>
      </w:pPr>
      <w:r>
        <w:t>______________________________________________________________________________</w:t>
      </w:r>
    </w:p>
    <w:p w:rsidR="00BC1DC7" w:rsidRPr="00E34BA5" w:rsidRDefault="006833D6" w:rsidP="00BC1DC7">
      <w:pPr>
        <w:pStyle w:val="LabStepNumbered"/>
      </w:pPr>
      <w:r>
        <w:t xml:space="preserve">Document the </w:t>
      </w:r>
      <w:r w:rsidR="0020236F">
        <w:t>Permission Levels available for use on the</w:t>
      </w:r>
      <w:r>
        <w:t xml:space="preserve"> Sales </w:t>
      </w:r>
      <w:r w:rsidR="00C641BF">
        <w:t>site:</w:t>
      </w:r>
    </w:p>
    <w:p w:rsidR="00BC1DC7" w:rsidRDefault="00BC1DC7" w:rsidP="00917C46">
      <w:pPr>
        <w:pStyle w:val="LabStepLevel2Numbered"/>
        <w:numPr>
          <w:ilvl w:val="0"/>
          <w:numId w:val="32"/>
        </w:numPr>
      </w:pPr>
      <w:r>
        <w:t xml:space="preserve">Click the </w:t>
      </w:r>
      <w:r w:rsidRPr="00917C46">
        <w:rPr>
          <w:b/>
        </w:rPr>
        <w:t>Manage Parent</w:t>
      </w:r>
      <w:r>
        <w:t xml:space="preserve"> button in the </w:t>
      </w:r>
      <w:r w:rsidRPr="002B5C2E">
        <w:rPr>
          <w:b/>
        </w:rPr>
        <w:t>Inheritance</w:t>
      </w:r>
      <w:r>
        <w:t xml:space="preserve"> </w:t>
      </w:r>
      <w:r w:rsidR="002B5C2E">
        <w:t xml:space="preserve">group </w:t>
      </w:r>
      <w:r w:rsidRPr="002B5C2E">
        <w:rPr>
          <w:b/>
        </w:rPr>
        <w:t>Edit</w:t>
      </w:r>
      <w:r w:rsidR="002B5C2E">
        <w:t xml:space="preserve"> tab in the </w:t>
      </w:r>
      <w:r w:rsidR="002B5C2E" w:rsidRPr="002B5C2E">
        <w:rPr>
          <w:b/>
        </w:rPr>
        <w:t>Permission Tools</w:t>
      </w:r>
      <w:r w:rsidR="002B5C2E">
        <w:t xml:space="preserve"> contextual tab in the</w:t>
      </w:r>
      <w:r>
        <w:t xml:space="preserve"> ribbon.</w:t>
      </w:r>
    </w:p>
    <w:p w:rsidR="00BC1DC7" w:rsidRPr="00E34BA5" w:rsidRDefault="00920237" w:rsidP="00051E06">
      <w:pPr>
        <w:pStyle w:val="LabStepScreenshotLevel2"/>
      </w:pPr>
      <w:r>
        <w:drawing>
          <wp:inline distT="0" distB="0" distL="0" distR="0" wp14:anchorId="6CEAB587" wp14:editId="0342F62E">
            <wp:extent cx="4209524" cy="15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9524" cy="1590476"/>
                    </a:xfrm>
                    <a:prstGeom prst="rect">
                      <a:avLst/>
                    </a:prstGeom>
                  </pic:spPr>
                </pic:pic>
              </a:graphicData>
            </a:graphic>
          </wp:inline>
        </w:drawing>
      </w:r>
    </w:p>
    <w:p w:rsidR="00BC1DC7" w:rsidRDefault="00BC1DC7" w:rsidP="00BC1DC7">
      <w:pPr>
        <w:pStyle w:val="LabStepLevel2Numbered"/>
      </w:pPr>
      <w:r>
        <w:t xml:space="preserve">On the Permissions page of your lab site (the parent of the Sales site), click the </w:t>
      </w:r>
      <w:r w:rsidRPr="00BC1DC7">
        <w:rPr>
          <w:b/>
        </w:rPr>
        <w:t>Permission Levels</w:t>
      </w:r>
      <w:r>
        <w:t xml:space="preserve"> button in the </w:t>
      </w:r>
      <w:r w:rsidRPr="002B5C2E">
        <w:rPr>
          <w:b/>
        </w:rPr>
        <w:t>Manage</w:t>
      </w:r>
      <w:r>
        <w:t xml:space="preserve"> </w:t>
      </w:r>
      <w:r w:rsidR="002B5C2E">
        <w:t xml:space="preserve">group </w:t>
      </w:r>
      <w:r>
        <w:t xml:space="preserve">of the </w:t>
      </w:r>
      <w:r w:rsidR="002B5C2E" w:rsidRPr="002B5C2E">
        <w:rPr>
          <w:b/>
        </w:rPr>
        <w:t>Edit</w:t>
      </w:r>
      <w:r w:rsidR="002B5C2E">
        <w:t xml:space="preserve"> tab in the </w:t>
      </w:r>
      <w:r w:rsidR="002B5C2E" w:rsidRPr="002B5C2E">
        <w:rPr>
          <w:b/>
        </w:rPr>
        <w:t>Permission Tools</w:t>
      </w:r>
      <w:r w:rsidR="002B5C2E">
        <w:t xml:space="preserve"> contextual tab in the ribbon</w:t>
      </w:r>
      <w:r>
        <w:t>.</w:t>
      </w:r>
    </w:p>
    <w:p w:rsidR="00BC1DC7" w:rsidRDefault="00920237" w:rsidP="00051E06">
      <w:pPr>
        <w:pStyle w:val="LabStepScreenshotLevel2"/>
      </w:pPr>
      <w:r>
        <w:drawing>
          <wp:inline distT="0" distB="0" distL="0" distR="0" wp14:anchorId="3AEAF909" wp14:editId="63609C32">
            <wp:extent cx="4580953" cy="133333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80953" cy="1333333"/>
                    </a:xfrm>
                    <a:prstGeom prst="rect">
                      <a:avLst/>
                    </a:prstGeom>
                  </pic:spPr>
                </pic:pic>
              </a:graphicData>
            </a:graphic>
          </wp:inline>
        </w:drawing>
      </w:r>
    </w:p>
    <w:p w:rsidR="00BC1DC7" w:rsidRDefault="0020236F" w:rsidP="00BC1DC7">
      <w:pPr>
        <w:pStyle w:val="LabStepLevel2Numbered"/>
      </w:pPr>
      <w:r>
        <w:t xml:space="preserve">List the names of all of the </w:t>
      </w:r>
      <w:r w:rsidRPr="00051E06">
        <w:rPr>
          <w:b/>
        </w:rPr>
        <w:t>Permission Levels</w:t>
      </w:r>
      <w:r>
        <w:t xml:space="preserve"> available for use in your lab site's hierarchy:</w:t>
      </w:r>
    </w:p>
    <w:p w:rsidR="00BC1DC7" w:rsidRDefault="00BC1DC7" w:rsidP="00BC1DC7">
      <w:pPr>
        <w:pStyle w:val="LabStepLevel2Numbered"/>
        <w:numPr>
          <w:ilvl w:val="0"/>
          <w:numId w:val="0"/>
        </w:numPr>
        <w:ind w:left="1080"/>
      </w:pPr>
    </w:p>
    <w:p w:rsidR="00BC1DC7" w:rsidRDefault="00BC1DC7" w:rsidP="00BC1DC7">
      <w:pPr>
        <w:pStyle w:val="LabStepLevel2Numbered"/>
        <w:numPr>
          <w:ilvl w:val="0"/>
          <w:numId w:val="0"/>
        </w:numPr>
        <w:ind w:left="1080"/>
      </w:pPr>
      <w:r>
        <w:lastRenderedPageBreak/>
        <w:t>______________________________________________________________________________</w:t>
      </w:r>
    </w:p>
    <w:p w:rsidR="00BC1DC7" w:rsidRDefault="00BC1DC7" w:rsidP="00BC1DC7">
      <w:pPr>
        <w:pStyle w:val="LabStepLevel2Numbered"/>
        <w:numPr>
          <w:ilvl w:val="0"/>
          <w:numId w:val="0"/>
        </w:numPr>
        <w:ind w:left="1080"/>
      </w:pPr>
    </w:p>
    <w:p w:rsidR="00BC1DC7" w:rsidRDefault="00BC1DC7" w:rsidP="00BC1DC7">
      <w:pPr>
        <w:pStyle w:val="LabStepLevel2Numbered"/>
        <w:numPr>
          <w:ilvl w:val="0"/>
          <w:numId w:val="0"/>
        </w:numPr>
        <w:ind w:left="1080"/>
      </w:pPr>
      <w:r>
        <w:t>______________________________________________________________________________</w:t>
      </w:r>
    </w:p>
    <w:p w:rsidR="00BC1DC7" w:rsidRDefault="00BC1DC7" w:rsidP="00BC1DC7">
      <w:pPr>
        <w:pStyle w:val="LabStepLevel2Numbered"/>
        <w:numPr>
          <w:ilvl w:val="0"/>
          <w:numId w:val="0"/>
        </w:numPr>
        <w:ind w:left="1080"/>
      </w:pPr>
    </w:p>
    <w:p w:rsidR="00BC1DC7" w:rsidRDefault="00BC1DC7" w:rsidP="00BC1DC7">
      <w:pPr>
        <w:pStyle w:val="LabStepLevel2Numbered"/>
        <w:numPr>
          <w:ilvl w:val="0"/>
          <w:numId w:val="0"/>
        </w:numPr>
        <w:ind w:left="1080"/>
      </w:pPr>
      <w:r>
        <w:t>______________________________________________________________________________</w:t>
      </w:r>
    </w:p>
    <w:p w:rsidR="00BC1DC7" w:rsidRDefault="0020236F" w:rsidP="00920237">
      <w:pPr>
        <w:pStyle w:val="LabStepNumbered"/>
      </w:pPr>
      <w:r>
        <w:t>Navigate back to the Sales site</w:t>
      </w:r>
      <w:r w:rsidR="00051E06">
        <w:t>.</w:t>
      </w:r>
    </w:p>
    <w:p w:rsidR="006833D6" w:rsidRPr="00E34BA5" w:rsidRDefault="0020236F" w:rsidP="006833D6">
      <w:pPr>
        <w:pStyle w:val="LabStepNumbered"/>
      </w:pPr>
      <w:r>
        <w:t>Disable permissions</w:t>
      </w:r>
      <w:r w:rsidR="007B1D69">
        <w:t xml:space="preserve"> inheritance on the Sales site:</w:t>
      </w:r>
    </w:p>
    <w:p w:rsidR="006833D6" w:rsidRPr="00E34BA5" w:rsidRDefault="006833D6" w:rsidP="00917C46">
      <w:pPr>
        <w:pStyle w:val="LabStepLevel2Numbered"/>
        <w:numPr>
          <w:ilvl w:val="0"/>
          <w:numId w:val="33"/>
        </w:numPr>
      </w:pPr>
      <w:r>
        <w:t xml:space="preserve">Click the </w:t>
      </w:r>
      <w:r w:rsidRPr="00917C46">
        <w:rPr>
          <w:b/>
        </w:rPr>
        <w:t>Site Actions</w:t>
      </w:r>
      <w:r>
        <w:t xml:space="preserve"> hyperlink in the upper left corner of the Sales site's default page.</w:t>
      </w:r>
    </w:p>
    <w:p w:rsidR="006833D6" w:rsidRDefault="006833D6" w:rsidP="00C31A6B">
      <w:pPr>
        <w:pStyle w:val="LabStepLevel2Numbered"/>
      </w:pPr>
      <w:r>
        <w:t xml:space="preserve">Click the </w:t>
      </w:r>
      <w:r w:rsidRPr="00DD59A8">
        <w:rPr>
          <w:b/>
        </w:rPr>
        <w:t xml:space="preserve">Site </w:t>
      </w:r>
      <w:r>
        <w:rPr>
          <w:b/>
        </w:rPr>
        <w:t>Permission</w:t>
      </w:r>
      <w:r w:rsidRPr="00DD59A8">
        <w:rPr>
          <w:b/>
        </w:rPr>
        <w:t>s</w:t>
      </w:r>
      <w:r>
        <w:t xml:space="preserve"> link from the </w:t>
      </w:r>
      <w:r w:rsidR="001E23B1">
        <w:t>resulting</w:t>
      </w:r>
      <w:r>
        <w:t xml:space="preserve"> Site Actions drop-down menu.</w:t>
      </w:r>
    </w:p>
    <w:p w:rsidR="00C31A6B" w:rsidRDefault="00C31A6B" w:rsidP="00C31A6B">
      <w:pPr>
        <w:pStyle w:val="LabStepLevel2Numbered"/>
      </w:pPr>
      <w:r>
        <w:t xml:space="preserve">Click the </w:t>
      </w:r>
      <w:r w:rsidRPr="00C31A6B">
        <w:rPr>
          <w:b/>
        </w:rPr>
        <w:t>Stop Inheriting Permissions</w:t>
      </w:r>
      <w:r>
        <w:t xml:space="preserve"> button in the </w:t>
      </w:r>
      <w:r w:rsidRPr="00E23493">
        <w:rPr>
          <w:b/>
        </w:rPr>
        <w:t>Inheritance</w:t>
      </w:r>
      <w:r>
        <w:t xml:space="preserve"> </w:t>
      </w:r>
      <w:r w:rsidR="00E23493">
        <w:t xml:space="preserve">group of the </w:t>
      </w:r>
      <w:r w:rsidR="00E23493" w:rsidRPr="002B5C2E">
        <w:rPr>
          <w:b/>
        </w:rPr>
        <w:t>Edit</w:t>
      </w:r>
      <w:r w:rsidR="00E23493">
        <w:t xml:space="preserve"> tab in the </w:t>
      </w:r>
      <w:r w:rsidR="00E23493" w:rsidRPr="002B5C2E">
        <w:rPr>
          <w:b/>
        </w:rPr>
        <w:t>Permission Tools</w:t>
      </w:r>
      <w:r w:rsidR="00E23493">
        <w:t xml:space="preserve"> contextual tab in the ribbon</w:t>
      </w:r>
      <w:r>
        <w:t>.</w:t>
      </w:r>
    </w:p>
    <w:p w:rsidR="00C31A6B" w:rsidRDefault="00920237" w:rsidP="0010149F">
      <w:pPr>
        <w:pStyle w:val="LabStepScreenshotLevel2"/>
      </w:pPr>
      <w:r>
        <w:drawing>
          <wp:inline distT="0" distB="0" distL="0" distR="0" wp14:anchorId="0C55176A" wp14:editId="376FEA8A">
            <wp:extent cx="3295238" cy="1352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95238" cy="1352381"/>
                    </a:xfrm>
                    <a:prstGeom prst="rect">
                      <a:avLst/>
                    </a:prstGeom>
                  </pic:spPr>
                </pic:pic>
              </a:graphicData>
            </a:graphic>
          </wp:inline>
        </w:drawing>
      </w:r>
    </w:p>
    <w:p w:rsidR="00C31A6B" w:rsidRDefault="00C31A6B" w:rsidP="00917C46">
      <w:pPr>
        <w:pStyle w:val="LabStepLevel2Numbered"/>
      </w:pPr>
      <w:r>
        <w:t xml:space="preserve">Click </w:t>
      </w:r>
      <w:r w:rsidRPr="00C31A6B">
        <w:rPr>
          <w:b/>
        </w:rPr>
        <w:t>OK</w:t>
      </w:r>
      <w:r>
        <w:t xml:space="preserve"> to the pop-up warning that permissions changes made at your lab site (the parent) will no longer impact the Sales site (the child) once you confirm</w:t>
      </w:r>
      <w:r w:rsidR="0010149F">
        <w:t>:</w:t>
      </w:r>
      <w:r>
        <w:t xml:space="preserve"> </w:t>
      </w:r>
    </w:p>
    <w:p w:rsidR="00C31A6B" w:rsidRDefault="00C31A6B" w:rsidP="00920237">
      <w:pPr>
        <w:pStyle w:val="LabStepScreenshotLevel2"/>
      </w:pPr>
      <w:r>
        <w:drawing>
          <wp:inline distT="0" distB="0" distL="0" distR="0" wp14:anchorId="5B859057" wp14:editId="2DFF3C23">
            <wp:extent cx="3876675" cy="1562100"/>
            <wp:effectExtent l="19050" t="0" r="9525" b="0"/>
            <wp:docPr id="25" name="Picture 24" descr="M5_La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Lab04.png"/>
                    <pic:cNvPicPr/>
                  </pic:nvPicPr>
                  <pic:blipFill>
                    <a:blip r:embed="rId19" cstate="print"/>
                    <a:stretch>
                      <a:fillRect/>
                    </a:stretch>
                  </pic:blipFill>
                  <pic:spPr>
                    <a:xfrm>
                      <a:off x="0" y="0"/>
                      <a:ext cx="3876675" cy="1562100"/>
                    </a:xfrm>
                    <a:prstGeom prst="rect">
                      <a:avLst/>
                    </a:prstGeom>
                  </pic:spPr>
                </pic:pic>
              </a:graphicData>
            </a:graphic>
          </wp:inline>
        </w:drawing>
      </w:r>
    </w:p>
    <w:p w:rsidR="00CD2D7C" w:rsidRDefault="00C31A6B" w:rsidP="00C31A6B">
      <w:pPr>
        <w:pStyle w:val="LabStepLevel2Numbered"/>
      </w:pPr>
      <w:r>
        <w:t>Notice that the permissions that used to be getting inherited from the parent are now appearing as permissions assigned here at the Sales site explicitly (they are hyperlinks with checkboxes and the Edit ribbon has changed).</w:t>
      </w:r>
      <w:r w:rsidR="001E23B1">
        <w:t xml:space="preserve"> </w:t>
      </w:r>
      <w:r>
        <w:t xml:space="preserve">Click the </w:t>
      </w:r>
      <w:r w:rsidRPr="00BC1DC7">
        <w:rPr>
          <w:b/>
        </w:rPr>
        <w:t>Permission Levels</w:t>
      </w:r>
      <w:r>
        <w:t xml:space="preserve"> button in the </w:t>
      </w:r>
      <w:r w:rsidRPr="00CD2D7C">
        <w:rPr>
          <w:b/>
        </w:rPr>
        <w:t>Manage</w:t>
      </w:r>
      <w:r>
        <w:t xml:space="preserve"> </w:t>
      </w:r>
      <w:r w:rsidR="00CD2D7C">
        <w:t xml:space="preserve">group of the </w:t>
      </w:r>
      <w:r w:rsidR="00CD2D7C" w:rsidRPr="002B5C2E">
        <w:rPr>
          <w:b/>
        </w:rPr>
        <w:t>Edit</w:t>
      </w:r>
      <w:r w:rsidR="00CD2D7C">
        <w:t xml:space="preserve"> tab in the </w:t>
      </w:r>
      <w:r w:rsidR="00CD2D7C" w:rsidRPr="002B5C2E">
        <w:rPr>
          <w:b/>
        </w:rPr>
        <w:t>Permission Tools</w:t>
      </w:r>
      <w:r w:rsidR="00CD2D7C">
        <w:t xml:space="preserve"> contextual tab in the ribbon</w:t>
      </w:r>
      <w:r>
        <w:t>.</w:t>
      </w:r>
      <w:r w:rsidR="001E23B1">
        <w:t xml:space="preserve"> </w:t>
      </w:r>
    </w:p>
    <w:p w:rsidR="00C31A6B" w:rsidRDefault="00C31A6B" w:rsidP="00C31A6B">
      <w:pPr>
        <w:pStyle w:val="LabStepLevel2Numbered"/>
      </w:pPr>
      <w:r>
        <w:t xml:space="preserve">Notice that while the actual permission assignments are now being managed at the </w:t>
      </w:r>
      <w:r w:rsidRPr="00ED4968">
        <w:rPr>
          <w:b/>
        </w:rPr>
        <w:t>Sales</w:t>
      </w:r>
      <w:r>
        <w:t xml:space="preserve"> site, the </w:t>
      </w:r>
      <w:r w:rsidRPr="00ED4968">
        <w:rPr>
          <w:b/>
        </w:rPr>
        <w:t>Permission Levels</w:t>
      </w:r>
      <w:r>
        <w:t xml:space="preserve"> available for use are still being inherited</w:t>
      </w:r>
      <w:r w:rsidR="00ED4968">
        <w:t xml:space="preserve"> from the parent, your site:</w:t>
      </w:r>
    </w:p>
    <w:p w:rsidR="00C31A6B" w:rsidRDefault="00920237" w:rsidP="00F13987">
      <w:pPr>
        <w:pStyle w:val="LabStepScreenshotLevel2"/>
      </w:pPr>
      <w:r>
        <w:drawing>
          <wp:inline distT="0" distB="0" distL="0" distR="0" wp14:anchorId="33B2DF16" wp14:editId="702516B2">
            <wp:extent cx="4314286" cy="714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4286" cy="714286"/>
                    </a:xfrm>
                    <a:prstGeom prst="rect">
                      <a:avLst/>
                    </a:prstGeom>
                  </pic:spPr>
                </pic:pic>
              </a:graphicData>
            </a:graphic>
          </wp:inline>
        </w:drawing>
      </w:r>
    </w:p>
    <w:p w:rsidR="00B410F6" w:rsidRDefault="0009020D" w:rsidP="00ED51B8">
      <w:pPr>
        <w:pStyle w:val="LabExerciseText"/>
      </w:pPr>
      <w:r>
        <w:t xml:space="preserve">In this exercise you learned </w:t>
      </w:r>
      <w:bookmarkEnd w:id="2"/>
      <w:r w:rsidR="00DB1386">
        <w:t xml:space="preserve">to </w:t>
      </w:r>
      <w:r w:rsidR="00E15F7C">
        <w:t>disable permissions inheritance</w:t>
      </w:r>
      <w:r w:rsidR="00DB1386">
        <w:t>.</w:t>
      </w:r>
    </w:p>
    <w:p w:rsidR="00AF5F18" w:rsidRDefault="00AF5F18" w:rsidP="00AF5F18">
      <w:pPr>
        <w:pStyle w:val="Heading2"/>
      </w:pPr>
      <w:r w:rsidRPr="00FC79BD">
        <w:t xml:space="preserve">Exercise </w:t>
      </w:r>
      <w:r>
        <w:t>2</w:t>
      </w:r>
      <w:r w:rsidRPr="00FC79BD">
        <w:t xml:space="preserve">: </w:t>
      </w:r>
      <w:r w:rsidR="00E15F7C">
        <w:t>Customizing Security</w:t>
      </w:r>
    </w:p>
    <w:p w:rsidR="00AF5F18" w:rsidRDefault="00AF5F18" w:rsidP="00ED51B8">
      <w:pPr>
        <w:pStyle w:val="LabExerciseText"/>
      </w:pPr>
      <w:r w:rsidRPr="00AB0146">
        <w:t xml:space="preserve">In this exercise you will </w:t>
      </w:r>
      <w:r w:rsidR="00BC1FD7">
        <w:t xml:space="preserve">practice </w:t>
      </w:r>
      <w:r w:rsidR="00E15F7C">
        <w:t>creating new security objects and customizing security</w:t>
      </w:r>
      <w:r w:rsidR="00DB1386">
        <w:t>.</w:t>
      </w:r>
    </w:p>
    <w:p w:rsidR="00ED51B8" w:rsidRDefault="00ED51B8" w:rsidP="00ED51B8">
      <w:pPr>
        <w:pStyle w:val="LabStepNumbered"/>
        <w:numPr>
          <w:ilvl w:val="0"/>
          <w:numId w:val="12"/>
        </w:numPr>
      </w:pPr>
      <w:r>
        <w:lastRenderedPageBreak/>
        <w:t xml:space="preserve">Create some new security groups. </w:t>
      </w:r>
    </w:p>
    <w:p w:rsidR="00ED51B8" w:rsidRDefault="00ED51B8" w:rsidP="00ED51B8">
      <w:pPr>
        <w:pStyle w:val="LabStepLevel2Numbered"/>
        <w:numPr>
          <w:ilvl w:val="0"/>
          <w:numId w:val="47"/>
        </w:numPr>
      </w:pPr>
      <w:r>
        <w:t xml:space="preserve">Authenticate into the library as </w:t>
      </w:r>
      <w:r>
        <w:t xml:space="preserve">Ken Sanchez </w:t>
      </w:r>
      <w:r>
        <w:t xml:space="preserve">using the </w:t>
      </w:r>
      <w:r w:rsidRPr="00ED51B8">
        <w:rPr>
          <w:b/>
        </w:rPr>
        <w:t>Welcome Menu</w:t>
      </w:r>
      <w:r>
        <w:t xml:space="preserve"> in the top right corner and select </w:t>
      </w:r>
      <w:r w:rsidRPr="00ED51B8">
        <w:rPr>
          <w:b/>
        </w:rPr>
        <w:t>Sign in as Different User</w:t>
      </w:r>
      <w:r>
        <w:t xml:space="preserve"> and enter </w:t>
      </w:r>
      <w:r w:rsidRPr="00D77EC7">
        <w:rPr>
          <w:rStyle w:val="InlindeCode"/>
        </w:rPr>
        <w:t>[[AD-DOMAIN]]\</w:t>
      </w:r>
      <w:r>
        <w:rPr>
          <w:rStyle w:val="InlindeCode"/>
        </w:rPr>
        <w:t xml:space="preserve">ken </w:t>
      </w:r>
      <w:r>
        <w:t xml:space="preserve">for the user name and click </w:t>
      </w:r>
      <w:r w:rsidRPr="00ED51B8">
        <w:rPr>
          <w:b/>
        </w:rPr>
        <w:t>OK</w:t>
      </w:r>
      <w:r w:rsidRPr="00400EC1">
        <w:t>.</w:t>
      </w:r>
    </w:p>
    <w:p w:rsidR="00ED51B8" w:rsidRDefault="00ED51B8" w:rsidP="00ED51B8">
      <w:pPr>
        <w:pStyle w:val="LabStepLevel2Numbered"/>
        <w:numPr>
          <w:ilvl w:val="0"/>
          <w:numId w:val="47"/>
        </w:numPr>
      </w:pPr>
      <w:r>
        <w:t xml:space="preserve">Click </w:t>
      </w:r>
      <w:r w:rsidRPr="00ED51B8">
        <w:rPr>
          <w:b/>
        </w:rPr>
        <w:t>New</w:t>
      </w:r>
      <w:r>
        <w:t xml:space="preserve"> on the toolbar to create the first group.  Name it “</w:t>
      </w:r>
      <w:r w:rsidRPr="00946946">
        <w:rPr>
          <w:b/>
        </w:rPr>
        <w:t>Sales Meeting Owners</w:t>
      </w:r>
      <w:r>
        <w:t xml:space="preserve">”, leave description blank, use Browse button to set owner to </w:t>
      </w:r>
      <w:r w:rsidRPr="00946946">
        <w:rPr>
          <w:b/>
        </w:rPr>
        <w:t>Wingtip Team Site Owners</w:t>
      </w:r>
      <w:r>
        <w:t xml:space="preserve">, leave other settings their default values except give this group the </w:t>
      </w:r>
      <w:r w:rsidRPr="00946946">
        <w:rPr>
          <w:b/>
        </w:rPr>
        <w:t>Full Control</w:t>
      </w:r>
      <w:r>
        <w:t xml:space="preserve"> permission level then click </w:t>
      </w:r>
      <w:r w:rsidRPr="00ED51B8">
        <w:rPr>
          <w:b/>
        </w:rPr>
        <w:t>Create</w:t>
      </w:r>
      <w:r>
        <w:t>.</w:t>
      </w:r>
    </w:p>
    <w:p w:rsidR="00ED51B8" w:rsidRDefault="00ED51B8" w:rsidP="00ED51B8">
      <w:pPr>
        <w:pStyle w:val="LabStepLevel2Numbered"/>
        <w:numPr>
          <w:ilvl w:val="0"/>
          <w:numId w:val="47"/>
        </w:numPr>
      </w:pPr>
      <w:r>
        <w:t>At r</w:t>
      </w:r>
      <w:r>
        <w:t xml:space="preserve">esulting group page, click the </w:t>
      </w:r>
      <w:r w:rsidRPr="00ED51B8">
        <w:rPr>
          <w:b/>
        </w:rPr>
        <w:t>Groups</w:t>
      </w:r>
      <w:r>
        <w:t xml:space="preserve"> header in the Quick Launch Bar to return to the All Groups page.</w:t>
      </w:r>
    </w:p>
    <w:p w:rsidR="00ED51B8" w:rsidRDefault="00ED51B8" w:rsidP="00ED51B8">
      <w:pPr>
        <w:pStyle w:val="LabStepLevel2Numbered"/>
        <w:numPr>
          <w:ilvl w:val="0"/>
          <w:numId w:val="47"/>
        </w:numPr>
      </w:pPr>
      <w:r>
        <w:t xml:space="preserve">Repeat use of </w:t>
      </w:r>
      <w:proofErr w:type="gramStart"/>
      <w:r w:rsidRPr="00ED51B8">
        <w:rPr>
          <w:b/>
        </w:rPr>
        <w:t>New</w:t>
      </w:r>
      <w:proofErr w:type="gramEnd"/>
      <w:r>
        <w:t xml:space="preserve"> button on toolbar to create the second group.  Name it “</w:t>
      </w:r>
      <w:r w:rsidRPr="00ED51B8">
        <w:rPr>
          <w:b/>
        </w:rPr>
        <w:t>Sales Meeting Members</w:t>
      </w:r>
      <w:r>
        <w:t xml:space="preserve">”, leave description blank, use Browse button to set owner to </w:t>
      </w:r>
      <w:r w:rsidRPr="00ED51B8">
        <w:rPr>
          <w:b/>
        </w:rPr>
        <w:t>Wingtip Team Site Owners</w:t>
      </w:r>
      <w:r>
        <w:t xml:space="preserve">, leave other settings their default values except give this group the </w:t>
      </w:r>
      <w:r w:rsidRPr="00ED51B8">
        <w:rPr>
          <w:b/>
        </w:rPr>
        <w:t>Contribute</w:t>
      </w:r>
      <w:r>
        <w:t xml:space="preserve"> permission level then click </w:t>
      </w:r>
      <w:r w:rsidRPr="00ED51B8">
        <w:rPr>
          <w:b/>
        </w:rPr>
        <w:t>Create</w:t>
      </w:r>
      <w:r>
        <w:t>.</w:t>
      </w:r>
    </w:p>
    <w:p w:rsidR="00ED51B8" w:rsidRDefault="00ED51B8" w:rsidP="00ED51B8">
      <w:pPr>
        <w:pStyle w:val="LabStepLevel2Numbered"/>
      </w:pPr>
      <w:r>
        <w:t xml:space="preserve">At resulting group page, click </w:t>
      </w:r>
      <w:r w:rsidRPr="00ED51B8">
        <w:rPr>
          <w:b/>
        </w:rPr>
        <w:t>New</w:t>
      </w:r>
      <w:r>
        <w:t xml:space="preserve"> on the toolbar to add users to the group and type </w:t>
      </w:r>
      <w:r w:rsidRPr="00844E8D">
        <w:rPr>
          <w:b/>
        </w:rPr>
        <w:t>SBO\Michael</w:t>
      </w:r>
      <w:r>
        <w:t xml:space="preserve"> into the </w:t>
      </w:r>
      <w:r w:rsidRPr="00ED51B8">
        <w:rPr>
          <w:b/>
        </w:rPr>
        <w:t>Users/Groups</w:t>
      </w:r>
      <w:r>
        <w:t xml:space="preserve"> </w:t>
      </w:r>
      <w:proofErr w:type="gramStart"/>
      <w:r>
        <w:t>box,</w:t>
      </w:r>
      <w:proofErr w:type="gramEnd"/>
      <w:r>
        <w:t xml:space="preserve"> </w:t>
      </w:r>
      <w:r w:rsidRPr="00844E8D">
        <w:rPr>
          <w:b/>
        </w:rPr>
        <w:t>deselect</w:t>
      </w:r>
      <w:r>
        <w:t xml:space="preserve"> the </w:t>
      </w:r>
      <w:r w:rsidRPr="00ED51B8">
        <w:rPr>
          <w:b/>
        </w:rPr>
        <w:t>Send Email</w:t>
      </w:r>
      <w:r>
        <w:t xml:space="preserve"> checkbox and Click </w:t>
      </w:r>
      <w:r w:rsidRPr="00ED51B8">
        <w:rPr>
          <w:b/>
        </w:rPr>
        <w:t>OK</w:t>
      </w:r>
      <w:r>
        <w:t xml:space="preserve"> to add Michael as a member to Sales Meeting Members.</w:t>
      </w:r>
    </w:p>
    <w:p w:rsidR="00ED51B8" w:rsidRDefault="00ED51B8" w:rsidP="00ED51B8">
      <w:pPr>
        <w:pStyle w:val="LabStepLevel2Numbered"/>
      </w:pPr>
      <w:r>
        <w:t>At r</w:t>
      </w:r>
      <w:r>
        <w:t xml:space="preserve">esulting group page, click the </w:t>
      </w:r>
      <w:r w:rsidRPr="00ED51B8">
        <w:rPr>
          <w:b/>
        </w:rPr>
        <w:t>Groups</w:t>
      </w:r>
      <w:r>
        <w:t xml:space="preserve"> header in the Quick Launch Bar to return to the All Groups page.</w:t>
      </w:r>
    </w:p>
    <w:p w:rsidR="00ED51B8" w:rsidRDefault="00ED51B8" w:rsidP="00ED51B8">
      <w:pPr>
        <w:pStyle w:val="LabStepLevel2Numbered"/>
      </w:pPr>
      <w:r>
        <w:t xml:space="preserve">Repeat use of </w:t>
      </w:r>
      <w:proofErr w:type="gramStart"/>
      <w:r w:rsidRPr="00ED51B8">
        <w:rPr>
          <w:b/>
        </w:rPr>
        <w:t>New</w:t>
      </w:r>
      <w:proofErr w:type="gramEnd"/>
      <w:r>
        <w:t xml:space="preserve"> button on toolbar to create the second group.  Name it “</w:t>
      </w:r>
      <w:r w:rsidRPr="00946946">
        <w:rPr>
          <w:b/>
        </w:rPr>
        <w:t xml:space="preserve">Sales Meeting </w:t>
      </w:r>
      <w:r>
        <w:rPr>
          <w:b/>
        </w:rPr>
        <w:t>Visitor</w:t>
      </w:r>
      <w:r w:rsidRPr="00946946">
        <w:rPr>
          <w:b/>
        </w:rPr>
        <w:t>s</w:t>
      </w:r>
      <w:r>
        <w:t xml:space="preserve">”, leave description blank, use </w:t>
      </w:r>
      <w:r w:rsidRPr="00ED51B8">
        <w:rPr>
          <w:b/>
        </w:rPr>
        <w:t>Browse</w:t>
      </w:r>
      <w:r>
        <w:t xml:space="preserve"> button to set owner to </w:t>
      </w:r>
      <w:r w:rsidRPr="00946946">
        <w:rPr>
          <w:b/>
        </w:rPr>
        <w:t>Wingtip Team Site Owners</w:t>
      </w:r>
      <w:r>
        <w:t xml:space="preserve">, leave other settings their default values except give this group the </w:t>
      </w:r>
      <w:r>
        <w:rPr>
          <w:b/>
        </w:rPr>
        <w:t>Read</w:t>
      </w:r>
      <w:r>
        <w:t xml:space="preserve"> permission level then click </w:t>
      </w:r>
      <w:r w:rsidRPr="00ED51B8">
        <w:rPr>
          <w:b/>
        </w:rPr>
        <w:t>Create</w:t>
      </w:r>
      <w:r>
        <w:t>.</w:t>
      </w:r>
    </w:p>
    <w:p w:rsidR="00ED51B8" w:rsidRDefault="00ED51B8" w:rsidP="00ED51B8">
      <w:pPr>
        <w:pStyle w:val="LabStepLevel2Numbered"/>
      </w:pPr>
      <w:r>
        <w:t xml:space="preserve">At resulting group page, click </w:t>
      </w:r>
      <w:r w:rsidRPr="00ED51B8">
        <w:rPr>
          <w:b/>
        </w:rPr>
        <w:t>New</w:t>
      </w:r>
      <w:r>
        <w:t xml:space="preserve"> on the toolbar to add users to the group and type </w:t>
      </w:r>
      <w:r w:rsidRPr="00844E8D">
        <w:rPr>
          <w:b/>
        </w:rPr>
        <w:t>SBO\</w:t>
      </w:r>
      <w:r>
        <w:rPr>
          <w:b/>
        </w:rPr>
        <w:t>Janice</w:t>
      </w:r>
      <w:r>
        <w:t xml:space="preserve"> into the </w:t>
      </w:r>
      <w:r w:rsidRPr="00ED51B8">
        <w:rPr>
          <w:b/>
        </w:rPr>
        <w:t>Users/Groups</w:t>
      </w:r>
      <w:r>
        <w:t xml:space="preserve"> </w:t>
      </w:r>
      <w:proofErr w:type="gramStart"/>
      <w:r>
        <w:t>box,</w:t>
      </w:r>
      <w:proofErr w:type="gramEnd"/>
      <w:r>
        <w:t xml:space="preserve"> </w:t>
      </w:r>
      <w:r w:rsidRPr="00844E8D">
        <w:rPr>
          <w:b/>
        </w:rPr>
        <w:t>deselect</w:t>
      </w:r>
      <w:r>
        <w:t xml:space="preserve"> the </w:t>
      </w:r>
      <w:r w:rsidRPr="00ED51B8">
        <w:rPr>
          <w:b/>
        </w:rPr>
        <w:t>Send Email</w:t>
      </w:r>
      <w:r>
        <w:t xml:space="preserve"> checkbox and Click </w:t>
      </w:r>
      <w:r w:rsidRPr="00ED51B8">
        <w:rPr>
          <w:b/>
        </w:rPr>
        <w:t>OK</w:t>
      </w:r>
      <w:r>
        <w:t xml:space="preserve"> to add Janice as a member to Sales Meeting Visitors.</w:t>
      </w:r>
    </w:p>
    <w:p w:rsidR="00ED51B8" w:rsidRDefault="00ED51B8" w:rsidP="00ED51B8">
      <w:pPr>
        <w:pStyle w:val="LabStepLevel2Numbered"/>
      </w:pPr>
      <w:r>
        <w:t>At r</w:t>
      </w:r>
      <w:r>
        <w:t xml:space="preserve">esulting group page, click the </w:t>
      </w:r>
      <w:r w:rsidRPr="00ED51B8">
        <w:rPr>
          <w:b/>
        </w:rPr>
        <w:t>Groups</w:t>
      </w:r>
      <w:r>
        <w:t xml:space="preserve"> header in the Quick Launch Bar to return to the All Groups page.</w:t>
      </w:r>
    </w:p>
    <w:p w:rsidR="00ED51B8" w:rsidRPr="007A36B7" w:rsidRDefault="00ED51B8" w:rsidP="00ED51B8">
      <w:pPr>
        <w:pStyle w:val="LabStepNumbered"/>
        <w:numPr>
          <w:ilvl w:val="0"/>
          <w:numId w:val="12"/>
        </w:numPr>
      </w:pPr>
      <w:r>
        <w:t xml:space="preserve">Authenticate into the library as </w:t>
      </w:r>
      <w:r>
        <w:t>Rob Walters</w:t>
      </w:r>
      <w:r>
        <w:t xml:space="preserve"> using the </w:t>
      </w:r>
      <w:r w:rsidRPr="00ED51B8">
        <w:rPr>
          <w:b/>
        </w:rPr>
        <w:t>Welcome Menu</w:t>
      </w:r>
      <w:r>
        <w:t xml:space="preserve"> in the top right corner and select </w:t>
      </w:r>
      <w:r w:rsidRPr="00ED51B8">
        <w:rPr>
          <w:b/>
        </w:rPr>
        <w:t>Sign in as Different User</w:t>
      </w:r>
      <w:r>
        <w:t xml:space="preserve"> and enter </w:t>
      </w:r>
      <w:r w:rsidRPr="00D77EC7">
        <w:rPr>
          <w:rStyle w:val="InlindeCode"/>
        </w:rPr>
        <w:t>[[AD-DOMAIN]]\</w:t>
      </w:r>
      <w:r>
        <w:rPr>
          <w:rStyle w:val="InlindeCode"/>
        </w:rPr>
        <w:t xml:space="preserve">rob </w:t>
      </w:r>
      <w:r>
        <w:t xml:space="preserve">for the user name and click </w:t>
      </w:r>
      <w:r w:rsidRPr="00ED51B8">
        <w:rPr>
          <w:b/>
        </w:rPr>
        <w:t>OK</w:t>
      </w:r>
      <w:r w:rsidRPr="00400EC1">
        <w:t>.</w:t>
      </w:r>
    </w:p>
    <w:p w:rsidR="003F52B2" w:rsidRPr="00E34BA5" w:rsidRDefault="00AE33B6" w:rsidP="00782B10">
      <w:pPr>
        <w:pStyle w:val="LabStepNumbered"/>
        <w:numPr>
          <w:ilvl w:val="0"/>
          <w:numId w:val="12"/>
        </w:numPr>
      </w:pPr>
      <w:r>
        <w:t xml:space="preserve">Your team has </w:t>
      </w:r>
      <w:r w:rsidR="00E15F7C">
        <w:t>dictated that they need the Owners, Members and Visitors groups to reflect the name of the Sales site (not its parent) and that the memberships of these groups will not be the same as similar groups on the parent site</w:t>
      </w:r>
      <w:r w:rsidR="005D1565">
        <w:t>.</w:t>
      </w:r>
    </w:p>
    <w:p w:rsidR="00920237" w:rsidRDefault="00920237" w:rsidP="00920237">
      <w:pPr>
        <w:pStyle w:val="LabStepLevel2Numbered"/>
        <w:numPr>
          <w:ilvl w:val="0"/>
          <w:numId w:val="43"/>
        </w:numPr>
      </w:pPr>
      <w:r>
        <w:t xml:space="preserve">Click the </w:t>
      </w:r>
      <w:r w:rsidRPr="00920237">
        <w:rPr>
          <w:b/>
        </w:rPr>
        <w:t>Site Settings</w:t>
      </w:r>
      <w:r>
        <w:t xml:space="preserve"> link in the breadcrumb trail, then click the </w:t>
      </w:r>
      <w:r w:rsidRPr="00920237">
        <w:rPr>
          <w:b/>
        </w:rPr>
        <w:t>People and Groups</w:t>
      </w:r>
      <w:r>
        <w:t xml:space="preserve"> link under the </w:t>
      </w:r>
      <w:r w:rsidRPr="00920237">
        <w:rPr>
          <w:b/>
        </w:rPr>
        <w:t xml:space="preserve">Users and Permissions </w:t>
      </w:r>
      <w:r>
        <w:t>heading.</w:t>
      </w:r>
    </w:p>
    <w:p w:rsidR="00917C46" w:rsidRDefault="00917C46" w:rsidP="00920237">
      <w:pPr>
        <w:pStyle w:val="LabStepLevel2Numbered"/>
      </w:pPr>
      <w:r>
        <w:t xml:space="preserve">Click the </w:t>
      </w:r>
      <w:r w:rsidRPr="00920237">
        <w:rPr>
          <w:b/>
        </w:rPr>
        <w:t>More...</w:t>
      </w:r>
      <w:r>
        <w:t xml:space="preserve"> </w:t>
      </w:r>
      <w:r w:rsidRPr="00920237">
        <w:t>hyperlink</w:t>
      </w:r>
      <w:r>
        <w:t xml:space="preserve"> in the Quick Launch Bar under the </w:t>
      </w:r>
      <w:r w:rsidRPr="00920237">
        <w:rPr>
          <w:b/>
        </w:rPr>
        <w:t>Groups</w:t>
      </w:r>
      <w:r>
        <w:t xml:space="preserve"> heading.</w:t>
      </w:r>
    </w:p>
    <w:p w:rsidR="00920237" w:rsidRDefault="00920237" w:rsidP="00920237">
      <w:pPr>
        <w:pStyle w:val="LabStepScreenshotLevel2"/>
      </w:pPr>
      <w:r>
        <w:lastRenderedPageBreak/>
        <w:drawing>
          <wp:inline distT="0" distB="0" distL="0" distR="0" wp14:anchorId="1BF4E45E" wp14:editId="1CE9A98A">
            <wp:extent cx="1638095" cy="337142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38095" cy="3371429"/>
                    </a:xfrm>
                    <a:prstGeom prst="rect">
                      <a:avLst/>
                    </a:prstGeom>
                  </pic:spPr>
                </pic:pic>
              </a:graphicData>
            </a:graphic>
          </wp:inline>
        </w:drawing>
      </w:r>
    </w:p>
    <w:p w:rsidR="00917C46" w:rsidRDefault="00917C46" w:rsidP="005D1565">
      <w:pPr>
        <w:pStyle w:val="LabStepLevel2Numbered"/>
        <w:numPr>
          <w:ilvl w:val="0"/>
          <w:numId w:val="7"/>
        </w:numPr>
      </w:pPr>
      <w:r>
        <w:t xml:space="preserve">Click the </w:t>
      </w:r>
      <w:r w:rsidRPr="00917C46">
        <w:rPr>
          <w:b/>
        </w:rPr>
        <w:t>Edit Item</w:t>
      </w:r>
      <w:r>
        <w:t xml:space="preserve"> button to the right of the </w:t>
      </w:r>
      <w:r w:rsidR="00920237" w:rsidRPr="00920237">
        <w:rPr>
          <w:b/>
        </w:rPr>
        <w:t xml:space="preserve">Sales Meeting </w:t>
      </w:r>
      <w:r w:rsidRPr="00920237">
        <w:rPr>
          <w:b/>
        </w:rPr>
        <w:t>Visitors</w:t>
      </w:r>
      <w:r>
        <w:t xml:space="preserve"> group to rename the group.</w:t>
      </w:r>
    </w:p>
    <w:p w:rsidR="00917C46" w:rsidRDefault="00920237" w:rsidP="00572FF2">
      <w:pPr>
        <w:pStyle w:val="LabStepScreenshotLevel2"/>
      </w:pPr>
      <w:r>
        <w:drawing>
          <wp:inline distT="0" distB="0" distL="0" distR="0" wp14:anchorId="5F7AE24D" wp14:editId="08489FE8">
            <wp:extent cx="2180953" cy="9047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80953" cy="904762"/>
                    </a:xfrm>
                    <a:prstGeom prst="rect">
                      <a:avLst/>
                    </a:prstGeom>
                  </pic:spPr>
                </pic:pic>
              </a:graphicData>
            </a:graphic>
          </wp:inline>
        </w:drawing>
      </w:r>
    </w:p>
    <w:p w:rsidR="00917C46" w:rsidRDefault="00917C46" w:rsidP="00917C46">
      <w:pPr>
        <w:pStyle w:val="LabStepLevel2Numbered"/>
      </w:pPr>
      <w:r>
        <w:t xml:space="preserve">On the </w:t>
      </w:r>
      <w:r w:rsidRPr="00572FF2">
        <w:rPr>
          <w:b/>
        </w:rPr>
        <w:t>Change Group Settings</w:t>
      </w:r>
      <w:r>
        <w:t xml:space="preserve"> </w:t>
      </w:r>
      <w:r w:rsidR="00920237">
        <w:t xml:space="preserve">page change the group owner to </w:t>
      </w:r>
      <w:r w:rsidR="00920237" w:rsidRPr="00920237">
        <w:rPr>
          <w:b/>
        </w:rPr>
        <w:t>Rob Walters</w:t>
      </w:r>
      <w:r w:rsidR="00920237">
        <w:rPr>
          <w:b/>
        </w:rPr>
        <w:t xml:space="preserve"> </w:t>
      </w:r>
      <w:r w:rsidR="00920237" w:rsidRPr="00920237">
        <w:t>and click</w:t>
      </w:r>
      <w:r w:rsidR="00920237">
        <w:rPr>
          <w:b/>
        </w:rPr>
        <w:t xml:space="preserve"> OK</w:t>
      </w:r>
      <w:r w:rsidR="00920237">
        <w:t>.</w:t>
      </w:r>
    </w:p>
    <w:p w:rsidR="00903E60" w:rsidRDefault="00903E60" w:rsidP="00903E60">
      <w:pPr>
        <w:pStyle w:val="LabStepLevel2Numbered"/>
      </w:pPr>
      <w:r>
        <w:t xml:space="preserve">Use your newly acquired skills to repeat the above procedure </w:t>
      </w:r>
      <w:r w:rsidR="003A2611">
        <w:t xml:space="preserve">update the </w:t>
      </w:r>
      <w:r w:rsidR="003A2611" w:rsidRPr="003A2611">
        <w:rPr>
          <w:b/>
        </w:rPr>
        <w:t>Sales Meeting Members</w:t>
      </w:r>
      <w:r w:rsidR="003A2611">
        <w:t xml:space="preserve"> group owner to </w:t>
      </w:r>
      <w:r w:rsidR="003A2611" w:rsidRPr="00920237">
        <w:rPr>
          <w:b/>
        </w:rPr>
        <w:t>Rob Walters</w:t>
      </w:r>
      <w:r w:rsidR="003A2611">
        <w:rPr>
          <w:b/>
        </w:rPr>
        <w:t xml:space="preserve"> </w:t>
      </w:r>
      <w:r w:rsidR="003A2611" w:rsidRPr="00920237">
        <w:t>and click</w:t>
      </w:r>
      <w:r w:rsidR="003A2611">
        <w:rPr>
          <w:b/>
        </w:rPr>
        <w:t xml:space="preserve"> OK</w:t>
      </w:r>
      <w:r w:rsidR="003A2611">
        <w:t>.</w:t>
      </w:r>
    </w:p>
    <w:p w:rsidR="003A2611" w:rsidRDefault="003A2611" w:rsidP="003A2611">
      <w:pPr>
        <w:pStyle w:val="LabStepLevel2Numbered"/>
      </w:pPr>
      <w:r>
        <w:t xml:space="preserve">Use your newly acquired skills to repeat the above procedure update the </w:t>
      </w:r>
      <w:r w:rsidRPr="003A2611">
        <w:rPr>
          <w:b/>
        </w:rPr>
        <w:t xml:space="preserve">Sales Meeting </w:t>
      </w:r>
      <w:r>
        <w:rPr>
          <w:b/>
        </w:rPr>
        <w:t>Owners</w:t>
      </w:r>
      <w:r>
        <w:t xml:space="preserve"> group owner to </w:t>
      </w:r>
      <w:r w:rsidRPr="00920237">
        <w:rPr>
          <w:b/>
        </w:rPr>
        <w:t>Rob Walters</w:t>
      </w:r>
      <w:r>
        <w:rPr>
          <w:b/>
        </w:rPr>
        <w:t xml:space="preserve"> </w:t>
      </w:r>
      <w:r w:rsidRPr="00920237">
        <w:t>and click</w:t>
      </w:r>
      <w:r>
        <w:rPr>
          <w:b/>
        </w:rPr>
        <w:t xml:space="preserve"> OK</w:t>
      </w:r>
      <w:r>
        <w:t>.</w:t>
      </w:r>
    </w:p>
    <w:p w:rsidR="00903E60" w:rsidRPr="00E34BA5" w:rsidRDefault="007D3CFB" w:rsidP="00903E60">
      <w:pPr>
        <w:pStyle w:val="LabStepNumbered"/>
        <w:numPr>
          <w:ilvl w:val="0"/>
          <w:numId w:val="12"/>
        </w:numPr>
      </w:pPr>
      <w:r>
        <w:t>Change the membership of the renamed groups</w:t>
      </w:r>
      <w:r w:rsidR="002238E0">
        <w:t>:</w:t>
      </w:r>
    </w:p>
    <w:p w:rsidR="00903E60" w:rsidRDefault="00903E60" w:rsidP="00591A1E">
      <w:pPr>
        <w:pStyle w:val="LabStepLevel2Numbered"/>
        <w:numPr>
          <w:ilvl w:val="0"/>
          <w:numId w:val="35"/>
        </w:numPr>
      </w:pPr>
      <w:r>
        <w:t xml:space="preserve">Click the </w:t>
      </w:r>
      <w:r w:rsidR="007D3CFB" w:rsidRPr="00591A1E">
        <w:rPr>
          <w:b/>
        </w:rPr>
        <w:t xml:space="preserve">Sales </w:t>
      </w:r>
      <w:r w:rsidR="0076253E">
        <w:rPr>
          <w:b/>
        </w:rPr>
        <w:t xml:space="preserve">Meeting </w:t>
      </w:r>
      <w:r w:rsidR="007D3CFB" w:rsidRPr="00591A1E">
        <w:rPr>
          <w:b/>
        </w:rPr>
        <w:t>Visitors</w:t>
      </w:r>
      <w:r>
        <w:t xml:space="preserve"> hyperlink in the Quick Launch Bar under the </w:t>
      </w:r>
      <w:r w:rsidRPr="00CB0C20">
        <w:rPr>
          <w:b/>
        </w:rPr>
        <w:t>Groups</w:t>
      </w:r>
      <w:r>
        <w:t xml:space="preserve"> heading</w:t>
      </w:r>
      <w:r w:rsidR="0073651D">
        <w:t xml:space="preserve"> (you may need to click </w:t>
      </w:r>
      <w:r w:rsidR="0073651D" w:rsidRPr="0073651D">
        <w:rPr>
          <w:b/>
        </w:rPr>
        <w:t>More…</w:t>
      </w:r>
      <w:r w:rsidR="0073651D">
        <w:t xml:space="preserve"> to get to the full list)</w:t>
      </w:r>
      <w:r>
        <w:t>.</w:t>
      </w:r>
    </w:p>
    <w:p w:rsidR="007D3CFB" w:rsidRPr="00536EE1" w:rsidRDefault="007D3CFB" w:rsidP="00536EE1">
      <w:pPr>
        <w:pStyle w:val="LabStepLevel2Numbered"/>
        <w:numPr>
          <w:ilvl w:val="0"/>
          <w:numId w:val="7"/>
        </w:numPr>
      </w:pPr>
      <w:r>
        <w:t xml:space="preserve">Check the selection box for the existing member of this group, </w:t>
      </w:r>
      <w:r w:rsidR="00536EE1">
        <w:t>Janice Galvin</w:t>
      </w:r>
      <w:r>
        <w:t xml:space="preserve">, and </w:t>
      </w:r>
      <w:r w:rsidR="00536EE1">
        <w:t xml:space="preserve">in the toolbar select </w:t>
      </w:r>
      <w:r w:rsidRPr="007D3CFB">
        <w:rPr>
          <w:b/>
        </w:rPr>
        <w:t>Actions</w:t>
      </w:r>
      <w:r w:rsidRPr="00536EE1">
        <w:rPr>
          <w:b/>
        </w:rPr>
        <w:t xml:space="preserve"> </w:t>
      </w:r>
      <w:r w:rsidR="00536EE1" w:rsidRPr="00536EE1">
        <w:rPr>
          <w:b/>
        </w:rPr>
        <w:t xml:space="preserve">» </w:t>
      </w:r>
      <w:r w:rsidRPr="007D3CFB">
        <w:rPr>
          <w:b/>
        </w:rPr>
        <w:t>Remove Users from Group</w:t>
      </w:r>
      <w:r w:rsidR="00536EE1">
        <w:rPr>
          <w:b/>
        </w:rPr>
        <w:t>.</w:t>
      </w:r>
      <w:r w:rsidR="008A7E0F" w:rsidRPr="008A7E0F">
        <w:t xml:space="preserve"> If prompted</w:t>
      </w:r>
      <w:r w:rsidR="008A7E0F">
        <w:t xml:space="preserve"> to confirm the action, click </w:t>
      </w:r>
      <w:r w:rsidR="008A7E0F" w:rsidRPr="008A7E0F">
        <w:rPr>
          <w:b/>
        </w:rPr>
        <w:t>OK</w:t>
      </w:r>
      <w:r w:rsidR="008A7E0F">
        <w:t>.</w:t>
      </w:r>
      <w:r w:rsidR="008A7E0F" w:rsidRPr="008A7E0F">
        <w:t xml:space="preserve"> </w:t>
      </w:r>
    </w:p>
    <w:p w:rsidR="00536EE1" w:rsidRDefault="00536EE1" w:rsidP="00536EE1">
      <w:pPr>
        <w:pStyle w:val="LabStepScreenshotLevel2"/>
      </w:pPr>
      <w:r>
        <w:lastRenderedPageBreak/>
        <w:drawing>
          <wp:inline distT="0" distB="0" distL="0" distR="0" wp14:anchorId="4982CC65" wp14:editId="39E80A85">
            <wp:extent cx="3380953" cy="18190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80953" cy="1819048"/>
                    </a:xfrm>
                    <a:prstGeom prst="rect">
                      <a:avLst/>
                    </a:prstGeom>
                  </pic:spPr>
                </pic:pic>
              </a:graphicData>
            </a:graphic>
          </wp:inline>
        </w:drawing>
      </w:r>
    </w:p>
    <w:p w:rsidR="007D3CFB" w:rsidRDefault="007D3CFB" w:rsidP="00920237">
      <w:pPr>
        <w:pStyle w:val="LabStepLevel2Numbered"/>
      </w:pPr>
      <w:r>
        <w:t xml:space="preserve">Click the </w:t>
      </w:r>
      <w:r>
        <w:rPr>
          <w:b/>
        </w:rPr>
        <w:t xml:space="preserve">Sales </w:t>
      </w:r>
      <w:r w:rsidR="008B5787">
        <w:rPr>
          <w:b/>
        </w:rPr>
        <w:t xml:space="preserve">Meeting </w:t>
      </w:r>
      <w:r>
        <w:rPr>
          <w:b/>
        </w:rPr>
        <w:t>Members</w:t>
      </w:r>
      <w:r>
        <w:t xml:space="preserve"> hyperlink in the Quick Launch Bar under the </w:t>
      </w:r>
      <w:r w:rsidRPr="004B0710">
        <w:rPr>
          <w:b/>
        </w:rPr>
        <w:t>Groups</w:t>
      </w:r>
      <w:r>
        <w:t xml:space="preserve"> heading</w:t>
      </w:r>
      <w:r w:rsidR="0073651D">
        <w:t xml:space="preserve"> (you may need to click </w:t>
      </w:r>
      <w:r w:rsidR="0073651D" w:rsidRPr="0073651D">
        <w:rPr>
          <w:b/>
        </w:rPr>
        <w:t>More…</w:t>
      </w:r>
      <w:r w:rsidR="0073651D">
        <w:t xml:space="preserve"> to get to the full list)</w:t>
      </w:r>
      <w:r>
        <w:t>.</w:t>
      </w:r>
    </w:p>
    <w:p w:rsidR="007D3CFB" w:rsidRDefault="007D3CFB" w:rsidP="007D3CFB">
      <w:pPr>
        <w:pStyle w:val="LabStepLevel2Numbered"/>
        <w:numPr>
          <w:ilvl w:val="0"/>
          <w:numId w:val="7"/>
        </w:numPr>
      </w:pPr>
      <w:r>
        <w:t xml:space="preserve">Click the </w:t>
      </w:r>
      <w:r w:rsidRPr="007D3CFB">
        <w:rPr>
          <w:b/>
        </w:rPr>
        <w:t>New</w:t>
      </w:r>
      <w:r>
        <w:t xml:space="preserve"> button from the toolbar.</w:t>
      </w:r>
    </w:p>
    <w:p w:rsidR="007D3CFB" w:rsidRDefault="007D3CFB" w:rsidP="007D3CFB">
      <w:pPr>
        <w:pStyle w:val="LabStepLevel2Numbered"/>
        <w:numPr>
          <w:ilvl w:val="0"/>
          <w:numId w:val="7"/>
        </w:numPr>
      </w:pPr>
      <w:r>
        <w:t xml:space="preserve">In the pop-up </w:t>
      </w:r>
      <w:r w:rsidRPr="004B0710">
        <w:rPr>
          <w:b/>
        </w:rPr>
        <w:t>Grant Permissions</w:t>
      </w:r>
      <w:r>
        <w:t xml:space="preserve"> box, enter </w:t>
      </w:r>
      <w:r w:rsidR="00B1081E" w:rsidRPr="00B1081E">
        <w:rPr>
          <w:b/>
        </w:rPr>
        <w:t>Janice</w:t>
      </w:r>
      <w:r>
        <w:t xml:space="preserve"> and click the </w:t>
      </w:r>
      <w:r w:rsidRPr="007D3CFB">
        <w:rPr>
          <w:b/>
        </w:rPr>
        <w:t>Check Names</w:t>
      </w:r>
      <w:r>
        <w:t xml:space="preserve"> icon in the lower right corner under the field.</w:t>
      </w:r>
      <w:r w:rsidR="001E23B1">
        <w:t xml:space="preserve"> </w:t>
      </w:r>
      <w:r>
        <w:t xml:space="preserve">The name in the field should resolve to </w:t>
      </w:r>
      <w:r w:rsidR="00B1081E" w:rsidRPr="002F131B">
        <w:rPr>
          <w:b/>
        </w:rPr>
        <w:t>Janice Galvin</w:t>
      </w:r>
      <w:r w:rsidR="00911D43" w:rsidRPr="00911D43">
        <w:t xml:space="preserve"> or her login name</w:t>
      </w:r>
      <w:r>
        <w:t>.</w:t>
      </w:r>
      <w:r w:rsidR="001E23B1">
        <w:t xml:space="preserve"> </w:t>
      </w:r>
      <w:r>
        <w:t xml:space="preserve">Click </w:t>
      </w:r>
      <w:r w:rsidRPr="007D3CFB">
        <w:rPr>
          <w:b/>
        </w:rPr>
        <w:t>OK</w:t>
      </w:r>
      <w:r>
        <w:t>.</w:t>
      </w:r>
    </w:p>
    <w:p w:rsidR="00911D43" w:rsidRDefault="00911D43" w:rsidP="00911D43">
      <w:pPr>
        <w:pStyle w:val="LabStepScreenshotLevel2"/>
      </w:pPr>
      <w:r>
        <w:drawing>
          <wp:inline distT="0" distB="0" distL="0" distR="0" wp14:anchorId="29DB1997" wp14:editId="557184AE">
            <wp:extent cx="4686300" cy="1838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86300" cy="1838472"/>
                    </a:xfrm>
                    <a:prstGeom prst="rect">
                      <a:avLst/>
                    </a:prstGeom>
                  </pic:spPr>
                </pic:pic>
              </a:graphicData>
            </a:graphic>
          </wp:inline>
        </w:drawing>
      </w:r>
    </w:p>
    <w:p w:rsidR="007D3CFB" w:rsidRDefault="007D3CFB" w:rsidP="007D3CFB">
      <w:pPr>
        <w:pStyle w:val="LabStepLevel2Numbered"/>
        <w:numPr>
          <w:ilvl w:val="0"/>
          <w:numId w:val="7"/>
        </w:numPr>
      </w:pPr>
      <w:r>
        <w:t xml:space="preserve">Check the selection box for the previous member of this group, Michael </w:t>
      </w:r>
      <w:r w:rsidR="003A2898">
        <w:t>Sullivan</w:t>
      </w:r>
      <w:r>
        <w:t xml:space="preserve">, and click the </w:t>
      </w:r>
      <w:r w:rsidRPr="007D3CFB">
        <w:rPr>
          <w:b/>
        </w:rPr>
        <w:t xml:space="preserve">Actions </w:t>
      </w:r>
      <w:r>
        <w:t>drop-down button from the toolbar.</w:t>
      </w:r>
      <w:r w:rsidR="001E23B1">
        <w:t xml:space="preserve"> </w:t>
      </w:r>
      <w:r w:rsidRPr="00A76591">
        <w:rPr>
          <w:b/>
        </w:rPr>
        <w:t>BE SURE ONLY MICHAEL IS CHECKED.</w:t>
      </w:r>
    </w:p>
    <w:p w:rsidR="007D3CFB" w:rsidRDefault="007D3CFB" w:rsidP="00591A1E">
      <w:pPr>
        <w:pStyle w:val="LabStepLevel2Numbered"/>
        <w:numPr>
          <w:ilvl w:val="0"/>
          <w:numId w:val="5"/>
        </w:numPr>
      </w:pPr>
      <w:r>
        <w:t xml:space="preserve">Choose </w:t>
      </w:r>
      <w:r w:rsidRPr="00597C82">
        <w:rPr>
          <w:b/>
        </w:rPr>
        <w:t>Remove Users from Group</w:t>
      </w:r>
      <w:r w:rsidR="00597C82">
        <w:rPr>
          <w:b/>
        </w:rPr>
        <w:t xml:space="preserve"> </w:t>
      </w:r>
      <w:r w:rsidR="00597C82" w:rsidRPr="00597C82">
        <w:t>and if prompted,</w:t>
      </w:r>
      <w:r w:rsidR="00597C82">
        <w:rPr>
          <w:b/>
        </w:rPr>
        <w:t xml:space="preserve"> </w:t>
      </w:r>
      <w:r w:rsidR="00597C82">
        <w:t>c</w:t>
      </w:r>
      <w:r>
        <w:t xml:space="preserve">lick </w:t>
      </w:r>
      <w:r w:rsidRPr="00597C82">
        <w:rPr>
          <w:b/>
        </w:rPr>
        <w:t>OK</w:t>
      </w:r>
      <w:r>
        <w:t xml:space="preserve"> to the pop-up confirmation.</w:t>
      </w:r>
    </w:p>
    <w:p w:rsidR="007D3CFB" w:rsidRDefault="007D3CFB" w:rsidP="00920237">
      <w:pPr>
        <w:pStyle w:val="LabStepLevel2Numbered"/>
      </w:pPr>
      <w:r>
        <w:t xml:space="preserve">Use your newly acquired skills to edit the membership of the </w:t>
      </w:r>
      <w:r w:rsidRPr="00A76591">
        <w:rPr>
          <w:b/>
        </w:rPr>
        <w:t xml:space="preserve">Sales </w:t>
      </w:r>
      <w:r w:rsidR="003C76BD">
        <w:rPr>
          <w:b/>
        </w:rPr>
        <w:t xml:space="preserve">Meeting </w:t>
      </w:r>
      <w:r w:rsidRPr="00A76591">
        <w:rPr>
          <w:b/>
        </w:rPr>
        <w:t>Owners</w:t>
      </w:r>
      <w:r>
        <w:t xml:space="preserve"> group to only the </w:t>
      </w:r>
      <w:r w:rsidR="00A76591" w:rsidRPr="00A76591">
        <w:rPr>
          <w:b/>
        </w:rPr>
        <w:t>Rob Walters</w:t>
      </w:r>
      <w:r>
        <w:t xml:space="preserve"> account.</w:t>
      </w:r>
    </w:p>
    <w:p w:rsidR="00C973D7" w:rsidRPr="00E34BA5" w:rsidRDefault="00C973D7" w:rsidP="00C973D7">
      <w:pPr>
        <w:pStyle w:val="LabStepNumbered"/>
        <w:numPr>
          <w:ilvl w:val="0"/>
          <w:numId w:val="12"/>
        </w:numPr>
      </w:pPr>
      <w:r>
        <w:t xml:space="preserve">Your team has indicated that they need a new security group </w:t>
      </w:r>
      <w:r w:rsidRPr="004A0A75">
        <w:rPr>
          <w:b/>
        </w:rPr>
        <w:t>Principal</w:t>
      </w:r>
      <w:r>
        <w:t xml:space="preserve"> for the </w:t>
      </w:r>
      <w:r w:rsidRPr="004A0A75">
        <w:rPr>
          <w:b/>
        </w:rPr>
        <w:t>Sales</w:t>
      </w:r>
      <w:r>
        <w:t xml:space="preserve"> team named </w:t>
      </w:r>
      <w:r w:rsidRPr="004A0A75">
        <w:rPr>
          <w:b/>
        </w:rPr>
        <w:t>Salespeople</w:t>
      </w:r>
      <w:r>
        <w:t xml:space="preserve"> that should contain </w:t>
      </w:r>
      <w:r w:rsidR="004A0A75">
        <w:t>Jill Williams</w:t>
      </w:r>
      <w:r>
        <w:t xml:space="preserve"> and </w:t>
      </w:r>
      <w:r w:rsidR="004A0A75">
        <w:t xml:space="preserve">Brian Cox </w:t>
      </w:r>
      <w:r w:rsidR="00366525">
        <w:t>as members:</w:t>
      </w:r>
    </w:p>
    <w:p w:rsidR="00C973D7" w:rsidRDefault="00C973D7" w:rsidP="00591A1E">
      <w:pPr>
        <w:pStyle w:val="LabStepLevel2Numbered"/>
        <w:numPr>
          <w:ilvl w:val="0"/>
          <w:numId w:val="36"/>
        </w:numPr>
      </w:pPr>
      <w:r>
        <w:t xml:space="preserve">Click the </w:t>
      </w:r>
      <w:r w:rsidRPr="00591A1E">
        <w:rPr>
          <w:b/>
        </w:rPr>
        <w:t>More...</w:t>
      </w:r>
      <w:r>
        <w:t xml:space="preserve"> hyperlink in the Quick Launch Bar under the </w:t>
      </w:r>
      <w:r w:rsidRPr="00EB22CA">
        <w:rPr>
          <w:b/>
        </w:rPr>
        <w:t>Groups</w:t>
      </w:r>
      <w:r>
        <w:t xml:space="preserve"> heading.</w:t>
      </w:r>
    </w:p>
    <w:p w:rsidR="005D1565" w:rsidRDefault="005D1565" w:rsidP="005D1565">
      <w:pPr>
        <w:pStyle w:val="LabStepLevel2Numbered"/>
      </w:pPr>
      <w:r>
        <w:t xml:space="preserve">Click the </w:t>
      </w:r>
      <w:r w:rsidR="00E15F7C">
        <w:rPr>
          <w:b/>
        </w:rPr>
        <w:t>New</w:t>
      </w:r>
      <w:r>
        <w:t xml:space="preserve"> </w:t>
      </w:r>
      <w:r w:rsidR="00047742">
        <w:t xml:space="preserve">link in the </w:t>
      </w:r>
      <w:r w:rsidR="00E15F7C">
        <w:t xml:space="preserve">toolbar above the list of </w:t>
      </w:r>
      <w:r w:rsidR="00E15F7C" w:rsidRPr="00F17BEA">
        <w:rPr>
          <w:b/>
        </w:rPr>
        <w:t>Principals</w:t>
      </w:r>
      <w:r>
        <w:t>.</w:t>
      </w:r>
    </w:p>
    <w:p w:rsidR="00917C46" w:rsidRDefault="00047742" w:rsidP="005C7C5A">
      <w:pPr>
        <w:pStyle w:val="LabStepScreenshotLevel2"/>
      </w:pPr>
      <w:r>
        <w:drawing>
          <wp:inline distT="0" distB="0" distL="0" distR="0" wp14:anchorId="4824F2A2" wp14:editId="4C7CFC3B">
            <wp:extent cx="3552381" cy="1304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52381" cy="1304762"/>
                    </a:xfrm>
                    <a:prstGeom prst="rect">
                      <a:avLst/>
                    </a:prstGeom>
                  </pic:spPr>
                </pic:pic>
              </a:graphicData>
            </a:graphic>
          </wp:inline>
        </w:drawing>
      </w:r>
    </w:p>
    <w:p w:rsidR="009C28C6" w:rsidRDefault="005D1565" w:rsidP="005D1565">
      <w:pPr>
        <w:pStyle w:val="LabStepLevel2Numbered"/>
      </w:pPr>
      <w:r>
        <w:t xml:space="preserve">On the </w:t>
      </w:r>
      <w:r w:rsidR="00917C46" w:rsidRPr="005C7C5A">
        <w:rPr>
          <w:b/>
        </w:rPr>
        <w:t>Create Group</w:t>
      </w:r>
      <w:r>
        <w:t xml:space="preserve"> p</w:t>
      </w:r>
      <w:r w:rsidR="007D1936">
        <w:t>age</w:t>
      </w:r>
      <w:r>
        <w:t xml:space="preserve"> enter the following values for the new </w:t>
      </w:r>
      <w:r w:rsidR="00917C46">
        <w:t>group</w:t>
      </w:r>
      <w:r w:rsidR="005D6568">
        <w:t xml:space="preserve"> and click </w:t>
      </w:r>
      <w:r w:rsidR="005D6568" w:rsidRPr="005D6568">
        <w:rPr>
          <w:b/>
        </w:rPr>
        <w:t>Create</w:t>
      </w:r>
      <w:r>
        <w:t>:</w:t>
      </w:r>
    </w:p>
    <w:p w:rsidR="009C28C6" w:rsidRDefault="009C28C6" w:rsidP="009C28C6">
      <w:pPr>
        <w:pStyle w:val="LabStepLevel2NoBullet"/>
        <w:ind w:left="1440"/>
      </w:pPr>
      <w:r w:rsidRPr="009C28C6">
        <w:rPr>
          <w:b/>
        </w:rPr>
        <w:t>Name:</w:t>
      </w:r>
      <w:r>
        <w:t xml:space="preserve"> Salespeople</w:t>
      </w:r>
    </w:p>
    <w:p w:rsidR="009C28C6" w:rsidRDefault="009C28C6" w:rsidP="009C28C6">
      <w:pPr>
        <w:pStyle w:val="LabStepLevel2NoBullet"/>
        <w:ind w:left="1440"/>
      </w:pPr>
      <w:r w:rsidRPr="009C28C6">
        <w:rPr>
          <w:b/>
        </w:rPr>
        <w:lastRenderedPageBreak/>
        <w:t>About Me:</w:t>
      </w:r>
      <w:r>
        <w:t xml:space="preserve"> Use this group to grant salespeople special permissions to the SharePoint site: Sales</w:t>
      </w:r>
    </w:p>
    <w:p w:rsidR="009C28C6" w:rsidRDefault="009C28C6" w:rsidP="009C28C6">
      <w:pPr>
        <w:pStyle w:val="LabStepLevel2NoBullet"/>
        <w:ind w:left="1440"/>
      </w:pPr>
      <w:r w:rsidRPr="009C28C6">
        <w:rPr>
          <w:b/>
        </w:rPr>
        <w:t>Group Owner:</w:t>
      </w:r>
      <w:r>
        <w:t xml:space="preserve"> </w:t>
      </w:r>
      <w:r w:rsidR="005D6568">
        <w:t>Rob Walters</w:t>
      </w:r>
    </w:p>
    <w:p w:rsidR="005D1565" w:rsidRDefault="009C28C6" w:rsidP="009C28C6">
      <w:pPr>
        <w:pStyle w:val="LabStepLevel2NoBullet"/>
        <w:ind w:left="1440"/>
      </w:pPr>
      <w:r w:rsidRPr="009C28C6">
        <w:rPr>
          <w:b/>
        </w:rPr>
        <w:t>Choose the Permission Level:</w:t>
      </w:r>
      <w:r>
        <w:t xml:space="preserve"> Read</w:t>
      </w:r>
      <w:r w:rsidR="005D6568">
        <w:t xml:space="preserve"> - </w:t>
      </w:r>
      <w:r w:rsidR="005D6568" w:rsidRPr="005D6568">
        <w:t>Can view pages and list items and download documents</w:t>
      </w:r>
      <w:r w:rsidR="005D6568">
        <w:t>.</w:t>
      </w:r>
    </w:p>
    <w:p w:rsidR="004F02D0" w:rsidRDefault="004F02D0" w:rsidP="004F02D0">
      <w:pPr>
        <w:pStyle w:val="LabStepLevel2Numbered"/>
        <w:numPr>
          <w:ilvl w:val="0"/>
          <w:numId w:val="7"/>
        </w:numPr>
      </w:pPr>
      <w:r>
        <w:t xml:space="preserve">On the new </w:t>
      </w:r>
      <w:r w:rsidRPr="00B46DF0">
        <w:rPr>
          <w:b/>
        </w:rPr>
        <w:t>Salespeople</w:t>
      </w:r>
      <w:r>
        <w:t xml:space="preserve"> group's page, click the </w:t>
      </w:r>
      <w:proofErr w:type="gramStart"/>
      <w:r w:rsidRPr="007D3CFB">
        <w:rPr>
          <w:b/>
        </w:rPr>
        <w:t>New</w:t>
      </w:r>
      <w:proofErr w:type="gramEnd"/>
      <w:r>
        <w:t xml:space="preserve"> button from the toolbar.</w:t>
      </w:r>
    </w:p>
    <w:p w:rsidR="004F02D0" w:rsidRDefault="004F02D0" w:rsidP="004F02D0">
      <w:pPr>
        <w:pStyle w:val="LabStepLevel2Numbered"/>
        <w:numPr>
          <w:ilvl w:val="0"/>
          <w:numId w:val="7"/>
        </w:numPr>
      </w:pPr>
      <w:r>
        <w:t xml:space="preserve">In the pop-up </w:t>
      </w:r>
      <w:r w:rsidRPr="00B46DF0">
        <w:rPr>
          <w:b/>
        </w:rPr>
        <w:t>Grant Permissions</w:t>
      </w:r>
      <w:r>
        <w:t xml:space="preserve"> box, enter </w:t>
      </w:r>
      <w:proofErr w:type="spellStart"/>
      <w:r w:rsidR="00B46DF0">
        <w:rPr>
          <w:b/>
        </w:rPr>
        <w:t>Brian</w:t>
      </w:r>
      <w:proofErr w:type="gramStart"/>
      <w:r w:rsidR="00B46DF0">
        <w:rPr>
          <w:b/>
        </w:rPr>
        <w:t>;Jill</w:t>
      </w:r>
      <w:proofErr w:type="spellEnd"/>
      <w:proofErr w:type="gramEnd"/>
      <w:r>
        <w:t xml:space="preserve"> and click the </w:t>
      </w:r>
      <w:r w:rsidRPr="007D3CFB">
        <w:rPr>
          <w:b/>
        </w:rPr>
        <w:t>Check Names</w:t>
      </w:r>
      <w:r>
        <w:t xml:space="preserve"> icon in the lower right corner under the field.</w:t>
      </w:r>
      <w:r w:rsidR="001E23B1">
        <w:t xml:space="preserve"> </w:t>
      </w:r>
      <w:r>
        <w:t xml:space="preserve">The names in the field should resolve to </w:t>
      </w:r>
      <w:r w:rsidR="004F1F48">
        <w:t>Jill Williams and Brian Cox</w:t>
      </w:r>
      <w:r>
        <w:t>.</w:t>
      </w:r>
      <w:r w:rsidR="001E23B1">
        <w:t xml:space="preserve"> </w:t>
      </w:r>
      <w:r>
        <w:t xml:space="preserve">Click </w:t>
      </w:r>
      <w:r w:rsidRPr="007D3CFB">
        <w:rPr>
          <w:b/>
        </w:rPr>
        <w:t>OK</w:t>
      </w:r>
      <w:r>
        <w:t>.</w:t>
      </w:r>
    </w:p>
    <w:p w:rsidR="00BC573D" w:rsidRDefault="00BC573D" w:rsidP="00BC573D">
      <w:pPr>
        <w:pStyle w:val="LabStepScreenshotLevel2"/>
      </w:pPr>
      <w:r>
        <w:drawing>
          <wp:inline distT="0" distB="0" distL="0" distR="0" wp14:anchorId="2016FDDE" wp14:editId="2D160012">
            <wp:extent cx="4648200" cy="176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47620" cy="1765790"/>
                    </a:xfrm>
                    <a:prstGeom prst="rect">
                      <a:avLst/>
                    </a:prstGeom>
                  </pic:spPr>
                </pic:pic>
              </a:graphicData>
            </a:graphic>
          </wp:inline>
        </w:drawing>
      </w:r>
    </w:p>
    <w:p w:rsidR="004F02D0" w:rsidRDefault="004F02D0" w:rsidP="00591A1E">
      <w:pPr>
        <w:pStyle w:val="LabStepLevel2Numbered"/>
        <w:numPr>
          <w:ilvl w:val="0"/>
          <w:numId w:val="5"/>
        </w:numPr>
      </w:pPr>
      <w:r>
        <w:t xml:space="preserve">Verify that </w:t>
      </w:r>
      <w:r w:rsidR="00AC16D0">
        <w:t xml:space="preserve">Jill Williams and Brian Cox </w:t>
      </w:r>
      <w:r>
        <w:t>are now listed as members in the Salespeople group.</w:t>
      </w:r>
    </w:p>
    <w:p w:rsidR="00483CB0" w:rsidRPr="00E34BA5" w:rsidRDefault="004F02D0" w:rsidP="00483CB0">
      <w:pPr>
        <w:pStyle w:val="LabStepNumbered"/>
      </w:pPr>
      <w:r>
        <w:t>Test the new Salespeople group</w:t>
      </w:r>
      <w:r w:rsidR="001416CA">
        <w:t>:</w:t>
      </w:r>
    </w:p>
    <w:p w:rsidR="00483CB0" w:rsidRDefault="004F02D0" w:rsidP="00591A1E">
      <w:pPr>
        <w:pStyle w:val="LabStepLevel2Numbered"/>
        <w:numPr>
          <w:ilvl w:val="0"/>
          <w:numId w:val="37"/>
        </w:numPr>
      </w:pPr>
      <w:r>
        <w:t xml:space="preserve">Navigate to the default page of the </w:t>
      </w:r>
      <w:r w:rsidRPr="00AA5FF9">
        <w:rPr>
          <w:b/>
        </w:rPr>
        <w:t>Sales</w:t>
      </w:r>
      <w:r>
        <w:t xml:space="preserve"> site via the breadcrumb trail.</w:t>
      </w:r>
    </w:p>
    <w:p w:rsidR="00C10521" w:rsidRPr="007A36B7" w:rsidRDefault="00C10521" w:rsidP="00C10521">
      <w:pPr>
        <w:pStyle w:val="LabStepLevel2Numbered"/>
        <w:numPr>
          <w:ilvl w:val="0"/>
          <w:numId w:val="37"/>
        </w:numPr>
      </w:pPr>
      <w:r>
        <w:t xml:space="preserve">Authenticate into the library as Brian Cox using the </w:t>
      </w:r>
      <w:r w:rsidRPr="00C10521">
        <w:rPr>
          <w:b/>
        </w:rPr>
        <w:t>Welcome Menu</w:t>
      </w:r>
      <w:r>
        <w:t xml:space="preserve"> in the top right corner and select </w:t>
      </w:r>
      <w:r w:rsidRPr="00C10521">
        <w:rPr>
          <w:b/>
        </w:rPr>
        <w:t>Sign in as Different User</w:t>
      </w:r>
      <w:r>
        <w:t xml:space="preserve"> and enter </w:t>
      </w:r>
      <w:r w:rsidRPr="00D77EC7">
        <w:rPr>
          <w:rStyle w:val="InlindeCode"/>
        </w:rPr>
        <w:t>[[AD-DOMAIN]]\</w:t>
      </w:r>
      <w:proofErr w:type="spellStart"/>
      <w:r w:rsidR="00AB7ABC">
        <w:rPr>
          <w:rStyle w:val="InlindeCode"/>
        </w:rPr>
        <w:t>b</w:t>
      </w:r>
      <w:r>
        <w:rPr>
          <w:rStyle w:val="InlindeCode"/>
        </w:rPr>
        <w:t>rian</w:t>
      </w:r>
      <w:proofErr w:type="spellEnd"/>
      <w:r>
        <w:rPr>
          <w:rStyle w:val="InlindeCode"/>
        </w:rPr>
        <w:t xml:space="preserve"> </w:t>
      </w:r>
      <w:r>
        <w:t xml:space="preserve">for the user name and click </w:t>
      </w:r>
      <w:r w:rsidRPr="00C10521">
        <w:rPr>
          <w:b/>
        </w:rPr>
        <w:t>OK</w:t>
      </w:r>
      <w:r w:rsidRPr="00400EC1">
        <w:t>.</w:t>
      </w:r>
    </w:p>
    <w:p w:rsidR="00483CB0" w:rsidRDefault="004F02D0" w:rsidP="004F02D0">
      <w:pPr>
        <w:pStyle w:val="LabStepLevel2Numbered"/>
      </w:pPr>
      <w:r>
        <w:t xml:space="preserve">Verify that </w:t>
      </w:r>
      <w:r w:rsidR="004C6848">
        <w:t>Brian</w:t>
      </w:r>
      <w:r>
        <w:t xml:space="preserve"> can read but not contribute to the Sales site</w:t>
      </w:r>
      <w:r w:rsidR="00483CB0">
        <w:t>.</w:t>
      </w:r>
    </w:p>
    <w:p w:rsidR="00491D41" w:rsidRPr="007A36B7" w:rsidRDefault="00491D41" w:rsidP="00491D41">
      <w:pPr>
        <w:pStyle w:val="LabStepLevel2Numbered"/>
      </w:pPr>
      <w:r>
        <w:t xml:space="preserve">Authenticate into the library as Jill Williams using the </w:t>
      </w:r>
      <w:r w:rsidRPr="00C10521">
        <w:rPr>
          <w:b/>
        </w:rPr>
        <w:t>Welcome Menu</w:t>
      </w:r>
      <w:r>
        <w:t xml:space="preserve"> in the top right corner and select </w:t>
      </w:r>
      <w:r w:rsidRPr="00C10521">
        <w:rPr>
          <w:b/>
        </w:rPr>
        <w:t>Sign in as Different User</w:t>
      </w:r>
      <w:r>
        <w:t xml:space="preserve"> and enter </w:t>
      </w:r>
      <w:r w:rsidRPr="00D77EC7">
        <w:rPr>
          <w:rStyle w:val="InlindeCode"/>
        </w:rPr>
        <w:t>[[AD-DOMAIN]]\</w:t>
      </w:r>
      <w:proofErr w:type="spellStart"/>
      <w:r w:rsidR="00AB7ABC">
        <w:rPr>
          <w:rStyle w:val="InlindeCode"/>
        </w:rPr>
        <w:t>jill</w:t>
      </w:r>
      <w:proofErr w:type="spellEnd"/>
      <w:r>
        <w:rPr>
          <w:rStyle w:val="InlindeCode"/>
        </w:rPr>
        <w:t xml:space="preserve"> </w:t>
      </w:r>
      <w:r>
        <w:t xml:space="preserve">for the user name and click </w:t>
      </w:r>
      <w:r w:rsidRPr="00C10521">
        <w:rPr>
          <w:b/>
        </w:rPr>
        <w:t>OK</w:t>
      </w:r>
      <w:r w:rsidRPr="00400EC1">
        <w:t>.</w:t>
      </w:r>
    </w:p>
    <w:p w:rsidR="004F02D0" w:rsidRDefault="004F02D0" w:rsidP="004F02D0">
      <w:pPr>
        <w:pStyle w:val="LabStepLevel2Numbered"/>
      </w:pPr>
      <w:r>
        <w:t xml:space="preserve">Verify that </w:t>
      </w:r>
      <w:proofErr w:type="spellStart"/>
      <w:r w:rsidR="00491D41">
        <w:t>JIll</w:t>
      </w:r>
      <w:proofErr w:type="spellEnd"/>
      <w:r>
        <w:t xml:space="preserve"> also can read but not contribute to the Sales site.</w:t>
      </w:r>
    </w:p>
    <w:p w:rsidR="00460873" w:rsidRPr="007A36B7" w:rsidRDefault="00460873" w:rsidP="00460873">
      <w:pPr>
        <w:pStyle w:val="LabStepLevel2Numbered"/>
      </w:pPr>
      <w:r>
        <w:t xml:space="preserve">Authenticate into the library as Rob Walters using the </w:t>
      </w:r>
      <w:r w:rsidRPr="00C10521">
        <w:rPr>
          <w:b/>
        </w:rPr>
        <w:t>Welcome Menu</w:t>
      </w:r>
      <w:r>
        <w:t xml:space="preserve"> in the top right corner and select </w:t>
      </w:r>
      <w:r w:rsidRPr="00C10521">
        <w:rPr>
          <w:b/>
        </w:rPr>
        <w:t>Sign in as Different User</w:t>
      </w:r>
      <w:r>
        <w:t xml:space="preserve"> and enter </w:t>
      </w:r>
      <w:r w:rsidRPr="00D77EC7">
        <w:rPr>
          <w:rStyle w:val="InlindeCode"/>
        </w:rPr>
        <w:t>[[AD-DOMAIN]]\</w:t>
      </w:r>
      <w:r w:rsidR="00AB7ABC">
        <w:rPr>
          <w:rStyle w:val="InlindeCode"/>
        </w:rPr>
        <w:t>rob</w:t>
      </w:r>
      <w:r>
        <w:rPr>
          <w:rStyle w:val="InlindeCode"/>
        </w:rPr>
        <w:t xml:space="preserve"> </w:t>
      </w:r>
      <w:r>
        <w:t xml:space="preserve">for the user name and click </w:t>
      </w:r>
      <w:r w:rsidRPr="00C10521">
        <w:rPr>
          <w:b/>
        </w:rPr>
        <w:t>OK</w:t>
      </w:r>
      <w:r w:rsidRPr="00400EC1">
        <w:t>.</w:t>
      </w:r>
    </w:p>
    <w:p w:rsidR="004F02D0" w:rsidRPr="00E34BA5" w:rsidRDefault="004F02D0" w:rsidP="004F02D0">
      <w:pPr>
        <w:pStyle w:val="LabStepNumbered"/>
        <w:numPr>
          <w:ilvl w:val="0"/>
          <w:numId w:val="12"/>
        </w:numPr>
      </w:pPr>
      <w:r>
        <w:t>Your team has indicated that they need the new Salespeople group to grant its members a special permission mix that is essentially contribute with the added ability to override checkouts and approve items.</w:t>
      </w:r>
    </w:p>
    <w:p w:rsidR="005139A4" w:rsidRDefault="005139A4" w:rsidP="00591A1E">
      <w:pPr>
        <w:pStyle w:val="LabStepLevel2Numbered"/>
        <w:numPr>
          <w:ilvl w:val="0"/>
          <w:numId w:val="38"/>
        </w:numPr>
      </w:pPr>
      <w:r>
        <w:t>Navigate to the Wingtip Team Site (the site collection top level site) via the Navigate Up button</w:t>
      </w:r>
    </w:p>
    <w:p w:rsidR="006A4D73" w:rsidRPr="007A36B7" w:rsidRDefault="006A4D73" w:rsidP="006A4D73">
      <w:pPr>
        <w:pStyle w:val="LabStepLevel2Numbered"/>
        <w:numPr>
          <w:ilvl w:val="0"/>
          <w:numId w:val="38"/>
        </w:numPr>
      </w:pPr>
      <w:r>
        <w:t xml:space="preserve">Authenticate into the library as Ken Sanchez using the </w:t>
      </w:r>
      <w:r w:rsidRPr="006A4D73">
        <w:rPr>
          <w:b/>
        </w:rPr>
        <w:t>Welcome Menu</w:t>
      </w:r>
      <w:r>
        <w:t xml:space="preserve"> in the top right corner and select </w:t>
      </w:r>
      <w:r w:rsidRPr="006A4D73">
        <w:rPr>
          <w:b/>
        </w:rPr>
        <w:t>Sign in as Different User</w:t>
      </w:r>
      <w:r>
        <w:t xml:space="preserve"> and enter </w:t>
      </w:r>
      <w:r w:rsidRPr="00D77EC7">
        <w:rPr>
          <w:rStyle w:val="InlindeCode"/>
        </w:rPr>
        <w:t>[[AD-DOMAIN]]\</w:t>
      </w:r>
      <w:r w:rsidR="004F1704">
        <w:rPr>
          <w:rStyle w:val="InlindeCode"/>
        </w:rPr>
        <w:t>ken</w:t>
      </w:r>
      <w:r>
        <w:rPr>
          <w:rStyle w:val="InlindeCode"/>
        </w:rPr>
        <w:t xml:space="preserve"> </w:t>
      </w:r>
      <w:r>
        <w:t xml:space="preserve">for the user name and click </w:t>
      </w:r>
      <w:r w:rsidRPr="006A4D73">
        <w:rPr>
          <w:b/>
        </w:rPr>
        <w:t>OK</w:t>
      </w:r>
      <w:r w:rsidRPr="00400EC1">
        <w:t>.</w:t>
      </w:r>
    </w:p>
    <w:p w:rsidR="004F02D0" w:rsidRPr="00E34BA5" w:rsidRDefault="004F02D0" w:rsidP="004F02D0">
      <w:pPr>
        <w:pStyle w:val="LabStepLevel2Numbered"/>
        <w:numPr>
          <w:ilvl w:val="0"/>
          <w:numId w:val="7"/>
        </w:numPr>
      </w:pPr>
      <w:r>
        <w:t xml:space="preserve">Click the </w:t>
      </w:r>
      <w:r>
        <w:rPr>
          <w:b/>
        </w:rPr>
        <w:t>Site Actions</w:t>
      </w:r>
      <w:r>
        <w:t xml:space="preserve"> hyperlink in the upper left corner of the page.</w:t>
      </w:r>
    </w:p>
    <w:p w:rsidR="004F02D0" w:rsidRDefault="004F02D0" w:rsidP="00591A1E">
      <w:pPr>
        <w:pStyle w:val="LabStepLevel2Numbered"/>
        <w:numPr>
          <w:ilvl w:val="0"/>
          <w:numId w:val="5"/>
        </w:numPr>
      </w:pPr>
      <w:r>
        <w:t xml:space="preserve">Click the </w:t>
      </w:r>
      <w:r w:rsidRPr="00DD59A8">
        <w:rPr>
          <w:b/>
        </w:rPr>
        <w:t xml:space="preserve">Site </w:t>
      </w:r>
      <w:r>
        <w:rPr>
          <w:b/>
        </w:rPr>
        <w:t>Permission</w:t>
      </w:r>
      <w:r w:rsidRPr="00DD59A8">
        <w:rPr>
          <w:b/>
        </w:rPr>
        <w:t>s</w:t>
      </w:r>
      <w:r>
        <w:t xml:space="preserve"> link from the </w:t>
      </w:r>
      <w:r w:rsidR="001E23B1">
        <w:t>resulting</w:t>
      </w:r>
      <w:r>
        <w:t xml:space="preserve"> Site Actions drop-down menu.</w:t>
      </w:r>
    </w:p>
    <w:p w:rsidR="004F02D0" w:rsidRDefault="005139A4" w:rsidP="00591A1E">
      <w:pPr>
        <w:pStyle w:val="LabStepLevel2Numbered"/>
        <w:numPr>
          <w:ilvl w:val="0"/>
          <w:numId w:val="5"/>
        </w:numPr>
      </w:pPr>
      <w:r>
        <w:t xml:space="preserve">Click the </w:t>
      </w:r>
      <w:r w:rsidRPr="00BC1DC7">
        <w:rPr>
          <w:b/>
        </w:rPr>
        <w:t>Permission Levels</w:t>
      </w:r>
      <w:r>
        <w:t xml:space="preserve"> button in the </w:t>
      </w:r>
      <w:r w:rsidRPr="001B2083">
        <w:rPr>
          <w:b/>
        </w:rPr>
        <w:t>Manage</w:t>
      </w:r>
      <w:r>
        <w:t xml:space="preserve"> </w:t>
      </w:r>
      <w:r w:rsidR="001B2083">
        <w:t xml:space="preserve">group of the </w:t>
      </w:r>
      <w:r w:rsidR="001B2083" w:rsidRPr="002B5C2E">
        <w:rPr>
          <w:b/>
        </w:rPr>
        <w:t>Edit</w:t>
      </w:r>
      <w:r w:rsidR="001B2083">
        <w:t xml:space="preserve"> tab in the </w:t>
      </w:r>
      <w:r w:rsidR="001B2083" w:rsidRPr="002B5C2E">
        <w:rPr>
          <w:b/>
        </w:rPr>
        <w:t>Permission Tools</w:t>
      </w:r>
      <w:r w:rsidR="001B2083">
        <w:t xml:space="preserve"> contextual tab in the ribbon</w:t>
      </w:r>
      <w:r>
        <w:t>.</w:t>
      </w:r>
    </w:p>
    <w:p w:rsidR="005139A4" w:rsidRDefault="009A49D5" w:rsidP="001B2083">
      <w:pPr>
        <w:pStyle w:val="LabStepScreenshotLevel2"/>
      </w:pPr>
      <w:r>
        <w:drawing>
          <wp:inline distT="0" distB="0" distL="0" distR="0" wp14:anchorId="5CC5DF51" wp14:editId="76C94199">
            <wp:extent cx="5180953" cy="1371429"/>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80953" cy="1371429"/>
                    </a:xfrm>
                    <a:prstGeom prst="rect">
                      <a:avLst/>
                    </a:prstGeom>
                  </pic:spPr>
                </pic:pic>
              </a:graphicData>
            </a:graphic>
          </wp:inline>
        </w:drawing>
      </w:r>
    </w:p>
    <w:p w:rsidR="005139A4" w:rsidRDefault="005139A4" w:rsidP="00591A1E">
      <w:pPr>
        <w:pStyle w:val="LabStepLevel2Numbered"/>
        <w:numPr>
          <w:ilvl w:val="0"/>
          <w:numId w:val="5"/>
        </w:numPr>
      </w:pPr>
      <w:r>
        <w:lastRenderedPageBreak/>
        <w:t xml:space="preserve">Click on the name of the </w:t>
      </w:r>
      <w:r w:rsidRPr="005139A4">
        <w:rPr>
          <w:b/>
        </w:rPr>
        <w:t>Contribute</w:t>
      </w:r>
      <w:r>
        <w:t xml:space="preserve"> permission level, scroll to the bottom of the permission level's settings and click the </w:t>
      </w:r>
      <w:r w:rsidRPr="005139A4">
        <w:rPr>
          <w:b/>
        </w:rPr>
        <w:t>Copy Permission Level</w:t>
      </w:r>
      <w:r>
        <w:t xml:space="preserve"> button.</w:t>
      </w:r>
      <w:r w:rsidR="001B2083">
        <w:t xml:space="preserve"> Use the following to create the new permission level:</w:t>
      </w:r>
    </w:p>
    <w:p w:rsidR="005139A4" w:rsidRDefault="005139A4" w:rsidP="009A49D5">
      <w:pPr>
        <w:pStyle w:val="LabStepLevel2NoBullet"/>
        <w:ind w:left="1440"/>
      </w:pPr>
      <w:r w:rsidRPr="001B2083">
        <w:rPr>
          <w:b/>
        </w:rPr>
        <w:t>Name</w:t>
      </w:r>
      <w:r w:rsidR="001B2083" w:rsidRPr="001B2083">
        <w:rPr>
          <w:b/>
        </w:rPr>
        <w:t>:</w:t>
      </w:r>
      <w:r w:rsidRPr="001B2083">
        <w:rPr>
          <w:b/>
        </w:rPr>
        <w:t xml:space="preserve"> </w:t>
      </w:r>
      <w:r w:rsidRPr="00B3161F">
        <w:t>Sales Contribute</w:t>
      </w:r>
    </w:p>
    <w:p w:rsidR="00B3161F" w:rsidRDefault="001B2083" w:rsidP="009A49D5">
      <w:pPr>
        <w:pStyle w:val="LabStepLevel2NoBullet"/>
        <w:ind w:left="1440"/>
      </w:pPr>
      <w:r w:rsidRPr="001B2083">
        <w:rPr>
          <w:b/>
        </w:rPr>
        <w:t>Description:</w:t>
      </w:r>
      <w:r w:rsidR="00B3161F" w:rsidRPr="001B2083">
        <w:rPr>
          <w:b/>
        </w:rPr>
        <w:t xml:space="preserve"> </w:t>
      </w:r>
      <w:r w:rsidR="00B3161F" w:rsidRPr="00B3161F">
        <w:t>Contribute plus override check out and approve items for Sales testing purposes only</w:t>
      </w:r>
      <w:r w:rsidR="00B3161F">
        <w:t>.</w:t>
      </w:r>
    </w:p>
    <w:p w:rsidR="005139A4" w:rsidRDefault="005139A4" w:rsidP="00591A1E">
      <w:pPr>
        <w:pStyle w:val="LabStepLevel2Numbered"/>
        <w:numPr>
          <w:ilvl w:val="0"/>
          <w:numId w:val="5"/>
        </w:numPr>
      </w:pPr>
      <w:r>
        <w:t xml:space="preserve">Check the boxes for the </w:t>
      </w:r>
      <w:r w:rsidRPr="005139A4">
        <w:rPr>
          <w:b/>
        </w:rPr>
        <w:t>Override Check Out</w:t>
      </w:r>
      <w:r>
        <w:t xml:space="preserve"> and the </w:t>
      </w:r>
      <w:r w:rsidRPr="005139A4">
        <w:rPr>
          <w:b/>
        </w:rPr>
        <w:t>Approve Items</w:t>
      </w:r>
      <w:r>
        <w:t xml:space="preserve"> permissions under the </w:t>
      </w:r>
      <w:r w:rsidRPr="006F6B84">
        <w:rPr>
          <w:b/>
        </w:rPr>
        <w:t>List Permissions</w:t>
      </w:r>
      <w:r>
        <w:t xml:space="preserve"> heading.</w:t>
      </w:r>
    </w:p>
    <w:p w:rsidR="005139A4" w:rsidRDefault="005139A4" w:rsidP="00591A1E">
      <w:pPr>
        <w:pStyle w:val="LabStepLevel2Numbered"/>
        <w:numPr>
          <w:ilvl w:val="0"/>
          <w:numId w:val="5"/>
        </w:numPr>
      </w:pPr>
      <w:r>
        <w:t xml:space="preserve">Click </w:t>
      </w:r>
      <w:r w:rsidRPr="005139A4">
        <w:rPr>
          <w:b/>
        </w:rPr>
        <w:t xml:space="preserve">Create </w:t>
      </w:r>
      <w:r>
        <w:t>to finish creating the new Permission Level object.</w:t>
      </w:r>
    </w:p>
    <w:p w:rsidR="00834E04" w:rsidRDefault="00B3161F" w:rsidP="00591A1E">
      <w:pPr>
        <w:pStyle w:val="LabStepLevel2Numbered"/>
        <w:numPr>
          <w:ilvl w:val="0"/>
          <w:numId w:val="5"/>
        </w:numPr>
      </w:pPr>
      <w:r>
        <w:t>Navigate to the default</w:t>
      </w:r>
      <w:r w:rsidR="00AC0AB0">
        <w:t xml:space="preserve"> page of </w:t>
      </w:r>
      <w:r w:rsidR="004F02D0">
        <w:t>the Sales</w:t>
      </w:r>
      <w:r w:rsidR="00DB1BA8">
        <w:t xml:space="preserve"> site</w:t>
      </w:r>
      <w:r w:rsidR="00AC0AB0">
        <w:t>.</w:t>
      </w:r>
    </w:p>
    <w:p w:rsidR="00B3161F" w:rsidRPr="00E34BA5" w:rsidRDefault="00B3161F" w:rsidP="00B3161F">
      <w:pPr>
        <w:pStyle w:val="LabStepLevel2Numbered"/>
        <w:numPr>
          <w:ilvl w:val="0"/>
          <w:numId w:val="7"/>
        </w:numPr>
      </w:pPr>
      <w:r>
        <w:t xml:space="preserve">Click the </w:t>
      </w:r>
      <w:r>
        <w:rPr>
          <w:b/>
        </w:rPr>
        <w:t>Site Actions</w:t>
      </w:r>
      <w:r>
        <w:t xml:space="preserve"> hyperlink in the upper left corner of the page.</w:t>
      </w:r>
    </w:p>
    <w:p w:rsidR="00B3161F" w:rsidRDefault="00B3161F" w:rsidP="00591A1E">
      <w:pPr>
        <w:pStyle w:val="LabStepLevel2Numbered"/>
        <w:numPr>
          <w:ilvl w:val="0"/>
          <w:numId w:val="5"/>
        </w:numPr>
      </w:pPr>
      <w:r>
        <w:t xml:space="preserve">Click the </w:t>
      </w:r>
      <w:r w:rsidRPr="00DD59A8">
        <w:rPr>
          <w:b/>
        </w:rPr>
        <w:t xml:space="preserve">Site </w:t>
      </w:r>
      <w:r>
        <w:rPr>
          <w:b/>
        </w:rPr>
        <w:t>Permission</w:t>
      </w:r>
      <w:r w:rsidRPr="00DD59A8">
        <w:rPr>
          <w:b/>
        </w:rPr>
        <w:t>s</w:t>
      </w:r>
      <w:r>
        <w:t xml:space="preserve"> link from the </w:t>
      </w:r>
      <w:r w:rsidR="001E23B1">
        <w:t>resulting</w:t>
      </w:r>
      <w:r>
        <w:t xml:space="preserve"> Site Actions drop-down menu.</w:t>
      </w:r>
    </w:p>
    <w:p w:rsidR="00B3161F" w:rsidRDefault="00B3161F" w:rsidP="00591A1E">
      <w:pPr>
        <w:pStyle w:val="LabStepLevel2Numbered"/>
        <w:numPr>
          <w:ilvl w:val="0"/>
          <w:numId w:val="5"/>
        </w:numPr>
      </w:pPr>
      <w:r>
        <w:t xml:space="preserve">Check the selection box for the Salespeople group and click the </w:t>
      </w:r>
      <w:r w:rsidRPr="00B3161F">
        <w:rPr>
          <w:b/>
        </w:rPr>
        <w:t>Edit User Permissions</w:t>
      </w:r>
      <w:r>
        <w:t xml:space="preserve"> button from the </w:t>
      </w:r>
      <w:r w:rsidRPr="00BC4C91">
        <w:rPr>
          <w:b/>
        </w:rPr>
        <w:t>Modify</w:t>
      </w:r>
      <w:r>
        <w:t xml:space="preserve"> </w:t>
      </w:r>
      <w:r w:rsidR="00BC4C91">
        <w:t xml:space="preserve">group of the </w:t>
      </w:r>
      <w:r w:rsidR="00BC4C91" w:rsidRPr="002B5C2E">
        <w:rPr>
          <w:b/>
        </w:rPr>
        <w:t>Edit</w:t>
      </w:r>
      <w:r w:rsidR="00BC4C91">
        <w:t xml:space="preserve"> tab in the </w:t>
      </w:r>
      <w:r w:rsidR="00BC4C91" w:rsidRPr="002B5C2E">
        <w:rPr>
          <w:b/>
        </w:rPr>
        <w:t>Permission Tools</w:t>
      </w:r>
      <w:r w:rsidR="00BC4C91">
        <w:t xml:space="preserve"> contextual tab in the ribbon</w:t>
      </w:r>
      <w:r>
        <w:t>.</w:t>
      </w:r>
    </w:p>
    <w:p w:rsidR="00B3161F" w:rsidRDefault="009A49D5" w:rsidP="00BC4C91">
      <w:pPr>
        <w:pStyle w:val="LabStepScreenshotLevel2"/>
      </w:pPr>
      <w:r>
        <w:drawing>
          <wp:inline distT="0" distB="0" distL="0" distR="0" wp14:anchorId="429AF615" wp14:editId="0B59CA0E">
            <wp:extent cx="5276191" cy="136190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6191" cy="1361905"/>
                    </a:xfrm>
                    <a:prstGeom prst="rect">
                      <a:avLst/>
                    </a:prstGeom>
                  </pic:spPr>
                </pic:pic>
              </a:graphicData>
            </a:graphic>
          </wp:inline>
        </w:drawing>
      </w:r>
    </w:p>
    <w:p w:rsidR="00B3161F" w:rsidRDefault="00B3161F" w:rsidP="00591A1E">
      <w:pPr>
        <w:pStyle w:val="LabStepLevel2Numbered"/>
        <w:numPr>
          <w:ilvl w:val="0"/>
          <w:numId w:val="5"/>
        </w:numPr>
      </w:pPr>
      <w:r>
        <w:t xml:space="preserve">In the resulting </w:t>
      </w:r>
      <w:r w:rsidRPr="00BC4C91">
        <w:rPr>
          <w:b/>
        </w:rPr>
        <w:t>Edit Permissions</w:t>
      </w:r>
      <w:r>
        <w:t xml:space="preserve"> pop-up, check the new </w:t>
      </w:r>
      <w:r w:rsidRPr="00B3161F">
        <w:rPr>
          <w:b/>
        </w:rPr>
        <w:t>Sales Contribute</w:t>
      </w:r>
      <w:r>
        <w:t xml:space="preserve"> permission level and clear the </w:t>
      </w:r>
      <w:r w:rsidRPr="00BC4C91">
        <w:rPr>
          <w:b/>
        </w:rPr>
        <w:t>Read permission level's</w:t>
      </w:r>
      <w:r>
        <w:t xml:space="preserve"> checkbox before clicking </w:t>
      </w:r>
      <w:r w:rsidRPr="00BC4C91">
        <w:rPr>
          <w:b/>
        </w:rPr>
        <w:t>OK</w:t>
      </w:r>
      <w:r>
        <w:t xml:space="preserve"> to complete the edit.</w:t>
      </w:r>
    </w:p>
    <w:p w:rsidR="009A49D5" w:rsidRDefault="009A49D5" w:rsidP="009A49D5">
      <w:pPr>
        <w:pStyle w:val="LabStepScreenshotLevel2"/>
      </w:pPr>
      <w:r>
        <w:drawing>
          <wp:inline distT="0" distB="0" distL="0" distR="0" wp14:anchorId="2BDFE427" wp14:editId="4740863B">
            <wp:extent cx="2943225" cy="3466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48495" cy="3472797"/>
                    </a:xfrm>
                    <a:prstGeom prst="rect">
                      <a:avLst/>
                    </a:prstGeom>
                  </pic:spPr>
                </pic:pic>
              </a:graphicData>
            </a:graphic>
          </wp:inline>
        </w:drawing>
      </w:r>
    </w:p>
    <w:p w:rsidR="00B3161F" w:rsidRDefault="00B3161F" w:rsidP="00591A1E">
      <w:pPr>
        <w:pStyle w:val="LabStepLevel2Numbered"/>
        <w:numPr>
          <w:ilvl w:val="0"/>
          <w:numId w:val="5"/>
        </w:numPr>
      </w:pPr>
      <w:r>
        <w:t>Verify that the Salespeople group now uses the Sa</w:t>
      </w:r>
      <w:r w:rsidR="009A49D5">
        <w:t>les Contribute permission level:</w:t>
      </w:r>
    </w:p>
    <w:p w:rsidR="009A49D5" w:rsidRDefault="009A49D5" w:rsidP="009A49D5">
      <w:pPr>
        <w:pStyle w:val="LabStepScreenshotLevel2"/>
      </w:pPr>
      <w:r>
        <w:lastRenderedPageBreak/>
        <w:drawing>
          <wp:inline distT="0" distB="0" distL="0" distR="0" wp14:anchorId="4A1832AD" wp14:editId="1D5CEB98">
            <wp:extent cx="4829175" cy="144307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41291" cy="1446698"/>
                    </a:xfrm>
                    <a:prstGeom prst="rect">
                      <a:avLst/>
                    </a:prstGeom>
                  </pic:spPr>
                </pic:pic>
              </a:graphicData>
            </a:graphic>
          </wp:inline>
        </w:drawing>
      </w:r>
    </w:p>
    <w:p w:rsidR="003559A2" w:rsidRDefault="00AF5F18" w:rsidP="004E2EE1">
      <w:pPr>
        <w:pStyle w:val="LabExerciseCallout"/>
      </w:pPr>
      <w:r>
        <w:t xml:space="preserve">In this exercise you </w:t>
      </w:r>
      <w:r w:rsidR="00DB1386">
        <w:t xml:space="preserve">learned </w:t>
      </w:r>
      <w:r w:rsidR="00BC1FD7">
        <w:t xml:space="preserve">to </w:t>
      </w:r>
      <w:r w:rsidR="004F02D0">
        <w:t>create new security objects and customize security</w:t>
      </w:r>
      <w:r w:rsidR="00DB1386">
        <w:t>.</w:t>
      </w:r>
    </w:p>
    <w:p w:rsidR="003559A2" w:rsidRDefault="003559A2" w:rsidP="003559A2">
      <w:pPr>
        <w:pStyle w:val="Heading2"/>
      </w:pPr>
      <w:r w:rsidRPr="00FC79BD">
        <w:t xml:space="preserve">Exercise </w:t>
      </w:r>
      <w:r>
        <w:t>3</w:t>
      </w:r>
      <w:r w:rsidRPr="00FC79BD">
        <w:t xml:space="preserve">: </w:t>
      </w:r>
      <w:r w:rsidR="00B3161F">
        <w:t>Re-establish Inheritance</w:t>
      </w:r>
    </w:p>
    <w:p w:rsidR="003559A2" w:rsidRDefault="003559A2" w:rsidP="003559A2">
      <w:pPr>
        <w:pStyle w:val="LabExerciseCallout"/>
      </w:pPr>
      <w:r w:rsidRPr="00AB0146">
        <w:t xml:space="preserve">In this exercise you will </w:t>
      </w:r>
      <w:r w:rsidR="009E1BAB">
        <w:t xml:space="preserve">learn to </w:t>
      </w:r>
      <w:r w:rsidR="0025490E">
        <w:t>re-establish permissions inheritance.</w:t>
      </w:r>
    </w:p>
    <w:p w:rsidR="008B5033" w:rsidRPr="00E34BA5" w:rsidRDefault="00A83487" w:rsidP="00B9125A">
      <w:pPr>
        <w:pStyle w:val="LabStepNumbered"/>
        <w:numPr>
          <w:ilvl w:val="0"/>
          <w:numId w:val="24"/>
        </w:numPr>
      </w:pPr>
      <w:r>
        <w:t xml:space="preserve">Your team </w:t>
      </w:r>
      <w:r w:rsidR="00B3161F">
        <w:t>is done testing the authority for the Sales project and has asked you to reset the Sale site to inherit its permissions from its parent site.</w:t>
      </w:r>
    </w:p>
    <w:p w:rsidR="008B5033" w:rsidRDefault="008B5033" w:rsidP="00B9125A">
      <w:pPr>
        <w:pStyle w:val="LabStepLevel2Numbered"/>
        <w:numPr>
          <w:ilvl w:val="0"/>
          <w:numId w:val="29"/>
        </w:numPr>
      </w:pPr>
      <w:r>
        <w:t xml:space="preserve">Click the </w:t>
      </w:r>
      <w:r w:rsidR="00B3161F">
        <w:rPr>
          <w:b/>
        </w:rPr>
        <w:t>Inherit Permissions</w:t>
      </w:r>
      <w:r w:rsidR="009D11AF">
        <w:t xml:space="preserve"> button from the </w:t>
      </w:r>
      <w:r w:rsidR="00B3161F" w:rsidRPr="00F31171">
        <w:rPr>
          <w:b/>
        </w:rPr>
        <w:t>Inheritance</w:t>
      </w:r>
      <w:r w:rsidR="009D11AF">
        <w:t xml:space="preserve"> </w:t>
      </w:r>
      <w:r w:rsidR="00F31171">
        <w:t xml:space="preserve">group of the </w:t>
      </w:r>
      <w:r w:rsidR="00F31171" w:rsidRPr="002B5C2E">
        <w:rPr>
          <w:b/>
        </w:rPr>
        <w:t>Edit</w:t>
      </w:r>
      <w:r w:rsidR="00F31171">
        <w:t xml:space="preserve"> tab in the </w:t>
      </w:r>
      <w:r w:rsidR="00F31171" w:rsidRPr="002B5C2E">
        <w:rPr>
          <w:b/>
        </w:rPr>
        <w:t>Permission Tools</w:t>
      </w:r>
      <w:r w:rsidR="00F31171">
        <w:t xml:space="preserve"> contextual tab in the ribbon</w:t>
      </w:r>
      <w:r>
        <w:t>.</w:t>
      </w:r>
    </w:p>
    <w:p w:rsidR="009D11AF" w:rsidRDefault="00956F14" w:rsidP="002C1A95">
      <w:pPr>
        <w:pStyle w:val="LabStepScreenshotLevel2"/>
      </w:pPr>
      <w:r>
        <w:drawing>
          <wp:inline distT="0" distB="0" distL="0" distR="0" wp14:anchorId="48F8B8B8" wp14:editId="2EEA1D9F">
            <wp:extent cx="5266667" cy="1352381"/>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66667" cy="1352381"/>
                    </a:xfrm>
                    <a:prstGeom prst="rect">
                      <a:avLst/>
                    </a:prstGeom>
                  </pic:spPr>
                </pic:pic>
              </a:graphicData>
            </a:graphic>
          </wp:inline>
        </w:drawing>
      </w:r>
    </w:p>
    <w:p w:rsidR="0025490E" w:rsidRDefault="0025490E" w:rsidP="00591A1E">
      <w:pPr>
        <w:pStyle w:val="LabStepLevel2Numbered"/>
        <w:numPr>
          <w:ilvl w:val="0"/>
          <w:numId w:val="5"/>
        </w:numPr>
      </w:pPr>
      <w:r>
        <w:t xml:space="preserve">Click </w:t>
      </w:r>
      <w:r w:rsidRPr="0025490E">
        <w:rPr>
          <w:b/>
        </w:rPr>
        <w:t>OK</w:t>
      </w:r>
      <w:r>
        <w:t xml:space="preserve"> to the </w:t>
      </w:r>
      <w:r w:rsidR="001E23B1">
        <w:t>resulting</w:t>
      </w:r>
      <w:r>
        <w:t xml:space="preserve"> pop-up warning stating that changing to inherited permissions may alter your custom security and render the site unavailable to users.</w:t>
      </w:r>
    </w:p>
    <w:p w:rsidR="009633B5" w:rsidRDefault="0025490E" w:rsidP="00956F14">
      <w:pPr>
        <w:pStyle w:val="LabStepScreenshotLevel2"/>
      </w:pPr>
      <w:r>
        <w:drawing>
          <wp:inline distT="0" distB="0" distL="0" distR="0" wp14:anchorId="662C8681" wp14:editId="553102B1">
            <wp:extent cx="3962400" cy="1428750"/>
            <wp:effectExtent l="19050" t="0" r="0" b="0"/>
            <wp:docPr id="259" name="Picture 258" descr="M5_La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Lab12.png"/>
                    <pic:cNvPicPr/>
                  </pic:nvPicPr>
                  <pic:blipFill>
                    <a:blip r:embed="rId32" cstate="print"/>
                    <a:stretch>
                      <a:fillRect/>
                    </a:stretch>
                  </pic:blipFill>
                  <pic:spPr>
                    <a:xfrm>
                      <a:off x="0" y="0"/>
                      <a:ext cx="3962400" cy="1428750"/>
                    </a:xfrm>
                    <a:prstGeom prst="rect">
                      <a:avLst/>
                    </a:prstGeom>
                  </pic:spPr>
                </pic:pic>
              </a:graphicData>
            </a:graphic>
          </wp:inline>
        </w:drawing>
      </w:r>
    </w:p>
    <w:p w:rsidR="00A83487" w:rsidRDefault="00A83487" w:rsidP="00591A1E">
      <w:pPr>
        <w:pStyle w:val="LabStepLevel2Numbered"/>
        <w:numPr>
          <w:ilvl w:val="0"/>
          <w:numId w:val="5"/>
        </w:numPr>
      </w:pPr>
      <w:r>
        <w:t xml:space="preserve">Click </w:t>
      </w:r>
      <w:r>
        <w:rPr>
          <w:b/>
        </w:rPr>
        <w:t>OK</w:t>
      </w:r>
      <w:r>
        <w:t xml:space="preserve"> to finish creating the new </w:t>
      </w:r>
      <w:r w:rsidR="00E35EF4">
        <w:t>view</w:t>
      </w:r>
      <w:r>
        <w:t>.</w:t>
      </w:r>
      <w:r w:rsidR="001E23B1">
        <w:t xml:space="preserve"> </w:t>
      </w:r>
      <w:r w:rsidR="00E35EF4">
        <w:t>The library should automatically switch to the new view.</w:t>
      </w:r>
    </w:p>
    <w:p w:rsidR="003559A2" w:rsidRDefault="003559A2" w:rsidP="003559A2">
      <w:pPr>
        <w:pStyle w:val="LabExerciseCallout"/>
      </w:pPr>
      <w:r>
        <w:t xml:space="preserve">In this exercise you </w:t>
      </w:r>
      <w:r w:rsidR="00561272">
        <w:t xml:space="preserve">practiced </w:t>
      </w:r>
      <w:r w:rsidR="0025490E">
        <w:t>re-establishing permissions inheritance</w:t>
      </w:r>
      <w:r w:rsidR="00DB1386">
        <w:t>.</w:t>
      </w:r>
    </w:p>
    <w:p w:rsidR="003559A2" w:rsidRDefault="002E2FF6" w:rsidP="002E2FF6">
      <w:pPr>
        <w:pStyle w:val="Heading2"/>
      </w:pPr>
      <w:r>
        <w:t>Exercise 4: Controlling SharePoint Designer 2010 Usage</w:t>
      </w:r>
    </w:p>
    <w:p w:rsidR="002E2FF6" w:rsidRDefault="002E2FF6" w:rsidP="002E2FF6">
      <w:pPr>
        <w:pStyle w:val="LabExerciseText"/>
      </w:pPr>
      <w:r>
        <w:t>In this exercise you will learn how to manage how users of the site collection can use SharePoint Designer 2010 in a site collection.</w:t>
      </w:r>
    </w:p>
    <w:p w:rsidR="002E2FF6" w:rsidRDefault="002E2FF6" w:rsidP="002E2FF6">
      <w:pPr>
        <w:pStyle w:val="LabStepNumbered"/>
        <w:numPr>
          <w:ilvl w:val="0"/>
          <w:numId w:val="44"/>
        </w:numPr>
      </w:pPr>
      <w:r>
        <w:t xml:space="preserve">Navigate to the Wingtip Team Site </w:t>
      </w:r>
      <w:proofErr w:type="spellStart"/>
      <w:r>
        <w:t>site</w:t>
      </w:r>
      <w:proofErr w:type="spellEnd"/>
      <w:r>
        <w:t xml:space="preserve"> collection using your preferred method.</w:t>
      </w:r>
    </w:p>
    <w:p w:rsidR="002E2FF6" w:rsidRDefault="002E2FF6" w:rsidP="002E2FF6">
      <w:pPr>
        <w:pStyle w:val="LabStepNumbered"/>
        <w:numPr>
          <w:ilvl w:val="0"/>
          <w:numId w:val="44"/>
        </w:numPr>
      </w:pPr>
      <w:r>
        <w:t xml:space="preserve">From the ribbon, select Site </w:t>
      </w:r>
      <w:r w:rsidRPr="002E2FF6">
        <w:rPr>
          <w:b/>
        </w:rPr>
        <w:t>Actions » Site Settings</w:t>
      </w:r>
      <w:r>
        <w:t>.</w:t>
      </w:r>
    </w:p>
    <w:p w:rsidR="002E2FF6" w:rsidRDefault="002E2FF6" w:rsidP="002E2FF6">
      <w:pPr>
        <w:pStyle w:val="LabStepNumbered"/>
        <w:numPr>
          <w:ilvl w:val="0"/>
          <w:numId w:val="44"/>
        </w:numPr>
      </w:pPr>
      <w:r>
        <w:lastRenderedPageBreak/>
        <w:t xml:space="preserve">Towards the bottom of the </w:t>
      </w:r>
      <w:r w:rsidRPr="002E2FF6">
        <w:rPr>
          <w:b/>
        </w:rPr>
        <w:t>Site Collection Administration</w:t>
      </w:r>
      <w:r>
        <w:t xml:space="preserve"> section, find the link </w:t>
      </w:r>
      <w:r w:rsidRPr="002E2FF6">
        <w:rPr>
          <w:b/>
        </w:rPr>
        <w:t>SharePoint Designer Settings</w:t>
      </w:r>
      <w:r>
        <w:t xml:space="preserve"> and click it.</w:t>
      </w:r>
    </w:p>
    <w:p w:rsidR="002E2FF6" w:rsidRDefault="00267032" w:rsidP="002E2FF6">
      <w:pPr>
        <w:pStyle w:val="LabStepNumbered"/>
        <w:numPr>
          <w:ilvl w:val="0"/>
          <w:numId w:val="44"/>
        </w:numPr>
      </w:pPr>
      <w:r>
        <w:t>The SharePoint Designer Settings page will allow site collection administrators to lock down some of the capabilities of SharePoint Designer 2010. These same settings are available to farm administrators within Central Administration on a Web application by Web application basis. If the farm administrator grants one of these capabilities, site collection owns can elect to either leave it enabled or remove the capability. However site collection administrators cannot override a denial by a farm administrator if a capability is blocked:</w:t>
      </w:r>
    </w:p>
    <w:p w:rsidR="00267032" w:rsidRDefault="00267032" w:rsidP="00267032">
      <w:pPr>
        <w:pStyle w:val="LabStepScreenshot"/>
      </w:pPr>
      <w:r>
        <w:rPr>
          <w:noProof/>
        </w:rPr>
        <w:drawing>
          <wp:inline distT="0" distB="0" distL="0" distR="0" wp14:anchorId="3BBD7AE2" wp14:editId="6F1FF436">
            <wp:extent cx="5534025" cy="29875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34025" cy="2987546"/>
                    </a:xfrm>
                    <a:prstGeom prst="rect">
                      <a:avLst/>
                    </a:prstGeom>
                  </pic:spPr>
                </pic:pic>
              </a:graphicData>
            </a:graphic>
          </wp:inline>
        </w:drawing>
      </w:r>
    </w:p>
    <w:p w:rsidR="00ED51B8" w:rsidRDefault="00ED51B8" w:rsidP="00ED51B8">
      <w:pPr>
        <w:pStyle w:val="LabExerciseText"/>
      </w:pPr>
      <w:r w:rsidRPr="00ED51B8">
        <w:rPr>
          <w:b/>
        </w:rPr>
        <w:t>Note:</w:t>
      </w:r>
      <w:r>
        <w:t xml:space="preserve"> F</w:t>
      </w:r>
      <w:bookmarkStart w:id="5" w:name="_GoBack"/>
      <w:bookmarkEnd w:id="5"/>
      <w:r>
        <w:t>or the remainder of this exercise you will need SharePoint Designer 2010 installed on your machine.</w:t>
      </w:r>
    </w:p>
    <w:p w:rsidR="00FD46A8" w:rsidRDefault="00FD46A8" w:rsidP="00267032">
      <w:pPr>
        <w:pStyle w:val="LabStepNumbered"/>
      </w:pPr>
      <w:r>
        <w:t xml:space="preserve">Before making any changes, try opening the site collection with SharePoint Designer 2010. </w:t>
      </w:r>
    </w:p>
    <w:p w:rsidR="00267032" w:rsidRDefault="00FD46A8" w:rsidP="00FD46A8">
      <w:pPr>
        <w:pStyle w:val="LabStepLevel2Numbered"/>
        <w:numPr>
          <w:ilvl w:val="0"/>
          <w:numId w:val="45"/>
        </w:numPr>
      </w:pPr>
      <w:r>
        <w:t>Launch SharePoint Designer 2010 (</w:t>
      </w:r>
      <w:r w:rsidRPr="00FD46A8">
        <w:rPr>
          <w:b/>
        </w:rPr>
        <w:t>Start » All Programs » SharePoint » Microsoft SharePoint Designer 2010</w:t>
      </w:r>
      <w:r>
        <w:t>).</w:t>
      </w:r>
    </w:p>
    <w:p w:rsidR="00FD46A8" w:rsidRDefault="00FD46A8" w:rsidP="00FD46A8">
      <w:pPr>
        <w:pStyle w:val="LabStepLevel2Numbered"/>
        <w:numPr>
          <w:ilvl w:val="0"/>
          <w:numId w:val="45"/>
        </w:numPr>
      </w:pPr>
      <w:r>
        <w:t xml:space="preserve">Click the </w:t>
      </w:r>
      <w:r w:rsidRPr="00ED7377">
        <w:rPr>
          <w:b/>
        </w:rPr>
        <w:t>Open Site</w:t>
      </w:r>
      <w:r>
        <w:t xml:space="preserve"> button and enter the </w:t>
      </w:r>
      <w:r w:rsidR="00ED7377">
        <w:t>URL of your site collection:</w:t>
      </w:r>
    </w:p>
    <w:p w:rsidR="00FD46A8" w:rsidRDefault="00FD46A8" w:rsidP="00FD46A8">
      <w:pPr>
        <w:pStyle w:val="LabStepScreenshotLevel2"/>
      </w:pPr>
      <w:r>
        <w:lastRenderedPageBreak/>
        <w:drawing>
          <wp:inline distT="0" distB="0" distL="0" distR="0" wp14:anchorId="0767B952" wp14:editId="313D33C4">
            <wp:extent cx="4791075" cy="30220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791075" cy="3022063"/>
                    </a:xfrm>
                    <a:prstGeom prst="rect">
                      <a:avLst/>
                    </a:prstGeom>
                  </pic:spPr>
                </pic:pic>
              </a:graphicData>
            </a:graphic>
          </wp:inline>
        </w:drawing>
      </w:r>
    </w:p>
    <w:p w:rsidR="00FD46A8" w:rsidRDefault="00FD46A8" w:rsidP="00FD46A8">
      <w:pPr>
        <w:pStyle w:val="LabStepLevel2Numbered"/>
        <w:numPr>
          <w:ilvl w:val="0"/>
          <w:numId w:val="45"/>
        </w:numPr>
      </w:pPr>
      <w:r>
        <w:t>After a login prompt and a few moments, SharePoint Designer 2010 should open the site collection:</w:t>
      </w:r>
    </w:p>
    <w:p w:rsidR="00FD46A8" w:rsidRDefault="00FD46A8" w:rsidP="00FD46A8">
      <w:pPr>
        <w:pStyle w:val="LabStepScreenshotLevel2"/>
      </w:pPr>
      <w:r>
        <w:drawing>
          <wp:inline distT="0" distB="0" distL="0" distR="0" wp14:anchorId="629110C1" wp14:editId="723CABC1">
            <wp:extent cx="4752975" cy="31265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758385" cy="3130062"/>
                    </a:xfrm>
                    <a:prstGeom prst="rect">
                      <a:avLst/>
                    </a:prstGeom>
                  </pic:spPr>
                </pic:pic>
              </a:graphicData>
            </a:graphic>
          </wp:inline>
        </w:drawing>
      </w:r>
    </w:p>
    <w:p w:rsidR="00FD46A8" w:rsidRDefault="00FD46A8" w:rsidP="00FD46A8">
      <w:pPr>
        <w:pStyle w:val="LabStepLevel2Numbered"/>
        <w:numPr>
          <w:ilvl w:val="0"/>
          <w:numId w:val="45"/>
        </w:numPr>
      </w:pPr>
      <w:r>
        <w:t>Now close SharePoint Designer 2010.</w:t>
      </w:r>
    </w:p>
    <w:p w:rsidR="00FD46A8" w:rsidRDefault="00FD46A8" w:rsidP="00FD46A8">
      <w:pPr>
        <w:pStyle w:val="LabStepNumbered"/>
      </w:pPr>
      <w:r>
        <w:t xml:space="preserve">Lock down the Wingtip Site Collection from using SharePoint Designer 2010. From the </w:t>
      </w:r>
      <w:r w:rsidRPr="00FD46A8">
        <w:rPr>
          <w:b/>
        </w:rPr>
        <w:t>SharePoint Designer Settings</w:t>
      </w:r>
      <w:r>
        <w:t xml:space="preserve"> page in the browser, uncheck the option </w:t>
      </w:r>
      <w:r w:rsidRPr="00FD46A8">
        <w:rPr>
          <w:b/>
        </w:rPr>
        <w:t>Enable SharePoint Designer</w:t>
      </w:r>
      <w:r>
        <w:t xml:space="preserve"> and click </w:t>
      </w:r>
      <w:r w:rsidRPr="00FD46A8">
        <w:rPr>
          <w:b/>
        </w:rPr>
        <w:t>OK</w:t>
      </w:r>
      <w:r>
        <w:t>.</w:t>
      </w:r>
    </w:p>
    <w:p w:rsidR="00ED7377" w:rsidRDefault="00ED7377" w:rsidP="00FD46A8">
      <w:pPr>
        <w:pStyle w:val="LabStepNumbered"/>
      </w:pPr>
      <w:r>
        <w:t>Now try to open the site in SharePoint Designer 2010:</w:t>
      </w:r>
    </w:p>
    <w:p w:rsidR="00ED7377" w:rsidRDefault="00ED7377" w:rsidP="000F6BF3">
      <w:pPr>
        <w:pStyle w:val="LabStepLevel2Numbered"/>
        <w:numPr>
          <w:ilvl w:val="0"/>
          <w:numId w:val="46"/>
        </w:numPr>
      </w:pPr>
      <w:r>
        <w:t>Launch SharePoint Designer 2010 (</w:t>
      </w:r>
      <w:r w:rsidRPr="000F6BF3">
        <w:rPr>
          <w:b/>
        </w:rPr>
        <w:t>Start » All Programs » SharePoint » Microsoft SharePoint Designer 2010</w:t>
      </w:r>
      <w:r>
        <w:t>).</w:t>
      </w:r>
    </w:p>
    <w:p w:rsidR="00ED7377" w:rsidRDefault="00ED7377" w:rsidP="00ED7377">
      <w:pPr>
        <w:pStyle w:val="LabStepLevel2Numbered"/>
      </w:pPr>
      <w:r>
        <w:t xml:space="preserve">Click the </w:t>
      </w:r>
      <w:r w:rsidRPr="00ED7377">
        <w:rPr>
          <w:b/>
        </w:rPr>
        <w:t>Open Site</w:t>
      </w:r>
      <w:r>
        <w:t xml:space="preserve"> button and enter the URL of your site collection. </w:t>
      </w:r>
    </w:p>
    <w:p w:rsidR="000F6BF3" w:rsidRDefault="000F6BF3" w:rsidP="000F6BF3">
      <w:pPr>
        <w:pStyle w:val="LabStepLevel2Numbered"/>
        <w:numPr>
          <w:ilvl w:val="0"/>
          <w:numId w:val="39"/>
        </w:numPr>
      </w:pPr>
      <w:r>
        <w:lastRenderedPageBreak/>
        <w:t xml:space="preserve">When prompted to login, use Rob Walters </w:t>
      </w:r>
      <w:r w:rsidRPr="000F6BF3">
        <w:rPr>
          <w:rStyle w:val="InlindeCode"/>
        </w:rPr>
        <w:t>[[AD-DOMAIN]]\rob</w:t>
      </w:r>
      <w:r>
        <w:t>.</w:t>
      </w:r>
      <w:r w:rsidRPr="000F6BF3">
        <w:t xml:space="preserve"> </w:t>
      </w:r>
      <w:r>
        <w:t xml:space="preserve">Use the password specified in the </w:t>
      </w:r>
      <w:r>
        <w:rPr>
          <w:i/>
        </w:rPr>
        <w:t>Hands-</w:t>
      </w:r>
      <w:r w:rsidRPr="007A2391">
        <w:rPr>
          <w:i/>
        </w:rPr>
        <w:t>On Lab Overview</w:t>
      </w:r>
      <w:r>
        <w:t xml:space="preserve"> document provided in the student manual.</w:t>
      </w:r>
    </w:p>
    <w:p w:rsidR="000F6BF3" w:rsidRDefault="000F6BF3" w:rsidP="00ED7377">
      <w:pPr>
        <w:pStyle w:val="LabStepLevel2Numbered"/>
      </w:pPr>
      <w:r>
        <w:t>Notice this time SharePoint Designer 2010 will not open the site:</w:t>
      </w:r>
    </w:p>
    <w:p w:rsidR="00ED7377" w:rsidRDefault="000F6BF3" w:rsidP="000F6BF3">
      <w:pPr>
        <w:pStyle w:val="LabStepScreenshotLevel2"/>
      </w:pPr>
      <w:r>
        <w:drawing>
          <wp:inline distT="0" distB="0" distL="0" distR="0" wp14:anchorId="4816C18A" wp14:editId="2C0B93E4">
            <wp:extent cx="4504762" cy="14571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504762" cy="1457143"/>
                    </a:xfrm>
                    <a:prstGeom prst="rect">
                      <a:avLst/>
                    </a:prstGeom>
                  </pic:spPr>
                </pic:pic>
              </a:graphicData>
            </a:graphic>
          </wp:inline>
        </w:drawing>
      </w:r>
    </w:p>
    <w:p w:rsidR="002E2FF6" w:rsidRPr="002E2FF6" w:rsidRDefault="002E2FF6" w:rsidP="002E2FF6">
      <w:pPr>
        <w:pStyle w:val="LabExerciseText"/>
      </w:pPr>
      <w:r>
        <w:t>In this exercise you learned how to manage how users of the site collection can use SharePoint Designer 2010 in a site collection.</w:t>
      </w:r>
    </w:p>
    <w:sectPr w:rsidR="002E2FF6" w:rsidRPr="002E2FF6" w:rsidSect="00F21A30">
      <w:headerReference w:type="default" r:id="rId37"/>
      <w:footerReference w:type="default" r:id="rId38"/>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22E" w:rsidRDefault="00B8322E" w:rsidP="002754DA">
      <w:pPr>
        <w:spacing w:before="0" w:after="0"/>
      </w:pPr>
      <w:r>
        <w:separator/>
      </w:r>
    </w:p>
  </w:endnote>
  <w:endnote w:type="continuationSeparator" w:id="0">
    <w:p w:rsidR="00B8322E" w:rsidRDefault="00B8322E"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DC7" w:rsidRDefault="00BC1DC7" w:rsidP="00F21A30">
    <w:pPr>
      <w:pStyle w:val="Footer"/>
    </w:pPr>
    <w:r w:rsidRPr="00F62F1C">
      <w:t xml:space="preserve">© 2009 Critical Path Training, LLC </w:t>
    </w:r>
    <w:r w:rsidRPr="00F62F1C">
      <w:rPr>
        <w:rFonts w:ascii="Cambria Math" w:hAnsi="Cambria Math" w:cs="Cambria Math"/>
      </w:rPr>
      <w:t>‐</w:t>
    </w:r>
    <w:r w:rsidRPr="00F62F1C">
      <w:t xml:space="preserve"> All Rights Reserved</w:t>
    </w:r>
    <w:r w:rsidRPr="00F62F1C">
      <w:tab/>
    </w:r>
    <w:r w:rsidRPr="00F62F1C">
      <w:tab/>
    </w:r>
    <w:r w:rsidRPr="00F62F1C">
      <w:rPr>
        <w:b/>
      </w:rPr>
      <w:t xml:space="preserve">Page </w:t>
    </w:r>
    <w:r w:rsidR="00DB4449" w:rsidRPr="00F62F1C">
      <w:rPr>
        <w:b/>
      </w:rPr>
      <w:fldChar w:fldCharType="begin"/>
    </w:r>
    <w:r w:rsidRPr="00F62F1C">
      <w:rPr>
        <w:b/>
      </w:rPr>
      <w:instrText xml:space="preserve"> PAGE   \* MERGEFORMAT </w:instrText>
    </w:r>
    <w:r w:rsidR="00DB4449" w:rsidRPr="00F62F1C">
      <w:rPr>
        <w:b/>
      </w:rPr>
      <w:fldChar w:fldCharType="separate"/>
    </w:r>
    <w:r w:rsidR="00ED51B8">
      <w:rPr>
        <w:b/>
        <w:noProof/>
      </w:rPr>
      <w:t>10</w:t>
    </w:r>
    <w:r w:rsidR="00DB4449" w:rsidRPr="00F62F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22E" w:rsidRDefault="00B8322E" w:rsidP="002754DA">
      <w:pPr>
        <w:spacing w:before="0" w:after="0"/>
      </w:pPr>
      <w:r>
        <w:separator/>
      </w:r>
    </w:p>
  </w:footnote>
  <w:footnote w:type="continuationSeparator" w:id="0">
    <w:p w:rsidR="00B8322E" w:rsidRDefault="00B8322E"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DC7" w:rsidRDefault="00BC1DC7" w:rsidP="005710D5">
    <w:pPr>
      <w:pStyle w:val="Header"/>
      <w:pBdr>
        <w:bottom w:val="single" w:sz="4" w:space="1" w:color="292929"/>
      </w:pBdr>
    </w:pPr>
    <w:r>
      <w:t>Lab 05: Securing a Site Collection</w:t>
    </w:r>
    <w:r>
      <w:tab/>
    </w:r>
    <w:r>
      <w:tab/>
    </w:r>
    <w:r w:rsidRPr="00F43BFB">
      <w:rPr>
        <w:noProof/>
      </w:rPr>
      <w:drawing>
        <wp:inline distT="0" distB="0" distL="0" distR="0">
          <wp:extent cx="133350" cy="133350"/>
          <wp:effectExtent l="19050" t="0" r="0" b="0"/>
          <wp:docPr id="257" name="Picture 12"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
                  <a:stretch>
                    <a:fillRect/>
                  </a:stretch>
                </pic:blipFill>
                <pic:spPr>
                  <a:xfrm>
                    <a:off x="0" y="0"/>
                    <a:ext cx="133350" cy="133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E5DD6"/>
    <w:multiLevelType w:val="multilevel"/>
    <w:tmpl w:val="4FE20656"/>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B420519"/>
    <w:multiLevelType w:val="hybridMultilevel"/>
    <w:tmpl w:val="B2B0A7F8"/>
    <w:lvl w:ilvl="0" w:tplc="199822D6">
      <w:start w:val="1"/>
      <w:numFmt w:val="decimal"/>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C470FA4"/>
    <w:multiLevelType w:val="hybridMultilevel"/>
    <w:tmpl w:val="A38A8C86"/>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5">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
    <w:nsid w:val="5DC1788A"/>
    <w:multiLevelType w:val="hybridMultilevel"/>
    <w:tmpl w:val="8098CBEA"/>
    <w:lvl w:ilvl="0" w:tplc="1B68B15C">
      <w:start w:val="1"/>
      <w:numFmt w:val="decimal"/>
      <w:pStyle w:val="LabStepNumbered"/>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nsid w:val="79A757AB"/>
    <w:multiLevelType w:val="hybridMultilevel"/>
    <w:tmpl w:val="7E4A5732"/>
    <w:lvl w:ilvl="0" w:tplc="EE52727A">
      <w:start w:val="1"/>
      <w:numFmt w:val="lowerLetter"/>
      <w:pStyle w:val="LabStepLevel2Numbere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6"/>
  </w:num>
  <w:num w:numId="5">
    <w:abstractNumId w:val="7"/>
  </w:num>
  <w:num w:numId="6">
    <w:abstractNumId w:val="0"/>
  </w:num>
  <w:num w:numId="7">
    <w:abstractNumId w:val="7"/>
    <w:lvlOverride w:ilvl="0">
      <w:startOverride w:val="1"/>
    </w:lvlOverride>
  </w:num>
  <w:num w:numId="8">
    <w:abstractNumId w:val="7"/>
  </w:num>
  <w:num w:numId="9">
    <w:abstractNumId w:val="7"/>
    <w:lvlOverride w:ilvl="0">
      <w:startOverride w:val="1"/>
    </w:lvlOverride>
  </w:num>
  <w:num w:numId="10">
    <w:abstractNumId w:val="7"/>
  </w:num>
  <w:num w:numId="11">
    <w:abstractNumId w:val="7"/>
    <w:lvlOverride w:ilvl="0">
      <w:startOverride w:val="1"/>
    </w:lvlOverride>
  </w:num>
  <w:num w:numId="12">
    <w:abstractNumId w:val="6"/>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num>
  <w:num w:numId="17">
    <w:abstractNumId w:val="7"/>
    <w:lvlOverride w:ilvl="0">
      <w:startOverride w:val="1"/>
    </w:lvlOverride>
  </w:num>
  <w:num w:numId="18">
    <w:abstractNumId w:val="7"/>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6"/>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4"/>
  </w:num>
  <w:num w:numId="40">
    <w:abstractNumId w:val="4"/>
    <w:lvlOverride w:ilvl="0">
      <w:startOverride w:val="1"/>
    </w:lvlOverride>
  </w:num>
  <w:num w:numId="41">
    <w:abstractNumId w:val="2"/>
  </w:num>
  <w:num w:numId="42">
    <w:abstractNumId w:val="7"/>
  </w:num>
  <w:num w:numId="43">
    <w:abstractNumId w:val="7"/>
    <w:lvlOverride w:ilvl="0">
      <w:startOverride w:val="1"/>
    </w:lvlOverride>
  </w:num>
  <w:num w:numId="44">
    <w:abstractNumId w:val="6"/>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7"/>
    <w:lvlOverride w:ilvl="0">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43F9"/>
    <w:rsid w:val="00005E60"/>
    <w:rsid w:val="00012AC2"/>
    <w:rsid w:val="000164AD"/>
    <w:rsid w:val="00024303"/>
    <w:rsid w:val="000243F6"/>
    <w:rsid w:val="00030FBC"/>
    <w:rsid w:val="00034499"/>
    <w:rsid w:val="00047742"/>
    <w:rsid w:val="00051385"/>
    <w:rsid w:val="00051E06"/>
    <w:rsid w:val="00055C97"/>
    <w:rsid w:val="0007171F"/>
    <w:rsid w:val="00075BE6"/>
    <w:rsid w:val="00082C8E"/>
    <w:rsid w:val="000869CD"/>
    <w:rsid w:val="000869D2"/>
    <w:rsid w:val="0009020D"/>
    <w:rsid w:val="000A019A"/>
    <w:rsid w:val="000A0654"/>
    <w:rsid w:val="000A0FB8"/>
    <w:rsid w:val="000A1ECF"/>
    <w:rsid w:val="000A4D31"/>
    <w:rsid w:val="000B182A"/>
    <w:rsid w:val="000B4798"/>
    <w:rsid w:val="000C2CA3"/>
    <w:rsid w:val="000C54C2"/>
    <w:rsid w:val="000D1CE4"/>
    <w:rsid w:val="000D5199"/>
    <w:rsid w:val="000D5E90"/>
    <w:rsid w:val="000D6CB0"/>
    <w:rsid w:val="000E11EF"/>
    <w:rsid w:val="000E3331"/>
    <w:rsid w:val="000E4786"/>
    <w:rsid w:val="000E6287"/>
    <w:rsid w:val="000F23A7"/>
    <w:rsid w:val="000F3B90"/>
    <w:rsid w:val="000F4900"/>
    <w:rsid w:val="000F6BF3"/>
    <w:rsid w:val="0010149F"/>
    <w:rsid w:val="0011020C"/>
    <w:rsid w:val="00110EC0"/>
    <w:rsid w:val="001128F7"/>
    <w:rsid w:val="001174DC"/>
    <w:rsid w:val="00123729"/>
    <w:rsid w:val="00123A37"/>
    <w:rsid w:val="00126A24"/>
    <w:rsid w:val="00134BFB"/>
    <w:rsid w:val="001378EE"/>
    <w:rsid w:val="00140317"/>
    <w:rsid w:val="00141688"/>
    <w:rsid w:val="001416CA"/>
    <w:rsid w:val="00144BCC"/>
    <w:rsid w:val="00147190"/>
    <w:rsid w:val="00150BA6"/>
    <w:rsid w:val="00151E41"/>
    <w:rsid w:val="00155E1B"/>
    <w:rsid w:val="0015714F"/>
    <w:rsid w:val="00162568"/>
    <w:rsid w:val="0016348C"/>
    <w:rsid w:val="001655CB"/>
    <w:rsid w:val="001657A8"/>
    <w:rsid w:val="0016603A"/>
    <w:rsid w:val="00166BA8"/>
    <w:rsid w:val="001760F5"/>
    <w:rsid w:val="00176120"/>
    <w:rsid w:val="00190D86"/>
    <w:rsid w:val="0019249E"/>
    <w:rsid w:val="001969F7"/>
    <w:rsid w:val="001A3C36"/>
    <w:rsid w:val="001B176D"/>
    <w:rsid w:val="001B2083"/>
    <w:rsid w:val="001B60FC"/>
    <w:rsid w:val="001C086F"/>
    <w:rsid w:val="001C2975"/>
    <w:rsid w:val="001C3C48"/>
    <w:rsid w:val="001D3925"/>
    <w:rsid w:val="001E0EE8"/>
    <w:rsid w:val="001E23B1"/>
    <w:rsid w:val="001E5FC6"/>
    <w:rsid w:val="001E73CB"/>
    <w:rsid w:val="001F2E9E"/>
    <w:rsid w:val="001F53B0"/>
    <w:rsid w:val="001F6EAD"/>
    <w:rsid w:val="002018D0"/>
    <w:rsid w:val="0020236F"/>
    <w:rsid w:val="00204C53"/>
    <w:rsid w:val="00205D45"/>
    <w:rsid w:val="00207F56"/>
    <w:rsid w:val="0021277F"/>
    <w:rsid w:val="00216298"/>
    <w:rsid w:val="002238E0"/>
    <w:rsid w:val="002243BC"/>
    <w:rsid w:val="00226C32"/>
    <w:rsid w:val="00231D57"/>
    <w:rsid w:val="00234111"/>
    <w:rsid w:val="002376C5"/>
    <w:rsid w:val="00243A3C"/>
    <w:rsid w:val="002522D0"/>
    <w:rsid w:val="0025490E"/>
    <w:rsid w:val="002646DD"/>
    <w:rsid w:val="00265968"/>
    <w:rsid w:val="002663D3"/>
    <w:rsid w:val="00267032"/>
    <w:rsid w:val="002724C8"/>
    <w:rsid w:val="00273F7D"/>
    <w:rsid w:val="002754DA"/>
    <w:rsid w:val="002820B9"/>
    <w:rsid w:val="002867E7"/>
    <w:rsid w:val="002B47CB"/>
    <w:rsid w:val="002B5C2E"/>
    <w:rsid w:val="002B79E5"/>
    <w:rsid w:val="002C1A95"/>
    <w:rsid w:val="002C4780"/>
    <w:rsid w:val="002C5CBE"/>
    <w:rsid w:val="002E035E"/>
    <w:rsid w:val="002E1765"/>
    <w:rsid w:val="002E1B1D"/>
    <w:rsid w:val="002E259F"/>
    <w:rsid w:val="002E2F68"/>
    <w:rsid w:val="002E2FF6"/>
    <w:rsid w:val="002E66B3"/>
    <w:rsid w:val="002F131B"/>
    <w:rsid w:val="002F2748"/>
    <w:rsid w:val="002F4E3A"/>
    <w:rsid w:val="0030388D"/>
    <w:rsid w:val="00307288"/>
    <w:rsid w:val="00307CA5"/>
    <w:rsid w:val="0031741B"/>
    <w:rsid w:val="00327DCA"/>
    <w:rsid w:val="00331B7D"/>
    <w:rsid w:val="00333042"/>
    <w:rsid w:val="00333568"/>
    <w:rsid w:val="003559A2"/>
    <w:rsid w:val="00361340"/>
    <w:rsid w:val="00364378"/>
    <w:rsid w:val="00365BD9"/>
    <w:rsid w:val="00366525"/>
    <w:rsid w:val="00367C9B"/>
    <w:rsid w:val="00367CA9"/>
    <w:rsid w:val="00373A65"/>
    <w:rsid w:val="003A2611"/>
    <w:rsid w:val="003A2898"/>
    <w:rsid w:val="003A31A7"/>
    <w:rsid w:val="003A6D85"/>
    <w:rsid w:val="003A7452"/>
    <w:rsid w:val="003B1609"/>
    <w:rsid w:val="003B1B07"/>
    <w:rsid w:val="003B509E"/>
    <w:rsid w:val="003B6B6E"/>
    <w:rsid w:val="003C6F9B"/>
    <w:rsid w:val="003C76BD"/>
    <w:rsid w:val="003D4A36"/>
    <w:rsid w:val="003D513A"/>
    <w:rsid w:val="003E3149"/>
    <w:rsid w:val="003E53A5"/>
    <w:rsid w:val="003F2EDC"/>
    <w:rsid w:val="003F52B2"/>
    <w:rsid w:val="003F5E88"/>
    <w:rsid w:val="003F7BFA"/>
    <w:rsid w:val="004017CC"/>
    <w:rsid w:val="004043C4"/>
    <w:rsid w:val="00414108"/>
    <w:rsid w:val="00420D38"/>
    <w:rsid w:val="00427A68"/>
    <w:rsid w:val="004419BA"/>
    <w:rsid w:val="004451A9"/>
    <w:rsid w:val="00445241"/>
    <w:rsid w:val="00445F5C"/>
    <w:rsid w:val="00446B8D"/>
    <w:rsid w:val="00446CC1"/>
    <w:rsid w:val="00460873"/>
    <w:rsid w:val="00474694"/>
    <w:rsid w:val="00474799"/>
    <w:rsid w:val="00475548"/>
    <w:rsid w:val="004764BD"/>
    <w:rsid w:val="00481358"/>
    <w:rsid w:val="004838B2"/>
    <w:rsid w:val="00483CB0"/>
    <w:rsid w:val="00491D41"/>
    <w:rsid w:val="004A0791"/>
    <w:rsid w:val="004A0A75"/>
    <w:rsid w:val="004A264A"/>
    <w:rsid w:val="004A7C45"/>
    <w:rsid w:val="004B0710"/>
    <w:rsid w:val="004B2595"/>
    <w:rsid w:val="004B75D9"/>
    <w:rsid w:val="004C6848"/>
    <w:rsid w:val="004C7D6E"/>
    <w:rsid w:val="004D3A39"/>
    <w:rsid w:val="004D6197"/>
    <w:rsid w:val="004E1CBF"/>
    <w:rsid w:val="004E2EE1"/>
    <w:rsid w:val="004E3B42"/>
    <w:rsid w:val="004E45B9"/>
    <w:rsid w:val="004E62A8"/>
    <w:rsid w:val="004F02D0"/>
    <w:rsid w:val="004F1704"/>
    <w:rsid w:val="004F1E4C"/>
    <w:rsid w:val="004F1F48"/>
    <w:rsid w:val="004F54BD"/>
    <w:rsid w:val="004F7707"/>
    <w:rsid w:val="00502DEB"/>
    <w:rsid w:val="00504620"/>
    <w:rsid w:val="00504916"/>
    <w:rsid w:val="0050658A"/>
    <w:rsid w:val="0050746C"/>
    <w:rsid w:val="005106D7"/>
    <w:rsid w:val="005139A4"/>
    <w:rsid w:val="00513EAD"/>
    <w:rsid w:val="0051400B"/>
    <w:rsid w:val="00515C63"/>
    <w:rsid w:val="00533CA9"/>
    <w:rsid w:val="00536A2B"/>
    <w:rsid w:val="00536EA7"/>
    <w:rsid w:val="00536EE1"/>
    <w:rsid w:val="00537866"/>
    <w:rsid w:val="00540A9A"/>
    <w:rsid w:val="00541282"/>
    <w:rsid w:val="0055150D"/>
    <w:rsid w:val="00551DFA"/>
    <w:rsid w:val="00560F81"/>
    <w:rsid w:val="00561272"/>
    <w:rsid w:val="005710D5"/>
    <w:rsid w:val="005719BA"/>
    <w:rsid w:val="0057247C"/>
    <w:rsid w:val="00572FF2"/>
    <w:rsid w:val="005736EC"/>
    <w:rsid w:val="00574574"/>
    <w:rsid w:val="00580480"/>
    <w:rsid w:val="00580820"/>
    <w:rsid w:val="00583EE8"/>
    <w:rsid w:val="005841FE"/>
    <w:rsid w:val="00591A1E"/>
    <w:rsid w:val="0059323D"/>
    <w:rsid w:val="00596398"/>
    <w:rsid w:val="00597C82"/>
    <w:rsid w:val="005A08C7"/>
    <w:rsid w:val="005A0E17"/>
    <w:rsid w:val="005A1796"/>
    <w:rsid w:val="005A3A17"/>
    <w:rsid w:val="005A3E02"/>
    <w:rsid w:val="005A4563"/>
    <w:rsid w:val="005A6D5F"/>
    <w:rsid w:val="005B6F90"/>
    <w:rsid w:val="005C03B9"/>
    <w:rsid w:val="005C1BF8"/>
    <w:rsid w:val="005C7C5A"/>
    <w:rsid w:val="005D1565"/>
    <w:rsid w:val="005D380A"/>
    <w:rsid w:val="005D3854"/>
    <w:rsid w:val="005D6568"/>
    <w:rsid w:val="005E054A"/>
    <w:rsid w:val="005E0D54"/>
    <w:rsid w:val="005E3F22"/>
    <w:rsid w:val="005E4E45"/>
    <w:rsid w:val="005E79AF"/>
    <w:rsid w:val="00601F75"/>
    <w:rsid w:val="00605F33"/>
    <w:rsid w:val="00614FD5"/>
    <w:rsid w:val="00620888"/>
    <w:rsid w:val="00625E80"/>
    <w:rsid w:val="00625F0D"/>
    <w:rsid w:val="00626932"/>
    <w:rsid w:val="006316FA"/>
    <w:rsid w:val="0063362B"/>
    <w:rsid w:val="006349D0"/>
    <w:rsid w:val="00643359"/>
    <w:rsid w:val="006458DB"/>
    <w:rsid w:val="00650ACD"/>
    <w:rsid w:val="00654F8F"/>
    <w:rsid w:val="0066042A"/>
    <w:rsid w:val="006649DB"/>
    <w:rsid w:val="00667328"/>
    <w:rsid w:val="006677B3"/>
    <w:rsid w:val="00667B58"/>
    <w:rsid w:val="00674609"/>
    <w:rsid w:val="0067766A"/>
    <w:rsid w:val="00677C46"/>
    <w:rsid w:val="006833D6"/>
    <w:rsid w:val="0069092F"/>
    <w:rsid w:val="0069598A"/>
    <w:rsid w:val="0069755C"/>
    <w:rsid w:val="006A020F"/>
    <w:rsid w:val="006A0E6C"/>
    <w:rsid w:val="006A105B"/>
    <w:rsid w:val="006A4095"/>
    <w:rsid w:val="006A4D73"/>
    <w:rsid w:val="006B07C3"/>
    <w:rsid w:val="006B25FA"/>
    <w:rsid w:val="006B6F43"/>
    <w:rsid w:val="006C0157"/>
    <w:rsid w:val="006C1CC3"/>
    <w:rsid w:val="006C43CF"/>
    <w:rsid w:val="006C5C78"/>
    <w:rsid w:val="006E5188"/>
    <w:rsid w:val="006F13F6"/>
    <w:rsid w:val="006F64F9"/>
    <w:rsid w:val="006F6B84"/>
    <w:rsid w:val="0070089C"/>
    <w:rsid w:val="00711C05"/>
    <w:rsid w:val="00715549"/>
    <w:rsid w:val="00720D39"/>
    <w:rsid w:val="0072738D"/>
    <w:rsid w:val="00731A10"/>
    <w:rsid w:val="0073651D"/>
    <w:rsid w:val="00737FD5"/>
    <w:rsid w:val="00740261"/>
    <w:rsid w:val="00740358"/>
    <w:rsid w:val="007418BB"/>
    <w:rsid w:val="007442CF"/>
    <w:rsid w:val="00747129"/>
    <w:rsid w:val="007508E5"/>
    <w:rsid w:val="00754896"/>
    <w:rsid w:val="00754D76"/>
    <w:rsid w:val="0075506B"/>
    <w:rsid w:val="00756862"/>
    <w:rsid w:val="00756C10"/>
    <w:rsid w:val="007600AD"/>
    <w:rsid w:val="0076162E"/>
    <w:rsid w:val="0076253E"/>
    <w:rsid w:val="00762A71"/>
    <w:rsid w:val="0076526D"/>
    <w:rsid w:val="00770735"/>
    <w:rsid w:val="007732E0"/>
    <w:rsid w:val="00782B10"/>
    <w:rsid w:val="00784786"/>
    <w:rsid w:val="007A2E8C"/>
    <w:rsid w:val="007A36B7"/>
    <w:rsid w:val="007A3D0E"/>
    <w:rsid w:val="007A6FDB"/>
    <w:rsid w:val="007A7B3A"/>
    <w:rsid w:val="007B1D69"/>
    <w:rsid w:val="007B4A52"/>
    <w:rsid w:val="007B63AE"/>
    <w:rsid w:val="007B648F"/>
    <w:rsid w:val="007C42C7"/>
    <w:rsid w:val="007C5EF6"/>
    <w:rsid w:val="007C7C9E"/>
    <w:rsid w:val="007D0923"/>
    <w:rsid w:val="007D093B"/>
    <w:rsid w:val="007D1936"/>
    <w:rsid w:val="007D1AF6"/>
    <w:rsid w:val="007D3CFB"/>
    <w:rsid w:val="007E240B"/>
    <w:rsid w:val="007F2CD4"/>
    <w:rsid w:val="007F4673"/>
    <w:rsid w:val="00801B06"/>
    <w:rsid w:val="0080233A"/>
    <w:rsid w:val="0080252D"/>
    <w:rsid w:val="00812AF5"/>
    <w:rsid w:val="00812F8F"/>
    <w:rsid w:val="00824417"/>
    <w:rsid w:val="00824B20"/>
    <w:rsid w:val="00826FF7"/>
    <w:rsid w:val="0082729D"/>
    <w:rsid w:val="0083029D"/>
    <w:rsid w:val="00830A82"/>
    <w:rsid w:val="00834E04"/>
    <w:rsid w:val="00837ACD"/>
    <w:rsid w:val="00841F3B"/>
    <w:rsid w:val="00845FAD"/>
    <w:rsid w:val="008530CC"/>
    <w:rsid w:val="00853915"/>
    <w:rsid w:val="00856645"/>
    <w:rsid w:val="00856C79"/>
    <w:rsid w:val="00865AE4"/>
    <w:rsid w:val="0086681C"/>
    <w:rsid w:val="008743F8"/>
    <w:rsid w:val="00880606"/>
    <w:rsid w:val="00893C82"/>
    <w:rsid w:val="008943B0"/>
    <w:rsid w:val="008A1B16"/>
    <w:rsid w:val="008A2BA0"/>
    <w:rsid w:val="008A4C4C"/>
    <w:rsid w:val="008A7318"/>
    <w:rsid w:val="008A78BD"/>
    <w:rsid w:val="008A7E0F"/>
    <w:rsid w:val="008B5033"/>
    <w:rsid w:val="008B5787"/>
    <w:rsid w:val="008B697B"/>
    <w:rsid w:val="008C1C05"/>
    <w:rsid w:val="008D054E"/>
    <w:rsid w:val="008D0899"/>
    <w:rsid w:val="008D261C"/>
    <w:rsid w:val="008D30B0"/>
    <w:rsid w:val="008D7F27"/>
    <w:rsid w:val="008E1CE8"/>
    <w:rsid w:val="008E3F36"/>
    <w:rsid w:val="008F095E"/>
    <w:rsid w:val="008F4778"/>
    <w:rsid w:val="00903B98"/>
    <w:rsid w:val="00903E60"/>
    <w:rsid w:val="00905809"/>
    <w:rsid w:val="00911D43"/>
    <w:rsid w:val="00915A59"/>
    <w:rsid w:val="0091656E"/>
    <w:rsid w:val="00917C46"/>
    <w:rsid w:val="00920237"/>
    <w:rsid w:val="00925E86"/>
    <w:rsid w:val="00933979"/>
    <w:rsid w:val="00940F7A"/>
    <w:rsid w:val="009422EE"/>
    <w:rsid w:val="00944282"/>
    <w:rsid w:val="0095110D"/>
    <w:rsid w:val="009537AB"/>
    <w:rsid w:val="00956F14"/>
    <w:rsid w:val="009633B5"/>
    <w:rsid w:val="0096384D"/>
    <w:rsid w:val="00964D6A"/>
    <w:rsid w:val="00964DF1"/>
    <w:rsid w:val="00965BCA"/>
    <w:rsid w:val="00965C23"/>
    <w:rsid w:val="009751D8"/>
    <w:rsid w:val="009753EF"/>
    <w:rsid w:val="00975447"/>
    <w:rsid w:val="00982477"/>
    <w:rsid w:val="00990EBF"/>
    <w:rsid w:val="009937AF"/>
    <w:rsid w:val="009A49D5"/>
    <w:rsid w:val="009A5818"/>
    <w:rsid w:val="009B6277"/>
    <w:rsid w:val="009C016D"/>
    <w:rsid w:val="009C28C6"/>
    <w:rsid w:val="009C2B30"/>
    <w:rsid w:val="009C6269"/>
    <w:rsid w:val="009C6E7B"/>
    <w:rsid w:val="009D11AF"/>
    <w:rsid w:val="009D22E7"/>
    <w:rsid w:val="009E1BAB"/>
    <w:rsid w:val="009E2AD2"/>
    <w:rsid w:val="009E7836"/>
    <w:rsid w:val="009F111C"/>
    <w:rsid w:val="009F5B35"/>
    <w:rsid w:val="009F5B48"/>
    <w:rsid w:val="00A02F20"/>
    <w:rsid w:val="00A036FA"/>
    <w:rsid w:val="00A05D85"/>
    <w:rsid w:val="00A070BA"/>
    <w:rsid w:val="00A10074"/>
    <w:rsid w:val="00A10BF8"/>
    <w:rsid w:val="00A136DF"/>
    <w:rsid w:val="00A15C8C"/>
    <w:rsid w:val="00A161B9"/>
    <w:rsid w:val="00A17930"/>
    <w:rsid w:val="00A21EC7"/>
    <w:rsid w:val="00A2430F"/>
    <w:rsid w:val="00A24989"/>
    <w:rsid w:val="00A25FC5"/>
    <w:rsid w:val="00A27676"/>
    <w:rsid w:val="00A3093C"/>
    <w:rsid w:val="00A30C18"/>
    <w:rsid w:val="00A36AE5"/>
    <w:rsid w:val="00A4394E"/>
    <w:rsid w:val="00A458BD"/>
    <w:rsid w:val="00A46E44"/>
    <w:rsid w:val="00A471E4"/>
    <w:rsid w:val="00A50ABE"/>
    <w:rsid w:val="00A53017"/>
    <w:rsid w:val="00A5490F"/>
    <w:rsid w:val="00A55EA3"/>
    <w:rsid w:val="00A61324"/>
    <w:rsid w:val="00A6472F"/>
    <w:rsid w:val="00A66755"/>
    <w:rsid w:val="00A72C20"/>
    <w:rsid w:val="00A73931"/>
    <w:rsid w:val="00A76591"/>
    <w:rsid w:val="00A8107F"/>
    <w:rsid w:val="00A811F8"/>
    <w:rsid w:val="00A83487"/>
    <w:rsid w:val="00AA0568"/>
    <w:rsid w:val="00AA081D"/>
    <w:rsid w:val="00AA1984"/>
    <w:rsid w:val="00AA1C5E"/>
    <w:rsid w:val="00AA5FF9"/>
    <w:rsid w:val="00AB297F"/>
    <w:rsid w:val="00AB7ABC"/>
    <w:rsid w:val="00AC0AB0"/>
    <w:rsid w:val="00AC0CDD"/>
    <w:rsid w:val="00AC16D0"/>
    <w:rsid w:val="00AC288F"/>
    <w:rsid w:val="00AD3847"/>
    <w:rsid w:val="00AE1860"/>
    <w:rsid w:val="00AE33B6"/>
    <w:rsid w:val="00AE55A7"/>
    <w:rsid w:val="00AE649F"/>
    <w:rsid w:val="00AF0E16"/>
    <w:rsid w:val="00AF4E86"/>
    <w:rsid w:val="00AF4F9B"/>
    <w:rsid w:val="00AF5F18"/>
    <w:rsid w:val="00B01773"/>
    <w:rsid w:val="00B04598"/>
    <w:rsid w:val="00B1081E"/>
    <w:rsid w:val="00B13C9B"/>
    <w:rsid w:val="00B17089"/>
    <w:rsid w:val="00B20C54"/>
    <w:rsid w:val="00B26E34"/>
    <w:rsid w:val="00B3161F"/>
    <w:rsid w:val="00B32483"/>
    <w:rsid w:val="00B33409"/>
    <w:rsid w:val="00B410F6"/>
    <w:rsid w:val="00B45BFB"/>
    <w:rsid w:val="00B46323"/>
    <w:rsid w:val="00B46DF0"/>
    <w:rsid w:val="00B56241"/>
    <w:rsid w:val="00B56C9C"/>
    <w:rsid w:val="00B60011"/>
    <w:rsid w:val="00B6212A"/>
    <w:rsid w:val="00B64C0D"/>
    <w:rsid w:val="00B73864"/>
    <w:rsid w:val="00B7645C"/>
    <w:rsid w:val="00B76B7E"/>
    <w:rsid w:val="00B80925"/>
    <w:rsid w:val="00B815CE"/>
    <w:rsid w:val="00B8322E"/>
    <w:rsid w:val="00B838CD"/>
    <w:rsid w:val="00B84304"/>
    <w:rsid w:val="00B9125A"/>
    <w:rsid w:val="00BA332D"/>
    <w:rsid w:val="00BB42DB"/>
    <w:rsid w:val="00BC1206"/>
    <w:rsid w:val="00BC1DC7"/>
    <w:rsid w:val="00BC1FD7"/>
    <w:rsid w:val="00BC22EE"/>
    <w:rsid w:val="00BC2C68"/>
    <w:rsid w:val="00BC4C91"/>
    <w:rsid w:val="00BC573D"/>
    <w:rsid w:val="00BC743A"/>
    <w:rsid w:val="00BD126B"/>
    <w:rsid w:val="00BE0985"/>
    <w:rsid w:val="00BE20E7"/>
    <w:rsid w:val="00BE5EE7"/>
    <w:rsid w:val="00BE712D"/>
    <w:rsid w:val="00BF2D82"/>
    <w:rsid w:val="00BF4AAD"/>
    <w:rsid w:val="00C047DD"/>
    <w:rsid w:val="00C07D01"/>
    <w:rsid w:val="00C10521"/>
    <w:rsid w:val="00C12519"/>
    <w:rsid w:val="00C141F9"/>
    <w:rsid w:val="00C20738"/>
    <w:rsid w:val="00C30E56"/>
    <w:rsid w:val="00C31A6B"/>
    <w:rsid w:val="00C3211E"/>
    <w:rsid w:val="00C33D09"/>
    <w:rsid w:val="00C34D0A"/>
    <w:rsid w:val="00C36DD8"/>
    <w:rsid w:val="00C37A3E"/>
    <w:rsid w:val="00C37A9A"/>
    <w:rsid w:val="00C4110E"/>
    <w:rsid w:val="00C44632"/>
    <w:rsid w:val="00C47E42"/>
    <w:rsid w:val="00C53882"/>
    <w:rsid w:val="00C62D6E"/>
    <w:rsid w:val="00C641BF"/>
    <w:rsid w:val="00C642C3"/>
    <w:rsid w:val="00C70683"/>
    <w:rsid w:val="00C80B2F"/>
    <w:rsid w:val="00C81CBC"/>
    <w:rsid w:val="00C83AC3"/>
    <w:rsid w:val="00C847ED"/>
    <w:rsid w:val="00C9096A"/>
    <w:rsid w:val="00C92678"/>
    <w:rsid w:val="00C9268B"/>
    <w:rsid w:val="00C92901"/>
    <w:rsid w:val="00C93E0C"/>
    <w:rsid w:val="00C95069"/>
    <w:rsid w:val="00C973D7"/>
    <w:rsid w:val="00C97674"/>
    <w:rsid w:val="00CB0C20"/>
    <w:rsid w:val="00CB3F7E"/>
    <w:rsid w:val="00CB7A9C"/>
    <w:rsid w:val="00CB7CC1"/>
    <w:rsid w:val="00CC14B1"/>
    <w:rsid w:val="00CD0AD0"/>
    <w:rsid w:val="00CD10A1"/>
    <w:rsid w:val="00CD2D7C"/>
    <w:rsid w:val="00CD3699"/>
    <w:rsid w:val="00CD394D"/>
    <w:rsid w:val="00CD4B86"/>
    <w:rsid w:val="00CD5F0F"/>
    <w:rsid w:val="00CE155F"/>
    <w:rsid w:val="00CE3BA3"/>
    <w:rsid w:val="00CE5E01"/>
    <w:rsid w:val="00CF0D9B"/>
    <w:rsid w:val="00CF4CA1"/>
    <w:rsid w:val="00D057EA"/>
    <w:rsid w:val="00D12B10"/>
    <w:rsid w:val="00D1320B"/>
    <w:rsid w:val="00D15BB3"/>
    <w:rsid w:val="00D15FEC"/>
    <w:rsid w:val="00D20EA9"/>
    <w:rsid w:val="00D33840"/>
    <w:rsid w:val="00D3469C"/>
    <w:rsid w:val="00D352D7"/>
    <w:rsid w:val="00D36F65"/>
    <w:rsid w:val="00D50509"/>
    <w:rsid w:val="00D56B22"/>
    <w:rsid w:val="00D6413D"/>
    <w:rsid w:val="00D64974"/>
    <w:rsid w:val="00D66469"/>
    <w:rsid w:val="00D8031B"/>
    <w:rsid w:val="00D80417"/>
    <w:rsid w:val="00D83893"/>
    <w:rsid w:val="00D84676"/>
    <w:rsid w:val="00D84A2F"/>
    <w:rsid w:val="00D85F33"/>
    <w:rsid w:val="00D8754C"/>
    <w:rsid w:val="00D92006"/>
    <w:rsid w:val="00D950CC"/>
    <w:rsid w:val="00D97000"/>
    <w:rsid w:val="00DA442B"/>
    <w:rsid w:val="00DA5DB1"/>
    <w:rsid w:val="00DA6D71"/>
    <w:rsid w:val="00DB1386"/>
    <w:rsid w:val="00DB1BA8"/>
    <w:rsid w:val="00DB2058"/>
    <w:rsid w:val="00DB3EE4"/>
    <w:rsid w:val="00DB4449"/>
    <w:rsid w:val="00DC252B"/>
    <w:rsid w:val="00DC2A0F"/>
    <w:rsid w:val="00DC2AFF"/>
    <w:rsid w:val="00DC32CF"/>
    <w:rsid w:val="00DD1790"/>
    <w:rsid w:val="00DD40A9"/>
    <w:rsid w:val="00DD5979"/>
    <w:rsid w:val="00DD59A8"/>
    <w:rsid w:val="00DD5DDF"/>
    <w:rsid w:val="00DD5F52"/>
    <w:rsid w:val="00DD63A0"/>
    <w:rsid w:val="00DD7D6E"/>
    <w:rsid w:val="00DE486F"/>
    <w:rsid w:val="00DE5625"/>
    <w:rsid w:val="00DE58D9"/>
    <w:rsid w:val="00DF0141"/>
    <w:rsid w:val="00DF0E38"/>
    <w:rsid w:val="00E056FD"/>
    <w:rsid w:val="00E07AF0"/>
    <w:rsid w:val="00E1140F"/>
    <w:rsid w:val="00E12340"/>
    <w:rsid w:val="00E12CFF"/>
    <w:rsid w:val="00E13222"/>
    <w:rsid w:val="00E132BC"/>
    <w:rsid w:val="00E15736"/>
    <w:rsid w:val="00E15F7C"/>
    <w:rsid w:val="00E177CD"/>
    <w:rsid w:val="00E22CFC"/>
    <w:rsid w:val="00E22EE9"/>
    <w:rsid w:val="00E23493"/>
    <w:rsid w:val="00E24E45"/>
    <w:rsid w:val="00E338DA"/>
    <w:rsid w:val="00E34BA5"/>
    <w:rsid w:val="00E35EF4"/>
    <w:rsid w:val="00E36698"/>
    <w:rsid w:val="00E42148"/>
    <w:rsid w:val="00E42402"/>
    <w:rsid w:val="00E42D06"/>
    <w:rsid w:val="00E45125"/>
    <w:rsid w:val="00E516CB"/>
    <w:rsid w:val="00E51A44"/>
    <w:rsid w:val="00E52656"/>
    <w:rsid w:val="00E56B69"/>
    <w:rsid w:val="00E57901"/>
    <w:rsid w:val="00E60B87"/>
    <w:rsid w:val="00E812A3"/>
    <w:rsid w:val="00E816DC"/>
    <w:rsid w:val="00E90829"/>
    <w:rsid w:val="00E90F24"/>
    <w:rsid w:val="00E93CE1"/>
    <w:rsid w:val="00E95F93"/>
    <w:rsid w:val="00EA0CC6"/>
    <w:rsid w:val="00EA1951"/>
    <w:rsid w:val="00EB0E93"/>
    <w:rsid w:val="00EB1C80"/>
    <w:rsid w:val="00EB22CA"/>
    <w:rsid w:val="00EB27B8"/>
    <w:rsid w:val="00EC02AD"/>
    <w:rsid w:val="00EC1585"/>
    <w:rsid w:val="00EC15A4"/>
    <w:rsid w:val="00EC7AB8"/>
    <w:rsid w:val="00ED1A11"/>
    <w:rsid w:val="00ED43F9"/>
    <w:rsid w:val="00ED4968"/>
    <w:rsid w:val="00ED51B8"/>
    <w:rsid w:val="00ED5406"/>
    <w:rsid w:val="00ED6D86"/>
    <w:rsid w:val="00ED7377"/>
    <w:rsid w:val="00EE7A35"/>
    <w:rsid w:val="00EF00D2"/>
    <w:rsid w:val="00EF0B37"/>
    <w:rsid w:val="00EF404C"/>
    <w:rsid w:val="00EF4B00"/>
    <w:rsid w:val="00F10C41"/>
    <w:rsid w:val="00F13987"/>
    <w:rsid w:val="00F14B0D"/>
    <w:rsid w:val="00F175F0"/>
    <w:rsid w:val="00F17BEA"/>
    <w:rsid w:val="00F218A1"/>
    <w:rsid w:val="00F21A30"/>
    <w:rsid w:val="00F22470"/>
    <w:rsid w:val="00F22954"/>
    <w:rsid w:val="00F264B8"/>
    <w:rsid w:val="00F276BD"/>
    <w:rsid w:val="00F31040"/>
    <w:rsid w:val="00F31171"/>
    <w:rsid w:val="00F34FD2"/>
    <w:rsid w:val="00F37D9F"/>
    <w:rsid w:val="00F43BFB"/>
    <w:rsid w:val="00F47AB4"/>
    <w:rsid w:val="00F5138E"/>
    <w:rsid w:val="00F577F9"/>
    <w:rsid w:val="00F60A46"/>
    <w:rsid w:val="00F62F1C"/>
    <w:rsid w:val="00F64CF9"/>
    <w:rsid w:val="00F66076"/>
    <w:rsid w:val="00F72607"/>
    <w:rsid w:val="00F734F0"/>
    <w:rsid w:val="00F7530C"/>
    <w:rsid w:val="00F773BF"/>
    <w:rsid w:val="00F81057"/>
    <w:rsid w:val="00F84B8D"/>
    <w:rsid w:val="00F86E17"/>
    <w:rsid w:val="00F938D8"/>
    <w:rsid w:val="00F9788B"/>
    <w:rsid w:val="00FA3EB4"/>
    <w:rsid w:val="00FA5E15"/>
    <w:rsid w:val="00FA64CE"/>
    <w:rsid w:val="00FB006A"/>
    <w:rsid w:val="00FB07B8"/>
    <w:rsid w:val="00FB2472"/>
    <w:rsid w:val="00FB3F0A"/>
    <w:rsid w:val="00FC00E1"/>
    <w:rsid w:val="00FC306B"/>
    <w:rsid w:val="00FC3510"/>
    <w:rsid w:val="00FC7809"/>
    <w:rsid w:val="00FC79BD"/>
    <w:rsid w:val="00FD1B1D"/>
    <w:rsid w:val="00FD1FA2"/>
    <w:rsid w:val="00FD4560"/>
    <w:rsid w:val="00FD46A8"/>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4"/>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42"/>
      </w:numPr>
      <w:spacing w:before="80" w:after="40"/>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3"/>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customXml" Target="../customXml/item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y\Documents\2010%20Contracts\CriticalPath\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C9A6050EBAF4D82EF5577787F7548" ma:contentTypeVersion="1" ma:contentTypeDescription="Create a new document." ma:contentTypeScope="" ma:versionID="67e15ee91b43982d3e544c0111a56a5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c83d3ea4-1015-4b4b-bfa9-09fbcd7aa64d">3CC2HQU7XWNV-39-28</_dlc_DocId>
    <_dlc_DocIdUrl xmlns="c83d3ea4-1015-4b4b-bfa9-09fbcd7aa64d">
      <Url>http://intranet.sharepointblackops.com/Courses/2010-EndUser/_layouts/DocIdRedir.aspx?ID=3CC2HQU7XWNV-39-28</Url>
      <Description>3CC2HQU7XWNV-39-28</Description>
    </_dlc_DocIdUrl>
  </documentManagement>
</p:properties>
</file>

<file path=customXml/item5.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6.xml>��< ? x m l   v e r s i o n = " 1 . 0 "   e n c o d i n g = " u t f - 1 6 " ? > < t o c   x m l n s : x s i = " h t t p : / / w w w . w 3 . o r g / 2 0 0 1 / X M L S c h e m a - i n s t a n c e "   x m l n s : x s d = " h t t p : / / w w w . w 3 . o r g / 2 0 0 1 / X M L S c h e m 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CCE898C-BC15-4B60-86C0-EF7E28056A8A}"/>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2DE0F078-E814-4125-A977-5715AD670F1D}"/>
</file>

<file path=customXml/itemProps4.xml><?xml version="1.0" encoding="utf-8"?>
<ds:datastoreItem xmlns:ds="http://schemas.openxmlformats.org/officeDocument/2006/customXml" ds:itemID="{39316EDB-49BA-4480-A4CC-06A2F75E0759}"/>
</file>

<file path=customXml/itemProps5.xml><?xml version="1.0" encoding="utf-8"?>
<ds:datastoreItem xmlns:ds="http://schemas.openxmlformats.org/officeDocument/2006/customXml" ds:itemID="{26E11BDE-7E31-4B78-8494-AC3EF47CDCC3}"/>
</file>

<file path=customXml/itemProps6.xml><?xml version="1.0" encoding="utf-8"?>
<ds:datastoreItem xmlns:ds="http://schemas.openxmlformats.org/officeDocument/2006/customXml" ds:itemID="{C0EA890A-7211-4FC1-B838-68C90A5BA069}"/>
</file>

<file path=customXml/itemProps7.xml><?xml version="1.0" encoding="utf-8"?>
<ds:datastoreItem xmlns:ds="http://schemas.openxmlformats.org/officeDocument/2006/customXml" ds:itemID="{2008ECBF-D484-4FBC-8E01-CEF3BDF59F88}"/>
</file>

<file path=docProps/app.xml><?xml version="1.0" encoding="utf-8"?>
<Properties xmlns="http://schemas.openxmlformats.org/officeDocument/2006/extended-properties" xmlns:vt="http://schemas.openxmlformats.org/officeDocument/2006/docPropsVTypes">
  <Template>CPT_LabTemplate.dotx</Template>
  <TotalTime>247</TotalTime>
  <Pages>12</Pages>
  <Words>2477</Words>
  <Characters>14123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Module 1 Lab</vt:lpstr>
    </vt:vector>
  </TitlesOfParts>
  <Company>Critical Path Training, LLC</Company>
  <LinksUpToDate>false</LinksUpToDate>
  <CharactersWithSpaces>16567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Lab</dc:title>
  <dc:creator>Wendy</dc:creator>
  <cp:lastModifiedBy>Andrew Connell</cp:lastModifiedBy>
  <cp:revision>88</cp:revision>
  <cp:lastPrinted>2009-08-12T16:30:00Z</cp:lastPrinted>
  <dcterms:created xsi:type="dcterms:W3CDTF">2010-09-17T06:44:00Z</dcterms:created>
  <dcterms:modified xsi:type="dcterms:W3CDTF">2011-07-30T11:53:00Z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0x010100B57C9A6050EBAF4D82EF5577787F7548</vt:lpwstr>
  </property>
  <property fmtid="{D5CDD505-2E9C-101B-9397-08002B2CF9AE}" pid="3" name="ContentAuthor">
    <vt:lpwstr>4;#Ted Pattison</vt:lpwstr>
  </property>
  <property fmtid="{D5CDD505-2E9C-101B-9397-08002B2CF9AE}" pid="4" name="Order">
    <vt:r8>2000</vt:r8>
  </property>
  <property fmtid="{D5CDD505-2E9C-101B-9397-08002B2CF9AE}" pid="5" name="_dlc_DocIdItemGuid">
    <vt:lpwstr>fe0f16cf-a22d-493e-bf7d-f036f3b99b3a</vt:lpwstr>
  </property>
  <property fmtid="{D5CDD505-2E9C-101B-9397-08002B2CF9AE}" pid="6" name="ContentItemStatus">
    <vt:lpwstr>Completed</vt:lpwstr>
  </property>
</Properties>
</file>