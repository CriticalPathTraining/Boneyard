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custom.xml" ContentType="application/vnd.openxmlformats-officedocument.custom-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B1D" w:rsidRPr="00C642C3" w:rsidRDefault="00FD1B1D" w:rsidP="00FD1B1D">
      <w:pPr>
        <w:pStyle w:val="Heading1"/>
      </w:pPr>
      <w:bookmarkStart w:id="0" w:name="OLE_LINK1"/>
      <w:bookmarkStart w:id="1" w:name="_Toc225684684"/>
      <w:bookmarkStart w:id="2" w:name="_Toc225684689"/>
      <w:r>
        <w:rPr>
          <w:noProof/>
        </w:rPr>
        <w:drawing>
          <wp:inline distT="0" distB="0" distL="0" distR="0" wp14:anchorId="7DA58B72" wp14:editId="52E38C4C">
            <wp:extent cx="133350" cy="133350"/>
            <wp:effectExtent l="19050" t="0" r="0" b="0"/>
            <wp:docPr id="124" name="Picture 11" descr="CPT_Logo_Man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_Logo_Manual.jpg"/>
                    <pic:cNvPicPr/>
                  </pic:nvPicPr>
                  <pic:blipFill>
                    <a:blip r:embed="rId13" cstate="print"/>
                    <a:stretch>
                      <a:fillRect/>
                    </a:stretch>
                  </pic:blipFill>
                  <pic:spPr>
                    <a:xfrm>
                      <a:off x="0" y="0"/>
                      <a:ext cx="133350" cy="133350"/>
                    </a:xfrm>
                    <a:prstGeom prst="rect">
                      <a:avLst/>
                    </a:prstGeom>
                  </pic:spPr>
                </pic:pic>
              </a:graphicData>
            </a:graphic>
          </wp:inline>
        </w:drawing>
      </w:r>
      <w:r>
        <w:t xml:space="preserve"> </w:t>
      </w:r>
      <w:bookmarkEnd w:id="0"/>
      <w:bookmarkEnd w:id="1"/>
      <w:r w:rsidR="009E1BAB">
        <w:t xml:space="preserve">Adding </w:t>
      </w:r>
      <w:r w:rsidR="00F773BF">
        <w:t>Lists and Libraries</w:t>
      </w:r>
      <w:r w:rsidR="009E1BAB">
        <w:t xml:space="preserve"> to Sites</w:t>
      </w:r>
    </w:p>
    <w:p w:rsidR="00FD1B1D" w:rsidRDefault="00FD1B1D" w:rsidP="00FD1B1D">
      <w:pPr>
        <w:pStyle w:val="LabExerciseText"/>
        <w:rPr>
          <w:b/>
        </w:rPr>
      </w:pPr>
      <w:r w:rsidRPr="00E056FD">
        <w:rPr>
          <w:b/>
        </w:rPr>
        <w:t>Lab Time</w:t>
      </w:r>
      <w:r w:rsidRPr="00E056FD">
        <w:t>:</w:t>
      </w:r>
      <w:r w:rsidR="00F54CB0">
        <w:t xml:space="preserve"> </w:t>
      </w:r>
      <w:r w:rsidR="00ED43F9">
        <w:t xml:space="preserve">60 </w:t>
      </w:r>
      <w:r w:rsidRPr="00E056FD">
        <w:t>minutes</w:t>
      </w:r>
    </w:p>
    <w:p w:rsidR="00FD1B1D" w:rsidRDefault="00FD1B1D" w:rsidP="00FD1B1D">
      <w:pPr>
        <w:pStyle w:val="LabExerciseText"/>
      </w:pPr>
      <w:r w:rsidRPr="00AB0B53">
        <w:rPr>
          <w:b/>
        </w:rPr>
        <w:t>Lab Overview:</w:t>
      </w:r>
      <w:r>
        <w:t xml:space="preserve"> In this lab you </w:t>
      </w:r>
      <w:r w:rsidR="004F7707">
        <w:t xml:space="preserve">will </w:t>
      </w:r>
      <w:r w:rsidR="009E1BAB">
        <w:t xml:space="preserve">practice </w:t>
      </w:r>
      <w:r w:rsidR="00F773BF">
        <w:t>creating and configuring a document library</w:t>
      </w:r>
      <w:r w:rsidR="009E1BAB">
        <w:t xml:space="preserve"> in a SharePoint site</w:t>
      </w:r>
      <w:r w:rsidR="00BC1FD7">
        <w:t>.</w:t>
      </w:r>
      <w:r w:rsidR="00F54CB0">
        <w:t xml:space="preserve"> </w:t>
      </w:r>
      <w:r w:rsidR="00F773BF">
        <w:t>You will also create and employ site columns and site content types</w:t>
      </w:r>
      <w:r w:rsidR="009E1BAB">
        <w:t>.</w:t>
      </w:r>
      <w:r w:rsidR="00F54CB0">
        <w:t xml:space="preserve"> </w:t>
      </w:r>
      <w:r w:rsidR="00F773BF">
        <w:t>You will practice creating public views of lists and learn to manage permissions at the list, folder and item levels.</w:t>
      </w:r>
    </w:p>
    <w:p w:rsidR="00FD1B1D" w:rsidRDefault="00FD1B1D" w:rsidP="00FD1B1D">
      <w:pPr>
        <w:pStyle w:val="Heading2"/>
      </w:pPr>
      <w:bookmarkStart w:id="3" w:name="_Toc225684685"/>
      <w:bookmarkStart w:id="4" w:name="_Toc236505646"/>
      <w:r w:rsidRPr="00FC79BD">
        <w:t xml:space="preserve">Exercise 1: </w:t>
      </w:r>
      <w:bookmarkEnd w:id="3"/>
      <w:bookmarkEnd w:id="4"/>
      <w:r w:rsidR="00F7530C">
        <w:t>Creating</w:t>
      </w:r>
      <w:r w:rsidR="009E1BAB">
        <w:t xml:space="preserve"> a </w:t>
      </w:r>
      <w:r w:rsidR="0077480A">
        <w:t>D</w:t>
      </w:r>
      <w:r w:rsidR="00F773BF">
        <w:t xml:space="preserve">ocument </w:t>
      </w:r>
      <w:r w:rsidR="0077480A">
        <w:t>L</w:t>
      </w:r>
      <w:r w:rsidR="00F773BF">
        <w:t>ibrary</w:t>
      </w:r>
    </w:p>
    <w:p w:rsidR="00FD1B1D" w:rsidRDefault="000869CD" w:rsidP="00FD1B1D">
      <w:pPr>
        <w:pStyle w:val="LabExerciseCallout"/>
      </w:pPr>
      <w:r>
        <w:t>In this exercise you</w:t>
      </w:r>
      <w:r w:rsidRPr="00AB0146">
        <w:t xml:space="preserve"> will </w:t>
      </w:r>
      <w:r w:rsidR="00BC1FD7">
        <w:t xml:space="preserve">practice </w:t>
      </w:r>
      <w:r w:rsidR="009E1BAB">
        <w:t xml:space="preserve">creating a </w:t>
      </w:r>
      <w:r w:rsidR="00F773BF">
        <w:t xml:space="preserve">document </w:t>
      </w:r>
      <w:r w:rsidR="00F54CB0">
        <w:t>library.</w:t>
      </w:r>
    </w:p>
    <w:p w:rsidR="003244B6" w:rsidRDefault="003244B6" w:rsidP="00FE4E52">
      <w:pPr>
        <w:pStyle w:val="LabStepNumbered"/>
      </w:pPr>
      <w:r>
        <w:t xml:space="preserve">Log into your site collection using the account </w:t>
      </w:r>
      <w:r>
        <w:rPr>
          <w:b/>
        </w:rPr>
        <w:t>Rob Walters</w:t>
      </w:r>
      <w:r w:rsidRPr="00E34BA5">
        <w:t xml:space="preserve">, a </w:t>
      </w:r>
      <w:r>
        <w:t>member of the Site Owners group with Full Control permissions to the site.</w:t>
      </w:r>
    </w:p>
    <w:p w:rsidR="003244B6" w:rsidRDefault="003244B6" w:rsidP="003244B6">
      <w:pPr>
        <w:pStyle w:val="LabStepLevel2Numbered"/>
        <w:numPr>
          <w:ilvl w:val="0"/>
          <w:numId w:val="31"/>
        </w:numPr>
      </w:pPr>
      <w:r>
        <w:t>Using Internet Explorer, browse to the URL of the SharePoint site collection you were provided to use when working on the hands on labs in this course.</w:t>
      </w:r>
    </w:p>
    <w:p w:rsidR="003244B6" w:rsidRDefault="003244B6" w:rsidP="003244B6">
      <w:pPr>
        <w:pStyle w:val="LabStepLevel2Numbered"/>
        <w:numPr>
          <w:ilvl w:val="0"/>
          <w:numId w:val="30"/>
        </w:numPr>
      </w:pPr>
      <w:r>
        <w:t xml:space="preserve">When prompted to login, enter </w:t>
      </w:r>
      <w:r w:rsidRPr="00657A9E">
        <w:rPr>
          <w:rStyle w:val="InlindeCode"/>
        </w:rPr>
        <w:t>[</w:t>
      </w:r>
      <w:r>
        <w:rPr>
          <w:rStyle w:val="InlindeCode"/>
        </w:rPr>
        <w:t>[</w:t>
      </w:r>
      <w:r w:rsidRPr="00657A9E">
        <w:rPr>
          <w:rStyle w:val="InlindeCode"/>
        </w:rPr>
        <w:t>AD</w:t>
      </w:r>
      <w:r>
        <w:rPr>
          <w:rStyle w:val="InlindeCode"/>
        </w:rPr>
        <w:t>-DOMAIN]</w:t>
      </w:r>
      <w:r w:rsidRPr="00657A9E">
        <w:rPr>
          <w:rStyle w:val="InlindeCode"/>
        </w:rPr>
        <w:t>]\</w:t>
      </w:r>
      <w:r w:rsidR="00407B93">
        <w:rPr>
          <w:rStyle w:val="InlindeCode"/>
        </w:rPr>
        <w:t>r</w:t>
      </w:r>
      <w:r>
        <w:rPr>
          <w:rStyle w:val="InlindeCode"/>
        </w:rPr>
        <w:t>ob</w:t>
      </w:r>
      <w:r w:rsidRPr="00CB2D1D">
        <w:t xml:space="preserve"> </w:t>
      </w:r>
      <w:r>
        <w:t xml:space="preserve">in the </w:t>
      </w:r>
      <w:r w:rsidRPr="00657A9E">
        <w:rPr>
          <w:b/>
        </w:rPr>
        <w:t>User Name</w:t>
      </w:r>
      <w:r>
        <w:t xml:space="preserve"> field and click </w:t>
      </w:r>
      <w:r w:rsidRPr="007A2391">
        <w:rPr>
          <w:b/>
        </w:rPr>
        <w:t>OK</w:t>
      </w:r>
      <w:r>
        <w:t xml:space="preserve">. Use the password specified in the </w:t>
      </w:r>
      <w:r>
        <w:rPr>
          <w:i/>
        </w:rPr>
        <w:t>Hands-</w:t>
      </w:r>
      <w:r w:rsidRPr="007A2391">
        <w:rPr>
          <w:i/>
        </w:rPr>
        <w:t>On Lab Overview</w:t>
      </w:r>
      <w:r>
        <w:t xml:space="preserve"> document provided in the student manual.</w:t>
      </w:r>
    </w:p>
    <w:p w:rsidR="003244B6" w:rsidRDefault="00E12CFF" w:rsidP="00E12CFF">
      <w:pPr>
        <w:pStyle w:val="LabStepNumbered"/>
      </w:pPr>
      <w:r>
        <w:t xml:space="preserve">Your team has determined that some of their documents are not appropriate for the document libraries out on the Wingtip Team Site or its </w:t>
      </w:r>
      <w:proofErr w:type="spellStart"/>
      <w:r>
        <w:t>subsites</w:t>
      </w:r>
      <w:proofErr w:type="spellEnd"/>
      <w:r>
        <w:t>.</w:t>
      </w:r>
      <w:r w:rsidR="00F54CB0">
        <w:t xml:space="preserve"> </w:t>
      </w:r>
      <w:r>
        <w:t>Specifically, the documents require custom metadata that is not supported by any of the columns on those existing document libraries.</w:t>
      </w:r>
      <w:r w:rsidR="00F54CB0">
        <w:t xml:space="preserve"> </w:t>
      </w:r>
      <w:r>
        <w:t>Your team would like a column on every document that can be used to signify whether the document is a native Wingtip document or a document imported from Vendor.</w:t>
      </w:r>
      <w:r w:rsidR="00F54CB0">
        <w:t xml:space="preserve"> </w:t>
      </w:r>
      <w:r>
        <w:t>Also, they would like to maintain metadata that reflects whether the document is meant for internal distribution with Wingtip only or if the document can be copied to a Vendor or Customer.</w:t>
      </w:r>
      <w:r w:rsidR="00F54CB0">
        <w:t xml:space="preserve"> </w:t>
      </w:r>
      <w:r>
        <w:t xml:space="preserve">Lastly, they would like all new documents into the library to have to be reviewed by one of the members of the </w:t>
      </w:r>
      <w:r w:rsidRPr="003244B6">
        <w:rPr>
          <w:b/>
        </w:rPr>
        <w:t>Approvers</w:t>
      </w:r>
      <w:r>
        <w:t xml:space="preserve"> group on the site prior to the document being available to users other than the author.</w:t>
      </w:r>
      <w:r w:rsidR="00F54CB0">
        <w:t xml:space="preserve"> </w:t>
      </w:r>
    </w:p>
    <w:p w:rsidR="003244B6" w:rsidRDefault="003244B6" w:rsidP="003244B6">
      <w:pPr>
        <w:pStyle w:val="LabStepNumbered"/>
        <w:numPr>
          <w:ilvl w:val="0"/>
          <w:numId w:val="0"/>
        </w:numPr>
        <w:ind w:left="432"/>
      </w:pPr>
    </w:p>
    <w:p w:rsidR="00E12CFF" w:rsidRPr="00E34BA5" w:rsidRDefault="00E12CFF" w:rsidP="003244B6">
      <w:pPr>
        <w:pStyle w:val="LabStepNumbered"/>
        <w:numPr>
          <w:ilvl w:val="0"/>
          <w:numId w:val="0"/>
        </w:numPr>
        <w:ind w:left="432"/>
      </w:pPr>
      <w:r>
        <w:t xml:space="preserve">Create </w:t>
      </w:r>
      <w:r w:rsidR="003244B6">
        <w:t>an appropriate document library:</w:t>
      </w:r>
    </w:p>
    <w:p w:rsidR="003A31A7" w:rsidRDefault="003A31A7" w:rsidP="003A31A7">
      <w:pPr>
        <w:pStyle w:val="LabStepLevel2Numbered"/>
        <w:numPr>
          <w:ilvl w:val="0"/>
          <w:numId w:val="26"/>
        </w:numPr>
      </w:pPr>
      <w:r>
        <w:t xml:space="preserve">Click the </w:t>
      </w:r>
      <w:r w:rsidRPr="00B9125A">
        <w:rPr>
          <w:b/>
        </w:rPr>
        <w:t>All Site Content</w:t>
      </w:r>
      <w:r>
        <w:t xml:space="preserve"> link in the Quick Launch Bar then click the </w:t>
      </w:r>
      <w:r w:rsidRPr="00B9125A">
        <w:rPr>
          <w:b/>
        </w:rPr>
        <w:t>Create</w:t>
      </w:r>
      <w:r>
        <w:t xml:space="preserve"> link in the toolbar.</w:t>
      </w:r>
    </w:p>
    <w:p w:rsidR="003A31A7" w:rsidRDefault="003A31A7" w:rsidP="003A31A7">
      <w:pPr>
        <w:pStyle w:val="LabStepLevel2Numbered"/>
      </w:pPr>
      <w:r>
        <w:t xml:space="preserve">In the resultant </w:t>
      </w:r>
      <w:r w:rsidRPr="00196C9D">
        <w:rPr>
          <w:b/>
        </w:rPr>
        <w:t>Create</w:t>
      </w:r>
      <w:r>
        <w:t xml:space="preserve"> </w:t>
      </w:r>
      <w:r w:rsidR="00196C9D">
        <w:t>dialog</w:t>
      </w:r>
      <w:r w:rsidR="00097345">
        <w:t xml:space="preserve"> </w:t>
      </w:r>
      <w:r>
        <w:t>scroll down and click on</w:t>
      </w:r>
      <w:r w:rsidR="00F54CB0">
        <w:t xml:space="preserve"> </w:t>
      </w:r>
      <w:r>
        <w:t xml:space="preserve">the </w:t>
      </w:r>
      <w:r>
        <w:rPr>
          <w:b/>
        </w:rPr>
        <w:t>Document Library</w:t>
      </w:r>
      <w:r>
        <w:t xml:space="preserve"> button to select the template.</w:t>
      </w:r>
    </w:p>
    <w:p w:rsidR="003A31A7" w:rsidRDefault="00FE4E52" w:rsidP="004E5FBF">
      <w:pPr>
        <w:pStyle w:val="LabStepScreenshotLevel2"/>
      </w:pPr>
      <w:r>
        <w:drawing>
          <wp:inline distT="0" distB="0" distL="0" distR="0" wp14:anchorId="404E1379" wp14:editId="0E4DD2FD">
            <wp:extent cx="4572000" cy="22308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74475" cy="2232012"/>
                    </a:xfrm>
                    <a:prstGeom prst="rect">
                      <a:avLst/>
                    </a:prstGeom>
                  </pic:spPr>
                </pic:pic>
              </a:graphicData>
            </a:graphic>
          </wp:inline>
        </w:drawing>
      </w:r>
    </w:p>
    <w:p w:rsidR="003A31A7" w:rsidRDefault="003A31A7" w:rsidP="003A31A7">
      <w:pPr>
        <w:pStyle w:val="LabStepLevel2Numbered"/>
      </w:pPr>
      <w:r>
        <w:t>In the right pane of the window, the Document Library template name and description should appear.</w:t>
      </w:r>
      <w:r w:rsidR="00F54CB0">
        <w:t xml:space="preserve"> </w:t>
      </w:r>
      <w:r w:rsidR="00FA4130">
        <w:t>Read</w:t>
      </w:r>
      <w:r>
        <w:t xml:space="preserve"> the template description then click the </w:t>
      </w:r>
      <w:r>
        <w:rPr>
          <w:b/>
        </w:rPr>
        <w:t>More Options</w:t>
      </w:r>
      <w:r>
        <w:t xml:space="preserve"> button to customize the library creation values.</w:t>
      </w:r>
    </w:p>
    <w:p w:rsidR="00FE4E52" w:rsidRDefault="003A31A7" w:rsidP="00FE4E52">
      <w:pPr>
        <w:pStyle w:val="LabStepLevel2Numbered"/>
      </w:pPr>
      <w:r>
        <w:t>The left pane of the window should have changed from a listing of different template choice buttons to the options page for a new document library.</w:t>
      </w:r>
      <w:r w:rsidR="00F54CB0">
        <w:t xml:space="preserve"> </w:t>
      </w:r>
      <w:r>
        <w:t xml:space="preserve">Fill in the </w:t>
      </w:r>
      <w:r w:rsidR="00365BD9">
        <w:t xml:space="preserve">following </w:t>
      </w:r>
      <w:r>
        <w:t xml:space="preserve">values according </w:t>
      </w:r>
      <w:r w:rsidR="00365BD9">
        <w:t>to your</w:t>
      </w:r>
      <w:r>
        <w:t xml:space="preserve"> team's </w:t>
      </w:r>
      <w:r w:rsidR="00365BD9">
        <w:t>needs</w:t>
      </w:r>
      <w:r>
        <w:t>:</w:t>
      </w:r>
    </w:p>
    <w:p w:rsidR="00FE4E52" w:rsidRDefault="00FE4E52" w:rsidP="00FE4E52">
      <w:pPr>
        <w:pStyle w:val="LabStepLevel2NoBullet"/>
        <w:ind w:left="1440"/>
      </w:pPr>
      <w:r w:rsidRPr="00FE4E52">
        <w:rPr>
          <w:b/>
        </w:rPr>
        <w:t>Name:</w:t>
      </w:r>
      <w:r>
        <w:t xml:space="preserve"> My Team Documents</w:t>
      </w:r>
    </w:p>
    <w:p w:rsidR="00FE4E52" w:rsidRDefault="00FE4E52" w:rsidP="00FE4E52">
      <w:pPr>
        <w:pStyle w:val="LabStepLevel2NoBullet"/>
        <w:ind w:left="1440"/>
      </w:pPr>
      <w:r w:rsidRPr="00FE4E52">
        <w:rPr>
          <w:b/>
        </w:rPr>
        <w:t>Description:</w:t>
      </w:r>
      <w:r>
        <w:t xml:space="preserve"> </w:t>
      </w:r>
      <w:r>
        <w:t>Library for {insert your first name}'s Team.</w:t>
      </w:r>
    </w:p>
    <w:p w:rsidR="00FE4E52" w:rsidRDefault="00FE4E52" w:rsidP="00FE4E52">
      <w:pPr>
        <w:pStyle w:val="LabStepLevel2NoBullet"/>
        <w:ind w:left="1440"/>
      </w:pPr>
      <w:r w:rsidRPr="00FE4E52">
        <w:rPr>
          <w:b/>
        </w:rPr>
        <w:t>Display this document library on the Quick Launch?</w:t>
      </w:r>
      <w:r>
        <w:t xml:space="preserve"> Yes</w:t>
      </w:r>
    </w:p>
    <w:p w:rsidR="00FE4E52" w:rsidRDefault="00FE4E52" w:rsidP="00FE4E52">
      <w:pPr>
        <w:pStyle w:val="LabStepLevel2NoBullet"/>
        <w:ind w:left="1440"/>
      </w:pPr>
      <w:r w:rsidRPr="00FE4E52">
        <w:rPr>
          <w:b/>
        </w:rPr>
        <w:t>Create a version each time you edit a file in this document library</w:t>
      </w:r>
      <w:r>
        <w:t>? No</w:t>
      </w:r>
    </w:p>
    <w:p w:rsidR="003A31A7" w:rsidRDefault="00FE4E52" w:rsidP="00FE4E52">
      <w:pPr>
        <w:pStyle w:val="LabStepLevel2NoBullet"/>
        <w:ind w:left="1440"/>
      </w:pPr>
      <w:r w:rsidRPr="00FE4E52">
        <w:rPr>
          <w:b/>
        </w:rPr>
        <w:t>Document Template:</w:t>
      </w:r>
      <w:r>
        <w:t xml:space="preserve"> Microsoft Word</w:t>
      </w:r>
      <w:r w:rsidR="001C4AB0">
        <w:t xml:space="preserve"> document</w:t>
      </w:r>
    </w:p>
    <w:p w:rsidR="003A31A7" w:rsidRDefault="003A31A7" w:rsidP="003A31A7">
      <w:pPr>
        <w:pStyle w:val="LabStepLevel2Numbered"/>
        <w:numPr>
          <w:ilvl w:val="0"/>
          <w:numId w:val="5"/>
        </w:numPr>
      </w:pPr>
      <w:r>
        <w:t xml:space="preserve">Click </w:t>
      </w:r>
      <w:r w:rsidRPr="00365BD9">
        <w:rPr>
          <w:b/>
        </w:rPr>
        <w:t>Create</w:t>
      </w:r>
      <w:r>
        <w:t xml:space="preserve"> to finish creating the new site.</w:t>
      </w:r>
      <w:r w:rsidR="00F54CB0">
        <w:t xml:space="preserve"> </w:t>
      </w:r>
      <w:r>
        <w:t xml:space="preserve">After a brief progress pop-up the </w:t>
      </w:r>
      <w:r w:rsidR="00365BD9">
        <w:t>default view page of the</w:t>
      </w:r>
      <w:r>
        <w:t xml:space="preserve"> new </w:t>
      </w:r>
      <w:r w:rsidR="00365BD9">
        <w:t>library</w:t>
      </w:r>
      <w:r>
        <w:t xml:space="preserve"> will automatically load </w:t>
      </w:r>
      <w:r w:rsidR="00A12E03">
        <w:t>in the browser</w:t>
      </w:r>
      <w:r>
        <w:t>.</w:t>
      </w:r>
    </w:p>
    <w:p w:rsidR="00E12CFF" w:rsidRDefault="00812F8F" w:rsidP="003A31A7">
      <w:pPr>
        <w:pStyle w:val="LabStepLevel2Numbered"/>
      </w:pPr>
      <w:r>
        <w:t xml:space="preserve">Click the </w:t>
      </w:r>
      <w:r w:rsidRPr="00812F8F">
        <w:rPr>
          <w:b/>
        </w:rPr>
        <w:t>Create Column</w:t>
      </w:r>
      <w:r>
        <w:t xml:space="preserve"> button in the </w:t>
      </w:r>
      <w:r w:rsidRPr="001771BC">
        <w:rPr>
          <w:b/>
        </w:rPr>
        <w:t>Manage Views</w:t>
      </w:r>
      <w:r>
        <w:t xml:space="preserve"> </w:t>
      </w:r>
      <w:r w:rsidR="001771BC">
        <w:t>group</w:t>
      </w:r>
      <w:r>
        <w:t xml:space="preserve"> of the </w:t>
      </w:r>
      <w:r w:rsidRPr="001771BC">
        <w:rPr>
          <w:b/>
        </w:rPr>
        <w:t>Library</w:t>
      </w:r>
      <w:r>
        <w:t xml:space="preserve"> </w:t>
      </w:r>
      <w:r w:rsidR="001771BC">
        <w:t xml:space="preserve">tab in the </w:t>
      </w:r>
      <w:r>
        <w:t>ribbon to add a custom column to the library.</w:t>
      </w:r>
    </w:p>
    <w:p w:rsidR="00812F8F" w:rsidRDefault="00231BD5" w:rsidP="00231BD5">
      <w:pPr>
        <w:pStyle w:val="LabStepScreenshotLevel2"/>
      </w:pPr>
      <w:r w:rsidRPr="00231BD5">
        <w:drawing>
          <wp:inline distT="0" distB="0" distL="0" distR="0" wp14:anchorId="5AA3F911" wp14:editId="5F96F41D">
            <wp:extent cx="2971429" cy="134285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71429" cy="1342857"/>
                    </a:xfrm>
                    <a:prstGeom prst="rect">
                      <a:avLst/>
                    </a:prstGeom>
                  </pic:spPr>
                </pic:pic>
              </a:graphicData>
            </a:graphic>
          </wp:inline>
        </w:drawing>
      </w:r>
    </w:p>
    <w:p w:rsidR="00231BD5" w:rsidRDefault="00812F8F" w:rsidP="00812F8F">
      <w:pPr>
        <w:pStyle w:val="LabStepLevel2Numbered"/>
        <w:numPr>
          <w:ilvl w:val="0"/>
          <w:numId w:val="5"/>
        </w:numPr>
      </w:pPr>
      <w:r>
        <w:t xml:space="preserve">In the </w:t>
      </w:r>
      <w:r w:rsidRPr="00323955">
        <w:rPr>
          <w:b/>
        </w:rPr>
        <w:t>Create Column</w:t>
      </w:r>
      <w:r>
        <w:t xml:space="preserve"> pop-up window enter the following values for your new column, taking the time to select each of the column types in turn and see their additional column settings before configuring the type dictated below:</w:t>
      </w:r>
    </w:p>
    <w:p w:rsidR="00231BD5" w:rsidRDefault="00231BD5" w:rsidP="00231BD5">
      <w:pPr>
        <w:pStyle w:val="LabStepLevel2NoBullet"/>
        <w:ind w:left="1440"/>
      </w:pPr>
      <w:r w:rsidRPr="00231BD5">
        <w:rPr>
          <w:b/>
        </w:rPr>
        <w:t>Name:</w:t>
      </w:r>
      <w:r>
        <w:t xml:space="preserve"> Origin</w:t>
      </w:r>
    </w:p>
    <w:p w:rsidR="00231BD5" w:rsidRDefault="00231BD5" w:rsidP="00231BD5">
      <w:pPr>
        <w:pStyle w:val="LabStepLevel2NoBullet"/>
        <w:ind w:left="1440"/>
      </w:pPr>
      <w:r w:rsidRPr="00231BD5">
        <w:rPr>
          <w:b/>
        </w:rPr>
        <w:t>Type:</w:t>
      </w:r>
      <w:r>
        <w:t xml:space="preserve"> Choice (menu to choose from)</w:t>
      </w:r>
    </w:p>
    <w:p w:rsidR="00231BD5" w:rsidRDefault="00231BD5" w:rsidP="00231BD5">
      <w:pPr>
        <w:pStyle w:val="LabStepLevel2NoBullet"/>
        <w:ind w:left="1440"/>
      </w:pPr>
      <w:r w:rsidRPr="00231BD5">
        <w:rPr>
          <w:b/>
        </w:rPr>
        <w:t>Description:</w:t>
      </w:r>
      <w:r>
        <w:t xml:space="preserve"> This column indicates whether the document is a native Wingtip document or imported from a Vendor.</w:t>
      </w:r>
    </w:p>
    <w:p w:rsidR="00231BD5" w:rsidRDefault="00231BD5" w:rsidP="00231BD5">
      <w:pPr>
        <w:pStyle w:val="LabStepLevel2NoBullet"/>
        <w:ind w:left="1440"/>
      </w:pPr>
      <w:r w:rsidRPr="00231BD5">
        <w:rPr>
          <w:b/>
        </w:rPr>
        <w:t>Require that this column contains information?</w:t>
      </w:r>
      <w:r>
        <w:t xml:space="preserve"> Yes</w:t>
      </w:r>
    </w:p>
    <w:p w:rsidR="00231BD5" w:rsidRDefault="00231BD5" w:rsidP="00231BD5">
      <w:pPr>
        <w:pStyle w:val="LabStepLevel2NoBullet"/>
        <w:ind w:left="1440"/>
      </w:pPr>
      <w:r w:rsidRPr="00231BD5">
        <w:rPr>
          <w:b/>
        </w:rPr>
        <w:t>Enforce unique values:</w:t>
      </w:r>
      <w:r>
        <w:t xml:space="preserve"> No</w:t>
      </w:r>
    </w:p>
    <w:p w:rsidR="00231BD5" w:rsidRDefault="00231BD5" w:rsidP="00231BD5">
      <w:pPr>
        <w:pStyle w:val="LabStepLevel2NoBullet"/>
        <w:ind w:left="1440"/>
      </w:pPr>
      <w:r w:rsidRPr="00231BD5">
        <w:rPr>
          <w:b/>
        </w:rPr>
        <w:t>Type each choice on a separate line:</w:t>
      </w:r>
      <w:r>
        <w:t xml:space="preserve"> Native</w:t>
      </w:r>
      <w:r>
        <w:t>;</w:t>
      </w:r>
      <w:r>
        <w:t xml:space="preserve"> Import</w:t>
      </w:r>
    </w:p>
    <w:p w:rsidR="00231BD5" w:rsidRDefault="00231BD5" w:rsidP="00231BD5">
      <w:pPr>
        <w:pStyle w:val="LabStepLevel2NoBullet"/>
        <w:ind w:left="1440"/>
      </w:pPr>
      <w:r w:rsidRPr="00231BD5">
        <w:rPr>
          <w:b/>
        </w:rPr>
        <w:t>Display choices using:</w:t>
      </w:r>
      <w:r>
        <w:t xml:space="preserve"> Drop-Down Menu</w:t>
      </w:r>
    </w:p>
    <w:p w:rsidR="00231BD5" w:rsidRDefault="00231BD5" w:rsidP="00231BD5">
      <w:pPr>
        <w:pStyle w:val="LabStepLevel2NoBullet"/>
        <w:ind w:left="1440"/>
      </w:pPr>
      <w:r w:rsidRPr="00231BD5">
        <w:rPr>
          <w:b/>
        </w:rPr>
        <w:t>Allow 'Fill-in' choices?</w:t>
      </w:r>
      <w:r>
        <w:t xml:space="preserve"> No</w:t>
      </w:r>
    </w:p>
    <w:p w:rsidR="00231BD5" w:rsidRDefault="00231BD5" w:rsidP="00231BD5">
      <w:pPr>
        <w:pStyle w:val="LabStepLevel2NoBullet"/>
        <w:ind w:left="1440"/>
      </w:pPr>
      <w:r w:rsidRPr="00231BD5">
        <w:rPr>
          <w:b/>
        </w:rPr>
        <w:t>Default Value:</w:t>
      </w:r>
      <w:r>
        <w:t xml:space="preserve"> </w:t>
      </w:r>
      <w:r>
        <w:t>Choice -&gt; &lt;blank&gt;</w:t>
      </w:r>
    </w:p>
    <w:p w:rsidR="00231BD5" w:rsidRDefault="00231BD5" w:rsidP="00231BD5">
      <w:pPr>
        <w:pStyle w:val="LabStepLevel2NoBullet"/>
        <w:ind w:left="1440"/>
      </w:pPr>
      <w:r w:rsidRPr="00231BD5">
        <w:rPr>
          <w:b/>
        </w:rPr>
        <w:t xml:space="preserve">Add to default view? </w:t>
      </w:r>
      <w:r>
        <w:t>Checked</w:t>
      </w:r>
    </w:p>
    <w:p w:rsidR="00812F8F" w:rsidRDefault="00231BD5" w:rsidP="00231BD5">
      <w:pPr>
        <w:pStyle w:val="LabStepLevel2NoBullet"/>
        <w:ind w:left="1440"/>
      </w:pPr>
      <w:r w:rsidRPr="00231BD5">
        <w:rPr>
          <w:b/>
        </w:rPr>
        <w:t xml:space="preserve">Column Validation: </w:t>
      </w:r>
      <w:r>
        <w:t>None</w:t>
      </w:r>
    </w:p>
    <w:p w:rsidR="00812F8F" w:rsidRDefault="00812F8F" w:rsidP="003A31A7">
      <w:pPr>
        <w:pStyle w:val="LabStepLevel2Numbered"/>
      </w:pPr>
      <w:r>
        <w:t xml:space="preserve">Click </w:t>
      </w:r>
      <w:r w:rsidR="005E3F22">
        <w:rPr>
          <w:b/>
        </w:rPr>
        <w:t>OK</w:t>
      </w:r>
      <w:r>
        <w:t xml:space="preserve"> to finish creating the new </w:t>
      </w:r>
      <w:r w:rsidR="005E3F22">
        <w:t>column.</w:t>
      </w:r>
    </w:p>
    <w:p w:rsidR="00231BD5" w:rsidRDefault="005E3F22" w:rsidP="005E3F22">
      <w:pPr>
        <w:pStyle w:val="LabStepLevel2Numbered"/>
        <w:numPr>
          <w:ilvl w:val="0"/>
          <w:numId w:val="5"/>
        </w:numPr>
      </w:pPr>
      <w:r>
        <w:t xml:space="preserve">Repeat </w:t>
      </w:r>
      <w:r w:rsidR="00B9585F">
        <w:t xml:space="preserve">the previous steps </w:t>
      </w:r>
      <w:r>
        <w:t>create a s</w:t>
      </w:r>
      <w:r w:rsidR="00B9585F">
        <w:t xml:space="preserve">econd new column on the library. </w:t>
      </w:r>
      <w:r>
        <w:t xml:space="preserve">In the </w:t>
      </w:r>
      <w:r w:rsidRPr="00B9585F">
        <w:rPr>
          <w:b/>
        </w:rPr>
        <w:t>Create Column</w:t>
      </w:r>
      <w:r>
        <w:t xml:space="preserve"> pop-up window enter the following values for the second new column:</w:t>
      </w:r>
    </w:p>
    <w:p w:rsidR="00231BD5" w:rsidRDefault="00231BD5" w:rsidP="00231BD5">
      <w:pPr>
        <w:pStyle w:val="LabStepLevel2NoBullet"/>
        <w:ind w:left="1440"/>
      </w:pPr>
      <w:r w:rsidRPr="00231BD5">
        <w:rPr>
          <w:b/>
        </w:rPr>
        <w:t>Name:</w:t>
      </w:r>
      <w:r>
        <w:t xml:space="preserve"> Internal</w:t>
      </w:r>
    </w:p>
    <w:p w:rsidR="00231BD5" w:rsidRDefault="00231BD5" w:rsidP="00231BD5">
      <w:pPr>
        <w:pStyle w:val="LabStepLevel2NoBullet"/>
        <w:ind w:left="1440"/>
      </w:pPr>
      <w:r w:rsidRPr="00231BD5">
        <w:rPr>
          <w:b/>
        </w:rPr>
        <w:t>Type:</w:t>
      </w:r>
      <w:r>
        <w:t xml:space="preserve"> Yes/No (checkbox)</w:t>
      </w:r>
    </w:p>
    <w:p w:rsidR="00231BD5" w:rsidRDefault="00231BD5" w:rsidP="00231BD5">
      <w:pPr>
        <w:pStyle w:val="LabStepLevel2NoBullet"/>
        <w:ind w:left="1440"/>
      </w:pPr>
      <w:r w:rsidRPr="00231BD5">
        <w:rPr>
          <w:b/>
        </w:rPr>
        <w:t>Description:</w:t>
      </w:r>
      <w:r>
        <w:t xml:space="preserve"> This column indicates whether the document is for </w:t>
      </w:r>
      <w:proofErr w:type="gramStart"/>
      <w:r>
        <w:t>Internal</w:t>
      </w:r>
      <w:proofErr w:type="gramEnd"/>
      <w:r>
        <w:t xml:space="preserve"> use only.</w:t>
      </w:r>
    </w:p>
    <w:p w:rsidR="00231BD5" w:rsidRDefault="00231BD5" w:rsidP="00231BD5">
      <w:pPr>
        <w:pStyle w:val="LabStepLevel2NoBullet"/>
        <w:ind w:left="1440"/>
      </w:pPr>
      <w:r w:rsidRPr="00231BD5">
        <w:rPr>
          <w:b/>
        </w:rPr>
        <w:t>Default value:</w:t>
      </w:r>
      <w:r>
        <w:t xml:space="preserve"> No</w:t>
      </w:r>
    </w:p>
    <w:p w:rsidR="00231BD5" w:rsidRDefault="00231BD5" w:rsidP="00231BD5">
      <w:pPr>
        <w:pStyle w:val="LabStepLevel2NoBullet"/>
        <w:ind w:left="1440"/>
      </w:pPr>
      <w:r w:rsidRPr="00231BD5">
        <w:rPr>
          <w:b/>
        </w:rPr>
        <w:t>Add to default view?</w:t>
      </w:r>
      <w:r>
        <w:t xml:space="preserve"> Checked</w:t>
      </w:r>
    </w:p>
    <w:p w:rsidR="005E3F22" w:rsidRDefault="005E3F22" w:rsidP="00231BD5">
      <w:pPr>
        <w:pStyle w:val="LabStepLevel2Numbered"/>
      </w:pPr>
      <w:r>
        <w:t xml:space="preserve">Click </w:t>
      </w:r>
      <w:r>
        <w:rPr>
          <w:b/>
        </w:rPr>
        <w:t>OK</w:t>
      </w:r>
      <w:r>
        <w:t xml:space="preserve"> to finish creating the new column.</w:t>
      </w:r>
    </w:p>
    <w:p w:rsidR="005E3F22" w:rsidRDefault="005E3F22" w:rsidP="003A31A7">
      <w:pPr>
        <w:pStyle w:val="LabStepLevel2Numbered"/>
      </w:pPr>
      <w:r>
        <w:t xml:space="preserve">Verify that both of the new columns now appear on the default </w:t>
      </w:r>
      <w:r w:rsidR="00231BD5">
        <w:rPr>
          <w:b/>
        </w:rPr>
        <w:t>All Documents</w:t>
      </w:r>
      <w:r>
        <w:t xml:space="preserve"> view of the library.</w:t>
      </w:r>
    </w:p>
    <w:p w:rsidR="00231BD5" w:rsidRDefault="00231BD5" w:rsidP="00231BD5">
      <w:pPr>
        <w:pStyle w:val="LabStepScreenshotLevel2"/>
      </w:pPr>
      <w:r>
        <w:drawing>
          <wp:inline distT="0" distB="0" distL="0" distR="0" wp14:anchorId="3D1FEECD" wp14:editId="0D190864">
            <wp:extent cx="4761781" cy="12372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62373" cy="1237403"/>
                    </a:xfrm>
                    <a:prstGeom prst="rect">
                      <a:avLst/>
                    </a:prstGeom>
                  </pic:spPr>
                </pic:pic>
              </a:graphicData>
            </a:graphic>
          </wp:inline>
        </w:drawing>
      </w:r>
    </w:p>
    <w:p w:rsidR="00674609" w:rsidRPr="00E34BA5" w:rsidRDefault="00F7530C" w:rsidP="00674609">
      <w:pPr>
        <w:pStyle w:val="LabStepNumbered"/>
      </w:pPr>
      <w:r>
        <w:t>Populate the new library</w:t>
      </w:r>
      <w:r w:rsidR="004E6AAC">
        <w:t xml:space="preserve"> with some content</w:t>
      </w:r>
      <w:r w:rsidR="00E8128A">
        <w:t>:</w:t>
      </w:r>
    </w:p>
    <w:p w:rsidR="00D3323D" w:rsidRDefault="00D3323D" w:rsidP="00E24F91">
      <w:pPr>
        <w:pStyle w:val="LabStepLevel2Numbered"/>
        <w:numPr>
          <w:ilvl w:val="0"/>
          <w:numId w:val="33"/>
        </w:numPr>
      </w:pPr>
      <w:r>
        <w:t xml:space="preserve">Use Microsoft Word to create a new document named </w:t>
      </w:r>
      <w:r w:rsidRPr="00D3323D">
        <w:rPr>
          <w:rStyle w:val="InlindeCode"/>
        </w:rPr>
        <w:t>Wingtip History.docx</w:t>
      </w:r>
      <w:r>
        <w:t>, add some content and save it to your desktop.</w:t>
      </w:r>
    </w:p>
    <w:p w:rsidR="00F7530C" w:rsidRDefault="00F7530C" w:rsidP="00F7530C">
      <w:pPr>
        <w:pStyle w:val="LabStepLevel2Numbered"/>
      </w:pPr>
      <w:r>
        <w:t xml:space="preserve">Click the </w:t>
      </w:r>
      <w:r w:rsidRPr="00F7530C">
        <w:rPr>
          <w:b/>
        </w:rPr>
        <w:t xml:space="preserve">Add </w:t>
      </w:r>
      <w:r>
        <w:rPr>
          <w:b/>
        </w:rPr>
        <w:t>document</w:t>
      </w:r>
      <w:r>
        <w:t xml:space="preserve"> link then </w:t>
      </w:r>
      <w:r w:rsidR="00373A65" w:rsidRPr="00373A65">
        <w:rPr>
          <w:b/>
        </w:rPr>
        <w:t>Browse</w:t>
      </w:r>
      <w:r>
        <w:t xml:space="preserve"> to </w:t>
      </w:r>
      <w:r w:rsidR="00373A65">
        <w:t>select</w:t>
      </w:r>
      <w:r>
        <w:t xml:space="preserve"> the </w:t>
      </w:r>
      <w:r w:rsidR="00373A65" w:rsidRPr="00373A65">
        <w:rPr>
          <w:b/>
        </w:rPr>
        <w:t>Wingtip History</w:t>
      </w:r>
      <w:r>
        <w:t xml:space="preserve"> </w:t>
      </w:r>
      <w:r w:rsidR="005E3F22">
        <w:t>document</w:t>
      </w:r>
      <w:r>
        <w:t xml:space="preserve"> from the </w:t>
      </w:r>
      <w:r w:rsidR="00D3323D">
        <w:t xml:space="preserve">desktop, </w:t>
      </w:r>
      <w:proofErr w:type="gramStart"/>
      <w:r w:rsidR="00D3323D">
        <w:t>then</w:t>
      </w:r>
      <w:proofErr w:type="gramEnd"/>
      <w:r w:rsidR="00D3323D">
        <w:t xml:space="preserve"> click </w:t>
      </w:r>
      <w:r w:rsidR="00373A65" w:rsidRPr="00373A65">
        <w:rPr>
          <w:b/>
        </w:rPr>
        <w:t>Open</w:t>
      </w:r>
      <w:r w:rsidR="00373A65">
        <w:t>.</w:t>
      </w:r>
      <w:r>
        <w:t xml:space="preserve"> </w:t>
      </w:r>
    </w:p>
    <w:p w:rsidR="00373A65" w:rsidRDefault="00EB240C" w:rsidP="00F7530C">
      <w:pPr>
        <w:pStyle w:val="LabStepLevel2Numbered"/>
      </w:pPr>
      <w:r>
        <w:t>I</w:t>
      </w:r>
      <w:r w:rsidR="00373A65">
        <w:t xml:space="preserve">n the </w:t>
      </w:r>
      <w:r w:rsidR="00373A65" w:rsidRPr="00EB240C">
        <w:rPr>
          <w:b/>
        </w:rPr>
        <w:t>Upload Document</w:t>
      </w:r>
      <w:r w:rsidR="00373A65">
        <w:t xml:space="preserve"> pop-up click </w:t>
      </w:r>
      <w:r w:rsidR="00373A65" w:rsidRPr="00373A65">
        <w:rPr>
          <w:b/>
        </w:rPr>
        <w:t>OK</w:t>
      </w:r>
      <w:r w:rsidR="00373A65">
        <w:t xml:space="preserve"> to upload the file.</w:t>
      </w:r>
    </w:p>
    <w:p w:rsidR="00373A65" w:rsidRDefault="00373A65" w:rsidP="00F7530C">
      <w:pPr>
        <w:pStyle w:val="LabStepLevel2Numbered"/>
      </w:pPr>
      <w:r>
        <w:t xml:space="preserve">In the </w:t>
      </w:r>
      <w:r w:rsidR="00EB240C">
        <w:t>resulting</w:t>
      </w:r>
      <w:r>
        <w:t xml:space="preserve"> pop-up </w:t>
      </w:r>
      <w:r w:rsidR="00EB240C">
        <w:t>read</w:t>
      </w:r>
      <w:r>
        <w:t xml:space="preserve"> the information banner then enter values of your choice for the missing metadata before clicking the </w:t>
      </w:r>
      <w:r w:rsidRPr="00373A65">
        <w:rPr>
          <w:b/>
        </w:rPr>
        <w:t>Save</w:t>
      </w:r>
      <w:r>
        <w:t xml:space="preserve"> button.</w:t>
      </w:r>
    </w:p>
    <w:p w:rsidR="00674609" w:rsidRDefault="00373A65" w:rsidP="00F7530C">
      <w:pPr>
        <w:pStyle w:val="LabStepLevel2Numbered"/>
        <w:numPr>
          <w:ilvl w:val="0"/>
          <w:numId w:val="8"/>
        </w:numPr>
      </w:pPr>
      <w:r>
        <w:t>Verify that the Wingtip History document now appears in the library and is not checked out to you since you filled in all of the required metadata for the new item</w:t>
      </w:r>
      <w:r w:rsidR="00674609">
        <w:t>.</w:t>
      </w:r>
    </w:p>
    <w:p w:rsidR="00E24F91" w:rsidRDefault="00E24F91" w:rsidP="00E24F91">
      <w:pPr>
        <w:pStyle w:val="LabStepScreenshotLevel2"/>
      </w:pPr>
      <w:r>
        <w:drawing>
          <wp:inline distT="0" distB="0" distL="0" distR="0" wp14:anchorId="1463969C" wp14:editId="4B958D94">
            <wp:extent cx="4692770" cy="3775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29386" cy="380473"/>
                    </a:xfrm>
                    <a:prstGeom prst="rect">
                      <a:avLst/>
                    </a:prstGeom>
                  </pic:spPr>
                </pic:pic>
              </a:graphicData>
            </a:graphic>
          </wp:inline>
        </w:drawing>
      </w:r>
    </w:p>
    <w:p w:rsidR="00F7530C" w:rsidRPr="00E34BA5" w:rsidRDefault="00373A65" w:rsidP="00F7530C">
      <w:pPr>
        <w:pStyle w:val="LabStepNumbered"/>
      </w:pPr>
      <w:r>
        <w:t>Enable Content Approval on the new library</w:t>
      </w:r>
      <w:r w:rsidR="00593CD5">
        <w:t>:</w:t>
      </w:r>
    </w:p>
    <w:p w:rsidR="00F7530C" w:rsidRDefault="002C4780" w:rsidP="00E24F91">
      <w:pPr>
        <w:pStyle w:val="LabStepLevel2Numbered"/>
        <w:numPr>
          <w:ilvl w:val="0"/>
          <w:numId w:val="34"/>
        </w:numPr>
      </w:pPr>
      <w:r>
        <w:t xml:space="preserve">Click the </w:t>
      </w:r>
      <w:r w:rsidR="00373A65" w:rsidRPr="00E24F91">
        <w:rPr>
          <w:b/>
        </w:rPr>
        <w:t>Library Settings</w:t>
      </w:r>
      <w:r>
        <w:t xml:space="preserve"> </w:t>
      </w:r>
      <w:r w:rsidR="00373A65">
        <w:t xml:space="preserve">button in the </w:t>
      </w:r>
      <w:r w:rsidR="00373A65" w:rsidRPr="00E24F91">
        <w:rPr>
          <w:b/>
        </w:rPr>
        <w:t>Settings</w:t>
      </w:r>
      <w:r w:rsidR="00373A65">
        <w:t xml:space="preserve"> </w:t>
      </w:r>
      <w:r w:rsidR="00593CD5">
        <w:t>group</w:t>
      </w:r>
      <w:r w:rsidR="00373A65">
        <w:t xml:space="preserve"> of the </w:t>
      </w:r>
      <w:r w:rsidR="00373A65" w:rsidRPr="00E24F91">
        <w:rPr>
          <w:b/>
        </w:rPr>
        <w:t>Library</w:t>
      </w:r>
      <w:r w:rsidR="00373A65">
        <w:t xml:space="preserve"> </w:t>
      </w:r>
      <w:r w:rsidR="00593CD5">
        <w:t xml:space="preserve">tab in the </w:t>
      </w:r>
      <w:r w:rsidR="00373A65">
        <w:t>ribbon</w:t>
      </w:r>
      <w:r w:rsidR="00F7530C">
        <w:t>.</w:t>
      </w:r>
    </w:p>
    <w:p w:rsidR="00D85F33" w:rsidRDefault="00E24F91" w:rsidP="00E24F91">
      <w:pPr>
        <w:pStyle w:val="LabStepScreenshotLevel2"/>
      </w:pPr>
      <w:r w:rsidRPr="00E24F91">
        <w:drawing>
          <wp:inline distT="0" distB="0" distL="0" distR="0" wp14:anchorId="4365355E" wp14:editId="1CBD1F62">
            <wp:extent cx="4572000" cy="8079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72000" cy="807915"/>
                    </a:xfrm>
                    <a:prstGeom prst="rect">
                      <a:avLst/>
                    </a:prstGeom>
                  </pic:spPr>
                </pic:pic>
              </a:graphicData>
            </a:graphic>
          </wp:inline>
        </w:drawing>
      </w:r>
    </w:p>
    <w:p w:rsidR="002C4780" w:rsidRDefault="004017CC" w:rsidP="002C4780">
      <w:pPr>
        <w:pStyle w:val="LabStepLevel2Numbered"/>
      </w:pPr>
      <w:r>
        <w:t xml:space="preserve">Click the </w:t>
      </w:r>
      <w:r>
        <w:rPr>
          <w:b/>
        </w:rPr>
        <w:t>Title, Description and Navigation</w:t>
      </w:r>
      <w:r w:rsidR="002C4780">
        <w:t xml:space="preserve"> </w:t>
      </w:r>
      <w:r>
        <w:t>link</w:t>
      </w:r>
      <w:r w:rsidR="002C4780">
        <w:t xml:space="preserve"> </w:t>
      </w:r>
      <w:r>
        <w:t xml:space="preserve">under the </w:t>
      </w:r>
      <w:r w:rsidRPr="00C54081">
        <w:rPr>
          <w:b/>
        </w:rPr>
        <w:t>General Settings</w:t>
      </w:r>
      <w:r>
        <w:t xml:space="preserve"> heading</w:t>
      </w:r>
      <w:r w:rsidR="002C4780">
        <w:t>.</w:t>
      </w:r>
      <w:r w:rsidR="00F54CB0">
        <w:t xml:space="preserve"> </w:t>
      </w:r>
      <w:r w:rsidR="00C54081">
        <w:t>Read</w:t>
      </w:r>
      <w:r>
        <w:t xml:space="preserve"> the options but DO NOT alter any values.</w:t>
      </w:r>
      <w:r w:rsidR="00F54CB0">
        <w:t xml:space="preserve"> </w:t>
      </w:r>
      <w:r>
        <w:t xml:space="preserve">Click </w:t>
      </w:r>
      <w:r w:rsidRPr="004017CC">
        <w:rPr>
          <w:b/>
        </w:rPr>
        <w:t>Cancel</w:t>
      </w:r>
      <w:r>
        <w:t xml:space="preserve"> to return to the library settings.</w:t>
      </w:r>
    </w:p>
    <w:p w:rsidR="004017CC" w:rsidRDefault="004017CC" w:rsidP="002C4780">
      <w:pPr>
        <w:pStyle w:val="LabStepLevel2Numbered"/>
      </w:pPr>
      <w:r>
        <w:t xml:space="preserve">Click the </w:t>
      </w:r>
      <w:r w:rsidRPr="004017CC">
        <w:rPr>
          <w:b/>
        </w:rPr>
        <w:t>Versioning Settings</w:t>
      </w:r>
      <w:r>
        <w:t xml:space="preserve"> link under the </w:t>
      </w:r>
      <w:r w:rsidRPr="00C54081">
        <w:rPr>
          <w:b/>
        </w:rPr>
        <w:t>General Settings</w:t>
      </w:r>
      <w:r>
        <w:t xml:space="preserve"> heading.</w:t>
      </w:r>
      <w:r w:rsidR="00F54CB0">
        <w:t xml:space="preserve"> </w:t>
      </w:r>
      <w:r w:rsidR="00096C52">
        <w:t>Read</w:t>
      </w:r>
      <w:r>
        <w:t xml:space="preserve"> all of the options then change </w:t>
      </w:r>
      <w:r w:rsidRPr="00D85F33">
        <w:rPr>
          <w:b/>
        </w:rPr>
        <w:t>Content Approval</w:t>
      </w:r>
      <w:r>
        <w:t xml:space="preserve"> to </w:t>
      </w:r>
      <w:r w:rsidRPr="004017CC">
        <w:rPr>
          <w:b/>
        </w:rPr>
        <w:t>Yes</w:t>
      </w:r>
      <w:r>
        <w:t xml:space="preserve"> and click </w:t>
      </w:r>
      <w:r w:rsidRPr="004017CC">
        <w:rPr>
          <w:b/>
        </w:rPr>
        <w:t>OK</w:t>
      </w:r>
      <w:r>
        <w:t xml:space="preserve"> to save your changes.</w:t>
      </w:r>
    </w:p>
    <w:p w:rsidR="00D85F33" w:rsidRDefault="00E24F91" w:rsidP="002311A9">
      <w:pPr>
        <w:pStyle w:val="LabStepScreenshotLevel2"/>
      </w:pPr>
      <w:r>
        <w:drawing>
          <wp:inline distT="0" distB="0" distL="0" distR="0" wp14:anchorId="1E69A9FA" wp14:editId="56AA9836">
            <wp:extent cx="4597880" cy="6056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97880" cy="605682"/>
                    </a:xfrm>
                    <a:prstGeom prst="rect">
                      <a:avLst/>
                    </a:prstGeom>
                  </pic:spPr>
                </pic:pic>
              </a:graphicData>
            </a:graphic>
          </wp:inline>
        </w:drawing>
      </w:r>
    </w:p>
    <w:p w:rsidR="004017CC" w:rsidRDefault="002311A9" w:rsidP="002C4780">
      <w:pPr>
        <w:pStyle w:val="LabStepLevel2Numbered"/>
      </w:pPr>
      <w:r>
        <w:t>Read</w:t>
      </w:r>
      <w:r w:rsidR="004017CC">
        <w:t xml:space="preserve"> the remaining list of links available under the </w:t>
      </w:r>
      <w:r w:rsidR="004017CC" w:rsidRPr="00DD2807">
        <w:rPr>
          <w:b/>
        </w:rPr>
        <w:t>General Settings</w:t>
      </w:r>
      <w:r w:rsidR="004017CC">
        <w:t xml:space="preserve"> heading as well as the list of links available under the </w:t>
      </w:r>
      <w:r w:rsidR="004017CC" w:rsidRPr="001F5B41">
        <w:rPr>
          <w:b/>
        </w:rPr>
        <w:t>Permissions and Management</w:t>
      </w:r>
      <w:r w:rsidR="004017CC">
        <w:t xml:space="preserve"> heading to familiarize </w:t>
      </w:r>
      <w:proofErr w:type="gramStart"/>
      <w:r w:rsidR="004017CC">
        <w:t>yourself</w:t>
      </w:r>
      <w:proofErr w:type="gramEnd"/>
      <w:r w:rsidR="004017CC">
        <w:t xml:space="preserve"> with typical library level configuration settings but DO NOT alter any of them.</w:t>
      </w:r>
    </w:p>
    <w:p w:rsidR="00A471E4" w:rsidRDefault="004017CC" w:rsidP="002C4780">
      <w:pPr>
        <w:pStyle w:val="LabStepLevel2Numbered"/>
      </w:pPr>
      <w:r>
        <w:t xml:space="preserve">Return to the default </w:t>
      </w:r>
      <w:r w:rsidR="00E24F91">
        <w:rPr>
          <w:b/>
        </w:rPr>
        <w:t>All Documents</w:t>
      </w:r>
      <w:r>
        <w:t xml:space="preserve"> view page of the new library via the breadcrumb trail</w:t>
      </w:r>
      <w:r w:rsidR="00A471E4">
        <w:t>.</w:t>
      </w:r>
      <w:r w:rsidR="00F54CB0">
        <w:t xml:space="preserve"> </w:t>
      </w:r>
      <w:r w:rsidR="00982477">
        <w:t>Notice that the existing documents that were already in the library h</w:t>
      </w:r>
      <w:r w:rsidR="001701DB">
        <w:t>ave been automatically approved.</w:t>
      </w:r>
      <w:r w:rsidR="00BD6E45">
        <w:t xml:space="preserve"> This is because these items were added before changing the approval setting on the library.</w:t>
      </w:r>
    </w:p>
    <w:p w:rsidR="00262025" w:rsidRDefault="00262025" w:rsidP="00262025">
      <w:pPr>
        <w:pStyle w:val="LabStepScreenshotLevel2"/>
      </w:pPr>
      <w:r w:rsidRPr="00262025">
        <w:drawing>
          <wp:inline distT="0" distB="0" distL="0" distR="0" wp14:anchorId="699E38E4" wp14:editId="75F96488">
            <wp:extent cx="4813540" cy="4108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13540" cy="410899"/>
                    </a:xfrm>
                    <a:prstGeom prst="rect">
                      <a:avLst/>
                    </a:prstGeom>
                  </pic:spPr>
                </pic:pic>
              </a:graphicData>
            </a:graphic>
          </wp:inline>
        </w:drawing>
      </w:r>
    </w:p>
    <w:p w:rsidR="00A471E4" w:rsidRPr="00E34BA5" w:rsidRDefault="004017CC" w:rsidP="00A471E4">
      <w:pPr>
        <w:pStyle w:val="LabStepNumbered"/>
      </w:pPr>
      <w:r>
        <w:t xml:space="preserve">Create a new document into the new library as </w:t>
      </w:r>
      <w:r w:rsidR="00C16989">
        <w:t>Janice Galvin:</w:t>
      </w:r>
    </w:p>
    <w:p w:rsidR="00CA38BD" w:rsidRPr="007A36B7" w:rsidRDefault="00CA38BD" w:rsidP="00254B6E">
      <w:pPr>
        <w:pStyle w:val="LabStepLevel2Numbered"/>
        <w:numPr>
          <w:ilvl w:val="0"/>
          <w:numId w:val="36"/>
        </w:numPr>
      </w:pPr>
      <w:r>
        <w:t xml:space="preserve">Authenticate into the library as Janice Galvin using the </w:t>
      </w:r>
      <w:r w:rsidRPr="00254B6E">
        <w:rPr>
          <w:b/>
        </w:rPr>
        <w:t>Welcome Menu</w:t>
      </w:r>
      <w:r>
        <w:t xml:space="preserve"> in the top right corner and select </w:t>
      </w:r>
      <w:r w:rsidRPr="00254B6E">
        <w:rPr>
          <w:b/>
        </w:rPr>
        <w:t>Sign in as Different User</w:t>
      </w:r>
      <w:r>
        <w:t xml:space="preserve"> and enter </w:t>
      </w:r>
      <w:r w:rsidRPr="00D77EC7">
        <w:rPr>
          <w:rStyle w:val="InlindeCode"/>
        </w:rPr>
        <w:t>[[AD-DOMAIN]]\</w:t>
      </w:r>
      <w:proofErr w:type="spellStart"/>
      <w:r w:rsidR="000B6E4F">
        <w:rPr>
          <w:rStyle w:val="InlindeCode"/>
        </w:rPr>
        <w:t>janice</w:t>
      </w:r>
      <w:proofErr w:type="spellEnd"/>
      <w:r>
        <w:rPr>
          <w:rStyle w:val="InlindeCode"/>
        </w:rPr>
        <w:t xml:space="preserve"> </w:t>
      </w:r>
      <w:r>
        <w:t xml:space="preserve">for the user name and click </w:t>
      </w:r>
      <w:r w:rsidRPr="00254B6E">
        <w:rPr>
          <w:b/>
        </w:rPr>
        <w:t>OK</w:t>
      </w:r>
      <w:r w:rsidRPr="00400EC1">
        <w:t>.</w:t>
      </w:r>
    </w:p>
    <w:p w:rsidR="004017CC" w:rsidRDefault="004017CC" w:rsidP="00254B6E">
      <w:pPr>
        <w:pStyle w:val="LabStepLevel2Numbered"/>
      </w:pPr>
      <w:r>
        <w:t xml:space="preserve">Click the drop-down arrow of the </w:t>
      </w:r>
      <w:r w:rsidRPr="004017CC">
        <w:rPr>
          <w:b/>
        </w:rPr>
        <w:t>New Document</w:t>
      </w:r>
      <w:r>
        <w:t xml:space="preserve"> button in the </w:t>
      </w:r>
      <w:r w:rsidRPr="0092681E">
        <w:rPr>
          <w:b/>
        </w:rPr>
        <w:t>New</w:t>
      </w:r>
      <w:r>
        <w:t xml:space="preserve"> </w:t>
      </w:r>
      <w:r w:rsidR="0092681E">
        <w:t xml:space="preserve">group </w:t>
      </w:r>
      <w:r>
        <w:t xml:space="preserve">of the </w:t>
      </w:r>
      <w:r w:rsidRPr="0092681E">
        <w:rPr>
          <w:b/>
        </w:rPr>
        <w:t>Documents</w:t>
      </w:r>
      <w:r>
        <w:t xml:space="preserve"> </w:t>
      </w:r>
      <w:r w:rsidR="0092681E">
        <w:t xml:space="preserve">tab in the </w:t>
      </w:r>
      <w:r>
        <w:t xml:space="preserve">ribbon and notice the icon of the </w:t>
      </w:r>
      <w:r w:rsidRPr="00DC0016">
        <w:rPr>
          <w:b/>
        </w:rPr>
        <w:t xml:space="preserve">New </w:t>
      </w:r>
      <w:r w:rsidR="00DC0016" w:rsidRPr="00DC0016">
        <w:rPr>
          <w:b/>
        </w:rPr>
        <w:t>Document</w:t>
      </w:r>
      <w:r w:rsidR="00DC0016">
        <w:t xml:space="preserve"> choice:</w:t>
      </w:r>
    </w:p>
    <w:p w:rsidR="004017CC" w:rsidRDefault="00A02F20" w:rsidP="00DC0016">
      <w:pPr>
        <w:pStyle w:val="LabStepScreenshotLevel2"/>
      </w:pPr>
      <w:r w:rsidRPr="00DC0016">
        <w:rPr>
          <w:rStyle w:val="LabStepScreenshotFrame"/>
        </w:rPr>
        <w:drawing>
          <wp:inline distT="0" distB="0" distL="0" distR="0" wp14:anchorId="7B92B036" wp14:editId="457EFCBB">
            <wp:extent cx="2409825" cy="1104900"/>
            <wp:effectExtent l="19050" t="0" r="9525" b="0"/>
            <wp:docPr id="11" name="Picture 10" descr="M4_Lab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_Lab06.png"/>
                    <pic:cNvPicPr/>
                  </pic:nvPicPr>
                  <pic:blipFill>
                    <a:blip r:embed="rId21" cstate="print"/>
                    <a:stretch>
                      <a:fillRect/>
                    </a:stretch>
                  </pic:blipFill>
                  <pic:spPr>
                    <a:xfrm>
                      <a:off x="0" y="0"/>
                      <a:ext cx="2409825" cy="1104900"/>
                    </a:xfrm>
                    <a:prstGeom prst="rect">
                      <a:avLst/>
                    </a:prstGeom>
                  </pic:spPr>
                </pic:pic>
              </a:graphicData>
            </a:graphic>
          </wp:inline>
        </w:drawing>
      </w:r>
    </w:p>
    <w:p w:rsidR="00254B6E" w:rsidRDefault="00A02F20" w:rsidP="00254B6E">
      <w:pPr>
        <w:pStyle w:val="LabStepLevel2Numbered"/>
      </w:pPr>
      <w:r>
        <w:t xml:space="preserve">Click the </w:t>
      </w:r>
      <w:r w:rsidRPr="00254B6E">
        <w:rPr>
          <w:b/>
        </w:rPr>
        <w:t>New Document</w:t>
      </w:r>
      <w:r>
        <w:t xml:space="preserve"> button in the drop-down and when Microsoft Word automatically launches </w:t>
      </w:r>
      <w:r w:rsidR="007715AE">
        <w:t>add some content to the document</w:t>
      </w:r>
      <w:r>
        <w:t>.</w:t>
      </w:r>
      <w:r w:rsidR="00F54CB0">
        <w:t xml:space="preserve"> </w:t>
      </w:r>
      <w:r w:rsidR="00254B6E">
        <w:t xml:space="preserve">When the document loads, click the </w:t>
      </w:r>
      <w:r w:rsidR="00254B6E" w:rsidRPr="00254B6E">
        <w:rPr>
          <w:b/>
        </w:rPr>
        <w:t>Enable Editing</w:t>
      </w:r>
      <w:r w:rsidR="00254B6E">
        <w:t xml:space="preserve"> button below the ribbon.</w:t>
      </w:r>
    </w:p>
    <w:p w:rsidR="008359A4" w:rsidRDefault="008359A4" w:rsidP="00254B6E">
      <w:pPr>
        <w:pStyle w:val="LabStepLevel2Numbered"/>
      </w:pPr>
      <w:r>
        <w:t>Add some content to the document.</w:t>
      </w:r>
    </w:p>
    <w:p w:rsidR="008359A4" w:rsidRDefault="008359A4" w:rsidP="00254B6E">
      <w:pPr>
        <w:pStyle w:val="LabStepLevel2Numbered"/>
      </w:pPr>
      <w:r>
        <w:t xml:space="preserve">If you are using Word 2010, click the </w:t>
      </w:r>
      <w:r w:rsidRPr="008359A4">
        <w:rPr>
          <w:b/>
        </w:rPr>
        <w:t>File</w:t>
      </w:r>
      <w:r>
        <w:t xml:space="preserve"> tab to get to the </w:t>
      </w:r>
      <w:r w:rsidRPr="008359A4">
        <w:rPr>
          <w:b/>
        </w:rPr>
        <w:t>Backstage</w:t>
      </w:r>
      <w:r>
        <w:t xml:space="preserve"> of the document. In the right-hand part of the page you will find the required properties for the document:</w:t>
      </w:r>
    </w:p>
    <w:p w:rsidR="008359A4" w:rsidRDefault="008359A4" w:rsidP="008359A4">
      <w:pPr>
        <w:pStyle w:val="LabStepScreenshotLevel2"/>
      </w:pPr>
      <w:r w:rsidRPr="008359A4">
        <w:drawing>
          <wp:inline distT="0" distB="0" distL="0" distR="0" wp14:anchorId="537E1834" wp14:editId="2773741C">
            <wp:extent cx="3209524" cy="1619048"/>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09524" cy="1619048"/>
                    </a:xfrm>
                    <a:prstGeom prst="rect">
                      <a:avLst/>
                    </a:prstGeom>
                  </pic:spPr>
                </pic:pic>
              </a:graphicData>
            </a:graphic>
          </wp:inline>
        </w:drawing>
      </w:r>
    </w:p>
    <w:p w:rsidR="00AD5F7B" w:rsidRDefault="00AD5F7B" w:rsidP="00254B6E">
      <w:pPr>
        <w:pStyle w:val="LabStepLevel2Numbered"/>
      </w:pPr>
      <w:r>
        <w:t xml:space="preserve">Click </w:t>
      </w:r>
      <w:r w:rsidRPr="00AD5F7B">
        <w:rPr>
          <w:b/>
        </w:rPr>
        <w:t>Show All Properties</w:t>
      </w:r>
      <w:r>
        <w:t xml:space="preserve"> at the bottom of the right-hand panel to see all properties.</w:t>
      </w:r>
    </w:p>
    <w:p w:rsidR="00A02F20" w:rsidRDefault="00A02F20" w:rsidP="00254B6E">
      <w:pPr>
        <w:pStyle w:val="LabStepLevel2Numbered"/>
      </w:pPr>
      <w:r>
        <w:t xml:space="preserve">Enter a </w:t>
      </w:r>
      <w:r w:rsidRPr="00A02F20">
        <w:rPr>
          <w:b/>
        </w:rPr>
        <w:t>Title</w:t>
      </w:r>
      <w:r w:rsidR="00AD5F7B">
        <w:t xml:space="preserve">, </w:t>
      </w:r>
      <w:r w:rsidRPr="00A02F20">
        <w:rPr>
          <w:b/>
        </w:rPr>
        <w:t>Origin</w:t>
      </w:r>
      <w:r>
        <w:t xml:space="preserve"> </w:t>
      </w:r>
      <w:r w:rsidR="00AD5F7B">
        <w:t xml:space="preserve">and </w:t>
      </w:r>
      <w:r w:rsidR="00AD5F7B" w:rsidRPr="00AD5F7B">
        <w:rPr>
          <w:b/>
        </w:rPr>
        <w:t>Internal</w:t>
      </w:r>
      <w:r w:rsidR="00AD5F7B">
        <w:t xml:space="preserve"> </w:t>
      </w:r>
      <w:r>
        <w:t xml:space="preserve">value of your choice into the fields then </w:t>
      </w:r>
      <w:proofErr w:type="gramStart"/>
      <w:r w:rsidRPr="00A02F20">
        <w:rPr>
          <w:b/>
        </w:rPr>
        <w:t>Save</w:t>
      </w:r>
      <w:proofErr w:type="gramEnd"/>
      <w:r>
        <w:t xml:space="preserve"> the document with a filename of </w:t>
      </w:r>
      <w:r w:rsidR="002E7A55" w:rsidRPr="00A6566C">
        <w:rPr>
          <w:rStyle w:val="InlindeCode"/>
        </w:rPr>
        <w:t>Janice</w:t>
      </w:r>
      <w:r w:rsidRPr="00A6566C">
        <w:rPr>
          <w:rStyle w:val="InlindeCode"/>
        </w:rPr>
        <w:t>Doc.docx</w:t>
      </w:r>
      <w:r>
        <w:t xml:space="preserve"> and </w:t>
      </w:r>
      <w:r w:rsidRPr="000B2DF5">
        <w:t>Exit</w:t>
      </w:r>
      <w:r>
        <w:t xml:space="preserve"> Microsoft Word.</w:t>
      </w:r>
    </w:p>
    <w:p w:rsidR="004017CC" w:rsidRDefault="00A02F20" w:rsidP="00254B6E">
      <w:pPr>
        <w:pStyle w:val="LabStepLevel2Numbered"/>
      </w:pPr>
      <w:r>
        <w:t xml:space="preserve">Back in the new library notice that </w:t>
      </w:r>
      <w:r w:rsidR="00427DCC">
        <w:t>Janice</w:t>
      </w:r>
      <w:r>
        <w:t xml:space="preserve"> does not see </w:t>
      </w:r>
      <w:r w:rsidR="00E135C2">
        <w:t>her own new document.</w:t>
      </w:r>
      <w:r w:rsidR="00F54CB0">
        <w:t xml:space="preserve"> </w:t>
      </w:r>
      <w:r>
        <w:t>This is because content approval is required on this library</w:t>
      </w:r>
      <w:r w:rsidR="004017CC">
        <w:t>.</w:t>
      </w:r>
    </w:p>
    <w:p w:rsidR="00A02F20" w:rsidRPr="00E34BA5" w:rsidRDefault="00A02F20" w:rsidP="00A02F20">
      <w:pPr>
        <w:pStyle w:val="LabStepNumbered"/>
      </w:pPr>
      <w:r>
        <w:t xml:space="preserve">Approve </w:t>
      </w:r>
      <w:r w:rsidR="00AD5F7B">
        <w:t xml:space="preserve">Janice’s </w:t>
      </w:r>
      <w:r>
        <w:t xml:space="preserve">new document as </w:t>
      </w:r>
      <w:r w:rsidR="00AD5F7B">
        <w:t>Rob</w:t>
      </w:r>
      <w:r>
        <w:t>.</w:t>
      </w:r>
    </w:p>
    <w:p w:rsidR="00E135C2" w:rsidRPr="007A36B7" w:rsidRDefault="00E135C2" w:rsidP="00A6566C">
      <w:pPr>
        <w:pStyle w:val="LabStepLevel2Numbered"/>
        <w:numPr>
          <w:ilvl w:val="0"/>
          <w:numId w:val="37"/>
        </w:numPr>
      </w:pPr>
      <w:r>
        <w:t xml:space="preserve">Authenticate into the library as Rob Walters using the </w:t>
      </w:r>
      <w:r w:rsidRPr="00A6566C">
        <w:rPr>
          <w:b/>
        </w:rPr>
        <w:t>Welcome Menu</w:t>
      </w:r>
      <w:r>
        <w:t xml:space="preserve"> in the top right corner and select </w:t>
      </w:r>
      <w:r w:rsidRPr="00A6566C">
        <w:rPr>
          <w:b/>
        </w:rPr>
        <w:t>Sign in as Different User</w:t>
      </w:r>
      <w:r>
        <w:t xml:space="preserve"> and enter </w:t>
      </w:r>
      <w:r w:rsidRPr="00D77EC7">
        <w:rPr>
          <w:rStyle w:val="InlindeCode"/>
        </w:rPr>
        <w:t>[[AD-DOMAIN]]\</w:t>
      </w:r>
      <w:r w:rsidR="00E36FD6">
        <w:rPr>
          <w:rStyle w:val="InlindeCode"/>
        </w:rPr>
        <w:t>rob</w:t>
      </w:r>
      <w:r>
        <w:rPr>
          <w:rStyle w:val="InlindeCode"/>
        </w:rPr>
        <w:t xml:space="preserve"> </w:t>
      </w:r>
      <w:r>
        <w:t xml:space="preserve">for the user name and click </w:t>
      </w:r>
      <w:r w:rsidRPr="00A6566C">
        <w:rPr>
          <w:b/>
        </w:rPr>
        <w:t>OK</w:t>
      </w:r>
      <w:r w:rsidRPr="00400EC1">
        <w:t>.</w:t>
      </w:r>
    </w:p>
    <w:p w:rsidR="004017CC" w:rsidRDefault="004017CC" w:rsidP="00A6566C">
      <w:pPr>
        <w:pStyle w:val="LabStepLevel2Numbered"/>
      </w:pPr>
      <w:r>
        <w:t xml:space="preserve">Verify that </w:t>
      </w:r>
      <w:r w:rsidR="00E135C2">
        <w:t xml:space="preserve">Janice’s </w:t>
      </w:r>
      <w:r w:rsidR="00A02F20">
        <w:t xml:space="preserve">new document appears in the library for </w:t>
      </w:r>
      <w:r w:rsidR="00E135C2">
        <w:t>Rob</w:t>
      </w:r>
      <w:r w:rsidR="00A02F20">
        <w:t>.</w:t>
      </w:r>
      <w:r w:rsidR="00F54CB0">
        <w:t xml:space="preserve"> </w:t>
      </w:r>
      <w:r w:rsidR="00A02F20">
        <w:t xml:space="preserve">This is because </w:t>
      </w:r>
      <w:r w:rsidR="005F1650">
        <w:t>Rob</w:t>
      </w:r>
      <w:r w:rsidR="00A02F20">
        <w:t xml:space="preserve"> has the authority to approve items for all libraries throughout the site that are inheriting their permissions from their parent</w:t>
      </w:r>
      <w:r w:rsidR="006A38B5">
        <w:t>.</w:t>
      </w:r>
    </w:p>
    <w:p w:rsidR="00A6566C" w:rsidRDefault="00A6566C" w:rsidP="00A6566C">
      <w:pPr>
        <w:pStyle w:val="LabStepScreenshotLevel2"/>
      </w:pPr>
      <w:r>
        <w:drawing>
          <wp:inline distT="0" distB="0" distL="0" distR="0" wp14:anchorId="35CB1ADB" wp14:editId="4BD21A07">
            <wp:extent cx="4701397" cy="6374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722254" cy="640229"/>
                    </a:xfrm>
                    <a:prstGeom prst="rect">
                      <a:avLst/>
                    </a:prstGeom>
                  </pic:spPr>
                </pic:pic>
              </a:graphicData>
            </a:graphic>
          </wp:inline>
        </w:drawing>
      </w:r>
    </w:p>
    <w:p w:rsidR="00A02F20" w:rsidRDefault="00FC3510" w:rsidP="00A6566C">
      <w:pPr>
        <w:pStyle w:val="LabStepLevel2Numbered"/>
      </w:pPr>
      <w:r>
        <w:t xml:space="preserve">Check the select checkbox for </w:t>
      </w:r>
      <w:r w:rsidR="004740B2" w:rsidRPr="00A6566C">
        <w:rPr>
          <w:rStyle w:val="InlindeCode"/>
        </w:rPr>
        <w:t>JaniceDoc</w:t>
      </w:r>
      <w:r w:rsidR="00A6566C" w:rsidRPr="00A6566C">
        <w:rPr>
          <w:rStyle w:val="InlindeCode"/>
        </w:rPr>
        <w:t>.docx</w:t>
      </w:r>
      <w:r w:rsidR="004740B2">
        <w:t xml:space="preserve"> </w:t>
      </w:r>
      <w:r>
        <w:t xml:space="preserve">and click the </w:t>
      </w:r>
      <w:r w:rsidRPr="00FC3510">
        <w:rPr>
          <w:b/>
        </w:rPr>
        <w:t>Approve/Reject</w:t>
      </w:r>
      <w:r>
        <w:t xml:space="preserve"> button in the </w:t>
      </w:r>
      <w:r w:rsidRPr="004740B2">
        <w:rPr>
          <w:b/>
        </w:rPr>
        <w:t>Workflows</w:t>
      </w:r>
      <w:r>
        <w:t xml:space="preserve"> </w:t>
      </w:r>
      <w:r w:rsidR="004740B2">
        <w:t xml:space="preserve">group </w:t>
      </w:r>
      <w:r>
        <w:t xml:space="preserve">of the </w:t>
      </w:r>
      <w:r w:rsidRPr="004740B2">
        <w:rPr>
          <w:b/>
        </w:rPr>
        <w:t>Documents</w:t>
      </w:r>
      <w:r>
        <w:t xml:space="preserve"> </w:t>
      </w:r>
      <w:r w:rsidR="004740B2">
        <w:t xml:space="preserve">tab in the </w:t>
      </w:r>
      <w:r>
        <w:t>ribbon.</w:t>
      </w:r>
    </w:p>
    <w:p w:rsidR="00FC3510" w:rsidRDefault="00A6566C" w:rsidP="00A6566C">
      <w:pPr>
        <w:pStyle w:val="LabStepScreenshotLevel2"/>
      </w:pPr>
      <w:r>
        <w:drawing>
          <wp:inline distT="0" distB="0" distL="0" distR="0" wp14:anchorId="1C24B9A0" wp14:editId="47F1DF01">
            <wp:extent cx="1533333" cy="98095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33333" cy="980952"/>
                    </a:xfrm>
                    <a:prstGeom prst="rect">
                      <a:avLst/>
                    </a:prstGeom>
                  </pic:spPr>
                </pic:pic>
              </a:graphicData>
            </a:graphic>
          </wp:inline>
        </w:drawing>
      </w:r>
    </w:p>
    <w:p w:rsidR="00A471E4" w:rsidRDefault="00FC3510" w:rsidP="00A6566C">
      <w:pPr>
        <w:pStyle w:val="LabStepLevel2Numbered"/>
      </w:pPr>
      <w:r>
        <w:t xml:space="preserve">In the </w:t>
      </w:r>
      <w:r w:rsidR="00EB240C">
        <w:t>resulting</w:t>
      </w:r>
      <w:r>
        <w:t xml:space="preserve"> pop-up, choose the </w:t>
      </w:r>
      <w:r w:rsidRPr="004740B2">
        <w:rPr>
          <w:b/>
        </w:rPr>
        <w:t>Approved</w:t>
      </w:r>
      <w:r>
        <w:t xml:space="preserve"> radio button and enter a few comments about how much you like </w:t>
      </w:r>
      <w:r w:rsidR="004740B2">
        <w:t>Janice’s</w:t>
      </w:r>
      <w:r>
        <w:t xml:space="preserve"> document, then click </w:t>
      </w:r>
      <w:r w:rsidRPr="00FC3510">
        <w:rPr>
          <w:b/>
        </w:rPr>
        <w:t>OK</w:t>
      </w:r>
      <w:r>
        <w:t xml:space="preserve"> to approve the item</w:t>
      </w:r>
      <w:r w:rsidR="00A471E4">
        <w:t>.</w:t>
      </w:r>
    </w:p>
    <w:p w:rsidR="00FC3510" w:rsidRDefault="00FC3510" w:rsidP="003326B1">
      <w:pPr>
        <w:pStyle w:val="LabStepScreenshotLevel2"/>
      </w:pPr>
      <w:r>
        <w:drawing>
          <wp:inline distT="0" distB="0" distL="0" distR="0" wp14:anchorId="540C6B3F" wp14:editId="7B7B2B85">
            <wp:extent cx="3848100" cy="2949441"/>
            <wp:effectExtent l="19050" t="0" r="0" b="0"/>
            <wp:docPr id="14" name="Picture 13" descr="M4_Lab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_Lab08.png"/>
                    <pic:cNvPicPr/>
                  </pic:nvPicPr>
                  <pic:blipFill>
                    <a:blip r:embed="rId25" cstate="print"/>
                    <a:stretch>
                      <a:fillRect/>
                    </a:stretch>
                  </pic:blipFill>
                  <pic:spPr>
                    <a:xfrm>
                      <a:off x="0" y="0"/>
                      <a:ext cx="3852289" cy="2952652"/>
                    </a:xfrm>
                    <a:prstGeom prst="rect">
                      <a:avLst/>
                    </a:prstGeom>
                  </pic:spPr>
                </pic:pic>
              </a:graphicData>
            </a:graphic>
          </wp:inline>
        </w:drawing>
      </w:r>
    </w:p>
    <w:p w:rsidR="00A471E4" w:rsidRDefault="003326B1" w:rsidP="00A471E4">
      <w:pPr>
        <w:pStyle w:val="LabStepLevel2Numbered"/>
      </w:pPr>
      <w:r>
        <w:t>Back in the library</w:t>
      </w:r>
      <w:r w:rsidR="00FC3510">
        <w:t xml:space="preserve"> verify that the </w:t>
      </w:r>
      <w:r w:rsidR="00FC3510" w:rsidRPr="003326B1">
        <w:rPr>
          <w:b/>
        </w:rPr>
        <w:t>Approval Status</w:t>
      </w:r>
      <w:r w:rsidR="00FC3510">
        <w:t xml:space="preserve"> for </w:t>
      </w:r>
      <w:r w:rsidRPr="00A6566C">
        <w:rPr>
          <w:rStyle w:val="InlindeCode"/>
        </w:rPr>
        <w:t>JaniceDoc</w:t>
      </w:r>
      <w:r w:rsidR="00A6566C" w:rsidRPr="00A6566C">
        <w:rPr>
          <w:rStyle w:val="InlindeCode"/>
        </w:rPr>
        <w:t>.docx</w:t>
      </w:r>
      <w:r>
        <w:t xml:space="preserve"> </w:t>
      </w:r>
      <w:r w:rsidR="00FC3510">
        <w:t xml:space="preserve">changed automatically from </w:t>
      </w:r>
      <w:r w:rsidR="00FC3510" w:rsidRPr="003326B1">
        <w:rPr>
          <w:b/>
        </w:rPr>
        <w:t>Pending</w:t>
      </w:r>
      <w:r w:rsidR="00FC3510">
        <w:t xml:space="preserve"> to </w:t>
      </w:r>
      <w:r w:rsidR="00FC3510" w:rsidRPr="003326B1">
        <w:rPr>
          <w:b/>
        </w:rPr>
        <w:t>Approved</w:t>
      </w:r>
      <w:r w:rsidR="00E93CE1">
        <w:t>.</w:t>
      </w:r>
    </w:p>
    <w:p w:rsidR="00FC3510" w:rsidRPr="00E34BA5" w:rsidRDefault="00FC3510" w:rsidP="00FC3510">
      <w:pPr>
        <w:pStyle w:val="LabStepNumbered"/>
      </w:pPr>
      <w:r>
        <w:t xml:space="preserve">Verify </w:t>
      </w:r>
      <w:r w:rsidR="00915DF3">
        <w:t xml:space="preserve">Janice can see </w:t>
      </w:r>
      <w:r w:rsidR="00B54404">
        <w:t xml:space="preserve">the </w:t>
      </w:r>
      <w:r w:rsidR="00915DF3">
        <w:t>new document:</w:t>
      </w:r>
    </w:p>
    <w:p w:rsidR="00DC74B5" w:rsidRPr="007A36B7" w:rsidRDefault="00DC74B5" w:rsidP="00A6566C">
      <w:pPr>
        <w:pStyle w:val="LabStepLevel2Numbered"/>
        <w:numPr>
          <w:ilvl w:val="0"/>
          <w:numId w:val="38"/>
        </w:numPr>
      </w:pPr>
      <w:r>
        <w:t xml:space="preserve">Authenticate into the library as Janice Galvin using the </w:t>
      </w:r>
      <w:r w:rsidRPr="00A6566C">
        <w:rPr>
          <w:b/>
        </w:rPr>
        <w:t>Welcome Menu</w:t>
      </w:r>
      <w:r>
        <w:t xml:space="preserve"> in the top right corner and select </w:t>
      </w:r>
      <w:r w:rsidRPr="00A6566C">
        <w:rPr>
          <w:b/>
        </w:rPr>
        <w:t>Sign in as Different User</w:t>
      </w:r>
      <w:r>
        <w:t xml:space="preserve"> and enter </w:t>
      </w:r>
      <w:r w:rsidRPr="00D77EC7">
        <w:rPr>
          <w:rStyle w:val="InlindeCode"/>
        </w:rPr>
        <w:t>[[AD-DOMAIN]]\</w:t>
      </w:r>
      <w:proofErr w:type="spellStart"/>
      <w:r w:rsidR="00A6566C">
        <w:rPr>
          <w:rStyle w:val="InlindeCode"/>
        </w:rPr>
        <w:t>janice</w:t>
      </w:r>
      <w:proofErr w:type="spellEnd"/>
      <w:r>
        <w:rPr>
          <w:rStyle w:val="InlindeCode"/>
        </w:rPr>
        <w:t xml:space="preserve"> </w:t>
      </w:r>
      <w:r>
        <w:t xml:space="preserve">for the user name and click </w:t>
      </w:r>
      <w:r w:rsidRPr="00A6566C">
        <w:rPr>
          <w:b/>
        </w:rPr>
        <w:t>OK</w:t>
      </w:r>
      <w:r w:rsidRPr="00400EC1">
        <w:t>.</w:t>
      </w:r>
    </w:p>
    <w:p w:rsidR="00AE33B6" w:rsidRDefault="00FC3510" w:rsidP="00A6566C">
      <w:pPr>
        <w:pStyle w:val="LabStepLevel2Numbered"/>
      </w:pPr>
      <w:r>
        <w:t xml:space="preserve">Verify that </w:t>
      </w:r>
      <w:r w:rsidR="00DC74B5">
        <w:t>Janice’s</w:t>
      </w:r>
      <w:r>
        <w:t xml:space="preserve"> new document appears in the library for </w:t>
      </w:r>
      <w:r w:rsidR="00416667">
        <w:t>her</w:t>
      </w:r>
      <w:r>
        <w:t xml:space="preserve"> now that it has been approved.</w:t>
      </w:r>
    </w:p>
    <w:p w:rsidR="007548EF" w:rsidRPr="007A36B7" w:rsidRDefault="007548EF" w:rsidP="007548EF">
      <w:pPr>
        <w:pStyle w:val="LabStepNumbered"/>
      </w:pPr>
      <w:r>
        <w:t xml:space="preserve">Authenticate into the library as Rob Walters using the </w:t>
      </w:r>
      <w:r w:rsidRPr="007548EF">
        <w:rPr>
          <w:b/>
        </w:rPr>
        <w:t>Welcome Menu</w:t>
      </w:r>
      <w:r>
        <w:t xml:space="preserve"> in the top right corner and select </w:t>
      </w:r>
      <w:r w:rsidRPr="007548EF">
        <w:rPr>
          <w:b/>
        </w:rPr>
        <w:t>Sign in as Different User</w:t>
      </w:r>
      <w:r>
        <w:t xml:space="preserve"> and enter </w:t>
      </w:r>
      <w:r w:rsidRPr="00D77EC7">
        <w:rPr>
          <w:rStyle w:val="InlindeCode"/>
        </w:rPr>
        <w:t>[[AD-DOMAIN]]\</w:t>
      </w:r>
      <w:r w:rsidR="00A6566C">
        <w:rPr>
          <w:rStyle w:val="InlindeCode"/>
        </w:rPr>
        <w:t>rob</w:t>
      </w:r>
      <w:r>
        <w:rPr>
          <w:rStyle w:val="InlindeCode"/>
        </w:rPr>
        <w:t xml:space="preserve"> </w:t>
      </w:r>
      <w:r>
        <w:t xml:space="preserve">for the user name and click </w:t>
      </w:r>
      <w:r w:rsidRPr="007548EF">
        <w:rPr>
          <w:b/>
        </w:rPr>
        <w:t>OK</w:t>
      </w:r>
      <w:r w:rsidRPr="00400EC1">
        <w:t>.</w:t>
      </w:r>
    </w:p>
    <w:p w:rsidR="00B410F6" w:rsidRDefault="0009020D" w:rsidP="007548EF">
      <w:pPr>
        <w:pStyle w:val="LabExerciseCallout"/>
      </w:pPr>
      <w:r>
        <w:t xml:space="preserve">In this exercise you learned </w:t>
      </w:r>
      <w:bookmarkEnd w:id="2"/>
      <w:r w:rsidR="00DB1386">
        <w:t xml:space="preserve">to </w:t>
      </w:r>
      <w:r w:rsidR="00F773BF">
        <w:t>create a document library and configure its settings</w:t>
      </w:r>
      <w:r w:rsidR="00DB1386">
        <w:t>.</w:t>
      </w:r>
    </w:p>
    <w:p w:rsidR="00AF5F18" w:rsidRDefault="00AF5F18" w:rsidP="00AF5F18">
      <w:pPr>
        <w:pStyle w:val="Heading2"/>
      </w:pPr>
      <w:r w:rsidRPr="00FC79BD">
        <w:t xml:space="preserve">Exercise </w:t>
      </w:r>
      <w:r>
        <w:t>2</w:t>
      </w:r>
      <w:r w:rsidRPr="00FC79BD">
        <w:t xml:space="preserve">: </w:t>
      </w:r>
      <w:r w:rsidR="00F773BF">
        <w:t>Creating Site Columns and Site Content Types</w:t>
      </w:r>
    </w:p>
    <w:p w:rsidR="00AF5F18" w:rsidRDefault="00AF5F18" w:rsidP="00AF5F18">
      <w:pPr>
        <w:pStyle w:val="LabExerciseCallout"/>
      </w:pPr>
      <w:r w:rsidRPr="00AB0146">
        <w:t xml:space="preserve">In this exercise you will </w:t>
      </w:r>
      <w:r w:rsidR="00BC1FD7">
        <w:t xml:space="preserve">practice </w:t>
      </w:r>
      <w:r w:rsidR="00F773BF">
        <w:t>creating and implementing Site Columns and Site Content Types</w:t>
      </w:r>
      <w:r w:rsidR="00DB1386">
        <w:t>.</w:t>
      </w:r>
    </w:p>
    <w:p w:rsidR="003F52B2" w:rsidRPr="00E34BA5" w:rsidRDefault="00AE33B6" w:rsidP="00782B10">
      <w:pPr>
        <w:pStyle w:val="LabStepNumbered"/>
        <w:numPr>
          <w:ilvl w:val="0"/>
          <w:numId w:val="12"/>
        </w:numPr>
      </w:pPr>
      <w:r>
        <w:t xml:space="preserve">Your team has expressed interest in having a "standard" column on all lists and libraries in your lab site that reflects which team member requested an item (not who created it, not who modified it, but who originally </w:t>
      </w:r>
      <w:r w:rsidRPr="00AE33B6">
        <w:rPr>
          <w:i/>
        </w:rPr>
        <w:t xml:space="preserve">requested </w:t>
      </w:r>
      <w:r>
        <w:t>that it be created)</w:t>
      </w:r>
      <w:r w:rsidR="005D1565">
        <w:t>.</w:t>
      </w:r>
      <w:r w:rsidR="00F54CB0">
        <w:t xml:space="preserve"> </w:t>
      </w:r>
      <w:r w:rsidR="005D1565">
        <w:t>This would help them determine the most prevalent users on the site.</w:t>
      </w:r>
      <w:r w:rsidR="00F54CB0">
        <w:t xml:space="preserve"> </w:t>
      </w:r>
      <w:r w:rsidR="005D1565">
        <w:t>You are hesitant to put forth the effort to create a unique list-centric column on every existing list that is defined exactly the same way due to time constraints.</w:t>
      </w:r>
    </w:p>
    <w:p w:rsidR="005D1565" w:rsidRPr="00E34BA5" w:rsidRDefault="005D1565" w:rsidP="005D1565">
      <w:pPr>
        <w:pStyle w:val="LabStepLevel2Numbered"/>
        <w:numPr>
          <w:ilvl w:val="0"/>
          <w:numId w:val="7"/>
        </w:numPr>
      </w:pPr>
      <w:r>
        <w:t xml:space="preserve">Click the </w:t>
      </w:r>
      <w:r>
        <w:rPr>
          <w:b/>
        </w:rPr>
        <w:t>Site Actions</w:t>
      </w:r>
      <w:r>
        <w:t xml:space="preserve"> hyperlink in the upper left corner of the page.</w:t>
      </w:r>
    </w:p>
    <w:p w:rsidR="005D1565" w:rsidRDefault="005D1565" w:rsidP="005D1565">
      <w:pPr>
        <w:pStyle w:val="LabStepLevel2Numbered"/>
        <w:numPr>
          <w:ilvl w:val="0"/>
          <w:numId w:val="5"/>
        </w:numPr>
      </w:pPr>
      <w:r>
        <w:t xml:space="preserve">Click the </w:t>
      </w:r>
      <w:r w:rsidRPr="00DD59A8">
        <w:rPr>
          <w:b/>
        </w:rPr>
        <w:t>Site Settings</w:t>
      </w:r>
      <w:r>
        <w:t xml:space="preserve"> link from the </w:t>
      </w:r>
      <w:r w:rsidR="00EB240C">
        <w:t>resulting</w:t>
      </w:r>
      <w:r>
        <w:t xml:space="preserve"> Site Actions drop-down menu.</w:t>
      </w:r>
    </w:p>
    <w:p w:rsidR="004764BD" w:rsidRDefault="005D1565" w:rsidP="005D1565">
      <w:pPr>
        <w:pStyle w:val="LabStepLevel2Numbered"/>
        <w:numPr>
          <w:ilvl w:val="0"/>
          <w:numId w:val="17"/>
        </w:numPr>
      </w:pPr>
      <w:r>
        <w:t xml:space="preserve">Click the </w:t>
      </w:r>
      <w:r>
        <w:rPr>
          <w:b/>
        </w:rPr>
        <w:t>Site columns</w:t>
      </w:r>
      <w:r>
        <w:t xml:space="preserve"> link under the </w:t>
      </w:r>
      <w:r w:rsidRPr="00CB0519">
        <w:rPr>
          <w:b/>
        </w:rPr>
        <w:t>Galleries</w:t>
      </w:r>
      <w:r>
        <w:t xml:space="preserve"> heading</w:t>
      </w:r>
      <w:r w:rsidR="004764BD">
        <w:t>.</w:t>
      </w:r>
    </w:p>
    <w:p w:rsidR="005D1565" w:rsidRDefault="005D1565" w:rsidP="005D1565">
      <w:pPr>
        <w:pStyle w:val="LabStepLevel2Numbered"/>
        <w:numPr>
          <w:ilvl w:val="0"/>
          <w:numId w:val="17"/>
        </w:numPr>
      </w:pPr>
      <w:r>
        <w:t xml:space="preserve">In the </w:t>
      </w:r>
      <w:r w:rsidRPr="00CB0519">
        <w:rPr>
          <w:b/>
        </w:rPr>
        <w:t>Site Columns Gallery</w:t>
      </w:r>
      <w:r>
        <w:t xml:space="preserve">, carefully </w:t>
      </w:r>
      <w:r w:rsidR="00CB0519">
        <w:t>read</w:t>
      </w:r>
      <w:r>
        <w:t xml:space="preserve"> through the existing site columns' names and make sure there is not already</w:t>
      </w:r>
      <w:r w:rsidR="00CB0519">
        <w:t xml:space="preserve"> a custom site column </w:t>
      </w:r>
      <w:r w:rsidR="00892DAB">
        <w:t>titled</w:t>
      </w:r>
      <w:r w:rsidR="00CB0519">
        <w:t xml:space="preserve"> </w:t>
      </w:r>
      <w:r w:rsidRPr="00CB0519">
        <w:rPr>
          <w:b/>
        </w:rPr>
        <w:t>Requested By</w:t>
      </w:r>
      <w:r>
        <w:t xml:space="preserve"> or anything close that might work</w:t>
      </w:r>
      <w:r w:rsidR="0010739A">
        <w:t xml:space="preserve"> (you shouldn't fine one)</w:t>
      </w:r>
      <w:r>
        <w:t>.</w:t>
      </w:r>
    </w:p>
    <w:p w:rsidR="005D1565" w:rsidRDefault="005D1565" w:rsidP="005D1565">
      <w:pPr>
        <w:pStyle w:val="LabStepLevel2Numbered"/>
        <w:numPr>
          <w:ilvl w:val="0"/>
          <w:numId w:val="17"/>
        </w:numPr>
      </w:pPr>
      <w:r>
        <w:t xml:space="preserve">Decide to </w:t>
      </w:r>
      <w:r w:rsidR="00CB0519">
        <w:t xml:space="preserve">create a new site column named </w:t>
      </w:r>
      <w:r w:rsidR="00CB0519" w:rsidRPr="00CB0519">
        <w:rPr>
          <w:b/>
        </w:rPr>
        <w:t>Requested By</w:t>
      </w:r>
      <w:r>
        <w:t>.</w:t>
      </w:r>
    </w:p>
    <w:p w:rsidR="005D1565" w:rsidRPr="00E34BA5" w:rsidRDefault="005D1565" w:rsidP="005D1565">
      <w:pPr>
        <w:pStyle w:val="LabStepNumbered"/>
      </w:pPr>
      <w:r>
        <w:t>Create the new site column</w:t>
      </w:r>
      <w:r w:rsidR="000F6EA4">
        <w:t>:</w:t>
      </w:r>
    </w:p>
    <w:p w:rsidR="005D1565" w:rsidRDefault="005D1565" w:rsidP="00CA46B5">
      <w:pPr>
        <w:pStyle w:val="LabStepLevel2Numbered"/>
        <w:numPr>
          <w:ilvl w:val="0"/>
          <w:numId w:val="39"/>
        </w:numPr>
      </w:pPr>
      <w:r>
        <w:t xml:space="preserve">Click </w:t>
      </w:r>
      <w:r w:rsidRPr="00CA46B5">
        <w:rPr>
          <w:b/>
        </w:rPr>
        <w:t>Create</w:t>
      </w:r>
      <w:r>
        <w:t xml:space="preserve"> on the toolbar at the top of the </w:t>
      </w:r>
      <w:r w:rsidRPr="00CA46B5">
        <w:rPr>
          <w:b/>
        </w:rPr>
        <w:t>Gallery</w:t>
      </w:r>
      <w:r>
        <w:t xml:space="preserve"> listing to begin creating a new site column.</w:t>
      </w:r>
    </w:p>
    <w:p w:rsidR="003D2264" w:rsidRDefault="005D1565" w:rsidP="005D1565">
      <w:pPr>
        <w:pStyle w:val="LabStepLevel2Numbered"/>
        <w:numPr>
          <w:ilvl w:val="0"/>
          <w:numId w:val="5"/>
        </w:numPr>
      </w:pPr>
      <w:r>
        <w:t xml:space="preserve">On the </w:t>
      </w:r>
      <w:r w:rsidR="007D1936" w:rsidRPr="00D16ADA">
        <w:rPr>
          <w:b/>
        </w:rPr>
        <w:t>New Site Column</w:t>
      </w:r>
      <w:r>
        <w:t xml:space="preserve"> p</w:t>
      </w:r>
      <w:r w:rsidR="007D1936">
        <w:t>age</w:t>
      </w:r>
      <w:r>
        <w:t xml:space="preserve"> enter the following values for the new </w:t>
      </w:r>
      <w:r w:rsidR="007D1936">
        <w:t xml:space="preserve">site </w:t>
      </w:r>
      <w:r>
        <w:t>column:</w:t>
      </w:r>
    </w:p>
    <w:p w:rsidR="003D2264" w:rsidRDefault="003D2264" w:rsidP="003D2264">
      <w:pPr>
        <w:pStyle w:val="LabStepLevel2NoBullet"/>
        <w:ind w:left="1440"/>
      </w:pPr>
      <w:r w:rsidRPr="003D2264">
        <w:rPr>
          <w:b/>
        </w:rPr>
        <w:t>Name:</w:t>
      </w:r>
      <w:r>
        <w:t xml:space="preserve"> Requested By</w:t>
      </w:r>
    </w:p>
    <w:p w:rsidR="003D2264" w:rsidRDefault="003D2264" w:rsidP="003D2264">
      <w:pPr>
        <w:pStyle w:val="LabStepLevel2NoBullet"/>
        <w:ind w:left="1440"/>
      </w:pPr>
      <w:r w:rsidRPr="003D2264">
        <w:rPr>
          <w:b/>
        </w:rPr>
        <w:t>Type:</w:t>
      </w:r>
      <w:r>
        <w:t xml:space="preserve"> </w:t>
      </w:r>
      <w:r>
        <w:t>Person or Group</w:t>
      </w:r>
    </w:p>
    <w:p w:rsidR="003D2264" w:rsidRDefault="003D2264" w:rsidP="003D2264">
      <w:pPr>
        <w:pStyle w:val="LabStepLevel2NoBullet"/>
        <w:ind w:left="1440"/>
      </w:pPr>
      <w:r w:rsidRPr="003D2264">
        <w:rPr>
          <w:b/>
        </w:rPr>
        <w:t xml:space="preserve">Put this site column into: </w:t>
      </w:r>
      <w:r>
        <w:t>Existing Group -&gt; Custom Columns</w:t>
      </w:r>
    </w:p>
    <w:p w:rsidR="003D2264" w:rsidRDefault="003D2264" w:rsidP="003D2264">
      <w:pPr>
        <w:pStyle w:val="LabStepLevel2NoBullet"/>
        <w:ind w:left="1440"/>
      </w:pPr>
      <w:r w:rsidRPr="003D2264">
        <w:rPr>
          <w:b/>
        </w:rPr>
        <w:t>Description:</w:t>
      </w:r>
      <w:r>
        <w:t xml:space="preserve"> This column is used to tracking content requests on the {insert your first name}</w:t>
      </w:r>
      <w:r>
        <w:t>’s</w:t>
      </w:r>
      <w:r>
        <w:t xml:space="preserve"> team.</w:t>
      </w:r>
    </w:p>
    <w:p w:rsidR="003D2264" w:rsidRDefault="003D2264" w:rsidP="003D2264">
      <w:pPr>
        <w:pStyle w:val="LabStepLevel2NoBullet"/>
        <w:ind w:left="1440"/>
      </w:pPr>
      <w:r w:rsidRPr="003D2264">
        <w:rPr>
          <w:b/>
        </w:rPr>
        <w:t>Require that this column contains information?</w:t>
      </w:r>
      <w:r>
        <w:t xml:space="preserve"> No</w:t>
      </w:r>
    </w:p>
    <w:p w:rsidR="003D2264" w:rsidRDefault="003D2264" w:rsidP="003D2264">
      <w:pPr>
        <w:pStyle w:val="LabStepLevel2NoBullet"/>
        <w:ind w:left="1440"/>
      </w:pPr>
      <w:r w:rsidRPr="003D2264">
        <w:rPr>
          <w:b/>
        </w:rPr>
        <w:t>Allow multiple selections:</w:t>
      </w:r>
      <w:r>
        <w:t xml:space="preserve"> Yes</w:t>
      </w:r>
    </w:p>
    <w:p w:rsidR="003D2264" w:rsidRDefault="003D2264" w:rsidP="003D2264">
      <w:pPr>
        <w:pStyle w:val="LabStepLevel2NoBullet"/>
        <w:ind w:left="1440"/>
      </w:pPr>
      <w:r w:rsidRPr="003D2264">
        <w:rPr>
          <w:b/>
        </w:rPr>
        <w:t>Allow selection of:</w:t>
      </w:r>
      <w:r>
        <w:t xml:space="preserve"> People Only</w:t>
      </w:r>
    </w:p>
    <w:p w:rsidR="003D2264" w:rsidRDefault="003D2264" w:rsidP="003D2264">
      <w:pPr>
        <w:pStyle w:val="LabStepLevel2NoBullet"/>
        <w:ind w:left="1440"/>
      </w:pPr>
      <w:r w:rsidRPr="003D2264">
        <w:rPr>
          <w:b/>
        </w:rPr>
        <w:t>Choose From:</w:t>
      </w:r>
      <w:r>
        <w:t xml:space="preserve"> All Users</w:t>
      </w:r>
    </w:p>
    <w:p w:rsidR="005D1565" w:rsidRDefault="003D2264" w:rsidP="003D2264">
      <w:pPr>
        <w:pStyle w:val="LabStepLevel2NoBullet"/>
        <w:ind w:left="1440"/>
      </w:pPr>
      <w:r w:rsidRPr="003D2264">
        <w:rPr>
          <w:b/>
        </w:rPr>
        <w:t>Show field:</w:t>
      </w:r>
      <w:r>
        <w:t xml:space="preserve"> Name </w:t>
      </w:r>
      <w:r w:rsidRPr="003D2264">
        <w:rPr>
          <w:i/>
        </w:rPr>
        <w:t>*</w:t>
      </w:r>
      <w:r>
        <w:rPr>
          <w:i/>
        </w:rPr>
        <w:t>*</w:t>
      </w:r>
      <w:r w:rsidRPr="003D2264">
        <w:rPr>
          <w:i/>
        </w:rPr>
        <w:t>NOT</w:t>
      </w:r>
      <w:r>
        <w:rPr>
          <w:i/>
        </w:rPr>
        <w:t>**</w:t>
      </w:r>
      <w:r w:rsidRPr="003D2264">
        <w:rPr>
          <w:i/>
        </w:rPr>
        <w:t xml:space="preserve"> </w:t>
      </w:r>
      <w:r w:rsidRPr="003D2264">
        <w:rPr>
          <w:b/>
          <w:i/>
        </w:rPr>
        <w:t>Name</w:t>
      </w:r>
      <w:r w:rsidRPr="003D2264">
        <w:rPr>
          <w:b/>
          <w:i/>
        </w:rPr>
        <w:t xml:space="preserve"> </w:t>
      </w:r>
      <w:r w:rsidRPr="003D2264">
        <w:rPr>
          <w:b/>
          <w:i/>
        </w:rPr>
        <w:t>(with presence)</w:t>
      </w:r>
    </w:p>
    <w:p w:rsidR="005D1565" w:rsidRDefault="005D1565" w:rsidP="005D1565">
      <w:pPr>
        <w:pStyle w:val="LabStepLevel2Numbered"/>
        <w:numPr>
          <w:ilvl w:val="0"/>
          <w:numId w:val="17"/>
        </w:numPr>
      </w:pPr>
      <w:r>
        <w:t xml:space="preserve">Click </w:t>
      </w:r>
      <w:r>
        <w:rPr>
          <w:b/>
        </w:rPr>
        <w:t>OK</w:t>
      </w:r>
      <w:r>
        <w:t xml:space="preserve"> to finish creating </w:t>
      </w:r>
      <w:r w:rsidR="007D1936">
        <w:t>the new site column</w:t>
      </w:r>
      <w:r>
        <w:t>.</w:t>
      </w:r>
    </w:p>
    <w:p w:rsidR="003D2264" w:rsidRDefault="007D1936" w:rsidP="00D16ADA">
      <w:pPr>
        <w:pStyle w:val="LabStepLevel2Numbered"/>
        <w:numPr>
          <w:ilvl w:val="0"/>
          <w:numId w:val="17"/>
        </w:numPr>
      </w:pPr>
      <w:r>
        <w:t xml:space="preserve">Verify that a new </w:t>
      </w:r>
      <w:r w:rsidRPr="003D2264">
        <w:rPr>
          <w:b/>
        </w:rPr>
        <w:t>Group</w:t>
      </w:r>
      <w:r>
        <w:t xml:space="preserve"> header was created called </w:t>
      </w:r>
      <w:r w:rsidRPr="003D2264">
        <w:rPr>
          <w:b/>
        </w:rPr>
        <w:t>Custom Columns</w:t>
      </w:r>
      <w:r>
        <w:t xml:space="preserve"> and that your new </w:t>
      </w:r>
      <w:r w:rsidRPr="003D2264">
        <w:rPr>
          <w:b/>
        </w:rPr>
        <w:t>Requested By</w:t>
      </w:r>
      <w:r>
        <w:t xml:space="preserve"> site column appears </w:t>
      </w:r>
      <w:r w:rsidR="003D2264">
        <w:t>below it.</w:t>
      </w:r>
    </w:p>
    <w:p w:rsidR="003F52B2" w:rsidRDefault="003D2264" w:rsidP="003D2264">
      <w:pPr>
        <w:pStyle w:val="LabStepScreenshotLevel2"/>
      </w:pPr>
      <w:r>
        <w:drawing>
          <wp:inline distT="0" distB="0" distL="0" distR="0" wp14:anchorId="4CA0BD6D" wp14:editId="4D8FE4F3">
            <wp:extent cx="4804914" cy="54825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804914" cy="548253"/>
                    </a:xfrm>
                    <a:prstGeom prst="rect">
                      <a:avLst/>
                    </a:prstGeom>
                  </pic:spPr>
                </pic:pic>
              </a:graphicData>
            </a:graphic>
          </wp:inline>
        </w:drawing>
      </w:r>
    </w:p>
    <w:p w:rsidR="00B17089" w:rsidRDefault="009F111C" w:rsidP="00782B10">
      <w:pPr>
        <w:pStyle w:val="LabStepLevel2Numbered"/>
        <w:numPr>
          <w:ilvl w:val="0"/>
          <w:numId w:val="17"/>
        </w:numPr>
      </w:pPr>
      <w:r>
        <w:t>Return to the home page of your lab site via your preferred method f</w:t>
      </w:r>
      <w:r w:rsidR="00483CB0">
        <w:t>or the next step.</w:t>
      </w:r>
    </w:p>
    <w:p w:rsidR="00483CB0" w:rsidRPr="00E34BA5" w:rsidRDefault="00320C7F" w:rsidP="00483CB0">
      <w:pPr>
        <w:pStyle w:val="LabStepNumbered"/>
      </w:pPr>
      <w:r>
        <w:t xml:space="preserve">Use </w:t>
      </w:r>
      <w:r w:rsidR="009F111C">
        <w:t xml:space="preserve">the new </w:t>
      </w:r>
      <w:r w:rsidR="009F111C" w:rsidRPr="009F111C">
        <w:rPr>
          <w:b/>
        </w:rPr>
        <w:t>Requested By</w:t>
      </w:r>
      <w:r w:rsidR="009F111C">
        <w:t xml:space="preserve"> site column on all existing user content lists and libraries</w:t>
      </w:r>
      <w:r w:rsidR="00C966FF">
        <w:t>:</w:t>
      </w:r>
    </w:p>
    <w:p w:rsidR="00483CB0" w:rsidRDefault="009F111C" w:rsidP="00483CB0">
      <w:pPr>
        <w:pStyle w:val="LabStepLevel2Numbered"/>
        <w:numPr>
          <w:ilvl w:val="0"/>
          <w:numId w:val="18"/>
        </w:numPr>
      </w:pPr>
      <w:r>
        <w:t xml:space="preserve">Click </w:t>
      </w:r>
      <w:r w:rsidRPr="009F111C">
        <w:rPr>
          <w:b/>
        </w:rPr>
        <w:t>All Site Content</w:t>
      </w:r>
      <w:r>
        <w:t xml:space="preserve"> at the bottom of the Quick Launch Bar</w:t>
      </w:r>
      <w:r w:rsidR="00483CB0">
        <w:t>.</w:t>
      </w:r>
    </w:p>
    <w:p w:rsidR="00483CB0" w:rsidRDefault="009F111C" w:rsidP="00483CB0">
      <w:pPr>
        <w:pStyle w:val="LabStepLevel2Numbered"/>
        <w:numPr>
          <w:ilvl w:val="0"/>
          <w:numId w:val="18"/>
        </w:numPr>
      </w:pPr>
      <w:r>
        <w:t xml:space="preserve">Click the </w:t>
      </w:r>
      <w:r w:rsidR="00B70494">
        <w:rPr>
          <w:b/>
        </w:rPr>
        <w:t>My Team Documents</w:t>
      </w:r>
      <w:r>
        <w:t xml:space="preserve"> document library created in the previous exercise of this lab.</w:t>
      </w:r>
    </w:p>
    <w:p w:rsidR="00483CB0" w:rsidRDefault="009F111C" w:rsidP="00483CB0">
      <w:pPr>
        <w:pStyle w:val="LabStepLevel2Numbered"/>
        <w:numPr>
          <w:ilvl w:val="0"/>
          <w:numId w:val="18"/>
        </w:numPr>
      </w:pPr>
      <w:r>
        <w:t xml:space="preserve">Click the </w:t>
      </w:r>
      <w:r>
        <w:rPr>
          <w:b/>
        </w:rPr>
        <w:t>Library Settings</w:t>
      </w:r>
      <w:r>
        <w:t xml:space="preserve"> button in the </w:t>
      </w:r>
      <w:r w:rsidRPr="008D2EF6">
        <w:rPr>
          <w:b/>
        </w:rPr>
        <w:t>Settings</w:t>
      </w:r>
      <w:r>
        <w:t xml:space="preserve"> </w:t>
      </w:r>
      <w:r w:rsidR="008D2EF6">
        <w:t xml:space="preserve">group </w:t>
      </w:r>
      <w:r>
        <w:t xml:space="preserve">of the </w:t>
      </w:r>
      <w:r w:rsidRPr="008D2EF6">
        <w:rPr>
          <w:b/>
        </w:rPr>
        <w:t>Library</w:t>
      </w:r>
      <w:r>
        <w:t xml:space="preserve"> </w:t>
      </w:r>
      <w:r w:rsidR="008D2EF6">
        <w:t>tab in the ribbon</w:t>
      </w:r>
      <w:r w:rsidR="00483CB0">
        <w:t>.</w:t>
      </w:r>
    </w:p>
    <w:p w:rsidR="009F111C" w:rsidRDefault="009F111C" w:rsidP="00483CB0">
      <w:pPr>
        <w:pStyle w:val="LabStepLevel2Numbered"/>
        <w:numPr>
          <w:ilvl w:val="0"/>
          <w:numId w:val="18"/>
        </w:numPr>
      </w:pPr>
      <w:r>
        <w:t xml:space="preserve">Scroll down to the </w:t>
      </w:r>
      <w:r w:rsidRPr="00D50D0D">
        <w:rPr>
          <w:b/>
        </w:rPr>
        <w:t>Columns</w:t>
      </w:r>
      <w:r>
        <w:t xml:space="preserve"> section and click the </w:t>
      </w:r>
      <w:r w:rsidRPr="009F111C">
        <w:rPr>
          <w:b/>
        </w:rPr>
        <w:t>Add from existing site columns</w:t>
      </w:r>
      <w:r>
        <w:t xml:space="preserve"> hyperlink at the bottom of the </w:t>
      </w:r>
      <w:r w:rsidR="00834E04" w:rsidRPr="00D50D0D">
        <w:rPr>
          <w:b/>
        </w:rPr>
        <w:t>Columns</w:t>
      </w:r>
      <w:r w:rsidR="00834E04">
        <w:t xml:space="preserve"> </w:t>
      </w:r>
      <w:r>
        <w:t>section (beneath the list of column names).</w:t>
      </w:r>
    </w:p>
    <w:p w:rsidR="00483CB0" w:rsidRDefault="003D2264" w:rsidP="00D50D0D">
      <w:pPr>
        <w:pStyle w:val="LabStepScreenshotLevel2"/>
      </w:pPr>
      <w:r>
        <w:drawing>
          <wp:inline distT="0" distB="0" distL="0" distR="0" wp14:anchorId="35F0B4FE" wp14:editId="62B5482B">
            <wp:extent cx="2419048" cy="1238095"/>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419048" cy="1238095"/>
                    </a:xfrm>
                    <a:prstGeom prst="rect">
                      <a:avLst/>
                    </a:prstGeom>
                  </pic:spPr>
                </pic:pic>
              </a:graphicData>
            </a:graphic>
          </wp:inline>
        </w:drawing>
      </w:r>
    </w:p>
    <w:p w:rsidR="008C596C" w:rsidRDefault="009F111C" w:rsidP="008C596C">
      <w:pPr>
        <w:pStyle w:val="LabStepLevel2Numbered"/>
        <w:numPr>
          <w:ilvl w:val="0"/>
          <w:numId w:val="5"/>
        </w:numPr>
      </w:pPr>
      <w:r>
        <w:t xml:space="preserve">On the </w:t>
      </w:r>
      <w:r w:rsidRPr="00D50D0D">
        <w:rPr>
          <w:b/>
        </w:rPr>
        <w:t>Add Columns from Site Columns</w:t>
      </w:r>
      <w:r>
        <w:t xml:space="preserve"> page </w:t>
      </w:r>
      <w:r w:rsidR="00F34597">
        <w:t xml:space="preserve">find the Requested </w:t>
      </w:r>
      <w:proofErr w:type="gramStart"/>
      <w:r w:rsidR="00F34597">
        <w:t>By</w:t>
      </w:r>
      <w:proofErr w:type="gramEnd"/>
      <w:r w:rsidR="00F34597">
        <w:t xml:space="preserve"> column and add it to the library.</w:t>
      </w:r>
    </w:p>
    <w:p w:rsidR="009F111C" w:rsidRDefault="009F111C" w:rsidP="008C596C">
      <w:pPr>
        <w:pStyle w:val="LabStepLevel2Numbered"/>
        <w:numPr>
          <w:ilvl w:val="0"/>
          <w:numId w:val="5"/>
        </w:numPr>
      </w:pPr>
      <w:r>
        <w:t xml:space="preserve">Click </w:t>
      </w:r>
      <w:r>
        <w:rPr>
          <w:b/>
        </w:rPr>
        <w:t>OK</w:t>
      </w:r>
      <w:r>
        <w:t xml:space="preserve"> to finish </w:t>
      </w:r>
      <w:r w:rsidR="00834E04">
        <w:t>adding</w:t>
      </w:r>
      <w:r>
        <w:t xml:space="preserve"> the </w:t>
      </w:r>
      <w:r w:rsidR="00834E04" w:rsidRPr="00967DD3">
        <w:rPr>
          <w:b/>
        </w:rPr>
        <w:t>Requested By</w:t>
      </w:r>
      <w:r>
        <w:t xml:space="preserve"> site column</w:t>
      </w:r>
      <w:r w:rsidR="00834E04">
        <w:t xml:space="preserve"> to the library and verify that it now appears in the </w:t>
      </w:r>
      <w:r w:rsidR="00834E04" w:rsidRPr="00967DD3">
        <w:rPr>
          <w:b/>
        </w:rPr>
        <w:t>Columns</w:t>
      </w:r>
      <w:r w:rsidR="00834E04">
        <w:t xml:space="preserve"> section of the library settings</w:t>
      </w:r>
      <w:r>
        <w:t>.</w:t>
      </w:r>
    </w:p>
    <w:p w:rsidR="00834E04" w:rsidRDefault="00834E04" w:rsidP="009F111C">
      <w:pPr>
        <w:pStyle w:val="LabStepLevel2Numbered"/>
        <w:numPr>
          <w:ilvl w:val="0"/>
          <w:numId w:val="17"/>
        </w:numPr>
      </w:pPr>
      <w:r>
        <w:t>Return</w:t>
      </w:r>
      <w:r w:rsidR="00AC0AB0">
        <w:t xml:space="preserve"> to the home page of your site </w:t>
      </w:r>
      <w:r w:rsidR="00340A7F">
        <w:t xml:space="preserve">collection </w:t>
      </w:r>
      <w:r w:rsidR="00AC0AB0">
        <w:t>via your preferred method for the next step.</w:t>
      </w:r>
    </w:p>
    <w:p w:rsidR="00834E04" w:rsidRPr="00E34BA5" w:rsidRDefault="00834E04" w:rsidP="00834E04">
      <w:pPr>
        <w:pStyle w:val="LabStepNumbered"/>
        <w:numPr>
          <w:ilvl w:val="0"/>
          <w:numId w:val="12"/>
        </w:numPr>
      </w:pPr>
      <w:r>
        <w:t>Several teams at Wingtip Toys, including your team, have need for a simple document template in their libraries that allows users to create new time off requests and print them out to be signed.</w:t>
      </w:r>
      <w:r w:rsidR="00F54CB0">
        <w:t xml:space="preserve"> </w:t>
      </w:r>
      <w:r>
        <w:t>As a pilot group, your team has volunteered to test the use of a content type for this purpose.</w:t>
      </w:r>
      <w:r w:rsidR="00F54CB0">
        <w:t xml:space="preserve"> </w:t>
      </w:r>
      <w:r w:rsidR="00AC0AB0">
        <w:t>Create a new site content type.</w:t>
      </w:r>
    </w:p>
    <w:p w:rsidR="00834E04" w:rsidRPr="00E34BA5" w:rsidRDefault="00834E04" w:rsidP="008C596C">
      <w:pPr>
        <w:pStyle w:val="LabStepLevel2Numbered"/>
        <w:numPr>
          <w:ilvl w:val="0"/>
          <w:numId w:val="40"/>
        </w:numPr>
      </w:pPr>
      <w:r>
        <w:t xml:space="preserve">Click the </w:t>
      </w:r>
      <w:r w:rsidRPr="008C596C">
        <w:rPr>
          <w:b/>
        </w:rPr>
        <w:t>Site Actions</w:t>
      </w:r>
      <w:r>
        <w:t xml:space="preserve"> hyperlink in the upper left corner of the page.</w:t>
      </w:r>
    </w:p>
    <w:p w:rsidR="00834E04" w:rsidRDefault="00834E04" w:rsidP="00834E04">
      <w:pPr>
        <w:pStyle w:val="LabStepLevel2Numbered"/>
        <w:numPr>
          <w:ilvl w:val="0"/>
          <w:numId w:val="5"/>
        </w:numPr>
      </w:pPr>
      <w:r>
        <w:t xml:space="preserve">Click the </w:t>
      </w:r>
      <w:r w:rsidRPr="00DD59A8">
        <w:rPr>
          <w:b/>
        </w:rPr>
        <w:t>Site Settings</w:t>
      </w:r>
      <w:r>
        <w:t xml:space="preserve"> link from the </w:t>
      </w:r>
      <w:r w:rsidR="00EB240C">
        <w:t>resulting</w:t>
      </w:r>
      <w:r>
        <w:t xml:space="preserve"> Site Actions drop-down menu.</w:t>
      </w:r>
    </w:p>
    <w:p w:rsidR="00834E04" w:rsidRDefault="00834E04" w:rsidP="00834E04">
      <w:pPr>
        <w:pStyle w:val="LabStepLevel2Numbered"/>
        <w:numPr>
          <w:ilvl w:val="0"/>
          <w:numId w:val="17"/>
        </w:numPr>
      </w:pPr>
      <w:r>
        <w:t xml:space="preserve">Click the </w:t>
      </w:r>
      <w:r>
        <w:rPr>
          <w:b/>
        </w:rPr>
        <w:t xml:space="preserve">Site </w:t>
      </w:r>
      <w:r w:rsidR="00AC0AB0">
        <w:rPr>
          <w:b/>
        </w:rPr>
        <w:t xml:space="preserve">content </w:t>
      </w:r>
      <w:proofErr w:type="gramStart"/>
      <w:r w:rsidR="00AC0AB0">
        <w:rPr>
          <w:b/>
        </w:rPr>
        <w:t>types</w:t>
      </w:r>
      <w:proofErr w:type="gramEnd"/>
      <w:r>
        <w:t xml:space="preserve"> link under the </w:t>
      </w:r>
      <w:r w:rsidRPr="00E656C1">
        <w:rPr>
          <w:b/>
        </w:rPr>
        <w:t>Galleries</w:t>
      </w:r>
      <w:r>
        <w:t xml:space="preserve"> heading.</w:t>
      </w:r>
    </w:p>
    <w:p w:rsidR="00834E04" w:rsidRDefault="00834E04" w:rsidP="00834E04">
      <w:pPr>
        <w:pStyle w:val="LabStepLevel2Numbered"/>
        <w:numPr>
          <w:ilvl w:val="0"/>
          <w:numId w:val="17"/>
        </w:numPr>
      </w:pPr>
      <w:r>
        <w:t xml:space="preserve">In the </w:t>
      </w:r>
      <w:r w:rsidRPr="00E656C1">
        <w:rPr>
          <w:b/>
        </w:rPr>
        <w:t xml:space="preserve">Site </w:t>
      </w:r>
      <w:r w:rsidR="00AC0AB0" w:rsidRPr="00E656C1">
        <w:rPr>
          <w:b/>
        </w:rPr>
        <w:t>Content Types</w:t>
      </w:r>
      <w:r w:rsidRPr="00E656C1">
        <w:rPr>
          <w:b/>
        </w:rPr>
        <w:t xml:space="preserve"> Gallery</w:t>
      </w:r>
      <w:r>
        <w:t xml:space="preserve">, carefully </w:t>
      </w:r>
      <w:r w:rsidR="00E656C1">
        <w:t>read</w:t>
      </w:r>
      <w:r>
        <w:t xml:space="preserve"> through the existing site </w:t>
      </w:r>
      <w:r w:rsidR="00AC0AB0">
        <w:t>content types</w:t>
      </w:r>
      <w:r>
        <w:t xml:space="preserve">' names and make sure there is not already a </w:t>
      </w:r>
      <w:r w:rsidR="00AC0AB0">
        <w:t>content type called</w:t>
      </w:r>
      <w:r w:rsidR="00E656C1">
        <w:t xml:space="preserve"> </w:t>
      </w:r>
      <w:r w:rsidR="00AC0AB0" w:rsidRPr="00E656C1">
        <w:rPr>
          <w:b/>
        </w:rPr>
        <w:t>time off request</w:t>
      </w:r>
      <w:r>
        <w:t xml:space="preserve"> or</w:t>
      </w:r>
      <w:r w:rsidR="00AC0AB0">
        <w:t xml:space="preserve"> anything close that might work (you shouldn't fine one).</w:t>
      </w:r>
    </w:p>
    <w:p w:rsidR="00AC0AB0" w:rsidRDefault="00AC0AB0" w:rsidP="00AC0AB0">
      <w:pPr>
        <w:pStyle w:val="LabStepLevel2Numbered"/>
        <w:numPr>
          <w:ilvl w:val="0"/>
          <w:numId w:val="5"/>
        </w:numPr>
      </w:pPr>
      <w:r>
        <w:t xml:space="preserve">Click </w:t>
      </w:r>
      <w:r w:rsidRPr="005D1565">
        <w:rPr>
          <w:b/>
        </w:rPr>
        <w:t>Create</w:t>
      </w:r>
      <w:r>
        <w:t xml:space="preserve"> on the toolbar at the top of the </w:t>
      </w:r>
      <w:r w:rsidRPr="005C0DC7">
        <w:rPr>
          <w:b/>
        </w:rPr>
        <w:t>Gallery</w:t>
      </w:r>
      <w:r>
        <w:t xml:space="preserve"> listing to begin creating a new site content type.</w:t>
      </w:r>
    </w:p>
    <w:p w:rsidR="00A76176" w:rsidRDefault="00AC0AB0" w:rsidP="00AC0AB0">
      <w:pPr>
        <w:pStyle w:val="LabStepLevel2Numbered"/>
        <w:numPr>
          <w:ilvl w:val="0"/>
          <w:numId w:val="5"/>
        </w:numPr>
      </w:pPr>
      <w:r>
        <w:t xml:space="preserve">On the </w:t>
      </w:r>
      <w:r w:rsidRPr="005C0DC7">
        <w:rPr>
          <w:b/>
        </w:rPr>
        <w:t>New Site Content Type</w:t>
      </w:r>
      <w:r>
        <w:t xml:space="preserve"> page enter the following values for the new site column:</w:t>
      </w:r>
    </w:p>
    <w:p w:rsidR="00A76176" w:rsidRDefault="00A76176" w:rsidP="00A76176">
      <w:pPr>
        <w:pStyle w:val="LabStepLevel2NoBullet"/>
        <w:ind w:left="1440"/>
      </w:pPr>
      <w:r w:rsidRPr="00A76176">
        <w:rPr>
          <w:b/>
        </w:rPr>
        <w:t>Name:</w:t>
      </w:r>
      <w:r>
        <w:t xml:space="preserve"> Time </w:t>
      </w:r>
      <w:proofErr w:type="gramStart"/>
      <w:r>
        <w:t>Off</w:t>
      </w:r>
      <w:proofErr w:type="gramEnd"/>
      <w:r>
        <w:t xml:space="preserve"> Request</w:t>
      </w:r>
    </w:p>
    <w:p w:rsidR="00A76176" w:rsidRDefault="00A76176" w:rsidP="00A76176">
      <w:pPr>
        <w:pStyle w:val="LabStepLevel2NoBullet"/>
        <w:ind w:left="1440"/>
      </w:pPr>
      <w:r w:rsidRPr="00A76176">
        <w:rPr>
          <w:b/>
        </w:rPr>
        <w:t>Description:</w:t>
      </w:r>
      <w:r>
        <w:t xml:space="preserve"> Choose this to create a new printable Time </w:t>
      </w:r>
      <w:proofErr w:type="gramStart"/>
      <w:r>
        <w:t>Off</w:t>
      </w:r>
      <w:proofErr w:type="gramEnd"/>
      <w:r>
        <w:t xml:space="preserve"> Request document.</w:t>
      </w:r>
    </w:p>
    <w:p w:rsidR="00A76176" w:rsidRDefault="00A76176" w:rsidP="00A76176">
      <w:pPr>
        <w:pStyle w:val="LabStepLevel2NoBullet"/>
        <w:ind w:left="1440"/>
      </w:pPr>
      <w:r w:rsidRPr="00A76176">
        <w:rPr>
          <w:b/>
        </w:rPr>
        <w:t>Parent Content Type:</w:t>
      </w:r>
      <w:r>
        <w:t xml:space="preserve"> Document Content Types &gt; Document</w:t>
      </w:r>
    </w:p>
    <w:p w:rsidR="00AC0AB0" w:rsidRDefault="00A76176" w:rsidP="00A76176">
      <w:pPr>
        <w:pStyle w:val="LabStepLevel2NoBullet"/>
        <w:ind w:left="1440"/>
      </w:pPr>
      <w:r w:rsidRPr="00A76176">
        <w:rPr>
          <w:b/>
        </w:rPr>
        <w:t>Put this site content type into:</w:t>
      </w:r>
      <w:r>
        <w:t xml:space="preserve"> Existing Group -&gt; Custom Content Types</w:t>
      </w:r>
    </w:p>
    <w:p w:rsidR="00AC0AB0" w:rsidRDefault="00AC0AB0" w:rsidP="00AC0AB0">
      <w:pPr>
        <w:pStyle w:val="LabStepLevel2Numbered"/>
        <w:numPr>
          <w:ilvl w:val="0"/>
          <w:numId w:val="17"/>
        </w:numPr>
      </w:pPr>
      <w:r>
        <w:t xml:space="preserve">Click </w:t>
      </w:r>
      <w:r>
        <w:rPr>
          <w:b/>
        </w:rPr>
        <w:t>OK</w:t>
      </w:r>
      <w:r>
        <w:t xml:space="preserve"> to finish creating the new site content type.</w:t>
      </w:r>
    </w:p>
    <w:p w:rsidR="001378EE" w:rsidRDefault="00AC0AB0" w:rsidP="00AC0AB0">
      <w:pPr>
        <w:pStyle w:val="LabStepLevel2Numbered"/>
        <w:numPr>
          <w:ilvl w:val="0"/>
          <w:numId w:val="18"/>
        </w:numPr>
      </w:pPr>
      <w:r>
        <w:t xml:space="preserve">On the </w:t>
      </w:r>
      <w:r w:rsidRPr="00AC0AB0">
        <w:t>settings</w:t>
      </w:r>
      <w:r>
        <w:t xml:space="preserve"> page for the new site content type enter the following values for your new </w:t>
      </w:r>
      <w:r w:rsidR="00263FB9">
        <w:t>Web Part page</w:t>
      </w:r>
      <w:r>
        <w:t xml:space="preserve"> </w:t>
      </w:r>
      <w:r w:rsidR="001378EE">
        <w:t xml:space="preserve">click the </w:t>
      </w:r>
      <w:r w:rsidR="001378EE" w:rsidRPr="001378EE">
        <w:rPr>
          <w:b/>
        </w:rPr>
        <w:t>Advanced Settings</w:t>
      </w:r>
      <w:r w:rsidR="001378EE">
        <w:t xml:space="preserve"> hyperlink under the </w:t>
      </w:r>
      <w:r w:rsidR="001378EE" w:rsidRPr="00263FB9">
        <w:rPr>
          <w:b/>
        </w:rPr>
        <w:t>Settings</w:t>
      </w:r>
      <w:r w:rsidR="001378EE">
        <w:t xml:space="preserve"> section.</w:t>
      </w:r>
    </w:p>
    <w:p w:rsidR="00263FB9" w:rsidRDefault="00263FB9" w:rsidP="00263FB9">
      <w:pPr>
        <w:pStyle w:val="LabStepLevel2Numbered"/>
        <w:numPr>
          <w:ilvl w:val="0"/>
          <w:numId w:val="18"/>
        </w:numPr>
      </w:pPr>
      <w:r>
        <w:t xml:space="preserve">Using Microsoft Word, create a new file named </w:t>
      </w:r>
      <w:r w:rsidRPr="00263FB9">
        <w:rPr>
          <w:rStyle w:val="InlindeCode"/>
        </w:rPr>
        <w:t xml:space="preserve">Time </w:t>
      </w:r>
      <w:proofErr w:type="gramStart"/>
      <w:r w:rsidRPr="00263FB9">
        <w:rPr>
          <w:rStyle w:val="InlindeCode"/>
        </w:rPr>
        <w:t>Off</w:t>
      </w:r>
      <w:proofErr w:type="gramEnd"/>
      <w:r w:rsidRPr="00263FB9">
        <w:rPr>
          <w:rStyle w:val="InlindeCode"/>
        </w:rPr>
        <w:t xml:space="preserve"> Request.docx</w:t>
      </w:r>
      <w:r w:rsidRPr="00263FB9">
        <w:t>, add some content to it and save it to the desktop.</w:t>
      </w:r>
    </w:p>
    <w:p w:rsidR="001378EE" w:rsidRDefault="001378EE" w:rsidP="00AC0AB0">
      <w:pPr>
        <w:pStyle w:val="LabStepLevel2Numbered"/>
        <w:numPr>
          <w:ilvl w:val="0"/>
          <w:numId w:val="18"/>
        </w:numPr>
      </w:pPr>
      <w:r>
        <w:t xml:space="preserve">In the Document Template section, choose </w:t>
      </w:r>
      <w:proofErr w:type="gramStart"/>
      <w:r w:rsidRPr="001378EE">
        <w:rPr>
          <w:b/>
        </w:rPr>
        <w:t>Upload</w:t>
      </w:r>
      <w:proofErr w:type="gramEnd"/>
      <w:r w:rsidRPr="001378EE">
        <w:rPr>
          <w:b/>
        </w:rPr>
        <w:t xml:space="preserve"> a new document template</w:t>
      </w:r>
      <w:r>
        <w:t xml:space="preserve"> and click </w:t>
      </w:r>
      <w:r w:rsidRPr="001378EE">
        <w:rPr>
          <w:b/>
        </w:rPr>
        <w:t>Browse</w:t>
      </w:r>
      <w:r w:rsidRPr="001378EE">
        <w:t>.</w:t>
      </w:r>
    </w:p>
    <w:p w:rsidR="001378EE" w:rsidRDefault="00263FB9" w:rsidP="00AC0AB0">
      <w:pPr>
        <w:pStyle w:val="LabStepLevel2Numbered"/>
        <w:numPr>
          <w:ilvl w:val="0"/>
          <w:numId w:val="18"/>
        </w:numPr>
      </w:pPr>
      <w:r>
        <w:t xml:space="preserve">Find </w:t>
      </w:r>
      <w:r w:rsidR="008617FA">
        <w:t xml:space="preserve">the </w:t>
      </w:r>
      <w:r w:rsidR="008617FA" w:rsidRPr="008617FA">
        <w:rPr>
          <w:rStyle w:val="InlindeCode"/>
        </w:rPr>
        <w:t>Time</w:t>
      </w:r>
      <w:r w:rsidR="00D80417" w:rsidRPr="008617FA">
        <w:rPr>
          <w:rStyle w:val="InlindeCode"/>
        </w:rPr>
        <w:t xml:space="preserve"> </w:t>
      </w:r>
      <w:proofErr w:type="gramStart"/>
      <w:r w:rsidR="00D80417" w:rsidRPr="008617FA">
        <w:rPr>
          <w:rStyle w:val="InlindeCode"/>
        </w:rPr>
        <w:t>Off</w:t>
      </w:r>
      <w:proofErr w:type="gramEnd"/>
      <w:r w:rsidR="00D80417" w:rsidRPr="008617FA">
        <w:rPr>
          <w:rStyle w:val="InlindeCode"/>
        </w:rPr>
        <w:t xml:space="preserve"> Request.docx</w:t>
      </w:r>
      <w:r w:rsidR="00D80417">
        <w:t xml:space="preserve"> file </w:t>
      </w:r>
      <w:r>
        <w:t xml:space="preserve">on the desktop and </w:t>
      </w:r>
      <w:r w:rsidR="00D80417">
        <w:t xml:space="preserve">click </w:t>
      </w:r>
      <w:r w:rsidR="00D80417" w:rsidRPr="00D80417">
        <w:rPr>
          <w:b/>
        </w:rPr>
        <w:t>Open</w:t>
      </w:r>
      <w:r w:rsidR="00D80417">
        <w:t>.</w:t>
      </w:r>
    </w:p>
    <w:p w:rsidR="00AC0AB0" w:rsidRDefault="00D80417" w:rsidP="00AC0AB0">
      <w:pPr>
        <w:pStyle w:val="LabStepLevel2Numbered"/>
        <w:numPr>
          <w:ilvl w:val="0"/>
          <w:numId w:val="18"/>
        </w:numPr>
      </w:pPr>
      <w:r>
        <w:t xml:space="preserve">Back on the </w:t>
      </w:r>
      <w:r w:rsidRPr="00185B20">
        <w:rPr>
          <w:b/>
        </w:rPr>
        <w:t>Advance Settings</w:t>
      </w:r>
      <w:r>
        <w:t xml:space="preserve"> page leave the remaining settings their default values and click </w:t>
      </w:r>
      <w:r w:rsidRPr="00D80417">
        <w:rPr>
          <w:b/>
        </w:rPr>
        <w:t>OK</w:t>
      </w:r>
      <w:r>
        <w:t xml:space="preserve"> to configure the advanced settings of the content type.</w:t>
      </w:r>
    </w:p>
    <w:p w:rsidR="00D80417" w:rsidRDefault="00D80417" w:rsidP="00AC0AB0">
      <w:pPr>
        <w:pStyle w:val="LabStepLevel2Numbered"/>
        <w:numPr>
          <w:ilvl w:val="0"/>
          <w:numId w:val="18"/>
        </w:numPr>
      </w:pPr>
      <w:r>
        <w:t xml:space="preserve">Back on the content type settings page, scroll down to the </w:t>
      </w:r>
      <w:r w:rsidRPr="00185B20">
        <w:rPr>
          <w:b/>
        </w:rPr>
        <w:t>Columns</w:t>
      </w:r>
      <w:r>
        <w:t xml:space="preserve"> section and click the </w:t>
      </w:r>
      <w:r w:rsidRPr="009F111C">
        <w:rPr>
          <w:b/>
        </w:rPr>
        <w:t>Add from existing site columns</w:t>
      </w:r>
      <w:r>
        <w:t xml:space="preserve"> hyperlink.</w:t>
      </w:r>
    </w:p>
    <w:p w:rsidR="00AC0AB0" w:rsidRDefault="00AC0AB0" w:rsidP="00AC0AB0">
      <w:pPr>
        <w:pStyle w:val="LabStepLevel2Numbered"/>
        <w:numPr>
          <w:ilvl w:val="0"/>
          <w:numId w:val="18"/>
        </w:numPr>
      </w:pPr>
      <w:r>
        <w:t xml:space="preserve">On the </w:t>
      </w:r>
      <w:r w:rsidRPr="00237E79">
        <w:rPr>
          <w:b/>
        </w:rPr>
        <w:t xml:space="preserve">Add Columns </w:t>
      </w:r>
      <w:r w:rsidR="001378EE" w:rsidRPr="00237E79">
        <w:rPr>
          <w:b/>
        </w:rPr>
        <w:t>to Content Type</w:t>
      </w:r>
      <w:r>
        <w:t xml:space="preserve"> page enter the following values </w:t>
      </w:r>
      <w:r w:rsidR="001378EE">
        <w:t>to select a</w:t>
      </w:r>
      <w:r w:rsidR="00296464">
        <w:t xml:space="preserve"> site column. Pick the </w:t>
      </w:r>
      <w:r w:rsidR="00296464" w:rsidRPr="00296464">
        <w:rPr>
          <w:b/>
        </w:rPr>
        <w:t>Requested By</w:t>
      </w:r>
      <w:r w:rsidR="00296464">
        <w:t xml:space="preserve"> column from the </w:t>
      </w:r>
      <w:r w:rsidR="00296464" w:rsidRPr="00296464">
        <w:rPr>
          <w:b/>
        </w:rPr>
        <w:t>Custom Columns</w:t>
      </w:r>
      <w:r w:rsidR="00296464">
        <w:t xml:space="preserve"> group and click </w:t>
      </w:r>
      <w:r w:rsidR="00296464" w:rsidRPr="00296464">
        <w:rPr>
          <w:b/>
        </w:rPr>
        <w:t>Add</w:t>
      </w:r>
      <w:r w:rsidR="00296464">
        <w:rPr>
          <w:b/>
        </w:rPr>
        <w:t xml:space="preserve"> </w:t>
      </w:r>
      <w:r w:rsidR="00296464" w:rsidRPr="00296464">
        <w:t>followed by</w:t>
      </w:r>
      <w:r w:rsidR="00296464">
        <w:rPr>
          <w:b/>
        </w:rPr>
        <w:t xml:space="preserve"> OK</w:t>
      </w:r>
      <w:r w:rsidR="00296464">
        <w:t>.</w:t>
      </w:r>
    </w:p>
    <w:p w:rsidR="00D85F33" w:rsidRDefault="00801A37" w:rsidP="00D85F33">
      <w:pPr>
        <w:pStyle w:val="LabStepLevel2Numbered"/>
        <w:numPr>
          <w:ilvl w:val="0"/>
          <w:numId w:val="17"/>
        </w:numPr>
      </w:pPr>
      <w:r>
        <w:t xml:space="preserve">Use the </w:t>
      </w:r>
      <w:r w:rsidRPr="00801A37">
        <w:rPr>
          <w:b/>
        </w:rPr>
        <w:t>Navigate Up</w:t>
      </w:r>
      <w:r>
        <w:t xml:space="preserve"> icon to go back to the </w:t>
      </w:r>
      <w:r w:rsidRPr="00801A37">
        <w:rPr>
          <w:b/>
        </w:rPr>
        <w:t>Site Content Types</w:t>
      </w:r>
      <w:r>
        <w:t xml:space="preserve"> page to v</w:t>
      </w:r>
      <w:r w:rsidR="00D85F33">
        <w:t xml:space="preserve">erify that a new </w:t>
      </w:r>
      <w:r w:rsidR="00D85F33" w:rsidRPr="008617FA">
        <w:rPr>
          <w:b/>
        </w:rPr>
        <w:t>Group</w:t>
      </w:r>
      <w:r w:rsidR="00D85F33">
        <w:t xml:space="preserve"> header was created called </w:t>
      </w:r>
      <w:r w:rsidR="00D85F33" w:rsidRPr="008617FA">
        <w:rPr>
          <w:b/>
        </w:rPr>
        <w:t>Custom Content Types</w:t>
      </w:r>
      <w:r w:rsidR="00D85F33">
        <w:t xml:space="preserve"> and that your new </w:t>
      </w:r>
      <w:r w:rsidR="00D85F33">
        <w:rPr>
          <w:b/>
        </w:rPr>
        <w:t>Time Off Request</w:t>
      </w:r>
      <w:r w:rsidR="00D85F33">
        <w:t xml:space="preserve"> site content type appears </w:t>
      </w:r>
      <w:r w:rsidR="008617FA">
        <w:t>below</w:t>
      </w:r>
      <w:r w:rsidR="00D85F33">
        <w:t xml:space="preserve"> and its name is a hyperlink indicating that unlike the gray inherited site content types the new </w:t>
      </w:r>
      <w:r w:rsidR="00D85F33">
        <w:rPr>
          <w:b/>
        </w:rPr>
        <w:t>Time Off Request</w:t>
      </w:r>
      <w:r w:rsidR="00D85F33">
        <w:t xml:space="preserve"> site content type was created here in this gallery and can be modified here in this gallery</w:t>
      </w:r>
      <w:r w:rsidR="008617FA">
        <w:t>:</w:t>
      </w:r>
    </w:p>
    <w:p w:rsidR="00D85F33" w:rsidRDefault="00801A37" w:rsidP="008617FA">
      <w:pPr>
        <w:pStyle w:val="LabStepScreenshotLevel2"/>
      </w:pPr>
      <w:r>
        <w:drawing>
          <wp:inline distT="0" distB="0" distL="0" distR="0" wp14:anchorId="3276EC01" wp14:editId="5891D4CA">
            <wp:extent cx="4019048" cy="1200000"/>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019048" cy="1200000"/>
                    </a:xfrm>
                    <a:prstGeom prst="rect">
                      <a:avLst/>
                    </a:prstGeom>
                  </pic:spPr>
                </pic:pic>
              </a:graphicData>
            </a:graphic>
          </wp:inline>
        </w:drawing>
      </w:r>
    </w:p>
    <w:p w:rsidR="00D80417" w:rsidRDefault="00D80417" w:rsidP="00801A37">
      <w:pPr>
        <w:pStyle w:val="LabStepNumbered"/>
      </w:pPr>
      <w:r>
        <w:t>Navigate back to the home page of your lab site via the breadcrumb trail for the next step.</w:t>
      </w:r>
    </w:p>
    <w:p w:rsidR="00834E04" w:rsidRPr="00E34BA5" w:rsidRDefault="00244476" w:rsidP="00834E04">
      <w:pPr>
        <w:pStyle w:val="LabStepNumbered"/>
      </w:pPr>
      <w:r>
        <w:t>Use</w:t>
      </w:r>
      <w:r w:rsidR="00D80417">
        <w:t xml:space="preserve"> the new Time Off Request content type on a document library</w:t>
      </w:r>
      <w:r>
        <w:t>:</w:t>
      </w:r>
    </w:p>
    <w:p w:rsidR="00D80417" w:rsidRDefault="00D80417" w:rsidP="00FA5433">
      <w:pPr>
        <w:pStyle w:val="LabStepLevel2Numbered"/>
        <w:numPr>
          <w:ilvl w:val="0"/>
          <w:numId w:val="41"/>
        </w:numPr>
      </w:pPr>
      <w:r>
        <w:t xml:space="preserve">Navigate to the </w:t>
      </w:r>
      <w:r w:rsidR="00244476" w:rsidRPr="00FA5433">
        <w:rPr>
          <w:b/>
        </w:rPr>
        <w:t xml:space="preserve">My Team Documents </w:t>
      </w:r>
      <w:r>
        <w:t>library by clicking the library's link in the Quick Launch Bar.</w:t>
      </w:r>
    </w:p>
    <w:p w:rsidR="00D80417" w:rsidRDefault="00D80417" w:rsidP="00834E04">
      <w:pPr>
        <w:pStyle w:val="LabStepLevel2Numbered"/>
        <w:numPr>
          <w:ilvl w:val="0"/>
          <w:numId w:val="5"/>
        </w:numPr>
      </w:pPr>
      <w:r>
        <w:t xml:space="preserve">Click the </w:t>
      </w:r>
      <w:r>
        <w:rPr>
          <w:b/>
        </w:rPr>
        <w:t>Library Settings</w:t>
      </w:r>
      <w:r>
        <w:t xml:space="preserve"> button in the </w:t>
      </w:r>
      <w:r w:rsidRPr="007C4A1C">
        <w:rPr>
          <w:b/>
        </w:rPr>
        <w:t>Settings</w:t>
      </w:r>
      <w:r>
        <w:t xml:space="preserve"> </w:t>
      </w:r>
      <w:r w:rsidR="007C4A1C">
        <w:t xml:space="preserve">group </w:t>
      </w:r>
      <w:r>
        <w:t xml:space="preserve">of the </w:t>
      </w:r>
      <w:r w:rsidR="00801A37" w:rsidRPr="00801A37">
        <w:rPr>
          <w:b/>
        </w:rPr>
        <w:t>Document Tools »</w:t>
      </w:r>
      <w:r w:rsidR="00801A37">
        <w:t xml:space="preserve"> </w:t>
      </w:r>
      <w:r w:rsidRPr="007C4A1C">
        <w:rPr>
          <w:b/>
        </w:rPr>
        <w:t>Library</w:t>
      </w:r>
      <w:r>
        <w:t xml:space="preserve"> </w:t>
      </w:r>
      <w:r w:rsidR="007C4A1C">
        <w:t xml:space="preserve">tab in the </w:t>
      </w:r>
      <w:r>
        <w:t>ribbon.</w:t>
      </w:r>
    </w:p>
    <w:p w:rsidR="00D80417" w:rsidRDefault="00D85F33" w:rsidP="00834E04">
      <w:pPr>
        <w:pStyle w:val="LabStepLevel2Numbered"/>
        <w:numPr>
          <w:ilvl w:val="0"/>
          <w:numId w:val="5"/>
        </w:numPr>
      </w:pPr>
      <w:r>
        <w:t xml:space="preserve">Click the </w:t>
      </w:r>
      <w:r w:rsidRPr="001378EE">
        <w:rPr>
          <w:b/>
        </w:rPr>
        <w:t>Advanced Settings</w:t>
      </w:r>
      <w:r>
        <w:t xml:space="preserve"> hyperlink under the </w:t>
      </w:r>
      <w:r w:rsidRPr="007C4A1C">
        <w:rPr>
          <w:b/>
        </w:rPr>
        <w:t>General Settings</w:t>
      </w:r>
      <w:r>
        <w:t xml:space="preserve"> section.</w:t>
      </w:r>
    </w:p>
    <w:p w:rsidR="00834E04" w:rsidRDefault="00837ACD" w:rsidP="00834E04">
      <w:pPr>
        <w:pStyle w:val="LabStepLevel2Numbered"/>
        <w:numPr>
          <w:ilvl w:val="0"/>
          <w:numId w:val="5"/>
        </w:numPr>
      </w:pPr>
      <w:r>
        <w:t xml:space="preserve">Allow content type management by setting the value to </w:t>
      </w:r>
      <w:proofErr w:type="gramStart"/>
      <w:r w:rsidRPr="00837ACD">
        <w:rPr>
          <w:b/>
        </w:rPr>
        <w:t>Yes</w:t>
      </w:r>
      <w:proofErr w:type="gramEnd"/>
      <w:r>
        <w:t xml:space="preserve"> in the </w:t>
      </w:r>
      <w:r w:rsidRPr="00837ACD">
        <w:rPr>
          <w:b/>
        </w:rPr>
        <w:t>Content Types</w:t>
      </w:r>
      <w:r>
        <w:t xml:space="preserve"> section the clicking </w:t>
      </w:r>
      <w:r w:rsidRPr="00837ACD">
        <w:rPr>
          <w:b/>
        </w:rPr>
        <w:t>OK</w:t>
      </w:r>
      <w:r w:rsidR="00834E04">
        <w:t>.</w:t>
      </w:r>
    </w:p>
    <w:p w:rsidR="00837ACD" w:rsidRDefault="00837ACD" w:rsidP="007C4A1C">
      <w:pPr>
        <w:pStyle w:val="LabStepScreenshotLevel2"/>
      </w:pPr>
      <w:r w:rsidRPr="007C4A1C">
        <w:rPr>
          <w:rStyle w:val="LabStepScreenshotFrame"/>
        </w:rPr>
        <w:drawing>
          <wp:inline distT="0" distB="0" distL="0" distR="0" wp14:anchorId="1B0DC0C1" wp14:editId="79A879BC">
            <wp:extent cx="4857750" cy="630054"/>
            <wp:effectExtent l="19050" t="0" r="0" b="0"/>
            <wp:docPr id="23" name="Picture 22" descr="M4_Lab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_Lab13.png"/>
                    <pic:cNvPicPr/>
                  </pic:nvPicPr>
                  <pic:blipFill>
                    <a:blip r:embed="rId29" cstate="print"/>
                    <a:stretch>
                      <a:fillRect/>
                    </a:stretch>
                  </pic:blipFill>
                  <pic:spPr>
                    <a:xfrm>
                      <a:off x="0" y="0"/>
                      <a:ext cx="4857750" cy="630054"/>
                    </a:xfrm>
                    <a:prstGeom prst="rect">
                      <a:avLst/>
                    </a:prstGeom>
                  </pic:spPr>
                </pic:pic>
              </a:graphicData>
            </a:graphic>
          </wp:inline>
        </w:drawing>
      </w:r>
    </w:p>
    <w:p w:rsidR="009D11AF" w:rsidRDefault="009D11AF" w:rsidP="00834E04">
      <w:pPr>
        <w:pStyle w:val="LabStepLevel2Numbered"/>
        <w:numPr>
          <w:ilvl w:val="0"/>
          <w:numId w:val="5"/>
        </w:numPr>
      </w:pPr>
      <w:r>
        <w:t xml:space="preserve">Back on the library settings page, scroll down to the new </w:t>
      </w:r>
      <w:r w:rsidRPr="007C4A1C">
        <w:rPr>
          <w:b/>
        </w:rPr>
        <w:t>Content Types</w:t>
      </w:r>
      <w:r>
        <w:t xml:space="preserve"> section and click the </w:t>
      </w:r>
      <w:r w:rsidRPr="009F111C">
        <w:rPr>
          <w:b/>
        </w:rPr>
        <w:t xml:space="preserve">Add from existing site </w:t>
      </w:r>
      <w:r>
        <w:rPr>
          <w:b/>
        </w:rPr>
        <w:t xml:space="preserve">content </w:t>
      </w:r>
      <w:proofErr w:type="gramStart"/>
      <w:r>
        <w:rPr>
          <w:b/>
        </w:rPr>
        <w:t>types</w:t>
      </w:r>
      <w:proofErr w:type="gramEnd"/>
      <w:r>
        <w:t xml:space="preserve"> hyperlink.</w:t>
      </w:r>
    </w:p>
    <w:p w:rsidR="009D11AF" w:rsidRDefault="009D11AF" w:rsidP="007C4A1C">
      <w:pPr>
        <w:pStyle w:val="LabStepScreenshotLevel2"/>
      </w:pPr>
      <w:r w:rsidRPr="007C4A1C">
        <w:rPr>
          <w:rStyle w:val="LabStepScreenshotFrame"/>
        </w:rPr>
        <w:drawing>
          <wp:inline distT="0" distB="0" distL="0" distR="0" wp14:anchorId="4F532864" wp14:editId="44417159">
            <wp:extent cx="3856338" cy="2038350"/>
            <wp:effectExtent l="19050" t="0" r="0" b="0"/>
            <wp:docPr id="24" name="Picture 23" descr="M4_Lab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_Lab14.png"/>
                    <pic:cNvPicPr/>
                  </pic:nvPicPr>
                  <pic:blipFill>
                    <a:blip r:embed="rId30" cstate="print"/>
                    <a:stretch>
                      <a:fillRect/>
                    </a:stretch>
                  </pic:blipFill>
                  <pic:spPr>
                    <a:xfrm>
                      <a:off x="0" y="0"/>
                      <a:ext cx="3856338" cy="2038350"/>
                    </a:xfrm>
                    <a:prstGeom prst="rect">
                      <a:avLst/>
                    </a:prstGeom>
                  </pic:spPr>
                </pic:pic>
              </a:graphicData>
            </a:graphic>
          </wp:inline>
        </w:drawing>
      </w:r>
    </w:p>
    <w:p w:rsidR="009D11AF" w:rsidRDefault="009D11AF" w:rsidP="009D11AF">
      <w:pPr>
        <w:pStyle w:val="LabStepLevel2Numbered"/>
        <w:numPr>
          <w:ilvl w:val="0"/>
          <w:numId w:val="5"/>
        </w:numPr>
      </w:pPr>
      <w:r>
        <w:t xml:space="preserve">On the </w:t>
      </w:r>
      <w:r w:rsidR="00FA5433">
        <w:rPr>
          <w:b/>
        </w:rPr>
        <w:t>Add Content Types</w:t>
      </w:r>
      <w:r w:rsidR="00FA5433">
        <w:t xml:space="preserve"> page find the </w:t>
      </w:r>
      <w:r w:rsidR="00FA5433" w:rsidRPr="00FA5433">
        <w:rPr>
          <w:b/>
        </w:rPr>
        <w:t xml:space="preserve">Time </w:t>
      </w:r>
      <w:proofErr w:type="gramStart"/>
      <w:r w:rsidR="00FA5433" w:rsidRPr="00FA5433">
        <w:rPr>
          <w:b/>
        </w:rPr>
        <w:t>Off</w:t>
      </w:r>
      <w:proofErr w:type="gramEnd"/>
      <w:r w:rsidR="00FA5433" w:rsidRPr="00FA5433">
        <w:rPr>
          <w:b/>
        </w:rPr>
        <w:t xml:space="preserve"> Request</w:t>
      </w:r>
      <w:r w:rsidR="00FA5433">
        <w:t xml:space="preserve"> content type in the </w:t>
      </w:r>
      <w:r w:rsidR="00FA5433" w:rsidRPr="00FA5433">
        <w:rPr>
          <w:b/>
        </w:rPr>
        <w:t xml:space="preserve">Custom Content Types </w:t>
      </w:r>
      <w:r w:rsidR="00FA5433">
        <w:t xml:space="preserve">group and add it to the library. Then click </w:t>
      </w:r>
      <w:r w:rsidR="00FA5433" w:rsidRPr="00FA5433">
        <w:rPr>
          <w:b/>
        </w:rPr>
        <w:t>OK</w:t>
      </w:r>
      <w:r w:rsidR="00FA5433">
        <w:t>.</w:t>
      </w:r>
    </w:p>
    <w:p w:rsidR="009D11AF" w:rsidRDefault="009D11AF" w:rsidP="00834E04">
      <w:pPr>
        <w:pStyle w:val="LabStepLevel2Numbered"/>
        <w:numPr>
          <w:ilvl w:val="0"/>
          <w:numId w:val="5"/>
        </w:numPr>
      </w:pPr>
      <w:r>
        <w:t xml:space="preserve">Test the content type by returning to the library via the breadcrumb trail and clicking the </w:t>
      </w:r>
      <w:r w:rsidRPr="009D11AF">
        <w:rPr>
          <w:b/>
        </w:rPr>
        <w:t>drop-down</w:t>
      </w:r>
      <w:r>
        <w:t xml:space="preserve"> menu of the </w:t>
      </w:r>
      <w:r w:rsidRPr="009D11AF">
        <w:rPr>
          <w:b/>
        </w:rPr>
        <w:t>New Document</w:t>
      </w:r>
      <w:r>
        <w:t xml:space="preserve"> button in the </w:t>
      </w:r>
      <w:proofErr w:type="gramStart"/>
      <w:r w:rsidRPr="005B4313">
        <w:rPr>
          <w:b/>
        </w:rPr>
        <w:t>New</w:t>
      </w:r>
      <w:proofErr w:type="gramEnd"/>
      <w:r>
        <w:t xml:space="preserve"> </w:t>
      </w:r>
      <w:r w:rsidR="005B4313">
        <w:t xml:space="preserve">group </w:t>
      </w:r>
      <w:r>
        <w:t xml:space="preserve">of the </w:t>
      </w:r>
      <w:r w:rsidRPr="00016DBE">
        <w:rPr>
          <w:b/>
        </w:rPr>
        <w:t>Documents</w:t>
      </w:r>
      <w:r>
        <w:t xml:space="preserve"> </w:t>
      </w:r>
      <w:r w:rsidR="005B4313">
        <w:t xml:space="preserve">tab in the </w:t>
      </w:r>
      <w:r>
        <w:t>ribbon.</w:t>
      </w:r>
      <w:r w:rsidR="00F54CB0">
        <w:t xml:space="preserve"> </w:t>
      </w:r>
      <w:r w:rsidRPr="00016DBE">
        <w:rPr>
          <w:b/>
        </w:rPr>
        <w:t xml:space="preserve">Time </w:t>
      </w:r>
      <w:proofErr w:type="gramStart"/>
      <w:r w:rsidRPr="00016DBE">
        <w:rPr>
          <w:b/>
        </w:rPr>
        <w:t>Off</w:t>
      </w:r>
      <w:proofErr w:type="gramEnd"/>
      <w:r w:rsidRPr="00016DBE">
        <w:rPr>
          <w:b/>
        </w:rPr>
        <w:t xml:space="preserve"> Request</w:t>
      </w:r>
      <w:r>
        <w:t xml:space="preserve"> should now be an option in the menu.</w:t>
      </w:r>
    </w:p>
    <w:p w:rsidR="00FA5433" w:rsidRDefault="00FA5433" w:rsidP="00FA5433">
      <w:pPr>
        <w:pStyle w:val="LabStepScreenshotLevel2"/>
      </w:pPr>
      <w:r>
        <w:drawing>
          <wp:inline distT="0" distB="0" distL="0" distR="0" wp14:anchorId="417AF8A2" wp14:editId="25A1249D">
            <wp:extent cx="3200000" cy="2457143"/>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200000" cy="2457143"/>
                    </a:xfrm>
                    <a:prstGeom prst="rect">
                      <a:avLst/>
                    </a:prstGeom>
                  </pic:spPr>
                </pic:pic>
              </a:graphicData>
            </a:graphic>
          </wp:inline>
        </w:drawing>
      </w:r>
    </w:p>
    <w:p w:rsidR="003559A2" w:rsidRDefault="00AF5F18" w:rsidP="00016DBE">
      <w:pPr>
        <w:pStyle w:val="LabExerciseCallout"/>
      </w:pPr>
      <w:r>
        <w:t xml:space="preserve">In this exercise you </w:t>
      </w:r>
      <w:r w:rsidR="00DB1386">
        <w:t xml:space="preserve">learned </w:t>
      </w:r>
      <w:r w:rsidR="00BC1FD7">
        <w:t xml:space="preserve">to </w:t>
      </w:r>
      <w:r w:rsidR="00E12CFF">
        <w:t>create and employ Site Columns and Site Content Types</w:t>
      </w:r>
      <w:r w:rsidR="00DB1386">
        <w:t>.</w:t>
      </w:r>
    </w:p>
    <w:p w:rsidR="003559A2" w:rsidRDefault="003559A2" w:rsidP="003559A2">
      <w:pPr>
        <w:pStyle w:val="Heading2"/>
      </w:pPr>
      <w:r w:rsidRPr="00FC79BD">
        <w:t xml:space="preserve">Exercise </w:t>
      </w:r>
      <w:r>
        <w:t>3</w:t>
      </w:r>
      <w:r w:rsidRPr="00FC79BD">
        <w:t xml:space="preserve">: </w:t>
      </w:r>
      <w:r w:rsidR="009D11AF">
        <w:t xml:space="preserve">Create Views and </w:t>
      </w:r>
      <w:r w:rsidR="00035989">
        <w:t xml:space="preserve">Securing </w:t>
      </w:r>
      <w:r w:rsidR="009D11AF">
        <w:t>Document</w:t>
      </w:r>
      <w:r w:rsidR="00B215E3">
        <w:t>s</w:t>
      </w:r>
    </w:p>
    <w:p w:rsidR="003559A2" w:rsidRDefault="003559A2" w:rsidP="003559A2">
      <w:pPr>
        <w:pStyle w:val="LabExerciseCallout"/>
      </w:pPr>
      <w:r w:rsidRPr="00AB0146">
        <w:t xml:space="preserve">In this exercise you will </w:t>
      </w:r>
      <w:r w:rsidR="009E1BAB">
        <w:t xml:space="preserve">learn to </w:t>
      </w:r>
      <w:r w:rsidR="00E12CFF">
        <w:t>create public views</w:t>
      </w:r>
      <w:r w:rsidR="00F54CB0">
        <w:t xml:space="preserve"> </w:t>
      </w:r>
      <w:r w:rsidR="009D11AF">
        <w:t>and assign</w:t>
      </w:r>
      <w:r w:rsidR="007F4673">
        <w:t>ing</w:t>
      </w:r>
      <w:r w:rsidR="009D11AF">
        <w:t xml:space="preserve"> permissions to a list</w:t>
      </w:r>
      <w:r w:rsidR="00DB1386">
        <w:t>.</w:t>
      </w:r>
    </w:p>
    <w:p w:rsidR="008B5033" w:rsidRPr="00E34BA5" w:rsidRDefault="00A83487" w:rsidP="00284B05">
      <w:pPr>
        <w:pStyle w:val="LabStepNumbered"/>
        <w:numPr>
          <w:ilvl w:val="0"/>
          <w:numId w:val="46"/>
        </w:numPr>
      </w:pPr>
      <w:r>
        <w:t>Your</w:t>
      </w:r>
      <w:r w:rsidR="005408D4">
        <w:t xml:space="preserve"> team would like a view of the </w:t>
      </w:r>
      <w:r w:rsidR="005408D4" w:rsidRPr="00284B05">
        <w:rPr>
          <w:b/>
        </w:rPr>
        <w:t>My Team Documents</w:t>
      </w:r>
      <w:r>
        <w:t xml:space="preserve"> library that everyone can use and that only displays the name of the document and who requested it.</w:t>
      </w:r>
      <w:r w:rsidR="00F54CB0">
        <w:t xml:space="preserve"> </w:t>
      </w:r>
      <w:r>
        <w:t>They would like the view to sort and group the items by requestor.</w:t>
      </w:r>
      <w:r w:rsidR="00F54CB0">
        <w:t xml:space="preserve"> </w:t>
      </w:r>
      <w:r w:rsidR="00E930B6">
        <w:t>Create the new view:</w:t>
      </w:r>
    </w:p>
    <w:p w:rsidR="008B5033" w:rsidRDefault="008B5033" w:rsidP="00B9125A">
      <w:pPr>
        <w:pStyle w:val="LabStepLevel2Numbered"/>
        <w:numPr>
          <w:ilvl w:val="0"/>
          <w:numId w:val="29"/>
        </w:numPr>
      </w:pPr>
      <w:r>
        <w:t xml:space="preserve">Click the </w:t>
      </w:r>
      <w:r w:rsidR="009D11AF" w:rsidRPr="009D11AF">
        <w:rPr>
          <w:b/>
        </w:rPr>
        <w:t>New View</w:t>
      </w:r>
      <w:r w:rsidR="009D11AF">
        <w:t xml:space="preserve"> button from the </w:t>
      </w:r>
      <w:r w:rsidR="009D11AF" w:rsidRPr="00E83D7F">
        <w:rPr>
          <w:b/>
        </w:rPr>
        <w:t>Manage Views</w:t>
      </w:r>
      <w:r w:rsidR="009D11AF">
        <w:t xml:space="preserve"> </w:t>
      </w:r>
      <w:r w:rsidR="00E83D7F">
        <w:t>group</w:t>
      </w:r>
      <w:r w:rsidR="009D11AF">
        <w:t xml:space="preserve"> of the </w:t>
      </w:r>
      <w:r w:rsidR="00BE438C" w:rsidRPr="00BE438C">
        <w:rPr>
          <w:b/>
        </w:rPr>
        <w:t>Library Tools »</w:t>
      </w:r>
      <w:r w:rsidR="00BE438C">
        <w:t xml:space="preserve"> </w:t>
      </w:r>
      <w:r w:rsidR="009D11AF" w:rsidRPr="00E83D7F">
        <w:rPr>
          <w:b/>
        </w:rPr>
        <w:t>Library</w:t>
      </w:r>
      <w:r w:rsidR="009D11AF">
        <w:t xml:space="preserve"> </w:t>
      </w:r>
      <w:r w:rsidR="00E83D7F">
        <w:t xml:space="preserve">tab in the </w:t>
      </w:r>
      <w:r w:rsidR="009D11AF">
        <w:t>ribbon</w:t>
      </w:r>
      <w:r>
        <w:t>.</w:t>
      </w:r>
    </w:p>
    <w:p w:rsidR="009D11AF" w:rsidRDefault="00BE438C" w:rsidP="00E83D7F">
      <w:pPr>
        <w:pStyle w:val="LabStepScreenshotLevel2"/>
      </w:pPr>
      <w:r>
        <w:drawing>
          <wp:inline distT="0" distB="0" distL="0" distR="0" wp14:anchorId="6B4AD7AB" wp14:editId="17545F76">
            <wp:extent cx="2682816" cy="165822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685281" cy="1659746"/>
                    </a:xfrm>
                    <a:prstGeom prst="rect">
                      <a:avLst/>
                    </a:prstGeom>
                  </pic:spPr>
                </pic:pic>
              </a:graphicData>
            </a:graphic>
          </wp:inline>
        </w:drawing>
      </w:r>
    </w:p>
    <w:p w:rsidR="008043BD" w:rsidRDefault="00A83487" w:rsidP="00A83487">
      <w:pPr>
        <w:pStyle w:val="LabStepLevel2Numbered"/>
        <w:numPr>
          <w:ilvl w:val="0"/>
          <w:numId w:val="5"/>
        </w:numPr>
      </w:pPr>
      <w:r>
        <w:t xml:space="preserve">On the </w:t>
      </w:r>
      <w:r w:rsidRPr="00551A8F">
        <w:rPr>
          <w:b/>
        </w:rPr>
        <w:t>Create View</w:t>
      </w:r>
      <w:r>
        <w:t xml:space="preserve"> page </w:t>
      </w:r>
      <w:r w:rsidR="00E83D7F">
        <w:t xml:space="preserve">read </w:t>
      </w:r>
      <w:r>
        <w:t xml:space="preserve">all of the view format choices then click on </w:t>
      </w:r>
      <w:r w:rsidRPr="00551A8F">
        <w:rPr>
          <w:b/>
        </w:rPr>
        <w:t>Standard View</w:t>
      </w:r>
      <w:r w:rsidR="009633B5">
        <w:t>.</w:t>
      </w:r>
      <w:r w:rsidR="00551A8F">
        <w:t xml:space="preserve"> Use the following to create a new view</w:t>
      </w:r>
      <w:r>
        <w:t>:</w:t>
      </w:r>
    </w:p>
    <w:p w:rsidR="008043BD" w:rsidRDefault="008043BD" w:rsidP="008043BD">
      <w:pPr>
        <w:pStyle w:val="LabStepLevel2NoBullet"/>
        <w:ind w:left="1440"/>
      </w:pPr>
      <w:r w:rsidRPr="008043BD">
        <w:rPr>
          <w:b/>
        </w:rPr>
        <w:t>View Name:</w:t>
      </w:r>
      <w:r>
        <w:t xml:space="preserve"> By Requestor</w:t>
      </w:r>
    </w:p>
    <w:p w:rsidR="008043BD" w:rsidRDefault="008043BD" w:rsidP="008043BD">
      <w:pPr>
        <w:pStyle w:val="LabStepLevel2NoBullet"/>
        <w:ind w:left="1440"/>
      </w:pPr>
      <w:r w:rsidRPr="008043BD">
        <w:rPr>
          <w:b/>
        </w:rPr>
        <w:t>Make this the default view:</w:t>
      </w:r>
      <w:r>
        <w:t xml:space="preserve"> Unchecked</w:t>
      </w:r>
    </w:p>
    <w:p w:rsidR="008043BD" w:rsidRDefault="008043BD" w:rsidP="008043BD">
      <w:pPr>
        <w:pStyle w:val="LabStepLevel2NoBullet"/>
        <w:ind w:left="1440"/>
      </w:pPr>
      <w:r w:rsidRPr="008043BD">
        <w:rPr>
          <w:b/>
        </w:rPr>
        <w:t>View Audience:</w:t>
      </w:r>
      <w:r>
        <w:t xml:space="preserve"> Create a Public View</w:t>
      </w:r>
    </w:p>
    <w:p w:rsidR="008043BD" w:rsidRDefault="008043BD" w:rsidP="008043BD">
      <w:pPr>
        <w:pStyle w:val="LabStepLevel2NoBullet"/>
        <w:ind w:left="1440"/>
      </w:pPr>
      <w:r w:rsidRPr="008043BD">
        <w:rPr>
          <w:b/>
        </w:rPr>
        <w:t>Columns:</w:t>
      </w:r>
      <w:r>
        <w:t xml:space="preserve"> 1-Name (linked to document with edit menu); 2-Requested By</w:t>
      </w:r>
    </w:p>
    <w:p w:rsidR="008043BD" w:rsidRDefault="008043BD" w:rsidP="008043BD">
      <w:pPr>
        <w:pStyle w:val="LabStepLevel2NoBullet"/>
        <w:ind w:left="1440"/>
      </w:pPr>
      <w:r w:rsidRPr="008043BD">
        <w:rPr>
          <w:b/>
        </w:rPr>
        <w:t>Sort:</w:t>
      </w:r>
      <w:r>
        <w:t xml:space="preserve"> </w:t>
      </w:r>
      <w:r w:rsidRPr="008043BD">
        <w:rPr>
          <w:b/>
        </w:rPr>
        <w:t>Sort by the column-</w:t>
      </w:r>
      <w:r>
        <w:t xml:space="preserve"> Title</w:t>
      </w:r>
    </w:p>
    <w:p w:rsidR="00A83487" w:rsidRDefault="00A83487" w:rsidP="00A83487">
      <w:pPr>
        <w:pStyle w:val="LabStepLevel2Numbered"/>
        <w:numPr>
          <w:ilvl w:val="0"/>
          <w:numId w:val="17"/>
        </w:numPr>
      </w:pPr>
      <w:r>
        <w:t xml:space="preserve">Click </w:t>
      </w:r>
      <w:r>
        <w:rPr>
          <w:b/>
        </w:rPr>
        <w:t>OK</w:t>
      </w:r>
      <w:r>
        <w:t xml:space="preserve"> to finish creating the new </w:t>
      </w:r>
      <w:r w:rsidR="00E35EF4">
        <w:t>view</w:t>
      </w:r>
      <w:r>
        <w:t>.</w:t>
      </w:r>
      <w:r w:rsidR="00F54CB0">
        <w:t xml:space="preserve"> </w:t>
      </w:r>
      <w:r w:rsidR="00E35EF4">
        <w:t>The library should automatically switch to the new view.</w:t>
      </w:r>
    </w:p>
    <w:p w:rsidR="00E35EF4" w:rsidRDefault="00E35EF4" w:rsidP="00E35EF4">
      <w:pPr>
        <w:pStyle w:val="LabStepLevel2Numbered"/>
        <w:numPr>
          <w:ilvl w:val="0"/>
          <w:numId w:val="17"/>
        </w:numPr>
      </w:pPr>
      <w:r>
        <w:t xml:space="preserve">Switch to any view other than the </w:t>
      </w:r>
      <w:r w:rsidR="00A83487">
        <w:t xml:space="preserve">new </w:t>
      </w:r>
      <w:r w:rsidR="00A83487" w:rsidRPr="00E35EF4">
        <w:rPr>
          <w:b/>
        </w:rPr>
        <w:t>By</w:t>
      </w:r>
      <w:r w:rsidRPr="00E35EF4">
        <w:rPr>
          <w:b/>
        </w:rPr>
        <w:t xml:space="preserve"> Requester</w:t>
      </w:r>
      <w:r>
        <w:t xml:space="preserve"> view by clicking the drop-down menu under </w:t>
      </w:r>
      <w:r w:rsidRPr="00900A46">
        <w:rPr>
          <w:b/>
        </w:rPr>
        <w:t>Current View</w:t>
      </w:r>
      <w:r>
        <w:t xml:space="preserve"> in the </w:t>
      </w:r>
      <w:r w:rsidRPr="00900A46">
        <w:rPr>
          <w:b/>
        </w:rPr>
        <w:t>Manage Views</w:t>
      </w:r>
      <w:r>
        <w:t xml:space="preserve"> </w:t>
      </w:r>
      <w:r w:rsidR="00900A46">
        <w:t>group</w:t>
      </w:r>
      <w:r>
        <w:t xml:space="preserve"> of the </w:t>
      </w:r>
      <w:r w:rsidRPr="00900A46">
        <w:rPr>
          <w:b/>
        </w:rPr>
        <w:t>Library</w:t>
      </w:r>
      <w:r>
        <w:t xml:space="preserve"> </w:t>
      </w:r>
      <w:r w:rsidR="00900A46">
        <w:t xml:space="preserve">tab in the </w:t>
      </w:r>
      <w:r>
        <w:t>ribbon and selecting the a different view.</w:t>
      </w:r>
    </w:p>
    <w:p w:rsidR="00917516" w:rsidRDefault="00917516" w:rsidP="00917516">
      <w:pPr>
        <w:pStyle w:val="LabStepScreenshotLevel2"/>
      </w:pPr>
      <w:r>
        <w:drawing>
          <wp:inline distT="0" distB="0" distL="0" distR="0" wp14:anchorId="3D203BCF" wp14:editId="18A35203">
            <wp:extent cx="4619048" cy="2323810"/>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619048" cy="2323810"/>
                    </a:xfrm>
                    <a:prstGeom prst="rect">
                      <a:avLst/>
                    </a:prstGeom>
                  </pic:spPr>
                </pic:pic>
              </a:graphicData>
            </a:graphic>
          </wp:inline>
        </w:drawing>
      </w:r>
    </w:p>
    <w:p w:rsidR="00B9125A" w:rsidRDefault="00625E80" w:rsidP="00284B05">
      <w:pPr>
        <w:pStyle w:val="LabStepNumbered"/>
      </w:pPr>
      <w:r>
        <w:t xml:space="preserve">Your team would like to set unique permissions on the </w:t>
      </w:r>
      <w:r w:rsidR="00900A46">
        <w:rPr>
          <w:b/>
        </w:rPr>
        <w:t>My Team Documents</w:t>
      </w:r>
      <w:r>
        <w:t xml:space="preserve"> library so that </w:t>
      </w:r>
      <w:r w:rsidR="00900A46">
        <w:t>Michael Sullivan</w:t>
      </w:r>
      <w:r>
        <w:t xml:space="preserve"> can </w:t>
      </w:r>
      <w:r w:rsidR="00900A46">
        <w:t>add,</w:t>
      </w:r>
      <w:r>
        <w:t xml:space="preserve"> edit and delete items in addition to configuring item </w:t>
      </w:r>
      <w:r w:rsidR="007F4673">
        <w:t>properties</w:t>
      </w:r>
      <w:r>
        <w:t>.</w:t>
      </w:r>
      <w:r w:rsidR="00F54CB0">
        <w:t xml:space="preserve"> </w:t>
      </w:r>
      <w:r w:rsidR="00E35EF4">
        <w:t xml:space="preserve">Set </w:t>
      </w:r>
      <w:r>
        <w:t xml:space="preserve">the appropriate </w:t>
      </w:r>
      <w:r w:rsidR="00E35EF4">
        <w:t>permissions on the list</w:t>
      </w:r>
      <w:r w:rsidR="00B9125A">
        <w:t>.</w:t>
      </w:r>
    </w:p>
    <w:p w:rsidR="00E35EF4" w:rsidRDefault="00E35EF4" w:rsidP="00917516">
      <w:pPr>
        <w:pStyle w:val="LabStepLevel2Numbered"/>
        <w:numPr>
          <w:ilvl w:val="0"/>
          <w:numId w:val="42"/>
        </w:numPr>
      </w:pPr>
      <w:r>
        <w:t xml:space="preserve">Click the </w:t>
      </w:r>
      <w:r w:rsidRPr="00917516">
        <w:rPr>
          <w:b/>
        </w:rPr>
        <w:t>Library Settings</w:t>
      </w:r>
      <w:r w:rsidR="00B9125A">
        <w:t xml:space="preserve"> </w:t>
      </w:r>
      <w:r>
        <w:t xml:space="preserve">button in the </w:t>
      </w:r>
      <w:r w:rsidRPr="00917516">
        <w:rPr>
          <w:b/>
        </w:rPr>
        <w:t>Settings</w:t>
      </w:r>
      <w:r>
        <w:t xml:space="preserve"> </w:t>
      </w:r>
      <w:r w:rsidR="00900A46">
        <w:t>group</w:t>
      </w:r>
      <w:r>
        <w:t xml:space="preserve"> of the </w:t>
      </w:r>
      <w:r w:rsidRPr="00917516">
        <w:rPr>
          <w:b/>
        </w:rPr>
        <w:t>L</w:t>
      </w:r>
      <w:r w:rsidR="00917516">
        <w:rPr>
          <w:b/>
        </w:rPr>
        <w:t>ibrary Tools » L</w:t>
      </w:r>
      <w:r w:rsidRPr="00917516">
        <w:rPr>
          <w:b/>
        </w:rPr>
        <w:t>ibrary</w:t>
      </w:r>
      <w:r>
        <w:t xml:space="preserve"> </w:t>
      </w:r>
      <w:r w:rsidR="00900A46">
        <w:t xml:space="preserve">tab in the </w:t>
      </w:r>
      <w:r>
        <w:t>ribbon.</w:t>
      </w:r>
    </w:p>
    <w:p w:rsidR="00B9125A" w:rsidRDefault="00B9125A" w:rsidP="00254B6E">
      <w:pPr>
        <w:pStyle w:val="LabStepLevel2Numbered"/>
      </w:pPr>
      <w:r>
        <w:t>Click on</w:t>
      </w:r>
      <w:r w:rsidR="00E35EF4">
        <w:t xml:space="preserve"> the</w:t>
      </w:r>
      <w:r>
        <w:t xml:space="preserve"> </w:t>
      </w:r>
      <w:r w:rsidR="00E35EF4">
        <w:rPr>
          <w:b/>
        </w:rPr>
        <w:t>Permissions for this document library</w:t>
      </w:r>
      <w:r>
        <w:t xml:space="preserve"> </w:t>
      </w:r>
      <w:r w:rsidR="00E35EF4">
        <w:t xml:space="preserve">link under the </w:t>
      </w:r>
      <w:r w:rsidR="00E35EF4" w:rsidRPr="00CE2959">
        <w:rPr>
          <w:b/>
        </w:rPr>
        <w:t>Permissions and Management</w:t>
      </w:r>
      <w:r w:rsidR="00E35EF4">
        <w:t xml:space="preserve"> section heading</w:t>
      </w:r>
      <w:r>
        <w:t>.</w:t>
      </w:r>
    </w:p>
    <w:p w:rsidR="00E35EF4" w:rsidRDefault="00E35EF4" w:rsidP="00CE2959">
      <w:pPr>
        <w:pStyle w:val="LabStepScreenshotLevel2"/>
      </w:pPr>
      <w:r w:rsidRPr="00CE2959">
        <w:rPr>
          <w:rStyle w:val="LabStepScreenshotFrame"/>
        </w:rPr>
        <w:drawing>
          <wp:inline distT="0" distB="0" distL="0" distR="0" wp14:anchorId="636C2D46" wp14:editId="4811D37C">
            <wp:extent cx="2457450" cy="1428750"/>
            <wp:effectExtent l="19050" t="0" r="0" b="0"/>
            <wp:docPr id="261" name="Picture 260" descr="M4_Lab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_Lab16.png"/>
                    <pic:cNvPicPr/>
                  </pic:nvPicPr>
                  <pic:blipFill>
                    <a:blip r:embed="rId34" cstate="print"/>
                    <a:stretch>
                      <a:fillRect/>
                    </a:stretch>
                  </pic:blipFill>
                  <pic:spPr>
                    <a:xfrm>
                      <a:off x="0" y="0"/>
                      <a:ext cx="2457450" cy="1428750"/>
                    </a:xfrm>
                    <a:prstGeom prst="rect">
                      <a:avLst/>
                    </a:prstGeom>
                  </pic:spPr>
                </pic:pic>
              </a:graphicData>
            </a:graphic>
          </wp:inline>
        </w:drawing>
      </w:r>
    </w:p>
    <w:p w:rsidR="00B9125A" w:rsidRDefault="00E35EF4" w:rsidP="00254B6E">
      <w:pPr>
        <w:pStyle w:val="LabStepLevel2Numbered"/>
      </w:pPr>
      <w:r>
        <w:t xml:space="preserve">Click the </w:t>
      </w:r>
      <w:r w:rsidRPr="00E35EF4">
        <w:rPr>
          <w:b/>
        </w:rPr>
        <w:t>Stop Inheriting Permissions</w:t>
      </w:r>
      <w:r>
        <w:t xml:space="preserve"> button in the </w:t>
      </w:r>
      <w:r w:rsidRPr="00CE2959">
        <w:rPr>
          <w:b/>
        </w:rPr>
        <w:t>Inheritance</w:t>
      </w:r>
      <w:r>
        <w:t xml:space="preserve"> </w:t>
      </w:r>
      <w:r w:rsidR="00CE2959">
        <w:t xml:space="preserve">group </w:t>
      </w:r>
      <w:r>
        <w:t xml:space="preserve">of the </w:t>
      </w:r>
      <w:r w:rsidRPr="00824CB4">
        <w:rPr>
          <w:b/>
        </w:rPr>
        <w:t>Edit</w:t>
      </w:r>
      <w:r>
        <w:t xml:space="preserve"> </w:t>
      </w:r>
      <w:r w:rsidR="00CE2959">
        <w:t xml:space="preserve">tab in the </w:t>
      </w:r>
      <w:r>
        <w:t>ribbon</w:t>
      </w:r>
      <w:r w:rsidR="00B9125A">
        <w:t>.</w:t>
      </w:r>
    </w:p>
    <w:p w:rsidR="00625E80" w:rsidRDefault="005F4A29" w:rsidP="005F4A29">
      <w:pPr>
        <w:pStyle w:val="LabStepScreenshotLevel2"/>
      </w:pPr>
      <w:r w:rsidRPr="005F4A29">
        <w:drawing>
          <wp:inline distT="0" distB="0" distL="0" distR="0" wp14:anchorId="55DC37EB" wp14:editId="7C5A1293">
            <wp:extent cx="4095238" cy="1609524"/>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095238" cy="1609524"/>
                    </a:xfrm>
                    <a:prstGeom prst="rect">
                      <a:avLst/>
                    </a:prstGeom>
                  </pic:spPr>
                </pic:pic>
              </a:graphicData>
            </a:graphic>
          </wp:inline>
        </w:drawing>
      </w:r>
    </w:p>
    <w:p w:rsidR="00B9125A" w:rsidRDefault="00625E80" w:rsidP="00254B6E">
      <w:pPr>
        <w:pStyle w:val="LabStepLevel2Numbered"/>
      </w:pPr>
      <w:r>
        <w:t xml:space="preserve">Click </w:t>
      </w:r>
      <w:r w:rsidRPr="007F4673">
        <w:rPr>
          <w:b/>
        </w:rPr>
        <w:t>OK</w:t>
      </w:r>
      <w:r>
        <w:t xml:space="preserve"> to the pop-up warning that permission changes made at the parent will no longer </w:t>
      </w:r>
      <w:proofErr w:type="gramStart"/>
      <w:r>
        <w:t>effect</w:t>
      </w:r>
      <w:proofErr w:type="gramEnd"/>
      <w:r>
        <w:t xml:space="preserve"> this library</w:t>
      </w:r>
      <w:r w:rsidR="00B9125A">
        <w:t>.</w:t>
      </w:r>
    </w:p>
    <w:p w:rsidR="00625E80" w:rsidRDefault="00625E80" w:rsidP="005F4A29">
      <w:pPr>
        <w:pStyle w:val="LabStepScreenshotLevel2"/>
      </w:pPr>
      <w:r>
        <w:drawing>
          <wp:inline distT="0" distB="0" distL="0" distR="0" wp14:anchorId="7FD52A99" wp14:editId="2FD0224C">
            <wp:extent cx="3943350" cy="1419225"/>
            <wp:effectExtent l="19050" t="0" r="0" b="0"/>
            <wp:docPr id="265" name="Picture 264" descr="M4_Lab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_Lab18.png"/>
                    <pic:cNvPicPr/>
                  </pic:nvPicPr>
                  <pic:blipFill>
                    <a:blip r:embed="rId36" cstate="print"/>
                    <a:stretch>
                      <a:fillRect/>
                    </a:stretch>
                  </pic:blipFill>
                  <pic:spPr>
                    <a:xfrm>
                      <a:off x="0" y="0"/>
                      <a:ext cx="3943350" cy="1419225"/>
                    </a:xfrm>
                    <a:prstGeom prst="rect">
                      <a:avLst/>
                    </a:prstGeom>
                  </pic:spPr>
                </pic:pic>
              </a:graphicData>
            </a:graphic>
          </wp:inline>
        </w:drawing>
      </w:r>
    </w:p>
    <w:p w:rsidR="00B9125A" w:rsidRDefault="00625E80" w:rsidP="00254B6E">
      <w:pPr>
        <w:pStyle w:val="LabStepLevel2Numbered"/>
      </w:pPr>
      <w:r>
        <w:t xml:space="preserve">Click the </w:t>
      </w:r>
      <w:r>
        <w:rPr>
          <w:b/>
        </w:rPr>
        <w:t>Members</w:t>
      </w:r>
      <w:r>
        <w:t xml:space="preserve"> group name hyperlink.</w:t>
      </w:r>
    </w:p>
    <w:p w:rsidR="00536C9A" w:rsidRDefault="00536C9A" w:rsidP="00536C9A">
      <w:pPr>
        <w:pStyle w:val="LabExerciseCallout"/>
      </w:pPr>
      <w:r w:rsidRPr="00536C9A">
        <w:rPr>
          <w:b/>
        </w:rPr>
        <w:t>Note</w:t>
      </w:r>
      <w:r>
        <w:t xml:space="preserve">: The name of this group is different with each site. It is named </w:t>
      </w:r>
      <w:r w:rsidRPr="00536C9A">
        <w:rPr>
          <w:b/>
        </w:rPr>
        <w:t>[Site Name] Members</w:t>
      </w:r>
      <w:r>
        <w:t xml:space="preserve"> in your site.</w:t>
      </w:r>
    </w:p>
    <w:p w:rsidR="001655CB" w:rsidRDefault="001655CB" w:rsidP="00254B6E">
      <w:pPr>
        <w:pStyle w:val="LabStepLevel2Numbered"/>
      </w:pPr>
      <w:r>
        <w:t>Notice that members who used to be getting inherited from the parent are explicitly defined at the library level.</w:t>
      </w:r>
    </w:p>
    <w:p w:rsidR="00625E80" w:rsidRDefault="00625E80" w:rsidP="00254B6E">
      <w:pPr>
        <w:pStyle w:val="LabStepLevel2Numbered"/>
      </w:pPr>
      <w:r>
        <w:t xml:space="preserve">On the </w:t>
      </w:r>
      <w:r w:rsidR="005F4A29">
        <w:t xml:space="preserve">Members </w:t>
      </w:r>
      <w:r>
        <w:t xml:space="preserve">group's page, click the </w:t>
      </w:r>
      <w:proofErr w:type="gramStart"/>
      <w:r w:rsidRPr="00625E80">
        <w:rPr>
          <w:b/>
        </w:rPr>
        <w:t>New</w:t>
      </w:r>
      <w:proofErr w:type="gramEnd"/>
      <w:r>
        <w:t xml:space="preserve"> button in the list toolbar.</w:t>
      </w:r>
    </w:p>
    <w:p w:rsidR="005F4A29" w:rsidRDefault="005F4A29" w:rsidP="005F4A29">
      <w:pPr>
        <w:pStyle w:val="LabStepScreenshotLevel2"/>
      </w:pPr>
      <w:r>
        <w:drawing>
          <wp:inline distT="0" distB="0" distL="0" distR="0" wp14:anchorId="0DBE2F8E" wp14:editId="5433151B">
            <wp:extent cx="3545457" cy="160499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551852" cy="1607889"/>
                    </a:xfrm>
                    <a:prstGeom prst="rect">
                      <a:avLst/>
                    </a:prstGeom>
                  </pic:spPr>
                </pic:pic>
              </a:graphicData>
            </a:graphic>
          </wp:inline>
        </w:drawing>
      </w:r>
    </w:p>
    <w:p w:rsidR="005F4A29" w:rsidRDefault="005F4A29" w:rsidP="005F4A29">
      <w:pPr>
        <w:pStyle w:val="LabStepLevel2Numbered"/>
        <w:numPr>
          <w:ilvl w:val="0"/>
          <w:numId w:val="7"/>
        </w:numPr>
      </w:pPr>
      <w:r>
        <w:t xml:space="preserve">In the </w:t>
      </w:r>
      <w:r w:rsidRPr="004765F9">
        <w:rPr>
          <w:b/>
        </w:rPr>
        <w:t>Grant Permissions</w:t>
      </w:r>
      <w:r>
        <w:t xml:space="preserve"> pop-up, click the </w:t>
      </w:r>
      <w:r w:rsidRPr="009633B5">
        <w:rPr>
          <w:b/>
        </w:rPr>
        <w:t>Browse</w:t>
      </w:r>
      <w:r>
        <w:t xml:space="preserve"> icon in the lower right corner below the </w:t>
      </w:r>
      <w:r w:rsidRPr="00EE6B5E">
        <w:rPr>
          <w:b/>
        </w:rPr>
        <w:t>Users/Groups</w:t>
      </w:r>
      <w:r>
        <w:t xml:space="preserve"> field.</w:t>
      </w:r>
    </w:p>
    <w:p w:rsidR="00625E80" w:rsidRDefault="00625E80" w:rsidP="00625E80">
      <w:pPr>
        <w:pStyle w:val="LabStepLevel2Numbered"/>
        <w:numPr>
          <w:ilvl w:val="0"/>
          <w:numId w:val="7"/>
        </w:numPr>
      </w:pPr>
      <w:r>
        <w:t xml:space="preserve">In the </w:t>
      </w:r>
      <w:r w:rsidR="00EB240C">
        <w:t>resulting</w:t>
      </w:r>
      <w:r>
        <w:t xml:space="preserve"> </w:t>
      </w:r>
      <w:r w:rsidRPr="0021277F">
        <w:rPr>
          <w:b/>
        </w:rPr>
        <w:t xml:space="preserve">Select </w:t>
      </w:r>
      <w:r>
        <w:rPr>
          <w:b/>
        </w:rPr>
        <w:t>People and Groups</w:t>
      </w:r>
      <w:r>
        <w:t xml:space="preserve"> pop-up window, type </w:t>
      </w:r>
      <w:r w:rsidR="00A339ED" w:rsidRPr="00A339ED">
        <w:rPr>
          <w:b/>
        </w:rPr>
        <w:t>Michael</w:t>
      </w:r>
      <w:r>
        <w:t xml:space="preserve"> into the </w:t>
      </w:r>
      <w:r w:rsidRPr="00A339ED">
        <w:rPr>
          <w:b/>
        </w:rPr>
        <w:t>Find</w:t>
      </w:r>
      <w:r>
        <w:t xml:space="preserve"> field and click the magnifying glass button.</w:t>
      </w:r>
      <w:r w:rsidR="00F54CB0">
        <w:t xml:space="preserve"> </w:t>
      </w:r>
      <w:r>
        <w:t xml:space="preserve">All SharePoint person and group objects having names that start with </w:t>
      </w:r>
      <w:r w:rsidR="00D4174E" w:rsidRPr="00444D72">
        <w:rPr>
          <w:b/>
        </w:rPr>
        <w:t>Michael</w:t>
      </w:r>
      <w:r>
        <w:t xml:space="preserve"> will appear in the results pane.</w:t>
      </w:r>
      <w:r w:rsidR="00F54CB0">
        <w:t xml:space="preserve"> </w:t>
      </w:r>
      <w:r>
        <w:t xml:space="preserve">Single-click to highlight </w:t>
      </w:r>
      <w:r w:rsidR="00444D72">
        <w:rPr>
          <w:b/>
        </w:rPr>
        <w:t>Michael Sullivan</w:t>
      </w:r>
      <w:r>
        <w:t xml:space="preserve"> and click the </w:t>
      </w:r>
      <w:r w:rsidRPr="0021277F">
        <w:rPr>
          <w:b/>
        </w:rPr>
        <w:t>Add-&gt;</w:t>
      </w:r>
      <w:r>
        <w:t xml:space="preserve"> button beneath the results pane to add </w:t>
      </w:r>
      <w:r w:rsidR="0093668B">
        <w:t>Michael</w:t>
      </w:r>
      <w:r>
        <w:t xml:space="preserve"> to the list of objects chosen from the find results.</w:t>
      </w:r>
      <w:r w:rsidR="00F54CB0">
        <w:t xml:space="preserve"> </w:t>
      </w:r>
      <w:r>
        <w:t xml:space="preserve">Click </w:t>
      </w:r>
      <w:r w:rsidRPr="0021277F">
        <w:rPr>
          <w:b/>
        </w:rPr>
        <w:t>OK</w:t>
      </w:r>
      <w:r>
        <w:t xml:space="preserve"> to add the </w:t>
      </w:r>
      <w:r w:rsidR="0093668B">
        <w:t xml:space="preserve">Michael </w:t>
      </w:r>
      <w:r>
        <w:t>to the site's Members group.</w:t>
      </w:r>
    </w:p>
    <w:p w:rsidR="00625E80" w:rsidRDefault="005F4A29" w:rsidP="00606DAE">
      <w:pPr>
        <w:pStyle w:val="LabStepScreenshotLevel2"/>
      </w:pPr>
      <w:r>
        <w:drawing>
          <wp:inline distT="0" distB="0" distL="0" distR="0" wp14:anchorId="036B9E8D" wp14:editId="52AE30E2">
            <wp:extent cx="3528204" cy="344788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533291" cy="3452858"/>
                    </a:xfrm>
                    <a:prstGeom prst="rect">
                      <a:avLst/>
                    </a:prstGeom>
                  </pic:spPr>
                </pic:pic>
              </a:graphicData>
            </a:graphic>
          </wp:inline>
        </w:drawing>
      </w:r>
    </w:p>
    <w:p w:rsidR="00625E80" w:rsidRDefault="00625E80" w:rsidP="00625E80">
      <w:pPr>
        <w:pStyle w:val="LabStepLevel2Numbered"/>
        <w:numPr>
          <w:ilvl w:val="0"/>
          <w:numId w:val="7"/>
        </w:numPr>
      </w:pPr>
      <w:r>
        <w:t xml:space="preserve">Verify </w:t>
      </w:r>
      <w:r w:rsidR="001655CB">
        <w:t xml:space="preserve">that </w:t>
      </w:r>
      <w:r w:rsidR="00606DAE">
        <w:t>Michael</w:t>
      </w:r>
      <w:r w:rsidR="001655CB">
        <w:t xml:space="preserve"> has joined Michael as a member of your lab site</w:t>
      </w:r>
      <w:r w:rsidR="005F4A29">
        <w:t>:</w:t>
      </w:r>
    </w:p>
    <w:p w:rsidR="005F4A29" w:rsidRDefault="005F4A29" w:rsidP="005F4A29">
      <w:pPr>
        <w:pStyle w:val="LabStepScreenshotLevel2"/>
      </w:pPr>
      <w:r>
        <w:drawing>
          <wp:inline distT="0" distB="0" distL="0" distR="0" wp14:anchorId="4EDDE03B" wp14:editId="30F01E3D">
            <wp:extent cx="4209524" cy="2304762"/>
            <wp:effectExtent l="0" t="0" r="635" b="63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209524" cy="2304762"/>
                    </a:xfrm>
                    <a:prstGeom prst="rect">
                      <a:avLst/>
                    </a:prstGeom>
                  </pic:spPr>
                </pic:pic>
              </a:graphicData>
            </a:graphic>
          </wp:inline>
        </w:drawing>
      </w:r>
    </w:p>
    <w:p w:rsidR="001655CB" w:rsidRDefault="001655CB" w:rsidP="00625E80">
      <w:pPr>
        <w:pStyle w:val="LabStepLevel2Numbered"/>
        <w:numPr>
          <w:ilvl w:val="0"/>
          <w:numId w:val="7"/>
        </w:numPr>
      </w:pPr>
      <w:r>
        <w:t xml:space="preserve">Return to </w:t>
      </w:r>
      <w:r w:rsidRPr="001655CB">
        <w:t xml:space="preserve">the </w:t>
      </w:r>
      <w:r w:rsidR="009767E0">
        <w:rPr>
          <w:b/>
        </w:rPr>
        <w:t>My Team Documents</w:t>
      </w:r>
      <w:r>
        <w:t xml:space="preserve"> library by clicking the library's link in the Quick Launch Bar for the next step.</w:t>
      </w:r>
    </w:p>
    <w:p w:rsidR="001655CB" w:rsidRDefault="001655CB" w:rsidP="00284B05">
      <w:pPr>
        <w:pStyle w:val="LabStepNumbered"/>
      </w:pPr>
      <w:r>
        <w:t xml:space="preserve">Your team </w:t>
      </w:r>
      <w:bookmarkStart w:id="5" w:name="_GoBack"/>
      <w:bookmarkEnd w:id="5"/>
      <w:r>
        <w:t xml:space="preserve">would like to set unique permissions on the Wingtip History document in the </w:t>
      </w:r>
      <w:r w:rsidR="00C064DC">
        <w:rPr>
          <w:b/>
        </w:rPr>
        <w:t>My Team Documents</w:t>
      </w:r>
      <w:r w:rsidR="00C064DC">
        <w:t xml:space="preserve"> </w:t>
      </w:r>
      <w:r>
        <w:t xml:space="preserve">library so that </w:t>
      </w:r>
      <w:r w:rsidR="00C064DC">
        <w:t>Michael Sullivan</w:t>
      </w:r>
      <w:r>
        <w:t xml:space="preserve"> has no rights to the item at all.</w:t>
      </w:r>
      <w:r w:rsidR="00F54CB0">
        <w:t xml:space="preserve"> </w:t>
      </w:r>
      <w:r>
        <w:t>Set the appropri</w:t>
      </w:r>
      <w:r w:rsidR="00D7105C">
        <w:t>ate permissions on the document:</w:t>
      </w:r>
    </w:p>
    <w:p w:rsidR="001655CB" w:rsidRDefault="001655CB" w:rsidP="005F4A29">
      <w:pPr>
        <w:pStyle w:val="LabStepLevel2Numbered"/>
        <w:numPr>
          <w:ilvl w:val="0"/>
          <w:numId w:val="43"/>
        </w:numPr>
      </w:pPr>
      <w:r>
        <w:t xml:space="preserve">Check the selection box of the </w:t>
      </w:r>
      <w:r w:rsidRPr="005F4A29">
        <w:rPr>
          <w:b/>
        </w:rPr>
        <w:t>Wingtip History</w:t>
      </w:r>
      <w:r>
        <w:t xml:space="preserve"> item.</w:t>
      </w:r>
    </w:p>
    <w:p w:rsidR="00B43037" w:rsidRDefault="00B43037" w:rsidP="00B43037">
      <w:pPr>
        <w:pStyle w:val="LabStepLevel2Numbered"/>
        <w:numPr>
          <w:ilvl w:val="0"/>
          <w:numId w:val="0"/>
        </w:numPr>
        <w:ind w:left="1080"/>
      </w:pPr>
      <w:proofErr w:type="gramStart"/>
      <w:r>
        <w:t>screenshot</w:t>
      </w:r>
      <w:proofErr w:type="gramEnd"/>
    </w:p>
    <w:p w:rsidR="001655CB" w:rsidRDefault="001655CB" w:rsidP="00254B6E">
      <w:pPr>
        <w:pStyle w:val="LabStepLevel2Numbered"/>
      </w:pPr>
      <w:r>
        <w:t xml:space="preserve">Click on the </w:t>
      </w:r>
      <w:r>
        <w:rPr>
          <w:b/>
        </w:rPr>
        <w:t>Document Permissions</w:t>
      </w:r>
      <w:r>
        <w:t xml:space="preserve"> button under the </w:t>
      </w:r>
      <w:r w:rsidRPr="005350A2">
        <w:rPr>
          <w:b/>
        </w:rPr>
        <w:t>Manage</w:t>
      </w:r>
      <w:r>
        <w:t xml:space="preserve"> </w:t>
      </w:r>
      <w:r w:rsidR="005350A2">
        <w:t>group</w:t>
      </w:r>
      <w:r>
        <w:t xml:space="preserve"> of the </w:t>
      </w:r>
      <w:r w:rsidR="005F4A29" w:rsidRPr="005F4A29">
        <w:rPr>
          <w:b/>
        </w:rPr>
        <w:t>Library Tools »</w:t>
      </w:r>
      <w:r w:rsidR="005F4A29">
        <w:t xml:space="preserve"> </w:t>
      </w:r>
      <w:r w:rsidRPr="005350A2">
        <w:rPr>
          <w:b/>
        </w:rPr>
        <w:t>Documents</w:t>
      </w:r>
      <w:r>
        <w:t xml:space="preserve"> </w:t>
      </w:r>
      <w:r w:rsidR="005350A2">
        <w:t xml:space="preserve">tab in the </w:t>
      </w:r>
      <w:r>
        <w:t>ribbon.</w:t>
      </w:r>
    </w:p>
    <w:p w:rsidR="001655CB" w:rsidRDefault="005F4A29" w:rsidP="005350A2">
      <w:pPr>
        <w:pStyle w:val="LabStepScreenshotLevel2"/>
      </w:pPr>
      <w:r>
        <w:drawing>
          <wp:inline distT="0" distB="0" distL="0" distR="0" wp14:anchorId="2A249420" wp14:editId="585363EB">
            <wp:extent cx="3857373" cy="1733909"/>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872668" cy="1740784"/>
                    </a:xfrm>
                    <a:prstGeom prst="rect">
                      <a:avLst/>
                    </a:prstGeom>
                  </pic:spPr>
                </pic:pic>
              </a:graphicData>
            </a:graphic>
          </wp:inline>
        </w:drawing>
      </w:r>
    </w:p>
    <w:p w:rsidR="001655CB" w:rsidRDefault="001655CB" w:rsidP="00254B6E">
      <w:pPr>
        <w:pStyle w:val="LabStepLevel2Numbered"/>
      </w:pPr>
      <w:r>
        <w:t xml:space="preserve">Click the </w:t>
      </w:r>
      <w:r w:rsidRPr="008F3C9C">
        <w:rPr>
          <w:b/>
        </w:rPr>
        <w:t>Stop Inheriting Permissions</w:t>
      </w:r>
      <w:r>
        <w:t xml:space="preserve"> button in the </w:t>
      </w:r>
      <w:r w:rsidRPr="008F3C9C">
        <w:rPr>
          <w:b/>
        </w:rPr>
        <w:t>Inheritance</w:t>
      </w:r>
      <w:r>
        <w:t xml:space="preserve"> </w:t>
      </w:r>
      <w:r w:rsidR="005350A2">
        <w:t>group</w:t>
      </w:r>
      <w:r>
        <w:t xml:space="preserve"> of the </w:t>
      </w:r>
      <w:r w:rsidRPr="008F3C9C">
        <w:rPr>
          <w:b/>
        </w:rPr>
        <w:t>Edit</w:t>
      </w:r>
      <w:r>
        <w:t xml:space="preserve"> </w:t>
      </w:r>
      <w:r w:rsidR="005350A2">
        <w:t>tab in the ribbon</w:t>
      </w:r>
      <w:r>
        <w:t>.</w:t>
      </w:r>
      <w:r w:rsidR="008F3C9C">
        <w:t xml:space="preserve"> </w:t>
      </w:r>
      <w:r>
        <w:t xml:space="preserve">Click </w:t>
      </w:r>
      <w:r w:rsidRPr="008F3C9C">
        <w:rPr>
          <w:b/>
        </w:rPr>
        <w:t>OK</w:t>
      </w:r>
      <w:r>
        <w:t xml:space="preserve"> to the pop-up warning that permission changes made at the parent will no longer </w:t>
      </w:r>
      <w:r w:rsidR="008F3C9C">
        <w:t>affect</w:t>
      </w:r>
      <w:r>
        <w:t xml:space="preserve"> this </w:t>
      </w:r>
      <w:r w:rsidR="007F4673">
        <w:t>document</w:t>
      </w:r>
      <w:r>
        <w:t>.</w:t>
      </w:r>
    </w:p>
    <w:p w:rsidR="001655CB" w:rsidRDefault="001655CB" w:rsidP="00254B6E">
      <w:pPr>
        <w:pStyle w:val="LabStepLevel2Numbered"/>
      </w:pPr>
      <w:r>
        <w:t xml:space="preserve">Click the </w:t>
      </w:r>
      <w:r w:rsidR="007F4673">
        <w:rPr>
          <w:b/>
        </w:rPr>
        <w:t>Visitors</w:t>
      </w:r>
      <w:r>
        <w:t xml:space="preserve"> group name hyperlink.</w:t>
      </w:r>
    </w:p>
    <w:p w:rsidR="007F4673" w:rsidRDefault="007F4673" w:rsidP="00254B6E">
      <w:pPr>
        <w:pStyle w:val="LabStepLevel2Numbered"/>
      </w:pPr>
      <w:r>
        <w:t xml:space="preserve">Check the selection box next to the </w:t>
      </w:r>
      <w:r w:rsidR="005350A2">
        <w:t>Michael Sullivan</w:t>
      </w:r>
      <w:r>
        <w:t xml:space="preserve"> member.</w:t>
      </w:r>
    </w:p>
    <w:p w:rsidR="001655CB" w:rsidRDefault="007F4673" w:rsidP="00254B6E">
      <w:pPr>
        <w:pStyle w:val="LabStepLevel2Numbered"/>
      </w:pPr>
      <w:r>
        <w:t xml:space="preserve">From the </w:t>
      </w:r>
      <w:r w:rsidRPr="007F4673">
        <w:rPr>
          <w:b/>
        </w:rPr>
        <w:t>Actions</w:t>
      </w:r>
      <w:r>
        <w:t xml:space="preserve"> button in the toolbar, choose to </w:t>
      </w:r>
      <w:r w:rsidRPr="005350A2">
        <w:rPr>
          <w:b/>
        </w:rPr>
        <w:t>Remove Users from Group</w:t>
      </w:r>
      <w:r>
        <w:t xml:space="preserve"> and click </w:t>
      </w:r>
      <w:r w:rsidRPr="007F4673">
        <w:rPr>
          <w:b/>
        </w:rPr>
        <w:t>OK</w:t>
      </w:r>
      <w:r>
        <w:t xml:space="preserve"> in the pop-up warning</w:t>
      </w:r>
      <w:r w:rsidR="001655CB">
        <w:t>.</w:t>
      </w:r>
    </w:p>
    <w:p w:rsidR="008F3C9C" w:rsidRDefault="008F3C9C" w:rsidP="008F3C9C">
      <w:pPr>
        <w:pStyle w:val="LabStepScreenshotLevel2"/>
      </w:pPr>
      <w:r>
        <w:drawing>
          <wp:inline distT="0" distB="0" distL="0" distR="0" wp14:anchorId="539A7BFE" wp14:editId="6893AAF1">
            <wp:extent cx="2622431" cy="1357916"/>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628762" cy="1361194"/>
                    </a:xfrm>
                    <a:prstGeom prst="rect">
                      <a:avLst/>
                    </a:prstGeom>
                  </pic:spPr>
                </pic:pic>
              </a:graphicData>
            </a:graphic>
          </wp:inline>
        </w:drawing>
      </w:r>
    </w:p>
    <w:p w:rsidR="007F4673" w:rsidRDefault="007F4673" w:rsidP="00254B6E">
      <w:pPr>
        <w:pStyle w:val="LabStepLevel2Numbered"/>
      </w:pPr>
      <w:r>
        <w:t xml:space="preserve">Click </w:t>
      </w:r>
      <w:r w:rsidR="00563E6B">
        <w:t xml:space="preserve">the </w:t>
      </w:r>
      <w:r w:rsidR="00563E6B" w:rsidRPr="00625E80">
        <w:rPr>
          <w:b/>
        </w:rPr>
        <w:t>Members</w:t>
      </w:r>
      <w:r>
        <w:t xml:space="preserve"> group name hyperlink.</w:t>
      </w:r>
    </w:p>
    <w:p w:rsidR="007F4673" w:rsidRDefault="007F4673" w:rsidP="00254B6E">
      <w:pPr>
        <w:pStyle w:val="LabStepLevel2Numbered"/>
      </w:pPr>
      <w:r>
        <w:t xml:space="preserve">Check the selection box next to the </w:t>
      </w:r>
      <w:r w:rsidR="005350A2">
        <w:t xml:space="preserve">Michael Sullivan </w:t>
      </w:r>
      <w:r>
        <w:t>member.</w:t>
      </w:r>
    </w:p>
    <w:p w:rsidR="001655CB" w:rsidRDefault="007F4673" w:rsidP="00254B6E">
      <w:pPr>
        <w:pStyle w:val="LabStepLevel2Numbered"/>
      </w:pPr>
      <w:r>
        <w:t xml:space="preserve">From the </w:t>
      </w:r>
      <w:r w:rsidRPr="007F4673">
        <w:rPr>
          <w:b/>
        </w:rPr>
        <w:t>Actions</w:t>
      </w:r>
      <w:r>
        <w:t xml:space="preserve"> button in the toolbar, choose to </w:t>
      </w:r>
      <w:r w:rsidRPr="006D7E18">
        <w:rPr>
          <w:b/>
        </w:rPr>
        <w:t>Remove Users from Group</w:t>
      </w:r>
      <w:r>
        <w:t xml:space="preserve"> and click </w:t>
      </w:r>
      <w:r w:rsidRPr="007F4673">
        <w:rPr>
          <w:b/>
        </w:rPr>
        <w:t>OK</w:t>
      </w:r>
      <w:r>
        <w:t xml:space="preserve"> in the pop-up warning</w:t>
      </w:r>
      <w:r w:rsidR="001655CB">
        <w:t>.</w:t>
      </w:r>
    </w:p>
    <w:p w:rsidR="001655CB" w:rsidRDefault="007F4673" w:rsidP="001655CB">
      <w:pPr>
        <w:pStyle w:val="LabStepLevel2Numbered"/>
        <w:numPr>
          <w:ilvl w:val="0"/>
          <w:numId w:val="7"/>
        </w:numPr>
      </w:pPr>
      <w:r>
        <w:t xml:space="preserve">Return to </w:t>
      </w:r>
      <w:r w:rsidRPr="001655CB">
        <w:t xml:space="preserve">the </w:t>
      </w:r>
      <w:r w:rsidR="006D7E18">
        <w:rPr>
          <w:b/>
        </w:rPr>
        <w:t>My Team Documents</w:t>
      </w:r>
      <w:r w:rsidR="006D7E18">
        <w:t xml:space="preserve"> </w:t>
      </w:r>
      <w:r>
        <w:t>library by clicking the library's link in the Quick Launch Bar.</w:t>
      </w:r>
    </w:p>
    <w:p w:rsidR="00AE2388" w:rsidRDefault="007F4673" w:rsidP="00284B05">
      <w:pPr>
        <w:pStyle w:val="LabStepNumbered"/>
      </w:pPr>
      <w:r>
        <w:t xml:space="preserve">Test that </w:t>
      </w:r>
      <w:r w:rsidR="006D7E18">
        <w:t>Michael</w:t>
      </w:r>
      <w:r>
        <w:t xml:space="preserve"> no longer sees the Wingtip History item</w:t>
      </w:r>
      <w:r w:rsidR="00AE2388">
        <w:t>:</w:t>
      </w:r>
    </w:p>
    <w:p w:rsidR="00AE2388" w:rsidRPr="007A36B7" w:rsidRDefault="00AE2388" w:rsidP="008F3C9C">
      <w:pPr>
        <w:pStyle w:val="LabStepLevel2Numbered"/>
        <w:numPr>
          <w:ilvl w:val="0"/>
          <w:numId w:val="44"/>
        </w:numPr>
      </w:pPr>
      <w:r>
        <w:t xml:space="preserve">Authenticate into the library as Mike Sullivan using the </w:t>
      </w:r>
      <w:r w:rsidRPr="008F3C9C">
        <w:rPr>
          <w:b/>
        </w:rPr>
        <w:t>Welcome Menu</w:t>
      </w:r>
      <w:r>
        <w:t xml:space="preserve"> in the top right corner and select </w:t>
      </w:r>
      <w:r w:rsidRPr="008F3C9C">
        <w:rPr>
          <w:b/>
        </w:rPr>
        <w:t>Sign in as Different User</w:t>
      </w:r>
      <w:r>
        <w:t xml:space="preserve"> and enter </w:t>
      </w:r>
      <w:r w:rsidRPr="00D77EC7">
        <w:rPr>
          <w:rStyle w:val="InlindeCode"/>
        </w:rPr>
        <w:t>[[AD-DOMAIN]]\</w:t>
      </w:r>
      <w:proofErr w:type="spellStart"/>
      <w:r w:rsidR="008F3C9C">
        <w:rPr>
          <w:rStyle w:val="InlindeCode"/>
        </w:rPr>
        <w:t>michaels</w:t>
      </w:r>
      <w:proofErr w:type="spellEnd"/>
      <w:r>
        <w:rPr>
          <w:rStyle w:val="InlindeCode"/>
        </w:rPr>
        <w:t xml:space="preserve"> </w:t>
      </w:r>
      <w:r>
        <w:t xml:space="preserve">for the user name and click </w:t>
      </w:r>
      <w:r w:rsidRPr="008F3C9C">
        <w:rPr>
          <w:b/>
        </w:rPr>
        <w:t>OK</w:t>
      </w:r>
      <w:r w:rsidRPr="00400EC1">
        <w:t>.</w:t>
      </w:r>
    </w:p>
    <w:p w:rsidR="001655CB" w:rsidRDefault="001655CB" w:rsidP="001655CB">
      <w:pPr>
        <w:pStyle w:val="LabStepLevel2Numbered"/>
        <w:numPr>
          <w:ilvl w:val="0"/>
          <w:numId w:val="7"/>
        </w:numPr>
      </w:pPr>
      <w:r>
        <w:t xml:space="preserve">Verify that </w:t>
      </w:r>
      <w:r w:rsidR="007F4673">
        <w:t xml:space="preserve">the </w:t>
      </w:r>
      <w:r w:rsidR="007F4673" w:rsidRPr="00AE2388">
        <w:rPr>
          <w:b/>
        </w:rPr>
        <w:t>Wingtip History</w:t>
      </w:r>
      <w:r w:rsidR="007F4673">
        <w:t xml:space="preserve"> item does not appear in the library</w:t>
      </w:r>
      <w:r>
        <w:t>.</w:t>
      </w:r>
    </w:p>
    <w:p w:rsidR="003559A2" w:rsidRDefault="003559A2" w:rsidP="003559A2">
      <w:pPr>
        <w:pStyle w:val="LabExerciseCallout"/>
      </w:pPr>
      <w:r>
        <w:t xml:space="preserve">In this exercise you </w:t>
      </w:r>
      <w:r w:rsidR="00561272">
        <w:t xml:space="preserve">practiced </w:t>
      </w:r>
      <w:r w:rsidR="00E12CFF">
        <w:t>creating view and setting permissions</w:t>
      </w:r>
      <w:r w:rsidR="00DB1386">
        <w:t>.</w:t>
      </w:r>
    </w:p>
    <w:p w:rsidR="003559A2" w:rsidRPr="003559A2" w:rsidRDefault="003559A2" w:rsidP="003559A2"/>
    <w:sectPr w:rsidR="003559A2" w:rsidRPr="003559A2" w:rsidSect="00F21A30">
      <w:headerReference w:type="default" r:id="rId42"/>
      <w:footerReference w:type="default" r:id="rId43"/>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E2D" w:rsidRDefault="00A00E2D" w:rsidP="002754DA">
      <w:pPr>
        <w:spacing w:before="0" w:after="0"/>
      </w:pPr>
      <w:r>
        <w:separator/>
      </w:r>
    </w:p>
  </w:endnote>
  <w:endnote w:type="continuationSeparator" w:id="0">
    <w:p w:rsidR="00A00E2D" w:rsidRDefault="00A00E2D"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E04" w:rsidRDefault="00834E04" w:rsidP="00F21A30">
    <w:pPr>
      <w:pStyle w:val="Footer"/>
    </w:pPr>
    <w:r w:rsidRPr="00F62F1C">
      <w:t xml:space="preserve">© 2009 Critical Path Training, LLC </w:t>
    </w:r>
    <w:r w:rsidRPr="00F62F1C">
      <w:rPr>
        <w:rFonts w:ascii="Cambria Math" w:hAnsi="Cambria Math" w:cs="Cambria Math"/>
      </w:rPr>
      <w:t>‐</w:t>
    </w:r>
    <w:r w:rsidRPr="00F62F1C">
      <w:t xml:space="preserve"> All Rights Reserved</w:t>
    </w:r>
    <w:r w:rsidRPr="00F62F1C">
      <w:tab/>
    </w:r>
    <w:r w:rsidRPr="00F62F1C">
      <w:tab/>
    </w:r>
    <w:r w:rsidRPr="00F62F1C">
      <w:rPr>
        <w:b/>
      </w:rPr>
      <w:t xml:space="preserve">Page </w:t>
    </w:r>
    <w:r w:rsidRPr="00F62F1C">
      <w:rPr>
        <w:b/>
      </w:rPr>
      <w:fldChar w:fldCharType="begin"/>
    </w:r>
    <w:r w:rsidRPr="00F62F1C">
      <w:rPr>
        <w:b/>
      </w:rPr>
      <w:instrText xml:space="preserve"> PAGE   \* MERGEFORMAT </w:instrText>
    </w:r>
    <w:r w:rsidRPr="00F62F1C">
      <w:rPr>
        <w:b/>
      </w:rPr>
      <w:fldChar w:fldCharType="separate"/>
    </w:r>
    <w:r w:rsidR="006A38B5">
      <w:rPr>
        <w:b/>
        <w:noProof/>
      </w:rPr>
      <w:t>5</w:t>
    </w:r>
    <w:r w:rsidRPr="00F62F1C">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E2D" w:rsidRDefault="00A00E2D" w:rsidP="002754DA">
      <w:pPr>
        <w:spacing w:before="0" w:after="0"/>
      </w:pPr>
      <w:r>
        <w:separator/>
      </w:r>
    </w:p>
  </w:footnote>
  <w:footnote w:type="continuationSeparator" w:id="0">
    <w:p w:rsidR="00A00E2D" w:rsidRDefault="00A00E2D"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E04" w:rsidRDefault="00834E04" w:rsidP="005710D5">
    <w:pPr>
      <w:pStyle w:val="Header"/>
      <w:pBdr>
        <w:bottom w:val="single" w:sz="4" w:space="1" w:color="292929"/>
      </w:pBdr>
    </w:pPr>
    <w:r>
      <w:t>Lab 04: Adding Lists and Libraries to Sites</w:t>
    </w:r>
    <w:r>
      <w:tab/>
    </w:r>
    <w:r>
      <w:tab/>
    </w:r>
    <w:r w:rsidRPr="00F43BFB">
      <w:rPr>
        <w:noProof/>
      </w:rPr>
      <w:drawing>
        <wp:inline distT="0" distB="0" distL="0" distR="0">
          <wp:extent cx="133350" cy="133350"/>
          <wp:effectExtent l="19050" t="0" r="0" b="0"/>
          <wp:docPr id="257" name="Picture 12" descr="CPT_Logo_Man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_Logo_Manual.jpg"/>
                  <pic:cNvPicPr/>
                </pic:nvPicPr>
                <pic:blipFill>
                  <a:blip r:embed="rId1"/>
                  <a:stretch>
                    <a:fillRect/>
                  </a:stretch>
                </pic:blipFill>
                <pic:spPr>
                  <a:xfrm>
                    <a:off x="0" y="0"/>
                    <a:ext cx="133350" cy="1333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E5DD6"/>
    <w:multiLevelType w:val="multilevel"/>
    <w:tmpl w:val="4FE20656"/>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B420519"/>
    <w:multiLevelType w:val="hybridMultilevel"/>
    <w:tmpl w:val="B2B0A7F8"/>
    <w:lvl w:ilvl="0" w:tplc="199822D6">
      <w:start w:val="1"/>
      <w:numFmt w:val="decimal"/>
      <w:lvlText w:val="%1."/>
      <w:lvlJc w:val="left"/>
      <w:pPr>
        <w:ind w:left="432" w:hanging="360"/>
      </w:pPr>
      <w:rPr>
        <w:rFonts w:hint="default"/>
      </w:rPr>
    </w:lvl>
    <w:lvl w:ilvl="1" w:tplc="04090019">
      <w:start w:val="1"/>
      <w:numFmt w:val="lowerLetter"/>
      <w:lvlText w:val="%2."/>
      <w:lvlJc w:val="left"/>
      <w:pPr>
        <w:ind w:left="1152" w:hanging="360"/>
      </w:pPr>
    </w:lvl>
    <w:lvl w:ilvl="2" w:tplc="0409001B">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4C470FA4"/>
    <w:multiLevelType w:val="hybridMultilevel"/>
    <w:tmpl w:val="1A12661A"/>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5">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6">
    <w:nsid w:val="5DC1788A"/>
    <w:multiLevelType w:val="hybridMultilevel"/>
    <w:tmpl w:val="4D482902"/>
    <w:lvl w:ilvl="0" w:tplc="1B68B15C">
      <w:start w:val="1"/>
      <w:numFmt w:val="decimal"/>
      <w:pStyle w:val="LabStepNumbered"/>
      <w:lvlText w:val="%1."/>
      <w:lvlJc w:val="left"/>
      <w:pPr>
        <w:ind w:left="432" w:hanging="360"/>
      </w:pPr>
      <w:rPr>
        <w:rFonts w:hint="default"/>
      </w:rPr>
    </w:lvl>
    <w:lvl w:ilvl="1" w:tplc="04090019">
      <w:start w:val="1"/>
      <w:numFmt w:val="lowerLetter"/>
      <w:lvlText w:val="%2."/>
      <w:lvlJc w:val="left"/>
      <w:pPr>
        <w:ind w:left="1152" w:hanging="360"/>
      </w:pPr>
    </w:lvl>
    <w:lvl w:ilvl="2" w:tplc="0409001B">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7">
    <w:nsid w:val="79A757AB"/>
    <w:multiLevelType w:val="hybridMultilevel"/>
    <w:tmpl w:val="7206D7DA"/>
    <w:lvl w:ilvl="0" w:tplc="737CEF80">
      <w:start w:val="1"/>
      <w:numFmt w:val="lowerLetter"/>
      <w:pStyle w:val="LabStepLevel2Numbered"/>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1"/>
  </w:num>
  <w:num w:numId="4">
    <w:abstractNumId w:val="6"/>
  </w:num>
  <w:num w:numId="5">
    <w:abstractNumId w:val="7"/>
  </w:num>
  <w:num w:numId="6">
    <w:abstractNumId w:val="0"/>
  </w:num>
  <w:num w:numId="7">
    <w:abstractNumId w:val="7"/>
    <w:lvlOverride w:ilvl="0">
      <w:startOverride w:val="1"/>
    </w:lvlOverride>
  </w:num>
  <w:num w:numId="8">
    <w:abstractNumId w:val="7"/>
  </w:num>
  <w:num w:numId="9">
    <w:abstractNumId w:val="7"/>
    <w:lvlOverride w:ilvl="0">
      <w:startOverride w:val="1"/>
    </w:lvlOverride>
  </w:num>
  <w:num w:numId="10">
    <w:abstractNumId w:val="7"/>
  </w:num>
  <w:num w:numId="11">
    <w:abstractNumId w:val="7"/>
    <w:lvlOverride w:ilvl="0">
      <w:startOverride w:val="1"/>
    </w:lvlOverride>
  </w:num>
  <w:num w:numId="12">
    <w:abstractNumId w:val="6"/>
    <w:lvlOverride w:ilvl="0">
      <w:startOverride w:val="1"/>
    </w:lvlOverride>
  </w:num>
  <w:num w:numId="13">
    <w:abstractNumId w:val="7"/>
    <w:lvlOverride w:ilvl="0">
      <w:startOverride w:val="1"/>
    </w:lvlOverride>
  </w:num>
  <w:num w:numId="14">
    <w:abstractNumId w:val="7"/>
    <w:lvlOverride w:ilvl="0">
      <w:startOverride w:val="1"/>
    </w:lvlOverride>
  </w:num>
  <w:num w:numId="15">
    <w:abstractNumId w:val="7"/>
    <w:lvlOverride w:ilvl="0">
      <w:startOverride w:val="1"/>
    </w:lvlOverride>
  </w:num>
  <w:num w:numId="16">
    <w:abstractNumId w:val="7"/>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6"/>
  </w:num>
  <w:num w:numId="25">
    <w:abstractNumId w:val="7"/>
    <w:lvlOverride w:ilvl="0">
      <w:startOverride w:val="1"/>
    </w:lvlOverride>
  </w:num>
  <w:num w:numId="26">
    <w:abstractNumId w:val="7"/>
    <w:lvlOverride w:ilvl="0">
      <w:startOverride w:val="1"/>
    </w:lvlOverride>
  </w:num>
  <w:num w:numId="27">
    <w:abstractNumId w:val="7"/>
    <w:lvlOverride w:ilvl="0">
      <w:startOverride w:val="1"/>
    </w:lvlOverride>
  </w:num>
  <w:num w:numId="28">
    <w:abstractNumId w:val="7"/>
    <w:lvlOverride w:ilvl="0">
      <w:startOverride w:val="1"/>
    </w:lvlOverride>
  </w:num>
  <w:num w:numId="29">
    <w:abstractNumId w:val="7"/>
    <w:lvlOverride w:ilvl="0">
      <w:startOverride w:val="1"/>
    </w:lvlOverride>
  </w:num>
  <w:num w:numId="30">
    <w:abstractNumId w:val="4"/>
  </w:num>
  <w:num w:numId="31">
    <w:abstractNumId w:val="4"/>
    <w:lvlOverride w:ilvl="0">
      <w:startOverride w:val="1"/>
    </w:lvlOverride>
  </w:num>
  <w:num w:numId="32">
    <w:abstractNumId w:val="2"/>
  </w:num>
  <w:num w:numId="33">
    <w:abstractNumId w:val="7"/>
    <w:lvlOverride w:ilvl="0">
      <w:startOverride w:val="1"/>
    </w:lvlOverride>
  </w:num>
  <w:num w:numId="34">
    <w:abstractNumId w:val="7"/>
    <w:lvlOverride w:ilvl="0">
      <w:startOverride w:val="1"/>
    </w:lvlOverride>
  </w:num>
  <w:num w:numId="35">
    <w:abstractNumId w:val="7"/>
  </w:num>
  <w:num w:numId="36">
    <w:abstractNumId w:val="7"/>
    <w:lvlOverride w:ilvl="0">
      <w:startOverride w:val="1"/>
    </w:lvlOverride>
  </w:num>
  <w:num w:numId="37">
    <w:abstractNumId w:val="7"/>
    <w:lvlOverride w:ilvl="0">
      <w:startOverride w:val="1"/>
    </w:lvlOverride>
  </w:num>
  <w:num w:numId="38">
    <w:abstractNumId w:val="7"/>
    <w:lvlOverride w:ilvl="0">
      <w:startOverride w:val="1"/>
    </w:lvlOverride>
  </w:num>
  <w:num w:numId="39">
    <w:abstractNumId w:val="7"/>
    <w:lvlOverride w:ilvl="0">
      <w:startOverride w:val="1"/>
    </w:lvlOverride>
  </w:num>
  <w:num w:numId="40">
    <w:abstractNumId w:val="7"/>
    <w:lvlOverride w:ilvl="0">
      <w:startOverride w:val="1"/>
    </w:lvlOverride>
  </w:num>
  <w:num w:numId="41">
    <w:abstractNumId w:val="7"/>
    <w:lvlOverride w:ilvl="0">
      <w:startOverride w:val="1"/>
    </w:lvlOverride>
  </w:num>
  <w:num w:numId="42">
    <w:abstractNumId w:val="7"/>
    <w:lvlOverride w:ilvl="0">
      <w:startOverride w:val="1"/>
    </w:lvlOverride>
  </w:num>
  <w:num w:numId="43">
    <w:abstractNumId w:val="7"/>
    <w:lvlOverride w:ilvl="0">
      <w:startOverride w:val="1"/>
    </w:lvlOverride>
  </w:num>
  <w:num w:numId="44">
    <w:abstractNumId w:val="7"/>
    <w:lvlOverride w:ilvl="0">
      <w:startOverride w:val="1"/>
    </w:lvlOverride>
  </w:num>
  <w:num w:numId="45">
    <w:abstractNumId w:val="6"/>
  </w:num>
  <w:num w:numId="46">
    <w:abstractNumId w:val="6"/>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D43F9"/>
    <w:rsid w:val="00005E60"/>
    <w:rsid w:val="00012AC2"/>
    <w:rsid w:val="000158FF"/>
    <w:rsid w:val="000164AD"/>
    <w:rsid w:val="00016DBE"/>
    <w:rsid w:val="00024303"/>
    <w:rsid w:val="000243F6"/>
    <w:rsid w:val="00030FBC"/>
    <w:rsid w:val="00034499"/>
    <w:rsid w:val="00035989"/>
    <w:rsid w:val="00051385"/>
    <w:rsid w:val="00055C97"/>
    <w:rsid w:val="00075BE6"/>
    <w:rsid w:val="00082C8E"/>
    <w:rsid w:val="000869CD"/>
    <w:rsid w:val="000869D2"/>
    <w:rsid w:val="0009020D"/>
    <w:rsid w:val="00096C52"/>
    <w:rsid w:val="00097345"/>
    <w:rsid w:val="000A019A"/>
    <w:rsid w:val="000A0654"/>
    <w:rsid w:val="000A0FB8"/>
    <w:rsid w:val="000A1ECF"/>
    <w:rsid w:val="000A493F"/>
    <w:rsid w:val="000A4D31"/>
    <w:rsid w:val="000B182A"/>
    <w:rsid w:val="000B2DF5"/>
    <w:rsid w:val="000B4798"/>
    <w:rsid w:val="000B6E4F"/>
    <w:rsid w:val="000C2CA3"/>
    <w:rsid w:val="000C54C2"/>
    <w:rsid w:val="000D1CE4"/>
    <w:rsid w:val="000D5199"/>
    <w:rsid w:val="000D5E90"/>
    <w:rsid w:val="000D6CB0"/>
    <w:rsid w:val="000E11EF"/>
    <w:rsid w:val="000E3331"/>
    <w:rsid w:val="000E4786"/>
    <w:rsid w:val="000E6287"/>
    <w:rsid w:val="000F23A7"/>
    <w:rsid w:val="000F3B90"/>
    <w:rsid w:val="000F4900"/>
    <w:rsid w:val="000F6EA4"/>
    <w:rsid w:val="0010739A"/>
    <w:rsid w:val="0011020C"/>
    <w:rsid w:val="00110EC0"/>
    <w:rsid w:val="001128F7"/>
    <w:rsid w:val="001174DC"/>
    <w:rsid w:val="00123729"/>
    <w:rsid w:val="00123A37"/>
    <w:rsid w:val="00126A24"/>
    <w:rsid w:val="00134BFB"/>
    <w:rsid w:val="001378EE"/>
    <w:rsid w:val="00140317"/>
    <w:rsid w:val="00141688"/>
    <w:rsid w:val="00144BCC"/>
    <w:rsid w:val="00147190"/>
    <w:rsid w:val="00150BA6"/>
    <w:rsid w:val="00151E41"/>
    <w:rsid w:val="00155E1B"/>
    <w:rsid w:val="0015714F"/>
    <w:rsid w:val="00162568"/>
    <w:rsid w:val="0016348C"/>
    <w:rsid w:val="001655CB"/>
    <w:rsid w:val="001657A8"/>
    <w:rsid w:val="0016603A"/>
    <w:rsid w:val="00166BA8"/>
    <w:rsid w:val="001675F3"/>
    <w:rsid w:val="001701DB"/>
    <w:rsid w:val="001760F5"/>
    <w:rsid w:val="001771BC"/>
    <w:rsid w:val="00177D3C"/>
    <w:rsid w:val="00185B20"/>
    <w:rsid w:val="00190D86"/>
    <w:rsid w:val="0019249E"/>
    <w:rsid w:val="001969F7"/>
    <w:rsid w:val="00196C9D"/>
    <w:rsid w:val="001A3C36"/>
    <w:rsid w:val="001B176D"/>
    <w:rsid w:val="001B60FC"/>
    <w:rsid w:val="001C086F"/>
    <w:rsid w:val="001C2975"/>
    <w:rsid w:val="001C3C48"/>
    <w:rsid w:val="001C4AB0"/>
    <w:rsid w:val="001D3925"/>
    <w:rsid w:val="001E0EE8"/>
    <w:rsid w:val="001E5FC6"/>
    <w:rsid w:val="001E73CB"/>
    <w:rsid w:val="001F2E9E"/>
    <w:rsid w:val="001F5B41"/>
    <w:rsid w:val="002018D0"/>
    <w:rsid w:val="00204C53"/>
    <w:rsid w:val="00205D45"/>
    <w:rsid w:val="00207F56"/>
    <w:rsid w:val="0021277F"/>
    <w:rsid w:val="00216298"/>
    <w:rsid w:val="002243BC"/>
    <w:rsid w:val="00226C32"/>
    <w:rsid w:val="002311A9"/>
    <w:rsid w:val="00231BD5"/>
    <w:rsid w:val="00231D57"/>
    <w:rsid w:val="00234111"/>
    <w:rsid w:val="002376C5"/>
    <w:rsid w:val="00237E79"/>
    <w:rsid w:val="00243A3C"/>
    <w:rsid w:val="00244476"/>
    <w:rsid w:val="002522D0"/>
    <w:rsid w:val="00254B6E"/>
    <w:rsid w:val="00262025"/>
    <w:rsid w:val="00263FB9"/>
    <w:rsid w:val="002646DD"/>
    <w:rsid w:val="00265968"/>
    <w:rsid w:val="002663D3"/>
    <w:rsid w:val="002724C8"/>
    <w:rsid w:val="00273F7D"/>
    <w:rsid w:val="002754DA"/>
    <w:rsid w:val="002820B9"/>
    <w:rsid w:val="00284B05"/>
    <w:rsid w:val="002867E7"/>
    <w:rsid w:val="00296464"/>
    <w:rsid w:val="002B47CB"/>
    <w:rsid w:val="002B79E5"/>
    <w:rsid w:val="002C4780"/>
    <w:rsid w:val="002C5CBE"/>
    <w:rsid w:val="002E035E"/>
    <w:rsid w:val="002E1B1D"/>
    <w:rsid w:val="002E259F"/>
    <w:rsid w:val="002E2F68"/>
    <w:rsid w:val="002E66B3"/>
    <w:rsid w:val="002E7A55"/>
    <w:rsid w:val="002F2748"/>
    <w:rsid w:val="002F4E3A"/>
    <w:rsid w:val="0030388D"/>
    <w:rsid w:val="00307288"/>
    <w:rsid w:val="00307CA5"/>
    <w:rsid w:val="0031741B"/>
    <w:rsid w:val="00320C7F"/>
    <w:rsid w:val="00323955"/>
    <w:rsid w:val="003244B6"/>
    <w:rsid w:val="00327DCA"/>
    <w:rsid w:val="00331B7D"/>
    <w:rsid w:val="003326B1"/>
    <w:rsid w:val="00333042"/>
    <w:rsid w:val="00333568"/>
    <w:rsid w:val="00340A7F"/>
    <w:rsid w:val="003559A2"/>
    <w:rsid w:val="00361340"/>
    <w:rsid w:val="00364378"/>
    <w:rsid w:val="00365BD9"/>
    <w:rsid w:val="00367C9B"/>
    <w:rsid w:val="00367CA9"/>
    <w:rsid w:val="00373A65"/>
    <w:rsid w:val="003A31A7"/>
    <w:rsid w:val="003A6D85"/>
    <w:rsid w:val="003A7452"/>
    <w:rsid w:val="003B1609"/>
    <w:rsid w:val="003B1B07"/>
    <w:rsid w:val="003B509E"/>
    <w:rsid w:val="003B6B6E"/>
    <w:rsid w:val="003C6F9B"/>
    <w:rsid w:val="003D2264"/>
    <w:rsid w:val="003D4A36"/>
    <w:rsid w:val="003D513A"/>
    <w:rsid w:val="003E3149"/>
    <w:rsid w:val="003E53A5"/>
    <w:rsid w:val="003F2EDC"/>
    <w:rsid w:val="003F52B2"/>
    <w:rsid w:val="003F5E88"/>
    <w:rsid w:val="003F7BFA"/>
    <w:rsid w:val="004017CC"/>
    <w:rsid w:val="004043C4"/>
    <w:rsid w:val="00407B93"/>
    <w:rsid w:val="00414108"/>
    <w:rsid w:val="00416667"/>
    <w:rsid w:val="00420B73"/>
    <w:rsid w:val="00420D38"/>
    <w:rsid w:val="00427A68"/>
    <w:rsid w:val="00427DCC"/>
    <w:rsid w:val="004419BA"/>
    <w:rsid w:val="00444D72"/>
    <w:rsid w:val="004451A9"/>
    <w:rsid w:val="00445241"/>
    <w:rsid w:val="00445F5C"/>
    <w:rsid w:val="00446B8D"/>
    <w:rsid w:val="00446CC1"/>
    <w:rsid w:val="004740B2"/>
    <w:rsid w:val="00474694"/>
    <w:rsid w:val="00474799"/>
    <w:rsid w:val="00475548"/>
    <w:rsid w:val="004764BD"/>
    <w:rsid w:val="004765F9"/>
    <w:rsid w:val="00481358"/>
    <w:rsid w:val="004838B2"/>
    <w:rsid w:val="00483CB0"/>
    <w:rsid w:val="004A264A"/>
    <w:rsid w:val="004A7C45"/>
    <w:rsid w:val="004B2595"/>
    <w:rsid w:val="004B65FA"/>
    <w:rsid w:val="004B75D9"/>
    <w:rsid w:val="004C7D6E"/>
    <w:rsid w:val="004D3A39"/>
    <w:rsid w:val="004D6197"/>
    <w:rsid w:val="004E1CBF"/>
    <w:rsid w:val="004E3B42"/>
    <w:rsid w:val="004E45B9"/>
    <w:rsid w:val="004E5FBF"/>
    <w:rsid w:val="004E6AAC"/>
    <w:rsid w:val="004F1E4C"/>
    <w:rsid w:val="004F54BD"/>
    <w:rsid w:val="004F7707"/>
    <w:rsid w:val="00502DEB"/>
    <w:rsid w:val="00504620"/>
    <w:rsid w:val="00504916"/>
    <w:rsid w:val="0050658A"/>
    <w:rsid w:val="0050746C"/>
    <w:rsid w:val="005106D7"/>
    <w:rsid w:val="00513EAD"/>
    <w:rsid w:val="0051400B"/>
    <w:rsid w:val="00515C63"/>
    <w:rsid w:val="00533CA9"/>
    <w:rsid w:val="005350A2"/>
    <w:rsid w:val="00536A2B"/>
    <w:rsid w:val="00536C9A"/>
    <w:rsid w:val="00536EA7"/>
    <w:rsid w:val="00537866"/>
    <w:rsid w:val="005408D4"/>
    <w:rsid w:val="00540A9A"/>
    <w:rsid w:val="00541282"/>
    <w:rsid w:val="00551A8F"/>
    <w:rsid w:val="00551DFA"/>
    <w:rsid w:val="00560F81"/>
    <w:rsid w:val="00561272"/>
    <w:rsid w:val="00563E6B"/>
    <w:rsid w:val="005710D5"/>
    <w:rsid w:val="005719BA"/>
    <w:rsid w:val="0057247C"/>
    <w:rsid w:val="005736EC"/>
    <w:rsid w:val="00574574"/>
    <w:rsid w:val="00580480"/>
    <w:rsid w:val="00580820"/>
    <w:rsid w:val="00583EE8"/>
    <w:rsid w:val="005841FE"/>
    <w:rsid w:val="0059323D"/>
    <w:rsid w:val="00593CD5"/>
    <w:rsid w:val="005945DF"/>
    <w:rsid w:val="00596398"/>
    <w:rsid w:val="005A08C7"/>
    <w:rsid w:val="005A0E17"/>
    <w:rsid w:val="005A3A17"/>
    <w:rsid w:val="005A3E02"/>
    <w:rsid w:val="005A4563"/>
    <w:rsid w:val="005A6D5F"/>
    <w:rsid w:val="005B4313"/>
    <w:rsid w:val="005B6F90"/>
    <w:rsid w:val="005C03B9"/>
    <w:rsid w:val="005C0DC7"/>
    <w:rsid w:val="005C1BF8"/>
    <w:rsid w:val="005D1565"/>
    <w:rsid w:val="005D380A"/>
    <w:rsid w:val="005D3854"/>
    <w:rsid w:val="005E054A"/>
    <w:rsid w:val="005E0D54"/>
    <w:rsid w:val="005E3F22"/>
    <w:rsid w:val="005E4E45"/>
    <w:rsid w:val="005E79AF"/>
    <w:rsid w:val="005F1650"/>
    <w:rsid w:val="005F4A29"/>
    <w:rsid w:val="00601F75"/>
    <w:rsid w:val="00606DAE"/>
    <w:rsid w:val="00614FD5"/>
    <w:rsid w:val="00620888"/>
    <w:rsid w:val="00625E80"/>
    <w:rsid w:val="00625F0D"/>
    <w:rsid w:val="00626932"/>
    <w:rsid w:val="006316FA"/>
    <w:rsid w:val="0063362B"/>
    <w:rsid w:val="006349D0"/>
    <w:rsid w:val="00643359"/>
    <w:rsid w:val="006458DB"/>
    <w:rsid w:val="00650ACD"/>
    <w:rsid w:val="00654F8F"/>
    <w:rsid w:val="0066042A"/>
    <w:rsid w:val="006649DB"/>
    <w:rsid w:val="00667328"/>
    <w:rsid w:val="006677B3"/>
    <w:rsid w:val="00667B58"/>
    <w:rsid w:val="00674609"/>
    <w:rsid w:val="0067766A"/>
    <w:rsid w:val="00677C46"/>
    <w:rsid w:val="0069092F"/>
    <w:rsid w:val="0069598A"/>
    <w:rsid w:val="006A020F"/>
    <w:rsid w:val="006A0E6C"/>
    <w:rsid w:val="006A105B"/>
    <w:rsid w:val="006A38B5"/>
    <w:rsid w:val="006A4095"/>
    <w:rsid w:val="006B07C3"/>
    <w:rsid w:val="006B25FA"/>
    <w:rsid w:val="006B6F43"/>
    <w:rsid w:val="006C0157"/>
    <w:rsid w:val="006C1CC3"/>
    <w:rsid w:val="006C43CF"/>
    <w:rsid w:val="006C5C78"/>
    <w:rsid w:val="006D7E18"/>
    <w:rsid w:val="006E5188"/>
    <w:rsid w:val="006F13F6"/>
    <w:rsid w:val="006F64F9"/>
    <w:rsid w:val="0070089C"/>
    <w:rsid w:val="00711C05"/>
    <w:rsid w:val="00715549"/>
    <w:rsid w:val="00720D39"/>
    <w:rsid w:val="0072738D"/>
    <w:rsid w:val="00731A10"/>
    <w:rsid w:val="00737FD5"/>
    <w:rsid w:val="00740261"/>
    <w:rsid w:val="00740358"/>
    <w:rsid w:val="007418BB"/>
    <w:rsid w:val="007442CF"/>
    <w:rsid w:val="00747129"/>
    <w:rsid w:val="007508E5"/>
    <w:rsid w:val="00754896"/>
    <w:rsid w:val="007548EF"/>
    <w:rsid w:val="00754D76"/>
    <w:rsid w:val="0075506B"/>
    <w:rsid w:val="00756862"/>
    <w:rsid w:val="00756C10"/>
    <w:rsid w:val="007600AD"/>
    <w:rsid w:val="0076162E"/>
    <w:rsid w:val="00762A71"/>
    <w:rsid w:val="0076526D"/>
    <w:rsid w:val="00770735"/>
    <w:rsid w:val="007715AE"/>
    <w:rsid w:val="007732E0"/>
    <w:rsid w:val="0077480A"/>
    <w:rsid w:val="00782B10"/>
    <w:rsid w:val="00784786"/>
    <w:rsid w:val="007A2E8C"/>
    <w:rsid w:val="007A36B7"/>
    <w:rsid w:val="007A3D0E"/>
    <w:rsid w:val="007A6FDB"/>
    <w:rsid w:val="007A7B3A"/>
    <w:rsid w:val="007B4A52"/>
    <w:rsid w:val="007B63AE"/>
    <w:rsid w:val="007B648F"/>
    <w:rsid w:val="007C42C7"/>
    <w:rsid w:val="007C4A1C"/>
    <w:rsid w:val="007C5EF6"/>
    <w:rsid w:val="007C7C9E"/>
    <w:rsid w:val="007D0923"/>
    <w:rsid w:val="007D093B"/>
    <w:rsid w:val="007D1936"/>
    <w:rsid w:val="007E240B"/>
    <w:rsid w:val="007F2CD4"/>
    <w:rsid w:val="007F4673"/>
    <w:rsid w:val="00801A37"/>
    <w:rsid w:val="0080233A"/>
    <w:rsid w:val="0080252D"/>
    <w:rsid w:val="008043BD"/>
    <w:rsid w:val="00812AF5"/>
    <w:rsid w:val="00812F8F"/>
    <w:rsid w:val="00824417"/>
    <w:rsid w:val="00824B20"/>
    <w:rsid w:val="00824CB4"/>
    <w:rsid w:val="00826FF7"/>
    <w:rsid w:val="0082729D"/>
    <w:rsid w:val="0083029D"/>
    <w:rsid w:val="00830A82"/>
    <w:rsid w:val="00834E04"/>
    <w:rsid w:val="008359A4"/>
    <w:rsid w:val="00837ACD"/>
    <w:rsid w:val="00841F3B"/>
    <w:rsid w:val="00845FAD"/>
    <w:rsid w:val="008530CC"/>
    <w:rsid w:val="00856645"/>
    <w:rsid w:val="00856C79"/>
    <w:rsid w:val="008617FA"/>
    <w:rsid w:val="00865AE4"/>
    <w:rsid w:val="0086681C"/>
    <w:rsid w:val="008743F8"/>
    <w:rsid w:val="00880606"/>
    <w:rsid w:val="00892DAB"/>
    <w:rsid w:val="00893C82"/>
    <w:rsid w:val="008943B0"/>
    <w:rsid w:val="008A1B16"/>
    <w:rsid w:val="008A2BA0"/>
    <w:rsid w:val="008A4C4C"/>
    <w:rsid w:val="008A7318"/>
    <w:rsid w:val="008A78BD"/>
    <w:rsid w:val="008B5033"/>
    <w:rsid w:val="008B697B"/>
    <w:rsid w:val="008C1C05"/>
    <w:rsid w:val="008C596C"/>
    <w:rsid w:val="008D054E"/>
    <w:rsid w:val="008D0899"/>
    <w:rsid w:val="008D261C"/>
    <w:rsid w:val="008D2EF6"/>
    <w:rsid w:val="008D30B0"/>
    <w:rsid w:val="008D7F27"/>
    <w:rsid w:val="008E1CE8"/>
    <w:rsid w:val="008E3F36"/>
    <w:rsid w:val="008F095E"/>
    <w:rsid w:val="008F3C9C"/>
    <w:rsid w:val="008F4778"/>
    <w:rsid w:val="00900A46"/>
    <w:rsid w:val="00903B98"/>
    <w:rsid w:val="00905809"/>
    <w:rsid w:val="00915A59"/>
    <w:rsid w:val="00915DF3"/>
    <w:rsid w:val="0091656E"/>
    <w:rsid w:val="00917516"/>
    <w:rsid w:val="00925E86"/>
    <w:rsid w:val="0092681E"/>
    <w:rsid w:val="00933979"/>
    <w:rsid w:val="0093668B"/>
    <w:rsid w:val="00940F7A"/>
    <w:rsid w:val="009422EE"/>
    <w:rsid w:val="00944282"/>
    <w:rsid w:val="0095110D"/>
    <w:rsid w:val="009537AB"/>
    <w:rsid w:val="009633B5"/>
    <w:rsid w:val="0096384D"/>
    <w:rsid w:val="00964D6A"/>
    <w:rsid w:val="00964DF1"/>
    <w:rsid w:val="00965BCA"/>
    <w:rsid w:val="00965C23"/>
    <w:rsid w:val="00967DD3"/>
    <w:rsid w:val="009751D8"/>
    <w:rsid w:val="009753EF"/>
    <w:rsid w:val="00975447"/>
    <w:rsid w:val="009767E0"/>
    <w:rsid w:val="00982477"/>
    <w:rsid w:val="00990EBF"/>
    <w:rsid w:val="009937AF"/>
    <w:rsid w:val="009A5818"/>
    <w:rsid w:val="009B6277"/>
    <w:rsid w:val="009C016D"/>
    <w:rsid w:val="009C1E6F"/>
    <w:rsid w:val="009C2B30"/>
    <w:rsid w:val="009C6269"/>
    <w:rsid w:val="009C62DD"/>
    <w:rsid w:val="009C6E7B"/>
    <w:rsid w:val="009D11AF"/>
    <w:rsid w:val="009D22E7"/>
    <w:rsid w:val="009E1BAB"/>
    <w:rsid w:val="009E2AD2"/>
    <w:rsid w:val="009E7836"/>
    <w:rsid w:val="009F111C"/>
    <w:rsid w:val="009F5B48"/>
    <w:rsid w:val="00A00E2D"/>
    <w:rsid w:val="00A02F20"/>
    <w:rsid w:val="00A036FA"/>
    <w:rsid w:val="00A05D85"/>
    <w:rsid w:val="00A070BA"/>
    <w:rsid w:val="00A10074"/>
    <w:rsid w:val="00A10BF8"/>
    <w:rsid w:val="00A12E03"/>
    <w:rsid w:val="00A136DF"/>
    <w:rsid w:val="00A15C8C"/>
    <w:rsid w:val="00A161B9"/>
    <w:rsid w:val="00A21EC7"/>
    <w:rsid w:val="00A2430F"/>
    <w:rsid w:val="00A25FC5"/>
    <w:rsid w:val="00A27676"/>
    <w:rsid w:val="00A3093C"/>
    <w:rsid w:val="00A30C18"/>
    <w:rsid w:val="00A339ED"/>
    <w:rsid w:val="00A36AE5"/>
    <w:rsid w:val="00A4394E"/>
    <w:rsid w:val="00A458BD"/>
    <w:rsid w:val="00A46E44"/>
    <w:rsid w:val="00A471E4"/>
    <w:rsid w:val="00A50ABE"/>
    <w:rsid w:val="00A53017"/>
    <w:rsid w:val="00A5490F"/>
    <w:rsid w:val="00A55EA3"/>
    <w:rsid w:val="00A61324"/>
    <w:rsid w:val="00A6472F"/>
    <w:rsid w:val="00A6566C"/>
    <w:rsid w:val="00A66755"/>
    <w:rsid w:val="00A72C20"/>
    <w:rsid w:val="00A73931"/>
    <w:rsid w:val="00A76176"/>
    <w:rsid w:val="00A8107F"/>
    <w:rsid w:val="00A811F8"/>
    <w:rsid w:val="00A83487"/>
    <w:rsid w:val="00AA0568"/>
    <w:rsid w:val="00AA081D"/>
    <w:rsid w:val="00AA1984"/>
    <w:rsid w:val="00AA1C5E"/>
    <w:rsid w:val="00AB297F"/>
    <w:rsid w:val="00AC0AB0"/>
    <w:rsid w:val="00AC0CDD"/>
    <w:rsid w:val="00AD3847"/>
    <w:rsid w:val="00AD5F7B"/>
    <w:rsid w:val="00AE1860"/>
    <w:rsid w:val="00AE2388"/>
    <w:rsid w:val="00AE33B6"/>
    <w:rsid w:val="00AE55A7"/>
    <w:rsid w:val="00AE649F"/>
    <w:rsid w:val="00AF0E16"/>
    <w:rsid w:val="00AF2646"/>
    <w:rsid w:val="00AF4F9B"/>
    <w:rsid w:val="00AF5F18"/>
    <w:rsid w:val="00B01773"/>
    <w:rsid w:val="00B04598"/>
    <w:rsid w:val="00B13C9B"/>
    <w:rsid w:val="00B17089"/>
    <w:rsid w:val="00B20C54"/>
    <w:rsid w:val="00B215E3"/>
    <w:rsid w:val="00B26E34"/>
    <w:rsid w:val="00B32483"/>
    <w:rsid w:val="00B33409"/>
    <w:rsid w:val="00B410F6"/>
    <w:rsid w:val="00B43037"/>
    <w:rsid w:val="00B45BFB"/>
    <w:rsid w:val="00B54404"/>
    <w:rsid w:val="00B56241"/>
    <w:rsid w:val="00B56C9C"/>
    <w:rsid w:val="00B60011"/>
    <w:rsid w:val="00B6212A"/>
    <w:rsid w:val="00B64C0D"/>
    <w:rsid w:val="00B70494"/>
    <w:rsid w:val="00B73864"/>
    <w:rsid w:val="00B7645C"/>
    <w:rsid w:val="00B76B7E"/>
    <w:rsid w:val="00B80925"/>
    <w:rsid w:val="00B815CE"/>
    <w:rsid w:val="00B838CD"/>
    <w:rsid w:val="00B84304"/>
    <w:rsid w:val="00B9125A"/>
    <w:rsid w:val="00B9585F"/>
    <w:rsid w:val="00BA332D"/>
    <w:rsid w:val="00BB42DB"/>
    <w:rsid w:val="00BC1206"/>
    <w:rsid w:val="00BC1FD7"/>
    <w:rsid w:val="00BC22EE"/>
    <w:rsid w:val="00BC2C68"/>
    <w:rsid w:val="00BD126B"/>
    <w:rsid w:val="00BD6E45"/>
    <w:rsid w:val="00BE20E7"/>
    <w:rsid w:val="00BE438C"/>
    <w:rsid w:val="00BE5EE7"/>
    <w:rsid w:val="00BE712D"/>
    <w:rsid w:val="00BF2D82"/>
    <w:rsid w:val="00BF4AAD"/>
    <w:rsid w:val="00C047DD"/>
    <w:rsid w:val="00C064DC"/>
    <w:rsid w:val="00C07D01"/>
    <w:rsid w:val="00C12519"/>
    <w:rsid w:val="00C16989"/>
    <w:rsid w:val="00C20738"/>
    <w:rsid w:val="00C30E56"/>
    <w:rsid w:val="00C3211E"/>
    <w:rsid w:val="00C33D09"/>
    <w:rsid w:val="00C34D0A"/>
    <w:rsid w:val="00C36DD8"/>
    <w:rsid w:val="00C37A3E"/>
    <w:rsid w:val="00C37A9A"/>
    <w:rsid w:val="00C4110E"/>
    <w:rsid w:val="00C44632"/>
    <w:rsid w:val="00C47E42"/>
    <w:rsid w:val="00C50288"/>
    <w:rsid w:val="00C53882"/>
    <w:rsid w:val="00C54081"/>
    <w:rsid w:val="00C62D6E"/>
    <w:rsid w:val="00C642C3"/>
    <w:rsid w:val="00C70683"/>
    <w:rsid w:val="00C75C64"/>
    <w:rsid w:val="00C80B2F"/>
    <w:rsid w:val="00C81CBC"/>
    <w:rsid w:val="00C83AC3"/>
    <w:rsid w:val="00C847ED"/>
    <w:rsid w:val="00C9096A"/>
    <w:rsid w:val="00C92678"/>
    <w:rsid w:val="00C9268B"/>
    <w:rsid w:val="00C92901"/>
    <w:rsid w:val="00C93E0C"/>
    <w:rsid w:val="00C95069"/>
    <w:rsid w:val="00C966FF"/>
    <w:rsid w:val="00C97674"/>
    <w:rsid w:val="00CA38BD"/>
    <w:rsid w:val="00CA46B5"/>
    <w:rsid w:val="00CB0519"/>
    <w:rsid w:val="00CB3F7E"/>
    <w:rsid w:val="00CB7A9C"/>
    <w:rsid w:val="00CB7CC1"/>
    <w:rsid w:val="00CD0AD0"/>
    <w:rsid w:val="00CD10A1"/>
    <w:rsid w:val="00CD3699"/>
    <w:rsid w:val="00CD394D"/>
    <w:rsid w:val="00CD4B86"/>
    <w:rsid w:val="00CD5F0F"/>
    <w:rsid w:val="00CE155F"/>
    <w:rsid w:val="00CE2959"/>
    <w:rsid w:val="00CE3BA3"/>
    <w:rsid w:val="00CE5E01"/>
    <w:rsid w:val="00CE7183"/>
    <w:rsid w:val="00CF0D9B"/>
    <w:rsid w:val="00CF4CA1"/>
    <w:rsid w:val="00D057EA"/>
    <w:rsid w:val="00D12B10"/>
    <w:rsid w:val="00D1320B"/>
    <w:rsid w:val="00D15BB3"/>
    <w:rsid w:val="00D15FEC"/>
    <w:rsid w:val="00D16ADA"/>
    <w:rsid w:val="00D20EA9"/>
    <w:rsid w:val="00D3323D"/>
    <w:rsid w:val="00D33840"/>
    <w:rsid w:val="00D3469C"/>
    <w:rsid w:val="00D352D7"/>
    <w:rsid w:val="00D36F65"/>
    <w:rsid w:val="00D4174E"/>
    <w:rsid w:val="00D50509"/>
    <w:rsid w:val="00D50D0D"/>
    <w:rsid w:val="00D56B22"/>
    <w:rsid w:val="00D6413D"/>
    <w:rsid w:val="00D64974"/>
    <w:rsid w:val="00D66469"/>
    <w:rsid w:val="00D7105C"/>
    <w:rsid w:val="00D8031B"/>
    <w:rsid w:val="00D80417"/>
    <w:rsid w:val="00D83893"/>
    <w:rsid w:val="00D84676"/>
    <w:rsid w:val="00D84A2F"/>
    <w:rsid w:val="00D85F33"/>
    <w:rsid w:val="00D8754C"/>
    <w:rsid w:val="00D92006"/>
    <w:rsid w:val="00D950CC"/>
    <w:rsid w:val="00D97000"/>
    <w:rsid w:val="00DA442B"/>
    <w:rsid w:val="00DA4ABB"/>
    <w:rsid w:val="00DA5DB1"/>
    <w:rsid w:val="00DA6D71"/>
    <w:rsid w:val="00DB1386"/>
    <w:rsid w:val="00DB2058"/>
    <w:rsid w:val="00DB3EE4"/>
    <w:rsid w:val="00DC0016"/>
    <w:rsid w:val="00DC252B"/>
    <w:rsid w:val="00DC2A0F"/>
    <w:rsid w:val="00DC2AFF"/>
    <w:rsid w:val="00DC32CF"/>
    <w:rsid w:val="00DC74B5"/>
    <w:rsid w:val="00DD1790"/>
    <w:rsid w:val="00DD2807"/>
    <w:rsid w:val="00DD40A9"/>
    <w:rsid w:val="00DD5979"/>
    <w:rsid w:val="00DD59A8"/>
    <w:rsid w:val="00DD5DDF"/>
    <w:rsid w:val="00DD5F52"/>
    <w:rsid w:val="00DD63A0"/>
    <w:rsid w:val="00DD7D6E"/>
    <w:rsid w:val="00DE486F"/>
    <w:rsid w:val="00DE5625"/>
    <w:rsid w:val="00DE58D9"/>
    <w:rsid w:val="00DF0141"/>
    <w:rsid w:val="00DF0E38"/>
    <w:rsid w:val="00E056FD"/>
    <w:rsid w:val="00E07AF0"/>
    <w:rsid w:val="00E12340"/>
    <w:rsid w:val="00E12CFF"/>
    <w:rsid w:val="00E13222"/>
    <w:rsid w:val="00E132BC"/>
    <w:rsid w:val="00E135C2"/>
    <w:rsid w:val="00E15736"/>
    <w:rsid w:val="00E177CD"/>
    <w:rsid w:val="00E22CFC"/>
    <w:rsid w:val="00E24E45"/>
    <w:rsid w:val="00E24F91"/>
    <w:rsid w:val="00E338DA"/>
    <w:rsid w:val="00E34BA5"/>
    <w:rsid w:val="00E35EF4"/>
    <w:rsid w:val="00E36698"/>
    <w:rsid w:val="00E36FD6"/>
    <w:rsid w:val="00E42148"/>
    <w:rsid w:val="00E42402"/>
    <w:rsid w:val="00E42D06"/>
    <w:rsid w:val="00E45125"/>
    <w:rsid w:val="00E516CB"/>
    <w:rsid w:val="00E51A44"/>
    <w:rsid w:val="00E52656"/>
    <w:rsid w:val="00E56B69"/>
    <w:rsid w:val="00E57901"/>
    <w:rsid w:val="00E60B87"/>
    <w:rsid w:val="00E656C1"/>
    <w:rsid w:val="00E8128A"/>
    <w:rsid w:val="00E812A3"/>
    <w:rsid w:val="00E816DC"/>
    <w:rsid w:val="00E83D7F"/>
    <w:rsid w:val="00E90829"/>
    <w:rsid w:val="00E90F24"/>
    <w:rsid w:val="00E930B6"/>
    <w:rsid w:val="00E93CE1"/>
    <w:rsid w:val="00E95F93"/>
    <w:rsid w:val="00EA0CC6"/>
    <w:rsid w:val="00EA1951"/>
    <w:rsid w:val="00EB0E93"/>
    <w:rsid w:val="00EB1C80"/>
    <w:rsid w:val="00EB240C"/>
    <w:rsid w:val="00EB27B8"/>
    <w:rsid w:val="00EC02AD"/>
    <w:rsid w:val="00EC15A4"/>
    <w:rsid w:val="00EC7AB8"/>
    <w:rsid w:val="00ED1A11"/>
    <w:rsid w:val="00ED43F9"/>
    <w:rsid w:val="00ED5406"/>
    <w:rsid w:val="00ED6D86"/>
    <w:rsid w:val="00EE6B5E"/>
    <w:rsid w:val="00EE7A35"/>
    <w:rsid w:val="00EF00D2"/>
    <w:rsid w:val="00EF0B37"/>
    <w:rsid w:val="00EF404C"/>
    <w:rsid w:val="00EF4B00"/>
    <w:rsid w:val="00F10C41"/>
    <w:rsid w:val="00F14B0D"/>
    <w:rsid w:val="00F175F0"/>
    <w:rsid w:val="00F218A1"/>
    <w:rsid w:val="00F21A30"/>
    <w:rsid w:val="00F22470"/>
    <w:rsid w:val="00F264B8"/>
    <w:rsid w:val="00F276BD"/>
    <w:rsid w:val="00F31040"/>
    <w:rsid w:val="00F34597"/>
    <w:rsid w:val="00F34FD2"/>
    <w:rsid w:val="00F37D9F"/>
    <w:rsid w:val="00F43BFB"/>
    <w:rsid w:val="00F47AB4"/>
    <w:rsid w:val="00F5138E"/>
    <w:rsid w:val="00F54CB0"/>
    <w:rsid w:val="00F577F9"/>
    <w:rsid w:val="00F60A46"/>
    <w:rsid w:val="00F62F1C"/>
    <w:rsid w:val="00F64CF9"/>
    <w:rsid w:val="00F66076"/>
    <w:rsid w:val="00F72607"/>
    <w:rsid w:val="00F734F0"/>
    <w:rsid w:val="00F7530C"/>
    <w:rsid w:val="00F773BF"/>
    <w:rsid w:val="00F81057"/>
    <w:rsid w:val="00F84B8D"/>
    <w:rsid w:val="00F86E17"/>
    <w:rsid w:val="00F938D8"/>
    <w:rsid w:val="00FA3EB4"/>
    <w:rsid w:val="00FA4130"/>
    <w:rsid w:val="00FA5433"/>
    <w:rsid w:val="00FA5E15"/>
    <w:rsid w:val="00FA64CE"/>
    <w:rsid w:val="00FB006A"/>
    <w:rsid w:val="00FB07B8"/>
    <w:rsid w:val="00FB2472"/>
    <w:rsid w:val="00FB3F0A"/>
    <w:rsid w:val="00FC00E1"/>
    <w:rsid w:val="00FC306B"/>
    <w:rsid w:val="00FC3510"/>
    <w:rsid w:val="00FC7809"/>
    <w:rsid w:val="00FC79BD"/>
    <w:rsid w:val="00FD1B1D"/>
    <w:rsid w:val="00FD1FA2"/>
    <w:rsid w:val="00FD4560"/>
    <w:rsid w:val="00FE0728"/>
    <w:rsid w:val="00FE4E52"/>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BA0"/>
    <w:pPr>
      <w:spacing w:before="120" w:after="120" w:line="240" w:lineRule="auto"/>
    </w:pPr>
    <w:rPr>
      <w:rFonts w:ascii="Verdana" w:hAnsi="Verdana"/>
      <w:sz w:val="18"/>
    </w:rPr>
  </w:style>
  <w:style w:type="paragraph" w:styleId="Heading1">
    <w:name w:val="heading 1"/>
    <w:basedOn w:val="Normal"/>
    <w:next w:val="Normal"/>
    <w:link w:val="Heading1Char"/>
    <w:uiPriority w:val="9"/>
    <w:qFormat/>
    <w:rsid w:val="00513EAD"/>
    <w:pPr>
      <w:pBdr>
        <w:bottom w:val="single" w:sz="4" w:space="1" w:color="000000" w:themeColor="text1"/>
      </w:pBdr>
      <w:outlineLvl w:val="0"/>
    </w:pPr>
    <w:rPr>
      <w:rFonts w:ascii="Arial Black" w:hAnsi="Arial Black"/>
      <w:sz w:val="28"/>
    </w:rPr>
  </w:style>
  <w:style w:type="paragraph" w:styleId="Heading2">
    <w:name w:val="heading 2"/>
    <w:basedOn w:val="Normal"/>
    <w:next w:val="Normal"/>
    <w:link w:val="Heading2Char"/>
    <w:uiPriority w:val="9"/>
    <w:qFormat/>
    <w:rsid w:val="00B04598"/>
    <w:pPr>
      <w:keepNext/>
      <w:pBdr>
        <w:bottom w:val="single" w:sz="2" w:space="1" w:color="969696"/>
      </w:pBdr>
      <w:spacing w:before="240"/>
      <w:outlineLvl w:val="1"/>
    </w:pPr>
    <w:rPr>
      <w:rFonts w:ascii="Arial Black" w:hAnsi="Arial Black"/>
      <w:color w:val="333333"/>
      <w:sz w:val="22"/>
    </w:rPr>
  </w:style>
  <w:style w:type="paragraph" w:styleId="Heading3">
    <w:name w:val="heading 3"/>
    <w:basedOn w:val="Normal"/>
    <w:next w:val="Normal"/>
    <w:link w:val="Heading3Char"/>
    <w:uiPriority w:val="9"/>
    <w:semiHidden/>
    <w:unhideWhenUsed/>
    <w:qFormat/>
    <w:rsid w:val="00711C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13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F13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EAD"/>
    <w:rPr>
      <w:rFonts w:ascii="Arial Black" w:hAnsi="Arial Black"/>
      <w:sz w:val="28"/>
    </w:rPr>
  </w:style>
  <w:style w:type="character" w:customStyle="1" w:styleId="Heading2Char">
    <w:name w:val="Heading 2 Char"/>
    <w:basedOn w:val="DefaultParagraphFont"/>
    <w:link w:val="Heading2"/>
    <w:uiPriority w:val="9"/>
    <w:rsid w:val="00B04598"/>
    <w:rPr>
      <w:rFonts w:ascii="Arial Black" w:hAnsi="Arial Black"/>
      <w:color w:val="333333"/>
    </w:rPr>
  </w:style>
  <w:style w:type="character" w:customStyle="1" w:styleId="Heading4Char">
    <w:name w:val="Heading 4 Char"/>
    <w:basedOn w:val="DefaultParagraphFont"/>
    <w:link w:val="Heading4"/>
    <w:uiPriority w:val="9"/>
    <w:rsid w:val="008D0899"/>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8D0899"/>
    <w:rPr>
      <w:rFonts w:asciiTheme="majorHAnsi" w:eastAsiaTheme="majorEastAsia" w:hAnsiTheme="majorHAnsi" w:cstheme="majorBidi"/>
      <w:color w:val="243F60" w:themeColor="accent1" w:themeShade="7F"/>
      <w:sz w:val="18"/>
    </w:rPr>
  </w:style>
  <w:style w:type="paragraph" w:styleId="BalloonText">
    <w:name w:val="Balloon Text"/>
    <w:basedOn w:val="Normal"/>
    <w:link w:val="BalloonTextChar"/>
    <w:uiPriority w:val="99"/>
    <w:semiHidden/>
    <w:unhideWhenUsed/>
    <w:rsid w:val="001B176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76D"/>
    <w:rPr>
      <w:rFonts w:ascii="Tahoma" w:hAnsi="Tahoma" w:cs="Tahoma"/>
      <w:sz w:val="16"/>
      <w:szCs w:val="16"/>
    </w:rPr>
  </w:style>
  <w:style w:type="paragraph" w:styleId="TOC1">
    <w:name w:val="toc 1"/>
    <w:basedOn w:val="Normal"/>
    <w:next w:val="Normal"/>
    <w:autoRedefine/>
    <w:uiPriority w:val="39"/>
    <w:unhideWhenUsed/>
    <w:rsid w:val="002376C5"/>
    <w:pPr>
      <w:tabs>
        <w:tab w:val="right" w:leader="dot" w:pos="9350"/>
      </w:tabs>
      <w:spacing w:before="80" w:after="20"/>
    </w:pPr>
    <w:rPr>
      <w:b/>
      <w:sz w:val="16"/>
    </w:rPr>
  </w:style>
  <w:style w:type="paragraph" w:styleId="TOC2">
    <w:name w:val="toc 2"/>
    <w:basedOn w:val="Normal"/>
    <w:next w:val="Normal"/>
    <w:autoRedefine/>
    <w:uiPriority w:val="39"/>
    <w:unhideWhenUsed/>
    <w:rsid w:val="002376C5"/>
    <w:pPr>
      <w:spacing w:before="0" w:after="20"/>
      <w:ind w:left="144"/>
    </w:pPr>
    <w:rPr>
      <w:sz w:val="14"/>
    </w:rPr>
  </w:style>
  <w:style w:type="character" w:styleId="Hyperlink">
    <w:name w:val="Hyperlink"/>
    <w:basedOn w:val="DefaultParagraphFont"/>
    <w:uiPriority w:val="99"/>
    <w:unhideWhenUsed/>
    <w:rsid w:val="001B176D"/>
    <w:rPr>
      <w:color w:val="0000FF" w:themeColor="hyperlink"/>
      <w:u w:val="single"/>
    </w:rPr>
  </w:style>
  <w:style w:type="character" w:styleId="BookTitle">
    <w:name w:val="Book Title"/>
    <w:basedOn w:val="DefaultParagraphFont"/>
    <w:uiPriority w:val="33"/>
    <w:qFormat/>
    <w:rsid w:val="001B176D"/>
    <w:rPr>
      <w:b/>
      <w:bCs/>
      <w:smallCaps/>
      <w:spacing w:val="5"/>
      <w:sz w:val="48"/>
    </w:rPr>
  </w:style>
  <w:style w:type="paragraph" w:styleId="Title">
    <w:name w:val="Title"/>
    <w:basedOn w:val="Normal"/>
    <w:next w:val="Normal"/>
    <w:link w:val="TitleChar"/>
    <w:uiPriority w:val="10"/>
    <w:unhideWhenUsed/>
    <w:qFormat/>
    <w:rsid w:val="0069598A"/>
    <w:pPr>
      <w:pBdr>
        <w:bottom w:val="single" w:sz="8" w:space="4" w:color="auto"/>
      </w:pBdr>
      <w:spacing w:before="0" w:after="240"/>
      <w:contextualSpacing/>
      <w:jc w:val="both"/>
    </w:pPr>
    <w:rPr>
      <w:rFonts w:ascii="Arial Black" w:eastAsiaTheme="majorEastAsia" w:hAnsi="Arial Black" w:cstheme="majorBidi"/>
      <w:spacing w:val="5"/>
      <w:kern w:val="28"/>
      <w:sz w:val="28"/>
      <w:szCs w:val="52"/>
    </w:rPr>
  </w:style>
  <w:style w:type="character" w:customStyle="1" w:styleId="TitleChar">
    <w:name w:val="Title Char"/>
    <w:basedOn w:val="DefaultParagraphFont"/>
    <w:link w:val="Title"/>
    <w:uiPriority w:val="10"/>
    <w:rsid w:val="0069598A"/>
    <w:rPr>
      <w:rFonts w:ascii="Arial Black" w:eastAsiaTheme="majorEastAsia" w:hAnsi="Arial Black" w:cstheme="majorBidi"/>
      <w:spacing w:val="5"/>
      <w:kern w:val="28"/>
      <w:sz w:val="28"/>
      <w:szCs w:val="52"/>
    </w:rPr>
  </w:style>
  <w:style w:type="paragraph" w:styleId="NoSpacing">
    <w:name w:val="No Spacing"/>
    <w:link w:val="NoSpacingChar"/>
    <w:uiPriority w:val="1"/>
    <w:qFormat/>
    <w:rsid w:val="002754DA"/>
    <w:pPr>
      <w:spacing w:after="0" w:line="240" w:lineRule="auto"/>
    </w:pPr>
    <w:rPr>
      <w:rFonts w:eastAsiaTheme="minorEastAsia"/>
    </w:rPr>
  </w:style>
  <w:style w:type="character" w:customStyle="1" w:styleId="NoSpacingChar">
    <w:name w:val="No Spacing Char"/>
    <w:basedOn w:val="DefaultParagraphFont"/>
    <w:link w:val="NoSpacing"/>
    <w:uiPriority w:val="1"/>
    <w:rsid w:val="002754DA"/>
    <w:rPr>
      <w:rFonts w:eastAsiaTheme="minorEastAsia"/>
    </w:rPr>
  </w:style>
  <w:style w:type="paragraph" w:styleId="Header">
    <w:name w:val="header"/>
    <w:basedOn w:val="Normal"/>
    <w:link w:val="HeaderChar"/>
    <w:uiPriority w:val="99"/>
    <w:unhideWhenUsed/>
    <w:rsid w:val="000E4786"/>
    <w:pPr>
      <w:tabs>
        <w:tab w:val="center" w:pos="4680"/>
        <w:tab w:val="right" w:pos="9360"/>
      </w:tabs>
      <w:spacing w:before="0" w:after="0"/>
    </w:pPr>
  </w:style>
  <w:style w:type="character" w:customStyle="1" w:styleId="HeaderChar">
    <w:name w:val="Header Char"/>
    <w:basedOn w:val="DefaultParagraphFont"/>
    <w:link w:val="Header"/>
    <w:uiPriority w:val="99"/>
    <w:rsid w:val="000E4786"/>
    <w:rPr>
      <w:rFonts w:ascii="Verdana" w:hAnsi="Verdana"/>
      <w:sz w:val="18"/>
    </w:rPr>
  </w:style>
  <w:style w:type="paragraph" w:styleId="Footer">
    <w:name w:val="footer"/>
    <w:basedOn w:val="Normal"/>
    <w:link w:val="FooterChar"/>
    <w:uiPriority w:val="99"/>
    <w:unhideWhenUsed/>
    <w:rsid w:val="00515C63"/>
    <w:pPr>
      <w:pBdr>
        <w:top w:val="single" w:sz="8" w:space="1" w:color="292929"/>
      </w:pBdr>
      <w:tabs>
        <w:tab w:val="center" w:pos="4680"/>
        <w:tab w:val="right" w:pos="9360"/>
      </w:tabs>
      <w:spacing w:before="40" w:after="0"/>
    </w:pPr>
    <w:rPr>
      <w:color w:val="292929"/>
      <w:sz w:val="14"/>
    </w:rPr>
  </w:style>
  <w:style w:type="character" w:customStyle="1" w:styleId="FooterChar">
    <w:name w:val="Footer Char"/>
    <w:basedOn w:val="DefaultParagraphFont"/>
    <w:link w:val="Footer"/>
    <w:uiPriority w:val="99"/>
    <w:rsid w:val="00515C63"/>
    <w:rPr>
      <w:rFonts w:ascii="Verdana" w:hAnsi="Verdana"/>
      <w:color w:val="292929"/>
      <w:sz w:val="14"/>
    </w:rPr>
  </w:style>
  <w:style w:type="paragraph" w:customStyle="1" w:styleId="LabExercise">
    <w:name w:val="Lab Exercise"/>
    <w:basedOn w:val="Normal"/>
    <w:next w:val="Normal"/>
    <w:qFormat/>
    <w:rsid w:val="00A66755"/>
    <w:pPr>
      <w:spacing w:before="0" w:after="200" w:line="276" w:lineRule="auto"/>
    </w:pPr>
    <w:rPr>
      <w:b/>
      <w:sz w:val="24"/>
    </w:rPr>
  </w:style>
  <w:style w:type="paragraph" w:styleId="ListParagraph">
    <w:name w:val="List Paragraph"/>
    <w:basedOn w:val="Normal"/>
    <w:uiPriority w:val="34"/>
    <w:qFormat/>
    <w:rsid w:val="00A66755"/>
    <w:pPr>
      <w:spacing w:before="0" w:after="200" w:line="276" w:lineRule="auto"/>
      <w:ind w:left="720"/>
      <w:contextualSpacing/>
    </w:pPr>
  </w:style>
  <w:style w:type="table" w:customStyle="1" w:styleId="LabExerciseStepTable">
    <w:name w:val="Lab Exercise Step Table"/>
    <w:basedOn w:val="TableNormal"/>
    <w:uiPriority w:val="99"/>
    <w:rsid w:val="006B6F43"/>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A4394E"/>
    <w:rPr>
      <w:rFonts w:ascii="Lucida Console" w:hAnsi="Lucida Console" w:cs="Courier New"/>
      <w:b/>
      <w:spacing w:val="-6"/>
      <w:sz w:val="18"/>
    </w:rPr>
  </w:style>
  <w:style w:type="paragraph" w:customStyle="1" w:styleId="NumberedBullet">
    <w:name w:val="Numbered Bullet"/>
    <w:basedOn w:val="ListParagraph"/>
    <w:unhideWhenUsed/>
    <w:qFormat/>
    <w:rsid w:val="008C1C05"/>
    <w:pPr>
      <w:tabs>
        <w:tab w:val="left" w:pos="144"/>
      </w:tabs>
      <w:spacing w:before="80" w:after="40" w:line="240" w:lineRule="auto"/>
      <w:ind w:hanging="360"/>
      <w:contextualSpacing w:val="0"/>
    </w:pPr>
  </w:style>
  <w:style w:type="paragraph" w:customStyle="1" w:styleId="LabStepScreenshot">
    <w:name w:val="Lab Step Screenshot"/>
    <w:basedOn w:val="Normal"/>
    <w:qFormat/>
    <w:rsid w:val="00F64CF9"/>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8C1C05"/>
    <w:pPr>
      <w:spacing w:before="0" w:after="0"/>
    </w:pPr>
    <w:rPr>
      <w:sz w:val="20"/>
      <w:szCs w:val="20"/>
    </w:rPr>
  </w:style>
  <w:style w:type="character" w:customStyle="1" w:styleId="FootnoteTextChar">
    <w:name w:val="Footnote Text Char"/>
    <w:basedOn w:val="DefaultParagraphFont"/>
    <w:link w:val="FootnoteText"/>
    <w:uiPriority w:val="99"/>
    <w:semiHidden/>
    <w:rsid w:val="008C1C05"/>
    <w:rPr>
      <w:rFonts w:ascii="Verdana" w:hAnsi="Verdana"/>
      <w:sz w:val="20"/>
      <w:szCs w:val="20"/>
    </w:rPr>
  </w:style>
  <w:style w:type="table" w:styleId="LightShading-Accent4">
    <w:name w:val="Light Shading Accent 4"/>
    <w:basedOn w:val="TableNormal"/>
    <w:uiPriority w:val="60"/>
    <w:rsid w:val="008C1C0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6384D"/>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50462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8D089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6208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62088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62088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620888"/>
    <w:pPr>
      <w:tabs>
        <w:tab w:val="num" w:pos="360"/>
      </w:tabs>
      <w:ind w:left="360" w:hanging="360"/>
      <w:contextualSpacing/>
    </w:pPr>
  </w:style>
  <w:style w:type="character" w:customStyle="1" w:styleId="InLineUrl">
    <w:name w:val="InLineUrl"/>
    <w:basedOn w:val="DefaultParagraphFont"/>
    <w:uiPriority w:val="1"/>
    <w:qFormat/>
    <w:rsid w:val="007442CF"/>
    <w:rPr>
      <w:rFonts w:ascii="Arial" w:hAnsi="Arial"/>
      <w:b/>
      <w:sz w:val="16"/>
    </w:rPr>
  </w:style>
  <w:style w:type="paragraph" w:customStyle="1" w:styleId="LabStepNumbered">
    <w:name w:val="Lab Step Numbered"/>
    <w:basedOn w:val="ListParagraph"/>
    <w:qFormat/>
    <w:rsid w:val="009422EE"/>
    <w:pPr>
      <w:numPr>
        <w:numId w:val="45"/>
      </w:numPr>
      <w:spacing w:before="80" w:after="40" w:line="240" w:lineRule="auto"/>
      <w:contextualSpacing w:val="0"/>
    </w:pPr>
  </w:style>
  <w:style w:type="paragraph" w:customStyle="1" w:styleId="LabStepCodeBlock">
    <w:name w:val="Lab Step Code Block"/>
    <w:basedOn w:val="Normal"/>
    <w:qFormat/>
    <w:rsid w:val="009E2AD2"/>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Normal"/>
    <w:qFormat/>
    <w:rsid w:val="006C0157"/>
    <w:pPr>
      <w:numPr>
        <w:numId w:val="35"/>
      </w:numPr>
      <w:spacing w:before="80" w:after="40"/>
    </w:pPr>
    <w:rPr>
      <w:sz w:val="16"/>
    </w:rPr>
  </w:style>
  <w:style w:type="paragraph" w:customStyle="1" w:styleId="LabStepLevel2NoBullet">
    <w:name w:val="Lab Step Level 2 No Bullet"/>
    <w:basedOn w:val="LabStepLevel2Numbered"/>
    <w:qFormat/>
    <w:rsid w:val="0009020D"/>
    <w:pPr>
      <w:numPr>
        <w:numId w:val="0"/>
      </w:numPr>
      <w:spacing w:before="40"/>
      <w:ind w:left="720"/>
    </w:pPr>
  </w:style>
  <w:style w:type="character" w:customStyle="1" w:styleId="LabStepScreenshotFrame">
    <w:name w:val="Lab Step Screenshot Frame"/>
    <w:basedOn w:val="DefaultParagraphFont"/>
    <w:uiPriority w:val="1"/>
    <w:qFormat/>
    <w:rsid w:val="00990EBF"/>
    <w:rPr>
      <w:noProof/>
      <w:bdr w:val="single" w:sz="2" w:space="0" w:color="DDDDDD"/>
    </w:rPr>
  </w:style>
  <w:style w:type="paragraph" w:customStyle="1" w:styleId="LabExerciseCallout">
    <w:name w:val="Lab Exercise Callout"/>
    <w:basedOn w:val="LabExerciseText"/>
    <w:qFormat/>
    <w:rsid w:val="00711C0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830A82"/>
    <w:pPr>
      <w:pBdr>
        <w:top w:val="single" w:sz="2" w:space="4" w:color="808080"/>
        <w:left w:val="single" w:sz="2" w:space="3" w:color="808080"/>
        <w:bottom w:val="single" w:sz="2" w:space="4" w:color="808080"/>
        <w:right w:val="single" w:sz="2" w:space="3" w:color="808080"/>
      </w:pBdr>
      <w:shd w:val="pct65" w:color="EAEAEA" w:fill="auto"/>
      <w:spacing w:before="0"/>
      <w:ind w:left="72"/>
    </w:pPr>
    <w:rPr>
      <w:rFonts w:ascii="Arial" w:hAnsi="Arial"/>
      <w:sz w:val="16"/>
    </w:rPr>
  </w:style>
  <w:style w:type="paragraph" w:customStyle="1" w:styleId="LabSetup">
    <w:name w:val="Lab Setup"/>
    <w:basedOn w:val="Normal"/>
    <w:next w:val="Normal"/>
    <w:rsid w:val="00E056FD"/>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E95F93"/>
    <w:pPr>
      <w:numPr>
        <w:numId w:val="2"/>
      </w:numPr>
      <w:shd w:val="clear" w:color="auto" w:fill="FFFFFF" w:themeFill="background1"/>
      <w:tabs>
        <w:tab w:val="left" w:pos="216"/>
      </w:tabs>
      <w:spacing w:before="60" w:after="120" w:line="240" w:lineRule="exact"/>
      <w:ind w:left="216" w:hanging="144"/>
      <w:contextualSpacing/>
    </w:pPr>
    <w:rPr>
      <w:rFonts w:ascii="Arial" w:hAnsi="Arial"/>
      <w:color w:val="auto"/>
    </w:rPr>
  </w:style>
  <w:style w:type="table" w:customStyle="1" w:styleId="LabExerciseTable">
    <w:name w:val="Lab Exercise Table"/>
    <w:basedOn w:val="TableGrid1"/>
    <w:uiPriority w:val="99"/>
    <w:rsid w:val="006B6F43"/>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B6F43"/>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A55EA3"/>
    <w:rPr>
      <w:rFonts w:ascii="Arial" w:hAnsi="Arial"/>
      <w:b/>
      <w:iCs/>
      <w:sz w:val="16"/>
    </w:rPr>
  </w:style>
  <w:style w:type="character" w:customStyle="1" w:styleId="InlindeCode">
    <w:name w:val="InlindeCode"/>
    <w:basedOn w:val="DefaultParagraphFont"/>
    <w:uiPriority w:val="1"/>
    <w:qFormat/>
    <w:rsid w:val="00A55EA3"/>
    <w:rPr>
      <w:rFonts w:ascii="Lucida Console" w:hAnsi="Lucida Console"/>
      <w:b/>
      <w:sz w:val="16"/>
    </w:rPr>
  </w:style>
  <w:style w:type="table" w:customStyle="1" w:styleId="LabStepTable">
    <w:name w:val="Lab Step Table"/>
    <w:basedOn w:val="TableGrid"/>
    <w:uiPriority w:val="99"/>
    <w:rsid w:val="00AF4F9B"/>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422EE"/>
    <w:pPr>
      <w:tabs>
        <w:tab w:val="left" w:pos="288"/>
        <w:tab w:val="left" w:pos="576"/>
      </w:tabs>
      <w:spacing w:before="0" w:after="0"/>
    </w:pPr>
    <w:rPr>
      <w:sz w:val="14"/>
    </w:rPr>
  </w:style>
  <w:style w:type="character" w:customStyle="1" w:styleId="Heading3Char">
    <w:name w:val="Heading 3 Char"/>
    <w:basedOn w:val="DefaultParagraphFont"/>
    <w:link w:val="Heading3"/>
    <w:uiPriority w:val="9"/>
    <w:semiHidden/>
    <w:rsid w:val="00711C05"/>
    <w:rPr>
      <w:rFonts w:asciiTheme="majorHAnsi" w:eastAsiaTheme="majorEastAsia" w:hAnsiTheme="majorHAnsi" w:cstheme="majorBidi"/>
      <w:b/>
      <w:bCs/>
      <w:color w:val="4F81BD" w:themeColor="accent1"/>
      <w:sz w:val="18"/>
    </w:rPr>
  </w:style>
  <w:style w:type="paragraph" w:customStyle="1" w:styleId="LabStepCodeBlockLevel2">
    <w:name w:val="Lab Step Code Block Level 2"/>
    <w:basedOn w:val="LabStepCodeBlock"/>
    <w:qFormat/>
    <w:rsid w:val="00216298"/>
    <w:pPr>
      <w:ind w:left="1152"/>
    </w:pPr>
  </w:style>
  <w:style w:type="paragraph" w:customStyle="1" w:styleId="LabStepScreenshotLevel2">
    <w:name w:val="Lab Step Screenshot Level 2"/>
    <w:basedOn w:val="LabStepScreenshot"/>
    <w:qFormat/>
    <w:rsid w:val="00F276BD"/>
    <w:pPr>
      <w:ind w:left="1152"/>
    </w:pPr>
    <w:rPr>
      <w:noProof/>
    </w:rPr>
  </w:style>
  <w:style w:type="paragraph" w:customStyle="1" w:styleId="LabStepTableTextHeader">
    <w:name w:val="Lab Step Table Text Header"/>
    <w:basedOn w:val="LabStepTableText"/>
    <w:next w:val="LabStepTableText"/>
    <w:qFormat/>
    <w:rsid w:val="00AF4F9B"/>
    <w:rPr>
      <w:b/>
    </w:rPr>
  </w:style>
  <w:style w:type="paragraph" w:customStyle="1" w:styleId="LabStepTableParagraph">
    <w:name w:val="Lab Step Table Paragraph"/>
    <w:basedOn w:val="LabStepNumbered"/>
    <w:qFormat/>
    <w:rsid w:val="00E90829"/>
    <w:pPr>
      <w:numPr>
        <w:numId w:val="0"/>
      </w:numPr>
    </w:pPr>
  </w:style>
  <w:style w:type="paragraph" w:styleId="TOCHeading">
    <w:name w:val="TOC Heading"/>
    <w:basedOn w:val="Heading1"/>
    <w:next w:val="Normal"/>
    <w:uiPriority w:val="39"/>
    <w:semiHidden/>
    <w:unhideWhenUsed/>
    <w:qFormat/>
    <w:rsid w:val="0069598A"/>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B410F6"/>
    <w:pPr>
      <w:numPr>
        <w:numId w:val="3"/>
      </w:numPr>
      <w:spacing w:before="0" w:after="0" w:line="240" w:lineRule="exact"/>
    </w:pPr>
    <w:rPr>
      <w:rFonts w:ascii="Arial" w:eastAsia="Times New Roman" w:hAnsi="Arial" w:cs="Arial"/>
      <w:sz w:val="20"/>
      <w:szCs w:val="24"/>
    </w:rPr>
  </w:style>
  <w:style w:type="character" w:styleId="CommentReference">
    <w:name w:val="annotation reference"/>
    <w:basedOn w:val="DefaultParagraphFont"/>
    <w:uiPriority w:val="99"/>
    <w:semiHidden/>
    <w:unhideWhenUsed/>
    <w:rsid w:val="0009020D"/>
    <w:rPr>
      <w:sz w:val="16"/>
      <w:szCs w:val="16"/>
    </w:rPr>
  </w:style>
  <w:style w:type="paragraph" w:styleId="CommentText">
    <w:name w:val="annotation text"/>
    <w:basedOn w:val="Normal"/>
    <w:link w:val="CommentTextChar"/>
    <w:uiPriority w:val="99"/>
    <w:semiHidden/>
    <w:unhideWhenUsed/>
    <w:rsid w:val="0009020D"/>
    <w:rPr>
      <w:sz w:val="20"/>
      <w:szCs w:val="20"/>
    </w:rPr>
  </w:style>
  <w:style w:type="character" w:customStyle="1" w:styleId="CommentTextChar">
    <w:name w:val="Comment Text Char"/>
    <w:basedOn w:val="DefaultParagraphFont"/>
    <w:link w:val="CommentText"/>
    <w:uiPriority w:val="99"/>
    <w:semiHidden/>
    <w:rsid w:val="0009020D"/>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09020D"/>
    <w:rPr>
      <w:b/>
      <w:bCs/>
    </w:rPr>
  </w:style>
  <w:style w:type="character" w:customStyle="1" w:styleId="CommentSubjectChar">
    <w:name w:val="Comment Subject Char"/>
    <w:basedOn w:val="CommentTextChar"/>
    <w:link w:val="CommentSubject"/>
    <w:uiPriority w:val="99"/>
    <w:semiHidden/>
    <w:rsid w:val="0009020D"/>
    <w:rPr>
      <w:rFonts w:ascii="Verdana" w:hAnsi="Verdana"/>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eader" Target="header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oter" Target="footer1.xml"/><Relationship Id="rId8" Type="http://schemas.microsoft.com/office/2007/relationships/stylesWithEffects" Target="stylesWithEffect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customXml" Target="../customXml/item6.xml"/><Relationship Id="rId20" Type="http://schemas.openxmlformats.org/officeDocument/2006/relationships/image" Target="media/image8.png"/><Relationship Id="rId41"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ndy\Documents\2010%20Contracts\CriticalPath\Templates\CPT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_dlc_DocId xmlns="c83d3ea4-1015-4b4b-bfa9-09fbcd7aa64d">3CC2HQU7XWNV-39-27</_dlc_DocId>
    <_dlc_DocIdUrl xmlns="c83d3ea4-1015-4b4b-bfa9-09fbcd7aa64d">
      <Url>http://intranet.sharepointblackops.com/Courses/2010-EndUser/_layouts/DocIdRedir.aspx?ID=3CC2HQU7XWNV-39-27</Url>
      <Description>3CC2HQU7XWNV-39-27</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7C9A6050EBAF4D82EF5577787F7548" ma:contentTypeVersion="1" ma:contentTypeDescription="Create a new document." ma:contentTypeScope="" ma:versionID="67e15ee91b43982d3e544c0111a56a52">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9316EDB-49BA-4480-A4CC-06A2F75E0759}"/>
</file>

<file path=customXml/itemProps2.xml><?xml version="1.0" encoding="utf-8"?>
<ds:datastoreItem xmlns:ds="http://schemas.openxmlformats.org/officeDocument/2006/customXml" ds:itemID="{4AB4F019-59F6-4F32-9A99-4D00AA33EAC5}"/>
</file>

<file path=customXml/itemProps3.xml><?xml version="1.0" encoding="utf-8"?>
<ds:datastoreItem xmlns:ds="http://schemas.openxmlformats.org/officeDocument/2006/customXml" ds:itemID="{C710E86F-3A0E-4CF8-AB9D-397DCE1C5647}"/>
</file>

<file path=customXml/itemProps4.xml><?xml version="1.0" encoding="utf-8"?>
<ds:datastoreItem xmlns:ds="http://schemas.openxmlformats.org/officeDocument/2006/customXml" ds:itemID="{26E11BDE-7E31-4B78-8494-AC3EF47CDCC3}"/>
</file>

<file path=customXml/itemProps5.xml><?xml version="1.0" encoding="utf-8"?>
<ds:datastoreItem xmlns:ds="http://schemas.openxmlformats.org/officeDocument/2006/customXml" ds:itemID="{84C2ACEB-49C2-4435-9944-C904A813897E}"/>
</file>

<file path=customXml/itemProps6.xml><?xml version="1.0" encoding="utf-8"?>
<ds:datastoreItem xmlns:ds="http://schemas.openxmlformats.org/officeDocument/2006/customXml" ds:itemID="{13D40961-0558-4B3D-8111-1561B7AD5D62}"/>
</file>

<file path=docProps/app.xml><?xml version="1.0" encoding="utf-8"?>
<Properties xmlns="http://schemas.openxmlformats.org/officeDocument/2006/extended-properties" xmlns:vt="http://schemas.openxmlformats.org/officeDocument/2006/docPropsVTypes">
  <Template>CPT_LabTemplate.dotx</Template>
  <TotalTime>1176</TotalTime>
  <Pages>6</Pages>
  <Words>2903</Words>
  <Characters>16553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Module 1 Lab</vt:lpstr>
    </vt:vector>
  </TitlesOfParts>
  <Company>Critical Path Training, LLC</Company>
  <LinksUpToDate>false</LinksUpToDate>
  <CharactersWithSpaces>19418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 Lab</dc:title>
  <dc:creator>Wendy</dc:creator>
  <cp:lastModifiedBy>Andrew Connell</cp:lastModifiedBy>
  <cp:revision>130</cp:revision>
  <cp:lastPrinted>2009-08-12T16:30:00Z</cp:lastPrinted>
  <dcterms:created xsi:type="dcterms:W3CDTF">2010-09-14T06:09:00Z</dcterms:created>
  <dcterms:modified xsi:type="dcterms:W3CDTF">2010-10-06T10:30:00Z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0x010100B57C9A6050EBAF4D82EF5577787F7548</vt:lpwstr>
  </property>
  <property fmtid="{D5CDD505-2E9C-101B-9397-08002B2CF9AE}" pid="3" name="ContentAuthor">
    <vt:lpwstr>4;#Ted Pattison</vt:lpwstr>
  </property>
  <property fmtid="{D5CDD505-2E9C-101B-9397-08002B2CF9AE}" pid="4" name="Order">
    <vt:r8>2000</vt:r8>
  </property>
  <property fmtid="{D5CDD505-2E9C-101B-9397-08002B2CF9AE}" pid="5" name="_dlc_DocIdItemGuid">
    <vt:lpwstr>e125e9f2-9f80-4cfc-a2cf-8ed9a7fed125</vt:lpwstr>
  </property>
  <property fmtid="{D5CDD505-2E9C-101B-9397-08002B2CF9AE}" pid="6" name="ContentItemStatus">
    <vt:lpwstr>Completed</vt:lpwstr>
  </property>
</Properties>
</file>