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word/stylesWithEffects.xml" ContentType="application/vnd.ms-word.stylesWithEffect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7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B1D" w:rsidRPr="00C642C3" w:rsidRDefault="00FD1B1D" w:rsidP="00FD1B1D">
      <w:pPr>
        <w:pStyle w:val="Heading1"/>
      </w:pPr>
      <w:bookmarkStart w:id="0" w:name="OLE_LINK1"/>
      <w:bookmarkStart w:id="1" w:name="_Toc225684684"/>
      <w:bookmarkStart w:id="2" w:name="_Toc225684689"/>
      <w:r>
        <w:rPr>
          <w:noProof/>
        </w:rPr>
        <w:drawing>
          <wp:inline distT="0" distB="0" distL="0" distR="0" wp14:anchorId="6FF6EE6F" wp14:editId="6F261082">
            <wp:extent cx="133350" cy="133350"/>
            <wp:effectExtent l="19050" t="0" r="0" b="0"/>
            <wp:docPr id="124" name="Picture 11" descr="CPT_Logo_Man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T_Logo_Manual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End w:id="0"/>
      <w:bookmarkEnd w:id="1"/>
      <w:r w:rsidR="00BC1FD7">
        <w:t>An Overview of Sites and Site Collections</w:t>
      </w:r>
    </w:p>
    <w:p w:rsidR="00FD1B1D" w:rsidRDefault="00FD1B1D" w:rsidP="00FD1B1D">
      <w:pPr>
        <w:pStyle w:val="LabExerciseText"/>
        <w:rPr>
          <w:b/>
        </w:rPr>
      </w:pPr>
      <w:r w:rsidRPr="00E056FD">
        <w:rPr>
          <w:b/>
        </w:rPr>
        <w:t>Lab Time</w:t>
      </w:r>
      <w:r w:rsidRPr="00E056FD">
        <w:t>:</w:t>
      </w:r>
      <w:r w:rsidR="003B57AD">
        <w:t xml:space="preserve"> </w:t>
      </w:r>
      <w:r w:rsidR="00ED43F9">
        <w:t xml:space="preserve">60 </w:t>
      </w:r>
      <w:r w:rsidRPr="00E056FD">
        <w:t>minutes</w:t>
      </w:r>
    </w:p>
    <w:p w:rsidR="00FD1B1D" w:rsidRDefault="00FD1B1D" w:rsidP="00FD1B1D">
      <w:pPr>
        <w:pStyle w:val="LabExerciseText"/>
      </w:pPr>
      <w:r w:rsidRPr="00AB0B53">
        <w:rPr>
          <w:b/>
        </w:rPr>
        <w:t>Lab Overview:</w:t>
      </w:r>
      <w:r>
        <w:t xml:space="preserve"> In this lab you </w:t>
      </w:r>
      <w:r w:rsidR="004F7707">
        <w:t xml:space="preserve">will learn </w:t>
      </w:r>
      <w:r w:rsidR="00BC1FD7">
        <w:t>to navigate a Site Collection hierarchy and identify site relationships by URL and Site Content information</w:t>
      </w:r>
      <w:r w:rsidR="004F7707">
        <w:t>.</w:t>
      </w:r>
      <w:r w:rsidR="003B57AD">
        <w:t xml:space="preserve"> </w:t>
      </w:r>
      <w:r w:rsidR="00BC1FD7">
        <w:t xml:space="preserve">You will also </w:t>
      </w:r>
      <w:r w:rsidR="00B26E34">
        <w:t>use some of the site collection administration tools found in Site Settings to manage a site</w:t>
      </w:r>
      <w:r w:rsidR="00BC1FD7">
        <w:t>.</w:t>
      </w:r>
    </w:p>
    <w:p w:rsidR="00FD1B1D" w:rsidRDefault="00FD1B1D" w:rsidP="00FD1B1D">
      <w:pPr>
        <w:pStyle w:val="Heading2"/>
      </w:pPr>
      <w:bookmarkStart w:id="3" w:name="_Toc225684685"/>
      <w:bookmarkStart w:id="4" w:name="_Toc236505646"/>
      <w:r w:rsidRPr="00FC79BD">
        <w:t xml:space="preserve">Exercise 1: </w:t>
      </w:r>
      <w:bookmarkEnd w:id="3"/>
      <w:bookmarkEnd w:id="4"/>
      <w:r w:rsidR="00BC1FD7">
        <w:t>Identifying and Accessing a Top Level Site</w:t>
      </w:r>
    </w:p>
    <w:p w:rsidR="00FD1B1D" w:rsidRDefault="000869CD" w:rsidP="00FD1B1D">
      <w:pPr>
        <w:pStyle w:val="LabExerciseCallout"/>
      </w:pPr>
      <w:r>
        <w:t>In this exercise you</w:t>
      </w:r>
      <w:r w:rsidRPr="00AB0146">
        <w:t xml:space="preserve"> will </w:t>
      </w:r>
      <w:r w:rsidR="00BC1FD7">
        <w:t>practice accessing a SharePoint 2010 site collection via the Top Level site and examining the hierarchy</w:t>
      </w:r>
      <w:r w:rsidR="00E56B69">
        <w:t>.</w:t>
      </w:r>
    </w:p>
    <w:p w:rsidR="008276A3" w:rsidRDefault="008276A3" w:rsidP="006E03BF">
      <w:pPr>
        <w:pStyle w:val="LabStepNumbered"/>
      </w:pPr>
      <w:r>
        <w:t xml:space="preserve">Log into your Wingtip Team Site </w:t>
      </w:r>
      <w:proofErr w:type="spellStart"/>
      <w:r>
        <w:t>site</w:t>
      </w:r>
      <w:proofErr w:type="spellEnd"/>
      <w:r>
        <w:t xml:space="preserve"> collection using </w:t>
      </w:r>
      <w:r w:rsidRPr="006E03BF">
        <w:t>the</w:t>
      </w:r>
      <w:r>
        <w:t xml:space="preserve"> account </w:t>
      </w:r>
      <w:r>
        <w:rPr>
          <w:b/>
        </w:rPr>
        <w:t>Ken Sanchez</w:t>
      </w:r>
      <w:r w:rsidR="006B6FA0" w:rsidRPr="006B6FA0">
        <w:t xml:space="preserve"> which is </w:t>
      </w:r>
      <w:r w:rsidR="006B6FA0">
        <w:t>the user designated as the site collection administrator</w:t>
      </w:r>
      <w:r>
        <w:t xml:space="preserve">. </w:t>
      </w:r>
    </w:p>
    <w:p w:rsidR="008276A3" w:rsidRDefault="008276A3" w:rsidP="00712138">
      <w:pPr>
        <w:pStyle w:val="LabStepLevel2Numbered"/>
        <w:numPr>
          <w:ilvl w:val="0"/>
          <w:numId w:val="22"/>
        </w:numPr>
      </w:pPr>
      <w:r>
        <w:t>Using Internet Explorer, browse to the URL of the SharePoint site collection you were provided to use when working on the hands on labs in this course.</w:t>
      </w:r>
    </w:p>
    <w:p w:rsidR="008276A3" w:rsidRDefault="008276A3" w:rsidP="00712138">
      <w:pPr>
        <w:pStyle w:val="LabStepLevel2Numbered"/>
        <w:numPr>
          <w:ilvl w:val="0"/>
          <w:numId w:val="21"/>
        </w:numPr>
      </w:pPr>
      <w:r>
        <w:t xml:space="preserve">When prompted to login, enter </w:t>
      </w:r>
      <w:r w:rsidRPr="00657A9E">
        <w:rPr>
          <w:rStyle w:val="InlindeCode"/>
        </w:rPr>
        <w:t>[</w:t>
      </w:r>
      <w:r>
        <w:rPr>
          <w:rStyle w:val="InlindeCode"/>
        </w:rPr>
        <w:t>[</w:t>
      </w:r>
      <w:r w:rsidRPr="00657A9E">
        <w:rPr>
          <w:rStyle w:val="InlindeCode"/>
        </w:rPr>
        <w:t>AD</w:t>
      </w:r>
      <w:r>
        <w:rPr>
          <w:rStyle w:val="InlindeCode"/>
        </w:rPr>
        <w:t>-DOMAIN]</w:t>
      </w:r>
      <w:r w:rsidRPr="00657A9E">
        <w:rPr>
          <w:rStyle w:val="InlindeCode"/>
        </w:rPr>
        <w:t>]\</w:t>
      </w:r>
      <w:r w:rsidR="006E03BF">
        <w:rPr>
          <w:rStyle w:val="InlindeCode"/>
        </w:rPr>
        <w:t>ken</w:t>
      </w:r>
      <w:r w:rsidRPr="00CB2D1D">
        <w:t xml:space="preserve"> </w:t>
      </w:r>
      <w:r>
        <w:t xml:space="preserve">in the </w:t>
      </w:r>
      <w:r w:rsidRPr="00657A9E">
        <w:rPr>
          <w:b/>
        </w:rPr>
        <w:t>User Name</w:t>
      </w:r>
      <w:r>
        <w:t xml:space="preserve"> field and click </w:t>
      </w:r>
      <w:r w:rsidRPr="007A2391">
        <w:rPr>
          <w:b/>
        </w:rPr>
        <w:t>OK</w:t>
      </w:r>
      <w:r>
        <w:t xml:space="preserve">. Use the password specified in the </w:t>
      </w:r>
      <w:r>
        <w:rPr>
          <w:i/>
        </w:rPr>
        <w:t>Hands-</w:t>
      </w:r>
      <w:r w:rsidRPr="007A2391">
        <w:rPr>
          <w:i/>
        </w:rPr>
        <w:t>On Lab Overview</w:t>
      </w:r>
      <w:r>
        <w:t xml:space="preserve"> document provided in the student manual.</w:t>
      </w:r>
    </w:p>
    <w:p w:rsidR="001D10AB" w:rsidRDefault="006B6FA0" w:rsidP="00E34BA5">
      <w:pPr>
        <w:pStyle w:val="LabStepNumbered"/>
      </w:pPr>
      <w:r>
        <w:t xml:space="preserve">Right now you are in the top level site in the site collection. Take a note of the URL and the title of the site. </w:t>
      </w:r>
    </w:p>
    <w:p w:rsidR="007C0DDA" w:rsidRDefault="006B6FA0" w:rsidP="00E34BA5">
      <w:pPr>
        <w:pStyle w:val="LabStepNumbered"/>
      </w:pPr>
      <w:r>
        <w:t xml:space="preserve">Select </w:t>
      </w:r>
      <w:r w:rsidRPr="006B6FA0">
        <w:rPr>
          <w:b/>
        </w:rPr>
        <w:t>Site Actions » Site Settings</w:t>
      </w:r>
      <w:r>
        <w:t xml:space="preserve"> from the ribbon. </w:t>
      </w:r>
    </w:p>
    <w:p w:rsidR="007C0DDA" w:rsidRDefault="006B6FA0" w:rsidP="007C0DDA">
      <w:pPr>
        <w:pStyle w:val="LabStepLevel2Numbered"/>
      </w:pPr>
      <w:r>
        <w:t xml:space="preserve">Notice within the </w:t>
      </w:r>
      <w:r w:rsidRPr="006B6FA0">
        <w:rPr>
          <w:b/>
        </w:rPr>
        <w:t>Site Settings</w:t>
      </w:r>
      <w:r>
        <w:t xml:space="preserve"> page there is a </w:t>
      </w:r>
      <w:r w:rsidRPr="006B6FA0">
        <w:rPr>
          <w:b/>
        </w:rPr>
        <w:t>Site Collection Administration</w:t>
      </w:r>
      <w:r>
        <w:t xml:space="preserve"> section of links. These are only available when the site collection administrator</w:t>
      </w:r>
      <w:r w:rsidR="007C0DDA">
        <w:t xml:space="preserve"> is logged in and in the top-level site of the site collection. </w:t>
      </w:r>
    </w:p>
    <w:p w:rsidR="006B6FA0" w:rsidRDefault="007C0DDA" w:rsidP="007C0DDA">
      <w:pPr>
        <w:pStyle w:val="LabStepLevel2Numbered"/>
      </w:pPr>
      <w:r>
        <w:t xml:space="preserve">The </w:t>
      </w:r>
      <w:r w:rsidRPr="007C0DDA">
        <w:rPr>
          <w:b/>
        </w:rPr>
        <w:t>Site Administration</w:t>
      </w:r>
      <w:r>
        <w:t xml:space="preserve"> section of links is available within all sites in the site collection.</w:t>
      </w:r>
    </w:p>
    <w:p w:rsidR="002A1560" w:rsidRDefault="002A1560" w:rsidP="002A1560">
      <w:pPr>
        <w:pStyle w:val="LabStepScreenshotLevel2"/>
      </w:pPr>
      <w:r>
        <w:lastRenderedPageBreak/>
        <w:drawing>
          <wp:inline distT="0" distB="0" distL="0" distR="0" wp14:anchorId="2254328E" wp14:editId="132437A6">
            <wp:extent cx="4937760" cy="44645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446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FA0" w:rsidRDefault="006B6FA0" w:rsidP="00E34BA5">
      <w:pPr>
        <w:pStyle w:val="LabStepNumbered"/>
      </w:pPr>
      <w:r>
        <w:t>Navigate to a child site:</w:t>
      </w:r>
    </w:p>
    <w:p w:rsidR="006B6FA0" w:rsidRDefault="006B6FA0" w:rsidP="002A1560">
      <w:pPr>
        <w:pStyle w:val="LabStepLevel2Numbered"/>
        <w:numPr>
          <w:ilvl w:val="0"/>
          <w:numId w:val="25"/>
        </w:numPr>
      </w:pPr>
      <w:r>
        <w:t xml:space="preserve">Click the </w:t>
      </w:r>
      <w:r w:rsidRPr="002A1560">
        <w:rPr>
          <w:b/>
        </w:rPr>
        <w:t>Products</w:t>
      </w:r>
      <w:r>
        <w:t xml:space="preserve"> link in the Top Navigation bar to browse to the </w:t>
      </w:r>
      <w:r w:rsidRPr="002A1560">
        <w:rPr>
          <w:b/>
        </w:rPr>
        <w:t>Products</w:t>
      </w:r>
      <w:r>
        <w:t xml:space="preserve"> subsite.</w:t>
      </w:r>
    </w:p>
    <w:p w:rsidR="002A1560" w:rsidRDefault="002A1560" w:rsidP="002A1560">
      <w:pPr>
        <w:pStyle w:val="LabStepScreenshotLevel2"/>
      </w:pPr>
      <w:r>
        <w:drawing>
          <wp:inline distT="0" distB="0" distL="0" distR="0" wp14:anchorId="6F778869" wp14:editId="57B90B52">
            <wp:extent cx="3028572" cy="1085714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572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FA0" w:rsidRDefault="006B6FA0" w:rsidP="006B6FA0">
      <w:pPr>
        <w:pStyle w:val="LabStepLevel2Numbered"/>
      </w:pPr>
      <w:r>
        <w:t>Take a look around the site and notice how the Top Navigation bar changed.</w:t>
      </w:r>
    </w:p>
    <w:p w:rsidR="002A1560" w:rsidRDefault="007C0DDA" w:rsidP="00712138">
      <w:pPr>
        <w:pStyle w:val="LabStepLevel2Numbered"/>
      </w:pPr>
      <w:r>
        <w:t xml:space="preserve">Select </w:t>
      </w:r>
      <w:r w:rsidRPr="006B6FA0">
        <w:rPr>
          <w:b/>
        </w:rPr>
        <w:t>Site Actions » Site Settings</w:t>
      </w:r>
      <w:r>
        <w:t xml:space="preserve"> from the ribbon. Notice within the </w:t>
      </w:r>
      <w:r w:rsidRPr="006B6FA0">
        <w:rPr>
          <w:b/>
        </w:rPr>
        <w:t>Site Settings</w:t>
      </w:r>
      <w:r>
        <w:t xml:space="preserve"> page there is a </w:t>
      </w:r>
      <w:r w:rsidRPr="006B6FA0">
        <w:rPr>
          <w:b/>
        </w:rPr>
        <w:t>Site Administration</w:t>
      </w:r>
      <w:r>
        <w:t xml:space="preserve"> section of links but </w:t>
      </w:r>
      <w:r w:rsidR="002A1560">
        <w:t xml:space="preserve">the </w:t>
      </w:r>
      <w:r>
        <w:t>section for Site Collection Administration</w:t>
      </w:r>
      <w:r w:rsidR="002A1560">
        <w:t xml:space="preserve"> links is almost empty</w:t>
      </w:r>
      <w:r>
        <w:t xml:space="preserve">. </w:t>
      </w:r>
    </w:p>
    <w:p w:rsidR="002A1560" w:rsidRDefault="002A1560" w:rsidP="002A1560">
      <w:pPr>
        <w:pStyle w:val="LabStepScreenshotLevel2"/>
      </w:pPr>
      <w:r>
        <w:lastRenderedPageBreak/>
        <w:drawing>
          <wp:inline distT="0" distB="0" distL="0" distR="0" wp14:anchorId="70F42745" wp14:editId="61938424">
            <wp:extent cx="4937760" cy="35607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56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DA" w:rsidRDefault="007C0DDA" w:rsidP="002A1560">
      <w:pPr>
        <w:pStyle w:val="LabStepLevel2Numbered"/>
        <w:numPr>
          <w:ilvl w:val="0"/>
          <w:numId w:val="0"/>
        </w:numPr>
        <w:ind w:left="1080"/>
      </w:pPr>
      <w:r>
        <w:t xml:space="preserve">This is because you are no longer in the top-level site of the site collection. </w:t>
      </w:r>
    </w:p>
    <w:p w:rsidR="006B6FA0" w:rsidRDefault="006B6FA0" w:rsidP="006B6FA0">
      <w:pPr>
        <w:pStyle w:val="LabStepNumbered"/>
      </w:pPr>
      <w:r>
        <w:t>Navigate to another child site:</w:t>
      </w:r>
    </w:p>
    <w:p w:rsidR="006B6FA0" w:rsidRDefault="006B6FA0" w:rsidP="00FD7C43">
      <w:pPr>
        <w:pStyle w:val="LabStepLevel2Numbered"/>
        <w:numPr>
          <w:ilvl w:val="0"/>
          <w:numId w:val="26"/>
        </w:numPr>
      </w:pPr>
      <w:r>
        <w:t xml:space="preserve">Click the </w:t>
      </w:r>
      <w:r w:rsidRPr="00FD7C43">
        <w:rPr>
          <w:b/>
        </w:rPr>
        <w:t>Sample Subsite</w:t>
      </w:r>
      <w:r>
        <w:t xml:space="preserve"> link in the Top Navigation bar to browse to the </w:t>
      </w:r>
      <w:r w:rsidRPr="00FD7C43">
        <w:rPr>
          <w:b/>
        </w:rPr>
        <w:t>Sample Subsite</w:t>
      </w:r>
      <w:r>
        <w:t xml:space="preserve"> </w:t>
      </w:r>
      <w:proofErr w:type="spellStart"/>
      <w:r>
        <w:t>subsite</w:t>
      </w:r>
      <w:proofErr w:type="spellEnd"/>
      <w:r>
        <w:t xml:space="preserve"> that is nested within the Products site.</w:t>
      </w:r>
    </w:p>
    <w:p w:rsidR="006B6FA0" w:rsidRDefault="006B6FA0" w:rsidP="006B6FA0">
      <w:pPr>
        <w:pStyle w:val="LabStepLevel2Numbered"/>
      </w:pPr>
      <w:r>
        <w:t>Take a look around the site and notice how the Top Navigation bar changed.</w:t>
      </w:r>
    </w:p>
    <w:p w:rsidR="007C0DDA" w:rsidRDefault="007C0DDA" w:rsidP="00712138">
      <w:pPr>
        <w:pStyle w:val="LabStepLevel2Numbered"/>
      </w:pPr>
      <w:r>
        <w:t xml:space="preserve">Select </w:t>
      </w:r>
      <w:r w:rsidRPr="006B6FA0">
        <w:rPr>
          <w:b/>
        </w:rPr>
        <w:t>Site Actions » Site Settings</w:t>
      </w:r>
      <w:r>
        <w:t xml:space="preserve"> from the ribbon. Notice within the </w:t>
      </w:r>
      <w:r w:rsidRPr="006B6FA0">
        <w:rPr>
          <w:b/>
        </w:rPr>
        <w:t>Site Settings</w:t>
      </w:r>
      <w:r>
        <w:t xml:space="preserve"> page </w:t>
      </w:r>
      <w:r w:rsidR="00FD7C43">
        <w:t>that is very similar to the Products site’s Site Settings page.</w:t>
      </w:r>
    </w:p>
    <w:p w:rsidR="006B6FA0" w:rsidRDefault="006B6FA0" w:rsidP="006B6FA0">
      <w:pPr>
        <w:pStyle w:val="LabStepNumbered"/>
      </w:pPr>
      <w:r>
        <w:t>Navigate back to the top le</w:t>
      </w:r>
      <w:r w:rsidR="00FE00DA">
        <w:t>vel site in the site collection using the Navigation Up icon in the ribbon at the top of the page:</w:t>
      </w:r>
    </w:p>
    <w:p w:rsidR="00FE00DA" w:rsidRDefault="00FE00DA" w:rsidP="00FE00DA">
      <w:pPr>
        <w:pStyle w:val="LabStepScreenshot"/>
      </w:pPr>
      <w:r>
        <w:rPr>
          <w:noProof/>
        </w:rPr>
        <w:drawing>
          <wp:inline distT="0" distB="0" distL="0" distR="0" wp14:anchorId="73413F81" wp14:editId="292E1D51">
            <wp:extent cx="2809524" cy="171428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64" w:rsidRPr="00E34BA5" w:rsidRDefault="004D6197" w:rsidP="00E34BA5">
      <w:pPr>
        <w:pStyle w:val="LabStepNumbered"/>
      </w:pPr>
      <w:r>
        <w:t xml:space="preserve">From your navigation in </w:t>
      </w:r>
      <w:r w:rsidR="00223977">
        <w:t>the previous steps</w:t>
      </w:r>
      <w:r>
        <w:t>, diagram the site collection path</w:t>
      </w:r>
      <w:r w:rsidR="00B26E34">
        <w:t xml:space="preserve"> </w:t>
      </w:r>
      <w:r w:rsidR="00223977">
        <w:t>you found:</w:t>
      </w:r>
    </w:p>
    <w:p w:rsidR="00B73864" w:rsidRDefault="004D6197" w:rsidP="00712138">
      <w:pPr>
        <w:pStyle w:val="LabStepLevel2Numbered"/>
        <w:numPr>
          <w:ilvl w:val="0"/>
          <w:numId w:val="7"/>
        </w:numPr>
      </w:pPr>
      <w:r>
        <w:t>Fill in the following diagram with the appropriate site titles and URL's</w:t>
      </w:r>
      <w:r w:rsidR="00CE3B88">
        <w:t>:</w:t>
      </w:r>
    </w:p>
    <w:p w:rsidR="004D6197" w:rsidRDefault="00F82A52" w:rsidP="004D6197">
      <w:pPr>
        <w:pStyle w:val="LabStepLevel2Numbered"/>
        <w:numPr>
          <w:ilvl w:val="0"/>
          <w:numId w:val="0"/>
        </w:numPr>
        <w:ind w:left="1080"/>
      </w:pPr>
      <w:r>
        <w:rPr>
          <w:noProof/>
        </w:rPr>
        <w:pict>
          <v:rect id="_x0000_s1026" style="position:absolute;left:0;text-align:left;margin-left:84.75pt;margin-top:5.05pt;width:189.75pt;height:29.45pt;z-index:251658240"/>
        </w:pict>
      </w:r>
    </w:p>
    <w:p w:rsidR="004D6197" w:rsidRDefault="004D6197" w:rsidP="004D6197">
      <w:pPr>
        <w:pStyle w:val="LabStepLevel2Numbered"/>
        <w:numPr>
          <w:ilvl w:val="0"/>
          <w:numId w:val="0"/>
        </w:numPr>
        <w:ind w:left="1080"/>
      </w:pPr>
    </w:p>
    <w:p w:rsidR="004D6197" w:rsidRDefault="00F82A52" w:rsidP="004D6197">
      <w:pPr>
        <w:pStyle w:val="LabStepLevel2Numbered"/>
        <w:numPr>
          <w:ilvl w:val="0"/>
          <w:numId w:val="0"/>
        </w:numPr>
        <w:ind w:left="108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190.5pt;margin-top:7.05pt;width:0;height:8.8pt;z-index:251661312" o:connectortype="straight"/>
        </w:pict>
      </w:r>
    </w:p>
    <w:p w:rsidR="004D6197" w:rsidRDefault="00F82A52" w:rsidP="004D6197">
      <w:pPr>
        <w:pStyle w:val="LabStepLevel2Numbered"/>
        <w:numPr>
          <w:ilvl w:val="0"/>
          <w:numId w:val="0"/>
        </w:numPr>
        <w:ind w:left="1080"/>
      </w:pPr>
      <w:r>
        <w:rPr>
          <w:noProof/>
        </w:rPr>
        <w:pict>
          <v:rect id="_x0000_s1027" style="position:absolute;left:0;text-align:left;margin-left:116.25pt;margin-top:2.15pt;width:189.75pt;height:29.45pt;z-index:251659264"/>
        </w:pict>
      </w:r>
    </w:p>
    <w:p w:rsidR="004D6197" w:rsidRDefault="004D6197" w:rsidP="004D6197">
      <w:pPr>
        <w:pStyle w:val="LabStepLevel2Numbered"/>
        <w:numPr>
          <w:ilvl w:val="0"/>
          <w:numId w:val="0"/>
        </w:numPr>
        <w:ind w:left="1080"/>
      </w:pPr>
    </w:p>
    <w:p w:rsidR="004D6197" w:rsidRDefault="00F82A52" w:rsidP="004D6197">
      <w:pPr>
        <w:pStyle w:val="LabStepLevel2Numbered"/>
        <w:numPr>
          <w:ilvl w:val="0"/>
          <w:numId w:val="0"/>
        </w:numPr>
        <w:ind w:left="1080"/>
      </w:pPr>
      <w:r>
        <w:rPr>
          <w:noProof/>
        </w:rPr>
        <w:pict>
          <v:shape id="_x0000_s1034" type="#_x0000_t32" style="position:absolute;left:0;text-align:left;margin-left:240pt;margin-top:4.15pt;width:0;height:8.05pt;z-index:251662336" o:connectortype="straight"/>
        </w:pict>
      </w:r>
      <w:r>
        <w:rPr>
          <w:noProof/>
        </w:rPr>
        <w:pict>
          <v:rect id="_x0000_s1028" style="position:absolute;left:0;text-align:left;margin-left:161.25pt;margin-top:12.2pt;width:189.75pt;height:29.45pt;z-index:251660288"/>
        </w:pict>
      </w:r>
    </w:p>
    <w:p w:rsidR="004D6197" w:rsidRDefault="004D6197" w:rsidP="004D6197">
      <w:pPr>
        <w:pStyle w:val="LabStepLevel2Numbered"/>
        <w:numPr>
          <w:ilvl w:val="0"/>
          <w:numId w:val="0"/>
        </w:numPr>
        <w:ind w:left="1080"/>
      </w:pPr>
    </w:p>
    <w:p w:rsidR="004D6197" w:rsidRDefault="004D6197" w:rsidP="004D6197">
      <w:pPr>
        <w:pStyle w:val="LabStepLevel2Numbered"/>
        <w:numPr>
          <w:ilvl w:val="0"/>
          <w:numId w:val="0"/>
        </w:numPr>
        <w:ind w:left="1080"/>
      </w:pPr>
    </w:p>
    <w:p w:rsidR="004D6197" w:rsidRDefault="004D6197" w:rsidP="004D6197">
      <w:pPr>
        <w:pStyle w:val="LabStepLevel2Numbered"/>
        <w:numPr>
          <w:ilvl w:val="0"/>
          <w:numId w:val="0"/>
        </w:numPr>
        <w:ind w:left="1080"/>
      </w:pPr>
    </w:p>
    <w:p w:rsidR="00CB3F7E" w:rsidRDefault="000D5E90" w:rsidP="00B73864">
      <w:pPr>
        <w:pStyle w:val="LabStepLevel2Numbered"/>
      </w:pPr>
      <w:r>
        <w:t>Identify the parent and child relationships witnessed in the path</w:t>
      </w:r>
      <w:r w:rsidR="00222EE3">
        <w:t>:</w:t>
      </w:r>
    </w:p>
    <w:p w:rsidR="000D5E90" w:rsidRDefault="0080270B" w:rsidP="000D5E90">
      <w:pPr>
        <w:pStyle w:val="LabStepLevel2Numbered"/>
        <w:numPr>
          <w:ilvl w:val="0"/>
          <w:numId w:val="0"/>
        </w:numPr>
        <w:ind w:left="1080"/>
      </w:pPr>
      <w:r>
        <w:t xml:space="preserve"> </w:t>
      </w:r>
      <w:r w:rsidR="000D5E90" w:rsidRPr="000D5E90">
        <w:rPr>
          <w:u w:val="single"/>
        </w:rPr>
        <w:t>PARENT</w:t>
      </w:r>
      <w:r>
        <w:t xml:space="preserve">     </w:t>
      </w:r>
      <w:r w:rsidR="000D5E90" w:rsidRPr="000D5E90">
        <w:rPr>
          <w:u w:val="single"/>
        </w:rPr>
        <w:t>CHILD</w:t>
      </w:r>
    </w:p>
    <w:p w:rsidR="000D5E90" w:rsidRPr="000D5E90" w:rsidRDefault="000D5E90" w:rsidP="000D5E90">
      <w:pPr>
        <w:pStyle w:val="LabStepLevel2Numbered"/>
        <w:numPr>
          <w:ilvl w:val="0"/>
          <w:numId w:val="0"/>
        </w:numPr>
        <w:ind w:left="1080"/>
      </w:pPr>
    </w:p>
    <w:p w:rsidR="000D5E90" w:rsidRDefault="000D5E90" w:rsidP="000D5E90">
      <w:pPr>
        <w:pStyle w:val="LabStepLevel2Numbered"/>
        <w:numPr>
          <w:ilvl w:val="0"/>
          <w:numId w:val="0"/>
        </w:numPr>
        <w:ind w:left="1080"/>
      </w:pPr>
      <w:r>
        <w:t>_________________________________________________________________________</w:t>
      </w:r>
    </w:p>
    <w:p w:rsidR="000D5E90" w:rsidRDefault="000D5E90" w:rsidP="000D5E90">
      <w:pPr>
        <w:pStyle w:val="LabStepLevel2Numbered"/>
        <w:numPr>
          <w:ilvl w:val="0"/>
          <w:numId w:val="0"/>
        </w:numPr>
        <w:ind w:left="1080"/>
      </w:pPr>
    </w:p>
    <w:p w:rsidR="000D5E90" w:rsidRDefault="000D5E90" w:rsidP="000D5E90">
      <w:pPr>
        <w:pStyle w:val="LabStepLevel2Numbered"/>
        <w:numPr>
          <w:ilvl w:val="0"/>
          <w:numId w:val="0"/>
        </w:numPr>
        <w:ind w:left="1080"/>
      </w:pPr>
      <w:r>
        <w:t>_________________________________________________________________________</w:t>
      </w:r>
    </w:p>
    <w:p w:rsidR="000D5E90" w:rsidRDefault="000D5E90" w:rsidP="000D5E90">
      <w:pPr>
        <w:pStyle w:val="LabStepLevel2Numbered"/>
        <w:numPr>
          <w:ilvl w:val="0"/>
          <w:numId w:val="0"/>
        </w:numPr>
        <w:ind w:left="1080"/>
      </w:pPr>
    </w:p>
    <w:p w:rsidR="000D5E90" w:rsidRDefault="000D5E90" w:rsidP="000D5E90">
      <w:pPr>
        <w:pStyle w:val="LabStepLevel2Numbered"/>
        <w:numPr>
          <w:ilvl w:val="0"/>
          <w:numId w:val="0"/>
        </w:numPr>
        <w:ind w:left="1080"/>
      </w:pPr>
      <w:r>
        <w:t>_________________________________________________________________________</w:t>
      </w:r>
    </w:p>
    <w:p w:rsidR="00B410F6" w:rsidRDefault="0009020D" w:rsidP="00A31538">
      <w:pPr>
        <w:pStyle w:val="LabExerciseCallout"/>
      </w:pPr>
      <w:r>
        <w:t xml:space="preserve">In this exercise you learned </w:t>
      </w:r>
      <w:bookmarkEnd w:id="2"/>
      <w:r w:rsidR="00DB1386">
        <w:t xml:space="preserve">to </w:t>
      </w:r>
      <w:r w:rsidR="00BC1FD7">
        <w:t>identify and access a Site Collection's Top Level Site</w:t>
      </w:r>
      <w:r w:rsidR="00DB1386">
        <w:t>.</w:t>
      </w:r>
    </w:p>
    <w:p w:rsidR="00AF5F18" w:rsidRDefault="00AF5F18" w:rsidP="00AF5F18">
      <w:pPr>
        <w:pStyle w:val="Heading2"/>
      </w:pPr>
      <w:r w:rsidRPr="00FC79BD">
        <w:t xml:space="preserve">Exercise </w:t>
      </w:r>
      <w:r>
        <w:t>2</w:t>
      </w:r>
      <w:r w:rsidRPr="00FC79BD">
        <w:t xml:space="preserve">: </w:t>
      </w:r>
      <w:r w:rsidR="00BC1FD7">
        <w:t>Identifying and Accessing Site Collection Children Sites</w:t>
      </w:r>
    </w:p>
    <w:p w:rsidR="00AF5F18" w:rsidRDefault="00AF5F18" w:rsidP="00AF5F18">
      <w:pPr>
        <w:pStyle w:val="LabExerciseCallout"/>
      </w:pPr>
      <w:r w:rsidRPr="00AB0146">
        <w:t xml:space="preserve">In this exercise you will </w:t>
      </w:r>
      <w:r w:rsidR="00BC1FD7">
        <w:t>practice accessing children sites within a Site Collection and witness the relationships between sites in a hierarchy</w:t>
      </w:r>
      <w:r w:rsidR="00DB1386">
        <w:t>.</w:t>
      </w:r>
    </w:p>
    <w:p w:rsidR="00AC0CDD" w:rsidRPr="00E34BA5" w:rsidRDefault="00307CA5" w:rsidP="00D718B7">
      <w:pPr>
        <w:pStyle w:val="LabStepNumbered"/>
        <w:numPr>
          <w:ilvl w:val="0"/>
          <w:numId w:val="43"/>
        </w:numPr>
      </w:pPr>
      <w:r w:rsidRPr="00E34BA5">
        <w:t xml:space="preserve">Log into the </w:t>
      </w:r>
      <w:r>
        <w:t>Wingtip Team Site</w:t>
      </w:r>
      <w:r w:rsidRPr="00E34BA5">
        <w:t xml:space="preserve"> </w:t>
      </w:r>
      <w:r w:rsidR="004764BD">
        <w:t xml:space="preserve">(the top level site of the Wingtip Team site collection) </w:t>
      </w:r>
      <w:r w:rsidRPr="00E34BA5">
        <w:t xml:space="preserve">as </w:t>
      </w:r>
      <w:r w:rsidR="00A35BD4">
        <w:t>Rob Walters</w:t>
      </w:r>
      <w:r w:rsidRPr="00E34BA5">
        <w:t xml:space="preserve">, a </w:t>
      </w:r>
      <w:r>
        <w:t>member of the Site Owners group on the Wingtip Team site who has Full Control to the site</w:t>
      </w:r>
      <w:r w:rsidR="00AC0CDD">
        <w:t>.</w:t>
      </w:r>
    </w:p>
    <w:p w:rsidR="00A35BD4" w:rsidRDefault="00A35BD4" w:rsidP="002D03DF">
      <w:pPr>
        <w:pStyle w:val="LabStepLevel2Numbered"/>
        <w:numPr>
          <w:ilvl w:val="0"/>
          <w:numId w:val="27"/>
        </w:numPr>
      </w:pPr>
      <w:r>
        <w:t>Using Internet Explorer, browse to the URL of the SharePoint site collection you were provided to use when working on the hands on labs in this course.</w:t>
      </w:r>
    </w:p>
    <w:p w:rsidR="00A35BD4" w:rsidRDefault="00A35BD4" w:rsidP="00A35BD4">
      <w:pPr>
        <w:pStyle w:val="LabStepLevel2Numbered"/>
      </w:pPr>
      <w:r>
        <w:t xml:space="preserve">When prompted to login, enter </w:t>
      </w:r>
      <w:r w:rsidRPr="00657A9E">
        <w:rPr>
          <w:rStyle w:val="InlindeCode"/>
        </w:rPr>
        <w:t>[</w:t>
      </w:r>
      <w:r>
        <w:rPr>
          <w:rStyle w:val="InlindeCode"/>
        </w:rPr>
        <w:t>[</w:t>
      </w:r>
      <w:r w:rsidRPr="00657A9E">
        <w:rPr>
          <w:rStyle w:val="InlindeCode"/>
        </w:rPr>
        <w:t>AD</w:t>
      </w:r>
      <w:r>
        <w:rPr>
          <w:rStyle w:val="InlindeCode"/>
        </w:rPr>
        <w:t>-DOMAIN]</w:t>
      </w:r>
      <w:r w:rsidRPr="00657A9E">
        <w:rPr>
          <w:rStyle w:val="InlindeCode"/>
        </w:rPr>
        <w:t>]\</w:t>
      </w:r>
      <w:r w:rsidR="002D03DF">
        <w:rPr>
          <w:rStyle w:val="InlindeCode"/>
        </w:rPr>
        <w:t>r</w:t>
      </w:r>
      <w:r w:rsidR="00FB4993">
        <w:rPr>
          <w:rStyle w:val="InlindeCode"/>
        </w:rPr>
        <w:t>o</w:t>
      </w:r>
      <w:r w:rsidR="002D03DF">
        <w:rPr>
          <w:rStyle w:val="InlindeCode"/>
        </w:rPr>
        <w:t>b</w:t>
      </w:r>
      <w:r w:rsidRPr="00CB2D1D">
        <w:t xml:space="preserve"> </w:t>
      </w:r>
      <w:r>
        <w:t xml:space="preserve">in the </w:t>
      </w:r>
      <w:r w:rsidRPr="00A35BD4">
        <w:rPr>
          <w:b/>
        </w:rPr>
        <w:t>User Name</w:t>
      </w:r>
      <w:r>
        <w:t xml:space="preserve"> field and click </w:t>
      </w:r>
      <w:r w:rsidRPr="00A35BD4">
        <w:rPr>
          <w:b/>
        </w:rPr>
        <w:t>OK</w:t>
      </w:r>
      <w:r>
        <w:t xml:space="preserve">. Use the password specified in the </w:t>
      </w:r>
      <w:r w:rsidRPr="00A35BD4">
        <w:rPr>
          <w:i/>
        </w:rPr>
        <w:t>Hands-On Lab Overview</w:t>
      </w:r>
      <w:r>
        <w:t xml:space="preserve"> document provided in the student manual.</w:t>
      </w:r>
    </w:p>
    <w:p w:rsidR="005E15D0" w:rsidRDefault="00A35BD4" w:rsidP="00712138">
      <w:pPr>
        <w:pStyle w:val="LabStepNumbered"/>
      </w:pPr>
      <w:r>
        <w:t xml:space="preserve">Write down the </w:t>
      </w:r>
      <w:r w:rsidR="009B6277">
        <w:t xml:space="preserve">links available in the </w:t>
      </w:r>
      <w:r w:rsidR="009103FC">
        <w:t xml:space="preserve">Top Navigation bar </w:t>
      </w:r>
      <w:r>
        <w:t>in the space provided</w:t>
      </w:r>
      <w:r w:rsidR="009B6277">
        <w:t>:</w:t>
      </w:r>
      <w:r>
        <w:t xml:space="preserve"> </w:t>
      </w:r>
    </w:p>
    <w:p w:rsidR="00601F75" w:rsidRDefault="009B6277" w:rsidP="005E15D0">
      <w:pPr>
        <w:pStyle w:val="LabStepNumbered"/>
        <w:numPr>
          <w:ilvl w:val="0"/>
          <w:numId w:val="0"/>
        </w:numPr>
        <w:ind w:left="432"/>
      </w:pPr>
      <w:r>
        <w:t>____________________________________</w:t>
      </w:r>
    </w:p>
    <w:p w:rsidR="009B6277" w:rsidRDefault="005E15D0" w:rsidP="005E15D0">
      <w:pPr>
        <w:pStyle w:val="LabStepScreenshot"/>
      </w:pPr>
      <w:r w:rsidRPr="005E15D0">
        <w:rPr>
          <w:noProof/>
        </w:rPr>
        <w:drawing>
          <wp:inline distT="0" distB="0" distL="0" distR="0" wp14:anchorId="08CF8878" wp14:editId="1CB328AE">
            <wp:extent cx="3704762" cy="85714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DC" w:rsidRDefault="001174DC" w:rsidP="00712138">
      <w:pPr>
        <w:pStyle w:val="LabStepNumbered"/>
      </w:pPr>
      <w:r>
        <w:t xml:space="preserve">Navigate to the </w:t>
      </w:r>
      <w:r w:rsidR="00B779A2">
        <w:rPr>
          <w:b/>
        </w:rPr>
        <w:t>Products</w:t>
      </w:r>
      <w:r>
        <w:t xml:space="preserve"> site using the site's link in the Top </w:t>
      </w:r>
      <w:r w:rsidR="009103FC">
        <w:t>Navigation b</w:t>
      </w:r>
      <w:r>
        <w:t>ar.</w:t>
      </w:r>
    </w:p>
    <w:p w:rsidR="001174DC" w:rsidRPr="00E34BA5" w:rsidRDefault="001174DC" w:rsidP="00712138">
      <w:pPr>
        <w:pStyle w:val="LabStepNumbered"/>
      </w:pPr>
      <w:r>
        <w:t xml:space="preserve">Document those sites that are children of the </w:t>
      </w:r>
      <w:r w:rsidR="00C91906" w:rsidRPr="00C91906">
        <w:rPr>
          <w:b/>
        </w:rPr>
        <w:t>Products</w:t>
      </w:r>
      <w:r>
        <w:t xml:space="preserve"> site in the site collection</w:t>
      </w:r>
      <w:r w:rsidR="003B57AD">
        <w:t>:</w:t>
      </w:r>
    </w:p>
    <w:p w:rsidR="001174DC" w:rsidRDefault="001174DC" w:rsidP="00712138">
      <w:pPr>
        <w:pStyle w:val="LabStepLevel2Numbered"/>
        <w:numPr>
          <w:ilvl w:val="0"/>
          <w:numId w:val="9"/>
        </w:numPr>
      </w:pPr>
      <w:r>
        <w:t xml:space="preserve">Click the </w:t>
      </w:r>
      <w:r w:rsidRPr="002522D0">
        <w:rPr>
          <w:b/>
        </w:rPr>
        <w:t>All Site Content</w:t>
      </w:r>
      <w:r>
        <w:t xml:space="preserve"> hyperlink at the bottom of the Quick Launch Bar to access a page that contains links and descriptions to</w:t>
      </w:r>
      <w:r w:rsidR="003B57AD">
        <w:t xml:space="preserve"> all of the content on the site:</w:t>
      </w:r>
    </w:p>
    <w:p w:rsidR="001174DC" w:rsidRDefault="0080270B" w:rsidP="0080270B">
      <w:pPr>
        <w:pStyle w:val="LabStepScreenshotLevel2"/>
      </w:pPr>
      <w:r w:rsidRPr="0080270B">
        <w:lastRenderedPageBreak/>
        <w:drawing>
          <wp:inline distT="0" distB="0" distL="0" distR="0" wp14:anchorId="202C60D2" wp14:editId="618B2850">
            <wp:extent cx="1277882" cy="2324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5239" cy="23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DC" w:rsidRDefault="001174DC" w:rsidP="00712138">
      <w:pPr>
        <w:pStyle w:val="LabStepLevel2Numbered"/>
        <w:numPr>
          <w:ilvl w:val="0"/>
          <w:numId w:val="9"/>
        </w:numPr>
      </w:pPr>
      <w:r>
        <w:t xml:space="preserve">Scroll down the page to the </w:t>
      </w:r>
      <w:r w:rsidRPr="003B57AD">
        <w:rPr>
          <w:b/>
        </w:rPr>
        <w:t>Sites and Workspaces</w:t>
      </w:r>
      <w:r>
        <w:t xml:space="preserve"> heading</w:t>
      </w:r>
      <w:r w:rsidR="0080270B">
        <w:t>.</w:t>
      </w:r>
    </w:p>
    <w:p w:rsidR="001174DC" w:rsidRDefault="003B57AD" w:rsidP="00712138">
      <w:pPr>
        <w:pStyle w:val="LabStepLevel2Numbered"/>
        <w:numPr>
          <w:ilvl w:val="0"/>
          <w:numId w:val="9"/>
        </w:numPr>
      </w:pPr>
      <w:r>
        <w:t>Write down</w:t>
      </w:r>
      <w:r w:rsidR="001174DC">
        <w:t xml:space="preserve"> the names of the </w:t>
      </w:r>
      <w:r w:rsidR="0080270B" w:rsidRPr="0080270B">
        <w:rPr>
          <w:b/>
        </w:rPr>
        <w:t>Products</w:t>
      </w:r>
      <w:r w:rsidR="0080270B">
        <w:t xml:space="preserve"> </w:t>
      </w:r>
      <w:r w:rsidR="001174DC">
        <w:t xml:space="preserve">site's sub sites appearing on the page: </w:t>
      </w:r>
    </w:p>
    <w:p w:rsidR="001174DC" w:rsidRDefault="001174DC" w:rsidP="001174DC">
      <w:pPr>
        <w:pStyle w:val="LabStepLevel2Numbered"/>
        <w:numPr>
          <w:ilvl w:val="0"/>
          <w:numId w:val="0"/>
        </w:numPr>
        <w:pBdr>
          <w:bottom w:val="single" w:sz="12" w:space="1" w:color="auto"/>
        </w:pBdr>
        <w:ind w:left="1080"/>
      </w:pPr>
    </w:p>
    <w:p w:rsidR="00966EBD" w:rsidRDefault="00966EBD" w:rsidP="00966EBD">
      <w:pPr>
        <w:pStyle w:val="LabExerciseCallout"/>
      </w:pPr>
      <w:r w:rsidRPr="00966EBD">
        <w:rPr>
          <w:b/>
        </w:rPr>
        <w:t>Hint:</w:t>
      </w:r>
      <w:r>
        <w:t xml:space="preserve"> There should be only one subsite.</w:t>
      </w:r>
    </w:p>
    <w:p w:rsidR="001174DC" w:rsidRDefault="001174DC" w:rsidP="00712138">
      <w:pPr>
        <w:pStyle w:val="LabStepLevel2Numbered"/>
        <w:numPr>
          <w:ilvl w:val="0"/>
          <w:numId w:val="9"/>
        </w:numPr>
      </w:pPr>
      <w:r>
        <w:t>Navigate to each sub site by clicking its link.</w:t>
      </w:r>
      <w:r w:rsidR="003B57AD">
        <w:t xml:space="preserve"> </w:t>
      </w:r>
      <w:r>
        <w:t xml:space="preserve">Return to the </w:t>
      </w:r>
      <w:r w:rsidR="0080270B" w:rsidRPr="0080270B">
        <w:rPr>
          <w:b/>
        </w:rPr>
        <w:t>Products</w:t>
      </w:r>
      <w:r w:rsidR="0080270B">
        <w:t xml:space="preserve"> </w:t>
      </w:r>
      <w:r>
        <w:t xml:space="preserve">site from each sub site by using the </w:t>
      </w:r>
      <w:r w:rsidRPr="002E2F68">
        <w:rPr>
          <w:b/>
        </w:rPr>
        <w:t>Navigate Up</w:t>
      </w:r>
      <w:r>
        <w:t xml:space="preserve"> button</w:t>
      </w:r>
      <w:r w:rsidR="003B57AD">
        <w:t xml:space="preserve"> </w:t>
      </w:r>
      <w:r>
        <w:t xml:space="preserve">in the upper left corner of the page before revisiting </w:t>
      </w:r>
      <w:r w:rsidRPr="003B57AD">
        <w:rPr>
          <w:b/>
        </w:rPr>
        <w:t>All Site Content</w:t>
      </w:r>
      <w:r>
        <w:t xml:space="preserve"> before clicking the next sub site's link.</w:t>
      </w:r>
    </w:p>
    <w:p w:rsidR="0080270B" w:rsidRDefault="0080270B" w:rsidP="0080270B">
      <w:pPr>
        <w:pStyle w:val="LabStepScreenshotLevel2"/>
      </w:pPr>
      <w:r>
        <w:drawing>
          <wp:inline distT="0" distB="0" distL="0" distR="0" wp14:anchorId="32965E9A" wp14:editId="4DB8161B">
            <wp:extent cx="2400000" cy="1380952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174DC" w:rsidRDefault="001174DC" w:rsidP="00712138">
      <w:pPr>
        <w:pStyle w:val="LabStepLevel2Numbered"/>
        <w:numPr>
          <w:ilvl w:val="0"/>
          <w:numId w:val="9"/>
        </w:numPr>
      </w:pPr>
      <w:r>
        <w:t xml:space="preserve">Once you have visited each of the </w:t>
      </w:r>
      <w:r w:rsidR="0080270B" w:rsidRPr="0080270B">
        <w:rPr>
          <w:b/>
        </w:rPr>
        <w:t>Products</w:t>
      </w:r>
      <w:r w:rsidR="0080270B">
        <w:t xml:space="preserve"> </w:t>
      </w:r>
      <w:r>
        <w:t xml:space="preserve">site's </w:t>
      </w:r>
      <w:proofErr w:type="spellStart"/>
      <w:r w:rsidR="0080270B">
        <w:t>subsite</w:t>
      </w:r>
      <w:r>
        <w:t>s</w:t>
      </w:r>
      <w:proofErr w:type="spellEnd"/>
      <w:r>
        <w:t xml:space="preserve">, return to the Wingtip Team site by using the </w:t>
      </w:r>
      <w:r w:rsidRPr="002E2F68">
        <w:rPr>
          <w:b/>
        </w:rPr>
        <w:t>Navigate Up</w:t>
      </w:r>
      <w:r>
        <w:t xml:space="preserve"> button in the ribbon.</w:t>
      </w:r>
    </w:p>
    <w:p w:rsidR="001174DC" w:rsidRDefault="001174DC" w:rsidP="00712138">
      <w:pPr>
        <w:pStyle w:val="LabStepNumbered"/>
      </w:pPr>
      <w:r>
        <w:t xml:space="preserve">Navigate to the </w:t>
      </w:r>
      <w:r w:rsidRPr="0093669A">
        <w:rPr>
          <w:b/>
        </w:rPr>
        <w:t>Team Building</w:t>
      </w:r>
      <w:r>
        <w:t xml:space="preserve"> site using the </w:t>
      </w:r>
      <w:r w:rsidR="006167C9">
        <w:t>Top Navigation Bar</w:t>
      </w:r>
      <w:r>
        <w:t xml:space="preserve"> link.</w:t>
      </w:r>
    </w:p>
    <w:p w:rsidR="001174DC" w:rsidRPr="00E34BA5" w:rsidRDefault="001174DC" w:rsidP="00712138">
      <w:pPr>
        <w:pStyle w:val="LabStepNumbered"/>
      </w:pPr>
      <w:r>
        <w:t xml:space="preserve">Document those sites that are children of the </w:t>
      </w:r>
      <w:r w:rsidRPr="00D5350F">
        <w:rPr>
          <w:b/>
        </w:rPr>
        <w:t>Team Building</w:t>
      </w:r>
      <w:r>
        <w:t xml:space="preserve"> site in the site collection</w:t>
      </w:r>
      <w:r w:rsidR="0093669A">
        <w:t>:</w:t>
      </w:r>
    </w:p>
    <w:p w:rsidR="001174DC" w:rsidRDefault="001174DC" w:rsidP="00712138">
      <w:pPr>
        <w:pStyle w:val="LabStepLevel2Numbered"/>
        <w:numPr>
          <w:ilvl w:val="0"/>
          <w:numId w:val="12"/>
        </w:numPr>
      </w:pPr>
      <w:r>
        <w:t xml:space="preserve">Click the </w:t>
      </w:r>
      <w:r w:rsidRPr="00B26E34">
        <w:rPr>
          <w:b/>
        </w:rPr>
        <w:t>Site Actions</w:t>
      </w:r>
      <w:r>
        <w:t xml:space="preserve"> hyperlink in the upper left corner of the page.</w:t>
      </w:r>
    </w:p>
    <w:p w:rsidR="001174DC" w:rsidRDefault="001174DC" w:rsidP="00712138">
      <w:pPr>
        <w:pStyle w:val="LabStepLevel2Numbered"/>
        <w:numPr>
          <w:ilvl w:val="0"/>
          <w:numId w:val="9"/>
        </w:numPr>
      </w:pPr>
      <w:r>
        <w:t xml:space="preserve">Click the </w:t>
      </w:r>
      <w:r w:rsidRPr="00DD59A8">
        <w:rPr>
          <w:b/>
        </w:rPr>
        <w:t>Site Settings</w:t>
      </w:r>
      <w:r>
        <w:t xml:space="preserve"> link from the </w:t>
      </w:r>
      <w:r w:rsidR="00D5350F">
        <w:t>resulting</w:t>
      </w:r>
      <w:r>
        <w:t xml:space="preserve"> Site Actions drop-down menu.</w:t>
      </w:r>
    </w:p>
    <w:p w:rsidR="001174DC" w:rsidRDefault="00D5350F" w:rsidP="0093669A">
      <w:pPr>
        <w:pStyle w:val="LabStepScreenshotLevel2"/>
      </w:pPr>
      <w:r>
        <w:lastRenderedPageBreak/>
        <w:drawing>
          <wp:inline distT="0" distB="0" distL="0" distR="0" wp14:anchorId="2A34F3AF" wp14:editId="4C754D4D">
            <wp:extent cx="2542857" cy="19523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ommentReference"/>
          <w:noProof w:val="0"/>
        </w:rPr>
        <w:t xml:space="preserve"> </w:t>
      </w:r>
    </w:p>
    <w:p w:rsidR="001174DC" w:rsidRDefault="001174DC" w:rsidP="00712138">
      <w:pPr>
        <w:pStyle w:val="LabStepLevel2Numbered"/>
        <w:numPr>
          <w:ilvl w:val="0"/>
          <w:numId w:val="9"/>
        </w:numPr>
      </w:pPr>
      <w:r>
        <w:t xml:space="preserve">Click the </w:t>
      </w:r>
      <w:r>
        <w:rPr>
          <w:b/>
        </w:rPr>
        <w:t>Sites and w</w:t>
      </w:r>
      <w:r w:rsidRPr="00DD59A8">
        <w:rPr>
          <w:b/>
        </w:rPr>
        <w:t>orkspace</w:t>
      </w:r>
      <w:r>
        <w:rPr>
          <w:b/>
        </w:rPr>
        <w:t>s</w:t>
      </w:r>
      <w:r>
        <w:t xml:space="preserve"> link under the </w:t>
      </w:r>
      <w:r w:rsidRPr="00CF17F4">
        <w:rPr>
          <w:b/>
        </w:rPr>
        <w:t>Site Administration</w:t>
      </w:r>
      <w:r>
        <w:t xml:space="preserve"> heading</w:t>
      </w:r>
      <w:r w:rsidR="00C83252">
        <w:t>:</w:t>
      </w:r>
    </w:p>
    <w:p w:rsidR="001174DC" w:rsidRDefault="00D5350F" w:rsidP="00C83252">
      <w:pPr>
        <w:pStyle w:val="LabStepScreenshotLevel2"/>
      </w:pPr>
      <w:r>
        <w:drawing>
          <wp:inline distT="0" distB="0" distL="0" distR="0" wp14:anchorId="4B235CD0" wp14:editId="26AC693C">
            <wp:extent cx="2523810" cy="1885714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3810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DC" w:rsidRDefault="001174DC" w:rsidP="00712138">
      <w:pPr>
        <w:pStyle w:val="LabStepLevel2Numbered"/>
        <w:numPr>
          <w:ilvl w:val="0"/>
          <w:numId w:val="9"/>
        </w:numPr>
      </w:pPr>
      <w:r>
        <w:t xml:space="preserve">Document the names of the </w:t>
      </w:r>
      <w:r w:rsidRPr="00C83252">
        <w:rPr>
          <w:b/>
        </w:rPr>
        <w:t>Team Building</w:t>
      </w:r>
      <w:r>
        <w:t xml:space="preserve"> site's </w:t>
      </w:r>
      <w:r w:rsidR="0080270B">
        <w:t>sub</w:t>
      </w:r>
      <w:r w:rsidR="00966EBD">
        <w:t xml:space="preserve"> </w:t>
      </w:r>
      <w:r w:rsidR="0080270B">
        <w:t>site</w:t>
      </w:r>
      <w:r>
        <w:t xml:space="preserve">s appearing on the page: </w:t>
      </w:r>
    </w:p>
    <w:p w:rsidR="001174DC" w:rsidRDefault="001174DC" w:rsidP="001174DC">
      <w:pPr>
        <w:pStyle w:val="LabStepLevel2Numbered"/>
        <w:numPr>
          <w:ilvl w:val="0"/>
          <w:numId w:val="0"/>
        </w:numPr>
        <w:pBdr>
          <w:bottom w:val="single" w:sz="12" w:space="1" w:color="auto"/>
        </w:pBdr>
        <w:ind w:left="1080"/>
      </w:pPr>
    </w:p>
    <w:p w:rsidR="00966EBD" w:rsidRDefault="00966EBD" w:rsidP="00966EBD">
      <w:pPr>
        <w:pStyle w:val="LabExerciseText"/>
      </w:pPr>
      <w:r w:rsidRPr="00966EBD">
        <w:rPr>
          <w:b/>
        </w:rPr>
        <w:t>Hint:</w:t>
      </w:r>
      <w:r>
        <w:t xml:space="preserve"> Is this a trick question?</w:t>
      </w:r>
    </w:p>
    <w:p w:rsidR="00966EBD" w:rsidRDefault="00966EBD">
      <w:pPr>
        <w:spacing w:before="0" w:after="200" w:line="276" w:lineRule="auto"/>
      </w:pPr>
      <w:r>
        <w:br w:type="page"/>
      </w:r>
    </w:p>
    <w:p w:rsidR="00AC0CDD" w:rsidRDefault="002E2F68" w:rsidP="00712138">
      <w:pPr>
        <w:pStyle w:val="LabStepNumbered"/>
      </w:pPr>
      <w:r>
        <w:lastRenderedPageBreak/>
        <w:t xml:space="preserve">In the following blank area, diagram the Wingtip Team site collection based on the </w:t>
      </w:r>
      <w:r w:rsidR="0080270B">
        <w:t>sub</w:t>
      </w:r>
      <w:r w:rsidR="00966EBD">
        <w:t xml:space="preserve"> </w:t>
      </w:r>
      <w:r w:rsidR="0080270B">
        <w:t>site</w:t>
      </w:r>
      <w:r>
        <w:t>s you discovered in the previous steps.</w:t>
      </w:r>
    </w:p>
    <w:p w:rsidR="00966EBD" w:rsidRDefault="00966EBD" w:rsidP="00966EBD">
      <w:pPr>
        <w:spacing w:before="0" w:after="200" w:line="276" w:lineRule="auto"/>
      </w:pPr>
      <w:r>
        <w:rPr>
          <w:noProof/>
        </w:rPr>
        <w:pict>
          <v:rect id="_x0000_s1035" style="position:absolute;margin-left:0;margin-top:12.1pt;width:228pt;height:43.5pt;z-index:251663360;mso-position-horizontal:center;mso-position-horizontal-relative:margin" filled="f">
            <w10:wrap anchorx="margin"/>
          </v:rect>
        </w:pict>
      </w:r>
      <w:r w:rsidR="0080270B">
        <w:t xml:space="preserve">  </w:t>
      </w:r>
      <w:r w:rsidR="00D5350F">
        <w:t xml:space="preserve">                                                </w:t>
      </w:r>
    </w:p>
    <w:p w:rsidR="002E2F68" w:rsidRPr="002E2F68" w:rsidRDefault="002E2F68" w:rsidP="00966EBD">
      <w:pPr>
        <w:spacing w:before="0"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Wingtip Team Site</w:t>
      </w:r>
    </w:p>
    <w:p w:rsidR="002E2F68" w:rsidRDefault="00F82A52" w:rsidP="002E2F68">
      <w:pPr>
        <w:pStyle w:val="LabStepNumbered"/>
        <w:numPr>
          <w:ilvl w:val="0"/>
          <w:numId w:val="0"/>
        </w:numPr>
        <w:ind w:left="432" w:hanging="360"/>
      </w:pPr>
      <w:r>
        <w:rPr>
          <w:noProof/>
        </w:rPr>
        <w:pict>
          <v:shape id="_x0000_s1036" type="#_x0000_t32" style="position:absolute;left:0;text-align:left;margin-left:232.9pt;margin-top:4.25pt;width:0;height:24.75pt;z-index:251664384" o:connectortype="straight"/>
        </w:pict>
      </w:r>
    </w:p>
    <w:p w:rsidR="002E2F68" w:rsidRDefault="002E2F68" w:rsidP="002E2F68">
      <w:pPr>
        <w:pStyle w:val="LabStepNumbered"/>
        <w:numPr>
          <w:ilvl w:val="0"/>
          <w:numId w:val="0"/>
        </w:numPr>
        <w:ind w:left="432" w:hanging="360"/>
      </w:pPr>
    </w:p>
    <w:p w:rsidR="002E2F68" w:rsidRDefault="002E2F68" w:rsidP="002E2F68">
      <w:pPr>
        <w:pStyle w:val="LabStepNumbered"/>
        <w:numPr>
          <w:ilvl w:val="0"/>
          <w:numId w:val="0"/>
        </w:numPr>
        <w:ind w:left="432" w:hanging="360"/>
      </w:pPr>
    </w:p>
    <w:p w:rsidR="002E2F68" w:rsidRDefault="002E2F68" w:rsidP="002E2F68">
      <w:pPr>
        <w:pStyle w:val="LabStepNumbered"/>
        <w:numPr>
          <w:ilvl w:val="0"/>
          <w:numId w:val="0"/>
        </w:numPr>
        <w:ind w:left="432" w:hanging="360"/>
      </w:pPr>
    </w:p>
    <w:p w:rsidR="002E2F68" w:rsidRDefault="002E2F68" w:rsidP="002E2F68">
      <w:pPr>
        <w:pStyle w:val="LabStepNumbered"/>
        <w:numPr>
          <w:ilvl w:val="0"/>
          <w:numId w:val="0"/>
        </w:numPr>
        <w:ind w:left="432" w:hanging="360"/>
      </w:pPr>
    </w:p>
    <w:p w:rsidR="002E2F68" w:rsidRDefault="002E2F68" w:rsidP="002E2F68">
      <w:pPr>
        <w:pStyle w:val="LabStepNumbered"/>
        <w:numPr>
          <w:ilvl w:val="0"/>
          <w:numId w:val="0"/>
        </w:numPr>
        <w:ind w:left="432" w:hanging="360"/>
      </w:pPr>
    </w:p>
    <w:p w:rsidR="002E2F68" w:rsidRDefault="002E2F68" w:rsidP="002E2F68">
      <w:pPr>
        <w:pStyle w:val="LabStepNumbered"/>
        <w:numPr>
          <w:ilvl w:val="0"/>
          <w:numId w:val="0"/>
        </w:numPr>
        <w:ind w:left="432" w:hanging="360"/>
      </w:pPr>
    </w:p>
    <w:p w:rsidR="002E2F68" w:rsidRDefault="002E2F68" w:rsidP="002E2F68">
      <w:pPr>
        <w:pStyle w:val="LabStepNumbered"/>
        <w:numPr>
          <w:ilvl w:val="0"/>
          <w:numId w:val="0"/>
        </w:numPr>
        <w:ind w:left="432" w:hanging="360"/>
      </w:pPr>
    </w:p>
    <w:p w:rsidR="002E2F68" w:rsidRDefault="002E2F68" w:rsidP="002E2F68">
      <w:pPr>
        <w:pStyle w:val="LabStepNumbered"/>
        <w:numPr>
          <w:ilvl w:val="0"/>
          <w:numId w:val="0"/>
        </w:numPr>
        <w:ind w:left="432" w:hanging="360"/>
      </w:pPr>
    </w:p>
    <w:p w:rsidR="002E2F68" w:rsidRDefault="002E2F68" w:rsidP="002E2F68">
      <w:pPr>
        <w:pStyle w:val="LabStepNumbered"/>
        <w:numPr>
          <w:ilvl w:val="0"/>
          <w:numId w:val="0"/>
        </w:numPr>
        <w:ind w:left="432" w:hanging="360"/>
      </w:pPr>
    </w:p>
    <w:p w:rsidR="002E2F68" w:rsidRDefault="002E2F68" w:rsidP="002E2F68">
      <w:pPr>
        <w:pStyle w:val="LabStepNumbered"/>
        <w:numPr>
          <w:ilvl w:val="0"/>
          <w:numId w:val="0"/>
        </w:numPr>
        <w:ind w:left="432" w:hanging="360"/>
      </w:pPr>
    </w:p>
    <w:p w:rsidR="002E2F68" w:rsidRDefault="002E2F68" w:rsidP="002E2F68">
      <w:pPr>
        <w:pStyle w:val="LabStepNumbered"/>
        <w:numPr>
          <w:ilvl w:val="0"/>
          <w:numId w:val="0"/>
        </w:numPr>
        <w:ind w:left="432" w:hanging="360"/>
      </w:pPr>
    </w:p>
    <w:p w:rsidR="002E2F68" w:rsidRDefault="002E2F68" w:rsidP="002E2F68">
      <w:pPr>
        <w:pStyle w:val="LabStepNumbered"/>
        <w:numPr>
          <w:ilvl w:val="0"/>
          <w:numId w:val="0"/>
        </w:numPr>
        <w:ind w:left="432" w:hanging="360"/>
      </w:pPr>
    </w:p>
    <w:p w:rsidR="002E2F68" w:rsidRDefault="002E2F68" w:rsidP="002E2F68">
      <w:pPr>
        <w:pStyle w:val="LabStepNumbered"/>
        <w:numPr>
          <w:ilvl w:val="0"/>
          <w:numId w:val="0"/>
        </w:numPr>
        <w:ind w:left="432" w:hanging="360"/>
      </w:pPr>
    </w:p>
    <w:p w:rsidR="002E2F68" w:rsidRDefault="002E2F68" w:rsidP="002E2F68">
      <w:pPr>
        <w:pStyle w:val="LabStepNumbered"/>
        <w:numPr>
          <w:ilvl w:val="0"/>
          <w:numId w:val="0"/>
        </w:numPr>
        <w:ind w:left="432" w:hanging="360"/>
      </w:pPr>
    </w:p>
    <w:p w:rsidR="002E2F68" w:rsidRDefault="002E2F68" w:rsidP="002E2F68">
      <w:pPr>
        <w:pStyle w:val="LabStepNumbered"/>
        <w:numPr>
          <w:ilvl w:val="0"/>
          <w:numId w:val="0"/>
        </w:numPr>
        <w:ind w:left="432" w:hanging="360"/>
      </w:pPr>
    </w:p>
    <w:p w:rsidR="002E2F68" w:rsidRPr="00E34BA5" w:rsidRDefault="002E2F68" w:rsidP="002E2F68">
      <w:pPr>
        <w:pStyle w:val="LabStepNumbered"/>
        <w:numPr>
          <w:ilvl w:val="0"/>
          <w:numId w:val="0"/>
        </w:numPr>
        <w:ind w:left="432" w:hanging="360"/>
      </w:pPr>
    </w:p>
    <w:p w:rsidR="00C57FDF" w:rsidRDefault="00C57FDF">
      <w:pPr>
        <w:spacing w:before="0" w:after="200" w:line="276" w:lineRule="auto"/>
        <w:rPr>
          <w:sz w:val="16"/>
        </w:rPr>
      </w:pPr>
      <w:r>
        <w:br w:type="page"/>
      </w:r>
    </w:p>
    <w:p w:rsidR="00AC0CDD" w:rsidRPr="00DB2058" w:rsidRDefault="00AC0CDD" w:rsidP="002E2F68">
      <w:pPr>
        <w:pStyle w:val="LabStepLevel2Numbered"/>
        <w:numPr>
          <w:ilvl w:val="0"/>
          <w:numId w:val="0"/>
        </w:numPr>
        <w:ind w:left="1080"/>
      </w:pPr>
    </w:p>
    <w:p w:rsidR="00AC0CDD" w:rsidRPr="00E34BA5" w:rsidRDefault="002E2F68" w:rsidP="00712138">
      <w:pPr>
        <w:pStyle w:val="LabStepNumbered"/>
      </w:pPr>
      <w:r>
        <w:t>Validate your findings</w:t>
      </w:r>
      <w:r w:rsidR="001174DC">
        <w:t xml:space="preserve"> for the child sites of the Wingtip Team Site (2nd tier of the site collection)</w:t>
      </w:r>
      <w:r w:rsidR="00C57FDF">
        <w:t>:</w:t>
      </w:r>
    </w:p>
    <w:p w:rsidR="00AC0CDD" w:rsidRPr="00E34BA5" w:rsidRDefault="002E2F68" w:rsidP="00712138">
      <w:pPr>
        <w:pStyle w:val="LabStepLevel2Numbered"/>
        <w:numPr>
          <w:ilvl w:val="0"/>
          <w:numId w:val="10"/>
        </w:numPr>
      </w:pPr>
      <w:r>
        <w:t xml:space="preserve">Click the </w:t>
      </w:r>
      <w:r>
        <w:rPr>
          <w:b/>
        </w:rPr>
        <w:t>Site Actions</w:t>
      </w:r>
      <w:r>
        <w:t xml:space="preserve"> hyperlink in the upper left corner of the page.</w:t>
      </w:r>
    </w:p>
    <w:p w:rsidR="00AC0CDD" w:rsidRDefault="002E2F68" w:rsidP="00AC0CDD">
      <w:pPr>
        <w:pStyle w:val="LabStepLevel2Numbered"/>
      </w:pPr>
      <w:r>
        <w:t xml:space="preserve">Click the </w:t>
      </w:r>
      <w:r w:rsidRPr="00DD59A8">
        <w:rPr>
          <w:b/>
        </w:rPr>
        <w:t>Site Settings</w:t>
      </w:r>
      <w:r>
        <w:t xml:space="preserve"> link from the </w:t>
      </w:r>
      <w:r w:rsidR="00D5350F">
        <w:t>resulting</w:t>
      </w:r>
      <w:r>
        <w:t xml:space="preserve"> Site Actions drop-down menu.</w:t>
      </w:r>
    </w:p>
    <w:p w:rsidR="002E2F68" w:rsidRDefault="002E2F68" w:rsidP="00AC0CDD">
      <w:pPr>
        <w:pStyle w:val="LabStepLevel2Numbered"/>
      </w:pPr>
      <w:r>
        <w:t xml:space="preserve">Click the </w:t>
      </w:r>
      <w:r>
        <w:rPr>
          <w:b/>
        </w:rPr>
        <w:t>Sites and w</w:t>
      </w:r>
      <w:r w:rsidRPr="00DD59A8">
        <w:rPr>
          <w:b/>
        </w:rPr>
        <w:t>orkspace</w:t>
      </w:r>
      <w:r>
        <w:rPr>
          <w:b/>
        </w:rPr>
        <w:t>s</w:t>
      </w:r>
      <w:r>
        <w:t xml:space="preserve"> link under the </w:t>
      </w:r>
      <w:r w:rsidRPr="00C57FDF">
        <w:rPr>
          <w:b/>
        </w:rPr>
        <w:t>Site Administration</w:t>
      </w:r>
      <w:r>
        <w:t xml:space="preserve"> heading</w:t>
      </w:r>
      <w:r w:rsidR="00B26E34">
        <w:t>.</w:t>
      </w:r>
    </w:p>
    <w:p w:rsidR="002E2F68" w:rsidRDefault="001174DC" w:rsidP="00AC0CDD">
      <w:pPr>
        <w:pStyle w:val="LabStepLevel2Numbered"/>
      </w:pPr>
      <w:r>
        <w:t xml:space="preserve">Compare the </w:t>
      </w:r>
      <w:proofErr w:type="spellStart"/>
      <w:r w:rsidR="0080270B">
        <w:t>subsite</w:t>
      </w:r>
      <w:r>
        <w:t>s</w:t>
      </w:r>
      <w:proofErr w:type="spellEnd"/>
      <w:r>
        <w:t xml:space="preserve"> listed against your diagram</w:t>
      </w:r>
      <w:r w:rsidR="00C57FDF">
        <w:t>.</w:t>
      </w:r>
    </w:p>
    <w:p w:rsidR="001174DC" w:rsidRPr="00DB2058" w:rsidRDefault="001174DC" w:rsidP="00AC0CDD">
      <w:pPr>
        <w:pStyle w:val="LabStepLevel2Numbered"/>
      </w:pPr>
      <w:r>
        <w:t xml:space="preserve">Return to the Wingtip Team site using the </w:t>
      </w:r>
      <w:r w:rsidRPr="001174DC">
        <w:rPr>
          <w:b/>
        </w:rPr>
        <w:t>Navigate Up</w:t>
      </w:r>
      <w:r>
        <w:t xml:space="preserve"> button.</w:t>
      </w:r>
    </w:p>
    <w:p w:rsidR="00CC17F3" w:rsidRPr="00E34BA5" w:rsidRDefault="00CC17F3" w:rsidP="00712138">
      <w:pPr>
        <w:pStyle w:val="LabStepNumbered"/>
      </w:pPr>
      <w:r>
        <w:t xml:space="preserve">Validate your findings for the </w:t>
      </w:r>
      <w:r w:rsidR="0053743B">
        <w:t xml:space="preserve">Products </w:t>
      </w:r>
      <w:r>
        <w:t>site (2</w:t>
      </w:r>
      <w:r w:rsidR="003B3818">
        <w:t>rd tier of the site collection):</w:t>
      </w:r>
    </w:p>
    <w:p w:rsidR="00CC17F3" w:rsidRDefault="00CC17F3" w:rsidP="00712138">
      <w:pPr>
        <w:pStyle w:val="LabStepLevel2Numbered"/>
        <w:numPr>
          <w:ilvl w:val="0"/>
          <w:numId w:val="14"/>
        </w:numPr>
      </w:pPr>
      <w:r>
        <w:t xml:space="preserve">Navigate to the </w:t>
      </w:r>
      <w:r w:rsidRPr="00CC17F3">
        <w:rPr>
          <w:b/>
        </w:rPr>
        <w:t>Pro</w:t>
      </w:r>
      <w:r w:rsidR="0053743B">
        <w:rPr>
          <w:b/>
        </w:rPr>
        <w:t>ducts</w:t>
      </w:r>
      <w:r>
        <w:t xml:space="preserve"> site using either the Top Navigation Bar link or the Quick Launch Bar link.</w:t>
      </w:r>
    </w:p>
    <w:p w:rsidR="00CC17F3" w:rsidRPr="00E34BA5" w:rsidRDefault="00CC17F3" w:rsidP="00712138">
      <w:pPr>
        <w:pStyle w:val="LabStepLevel2Numbered"/>
        <w:numPr>
          <w:ilvl w:val="0"/>
          <w:numId w:val="10"/>
        </w:numPr>
      </w:pPr>
      <w:r>
        <w:t xml:space="preserve">Click the </w:t>
      </w:r>
      <w:r>
        <w:rPr>
          <w:b/>
        </w:rPr>
        <w:t>Site Actions</w:t>
      </w:r>
      <w:r>
        <w:t xml:space="preserve"> hyperlink in the upper left corner of the page.</w:t>
      </w:r>
    </w:p>
    <w:p w:rsidR="00CC17F3" w:rsidRDefault="00CC17F3" w:rsidP="00CC17F3">
      <w:pPr>
        <w:pStyle w:val="LabStepLevel2Numbered"/>
      </w:pPr>
      <w:r>
        <w:t xml:space="preserve">Click the </w:t>
      </w:r>
      <w:r w:rsidRPr="00DD59A8">
        <w:rPr>
          <w:b/>
        </w:rPr>
        <w:t>Site Settings</w:t>
      </w:r>
      <w:r>
        <w:t xml:space="preserve"> link from the </w:t>
      </w:r>
      <w:r w:rsidR="00D5350F">
        <w:t>resulting</w:t>
      </w:r>
      <w:r>
        <w:t xml:space="preserve"> Site Actions drop-down menu.</w:t>
      </w:r>
    </w:p>
    <w:p w:rsidR="00CC17F3" w:rsidRDefault="00CC17F3" w:rsidP="00CC17F3">
      <w:pPr>
        <w:pStyle w:val="LabStepLevel2Numbered"/>
      </w:pPr>
      <w:r>
        <w:t xml:space="preserve">Click the </w:t>
      </w:r>
      <w:r>
        <w:rPr>
          <w:b/>
        </w:rPr>
        <w:t>Sites and w</w:t>
      </w:r>
      <w:r w:rsidRPr="00DD59A8">
        <w:rPr>
          <w:b/>
        </w:rPr>
        <w:t>orkspace</w:t>
      </w:r>
      <w:r>
        <w:rPr>
          <w:b/>
        </w:rPr>
        <w:t>s</w:t>
      </w:r>
      <w:r>
        <w:t xml:space="preserve"> link under the </w:t>
      </w:r>
      <w:r w:rsidRPr="00CC17F3">
        <w:rPr>
          <w:b/>
        </w:rPr>
        <w:t>Site Administration</w:t>
      </w:r>
      <w:r>
        <w:t xml:space="preserve"> heading.</w:t>
      </w:r>
    </w:p>
    <w:p w:rsidR="00CC17F3" w:rsidRDefault="00CC17F3" w:rsidP="00CC17F3">
      <w:pPr>
        <w:pStyle w:val="LabStepLevel2Numbered"/>
      </w:pPr>
      <w:r>
        <w:t xml:space="preserve">Return to the Wingtip Team site using the </w:t>
      </w:r>
      <w:r w:rsidRPr="001174DC">
        <w:rPr>
          <w:b/>
        </w:rPr>
        <w:t>Navigate Up</w:t>
      </w:r>
      <w:r>
        <w:t xml:space="preserve"> button.</w:t>
      </w:r>
    </w:p>
    <w:p w:rsidR="001174DC" w:rsidRPr="00E34BA5" w:rsidRDefault="001174DC" w:rsidP="00712138">
      <w:pPr>
        <w:pStyle w:val="LabStepNumbered"/>
      </w:pPr>
      <w:r>
        <w:t xml:space="preserve">Validate your findings for the </w:t>
      </w:r>
      <w:r w:rsidR="00C57FDF">
        <w:t>Sample Subsite</w:t>
      </w:r>
      <w:r>
        <w:t xml:space="preserve"> site (3</w:t>
      </w:r>
      <w:r w:rsidR="00C57FDF">
        <w:t>rd tier of the site collection):</w:t>
      </w:r>
    </w:p>
    <w:p w:rsidR="00C57FDF" w:rsidRDefault="001174DC" w:rsidP="00712138">
      <w:pPr>
        <w:pStyle w:val="LabStepLevel2Numbered"/>
        <w:numPr>
          <w:ilvl w:val="0"/>
          <w:numId w:val="13"/>
        </w:numPr>
      </w:pPr>
      <w:r>
        <w:t xml:space="preserve">Navigate to the </w:t>
      </w:r>
      <w:r w:rsidR="00C57FDF">
        <w:rPr>
          <w:b/>
        </w:rPr>
        <w:t>Products</w:t>
      </w:r>
      <w:r>
        <w:t xml:space="preserve"> site using either the </w:t>
      </w:r>
      <w:r w:rsidR="006167C9">
        <w:t>Top Navigation Bar</w:t>
      </w:r>
      <w:r>
        <w:t xml:space="preserve"> link or the Quick Launch Bar link.</w:t>
      </w:r>
    </w:p>
    <w:p w:rsidR="00C57FDF" w:rsidRDefault="00C57FDF" w:rsidP="00712138">
      <w:pPr>
        <w:pStyle w:val="LabStepLevel2Numbered"/>
        <w:numPr>
          <w:ilvl w:val="0"/>
          <w:numId w:val="13"/>
        </w:numPr>
      </w:pPr>
      <w:r>
        <w:t xml:space="preserve">Navigate to the </w:t>
      </w:r>
      <w:r>
        <w:rPr>
          <w:b/>
        </w:rPr>
        <w:t xml:space="preserve">Sample Subsite </w:t>
      </w:r>
      <w:r>
        <w:t>site using either the Top Navigation Bar link or the Quick Launch Bar link.</w:t>
      </w:r>
    </w:p>
    <w:p w:rsidR="001174DC" w:rsidRPr="00E34BA5" w:rsidRDefault="001174DC" w:rsidP="00712138">
      <w:pPr>
        <w:pStyle w:val="LabStepLevel2Numbered"/>
        <w:numPr>
          <w:ilvl w:val="0"/>
          <w:numId w:val="10"/>
        </w:numPr>
      </w:pPr>
      <w:r>
        <w:t xml:space="preserve">Click the </w:t>
      </w:r>
      <w:r>
        <w:rPr>
          <w:b/>
        </w:rPr>
        <w:t>Site Actions</w:t>
      </w:r>
      <w:r>
        <w:t xml:space="preserve"> hyperlink in the upper left corner of the page.</w:t>
      </w:r>
    </w:p>
    <w:p w:rsidR="001174DC" w:rsidRDefault="001174DC" w:rsidP="001174DC">
      <w:pPr>
        <w:pStyle w:val="LabStepLevel2Numbered"/>
      </w:pPr>
      <w:r>
        <w:t xml:space="preserve">Click the </w:t>
      </w:r>
      <w:r w:rsidRPr="00DD59A8">
        <w:rPr>
          <w:b/>
        </w:rPr>
        <w:t>Site Settings</w:t>
      </w:r>
      <w:r>
        <w:t xml:space="preserve"> link from the </w:t>
      </w:r>
      <w:r w:rsidR="00D5350F">
        <w:t>resulting</w:t>
      </w:r>
      <w:r>
        <w:t xml:space="preserve"> Site Actions drop-down menu.</w:t>
      </w:r>
    </w:p>
    <w:p w:rsidR="001174DC" w:rsidRDefault="001174DC" w:rsidP="001174DC">
      <w:pPr>
        <w:pStyle w:val="LabStepLevel2Numbered"/>
      </w:pPr>
      <w:r>
        <w:t xml:space="preserve">Click the </w:t>
      </w:r>
      <w:r>
        <w:rPr>
          <w:b/>
        </w:rPr>
        <w:t>Sites and w</w:t>
      </w:r>
      <w:r w:rsidRPr="00DD59A8">
        <w:rPr>
          <w:b/>
        </w:rPr>
        <w:t>orkspace</w:t>
      </w:r>
      <w:r>
        <w:rPr>
          <w:b/>
        </w:rPr>
        <w:t>s</w:t>
      </w:r>
      <w:r>
        <w:t xml:space="preserve"> link under the </w:t>
      </w:r>
      <w:r w:rsidRPr="00CC17F3">
        <w:rPr>
          <w:b/>
        </w:rPr>
        <w:t>Site Administration</w:t>
      </w:r>
      <w:r>
        <w:t xml:space="preserve"> heading</w:t>
      </w:r>
      <w:r w:rsidR="00B26E34">
        <w:t>.</w:t>
      </w:r>
    </w:p>
    <w:p w:rsidR="001174DC" w:rsidRDefault="001174DC" w:rsidP="001174DC">
      <w:pPr>
        <w:pStyle w:val="LabStepLevel2Numbered"/>
      </w:pPr>
      <w:r>
        <w:t xml:space="preserve">Return to the Wingtip Team site using the </w:t>
      </w:r>
      <w:r w:rsidRPr="001174DC">
        <w:rPr>
          <w:b/>
        </w:rPr>
        <w:t>Navigate Up</w:t>
      </w:r>
      <w:r>
        <w:t xml:space="preserve"> button.</w:t>
      </w:r>
    </w:p>
    <w:p w:rsidR="001174DC" w:rsidRPr="00E34BA5" w:rsidRDefault="001174DC" w:rsidP="00712138">
      <w:pPr>
        <w:pStyle w:val="LabStepNumbered"/>
      </w:pPr>
      <w:r>
        <w:t>Validate your findin</w:t>
      </w:r>
      <w:r w:rsidR="00CC17F3">
        <w:t>gs for the Team Building site (2</w:t>
      </w:r>
      <w:r>
        <w:t>rd tier of the site collection).</w:t>
      </w:r>
    </w:p>
    <w:p w:rsidR="001174DC" w:rsidRDefault="001174DC" w:rsidP="00712138">
      <w:pPr>
        <w:pStyle w:val="LabStepLevel2Numbered"/>
        <w:numPr>
          <w:ilvl w:val="0"/>
          <w:numId w:val="15"/>
        </w:numPr>
      </w:pPr>
      <w:r>
        <w:t xml:space="preserve">Navigate to the </w:t>
      </w:r>
      <w:r w:rsidRPr="00CC17F3">
        <w:rPr>
          <w:b/>
        </w:rPr>
        <w:t>Team Building</w:t>
      </w:r>
      <w:r>
        <w:t xml:space="preserve"> site using either the </w:t>
      </w:r>
      <w:r w:rsidR="006167C9">
        <w:t>Top Navigation Bar</w:t>
      </w:r>
      <w:r>
        <w:t xml:space="preserve"> link or the Quick Launch Bar link.</w:t>
      </w:r>
    </w:p>
    <w:p w:rsidR="001174DC" w:rsidRPr="00E34BA5" w:rsidRDefault="001174DC" w:rsidP="00712138">
      <w:pPr>
        <w:pStyle w:val="LabStepLevel2Numbered"/>
        <w:numPr>
          <w:ilvl w:val="0"/>
          <w:numId w:val="10"/>
        </w:numPr>
      </w:pPr>
      <w:r>
        <w:t xml:space="preserve">Click the </w:t>
      </w:r>
      <w:r>
        <w:rPr>
          <w:b/>
        </w:rPr>
        <w:t>Site Actions</w:t>
      </w:r>
      <w:r>
        <w:t xml:space="preserve"> hyperlink in the upper left corner of the page.</w:t>
      </w:r>
    </w:p>
    <w:p w:rsidR="001174DC" w:rsidRDefault="001174DC" w:rsidP="001174DC">
      <w:pPr>
        <w:pStyle w:val="LabStepLevel2Numbered"/>
      </w:pPr>
      <w:r>
        <w:t xml:space="preserve">Click the </w:t>
      </w:r>
      <w:r w:rsidRPr="00DD59A8">
        <w:rPr>
          <w:b/>
        </w:rPr>
        <w:t>Site Settings</w:t>
      </w:r>
      <w:r>
        <w:t xml:space="preserve"> link from the </w:t>
      </w:r>
      <w:r w:rsidR="00D5350F">
        <w:t>resulting</w:t>
      </w:r>
      <w:r>
        <w:t xml:space="preserve"> Site Actions drop-down menu.</w:t>
      </w:r>
    </w:p>
    <w:p w:rsidR="001174DC" w:rsidRDefault="001174DC" w:rsidP="001174DC">
      <w:pPr>
        <w:pStyle w:val="LabStepLevel2Numbered"/>
      </w:pPr>
      <w:r>
        <w:t xml:space="preserve">Click the </w:t>
      </w:r>
      <w:r>
        <w:rPr>
          <w:b/>
        </w:rPr>
        <w:t>Sites and w</w:t>
      </w:r>
      <w:r w:rsidRPr="00DD59A8">
        <w:rPr>
          <w:b/>
        </w:rPr>
        <w:t>orkspace</w:t>
      </w:r>
      <w:r>
        <w:rPr>
          <w:b/>
        </w:rPr>
        <w:t>s</w:t>
      </w:r>
      <w:r>
        <w:t xml:space="preserve"> link under the </w:t>
      </w:r>
      <w:r w:rsidRPr="00CC17F3">
        <w:rPr>
          <w:b/>
        </w:rPr>
        <w:t>Site Administration</w:t>
      </w:r>
      <w:r>
        <w:t xml:space="preserve"> heading</w:t>
      </w:r>
      <w:r w:rsidR="00B26E34">
        <w:t>.</w:t>
      </w:r>
    </w:p>
    <w:p w:rsidR="001174DC" w:rsidRDefault="001174DC" w:rsidP="001174DC">
      <w:pPr>
        <w:pStyle w:val="LabStepLevel2Numbered"/>
      </w:pPr>
      <w:r>
        <w:t xml:space="preserve">Return to the Wingtip Team site using the </w:t>
      </w:r>
      <w:r w:rsidRPr="001174DC">
        <w:rPr>
          <w:b/>
        </w:rPr>
        <w:t>Navigate Up</w:t>
      </w:r>
      <w:r>
        <w:t xml:space="preserve"> button.</w:t>
      </w:r>
    </w:p>
    <w:p w:rsidR="00AC0CDD" w:rsidRPr="00E34BA5" w:rsidRDefault="001174DC" w:rsidP="00712138">
      <w:pPr>
        <w:pStyle w:val="LabStepNumbered"/>
      </w:pPr>
      <w:r>
        <w:t xml:space="preserve">Did you miss any </w:t>
      </w:r>
      <w:proofErr w:type="spellStart"/>
      <w:r w:rsidR="0080270B">
        <w:t>subsite</w:t>
      </w:r>
      <w:r>
        <w:t>s</w:t>
      </w:r>
      <w:proofErr w:type="spellEnd"/>
      <w:r>
        <w:t>? (You should have missed at least one.)</w:t>
      </w:r>
      <w:r w:rsidR="003B57AD">
        <w:t xml:space="preserve"> </w:t>
      </w:r>
      <w:r>
        <w:t>If so, document it by adding it to your diagram and noting it as a correction to the drawing.</w:t>
      </w:r>
    </w:p>
    <w:p w:rsidR="003559A2" w:rsidRDefault="00AF5F18" w:rsidP="00A61324">
      <w:pPr>
        <w:pStyle w:val="LabExerciseCallout"/>
      </w:pPr>
      <w:r>
        <w:t xml:space="preserve">In this exercise you </w:t>
      </w:r>
      <w:r w:rsidR="00DB1386">
        <w:t xml:space="preserve">learned </w:t>
      </w:r>
      <w:r w:rsidR="00BC1FD7">
        <w:t>to identify and access children sites in a Site Collection and how they are related</w:t>
      </w:r>
      <w:r w:rsidR="00DB1386">
        <w:t>.</w:t>
      </w:r>
    </w:p>
    <w:p w:rsidR="003559A2" w:rsidRDefault="003559A2" w:rsidP="003559A2">
      <w:pPr>
        <w:pStyle w:val="Heading2"/>
      </w:pPr>
      <w:r w:rsidRPr="00FC79BD">
        <w:t xml:space="preserve">Exercise </w:t>
      </w:r>
      <w:r>
        <w:t>3</w:t>
      </w:r>
      <w:r w:rsidRPr="00FC79BD">
        <w:t xml:space="preserve">: </w:t>
      </w:r>
      <w:r w:rsidR="00B26E34">
        <w:t>Using Site Settings</w:t>
      </w:r>
    </w:p>
    <w:p w:rsidR="003559A2" w:rsidRDefault="003559A2" w:rsidP="003559A2">
      <w:pPr>
        <w:pStyle w:val="LabExerciseCallout"/>
      </w:pPr>
      <w:r w:rsidRPr="00AB0146">
        <w:t xml:space="preserve">In this exercise you will </w:t>
      </w:r>
      <w:r w:rsidR="00B26E34">
        <w:t>utilize a few of the tools found in the Site Settings menu to manage a site</w:t>
      </w:r>
      <w:r w:rsidR="000869D2">
        <w:t xml:space="preserve"> collection</w:t>
      </w:r>
      <w:r w:rsidR="00DB1386">
        <w:t>.</w:t>
      </w:r>
    </w:p>
    <w:p w:rsidR="00FB4993" w:rsidRDefault="00FB4993" w:rsidP="00712138">
      <w:pPr>
        <w:pStyle w:val="LabStepNumbered"/>
        <w:numPr>
          <w:ilvl w:val="0"/>
          <w:numId w:val="23"/>
        </w:numPr>
      </w:pPr>
      <w:r>
        <w:t xml:space="preserve">Log into your Wingtip Team Site </w:t>
      </w:r>
      <w:proofErr w:type="spellStart"/>
      <w:r>
        <w:t>site</w:t>
      </w:r>
      <w:proofErr w:type="spellEnd"/>
      <w:r>
        <w:t xml:space="preserve"> collection using the account </w:t>
      </w:r>
      <w:r>
        <w:rPr>
          <w:b/>
        </w:rPr>
        <w:t>Ken Sanchez</w:t>
      </w:r>
      <w:r w:rsidRPr="006B6FA0">
        <w:t xml:space="preserve"> which is </w:t>
      </w:r>
      <w:r>
        <w:t xml:space="preserve">the user designated as the site collection administrator. </w:t>
      </w:r>
    </w:p>
    <w:p w:rsidR="00FB4993" w:rsidRDefault="00FB4993" w:rsidP="003B3818">
      <w:pPr>
        <w:pStyle w:val="LabStepLevel2Numbered"/>
        <w:numPr>
          <w:ilvl w:val="0"/>
          <w:numId w:val="28"/>
        </w:numPr>
      </w:pPr>
      <w:r>
        <w:t>Using Internet Explorer, browse to the URL of the SharePoint site collection you were provided to use when working on the hands on labs in this course.</w:t>
      </w:r>
    </w:p>
    <w:p w:rsidR="00FB4993" w:rsidRDefault="00FB4993" w:rsidP="00712138">
      <w:pPr>
        <w:pStyle w:val="LabStepLevel2Numbered"/>
        <w:numPr>
          <w:ilvl w:val="0"/>
          <w:numId w:val="21"/>
        </w:numPr>
      </w:pPr>
      <w:r>
        <w:t xml:space="preserve">When prompted to login, enter </w:t>
      </w:r>
      <w:r w:rsidRPr="00657A9E">
        <w:rPr>
          <w:rStyle w:val="InlindeCode"/>
        </w:rPr>
        <w:t>[</w:t>
      </w:r>
      <w:r>
        <w:rPr>
          <w:rStyle w:val="InlindeCode"/>
        </w:rPr>
        <w:t>[</w:t>
      </w:r>
      <w:r w:rsidRPr="00657A9E">
        <w:rPr>
          <w:rStyle w:val="InlindeCode"/>
        </w:rPr>
        <w:t>AD</w:t>
      </w:r>
      <w:r>
        <w:rPr>
          <w:rStyle w:val="InlindeCode"/>
        </w:rPr>
        <w:t>-DOMAIN]</w:t>
      </w:r>
      <w:r w:rsidRPr="00657A9E">
        <w:rPr>
          <w:rStyle w:val="InlindeCode"/>
        </w:rPr>
        <w:t>]\</w:t>
      </w:r>
      <w:r w:rsidR="008B2BE1">
        <w:rPr>
          <w:rStyle w:val="InlindeCode"/>
        </w:rPr>
        <w:t>ken</w:t>
      </w:r>
      <w:r w:rsidRPr="00CB2D1D">
        <w:t xml:space="preserve"> </w:t>
      </w:r>
      <w:r>
        <w:t xml:space="preserve">in the </w:t>
      </w:r>
      <w:r w:rsidRPr="00657A9E">
        <w:rPr>
          <w:b/>
        </w:rPr>
        <w:t>User Name</w:t>
      </w:r>
      <w:r>
        <w:t xml:space="preserve"> field and click </w:t>
      </w:r>
      <w:r w:rsidRPr="007A2391">
        <w:rPr>
          <w:b/>
        </w:rPr>
        <w:t>OK</w:t>
      </w:r>
      <w:r>
        <w:t xml:space="preserve">. Use the password specified in the </w:t>
      </w:r>
      <w:r>
        <w:rPr>
          <w:i/>
        </w:rPr>
        <w:t>Hands-</w:t>
      </w:r>
      <w:r w:rsidRPr="007A2391">
        <w:rPr>
          <w:i/>
        </w:rPr>
        <w:t>On Lab Overview</w:t>
      </w:r>
      <w:r>
        <w:t xml:space="preserve"> document provided in the student manual.</w:t>
      </w:r>
    </w:p>
    <w:p w:rsidR="003559A2" w:rsidRDefault="00FB4993" w:rsidP="00D718B7">
      <w:pPr>
        <w:pStyle w:val="LabStepNumbered"/>
        <w:numPr>
          <w:ilvl w:val="0"/>
          <w:numId w:val="23"/>
        </w:numPr>
      </w:pPr>
      <w:r>
        <w:t xml:space="preserve">Explore </w:t>
      </w:r>
      <w:r w:rsidR="009E7594">
        <w:t xml:space="preserve">the </w:t>
      </w:r>
      <w:r>
        <w:t xml:space="preserve">Site Settings </w:t>
      </w:r>
      <w:r w:rsidR="009E7594">
        <w:t xml:space="preserve">page </w:t>
      </w:r>
      <w:r>
        <w:t>as the Site Collection Administrator:</w:t>
      </w:r>
    </w:p>
    <w:p w:rsidR="00B26E34" w:rsidRPr="00E34BA5" w:rsidRDefault="00B26E34" w:rsidP="00712138">
      <w:pPr>
        <w:pStyle w:val="LabStepLevel2Numbered"/>
        <w:numPr>
          <w:ilvl w:val="0"/>
          <w:numId w:val="16"/>
        </w:numPr>
      </w:pPr>
      <w:r>
        <w:t xml:space="preserve">Click the </w:t>
      </w:r>
      <w:r w:rsidRPr="00561272">
        <w:rPr>
          <w:b/>
        </w:rPr>
        <w:t>Site Actions</w:t>
      </w:r>
      <w:r>
        <w:t xml:space="preserve"> hyperlink in the upper left corner of the page.</w:t>
      </w:r>
    </w:p>
    <w:p w:rsidR="00B26E34" w:rsidRDefault="00B26E34" w:rsidP="00B26E34">
      <w:pPr>
        <w:pStyle w:val="LabStepLevel2Numbered"/>
      </w:pPr>
      <w:r>
        <w:t xml:space="preserve">Click the </w:t>
      </w:r>
      <w:r w:rsidRPr="00DD59A8">
        <w:rPr>
          <w:b/>
        </w:rPr>
        <w:t>Site Settings</w:t>
      </w:r>
      <w:r>
        <w:t xml:space="preserve"> link from the </w:t>
      </w:r>
      <w:r w:rsidR="00D5350F">
        <w:t>resulting</w:t>
      </w:r>
      <w:r>
        <w:t xml:space="preserve"> Site Actions drop-down menu.</w:t>
      </w:r>
    </w:p>
    <w:p w:rsidR="00CE5E01" w:rsidRDefault="00B26E34" w:rsidP="00561272">
      <w:pPr>
        <w:pStyle w:val="LabStepLevel2Numbered"/>
      </w:pPr>
      <w:r>
        <w:t xml:space="preserve">Note the </w:t>
      </w:r>
      <w:r w:rsidR="008A2C0B">
        <w:t>numerous</w:t>
      </w:r>
      <w:r>
        <w:t xml:space="preserve"> links available under the </w:t>
      </w:r>
      <w:r w:rsidRPr="00FB4993">
        <w:rPr>
          <w:b/>
        </w:rPr>
        <w:t>Site Collection Administration</w:t>
      </w:r>
      <w:r>
        <w:t xml:space="preserve"> heading</w:t>
      </w:r>
      <w:r w:rsidR="008A2C0B">
        <w:t>:</w:t>
      </w:r>
    </w:p>
    <w:p w:rsidR="00CE5E01" w:rsidRDefault="00CE5E01" w:rsidP="00A230E1">
      <w:pPr>
        <w:pStyle w:val="LabStepScreenshotLevel2"/>
      </w:pPr>
      <w:r w:rsidRPr="00A230E1">
        <w:rPr>
          <w:rStyle w:val="LabStepScreenshotFrame"/>
        </w:rPr>
        <w:lastRenderedPageBreak/>
        <w:drawing>
          <wp:inline distT="0" distB="0" distL="0" distR="0" wp14:anchorId="3F4DFC30" wp14:editId="2DD08BAA">
            <wp:extent cx="5207447" cy="1409700"/>
            <wp:effectExtent l="19050" t="0" r="0" b="0"/>
            <wp:docPr id="30" name="Picture 29" descr="M1_Lab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_Lab0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305" cy="141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A2" w:rsidRDefault="00AB297F" w:rsidP="00561272">
      <w:pPr>
        <w:pStyle w:val="LabStepLevel2Numbered"/>
        <w:numPr>
          <w:ilvl w:val="0"/>
          <w:numId w:val="5"/>
        </w:numPr>
      </w:pPr>
      <w:r>
        <w:t>Document the URL of the page you are on:</w:t>
      </w:r>
    </w:p>
    <w:p w:rsidR="00AB297F" w:rsidRDefault="00AB297F" w:rsidP="00AB297F">
      <w:pPr>
        <w:pStyle w:val="LabStepLevel2Numbered"/>
        <w:numPr>
          <w:ilvl w:val="0"/>
          <w:numId w:val="0"/>
        </w:numPr>
        <w:ind w:left="1080"/>
      </w:pPr>
    </w:p>
    <w:p w:rsidR="00AB297F" w:rsidRDefault="00AB297F" w:rsidP="00AB297F">
      <w:pPr>
        <w:pStyle w:val="LabStepLevel2Numbered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9B750B" w:rsidRDefault="009B750B" w:rsidP="00D718B7">
      <w:pPr>
        <w:pStyle w:val="LabStepNumbered"/>
        <w:numPr>
          <w:ilvl w:val="0"/>
          <w:numId w:val="23"/>
        </w:numPr>
      </w:pPr>
      <w:r>
        <w:t xml:space="preserve">Login as a different user </w:t>
      </w:r>
      <w:r w:rsidRPr="00D718B7">
        <w:t>who is not</w:t>
      </w:r>
      <w:r>
        <w:t xml:space="preserve"> the site collection administrator:</w:t>
      </w:r>
    </w:p>
    <w:p w:rsidR="009B750B" w:rsidRPr="007A36B7" w:rsidRDefault="009B750B" w:rsidP="00712138">
      <w:pPr>
        <w:pStyle w:val="LabStepLevel2Numbered"/>
        <w:numPr>
          <w:ilvl w:val="0"/>
          <w:numId w:val="24"/>
        </w:numPr>
      </w:pPr>
      <w:bookmarkStart w:id="5" w:name="OLE_LINK2"/>
      <w:bookmarkStart w:id="6" w:name="OLE_LINK3"/>
      <w:r>
        <w:t xml:space="preserve">Authenticate into the library as Rob Walters </w:t>
      </w:r>
      <w:r>
        <w:rPr>
          <w:rStyle w:val="CommentReference"/>
        </w:rPr>
        <w:t>u</w:t>
      </w:r>
      <w:r>
        <w:t xml:space="preserve">sing the </w:t>
      </w:r>
      <w:r w:rsidRPr="009B750B">
        <w:rPr>
          <w:b/>
        </w:rPr>
        <w:t>Welcome Menu</w:t>
      </w:r>
      <w:r>
        <w:t xml:space="preserve"> in the top right corner and select </w:t>
      </w:r>
      <w:r w:rsidRPr="009B750B">
        <w:rPr>
          <w:b/>
        </w:rPr>
        <w:t>Sign in as Different User</w:t>
      </w:r>
      <w:r>
        <w:t xml:space="preserve"> and enter </w:t>
      </w:r>
      <w:r w:rsidRPr="00D77EC7">
        <w:rPr>
          <w:rStyle w:val="InlindeCode"/>
        </w:rPr>
        <w:t>[[AD-DOMAIN]]\</w:t>
      </w:r>
      <w:r w:rsidR="00EB3790">
        <w:rPr>
          <w:rStyle w:val="InlindeCode"/>
        </w:rPr>
        <w:t>r</w:t>
      </w:r>
      <w:r w:rsidR="00E322D3">
        <w:rPr>
          <w:rStyle w:val="InlindeCode"/>
        </w:rPr>
        <w:t>ob</w:t>
      </w:r>
      <w:r>
        <w:rPr>
          <w:rStyle w:val="InlindeCode"/>
        </w:rPr>
        <w:t xml:space="preserve"> </w:t>
      </w:r>
      <w:r>
        <w:t xml:space="preserve">for the user name and click </w:t>
      </w:r>
      <w:r w:rsidRPr="009B750B">
        <w:rPr>
          <w:b/>
        </w:rPr>
        <w:t>OK</w:t>
      </w:r>
      <w:r>
        <w:t>.</w:t>
      </w:r>
    </w:p>
    <w:bookmarkEnd w:id="5"/>
    <w:bookmarkEnd w:id="6"/>
    <w:p w:rsidR="00B26E34" w:rsidRDefault="00AB297F" w:rsidP="00561272">
      <w:pPr>
        <w:pStyle w:val="LabStepLevel2Numbered"/>
        <w:numPr>
          <w:ilvl w:val="0"/>
          <w:numId w:val="5"/>
        </w:numPr>
      </w:pPr>
      <w:r>
        <w:t xml:space="preserve">Notice that the </w:t>
      </w:r>
      <w:r w:rsidRPr="009B750B">
        <w:rPr>
          <w:b/>
        </w:rPr>
        <w:t>Site Collection Administration</w:t>
      </w:r>
      <w:r>
        <w:t xml:space="preserve"> heading and its links disappear from the page.</w:t>
      </w:r>
      <w:r w:rsidR="003B57AD">
        <w:t xml:space="preserve"> </w:t>
      </w:r>
      <w:r>
        <w:t>Why?</w:t>
      </w:r>
    </w:p>
    <w:p w:rsidR="00AB297F" w:rsidRDefault="00AB297F" w:rsidP="00AB297F">
      <w:pPr>
        <w:pStyle w:val="LabStepLevel2Numbered"/>
        <w:numPr>
          <w:ilvl w:val="0"/>
          <w:numId w:val="0"/>
        </w:numPr>
        <w:ind w:left="1080"/>
      </w:pPr>
    </w:p>
    <w:p w:rsidR="00AB297F" w:rsidRDefault="00AB297F" w:rsidP="00AB297F">
      <w:pPr>
        <w:pStyle w:val="LabStepLevel2Numbered"/>
        <w:numPr>
          <w:ilvl w:val="0"/>
          <w:numId w:val="0"/>
        </w:numPr>
        <w:ind w:left="1080"/>
      </w:pPr>
      <w:r>
        <w:t>_______________________________________________________________________________</w:t>
      </w:r>
    </w:p>
    <w:p w:rsidR="009B750B" w:rsidRDefault="009B750B" w:rsidP="00D718B7">
      <w:pPr>
        <w:pStyle w:val="LabStepNumbered"/>
        <w:numPr>
          <w:ilvl w:val="0"/>
          <w:numId w:val="23"/>
        </w:numPr>
      </w:pPr>
      <w:r>
        <w:t xml:space="preserve">Login as a different user </w:t>
      </w:r>
      <w:r w:rsidRPr="00D718B7">
        <w:t>who is</w:t>
      </w:r>
      <w:r>
        <w:t xml:space="preserve"> the site collection administrator:</w:t>
      </w:r>
    </w:p>
    <w:p w:rsidR="00921917" w:rsidRPr="007A36B7" w:rsidRDefault="00921917" w:rsidP="00B37FA8">
      <w:pPr>
        <w:pStyle w:val="LabStepLevel2Numbered"/>
        <w:numPr>
          <w:ilvl w:val="0"/>
          <w:numId w:val="37"/>
        </w:numPr>
      </w:pPr>
      <w:r>
        <w:t xml:space="preserve">Authenticate into the library as Ken Sanchez </w:t>
      </w:r>
      <w:r>
        <w:rPr>
          <w:rStyle w:val="CommentReference"/>
        </w:rPr>
        <w:t>u</w:t>
      </w:r>
      <w:r>
        <w:t xml:space="preserve">sing the </w:t>
      </w:r>
      <w:r w:rsidRPr="00B37FA8">
        <w:rPr>
          <w:b/>
        </w:rPr>
        <w:t>Welcome Menu</w:t>
      </w:r>
      <w:r>
        <w:t xml:space="preserve"> in the top right corner and select </w:t>
      </w:r>
      <w:r w:rsidRPr="00B37FA8">
        <w:rPr>
          <w:b/>
        </w:rPr>
        <w:t>Sign in as Different User</w:t>
      </w:r>
      <w:r>
        <w:t xml:space="preserve"> and enter </w:t>
      </w:r>
      <w:r w:rsidRPr="00D77EC7">
        <w:rPr>
          <w:rStyle w:val="InlindeCode"/>
        </w:rPr>
        <w:t>[[AD-DOMAIN]]\</w:t>
      </w:r>
      <w:r w:rsidR="00E322D3">
        <w:rPr>
          <w:rStyle w:val="InlindeCode"/>
        </w:rPr>
        <w:t>ken</w:t>
      </w:r>
      <w:r>
        <w:rPr>
          <w:rStyle w:val="InlindeCode"/>
        </w:rPr>
        <w:t xml:space="preserve"> </w:t>
      </w:r>
      <w:r>
        <w:t xml:space="preserve">for the user name and click </w:t>
      </w:r>
      <w:r w:rsidRPr="00B37FA8">
        <w:rPr>
          <w:b/>
        </w:rPr>
        <w:t>OK</w:t>
      </w:r>
      <w:r>
        <w:t>.</w:t>
      </w:r>
    </w:p>
    <w:p w:rsidR="00AB297F" w:rsidRDefault="00AB297F" w:rsidP="00AB297F">
      <w:pPr>
        <w:pStyle w:val="LabStepLevel2Numbered"/>
      </w:pPr>
      <w:r>
        <w:t xml:space="preserve">Notice that the </w:t>
      </w:r>
      <w:r w:rsidRPr="00921917">
        <w:rPr>
          <w:b/>
        </w:rPr>
        <w:t>Site Collection Administration</w:t>
      </w:r>
      <w:r>
        <w:t xml:space="preserve"> heading and its links are back.</w:t>
      </w:r>
    </w:p>
    <w:p w:rsidR="00AB297F" w:rsidRDefault="00AB297F" w:rsidP="00AB297F">
      <w:pPr>
        <w:pStyle w:val="LabStepLevel2Numbered"/>
      </w:pPr>
      <w:r>
        <w:t xml:space="preserve">Navigate to the </w:t>
      </w:r>
      <w:r w:rsidRPr="00921917">
        <w:rPr>
          <w:b/>
        </w:rPr>
        <w:t>Manufacturing</w:t>
      </w:r>
      <w:r>
        <w:t xml:space="preserve"> site via the site's link in the </w:t>
      </w:r>
      <w:r w:rsidR="00DF01DB">
        <w:t>Top Navigation Bar</w:t>
      </w:r>
      <w:r>
        <w:t>.</w:t>
      </w:r>
    </w:p>
    <w:p w:rsidR="00AB297F" w:rsidRPr="00E34BA5" w:rsidRDefault="00AB297F" w:rsidP="00712138">
      <w:pPr>
        <w:pStyle w:val="LabStepLevel2Numbered"/>
        <w:numPr>
          <w:ilvl w:val="0"/>
          <w:numId w:val="10"/>
        </w:numPr>
      </w:pPr>
      <w:r>
        <w:t xml:space="preserve">Click the </w:t>
      </w:r>
      <w:r>
        <w:rPr>
          <w:b/>
        </w:rPr>
        <w:t>Site Actions</w:t>
      </w:r>
      <w:r>
        <w:t xml:space="preserve"> hyperlink in the upper left corner of the page.</w:t>
      </w:r>
    </w:p>
    <w:p w:rsidR="00AB297F" w:rsidRDefault="00AB297F" w:rsidP="00AB297F">
      <w:pPr>
        <w:pStyle w:val="LabStepLevel2Numbered"/>
      </w:pPr>
      <w:r>
        <w:t xml:space="preserve">Click the </w:t>
      </w:r>
      <w:r w:rsidRPr="00DD59A8">
        <w:rPr>
          <w:b/>
        </w:rPr>
        <w:t>Site Settings</w:t>
      </w:r>
      <w:r>
        <w:t xml:space="preserve"> link from the </w:t>
      </w:r>
      <w:r w:rsidR="00D5350F">
        <w:t>resulting</w:t>
      </w:r>
      <w:r>
        <w:t xml:space="preserve"> Site Actions drop-down menu.</w:t>
      </w:r>
    </w:p>
    <w:p w:rsidR="00715549" w:rsidRDefault="00AB297F" w:rsidP="00F37D9F">
      <w:pPr>
        <w:pStyle w:val="LabStepLevel2Numbered"/>
      </w:pPr>
      <w:r>
        <w:t xml:space="preserve">Note the abbreviated set of tool links available under the </w:t>
      </w:r>
      <w:r w:rsidRPr="00921917">
        <w:rPr>
          <w:b/>
        </w:rPr>
        <w:t>Site Collection Administration</w:t>
      </w:r>
      <w:r>
        <w:t xml:space="preserve"> heading.</w:t>
      </w:r>
      <w:r w:rsidR="003B57AD">
        <w:t xml:space="preserve"> </w:t>
      </w:r>
      <w:r w:rsidR="00F37D9F">
        <w:t>D</w:t>
      </w:r>
      <w:r>
        <w:t>ocument the URL of the page you are on (is it different than before?):</w:t>
      </w:r>
      <w:r w:rsidR="00F37D9F">
        <w:t xml:space="preserve"> </w:t>
      </w:r>
    </w:p>
    <w:p w:rsidR="00AB297F" w:rsidRDefault="00AB297F" w:rsidP="00715549">
      <w:pPr>
        <w:pStyle w:val="LabStepLevel2Numbered"/>
        <w:numPr>
          <w:ilvl w:val="0"/>
          <w:numId w:val="0"/>
        </w:numPr>
        <w:ind w:left="1080"/>
      </w:pPr>
      <w:r>
        <w:t>_</w:t>
      </w:r>
      <w:r w:rsidR="00F37D9F">
        <w:t>________________________</w:t>
      </w:r>
      <w:r>
        <w:t>________________________________________________________</w:t>
      </w:r>
    </w:p>
    <w:p w:rsidR="00AB297F" w:rsidRDefault="00AB297F" w:rsidP="00AB297F">
      <w:pPr>
        <w:pStyle w:val="LabStepLevel2Numbered"/>
      </w:pPr>
      <w:r>
        <w:t xml:space="preserve">Click the </w:t>
      </w:r>
      <w:r w:rsidRPr="00AB297F">
        <w:rPr>
          <w:b/>
        </w:rPr>
        <w:t>Go to top level site settings</w:t>
      </w:r>
      <w:r>
        <w:t xml:space="preserve"> link under the </w:t>
      </w:r>
      <w:r w:rsidRPr="007C015E">
        <w:rPr>
          <w:b/>
        </w:rPr>
        <w:t>Site Collection Administration</w:t>
      </w:r>
      <w:r>
        <w:t xml:space="preserve"> heading and notice the URL of the page you end up on (it should look familiar).</w:t>
      </w:r>
      <w:r w:rsidR="003B57AD">
        <w:t xml:space="preserve"> </w:t>
      </w:r>
      <w:r>
        <w:t xml:space="preserve">Notice the links available under the </w:t>
      </w:r>
      <w:r w:rsidRPr="007C015E">
        <w:rPr>
          <w:b/>
        </w:rPr>
        <w:t>Site Collection Administration</w:t>
      </w:r>
      <w:r>
        <w:t xml:space="preserve"> heading are all back.</w:t>
      </w:r>
    </w:p>
    <w:p w:rsidR="00A50ABE" w:rsidRDefault="00A50ABE" w:rsidP="003559A2">
      <w:pPr>
        <w:pStyle w:val="LabStepLevel2Numbered"/>
      </w:pPr>
      <w:r>
        <w:t xml:space="preserve">Navigate back to the </w:t>
      </w:r>
      <w:r w:rsidRPr="00704BC6">
        <w:rPr>
          <w:b/>
        </w:rPr>
        <w:t>Wingtip Team Site</w:t>
      </w:r>
      <w:r w:rsidR="00AB297F" w:rsidRPr="00704BC6">
        <w:rPr>
          <w:b/>
        </w:rPr>
        <w:t xml:space="preserve"> </w:t>
      </w:r>
      <w:r w:rsidR="00AB297F">
        <w:t>home page</w:t>
      </w:r>
      <w:r>
        <w:t xml:space="preserve"> </w:t>
      </w:r>
      <w:r w:rsidR="00AB297F">
        <w:t>using the breadcrumb trail at the top of the page</w:t>
      </w:r>
      <w:r>
        <w:t>.</w:t>
      </w:r>
    </w:p>
    <w:p w:rsidR="003559A2" w:rsidRDefault="004043C4" w:rsidP="00D718B7">
      <w:pPr>
        <w:pStyle w:val="LabStepNumbered"/>
        <w:numPr>
          <w:ilvl w:val="0"/>
          <w:numId w:val="23"/>
        </w:numPr>
      </w:pPr>
      <w:r>
        <w:t xml:space="preserve">Perform </w:t>
      </w:r>
      <w:r w:rsidR="00CE5E01">
        <w:t>basic</w:t>
      </w:r>
      <w:r>
        <w:t xml:space="preserve"> </w:t>
      </w:r>
      <w:r w:rsidR="008F4778">
        <w:t>site collection administration by examining hierarchy information</w:t>
      </w:r>
      <w:r w:rsidR="00704BC6">
        <w:t>:</w:t>
      </w:r>
    </w:p>
    <w:p w:rsidR="00CE5E01" w:rsidRPr="00E34BA5" w:rsidRDefault="00CE5E01" w:rsidP="00712138">
      <w:pPr>
        <w:pStyle w:val="LabStepLevel2Numbered"/>
        <w:numPr>
          <w:ilvl w:val="0"/>
          <w:numId w:val="17"/>
        </w:numPr>
      </w:pPr>
      <w:r>
        <w:t xml:space="preserve">Click </w:t>
      </w:r>
      <w:r w:rsidRPr="00561272">
        <w:rPr>
          <w:b/>
        </w:rPr>
        <w:t>Site Actions</w:t>
      </w:r>
      <w:r>
        <w:t xml:space="preserve"> </w:t>
      </w:r>
      <w:r w:rsidR="00704BC6">
        <w:t>in the ribbon at the top of the page</w:t>
      </w:r>
      <w:r>
        <w:t>.</w:t>
      </w:r>
    </w:p>
    <w:p w:rsidR="00CE5E01" w:rsidRDefault="00CE5E01" w:rsidP="00CE5E01">
      <w:pPr>
        <w:pStyle w:val="LabStepLevel2Numbered"/>
      </w:pPr>
      <w:r>
        <w:t xml:space="preserve">Click the </w:t>
      </w:r>
      <w:r w:rsidRPr="00DD59A8">
        <w:rPr>
          <w:b/>
        </w:rPr>
        <w:t>Site Settings</w:t>
      </w:r>
      <w:r>
        <w:t xml:space="preserve"> link from the </w:t>
      </w:r>
      <w:r w:rsidR="00D5350F">
        <w:t>resulting</w:t>
      </w:r>
      <w:r>
        <w:t xml:space="preserve"> Site Actions drop-down menu.</w:t>
      </w:r>
    </w:p>
    <w:p w:rsidR="00DE486F" w:rsidRDefault="00CE5E01" w:rsidP="00CE5E01">
      <w:pPr>
        <w:pStyle w:val="LabStepLevel2Numbered"/>
      </w:pPr>
      <w:r>
        <w:t xml:space="preserve">Click the </w:t>
      </w:r>
      <w:r w:rsidR="00DE486F">
        <w:rPr>
          <w:b/>
        </w:rPr>
        <w:t>Site h</w:t>
      </w:r>
      <w:r w:rsidRPr="00CE5E01">
        <w:rPr>
          <w:b/>
        </w:rPr>
        <w:t>ierarchy</w:t>
      </w:r>
      <w:r>
        <w:t xml:space="preserve"> link under the </w:t>
      </w:r>
      <w:r w:rsidRPr="00704BC6">
        <w:rPr>
          <w:b/>
        </w:rPr>
        <w:t>Site Collection Administration</w:t>
      </w:r>
      <w:r>
        <w:t xml:space="preserve"> heading</w:t>
      </w:r>
      <w:r w:rsidR="004451A9">
        <w:t>.</w:t>
      </w:r>
    </w:p>
    <w:p w:rsidR="00DE486F" w:rsidRDefault="00A230E1" w:rsidP="00A230E1">
      <w:pPr>
        <w:pStyle w:val="LabStepScreenshotLevel2"/>
      </w:pPr>
      <w:r w:rsidRPr="00A230E1">
        <w:drawing>
          <wp:inline distT="0" distB="0" distL="0" distR="0" wp14:anchorId="348AC483" wp14:editId="4AA1A191">
            <wp:extent cx="2038350" cy="182928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45588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A9" w:rsidRDefault="00DE486F" w:rsidP="00CE5E01">
      <w:pPr>
        <w:pStyle w:val="LabStepLevel2Numbered"/>
      </w:pPr>
      <w:r>
        <w:lastRenderedPageBreak/>
        <w:t xml:space="preserve">Examine the </w:t>
      </w:r>
      <w:r w:rsidR="00704BC6">
        <w:t>resulting</w:t>
      </w:r>
      <w:r w:rsidR="00CE5E01">
        <w:t xml:space="preserve"> page that lists links to every </w:t>
      </w:r>
      <w:r w:rsidR="0080270B">
        <w:t>subsite</w:t>
      </w:r>
      <w:r w:rsidR="00CE5E01">
        <w:t xml:space="preserve"> and their </w:t>
      </w:r>
      <w:proofErr w:type="spellStart"/>
      <w:r w:rsidR="0080270B">
        <w:t>subsite</w:t>
      </w:r>
      <w:r w:rsidR="00CE5E01">
        <w:t>s</w:t>
      </w:r>
      <w:proofErr w:type="spellEnd"/>
      <w:r w:rsidR="00CE5E01">
        <w:t xml:space="preserve"> throughout the </w:t>
      </w:r>
      <w:r w:rsidR="00BE712D">
        <w:t xml:space="preserve">entire </w:t>
      </w:r>
      <w:r w:rsidR="00CE5E01">
        <w:t>site collection.</w:t>
      </w:r>
      <w:r w:rsidR="003B57AD">
        <w:t xml:space="preserve"> </w:t>
      </w:r>
      <w:r w:rsidR="00CE5E01" w:rsidRPr="00122DA0">
        <w:rPr>
          <w:i/>
        </w:rPr>
        <w:t xml:space="preserve">This </w:t>
      </w:r>
      <w:r w:rsidR="00BE712D" w:rsidRPr="00122DA0">
        <w:rPr>
          <w:i/>
        </w:rPr>
        <w:t xml:space="preserve">page might have come in handy </w:t>
      </w:r>
      <w:r w:rsidR="00122DA0">
        <w:rPr>
          <w:i/>
        </w:rPr>
        <w:t>in the previous exercise.</w:t>
      </w:r>
    </w:p>
    <w:p w:rsidR="004451A9" w:rsidRDefault="00CE5E01" w:rsidP="004451A9">
      <w:pPr>
        <w:pStyle w:val="LabStepLevel2Numbered"/>
      </w:pPr>
      <w:r>
        <w:t xml:space="preserve">Return to </w:t>
      </w:r>
      <w:r w:rsidRPr="00876A9C">
        <w:rPr>
          <w:b/>
        </w:rPr>
        <w:t>Site Settings</w:t>
      </w:r>
      <w:r>
        <w:t xml:space="preserve"> by clicking </w:t>
      </w:r>
      <w:r>
        <w:rPr>
          <w:b/>
        </w:rPr>
        <w:t>Site Collection Administration</w:t>
      </w:r>
      <w:r>
        <w:t xml:space="preserve"> in the breadcrumb trail</w:t>
      </w:r>
      <w:r w:rsidR="004451A9">
        <w:t>.</w:t>
      </w:r>
    </w:p>
    <w:p w:rsidR="007C42C7" w:rsidRDefault="008F4778" w:rsidP="00D718B7">
      <w:pPr>
        <w:pStyle w:val="LabStepNumbered"/>
        <w:numPr>
          <w:ilvl w:val="0"/>
          <w:numId w:val="23"/>
        </w:numPr>
      </w:pPr>
      <w:r>
        <w:t>Change site collection navigation links behavior by ad</w:t>
      </w:r>
      <w:r w:rsidR="00A1326E">
        <w:t>ministering the site collection:</w:t>
      </w:r>
    </w:p>
    <w:p w:rsidR="008F4778" w:rsidRDefault="008F4778" w:rsidP="00712138">
      <w:pPr>
        <w:pStyle w:val="LabStepLevel2Numbered"/>
        <w:numPr>
          <w:ilvl w:val="0"/>
          <w:numId w:val="18"/>
        </w:numPr>
      </w:pPr>
      <w:r>
        <w:t xml:space="preserve">Click the </w:t>
      </w:r>
      <w:r w:rsidRPr="00561272">
        <w:rPr>
          <w:b/>
        </w:rPr>
        <w:t>Site collection navigation</w:t>
      </w:r>
      <w:r>
        <w:t xml:space="preserve"> link (next link below </w:t>
      </w:r>
      <w:r w:rsidRPr="00A1326E">
        <w:rPr>
          <w:b/>
        </w:rPr>
        <w:t>Site hierarchy</w:t>
      </w:r>
      <w:r>
        <w:t xml:space="preserve"> from previous step) under the </w:t>
      </w:r>
      <w:r w:rsidRPr="00A1326E">
        <w:rPr>
          <w:b/>
        </w:rPr>
        <w:t xml:space="preserve">Site Collection Administration </w:t>
      </w:r>
      <w:r>
        <w:t>heading.</w:t>
      </w:r>
    </w:p>
    <w:p w:rsidR="008F4778" w:rsidRDefault="008F4778" w:rsidP="008F4778">
      <w:pPr>
        <w:pStyle w:val="LabStepLevel2Numbered"/>
      </w:pPr>
      <w:r>
        <w:t xml:space="preserve">Examine the options and note the opportunity to enable/disable the </w:t>
      </w:r>
      <w:r w:rsidR="006167C9">
        <w:t>Top Navigation Bar</w:t>
      </w:r>
      <w:r>
        <w:t xml:space="preserve"> and Quick Launch Bar as well as enable/disable security trimming and audience targeting.</w:t>
      </w:r>
      <w:r w:rsidR="003B57AD">
        <w:t xml:space="preserve"> </w:t>
      </w:r>
      <w:r>
        <w:t xml:space="preserve">Also note that all of these features are </w:t>
      </w:r>
      <w:r w:rsidR="00A1326E">
        <w:t>enable</w:t>
      </w:r>
      <w:r>
        <w:t xml:space="preserve"> by default.</w:t>
      </w:r>
    </w:p>
    <w:p w:rsidR="008F4778" w:rsidRDefault="008F4778" w:rsidP="008F4778">
      <w:pPr>
        <w:pStyle w:val="LabStepLevel2Numbered"/>
      </w:pPr>
      <w:r>
        <w:t xml:space="preserve">In the </w:t>
      </w:r>
      <w:r w:rsidRPr="00A1326E">
        <w:rPr>
          <w:b/>
        </w:rPr>
        <w:t>Navigation Enabled</w:t>
      </w:r>
      <w:r>
        <w:t xml:space="preserve"> section, </w:t>
      </w:r>
      <w:r>
        <w:rPr>
          <w:b/>
        </w:rPr>
        <w:t>c</w:t>
      </w:r>
      <w:r w:rsidRPr="00BE712D">
        <w:rPr>
          <w:b/>
        </w:rPr>
        <w:t>lear the checkbox</w:t>
      </w:r>
      <w:r>
        <w:t xml:space="preserve"> </w:t>
      </w:r>
      <w:r w:rsidR="00217463">
        <w:t>for</w:t>
      </w:r>
      <w:r>
        <w:t xml:space="preserve"> </w:t>
      </w:r>
      <w:r w:rsidRPr="00BE712D">
        <w:rPr>
          <w:b/>
        </w:rPr>
        <w:t>Enable navigation</w:t>
      </w:r>
      <w:r>
        <w:t xml:space="preserve"> to disable the </w:t>
      </w:r>
      <w:r w:rsidR="006167C9">
        <w:t>Top Navigation Bar</w:t>
      </w:r>
      <w:r>
        <w:t xml:space="preserve"> and Quick Launch Bar throughout the site collection.</w:t>
      </w:r>
      <w:r w:rsidR="003B57AD">
        <w:t xml:space="preserve"> </w:t>
      </w:r>
      <w:r>
        <w:t xml:space="preserve">Click </w:t>
      </w:r>
      <w:r w:rsidRPr="00BE712D">
        <w:rPr>
          <w:b/>
        </w:rPr>
        <w:t>OK</w:t>
      </w:r>
      <w:r>
        <w:t xml:space="preserve"> to save the setting.</w:t>
      </w:r>
    </w:p>
    <w:p w:rsidR="008F4778" w:rsidRDefault="008F4778" w:rsidP="008F4778">
      <w:pPr>
        <w:pStyle w:val="LabStepLevel2Numbered"/>
      </w:pPr>
      <w:r>
        <w:t xml:space="preserve">Return to the </w:t>
      </w:r>
      <w:r w:rsidRPr="00A1326E">
        <w:rPr>
          <w:b/>
        </w:rPr>
        <w:t>Wingtip Team Site</w:t>
      </w:r>
      <w:r>
        <w:t xml:space="preserve"> via the breadcrumb trail.</w:t>
      </w:r>
      <w:r w:rsidR="003B57AD">
        <w:t xml:space="preserve"> </w:t>
      </w:r>
      <w:r>
        <w:t xml:space="preserve">Notice that the only link in the </w:t>
      </w:r>
      <w:r w:rsidR="006167C9">
        <w:t>Top Navigation Bar</w:t>
      </w:r>
      <w:r>
        <w:t xml:space="preserve"> is for the Wingtip Team Site itself (</w:t>
      </w:r>
      <w:proofErr w:type="spellStart"/>
      <w:r w:rsidR="0080270B">
        <w:t>subsite</w:t>
      </w:r>
      <w:r>
        <w:t>s</w:t>
      </w:r>
      <w:proofErr w:type="spellEnd"/>
      <w:r>
        <w:t xml:space="preserve"> no longer appear) and notice that the Quick Launch Bar links for content are gone (although the Recycle Bin and All Site Content links are still available).</w:t>
      </w:r>
    </w:p>
    <w:p w:rsidR="008F4778" w:rsidRDefault="008F4778" w:rsidP="008F4778">
      <w:pPr>
        <w:pStyle w:val="LabStepLevel2Numbered"/>
      </w:pPr>
      <w:r>
        <w:t xml:space="preserve">Click the </w:t>
      </w:r>
      <w:r w:rsidRPr="002522D0">
        <w:rPr>
          <w:b/>
        </w:rPr>
        <w:t>All Site Content</w:t>
      </w:r>
      <w:r>
        <w:t xml:space="preserve"> hyperlink on the left side of the page.</w:t>
      </w:r>
    </w:p>
    <w:p w:rsidR="008F4778" w:rsidRDefault="008F4778" w:rsidP="00712138">
      <w:pPr>
        <w:pStyle w:val="LabStepLevel2Numbered"/>
        <w:numPr>
          <w:ilvl w:val="0"/>
          <w:numId w:val="9"/>
        </w:numPr>
      </w:pPr>
      <w:r>
        <w:t xml:space="preserve">Scroll down the page to the </w:t>
      </w:r>
      <w:r w:rsidRPr="00A1326E">
        <w:rPr>
          <w:b/>
        </w:rPr>
        <w:t>Sites and Workspaces</w:t>
      </w:r>
      <w:r>
        <w:t xml:space="preserve"> heading and click the link to the </w:t>
      </w:r>
      <w:r w:rsidRPr="008F4778">
        <w:rPr>
          <w:b/>
        </w:rPr>
        <w:t>Manufacturing</w:t>
      </w:r>
      <w:r>
        <w:t xml:space="preserve"> site in the site collection.</w:t>
      </w:r>
    </w:p>
    <w:p w:rsidR="008F4778" w:rsidRDefault="008F4778" w:rsidP="008F4778">
      <w:pPr>
        <w:pStyle w:val="LabStepLevel2Numbered"/>
      </w:pPr>
      <w:r>
        <w:t xml:space="preserve">Notice that the only link in the </w:t>
      </w:r>
      <w:r w:rsidR="006167C9">
        <w:t>Top Navigation Bar</w:t>
      </w:r>
      <w:r>
        <w:t xml:space="preserve"> is for the </w:t>
      </w:r>
      <w:r w:rsidRPr="00A1326E">
        <w:rPr>
          <w:b/>
        </w:rPr>
        <w:t>Manufacturing</w:t>
      </w:r>
      <w:r>
        <w:t xml:space="preserve"> site itself and that the Quick Launch Bar links (with the exception of Recycle Bin and All Site Content) are gone as well.</w:t>
      </w:r>
    </w:p>
    <w:p w:rsidR="008F4778" w:rsidRPr="00E34BA5" w:rsidRDefault="008F4778" w:rsidP="00712138">
      <w:pPr>
        <w:pStyle w:val="LabStepLevel2Numbered"/>
        <w:numPr>
          <w:ilvl w:val="0"/>
          <w:numId w:val="10"/>
        </w:numPr>
      </w:pPr>
      <w:r>
        <w:t xml:space="preserve">Click the </w:t>
      </w:r>
      <w:r>
        <w:rPr>
          <w:b/>
        </w:rPr>
        <w:t>Site Actions</w:t>
      </w:r>
      <w:r>
        <w:t xml:space="preserve"> hyperlink in the upper left corner of the page.</w:t>
      </w:r>
    </w:p>
    <w:p w:rsidR="008F4778" w:rsidRDefault="008F4778" w:rsidP="008F4778">
      <w:pPr>
        <w:pStyle w:val="LabStepLevel2Numbered"/>
      </w:pPr>
      <w:r>
        <w:t xml:space="preserve">Click the </w:t>
      </w:r>
      <w:r w:rsidRPr="00DD59A8">
        <w:rPr>
          <w:b/>
        </w:rPr>
        <w:t>Site Settings</w:t>
      </w:r>
      <w:r>
        <w:t xml:space="preserve"> link from the </w:t>
      </w:r>
      <w:r w:rsidR="00D5350F">
        <w:t>resulting</w:t>
      </w:r>
      <w:r>
        <w:t xml:space="preserve"> Site Actions drop-down menu.</w:t>
      </w:r>
    </w:p>
    <w:p w:rsidR="008F4778" w:rsidRDefault="008F4778" w:rsidP="008F4778">
      <w:pPr>
        <w:pStyle w:val="LabStepLevel2Numbered"/>
      </w:pPr>
      <w:r>
        <w:t xml:space="preserve">Click the </w:t>
      </w:r>
      <w:r w:rsidRPr="00AB297F">
        <w:rPr>
          <w:b/>
        </w:rPr>
        <w:t>Go to top level site settings</w:t>
      </w:r>
      <w:r>
        <w:t xml:space="preserve"> link under the </w:t>
      </w:r>
      <w:r w:rsidRPr="00A1326E">
        <w:rPr>
          <w:b/>
        </w:rPr>
        <w:t>Site Collection Administration</w:t>
      </w:r>
      <w:r>
        <w:t xml:space="preserve"> heading.</w:t>
      </w:r>
    </w:p>
    <w:p w:rsidR="008F4778" w:rsidRDefault="008F4778" w:rsidP="008F4778">
      <w:pPr>
        <w:pStyle w:val="LabStepLevel2Numbered"/>
      </w:pPr>
      <w:r>
        <w:t xml:space="preserve">On the Wingtip Team Site top level site's </w:t>
      </w:r>
      <w:r w:rsidRPr="00A1326E">
        <w:rPr>
          <w:b/>
        </w:rPr>
        <w:t>Site Settings</w:t>
      </w:r>
      <w:r>
        <w:t xml:space="preserve"> page, click the </w:t>
      </w:r>
      <w:r w:rsidRPr="00CE5E01">
        <w:rPr>
          <w:b/>
        </w:rPr>
        <w:t>Site collection navigation</w:t>
      </w:r>
      <w:r>
        <w:t xml:space="preserve"> link under the </w:t>
      </w:r>
      <w:r w:rsidRPr="00636763">
        <w:rPr>
          <w:b/>
        </w:rPr>
        <w:t>Site Collection Administration</w:t>
      </w:r>
      <w:r>
        <w:t xml:space="preserve"> heading.</w:t>
      </w:r>
    </w:p>
    <w:p w:rsidR="007B4A52" w:rsidRDefault="008F4778" w:rsidP="00B26E34">
      <w:pPr>
        <w:pStyle w:val="LabStepLevel2Numbered"/>
      </w:pPr>
      <w:r>
        <w:t xml:space="preserve">In the </w:t>
      </w:r>
      <w:r w:rsidRPr="00962A84">
        <w:rPr>
          <w:b/>
        </w:rPr>
        <w:t>Navigation Enabled</w:t>
      </w:r>
      <w:r>
        <w:t xml:space="preserve"> section, </w:t>
      </w:r>
      <w:r>
        <w:rPr>
          <w:b/>
        </w:rPr>
        <w:t>check</w:t>
      </w:r>
      <w:r w:rsidRPr="00BE712D">
        <w:rPr>
          <w:b/>
        </w:rPr>
        <w:t xml:space="preserve"> the checkbox</w:t>
      </w:r>
      <w:r>
        <w:t xml:space="preserve"> entitled </w:t>
      </w:r>
      <w:r w:rsidRPr="00BE712D">
        <w:rPr>
          <w:b/>
        </w:rPr>
        <w:t>Enable navigation</w:t>
      </w:r>
      <w:r>
        <w:t xml:space="preserve"> to re-enable the </w:t>
      </w:r>
      <w:r w:rsidR="006167C9">
        <w:t>Top Navigation Bar</w:t>
      </w:r>
      <w:r>
        <w:t xml:space="preserve"> and Quick Launch Bar throughout the site collection.</w:t>
      </w:r>
      <w:r w:rsidR="003B57AD">
        <w:t xml:space="preserve"> </w:t>
      </w:r>
      <w:r>
        <w:t xml:space="preserve">Click </w:t>
      </w:r>
      <w:r w:rsidRPr="00BE712D">
        <w:rPr>
          <w:b/>
        </w:rPr>
        <w:t>OK</w:t>
      </w:r>
      <w:r>
        <w:t xml:space="preserve"> to save the setting.</w:t>
      </w:r>
    </w:p>
    <w:p w:rsidR="008F4778" w:rsidRDefault="008F4778" w:rsidP="00B26E34">
      <w:pPr>
        <w:pStyle w:val="LabStepLevel2Numbered"/>
      </w:pPr>
      <w:r>
        <w:t>Return to the Wingtip Team Site via the breadcrumb trail.</w:t>
      </w:r>
      <w:r w:rsidR="003B57AD">
        <w:t xml:space="preserve"> </w:t>
      </w:r>
      <w:r>
        <w:t xml:space="preserve">Notice that the </w:t>
      </w:r>
      <w:r w:rsidR="006167C9">
        <w:t>Top Navigation Bar</w:t>
      </w:r>
      <w:r>
        <w:t xml:space="preserve"> links and the Quick Launch Bar links are back.</w:t>
      </w:r>
    </w:p>
    <w:p w:rsidR="005056E6" w:rsidRDefault="005056E6" w:rsidP="005056E6">
      <w:pPr>
        <w:pStyle w:val="LabExerciseText"/>
      </w:pPr>
      <w:r>
        <w:t xml:space="preserve">In this exercise you used some of the tools in checking out the hierarchy of the Wingtip Team Site </w:t>
      </w:r>
      <w:proofErr w:type="spellStart"/>
      <w:r>
        <w:t>site</w:t>
      </w:r>
      <w:proofErr w:type="spellEnd"/>
      <w:r>
        <w:t xml:space="preserve"> collection.</w:t>
      </w:r>
    </w:p>
    <w:p w:rsidR="005056E6" w:rsidRDefault="005056E6" w:rsidP="005056E6">
      <w:pPr>
        <w:pStyle w:val="Heading2"/>
      </w:pPr>
      <w:r>
        <w:t xml:space="preserve">Exercise 4: Working with SharePoint Auditing </w:t>
      </w:r>
    </w:p>
    <w:p w:rsidR="005056E6" w:rsidRPr="005056E6" w:rsidRDefault="005056E6" w:rsidP="005747CD">
      <w:pPr>
        <w:pStyle w:val="LabExerciseText"/>
      </w:pPr>
      <w:r>
        <w:t xml:space="preserve">In this exercise you will setup and examine the </w:t>
      </w:r>
      <w:r w:rsidR="005747CD">
        <w:t>auditing capabilities in SharePoint 2010.</w:t>
      </w:r>
    </w:p>
    <w:p w:rsidR="005747CD" w:rsidRDefault="005747CD" w:rsidP="001A1651">
      <w:pPr>
        <w:pStyle w:val="LabStepNumbered"/>
        <w:numPr>
          <w:ilvl w:val="0"/>
          <w:numId w:val="29"/>
        </w:numPr>
      </w:pPr>
      <w:r w:rsidRPr="001A1651">
        <w:t>Log</w:t>
      </w:r>
      <w:r>
        <w:t xml:space="preserve"> into your Wingtip Team Site </w:t>
      </w:r>
      <w:proofErr w:type="spellStart"/>
      <w:r>
        <w:t>site</w:t>
      </w:r>
      <w:proofErr w:type="spellEnd"/>
      <w:r>
        <w:t xml:space="preserve"> collection using the account </w:t>
      </w:r>
      <w:r w:rsidRPr="001A1651">
        <w:rPr>
          <w:b/>
        </w:rPr>
        <w:t>Ken Sanchez</w:t>
      </w:r>
      <w:r w:rsidRPr="006B6FA0">
        <w:t xml:space="preserve"> which is </w:t>
      </w:r>
      <w:r>
        <w:t xml:space="preserve">the user designated as the site collection administrator. </w:t>
      </w:r>
    </w:p>
    <w:p w:rsidR="005747CD" w:rsidRDefault="005747CD" w:rsidP="00943804">
      <w:pPr>
        <w:pStyle w:val="LabStepLevel2Numbered"/>
        <w:numPr>
          <w:ilvl w:val="0"/>
          <w:numId w:val="34"/>
        </w:numPr>
      </w:pPr>
      <w:r w:rsidRPr="00943804">
        <w:t>Using</w:t>
      </w:r>
      <w:r>
        <w:t xml:space="preserve"> Internet Explorer, browse to the URL of the SharePoint site collection you were provided to use when working on the hands on labs in this course.</w:t>
      </w:r>
    </w:p>
    <w:p w:rsidR="005747CD" w:rsidRDefault="005747CD" w:rsidP="00943804">
      <w:pPr>
        <w:pStyle w:val="LabStepLevel2Numbered"/>
      </w:pPr>
      <w:r w:rsidRPr="00943804">
        <w:t>When</w:t>
      </w:r>
      <w:r>
        <w:t xml:space="preserve"> prompted to login, enter </w:t>
      </w:r>
      <w:r w:rsidRPr="00657A9E">
        <w:rPr>
          <w:rStyle w:val="InlindeCode"/>
        </w:rPr>
        <w:t>[</w:t>
      </w:r>
      <w:r>
        <w:rPr>
          <w:rStyle w:val="InlindeCode"/>
        </w:rPr>
        <w:t>[</w:t>
      </w:r>
      <w:r w:rsidRPr="00657A9E">
        <w:rPr>
          <w:rStyle w:val="InlindeCode"/>
        </w:rPr>
        <w:t>AD</w:t>
      </w:r>
      <w:r>
        <w:rPr>
          <w:rStyle w:val="InlindeCode"/>
        </w:rPr>
        <w:t>-DOMAIN]</w:t>
      </w:r>
      <w:r w:rsidRPr="00657A9E">
        <w:rPr>
          <w:rStyle w:val="InlindeCode"/>
        </w:rPr>
        <w:t>]\</w:t>
      </w:r>
      <w:r w:rsidR="001A1651">
        <w:rPr>
          <w:rStyle w:val="InlindeCode"/>
        </w:rPr>
        <w:t>ken</w:t>
      </w:r>
      <w:r w:rsidRPr="00CB2D1D">
        <w:t xml:space="preserve"> </w:t>
      </w:r>
      <w:r>
        <w:t xml:space="preserve">in the </w:t>
      </w:r>
      <w:r w:rsidRPr="00657A9E">
        <w:rPr>
          <w:b/>
        </w:rPr>
        <w:t>User Name</w:t>
      </w:r>
      <w:r>
        <w:t xml:space="preserve"> field and click </w:t>
      </w:r>
      <w:r w:rsidRPr="007A2391">
        <w:rPr>
          <w:b/>
        </w:rPr>
        <w:t>OK</w:t>
      </w:r>
      <w:r>
        <w:t xml:space="preserve">. Use the password specified in the </w:t>
      </w:r>
      <w:r>
        <w:rPr>
          <w:i/>
        </w:rPr>
        <w:t>Hands-</w:t>
      </w:r>
      <w:r w:rsidRPr="007A2391">
        <w:rPr>
          <w:i/>
        </w:rPr>
        <w:t>On Lab Overview</w:t>
      </w:r>
      <w:r>
        <w:t xml:space="preserve"> document provided in the student manual.</w:t>
      </w:r>
    </w:p>
    <w:p w:rsidR="00A72C20" w:rsidRDefault="000869D2" w:rsidP="001A1651">
      <w:pPr>
        <w:pStyle w:val="LabStepNumbered"/>
      </w:pPr>
      <w:r>
        <w:t>Set up site collection auditing by administering the site collection</w:t>
      </w:r>
      <w:r w:rsidR="00962A84">
        <w:t>:</w:t>
      </w:r>
    </w:p>
    <w:p w:rsidR="000869D2" w:rsidRPr="00E34BA5" w:rsidRDefault="000869D2" w:rsidP="00712138">
      <w:pPr>
        <w:pStyle w:val="LabStepLevel2Numbered"/>
        <w:numPr>
          <w:ilvl w:val="0"/>
          <w:numId w:val="20"/>
        </w:numPr>
      </w:pPr>
      <w:r>
        <w:t xml:space="preserve">Click the </w:t>
      </w:r>
      <w:r w:rsidRPr="00561272">
        <w:rPr>
          <w:b/>
        </w:rPr>
        <w:t>Site Actions</w:t>
      </w:r>
      <w:r>
        <w:t xml:space="preserve"> hyperlink in the upper left corner of the page.</w:t>
      </w:r>
    </w:p>
    <w:p w:rsidR="00A72C20" w:rsidRDefault="000869D2" w:rsidP="00561272">
      <w:pPr>
        <w:pStyle w:val="LabStepLevel2Numbered"/>
      </w:pPr>
      <w:r>
        <w:t xml:space="preserve">Click the </w:t>
      </w:r>
      <w:r w:rsidRPr="00DD59A8">
        <w:rPr>
          <w:b/>
        </w:rPr>
        <w:t>Site Settings</w:t>
      </w:r>
      <w:r>
        <w:t xml:space="preserve"> link from the </w:t>
      </w:r>
      <w:r w:rsidR="00D5350F">
        <w:t>resulting</w:t>
      </w:r>
      <w:r>
        <w:t xml:space="preserve"> Site Actions drop-down menu</w:t>
      </w:r>
      <w:r w:rsidR="00A72C20">
        <w:t>.</w:t>
      </w:r>
    </w:p>
    <w:p w:rsidR="000869D2" w:rsidRDefault="000869D2" w:rsidP="000869D2">
      <w:pPr>
        <w:pStyle w:val="LabStepLevel2Numbered"/>
      </w:pPr>
      <w:r>
        <w:t xml:space="preserve">Click the </w:t>
      </w:r>
      <w:r>
        <w:rPr>
          <w:b/>
        </w:rPr>
        <w:t>Site collection audit settings</w:t>
      </w:r>
      <w:r>
        <w:t xml:space="preserve"> link under the </w:t>
      </w:r>
      <w:r w:rsidRPr="00962A84">
        <w:rPr>
          <w:b/>
        </w:rPr>
        <w:t>Site Collection Administration</w:t>
      </w:r>
      <w:r>
        <w:t xml:space="preserve"> heading.</w:t>
      </w:r>
    </w:p>
    <w:p w:rsidR="000869D2" w:rsidRDefault="00FC4CE4" w:rsidP="00962A84">
      <w:pPr>
        <w:pStyle w:val="LabStepScreenshotLevel2"/>
      </w:pPr>
      <w:r>
        <w:lastRenderedPageBreak/>
        <w:drawing>
          <wp:inline distT="0" distB="0" distL="0" distR="0" wp14:anchorId="35C0188F" wp14:editId="257AFA78">
            <wp:extent cx="2619048" cy="2266667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A72C20" w:rsidRDefault="000869D2" w:rsidP="000869D2">
      <w:pPr>
        <w:pStyle w:val="LabStepLevel2Numbered"/>
      </w:pPr>
      <w:r>
        <w:t xml:space="preserve">Examine the </w:t>
      </w:r>
      <w:r w:rsidR="00962A84">
        <w:t>resulting</w:t>
      </w:r>
      <w:r>
        <w:t xml:space="preserve"> page that allows you to limit audit log size, save the log before trimming, and select the events that will be logged throughout the entire site collection</w:t>
      </w:r>
      <w:r w:rsidR="00A72C20">
        <w:t>.</w:t>
      </w:r>
      <w:r w:rsidR="00966EBD">
        <w:t xml:space="preserve"> Check the option </w:t>
      </w:r>
      <w:r w:rsidR="00966EBD" w:rsidRPr="00966EBD">
        <w:rPr>
          <w:b/>
        </w:rPr>
        <w:t>Opening or downloading documents…</w:t>
      </w:r>
      <w:r w:rsidR="00966EBD">
        <w:t xml:space="preserve"> and </w:t>
      </w:r>
      <w:r w:rsidR="00966EBD" w:rsidRPr="00966EBD">
        <w:rPr>
          <w:b/>
        </w:rPr>
        <w:t>Editing Items</w:t>
      </w:r>
      <w:r w:rsidR="00966EBD">
        <w:t xml:space="preserve">. Then click </w:t>
      </w:r>
      <w:r w:rsidR="00966EBD" w:rsidRPr="00966EBD">
        <w:rPr>
          <w:b/>
        </w:rPr>
        <w:t>OK</w:t>
      </w:r>
      <w:r w:rsidR="00966EBD">
        <w:t>.</w:t>
      </w:r>
    </w:p>
    <w:p w:rsidR="00FC4CE4" w:rsidRDefault="00FC4CE4" w:rsidP="00FC4CE4">
      <w:pPr>
        <w:pStyle w:val="LabStepScreenshotLevel2"/>
      </w:pPr>
      <w:r>
        <w:drawing>
          <wp:inline distT="0" distB="0" distL="0" distR="0" wp14:anchorId="79E7A33C" wp14:editId="466E263D">
            <wp:extent cx="4937760" cy="285609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85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72C20" w:rsidRDefault="00715549" w:rsidP="00B26E34">
      <w:pPr>
        <w:pStyle w:val="LabStepLevel2Numbered"/>
      </w:pPr>
      <w:r>
        <w:t xml:space="preserve">Return to the </w:t>
      </w:r>
      <w:r w:rsidRPr="00FC4CE4">
        <w:rPr>
          <w:b/>
        </w:rPr>
        <w:t>Wingtip Team Site</w:t>
      </w:r>
      <w:r>
        <w:t xml:space="preserve"> via the breadcrumb trail</w:t>
      </w:r>
      <w:r w:rsidR="00A72C20">
        <w:t>.</w:t>
      </w:r>
    </w:p>
    <w:p w:rsidR="00FF42F5" w:rsidRDefault="00FF42F5" w:rsidP="001A1651">
      <w:pPr>
        <w:pStyle w:val="LabStepNumbered"/>
      </w:pPr>
      <w:r>
        <w:t>Create sample content, view and edit existing content to trigger audit entries:</w:t>
      </w:r>
    </w:p>
    <w:p w:rsidR="007E6AA5" w:rsidRDefault="007E6AA5" w:rsidP="00943804">
      <w:pPr>
        <w:pStyle w:val="LabStepLevel2Numbered"/>
        <w:numPr>
          <w:ilvl w:val="0"/>
          <w:numId w:val="31"/>
        </w:numPr>
      </w:pPr>
      <w:r>
        <w:t xml:space="preserve">Using Microsoft Word, create a new file </w:t>
      </w:r>
      <w:r w:rsidRPr="007E6AA5">
        <w:rPr>
          <w:rStyle w:val="InlindeCode"/>
        </w:rPr>
        <w:t>WingtipHistory.docx</w:t>
      </w:r>
      <w:r>
        <w:t xml:space="preserve"> on your </w:t>
      </w:r>
      <w:proofErr w:type="gramStart"/>
      <w:r>
        <w:t>workstation,</w:t>
      </w:r>
      <w:proofErr w:type="gramEnd"/>
      <w:r>
        <w:t xml:space="preserve"> add some content to it and save it to the desktop.</w:t>
      </w:r>
    </w:p>
    <w:p w:rsidR="00A72C20" w:rsidRDefault="00715549" w:rsidP="00A72C20">
      <w:pPr>
        <w:pStyle w:val="LabStepLevel2Numbered"/>
      </w:pPr>
      <w:r>
        <w:t xml:space="preserve">Upload the </w:t>
      </w:r>
      <w:r w:rsidRPr="007E6AA5">
        <w:rPr>
          <w:rStyle w:val="InlindeCode"/>
        </w:rPr>
        <w:t>WingtipHistory.docx</w:t>
      </w:r>
      <w:r>
        <w:t xml:space="preserve"> file to the </w:t>
      </w:r>
      <w:r w:rsidRPr="007E6AA5">
        <w:rPr>
          <w:b/>
        </w:rPr>
        <w:t>Shared Documents</w:t>
      </w:r>
      <w:r>
        <w:t xml:space="preserve"> library</w:t>
      </w:r>
      <w:r w:rsidR="00943804">
        <w:t xml:space="preserve"> using the </w:t>
      </w:r>
      <w:r w:rsidR="00943804" w:rsidRPr="00943804">
        <w:rPr>
          <w:b/>
        </w:rPr>
        <w:t>Upload Document</w:t>
      </w:r>
      <w:r w:rsidR="00943804">
        <w:t xml:space="preserve"> button in the </w:t>
      </w:r>
      <w:r w:rsidR="00943804" w:rsidRPr="00943804">
        <w:rPr>
          <w:b/>
        </w:rPr>
        <w:t>Library Tools » Documents</w:t>
      </w:r>
      <w:r w:rsidR="00943804">
        <w:t xml:space="preserve"> tab in the ribbon.</w:t>
      </w:r>
    </w:p>
    <w:p w:rsidR="00715549" w:rsidRDefault="00715549" w:rsidP="00715549">
      <w:pPr>
        <w:pStyle w:val="LabStepLevel2Numbered"/>
      </w:pPr>
      <w:r>
        <w:t xml:space="preserve">Read the default </w:t>
      </w:r>
      <w:r w:rsidRPr="00364E52">
        <w:rPr>
          <w:b/>
        </w:rPr>
        <w:t>Announcement</w:t>
      </w:r>
      <w:r>
        <w:t xml:space="preserve"> item in the </w:t>
      </w:r>
      <w:r w:rsidRPr="00364E52">
        <w:rPr>
          <w:b/>
        </w:rPr>
        <w:t>Announcements</w:t>
      </w:r>
      <w:r>
        <w:t xml:space="preserve"> list</w:t>
      </w:r>
      <w:r w:rsidR="00B37FA8">
        <w:t xml:space="preserve"> (use the </w:t>
      </w:r>
      <w:r w:rsidR="00B37FA8" w:rsidRPr="00B37FA8">
        <w:rPr>
          <w:b/>
        </w:rPr>
        <w:t xml:space="preserve">All Site Content </w:t>
      </w:r>
      <w:r w:rsidR="00B37FA8">
        <w:t>link in the Quick Launch bar to get to the Announcements list)</w:t>
      </w:r>
      <w:r>
        <w:t>.</w:t>
      </w:r>
    </w:p>
    <w:p w:rsidR="003F7BFA" w:rsidRDefault="00715549" w:rsidP="00B26E34">
      <w:pPr>
        <w:pStyle w:val="LabStepLevel2Numbered"/>
      </w:pPr>
      <w:r>
        <w:t xml:space="preserve">Delete the default </w:t>
      </w:r>
      <w:r w:rsidRPr="00364E52">
        <w:rPr>
          <w:b/>
        </w:rPr>
        <w:t>Announcement</w:t>
      </w:r>
      <w:r>
        <w:t xml:space="preserve"> item in the </w:t>
      </w:r>
      <w:r w:rsidRPr="00364E52">
        <w:rPr>
          <w:b/>
        </w:rPr>
        <w:t>Announcements</w:t>
      </w:r>
      <w:r>
        <w:t xml:space="preserve"> list</w:t>
      </w:r>
      <w:r w:rsidR="003F7BFA">
        <w:t>.</w:t>
      </w:r>
    </w:p>
    <w:p w:rsidR="005747CD" w:rsidRDefault="005747CD" w:rsidP="001A1651">
      <w:pPr>
        <w:pStyle w:val="LabStepNumbered"/>
      </w:pPr>
      <w:r>
        <w:t>Generate a content modification audit report:</w:t>
      </w:r>
    </w:p>
    <w:p w:rsidR="00715549" w:rsidRPr="00E34BA5" w:rsidRDefault="00715549" w:rsidP="00943804">
      <w:pPr>
        <w:pStyle w:val="LabStepLevel2Numbered"/>
        <w:numPr>
          <w:ilvl w:val="0"/>
          <w:numId w:val="32"/>
        </w:numPr>
      </w:pPr>
      <w:r>
        <w:t xml:space="preserve">Click the </w:t>
      </w:r>
      <w:r w:rsidRPr="00943804">
        <w:rPr>
          <w:b/>
        </w:rPr>
        <w:t>Site Actions</w:t>
      </w:r>
      <w:r>
        <w:t xml:space="preserve"> hyperlink in the upper left corner of the page.</w:t>
      </w:r>
    </w:p>
    <w:p w:rsidR="00715549" w:rsidRDefault="00715549" w:rsidP="00561272">
      <w:pPr>
        <w:pStyle w:val="LabStepLevel2Numbered"/>
      </w:pPr>
      <w:r>
        <w:t xml:space="preserve">Click the </w:t>
      </w:r>
      <w:r w:rsidRPr="00DD59A8">
        <w:rPr>
          <w:b/>
        </w:rPr>
        <w:t>Site Settings</w:t>
      </w:r>
      <w:r>
        <w:t xml:space="preserve"> link from the </w:t>
      </w:r>
      <w:r w:rsidR="00D5350F">
        <w:t>resulting</w:t>
      </w:r>
      <w:r>
        <w:t xml:space="preserve"> Site Actions drop-down menu.</w:t>
      </w:r>
    </w:p>
    <w:p w:rsidR="00A72C20" w:rsidRDefault="00715549" w:rsidP="00715549">
      <w:pPr>
        <w:pStyle w:val="LabStepLevel2Numbered"/>
      </w:pPr>
      <w:r>
        <w:t xml:space="preserve">Click the </w:t>
      </w:r>
      <w:r>
        <w:rPr>
          <w:b/>
        </w:rPr>
        <w:t>Audit log reports</w:t>
      </w:r>
      <w:r>
        <w:t xml:space="preserve"> link under the </w:t>
      </w:r>
      <w:r w:rsidRPr="00364E52">
        <w:rPr>
          <w:b/>
        </w:rPr>
        <w:t>Site Collection Administration</w:t>
      </w:r>
      <w:r>
        <w:t xml:space="preserve"> heading</w:t>
      </w:r>
      <w:r w:rsidR="00A72C20">
        <w:t>.</w:t>
      </w:r>
    </w:p>
    <w:p w:rsidR="000F3B90" w:rsidRDefault="00715549" w:rsidP="00B26E34">
      <w:pPr>
        <w:pStyle w:val="LabStepLevel2Numbered"/>
      </w:pPr>
      <w:r>
        <w:t xml:space="preserve">Click the name of the first report, </w:t>
      </w:r>
      <w:r w:rsidRPr="00FB006A">
        <w:rPr>
          <w:b/>
        </w:rPr>
        <w:t>Content modifications</w:t>
      </w:r>
      <w:r>
        <w:t xml:space="preserve">, </w:t>
      </w:r>
      <w:r w:rsidR="00FB006A">
        <w:t>to configure the report</w:t>
      </w:r>
      <w:r w:rsidR="000F3B90">
        <w:t>.</w:t>
      </w:r>
    </w:p>
    <w:p w:rsidR="00FB006A" w:rsidRDefault="00B37FA8" w:rsidP="00364E52">
      <w:pPr>
        <w:pStyle w:val="LabStepScreenshotLevel2"/>
      </w:pPr>
      <w:r>
        <w:lastRenderedPageBreak/>
        <w:drawing>
          <wp:inline distT="0" distB="0" distL="0" distR="0" wp14:anchorId="0ABDCC27" wp14:editId="2E4DAD6A">
            <wp:extent cx="4733334" cy="1866667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3334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6A" w:rsidRDefault="00FB006A" w:rsidP="00B26E34">
      <w:pPr>
        <w:pStyle w:val="LabStepLevel2Numbered"/>
      </w:pPr>
      <w:r>
        <w:t xml:space="preserve">In the </w:t>
      </w:r>
      <w:r w:rsidRPr="00364E52">
        <w:rPr>
          <w:b/>
        </w:rPr>
        <w:t>File Location</w:t>
      </w:r>
      <w:r>
        <w:t xml:space="preserve"> section, click the </w:t>
      </w:r>
      <w:r w:rsidRPr="00FB006A">
        <w:rPr>
          <w:b/>
        </w:rPr>
        <w:t>Browse</w:t>
      </w:r>
      <w:r>
        <w:t xml:space="preserve"> button and select the </w:t>
      </w:r>
      <w:r w:rsidRPr="00FB006A">
        <w:rPr>
          <w:b/>
        </w:rPr>
        <w:t>Shared Documents</w:t>
      </w:r>
      <w:r>
        <w:t xml:space="preserve"> library under </w:t>
      </w:r>
      <w:r w:rsidRPr="00364E52">
        <w:rPr>
          <w:b/>
        </w:rPr>
        <w:t>Wingtip Team Site</w:t>
      </w:r>
      <w:r>
        <w:t xml:space="preserve"> then click </w:t>
      </w:r>
      <w:r w:rsidRPr="00FB006A">
        <w:rPr>
          <w:b/>
        </w:rPr>
        <w:t>OK</w:t>
      </w:r>
      <w:r>
        <w:t xml:space="preserve"> to return to the </w:t>
      </w:r>
      <w:r w:rsidRPr="00364E52">
        <w:rPr>
          <w:b/>
        </w:rPr>
        <w:t>File Location</w:t>
      </w:r>
      <w:r>
        <w:t xml:space="preserve"> section.</w:t>
      </w:r>
      <w:r w:rsidR="003B57AD">
        <w:t xml:space="preserve"> </w:t>
      </w:r>
      <w:r w:rsidR="00364E52">
        <w:t xml:space="preserve">Verify that the relative path </w:t>
      </w:r>
      <w:r w:rsidRPr="00364E52">
        <w:rPr>
          <w:b/>
        </w:rPr>
        <w:t>/Shared Documents</w:t>
      </w:r>
      <w:r>
        <w:t xml:space="preserve"> now </w:t>
      </w:r>
      <w:proofErr w:type="gramStart"/>
      <w:r>
        <w:t>appears</w:t>
      </w:r>
      <w:proofErr w:type="gramEnd"/>
      <w:r>
        <w:t xml:space="preserve"> in the </w:t>
      </w:r>
      <w:r w:rsidRPr="00275FE0">
        <w:rPr>
          <w:b/>
        </w:rPr>
        <w:t>Save location:</w:t>
      </w:r>
      <w:r>
        <w:t xml:space="preserve"> field.</w:t>
      </w:r>
    </w:p>
    <w:p w:rsidR="00FB006A" w:rsidRDefault="00FB006A" w:rsidP="00B37FA8">
      <w:pPr>
        <w:pStyle w:val="LabStepScreenshotLevel2"/>
      </w:pPr>
      <w:r w:rsidRPr="00B37FA8">
        <w:rPr>
          <w:rStyle w:val="LabStepScreenshotFrame"/>
        </w:rPr>
        <w:drawing>
          <wp:inline distT="0" distB="0" distL="0" distR="0" wp14:anchorId="75028CA7" wp14:editId="7DDAD801">
            <wp:extent cx="2085975" cy="3657600"/>
            <wp:effectExtent l="19050" t="0" r="9525" b="0"/>
            <wp:docPr id="259" name="Picture 258" descr="M1_lab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_lab1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6A" w:rsidRDefault="00FB006A" w:rsidP="00B26E34">
      <w:pPr>
        <w:pStyle w:val="LabStepLevel2Numbered"/>
      </w:pPr>
      <w:r>
        <w:t xml:space="preserve">Click </w:t>
      </w:r>
      <w:r w:rsidRPr="00B36EA1">
        <w:rPr>
          <w:b/>
        </w:rPr>
        <w:t>OK</w:t>
      </w:r>
      <w:r>
        <w:t xml:space="preserve"> to save the report destination information and begin generating the report.</w:t>
      </w:r>
    </w:p>
    <w:p w:rsidR="00FB006A" w:rsidRDefault="00FB006A" w:rsidP="00FB006A">
      <w:pPr>
        <w:pStyle w:val="LabStepLevel2Numbered"/>
      </w:pPr>
      <w:r>
        <w:t xml:space="preserve">Once the report has been generated and saved to the Shared Documents library, click </w:t>
      </w:r>
      <w:r w:rsidRPr="00FB006A">
        <w:rPr>
          <w:b/>
        </w:rPr>
        <w:t>OK</w:t>
      </w:r>
      <w:r>
        <w:t xml:space="preserve"> to the success pop-up message.</w:t>
      </w:r>
    </w:p>
    <w:p w:rsidR="00FB006A" w:rsidRDefault="00FB006A" w:rsidP="00B36EA1">
      <w:pPr>
        <w:pStyle w:val="LabStepScreenshotLevel2"/>
      </w:pPr>
      <w:r w:rsidRPr="00B36EA1">
        <w:rPr>
          <w:rStyle w:val="LabStepScreenshotFrame"/>
        </w:rPr>
        <w:lastRenderedPageBreak/>
        <w:drawing>
          <wp:inline distT="0" distB="0" distL="0" distR="0" wp14:anchorId="4F9D896F" wp14:editId="69AE56E4">
            <wp:extent cx="3179084" cy="1466850"/>
            <wp:effectExtent l="19050" t="0" r="2266" b="0"/>
            <wp:docPr id="260" name="Picture 259" descr="M1_Lab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_Lab1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9084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6A" w:rsidRDefault="00FB006A" w:rsidP="00FB006A">
      <w:pPr>
        <w:pStyle w:val="LabStepLevel2Numbered"/>
      </w:pPr>
      <w:r>
        <w:t xml:space="preserve">Now back at </w:t>
      </w:r>
      <w:r w:rsidRPr="00B36EA1">
        <w:rPr>
          <w:b/>
        </w:rPr>
        <w:t>Site Settings</w:t>
      </w:r>
      <w:r>
        <w:t xml:space="preserve">, click the </w:t>
      </w:r>
      <w:r>
        <w:rPr>
          <w:b/>
        </w:rPr>
        <w:t>Audit log reports</w:t>
      </w:r>
      <w:r>
        <w:t xml:space="preserve"> link under the </w:t>
      </w:r>
      <w:r w:rsidRPr="00B36EA1">
        <w:rPr>
          <w:b/>
        </w:rPr>
        <w:t>Site Collection Administration</w:t>
      </w:r>
      <w:r>
        <w:t xml:space="preserve"> heading.</w:t>
      </w:r>
    </w:p>
    <w:p w:rsidR="00FB006A" w:rsidRDefault="00FB006A" w:rsidP="00FB006A">
      <w:pPr>
        <w:pStyle w:val="LabStepLevel2Numbered"/>
      </w:pPr>
      <w:r>
        <w:t xml:space="preserve">Click the </w:t>
      </w:r>
      <w:r w:rsidRPr="00FB006A">
        <w:rPr>
          <w:b/>
        </w:rPr>
        <w:t xml:space="preserve">Content </w:t>
      </w:r>
      <w:r w:rsidR="00E42148">
        <w:rPr>
          <w:b/>
        </w:rPr>
        <w:t>viewing</w:t>
      </w:r>
      <w:r w:rsidR="00E42148">
        <w:t xml:space="preserve"> report name</w:t>
      </w:r>
      <w:r>
        <w:t xml:space="preserve"> to configure the report.</w:t>
      </w:r>
    </w:p>
    <w:p w:rsidR="00FB006A" w:rsidRDefault="00B37FA8" w:rsidP="001172A4">
      <w:pPr>
        <w:pStyle w:val="LabStepScreenshotLevel2"/>
      </w:pPr>
      <w:r>
        <w:drawing>
          <wp:inline distT="0" distB="0" distL="0" distR="0" wp14:anchorId="6048546C" wp14:editId="51DBAD24">
            <wp:extent cx="4733334" cy="1866667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33334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6A" w:rsidRDefault="00E42148" w:rsidP="00FB006A">
      <w:pPr>
        <w:pStyle w:val="LabStepLevel2Numbered"/>
      </w:pPr>
      <w:r>
        <w:t xml:space="preserve">Use your newly acquired skills to </w:t>
      </w:r>
      <w:r w:rsidRPr="00E42148">
        <w:rPr>
          <w:b/>
        </w:rPr>
        <w:t>Browse</w:t>
      </w:r>
      <w:r>
        <w:t xml:space="preserve"> and select the </w:t>
      </w:r>
      <w:r w:rsidRPr="00E42148">
        <w:rPr>
          <w:b/>
        </w:rPr>
        <w:t>Shared Documents</w:t>
      </w:r>
      <w:r>
        <w:t xml:space="preserve"> library again, then click </w:t>
      </w:r>
      <w:r w:rsidRPr="00E42148">
        <w:rPr>
          <w:b/>
        </w:rPr>
        <w:t>OK</w:t>
      </w:r>
      <w:r>
        <w:t xml:space="preserve"> three times to configure the report, generate the report, and accept the success message.</w:t>
      </w:r>
    </w:p>
    <w:p w:rsidR="00FB006A" w:rsidRDefault="00E42148" w:rsidP="00E42148">
      <w:pPr>
        <w:pStyle w:val="LabStepLevel2Numbered"/>
        <w:numPr>
          <w:ilvl w:val="0"/>
          <w:numId w:val="5"/>
        </w:numPr>
      </w:pPr>
      <w:r>
        <w:t xml:space="preserve">Return to the </w:t>
      </w:r>
      <w:r w:rsidRPr="001172A4">
        <w:rPr>
          <w:b/>
        </w:rPr>
        <w:t>Wingtip Team Site</w:t>
      </w:r>
      <w:r w:rsidR="001172A4">
        <w:t xml:space="preserve"> via the breadcrumb trail.</w:t>
      </w:r>
    </w:p>
    <w:p w:rsidR="00541282" w:rsidRDefault="00E42148" w:rsidP="001A1651">
      <w:pPr>
        <w:pStyle w:val="LabStepNumbered"/>
      </w:pPr>
      <w:r>
        <w:t xml:space="preserve">Open the </w:t>
      </w:r>
      <w:r w:rsidRPr="00E42148">
        <w:rPr>
          <w:b/>
        </w:rPr>
        <w:t>Content modifications</w:t>
      </w:r>
      <w:r>
        <w:t xml:space="preserve"> report from the </w:t>
      </w:r>
      <w:r w:rsidRPr="005747CD">
        <w:rPr>
          <w:b/>
        </w:rPr>
        <w:t>Shared Documents</w:t>
      </w:r>
      <w:r w:rsidR="005747CD">
        <w:t xml:space="preserve"> library's W</w:t>
      </w:r>
      <w:r>
        <w:t xml:space="preserve">eb </w:t>
      </w:r>
      <w:r w:rsidR="005747CD">
        <w:t>P</w:t>
      </w:r>
      <w:r>
        <w:t>art on the home page of the Wingtip Team Site</w:t>
      </w:r>
      <w:r w:rsidR="00541282">
        <w:t>.</w:t>
      </w:r>
    </w:p>
    <w:p w:rsidR="00541282" w:rsidRDefault="00E42148" w:rsidP="00B37FA8">
      <w:pPr>
        <w:pStyle w:val="LabStepLevel2Numbered"/>
        <w:numPr>
          <w:ilvl w:val="0"/>
          <w:numId w:val="35"/>
        </w:numPr>
      </w:pPr>
      <w:r>
        <w:t>Once open in Excel in Read-Only mode, notice that the report has two spreadsheets in the workbook:</w:t>
      </w:r>
      <w:r w:rsidR="003B57AD">
        <w:t xml:space="preserve"> </w:t>
      </w:r>
      <w:r w:rsidRPr="00B37FA8">
        <w:rPr>
          <w:b/>
        </w:rPr>
        <w:t>Audit Data</w:t>
      </w:r>
      <w:r>
        <w:t xml:space="preserve"> and </w:t>
      </w:r>
      <w:r w:rsidRPr="00B37FA8">
        <w:rPr>
          <w:b/>
        </w:rPr>
        <w:t>Report Data</w:t>
      </w:r>
      <w:r w:rsidR="00541282">
        <w:t>.</w:t>
      </w:r>
      <w:r w:rsidR="003B57AD">
        <w:t xml:space="preserve"> </w:t>
      </w:r>
      <w:r>
        <w:t xml:space="preserve">Examine both </w:t>
      </w:r>
      <w:r w:rsidR="005747CD">
        <w:t xml:space="preserve">worksheets </w:t>
      </w:r>
      <w:r>
        <w:t>of information.</w:t>
      </w:r>
    </w:p>
    <w:p w:rsidR="00541282" w:rsidRDefault="00E42148" w:rsidP="00B26E34">
      <w:pPr>
        <w:pStyle w:val="LabStepLevel2Numbered"/>
      </w:pPr>
      <w:r>
        <w:t>How many items were updated in the Shared Documents library? _____________</w:t>
      </w:r>
    </w:p>
    <w:p w:rsidR="00541282" w:rsidRDefault="00E42148" w:rsidP="00B26E34">
      <w:pPr>
        <w:pStyle w:val="LabStepLevel2Numbered"/>
      </w:pPr>
      <w:r>
        <w:t>Close the report workbook (if prompted, choose Don't Save) and exit Excel</w:t>
      </w:r>
      <w:r w:rsidR="00541282">
        <w:t>.</w:t>
      </w:r>
    </w:p>
    <w:p w:rsidR="00E42148" w:rsidRDefault="00E42148" w:rsidP="001A1651">
      <w:pPr>
        <w:pStyle w:val="LabStepNumbered"/>
      </w:pPr>
      <w:r>
        <w:t xml:space="preserve">Open the </w:t>
      </w:r>
      <w:r w:rsidRPr="00E42148">
        <w:rPr>
          <w:b/>
        </w:rPr>
        <w:t>Content viewing</w:t>
      </w:r>
      <w:r>
        <w:t xml:space="preserve"> report from the </w:t>
      </w:r>
      <w:r w:rsidRPr="005747CD">
        <w:rPr>
          <w:b/>
        </w:rPr>
        <w:t>Shared Documents</w:t>
      </w:r>
      <w:r>
        <w:t xml:space="preserve"> library's </w:t>
      </w:r>
      <w:r w:rsidR="005747CD">
        <w:t>W</w:t>
      </w:r>
      <w:r>
        <w:t xml:space="preserve">eb </w:t>
      </w:r>
      <w:r w:rsidR="005747CD">
        <w:t>P</w:t>
      </w:r>
      <w:r>
        <w:t>art on the home page of the Wingtip Team Site.</w:t>
      </w:r>
    </w:p>
    <w:p w:rsidR="00E42148" w:rsidRDefault="00E42148" w:rsidP="00B37FA8">
      <w:pPr>
        <w:pStyle w:val="LabStepLevel2Numbered"/>
        <w:numPr>
          <w:ilvl w:val="0"/>
          <w:numId w:val="36"/>
        </w:numPr>
      </w:pPr>
      <w:r>
        <w:t>Once open in Excel in Read-Only mode, notice that the report has two spreadsheets in the workbook:</w:t>
      </w:r>
      <w:r w:rsidR="003B57AD">
        <w:t xml:space="preserve"> </w:t>
      </w:r>
      <w:r w:rsidRPr="00B37FA8">
        <w:rPr>
          <w:b/>
        </w:rPr>
        <w:t>Audit Data</w:t>
      </w:r>
      <w:r>
        <w:t xml:space="preserve"> and </w:t>
      </w:r>
      <w:r w:rsidRPr="00B37FA8">
        <w:rPr>
          <w:b/>
        </w:rPr>
        <w:t>Report Data</w:t>
      </w:r>
      <w:r>
        <w:t>.</w:t>
      </w:r>
      <w:r w:rsidR="003B57AD">
        <w:t xml:space="preserve"> </w:t>
      </w:r>
      <w:r>
        <w:t xml:space="preserve">Examine both </w:t>
      </w:r>
      <w:r w:rsidR="008169A0">
        <w:t xml:space="preserve">worksheets </w:t>
      </w:r>
      <w:r>
        <w:t>of information.</w:t>
      </w:r>
    </w:p>
    <w:p w:rsidR="00561272" w:rsidRDefault="00561272" w:rsidP="00E42148">
      <w:pPr>
        <w:pStyle w:val="LabStepLevel2Numbered"/>
      </w:pPr>
      <w:r>
        <w:t>Notice that even though you only viewed one announcement item from the Announcements list there are several viewings listed in the report.</w:t>
      </w:r>
      <w:r w:rsidR="003B57AD">
        <w:t xml:space="preserve"> </w:t>
      </w:r>
      <w:r>
        <w:t>What other resources were viewed from the site?</w:t>
      </w:r>
    </w:p>
    <w:p w:rsidR="00561272" w:rsidRDefault="00561272" w:rsidP="00561272">
      <w:pPr>
        <w:pStyle w:val="LabStepLevel2Numbered"/>
        <w:numPr>
          <w:ilvl w:val="0"/>
          <w:numId w:val="0"/>
        </w:numPr>
        <w:ind w:left="1080"/>
      </w:pPr>
    </w:p>
    <w:p w:rsidR="00561272" w:rsidRDefault="00561272" w:rsidP="00561272">
      <w:pPr>
        <w:pStyle w:val="LabStepLevel2Numbered"/>
        <w:numPr>
          <w:ilvl w:val="0"/>
          <w:numId w:val="0"/>
        </w:numPr>
        <w:ind w:left="1080"/>
      </w:pPr>
      <w:r>
        <w:t>_________________________________________________________________________________</w:t>
      </w:r>
    </w:p>
    <w:p w:rsidR="00561272" w:rsidRDefault="00561272" w:rsidP="00561272">
      <w:pPr>
        <w:pStyle w:val="LabStepLevel2Numbered"/>
        <w:numPr>
          <w:ilvl w:val="0"/>
          <w:numId w:val="0"/>
        </w:numPr>
        <w:ind w:left="1080"/>
      </w:pPr>
    </w:p>
    <w:p w:rsidR="00561272" w:rsidRDefault="00561272" w:rsidP="00561272">
      <w:pPr>
        <w:pStyle w:val="LabStepLevel2Numbered"/>
        <w:numPr>
          <w:ilvl w:val="0"/>
          <w:numId w:val="0"/>
        </w:numPr>
        <w:ind w:left="1080"/>
      </w:pPr>
      <w:r>
        <w:t>_________________________________________________________________________________</w:t>
      </w:r>
    </w:p>
    <w:p w:rsidR="00541282" w:rsidRDefault="00E42148" w:rsidP="00561272">
      <w:pPr>
        <w:pStyle w:val="LabStepLevel2Numbered"/>
        <w:numPr>
          <w:ilvl w:val="0"/>
          <w:numId w:val="5"/>
        </w:numPr>
      </w:pPr>
      <w:r>
        <w:t>Close the report workbook (if prompted, choose Don't Save) and exit Excel</w:t>
      </w:r>
      <w:r w:rsidR="00541282">
        <w:t>.</w:t>
      </w:r>
    </w:p>
    <w:p w:rsidR="003559A2" w:rsidRPr="003559A2" w:rsidRDefault="008169A0" w:rsidP="008169A0">
      <w:pPr>
        <w:pStyle w:val="LabExerciseText"/>
      </w:pPr>
      <w:r>
        <w:t>In this exercise you setup and examined the auditing capabilities in SharePoint 2010.</w:t>
      </w:r>
    </w:p>
    <w:sectPr w:rsidR="003559A2" w:rsidRPr="003559A2" w:rsidSect="00F21A30">
      <w:headerReference w:type="default" r:id="rId32"/>
      <w:footerReference w:type="default" r:id="rId33"/>
      <w:type w:val="oddPage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A52" w:rsidRDefault="00F82A52" w:rsidP="002754DA">
      <w:pPr>
        <w:spacing w:before="0" w:after="0"/>
      </w:pPr>
      <w:r>
        <w:separator/>
      </w:r>
    </w:p>
  </w:endnote>
  <w:endnote w:type="continuationSeparator" w:id="0">
    <w:p w:rsidR="00F82A52" w:rsidRDefault="00F82A52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549" w:rsidRDefault="00715549" w:rsidP="00F21A30">
    <w:pPr>
      <w:pStyle w:val="Footer"/>
    </w:pPr>
    <w:r w:rsidRPr="00F62F1C">
      <w:t xml:space="preserve">© 2009 Critical Path Training, LLC </w:t>
    </w:r>
    <w:r w:rsidRPr="00F62F1C">
      <w:rPr>
        <w:rFonts w:ascii="Cambria Math" w:hAnsi="Cambria Math" w:cs="Cambria Math"/>
      </w:rPr>
      <w:t>‐</w:t>
    </w:r>
    <w:r w:rsidRPr="00F62F1C">
      <w:t xml:space="preserve"> All Rights Reserved</w:t>
    </w:r>
    <w:r w:rsidRPr="00F62F1C">
      <w:tab/>
    </w:r>
    <w:r w:rsidRPr="00F62F1C">
      <w:tab/>
    </w:r>
    <w:r w:rsidRPr="00F62F1C">
      <w:rPr>
        <w:b/>
      </w:rPr>
      <w:t xml:space="preserve">Page </w:t>
    </w:r>
    <w:r w:rsidRPr="00F62F1C">
      <w:rPr>
        <w:b/>
      </w:rPr>
      <w:fldChar w:fldCharType="begin"/>
    </w:r>
    <w:r w:rsidRPr="00F62F1C">
      <w:rPr>
        <w:b/>
      </w:rPr>
      <w:instrText xml:space="preserve"> PAGE   \* MERGEFORMAT </w:instrText>
    </w:r>
    <w:r w:rsidRPr="00F62F1C">
      <w:rPr>
        <w:b/>
      </w:rPr>
      <w:fldChar w:fldCharType="separate"/>
    </w:r>
    <w:r w:rsidR="00966EBD">
      <w:rPr>
        <w:b/>
        <w:noProof/>
      </w:rPr>
      <w:t>11</w:t>
    </w:r>
    <w:r w:rsidRPr="00F62F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A52" w:rsidRDefault="00F82A52" w:rsidP="002754DA">
      <w:pPr>
        <w:spacing w:before="0" w:after="0"/>
      </w:pPr>
      <w:r>
        <w:separator/>
      </w:r>
    </w:p>
  </w:footnote>
  <w:footnote w:type="continuationSeparator" w:id="0">
    <w:p w:rsidR="00F82A52" w:rsidRDefault="00F82A52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549" w:rsidRDefault="00715549" w:rsidP="005710D5">
    <w:pPr>
      <w:pStyle w:val="Header"/>
      <w:pBdr>
        <w:bottom w:val="single" w:sz="4" w:space="1" w:color="292929"/>
      </w:pBdr>
    </w:pPr>
    <w:r>
      <w:t>Lab 01: An Overview of Sites and Site Collections</w:t>
    </w:r>
    <w:r>
      <w:tab/>
    </w:r>
    <w:r>
      <w:tab/>
    </w:r>
    <w:r w:rsidRPr="00F43BFB">
      <w:rPr>
        <w:noProof/>
      </w:rPr>
      <w:drawing>
        <wp:inline distT="0" distB="0" distL="0" distR="0">
          <wp:extent cx="133350" cy="133350"/>
          <wp:effectExtent l="19050" t="0" r="0" b="0"/>
          <wp:docPr id="257" name="Picture 12" descr="CPT_Logo_Manu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PT_Logo_Manu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" cy="133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1D99"/>
    <w:multiLevelType w:val="hybridMultilevel"/>
    <w:tmpl w:val="1A12661A"/>
    <w:lvl w:ilvl="0" w:tplc="921834AE">
      <w:start w:val="1"/>
      <w:numFmt w:val="lowerLetter"/>
      <w:lvlText w:val="%1)"/>
      <w:lvlJc w:val="left"/>
      <w:pPr>
        <w:ind w:left="1080" w:hanging="360"/>
      </w:pPr>
    </w:lvl>
    <w:lvl w:ilvl="1" w:tplc="6AEC608C">
      <w:start w:val="1"/>
      <w:numFmt w:val="lowerLetter"/>
      <w:lvlText w:val="%2."/>
      <w:lvlJc w:val="left"/>
      <w:pPr>
        <w:ind w:left="1800" w:hanging="360"/>
      </w:pPr>
    </w:lvl>
    <w:lvl w:ilvl="2" w:tplc="7924F5E6" w:tentative="1">
      <w:start w:val="1"/>
      <w:numFmt w:val="lowerRoman"/>
      <w:lvlText w:val="%3."/>
      <w:lvlJc w:val="right"/>
      <w:pPr>
        <w:ind w:left="2520" w:hanging="180"/>
      </w:pPr>
    </w:lvl>
    <w:lvl w:ilvl="3" w:tplc="25B884C6" w:tentative="1">
      <w:start w:val="1"/>
      <w:numFmt w:val="decimal"/>
      <w:lvlText w:val="%4."/>
      <w:lvlJc w:val="left"/>
      <w:pPr>
        <w:ind w:left="3240" w:hanging="360"/>
      </w:pPr>
    </w:lvl>
    <w:lvl w:ilvl="4" w:tplc="1A0A4E14" w:tentative="1">
      <w:start w:val="1"/>
      <w:numFmt w:val="lowerLetter"/>
      <w:lvlText w:val="%5."/>
      <w:lvlJc w:val="left"/>
      <w:pPr>
        <w:ind w:left="3960" w:hanging="360"/>
      </w:pPr>
    </w:lvl>
    <w:lvl w:ilvl="5" w:tplc="B852B160" w:tentative="1">
      <w:start w:val="1"/>
      <w:numFmt w:val="lowerRoman"/>
      <w:lvlText w:val="%6."/>
      <w:lvlJc w:val="right"/>
      <w:pPr>
        <w:ind w:left="4680" w:hanging="180"/>
      </w:pPr>
    </w:lvl>
    <w:lvl w:ilvl="6" w:tplc="608C4EBA" w:tentative="1">
      <w:start w:val="1"/>
      <w:numFmt w:val="decimal"/>
      <w:lvlText w:val="%7."/>
      <w:lvlJc w:val="left"/>
      <w:pPr>
        <w:ind w:left="5400" w:hanging="360"/>
      </w:pPr>
    </w:lvl>
    <w:lvl w:ilvl="7" w:tplc="C854C5E4" w:tentative="1">
      <w:start w:val="1"/>
      <w:numFmt w:val="lowerLetter"/>
      <w:lvlText w:val="%8."/>
      <w:lvlJc w:val="left"/>
      <w:pPr>
        <w:ind w:left="6120" w:hanging="360"/>
      </w:pPr>
    </w:lvl>
    <w:lvl w:ilvl="8" w:tplc="59E2A25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8E5DD6"/>
    <w:multiLevelType w:val="multilevel"/>
    <w:tmpl w:val="46407B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E966F10"/>
    <w:multiLevelType w:val="hybridMultilevel"/>
    <w:tmpl w:val="6408E0C8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420519"/>
    <w:multiLevelType w:val="hybridMultilevel"/>
    <w:tmpl w:val="B2B0A7F8"/>
    <w:lvl w:ilvl="0" w:tplc="199822D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>
    <w:nsid w:val="4A0B5E5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4C470FA4"/>
    <w:multiLevelType w:val="hybridMultilevel"/>
    <w:tmpl w:val="1A12661A"/>
    <w:lvl w:ilvl="0" w:tplc="921834AE">
      <w:start w:val="1"/>
      <w:numFmt w:val="lowerLetter"/>
      <w:lvlText w:val="%1)"/>
      <w:lvlJc w:val="left"/>
      <w:pPr>
        <w:ind w:left="1080" w:hanging="360"/>
      </w:pPr>
    </w:lvl>
    <w:lvl w:ilvl="1" w:tplc="6AEC608C">
      <w:start w:val="1"/>
      <w:numFmt w:val="lowerLetter"/>
      <w:lvlText w:val="%2."/>
      <w:lvlJc w:val="left"/>
      <w:pPr>
        <w:ind w:left="1800" w:hanging="360"/>
      </w:pPr>
    </w:lvl>
    <w:lvl w:ilvl="2" w:tplc="7924F5E6" w:tentative="1">
      <w:start w:val="1"/>
      <w:numFmt w:val="lowerRoman"/>
      <w:lvlText w:val="%3."/>
      <w:lvlJc w:val="right"/>
      <w:pPr>
        <w:ind w:left="2520" w:hanging="180"/>
      </w:pPr>
    </w:lvl>
    <w:lvl w:ilvl="3" w:tplc="25B884C6" w:tentative="1">
      <w:start w:val="1"/>
      <w:numFmt w:val="decimal"/>
      <w:lvlText w:val="%4."/>
      <w:lvlJc w:val="left"/>
      <w:pPr>
        <w:ind w:left="3240" w:hanging="360"/>
      </w:pPr>
    </w:lvl>
    <w:lvl w:ilvl="4" w:tplc="1A0A4E14" w:tentative="1">
      <w:start w:val="1"/>
      <w:numFmt w:val="lowerLetter"/>
      <w:lvlText w:val="%5."/>
      <w:lvlJc w:val="left"/>
      <w:pPr>
        <w:ind w:left="3960" w:hanging="360"/>
      </w:pPr>
    </w:lvl>
    <w:lvl w:ilvl="5" w:tplc="B852B160" w:tentative="1">
      <w:start w:val="1"/>
      <w:numFmt w:val="lowerRoman"/>
      <w:lvlText w:val="%6."/>
      <w:lvlJc w:val="right"/>
      <w:pPr>
        <w:ind w:left="4680" w:hanging="180"/>
      </w:pPr>
    </w:lvl>
    <w:lvl w:ilvl="6" w:tplc="608C4EBA" w:tentative="1">
      <w:start w:val="1"/>
      <w:numFmt w:val="decimal"/>
      <w:lvlText w:val="%7."/>
      <w:lvlJc w:val="left"/>
      <w:pPr>
        <w:ind w:left="5400" w:hanging="360"/>
      </w:pPr>
    </w:lvl>
    <w:lvl w:ilvl="7" w:tplc="C854C5E4" w:tentative="1">
      <w:start w:val="1"/>
      <w:numFmt w:val="lowerLetter"/>
      <w:lvlText w:val="%8."/>
      <w:lvlJc w:val="left"/>
      <w:pPr>
        <w:ind w:left="6120" w:hanging="360"/>
      </w:pPr>
    </w:lvl>
    <w:lvl w:ilvl="8" w:tplc="59E2A25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32A2DB1"/>
    <w:multiLevelType w:val="hybridMultilevel"/>
    <w:tmpl w:val="242E4120"/>
    <w:lvl w:ilvl="0" w:tplc="B75A9296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5ED2387"/>
    <w:multiLevelType w:val="hybridMultilevel"/>
    <w:tmpl w:val="1A12661A"/>
    <w:lvl w:ilvl="0" w:tplc="921834AE">
      <w:start w:val="1"/>
      <w:numFmt w:val="lowerLetter"/>
      <w:lvlText w:val="%1)"/>
      <w:lvlJc w:val="left"/>
      <w:pPr>
        <w:ind w:left="1080" w:hanging="360"/>
      </w:pPr>
    </w:lvl>
    <w:lvl w:ilvl="1" w:tplc="6AEC608C">
      <w:start w:val="1"/>
      <w:numFmt w:val="lowerLetter"/>
      <w:lvlText w:val="%2."/>
      <w:lvlJc w:val="left"/>
      <w:pPr>
        <w:ind w:left="1800" w:hanging="360"/>
      </w:pPr>
    </w:lvl>
    <w:lvl w:ilvl="2" w:tplc="7924F5E6" w:tentative="1">
      <w:start w:val="1"/>
      <w:numFmt w:val="lowerRoman"/>
      <w:lvlText w:val="%3."/>
      <w:lvlJc w:val="right"/>
      <w:pPr>
        <w:ind w:left="2520" w:hanging="180"/>
      </w:pPr>
    </w:lvl>
    <w:lvl w:ilvl="3" w:tplc="25B884C6" w:tentative="1">
      <w:start w:val="1"/>
      <w:numFmt w:val="decimal"/>
      <w:lvlText w:val="%4."/>
      <w:lvlJc w:val="left"/>
      <w:pPr>
        <w:ind w:left="3240" w:hanging="360"/>
      </w:pPr>
    </w:lvl>
    <w:lvl w:ilvl="4" w:tplc="1A0A4E14" w:tentative="1">
      <w:start w:val="1"/>
      <w:numFmt w:val="lowerLetter"/>
      <w:lvlText w:val="%5."/>
      <w:lvlJc w:val="left"/>
      <w:pPr>
        <w:ind w:left="3960" w:hanging="360"/>
      </w:pPr>
    </w:lvl>
    <w:lvl w:ilvl="5" w:tplc="B852B160" w:tentative="1">
      <w:start w:val="1"/>
      <w:numFmt w:val="lowerRoman"/>
      <w:lvlText w:val="%6."/>
      <w:lvlJc w:val="right"/>
      <w:pPr>
        <w:ind w:left="4680" w:hanging="180"/>
      </w:pPr>
    </w:lvl>
    <w:lvl w:ilvl="6" w:tplc="608C4EBA" w:tentative="1">
      <w:start w:val="1"/>
      <w:numFmt w:val="decimal"/>
      <w:lvlText w:val="%7."/>
      <w:lvlJc w:val="left"/>
      <w:pPr>
        <w:ind w:left="5400" w:hanging="360"/>
      </w:pPr>
    </w:lvl>
    <w:lvl w:ilvl="7" w:tplc="C854C5E4" w:tentative="1">
      <w:start w:val="1"/>
      <w:numFmt w:val="lowerLetter"/>
      <w:lvlText w:val="%8."/>
      <w:lvlJc w:val="left"/>
      <w:pPr>
        <w:ind w:left="6120" w:hanging="360"/>
      </w:pPr>
    </w:lvl>
    <w:lvl w:ilvl="8" w:tplc="59E2A25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DC1788A"/>
    <w:multiLevelType w:val="hybridMultilevel"/>
    <w:tmpl w:val="6F048168"/>
    <w:lvl w:ilvl="0" w:tplc="1B68B15C">
      <w:start w:val="1"/>
      <w:numFmt w:val="decimal"/>
      <w:pStyle w:val="LabStepNumbered"/>
      <w:lvlText w:val="%1."/>
      <w:lvlJc w:val="left"/>
      <w:pPr>
        <w:ind w:left="4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9">
    <w:nsid w:val="79A757AB"/>
    <w:multiLevelType w:val="hybridMultilevel"/>
    <w:tmpl w:val="58B214B2"/>
    <w:lvl w:ilvl="0" w:tplc="74CE7454">
      <w:start w:val="1"/>
      <w:numFmt w:val="lowerLetter"/>
      <w:pStyle w:val="LabStepLevel2Numbered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9"/>
  </w:num>
  <w:num w:numId="6">
    <w:abstractNumId w:val="1"/>
  </w:num>
  <w:num w:numId="7">
    <w:abstractNumId w:val="9"/>
    <w:lvlOverride w:ilvl="0">
      <w:startOverride w:val="1"/>
    </w:lvlOverride>
  </w:num>
  <w:num w:numId="8">
    <w:abstractNumId w:val="8"/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9"/>
  </w:num>
  <w:num w:numId="20">
    <w:abstractNumId w:val="9"/>
    <w:lvlOverride w:ilvl="0">
      <w:startOverride w:val="1"/>
    </w:lvlOverride>
  </w:num>
  <w:num w:numId="21">
    <w:abstractNumId w:val="5"/>
  </w:num>
  <w:num w:numId="22">
    <w:abstractNumId w:val="5"/>
    <w:lvlOverride w:ilvl="0">
      <w:startOverride w:val="1"/>
    </w:lvlOverride>
  </w:num>
  <w:num w:numId="23">
    <w:abstractNumId w:val="3"/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9"/>
    <w:lvlOverride w:ilvl="0">
      <w:startOverride w:val="1"/>
    </w:lvlOverride>
  </w:num>
  <w:num w:numId="27">
    <w:abstractNumId w:val="9"/>
    <w:lvlOverride w:ilvl="0">
      <w:startOverride w:val="1"/>
    </w:lvlOverride>
  </w:num>
  <w:num w:numId="28">
    <w:abstractNumId w:val="7"/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9"/>
    <w:lvlOverride w:ilvl="0">
      <w:startOverride w:val="1"/>
    </w:lvlOverride>
  </w:num>
  <w:num w:numId="32">
    <w:abstractNumId w:val="9"/>
    <w:lvlOverride w:ilvl="0">
      <w:startOverride w:val="1"/>
    </w:lvlOverride>
  </w:num>
  <w:num w:numId="33">
    <w:abstractNumId w:val="0"/>
  </w:num>
  <w:num w:numId="34">
    <w:abstractNumId w:val="9"/>
    <w:lvlOverride w:ilvl="0">
      <w:startOverride w:val="1"/>
    </w:lvlOverride>
  </w:num>
  <w:num w:numId="35">
    <w:abstractNumId w:val="9"/>
    <w:lvlOverride w:ilvl="0">
      <w:startOverride w:val="1"/>
    </w:lvlOverride>
  </w:num>
  <w:num w:numId="36">
    <w:abstractNumId w:val="9"/>
    <w:lvlOverride w:ilvl="0">
      <w:startOverride w:val="1"/>
    </w:lvlOverride>
  </w:num>
  <w:num w:numId="37">
    <w:abstractNumId w:val="9"/>
    <w:lvlOverride w:ilvl="0">
      <w:startOverride w:val="1"/>
    </w:lvlOverride>
  </w:num>
  <w:num w:numId="38">
    <w:abstractNumId w:val="8"/>
  </w:num>
  <w:num w:numId="39">
    <w:abstractNumId w:val="8"/>
  </w:num>
  <w:num w:numId="40">
    <w:abstractNumId w:val="8"/>
  </w:num>
  <w:num w:numId="41">
    <w:abstractNumId w:val="8"/>
  </w:num>
  <w:num w:numId="42">
    <w:abstractNumId w:val="8"/>
  </w:num>
  <w:num w:numId="43">
    <w:abstractNumId w:val="8"/>
    <w:lvlOverride w:ilvl="0">
      <w:startOverride w:val="1"/>
    </w:lvlOverride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8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43F9"/>
    <w:rsid w:val="00005E60"/>
    <w:rsid w:val="00012AC2"/>
    <w:rsid w:val="000164AD"/>
    <w:rsid w:val="00024303"/>
    <w:rsid w:val="000243F6"/>
    <w:rsid w:val="00030FBC"/>
    <w:rsid w:val="00034499"/>
    <w:rsid w:val="00051385"/>
    <w:rsid w:val="00055C97"/>
    <w:rsid w:val="00075BE6"/>
    <w:rsid w:val="00082C8E"/>
    <w:rsid w:val="000869CD"/>
    <w:rsid w:val="000869D2"/>
    <w:rsid w:val="0009020D"/>
    <w:rsid w:val="000A019A"/>
    <w:rsid w:val="000A0654"/>
    <w:rsid w:val="000A0FB8"/>
    <w:rsid w:val="000A4D31"/>
    <w:rsid w:val="000B4798"/>
    <w:rsid w:val="000C2CA3"/>
    <w:rsid w:val="000C54C2"/>
    <w:rsid w:val="000D1CE4"/>
    <w:rsid w:val="000D5199"/>
    <w:rsid w:val="000D5E90"/>
    <w:rsid w:val="000D6CB0"/>
    <w:rsid w:val="000E11EF"/>
    <w:rsid w:val="000E3331"/>
    <w:rsid w:val="000E4786"/>
    <w:rsid w:val="000F23A7"/>
    <w:rsid w:val="000F3B90"/>
    <w:rsid w:val="000F4900"/>
    <w:rsid w:val="0011020C"/>
    <w:rsid w:val="00110EC0"/>
    <w:rsid w:val="001128F7"/>
    <w:rsid w:val="001172A4"/>
    <w:rsid w:val="001174DC"/>
    <w:rsid w:val="00122DA0"/>
    <w:rsid w:val="00123729"/>
    <w:rsid w:val="00123A37"/>
    <w:rsid w:val="00126A24"/>
    <w:rsid w:val="00134BFB"/>
    <w:rsid w:val="00140317"/>
    <w:rsid w:val="00141688"/>
    <w:rsid w:val="00147190"/>
    <w:rsid w:val="00150BA6"/>
    <w:rsid w:val="00151E41"/>
    <w:rsid w:val="0015714F"/>
    <w:rsid w:val="00162568"/>
    <w:rsid w:val="0016348C"/>
    <w:rsid w:val="001657A8"/>
    <w:rsid w:val="0016603A"/>
    <w:rsid w:val="00166BA8"/>
    <w:rsid w:val="001760F5"/>
    <w:rsid w:val="00190D86"/>
    <w:rsid w:val="0019249E"/>
    <w:rsid w:val="001969F7"/>
    <w:rsid w:val="001A1651"/>
    <w:rsid w:val="001A3C36"/>
    <w:rsid w:val="001B176D"/>
    <w:rsid w:val="001B60FC"/>
    <w:rsid w:val="001C086F"/>
    <w:rsid w:val="001C2975"/>
    <w:rsid w:val="001C3C48"/>
    <w:rsid w:val="001D10AB"/>
    <w:rsid w:val="001D3925"/>
    <w:rsid w:val="001E0EE8"/>
    <w:rsid w:val="001E5FC6"/>
    <w:rsid w:val="001E73CB"/>
    <w:rsid w:val="00204C53"/>
    <w:rsid w:val="00205D45"/>
    <w:rsid w:val="00207F56"/>
    <w:rsid w:val="00216298"/>
    <w:rsid w:val="00217463"/>
    <w:rsid w:val="00222EE3"/>
    <w:rsid w:val="00223977"/>
    <w:rsid w:val="002243BC"/>
    <w:rsid w:val="00226C32"/>
    <w:rsid w:val="00231D57"/>
    <w:rsid w:val="00234111"/>
    <w:rsid w:val="002376C5"/>
    <w:rsid w:val="00243A3C"/>
    <w:rsid w:val="002522D0"/>
    <w:rsid w:val="002646DD"/>
    <w:rsid w:val="00265968"/>
    <w:rsid w:val="002663D3"/>
    <w:rsid w:val="002724C8"/>
    <w:rsid w:val="00273F7D"/>
    <w:rsid w:val="002754DA"/>
    <w:rsid w:val="00275FE0"/>
    <w:rsid w:val="002820B9"/>
    <w:rsid w:val="002A1560"/>
    <w:rsid w:val="002B47CB"/>
    <w:rsid w:val="002C5CBE"/>
    <w:rsid w:val="002D03DF"/>
    <w:rsid w:val="002E035E"/>
    <w:rsid w:val="002E1B1D"/>
    <w:rsid w:val="002E259F"/>
    <w:rsid w:val="002E2F68"/>
    <w:rsid w:val="002E66B3"/>
    <w:rsid w:val="002F2748"/>
    <w:rsid w:val="002F4E3A"/>
    <w:rsid w:val="0030388D"/>
    <w:rsid w:val="00307288"/>
    <w:rsid w:val="00307CA5"/>
    <w:rsid w:val="0031741B"/>
    <w:rsid w:val="00327DCA"/>
    <w:rsid w:val="00331B7D"/>
    <w:rsid w:val="00333042"/>
    <w:rsid w:val="00333568"/>
    <w:rsid w:val="003559A2"/>
    <w:rsid w:val="00361340"/>
    <w:rsid w:val="00364378"/>
    <w:rsid w:val="00364E52"/>
    <w:rsid w:val="00367C9B"/>
    <w:rsid w:val="003A6D85"/>
    <w:rsid w:val="003B1609"/>
    <w:rsid w:val="003B1B07"/>
    <w:rsid w:val="003B3818"/>
    <w:rsid w:val="003B509E"/>
    <w:rsid w:val="003B57AD"/>
    <w:rsid w:val="003B6B6E"/>
    <w:rsid w:val="003C6F9B"/>
    <w:rsid w:val="003C7903"/>
    <w:rsid w:val="003D4A36"/>
    <w:rsid w:val="003D513A"/>
    <w:rsid w:val="003E3149"/>
    <w:rsid w:val="003E53A5"/>
    <w:rsid w:val="003F2EDC"/>
    <w:rsid w:val="003F5E88"/>
    <w:rsid w:val="003F7BFA"/>
    <w:rsid w:val="004043C4"/>
    <w:rsid w:val="00414108"/>
    <w:rsid w:val="00420D38"/>
    <w:rsid w:val="00427A68"/>
    <w:rsid w:val="004419BA"/>
    <w:rsid w:val="004451A9"/>
    <w:rsid w:val="00445241"/>
    <w:rsid w:val="00445F5C"/>
    <w:rsid w:val="00446B8D"/>
    <w:rsid w:val="00446CC1"/>
    <w:rsid w:val="00474694"/>
    <w:rsid w:val="00474799"/>
    <w:rsid w:val="00475548"/>
    <w:rsid w:val="004764BD"/>
    <w:rsid w:val="00481358"/>
    <w:rsid w:val="004838B2"/>
    <w:rsid w:val="00496932"/>
    <w:rsid w:val="004A264A"/>
    <w:rsid w:val="004A7C45"/>
    <w:rsid w:val="004B2595"/>
    <w:rsid w:val="004B75D9"/>
    <w:rsid w:val="004C7D6E"/>
    <w:rsid w:val="004D3A39"/>
    <w:rsid w:val="004D6197"/>
    <w:rsid w:val="004E1CBF"/>
    <w:rsid w:val="004E3B42"/>
    <w:rsid w:val="004E45B9"/>
    <w:rsid w:val="004F1E4C"/>
    <w:rsid w:val="004F54BD"/>
    <w:rsid w:val="004F7707"/>
    <w:rsid w:val="00502DEB"/>
    <w:rsid w:val="00504620"/>
    <w:rsid w:val="00504916"/>
    <w:rsid w:val="005056E6"/>
    <w:rsid w:val="0050658A"/>
    <w:rsid w:val="0050746C"/>
    <w:rsid w:val="005106D7"/>
    <w:rsid w:val="00513EAD"/>
    <w:rsid w:val="0051400B"/>
    <w:rsid w:val="00515C63"/>
    <w:rsid w:val="00533CA9"/>
    <w:rsid w:val="00536A2B"/>
    <w:rsid w:val="00536EA7"/>
    <w:rsid w:val="0053743B"/>
    <w:rsid w:val="00537866"/>
    <w:rsid w:val="00540A9A"/>
    <w:rsid w:val="00541282"/>
    <w:rsid w:val="00551DFA"/>
    <w:rsid w:val="0055624E"/>
    <w:rsid w:val="00560F81"/>
    <w:rsid w:val="00561272"/>
    <w:rsid w:val="005710D5"/>
    <w:rsid w:val="005719BA"/>
    <w:rsid w:val="0057247C"/>
    <w:rsid w:val="005736EC"/>
    <w:rsid w:val="00574574"/>
    <w:rsid w:val="005747CD"/>
    <w:rsid w:val="00580480"/>
    <w:rsid w:val="00580820"/>
    <w:rsid w:val="00583EE8"/>
    <w:rsid w:val="005841FE"/>
    <w:rsid w:val="0059323D"/>
    <w:rsid w:val="00596398"/>
    <w:rsid w:val="005A08C7"/>
    <w:rsid w:val="005A0E17"/>
    <w:rsid w:val="005A3A17"/>
    <w:rsid w:val="005A3E02"/>
    <w:rsid w:val="005A4563"/>
    <w:rsid w:val="005A6D5F"/>
    <w:rsid w:val="005B6F90"/>
    <w:rsid w:val="005C03B9"/>
    <w:rsid w:val="005C1BF8"/>
    <w:rsid w:val="005D380A"/>
    <w:rsid w:val="005D3854"/>
    <w:rsid w:val="005E054A"/>
    <w:rsid w:val="005E0D54"/>
    <w:rsid w:val="005E15D0"/>
    <w:rsid w:val="005E4E45"/>
    <w:rsid w:val="005E79AF"/>
    <w:rsid w:val="00601F75"/>
    <w:rsid w:val="00614FD5"/>
    <w:rsid w:val="006167C9"/>
    <w:rsid w:val="00620888"/>
    <w:rsid w:val="00625F0D"/>
    <w:rsid w:val="00626932"/>
    <w:rsid w:val="006316FA"/>
    <w:rsid w:val="0063362B"/>
    <w:rsid w:val="006349D0"/>
    <w:rsid w:val="00636763"/>
    <w:rsid w:val="00643359"/>
    <w:rsid w:val="006458DB"/>
    <w:rsid w:val="00650ACD"/>
    <w:rsid w:val="00654F8F"/>
    <w:rsid w:val="0066042A"/>
    <w:rsid w:val="006649DB"/>
    <w:rsid w:val="00667328"/>
    <w:rsid w:val="006677B3"/>
    <w:rsid w:val="00667B58"/>
    <w:rsid w:val="0067766A"/>
    <w:rsid w:val="0069092F"/>
    <w:rsid w:val="0069598A"/>
    <w:rsid w:val="006A020F"/>
    <w:rsid w:val="006A105B"/>
    <w:rsid w:val="006A4095"/>
    <w:rsid w:val="006B07C3"/>
    <w:rsid w:val="006B25FA"/>
    <w:rsid w:val="006B6F43"/>
    <w:rsid w:val="006B6FA0"/>
    <w:rsid w:val="006C0157"/>
    <w:rsid w:val="006C1CC3"/>
    <w:rsid w:val="006C43CF"/>
    <w:rsid w:val="006C5C78"/>
    <w:rsid w:val="006E03BF"/>
    <w:rsid w:val="006E5188"/>
    <w:rsid w:val="006F13F6"/>
    <w:rsid w:val="006F64F9"/>
    <w:rsid w:val="00700801"/>
    <w:rsid w:val="0070089C"/>
    <w:rsid w:val="00704BC6"/>
    <w:rsid w:val="00711C05"/>
    <w:rsid w:val="00712138"/>
    <w:rsid w:val="00715549"/>
    <w:rsid w:val="00720D39"/>
    <w:rsid w:val="0072738D"/>
    <w:rsid w:val="00731A10"/>
    <w:rsid w:val="00737FD5"/>
    <w:rsid w:val="00740261"/>
    <w:rsid w:val="00740358"/>
    <w:rsid w:val="007418BB"/>
    <w:rsid w:val="007442CF"/>
    <w:rsid w:val="00747129"/>
    <w:rsid w:val="007508E5"/>
    <w:rsid w:val="00754896"/>
    <w:rsid w:val="00754D76"/>
    <w:rsid w:val="0075506B"/>
    <w:rsid w:val="00756862"/>
    <w:rsid w:val="00756C10"/>
    <w:rsid w:val="007600AD"/>
    <w:rsid w:val="0076162E"/>
    <w:rsid w:val="00762A71"/>
    <w:rsid w:val="0076526D"/>
    <w:rsid w:val="00770735"/>
    <w:rsid w:val="007732E0"/>
    <w:rsid w:val="00784786"/>
    <w:rsid w:val="007A2E8C"/>
    <w:rsid w:val="007A36B7"/>
    <w:rsid w:val="007A3D0E"/>
    <w:rsid w:val="007A6FDB"/>
    <w:rsid w:val="007A7B3A"/>
    <w:rsid w:val="007B4A52"/>
    <w:rsid w:val="007B63AE"/>
    <w:rsid w:val="007B648F"/>
    <w:rsid w:val="007C015E"/>
    <w:rsid w:val="007C0DDA"/>
    <w:rsid w:val="007C42C7"/>
    <w:rsid w:val="007C5EF6"/>
    <w:rsid w:val="007C7C9E"/>
    <w:rsid w:val="007D093B"/>
    <w:rsid w:val="007E240B"/>
    <w:rsid w:val="007E6AA5"/>
    <w:rsid w:val="007F2CD4"/>
    <w:rsid w:val="0080233A"/>
    <w:rsid w:val="0080252D"/>
    <w:rsid w:val="0080270B"/>
    <w:rsid w:val="00812AF5"/>
    <w:rsid w:val="008169A0"/>
    <w:rsid w:val="00824B20"/>
    <w:rsid w:val="00826FF7"/>
    <w:rsid w:val="0082729D"/>
    <w:rsid w:val="008276A3"/>
    <w:rsid w:val="0083029D"/>
    <w:rsid w:val="00830A82"/>
    <w:rsid w:val="00841F3B"/>
    <w:rsid w:val="00845FAD"/>
    <w:rsid w:val="008530CC"/>
    <w:rsid w:val="00856645"/>
    <w:rsid w:val="00865AE4"/>
    <w:rsid w:val="0086681C"/>
    <w:rsid w:val="008743F8"/>
    <w:rsid w:val="00876A9C"/>
    <w:rsid w:val="00880606"/>
    <w:rsid w:val="00893C82"/>
    <w:rsid w:val="008943B0"/>
    <w:rsid w:val="008A1B16"/>
    <w:rsid w:val="008A2BA0"/>
    <w:rsid w:val="008A2C0B"/>
    <w:rsid w:val="008A4C4C"/>
    <w:rsid w:val="008A7318"/>
    <w:rsid w:val="008A78BD"/>
    <w:rsid w:val="008B2BE1"/>
    <w:rsid w:val="008B697B"/>
    <w:rsid w:val="008C1C05"/>
    <w:rsid w:val="008D054E"/>
    <w:rsid w:val="008D0899"/>
    <w:rsid w:val="008D261C"/>
    <w:rsid w:val="008D30B0"/>
    <w:rsid w:val="008D7F27"/>
    <w:rsid w:val="008E1CE8"/>
    <w:rsid w:val="008E3F36"/>
    <w:rsid w:val="008F095E"/>
    <w:rsid w:val="008F4778"/>
    <w:rsid w:val="00903B98"/>
    <w:rsid w:val="009103FC"/>
    <w:rsid w:val="00915A59"/>
    <w:rsid w:val="0091656E"/>
    <w:rsid w:val="00921917"/>
    <w:rsid w:val="00925E86"/>
    <w:rsid w:val="00933979"/>
    <w:rsid w:val="0093669A"/>
    <w:rsid w:val="009422EE"/>
    <w:rsid w:val="00943804"/>
    <w:rsid w:val="00944282"/>
    <w:rsid w:val="0095110D"/>
    <w:rsid w:val="009537AB"/>
    <w:rsid w:val="00962A84"/>
    <w:rsid w:val="0096384D"/>
    <w:rsid w:val="00964D6A"/>
    <w:rsid w:val="00964DF1"/>
    <w:rsid w:val="00965C23"/>
    <w:rsid w:val="00966EBD"/>
    <w:rsid w:val="009751D8"/>
    <w:rsid w:val="009753EF"/>
    <w:rsid w:val="00990EBF"/>
    <w:rsid w:val="009937AF"/>
    <w:rsid w:val="009A5818"/>
    <w:rsid w:val="009B6277"/>
    <w:rsid w:val="009B750B"/>
    <w:rsid w:val="009C016D"/>
    <w:rsid w:val="009C2B30"/>
    <w:rsid w:val="009C6269"/>
    <w:rsid w:val="009C6E7B"/>
    <w:rsid w:val="009D22E7"/>
    <w:rsid w:val="009E2AD2"/>
    <w:rsid w:val="009E7594"/>
    <w:rsid w:val="009E7836"/>
    <w:rsid w:val="009F5B48"/>
    <w:rsid w:val="00A036FA"/>
    <w:rsid w:val="00A05D85"/>
    <w:rsid w:val="00A070BA"/>
    <w:rsid w:val="00A10074"/>
    <w:rsid w:val="00A10BF8"/>
    <w:rsid w:val="00A1326E"/>
    <w:rsid w:val="00A136DF"/>
    <w:rsid w:val="00A15C8C"/>
    <w:rsid w:val="00A161B9"/>
    <w:rsid w:val="00A21EC7"/>
    <w:rsid w:val="00A230E1"/>
    <w:rsid w:val="00A2430F"/>
    <w:rsid w:val="00A25FC5"/>
    <w:rsid w:val="00A26681"/>
    <w:rsid w:val="00A27676"/>
    <w:rsid w:val="00A3093C"/>
    <w:rsid w:val="00A30C18"/>
    <w:rsid w:val="00A31538"/>
    <w:rsid w:val="00A35BD4"/>
    <w:rsid w:val="00A36AE5"/>
    <w:rsid w:val="00A4394E"/>
    <w:rsid w:val="00A46E44"/>
    <w:rsid w:val="00A50ABE"/>
    <w:rsid w:val="00A53017"/>
    <w:rsid w:val="00A5490F"/>
    <w:rsid w:val="00A55EA3"/>
    <w:rsid w:val="00A61324"/>
    <w:rsid w:val="00A6472F"/>
    <w:rsid w:val="00A66755"/>
    <w:rsid w:val="00A72C20"/>
    <w:rsid w:val="00A73931"/>
    <w:rsid w:val="00A8107F"/>
    <w:rsid w:val="00A811F8"/>
    <w:rsid w:val="00AA081D"/>
    <w:rsid w:val="00AA1984"/>
    <w:rsid w:val="00AA1C5E"/>
    <w:rsid w:val="00AB297F"/>
    <w:rsid w:val="00AC0CDD"/>
    <w:rsid w:val="00AD3847"/>
    <w:rsid w:val="00AE1860"/>
    <w:rsid w:val="00AE55A7"/>
    <w:rsid w:val="00AF0E16"/>
    <w:rsid w:val="00AF4F9B"/>
    <w:rsid w:val="00AF5F18"/>
    <w:rsid w:val="00B01773"/>
    <w:rsid w:val="00B04598"/>
    <w:rsid w:val="00B13C9B"/>
    <w:rsid w:val="00B20C54"/>
    <w:rsid w:val="00B26E34"/>
    <w:rsid w:val="00B32483"/>
    <w:rsid w:val="00B33409"/>
    <w:rsid w:val="00B36EA1"/>
    <w:rsid w:val="00B37FA8"/>
    <w:rsid w:val="00B410F6"/>
    <w:rsid w:val="00B45BFB"/>
    <w:rsid w:val="00B56241"/>
    <w:rsid w:val="00B56C9C"/>
    <w:rsid w:val="00B60011"/>
    <w:rsid w:val="00B6212A"/>
    <w:rsid w:val="00B64C0D"/>
    <w:rsid w:val="00B73864"/>
    <w:rsid w:val="00B7645C"/>
    <w:rsid w:val="00B76B7E"/>
    <w:rsid w:val="00B779A2"/>
    <w:rsid w:val="00B80925"/>
    <w:rsid w:val="00B815CE"/>
    <w:rsid w:val="00B838CD"/>
    <w:rsid w:val="00B84304"/>
    <w:rsid w:val="00BA332D"/>
    <w:rsid w:val="00BB42DB"/>
    <w:rsid w:val="00BC1206"/>
    <w:rsid w:val="00BC1FD7"/>
    <w:rsid w:val="00BC22EE"/>
    <w:rsid w:val="00BC2C68"/>
    <w:rsid w:val="00BD126B"/>
    <w:rsid w:val="00BE20E7"/>
    <w:rsid w:val="00BE5EE7"/>
    <w:rsid w:val="00BE712D"/>
    <w:rsid w:val="00BF2D82"/>
    <w:rsid w:val="00BF4AAD"/>
    <w:rsid w:val="00C047DD"/>
    <w:rsid w:val="00C07D01"/>
    <w:rsid w:val="00C12519"/>
    <w:rsid w:val="00C20738"/>
    <w:rsid w:val="00C30E56"/>
    <w:rsid w:val="00C3211E"/>
    <w:rsid w:val="00C33D09"/>
    <w:rsid w:val="00C34D0A"/>
    <w:rsid w:val="00C36DD8"/>
    <w:rsid w:val="00C37A3E"/>
    <w:rsid w:val="00C37A9A"/>
    <w:rsid w:val="00C44632"/>
    <w:rsid w:val="00C47E42"/>
    <w:rsid w:val="00C53882"/>
    <w:rsid w:val="00C57FDF"/>
    <w:rsid w:val="00C62D6E"/>
    <w:rsid w:val="00C642C3"/>
    <w:rsid w:val="00C70683"/>
    <w:rsid w:val="00C80B2F"/>
    <w:rsid w:val="00C818C3"/>
    <w:rsid w:val="00C81CBC"/>
    <w:rsid w:val="00C83252"/>
    <w:rsid w:val="00C83AC3"/>
    <w:rsid w:val="00C847ED"/>
    <w:rsid w:val="00C9096A"/>
    <w:rsid w:val="00C91906"/>
    <w:rsid w:val="00C92678"/>
    <w:rsid w:val="00C9268B"/>
    <w:rsid w:val="00C92901"/>
    <w:rsid w:val="00C93E0C"/>
    <w:rsid w:val="00C95069"/>
    <w:rsid w:val="00C97674"/>
    <w:rsid w:val="00CB3F7E"/>
    <w:rsid w:val="00CB7A9C"/>
    <w:rsid w:val="00CB7CC1"/>
    <w:rsid w:val="00CC17F3"/>
    <w:rsid w:val="00CD0AD0"/>
    <w:rsid w:val="00CD10A1"/>
    <w:rsid w:val="00CD3699"/>
    <w:rsid w:val="00CD394D"/>
    <w:rsid w:val="00CD4B86"/>
    <w:rsid w:val="00CD5F0F"/>
    <w:rsid w:val="00CE155F"/>
    <w:rsid w:val="00CE3B88"/>
    <w:rsid w:val="00CE5E01"/>
    <w:rsid w:val="00CF0D9B"/>
    <w:rsid w:val="00CF17F4"/>
    <w:rsid w:val="00CF4CA1"/>
    <w:rsid w:val="00D057EA"/>
    <w:rsid w:val="00D12B10"/>
    <w:rsid w:val="00D1320B"/>
    <w:rsid w:val="00D15BB3"/>
    <w:rsid w:val="00D15FEC"/>
    <w:rsid w:val="00D20EA9"/>
    <w:rsid w:val="00D33840"/>
    <w:rsid w:val="00D3469C"/>
    <w:rsid w:val="00D36F65"/>
    <w:rsid w:val="00D50509"/>
    <w:rsid w:val="00D5350F"/>
    <w:rsid w:val="00D56B22"/>
    <w:rsid w:val="00D6413D"/>
    <w:rsid w:val="00D64974"/>
    <w:rsid w:val="00D66469"/>
    <w:rsid w:val="00D718B7"/>
    <w:rsid w:val="00D8031B"/>
    <w:rsid w:val="00D83893"/>
    <w:rsid w:val="00D84676"/>
    <w:rsid w:val="00D84A2F"/>
    <w:rsid w:val="00D8754C"/>
    <w:rsid w:val="00D92006"/>
    <w:rsid w:val="00D950CC"/>
    <w:rsid w:val="00D97000"/>
    <w:rsid w:val="00DA442B"/>
    <w:rsid w:val="00DA6D71"/>
    <w:rsid w:val="00DB1386"/>
    <w:rsid w:val="00DB2058"/>
    <w:rsid w:val="00DC252B"/>
    <w:rsid w:val="00DC2A0F"/>
    <w:rsid w:val="00DC2AFF"/>
    <w:rsid w:val="00DC32CF"/>
    <w:rsid w:val="00DD1790"/>
    <w:rsid w:val="00DD3B67"/>
    <w:rsid w:val="00DD40A9"/>
    <w:rsid w:val="00DD5979"/>
    <w:rsid w:val="00DD59A8"/>
    <w:rsid w:val="00DD5DDF"/>
    <w:rsid w:val="00DD5F52"/>
    <w:rsid w:val="00DD7D6E"/>
    <w:rsid w:val="00DE486F"/>
    <w:rsid w:val="00DE5625"/>
    <w:rsid w:val="00DE58D9"/>
    <w:rsid w:val="00DF0141"/>
    <w:rsid w:val="00DF01DB"/>
    <w:rsid w:val="00DF0E38"/>
    <w:rsid w:val="00E056FD"/>
    <w:rsid w:val="00E063BB"/>
    <w:rsid w:val="00E069E3"/>
    <w:rsid w:val="00E07AF0"/>
    <w:rsid w:val="00E12340"/>
    <w:rsid w:val="00E13222"/>
    <w:rsid w:val="00E132BC"/>
    <w:rsid w:val="00E15736"/>
    <w:rsid w:val="00E177CD"/>
    <w:rsid w:val="00E22CFC"/>
    <w:rsid w:val="00E322D3"/>
    <w:rsid w:val="00E338DA"/>
    <w:rsid w:val="00E34BA5"/>
    <w:rsid w:val="00E36698"/>
    <w:rsid w:val="00E42148"/>
    <w:rsid w:val="00E42402"/>
    <w:rsid w:val="00E45125"/>
    <w:rsid w:val="00E516CB"/>
    <w:rsid w:val="00E51A44"/>
    <w:rsid w:val="00E52656"/>
    <w:rsid w:val="00E56B69"/>
    <w:rsid w:val="00E57901"/>
    <w:rsid w:val="00E60B87"/>
    <w:rsid w:val="00E816DC"/>
    <w:rsid w:val="00E90829"/>
    <w:rsid w:val="00E90F24"/>
    <w:rsid w:val="00E95F93"/>
    <w:rsid w:val="00EA0CC6"/>
    <w:rsid w:val="00EA1951"/>
    <w:rsid w:val="00EB0E93"/>
    <w:rsid w:val="00EB27B8"/>
    <w:rsid w:val="00EB3790"/>
    <w:rsid w:val="00EC02AD"/>
    <w:rsid w:val="00EC15A4"/>
    <w:rsid w:val="00EC7AB8"/>
    <w:rsid w:val="00ED1A11"/>
    <w:rsid w:val="00ED43F9"/>
    <w:rsid w:val="00ED5406"/>
    <w:rsid w:val="00EE5E6C"/>
    <w:rsid w:val="00EE7A35"/>
    <w:rsid w:val="00EF0B37"/>
    <w:rsid w:val="00EF4B00"/>
    <w:rsid w:val="00F10C41"/>
    <w:rsid w:val="00F175F0"/>
    <w:rsid w:val="00F218A1"/>
    <w:rsid w:val="00F21A30"/>
    <w:rsid w:val="00F22470"/>
    <w:rsid w:val="00F264B8"/>
    <w:rsid w:val="00F276BD"/>
    <w:rsid w:val="00F34FD2"/>
    <w:rsid w:val="00F37D9F"/>
    <w:rsid w:val="00F43BFB"/>
    <w:rsid w:val="00F47AB4"/>
    <w:rsid w:val="00F5138E"/>
    <w:rsid w:val="00F577F9"/>
    <w:rsid w:val="00F60A46"/>
    <w:rsid w:val="00F62F1C"/>
    <w:rsid w:val="00F64CF9"/>
    <w:rsid w:val="00F72607"/>
    <w:rsid w:val="00F734F0"/>
    <w:rsid w:val="00F81057"/>
    <w:rsid w:val="00F82A52"/>
    <w:rsid w:val="00F84B8D"/>
    <w:rsid w:val="00F86E17"/>
    <w:rsid w:val="00F938D8"/>
    <w:rsid w:val="00FA3EB4"/>
    <w:rsid w:val="00FA5E15"/>
    <w:rsid w:val="00FA64CE"/>
    <w:rsid w:val="00FB006A"/>
    <w:rsid w:val="00FB07B8"/>
    <w:rsid w:val="00FB2472"/>
    <w:rsid w:val="00FB3F0A"/>
    <w:rsid w:val="00FB4993"/>
    <w:rsid w:val="00FC00E1"/>
    <w:rsid w:val="00FC4CE4"/>
    <w:rsid w:val="00FC79BD"/>
    <w:rsid w:val="00FD1B1D"/>
    <w:rsid w:val="00FD1FA2"/>
    <w:rsid w:val="00FD4560"/>
    <w:rsid w:val="00FD7C43"/>
    <w:rsid w:val="00FE00DA"/>
    <w:rsid w:val="00FE0728"/>
    <w:rsid w:val="00FF3C5B"/>
    <w:rsid w:val="00FF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1"/>
        <o:r id="V:Rule2" type="connector" idref="#_x0000_s1036"/>
        <o:r id="V:Rule3" type="connector" idref="#_x0000_s103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A0"/>
    <w:pPr>
      <w:spacing w:before="120" w:after="120" w:line="24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EAD"/>
    <w:pPr>
      <w:pBdr>
        <w:bottom w:val="single" w:sz="4" w:space="1" w:color="000000" w:themeColor="text1"/>
      </w:pBdr>
      <w:outlineLvl w:val="0"/>
    </w:pPr>
    <w:rPr>
      <w:rFonts w:ascii="Arial Black" w:hAnsi="Arial Black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04598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333333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C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3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3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EAD"/>
    <w:rPr>
      <w:rFonts w:ascii="Arial Black" w:hAnsi="Arial Black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4598"/>
    <w:rPr>
      <w:rFonts w:ascii="Arial Black" w:hAnsi="Arial Black"/>
      <w:color w:val="333333"/>
    </w:rPr>
  </w:style>
  <w:style w:type="character" w:customStyle="1" w:styleId="Heading4Char">
    <w:name w:val="Heading 4 Char"/>
    <w:basedOn w:val="DefaultParagraphFont"/>
    <w:link w:val="Heading4"/>
    <w:uiPriority w:val="9"/>
    <w:rsid w:val="008D0899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8D0899"/>
    <w:rPr>
      <w:rFonts w:asciiTheme="majorHAnsi" w:eastAsiaTheme="majorEastAsia" w:hAnsiTheme="majorHAnsi" w:cstheme="majorBidi"/>
      <w:color w:val="243F60" w:themeColor="accent1" w:themeShade="7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76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76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376C5"/>
    <w:pPr>
      <w:tabs>
        <w:tab w:val="right" w:leader="dot" w:pos="9350"/>
      </w:tabs>
      <w:spacing w:before="80" w:after="20"/>
    </w:pPr>
    <w:rPr>
      <w:b/>
      <w:sz w:val="16"/>
    </w:rPr>
  </w:style>
  <w:style w:type="paragraph" w:styleId="TOC2">
    <w:name w:val="toc 2"/>
    <w:basedOn w:val="Normal"/>
    <w:next w:val="Normal"/>
    <w:autoRedefine/>
    <w:uiPriority w:val="39"/>
    <w:unhideWhenUsed/>
    <w:rsid w:val="002376C5"/>
    <w:pPr>
      <w:spacing w:before="0" w:after="20"/>
      <w:ind w:left="144"/>
    </w:pPr>
    <w:rPr>
      <w:sz w:val="14"/>
    </w:rPr>
  </w:style>
  <w:style w:type="character" w:styleId="Hyperlink">
    <w:name w:val="Hyperlink"/>
    <w:basedOn w:val="DefaultParagraphFont"/>
    <w:uiPriority w:val="99"/>
    <w:unhideWhenUsed/>
    <w:rsid w:val="001B176D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1B176D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69598A"/>
    <w:pPr>
      <w:pBdr>
        <w:bottom w:val="single" w:sz="8" w:space="4" w:color="auto"/>
      </w:pBdr>
      <w:spacing w:before="0" w:after="240"/>
      <w:contextualSpacing/>
      <w:jc w:val="both"/>
    </w:pPr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98A"/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paragraph" w:styleId="NoSpacing">
    <w:name w:val="No Spacing"/>
    <w:link w:val="NoSpacingChar"/>
    <w:uiPriority w:val="1"/>
    <w:qFormat/>
    <w:rsid w:val="002754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54D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E478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E4786"/>
    <w:rPr>
      <w:rFonts w:ascii="Verdana" w:hAnsi="Verdana"/>
      <w:sz w:val="18"/>
    </w:rPr>
  </w:style>
  <w:style w:type="paragraph" w:styleId="Footer">
    <w:name w:val="footer"/>
    <w:basedOn w:val="Normal"/>
    <w:link w:val="FooterChar"/>
    <w:uiPriority w:val="99"/>
    <w:unhideWhenUsed/>
    <w:rsid w:val="00515C63"/>
    <w:pPr>
      <w:pBdr>
        <w:top w:val="single" w:sz="8" w:space="1" w:color="292929"/>
      </w:pBdr>
      <w:tabs>
        <w:tab w:val="center" w:pos="4680"/>
        <w:tab w:val="right" w:pos="9360"/>
      </w:tabs>
      <w:spacing w:before="40" w:after="0"/>
    </w:pPr>
    <w:rPr>
      <w:color w:val="292929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15C63"/>
    <w:rPr>
      <w:rFonts w:ascii="Verdana" w:hAnsi="Verdana"/>
      <w:color w:val="292929"/>
      <w:sz w:val="14"/>
    </w:rPr>
  </w:style>
  <w:style w:type="paragraph" w:customStyle="1" w:styleId="LabExercise">
    <w:name w:val="Lab Exercise"/>
    <w:basedOn w:val="Normal"/>
    <w:next w:val="Normal"/>
    <w:qFormat/>
    <w:rsid w:val="00A66755"/>
    <w:pPr>
      <w:spacing w:before="0" w:after="200" w:line="276" w:lineRule="auto"/>
    </w:pPr>
    <w:rPr>
      <w:b/>
      <w:sz w:val="24"/>
    </w:rPr>
  </w:style>
  <w:style w:type="paragraph" w:styleId="ListParagraph">
    <w:name w:val="List Paragraph"/>
    <w:basedOn w:val="Normal"/>
    <w:uiPriority w:val="34"/>
    <w:qFormat/>
    <w:rsid w:val="00A66755"/>
    <w:pPr>
      <w:spacing w:before="0" w:after="200" w:line="276" w:lineRule="auto"/>
      <w:ind w:left="720"/>
      <w:contextualSpacing/>
    </w:pPr>
  </w:style>
  <w:style w:type="table" w:customStyle="1" w:styleId="LabExerciseStepTable">
    <w:name w:val="Lab Exercise Step Table"/>
    <w:basedOn w:val="TableNormal"/>
    <w:uiPriority w:val="99"/>
    <w:rsid w:val="006B6F43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A4394E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nhideWhenUsed/>
    <w:qFormat/>
    <w:rsid w:val="008C1C0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F64CF9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1C0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C05"/>
    <w:rPr>
      <w:rFonts w:ascii="Verdana" w:hAnsi="Verdana"/>
      <w:sz w:val="20"/>
      <w:szCs w:val="20"/>
    </w:rPr>
  </w:style>
  <w:style w:type="table" w:styleId="LightShading-Accent4">
    <w:name w:val="Light Shading Accent 4"/>
    <w:basedOn w:val="TableNormal"/>
    <w:uiPriority w:val="60"/>
    <w:rsid w:val="008C1C0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nhideWhenUsed/>
    <w:qFormat/>
    <w:rsid w:val="0096384D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5046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8D089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6208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6208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nhideWhenUsed/>
    <w:qFormat/>
    <w:rsid w:val="00620888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620888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uiPriority w:val="1"/>
    <w:qFormat/>
    <w:rsid w:val="007442CF"/>
    <w:rPr>
      <w:rFonts w:ascii="Arial" w:hAnsi="Arial"/>
      <w:b/>
      <w:sz w:val="16"/>
    </w:rPr>
  </w:style>
  <w:style w:type="paragraph" w:customStyle="1" w:styleId="LabStepNumbered">
    <w:name w:val="Lab Step Numbered"/>
    <w:basedOn w:val="ListParagraph"/>
    <w:qFormat/>
    <w:rsid w:val="009422EE"/>
    <w:pPr>
      <w:numPr>
        <w:numId w:val="8"/>
      </w:numPr>
      <w:spacing w:before="80" w:after="40" w:line="240" w:lineRule="auto"/>
      <w:contextualSpacing w:val="0"/>
    </w:pPr>
  </w:style>
  <w:style w:type="paragraph" w:customStyle="1" w:styleId="LabStepCodeBlock">
    <w:name w:val="Lab Step Code Block"/>
    <w:basedOn w:val="Normal"/>
    <w:qFormat/>
    <w:rsid w:val="009E2AD2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Normal"/>
    <w:qFormat/>
    <w:rsid w:val="006C0157"/>
    <w:pPr>
      <w:numPr>
        <w:numId w:val="19"/>
      </w:numPr>
      <w:spacing w:before="80" w:after="40"/>
    </w:pPr>
    <w:rPr>
      <w:sz w:val="16"/>
    </w:rPr>
  </w:style>
  <w:style w:type="paragraph" w:customStyle="1" w:styleId="LabStepLevel2NoBullet">
    <w:name w:val="Lab Step Level 2 No Bullet"/>
    <w:basedOn w:val="LabStepLevel2Numbered"/>
    <w:qFormat/>
    <w:rsid w:val="0009020D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990EBF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Text"/>
    <w:qFormat/>
    <w:rsid w:val="00711C0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  <w:sz w:val="18"/>
    </w:rPr>
  </w:style>
  <w:style w:type="paragraph" w:customStyle="1" w:styleId="LabExerciseText">
    <w:name w:val="Lab Exercise Text"/>
    <w:basedOn w:val="Normal"/>
    <w:qFormat/>
    <w:rsid w:val="00830A82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rFonts w:ascii="Arial" w:hAnsi="Arial"/>
      <w:sz w:val="16"/>
    </w:rPr>
  </w:style>
  <w:style w:type="paragraph" w:customStyle="1" w:styleId="LabSetup">
    <w:name w:val="Lab Setup"/>
    <w:basedOn w:val="Normal"/>
    <w:next w:val="Normal"/>
    <w:rsid w:val="00E056FD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4"/>
    </w:rPr>
  </w:style>
  <w:style w:type="paragraph" w:customStyle="1" w:styleId="LabSetupStep">
    <w:name w:val="Lab Setup Step"/>
    <w:basedOn w:val="LabSetup"/>
    <w:qFormat/>
    <w:rsid w:val="00E95F93"/>
    <w:pPr>
      <w:numPr>
        <w:numId w:val="2"/>
      </w:numPr>
      <w:shd w:val="clear" w:color="auto" w:fill="FFFFFF" w:themeFill="background1"/>
      <w:tabs>
        <w:tab w:val="left" w:pos="216"/>
      </w:tabs>
      <w:spacing w:before="60" w:after="120" w:line="240" w:lineRule="exact"/>
      <w:ind w:left="216" w:hanging="144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6B6F43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B6F43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A55EA3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uiPriority w:val="1"/>
    <w:qFormat/>
    <w:rsid w:val="00A55EA3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AF4F9B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422EE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C05"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paragraph" w:customStyle="1" w:styleId="LabStepCodeBlockLevel2">
    <w:name w:val="Lab Step Code Block Level 2"/>
    <w:basedOn w:val="LabStepCodeBlock"/>
    <w:qFormat/>
    <w:rsid w:val="00216298"/>
    <w:pPr>
      <w:ind w:left="1152"/>
    </w:pPr>
  </w:style>
  <w:style w:type="paragraph" w:customStyle="1" w:styleId="LabStepScreenshotLevel2">
    <w:name w:val="Lab Step Screenshot Level 2"/>
    <w:basedOn w:val="LabStepScreenshot"/>
    <w:qFormat/>
    <w:rsid w:val="00F276BD"/>
    <w:pPr>
      <w:ind w:left="1152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AF4F9B"/>
    <w:rPr>
      <w:b/>
    </w:rPr>
  </w:style>
  <w:style w:type="paragraph" w:customStyle="1" w:styleId="LabStepTableParagraph">
    <w:name w:val="Lab Step Table Paragraph"/>
    <w:basedOn w:val="LabStepNumbered"/>
    <w:qFormat/>
    <w:rsid w:val="00E90829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98A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rsid w:val="00B410F6"/>
    <w:pPr>
      <w:numPr>
        <w:numId w:val="3"/>
      </w:numPr>
      <w:spacing w:before="0" w:after="0" w:line="240" w:lineRule="exact"/>
    </w:pPr>
    <w:rPr>
      <w:rFonts w:ascii="Arial" w:eastAsia="Times New Roman" w:hAnsi="Arial" w:cs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902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02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020D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0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020D"/>
    <w:rPr>
      <w:rFonts w:ascii="Verdana" w:hAnsi="Verdana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endnotes" Target="endnotes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image" Target="media/image11.png"/><Relationship Id="rId32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customXml" Target="../customXml/item7.xml"/><Relationship Id="rId10" Type="http://schemas.openxmlformats.org/officeDocument/2006/relationships/settings" Target="setting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jpe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theme" Target="theme/theme1.xml"/><Relationship Id="rId8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dy\Documents\2010%20Contracts\CriticalPath\Templates\CPT_Lab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>
    <_dlc_DocId xmlns="c83d3ea4-1015-4b4b-bfa9-09fbcd7aa64d">3CC2HQU7XWNV-39-24</_dlc_DocId>
    <_dlc_DocIdUrl xmlns="c83d3ea4-1015-4b4b-bfa9-09fbcd7aa64d">
      <Url>http://intranet.sharepointblackops.com/Courses/2010-EndUser/_layouts/DocIdRedir.aspx?ID=3CC2HQU7XWNV-39-24</Url>
      <Description>3CC2HQU7XWNV-39-24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7C9A6050EBAF4D82EF5577787F7548" ma:contentTypeVersion="1" ma:contentTypeDescription="Create a new document." ma:contentTypeScope="" ma:versionID="67e15ee91b43982d3e544c0111a56a52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6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7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F53A91DF-4AE3-46DA-A705-3505C438DE49}"/>
</file>

<file path=customXml/itemProps2.xml><?xml version="1.0" encoding="utf-8"?>
<ds:datastoreItem xmlns:ds="http://schemas.openxmlformats.org/officeDocument/2006/customXml" ds:itemID="{39316EDB-49BA-4480-A4CC-06A2F75E0759}"/>
</file>

<file path=customXml/itemProps3.xml><?xml version="1.0" encoding="utf-8"?>
<ds:datastoreItem xmlns:ds="http://schemas.openxmlformats.org/officeDocument/2006/customXml" ds:itemID="{4AB4F019-59F6-4F32-9A99-4D00AA33EAC5}"/>
</file>

<file path=customXml/itemProps4.xml><?xml version="1.0" encoding="utf-8"?>
<ds:datastoreItem xmlns:ds="http://schemas.openxmlformats.org/officeDocument/2006/customXml" ds:itemID="{E19DAF72-7FD9-41D8-9BC8-CF5C49E111E5}"/>
</file>

<file path=customXml/itemProps5.xml><?xml version="1.0" encoding="utf-8"?>
<ds:datastoreItem xmlns:ds="http://schemas.openxmlformats.org/officeDocument/2006/customXml" ds:itemID="{26E11BDE-7E31-4B78-8494-AC3EF47CDCC3}"/>
</file>

<file path=customXml/itemProps6.xml><?xml version="1.0" encoding="utf-8"?>
<ds:datastoreItem xmlns:ds="http://schemas.openxmlformats.org/officeDocument/2006/customXml" ds:itemID="{22A03538-6D9A-4EBB-BBF6-FFCD7D5BBD75}"/>
</file>

<file path=customXml/itemProps7.xml><?xml version="1.0" encoding="utf-8"?>
<ds:datastoreItem xmlns:ds="http://schemas.openxmlformats.org/officeDocument/2006/customXml" ds:itemID="{2B32D13B-D805-4117-98E1-5C5B92E53C4F}"/>
</file>

<file path=docProps/app.xml><?xml version="1.0" encoding="utf-8"?>
<Properties xmlns="http://schemas.openxmlformats.org/officeDocument/2006/extended-properties" xmlns:vt="http://schemas.openxmlformats.org/officeDocument/2006/docPropsVTypes">
  <Template>CPT_LabTemplate.dotx</Template>
  <TotalTime>739</TotalTime>
  <Pages>13</Pages>
  <Words>2622</Words>
  <Characters>14947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1 Lab</vt:lpstr>
    </vt:vector>
  </TitlesOfParts>
  <Company>Critical Path Training, LLC</Company>
  <LinksUpToDate>false</LinksUpToDate>
  <CharactersWithSpaces>17534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 Lab</dc:title>
  <dc:creator>Wendy</dc:creator>
  <cp:lastModifiedBy>Andrew Connell</cp:lastModifiedBy>
  <cp:revision>76</cp:revision>
  <cp:lastPrinted>2009-08-12T16:30:00Z</cp:lastPrinted>
  <dcterms:created xsi:type="dcterms:W3CDTF">2010-09-10T14:24:00Z</dcterms:created>
  <dcterms:modified xsi:type="dcterms:W3CDTF">2011-07-30T11:46:00Z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0x010100B57C9A6050EBAF4D82EF5577787F7548</vt:lpwstr>
  </property>
  <property fmtid="{D5CDD505-2E9C-101B-9397-08002B2CF9AE}" pid="3" name="ContentAuthor">
    <vt:lpwstr>4;#Ted Pattison</vt:lpwstr>
  </property>
  <property fmtid="{D5CDD505-2E9C-101B-9397-08002B2CF9AE}" pid="4" name="Order">
    <vt:r8>2000</vt:r8>
  </property>
  <property fmtid="{D5CDD505-2E9C-101B-9397-08002B2CF9AE}" pid="5" name="_dlc_DocIdItemGuid">
    <vt:lpwstr>8399002a-d283-4dc6-894e-29f2297f8d4e</vt:lpwstr>
  </property>
  <property fmtid="{D5CDD505-2E9C-101B-9397-08002B2CF9AE}" pid="6" name="ContentItemStatus">
    <vt:lpwstr>Completed</vt:lpwstr>
  </property>
</Properties>
</file>