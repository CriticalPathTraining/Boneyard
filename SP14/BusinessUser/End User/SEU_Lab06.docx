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FD1B1D" w:rsidP="00FD1B1D">
      <w:pPr>
        <w:pStyle w:val="Heading1"/>
      </w:pPr>
      <w:bookmarkStart w:id="0" w:name="OLE_LINK1"/>
      <w:bookmarkStart w:id="1" w:name="_Toc225684684"/>
      <w:bookmarkStart w:id="2" w:name="_Toc225684689"/>
      <w:r>
        <w:rPr>
          <w:noProof/>
        </w:rPr>
        <w:drawing>
          <wp:inline distT="0" distB="0" distL="0" distR="0" wp14:anchorId="64706A9C" wp14:editId="47B6CD12">
            <wp:extent cx="133350" cy="133350"/>
            <wp:effectExtent l="19050" t="0" r="0" b="0"/>
            <wp:docPr id="124" name="Picture 11"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4" cstate="print"/>
                    <a:stretch>
                      <a:fillRect/>
                    </a:stretch>
                  </pic:blipFill>
                  <pic:spPr>
                    <a:xfrm>
                      <a:off x="0" y="0"/>
                      <a:ext cx="133350" cy="133350"/>
                    </a:xfrm>
                    <a:prstGeom prst="rect">
                      <a:avLst/>
                    </a:prstGeom>
                  </pic:spPr>
                </pic:pic>
              </a:graphicData>
            </a:graphic>
          </wp:inline>
        </w:drawing>
      </w:r>
      <w:r>
        <w:t xml:space="preserve"> </w:t>
      </w:r>
      <w:bookmarkEnd w:id="0"/>
      <w:bookmarkEnd w:id="1"/>
      <w:r w:rsidR="00DB1386">
        <w:t>Personalizing SharePoint</w:t>
      </w:r>
    </w:p>
    <w:p w:rsidR="00FD1B1D" w:rsidRDefault="00FD1B1D" w:rsidP="00FD1B1D">
      <w:pPr>
        <w:pStyle w:val="LabExerciseText"/>
        <w:rPr>
          <w:b/>
        </w:rPr>
      </w:pPr>
      <w:r w:rsidRPr="00E056FD">
        <w:rPr>
          <w:b/>
        </w:rPr>
        <w:t>Lab Time</w:t>
      </w:r>
      <w:r w:rsidRPr="00E056FD">
        <w:t>:</w:t>
      </w:r>
      <w:r w:rsidR="00BB45B5">
        <w:t xml:space="preserve"> </w:t>
      </w:r>
      <w:r w:rsidR="00ED43F9">
        <w:t xml:space="preserve">60 </w:t>
      </w:r>
      <w:r w:rsidRPr="00E056FD">
        <w:t>minutes</w:t>
      </w:r>
    </w:p>
    <w:p w:rsidR="00FD1B1D" w:rsidRDefault="00FD1B1D" w:rsidP="00FD1B1D">
      <w:pPr>
        <w:pStyle w:val="LabExerciseText"/>
      </w:pPr>
      <w:r w:rsidRPr="00AB0B53">
        <w:rPr>
          <w:b/>
        </w:rPr>
        <w:t>Lab Overview:</w:t>
      </w:r>
      <w:r>
        <w:t xml:space="preserve"> In this lab you </w:t>
      </w:r>
      <w:r w:rsidR="004F7707">
        <w:t>will learn how to engage notification tools in SharePoint to stay informed about changing content</w:t>
      </w:r>
      <w:r w:rsidR="00754896">
        <w:t>.</w:t>
      </w:r>
      <w:r w:rsidR="00BB45B5">
        <w:t xml:space="preserve"> </w:t>
      </w:r>
      <w:r w:rsidR="004F7707">
        <w:t>You will also explore personalizing your SharePoint experience using personal page views, personal list views, and regional settings.</w:t>
      </w:r>
      <w:r w:rsidR="00BB45B5">
        <w:t xml:space="preserve"> </w:t>
      </w:r>
      <w:r w:rsidR="004F7707">
        <w:t>Lastly you will learn to find and revisit important content using SharePoint Search as well as Tags and Notes.</w:t>
      </w:r>
    </w:p>
    <w:p w:rsidR="00FD1B1D" w:rsidRDefault="00FD1B1D" w:rsidP="00FD1B1D">
      <w:pPr>
        <w:pStyle w:val="Heading2"/>
      </w:pPr>
      <w:bookmarkStart w:id="3" w:name="_Toc225684685"/>
      <w:bookmarkStart w:id="4" w:name="_Toc236505646"/>
      <w:r w:rsidRPr="00FC79BD">
        <w:t xml:space="preserve">Exercise 1: </w:t>
      </w:r>
      <w:bookmarkEnd w:id="3"/>
      <w:bookmarkEnd w:id="4"/>
      <w:r w:rsidR="00DB1386">
        <w:t>Subscribing to Alerts and RSS Feeds</w:t>
      </w:r>
    </w:p>
    <w:p w:rsidR="00FD1B1D" w:rsidRDefault="000869CD" w:rsidP="00294729">
      <w:pPr>
        <w:pStyle w:val="LabExerciseText"/>
      </w:pPr>
      <w:r>
        <w:t>In this exercise you</w:t>
      </w:r>
      <w:r w:rsidRPr="00AB0146">
        <w:t xml:space="preserve"> will </w:t>
      </w:r>
      <w:r w:rsidR="00DB1386">
        <w:t>practice subscribing to SharePoint for notification of content additions and changes</w:t>
      </w:r>
      <w:r w:rsidR="00E56B69">
        <w:t>.</w:t>
      </w:r>
    </w:p>
    <w:p w:rsidR="009008EA" w:rsidRDefault="009008EA" w:rsidP="00E74C19">
      <w:pPr>
        <w:pStyle w:val="LabStepNumbered"/>
      </w:pPr>
      <w:r>
        <w:t xml:space="preserve">Log into your site collection </w:t>
      </w:r>
      <w:r w:rsidRPr="00E74C19">
        <w:t>using</w:t>
      </w:r>
      <w:r>
        <w:t xml:space="preserve"> the account </w:t>
      </w:r>
      <w:r>
        <w:rPr>
          <w:b/>
        </w:rPr>
        <w:t>Janice Galvin</w:t>
      </w:r>
      <w:r>
        <w:t xml:space="preserve">. </w:t>
      </w:r>
    </w:p>
    <w:p w:rsidR="009008EA" w:rsidRDefault="009008EA" w:rsidP="009008EA">
      <w:pPr>
        <w:pStyle w:val="LabStepLevel2Numbered"/>
        <w:numPr>
          <w:ilvl w:val="0"/>
          <w:numId w:val="13"/>
        </w:numPr>
      </w:pPr>
      <w:r>
        <w:t>Using Internet Explorer, browse to the URL of the SharePoint site collection you were provided to use when working on the hands on labs in this course.</w:t>
      </w:r>
    </w:p>
    <w:p w:rsidR="009008EA" w:rsidRDefault="009008EA" w:rsidP="009008EA">
      <w:pPr>
        <w:pStyle w:val="LabStepLevel2Numbered"/>
        <w:numPr>
          <w:ilvl w:val="0"/>
          <w:numId w:val="12"/>
        </w:numPr>
      </w:pPr>
      <w:r>
        <w:t xml:space="preserve">When prompted to login, enter </w:t>
      </w:r>
      <w:r w:rsidRPr="00657A9E">
        <w:rPr>
          <w:rStyle w:val="InlindeCode"/>
        </w:rPr>
        <w:t>[</w:t>
      </w:r>
      <w:r>
        <w:rPr>
          <w:rStyle w:val="InlindeCode"/>
        </w:rPr>
        <w:t>[</w:t>
      </w:r>
      <w:r w:rsidRPr="00657A9E">
        <w:rPr>
          <w:rStyle w:val="InlindeCode"/>
        </w:rPr>
        <w:t>AD</w:t>
      </w:r>
      <w:r>
        <w:rPr>
          <w:rStyle w:val="InlindeCode"/>
        </w:rPr>
        <w:t>-DOMAIN]</w:t>
      </w:r>
      <w:r w:rsidRPr="00657A9E">
        <w:rPr>
          <w:rStyle w:val="InlindeCode"/>
        </w:rPr>
        <w:t>]\</w:t>
      </w:r>
      <w:proofErr w:type="spellStart"/>
      <w:r w:rsidR="00E74C19">
        <w:rPr>
          <w:rStyle w:val="InlindeCode"/>
        </w:rPr>
        <w:t>janice</w:t>
      </w:r>
      <w:proofErr w:type="spellEnd"/>
      <w:r w:rsidRPr="00CB2D1D">
        <w:t xml:space="preserve"> </w:t>
      </w:r>
      <w:r>
        <w:t xml:space="preserve">in the </w:t>
      </w:r>
      <w:r w:rsidRPr="00657A9E">
        <w:rPr>
          <w:b/>
        </w:rPr>
        <w:t>User Name</w:t>
      </w:r>
      <w:r>
        <w:t xml:space="preserve"> field and click </w:t>
      </w:r>
      <w:r w:rsidRPr="007A2391">
        <w:rPr>
          <w:b/>
        </w:rPr>
        <w:t>OK</w:t>
      </w:r>
      <w:r>
        <w:t xml:space="preserve">. Use the password specified in the </w:t>
      </w:r>
      <w:r>
        <w:rPr>
          <w:i/>
        </w:rPr>
        <w:t>Hands-</w:t>
      </w:r>
      <w:r w:rsidRPr="007A2391">
        <w:rPr>
          <w:i/>
        </w:rPr>
        <w:t>On Lab Overview</w:t>
      </w:r>
      <w:r>
        <w:t xml:space="preserve"> document provided in the student manual.</w:t>
      </w:r>
    </w:p>
    <w:p w:rsidR="009008EA" w:rsidRPr="004E4C2B" w:rsidRDefault="009008EA" w:rsidP="00294729">
      <w:pPr>
        <w:pStyle w:val="LabExerciseCallout"/>
      </w:pPr>
      <w:r w:rsidRPr="004E4C2B">
        <w:rPr>
          <w:b/>
        </w:rPr>
        <w:t>Note</w:t>
      </w:r>
      <w:r>
        <w:t xml:space="preserve">: If you are not prompted to login &amp; if you are logged in as another </w:t>
      </w:r>
      <w:proofErr w:type="gramStart"/>
      <w:r>
        <w:t>user,</w:t>
      </w:r>
      <w:proofErr w:type="gramEnd"/>
      <w:r>
        <w:t xml:space="preserve"> use the Welcome Menu to logout and login as a different user.</w:t>
      </w:r>
    </w:p>
    <w:p w:rsidR="00034499" w:rsidRPr="00E34BA5" w:rsidRDefault="009008EA" w:rsidP="00E34BA5">
      <w:pPr>
        <w:pStyle w:val="LabStepNumbered"/>
      </w:pPr>
      <w:r>
        <w:t xml:space="preserve">Navigate to the Products subsite by clicking the </w:t>
      </w:r>
      <w:r w:rsidRPr="009008EA">
        <w:rPr>
          <w:b/>
        </w:rPr>
        <w:t>Products</w:t>
      </w:r>
      <w:r>
        <w:t xml:space="preserve"> link in the </w:t>
      </w:r>
      <w:r w:rsidR="00E74C19">
        <w:t>Top Navigation Bar</w:t>
      </w:r>
      <w:r>
        <w:t>.</w:t>
      </w:r>
    </w:p>
    <w:p w:rsidR="00AF0E16" w:rsidRDefault="008D47C2" w:rsidP="00E34BA5">
      <w:pPr>
        <w:pStyle w:val="LabStepNumbered"/>
      </w:pPr>
      <w:r>
        <w:t>Using the Welcome Menu in the upper right corner of the page select</w:t>
      </w:r>
      <w:r w:rsidR="004F7707">
        <w:t xml:space="preserve"> </w:t>
      </w:r>
      <w:r w:rsidR="004F7707" w:rsidRPr="004F7707">
        <w:rPr>
          <w:b/>
        </w:rPr>
        <w:t>My Settings</w:t>
      </w:r>
      <w:r w:rsidR="004F7707">
        <w:t xml:space="preserve">, then click on the </w:t>
      </w:r>
      <w:r w:rsidR="004F7707" w:rsidRPr="00331B7D">
        <w:rPr>
          <w:b/>
        </w:rPr>
        <w:t>My Alerts</w:t>
      </w:r>
      <w:r w:rsidR="004F7707">
        <w:t xml:space="preserve"> hyperlink in the toolbar of links:</w:t>
      </w:r>
    </w:p>
    <w:p w:rsidR="004F7707" w:rsidRPr="00E34BA5" w:rsidRDefault="00E74C19" w:rsidP="008D47C2">
      <w:pPr>
        <w:pStyle w:val="LabStepScreenshot"/>
      </w:pPr>
      <w:r>
        <w:rPr>
          <w:noProof/>
        </w:rPr>
        <w:drawing>
          <wp:inline distT="0" distB="0" distL="0" distR="0" wp14:anchorId="4AE602AE" wp14:editId="7501B090">
            <wp:extent cx="3380953" cy="14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80953" cy="1447619"/>
                    </a:xfrm>
                    <a:prstGeom prst="rect">
                      <a:avLst/>
                    </a:prstGeom>
                  </pic:spPr>
                </pic:pic>
              </a:graphicData>
            </a:graphic>
          </wp:inline>
        </w:drawing>
      </w:r>
    </w:p>
    <w:p w:rsidR="009937AF" w:rsidRPr="00E34BA5" w:rsidRDefault="00331B7D" w:rsidP="00E34BA5">
      <w:pPr>
        <w:pStyle w:val="LabStepNumbered"/>
      </w:pPr>
      <w:r>
        <w:t xml:space="preserve">Add an </w:t>
      </w:r>
      <w:r w:rsidR="001A777B">
        <w:t>a</w:t>
      </w:r>
      <w:r>
        <w:t>lert for</w:t>
      </w:r>
      <w:r w:rsidR="000F4900" w:rsidRPr="00E34BA5">
        <w:t xml:space="preserve"> the </w:t>
      </w:r>
      <w:r>
        <w:t xml:space="preserve">Product </w:t>
      </w:r>
      <w:r w:rsidR="001A777B">
        <w:t>site's Announcements list:</w:t>
      </w:r>
    </w:p>
    <w:p w:rsidR="009C283E" w:rsidRDefault="009937AF" w:rsidP="00B76B7E">
      <w:pPr>
        <w:pStyle w:val="LabStepLevel2Numbered"/>
      </w:pPr>
      <w:r w:rsidRPr="00B76B7E">
        <w:t xml:space="preserve">Click the </w:t>
      </w:r>
      <w:r w:rsidR="00331B7D">
        <w:rPr>
          <w:b/>
        </w:rPr>
        <w:t>Add Alert</w:t>
      </w:r>
      <w:r w:rsidR="000F4900" w:rsidRPr="00B76B7E">
        <w:t xml:space="preserve"> link at the </w:t>
      </w:r>
      <w:r w:rsidR="00331B7D">
        <w:t>top of the list of alerts</w:t>
      </w:r>
      <w:r w:rsidR="009C283E">
        <w:t>:</w:t>
      </w:r>
    </w:p>
    <w:p w:rsidR="009937AF" w:rsidRPr="00B76B7E" w:rsidRDefault="00E74C19" w:rsidP="00E74C19">
      <w:pPr>
        <w:pStyle w:val="LabStepScreenshotLevel2"/>
      </w:pPr>
      <w:r w:rsidRPr="00E74C19">
        <w:drawing>
          <wp:inline distT="0" distB="0" distL="0" distR="0" wp14:anchorId="5CDF7EF8" wp14:editId="0516D746">
            <wp:extent cx="2704762" cy="116190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04762" cy="1161905"/>
                    </a:xfrm>
                    <a:prstGeom prst="rect">
                      <a:avLst/>
                    </a:prstGeom>
                  </pic:spPr>
                </pic:pic>
              </a:graphicData>
            </a:graphic>
          </wp:inline>
        </w:drawing>
      </w:r>
    </w:p>
    <w:p w:rsidR="00D36F65" w:rsidRDefault="00331B7D" w:rsidP="00331B7D">
      <w:pPr>
        <w:pStyle w:val="LabStepLevel2Numbered"/>
      </w:pPr>
      <w:r>
        <w:t>Click the radio button for</w:t>
      </w:r>
      <w:r w:rsidR="000F4900" w:rsidRPr="00B76B7E">
        <w:t xml:space="preserve"> the </w:t>
      </w:r>
      <w:r w:rsidR="000F4900" w:rsidRPr="00B76B7E">
        <w:rPr>
          <w:b/>
        </w:rPr>
        <w:t>Announcements</w:t>
      </w:r>
      <w:r w:rsidR="000F4900" w:rsidRPr="00B76B7E">
        <w:t xml:space="preserve"> list</w:t>
      </w:r>
      <w:r>
        <w:t xml:space="preserve">, then click </w:t>
      </w:r>
      <w:r w:rsidRPr="00331B7D">
        <w:rPr>
          <w:b/>
        </w:rPr>
        <w:t>Next</w:t>
      </w:r>
      <w:r w:rsidR="009C283E">
        <w:t>:</w:t>
      </w:r>
    </w:p>
    <w:p w:rsidR="00331B7D" w:rsidRDefault="00331B7D" w:rsidP="00331B7D">
      <w:pPr>
        <w:pStyle w:val="LabStepLevel2Numbered"/>
      </w:pPr>
      <w:r>
        <w:t>Fill in the new alert's properties as follows:</w:t>
      </w:r>
    </w:p>
    <w:p w:rsidR="009C283E" w:rsidRDefault="009C283E" w:rsidP="00E74C19">
      <w:pPr>
        <w:pStyle w:val="LabStepLevel2NoBullet"/>
        <w:ind w:left="1440"/>
      </w:pPr>
      <w:r w:rsidRPr="009C283E">
        <w:rPr>
          <w:b/>
        </w:rPr>
        <w:t>Alert Title:</w:t>
      </w:r>
      <w:r>
        <w:t xml:space="preserve"> Products Site Announcements List New Items</w:t>
      </w:r>
    </w:p>
    <w:p w:rsidR="009C283E" w:rsidRDefault="009C283E" w:rsidP="00E74C19">
      <w:pPr>
        <w:pStyle w:val="LabStepLevel2NoBullet"/>
        <w:ind w:left="1440"/>
      </w:pPr>
      <w:r w:rsidRPr="009C283E">
        <w:rPr>
          <w:b/>
        </w:rPr>
        <w:t>Delivery Method:</w:t>
      </w:r>
      <w:r>
        <w:t xml:space="preserve"> E-mail</w:t>
      </w:r>
    </w:p>
    <w:p w:rsidR="009C283E" w:rsidRDefault="009C283E" w:rsidP="00E74C19">
      <w:pPr>
        <w:pStyle w:val="LabStepLevel2NoBullet"/>
        <w:ind w:left="1440"/>
      </w:pPr>
      <w:r w:rsidRPr="009C283E">
        <w:rPr>
          <w:b/>
        </w:rPr>
        <w:t>Change Type:</w:t>
      </w:r>
      <w:r>
        <w:t xml:space="preserve"> New items are added</w:t>
      </w:r>
    </w:p>
    <w:p w:rsidR="009C283E" w:rsidRDefault="009C283E" w:rsidP="00E74C19">
      <w:pPr>
        <w:pStyle w:val="LabStepLevel2NoBullet"/>
        <w:ind w:left="1440"/>
      </w:pPr>
      <w:r w:rsidRPr="009C283E">
        <w:rPr>
          <w:b/>
        </w:rPr>
        <w:t>Send Alerts for These Changes:</w:t>
      </w:r>
      <w:r>
        <w:t xml:space="preserve"> Anything changes</w:t>
      </w:r>
    </w:p>
    <w:p w:rsidR="009C283E" w:rsidRDefault="009C283E" w:rsidP="00E74C19">
      <w:pPr>
        <w:pStyle w:val="LabStepLevel2NoBullet"/>
        <w:ind w:left="1440"/>
      </w:pPr>
      <w:r w:rsidRPr="009C283E">
        <w:rPr>
          <w:b/>
        </w:rPr>
        <w:t>When to Send Alerts:</w:t>
      </w:r>
      <w:r>
        <w:t xml:space="preserve"> Send a weekly summary - Friday 8:00am</w:t>
      </w:r>
    </w:p>
    <w:p w:rsidR="00D36F65" w:rsidRDefault="00F86E17" w:rsidP="009C283E">
      <w:pPr>
        <w:pStyle w:val="LabStepLevel2Numbered"/>
      </w:pPr>
      <w:r>
        <w:lastRenderedPageBreak/>
        <w:t xml:space="preserve">Click </w:t>
      </w:r>
      <w:r w:rsidRPr="009C283E">
        <w:rPr>
          <w:b/>
        </w:rPr>
        <w:t>OK</w:t>
      </w:r>
      <w:r>
        <w:t xml:space="preserve"> to complete creation of the new alert and verify it is now listed in </w:t>
      </w:r>
      <w:r w:rsidR="00FA6C35">
        <w:t>the user’s My Alerts page. You may need to refresh the page to see the new alert.</w:t>
      </w:r>
    </w:p>
    <w:p w:rsidR="00FD1B1D" w:rsidRPr="00E34BA5" w:rsidRDefault="00F86E17" w:rsidP="00E34BA5">
      <w:pPr>
        <w:pStyle w:val="LabStepNumbered"/>
      </w:pPr>
      <w:r>
        <w:t xml:space="preserve">Subscribe </w:t>
      </w:r>
      <w:r w:rsidR="00BE1657">
        <w:t>Mike Sullivan</w:t>
      </w:r>
      <w:r>
        <w:t xml:space="preserve"> to an alert on the </w:t>
      </w:r>
      <w:r w:rsidR="001057E0">
        <w:t>Employee Information</w:t>
      </w:r>
      <w:r>
        <w:t xml:space="preserve"> folder of the Shared Documents document library.</w:t>
      </w:r>
    </w:p>
    <w:p w:rsidR="00CB3F7E" w:rsidRDefault="00CB3F7E" w:rsidP="001057E0">
      <w:pPr>
        <w:pStyle w:val="LabStepLevel2Numbered"/>
        <w:numPr>
          <w:ilvl w:val="0"/>
          <w:numId w:val="15"/>
        </w:numPr>
      </w:pPr>
      <w:r>
        <w:t xml:space="preserve">Navigate to the </w:t>
      </w:r>
      <w:r w:rsidRPr="001057E0">
        <w:rPr>
          <w:b/>
        </w:rPr>
        <w:t>Shared Documents</w:t>
      </w:r>
      <w:r>
        <w:t xml:space="preserve"> document library by clicking the library's link in the Quick Launch Bar.</w:t>
      </w:r>
    </w:p>
    <w:p w:rsidR="00BE1657" w:rsidRPr="007A36B7" w:rsidRDefault="00BE1657" w:rsidP="00BE1657">
      <w:pPr>
        <w:pStyle w:val="LabStepLevel2Numbered"/>
      </w:pPr>
      <w:r>
        <w:t xml:space="preserve">Authenticate into the library as Mike Sullivan using the </w:t>
      </w:r>
      <w:r w:rsidRPr="00067AE2">
        <w:rPr>
          <w:b/>
        </w:rPr>
        <w:t>Welcome Menu</w:t>
      </w:r>
      <w:r>
        <w:t xml:space="preserve"> in the top right corner and select </w:t>
      </w:r>
      <w:r w:rsidRPr="00067AE2">
        <w:rPr>
          <w:b/>
        </w:rPr>
        <w:t>Sign in as Different User</w:t>
      </w:r>
      <w:r>
        <w:t xml:space="preserve"> and enter </w:t>
      </w:r>
      <w:r w:rsidRPr="00D77EC7">
        <w:rPr>
          <w:rStyle w:val="InlindeCode"/>
        </w:rPr>
        <w:t>[[AD-DOMAIN]]\</w:t>
      </w:r>
      <w:proofErr w:type="spellStart"/>
      <w:r w:rsidR="00E74C19">
        <w:rPr>
          <w:rStyle w:val="InlindeCode"/>
        </w:rPr>
        <w:t>michael</w:t>
      </w:r>
      <w:proofErr w:type="spellEnd"/>
      <w:r>
        <w:rPr>
          <w:rStyle w:val="InlindeCode"/>
        </w:rPr>
        <w:t xml:space="preserve"> </w:t>
      </w:r>
      <w:r>
        <w:t xml:space="preserve">for the user name and click </w:t>
      </w:r>
      <w:r w:rsidRPr="00067AE2">
        <w:rPr>
          <w:b/>
        </w:rPr>
        <w:t>OK</w:t>
      </w:r>
      <w:r>
        <w:t>.</w:t>
      </w:r>
    </w:p>
    <w:p w:rsidR="00F86E17" w:rsidRDefault="00F86E17" w:rsidP="000C2CA3">
      <w:pPr>
        <w:pStyle w:val="LabStepLevel2Numbered"/>
      </w:pPr>
      <w:r>
        <w:t xml:space="preserve">Check the </w:t>
      </w:r>
      <w:r w:rsidR="00EF0570">
        <w:t xml:space="preserve">checkbox </w:t>
      </w:r>
      <w:r>
        <w:t xml:space="preserve">box for the </w:t>
      </w:r>
      <w:r w:rsidR="001057E0">
        <w:rPr>
          <w:b/>
        </w:rPr>
        <w:t>Employee Information</w:t>
      </w:r>
      <w:r>
        <w:t xml:space="preserve"> folder and click the </w:t>
      </w:r>
      <w:r w:rsidRPr="00F86E17">
        <w:rPr>
          <w:b/>
          <w:noProof/>
        </w:rPr>
        <w:t>View Properties</w:t>
      </w:r>
      <w:r w:rsidRPr="001143D1">
        <w:rPr>
          <w:b/>
        </w:rPr>
        <w:t xml:space="preserve"> </w:t>
      </w:r>
      <w:r>
        <w:t xml:space="preserve">button in the </w:t>
      </w:r>
      <w:r w:rsidRPr="00EF0570">
        <w:rPr>
          <w:b/>
        </w:rPr>
        <w:t>Manage</w:t>
      </w:r>
      <w:r>
        <w:t xml:space="preserve"> </w:t>
      </w:r>
      <w:r w:rsidR="00EF0570">
        <w:t xml:space="preserve">group in the </w:t>
      </w:r>
      <w:r w:rsidR="001C1715" w:rsidRPr="001C1715">
        <w:rPr>
          <w:b/>
        </w:rPr>
        <w:t>Library Tools »</w:t>
      </w:r>
      <w:r w:rsidR="001C1715">
        <w:t xml:space="preserve"> </w:t>
      </w:r>
      <w:r w:rsidRPr="00EF0570">
        <w:rPr>
          <w:b/>
        </w:rPr>
        <w:t>Documents</w:t>
      </w:r>
      <w:r>
        <w:t xml:space="preserve"> </w:t>
      </w:r>
      <w:r w:rsidR="00EF0570">
        <w:t xml:space="preserve">tab in the </w:t>
      </w:r>
      <w:r>
        <w:t>ribbon.</w:t>
      </w:r>
    </w:p>
    <w:p w:rsidR="00F86E17" w:rsidRDefault="001057E0" w:rsidP="001057E0">
      <w:pPr>
        <w:pStyle w:val="LabStepScreenshotLevel2"/>
      </w:pPr>
      <w:r w:rsidRPr="001057E0">
        <w:drawing>
          <wp:inline distT="0" distB="0" distL="0" distR="0" wp14:anchorId="584D507A" wp14:editId="29152D11">
            <wp:extent cx="2819048" cy="209523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9048" cy="2095238"/>
                    </a:xfrm>
                    <a:prstGeom prst="rect">
                      <a:avLst/>
                    </a:prstGeom>
                  </pic:spPr>
                </pic:pic>
              </a:graphicData>
            </a:graphic>
          </wp:inline>
        </w:drawing>
      </w:r>
      <w:r>
        <w:rPr>
          <w:rStyle w:val="CommentReference"/>
          <w:noProof w:val="0"/>
        </w:rPr>
        <w:t xml:space="preserve"> </w:t>
      </w:r>
    </w:p>
    <w:p w:rsidR="00F86E17" w:rsidRDefault="00F86E17" w:rsidP="000C2CA3">
      <w:pPr>
        <w:pStyle w:val="LabStepLevel2Numbered"/>
      </w:pPr>
      <w:r>
        <w:t xml:space="preserve">In the resultant pop-up dialog box of the folder properties, click the </w:t>
      </w:r>
      <w:r w:rsidRPr="00F86E17">
        <w:rPr>
          <w:b/>
        </w:rPr>
        <w:t>Alert Me</w:t>
      </w:r>
      <w:r>
        <w:t xml:space="preserve"> link in the </w:t>
      </w:r>
      <w:r w:rsidRPr="00EF0570">
        <w:rPr>
          <w:b/>
        </w:rPr>
        <w:t>Actions</w:t>
      </w:r>
      <w:r>
        <w:t xml:space="preserve"> </w:t>
      </w:r>
      <w:r w:rsidR="00EF0570">
        <w:t>group</w:t>
      </w:r>
      <w:r>
        <w:t xml:space="preserve"> of the </w:t>
      </w:r>
      <w:r w:rsidRPr="00EF0570">
        <w:rPr>
          <w:b/>
        </w:rPr>
        <w:t>View</w:t>
      </w:r>
      <w:r>
        <w:t xml:space="preserve"> </w:t>
      </w:r>
      <w:r w:rsidR="00EF0570">
        <w:t xml:space="preserve">tab in the </w:t>
      </w:r>
      <w:r>
        <w:t>ribbon.</w:t>
      </w:r>
    </w:p>
    <w:p w:rsidR="00CB3F7E" w:rsidRDefault="00CB3F7E" w:rsidP="00CB3F7E">
      <w:pPr>
        <w:pStyle w:val="LabStepLevel2Numbered"/>
      </w:pPr>
      <w:r>
        <w:t>Fill in the new alert's properties as follows:</w:t>
      </w:r>
    </w:p>
    <w:p w:rsidR="00F9597C" w:rsidRDefault="00F9597C" w:rsidP="00F37FB9">
      <w:pPr>
        <w:pStyle w:val="LabStepLevel2NoBullet"/>
        <w:ind w:left="1440"/>
      </w:pPr>
      <w:r w:rsidRPr="009C283E">
        <w:rPr>
          <w:b/>
        </w:rPr>
        <w:t>Alert Title:</w:t>
      </w:r>
      <w:r>
        <w:t xml:space="preserve"> Products SD </w:t>
      </w:r>
      <w:proofErr w:type="spellStart"/>
      <w:r>
        <w:t>Mfg</w:t>
      </w:r>
      <w:proofErr w:type="spellEnd"/>
      <w:r>
        <w:t xml:space="preserve"> Docs Folder</w:t>
      </w:r>
    </w:p>
    <w:p w:rsidR="00F9597C" w:rsidRDefault="00F9597C" w:rsidP="00F37FB9">
      <w:pPr>
        <w:pStyle w:val="LabStepLevel2NoBullet"/>
        <w:ind w:left="1440"/>
      </w:pPr>
      <w:r w:rsidRPr="00F9597C">
        <w:rPr>
          <w:b/>
        </w:rPr>
        <w:t>Delivery Method:</w:t>
      </w:r>
      <w:r>
        <w:t xml:space="preserve"> E-mail</w:t>
      </w:r>
    </w:p>
    <w:p w:rsidR="00F9597C" w:rsidRDefault="00F9597C" w:rsidP="00F37FB9">
      <w:pPr>
        <w:pStyle w:val="LabStepLevel2NoBullet"/>
        <w:ind w:left="1440"/>
      </w:pPr>
      <w:r w:rsidRPr="009C283E">
        <w:rPr>
          <w:b/>
        </w:rPr>
        <w:t>Change Type:</w:t>
      </w:r>
      <w:r>
        <w:t xml:space="preserve"> All Changes</w:t>
      </w:r>
    </w:p>
    <w:p w:rsidR="00F9597C" w:rsidRDefault="00F9597C" w:rsidP="00F37FB9">
      <w:pPr>
        <w:pStyle w:val="LabStepLevel2NoBullet"/>
        <w:ind w:left="1440"/>
      </w:pPr>
      <w:r w:rsidRPr="00F9597C">
        <w:rPr>
          <w:b/>
        </w:rPr>
        <w:t>Send Alerts for These Changes:</w:t>
      </w:r>
      <w:r>
        <w:t xml:space="preserve"> Someone else changes a document</w:t>
      </w:r>
    </w:p>
    <w:p w:rsidR="00F9597C" w:rsidRDefault="00F9597C" w:rsidP="00F37FB9">
      <w:pPr>
        <w:pStyle w:val="LabStepLevel2NoBullet"/>
        <w:ind w:left="1440"/>
      </w:pPr>
      <w:r w:rsidRPr="009C283E">
        <w:rPr>
          <w:b/>
        </w:rPr>
        <w:t>When to Send Alerts:</w:t>
      </w:r>
      <w:r>
        <w:t xml:space="preserve"> Send notifications immediately</w:t>
      </w:r>
    </w:p>
    <w:p w:rsidR="00F86E17" w:rsidRDefault="00CB3F7E" w:rsidP="000C2CA3">
      <w:pPr>
        <w:pStyle w:val="LabStepLevel2Numbered"/>
      </w:pPr>
      <w:r>
        <w:t xml:space="preserve">Click </w:t>
      </w:r>
      <w:r w:rsidRPr="00F9597C">
        <w:rPr>
          <w:b/>
        </w:rPr>
        <w:t>OK</w:t>
      </w:r>
      <w:r>
        <w:t xml:space="preserve"> to complete creation of the new alert then verify it exists in </w:t>
      </w:r>
      <w:r w:rsidR="00F9597C">
        <w:t>Michael’s</w:t>
      </w:r>
      <w:r>
        <w:t xml:space="preserve"> </w:t>
      </w:r>
      <w:r w:rsidRPr="00CB3F7E">
        <w:rPr>
          <w:b/>
        </w:rPr>
        <w:t>My Settings</w:t>
      </w:r>
      <w:r w:rsidR="00F9597C">
        <w:t xml:space="preserve"> »</w:t>
      </w:r>
      <w:r>
        <w:t xml:space="preserve"> </w:t>
      </w:r>
      <w:r w:rsidRPr="00CB3F7E">
        <w:rPr>
          <w:b/>
        </w:rPr>
        <w:t>My Alerts</w:t>
      </w:r>
    </w:p>
    <w:p w:rsidR="00CB3F7E" w:rsidRDefault="00CB3F7E" w:rsidP="00F37FB9">
      <w:pPr>
        <w:pStyle w:val="LabStepNumbered"/>
      </w:pPr>
      <w:r>
        <w:t xml:space="preserve">Navigate to the home page of the </w:t>
      </w:r>
      <w:r w:rsidRPr="00172959">
        <w:rPr>
          <w:b/>
        </w:rPr>
        <w:t>Wingtip Team Products Site</w:t>
      </w:r>
      <w:r>
        <w:t xml:space="preserve"> via your preferred method.</w:t>
      </w:r>
    </w:p>
    <w:p w:rsidR="00F37FB9" w:rsidRPr="007A36B7" w:rsidRDefault="00F37FB9" w:rsidP="00F37FB9">
      <w:pPr>
        <w:pStyle w:val="LabStepLevel2Numbered"/>
        <w:numPr>
          <w:ilvl w:val="0"/>
          <w:numId w:val="16"/>
        </w:numPr>
      </w:pPr>
      <w:r>
        <w:t xml:space="preserve">Authenticate into the library as Janice Galvin using the </w:t>
      </w:r>
      <w:r w:rsidRPr="00F37FB9">
        <w:rPr>
          <w:b/>
        </w:rPr>
        <w:t>Welcome Menu</w:t>
      </w:r>
      <w:r>
        <w:t xml:space="preserve"> in the top right corner and select </w:t>
      </w:r>
      <w:r w:rsidRPr="00F37FB9">
        <w:rPr>
          <w:b/>
        </w:rPr>
        <w:t>Sign in as Different User</w:t>
      </w:r>
      <w:r>
        <w:t xml:space="preserve"> and enter </w:t>
      </w:r>
      <w:r w:rsidRPr="00D77EC7">
        <w:rPr>
          <w:rStyle w:val="InlindeCode"/>
        </w:rPr>
        <w:t>[[AD-DOMAIN]]\</w:t>
      </w:r>
      <w:proofErr w:type="spellStart"/>
      <w:r>
        <w:rPr>
          <w:rStyle w:val="InlindeCode"/>
        </w:rPr>
        <w:t>janice</w:t>
      </w:r>
      <w:proofErr w:type="spellEnd"/>
      <w:r>
        <w:rPr>
          <w:rStyle w:val="InlindeCode"/>
        </w:rPr>
        <w:t xml:space="preserve"> </w:t>
      </w:r>
      <w:r>
        <w:t xml:space="preserve">for the user name and click </w:t>
      </w:r>
      <w:r w:rsidRPr="00F37FB9">
        <w:rPr>
          <w:b/>
        </w:rPr>
        <w:t>OK</w:t>
      </w:r>
      <w:r>
        <w:t>.</w:t>
      </w:r>
    </w:p>
    <w:p w:rsidR="00B73864" w:rsidRPr="00E34BA5" w:rsidRDefault="00CB3F7E" w:rsidP="00E34BA5">
      <w:pPr>
        <w:pStyle w:val="LabStepNumbered"/>
      </w:pPr>
      <w:r>
        <w:t xml:space="preserve">Subscribe </w:t>
      </w:r>
      <w:r w:rsidR="00283C82">
        <w:t>Janice</w:t>
      </w:r>
      <w:r>
        <w:t xml:space="preserve"> to the </w:t>
      </w:r>
      <w:r w:rsidR="008050E2">
        <w:t>RSS Feed of the Calendar list:</w:t>
      </w:r>
    </w:p>
    <w:p w:rsidR="00B73864" w:rsidRDefault="00CB3F7E" w:rsidP="0029226F">
      <w:pPr>
        <w:pStyle w:val="LabStepLevel2Numbered"/>
        <w:numPr>
          <w:ilvl w:val="0"/>
          <w:numId w:val="17"/>
        </w:numPr>
      </w:pPr>
      <w:r>
        <w:t xml:space="preserve">Navigate to the </w:t>
      </w:r>
      <w:r w:rsidRPr="0029226F">
        <w:rPr>
          <w:b/>
        </w:rPr>
        <w:t>Calendar</w:t>
      </w:r>
      <w:r>
        <w:t xml:space="preserve"> list by clicking the list's link in the Quick Launch Bar.</w:t>
      </w:r>
      <w:r w:rsidR="00B73864">
        <w:t xml:space="preserve"> </w:t>
      </w:r>
    </w:p>
    <w:p w:rsidR="00CB3F7E" w:rsidRDefault="00CB3F7E" w:rsidP="00B73864">
      <w:pPr>
        <w:pStyle w:val="LabStepLevel2Numbered"/>
      </w:pPr>
      <w:r>
        <w:t>Click on</w:t>
      </w:r>
      <w:r w:rsidR="00B73864">
        <w:t xml:space="preserve"> the </w:t>
      </w:r>
      <w:r>
        <w:rPr>
          <w:b/>
        </w:rPr>
        <w:t>RSS Feed</w:t>
      </w:r>
      <w:r w:rsidR="00B73864">
        <w:t xml:space="preserve"> </w:t>
      </w:r>
      <w:r>
        <w:t xml:space="preserve">button in the </w:t>
      </w:r>
      <w:r w:rsidRPr="0029226F">
        <w:rPr>
          <w:b/>
        </w:rPr>
        <w:t>Share &amp; Track</w:t>
      </w:r>
      <w:r>
        <w:t xml:space="preserve"> </w:t>
      </w:r>
      <w:r w:rsidR="0029226F">
        <w:t xml:space="preserve">group </w:t>
      </w:r>
      <w:r>
        <w:t xml:space="preserve">of the </w:t>
      </w:r>
      <w:r w:rsidR="0029226F" w:rsidRPr="0029226F">
        <w:rPr>
          <w:b/>
        </w:rPr>
        <w:t xml:space="preserve">Calendar Tools » </w:t>
      </w:r>
      <w:r w:rsidRPr="0029226F">
        <w:rPr>
          <w:b/>
        </w:rPr>
        <w:t>Calendar</w:t>
      </w:r>
      <w:r>
        <w:t xml:space="preserve"> ribbon</w:t>
      </w:r>
      <w:r w:rsidR="0029226F">
        <w:t>:</w:t>
      </w:r>
    </w:p>
    <w:p w:rsidR="0029226F" w:rsidRDefault="0029226F" w:rsidP="0029226F">
      <w:pPr>
        <w:pStyle w:val="LabStepScreenshotLevel2"/>
      </w:pPr>
      <w:r w:rsidRPr="0029226F">
        <w:rPr>
          <w:rStyle w:val="LabStepScreenshotFrame"/>
          <w:bdr w:val="none" w:sz="0" w:space="0" w:color="auto"/>
        </w:rPr>
        <w:drawing>
          <wp:inline distT="0" distB="0" distL="0" distR="0" wp14:anchorId="2C6EA95D" wp14:editId="2C641380">
            <wp:extent cx="4380953" cy="13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80953" cy="1371429"/>
                    </a:xfrm>
                    <a:prstGeom prst="rect">
                      <a:avLst/>
                    </a:prstGeom>
                  </pic:spPr>
                </pic:pic>
              </a:graphicData>
            </a:graphic>
          </wp:inline>
        </w:drawing>
      </w:r>
    </w:p>
    <w:p w:rsidR="0058018C" w:rsidRDefault="0058018C" w:rsidP="00CD350B">
      <w:pPr>
        <w:pStyle w:val="LabExerciseCallout"/>
      </w:pPr>
      <w:r w:rsidRPr="006117DF">
        <w:rPr>
          <w:b/>
        </w:rPr>
        <w:lastRenderedPageBreak/>
        <w:t>Note</w:t>
      </w:r>
      <w:r>
        <w:t xml:space="preserve">: The following experience </w:t>
      </w:r>
      <w:proofErr w:type="gramStart"/>
      <w:r>
        <w:t>my differ</w:t>
      </w:r>
      <w:proofErr w:type="gramEnd"/>
      <w:r>
        <w:t xml:space="preserve"> on a student-by-student basis depending on the configuration and version of your browser.</w:t>
      </w:r>
    </w:p>
    <w:p w:rsidR="00B73864" w:rsidRDefault="00CB3F7E" w:rsidP="00B73864">
      <w:pPr>
        <w:pStyle w:val="LabStepLevel2Numbered"/>
      </w:pPr>
      <w:r>
        <w:t xml:space="preserve">From the RSS preview page, click on the hyperlink in the header to </w:t>
      </w:r>
      <w:r w:rsidRPr="006C1CC3">
        <w:rPr>
          <w:b/>
        </w:rPr>
        <w:t>Subscribe to this feed</w:t>
      </w:r>
      <w:r w:rsidR="00E76301">
        <w:rPr>
          <w:b/>
        </w:rPr>
        <w:t>.</w:t>
      </w:r>
    </w:p>
    <w:p w:rsidR="00CB3F7E" w:rsidRDefault="00CB3F7E" w:rsidP="00CB3F7E">
      <w:pPr>
        <w:pStyle w:val="LabStepLevel2Numbered"/>
        <w:numPr>
          <w:ilvl w:val="0"/>
          <w:numId w:val="0"/>
        </w:numPr>
        <w:ind w:left="1080"/>
      </w:pPr>
      <w:r>
        <w:rPr>
          <w:noProof/>
        </w:rPr>
        <w:drawing>
          <wp:inline distT="0" distB="0" distL="0" distR="0" wp14:anchorId="164CF09E" wp14:editId="20B78C15">
            <wp:extent cx="4829175" cy="953968"/>
            <wp:effectExtent l="19050" t="0" r="9525" b="0"/>
            <wp:docPr id="6" name="Picture 5" descr="M6_La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_Lab05.png"/>
                    <pic:cNvPicPr/>
                  </pic:nvPicPr>
                  <pic:blipFill>
                    <a:blip r:embed="rId19" cstate="print"/>
                    <a:stretch>
                      <a:fillRect/>
                    </a:stretch>
                  </pic:blipFill>
                  <pic:spPr>
                    <a:xfrm>
                      <a:off x="0" y="0"/>
                      <a:ext cx="4839645" cy="956036"/>
                    </a:xfrm>
                    <a:prstGeom prst="rect">
                      <a:avLst/>
                    </a:prstGeom>
                  </pic:spPr>
                </pic:pic>
              </a:graphicData>
            </a:graphic>
          </wp:inline>
        </w:drawing>
      </w:r>
    </w:p>
    <w:p w:rsidR="00B73864" w:rsidRDefault="006C1CC3" w:rsidP="00B73864">
      <w:pPr>
        <w:pStyle w:val="LabStepLevel2Numbered"/>
      </w:pPr>
      <w:r>
        <w:t xml:space="preserve">In the </w:t>
      </w:r>
      <w:r w:rsidR="00E76301">
        <w:t xml:space="preserve">resulting </w:t>
      </w:r>
      <w:r w:rsidRPr="00E76301">
        <w:rPr>
          <w:b/>
        </w:rPr>
        <w:t>Subscribe to this feed</w:t>
      </w:r>
      <w:r>
        <w:t xml:space="preserve"> pop-up dialog box produced by Internet Explorer, the default RSS Feed Reader application, keep all defaults and click </w:t>
      </w:r>
      <w:r w:rsidRPr="006C1CC3">
        <w:rPr>
          <w:b/>
        </w:rPr>
        <w:t>Subscribe</w:t>
      </w:r>
      <w:r>
        <w:t>.</w:t>
      </w:r>
    </w:p>
    <w:p w:rsidR="006C1CC3" w:rsidRDefault="006C1CC3" w:rsidP="00B73864">
      <w:pPr>
        <w:pStyle w:val="LabStepLevel2Numbered"/>
      </w:pPr>
      <w:r>
        <w:t xml:space="preserve">Return to the Calendar list on the Products site by clicking </w:t>
      </w:r>
      <w:r w:rsidRPr="006C1CC3">
        <w:t xml:space="preserve">the </w:t>
      </w:r>
      <w:proofErr w:type="spellStart"/>
      <w:r w:rsidRPr="006C1CC3">
        <w:rPr>
          <w:b/>
        </w:rPr>
        <w:t>Products</w:t>
      </w:r>
      <w:proofErr w:type="gramStart"/>
      <w:r w:rsidRPr="006C1CC3">
        <w:rPr>
          <w:b/>
        </w:rPr>
        <w:t>:Calendar</w:t>
      </w:r>
      <w:proofErr w:type="spellEnd"/>
      <w:proofErr w:type="gramEnd"/>
      <w:r>
        <w:t xml:space="preserve"> feed title hyperlink.</w:t>
      </w:r>
    </w:p>
    <w:p w:rsidR="00F531CE" w:rsidRDefault="006C1CC3" w:rsidP="00B73864">
      <w:pPr>
        <w:pStyle w:val="LabStepLevel2Numbered"/>
      </w:pPr>
      <w:r>
        <w:t xml:space="preserve">Click on the </w:t>
      </w:r>
      <w:r w:rsidRPr="006C1CC3">
        <w:rPr>
          <w:b/>
        </w:rPr>
        <w:t>Favorites</w:t>
      </w:r>
      <w:r>
        <w:t xml:space="preserve"> button in Internet Explorer's toolbar, then click into the </w:t>
      </w:r>
      <w:r w:rsidRPr="006C1CC3">
        <w:rPr>
          <w:b/>
        </w:rPr>
        <w:t>Feeds</w:t>
      </w:r>
      <w:r>
        <w:t xml:space="preserve"> tab and verify that </w:t>
      </w:r>
      <w:proofErr w:type="spellStart"/>
      <w:r w:rsidRPr="00883D8F">
        <w:rPr>
          <w:b/>
        </w:rPr>
        <w:t>Products</w:t>
      </w:r>
      <w:proofErr w:type="gramStart"/>
      <w:r w:rsidRPr="00883D8F">
        <w:rPr>
          <w:b/>
        </w:rPr>
        <w:t>:Calendar</w:t>
      </w:r>
      <w:proofErr w:type="spellEnd"/>
      <w:proofErr w:type="gramEnd"/>
      <w:r>
        <w:t xml:space="preserve"> now appears as a subscription.</w:t>
      </w:r>
      <w:r w:rsidR="00BB45B5">
        <w:t xml:space="preserve"> </w:t>
      </w:r>
    </w:p>
    <w:p w:rsidR="006C1CC3" w:rsidRDefault="006C1CC3" w:rsidP="00B73864">
      <w:pPr>
        <w:pStyle w:val="LabStepLevel2Numbered"/>
      </w:pPr>
      <w:r>
        <w:t>Close the Favorites pane.</w:t>
      </w:r>
    </w:p>
    <w:p w:rsidR="00FD1B1D" w:rsidRDefault="0009020D" w:rsidP="00294729">
      <w:pPr>
        <w:pStyle w:val="LabExerciseText"/>
      </w:pPr>
      <w:r>
        <w:t xml:space="preserve">In this exercise you learned </w:t>
      </w:r>
      <w:bookmarkEnd w:id="2"/>
      <w:r w:rsidR="00DB1386">
        <w:t>to subscribe for Alerts and RSS Feeds in SharePoint.</w:t>
      </w:r>
    </w:p>
    <w:p w:rsidR="00AF5F18" w:rsidRDefault="00AF5F18" w:rsidP="00AF5F18">
      <w:pPr>
        <w:pStyle w:val="Heading2"/>
      </w:pPr>
      <w:r w:rsidRPr="00FC79BD">
        <w:t xml:space="preserve">Exercise </w:t>
      </w:r>
      <w:r>
        <w:t>2</w:t>
      </w:r>
      <w:r w:rsidRPr="00FC79BD">
        <w:t xml:space="preserve">: </w:t>
      </w:r>
      <w:r w:rsidR="00DB1386">
        <w:t>Create Personal Views</w:t>
      </w:r>
    </w:p>
    <w:p w:rsidR="00AF5F18" w:rsidRDefault="00AF5F18" w:rsidP="00294729">
      <w:pPr>
        <w:pStyle w:val="LabExerciseText"/>
      </w:pPr>
      <w:r w:rsidRPr="00AB0146">
        <w:t xml:space="preserve">In this exercise you will </w:t>
      </w:r>
      <w:r>
        <w:t xml:space="preserve">explore </w:t>
      </w:r>
      <w:r w:rsidR="007D093B">
        <w:t xml:space="preserve">the </w:t>
      </w:r>
      <w:r w:rsidR="00DB1386">
        <w:t>process of creating a personal view of a SharePoint web page as well as a document library.</w:t>
      </w:r>
    </w:p>
    <w:p w:rsidR="00887CDE" w:rsidRDefault="00887CDE" w:rsidP="00887CDE">
      <w:pPr>
        <w:pStyle w:val="LabStepNumbered"/>
        <w:numPr>
          <w:ilvl w:val="0"/>
          <w:numId w:val="20"/>
        </w:numPr>
      </w:pPr>
      <w:r>
        <w:t xml:space="preserve">Log into your site collection </w:t>
      </w:r>
      <w:r w:rsidRPr="00E74C19">
        <w:t>using</w:t>
      </w:r>
      <w:r>
        <w:t xml:space="preserve"> the account </w:t>
      </w:r>
      <w:r w:rsidRPr="00887CDE">
        <w:rPr>
          <w:b/>
        </w:rPr>
        <w:t>Janice Galvin</w:t>
      </w:r>
      <w:r>
        <w:t xml:space="preserve">. </w:t>
      </w:r>
    </w:p>
    <w:p w:rsidR="00887CDE" w:rsidRDefault="00887CDE" w:rsidP="004A7CEA">
      <w:pPr>
        <w:pStyle w:val="LabStepLevel2Numbered"/>
        <w:numPr>
          <w:ilvl w:val="0"/>
          <w:numId w:val="22"/>
        </w:numPr>
      </w:pPr>
      <w:r>
        <w:t>Using Internet Explorer, browse to the URL of the SharePoint site collection you were provided to use when working on the hands on labs in this course.</w:t>
      </w:r>
    </w:p>
    <w:p w:rsidR="00887CDE" w:rsidRDefault="00887CDE" w:rsidP="00887CDE">
      <w:pPr>
        <w:pStyle w:val="LabStepLevel2Numbered"/>
        <w:numPr>
          <w:ilvl w:val="0"/>
          <w:numId w:val="12"/>
        </w:numPr>
      </w:pPr>
      <w:r>
        <w:t xml:space="preserve">When prompted to login, enter </w:t>
      </w:r>
      <w:r w:rsidRPr="00657A9E">
        <w:rPr>
          <w:rStyle w:val="InlindeCode"/>
        </w:rPr>
        <w:t>[</w:t>
      </w:r>
      <w:r>
        <w:rPr>
          <w:rStyle w:val="InlindeCode"/>
        </w:rPr>
        <w:t>[</w:t>
      </w:r>
      <w:r w:rsidRPr="00657A9E">
        <w:rPr>
          <w:rStyle w:val="InlindeCode"/>
        </w:rPr>
        <w:t>AD</w:t>
      </w:r>
      <w:r>
        <w:rPr>
          <w:rStyle w:val="InlindeCode"/>
        </w:rPr>
        <w:t>-DOMAIN]</w:t>
      </w:r>
      <w:r w:rsidRPr="00657A9E">
        <w:rPr>
          <w:rStyle w:val="InlindeCode"/>
        </w:rPr>
        <w:t>]\</w:t>
      </w:r>
      <w:proofErr w:type="spellStart"/>
      <w:r>
        <w:rPr>
          <w:rStyle w:val="InlindeCode"/>
        </w:rPr>
        <w:t>janice</w:t>
      </w:r>
      <w:proofErr w:type="spellEnd"/>
      <w:r w:rsidRPr="00CB2D1D">
        <w:t xml:space="preserve"> </w:t>
      </w:r>
      <w:r>
        <w:t xml:space="preserve">in the </w:t>
      </w:r>
      <w:r w:rsidRPr="00657A9E">
        <w:rPr>
          <w:b/>
        </w:rPr>
        <w:t>User Name</w:t>
      </w:r>
      <w:r>
        <w:t xml:space="preserve"> field and click </w:t>
      </w:r>
      <w:r w:rsidRPr="007A2391">
        <w:rPr>
          <w:b/>
        </w:rPr>
        <w:t>OK</w:t>
      </w:r>
      <w:r>
        <w:t xml:space="preserve">. Use the password specified in the </w:t>
      </w:r>
      <w:r>
        <w:rPr>
          <w:i/>
        </w:rPr>
        <w:t>Hands-</w:t>
      </w:r>
      <w:r w:rsidRPr="007A2391">
        <w:rPr>
          <w:i/>
        </w:rPr>
        <w:t>On Lab Overview</w:t>
      </w:r>
      <w:r>
        <w:t xml:space="preserve"> document provided in the student manual.</w:t>
      </w:r>
    </w:p>
    <w:p w:rsidR="004A7CEA" w:rsidRDefault="004A7CEA" w:rsidP="00887CDE">
      <w:pPr>
        <w:pStyle w:val="LabStepNumbered"/>
      </w:pPr>
      <w:r>
        <w:t xml:space="preserve">The </w:t>
      </w:r>
      <w:r w:rsidR="009F4F56">
        <w:rPr>
          <w:b/>
        </w:rPr>
        <w:t>Wingtip Team Site</w:t>
      </w:r>
      <w:r w:rsidR="009F4F56">
        <w:t xml:space="preserve"> </w:t>
      </w:r>
      <w:proofErr w:type="spellStart"/>
      <w:r>
        <w:t>site</w:t>
      </w:r>
      <w:proofErr w:type="spellEnd"/>
      <w:r>
        <w:t xml:space="preserve"> is a Team site which now includes the Site Pages library. This library, a wiki library, does not support personaliza</w:t>
      </w:r>
      <w:bookmarkStart w:id="5" w:name="_GoBack"/>
      <w:bookmarkEnd w:id="5"/>
      <w:r>
        <w:t>tion. Therefore you will need to go to a traditional Web Part Page. All SharePoint sites have a default Web Part Page which can be personalized. To get to this page, do the following:</w:t>
      </w:r>
    </w:p>
    <w:p w:rsidR="004A7CEA" w:rsidRDefault="004A7CEA" w:rsidP="004A7CEA">
      <w:pPr>
        <w:pStyle w:val="LabStepLevel2Numbered"/>
        <w:numPr>
          <w:ilvl w:val="0"/>
          <w:numId w:val="21"/>
        </w:numPr>
      </w:pPr>
      <w:r>
        <w:t>Once on the Products site, look at the URL in the browser.</w:t>
      </w:r>
    </w:p>
    <w:p w:rsidR="004A7CEA" w:rsidRDefault="004A7CEA" w:rsidP="004A7CEA">
      <w:pPr>
        <w:pStyle w:val="LabStepLevel2Numbered"/>
      </w:pPr>
      <w:r>
        <w:t xml:space="preserve">Remove the </w:t>
      </w:r>
      <w:r w:rsidRPr="004A7CEA">
        <w:rPr>
          <w:rStyle w:val="InlindeCode"/>
        </w:rPr>
        <w:t>/</w:t>
      </w:r>
      <w:proofErr w:type="spellStart"/>
      <w:r w:rsidRPr="004A7CEA">
        <w:rPr>
          <w:rStyle w:val="InlindeCode"/>
        </w:rPr>
        <w:t>SitePages</w:t>
      </w:r>
      <w:proofErr w:type="spellEnd"/>
      <w:r w:rsidRPr="004A7CEA">
        <w:rPr>
          <w:rStyle w:val="InlindeCode"/>
        </w:rPr>
        <w:t>/</w:t>
      </w:r>
      <w:r w:rsidR="00294729">
        <w:rPr>
          <w:rStyle w:val="InlindeCode"/>
        </w:rPr>
        <w:t>home</w:t>
      </w:r>
      <w:r w:rsidRPr="004A7CEA">
        <w:rPr>
          <w:rStyle w:val="InlindeCode"/>
        </w:rPr>
        <w:t>.aspx</w:t>
      </w:r>
      <w:r>
        <w:t xml:space="preserve"> from the URL and replace it with </w:t>
      </w:r>
      <w:r w:rsidRPr="004A7CEA">
        <w:rPr>
          <w:rStyle w:val="InlindeCode"/>
        </w:rPr>
        <w:t>default.aspx</w:t>
      </w:r>
      <w:r>
        <w:t>.</w:t>
      </w:r>
    </w:p>
    <w:p w:rsidR="004A7CEA" w:rsidRDefault="004A7CEA" w:rsidP="004A7CEA">
      <w:pPr>
        <w:pStyle w:val="LabStepLevel2Numbered"/>
      </w:pPr>
      <w:r>
        <w:t>You should now be in the traditional SharePoint Web Part Page experience:</w:t>
      </w:r>
    </w:p>
    <w:p w:rsidR="004A7CEA" w:rsidRDefault="004A7CEA" w:rsidP="004A7CEA">
      <w:pPr>
        <w:pStyle w:val="LabStepScreenshotLevel2"/>
      </w:pPr>
      <w:r>
        <w:drawing>
          <wp:inline distT="0" distB="0" distL="0" distR="0" wp14:anchorId="4D45E2B1" wp14:editId="0D16817C">
            <wp:extent cx="4914900" cy="20321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14900" cy="2032122"/>
                    </a:xfrm>
                    <a:prstGeom prst="rect">
                      <a:avLst/>
                    </a:prstGeom>
                  </pic:spPr>
                </pic:pic>
              </a:graphicData>
            </a:graphic>
          </wp:inline>
        </w:drawing>
      </w:r>
    </w:p>
    <w:p w:rsidR="00AF5F18" w:rsidRDefault="00720D39" w:rsidP="00887CDE">
      <w:pPr>
        <w:pStyle w:val="LabStepNumbered"/>
      </w:pPr>
      <w:r>
        <w:t xml:space="preserve">Edit </w:t>
      </w:r>
      <w:r w:rsidR="004A7CEA">
        <w:t>Janice’s</w:t>
      </w:r>
      <w:r>
        <w:t xml:space="preserve"> personal </w:t>
      </w:r>
      <w:r w:rsidRPr="00887CDE">
        <w:t>view</w:t>
      </w:r>
      <w:r w:rsidR="00F57D0D">
        <w:t xml:space="preserve"> of the Web Part Page:</w:t>
      </w:r>
    </w:p>
    <w:p w:rsidR="00AF5F18" w:rsidRDefault="00BB45B5" w:rsidP="00BB45B5">
      <w:pPr>
        <w:pStyle w:val="LabStepLevel2Numbered"/>
        <w:numPr>
          <w:ilvl w:val="0"/>
          <w:numId w:val="23"/>
        </w:numPr>
      </w:pPr>
      <w:r>
        <w:t>Using the Welcome Menu, select Personalize this Page:</w:t>
      </w:r>
    </w:p>
    <w:p w:rsidR="00BB45B5" w:rsidRDefault="00BB45B5" w:rsidP="00BB45B5">
      <w:pPr>
        <w:pStyle w:val="LabStepScreenshotLevel2"/>
      </w:pPr>
      <w:r>
        <w:lastRenderedPageBreak/>
        <w:drawing>
          <wp:inline distT="0" distB="0" distL="0" distR="0" wp14:anchorId="31ADA55B" wp14:editId="6DAD54B8">
            <wp:extent cx="2723810" cy="316190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23810" cy="3161905"/>
                    </a:xfrm>
                    <a:prstGeom prst="rect">
                      <a:avLst/>
                    </a:prstGeom>
                  </pic:spPr>
                </pic:pic>
              </a:graphicData>
            </a:graphic>
          </wp:inline>
        </w:drawing>
      </w:r>
    </w:p>
    <w:p w:rsidR="00EB27B8" w:rsidRDefault="00BB45B5" w:rsidP="00AF5F18">
      <w:pPr>
        <w:pStyle w:val="LabStepLevel2Numbered"/>
      </w:pPr>
      <w:r>
        <w:t>N</w:t>
      </w:r>
      <w:r w:rsidR="00596398">
        <w:t xml:space="preserve">otice the informational banner indicating you are editing </w:t>
      </w:r>
      <w:r>
        <w:t>Janice’s</w:t>
      </w:r>
      <w:r w:rsidR="00596398">
        <w:t xml:space="preserve"> Personal View of the page</w:t>
      </w:r>
      <w:r w:rsidR="009F4F56">
        <w:t>:</w:t>
      </w:r>
    </w:p>
    <w:p w:rsidR="009F4F56" w:rsidRDefault="009F4F56" w:rsidP="009F4F56">
      <w:pPr>
        <w:pStyle w:val="LabStepScreenshotLevel2"/>
      </w:pPr>
      <w:r>
        <w:drawing>
          <wp:inline distT="0" distB="0" distL="0" distR="0" wp14:anchorId="08E3C2E8" wp14:editId="24B8FD73">
            <wp:extent cx="3390476" cy="185714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90476" cy="1857143"/>
                    </a:xfrm>
                    <a:prstGeom prst="rect">
                      <a:avLst/>
                    </a:prstGeom>
                  </pic:spPr>
                </pic:pic>
              </a:graphicData>
            </a:graphic>
          </wp:inline>
        </w:drawing>
      </w:r>
    </w:p>
    <w:p w:rsidR="00AF5F18" w:rsidRDefault="00596398" w:rsidP="00AF5F18">
      <w:pPr>
        <w:pStyle w:val="LabStepLevel2Numbered"/>
      </w:pPr>
      <w:r>
        <w:t xml:space="preserve">Hover over the </w:t>
      </w:r>
      <w:r w:rsidRPr="006060A9">
        <w:rPr>
          <w:b/>
        </w:rPr>
        <w:t>Image Viewer</w:t>
      </w:r>
      <w:r w:rsidR="00E12340">
        <w:t xml:space="preserve"> </w:t>
      </w:r>
      <w:r w:rsidR="006060A9">
        <w:t>W</w:t>
      </w:r>
      <w:r>
        <w:t xml:space="preserve">eb </w:t>
      </w:r>
      <w:r w:rsidR="006060A9">
        <w:t>P</w:t>
      </w:r>
      <w:r>
        <w:t xml:space="preserve">art in the to click the drop-down arrow and select </w:t>
      </w:r>
      <w:r w:rsidRPr="00596398">
        <w:rPr>
          <w:b/>
        </w:rPr>
        <w:t>Close</w:t>
      </w:r>
      <w:r>
        <w:t xml:space="preserve"> from the drop-down menu to close this </w:t>
      </w:r>
      <w:r w:rsidR="00A75F3E">
        <w:t>W</w:t>
      </w:r>
      <w:r>
        <w:t xml:space="preserve">eb </w:t>
      </w:r>
      <w:r w:rsidR="00A75F3E">
        <w:t>P</w:t>
      </w:r>
      <w:r>
        <w:t>art in Student's personal view.</w:t>
      </w:r>
    </w:p>
    <w:p w:rsidR="00596398" w:rsidRDefault="00124308" w:rsidP="00124308">
      <w:pPr>
        <w:pStyle w:val="LabStepScreenshotLevel2"/>
      </w:pPr>
      <w:r>
        <w:drawing>
          <wp:inline distT="0" distB="0" distL="0" distR="0" wp14:anchorId="24B0D986" wp14:editId="2F95A95F">
            <wp:extent cx="2190476" cy="1752381"/>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90476" cy="1752381"/>
                    </a:xfrm>
                    <a:prstGeom prst="rect">
                      <a:avLst/>
                    </a:prstGeom>
                  </pic:spPr>
                </pic:pic>
              </a:graphicData>
            </a:graphic>
          </wp:inline>
        </w:drawing>
      </w:r>
    </w:p>
    <w:p w:rsidR="00596398" w:rsidRDefault="00596398" w:rsidP="00AF5F18">
      <w:pPr>
        <w:pStyle w:val="LabStepLevel2Numbered"/>
      </w:pPr>
      <w:r>
        <w:lastRenderedPageBreak/>
        <w:t xml:space="preserve">Click the </w:t>
      </w:r>
      <w:r w:rsidRPr="00596398">
        <w:rPr>
          <w:b/>
        </w:rPr>
        <w:t>Add a Web Part</w:t>
      </w:r>
      <w:r>
        <w:t xml:space="preserve"> hyperlink in the </w:t>
      </w:r>
      <w:r w:rsidR="00124308">
        <w:rPr>
          <w:b/>
        </w:rPr>
        <w:t>Left</w:t>
      </w:r>
      <w:r>
        <w:t xml:space="preserve"> zone then scroll down to highlight the </w:t>
      </w:r>
      <w:r w:rsidRPr="00124308">
        <w:rPr>
          <w:b/>
        </w:rPr>
        <w:t>Social Collaboration</w:t>
      </w:r>
      <w:r>
        <w:t xml:space="preserve"> category of </w:t>
      </w:r>
      <w:r w:rsidR="00124308">
        <w:t>Web Part</w:t>
      </w:r>
      <w:r>
        <w:t xml:space="preserve">s and select the </w:t>
      </w:r>
      <w:r w:rsidRPr="00596398">
        <w:rPr>
          <w:b/>
        </w:rPr>
        <w:t>Site Users</w:t>
      </w:r>
      <w:r>
        <w:t xml:space="preserve"> </w:t>
      </w:r>
      <w:r w:rsidR="00124308">
        <w:t>Web Part</w:t>
      </w:r>
      <w:r>
        <w:t>.</w:t>
      </w:r>
      <w:r w:rsidR="00BB45B5">
        <w:t xml:space="preserve"> </w:t>
      </w:r>
      <w:r>
        <w:t xml:space="preserve">Click </w:t>
      </w:r>
      <w:r w:rsidRPr="00596398">
        <w:rPr>
          <w:b/>
        </w:rPr>
        <w:t>Add</w:t>
      </w:r>
      <w:r>
        <w:t xml:space="preserve"> to add the </w:t>
      </w:r>
      <w:r w:rsidR="00124308">
        <w:t>Web Part</w:t>
      </w:r>
      <w:r>
        <w:t xml:space="preserve"> to the page.</w:t>
      </w:r>
    </w:p>
    <w:p w:rsidR="00124308" w:rsidRDefault="00124308" w:rsidP="00124308">
      <w:pPr>
        <w:pStyle w:val="LabStepScreenshotLevel2"/>
      </w:pPr>
      <w:r>
        <w:drawing>
          <wp:inline distT="0" distB="0" distL="0" distR="0" wp14:anchorId="6682689C" wp14:editId="33F414CB">
            <wp:extent cx="3762375" cy="27966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9646" cy="2802077"/>
                    </a:xfrm>
                    <a:prstGeom prst="rect">
                      <a:avLst/>
                    </a:prstGeom>
                  </pic:spPr>
                </pic:pic>
              </a:graphicData>
            </a:graphic>
          </wp:inline>
        </w:drawing>
      </w:r>
    </w:p>
    <w:p w:rsidR="00596398" w:rsidRDefault="00596398" w:rsidP="00AF5F18">
      <w:pPr>
        <w:pStyle w:val="LabStepLevel2Numbered"/>
      </w:pPr>
      <w:r>
        <w:t xml:space="preserve">Click the </w:t>
      </w:r>
      <w:r w:rsidRPr="009C62B9">
        <w:rPr>
          <w:b/>
        </w:rPr>
        <w:t>Stop Editing</w:t>
      </w:r>
      <w:r>
        <w:t xml:space="preserve"> button in the </w:t>
      </w:r>
      <w:r w:rsidRPr="009C62B9">
        <w:rPr>
          <w:b/>
        </w:rPr>
        <w:t>Edit</w:t>
      </w:r>
      <w:r>
        <w:t xml:space="preserve"> </w:t>
      </w:r>
      <w:r w:rsidR="009C62B9">
        <w:t xml:space="preserve">group </w:t>
      </w:r>
      <w:r>
        <w:t xml:space="preserve">of the </w:t>
      </w:r>
      <w:r w:rsidRPr="009C62B9">
        <w:rPr>
          <w:b/>
        </w:rPr>
        <w:t>Page</w:t>
      </w:r>
      <w:r>
        <w:t xml:space="preserve"> </w:t>
      </w:r>
      <w:r w:rsidR="009C62B9">
        <w:t xml:space="preserve">tab in the </w:t>
      </w:r>
      <w:r>
        <w:t>ribbon to complete your edits.</w:t>
      </w:r>
    </w:p>
    <w:p w:rsidR="00596398" w:rsidRDefault="00596398" w:rsidP="00AF5F18">
      <w:pPr>
        <w:pStyle w:val="LabStepLevel2Numbered"/>
      </w:pPr>
      <w:r>
        <w:t xml:space="preserve">Verify that the new personal design of the </w:t>
      </w:r>
      <w:r w:rsidR="00124308">
        <w:t>Web Part</w:t>
      </w:r>
      <w:r>
        <w:t xml:space="preserve"> page appears for </w:t>
      </w:r>
      <w:r w:rsidR="00C81438">
        <w:t>Janice</w:t>
      </w:r>
      <w:r>
        <w:t>.</w:t>
      </w:r>
    </w:p>
    <w:p w:rsidR="00E12340" w:rsidRDefault="00596398" w:rsidP="0031191F">
      <w:pPr>
        <w:pStyle w:val="LabStepNumbered"/>
      </w:pPr>
      <w:r>
        <w:t xml:space="preserve">View the Web Part Page as </w:t>
      </w:r>
      <w:r w:rsidR="00446CC1">
        <w:t>another user</w:t>
      </w:r>
      <w:r w:rsidR="00EE5B8D">
        <w:t>:</w:t>
      </w:r>
    </w:p>
    <w:p w:rsidR="0031191F" w:rsidRPr="007A36B7" w:rsidRDefault="0031191F" w:rsidP="0031191F">
      <w:pPr>
        <w:pStyle w:val="LabStepLevel2Numbered"/>
        <w:numPr>
          <w:ilvl w:val="0"/>
          <w:numId w:val="24"/>
        </w:numPr>
      </w:pPr>
      <w:r>
        <w:t xml:space="preserve">Authenticate into the library as Michael Sullivan using the </w:t>
      </w:r>
      <w:r w:rsidRPr="0031191F">
        <w:rPr>
          <w:b/>
        </w:rPr>
        <w:t>Welcome Menu</w:t>
      </w:r>
      <w:r>
        <w:t xml:space="preserve"> in the top right corner and select </w:t>
      </w:r>
      <w:r w:rsidRPr="0031191F">
        <w:rPr>
          <w:b/>
        </w:rPr>
        <w:t>Sign in as Different User</w:t>
      </w:r>
      <w:r>
        <w:t xml:space="preserve"> and enter </w:t>
      </w:r>
      <w:r w:rsidRPr="00D77EC7">
        <w:rPr>
          <w:rStyle w:val="InlindeCode"/>
        </w:rPr>
        <w:t>[[AD-DOMAIN]]\</w:t>
      </w:r>
      <w:proofErr w:type="spellStart"/>
      <w:r>
        <w:rPr>
          <w:rStyle w:val="InlindeCode"/>
        </w:rPr>
        <w:t>michael</w:t>
      </w:r>
      <w:proofErr w:type="spellEnd"/>
      <w:r>
        <w:rPr>
          <w:rStyle w:val="InlindeCode"/>
        </w:rPr>
        <w:t xml:space="preserve"> </w:t>
      </w:r>
      <w:r w:rsidRPr="0031191F">
        <w:t>for</w:t>
      </w:r>
      <w:r>
        <w:t xml:space="preserve"> the user name and click </w:t>
      </w:r>
      <w:r w:rsidRPr="0031191F">
        <w:rPr>
          <w:b/>
        </w:rPr>
        <w:t>OK</w:t>
      </w:r>
      <w:r>
        <w:t>.</w:t>
      </w:r>
    </w:p>
    <w:p w:rsidR="00446CC1" w:rsidRDefault="00446CC1" w:rsidP="00446CC1">
      <w:pPr>
        <w:pStyle w:val="LabStepLevel2Numbered"/>
      </w:pPr>
      <w:r>
        <w:t xml:space="preserve">Notice that the </w:t>
      </w:r>
      <w:r w:rsidRPr="00573500">
        <w:rPr>
          <w:b/>
        </w:rPr>
        <w:t xml:space="preserve">Image Viewer </w:t>
      </w:r>
      <w:r w:rsidR="00124308" w:rsidRPr="00573500">
        <w:rPr>
          <w:b/>
        </w:rPr>
        <w:t>Web Part</w:t>
      </w:r>
      <w:r>
        <w:t xml:space="preserve"> reappears for </w:t>
      </w:r>
      <w:r w:rsidR="00573500">
        <w:t xml:space="preserve">Michael </w:t>
      </w:r>
      <w:r>
        <w:t xml:space="preserve">and that the </w:t>
      </w:r>
      <w:r w:rsidRPr="00573500">
        <w:rPr>
          <w:b/>
        </w:rPr>
        <w:t xml:space="preserve">Site Users </w:t>
      </w:r>
      <w:r w:rsidR="00124308" w:rsidRPr="00573500">
        <w:rPr>
          <w:b/>
        </w:rPr>
        <w:t>Web Part</w:t>
      </w:r>
      <w:r>
        <w:t xml:space="preserve"> </w:t>
      </w:r>
      <w:r w:rsidR="00573500">
        <w:t>is not present</w:t>
      </w:r>
      <w:r>
        <w:t>.</w:t>
      </w:r>
    </w:p>
    <w:p w:rsidR="00573500" w:rsidRPr="007A36B7" w:rsidRDefault="00573500" w:rsidP="00573500">
      <w:pPr>
        <w:pStyle w:val="LabStepLevel2Numbered"/>
      </w:pPr>
      <w:r>
        <w:t xml:space="preserve">Authenticate into the library as Janice Galvin using the </w:t>
      </w:r>
      <w:r w:rsidRPr="0031191F">
        <w:rPr>
          <w:b/>
        </w:rPr>
        <w:t>Welcome Menu</w:t>
      </w:r>
      <w:r>
        <w:t xml:space="preserve"> in the top right corner and select </w:t>
      </w:r>
      <w:r w:rsidRPr="0031191F">
        <w:rPr>
          <w:b/>
        </w:rPr>
        <w:t>Sign in as Different User</w:t>
      </w:r>
      <w:r>
        <w:t xml:space="preserve"> and enter </w:t>
      </w:r>
      <w:r w:rsidRPr="00D77EC7">
        <w:rPr>
          <w:rStyle w:val="InlindeCode"/>
        </w:rPr>
        <w:t>[[AD-DOMAIN]]\</w:t>
      </w:r>
      <w:proofErr w:type="spellStart"/>
      <w:r>
        <w:rPr>
          <w:rStyle w:val="InlindeCode"/>
        </w:rPr>
        <w:t>janice</w:t>
      </w:r>
      <w:proofErr w:type="spellEnd"/>
      <w:r>
        <w:rPr>
          <w:rStyle w:val="InlindeCode"/>
        </w:rPr>
        <w:t xml:space="preserve"> </w:t>
      </w:r>
      <w:r w:rsidRPr="0031191F">
        <w:t>for</w:t>
      </w:r>
      <w:r>
        <w:t xml:space="preserve"> the user name and click </w:t>
      </w:r>
      <w:r w:rsidRPr="0031191F">
        <w:rPr>
          <w:b/>
        </w:rPr>
        <w:t>OK</w:t>
      </w:r>
      <w:r>
        <w:t>.</w:t>
      </w:r>
    </w:p>
    <w:p w:rsidR="00E12340" w:rsidRDefault="00446CC1" w:rsidP="00446CC1">
      <w:pPr>
        <w:pStyle w:val="LabStepLevel2Numbered"/>
      </w:pPr>
      <w:r>
        <w:t xml:space="preserve">Notice that </w:t>
      </w:r>
      <w:r w:rsidR="00573500">
        <w:t xml:space="preserve">Janice’s </w:t>
      </w:r>
      <w:r>
        <w:t xml:space="preserve">personal view of the </w:t>
      </w:r>
      <w:r w:rsidR="00124308">
        <w:t>Web Part</w:t>
      </w:r>
      <w:r>
        <w:t xml:space="preserve"> page appears automatically.</w:t>
      </w:r>
      <w:r w:rsidR="00D20EA9">
        <w:t xml:space="preserve"> </w:t>
      </w:r>
    </w:p>
    <w:p w:rsidR="00AF5F18" w:rsidRDefault="00446CC1" w:rsidP="0031191F">
      <w:pPr>
        <w:pStyle w:val="LabStepNumbered"/>
      </w:pPr>
      <w:r>
        <w:t xml:space="preserve">Flip between Personal View and Shared View as </w:t>
      </w:r>
      <w:r w:rsidR="00B74F5A">
        <w:t>Janice</w:t>
      </w:r>
      <w:r w:rsidR="00EE5B8D">
        <w:t>:</w:t>
      </w:r>
    </w:p>
    <w:p w:rsidR="00446CC1" w:rsidRDefault="00F4668F" w:rsidP="005D7E41">
      <w:pPr>
        <w:pStyle w:val="LabStepLevel2Numbered"/>
        <w:numPr>
          <w:ilvl w:val="0"/>
          <w:numId w:val="26"/>
        </w:numPr>
      </w:pPr>
      <w:r>
        <w:t xml:space="preserve">Use the </w:t>
      </w:r>
      <w:r w:rsidRPr="005D7E41">
        <w:rPr>
          <w:b/>
        </w:rPr>
        <w:t>Welcome Menu</w:t>
      </w:r>
      <w:r>
        <w:t xml:space="preserve"> to select the</w:t>
      </w:r>
      <w:r w:rsidR="00446CC1">
        <w:t xml:space="preserve"> </w:t>
      </w:r>
      <w:r w:rsidR="00446CC1" w:rsidRPr="005D7E41">
        <w:rPr>
          <w:b/>
        </w:rPr>
        <w:t>Show Shared View</w:t>
      </w:r>
      <w:r w:rsidR="00446CC1">
        <w:t xml:space="preserve"> to display the public view of the </w:t>
      </w:r>
      <w:r w:rsidR="00124308">
        <w:t>Web Part</w:t>
      </w:r>
      <w:r w:rsidR="00446CC1">
        <w:t xml:space="preserve"> page.</w:t>
      </w:r>
    </w:p>
    <w:p w:rsidR="00446CC1" w:rsidRDefault="00446CC1" w:rsidP="000E11EF">
      <w:pPr>
        <w:pStyle w:val="LabStepLevel2Numbered"/>
      </w:pPr>
      <w:r>
        <w:t xml:space="preserve">Notice that the </w:t>
      </w:r>
      <w:r w:rsidRPr="005D7E41">
        <w:rPr>
          <w:b/>
        </w:rPr>
        <w:t xml:space="preserve">Image Viewer </w:t>
      </w:r>
      <w:r w:rsidR="00124308" w:rsidRPr="005D7E41">
        <w:rPr>
          <w:b/>
        </w:rPr>
        <w:t>Web Part</w:t>
      </w:r>
      <w:r>
        <w:t xml:space="preserve"> reappears for </w:t>
      </w:r>
      <w:r w:rsidR="005D7E41">
        <w:t>Janice</w:t>
      </w:r>
      <w:r>
        <w:t xml:space="preserve"> and that the </w:t>
      </w:r>
      <w:r w:rsidRPr="005D7E41">
        <w:rPr>
          <w:b/>
        </w:rPr>
        <w:t xml:space="preserve">Site Users </w:t>
      </w:r>
      <w:r w:rsidR="00124308" w:rsidRPr="005D7E41">
        <w:rPr>
          <w:b/>
        </w:rPr>
        <w:t>Web Part</w:t>
      </w:r>
      <w:r>
        <w:t xml:space="preserve"> </w:t>
      </w:r>
      <w:r w:rsidR="005D7E41">
        <w:t>is not present</w:t>
      </w:r>
      <w:r>
        <w:t>.</w:t>
      </w:r>
      <w:r w:rsidR="00BB45B5">
        <w:t xml:space="preserve"> </w:t>
      </w:r>
      <w:r w:rsidR="005D7E41">
        <w:t xml:space="preserve">Janice </w:t>
      </w:r>
      <w:r>
        <w:t xml:space="preserve">does NOT receive a combination of both the Personal View additions and the public </w:t>
      </w:r>
      <w:r w:rsidR="00124308">
        <w:t>Web Part</w:t>
      </w:r>
      <w:r>
        <w:t>s.</w:t>
      </w:r>
    </w:p>
    <w:p w:rsidR="00446CC1" w:rsidRPr="000E11EF" w:rsidRDefault="005D7E41" w:rsidP="00446CC1">
      <w:pPr>
        <w:pStyle w:val="LabStepLevel2Numbered"/>
      </w:pPr>
      <w:r>
        <w:t xml:space="preserve">Use the </w:t>
      </w:r>
      <w:r w:rsidRPr="005D7E41">
        <w:rPr>
          <w:b/>
        </w:rPr>
        <w:t>Welcome Menu</w:t>
      </w:r>
      <w:r>
        <w:t xml:space="preserve"> to select the </w:t>
      </w:r>
      <w:r w:rsidR="00446CC1" w:rsidRPr="00446CC1">
        <w:rPr>
          <w:b/>
        </w:rPr>
        <w:t xml:space="preserve">Show </w:t>
      </w:r>
      <w:r w:rsidR="00446CC1">
        <w:rPr>
          <w:b/>
        </w:rPr>
        <w:t>Personal</w:t>
      </w:r>
      <w:r w:rsidR="00446CC1" w:rsidRPr="00446CC1">
        <w:rPr>
          <w:b/>
        </w:rPr>
        <w:t xml:space="preserve"> View</w:t>
      </w:r>
      <w:r w:rsidR="00446CC1">
        <w:t xml:space="preserve"> to display </w:t>
      </w:r>
      <w:r w:rsidR="004B0167">
        <w:t>Janice’s</w:t>
      </w:r>
      <w:r w:rsidR="00446CC1">
        <w:t xml:space="preserve"> personal view of the </w:t>
      </w:r>
      <w:r w:rsidR="00124308">
        <w:t>Web Part</w:t>
      </w:r>
      <w:r w:rsidR="00446CC1">
        <w:t xml:space="preserve"> page.</w:t>
      </w:r>
    </w:p>
    <w:p w:rsidR="00D20EA9" w:rsidRDefault="00446CC1" w:rsidP="0031191F">
      <w:pPr>
        <w:pStyle w:val="LabStepNumbered"/>
      </w:pPr>
      <w:r>
        <w:t xml:space="preserve">Reset </w:t>
      </w:r>
      <w:r w:rsidR="00CB226E">
        <w:t xml:space="preserve">Janice’s </w:t>
      </w:r>
      <w:r>
        <w:t>Personal View of the page</w:t>
      </w:r>
      <w:r w:rsidR="00EE5B8D">
        <w:t>:</w:t>
      </w:r>
    </w:p>
    <w:p w:rsidR="00446CC1" w:rsidRDefault="00223E5B" w:rsidP="00223E5B">
      <w:pPr>
        <w:pStyle w:val="LabStepLevel2Numbered"/>
        <w:numPr>
          <w:ilvl w:val="0"/>
          <w:numId w:val="27"/>
        </w:numPr>
      </w:pPr>
      <w:r>
        <w:t xml:space="preserve">Use the </w:t>
      </w:r>
      <w:r w:rsidRPr="00223E5B">
        <w:rPr>
          <w:b/>
        </w:rPr>
        <w:t>Welcome Menu</w:t>
      </w:r>
      <w:r>
        <w:t xml:space="preserve"> to select the </w:t>
      </w:r>
      <w:r w:rsidR="00446CC1" w:rsidRPr="00223E5B">
        <w:rPr>
          <w:b/>
        </w:rPr>
        <w:t>Reset Page Content</w:t>
      </w:r>
      <w:r w:rsidR="00446CC1">
        <w:t xml:space="preserve"> to reset all layout and </w:t>
      </w:r>
      <w:r w:rsidR="00124308">
        <w:t>Web Part</w:t>
      </w:r>
      <w:r w:rsidR="00446CC1">
        <w:t>s to the default (Shared View) version of the page, t</w:t>
      </w:r>
      <w:r w:rsidR="00C047DD">
        <w:t>hereby making</w:t>
      </w:r>
      <w:r w:rsidR="00446CC1">
        <w:t xml:space="preserve"> </w:t>
      </w:r>
      <w:r>
        <w:t>Janice’s</w:t>
      </w:r>
      <w:r w:rsidR="00446CC1">
        <w:t xml:space="preserve"> Personal View</w:t>
      </w:r>
      <w:r w:rsidR="00C047DD">
        <w:t xml:space="preserve"> look identical to the Shared View of the page</w:t>
      </w:r>
      <w:r w:rsidR="00446CC1">
        <w:t>.</w:t>
      </w:r>
    </w:p>
    <w:p w:rsidR="00C047DD" w:rsidRDefault="00446CC1" w:rsidP="00446CC1">
      <w:pPr>
        <w:pStyle w:val="LabStepLevel2Numbered"/>
      </w:pPr>
      <w:r>
        <w:t xml:space="preserve">Click </w:t>
      </w:r>
      <w:r w:rsidRPr="00223E5B">
        <w:rPr>
          <w:b/>
        </w:rPr>
        <w:t>OK</w:t>
      </w:r>
      <w:r>
        <w:t xml:space="preserve"> to the </w:t>
      </w:r>
      <w:r w:rsidR="005E043C">
        <w:t>W</w:t>
      </w:r>
      <w:r>
        <w:t xml:space="preserve">eb page warning that all of </w:t>
      </w:r>
      <w:r w:rsidR="00C82896">
        <w:t>Janice’s</w:t>
      </w:r>
      <w:r>
        <w:t xml:space="preserve"> personalization </w:t>
      </w:r>
      <w:r w:rsidR="00C047DD">
        <w:t>will be lost.</w:t>
      </w:r>
    </w:p>
    <w:p w:rsidR="00D20EA9" w:rsidRDefault="00C047DD" w:rsidP="005E043C">
      <w:pPr>
        <w:pStyle w:val="LabStepScreenshotLevel2"/>
      </w:pPr>
      <w:r>
        <w:lastRenderedPageBreak/>
        <w:drawing>
          <wp:inline distT="0" distB="0" distL="0" distR="0" wp14:anchorId="1818B5BC" wp14:editId="0700A3EC">
            <wp:extent cx="3933825" cy="1552575"/>
            <wp:effectExtent l="19050" t="0" r="9525" b="0"/>
            <wp:docPr id="10" name="Picture 9" descr="M6_Lab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_Lab07.png"/>
                    <pic:cNvPicPr/>
                  </pic:nvPicPr>
                  <pic:blipFill>
                    <a:blip r:embed="rId25" cstate="print"/>
                    <a:stretch>
                      <a:fillRect/>
                    </a:stretch>
                  </pic:blipFill>
                  <pic:spPr>
                    <a:xfrm>
                      <a:off x="0" y="0"/>
                      <a:ext cx="3933825" cy="1552575"/>
                    </a:xfrm>
                    <a:prstGeom prst="rect">
                      <a:avLst/>
                    </a:prstGeom>
                  </pic:spPr>
                </pic:pic>
              </a:graphicData>
            </a:graphic>
          </wp:inline>
        </w:drawing>
      </w:r>
      <w:r w:rsidR="00D20EA9">
        <w:t xml:space="preserve"> </w:t>
      </w:r>
    </w:p>
    <w:p w:rsidR="00C047DD" w:rsidRDefault="005E043C" w:rsidP="00C047DD">
      <w:pPr>
        <w:pStyle w:val="LabStepLevel2Numbered"/>
      </w:pPr>
      <w:r>
        <w:t xml:space="preserve">Use the </w:t>
      </w:r>
      <w:r w:rsidRPr="005D7E41">
        <w:rPr>
          <w:b/>
        </w:rPr>
        <w:t>Welcome Menu</w:t>
      </w:r>
      <w:r>
        <w:t xml:space="preserve"> to select the </w:t>
      </w:r>
      <w:r w:rsidR="00C047DD" w:rsidRPr="00446CC1">
        <w:rPr>
          <w:b/>
        </w:rPr>
        <w:t>Show Shared View</w:t>
      </w:r>
      <w:r w:rsidR="00C047DD">
        <w:t xml:space="preserve"> is an option, meaning that while </w:t>
      </w:r>
      <w:r>
        <w:t>Janice’s</w:t>
      </w:r>
      <w:r w:rsidR="00C047DD">
        <w:t xml:space="preserve"> Personal View now mimics the Shared View of the page, it i</w:t>
      </w:r>
      <w:r>
        <w:t>s STILL Student's Personal View.</w:t>
      </w:r>
    </w:p>
    <w:p w:rsidR="00B6212A" w:rsidRDefault="00C047DD" w:rsidP="00C047DD">
      <w:pPr>
        <w:pStyle w:val="LabStepLevel2Numbered"/>
      </w:pPr>
      <w:r>
        <w:t xml:space="preserve">Notice that the </w:t>
      </w:r>
      <w:r w:rsidRPr="005E043C">
        <w:rPr>
          <w:b/>
        </w:rPr>
        <w:t xml:space="preserve">Image Viewer </w:t>
      </w:r>
      <w:r w:rsidR="00124308" w:rsidRPr="005E043C">
        <w:rPr>
          <w:b/>
        </w:rPr>
        <w:t>Web Part</w:t>
      </w:r>
      <w:r>
        <w:t xml:space="preserve"> </w:t>
      </w:r>
      <w:proofErr w:type="gramStart"/>
      <w:r>
        <w:t>reappears</w:t>
      </w:r>
      <w:proofErr w:type="gramEnd"/>
      <w:r>
        <w:t xml:space="preserve"> </w:t>
      </w:r>
      <w:r w:rsidRPr="005E043C">
        <w:rPr>
          <w:b/>
        </w:rPr>
        <w:t xml:space="preserve">Site Users </w:t>
      </w:r>
      <w:r w:rsidR="00124308" w:rsidRPr="005E043C">
        <w:rPr>
          <w:b/>
        </w:rPr>
        <w:t>Web Part</w:t>
      </w:r>
      <w:r>
        <w:t xml:space="preserve"> </w:t>
      </w:r>
      <w:r w:rsidR="005E043C">
        <w:t>is not present.</w:t>
      </w:r>
    </w:p>
    <w:p w:rsidR="000E11EF" w:rsidRDefault="000E11EF" w:rsidP="0031191F">
      <w:pPr>
        <w:pStyle w:val="LabStepNumbered"/>
      </w:pPr>
      <w:r>
        <w:t xml:space="preserve">Visit the </w:t>
      </w:r>
      <w:r w:rsidRPr="007D6944">
        <w:rPr>
          <w:b/>
        </w:rPr>
        <w:t>Products</w:t>
      </w:r>
      <w:r>
        <w:t xml:space="preserve"> site's </w:t>
      </w:r>
      <w:r w:rsidR="00AA1984" w:rsidRPr="007D6944">
        <w:rPr>
          <w:b/>
        </w:rPr>
        <w:t>Site Pages</w:t>
      </w:r>
      <w:r w:rsidR="00AA1984">
        <w:t xml:space="preserve"> library</w:t>
      </w:r>
      <w:r>
        <w:t xml:space="preserve"> using the li</w:t>
      </w:r>
      <w:r w:rsidR="00AA1984">
        <w:t>brary</w:t>
      </w:r>
      <w:r>
        <w:t>'s link in the Quick Launch bar.</w:t>
      </w:r>
    </w:p>
    <w:p w:rsidR="000E11EF" w:rsidRDefault="00AA1984" w:rsidP="0031191F">
      <w:pPr>
        <w:pStyle w:val="LabStepNumbered"/>
      </w:pPr>
      <w:r>
        <w:t>Create a Personal View of the Site Pages library</w:t>
      </w:r>
      <w:r w:rsidR="007D6944">
        <w:t>:</w:t>
      </w:r>
    </w:p>
    <w:p w:rsidR="000E11EF" w:rsidRDefault="00AA1984" w:rsidP="007D6944">
      <w:pPr>
        <w:pStyle w:val="LabStepLevel2Numbered"/>
        <w:numPr>
          <w:ilvl w:val="0"/>
          <w:numId w:val="28"/>
        </w:numPr>
      </w:pPr>
      <w:r>
        <w:t xml:space="preserve">Click on the </w:t>
      </w:r>
      <w:r w:rsidRPr="007D6944">
        <w:rPr>
          <w:b/>
        </w:rPr>
        <w:t>Create View</w:t>
      </w:r>
      <w:r>
        <w:t xml:space="preserve"> button in the </w:t>
      </w:r>
      <w:r w:rsidRPr="00142B44">
        <w:rPr>
          <w:b/>
        </w:rPr>
        <w:t>Manage Views</w:t>
      </w:r>
      <w:r>
        <w:t xml:space="preserve"> </w:t>
      </w:r>
      <w:r w:rsidR="00142B44">
        <w:t xml:space="preserve">group </w:t>
      </w:r>
      <w:r>
        <w:t xml:space="preserve">of the </w:t>
      </w:r>
      <w:r w:rsidR="00142B44" w:rsidRPr="00142B44">
        <w:rPr>
          <w:b/>
        </w:rPr>
        <w:t xml:space="preserve">Library Tools » </w:t>
      </w:r>
      <w:r w:rsidRPr="00142B44">
        <w:rPr>
          <w:b/>
        </w:rPr>
        <w:t>Library</w:t>
      </w:r>
      <w:r>
        <w:t xml:space="preserve"> </w:t>
      </w:r>
      <w:r w:rsidR="00142B44">
        <w:t xml:space="preserve">tab in the </w:t>
      </w:r>
      <w:r>
        <w:t>ribbon.</w:t>
      </w:r>
    </w:p>
    <w:p w:rsidR="00AA1984" w:rsidRDefault="00142B44" w:rsidP="00142B44">
      <w:pPr>
        <w:pStyle w:val="LabStepScreenshotLevel2"/>
      </w:pPr>
      <w:r>
        <w:drawing>
          <wp:inline distT="0" distB="0" distL="0" distR="0" wp14:anchorId="3B790CBF" wp14:editId="2DEACB30">
            <wp:extent cx="3933334" cy="13809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33334" cy="1380952"/>
                    </a:xfrm>
                    <a:prstGeom prst="rect">
                      <a:avLst/>
                    </a:prstGeom>
                  </pic:spPr>
                </pic:pic>
              </a:graphicData>
            </a:graphic>
          </wp:inline>
        </w:drawing>
      </w:r>
    </w:p>
    <w:p w:rsidR="000E11EF" w:rsidRDefault="00AA1984" w:rsidP="00E4008E">
      <w:pPr>
        <w:pStyle w:val="LabStepLevel2Numbered"/>
      </w:pPr>
      <w:r>
        <w:t xml:space="preserve">Click on the </w:t>
      </w:r>
      <w:r w:rsidRPr="00AA1984">
        <w:rPr>
          <w:b/>
        </w:rPr>
        <w:t>Standard View</w:t>
      </w:r>
      <w:r>
        <w:t xml:space="preserve"> button or title under the </w:t>
      </w:r>
      <w:r w:rsidRPr="004F2059">
        <w:rPr>
          <w:b/>
        </w:rPr>
        <w:t>Choose View Format</w:t>
      </w:r>
      <w:r>
        <w:t xml:space="preserve"> header on the </w:t>
      </w:r>
      <w:r w:rsidRPr="004F2059">
        <w:rPr>
          <w:b/>
        </w:rPr>
        <w:t>Create View</w:t>
      </w:r>
      <w:r>
        <w:t xml:space="preserve"> page</w:t>
      </w:r>
      <w:r w:rsidR="000E11EF">
        <w:t>.</w:t>
      </w:r>
      <w:r w:rsidR="00E4008E">
        <w:t xml:space="preserve"> Use the following to create the new view</w:t>
      </w:r>
      <w:r w:rsidR="00A10DE2">
        <w:t xml:space="preserve"> and click </w:t>
      </w:r>
      <w:r w:rsidR="00A10DE2" w:rsidRPr="00A10DE2">
        <w:rPr>
          <w:b/>
        </w:rPr>
        <w:t>OK</w:t>
      </w:r>
      <w:r>
        <w:t>:</w:t>
      </w:r>
    </w:p>
    <w:p w:rsidR="00E4008E" w:rsidRDefault="00E4008E" w:rsidP="00E4008E">
      <w:pPr>
        <w:pStyle w:val="LabStepLevel2NoBullet"/>
        <w:ind w:left="1440"/>
      </w:pPr>
      <w:r w:rsidRPr="00E4008E">
        <w:rPr>
          <w:b/>
        </w:rPr>
        <w:t>Name:</w:t>
      </w:r>
      <w:r>
        <w:t xml:space="preserve"> Janice’s Personal View</w:t>
      </w:r>
    </w:p>
    <w:p w:rsidR="00E4008E" w:rsidRDefault="00E4008E" w:rsidP="00E4008E">
      <w:pPr>
        <w:pStyle w:val="LabStepLevel2NoBullet"/>
        <w:ind w:left="1440"/>
      </w:pPr>
      <w:r w:rsidRPr="00E4008E">
        <w:rPr>
          <w:b/>
        </w:rPr>
        <w:t xml:space="preserve">Audience: </w:t>
      </w:r>
      <w:r>
        <w:t>Create a Personal View</w:t>
      </w:r>
    </w:p>
    <w:p w:rsidR="00E4008E" w:rsidRDefault="00E4008E" w:rsidP="00E4008E">
      <w:pPr>
        <w:pStyle w:val="LabStepLevel2NoBullet"/>
        <w:ind w:left="1440"/>
      </w:pPr>
      <w:r w:rsidRPr="00E4008E">
        <w:rPr>
          <w:b/>
        </w:rPr>
        <w:t>Columns:</w:t>
      </w:r>
      <w:r>
        <w:t xml:space="preserve"> Check only the following: Edit (link to Edit item) - Position 1; Name (linked to document) - Position 2; Check </w:t>
      </w:r>
      <w:proofErr w:type="gramStart"/>
      <w:r>
        <w:t>In</w:t>
      </w:r>
      <w:proofErr w:type="gramEnd"/>
      <w:r>
        <w:t xml:space="preserve"> Comment - Position 3</w:t>
      </w:r>
    </w:p>
    <w:p w:rsidR="00E4008E" w:rsidRDefault="00E4008E" w:rsidP="00E4008E">
      <w:pPr>
        <w:pStyle w:val="LabStepLevel2NoBullet"/>
        <w:ind w:left="1440"/>
      </w:pPr>
      <w:r w:rsidRPr="00E4008E">
        <w:rPr>
          <w:b/>
        </w:rPr>
        <w:t>Sort:</w:t>
      </w:r>
      <w:r>
        <w:t xml:space="preserve"> First Column = Name (linked to document)</w:t>
      </w:r>
    </w:p>
    <w:p w:rsidR="00E4008E" w:rsidRDefault="00E4008E" w:rsidP="00E4008E">
      <w:pPr>
        <w:pStyle w:val="LabStepLevel2NoBullet"/>
        <w:ind w:left="1440"/>
      </w:pPr>
      <w:r w:rsidRPr="00E4008E">
        <w:rPr>
          <w:b/>
        </w:rPr>
        <w:t>Mobile:</w:t>
      </w:r>
      <w:r>
        <w:t xml:space="preserve"> </w:t>
      </w:r>
      <w:r w:rsidRPr="00E4008E">
        <w:rPr>
          <w:b/>
        </w:rPr>
        <w:t>Clear</w:t>
      </w:r>
      <w:r>
        <w:t xml:space="preserve"> </w:t>
      </w:r>
      <w:proofErr w:type="gramStart"/>
      <w:r>
        <w:t>Enable</w:t>
      </w:r>
      <w:proofErr w:type="gramEnd"/>
      <w:r>
        <w:t xml:space="preserve"> this view for mobile access</w:t>
      </w:r>
    </w:p>
    <w:p w:rsidR="000E11EF" w:rsidRDefault="003F5E88" w:rsidP="006458DB">
      <w:pPr>
        <w:pStyle w:val="LabStepLevel2Numbered"/>
      </w:pPr>
      <w:r>
        <w:t>Verify the correct columns appear i</w:t>
      </w:r>
      <w:r w:rsidR="00A10DE2">
        <w:t>n the correct order on the view:</w:t>
      </w:r>
    </w:p>
    <w:p w:rsidR="00A10DE2" w:rsidRDefault="00A10DE2" w:rsidP="00A10DE2">
      <w:pPr>
        <w:pStyle w:val="LabStepScreenshotLevel2"/>
      </w:pPr>
      <w:r>
        <w:drawing>
          <wp:inline distT="0" distB="0" distL="0" distR="0" wp14:anchorId="7A87CF6F" wp14:editId="472DCC9C">
            <wp:extent cx="4648200" cy="15647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60896" cy="1569069"/>
                    </a:xfrm>
                    <a:prstGeom prst="rect">
                      <a:avLst/>
                    </a:prstGeom>
                  </pic:spPr>
                </pic:pic>
              </a:graphicData>
            </a:graphic>
          </wp:inline>
        </w:drawing>
      </w:r>
    </w:p>
    <w:p w:rsidR="003F5E88" w:rsidRDefault="003F5E88" w:rsidP="006458DB">
      <w:pPr>
        <w:pStyle w:val="LabStepLevel2Numbered"/>
      </w:pPr>
      <w:r>
        <w:t xml:space="preserve">Return to the default public view of the library by selecting the </w:t>
      </w:r>
      <w:r w:rsidRPr="003F5E88">
        <w:rPr>
          <w:b/>
        </w:rPr>
        <w:t>All Pages</w:t>
      </w:r>
      <w:r>
        <w:t xml:space="preserve"> view from the drop down menu of the </w:t>
      </w:r>
      <w:r w:rsidRPr="003F5E88">
        <w:rPr>
          <w:b/>
        </w:rPr>
        <w:t>Current View</w:t>
      </w:r>
      <w:r>
        <w:t xml:space="preserve"> option in the </w:t>
      </w:r>
      <w:r w:rsidRPr="00A10DE2">
        <w:rPr>
          <w:b/>
        </w:rPr>
        <w:t>Manage Views</w:t>
      </w:r>
      <w:r>
        <w:t xml:space="preserve"> </w:t>
      </w:r>
      <w:r w:rsidR="00A10DE2">
        <w:t xml:space="preserve">group </w:t>
      </w:r>
      <w:r>
        <w:t xml:space="preserve">of the </w:t>
      </w:r>
      <w:r w:rsidR="00A10DE2" w:rsidRPr="00A10DE2">
        <w:rPr>
          <w:b/>
        </w:rPr>
        <w:t xml:space="preserve">Library Tools » </w:t>
      </w:r>
      <w:r w:rsidRPr="00A10DE2">
        <w:rPr>
          <w:b/>
        </w:rPr>
        <w:t xml:space="preserve">Library </w:t>
      </w:r>
      <w:r w:rsidR="00A10DE2" w:rsidRPr="00A10DE2">
        <w:rPr>
          <w:b/>
        </w:rPr>
        <w:t>tab</w:t>
      </w:r>
      <w:r w:rsidR="00A10DE2">
        <w:t xml:space="preserve"> in the </w:t>
      </w:r>
      <w:r>
        <w:t xml:space="preserve">ribbon. Note that </w:t>
      </w:r>
      <w:r w:rsidR="00A10DE2" w:rsidRPr="0037244F">
        <w:rPr>
          <w:b/>
        </w:rPr>
        <w:t>Janice’s</w:t>
      </w:r>
      <w:r w:rsidRPr="0037244F">
        <w:rPr>
          <w:b/>
        </w:rPr>
        <w:t xml:space="preserve"> Personal View</w:t>
      </w:r>
      <w:r>
        <w:t xml:space="preserve"> is now one of the named view choices in the drop down.</w:t>
      </w:r>
    </w:p>
    <w:p w:rsidR="000E11EF" w:rsidRDefault="00B33409" w:rsidP="0031191F">
      <w:pPr>
        <w:pStyle w:val="LabStepNumbered"/>
      </w:pPr>
      <w:r>
        <w:lastRenderedPageBreak/>
        <w:t>Visit the Site Pages library as another user.</w:t>
      </w:r>
    </w:p>
    <w:p w:rsidR="0037244F" w:rsidRPr="007A36B7" w:rsidRDefault="0037244F" w:rsidP="0037244F">
      <w:pPr>
        <w:pStyle w:val="LabStepLevel2Numbered"/>
        <w:numPr>
          <w:ilvl w:val="0"/>
          <w:numId w:val="29"/>
        </w:numPr>
      </w:pPr>
      <w:r>
        <w:t xml:space="preserve">Authenticate into the library as Michael Sullivan using the </w:t>
      </w:r>
      <w:r w:rsidRPr="0037244F">
        <w:rPr>
          <w:b/>
        </w:rPr>
        <w:t>Welcome Menu</w:t>
      </w:r>
      <w:r>
        <w:t xml:space="preserve"> in the top right corner and select </w:t>
      </w:r>
      <w:r w:rsidRPr="0037244F">
        <w:rPr>
          <w:b/>
        </w:rPr>
        <w:t>Sign in as Different User</w:t>
      </w:r>
      <w:r>
        <w:t xml:space="preserve"> and enter </w:t>
      </w:r>
      <w:r w:rsidRPr="00D77EC7">
        <w:rPr>
          <w:rStyle w:val="InlindeCode"/>
        </w:rPr>
        <w:t>[[AD-DOMAIN]]\</w:t>
      </w:r>
      <w:proofErr w:type="spellStart"/>
      <w:r>
        <w:rPr>
          <w:rStyle w:val="InlindeCode"/>
        </w:rPr>
        <w:t>michael</w:t>
      </w:r>
      <w:proofErr w:type="spellEnd"/>
      <w:r>
        <w:rPr>
          <w:rStyle w:val="InlindeCode"/>
        </w:rPr>
        <w:t xml:space="preserve"> </w:t>
      </w:r>
      <w:r w:rsidRPr="0031191F">
        <w:t>for</w:t>
      </w:r>
      <w:r>
        <w:t xml:space="preserve"> the user name and click </w:t>
      </w:r>
      <w:r w:rsidRPr="0037244F">
        <w:rPr>
          <w:b/>
        </w:rPr>
        <w:t>OK</w:t>
      </w:r>
      <w:r>
        <w:t>.</w:t>
      </w:r>
    </w:p>
    <w:p w:rsidR="00B33409" w:rsidRDefault="00B33409" w:rsidP="00B33409">
      <w:pPr>
        <w:pStyle w:val="LabStepLevel2Numbered"/>
      </w:pPr>
      <w:r>
        <w:t xml:space="preserve">Explore the drop down menu of the </w:t>
      </w:r>
      <w:r w:rsidRPr="00B33409">
        <w:rPr>
          <w:b/>
        </w:rPr>
        <w:t>Current View</w:t>
      </w:r>
      <w:r>
        <w:t xml:space="preserve"> option in the </w:t>
      </w:r>
      <w:r w:rsidR="0037244F" w:rsidRPr="00A10DE2">
        <w:rPr>
          <w:b/>
        </w:rPr>
        <w:t>Manage Views</w:t>
      </w:r>
      <w:r w:rsidR="0037244F">
        <w:t xml:space="preserve"> group of the </w:t>
      </w:r>
      <w:r w:rsidR="0037244F" w:rsidRPr="00A10DE2">
        <w:rPr>
          <w:b/>
        </w:rPr>
        <w:t>Library Tools » Library tab</w:t>
      </w:r>
      <w:r w:rsidR="0037244F">
        <w:t xml:space="preserve"> in the ribbon</w:t>
      </w:r>
      <w:r>
        <w:t xml:space="preserve">. Note that </w:t>
      </w:r>
      <w:r w:rsidR="0037244F">
        <w:t>Janice’s</w:t>
      </w:r>
      <w:r>
        <w:t xml:space="preserve"> Personal View is not available to </w:t>
      </w:r>
      <w:r w:rsidR="0037244F">
        <w:t>Michael Sullivan</w:t>
      </w:r>
      <w:r>
        <w:t>.</w:t>
      </w:r>
    </w:p>
    <w:p w:rsidR="0037244F" w:rsidRPr="007A36B7" w:rsidRDefault="0037244F" w:rsidP="0037244F">
      <w:pPr>
        <w:pStyle w:val="LabStepLevel2Numbered"/>
      </w:pPr>
      <w:r>
        <w:t xml:space="preserve">Authenticate into the library as Janice Galvin using the </w:t>
      </w:r>
      <w:r w:rsidRPr="0037244F">
        <w:rPr>
          <w:b/>
        </w:rPr>
        <w:t>Welcome Menu</w:t>
      </w:r>
      <w:r>
        <w:t xml:space="preserve"> in the top right corner and select </w:t>
      </w:r>
      <w:r w:rsidRPr="0037244F">
        <w:rPr>
          <w:b/>
        </w:rPr>
        <w:t>Sign in as Different User</w:t>
      </w:r>
      <w:r>
        <w:t xml:space="preserve"> and enter </w:t>
      </w:r>
      <w:r w:rsidRPr="00D77EC7">
        <w:rPr>
          <w:rStyle w:val="InlindeCode"/>
        </w:rPr>
        <w:t>[[AD-DOMAIN]]\</w:t>
      </w:r>
      <w:proofErr w:type="spellStart"/>
      <w:r>
        <w:rPr>
          <w:rStyle w:val="InlindeCode"/>
        </w:rPr>
        <w:t>janice</w:t>
      </w:r>
      <w:proofErr w:type="spellEnd"/>
      <w:r>
        <w:rPr>
          <w:rStyle w:val="InlindeCode"/>
        </w:rPr>
        <w:t xml:space="preserve"> </w:t>
      </w:r>
      <w:r w:rsidRPr="0031191F">
        <w:t>for</w:t>
      </w:r>
      <w:r>
        <w:t xml:space="preserve"> the user name and click </w:t>
      </w:r>
      <w:r w:rsidRPr="0037244F">
        <w:rPr>
          <w:b/>
        </w:rPr>
        <w:t>OK</w:t>
      </w:r>
      <w:r>
        <w:t>.</w:t>
      </w:r>
    </w:p>
    <w:p w:rsidR="003559A2" w:rsidRDefault="00AF5F18" w:rsidP="00A61324">
      <w:pPr>
        <w:pStyle w:val="LabExerciseCallout"/>
      </w:pPr>
      <w:r>
        <w:t xml:space="preserve">In this exercise you </w:t>
      </w:r>
      <w:r w:rsidR="00DB1386">
        <w:t>learned to invoke personal views.</w:t>
      </w:r>
    </w:p>
    <w:p w:rsidR="003559A2" w:rsidRDefault="003559A2" w:rsidP="003559A2">
      <w:pPr>
        <w:pStyle w:val="Heading2"/>
      </w:pPr>
      <w:r w:rsidRPr="00FC79BD">
        <w:t xml:space="preserve">Exercise </w:t>
      </w:r>
      <w:r>
        <w:t>3</w:t>
      </w:r>
      <w:r w:rsidRPr="00FC79BD">
        <w:t xml:space="preserve">: </w:t>
      </w:r>
      <w:r w:rsidR="00DB1386">
        <w:t>Searching and Tagging</w:t>
      </w:r>
    </w:p>
    <w:p w:rsidR="003559A2" w:rsidRDefault="003559A2" w:rsidP="003559A2">
      <w:pPr>
        <w:pStyle w:val="LabExerciseCallout"/>
      </w:pPr>
      <w:r w:rsidRPr="00AB0146">
        <w:t xml:space="preserve">In this exercise you will </w:t>
      </w:r>
      <w:r w:rsidR="00DB1386">
        <w:t>perform a search in SharePoint for specific content and user information</w:t>
      </w:r>
      <w:r w:rsidR="00A8107F">
        <w:t>.</w:t>
      </w:r>
      <w:r w:rsidR="00BB45B5">
        <w:t xml:space="preserve"> </w:t>
      </w:r>
      <w:r w:rsidR="00DB1386">
        <w:t>You will also learn to use tagging to mark important information.</w:t>
      </w:r>
    </w:p>
    <w:p w:rsidR="000424DC" w:rsidRDefault="000424DC" w:rsidP="000424DC">
      <w:pPr>
        <w:pStyle w:val="LabStepNumbered"/>
        <w:numPr>
          <w:ilvl w:val="0"/>
          <w:numId w:val="30"/>
        </w:numPr>
      </w:pPr>
      <w:r>
        <w:t>Navigate to the Wingtip Team Site using the method of choice.</w:t>
      </w:r>
    </w:p>
    <w:p w:rsidR="003559A2" w:rsidRDefault="00B32483" w:rsidP="000424DC">
      <w:pPr>
        <w:pStyle w:val="LabStepNumbered"/>
      </w:pPr>
      <w:r>
        <w:t>Perform a simple search</w:t>
      </w:r>
      <w:r w:rsidR="007418BB">
        <w:t xml:space="preserve"> for content</w:t>
      </w:r>
      <w:r w:rsidR="00084055">
        <w:t>:</w:t>
      </w:r>
    </w:p>
    <w:p w:rsidR="003559A2" w:rsidRDefault="00B32483" w:rsidP="00084055">
      <w:pPr>
        <w:pStyle w:val="LabStepLevel2Numbered"/>
        <w:numPr>
          <w:ilvl w:val="0"/>
          <w:numId w:val="32"/>
        </w:numPr>
      </w:pPr>
      <w:r>
        <w:t>Locate the search textbox in the</w:t>
      </w:r>
      <w:r w:rsidR="00084055">
        <w:t xml:space="preserve"> upper right corner of the page:</w:t>
      </w:r>
    </w:p>
    <w:p w:rsidR="00B32483" w:rsidRPr="007A36B7" w:rsidRDefault="00084055" w:rsidP="00084055">
      <w:pPr>
        <w:pStyle w:val="LabStepScreenshotLevel2"/>
      </w:pPr>
      <w:r>
        <w:drawing>
          <wp:inline distT="0" distB="0" distL="0" distR="0" wp14:anchorId="456B83CD" wp14:editId="48AC3021">
            <wp:extent cx="2866667" cy="12857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66667" cy="1285714"/>
                    </a:xfrm>
                    <a:prstGeom prst="rect">
                      <a:avLst/>
                    </a:prstGeom>
                  </pic:spPr>
                </pic:pic>
              </a:graphicData>
            </a:graphic>
          </wp:inline>
        </w:drawing>
      </w:r>
    </w:p>
    <w:p w:rsidR="003559A2" w:rsidRDefault="003559A2" w:rsidP="003559A2">
      <w:pPr>
        <w:pStyle w:val="LabStepLevel2Numbered"/>
      </w:pPr>
      <w:r>
        <w:t xml:space="preserve">Type </w:t>
      </w:r>
      <w:r w:rsidR="00084055" w:rsidRPr="004E1483">
        <w:rPr>
          <w:b/>
        </w:rPr>
        <w:t>knowledge</w:t>
      </w:r>
      <w:r>
        <w:t xml:space="preserve"> into the </w:t>
      </w:r>
      <w:r w:rsidR="00B32483">
        <w:t>se</w:t>
      </w:r>
      <w:r w:rsidR="00084055">
        <w:t xml:space="preserve">arch textbox, </w:t>
      </w:r>
      <w:proofErr w:type="gramStart"/>
      <w:r w:rsidR="00084055">
        <w:t>then</w:t>
      </w:r>
      <w:proofErr w:type="gramEnd"/>
      <w:r w:rsidR="00084055">
        <w:t xml:space="preserve"> click on the</w:t>
      </w:r>
      <w:r w:rsidR="007418BB">
        <w:t xml:space="preserve"> </w:t>
      </w:r>
      <w:r w:rsidR="00B32483">
        <w:t>magnifying glass icon to engage the search engine.</w:t>
      </w:r>
    </w:p>
    <w:p w:rsidR="002724C8" w:rsidRDefault="002724C8" w:rsidP="003559A2">
      <w:pPr>
        <w:pStyle w:val="LabStepLevel2Numbered"/>
      </w:pPr>
      <w:r>
        <w:t xml:space="preserve">On the </w:t>
      </w:r>
      <w:r w:rsidRPr="00084055">
        <w:rPr>
          <w:b/>
        </w:rPr>
        <w:t>Site Search Results</w:t>
      </w:r>
      <w:r>
        <w:t xml:space="preserve"> page, notice the title, </w:t>
      </w:r>
      <w:r w:rsidR="00084055">
        <w:t>icon</w:t>
      </w:r>
      <w:r>
        <w:t xml:space="preserve"> and URL information of each result and how the search engine sorts by relevance as a default, which put the link to the actual </w:t>
      </w:r>
      <w:r w:rsidRPr="00084055">
        <w:rPr>
          <w:b/>
        </w:rPr>
        <w:t>Knowledge</w:t>
      </w:r>
      <w:r w:rsidR="00084055" w:rsidRPr="00084055">
        <w:rPr>
          <w:b/>
        </w:rPr>
        <w:t xml:space="preserve"> B</w:t>
      </w:r>
      <w:r w:rsidRPr="00084055">
        <w:rPr>
          <w:b/>
        </w:rPr>
        <w:t>ase</w:t>
      </w:r>
      <w:r>
        <w:t xml:space="preserve"> site as the fi</w:t>
      </w:r>
      <w:r w:rsidR="00084055">
        <w:t>rst item in the results listing:</w:t>
      </w:r>
    </w:p>
    <w:p w:rsidR="002724C8" w:rsidRDefault="00084055" w:rsidP="002724C8">
      <w:pPr>
        <w:pStyle w:val="LabStepLevel2Numbered"/>
        <w:numPr>
          <w:ilvl w:val="0"/>
          <w:numId w:val="0"/>
        </w:numPr>
        <w:ind w:left="1080"/>
      </w:pPr>
      <w:r>
        <w:rPr>
          <w:noProof/>
        </w:rPr>
        <w:drawing>
          <wp:inline distT="0" distB="0" distL="0" distR="0" wp14:anchorId="579FD46E" wp14:editId="4AA8FA28">
            <wp:extent cx="4371975" cy="27334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78992" cy="2737815"/>
                    </a:xfrm>
                    <a:prstGeom prst="rect">
                      <a:avLst/>
                    </a:prstGeom>
                  </pic:spPr>
                </pic:pic>
              </a:graphicData>
            </a:graphic>
          </wp:inline>
        </w:drawing>
      </w:r>
    </w:p>
    <w:p w:rsidR="002724C8" w:rsidRDefault="007418BB" w:rsidP="003559A2">
      <w:pPr>
        <w:pStyle w:val="LabStepLevel2Numbered"/>
      </w:pPr>
      <w:r>
        <w:lastRenderedPageBreak/>
        <w:t xml:space="preserve">Click on either the </w:t>
      </w:r>
      <w:r w:rsidRPr="00084055">
        <w:rPr>
          <w:b/>
        </w:rPr>
        <w:t>Knowledge</w:t>
      </w:r>
      <w:r w:rsidR="00084055" w:rsidRPr="00084055">
        <w:rPr>
          <w:b/>
        </w:rPr>
        <w:t xml:space="preserve"> </w:t>
      </w:r>
      <w:r w:rsidRPr="00084055">
        <w:rPr>
          <w:b/>
        </w:rPr>
        <w:t>Base</w:t>
      </w:r>
      <w:r>
        <w:t xml:space="preserve"> site title hyperlink or the green URL hyperlink to navigate directly to the Knowledge</w:t>
      </w:r>
      <w:r w:rsidR="00084055">
        <w:t xml:space="preserve"> </w:t>
      </w:r>
      <w:r>
        <w:t>Base</w:t>
      </w:r>
      <w:r w:rsidR="00084055">
        <w:t xml:space="preserve"> site</w:t>
      </w:r>
      <w:r>
        <w:t>.</w:t>
      </w:r>
    </w:p>
    <w:p w:rsidR="002724C8" w:rsidRDefault="007418BB" w:rsidP="003559A2">
      <w:pPr>
        <w:pStyle w:val="LabStepLevel2Numbered"/>
      </w:pPr>
      <w:r>
        <w:t>Return to the home page of the Wingtip Team Site via your preferred method</w:t>
      </w:r>
      <w:r w:rsidR="00084055">
        <w:t>.</w:t>
      </w:r>
    </w:p>
    <w:p w:rsidR="003559A2" w:rsidRDefault="007418BB" w:rsidP="000424DC">
      <w:pPr>
        <w:pStyle w:val="LabStepNumbered"/>
      </w:pPr>
      <w:r>
        <w:t>Perform an advanced search for content</w:t>
      </w:r>
      <w:r w:rsidR="00084055">
        <w:t>:</w:t>
      </w:r>
    </w:p>
    <w:p w:rsidR="003559A2" w:rsidRDefault="007418BB" w:rsidP="00303CB1">
      <w:pPr>
        <w:pStyle w:val="LabStepLevel2Numbered"/>
        <w:numPr>
          <w:ilvl w:val="0"/>
          <w:numId w:val="33"/>
        </w:numPr>
      </w:pPr>
      <w:r>
        <w:t xml:space="preserve">Navigate to the Wingtip enterprise search page by clicking the </w:t>
      </w:r>
      <w:r w:rsidRPr="00303CB1">
        <w:rPr>
          <w:b/>
        </w:rPr>
        <w:t>Search</w:t>
      </w:r>
      <w:r>
        <w:t xml:space="preserve"> site's hyperlink in the top link bar of the Wingtip Team Site.</w:t>
      </w:r>
    </w:p>
    <w:p w:rsidR="001E0B43" w:rsidRDefault="001E0B43" w:rsidP="001E0B43">
      <w:pPr>
        <w:pStyle w:val="LabStepScreenshotLevel2"/>
      </w:pPr>
      <w:r>
        <w:drawing>
          <wp:inline distT="0" distB="0" distL="0" distR="0" wp14:anchorId="543CB1E6" wp14:editId="37819793">
            <wp:extent cx="4133334" cy="1180952"/>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33334" cy="1180952"/>
                    </a:xfrm>
                    <a:prstGeom prst="rect">
                      <a:avLst/>
                    </a:prstGeom>
                  </pic:spPr>
                </pic:pic>
              </a:graphicData>
            </a:graphic>
          </wp:inline>
        </w:drawing>
      </w:r>
    </w:p>
    <w:p w:rsidR="003559A2" w:rsidRDefault="00C20738" w:rsidP="003559A2">
      <w:pPr>
        <w:pStyle w:val="LabStepLevel2Numbered"/>
      </w:pPr>
      <w:r>
        <w:t xml:space="preserve">From the </w:t>
      </w:r>
      <w:r w:rsidRPr="001E0B43">
        <w:rPr>
          <w:b/>
        </w:rPr>
        <w:t>All Sites</w:t>
      </w:r>
      <w:r>
        <w:t xml:space="preserve"> tab, click on the </w:t>
      </w:r>
      <w:r w:rsidRPr="001E0B43">
        <w:rPr>
          <w:b/>
        </w:rPr>
        <w:t>Advanced</w:t>
      </w:r>
      <w:r>
        <w:t xml:space="preserve"> hyperlink to </w:t>
      </w:r>
      <w:r w:rsidR="001E0B43">
        <w:t>the right of the search textbox:</w:t>
      </w:r>
    </w:p>
    <w:p w:rsidR="00C20738" w:rsidRDefault="001E0B43" w:rsidP="001E0B43">
      <w:pPr>
        <w:pStyle w:val="LabStepScreenshotLevel2"/>
      </w:pPr>
      <w:r>
        <w:drawing>
          <wp:inline distT="0" distB="0" distL="0" distR="0" wp14:anchorId="44BD9609" wp14:editId="3831C0B2">
            <wp:extent cx="4990477" cy="857143"/>
            <wp:effectExtent l="0" t="0" r="635" b="63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90477" cy="857143"/>
                    </a:xfrm>
                    <a:prstGeom prst="rect">
                      <a:avLst/>
                    </a:prstGeom>
                  </pic:spPr>
                </pic:pic>
              </a:graphicData>
            </a:graphic>
          </wp:inline>
        </w:drawing>
      </w:r>
    </w:p>
    <w:p w:rsidR="00C20738" w:rsidRDefault="00C20738" w:rsidP="003559A2">
      <w:pPr>
        <w:pStyle w:val="LabStepLevel2Numbered"/>
      </w:pPr>
      <w:r>
        <w:t xml:space="preserve">Examine the options on the </w:t>
      </w:r>
      <w:r w:rsidRPr="001E0B43">
        <w:rPr>
          <w:b/>
        </w:rPr>
        <w:t>Advance</w:t>
      </w:r>
      <w:r w:rsidR="001E0B43" w:rsidRPr="001E0B43">
        <w:rPr>
          <w:b/>
        </w:rPr>
        <w:t>d</w:t>
      </w:r>
      <w:r w:rsidRPr="001E0B43">
        <w:rPr>
          <w:b/>
        </w:rPr>
        <w:t xml:space="preserve"> Search</w:t>
      </w:r>
      <w:r>
        <w:t xml:space="preserve"> page under the </w:t>
      </w:r>
      <w:r w:rsidRPr="0056318B">
        <w:rPr>
          <w:b/>
        </w:rPr>
        <w:t>Find documents that have...</w:t>
      </w:r>
      <w:r>
        <w:t xml:space="preserve"> heading</w:t>
      </w:r>
      <w:r w:rsidR="0056318B">
        <w:t>.</w:t>
      </w:r>
    </w:p>
    <w:p w:rsidR="00C20738" w:rsidRDefault="00C20738" w:rsidP="003559A2">
      <w:pPr>
        <w:pStyle w:val="LabStepLevel2Numbered"/>
      </w:pPr>
      <w:r>
        <w:t xml:space="preserve">Perform an advanced search for all documents authored by </w:t>
      </w:r>
      <w:r w:rsidR="0056318B">
        <w:t>Janice Galvin</w:t>
      </w:r>
      <w:r>
        <w:t xml:space="preserve"> by leaving the fields in the </w:t>
      </w:r>
      <w:r w:rsidRPr="0056318B">
        <w:rPr>
          <w:b/>
        </w:rPr>
        <w:t>Find documents that have...</w:t>
      </w:r>
      <w:r>
        <w:t xml:space="preserve"> heading blank and instead </w:t>
      </w:r>
      <w:r w:rsidR="00A50ABE">
        <w:t>defining</w:t>
      </w:r>
      <w:r>
        <w:t xml:space="preserve"> a property restriction </w:t>
      </w:r>
      <w:r w:rsidR="00A50ABE">
        <w:t>in</w:t>
      </w:r>
      <w:r>
        <w:t xml:space="preserve"> the </w:t>
      </w:r>
      <w:r w:rsidRPr="0056318B">
        <w:rPr>
          <w:b/>
        </w:rPr>
        <w:t>Add property restrictions...</w:t>
      </w:r>
      <w:r>
        <w:t xml:space="preserve"> heading.</w:t>
      </w:r>
      <w:r w:rsidR="00BB45B5">
        <w:t xml:space="preserve"> </w:t>
      </w:r>
      <w:r>
        <w:t xml:space="preserve">Specifically, enter the following values into the </w:t>
      </w:r>
      <w:r w:rsidRPr="0056318B">
        <w:rPr>
          <w:b/>
        </w:rPr>
        <w:t>Where the Property...</w:t>
      </w:r>
      <w:r>
        <w:t xml:space="preserve"> line:</w:t>
      </w:r>
    </w:p>
    <w:p w:rsidR="0056318B" w:rsidRDefault="0056318B" w:rsidP="0056318B">
      <w:pPr>
        <w:pStyle w:val="LabStepLevel2NoBullet"/>
        <w:ind w:left="1440"/>
      </w:pPr>
      <w:r w:rsidRPr="0056318B">
        <w:rPr>
          <w:b/>
        </w:rPr>
        <w:t xml:space="preserve">(Pick Property) drop-down: </w:t>
      </w:r>
      <w:r>
        <w:t>Author</w:t>
      </w:r>
    </w:p>
    <w:p w:rsidR="0056318B" w:rsidRDefault="0056318B" w:rsidP="0056318B">
      <w:pPr>
        <w:pStyle w:val="LabStepLevel2NoBullet"/>
        <w:ind w:left="1440"/>
      </w:pPr>
      <w:r w:rsidRPr="0056318B">
        <w:rPr>
          <w:b/>
        </w:rPr>
        <w:t xml:space="preserve">Operand drop-down: </w:t>
      </w:r>
      <w:r>
        <w:t>Contains (default)</w:t>
      </w:r>
    </w:p>
    <w:p w:rsidR="0056318B" w:rsidRDefault="0056318B" w:rsidP="0056318B">
      <w:pPr>
        <w:pStyle w:val="LabStepLevel2NoBullet"/>
        <w:ind w:left="1440"/>
      </w:pPr>
      <w:r w:rsidRPr="0056318B">
        <w:rPr>
          <w:b/>
        </w:rPr>
        <w:t xml:space="preserve">Textbox: </w:t>
      </w:r>
      <w:r>
        <w:t>Janice</w:t>
      </w:r>
    </w:p>
    <w:p w:rsidR="0056318B" w:rsidRDefault="0056318B" w:rsidP="0056318B">
      <w:pPr>
        <w:pStyle w:val="LabStepLevel2NoBullet"/>
        <w:ind w:left="1440"/>
      </w:pPr>
      <w:r w:rsidRPr="0056318B">
        <w:rPr>
          <w:b/>
        </w:rPr>
        <w:t xml:space="preserve">Multiplier: </w:t>
      </w:r>
      <w:r>
        <w:t>And (default)</w:t>
      </w:r>
    </w:p>
    <w:p w:rsidR="00AC47D0" w:rsidRDefault="00AC47D0" w:rsidP="00AC47D0">
      <w:pPr>
        <w:pStyle w:val="LabStepScreenshotLevel2"/>
      </w:pPr>
      <w:r>
        <w:drawing>
          <wp:inline distT="0" distB="0" distL="0" distR="0" wp14:anchorId="0B52731A" wp14:editId="75167114">
            <wp:extent cx="4848225" cy="696673"/>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48225" cy="696673"/>
                    </a:xfrm>
                    <a:prstGeom prst="rect">
                      <a:avLst/>
                    </a:prstGeom>
                  </pic:spPr>
                </pic:pic>
              </a:graphicData>
            </a:graphic>
          </wp:inline>
        </w:drawing>
      </w:r>
    </w:p>
    <w:p w:rsidR="00C20738" w:rsidRDefault="006C6DAB" w:rsidP="0056318B">
      <w:pPr>
        <w:pStyle w:val="LabStepLevel2Numbered"/>
      </w:pPr>
      <w:r>
        <w:t>Browse the</w:t>
      </w:r>
      <w:r w:rsidR="00A50ABE">
        <w:t xml:space="preserve"> search results and click on a document or blog post authored by </w:t>
      </w:r>
      <w:r w:rsidR="00AC47D0">
        <w:t>Janice</w:t>
      </w:r>
      <w:r w:rsidR="00A50ABE">
        <w:t>.</w:t>
      </w:r>
    </w:p>
    <w:p w:rsidR="00A50ABE" w:rsidRDefault="00A50ABE" w:rsidP="00050AE2">
      <w:pPr>
        <w:pStyle w:val="LabStepNumbered"/>
      </w:pPr>
      <w:r>
        <w:t>Navigate back to the home page of the Wingtip Team Site</w:t>
      </w:r>
      <w:r w:rsidR="006C6DAB">
        <w:t>. This can be tricky from the search results as there is no Top Navigation Bar or Quick Launch bar. One way is to just type the URL in or open up a Web page in the search results and use one of the options you’ve learned.</w:t>
      </w:r>
    </w:p>
    <w:p w:rsidR="003559A2" w:rsidRDefault="00A50ABE" w:rsidP="000424DC">
      <w:pPr>
        <w:pStyle w:val="LabStepNumbered"/>
      </w:pPr>
      <w:r>
        <w:t>Perform a simple People search</w:t>
      </w:r>
      <w:r w:rsidR="00B63891">
        <w:t>:</w:t>
      </w:r>
    </w:p>
    <w:p w:rsidR="004E1483" w:rsidRPr="007A36B7" w:rsidRDefault="004E1483" w:rsidP="004E1483">
      <w:pPr>
        <w:pStyle w:val="LabStepLevel2Numbered"/>
        <w:numPr>
          <w:ilvl w:val="0"/>
          <w:numId w:val="34"/>
        </w:numPr>
      </w:pPr>
      <w:r>
        <w:t xml:space="preserve">Authenticate into the library as Michael Sullivan using the </w:t>
      </w:r>
      <w:r w:rsidRPr="004E1483">
        <w:rPr>
          <w:b/>
        </w:rPr>
        <w:t>Welcome Menu</w:t>
      </w:r>
      <w:r>
        <w:t xml:space="preserve"> in the top right corner and select </w:t>
      </w:r>
      <w:r w:rsidRPr="004E1483">
        <w:rPr>
          <w:b/>
        </w:rPr>
        <w:t>Sign in as Different User</w:t>
      </w:r>
      <w:r>
        <w:t xml:space="preserve"> and enter </w:t>
      </w:r>
      <w:r w:rsidRPr="00D77EC7">
        <w:rPr>
          <w:rStyle w:val="InlindeCode"/>
        </w:rPr>
        <w:t>[[AD-DOMAIN]]\</w:t>
      </w:r>
      <w:proofErr w:type="spellStart"/>
      <w:r>
        <w:rPr>
          <w:rStyle w:val="InlindeCode"/>
        </w:rPr>
        <w:t>michael</w:t>
      </w:r>
      <w:proofErr w:type="spellEnd"/>
      <w:r>
        <w:rPr>
          <w:rStyle w:val="InlindeCode"/>
        </w:rPr>
        <w:t xml:space="preserve"> </w:t>
      </w:r>
      <w:r w:rsidRPr="0031191F">
        <w:t>for</w:t>
      </w:r>
      <w:r>
        <w:t xml:space="preserve"> the user name and click </w:t>
      </w:r>
      <w:r w:rsidRPr="004E1483">
        <w:rPr>
          <w:b/>
        </w:rPr>
        <w:t>OK</w:t>
      </w:r>
      <w:r>
        <w:t>.</w:t>
      </w:r>
    </w:p>
    <w:p w:rsidR="00A50ABE" w:rsidRDefault="00A50ABE" w:rsidP="00A50ABE">
      <w:pPr>
        <w:pStyle w:val="LabStepLevel2Numbered"/>
        <w:numPr>
          <w:ilvl w:val="0"/>
          <w:numId w:val="11"/>
        </w:numPr>
      </w:pPr>
      <w:r>
        <w:t xml:space="preserve">Navigate to the Wingtip enterprise search page by clicking the </w:t>
      </w:r>
      <w:r w:rsidRPr="00A50ABE">
        <w:rPr>
          <w:b/>
        </w:rPr>
        <w:t>Search</w:t>
      </w:r>
      <w:r>
        <w:t xml:space="preserve"> site's hyperlink in the top link bar of the Wingtip Team Site.</w:t>
      </w:r>
    </w:p>
    <w:p w:rsidR="00CD5F0F" w:rsidRDefault="00A50ABE" w:rsidP="00A50ABE">
      <w:pPr>
        <w:pStyle w:val="LabStepLevel2Numbered"/>
      </w:pPr>
      <w:r>
        <w:t>Click on the People tab above the search textbox</w:t>
      </w:r>
      <w:r w:rsidR="004451A9">
        <w:t>.</w:t>
      </w:r>
    </w:p>
    <w:p w:rsidR="004451A9" w:rsidRDefault="004451A9" w:rsidP="004E1483">
      <w:pPr>
        <w:pStyle w:val="LabStepLevel2Numbered"/>
      </w:pPr>
      <w:r>
        <w:t xml:space="preserve">Type </w:t>
      </w:r>
      <w:r w:rsidR="00406122">
        <w:rPr>
          <w:b/>
        </w:rPr>
        <w:t xml:space="preserve">Ken </w:t>
      </w:r>
      <w:r>
        <w:t>into the se</w:t>
      </w:r>
      <w:r w:rsidR="004E1483">
        <w:t>arch textbox then click on the</w:t>
      </w:r>
      <w:r>
        <w:t xml:space="preserve"> magnifying glas</w:t>
      </w:r>
      <w:r w:rsidR="004E1483">
        <w:t>s icon to execute the search.</w:t>
      </w:r>
    </w:p>
    <w:p w:rsidR="00760E02" w:rsidRDefault="00760E02" w:rsidP="00A50ABE">
      <w:pPr>
        <w:pStyle w:val="LabStepLevel2Numbered"/>
      </w:pPr>
      <w:r>
        <w:t>You will see a single hit for Ken Sanchez and information entered into his profile in a previous lab:</w:t>
      </w:r>
    </w:p>
    <w:p w:rsidR="00760E02" w:rsidRDefault="00760E02" w:rsidP="00760E02">
      <w:pPr>
        <w:pStyle w:val="LabStepScreenshotLevel2"/>
      </w:pPr>
      <w:r>
        <w:lastRenderedPageBreak/>
        <w:drawing>
          <wp:inline distT="0" distB="0" distL="0" distR="0" wp14:anchorId="573D5372" wp14:editId="66B712A8">
            <wp:extent cx="5153025" cy="1731989"/>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53025" cy="1731989"/>
                    </a:xfrm>
                    <a:prstGeom prst="rect">
                      <a:avLst/>
                    </a:prstGeom>
                  </pic:spPr>
                </pic:pic>
              </a:graphicData>
            </a:graphic>
          </wp:inline>
        </w:drawing>
      </w:r>
    </w:p>
    <w:p w:rsidR="004451A9" w:rsidRDefault="004A264A" w:rsidP="00A50ABE">
      <w:pPr>
        <w:pStyle w:val="LabStepLevel2Numbered"/>
      </w:pPr>
      <w:r>
        <w:t>In the list of hyperlinks to the right of the thumbnail on the first result, h</w:t>
      </w:r>
      <w:r w:rsidR="004451A9">
        <w:t xml:space="preserve">over over the </w:t>
      </w:r>
      <w:r w:rsidR="00760E02" w:rsidRPr="00760E02">
        <w:rPr>
          <w:b/>
        </w:rPr>
        <w:t xml:space="preserve">» </w:t>
      </w:r>
      <w:r w:rsidR="004451A9" w:rsidRPr="00760E02">
        <w:rPr>
          <w:b/>
        </w:rPr>
        <w:t>By WINGTIP\</w:t>
      </w:r>
      <w:r w:rsidR="00760E02" w:rsidRPr="00760E02">
        <w:rPr>
          <w:b/>
        </w:rPr>
        <w:t>ken</w:t>
      </w:r>
      <w:r w:rsidR="004451A9">
        <w:t xml:space="preserve"> link to see a brief list of documents and titles authored by </w:t>
      </w:r>
      <w:r w:rsidR="00760E02">
        <w:t>Ken:</w:t>
      </w:r>
    </w:p>
    <w:p w:rsidR="00760E02" w:rsidRDefault="00760E02" w:rsidP="00760E02">
      <w:pPr>
        <w:pStyle w:val="LabStepScreenshotLevel2"/>
      </w:pPr>
      <w:r>
        <w:drawing>
          <wp:inline distT="0" distB="0" distL="0" distR="0" wp14:anchorId="6C37BAD9" wp14:editId="31081457">
            <wp:extent cx="5093963" cy="251269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93963" cy="2512695"/>
                    </a:xfrm>
                    <a:prstGeom prst="rect">
                      <a:avLst/>
                    </a:prstGeom>
                  </pic:spPr>
                </pic:pic>
              </a:graphicData>
            </a:graphic>
          </wp:inline>
        </w:drawing>
      </w:r>
    </w:p>
    <w:p w:rsidR="003559A2" w:rsidRDefault="004A264A" w:rsidP="003559A2">
      <w:pPr>
        <w:pStyle w:val="LabStepLevel2Numbered"/>
      </w:pPr>
      <w:r>
        <w:t xml:space="preserve">From the </w:t>
      </w:r>
      <w:r w:rsidR="006349D0">
        <w:t xml:space="preserve">same </w:t>
      </w:r>
      <w:r>
        <w:t>list of hyperlinks</w:t>
      </w:r>
      <w:r w:rsidR="006349D0">
        <w:t xml:space="preserve"> to the right of the thumbnail</w:t>
      </w:r>
      <w:r>
        <w:t xml:space="preserve"> c</w:t>
      </w:r>
      <w:r w:rsidR="003559A2">
        <w:t xml:space="preserve">lick the </w:t>
      </w:r>
      <w:r w:rsidR="004451A9" w:rsidRPr="00760E02">
        <w:rPr>
          <w:rStyle w:val="InlindeCode"/>
        </w:rPr>
        <w:t>WINTIP</w:t>
      </w:r>
      <w:r w:rsidRPr="00760E02">
        <w:rPr>
          <w:rStyle w:val="InlindeCode"/>
        </w:rPr>
        <w:t>\</w:t>
      </w:r>
      <w:r w:rsidR="00760E02" w:rsidRPr="00760E02">
        <w:rPr>
          <w:rStyle w:val="InlindeCode"/>
        </w:rPr>
        <w:t>ken</w:t>
      </w:r>
      <w:r w:rsidR="003559A2">
        <w:t xml:space="preserve"> </w:t>
      </w:r>
      <w:r>
        <w:t>link</w:t>
      </w:r>
      <w:r w:rsidR="00BB45B5">
        <w:t xml:space="preserve"> </w:t>
      </w:r>
      <w:r w:rsidR="00CD5F0F">
        <w:t xml:space="preserve">to </w:t>
      </w:r>
      <w:r w:rsidR="006349D0">
        <w:t xml:space="preserve">navigate to the </w:t>
      </w:r>
      <w:r w:rsidR="007C42C7">
        <w:t xml:space="preserve">public view of the profile page on </w:t>
      </w:r>
      <w:r w:rsidR="00760E02" w:rsidRPr="00760E02">
        <w:rPr>
          <w:b/>
        </w:rPr>
        <w:t>Ken’s</w:t>
      </w:r>
      <w:r w:rsidR="007C42C7" w:rsidRPr="00760E02">
        <w:rPr>
          <w:b/>
        </w:rPr>
        <w:t xml:space="preserve"> My Site </w:t>
      </w:r>
      <w:proofErr w:type="spellStart"/>
      <w:r w:rsidR="007C42C7">
        <w:t>site</w:t>
      </w:r>
      <w:proofErr w:type="spellEnd"/>
      <w:r w:rsidR="007C42C7">
        <w:t>.</w:t>
      </w:r>
    </w:p>
    <w:p w:rsidR="00050AE2" w:rsidRDefault="00050AE2" w:rsidP="00050AE2">
      <w:pPr>
        <w:pStyle w:val="LabStepScreenshotLevel2"/>
      </w:pPr>
      <w:r>
        <w:drawing>
          <wp:inline distT="0" distB="0" distL="0" distR="0" wp14:anchorId="4690B0F3" wp14:editId="37E134CB">
            <wp:extent cx="3409524" cy="1247619"/>
            <wp:effectExtent l="0" t="0" r="635"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09524" cy="1247619"/>
                    </a:xfrm>
                    <a:prstGeom prst="rect">
                      <a:avLst/>
                    </a:prstGeom>
                  </pic:spPr>
                </pic:pic>
              </a:graphicData>
            </a:graphic>
          </wp:inline>
        </w:drawing>
      </w:r>
    </w:p>
    <w:p w:rsidR="00050AE2" w:rsidRDefault="00050AE2" w:rsidP="00050AE2">
      <w:pPr>
        <w:pStyle w:val="LabStepNumbered"/>
      </w:pPr>
      <w:r>
        <w:t>Navigate back to the home page of the Wingtip Team Site. This can be tricky from the search results as there is no Top Navigation Bar or Quick Launch bar. One way is to just type the URL in or open up a Web page in the search results and use one of the options you’ve learned.</w:t>
      </w:r>
    </w:p>
    <w:p w:rsidR="007C42C7" w:rsidRDefault="007C42C7" w:rsidP="000424DC">
      <w:pPr>
        <w:pStyle w:val="LabStepNumbered"/>
      </w:pPr>
      <w:r>
        <w:t xml:space="preserve">Tag an item </w:t>
      </w:r>
      <w:r w:rsidR="00A72C20">
        <w:t>in the</w:t>
      </w:r>
      <w:r>
        <w:t xml:space="preserve"> Announcements list</w:t>
      </w:r>
      <w:r w:rsidR="00A72C20">
        <w:t xml:space="preserve"> with the predefined "I Like It" tag</w:t>
      </w:r>
      <w:r w:rsidR="005931BA">
        <w:t>:</w:t>
      </w:r>
    </w:p>
    <w:p w:rsidR="007C42C7" w:rsidRDefault="00355576" w:rsidP="00355576">
      <w:pPr>
        <w:pStyle w:val="LabStepLevel2Numbered"/>
        <w:numPr>
          <w:ilvl w:val="0"/>
          <w:numId w:val="35"/>
        </w:numPr>
      </w:pPr>
      <w:r>
        <w:t xml:space="preserve">Using the </w:t>
      </w:r>
      <w:r w:rsidRPr="00355576">
        <w:rPr>
          <w:b/>
        </w:rPr>
        <w:t>All Site Content</w:t>
      </w:r>
      <w:r>
        <w:t xml:space="preserve"> link in the Quick Launch Bar, navigate to the </w:t>
      </w:r>
      <w:r w:rsidRPr="00355576">
        <w:rPr>
          <w:b/>
        </w:rPr>
        <w:t>Announcements</w:t>
      </w:r>
      <w:r>
        <w:t xml:space="preserve"> list.</w:t>
      </w:r>
    </w:p>
    <w:p w:rsidR="007C42C7" w:rsidRDefault="007C42C7" w:rsidP="007C42C7">
      <w:pPr>
        <w:pStyle w:val="LabStepLevel2Numbered"/>
        <w:numPr>
          <w:ilvl w:val="0"/>
          <w:numId w:val="11"/>
        </w:numPr>
      </w:pPr>
      <w:r>
        <w:t xml:space="preserve">Check the selection box for the </w:t>
      </w:r>
      <w:r w:rsidR="00731A10">
        <w:t>first item in the Announcements list</w:t>
      </w:r>
      <w:r w:rsidR="00EC5E1A">
        <w:t xml:space="preserve"> then </w:t>
      </w:r>
      <w:r w:rsidR="00731A10">
        <w:t xml:space="preserve">click the </w:t>
      </w:r>
      <w:r w:rsidR="00731A10" w:rsidRPr="00731A10">
        <w:rPr>
          <w:b/>
        </w:rPr>
        <w:t>I Like It</w:t>
      </w:r>
      <w:r w:rsidR="00731A10">
        <w:t xml:space="preserve"> button </w:t>
      </w:r>
      <w:r w:rsidR="00EC5E1A">
        <w:t xml:space="preserve">in </w:t>
      </w:r>
      <w:r w:rsidR="00731A10">
        <w:t xml:space="preserve">the </w:t>
      </w:r>
      <w:r w:rsidR="00731A10" w:rsidRPr="00EC5E1A">
        <w:rPr>
          <w:b/>
        </w:rPr>
        <w:t>Tags and Notes</w:t>
      </w:r>
      <w:r w:rsidR="00731A10">
        <w:t xml:space="preserve"> </w:t>
      </w:r>
      <w:r w:rsidR="00EC5E1A">
        <w:t xml:space="preserve">group in the </w:t>
      </w:r>
      <w:r w:rsidR="00EC5E1A" w:rsidRPr="00EC5E1A">
        <w:rPr>
          <w:b/>
        </w:rPr>
        <w:t>List Tools » Items</w:t>
      </w:r>
      <w:r w:rsidR="00EC5E1A">
        <w:t xml:space="preserve"> tab in </w:t>
      </w:r>
      <w:r w:rsidR="00731A10">
        <w:t>the ribbon.</w:t>
      </w:r>
    </w:p>
    <w:p w:rsidR="00731A10" w:rsidRDefault="001559BF" w:rsidP="001559BF">
      <w:pPr>
        <w:pStyle w:val="LabStepScreenshotLevel2"/>
      </w:pPr>
      <w:r>
        <w:lastRenderedPageBreak/>
        <w:drawing>
          <wp:inline distT="0" distB="0" distL="0" distR="0" wp14:anchorId="5986C41C" wp14:editId="221E3932">
            <wp:extent cx="4447619" cy="1885714"/>
            <wp:effectExtent l="0" t="0" r="0" b="63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47619" cy="1885714"/>
                    </a:xfrm>
                    <a:prstGeom prst="rect">
                      <a:avLst/>
                    </a:prstGeom>
                  </pic:spPr>
                </pic:pic>
              </a:graphicData>
            </a:graphic>
          </wp:inline>
        </w:drawing>
      </w:r>
    </w:p>
    <w:p w:rsidR="004B2595" w:rsidRDefault="001559BF" w:rsidP="004B2595">
      <w:pPr>
        <w:pStyle w:val="LabStepLevel2Numbered"/>
      </w:pPr>
      <w:r>
        <w:t xml:space="preserve">Using the </w:t>
      </w:r>
      <w:r w:rsidRPr="001559BF">
        <w:rPr>
          <w:b/>
        </w:rPr>
        <w:t>Welcome Menu</w:t>
      </w:r>
      <w:r>
        <w:t>, select</w:t>
      </w:r>
      <w:r w:rsidR="004B2595">
        <w:t xml:space="preserve"> </w:t>
      </w:r>
      <w:r w:rsidR="004B2595">
        <w:rPr>
          <w:b/>
        </w:rPr>
        <w:t>My Profile</w:t>
      </w:r>
      <w:r w:rsidR="004B2595">
        <w:t xml:space="preserve"> then click the </w:t>
      </w:r>
      <w:r w:rsidR="004B2595">
        <w:rPr>
          <w:b/>
        </w:rPr>
        <w:t>Tags and Notes</w:t>
      </w:r>
      <w:r w:rsidR="004B2595">
        <w:t xml:space="preserve"> tab </w:t>
      </w:r>
      <w:r w:rsidR="00187B26">
        <w:t>below</w:t>
      </w:r>
      <w:r w:rsidR="004B2595">
        <w:t xml:space="preserve"> the thumbnail.</w:t>
      </w:r>
    </w:p>
    <w:p w:rsidR="004B2595" w:rsidRDefault="004B2595" w:rsidP="004B2595">
      <w:pPr>
        <w:pStyle w:val="LabStepLevel2Numbered"/>
      </w:pPr>
      <w:r>
        <w:t xml:space="preserve">Verify that the Announcement item you tagged appears under the </w:t>
      </w:r>
      <w:r w:rsidRPr="00421671">
        <w:rPr>
          <w:b/>
        </w:rPr>
        <w:t xml:space="preserve">Activities For: </w:t>
      </w:r>
      <w:r w:rsidR="00421671" w:rsidRPr="00421671">
        <w:rPr>
          <w:b/>
        </w:rPr>
        <w:t>…</w:t>
      </w:r>
      <w:r w:rsidR="00421671">
        <w:rPr>
          <w:i/>
        </w:rPr>
        <w:t xml:space="preserve"> </w:t>
      </w:r>
      <w:r>
        <w:t>section on the right.</w:t>
      </w:r>
    </w:p>
    <w:p w:rsidR="002E04D4" w:rsidRDefault="002E04D4" w:rsidP="002E04D4">
      <w:pPr>
        <w:pStyle w:val="LabStepScreenshotLevel2"/>
      </w:pPr>
      <w:r>
        <w:drawing>
          <wp:inline distT="0" distB="0" distL="0" distR="0" wp14:anchorId="7F9FAF90" wp14:editId="2C1F22F2">
            <wp:extent cx="4676775" cy="1326012"/>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84143" cy="1328101"/>
                    </a:xfrm>
                    <a:prstGeom prst="rect">
                      <a:avLst/>
                    </a:prstGeom>
                  </pic:spPr>
                </pic:pic>
              </a:graphicData>
            </a:graphic>
          </wp:inline>
        </w:drawing>
      </w:r>
    </w:p>
    <w:p w:rsidR="00731A10" w:rsidRDefault="007B4A52" w:rsidP="007C42C7">
      <w:pPr>
        <w:pStyle w:val="LabStepLevel2Numbered"/>
        <w:numPr>
          <w:ilvl w:val="0"/>
          <w:numId w:val="11"/>
        </w:numPr>
      </w:pPr>
      <w:r>
        <w:t xml:space="preserve">Click the small </w:t>
      </w:r>
      <w:r w:rsidRPr="007B4A52">
        <w:rPr>
          <w:b/>
        </w:rPr>
        <w:t xml:space="preserve">I </w:t>
      </w:r>
      <w:proofErr w:type="gramStart"/>
      <w:r w:rsidRPr="007B4A52">
        <w:rPr>
          <w:b/>
        </w:rPr>
        <w:t>Like</w:t>
      </w:r>
      <w:proofErr w:type="gramEnd"/>
      <w:r w:rsidRPr="007B4A52">
        <w:rPr>
          <w:b/>
        </w:rPr>
        <w:t xml:space="preserve"> It</w:t>
      </w:r>
      <w:r>
        <w:t xml:space="preserve"> hyperlink in the description of the tagged item.</w:t>
      </w:r>
    </w:p>
    <w:p w:rsidR="007B4A52" w:rsidRDefault="007B4A52" w:rsidP="007C42C7">
      <w:pPr>
        <w:pStyle w:val="LabStepLevel2Numbered"/>
        <w:numPr>
          <w:ilvl w:val="0"/>
          <w:numId w:val="11"/>
        </w:numPr>
      </w:pPr>
      <w:r>
        <w:t>Note that you can easily share your new tag with other users by ad</w:t>
      </w:r>
      <w:r w:rsidR="002E04D4">
        <w:t xml:space="preserve">ding it to your </w:t>
      </w:r>
      <w:r w:rsidR="002E04D4" w:rsidRPr="002E04D4">
        <w:rPr>
          <w:b/>
        </w:rPr>
        <w:t>My Newsfeed</w:t>
      </w:r>
      <w:r w:rsidR="002E04D4">
        <w:t xml:space="preserve"> or </w:t>
      </w:r>
      <w:r w:rsidRPr="002E04D4">
        <w:rPr>
          <w:b/>
        </w:rPr>
        <w:t>Ask Me About</w:t>
      </w:r>
      <w:r>
        <w:t xml:space="preserve"> section of </w:t>
      </w:r>
      <w:r w:rsidR="002E04D4">
        <w:t xml:space="preserve">your </w:t>
      </w:r>
      <w:r w:rsidRPr="002E04D4">
        <w:rPr>
          <w:b/>
        </w:rPr>
        <w:t>My Profile</w:t>
      </w:r>
      <w:r>
        <w:t>.</w:t>
      </w:r>
    </w:p>
    <w:p w:rsidR="002E04D4" w:rsidRDefault="002E04D4" w:rsidP="002E04D4">
      <w:pPr>
        <w:pStyle w:val="LabStepNumbered"/>
      </w:pPr>
      <w:r>
        <w:t>Navigate back to the home page of the Wingtip Team Site. This can be tricky from the search results as there is no Top Navigation Bar or Quick Launch bar. One way is to just type the URL in or open up a Web page in the search results and use one of the options you’ve learned.</w:t>
      </w:r>
    </w:p>
    <w:p w:rsidR="00B27B31" w:rsidRDefault="00B27B31" w:rsidP="002E04D4">
      <w:pPr>
        <w:pStyle w:val="LabStepNumbered"/>
      </w:pPr>
      <w:r>
        <w:t>Navigate to the Products subsite.</w:t>
      </w:r>
    </w:p>
    <w:p w:rsidR="00A72C20" w:rsidRDefault="00A72C20" w:rsidP="000424DC">
      <w:pPr>
        <w:pStyle w:val="LabStepNumbered"/>
      </w:pPr>
      <w:r>
        <w:t>Tag a document in the Shared Docu</w:t>
      </w:r>
      <w:r w:rsidR="002E04D4">
        <w:t>ments library with a custom tag:</w:t>
      </w:r>
    </w:p>
    <w:p w:rsidR="00B026D2" w:rsidRDefault="00B026D2" w:rsidP="00B026D2">
      <w:pPr>
        <w:pStyle w:val="LabStepLevel2Numbered"/>
        <w:numPr>
          <w:ilvl w:val="0"/>
          <w:numId w:val="36"/>
        </w:numPr>
      </w:pPr>
      <w:r>
        <w:t xml:space="preserve">Using the </w:t>
      </w:r>
      <w:r w:rsidRPr="00B026D2">
        <w:rPr>
          <w:b/>
        </w:rPr>
        <w:t>All Site Content</w:t>
      </w:r>
      <w:r>
        <w:t xml:space="preserve"> link in the Quick Launch Bar, navigate to the </w:t>
      </w:r>
      <w:r>
        <w:rPr>
          <w:b/>
        </w:rPr>
        <w:t>Shared Documents</w:t>
      </w:r>
      <w:r>
        <w:t xml:space="preserve"> </w:t>
      </w:r>
      <w:r w:rsidR="00AE45AF">
        <w:t>library</w:t>
      </w:r>
      <w:r>
        <w:t>.</w:t>
      </w:r>
    </w:p>
    <w:p w:rsidR="00A72C20" w:rsidRDefault="00A72C20" w:rsidP="00A72C20">
      <w:pPr>
        <w:pStyle w:val="LabStepLevel2Numbered"/>
        <w:numPr>
          <w:ilvl w:val="0"/>
          <w:numId w:val="11"/>
        </w:numPr>
      </w:pPr>
      <w:r>
        <w:t xml:space="preserve">Click into the </w:t>
      </w:r>
      <w:r w:rsidR="009F5B48" w:rsidRPr="00B27B31">
        <w:rPr>
          <w:b/>
        </w:rPr>
        <w:t>Toy Specs</w:t>
      </w:r>
      <w:r w:rsidR="009F5B48">
        <w:t xml:space="preserve"> folder and check the selection box for the </w:t>
      </w:r>
      <w:proofErr w:type="spellStart"/>
      <w:r w:rsidR="009F5B48" w:rsidRPr="00B27B31">
        <w:rPr>
          <w:b/>
        </w:rPr>
        <w:t>Electronic</w:t>
      </w:r>
      <w:r w:rsidR="00541282" w:rsidRPr="00B27B31">
        <w:rPr>
          <w:b/>
        </w:rPr>
        <w:t>s</w:t>
      </w:r>
      <w:r w:rsidR="009F5B48" w:rsidRPr="00B27B31">
        <w:rPr>
          <w:b/>
        </w:rPr>
        <w:t>Spec</w:t>
      </w:r>
      <w:proofErr w:type="spellEnd"/>
      <w:r w:rsidR="009F5B48">
        <w:t xml:space="preserve"> document</w:t>
      </w:r>
      <w:r>
        <w:t>.</w:t>
      </w:r>
    </w:p>
    <w:p w:rsidR="00A72C20" w:rsidRDefault="009F5B48" w:rsidP="004030B7">
      <w:pPr>
        <w:pStyle w:val="LabStepLevel2Numbered"/>
        <w:numPr>
          <w:ilvl w:val="0"/>
          <w:numId w:val="11"/>
        </w:numPr>
      </w:pPr>
      <w:r>
        <w:t>C</w:t>
      </w:r>
      <w:r w:rsidR="00A72C20">
        <w:t xml:space="preserve">lick the </w:t>
      </w:r>
      <w:r>
        <w:rPr>
          <w:b/>
        </w:rPr>
        <w:t>Tags &amp; Notes</w:t>
      </w:r>
      <w:r w:rsidR="00A72C20">
        <w:t xml:space="preserve"> button from </w:t>
      </w:r>
      <w:r w:rsidR="00B27B31">
        <w:t xml:space="preserve">the </w:t>
      </w:r>
      <w:r w:rsidR="00B27B31" w:rsidRPr="00EC5E1A">
        <w:rPr>
          <w:b/>
        </w:rPr>
        <w:t>Tags and Notes</w:t>
      </w:r>
      <w:r w:rsidR="00B27B31">
        <w:t xml:space="preserve"> group in the </w:t>
      </w:r>
      <w:r w:rsidR="00B27B31">
        <w:rPr>
          <w:b/>
        </w:rPr>
        <w:t>Library</w:t>
      </w:r>
      <w:r w:rsidR="00B27B31" w:rsidRPr="00EC5E1A">
        <w:rPr>
          <w:b/>
        </w:rPr>
        <w:t xml:space="preserve"> Tools » </w:t>
      </w:r>
      <w:r w:rsidR="00B27B31">
        <w:rPr>
          <w:b/>
        </w:rPr>
        <w:t xml:space="preserve">Documents </w:t>
      </w:r>
      <w:r w:rsidR="00B27B31">
        <w:t>tab in the ribbon</w:t>
      </w:r>
      <w:r w:rsidR="00A72C20">
        <w:t>.</w:t>
      </w:r>
    </w:p>
    <w:p w:rsidR="00A72C20" w:rsidRDefault="009F5B48" w:rsidP="00A72C20">
      <w:pPr>
        <w:pStyle w:val="LabStepLevel2Numbered"/>
        <w:numPr>
          <w:ilvl w:val="0"/>
          <w:numId w:val="11"/>
        </w:numPr>
      </w:pPr>
      <w:r>
        <w:t xml:space="preserve">In the </w:t>
      </w:r>
      <w:r w:rsidRPr="004030B7">
        <w:rPr>
          <w:b/>
        </w:rPr>
        <w:t>Shared Documents - ElectronicSpec.docx</w:t>
      </w:r>
      <w:r>
        <w:t xml:space="preserve"> dialog box</w:t>
      </w:r>
      <w:r w:rsidR="000F3B90">
        <w:t>, e</w:t>
      </w:r>
      <w:r>
        <w:t>nter</w:t>
      </w:r>
      <w:r w:rsidR="00A72C20">
        <w:t xml:space="preserve"> </w:t>
      </w:r>
      <w:r w:rsidRPr="000F3B90">
        <w:rPr>
          <w:b/>
        </w:rPr>
        <w:t>Important Spec Docs</w:t>
      </w:r>
      <w:r w:rsidR="00A72C20">
        <w:t xml:space="preserve"> </w:t>
      </w:r>
      <w:r>
        <w:t xml:space="preserve">into the textbox </w:t>
      </w:r>
      <w:r w:rsidR="004030B7">
        <w:t>below</w:t>
      </w:r>
      <w:r>
        <w:t xml:space="preserve"> the My Tags hyperlink and click</w:t>
      </w:r>
      <w:r w:rsidR="00A72C20">
        <w:t xml:space="preserve"> </w:t>
      </w:r>
      <w:r w:rsidRPr="000F3B90">
        <w:rPr>
          <w:b/>
        </w:rPr>
        <w:t>Save</w:t>
      </w:r>
      <w:r w:rsidR="004030B7">
        <w:t>:</w:t>
      </w:r>
    </w:p>
    <w:p w:rsidR="000F3B90" w:rsidRDefault="004030B7" w:rsidP="000F3B90">
      <w:pPr>
        <w:pStyle w:val="LabStepLevel2Numbered"/>
        <w:numPr>
          <w:ilvl w:val="0"/>
          <w:numId w:val="0"/>
        </w:numPr>
        <w:ind w:left="1080"/>
      </w:pPr>
      <w:r>
        <w:rPr>
          <w:noProof/>
        </w:rPr>
        <w:drawing>
          <wp:inline distT="0" distB="0" distL="0" distR="0" wp14:anchorId="445FCFF3" wp14:editId="2A323384">
            <wp:extent cx="4886325" cy="168657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85714" cy="1686359"/>
                    </a:xfrm>
                    <a:prstGeom prst="rect">
                      <a:avLst/>
                    </a:prstGeom>
                  </pic:spPr>
                </pic:pic>
              </a:graphicData>
            </a:graphic>
          </wp:inline>
        </w:drawing>
      </w:r>
    </w:p>
    <w:p w:rsidR="00A72C20" w:rsidRDefault="000F3B90" w:rsidP="00A72C20">
      <w:pPr>
        <w:pStyle w:val="LabStepLevel2Numbered"/>
      </w:pPr>
      <w:r>
        <w:lastRenderedPageBreak/>
        <w:t xml:space="preserve">Click the new tag's hyperlink </w:t>
      </w:r>
      <w:r w:rsidRPr="000F3B90">
        <w:rPr>
          <w:b/>
        </w:rPr>
        <w:t>Important Spec Docs</w:t>
      </w:r>
      <w:r>
        <w:t xml:space="preserve"> that appears under the heading </w:t>
      </w:r>
      <w:r w:rsidRPr="004030B7">
        <w:rPr>
          <w:b/>
        </w:rPr>
        <w:t>Suggested Tags</w:t>
      </w:r>
      <w:r w:rsidR="003F7BFA">
        <w:t xml:space="preserve"> at the bottom of the </w:t>
      </w:r>
      <w:r w:rsidR="003F7BFA" w:rsidRPr="004030B7">
        <w:rPr>
          <w:b/>
        </w:rPr>
        <w:t xml:space="preserve">Shared Documents - ElectronicsSpec.docx </w:t>
      </w:r>
      <w:r w:rsidR="003F7BFA">
        <w:t>dialog box.</w:t>
      </w:r>
    </w:p>
    <w:p w:rsidR="003F7BFA" w:rsidRDefault="003F7BFA" w:rsidP="00A72C20">
      <w:pPr>
        <w:pStyle w:val="LabStepLevel2Numbered"/>
        <w:numPr>
          <w:ilvl w:val="0"/>
          <w:numId w:val="11"/>
        </w:numPr>
      </w:pPr>
      <w:r>
        <w:t xml:space="preserve">Click on the </w:t>
      </w:r>
      <w:r w:rsidRPr="003F7BFA">
        <w:rPr>
          <w:b/>
        </w:rPr>
        <w:t>Go to Tag Profile for Important Spec Docs</w:t>
      </w:r>
      <w:r>
        <w:t xml:space="preserve"> link that appears to navigate to the tag's details in </w:t>
      </w:r>
      <w:r w:rsidR="00E706CC">
        <w:t>the</w:t>
      </w:r>
      <w:r>
        <w:t xml:space="preserve"> </w:t>
      </w:r>
      <w:r w:rsidRPr="00E01A93">
        <w:rPr>
          <w:b/>
        </w:rPr>
        <w:t>My Profile</w:t>
      </w:r>
      <w:r w:rsidR="00E706CC">
        <w:t xml:space="preserve"> page</w:t>
      </w:r>
      <w:r>
        <w:t>.</w:t>
      </w:r>
    </w:p>
    <w:p w:rsidR="00A72C20" w:rsidRDefault="00A72C20" w:rsidP="00A72C20">
      <w:pPr>
        <w:pStyle w:val="LabStepLevel2Numbered"/>
        <w:numPr>
          <w:ilvl w:val="0"/>
          <w:numId w:val="11"/>
        </w:numPr>
      </w:pPr>
      <w:r>
        <w:t xml:space="preserve">Note that you can easily share your new tag with other users by adding it to your </w:t>
      </w:r>
      <w:r w:rsidRPr="004708A0">
        <w:rPr>
          <w:b/>
        </w:rPr>
        <w:t>My Newsfeed</w:t>
      </w:r>
      <w:r w:rsidR="004708A0">
        <w:t xml:space="preserve"> or </w:t>
      </w:r>
      <w:r w:rsidRPr="004708A0">
        <w:rPr>
          <w:b/>
        </w:rPr>
        <w:t>Ask Me About</w:t>
      </w:r>
      <w:r>
        <w:t xml:space="preserve"> section </w:t>
      </w:r>
      <w:r w:rsidR="004708A0">
        <w:t xml:space="preserve">of your </w:t>
      </w:r>
      <w:r>
        <w:t>My Profile.</w:t>
      </w:r>
    </w:p>
    <w:p w:rsidR="00645ABB" w:rsidRDefault="00645ABB" w:rsidP="00645ABB">
      <w:pPr>
        <w:pStyle w:val="LabStepNumbered"/>
      </w:pPr>
      <w:r>
        <w:t>Navigate back to the home page of the Wingtip Team Site. This can be tricky from the search results as there is no Top Navigation Bar or Quick Launch bar. One way is to just type the URL in or open up a Web page in the search results and use one of the options you’ve learned.</w:t>
      </w:r>
    </w:p>
    <w:p w:rsidR="00645ABB" w:rsidRDefault="00645ABB" w:rsidP="00645ABB">
      <w:pPr>
        <w:pStyle w:val="LabStepNumbered"/>
      </w:pPr>
      <w:r>
        <w:t>Navigate to the Products subsite.</w:t>
      </w:r>
    </w:p>
    <w:p w:rsidR="00541282" w:rsidRDefault="00541282" w:rsidP="000424DC">
      <w:pPr>
        <w:pStyle w:val="LabStepNumbered"/>
      </w:pPr>
      <w:r>
        <w:t>Add notes to a document in the Shared Docu</w:t>
      </w:r>
      <w:r w:rsidR="00645ABB">
        <w:t>ments library with a custom tag:</w:t>
      </w:r>
    </w:p>
    <w:p w:rsidR="008912A7" w:rsidRDefault="008912A7" w:rsidP="008912A7">
      <w:pPr>
        <w:pStyle w:val="LabStepLevel2Numbered"/>
        <w:numPr>
          <w:ilvl w:val="0"/>
          <w:numId w:val="37"/>
        </w:numPr>
      </w:pPr>
      <w:r>
        <w:t xml:space="preserve">Using the </w:t>
      </w:r>
      <w:r w:rsidRPr="008912A7">
        <w:rPr>
          <w:b/>
        </w:rPr>
        <w:t>All Site Content</w:t>
      </w:r>
      <w:r>
        <w:t xml:space="preserve"> link in the Quick Launch Bar, navigate to the </w:t>
      </w:r>
      <w:r w:rsidRPr="008912A7">
        <w:rPr>
          <w:b/>
        </w:rPr>
        <w:t>Shared Documents</w:t>
      </w:r>
      <w:r>
        <w:t xml:space="preserve"> library.</w:t>
      </w:r>
    </w:p>
    <w:p w:rsidR="008912A7" w:rsidRDefault="008912A7" w:rsidP="008912A7">
      <w:pPr>
        <w:pStyle w:val="LabStepLevel2Numbered"/>
        <w:numPr>
          <w:ilvl w:val="0"/>
          <w:numId w:val="37"/>
        </w:numPr>
      </w:pPr>
      <w:r>
        <w:t xml:space="preserve">Click into the </w:t>
      </w:r>
      <w:r w:rsidRPr="008912A7">
        <w:rPr>
          <w:b/>
        </w:rPr>
        <w:t>Toy Specs</w:t>
      </w:r>
      <w:r>
        <w:t xml:space="preserve"> folder and check the selection box for the </w:t>
      </w:r>
      <w:proofErr w:type="spellStart"/>
      <w:r w:rsidRPr="008912A7">
        <w:rPr>
          <w:b/>
        </w:rPr>
        <w:t>ElectronicsSpec</w:t>
      </w:r>
      <w:proofErr w:type="spellEnd"/>
      <w:r>
        <w:t xml:space="preserve"> document.</w:t>
      </w:r>
    </w:p>
    <w:p w:rsidR="00541282" w:rsidRDefault="00EB5F58" w:rsidP="00EB5F58">
      <w:pPr>
        <w:pStyle w:val="LabStepLevel2Numbered"/>
        <w:numPr>
          <w:ilvl w:val="0"/>
          <w:numId w:val="37"/>
        </w:numPr>
      </w:pPr>
      <w:r>
        <w:t xml:space="preserve">Click the </w:t>
      </w:r>
      <w:r w:rsidRPr="00EB5F58">
        <w:rPr>
          <w:b/>
        </w:rPr>
        <w:t>Tags &amp; Notes</w:t>
      </w:r>
      <w:r>
        <w:t xml:space="preserve"> button from the </w:t>
      </w:r>
      <w:r w:rsidRPr="00EB5F58">
        <w:rPr>
          <w:b/>
        </w:rPr>
        <w:t>Tags and Notes</w:t>
      </w:r>
      <w:r>
        <w:t xml:space="preserve"> group in the </w:t>
      </w:r>
      <w:r w:rsidRPr="00EB5F58">
        <w:rPr>
          <w:b/>
        </w:rPr>
        <w:t xml:space="preserve">Library Tools » Documents </w:t>
      </w:r>
      <w:r>
        <w:t>tab in the ribbon.</w:t>
      </w:r>
    </w:p>
    <w:p w:rsidR="00541282" w:rsidRDefault="00541282" w:rsidP="00541282">
      <w:pPr>
        <w:pStyle w:val="LabStepLevel2Numbered"/>
        <w:numPr>
          <w:ilvl w:val="0"/>
          <w:numId w:val="11"/>
        </w:numPr>
      </w:pPr>
      <w:r>
        <w:t xml:space="preserve">In the </w:t>
      </w:r>
      <w:r w:rsidRPr="00EB5F58">
        <w:rPr>
          <w:b/>
        </w:rPr>
        <w:t>Shared Documents - MechanicalSpec.docx</w:t>
      </w:r>
      <w:r>
        <w:t xml:space="preserve"> dialog box, click the </w:t>
      </w:r>
      <w:r>
        <w:rPr>
          <w:b/>
        </w:rPr>
        <w:t>Note Board</w:t>
      </w:r>
      <w:r>
        <w:t xml:space="preserve"> tab.</w:t>
      </w:r>
    </w:p>
    <w:p w:rsidR="00541282" w:rsidRDefault="00EB5F58" w:rsidP="00541282">
      <w:pPr>
        <w:pStyle w:val="LabStepLevel2Numbered"/>
        <w:numPr>
          <w:ilvl w:val="0"/>
          <w:numId w:val="0"/>
        </w:numPr>
        <w:ind w:left="1080"/>
      </w:pPr>
      <w:r>
        <w:rPr>
          <w:noProof/>
        </w:rPr>
        <w:drawing>
          <wp:inline distT="0" distB="0" distL="0" distR="0" wp14:anchorId="0C606919" wp14:editId="1BA12D3F">
            <wp:extent cx="4781550" cy="1523533"/>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80953" cy="1523343"/>
                    </a:xfrm>
                    <a:prstGeom prst="rect">
                      <a:avLst/>
                    </a:prstGeom>
                  </pic:spPr>
                </pic:pic>
              </a:graphicData>
            </a:graphic>
          </wp:inline>
        </w:drawing>
      </w:r>
    </w:p>
    <w:p w:rsidR="00541282" w:rsidRDefault="00EB5F58" w:rsidP="00541282">
      <w:pPr>
        <w:pStyle w:val="LabStepLevel2Numbered"/>
      </w:pPr>
      <w:r>
        <w:t>E</w:t>
      </w:r>
      <w:r w:rsidR="00541282">
        <w:t xml:space="preserve">nter </w:t>
      </w:r>
      <w:r w:rsidR="00541282">
        <w:rPr>
          <w:b/>
        </w:rPr>
        <w:t>Changes frequently, check often!</w:t>
      </w:r>
      <w:r w:rsidR="00541282">
        <w:t xml:space="preserve"> </w:t>
      </w:r>
      <w:proofErr w:type="gramStart"/>
      <w:r w:rsidR="00541282">
        <w:t>into</w:t>
      </w:r>
      <w:proofErr w:type="gramEnd"/>
      <w:r w:rsidR="00541282">
        <w:t xml:space="preserve"> the textbox hyperlink and click </w:t>
      </w:r>
      <w:r w:rsidR="00541282">
        <w:rPr>
          <w:b/>
        </w:rPr>
        <w:t>Post</w:t>
      </w:r>
      <w:r w:rsidR="00541282">
        <w:t>.</w:t>
      </w:r>
    </w:p>
    <w:p w:rsidR="00541282" w:rsidRDefault="00541282" w:rsidP="00541282">
      <w:pPr>
        <w:pStyle w:val="LabStepLevel2Numbered"/>
        <w:numPr>
          <w:ilvl w:val="0"/>
          <w:numId w:val="11"/>
        </w:numPr>
      </w:pPr>
      <w:r>
        <w:t xml:space="preserve">Verify that your notes now appear underneath the </w:t>
      </w:r>
      <w:r w:rsidRPr="000113BF">
        <w:rPr>
          <w:b/>
        </w:rPr>
        <w:t>Previous</w:t>
      </w:r>
      <w:r w:rsidR="000113BF">
        <w:rPr>
          <w:b/>
        </w:rPr>
        <w:t xml:space="preserve"> </w:t>
      </w:r>
      <w:r w:rsidRPr="000113BF">
        <w:rPr>
          <w:b/>
        </w:rPr>
        <w:t>|</w:t>
      </w:r>
      <w:r w:rsidR="000113BF">
        <w:rPr>
          <w:b/>
        </w:rPr>
        <w:t xml:space="preserve"> </w:t>
      </w:r>
      <w:r w:rsidRPr="000113BF">
        <w:rPr>
          <w:b/>
        </w:rPr>
        <w:t>Next</w:t>
      </w:r>
      <w:r>
        <w:t xml:space="preserve"> links.</w:t>
      </w:r>
    </w:p>
    <w:p w:rsidR="00541282" w:rsidRDefault="00604096" w:rsidP="00541282">
      <w:pPr>
        <w:pStyle w:val="LabStepLevel2Numbered"/>
      </w:pPr>
      <w:r>
        <w:t xml:space="preserve">Using the </w:t>
      </w:r>
      <w:r w:rsidRPr="00604096">
        <w:rPr>
          <w:b/>
        </w:rPr>
        <w:t>Welcome Menu</w:t>
      </w:r>
      <w:r>
        <w:t>, select</w:t>
      </w:r>
      <w:r w:rsidR="00541282">
        <w:t xml:space="preserve"> </w:t>
      </w:r>
      <w:r w:rsidR="00541282">
        <w:rPr>
          <w:b/>
        </w:rPr>
        <w:t>My Profile</w:t>
      </w:r>
      <w:r w:rsidR="00541282">
        <w:t xml:space="preserve"> then click the </w:t>
      </w:r>
      <w:r w:rsidR="00541282">
        <w:rPr>
          <w:b/>
        </w:rPr>
        <w:t>Tags and Notes</w:t>
      </w:r>
      <w:r w:rsidR="00541282">
        <w:t xml:space="preserve"> tab </w:t>
      </w:r>
      <w:r w:rsidR="00E94F07">
        <w:t>below</w:t>
      </w:r>
      <w:r w:rsidR="00541282">
        <w:t xml:space="preserve"> the thumbnail.</w:t>
      </w:r>
    </w:p>
    <w:p w:rsidR="00541282" w:rsidRDefault="00761963" w:rsidP="00541282">
      <w:pPr>
        <w:pStyle w:val="LabStepLevel2Numbered"/>
        <w:numPr>
          <w:ilvl w:val="0"/>
          <w:numId w:val="11"/>
        </w:numPr>
      </w:pPr>
      <w:r>
        <w:t>R</w:t>
      </w:r>
      <w:r w:rsidR="00541282">
        <w:t xml:space="preserve">ead all notes and identify tagged items from </w:t>
      </w:r>
      <w:r w:rsidR="00536455">
        <w:t xml:space="preserve">your </w:t>
      </w:r>
      <w:r w:rsidR="00541282">
        <w:t>My Profile pages.</w:t>
      </w:r>
    </w:p>
    <w:p w:rsidR="00260256" w:rsidRDefault="00260256" w:rsidP="00260256">
      <w:pPr>
        <w:pStyle w:val="LabStepScreenshotLevel2"/>
      </w:pPr>
      <w:r>
        <w:drawing>
          <wp:inline distT="0" distB="0" distL="0" distR="0" wp14:anchorId="6067E94A" wp14:editId="0D6D9AE5">
            <wp:extent cx="4362450" cy="1357396"/>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70458" cy="1359888"/>
                    </a:xfrm>
                    <a:prstGeom prst="rect">
                      <a:avLst/>
                    </a:prstGeom>
                  </pic:spPr>
                </pic:pic>
              </a:graphicData>
            </a:graphic>
          </wp:inline>
        </w:drawing>
      </w:r>
    </w:p>
    <w:p w:rsidR="003559A2" w:rsidRDefault="003559A2" w:rsidP="003559A2">
      <w:pPr>
        <w:pStyle w:val="LabExerciseCallout"/>
      </w:pPr>
      <w:r>
        <w:t xml:space="preserve">In this exercise you </w:t>
      </w:r>
      <w:r w:rsidR="00A8107F">
        <w:t xml:space="preserve">practiced </w:t>
      </w:r>
      <w:r w:rsidR="00DB1386">
        <w:t>searching and using tags.</w:t>
      </w:r>
    </w:p>
    <w:p w:rsidR="003559A2" w:rsidRDefault="003559A2" w:rsidP="003559A2"/>
    <w:p w:rsidR="003559A2" w:rsidRPr="003559A2" w:rsidRDefault="003559A2" w:rsidP="003559A2"/>
    <w:sectPr w:rsidR="003559A2" w:rsidRPr="003559A2" w:rsidSect="00F21A30">
      <w:headerReference w:type="default" r:id="rId41"/>
      <w:footerReference w:type="default" r:id="rId42"/>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87D" w:rsidRDefault="006F787D" w:rsidP="002754DA">
      <w:pPr>
        <w:spacing w:before="0" w:after="0"/>
      </w:pPr>
      <w:r>
        <w:separator/>
      </w:r>
    </w:p>
  </w:endnote>
  <w:endnote w:type="continuationSeparator" w:id="0">
    <w:p w:rsidR="006F787D" w:rsidRDefault="006F787D"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B48" w:rsidRDefault="009F5B48" w:rsidP="00F21A30">
    <w:pPr>
      <w:pStyle w:val="Footer"/>
    </w:pPr>
    <w:r w:rsidRPr="00F62F1C">
      <w:t xml:space="preserve">© 2009 Critical Path Training, LLC </w:t>
    </w:r>
    <w:r w:rsidRPr="00F62F1C">
      <w:rPr>
        <w:rFonts w:ascii="Cambria Math" w:hAnsi="Cambria Math" w:cs="Cambria Math"/>
      </w:rPr>
      <w:t>‐</w:t>
    </w:r>
    <w:r w:rsidRPr="00F62F1C">
      <w:t xml:space="preserve"> All Rights Reserved</w:t>
    </w:r>
    <w:r w:rsidRPr="00F62F1C">
      <w:tab/>
    </w:r>
    <w:r w:rsidRPr="00F62F1C">
      <w:tab/>
    </w:r>
    <w:r w:rsidRPr="00F62F1C">
      <w:rPr>
        <w:b/>
      </w:rPr>
      <w:t xml:space="preserve">Page </w:t>
    </w:r>
    <w:r w:rsidRPr="00F62F1C">
      <w:rPr>
        <w:b/>
      </w:rPr>
      <w:fldChar w:fldCharType="begin"/>
    </w:r>
    <w:r w:rsidRPr="00F62F1C">
      <w:rPr>
        <w:b/>
      </w:rPr>
      <w:instrText xml:space="preserve"> PAGE   \* MERGEFORMAT </w:instrText>
    </w:r>
    <w:r w:rsidRPr="00F62F1C">
      <w:rPr>
        <w:b/>
      </w:rPr>
      <w:fldChar w:fldCharType="separate"/>
    </w:r>
    <w:r w:rsidR="00294729">
      <w:rPr>
        <w:b/>
        <w:noProof/>
      </w:rPr>
      <w:t>4</w:t>
    </w:r>
    <w:r w:rsidRPr="00F62F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87D" w:rsidRDefault="006F787D" w:rsidP="002754DA">
      <w:pPr>
        <w:spacing w:before="0" w:after="0"/>
      </w:pPr>
      <w:r>
        <w:separator/>
      </w:r>
    </w:p>
  </w:footnote>
  <w:footnote w:type="continuationSeparator" w:id="0">
    <w:p w:rsidR="006F787D" w:rsidRDefault="006F787D"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B48" w:rsidRDefault="009F5B48" w:rsidP="005710D5">
    <w:pPr>
      <w:pStyle w:val="Header"/>
      <w:pBdr>
        <w:bottom w:val="single" w:sz="4" w:space="1" w:color="292929"/>
      </w:pBdr>
    </w:pPr>
    <w:r>
      <w:t>Lab 06: Personalizing SharePoint</w:t>
    </w:r>
    <w:r>
      <w:tab/>
    </w:r>
    <w:r>
      <w:tab/>
    </w:r>
    <w:r w:rsidRPr="00F43BFB">
      <w:rPr>
        <w:noProof/>
      </w:rPr>
      <w:drawing>
        <wp:inline distT="0" distB="0" distL="0" distR="0">
          <wp:extent cx="133350" cy="133350"/>
          <wp:effectExtent l="19050" t="0" r="0" b="0"/>
          <wp:docPr id="257" name="Picture 12"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
                  <a:stretch>
                    <a:fillRect/>
                  </a:stretch>
                </pic:blipFill>
                <pic:spPr>
                  <a:xfrm>
                    <a:off x="0" y="0"/>
                    <a:ext cx="133350" cy="133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0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2C2DAB"/>
    <w:multiLevelType w:val="hybridMultilevel"/>
    <w:tmpl w:val="1A12661A"/>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2">
    <w:nsid w:val="0F8E5DD6"/>
    <w:multiLevelType w:val="multilevel"/>
    <w:tmpl w:val="46407B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4C738F"/>
    <w:multiLevelType w:val="multilevel"/>
    <w:tmpl w:val="0DA00C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B420519"/>
    <w:multiLevelType w:val="hybridMultilevel"/>
    <w:tmpl w:val="B2B0A7F8"/>
    <w:lvl w:ilvl="0" w:tplc="199822D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1A12661A"/>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DC1788A"/>
    <w:multiLevelType w:val="hybridMultilevel"/>
    <w:tmpl w:val="BD365BE8"/>
    <w:lvl w:ilvl="0" w:tplc="1B68B15C">
      <w:start w:val="1"/>
      <w:numFmt w:val="decimal"/>
      <w:pStyle w:val="LabStepNumbered"/>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79A757AB"/>
    <w:multiLevelType w:val="hybridMultilevel"/>
    <w:tmpl w:val="E5522A40"/>
    <w:lvl w:ilvl="0" w:tplc="47364142">
      <w:start w:val="1"/>
      <w:numFmt w:val="lowerLetter"/>
      <w:pStyle w:val="LabStepLevel2Numbere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3"/>
  </w:num>
  <w:num w:numId="4">
    <w:abstractNumId w:val="9"/>
  </w:num>
  <w:num w:numId="5">
    <w:abstractNumId w:val="10"/>
  </w:num>
  <w:num w:numId="6">
    <w:abstractNumId w:val="4"/>
  </w:num>
  <w:num w:numId="7">
    <w:abstractNumId w:val="0"/>
  </w:num>
  <w:num w:numId="8">
    <w:abstractNumId w:val="2"/>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7"/>
  </w:num>
  <w:num w:numId="13">
    <w:abstractNumId w:val="7"/>
    <w:lvlOverride w:ilvl="0">
      <w:startOverride w:val="1"/>
    </w:lvlOverride>
  </w:num>
  <w:num w:numId="14">
    <w:abstractNumId w:val="5"/>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9"/>
    <w:lvlOverride w:ilvl="0">
      <w:startOverride w:val="1"/>
    </w:lvlOverride>
  </w:num>
  <w:num w:numId="19">
    <w:abstractNumId w:val="9"/>
  </w:num>
  <w:num w:numId="20">
    <w:abstractNumId w:val="9"/>
    <w:lvlOverride w:ilvl="0">
      <w:startOverride w:val="1"/>
    </w:lvlOverride>
  </w:num>
  <w:num w:numId="21">
    <w:abstractNumId w:val="10"/>
    <w:lvlOverride w:ilvl="0">
      <w:startOverride w:val="1"/>
    </w:lvlOverride>
  </w:num>
  <w:num w:numId="22">
    <w:abstractNumId w:val="1"/>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9"/>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43F9"/>
    <w:rsid w:val="00005E60"/>
    <w:rsid w:val="000113BF"/>
    <w:rsid w:val="00012AC2"/>
    <w:rsid w:val="000164AD"/>
    <w:rsid w:val="00024303"/>
    <w:rsid w:val="000243F6"/>
    <w:rsid w:val="00030FBC"/>
    <w:rsid w:val="00034499"/>
    <w:rsid w:val="000424DC"/>
    <w:rsid w:val="00050AE2"/>
    <w:rsid w:val="00051385"/>
    <w:rsid w:val="00055C97"/>
    <w:rsid w:val="00075BE6"/>
    <w:rsid w:val="00082C8E"/>
    <w:rsid w:val="00084055"/>
    <w:rsid w:val="000869CD"/>
    <w:rsid w:val="0009020D"/>
    <w:rsid w:val="000A019A"/>
    <w:rsid w:val="000A0654"/>
    <w:rsid w:val="000A0FB8"/>
    <w:rsid w:val="000A4D31"/>
    <w:rsid w:val="000B4798"/>
    <w:rsid w:val="000C2CA3"/>
    <w:rsid w:val="000C54C2"/>
    <w:rsid w:val="000D1CE4"/>
    <w:rsid w:val="000D6CB0"/>
    <w:rsid w:val="000E11EF"/>
    <w:rsid w:val="000E3331"/>
    <w:rsid w:val="000E4786"/>
    <w:rsid w:val="000F23A7"/>
    <w:rsid w:val="000F3B90"/>
    <w:rsid w:val="000F4900"/>
    <w:rsid w:val="001057E0"/>
    <w:rsid w:val="0011020C"/>
    <w:rsid w:val="00110EC0"/>
    <w:rsid w:val="001128F7"/>
    <w:rsid w:val="00123729"/>
    <w:rsid w:val="00123A37"/>
    <w:rsid w:val="00124308"/>
    <w:rsid w:val="00126A24"/>
    <w:rsid w:val="00134BFB"/>
    <w:rsid w:val="00140317"/>
    <w:rsid w:val="00141688"/>
    <w:rsid w:val="00142B44"/>
    <w:rsid w:val="00147190"/>
    <w:rsid w:val="00150BA6"/>
    <w:rsid w:val="00151E41"/>
    <w:rsid w:val="001559BF"/>
    <w:rsid w:val="0015714F"/>
    <w:rsid w:val="00162568"/>
    <w:rsid w:val="0016348C"/>
    <w:rsid w:val="001657A8"/>
    <w:rsid w:val="0016603A"/>
    <w:rsid w:val="00166BA8"/>
    <w:rsid w:val="00172959"/>
    <w:rsid w:val="001760F5"/>
    <w:rsid w:val="00187B26"/>
    <w:rsid w:val="00190D86"/>
    <w:rsid w:val="0019249E"/>
    <w:rsid w:val="001969F7"/>
    <w:rsid w:val="001A3C36"/>
    <w:rsid w:val="001A777B"/>
    <w:rsid w:val="001B176D"/>
    <w:rsid w:val="001B60FC"/>
    <w:rsid w:val="001C086F"/>
    <w:rsid w:val="001C1715"/>
    <w:rsid w:val="001C2975"/>
    <w:rsid w:val="001C3C48"/>
    <w:rsid w:val="001D3925"/>
    <w:rsid w:val="001E0B43"/>
    <w:rsid w:val="001E0EE8"/>
    <w:rsid w:val="001E5FC6"/>
    <w:rsid w:val="001E73CB"/>
    <w:rsid w:val="00204C53"/>
    <w:rsid w:val="00207F56"/>
    <w:rsid w:val="00216298"/>
    <w:rsid w:val="00223E5B"/>
    <w:rsid w:val="002243BC"/>
    <w:rsid w:val="00226C32"/>
    <w:rsid w:val="00231D57"/>
    <w:rsid w:val="00234111"/>
    <w:rsid w:val="002376C5"/>
    <w:rsid w:val="00243A3C"/>
    <w:rsid w:val="00260256"/>
    <w:rsid w:val="002646DD"/>
    <w:rsid w:val="00265968"/>
    <w:rsid w:val="002663D3"/>
    <w:rsid w:val="002724C8"/>
    <w:rsid w:val="00273F7D"/>
    <w:rsid w:val="002754DA"/>
    <w:rsid w:val="002820B9"/>
    <w:rsid w:val="00283C82"/>
    <w:rsid w:val="0029226F"/>
    <w:rsid w:val="00294729"/>
    <w:rsid w:val="002B47CB"/>
    <w:rsid w:val="002C5CBE"/>
    <w:rsid w:val="002E035E"/>
    <w:rsid w:val="002E04D4"/>
    <w:rsid w:val="002E1B1D"/>
    <w:rsid w:val="002E259F"/>
    <w:rsid w:val="002E66B3"/>
    <w:rsid w:val="002F2748"/>
    <w:rsid w:val="002F4E3A"/>
    <w:rsid w:val="0030388D"/>
    <w:rsid w:val="00303CB1"/>
    <w:rsid w:val="00307288"/>
    <w:rsid w:val="0031191F"/>
    <w:rsid w:val="0031741B"/>
    <w:rsid w:val="00327DCA"/>
    <w:rsid w:val="00331B7D"/>
    <w:rsid w:val="00333042"/>
    <w:rsid w:val="00355576"/>
    <w:rsid w:val="003559A2"/>
    <w:rsid w:val="00361340"/>
    <w:rsid w:val="00364378"/>
    <w:rsid w:val="00367C9B"/>
    <w:rsid w:val="00370782"/>
    <w:rsid w:val="0037244F"/>
    <w:rsid w:val="003A6D85"/>
    <w:rsid w:val="003B1609"/>
    <w:rsid w:val="003B1B07"/>
    <w:rsid w:val="003B509E"/>
    <w:rsid w:val="003B6B6E"/>
    <w:rsid w:val="003C6F9B"/>
    <w:rsid w:val="003D4621"/>
    <w:rsid w:val="003D4A36"/>
    <w:rsid w:val="003D513A"/>
    <w:rsid w:val="003E3149"/>
    <w:rsid w:val="003E53A5"/>
    <w:rsid w:val="003F2EDC"/>
    <w:rsid w:val="003F5E88"/>
    <w:rsid w:val="003F7BFA"/>
    <w:rsid w:val="004030B7"/>
    <w:rsid w:val="00406122"/>
    <w:rsid w:val="00414108"/>
    <w:rsid w:val="00420D38"/>
    <w:rsid w:val="00421671"/>
    <w:rsid w:val="00427A68"/>
    <w:rsid w:val="004419BA"/>
    <w:rsid w:val="004451A9"/>
    <w:rsid w:val="00445241"/>
    <w:rsid w:val="00445F5C"/>
    <w:rsid w:val="00446B8D"/>
    <w:rsid w:val="00446CC1"/>
    <w:rsid w:val="004708A0"/>
    <w:rsid w:val="00474694"/>
    <w:rsid w:val="00474799"/>
    <w:rsid w:val="00475548"/>
    <w:rsid w:val="00481358"/>
    <w:rsid w:val="004838B2"/>
    <w:rsid w:val="004A264A"/>
    <w:rsid w:val="004A7C45"/>
    <w:rsid w:val="004A7CEA"/>
    <w:rsid w:val="004B0167"/>
    <w:rsid w:val="004B2595"/>
    <w:rsid w:val="004B75D9"/>
    <w:rsid w:val="004C7D6E"/>
    <w:rsid w:val="004D3A39"/>
    <w:rsid w:val="004E1483"/>
    <w:rsid w:val="004E1CBF"/>
    <w:rsid w:val="004E3B42"/>
    <w:rsid w:val="004E45B9"/>
    <w:rsid w:val="004F1E4C"/>
    <w:rsid w:val="004F2059"/>
    <w:rsid w:val="004F54BD"/>
    <w:rsid w:val="004F7707"/>
    <w:rsid w:val="00504620"/>
    <w:rsid w:val="00504916"/>
    <w:rsid w:val="0050658A"/>
    <w:rsid w:val="0050746C"/>
    <w:rsid w:val="005106D7"/>
    <w:rsid w:val="00513EAD"/>
    <w:rsid w:val="0051400B"/>
    <w:rsid w:val="00515C63"/>
    <w:rsid w:val="00533CA9"/>
    <w:rsid w:val="00536455"/>
    <w:rsid w:val="00536A2B"/>
    <w:rsid w:val="00536EA7"/>
    <w:rsid w:val="00537866"/>
    <w:rsid w:val="00540A9A"/>
    <w:rsid w:val="00541282"/>
    <w:rsid w:val="00551DFA"/>
    <w:rsid w:val="00560F81"/>
    <w:rsid w:val="0056318B"/>
    <w:rsid w:val="005710D5"/>
    <w:rsid w:val="005719BA"/>
    <w:rsid w:val="0057247C"/>
    <w:rsid w:val="00573500"/>
    <w:rsid w:val="00574574"/>
    <w:rsid w:val="0058018C"/>
    <w:rsid w:val="00580480"/>
    <w:rsid w:val="00580820"/>
    <w:rsid w:val="00583EE8"/>
    <w:rsid w:val="005841FE"/>
    <w:rsid w:val="005931BA"/>
    <w:rsid w:val="0059323D"/>
    <w:rsid w:val="00596398"/>
    <w:rsid w:val="005A08C7"/>
    <w:rsid w:val="005A0E17"/>
    <w:rsid w:val="005A3A17"/>
    <w:rsid w:val="005A3E02"/>
    <w:rsid w:val="005A4563"/>
    <w:rsid w:val="005A6D5F"/>
    <w:rsid w:val="005B6F90"/>
    <w:rsid w:val="005C03B9"/>
    <w:rsid w:val="005C1BF8"/>
    <w:rsid w:val="005D380A"/>
    <w:rsid w:val="005D3854"/>
    <w:rsid w:val="005D7E41"/>
    <w:rsid w:val="005E043C"/>
    <w:rsid w:val="005E054A"/>
    <w:rsid w:val="005E0D54"/>
    <w:rsid w:val="005E4E45"/>
    <w:rsid w:val="005E79AF"/>
    <w:rsid w:val="00604096"/>
    <w:rsid w:val="006060A9"/>
    <w:rsid w:val="006117DF"/>
    <w:rsid w:val="00614FD5"/>
    <w:rsid w:val="00620888"/>
    <w:rsid w:val="00625F0D"/>
    <w:rsid w:val="00626932"/>
    <w:rsid w:val="006316FA"/>
    <w:rsid w:val="0063362B"/>
    <w:rsid w:val="006349D0"/>
    <w:rsid w:val="006458DB"/>
    <w:rsid w:val="00645ABB"/>
    <w:rsid w:val="00650ACD"/>
    <w:rsid w:val="00654F8F"/>
    <w:rsid w:val="0066042A"/>
    <w:rsid w:val="006649DB"/>
    <w:rsid w:val="00667328"/>
    <w:rsid w:val="006677B3"/>
    <w:rsid w:val="00667B58"/>
    <w:rsid w:val="0067766A"/>
    <w:rsid w:val="0069092F"/>
    <w:rsid w:val="0069598A"/>
    <w:rsid w:val="006A020F"/>
    <w:rsid w:val="006A105B"/>
    <w:rsid w:val="006A2FE6"/>
    <w:rsid w:val="006A4095"/>
    <w:rsid w:val="006B07C3"/>
    <w:rsid w:val="006B25FA"/>
    <w:rsid w:val="006B6F43"/>
    <w:rsid w:val="006C0157"/>
    <w:rsid w:val="006C1CC3"/>
    <w:rsid w:val="006C43CF"/>
    <w:rsid w:val="006C5C78"/>
    <w:rsid w:val="006C6DAB"/>
    <w:rsid w:val="006E5188"/>
    <w:rsid w:val="006F13F6"/>
    <w:rsid w:val="006F64F9"/>
    <w:rsid w:val="006F787D"/>
    <w:rsid w:val="0070089C"/>
    <w:rsid w:val="00711C05"/>
    <w:rsid w:val="00720D39"/>
    <w:rsid w:val="0072738D"/>
    <w:rsid w:val="00731A10"/>
    <w:rsid w:val="00733659"/>
    <w:rsid w:val="00737FD5"/>
    <w:rsid w:val="00740261"/>
    <w:rsid w:val="00740358"/>
    <w:rsid w:val="007418BB"/>
    <w:rsid w:val="007442CF"/>
    <w:rsid w:val="00747129"/>
    <w:rsid w:val="007508E5"/>
    <w:rsid w:val="00754896"/>
    <w:rsid w:val="00754D76"/>
    <w:rsid w:val="0075506B"/>
    <w:rsid w:val="00756862"/>
    <w:rsid w:val="00756C10"/>
    <w:rsid w:val="007600AD"/>
    <w:rsid w:val="00760E02"/>
    <w:rsid w:val="0076162E"/>
    <w:rsid w:val="00761963"/>
    <w:rsid w:val="00762A71"/>
    <w:rsid w:val="0076526D"/>
    <w:rsid w:val="00770735"/>
    <w:rsid w:val="00784786"/>
    <w:rsid w:val="007A2E8C"/>
    <w:rsid w:val="007A36B7"/>
    <w:rsid w:val="007A3D0E"/>
    <w:rsid w:val="007A6FDB"/>
    <w:rsid w:val="007A7B3A"/>
    <w:rsid w:val="007B4A52"/>
    <w:rsid w:val="007B63AE"/>
    <w:rsid w:val="007B648F"/>
    <w:rsid w:val="007C42C7"/>
    <w:rsid w:val="007C5EF6"/>
    <w:rsid w:val="007C7C9E"/>
    <w:rsid w:val="007D093B"/>
    <w:rsid w:val="007D6944"/>
    <w:rsid w:val="007E240B"/>
    <w:rsid w:val="007E4437"/>
    <w:rsid w:val="007F2CD4"/>
    <w:rsid w:val="0080233A"/>
    <w:rsid w:val="0080252D"/>
    <w:rsid w:val="008050E2"/>
    <w:rsid w:val="00812AF5"/>
    <w:rsid w:val="00824B20"/>
    <w:rsid w:val="00826FF7"/>
    <w:rsid w:val="0082729D"/>
    <w:rsid w:val="0083029D"/>
    <w:rsid w:val="00830A82"/>
    <w:rsid w:val="00841F3B"/>
    <w:rsid w:val="00845FAD"/>
    <w:rsid w:val="008530CC"/>
    <w:rsid w:val="00856645"/>
    <w:rsid w:val="00865AE4"/>
    <w:rsid w:val="0086681C"/>
    <w:rsid w:val="008743F8"/>
    <w:rsid w:val="00880606"/>
    <w:rsid w:val="00883D8F"/>
    <w:rsid w:val="00887CDE"/>
    <w:rsid w:val="008912A7"/>
    <w:rsid w:val="00893C82"/>
    <w:rsid w:val="008943B0"/>
    <w:rsid w:val="008A1B16"/>
    <w:rsid w:val="008A2BA0"/>
    <w:rsid w:val="008A4C4C"/>
    <w:rsid w:val="008A7318"/>
    <w:rsid w:val="008A78BD"/>
    <w:rsid w:val="008B697B"/>
    <w:rsid w:val="008C1C05"/>
    <w:rsid w:val="008D054E"/>
    <w:rsid w:val="008D0899"/>
    <w:rsid w:val="008D261C"/>
    <w:rsid w:val="008D30B0"/>
    <w:rsid w:val="008D47C2"/>
    <w:rsid w:val="008D7F27"/>
    <w:rsid w:val="008E1CE8"/>
    <w:rsid w:val="008E3F36"/>
    <w:rsid w:val="008F095E"/>
    <w:rsid w:val="009008EA"/>
    <w:rsid w:val="00903B98"/>
    <w:rsid w:val="00912D07"/>
    <w:rsid w:val="00915A59"/>
    <w:rsid w:val="0091656E"/>
    <w:rsid w:val="00925E86"/>
    <w:rsid w:val="00933979"/>
    <w:rsid w:val="009422EE"/>
    <w:rsid w:val="00944282"/>
    <w:rsid w:val="0095110D"/>
    <w:rsid w:val="009537AB"/>
    <w:rsid w:val="0096384D"/>
    <w:rsid w:val="00964D6A"/>
    <w:rsid w:val="00964DF1"/>
    <w:rsid w:val="00965C23"/>
    <w:rsid w:val="009751D8"/>
    <w:rsid w:val="009753EF"/>
    <w:rsid w:val="00990EBF"/>
    <w:rsid w:val="009937AF"/>
    <w:rsid w:val="009A1A7D"/>
    <w:rsid w:val="009A5818"/>
    <w:rsid w:val="009C016D"/>
    <w:rsid w:val="009C283E"/>
    <w:rsid w:val="009C2B30"/>
    <w:rsid w:val="009C62B9"/>
    <w:rsid w:val="009C6E7B"/>
    <w:rsid w:val="009D22E7"/>
    <w:rsid w:val="009E2AD2"/>
    <w:rsid w:val="009E7836"/>
    <w:rsid w:val="009F00ED"/>
    <w:rsid w:val="009F4F56"/>
    <w:rsid w:val="009F5B48"/>
    <w:rsid w:val="00A036FA"/>
    <w:rsid w:val="00A05D85"/>
    <w:rsid w:val="00A070BA"/>
    <w:rsid w:val="00A10074"/>
    <w:rsid w:val="00A10BF8"/>
    <w:rsid w:val="00A10DE2"/>
    <w:rsid w:val="00A136DF"/>
    <w:rsid w:val="00A15C8C"/>
    <w:rsid w:val="00A161B9"/>
    <w:rsid w:val="00A21EC7"/>
    <w:rsid w:val="00A2430F"/>
    <w:rsid w:val="00A25FC5"/>
    <w:rsid w:val="00A27676"/>
    <w:rsid w:val="00A3093C"/>
    <w:rsid w:val="00A30C18"/>
    <w:rsid w:val="00A36AE5"/>
    <w:rsid w:val="00A4394E"/>
    <w:rsid w:val="00A46E44"/>
    <w:rsid w:val="00A50ABE"/>
    <w:rsid w:val="00A53017"/>
    <w:rsid w:val="00A5490F"/>
    <w:rsid w:val="00A55EA3"/>
    <w:rsid w:val="00A61324"/>
    <w:rsid w:val="00A6472F"/>
    <w:rsid w:val="00A66755"/>
    <w:rsid w:val="00A72C20"/>
    <w:rsid w:val="00A73931"/>
    <w:rsid w:val="00A75F3E"/>
    <w:rsid w:val="00A8107F"/>
    <w:rsid w:val="00A811F8"/>
    <w:rsid w:val="00AA081D"/>
    <w:rsid w:val="00AA1984"/>
    <w:rsid w:val="00AA1C5E"/>
    <w:rsid w:val="00AC47D0"/>
    <w:rsid w:val="00AD3847"/>
    <w:rsid w:val="00AE1860"/>
    <w:rsid w:val="00AE45AF"/>
    <w:rsid w:val="00AE55A7"/>
    <w:rsid w:val="00AF0E16"/>
    <w:rsid w:val="00AF4F9B"/>
    <w:rsid w:val="00AF5F18"/>
    <w:rsid w:val="00B01773"/>
    <w:rsid w:val="00B026D2"/>
    <w:rsid w:val="00B04598"/>
    <w:rsid w:val="00B04F48"/>
    <w:rsid w:val="00B13C9B"/>
    <w:rsid w:val="00B27B31"/>
    <w:rsid w:val="00B32483"/>
    <w:rsid w:val="00B33409"/>
    <w:rsid w:val="00B410F6"/>
    <w:rsid w:val="00B45BFB"/>
    <w:rsid w:val="00B56241"/>
    <w:rsid w:val="00B56C9C"/>
    <w:rsid w:val="00B60011"/>
    <w:rsid w:val="00B6212A"/>
    <w:rsid w:val="00B63891"/>
    <w:rsid w:val="00B64C0D"/>
    <w:rsid w:val="00B73864"/>
    <w:rsid w:val="00B74F5A"/>
    <w:rsid w:val="00B7645C"/>
    <w:rsid w:val="00B76B7E"/>
    <w:rsid w:val="00B80925"/>
    <w:rsid w:val="00B815CE"/>
    <w:rsid w:val="00B838CD"/>
    <w:rsid w:val="00B84304"/>
    <w:rsid w:val="00BA332D"/>
    <w:rsid w:val="00BB42DB"/>
    <w:rsid w:val="00BB45B5"/>
    <w:rsid w:val="00BC1206"/>
    <w:rsid w:val="00BC22EE"/>
    <w:rsid w:val="00BC2C68"/>
    <w:rsid w:val="00BD126B"/>
    <w:rsid w:val="00BE1657"/>
    <w:rsid w:val="00BE20E7"/>
    <w:rsid w:val="00BE5EE7"/>
    <w:rsid w:val="00BF2D82"/>
    <w:rsid w:val="00BF4AAD"/>
    <w:rsid w:val="00C047DD"/>
    <w:rsid w:val="00C07D01"/>
    <w:rsid w:val="00C12519"/>
    <w:rsid w:val="00C20738"/>
    <w:rsid w:val="00C30E56"/>
    <w:rsid w:val="00C3211E"/>
    <w:rsid w:val="00C33D09"/>
    <w:rsid w:val="00C34D0A"/>
    <w:rsid w:val="00C36DD8"/>
    <w:rsid w:val="00C37A3E"/>
    <w:rsid w:val="00C44632"/>
    <w:rsid w:val="00C47E42"/>
    <w:rsid w:val="00C53882"/>
    <w:rsid w:val="00C62D6E"/>
    <w:rsid w:val="00C642C3"/>
    <w:rsid w:val="00C70683"/>
    <w:rsid w:val="00C80B2F"/>
    <w:rsid w:val="00C81438"/>
    <w:rsid w:val="00C81CBC"/>
    <w:rsid w:val="00C82896"/>
    <w:rsid w:val="00C847ED"/>
    <w:rsid w:val="00C9096A"/>
    <w:rsid w:val="00C92678"/>
    <w:rsid w:val="00C92901"/>
    <w:rsid w:val="00C93E0C"/>
    <w:rsid w:val="00C95069"/>
    <w:rsid w:val="00C97674"/>
    <w:rsid w:val="00CB226E"/>
    <w:rsid w:val="00CB3F7E"/>
    <w:rsid w:val="00CB7A9C"/>
    <w:rsid w:val="00CB7CC1"/>
    <w:rsid w:val="00CD0AD0"/>
    <w:rsid w:val="00CD10A1"/>
    <w:rsid w:val="00CD350B"/>
    <w:rsid w:val="00CD3699"/>
    <w:rsid w:val="00CD4B86"/>
    <w:rsid w:val="00CD5F0F"/>
    <w:rsid w:val="00CE155F"/>
    <w:rsid w:val="00CF0D9B"/>
    <w:rsid w:val="00CF4CA1"/>
    <w:rsid w:val="00D057EA"/>
    <w:rsid w:val="00D12B10"/>
    <w:rsid w:val="00D1320B"/>
    <w:rsid w:val="00D15FEC"/>
    <w:rsid w:val="00D20EA9"/>
    <w:rsid w:val="00D33840"/>
    <w:rsid w:val="00D3469C"/>
    <w:rsid w:val="00D36F65"/>
    <w:rsid w:val="00D50509"/>
    <w:rsid w:val="00D56B22"/>
    <w:rsid w:val="00D6413D"/>
    <w:rsid w:val="00D64974"/>
    <w:rsid w:val="00D66469"/>
    <w:rsid w:val="00D8031B"/>
    <w:rsid w:val="00D83893"/>
    <w:rsid w:val="00D84676"/>
    <w:rsid w:val="00D84A2F"/>
    <w:rsid w:val="00D8754C"/>
    <w:rsid w:val="00D92006"/>
    <w:rsid w:val="00D950CC"/>
    <w:rsid w:val="00D97000"/>
    <w:rsid w:val="00DA442B"/>
    <w:rsid w:val="00DA6D71"/>
    <w:rsid w:val="00DB1386"/>
    <w:rsid w:val="00DB2058"/>
    <w:rsid w:val="00DC252B"/>
    <w:rsid w:val="00DC2A0F"/>
    <w:rsid w:val="00DC2AFF"/>
    <w:rsid w:val="00DC32CF"/>
    <w:rsid w:val="00DD1790"/>
    <w:rsid w:val="00DD40A9"/>
    <w:rsid w:val="00DD5979"/>
    <w:rsid w:val="00DD5DDF"/>
    <w:rsid w:val="00DD5F52"/>
    <w:rsid w:val="00DD7D6E"/>
    <w:rsid w:val="00DE5625"/>
    <w:rsid w:val="00DE58D9"/>
    <w:rsid w:val="00DF0141"/>
    <w:rsid w:val="00DF0E38"/>
    <w:rsid w:val="00E01A93"/>
    <w:rsid w:val="00E056FD"/>
    <w:rsid w:val="00E07AF0"/>
    <w:rsid w:val="00E12340"/>
    <w:rsid w:val="00E13222"/>
    <w:rsid w:val="00E132BC"/>
    <w:rsid w:val="00E15736"/>
    <w:rsid w:val="00E177CD"/>
    <w:rsid w:val="00E22CFC"/>
    <w:rsid w:val="00E338DA"/>
    <w:rsid w:val="00E34BA5"/>
    <w:rsid w:val="00E36698"/>
    <w:rsid w:val="00E4008E"/>
    <w:rsid w:val="00E42402"/>
    <w:rsid w:val="00E45125"/>
    <w:rsid w:val="00E516CB"/>
    <w:rsid w:val="00E51A44"/>
    <w:rsid w:val="00E52656"/>
    <w:rsid w:val="00E56B69"/>
    <w:rsid w:val="00E57901"/>
    <w:rsid w:val="00E60B87"/>
    <w:rsid w:val="00E706CC"/>
    <w:rsid w:val="00E74C19"/>
    <w:rsid w:val="00E76301"/>
    <w:rsid w:val="00E816DC"/>
    <w:rsid w:val="00E90829"/>
    <w:rsid w:val="00E90F24"/>
    <w:rsid w:val="00E94F07"/>
    <w:rsid w:val="00E95F93"/>
    <w:rsid w:val="00EA0CC6"/>
    <w:rsid w:val="00EA1951"/>
    <w:rsid w:val="00EB0E93"/>
    <w:rsid w:val="00EB27B8"/>
    <w:rsid w:val="00EB5F58"/>
    <w:rsid w:val="00EC02AD"/>
    <w:rsid w:val="00EC15A4"/>
    <w:rsid w:val="00EC5E1A"/>
    <w:rsid w:val="00EC7AB8"/>
    <w:rsid w:val="00ED1A11"/>
    <w:rsid w:val="00ED43F9"/>
    <w:rsid w:val="00ED5406"/>
    <w:rsid w:val="00EE5B8D"/>
    <w:rsid w:val="00EE7A35"/>
    <w:rsid w:val="00EF0570"/>
    <w:rsid w:val="00EF0B37"/>
    <w:rsid w:val="00EF4B00"/>
    <w:rsid w:val="00F10C41"/>
    <w:rsid w:val="00F175F0"/>
    <w:rsid w:val="00F218A1"/>
    <w:rsid w:val="00F21A30"/>
    <w:rsid w:val="00F22470"/>
    <w:rsid w:val="00F264B8"/>
    <w:rsid w:val="00F276BD"/>
    <w:rsid w:val="00F34FD2"/>
    <w:rsid w:val="00F37FB9"/>
    <w:rsid w:val="00F43BFB"/>
    <w:rsid w:val="00F4668F"/>
    <w:rsid w:val="00F47AB4"/>
    <w:rsid w:val="00F5138E"/>
    <w:rsid w:val="00F531CE"/>
    <w:rsid w:val="00F577F9"/>
    <w:rsid w:val="00F57D0D"/>
    <w:rsid w:val="00F60A46"/>
    <w:rsid w:val="00F62F1C"/>
    <w:rsid w:val="00F64CF9"/>
    <w:rsid w:val="00F72607"/>
    <w:rsid w:val="00F734F0"/>
    <w:rsid w:val="00F81057"/>
    <w:rsid w:val="00F84B8D"/>
    <w:rsid w:val="00F86E17"/>
    <w:rsid w:val="00F938D8"/>
    <w:rsid w:val="00F9597C"/>
    <w:rsid w:val="00FA3EB4"/>
    <w:rsid w:val="00FA5E15"/>
    <w:rsid w:val="00FA64CE"/>
    <w:rsid w:val="00FA6C35"/>
    <w:rsid w:val="00FB07B8"/>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19"/>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5"/>
      </w:numPr>
      <w:spacing w:before="80" w:after="40"/>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3"/>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customXml" Target="../customXml/item7.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0" Type="http://schemas.openxmlformats.org/officeDocument/2006/relationships/image" Target="media/image7.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y\Documents\2010%20Contracts\CriticalPath\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_dlc_DocId xmlns="c83d3ea4-1015-4b4b-bfa9-09fbcd7aa64d">3CC2HQU7XWNV-39-20</_dlc_DocId>
    <_dlc_DocIdUrl xmlns="c83d3ea4-1015-4b4b-bfa9-09fbcd7aa64d">
      <Url>http://intranet.sharepointblackops.com/Courses/2010-EndUser/_layouts/DocIdRedir.aspx?ID=3CC2HQU7XWNV-39-20</Url>
      <Description>3CC2HQU7XWNV-39-20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C9A6050EBAF4D82EF5577787F7548" ma:contentTypeVersion="1" ma:contentTypeDescription="Create a new document." ma:contentTypeScope="" ma:versionID="67e15ee91b43982d3e544c0111a56a5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9316EDB-49BA-4480-A4CC-06A2F75E0759}"/>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75757C89-33D1-449E-8680-B73083EC429F}"/>
</file>

<file path=customXml/itemProps4.xml><?xml version="1.0" encoding="utf-8"?>
<ds:datastoreItem xmlns:ds="http://schemas.openxmlformats.org/officeDocument/2006/customXml" ds:itemID="{26E11BDE-7E31-4B78-8494-AC3EF47CDCC3}"/>
</file>

<file path=customXml/itemProps5.xml><?xml version="1.0" encoding="utf-8"?>
<ds:datastoreItem xmlns:ds="http://schemas.openxmlformats.org/officeDocument/2006/customXml" ds:itemID="{93DAD5E6-BAB1-43C3-9E22-515953204182}"/>
</file>

<file path=customXml/itemProps6.xml><?xml version="1.0" encoding="utf-8"?>
<ds:datastoreItem xmlns:ds="http://schemas.openxmlformats.org/officeDocument/2006/customXml" ds:itemID="{D1F22CC5-6C99-4A0C-8C24-59D893E212FD}"/>
</file>

<file path=customXml/itemProps7.xml><?xml version="1.0" encoding="utf-8"?>
<ds:datastoreItem xmlns:ds="http://schemas.openxmlformats.org/officeDocument/2006/customXml" ds:itemID="{42A0A540-BA2F-41EA-9E39-660CF00E8221}"/>
</file>

<file path=docProps/app.xml><?xml version="1.0" encoding="utf-8"?>
<Properties xmlns="http://schemas.openxmlformats.org/officeDocument/2006/extended-properties" xmlns:vt="http://schemas.openxmlformats.org/officeDocument/2006/docPropsVTypes">
  <Template>CPT_LabTemplate.dotx</Template>
  <TotalTime>546</TotalTime>
  <Pages>11</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Module 1 Lab</vt:lpstr>
    </vt:vector>
  </TitlesOfParts>
  <Company>Critical Path Training, LLC</Company>
  <LinksUpToDate>false</LinksUpToDate>
  <CharactersWithSpaces>16153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Lab</dc:title>
  <dc:creator>Wendy</dc:creator>
  <cp:lastModifiedBy>Andrew Connell</cp:lastModifiedBy>
  <cp:revision>89</cp:revision>
  <cp:lastPrinted>2009-08-12T16:30:00Z</cp:lastPrinted>
  <dcterms:created xsi:type="dcterms:W3CDTF">2010-08-26T03:31:00Z</dcterms:created>
  <dcterms:modified xsi:type="dcterms:W3CDTF">2011-07-30T11:41:00Z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0x010100B57C9A6050EBAF4D82EF5577787F7548</vt:lpwstr>
  </property>
  <property fmtid="{D5CDD505-2E9C-101B-9397-08002B2CF9AE}" pid="3" name="ContentAuthor">
    <vt:lpwstr>4;#Ted Pattison</vt:lpwstr>
  </property>
  <property fmtid="{D5CDD505-2E9C-101B-9397-08002B2CF9AE}" pid="4" name="Order">
    <vt:r8>2000</vt:r8>
  </property>
  <property fmtid="{D5CDD505-2E9C-101B-9397-08002B2CF9AE}" pid="5" name="_dlc_DocIdItemGuid">
    <vt:lpwstr>77f747fa-ae8c-4b10-a169-5be215c3ba39</vt:lpwstr>
  </property>
  <property fmtid="{D5CDD505-2E9C-101B-9397-08002B2CF9AE}" pid="6" name="ContentItemStatus">
    <vt:lpwstr>Completed</vt:lpwstr>
  </property>
</Properties>
</file>