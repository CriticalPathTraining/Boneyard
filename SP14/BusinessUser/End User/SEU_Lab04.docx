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7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1D" w:rsidRPr="00C642C3" w:rsidRDefault="00FD1B1D" w:rsidP="00FD1B1D">
      <w:pPr>
        <w:pStyle w:val="Heading1"/>
      </w:pPr>
      <w:bookmarkStart w:id="0" w:name="OLE_LINK1"/>
      <w:bookmarkStart w:id="1" w:name="_Toc225684684"/>
      <w:bookmarkStart w:id="2" w:name="_Toc225684689"/>
      <w:r>
        <w:rPr>
          <w:noProof/>
        </w:rPr>
        <w:drawing>
          <wp:inline distT="0" distB="0" distL="0" distR="0" wp14:anchorId="6D546EE1" wp14:editId="5B2E8CAC">
            <wp:extent cx="133350" cy="133350"/>
            <wp:effectExtent l="19050" t="0" r="0" b="0"/>
            <wp:docPr id="124" name="Picture 11" descr="CPT_Logo_Man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T_Logo_Manual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End w:id="0"/>
      <w:bookmarkEnd w:id="1"/>
      <w:r w:rsidR="004E7C25">
        <w:t>Meeting</w:t>
      </w:r>
      <w:r w:rsidR="00B97B1C">
        <w:t xml:space="preserve"> Workspaces</w:t>
      </w:r>
      <w:r w:rsidR="004E7C25">
        <w:t xml:space="preserve"> and Document </w:t>
      </w:r>
      <w:r w:rsidR="00A450DF">
        <w:t>Workspace</w:t>
      </w:r>
      <w:r w:rsidR="00E56B69">
        <w:t>s</w:t>
      </w:r>
    </w:p>
    <w:p w:rsidR="00FD1B1D" w:rsidRDefault="00FD1B1D" w:rsidP="00FD1B1D">
      <w:pPr>
        <w:pStyle w:val="LabExerciseText"/>
        <w:rPr>
          <w:b/>
        </w:rPr>
      </w:pPr>
      <w:r w:rsidRPr="00E056FD">
        <w:rPr>
          <w:b/>
        </w:rPr>
        <w:t>Lab Time</w:t>
      </w:r>
      <w:r w:rsidRPr="00E056FD">
        <w:t>:</w:t>
      </w:r>
      <w:r w:rsidR="008F24D4">
        <w:t xml:space="preserve"> </w:t>
      </w:r>
      <w:r w:rsidR="00ED43F9">
        <w:t xml:space="preserve">60 </w:t>
      </w:r>
      <w:r w:rsidRPr="00E056FD">
        <w:t>minutes</w:t>
      </w:r>
    </w:p>
    <w:p w:rsidR="00FD1B1D" w:rsidRDefault="00FD1B1D" w:rsidP="00FD1B1D">
      <w:pPr>
        <w:pStyle w:val="LabExerciseText"/>
      </w:pPr>
      <w:r w:rsidRPr="00AB0B53">
        <w:rPr>
          <w:b/>
        </w:rPr>
        <w:t>Lab Overview:</w:t>
      </w:r>
      <w:r>
        <w:t xml:space="preserve"> In this lab you will </w:t>
      </w:r>
      <w:r w:rsidR="00130E4D">
        <w:t>link a new event to an existing meeting workspace</w:t>
      </w:r>
      <w:r w:rsidR="00754896">
        <w:t>.</w:t>
      </w:r>
      <w:r w:rsidR="008F24D4">
        <w:t xml:space="preserve"> </w:t>
      </w:r>
      <w:r w:rsidR="00A450DF">
        <w:t>You will also utilize a</w:t>
      </w:r>
      <w:r w:rsidR="00130E4D">
        <w:t>n existing</w:t>
      </w:r>
      <w:r w:rsidR="00A450DF">
        <w:t xml:space="preserve"> document workspace.</w:t>
      </w:r>
    </w:p>
    <w:p w:rsidR="00FD1B1D" w:rsidRDefault="00FD1B1D" w:rsidP="00FD1B1D">
      <w:pPr>
        <w:pStyle w:val="Heading2"/>
      </w:pPr>
      <w:bookmarkStart w:id="3" w:name="_Toc225684685"/>
      <w:bookmarkStart w:id="4" w:name="_Toc236505646"/>
      <w:r w:rsidRPr="00FC79BD">
        <w:t xml:space="preserve">Exercise 1: </w:t>
      </w:r>
      <w:bookmarkEnd w:id="3"/>
      <w:bookmarkEnd w:id="4"/>
      <w:r w:rsidR="00130E4D">
        <w:t>Link</w:t>
      </w:r>
      <w:r w:rsidR="00A450DF">
        <w:t xml:space="preserve"> a </w:t>
      </w:r>
      <w:r w:rsidR="00A46972">
        <w:t>New Calendar L</w:t>
      </w:r>
      <w:r w:rsidR="00130E4D">
        <w:t xml:space="preserve">ist </w:t>
      </w:r>
      <w:r w:rsidR="00A46972">
        <w:t>E</w:t>
      </w:r>
      <w:r w:rsidR="00130E4D">
        <w:t>vent to a Meeting Workspace</w:t>
      </w:r>
    </w:p>
    <w:p w:rsidR="00FD1B1D" w:rsidRDefault="000869CD" w:rsidP="00D660E4">
      <w:pPr>
        <w:pStyle w:val="LabExerciseText"/>
      </w:pPr>
      <w:r>
        <w:t>In this exercise you</w:t>
      </w:r>
      <w:r w:rsidRPr="00AB0146">
        <w:t xml:space="preserve"> will </w:t>
      </w:r>
      <w:r w:rsidR="00130E4D">
        <w:t>link a new Calendar list event to an existing Meeting Workspace and use the workspace to organize meeting details.</w:t>
      </w:r>
    </w:p>
    <w:p w:rsidR="00556478" w:rsidRDefault="00556478" w:rsidP="003E193D">
      <w:pPr>
        <w:pStyle w:val="LabStepNumbered"/>
        <w:numPr>
          <w:ilvl w:val="0"/>
          <w:numId w:val="4"/>
        </w:numPr>
      </w:pPr>
      <w:r>
        <w:t xml:space="preserve">Log into your site collection using the account </w:t>
      </w:r>
      <w:r w:rsidR="00B86A94">
        <w:rPr>
          <w:b/>
        </w:rPr>
        <w:t>Ken Sanchez</w:t>
      </w:r>
      <w:r>
        <w:t xml:space="preserve">. </w:t>
      </w:r>
    </w:p>
    <w:p w:rsidR="00556478" w:rsidRDefault="00556478" w:rsidP="00556478">
      <w:pPr>
        <w:pStyle w:val="LabStepLevel2Numbered"/>
        <w:numPr>
          <w:ilvl w:val="0"/>
          <w:numId w:val="14"/>
        </w:numPr>
      </w:pPr>
      <w:r>
        <w:t>Using Internet Explorer, browse to the URL of the SharePoint site collection you were provided to use when working on the hands on labs in this course.</w:t>
      </w:r>
    </w:p>
    <w:p w:rsidR="00556478" w:rsidRDefault="00556478" w:rsidP="00556478">
      <w:pPr>
        <w:pStyle w:val="LabStepLevel2Numbered"/>
        <w:numPr>
          <w:ilvl w:val="0"/>
          <w:numId w:val="13"/>
        </w:numPr>
      </w:pPr>
      <w:r>
        <w:t xml:space="preserve">When prompted to login, enter </w:t>
      </w:r>
      <w:r w:rsidRPr="00657A9E">
        <w:rPr>
          <w:rStyle w:val="InlindeCode"/>
        </w:rPr>
        <w:t>[</w:t>
      </w:r>
      <w:r>
        <w:rPr>
          <w:rStyle w:val="InlindeCode"/>
        </w:rPr>
        <w:t>[</w:t>
      </w:r>
      <w:r w:rsidRPr="00657A9E">
        <w:rPr>
          <w:rStyle w:val="InlindeCode"/>
        </w:rPr>
        <w:t>AD</w:t>
      </w:r>
      <w:r>
        <w:rPr>
          <w:rStyle w:val="InlindeCode"/>
        </w:rPr>
        <w:t>-DOMAIN]</w:t>
      </w:r>
      <w:r w:rsidRPr="00657A9E">
        <w:rPr>
          <w:rStyle w:val="InlindeCode"/>
        </w:rPr>
        <w:t>]\</w:t>
      </w:r>
      <w:r w:rsidR="00B86A94">
        <w:rPr>
          <w:rStyle w:val="InlindeCode"/>
        </w:rPr>
        <w:t>ken</w:t>
      </w:r>
      <w:r w:rsidRPr="00CB2D1D">
        <w:t xml:space="preserve"> </w:t>
      </w:r>
      <w:r>
        <w:t xml:space="preserve">in the </w:t>
      </w:r>
      <w:r w:rsidRPr="00657A9E">
        <w:rPr>
          <w:b/>
        </w:rPr>
        <w:t>User Name</w:t>
      </w:r>
      <w:r>
        <w:t xml:space="preserve"> field and click </w:t>
      </w:r>
      <w:r w:rsidRPr="007A2391">
        <w:rPr>
          <w:b/>
        </w:rPr>
        <w:t>OK</w:t>
      </w:r>
      <w:r>
        <w:t xml:space="preserve">. Use the password specified in the </w:t>
      </w:r>
      <w:r>
        <w:rPr>
          <w:i/>
        </w:rPr>
        <w:t>Hands-</w:t>
      </w:r>
      <w:r w:rsidRPr="007A2391">
        <w:rPr>
          <w:i/>
        </w:rPr>
        <w:t>On Lab Overview</w:t>
      </w:r>
      <w:r>
        <w:t xml:space="preserve"> document provided in the student manual.</w:t>
      </w:r>
    </w:p>
    <w:p w:rsidR="00556478" w:rsidRPr="004E4C2B" w:rsidRDefault="00556478" w:rsidP="00D660E4">
      <w:pPr>
        <w:pStyle w:val="LabExerciseCallout"/>
      </w:pPr>
      <w:r w:rsidRPr="004E4C2B">
        <w:rPr>
          <w:b/>
        </w:rPr>
        <w:t>Note</w:t>
      </w:r>
      <w:r w:rsidR="00AD46DC">
        <w:t>: I</w:t>
      </w:r>
      <w:r>
        <w:t xml:space="preserve">f you are not prompted to login &amp; if you are logged in as another </w:t>
      </w:r>
      <w:r w:rsidR="003E193D">
        <w:t>user</w:t>
      </w:r>
      <w:r>
        <w:t xml:space="preserve"> use the Welcome Menu to logout and login as a different user.</w:t>
      </w:r>
    </w:p>
    <w:p w:rsidR="00034499" w:rsidRPr="00E34BA5" w:rsidRDefault="00556478" w:rsidP="003E193D">
      <w:pPr>
        <w:pStyle w:val="LabStepNumbered"/>
      </w:pPr>
      <w:r>
        <w:t xml:space="preserve">Navigate to the </w:t>
      </w:r>
      <w:r w:rsidR="00FC4087" w:rsidRPr="00556478">
        <w:rPr>
          <w:b/>
        </w:rPr>
        <w:t>Sales Meeting</w:t>
      </w:r>
      <w:r w:rsidR="00FC4087">
        <w:t xml:space="preserve"> meeting workspace </w:t>
      </w:r>
      <w:r w:rsidR="00C2333F">
        <w:t>sub-site</w:t>
      </w:r>
      <w:r w:rsidR="003E193D">
        <w:t>:</w:t>
      </w:r>
    </w:p>
    <w:p w:rsidR="0003492A" w:rsidRDefault="0003492A" w:rsidP="0003492A">
      <w:pPr>
        <w:pStyle w:val="LabStepLevel2Numbered"/>
      </w:pPr>
      <w:r>
        <w:t xml:space="preserve">Click the link to the </w:t>
      </w:r>
      <w:r w:rsidR="00FC4087" w:rsidRPr="00FC4087">
        <w:rPr>
          <w:b/>
        </w:rPr>
        <w:t>Sales Meeting</w:t>
      </w:r>
      <w:r w:rsidR="00FC4087">
        <w:t xml:space="preserve"> workspace</w:t>
      </w:r>
      <w:r>
        <w:t xml:space="preserve"> in the </w:t>
      </w:r>
      <w:r w:rsidR="003E193D">
        <w:t>Top Navigation Bar</w:t>
      </w:r>
      <w:r>
        <w:t>.</w:t>
      </w:r>
    </w:p>
    <w:p w:rsidR="003E193D" w:rsidRDefault="003E193D" w:rsidP="003E193D">
      <w:pPr>
        <w:pStyle w:val="LabStepScreenshotLevel2"/>
      </w:pPr>
      <w:r>
        <w:drawing>
          <wp:inline distT="0" distB="0" distL="0" distR="0" wp14:anchorId="23D781B8" wp14:editId="1D984484">
            <wp:extent cx="3885715" cy="205714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5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4087" w:rsidRDefault="00FC4087" w:rsidP="0003492A">
      <w:pPr>
        <w:pStyle w:val="LabStepLevel2Numbered"/>
      </w:pPr>
      <w:r>
        <w:t>Notice that the meeting workspace is not yet associated with any particular event.</w:t>
      </w:r>
    </w:p>
    <w:p w:rsidR="00FC4087" w:rsidRPr="00DB2058" w:rsidRDefault="00FC4087" w:rsidP="0003492A">
      <w:pPr>
        <w:pStyle w:val="LabStepLevel2Numbered"/>
      </w:pPr>
      <w:r>
        <w:t xml:space="preserve">Return to the </w:t>
      </w:r>
      <w:r w:rsidR="00D660E4">
        <w:rPr>
          <w:b/>
        </w:rPr>
        <w:t>Wingtip Team Site</w:t>
      </w:r>
      <w:r>
        <w:t xml:space="preserve"> site using the </w:t>
      </w:r>
      <w:r w:rsidRPr="00556478">
        <w:rPr>
          <w:b/>
        </w:rPr>
        <w:t>Navigate Up</w:t>
      </w:r>
      <w:r>
        <w:t xml:space="preserve"> button at the top of the page.</w:t>
      </w:r>
    </w:p>
    <w:p w:rsidR="00243F99" w:rsidRDefault="00FC4087" w:rsidP="003E193D">
      <w:pPr>
        <w:pStyle w:val="LabStepNumbered"/>
      </w:pPr>
      <w:r>
        <w:t xml:space="preserve">Navigate to the </w:t>
      </w:r>
      <w:r>
        <w:rPr>
          <w:b/>
        </w:rPr>
        <w:t>Calendar</w:t>
      </w:r>
      <w:r>
        <w:t xml:space="preserve"> list by clicking on the list's link in the Quick Launch Bar</w:t>
      </w:r>
      <w:r w:rsidR="00243F99">
        <w:t>.</w:t>
      </w:r>
      <w:r w:rsidR="003E193D">
        <w:t xml:space="preserve"> </w:t>
      </w:r>
    </w:p>
    <w:p w:rsidR="00FC4087" w:rsidRDefault="00243F99" w:rsidP="003E193D">
      <w:pPr>
        <w:pStyle w:val="LabStepNumbered"/>
      </w:pPr>
      <w:r>
        <w:t>C</w:t>
      </w:r>
      <w:r w:rsidR="003E193D">
        <w:t>reate a new event</w:t>
      </w:r>
      <w:r>
        <w:t xml:space="preserve"> in the calendar</w:t>
      </w:r>
      <w:r w:rsidR="003E193D">
        <w:t>:</w:t>
      </w:r>
    </w:p>
    <w:p w:rsidR="00CC3748" w:rsidRDefault="00F4454B" w:rsidP="003E193D">
      <w:pPr>
        <w:pStyle w:val="LabStepLevel2Numbered"/>
        <w:numPr>
          <w:ilvl w:val="0"/>
          <w:numId w:val="19"/>
        </w:numPr>
      </w:pPr>
      <w:r>
        <w:t xml:space="preserve">Click the </w:t>
      </w:r>
      <w:r w:rsidRPr="003E193D">
        <w:rPr>
          <w:b/>
        </w:rPr>
        <w:t>New Event</w:t>
      </w:r>
      <w:r>
        <w:t xml:space="preserve"> link in the </w:t>
      </w:r>
      <w:r w:rsidR="008F0587" w:rsidRPr="003E193D">
        <w:rPr>
          <w:b/>
        </w:rPr>
        <w:t>Events</w:t>
      </w:r>
      <w:r w:rsidR="008F0587">
        <w:t xml:space="preserve"> tab in the </w:t>
      </w:r>
      <w:r w:rsidR="008F0587" w:rsidRPr="003E193D">
        <w:rPr>
          <w:b/>
        </w:rPr>
        <w:t>Calendar Tools</w:t>
      </w:r>
      <w:r w:rsidR="008F0587">
        <w:t xml:space="preserve"> contextual tab group in the ribbon</w:t>
      </w:r>
      <w:r>
        <w:t>.</w:t>
      </w:r>
    </w:p>
    <w:p w:rsidR="00CC3748" w:rsidRDefault="00CC3748" w:rsidP="00B86A94">
      <w:pPr>
        <w:pStyle w:val="LabStepScreenshotLevel2"/>
      </w:pPr>
      <w:r w:rsidRPr="00B86A94">
        <w:rPr>
          <w:rStyle w:val="LabStepScreenshotFrame"/>
        </w:rPr>
        <w:drawing>
          <wp:inline distT="0" distB="0" distL="0" distR="0" wp14:anchorId="7589392B" wp14:editId="2C630FD2">
            <wp:extent cx="2762250" cy="807607"/>
            <wp:effectExtent l="19050" t="0" r="0" b="0"/>
            <wp:docPr id="4" name="Picture 3" descr="M4_Lab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_Lab0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637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48" w:rsidRPr="00E34BA5" w:rsidRDefault="00F4454B" w:rsidP="003E193D">
      <w:pPr>
        <w:pStyle w:val="LabStepLevel2Numbered"/>
      </w:pPr>
      <w:r>
        <w:t xml:space="preserve">In the resulting </w:t>
      </w:r>
      <w:r w:rsidR="00CC3748" w:rsidRPr="00EE2513">
        <w:rPr>
          <w:b/>
        </w:rPr>
        <w:t xml:space="preserve">Calendar - </w:t>
      </w:r>
      <w:r w:rsidRPr="00EE2513">
        <w:rPr>
          <w:b/>
        </w:rPr>
        <w:t xml:space="preserve">New </w:t>
      </w:r>
      <w:r w:rsidR="00CC3748" w:rsidRPr="00EE2513">
        <w:t>item</w:t>
      </w:r>
      <w:r w:rsidR="00CC3748">
        <w:t xml:space="preserve"> </w:t>
      </w:r>
      <w:r>
        <w:t>dialog box, enter the following information</w:t>
      </w:r>
      <w:r w:rsidR="00CC3748">
        <w:t xml:space="preserve"> the click </w:t>
      </w:r>
      <w:r w:rsidR="00CC3748" w:rsidRPr="00CC3748">
        <w:rPr>
          <w:b/>
        </w:rPr>
        <w:t>Save</w:t>
      </w:r>
      <w:r w:rsidR="00CC3748" w:rsidRPr="00E34BA5">
        <w:t>:</w:t>
      </w:r>
    </w:p>
    <w:p w:rsidR="008F0587" w:rsidRDefault="008F0587" w:rsidP="003E193D">
      <w:pPr>
        <w:pStyle w:val="LabStepLevel2NoBullet"/>
        <w:ind w:left="1440"/>
      </w:pPr>
      <w:r w:rsidRPr="008F0587">
        <w:rPr>
          <w:b/>
        </w:rPr>
        <w:t>Title:</w:t>
      </w:r>
      <w:r>
        <w:t xml:space="preserve"> Sales Meeting</w:t>
      </w:r>
    </w:p>
    <w:p w:rsidR="008F0587" w:rsidRDefault="008F0587" w:rsidP="003E193D">
      <w:pPr>
        <w:pStyle w:val="LabStepLevel2NoBullet"/>
        <w:ind w:left="1440"/>
      </w:pPr>
      <w:r w:rsidRPr="008F0587">
        <w:rPr>
          <w:b/>
        </w:rPr>
        <w:t>Location:</w:t>
      </w:r>
      <w:r>
        <w:t xml:space="preserve"> Conference Room</w:t>
      </w:r>
    </w:p>
    <w:p w:rsidR="008F0587" w:rsidRDefault="008F0587" w:rsidP="003E193D">
      <w:pPr>
        <w:pStyle w:val="LabStepLevel2NoBullet"/>
        <w:ind w:left="1440"/>
      </w:pPr>
      <w:r w:rsidRPr="008F0587">
        <w:rPr>
          <w:b/>
        </w:rPr>
        <w:lastRenderedPageBreak/>
        <w:t>Start Time:</w:t>
      </w:r>
      <w:r>
        <w:t xml:space="preserve"> Da</w:t>
      </w:r>
      <w:r w:rsidR="00F56922">
        <w:t>te = select one week from today</w:t>
      </w:r>
      <w:r>
        <w:t>; Time =1:00pm</w:t>
      </w:r>
    </w:p>
    <w:p w:rsidR="008F0587" w:rsidRDefault="008F0587" w:rsidP="003E193D">
      <w:pPr>
        <w:pStyle w:val="LabStepLevel2NoBullet"/>
        <w:ind w:left="1440"/>
      </w:pPr>
      <w:r w:rsidRPr="008F0587">
        <w:rPr>
          <w:b/>
        </w:rPr>
        <w:t>End Time:</w:t>
      </w:r>
      <w:r>
        <w:t xml:space="preserve"> Da</w:t>
      </w:r>
      <w:r w:rsidR="00F56922">
        <w:t>te = select one week from today</w:t>
      </w:r>
      <w:r>
        <w:t>; Time = 2:00pm</w:t>
      </w:r>
    </w:p>
    <w:p w:rsidR="008F0587" w:rsidRDefault="008F0587" w:rsidP="003E193D">
      <w:pPr>
        <w:pStyle w:val="LabStepLevel2NoBullet"/>
        <w:ind w:left="1440"/>
      </w:pPr>
      <w:r w:rsidRPr="008F0587">
        <w:rPr>
          <w:b/>
        </w:rPr>
        <w:t>Description:</w:t>
      </w:r>
      <w:r>
        <w:t xml:space="preserve"> A meeting to determine sales territories.</w:t>
      </w:r>
    </w:p>
    <w:p w:rsidR="008F0587" w:rsidRDefault="008F0587" w:rsidP="003E193D">
      <w:pPr>
        <w:pStyle w:val="LabStepLevel2NoBullet"/>
        <w:ind w:left="1440"/>
      </w:pPr>
      <w:r w:rsidRPr="008F0587">
        <w:rPr>
          <w:b/>
        </w:rPr>
        <w:t>Category:</w:t>
      </w:r>
      <w:r>
        <w:t xml:space="preserve"> Meeting</w:t>
      </w:r>
    </w:p>
    <w:p w:rsidR="008F0587" w:rsidRDefault="008F0587" w:rsidP="003E193D">
      <w:pPr>
        <w:pStyle w:val="LabStepLevel2NoBullet"/>
        <w:ind w:left="1440"/>
      </w:pPr>
      <w:r w:rsidRPr="008F0587">
        <w:rPr>
          <w:b/>
        </w:rPr>
        <w:t>All Day Event:</w:t>
      </w:r>
      <w:r>
        <w:t xml:space="preserve"> Leave unchecked</w:t>
      </w:r>
    </w:p>
    <w:p w:rsidR="008F0587" w:rsidRDefault="008F0587" w:rsidP="003E193D">
      <w:pPr>
        <w:pStyle w:val="LabStepLevel2NoBullet"/>
        <w:ind w:left="1440"/>
      </w:pPr>
      <w:r w:rsidRPr="008F0587">
        <w:rPr>
          <w:b/>
        </w:rPr>
        <w:t>Recurrence:</w:t>
      </w:r>
      <w:r>
        <w:t xml:space="preserve"> Leave unchecked</w:t>
      </w:r>
    </w:p>
    <w:p w:rsidR="008F0587" w:rsidRDefault="008F0587" w:rsidP="003E193D">
      <w:pPr>
        <w:pStyle w:val="LabStepLevel2NoBullet"/>
        <w:ind w:left="1440"/>
      </w:pPr>
      <w:r w:rsidRPr="008F0587">
        <w:rPr>
          <w:b/>
        </w:rPr>
        <w:t>Workspace:</w:t>
      </w:r>
      <w:r>
        <w:t xml:space="preserve"> Check the box</w:t>
      </w:r>
    </w:p>
    <w:p w:rsidR="00B12347" w:rsidRDefault="00B12347" w:rsidP="003E193D">
      <w:pPr>
        <w:pStyle w:val="LabStepLevel2Numbered"/>
      </w:pPr>
      <w:r>
        <w:t xml:space="preserve">On the </w:t>
      </w:r>
      <w:r w:rsidRPr="00EE2513">
        <w:rPr>
          <w:b/>
        </w:rPr>
        <w:t>New or Existing Meeting Workspace</w:t>
      </w:r>
      <w:r>
        <w:t xml:space="preserve"> </w:t>
      </w:r>
      <w:r w:rsidR="00EE2513">
        <w:t>W</w:t>
      </w:r>
      <w:r>
        <w:t>eb page, l</w:t>
      </w:r>
      <w:r w:rsidR="00C13C1F">
        <w:t xml:space="preserve">ink the new </w:t>
      </w:r>
      <w:r>
        <w:t xml:space="preserve">event </w:t>
      </w:r>
      <w:r w:rsidR="00C13C1F">
        <w:t xml:space="preserve">to </w:t>
      </w:r>
      <w:r>
        <w:t>an</w:t>
      </w:r>
      <w:r w:rsidR="00C13C1F">
        <w:t xml:space="preserve"> existing meeting workspace by </w:t>
      </w:r>
      <w:r>
        <w:t xml:space="preserve">selecting the radio button entitled </w:t>
      </w:r>
      <w:r w:rsidRPr="00B12347">
        <w:rPr>
          <w:b/>
        </w:rPr>
        <w:t>Link to an existing Meeting Workspace</w:t>
      </w:r>
      <w:r>
        <w:t xml:space="preserve"> and choosing </w:t>
      </w:r>
      <w:r w:rsidRPr="00FC4087">
        <w:rPr>
          <w:b/>
        </w:rPr>
        <w:t>Sales Meeting</w:t>
      </w:r>
      <w:r>
        <w:t xml:space="preserve"> from the drop-down menu.</w:t>
      </w:r>
      <w:r w:rsidR="008F24D4">
        <w:t xml:space="preserve"> </w:t>
      </w:r>
      <w:r>
        <w:t xml:space="preserve">Notice that all remaining options gray out because they are the configuration settings for creating a new meeting workspace </w:t>
      </w:r>
      <w:r w:rsidR="008F24D4">
        <w:t>W</w:t>
      </w:r>
      <w:r>
        <w:t>eb site and are no longer appropriate.</w:t>
      </w:r>
      <w:r w:rsidR="008F24D4">
        <w:t xml:space="preserve"> </w:t>
      </w:r>
      <w:r>
        <w:t xml:space="preserve">Click </w:t>
      </w:r>
      <w:r w:rsidRPr="00B12347">
        <w:rPr>
          <w:b/>
        </w:rPr>
        <w:t>OK</w:t>
      </w:r>
      <w:r>
        <w:t>.</w:t>
      </w:r>
    </w:p>
    <w:p w:rsidR="00D8033D" w:rsidRDefault="00D8033D" w:rsidP="00D8033D">
      <w:pPr>
        <w:pStyle w:val="LabStepScreenshotLevel2"/>
      </w:pPr>
      <w:r>
        <w:drawing>
          <wp:inline distT="0" distB="0" distL="0" distR="0" wp14:anchorId="6F62C606" wp14:editId="3B53D31C">
            <wp:extent cx="4937760" cy="1541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54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48" w:rsidRDefault="00FC4087" w:rsidP="003E193D">
      <w:pPr>
        <w:pStyle w:val="LabStepLevel2Numbered"/>
      </w:pPr>
      <w:r>
        <w:t xml:space="preserve">Once delivered to the </w:t>
      </w:r>
      <w:r w:rsidRPr="00E134C1">
        <w:rPr>
          <w:b/>
        </w:rPr>
        <w:t>Sales Meeting</w:t>
      </w:r>
      <w:r>
        <w:t xml:space="preserve"> meeting workspace </w:t>
      </w:r>
      <w:r w:rsidR="00C2333F">
        <w:t>sub-site</w:t>
      </w:r>
      <w:r>
        <w:t>, notice that the site is now associated with the Calendar event that y</w:t>
      </w:r>
      <w:r w:rsidR="00E134C1">
        <w:t>ou linked to it:</w:t>
      </w:r>
    </w:p>
    <w:p w:rsidR="00F4454B" w:rsidRPr="00E34BA5" w:rsidRDefault="00D8033D" w:rsidP="00D8033D">
      <w:pPr>
        <w:pStyle w:val="LabStepScreenshotLevel2"/>
      </w:pPr>
      <w:r>
        <w:drawing>
          <wp:inline distT="0" distB="0" distL="0" distR="0" wp14:anchorId="19D6A779" wp14:editId="5AE39FAD">
            <wp:extent cx="3066667" cy="126666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4C1">
        <w:rPr>
          <w:rStyle w:val="LabStepScreenshotFrame"/>
        </w:rPr>
        <w:t xml:space="preserve"> </w:t>
      </w:r>
    </w:p>
    <w:p w:rsidR="00481D5B" w:rsidRDefault="00FC4087" w:rsidP="00D8033D">
      <w:pPr>
        <w:pStyle w:val="LabStepLevel2Numbered"/>
      </w:pPr>
      <w:r>
        <w:t xml:space="preserve">Add </w:t>
      </w:r>
      <w:r w:rsidR="009F0DC1">
        <w:t xml:space="preserve">an objective to the </w:t>
      </w:r>
      <w:r w:rsidR="009F0DC1" w:rsidRPr="00481D5B">
        <w:rPr>
          <w:b/>
        </w:rPr>
        <w:t>Objectives</w:t>
      </w:r>
      <w:r w:rsidR="009F0DC1">
        <w:t xml:space="preserve"> list on the </w:t>
      </w:r>
      <w:r w:rsidR="009F0DC1" w:rsidRPr="00481D5B">
        <w:rPr>
          <w:b/>
        </w:rPr>
        <w:t>Sales Meeting</w:t>
      </w:r>
      <w:r w:rsidR="009F0DC1">
        <w:t xml:space="preserve"> workspace by clicking the </w:t>
      </w:r>
      <w:r w:rsidR="009F0DC1" w:rsidRPr="009F0DC1">
        <w:rPr>
          <w:b/>
        </w:rPr>
        <w:t>Add new item</w:t>
      </w:r>
      <w:r w:rsidR="009F0DC1">
        <w:t xml:space="preserve"> hyperlink at the bottom of the list's </w:t>
      </w:r>
      <w:r w:rsidR="00481D5B">
        <w:t>W</w:t>
      </w:r>
      <w:r w:rsidR="009F0DC1">
        <w:t xml:space="preserve">eb </w:t>
      </w:r>
      <w:r w:rsidR="00481D5B">
        <w:t>P</w:t>
      </w:r>
      <w:r w:rsidR="009F0DC1">
        <w:t>art on the default page of the site.</w:t>
      </w:r>
      <w:r w:rsidR="008F24D4">
        <w:t xml:space="preserve"> </w:t>
      </w:r>
    </w:p>
    <w:p w:rsidR="00481D5B" w:rsidRPr="00D8033D" w:rsidRDefault="00D8033D" w:rsidP="00D8033D">
      <w:pPr>
        <w:pStyle w:val="LabStepScreenshotLevel2"/>
        <w:rPr>
          <w:rStyle w:val="LabStepScreenshotFrame"/>
        </w:rPr>
      </w:pPr>
      <w:r>
        <w:drawing>
          <wp:inline distT="0" distB="0" distL="0" distR="0" wp14:anchorId="69719E11" wp14:editId="46C9D36F">
            <wp:extent cx="4104762" cy="15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4087" w:rsidRDefault="009F0DC1" w:rsidP="00D8033D">
      <w:pPr>
        <w:pStyle w:val="LabStepLevel2Numbered"/>
      </w:pPr>
      <w:r w:rsidRPr="00D8033D">
        <w:t>Enter</w:t>
      </w:r>
      <w:r>
        <w:t xml:space="preserve"> the following objective: </w:t>
      </w:r>
      <w:r w:rsidRPr="00D8033D">
        <w:rPr>
          <w:b/>
        </w:rPr>
        <w:t>Determine the practicality of redefining the American sales territories according to customer base rather than geographic disbursement</w:t>
      </w:r>
      <w:r w:rsidRPr="00481D5B">
        <w:t>.</w:t>
      </w:r>
      <w:r>
        <w:t xml:space="preserve"> Click </w:t>
      </w:r>
      <w:r w:rsidRPr="00D8033D">
        <w:rPr>
          <w:b/>
        </w:rPr>
        <w:t>Save</w:t>
      </w:r>
      <w:r>
        <w:t xml:space="preserve"> to enter new item.</w:t>
      </w:r>
    </w:p>
    <w:p w:rsidR="009F0DC1" w:rsidRDefault="009F0DC1" w:rsidP="00D8033D">
      <w:pPr>
        <w:pStyle w:val="LabStepLevel2Numbered"/>
      </w:pPr>
      <w:r>
        <w:t xml:space="preserve">Add an agenda item to the </w:t>
      </w:r>
      <w:r w:rsidRPr="00481D5B">
        <w:rPr>
          <w:b/>
        </w:rPr>
        <w:t>Agenda</w:t>
      </w:r>
      <w:r>
        <w:t xml:space="preserve"> list on the </w:t>
      </w:r>
      <w:r w:rsidRPr="00481D5B">
        <w:rPr>
          <w:b/>
        </w:rPr>
        <w:t>Sales Meeting</w:t>
      </w:r>
      <w:r>
        <w:t xml:space="preserve"> workspace by clicking the </w:t>
      </w:r>
      <w:r w:rsidRPr="009F0DC1">
        <w:rPr>
          <w:b/>
        </w:rPr>
        <w:t>Add new item</w:t>
      </w:r>
      <w:r>
        <w:t xml:space="preserve"> hyperlink at the </w:t>
      </w:r>
      <w:r w:rsidR="00481D5B">
        <w:t>bottom of the list's W</w:t>
      </w:r>
      <w:r>
        <w:t xml:space="preserve">eb </w:t>
      </w:r>
      <w:r w:rsidR="00481D5B">
        <w:t>P</w:t>
      </w:r>
      <w:r>
        <w:t>art on the default page of the site.</w:t>
      </w:r>
      <w:r w:rsidR="008F24D4">
        <w:t xml:space="preserve"> </w:t>
      </w:r>
      <w:r w:rsidR="00481D5B">
        <w:t>Use the following information for the new item</w:t>
      </w:r>
      <w:r>
        <w:t>:</w:t>
      </w:r>
    </w:p>
    <w:p w:rsidR="00481D5B" w:rsidRDefault="00481D5B" w:rsidP="00D8033D">
      <w:pPr>
        <w:pStyle w:val="LabStepLevel2NoBullet"/>
        <w:ind w:left="1440"/>
      </w:pPr>
      <w:r w:rsidRPr="00481D5B">
        <w:rPr>
          <w:b/>
        </w:rPr>
        <w:lastRenderedPageBreak/>
        <w:t>Subject:</w:t>
      </w:r>
      <w:r>
        <w:t xml:space="preserve"> Meeting Opening</w:t>
      </w:r>
    </w:p>
    <w:p w:rsidR="00481D5B" w:rsidRDefault="00481D5B" w:rsidP="00D8033D">
      <w:pPr>
        <w:pStyle w:val="LabStepLevel2NoBullet"/>
        <w:ind w:left="1440"/>
      </w:pPr>
      <w:r w:rsidRPr="00481D5B">
        <w:rPr>
          <w:b/>
        </w:rPr>
        <w:t>Owner:</w:t>
      </w:r>
      <w:r>
        <w:t xml:space="preserve"> Janice Galvin</w:t>
      </w:r>
    </w:p>
    <w:p w:rsidR="00481D5B" w:rsidRDefault="00481D5B" w:rsidP="00D8033D">
      <w:pPr>
        <w:pStyle w:val="LabStepLevel2NoBullet"/>
        <w:ind w:left="1440"/>
      </w:pPr>
      <w:r w:rsidRPr="00481D5B">
        <w:rPr>
          <w:b/>
        </w:rPr>
        <w:t>Time:</w:t>
      </w:r>
      <w:r>
        <w:t xml:space="preserve"> 1:00pm</w:t>
      </w:r>
    </w:p>
    <w:p w:rsidR="00481D5B" w:rsidRPr="00E34BA5" w:rsidRDefault="00481D5B" w:rsidP="00D8033D">
      <w:pPr>
        <w:pStyle w:val="LabStepLevel2NoBullet"/>
        <w:ind w:left="1440"/>
      </w:pPr>
      <w:r w:rsidRPr="00481D5B">
        <w:rPr>
          <w:b/>
        </w:rPr>
        <w:t>Notes:</w:t>
      </w:r>
      <w:r>
        <w:t xml:space="preserve"> Welcome, roll call, announcements</w:t>
      </w:r>
    </w:p>
    <w:p w:rsidR="009F0DC1" w:rsidRDefault="009F0DC1" w:rsidP="00D8033D">
      <w:pPr>
        <w:pStyle w:val="LabStepNumbered"/>
      </w:pPr>
      <w:r>
        <w:t xml:space="preserve">Add a second item to the </w:t>
      </w:r>
      <w:r w:rsidRPr="00D8033D">
        <w:rPr>
          <w:b/>
        </w:rPr>
        <w:t>Agenda</w:t>
      </w:r>
      <w:r>
        <w:t xml:space="preserve"> list on the </w:t>
      </w:r>
      <w:r w:rsidRPr="00D8033D">
        <w:rPr>
          <w:b/>
        </w:rPr>
        <w:t>Sales Meeting</w:t>
      </w:r>
      <w:r>
        <w:t xml:space="preserve"> workspace by clicking the </w:t>
      </w:r>
      <w:r w:rsidRPr="00D8033D">
        <w:rPr>
          <w:b/>
        </w:rPr>
        <w:t>Add new item</w:t>
      </w:r>
      <w:r>
        <w:t xml:space="preserve"> hyperlink at the bottom of the list's </w:t>
      </w:r>
      <w:r w:rsidR="00D8033D">
        <w:t>W</w:t>
      </w:r>
      <w:r>
        <w:t xml:space="preserve">eb </w:t>
      </w:r>
      <w:r w:rsidR="00D8033D">
        <w:t>P</w:t>
      </w:r>
      <w:r>
        <w:t>art on the default page of the site.</w:t>
      </w:r>
      <w:r w:rsidR="008F24D4">
        <w:t xml:space="preserve"> </w:t>
      </w:r>
      <w:r w:rsidR="00481D5B">
        <w:t>Use the following information for the new item</w:t>
      </w:r>
      <w:r>
        <w:t>:</w:t>
      </w:r>
    </w:p>
    <w:p w:rsidR="00E76EEC" w:rsidRPr="00D8033D" w:rsidRDefault="00E76EEC" w:rsidP="00D8033D">
      <w:pPr>
        <w:pStyle w:val="LabStepLevel2NoBullet"/>
      </w:pPr>
      <w:r w:rsidRPr="00D8033D">
        <w:rPr>
          <w:b/>
        </w:rPr>
        <w:t>Subject:</w:t>
      </w:r>
      <w:r w:rsidRPr="00D8033D">
        <w:t xml:space="preserve"> Current Territories</w:t>
      </w:r>
    </w:p>
    <w:p w:rsidR="00E76EEC" w:rsidRPr="00D8033D" w:rsidRDefault="00E76EEC" w:rsidP="00D8033D">
      <w:pPr>
        <w:pStyle w:val="LabStepLevel2NoBullet"/>
      </w:pPr>
      <w:r w:rsidRPr="00D8033D">
        <w:rPr>
          <w:b/>
        </w:rPr>
        <w:t>Owner:</w:t>
      </w:r>
      <w:r w:rsidRPr="00D8033D">
        <w:t xml:space="preserve"> Michael Sullivan</w:t>
      </w:r>
    </w:p>
    <w:p w:rsidR="00E76EEC" w:rsidRPr="00D8033D" w:rsidRDefault="00E76EEC" w:rsidP="00D8033D">
      <w:pPr>
        <w:pStyle w:val="LabStepLevel2NoBullet"/>
      </w:pPr>
      <w:r w:rsidRPr="00D8033D">
        <w:rPr>
          <w:b/>
        </w:rPr>
        <w:t>Time:</w:t>
      </w:r>
      <w:r w:rsidRPr="00D8033D">
        <w:t xml:space="preserve"> 1:15pm</w:t>
      </w:r>
    </w:p>
    <w:p w:rsidR="00E76EEC" w:rsidRPr="00D8033D" w:rsidRDefault="00E76EEC" w:rsidP="00D8033D">
      <w:pPr>
        <w:pStyle w:val="LabStepLevel2NoBullet"/>
      </w:pPr>
      <w:r w:rsidRPr="00D8033D">
        <w:rPr>
          <w:b/>
        </w:rPr>
        <w:t>Notes:</w:t>
      </w:r>
      <w:r w:rsidRPr="00D8033D">
        <w:t xml:space="preserve"> Michael will describe current sales territories and the strategy behind them.</w:t>
      </w:r>
    </w:p>
    <w:p w:rsidR="00DD5979" w:rsidRPr="00E34BA5" w:rsidRDefault="009F0DC1" w:rsidP="00D8033D">
      <w:pPr>
        <w:pStyle w:val="LabStepNumbered"/>
      </w:pPr>
      <w:r>
        <w:t xml:space="preserve">Add </w:t>
      </w:r>
      <w:r w:rsidR="002551F8" w:rsidRPr="00D8033D">
        <w:t>one</w:t>
      </w:r>
      <w:r w:rsidR="002551F8">
        <w:t xml:space="preserve"> tentative attendee directly</w:t>
      </w:r>
      <w:r>
        <w:t xml:space="preserve"> to the </w:t>
      </w:r>
      <w:r w:rsidR="00C017ED" w:rsidRPr="00E76EEC">
        <w:rPr>
          <w:b/>
        </w:rPr>
        <w:t>Attendees</w:t>
      </w:r>
      <w:r>
        <w:t xml:space="preserve"> list on the </w:t>
      </w:r>
      <w:r w:rsidRPr="00E76EEC">
        <w:rPr>
          <w:b/>
        </w:rPr>
        <w:t>Sales Meeting</w:t>
      </w:r>
      <w:r>
        <w:t xml:space="preserve"> workspace by clicking the </w:t>
      </w:r>
      <w:r w:rsidR="00C017ED">
        <w:rPr>
          <w:b/>
        </w:rPr>
        <w:t>Manage Attendees</w:t>
      </w:r>
      <w:r>
        <w:t xml:space="preserve"> hyperlink at the bottom of the</w:t>
      </w:r>
      <w:r w:rsidR="00C017ED">
        <w:t xml:space="preserve"> list's </w:t>
      </w:r>
      <w:r w:rsidR="00E76EEC">
        <w:t>W</w:t>
      </w:r>
      <w:r w:rsidR="00C017ED">
        <w:t xml:space="preserve">eb </w:t>
      </w:r>
      <w:r w:rsidR="00E76EEC">
        <w:t>P</w:t>
      </w:r>
      <w:r w:rsidR="00C017ED">
        <w:t xml:space="preserve">art, then use the </w:t>
      </w:r>
      <w:r w:rsidR="00C017ED" w:rsidRPr="00E76EEC">
        <w:rPr>
          <w:b/>
        </w:rPr>
        <w:t>New Item</w:t>
      </w:r>
      <w:r w:rsidR="00C017ED">
        <w:t xml:space="preserve"> button in the </w:t>
      </w:r>
      <w:r w:rsidR="00D8033D" w:rsidRPr="00D8033D">
        <w:rPr>
          <w:b/>
        </w:rPr>
        <w:t>List Tools »</w:t>
      </w:r>
      <w:r w:rsidR="00D8033D">
        <w:t xml:space="preserve"> </w:t>
      </w:r>
      <w:r w:rsidR="00C017ED" w:rsidRPr="00E76EEC">
        <w:rPr>
          <w:b/>
        </w:rPr>
        <w:t>Items</w:t>
      </w:r>
      <w:r w:rsidR="00C017ED">
        <w:t xml:space="preserve"> </w:t>
      </w:r>
      <w:r w:rsidR="00E76EEC">
        <w:t xml:space="preserve">tab in the </w:t>
      </w:r>
      <w:r w:rsidR="00C017ED">
        <w:t>ribbon to e</w:t>
      </w:r>
      <w:r>
        <w:t xml:space="preserve">nter the </w:t>
      </w:r>
      <w:r w:rsidR="00E76EEC">
        <w:t xml:space="preserve">attendee and click </w:t>
      </w:r>
      <w:r w:rsidR="00C017ED" w:rsidRPr="00C017ED">
        <w:rPr>
          <w:b/>
        </w:rPr>
        <w:t>Save</w:t>
      </w:r>
      <w:r w:rsidR="00DD5979" w:rsidRPr="00E34BA5">
        <w:t>:</w:t>
      </w:r>
    </w:p>
    <w:p w:rsidR="00E76EEC" w:rsidRDefault="00E76EEC" w:rsidP="00E76EEC">
      <w:pPr>
        <w:pStyle w:val="LabStepLevel2NoBullet"/>
      </w:pPr>
      <w:r w:rsidRPr="00E76EEC">
        <w:rPr>
          <w:b/>
        </w:rPr>
        <w:t xml:space="preserve">Name: </w:t>
      </w:r>
      <w:r w:rsidR="005004FE">
        <w:t>Michael Sullivan</w:t>
      </w:r>
    </w:p>
    <w:p w:rsidR="00E76EEC" w:rsidRDefault="00E76EEC" w:rsidP="00E76EEC">
      <w:pPr>
        <w:pStyle w:val="LabStepLevel2NoBullet"/>
      </w:pPr>
      <w:r w:rsidRPr="00E76EEC">
        <w:rPr>
          <w:b/>
        </w:rPr>
        <w:t>Comment:</w:t>
      </w:r>
      <w:r>
        <w:t xml:space="preserve"> &lt;none&gt;</w:t>
      </w:r>
    </w:p>
    <w:p w:rsidR="00E76EEC" w:rsidRDefault="00E76EEC" w:rsidP="00E76EEC">
      <w:pPr>
        <w:pStyle w:val="LabStepLevel2NoBullet"/>
      </w:pPr>
      <w:r w:rsidRPr="00E76EEC">
        <w:rPr>
          <w:b/>
        </w:rPr>
        <w:t>Response:</w:t>
      </w:r>
      <w:r>
        <w:t xml:space="preserve"> Tentative</w:t>
      </w:r>
    </w:p>
    <w:p w:rsidR="00E76EEC" w:rsidRDefault="00E76EEC" w:rsidP="00E76EEC">
      <w:pPr>
        <w:pStyle w:val="LabStepLevel2NoBullet"/>
      </w:pPr>
      <w:r w:rsidRPr="00E76EEC">
        <w:rPr>
          <w:b/>
        </w:rPr>
        <w:t>Attendance:</w:t>
      </w:r>
      <w:r>
        <w:t xml:space="preserve"> Optional</w:t>
      </w:r>
    </w:p>
    <w:p w:rsidR="00E76EEC" w:rsidRDefault="00E76EEC" w:rsidP="005004FE">
      <w:pPr>
        <w:pStyle w:val="LabStepNumbered"/>
      </w:pPr>
      <w:r>
        <w:t xml:space="preserve">Create a new document on your workstation </w:t>
      </w:r>
      <w:r w:rsidRPr="005004FE">
        <w:t>using</w:t>
      </w:r>
      <w:r>
        <w:t xml:space="preserve"> Microsoft Word named </w:t>
      </w:r>
      <w:r w:rsidRPr="00E76EEC">
        <w:rPr>
          <w:rStyle w:val="InlindeCode"/>
        </w:rPr>
        <w:t>Sales Territory Breakdown.docx</w:t>
      </w:r>
      <w:r w:rsidRPr="00E76EEC">
        <w:t>, add some content t</w:t>
      </w:r>
      <w:r w:rsidR="005004FE">
        <w:t>o it and save it to the desktop:</w:t>
      </w:r>
    </w:p>
    <w:p w:rsidR="00DD5979" w:rsidRDefault="002551F8" w:rsidP="00D8033D">
      <w:pPr>
        <w:pStyle w:val="LabStepNumbered"/>
        <w:numPr>
          <w:ilvl w:val="0"/>
          <w:numId w:val="20"/>
        </w:numPr>
      </w:pPr>
      <w:r>
        <w:t xml:space="preserve">Upload </w:t>
      </w:r>
      <w:r w:rsidRPr="00E76EEC">
        <w:rPr>
          <w:rStyle w:val="InlindeCode"/>
        </w:rPr>
        <w:t>Sales Territory Breakdown.docx</w:t>
      </w:r>
      <w:r>
        <w:t xml:space="preserve"> to the </w:t>
      </w:r>
      <w:r w:rsidRPr="002551F8">
        <w:rPr>
          <w:b/>
        </w:rPr>
        <w:t xml:space="preserve">Document Library </w:t>
      </w:r>
      <w:r>
        <w:t xml:space="preserve">on the </w:t>
      </w:r>
      <w:r w:rsidRPr="00E76EEC">
        <w:rPr>
          <w:b/>
        </w:rPr>
        <w:t>Sales Meeting</w:t>
      </w:r>
      <w:r>
        <w:t xml:space="preserve"> workspace by clicking the </w:t>
      </w:r>
      <w:r w:rsidRPr="00E76EEC">
        <w:rPr>
          <w:b/>
        </w:rPr>
        <w:t>Add document</w:t>
      </w:r>
      <w:r>
        <w:t xml:space="preserve"> hyperlink at the bottom of the library's </w:t>
      </w:r>
      <w:r w:rsidR="00E76EEC">
        <w:t>W</w:t>
      </w:r>
      <w:r>
        <w:t xml:space="preserve">eb </w:t>
      </w:r>
      <w:r w:rsidR="00E76EEC">
        <w:t>P</w:t>
      </w:r>
      <w:r>
        <w:t xml:space="preserve">art, browsing to the directory and selecting the file then clicking </w:t>
      </w:r>
      <w:r w:rsidRPr="002551F8">
        <w:rPr>
          <w:b/>
        </w:rPr>
        <w:t>Open</w:t>
      </w:r>
      <w:r>
        <w:t>.</w:t>
      </w:r>
    </w:p>
    <w:p w:rsidR="002551F8" w:rsidRPr="00E34BA5" w:rsidRDefault="002551F8" w:rsidP="00C462A7">
      <w:pPr>
        <w:pStyle w:val="LabStepNumbered"/>
      </w:pPr>
      <w:r>
        <w:t xml:space="preserve">View the </w:t>
      </w:r>
      <w:r w:rsidRPr="00E76EEC">
        <w:rPr>
          <w:b/>
        </w:rPr>
        <w:t>Sales Meeting</w:t>
      </w:r>
      <w:r>
        <w:t xml:space="preserve"> meeting </w:t>
      </w:r>
      <w:r w:rsidRPr="00C462A7">
        <w:t>workspace</w:t>
      </w:r>
      <w:r>
        <w:t xml:space="preserve"> </w:t>
      </w:r>
      <w:r w:rsidR="00C2333F">
        <w:t>sub-site</w:t>
      </w:r>
      <w:r>
        <w:t xml:space="preserve"> as </w:t>
      </w:r>
      <w:r w:rsidR="00E76EEC">
        <w:t>Michael Sullivan</w:t>
      </w:r>
      <w:r>
        <w:t>,</w:t>
      </w:r>
      <w:r w:rsidR="00463756">
        <w:t xml:space="preserve"> a non-organizer </w:t>
      </w:r>
      <w:r w:rsidR="00594247">
        <w:t xml:space="preserve">but an attendee </w:t>
      </w:r>
      <w:r w:rsidR="00463756">
        <w:t>of the meeting:</w:t>
      </w:r>
    </w:p>
    <w:p w:rsidR="0094363D" w:rsidRPr="00937191" w:rsidRDefault="0094363D" w:rsidP="0094363D">
      <w:pPr>
        <w:pStyle w:val="LabStepLevel2Numbered"/>
        <w:numPr>
          <w:ilvl w:val="0"/>
          <w:numId w:val="16"/>
        </w:numPr>
      </w:pPr>
      <w:r w:rsidRPr="00937191">
        <w:t xml:space="preserve">From the </w:t>
      </w:r>
      <w:r w:rsidRPr="0094363D">
        <w:rPr>
          <w:b/>
        </w:rPr>
        <w:t>Welcome Menu</w:t>
      </w:r>
      <w:r w:rsidRPr="00937191">
        <w:t xml:space="preserve"> in the top-right corner of the page, select on </w:t>
      </w:r>
      <w:r w:rsidRPr="0094363D">
        <w:rPr>
          <w:b/>
        </w:rPr>
        <w:t>Sign in as Different User</w:t>
      </w:r>
      <w:r w:rsidRPr="00937191">
        <w:t>.</w:t>
      </w:r>
    </w:p>
    <w:p w:rsidR="0094363D" w:rsidRPr="00937191" w:rsidRDefault="0094363D" w:rsidP="0094363D">
      <w:pPr>
        <w:pStyle w:val="LabStepLevel2Numbered"/>
      </w:pPr>
      <w:r w:rsidRPr="00937191">
        <w:t xml:space="preserve">Enter </w:t>
      </w:r>
      <w:r w:rsidRPr="00937191">
        <w:rPr>
          <w:rStyle w:val="InlindeCode"/>
        </w:rPr>
        <w:t>[[AD-DOMAIN]]\</w:t>
      </w:r>
      <w:r w:rsidR="00C462A7">
        <w:rPr>
          <w:rStyle w:val="InlindeCode"/>
        </w:rPr>
        <w:t>michael</w:t>
      </w:r>
      <w:r w:rsidRPr="00937191">
        <w:t xml:space="preserve"> for a User Name &amp; click </w:t>
      </w:r>
      <w:r w:rsidRPr="00937191">
        <w:rPr>
          <w:b/>
        </w:rPr>
        <w:t>OK</w:t>
      </w:r>
      <w:r w:rsidRPr="00937191">
        <w:t xml:space="preserve">. Use the password specified in the </w:t>
      </w:r>
      <w:r w:rsidRPr="00937191">
        <w:rPr>
          <w:i/>
        </w:rPr>
        <w:t>Hands-On Lab Overview</w:t>
      </w:r>
      <w:r w:rsidRPr="00937191">
        <w:t xml:space="preserve"> document provided in the student manual.</w:t>
      </w:r>
    </w:p>
    <w:p w:rsidR="002551F8" w:rsidRDefault="002551F8" w:rsidP="002551F8">
      <w:pPr>
        <w:pStyle w:val="LabStepLevel2Numbered"/>
      </w:pPr>
      <w:r>
        <w:t xml:space="preserve">Notice </w:t>
      </w:r>
      <w:r w:rsidR="0094363D">
        <w:t xml:space="preserve">Michael </w:t>
      </w:r>
      <w:r>
        <w:t xml:space="preserve">has </w:t>
      </w:r>
      <w:r w:rsidR="00C462A7">
        <w:t xml:space="preserve">limited </w:t>
      </w:r>
      <w:r>
        <w:t>access to the meeting information.</w:t>
      </w:r>
      <w:r w:rsidR="00C462A7">
        <w:t xml:space="preserve"> He can add documents, agenda items and objectives, but he cannot manage attendees.</w:t>
      </w:r>
    </w:p>
    <w:p w:rsidR="00594247" w:rsidRPr="00E34BA5" w:rsidRDefault="00594247" w:rsidP="00594247">
      <w:pPr>
        <w:pStyle w:val="LabStepNumbered"/>
      </w:pPr>
      <w:r>
        <w:t xml:space="preserve">View the </w:t>
      </w:r>
      <w:r w:rsidRPr="00E76EEC">
        <w:rPr>
          <w:b/>
        </w:rPr>
        <w:t>Sales Meeting</w:t>
      </w:r>
      <w:r>
        <w:t xml:space="preserve"> meeting </w:t>
      </w:r>
      <w:r w:rsidRPr="00C462A7">
        <w:t>workspace</w:t>
      </w:r>
      <w:r>
        <w:t xml:space="preserve"> sub-site as Janice Galvin, a non-organizer and not an attendee of the meeting:</w:t>
      </w:r>
    </w:p>
    <w:p w:rsidR="00594247" w:rsidRPr="00937191" w:rsidRDefault="00594247" w:rsidP="009E6D7C">
      <w:pPr>
        <w:pStyle w:val="LabStepLevel2Numbered"/>
        <w:numPr>
          <w:ilvl w:val="0"/>
          <w:numId w:val="41"/>
        </w:numPr>
      </w:pPr>
      <w:r w:rsidRPr="00937191">
        <w:t xml:space="preserve">From the </w:t>
      </w:r>
      <w:r w:rsidRPr="009E6D7C">
        <w:rPr>
          <w:b/>
        </w:rPr>
        <w:t>Welcome Menu</w:t>
      </w:r>
      <w:r w:rsidRPr="00937191">
        <w:t xml:space="preserve"> in the top-right corner of the page, select on </w:t>
      </w:r>
      <w:r w:rsidRPr="009E6D7C">
        <w:rPr>
          <w:b/>
        </w:rPr>
        <w:t>Sign in as Different User</w:t>
      </w:r>
      <w:r w:rsidRPr="00937191">
        <w:t>.</w:t>
      </w:r>
    </w:p>
    <w:p w:rsidR="00594247" w:rsidRPr="00937191" w:rsidRDefault="00594247" w:rsidP="00594247">
      <w:pPr>
        <w:pStyle w:val="LabStepLevel2Numbered"/>
      </w:pPr>
      <w:r w:rsidRPr="00937191">
        <w:t xml:space="preserve">Enter </w:t>
      </w:r>
      <w:r w:rsidRPr="00937191">
        <w:rPr>
          <w:rStyle w:val="InlindeCode"/>
        </w:rPr>
        <w:t>[[AD-DOMAIN]]\</w:t>
      </w:r>
      <w:r>
        <w:rPr>
          <w:rStyle w:val="InlindeCode"/>
        </w:rPr>
        <w:t xml:space="preserve">janice </w:t>
      </w:r>
      <w:r w:rsidRPr="00937191">
        <w:t xml:space="preserve">for a User Name &amp; click </w:t>
      </w:r>
      <w:r w:rsidRPr="00937191">
        <w:rPr>
          <w:b/>
        </w:rPr>
        <w:t>OK</w:t>
      </w:r>
      <w:r w:rsidRPr="00937191">
        <w:t xml:space="preserve">. Use the password specified in the </w:t>
      </w:r>
      <w:r w:rsidRPr="00937191">
        <w:rPr>
          <w:i/>
        </w:rPr>
        <w:t>Hands-On Lab Overview</w:t>
      </w:r>
      <w:r w:rsidRPr="00937191">
        <w:t xml:space="preserve"> document provided in the student manual.</w:t>
      </w:r>
    </w:p>
    <w:p w:rsidR="00594247" w:rsidRDefault="00594247" w:rsidP="00594247">
      <w:pPr>
        <w:pStyle w:val="LabStepLevel2Numbered"/>
      </w:pPr>
      <w:r>
        <w:t>Notice Janice has limited access to the meeting information and cannot add any content.</w:t>
      </w:r>
    </w:p>
    <w:p w:rsidR="00B410F6" w:rsidRDefault="0009020D" w:rsidP="00D660E4">
      <w:pPr>
        <w:pStyle w:val="LabExerciseText"/>
      </w:pPr>
      <w:r>
        <w:t xml:space="preserve">In this exercise you </w:t>
      </w:r>
      <w:r w:rsidR="00130E4D">
        <w:t xml:space="preserve">linked a new </w:t>
      </w:r>
      <w:r w:rsidR="00B00883">
        <w:t>c</w:t>
      </w:r>
      <w:r w:rsidR="002551F8">
        <w:t xml:space="preserve">alendar list </w:t>
      </w:r>
      <w:r w:rsidR="00130E4D">
        <w:t>event to a</w:t>
      </w:r>
      <w:r w:rsidR="002551F8">
        <w:t>n existing</w:t>
      </w:r>
      <w:r w:rsidR="00130E4D">
        <w:t xml:space="preserve"> meeting workspace and explored the benefits of managing meeting details in the workspace</w:t>
      </w:r>
      <w:r w:rsidR="00AF5F18">
        <w:t>.</w:t>
      </w:r>
      <w:bookmarkEnd w:id="2"/>
    </w:p>
    <w:p w:rsidR="00AF5F18" w:rsidRDefault="00AF5F18" w:rsidP="00AF5F18">
      <w:pPr>
        <w:pStyle w:val="Heading2"/>
      </w:pPr>
      <w:r w:rsidRPr="00FC79BD">
        <w:t xml:space="preserve">Exercise </w:t>
      </w:r>
      <w:r>
        <w:t>2</w:t>
      </w:r>
      <w:r w:rsidRPr="00FC79BD">
        <w:t xml:space="preserve">: </w:t>
      </w:r>
      <w:r w:rsidR="00130E4D">
        <w:t xml:space="preserve">Link a </w:t>
      </w:r>
      <w:r w:rsidR="00A46972">
        <w:t>N</w:t>
      </w:r>
      <w:r w:rsidR="00130E4D">
        <w:t>ew Outlook</w:t>
      </w:r>
      <w:r w:rsidR="007B01A8">
        <w:t xml:space="preserve"> 2010</w:t>
      </w:r>
      <w:r w:rsidR="00130E4D">
        <w:t xml:space="preserve"> </w:t>
      </w:r>
      <w:r w:rsidR="00A46972">
        <w:t>M</w:t>
      </w:r>
      <w:r w:rsidR="00130E4D">
        <w:t xml:space="preserve">eeting to an </w:t>
      </w:r>
      <w:r w:rsidR="00A46972">
        <w:t>E</w:t>
      </w:r>
      <w:r w:rsidR="00130E4D">
        <w:t>xisting Meeting Workspace</w:t>
      </w:r>
    </w:p>
    <w:p w:rsidR="00AF5F18" w:rsidRDefault="00130E4D" w:rsidP="00D660E4">
      <w:pPr>
        <w:pStyle w:val="LabExerciseText"/>
      </w:pPr>
      <w:r>
        <w:t>In this exercise you</w:t>
      </w:r>
      <w:r w:rsidRPr="00AB0146">
        <w:t xml:space="preserve"> will </w:t>
      </w:r>
      <w:r>
        <w:t>link a new meeting in Outlook to an existing Meeting Workspace and use the workspace to organize meeting details.</w:t>
      </w:r>
    </w:p>
    <w:p w:rsidR="00AD46DC" w:rsidRPr="00AD46DC" w:rsidRDefault="00AD46DC" w:rsidP="00D660E4">
      <w:pPr>
        <w:pStyle w:val="LabExerciseText"/>
        <w:rPr>
          <w:b/>
          <w:i/>
        </w:rPr>
      </w:pPr>
      <w:r w:rsidRPr="00AD46DC">
        <w:rPr>
          <w:b/>
          <w:i/>
        </w:rPr>
        <w:t xml:space="preserve">Note: Students can only perform this exercise if they have Microsoft Outlook 2010 installed on their workstation. If Outlook </w:t>
      </w:r>
      <w:r w:rsidR="007B01A8">
        <w:rPr>
          <w:b/>
          <w:i/>
        </w:rPr>
        <w:t xml:space="preserve">2010 </w:t>
      </w:r>
      <w:r w:rsidRPr="00AD46DC">
        <w:rPr>
          <w:b/>
          <w:i/>
        </w:rPr>
        <w:t>is not installed, you can walk through this exercise but you won’t be able to perform any steps.</w:t>
      </w:r>
    </w:p>
    <w:p w:rsidR="00AD46DC" w:rsidRDefault="00AD46DC" w:rsidP="009E6D7C">
      <w:pPr>
        <w:pStyle w:val="LabStepNumbered"/>
        <w:numPr>
          <w:ilvl w:val="0"/>
          <w:numId w:val="42"/>
        </w:numPr>
      </w:pPr>
      <w:r w:rsidRPr="009E6D7C">
        <w:t>Log</w:t>
      </w:r>
      <w:r>
        <w:t xml:space="preserve"> into your site collection using the account </w:t>
      </w:r>
      <w:r w:rsidRPr="009E6D7C">
        <w:rPr>
          <w:b/>
        </w:rPr>
        <w:t>Janice Galvin</w:t>
      </w:r>
      <w:r>
        <w:t xml:space="preserve">. </w:t>
      </w:r>
    </w:p>
    <w:p w:rsidR="00AD46DC" w:rsidRDefault="00AD46DC" w:rsidP="00887034">
      <w:pPr>
        <w:pStyle w:val="LabStepLevel2Numbered"/>
        <w:numPr>
          <w:ilvl w:val="0"/>
          <w:numId w:val="23"/>
        </w:numPr>
      </w:pPr>
      <w:r>
        <w:t>Using Internet Explorer, browse to the URL of the SharePoint site collection you were provided to use when working on the hands on labs in this course.</w:t>
      </w:r>
    </w:p>
    <w:p w:rsidR="00AD46DC" w:rsidRDefault="00AD46DC" w:rsidP="00D8033D">
      <w:pPr>
        <w:pStyle w:val="LabStepLevel2Numbered"/>
        <w:numPr>
          <w:ilvl w:val="0"/>
          <w:numId w:val="20"/>
        </w:numPr>
      </w:pPr>
      <w:r>
        <w:t xml:space="preserve">When prompted to login, enter </w:t>
      </w:r>
      <w:r w:rsidRPr="00657A9E">
        <w:rPr>
          <w:rStyle w:val="InlindeCode"/>
        </w:rPr>
        <w:t>[</w:t>
      </w:r>
      <w:r>
        <w:rPr>
          <w:rStyle w:val="InlindeCode"/>
        </w:rPr>
        <w:t>[</w:t>
      </w:r>
      <w:r w:rsidRPr="00657A9E">
        <w:rPr>
          <w:rStyle w:val="InlindeCode"/>
        </w:rPr>
        <w:t>AD</w:t>
      </w:r>
      <w:r>
        <w:rPr>
          <w:rStyle w:val="InlindeCode"/>
        </w:rPr>
        <w:t>-DOMAIN]</w:t>
      </w:r>
      <w:r w:rsidRPr="00657A9E">
        <w:rPr>
          <w:rStyle w:val="InlindeCode"/>
        </w:rPr>
        <w:t>]\</w:t>
      </w:r>
      <w:r w:rsidR="00A714A1">
        <w:rPr>
          <w:rStyle w:val="InlindeCode"/>
        </w:rPr>
        <w:t>janice</w:t>
      </w:r>
      <w:r w:rsidRPr="00CB2D1D">
        <w:t xml:space="preserve"> </w:t>
      </w:r>
      <w:r>
        <w:t xml:space="preserve">in the </w:t>
      </w:r>
      <w:r w:rsidRPr="00657A9E">
        <w:rPr>
          <w:b/>
        </w:rPr>
        <w:t>User Name</w:t>
      </w:r>
      <w:r>
        <w:t xml:space="preserve"> field and click </w:t>
      </w:r>
      <w:r w:rsidRPr="007A2391">
        <w:rPr>
          <w:b/>
        </w:rPr>
        <w:t>OK</w:t>
      </w:r>
      <w:r>
        <w:t xml:space="preserve">. Use the password specified in the </w:t>
      </w:r>
      <w:r>
        <w:rPr>
          <w:i/>
        </w:rPr>
        <w:t>Hands-</w:t>
      </w:r>
      <w:r w:rsidRPr="007A2391">
        <w:rPr>
          <w:i/>
        </w:rPr>
        <w:t>On Lab Overview</w:t>
      </w:r>
      <w:r>
        <w:t xml:space="preserve"> document provided in the student manual.</w:t>
      </w:r>
    </w:p>
    <w:p w:rsidR="00AD46DC" w:rsidRPr="004E4C2B" w:rsidRDefault="00AD46DC" w:rsidP="00AD46DC">
      <w:pPr>
        <w:pStyle w:val="LabExerciseText"/>
      </w:pPr>
      <w:r w:rsidRPr="004E4C2B">
        <w:rPr>
          <w:b/>
        </w:rPr>
        <w:lastRenderedPageBreak/>
        <w:t>Note</w:t>
      </w:r>
      <w:r>
        <w:t xml:space="preserve">: if you are not prompted to login &amp; if you are logged in as another </w:t>
      </w:r>
      <w:r w:rsidR="006F06F5">
        <w:t>user</w:t>
      </w:r>
      <w:r>
        <w:t xml:space="preserve"> use the Welcome Menu to logout and login as a different user.</w:t>
      </w:r>
    </w:p>
    <w:p w:rsidR="00887034" w:rsidRPr="00887034" w:rsidRDefault="00887034" w:rsidP="009E6D7C">
      <w:pPr>
        <w:pStyle w:val="LabStepNumbered"/>
      </w:pPr>
      <w:r w:rsidRPr="00887034">
        <w:t xml:space="preserve">Navigate to the </w:t>
      </w:r>
      <w:r w:rsidRPr="00887034">
        <w:rPr>
          <w:b/>
        </w:rPr>
        <w:t>Products</w:t>
      </w:r>
      <w:r w:rsidRPr="00887034">
        <w:t xml:space="preserve"> subsite.</w:t>
      </w:r>
    </w:p>
    <w:p w:rsidR="0007222E" w:rsidRPr="00887034" w:rsidRDefault="0007222E" w:rsidP="009E6D7C">
      <w:pPr>
        <w:pStyle w:val="LabStepNumbered"/>
      </w:pPr>
      <w:r w:rsidRPr="00887034">
        <w:t xml:space="preserve">Click the link to the </w:t>
      </w:r>
      <w:r w:rsidRPr="00887034">
        <w:rPr>
          <w:b/>
        </w:rPr>
        <w:t>Calendar</w:t>
      </w:r>
      <w:r w:rsidRPr="00887034">
        <w:t xml:space="preserve"> list in the Quick Launch Bar.</w:t>
      </w:r>
    </w:p>
    <w:p w:rsidR="007D093B" w:rsidRDefault="0007222E" w:rsidP="009E6D7C">
      <w:pPr>
        <w:pStyle w:val="LabStepNumbered"/>
      </w:pPr>
      <w:r>
        <w:t xml:space="preserve">Connect the </w:t>
      </w:r>
      <w:r w:rsidRPr="00887034">
        <w:rPr>
          <w:b/>
        </w:rPr>
        <w:t>Calendar</w:t>
      </w:r>
      <w:r>
        <w:t xml:space="preserve"> list on the </w:t>
      </w:r>
      <w:r w:rsidRPr="00887034">
        <w:rPr>
          <w:b/>
        </w:rPr>
        <w:t>Products</w:t>
      </w:r>
      <w:r>
        <w:t xml:space="preserve"> site to </w:t>
      </w:r>
      <w:r w:rsidR="00AD46DC">
        <w:t xml:space="preserve">your </w:t>
      </w:r>
      <w:r>
        <w:t>Outlook profile</w:t>
      </w:r>
      <w:r w:rsidR="00AD46DC">
        <w:t>:</w:t>
      </w:r>
    </w:p>
    <w:p w:rsidR="007D093B" w:rsidRDefault="0007222E" w:rsidP="00887034">
      <w:pPr>
        <w:pStyle w:val="LabStepLevel2Numbered"/>
        <w:numPr>
          <w:ilvl w:val="0"/>
          <w:numId w:val="24"/>
        </w:numPr>
      </w:pPr>
      <w:r>
        <w:t xml:space="preserve">Click the </w:t>
      </w:r>
      <w:r w:rsidRPr="00887034">
        <w:rPr>
          <w:b/>
        </w:rPr>
        <w:t xml:space="preserve">Connect to Outlook </w:t>
      </w:r>
      <w:r>
        <w:t xml:space="preserve">button in the </w:t>
      </w:r>
      <w:r w:rsidRPr="00887034">
        <w:rPr>
          <w:b/>
        </w:rPr>
        <w:t>Connect &amp; Export</w:t>
      </w:r>
      <w:r>
        <w:t xml:space="preserve"> </w:t>
      </w:r>
      <w:r w:rsidR="00B649EB">
        <w:t xml:space="preserve">group </w:t>
      </w:r>
      <w:r>
        <w:t xml:space="preserve">of the </w:t>
      </w:r>
      <w:r w:rsidRPr="00887034">
        <w:rPr>
          <w:b/>
        </w:rPr>
        <w:t>Calendar</w:t>
      </w:r>
      <w:r>
        <w:t xml:space="preserve"> </w:t>
      </w:r>
      <w:r w:rsidR="00B649EB">
        <w:t xml:space="preserve">tab within the </w:t>
      </w:r>
      <w:r w:rsidR="00B649EB" w:rsidRPr="00887034">
        <w:rPr>
          <w:b/>
        </w:rPr>
        <w:t>Calendar Tools</w:t>
      </w:r>
      <w:r w:rsidR="00B649EB">
        <w:t xml:space="preserve"> contextual tab group in the </w:t>
      </w:r>
      <w:r>
        <w:t>ribbon</w:t>
      </w:r>
      <w:r w:rsidR="00B649EB">
        <w:t>:</w:t>
      </w:r>
    </w:p>
    <w:p w:rsidR="0007222E" w:rsidRDefault="00887034" w:rsidP="00887034">
      <w:pPr>
        <w:pStyle w:val="LabStepScreenshotLevel2"/>
      </w:pPr>
      <w:r w:rsidRPr="00887034">
        <w:drawing>
          <wp:inline distT="0" distB="0" distL="0" distR="0" wp14:anchorId="3884C095" wp14:editId="57DCF828">
            <wp:extent cx="4937760" cy="17171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7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2E" w:rsidRDefault="0007222E" w:rsidP="007D093B">
      <w:pPr>
        <w:pStyle w:val="LabStepLevel2Numbered"/>
      </w:pPr>
      <w:r>
        <w:t xml:space="preserve">Click </w:t>
      </w:r>
      <w:r w:rsidRPr="009C7E66">
        <w:rPr>
          <w:b/>
        </w:rPr>
        <w:t>Allow</w:t>
      </w:r>
      <w:r>
        <w:t xml:space="preserve"> in the pop-up prompt regarding </w:t>
      </w:r>
      <w:r w:rsidR="009C7E66">
        <w:t xml:space="preserve">the </w:t>
      </w:r>
      <w:r w:rsidR="009F13D6">
        <w:t>W</w:t>
      </w:r>
      <w:r w:rsidR="009C7E66">
        <w:t>eb</w:t>
      </w:r>
      <w:r w:rsidR="009F13D6">
        <w:t xml:space="preserve"> </w:t>
      </w:r>
      <w:r w:rsidR="009C7E66">
        <w:t>site opening a program</w:t>
      </w:r>
      <w:r w:rsidR="009F13D6">
        <w:t>.</w:t>
      </w:r>
    </w:p>
    <w:p w:rsidR="00887034" w:rsidRDefault="00887034" w:rsidP="00887034">
      <w:pPr>
        <w:pStyle w:val="LabExerciseCallout"/>
      </w:pPr>
      <w:r w:rsidRPr="00887034">
        <w:rPr>
          <w:b/>
        </w:rPr>
        <w:t>Note</w:t>
      </w:r>
      <w:r>
        <w:t>: This will not happen if you already have Outlook 2001 open.</w:t>
      </w:r>
    </w:p>
    <w:p w:rsidR="009C7E66" w:rsidRDefault="009C7E66" w:rsidP="00887034">
      <w:pPr>
        <w:pStyle w:val="LabStepLevel2Numbered"/>
      </w:pPr>
      <w:r>
        <w:t xml:space="preserve">Click </w:t>
      </w:r>
      <w:r w:rsidRPr="009C7E66">
        <w:rPr>
          <w:b/>
        </w:rPr>
        <w:t>Allow</w:t>
      </w:r>
      <w:r>
        <w:t xml:space="preserve"> in the Internet Explorer Security prompt regarding the </w:t>
      </w:r>
      <w:r w:rsidR="009F13D6">
        <w:t>W</w:t>
      </w:r>
      <w:r>
        <w:t>eb</w:t>
      </w:r>
      <w:r w:rsidR="009F13D6">
        <w:t xml:space="preserve"> </w:t>
      </w:r>
      <w:r>
        <w:t>site opening web content via Outlook</w:t>
      </w:r>
      <w:r w:rsidR="009F13D6">
        <w:t>.</w:t>
      </w:r>
    </w:p>
    <w:p w:rsidR="0007222E" w:rsidRDefault="009C7E66" w:rsidP="00887034">
      <w:pPr>
        <w:pStyle w:val="LabStepLevel2Numbered"/>
      </w:pPr>
      <w:r>
        <w:t xml:space="preserve">Click on the </w:t>
      </w:r>
      <w:r w:rsidRPr="009C7E66">
        <w:rPr>
          <w:b/>
        </w:rPr>
        <w:t>Advanced</w:t>
      </w:r>
      <w:r>
        <w:t xml:space="preserve"> button in the Microsoft Outlook pop-up prompt asking to </w:t>
      </w:r>
      <w:r w:rsidRPr="00626C96">
        <w:rPr>
          <w:b/>
        </w:rPr>
        <w:t>Connect this SharePoint Calendar to Outlook</w:t>
      </w:r>
      <w:r>
        <w:t xml:space="preserve"> and note the editable options.</w:t>
      </w:r>
      <w:r w:rsidR="008F24D4">
        <w:t xml:space="preserve"> </w:t>
      </w:r>
      <w:r w:rsidRPr="00626C96">
        <w:rPr>
          <w:i/>
        </w:rPr>
        <w:t>DO NOT change any settings.</w:t>
      </w:r>
      <w:r w:rsidR="008F24D4">
        <w:t xml:space="preserve"> </w:t>
      </w:r>
      <w:r>
        <w:t xml:space="preserve">Click </w:t>
      </w:r>
      <w:r w:rsidRPr="009C7E66">
        <w:rPr>
          <w:b/>
        </w:rPr>
        <w:t>Cancel</w:t>
      </w:r>
      <w:r>
        <w:t xml:space="preserve"> in the </w:t>
      </w:r>
      <w:r w:rsidRPr="00626C96">
        <w:rPr>
          <w:b/>
        </w:rPr>
        <w:t>SharePoint List Options</w:t>
      </w:r>
      <w:r>
        <w:t xml:space="preserve"> dialog box to return to the Microsoft Outlook pop-up prompt.</w:t>
      </w:r>
    </w:p>
    <w:p w:rsidR="007D093B" w:rsidRDefault="009C7E66" w:rsidP="00887034">
      <w:pPr>
        <w:pStyle w:val="LabStepLevel2Numbered"/>
      </w:pPr>
      <w:r>
        <w:t xml:space="preserve">Click on the </w:t>
      </w:r>
      <w:r>
        <w:rPr>
          <w:b/>
        </w:rPr>
        <w:t>Yes</w:t>
      </w:r>
      <w:r>
        <w:t xml:space="preserve"> button in the Microsoft Outlook pop-up prompt asking to </w:t>
      </w:r>
      <w:r w:rsidRPr="00626C96">
        <w:rPr>
          <w:b/>
        </w:rPr>
        <w:t>Connect this SharePoint Calendar to Outlook</w:t>
      </w:r>
      <w:r>
        <w:t xml:space="preserve"> to complete the connection.</w:t>
      </w:r>
    </w:p>
    <w:p w:rsidR="00887034" w:rsidRDefault="00887034" w:rsidP="00887034">
      <w:pPr>
        <w:pStyle w:val="LabStepLevel2Numbered"/>
      </w:pPr>
      <w:r>
        <w:t>If prompted, login as Janice Galvin.</w:t>
      </w:r>
    </w:p>
    <w:p w:rsidR="009C7E66" w:rsidRDefault="009C7E66" w:rsidP="00887034">
      <w:pPr>
        <w:pStyle w:val="LabStepLevel2Numbered"/>
      </w:pPr>
      <w:r>
        <w:t xml:space="preserve">The </w:t>
      </w:r>
      <w:r w:rsidRPr="00D8355F">
        <w:rPr>
          <w:b/>
        </w:rPr>
        <w:t>Products</w:t>
      </w:r>
      <w:r>
        <w:t xml:space="preserve"> site's </w:t>
      </w:r>
      <w:r w:rsidRPr="00D8355F">
        <w:rPr>
          <w:b/>
        </w:rPr>
        <w:t>Calendar</w:t>
      </w:r>
      <w:r>
        <w:t xml:space="preserve"> list should now appear in a new color next to Student's personal calendar in Microsoft Outlook</w:t>
      </w:r>
      <w:r w:rsidR="002A0A87">
        <w:t xml:space="preserve"> 2010</w:t>
      </w:r>
      <w:r>
        <w:t>.</w:t>
      </w:r>
    </w:p>
    <w:p w:rsidR="00887034" w:rsidRDefault="00887034" w:rsidP="00887034">
      <w:pPr>
        <w:pStyle w:val="LabStepScreenshotLevel2"/>
      </w:pPr>
      <w:r>
        <w:lastRenderedPageBreak/>
        <w:drawing>
          <wp:inline distT="0" distB="0" distL="0" distR="0" wp14:anchorId="0BE9B212" wp14:editId="1F611BEE">
            <wp:extent cx="3438525" cy="33977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1180" cy="3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C7E66" w:rsidRDefault="00F20761" w:rsidP="009E6D7C">
      <w:pPr>
        <w:pStyle w:val="LabStepNumbered"/>
      </w:pPr>
      <w:r>
        <w:t>Start</w:t>
      </w:r>
      <w:r w:rsidR="009C7E66">
        <w:t xml:space="preserve"> a new meeting </w:t>
      </w:r>
      <w:r w:rsidR="002B4D82">
        <w:t>for</w:t>
      </w:r>
      <w:r w:rsidR="009C7E66">
        <w:t xml:space="preserve"> the Products calendar fro</w:t>
      </w:r>
      <w:r w:rsidR="00E73C88">
        <w:t>m within Microsoft Outlook 2010:</w:t>
      </w:r>
    </w:p>
    <w:p w:rsidR="009C7E66" w:rsidRDefault="009C7E66" w:rsidP="00887034">
      <w:pPr>
        <w:pStyle w:val="LabStepLevel2Numbered"/>
        <w:numPr>
          <w:ilvl w:val="0"/>
          <w:numId w:val="26"/>
        </w:numPr>
      </w:pPr>
      <w:r>
        <w:t xml:space="preserve">Click the </w:t>
      </w:r>
      <w:r w:rsidRPr="00887034">
        <w:rPr>
          <w:b/>
        </w:rPr>
        <w:t xml:space="preserve">Products - Calendar </w:t>
      </w:r>
      <w:r>
        <w:t xml:space="preserve">tab to be sure the following activity occurs on the </w:t>
      </w:r>
      <w:r w:rsidR="002B4D82" w:rsidRPr="00887034">
        <w:rPr>
          <w:b/>
        </w:rPr>
        <w:t>Products</w:t>
      </w:r>
      <w:r w:rsidR="002B4D82">
        <w:t xml:space="preserve"> </w:t>
      </w:r>
      <w:r>
        <w:t xml:space="preserve">SharePoint </w:t>
      </w:r>
      <w:r w:rsidR="002B4D82">
        <w:t xml:space="preserve">site's </w:t>
      </w:r>
      <w:r w:rsidR="002B4D82" w:rsidRPr="00887034">
        <w:rPr>
          <w:b/>
        </w:rPr>
        <w:t>Calendar</w:t>
      </w:r>
      <w:r w:rsidR="002B4D82">
        <w:t xml:space="preserve"> </w:t>
      </w:r>
      <w:r>
        <w:t xml:space="preserve">list and </w:t>
      </w:r>
      <w:r w:rsidR="00887034">
        <w:t xml:space="preserve">your </w:t>
      </w:r>
      <w:r>
        <w:t>personal calendar in Outlook.</w:t>
      </w:r>
    </w:p>
    <w:p w:rsidR="009C7E66" w:rsidRDefault="00F20761" w:rsidP="009C7E66">
      <w:pPr>
        <w:pStyle w:val="LabStepLevel2Numbered"/>
      </w:pPr>
      <w:r>
        <w:t xml:space="preserve">From the </w:t>
      </w:r>
      <w:r w:rsidRPr="004A7ED7">
        <w:rPr>
          <w:b/>
        </w:rPr>
        <w:t>New</w:t>
      </w:r>
      <w:r>
        <w:t xml:space="preserve"> </w:t>
      </w:r>
      <w:r w:rsidR="004A7ED7">
        <w:t>group</w:t>
      </w:r>
      <w:r>
        <w:t xml:space="preserve"> of the </w:t>
      </w:r>
      <w:r w:rsidRPr="004A7ED7">
        <w:rPr>
          <w:b/>
        </w:rPr>
        <w:t>Home</w:t>
      </w:r>
      <w:r>
        <w:t xml:space="preserve"> </w:t>
      </w:r>
      <w:r w:rsidR="004A7ED7">
        <w:t xml:space="preserve">tab in the </w:t>
      </w:r>
      <w:r>
        <w:t xml:space="preserve">ribbon in </w:t>
      </w:r>
      <w:r w:rsidRPr="004A7ED7">
        <w:rPr>
          <w:b/>
        </w:rPr>
        <w:t>Outlook</w:t>
      </w:r>
      <w:r>
        <w:t xml:space="preserve">, click the </w:t>
      </w:r>
      <w:r w:rsidRPr="002B4D82">
        <w:rPr>
          <w:b/>
        </w:rPr>
        <w:t>New Meeting</w:t>
      </w:r>
      <w:r>
        <w:t xml:space="preserve"> button to create a new meeting request in th</w:t>
      </w:r>
      <w:r w:rsidR="004A7ED7">
        <w:t>e Products site's Calendar list:</w:t>
      </w:r>
    </w:p>
    <w:p w:rsidR="002B4D82" w:rsidRDefault="002B4D82" w:rsidP="00887034">
      <w:pPr>
        <w:pStyle w:val="LabStepScreenshotLevel2"/>
      </w:pPr>
      <w:r w:rsidRPr="00887034">
        <w:rPr>
          <w:rStyle w:val="LabStepScreenshotFrame"/>
        </w:rPr>
        <w:drawing>
          <wp:inline distT="0" distB="0" distL="0" distR="0" wp14:anchorId="6265448B" wp14:editId="62036C13">
            <wp:extent cx="1609725" cy="1066799"/>
            <wp:effectExtent l="0" t="0" r="0" b="0"/>
            <wp:docPr id="18" name="Picture 10" descr="M4_Lab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_Lab0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949" cy="10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82" w:rsidRDefault="002B4D82" w:rsidP="009C7E66">
      <w:pPr>
        <w:pStyle w:val="LabStepLevel2Numbered"/>
      </w:pPr>
      <w:r>
        <w:t xml:space="preserve">A new </w:t>
      </w:r>
      <w:r w:rsidRPr="00915B7E">
        <w:rPr>
          <w:b/>
        </w:rPr>
        <w:t xml:space="preserve">Untitled - Meeting </w:t>
      </w:r>
      <w:r w:rsidR="00915B7E">
        <w:t>dialog</w:t>
      </w:r>
      <w:r>
        <w:t xml:space="preserve"> will appear allowing you to enter meeting information (which will be specified after the next step).</w:t>
      </w:r>
    </w:p>
    <w:p w:rsidR="002B4D82" w:rsidRDefault="002B4D82" w:rsidP="009E6D7C">
      <w:pPr>
        <w:pStyle w:val="LabStepNumbered"/>
      </w:pPr>
      <w:r>
        <w:t xml:space="preserve">Add the Meeting Workspace icon to the </w:t>
      </w:r>
      <w:r w:rsidRPr="009E6D7C">
        <w:rPr>
          <w:b/>
        </w:rPr>
        <w:t>Untitled - Meeting</w:t>
      </w:r>
      <w:r>
        <w:t xml:space="preserve"> window's Quick Access Toolbar.</w:t>
      </w:r>
    </w:p>
    <w:p w:rsidR="002B4D82" w:rsidRDefault="002B4D82" w:rsidP="00887034">
      <w:pPr>
        <w:pStyle w:val="LabStepLevel2Numbered"/>
        <w:numPr>
          <w:ilvl w:val="0"/>
          <w:numId w:val="27"/>
        </w:numPr>
      </w:pPr>
      <w:r>
        <w:t>Click on the drop-down arrow to the right of the Outlook Quick Access Toolbar at the top of the Outlook Window</w:t>
      </w:r>
      <w:r w:rsidR="00887034">
        <w:t xml:space="preserve"> and select </w:t>
      </w:r>
      <w:r w:rsidR="00887034" w:rsidRPr="00887034">
        <w:rPr>
          <w:b/>
        </w:rPr>
        <w:t>More Commands</w:t>
      </w:r>
      <w:r w:rsidR="00B70CA1">
        <w:t>:</w:t>
      </w:r>
    </w:p>
    <w:p w:rsidR="002B4D82" w:rsidRDefault="002B4D82" w:rsidP="00887034">
      <w:pPr>
        <w:pStyle w:val="LabStepScreenshotLevel2"/>
      </w:pPr>
      <w:r w:rsidRPr="00887034">
        <w:rPr>
          <w:rStyle w:val="LabStepScreenshotFrame"/>
          <w:bdr w:val="none" w:sz="0" w:space="0" w:color="auto"/>
        </w:rPr>
        <w:drawing>
          <wp:inline distT="0" distB="0" distL="0" distR="0" wp14:anchorId="5B11274E" wp14:editId="3C1DB6F9">
            <wp:extent cx="1450736" cy="228600"/>
            <wp:effectExtent l="19050" t="0" r="0" b="0"/>
            <wp:docPr id="15" name="Picture 11" descr="M4_Lab0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_Lab06a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82" w:rsidRDefault="002B4D82" w:rsidP="002B4D82">
      <w:pPr>
        <w:pStyle w:val="LabStepLevel2Numbered"/>
      </w:pPr>
      <w:r>
        <w:t xml:space="preserve">In the resulting dialog box, single click </w:t>
      </w:r>
      <w:r w:rsidRPr="00D014DD">
        <w:rPr>
          <w:b/>
        </w:rPr>
        <w:t>Meeting Workspace</w:t>
      </w:r>
      <w:r>
        <w:t xml:space="preserve"> from the list of </w:t>
      </w:r>
      <w:r w:rsidRPr="00B70CA1">
        <w:rPr>
          <w:b/>
        </w:rPr>
        <w:t>Popular Commands</w:t>
      </w:r>
      <w:r>
        <w:t xml:space="preserve"> on the left to highlight it, click the </w:t>
      </w:r>
      <w:r w:rsidRPr="00D014DD">
        <w:rPr>
          <w:b/>
        </w:rPr>
        <w:t>Add</w:t>
      </w:r>
      <w:r>
        <w:t xml:space="preserve"> button to add the icon to the Customize Quick Access Toolbar list on the right, then click </w:t>
      </w:r>
      <w:r w:rsidRPr="00D014DD">
        <w:rPr>
          <w:b/>
        </w:rPr>
        <w:t>OK</w:t>
      </w:r>
      <w:r>
        <w:t xml:space="preserve"> to complete the customization.</w:t>
      </w:r>
    </w:p>
    <w:p w:rsidR="002B4D82" w:rsidRDefault="002B4D82" w:rsidP="00887034">
      <w:pPr>
        <w:pStyle w:val="LabStepScreenshotLevel2"/>
      </w:pPr>
      <w:r w:rsidRPr="00887034">
        <w:rPr>
          <w:rStyle w:val="LabStepScreenshotFrame"/>
          <w:bdr w:val="none" w:sz="0" w:space="0" w:color="auto"/>
        </w:rPr>
        <w:lastRenderedPageBreak/>
        <w:drawing>
          <wp:inline distT="0" distB="0" distL="0" distR="0" wp14:anchorId="3F1D866D" wp14:editId="6ABAEC58">
            <wp:extent cx="4022961" cy="3248025"/>
            <wp:effectExtent l="19050" t="0" r="0" b="0"/>
            <wp:docPr id="16" name="Picture 13" descr="M4_Lab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_Lab0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961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82" w:rsidRDefault="002B4D82" w:rsidP="002B4D82">
      <w:pPr>
        <w:pStyle w:val="LabStepLevel2Numbered"/>
      </w:pPr>
      <w:r>
        <w:t>Verify that you now see a Meeting Workspace icon in the Quick Access Toolbar at the top of the Untitled - Meeting window.</w:t>
      </w:r>
    </w:p>
    <w:p w:rsidR="00887034" w:rsidRDefault="00887034" w:rsidP="00887034">
      <w:pPr>
        <w:pStyle w:val="LabStepScreenshotLevel2"/>
      </w:pPr>
      <w:r>
        <w:drawing>
          <wp:inline distT="0" distB="0" distL="0" distR="0" wp14:anchorId="29CF372D" wp14:editId="0D84755E">
            <wp:extent cx="2276191" cy="638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61" w:rsidRPr="00E34BA5" w:rsidRDefault="00D44C6C" w:rsidP="00887034">
      <w:pPr>
        <w:pStyle w:val="LabStepLevel2Numbered"/>
      </w:pPr>
      <w:r>
        <w:t>Enter the following details into the meeting request but DO NOT save or close it yet</w:t>
      </w:r>
      <w:r w:rsidR="00F20761">
        <w:t>:</w:t>
      </w:r>
    </w:p>
    <w:p w:rsidR="007E7810" w:rsidRDefault="007E7810" w:rsidP="00887034">
      <w:pPr>
        <w:pStyle w:val="LabStepLevel2NoBullet"/>
        <w:ind w:left="1440"/>
      </w:pPr>
      <w:r w:rsidRPr="007E7810">
        <w:rPr>
          <w:b/>
        </w:rPr>
        <w:t>To:</w:t>
      </w:r>
      <w:r w:rsidR="00887034">
        <w:t xml:space="preserve"> mike</w:t>
      </w:r>
      <w:r>
        <w:t>@wingtip.com</w:t>
      </w:r>
      <w:r w:rsidR="00887034">
        <w:t xml:space="preserve"> = Required; janice</w:t>
      </w:r>
      <w:r>
        <w:t>@wingtip.com = Optional</w:t>
      </w:r>
    </w:p>
    <w:p w:rsidR="007E7810" w:rsidRDefault="007E7810" w:rsidP="00887034">
      <w:pPr>
        <w:pStyle w:val="LabStepLevel2NoBullet"/>
        <w:ind w:left="1440"/>
      </w:pPr>
      <w:r w:rsidRPr="007E7810">
        <w:rPr>
          <w:b/>
        </w:rPr>
        <w:t>Subject:</w:t>
      </w:r>
      <w:r>
        <w:t xml:space="preserve"> Vendor Acceptance</w:t>
      </w:r>
    </w:p>
    <w:p w:rsidR="007E7810" w:rsidRDefault="007E7810" w:rsidP="00887034">
      <w:pPr>
        <w:pStyle w:val="LabStepLevel2NoBullet"/>
        <w:ind w:left="1440"/>
      </w:pPr>
      <w:r w:rsidRPr="007E7810">
        <w:rPr>
          <w:b/>
        </w:rPr>
        <w:t xml:space="preserve">Location: </w:t>
      </w:r>
      <w:r>
        <w:t>5th Floor Meeting Room</w:t>
      </w:r>
    </w:p>
    <w:p w:rsidR="007E7810" w:rsidRDefault="007E7810" w:rsidP="00887034">
      <w:pPr>
        <w:pStyle w:val="LabStepLevel2NoBullet"/>
        <w:ind w:left="1440"/>
      </w:pPr>
      <w:r w:rsidRPr="007E7810">
        <w:rPr>
          <w:b/>
        </w:rPr>
        <w:t xml:space="preserve">Start Time: </w:t>
      </w:r>
      <w:r>
        <w:t>Next Friday from today - 2:30pm</w:t>
      </w:r>
    </w:p>
    <w:p w:rsidR="007E7810" w:rsidRDefault="007E7810" w:rsidP="00887034">
      <w:pPr>
        <w:pStyle w:val="LabStepLevel2NoBullet"/>
        <w:ind w:left="1440"/>
      </w:pPr>
      <w:r w:rsidRPr="007E7810">
        <w:rPr>
          <w:b/>
        </w:rPr>
        <w:t xml:space="preserve">End Time: </w:t>
      </w:r>
      <w:r>
        <w:t>Next Friday from today - 5:00pm</w:t>
      </w:r>
    </w:p>
    <w:p w:rsidR="007E7810" w:rsidRDefault="007E7810" w:rsidP="00887034">
      <w:pPr>
        <w:pStyle w:val="LabStepLevel2NoBullet"/>
        <w:ind w:left="1440"/>
      </w:pPr>
      <w:r w:rsidRPr="007E7810">
        <w:rPr>
          <w:b/>
        </w:rPr>
        <w:t xml:space="preserve">Notes: </w:t>
      </w:r>
      <w:r>
        <w:t>Vendor selections for next year will be decided in this meeting.</w:t>
      </w:r>
    </w:p>
    <w:p w:rsidR="00D014DD" w:rsidRDefault="00D44C6C" w:rsidP="009E6D7C">
      <w:pPr>
        <w:pStyle w:val="LabStepNumbered"/>
      </w:pPr>
      <w:r>
        <w:t>Click the</w:t>
      </w:r>
      <w:r w:rsidR="00D014DD">
        <w:t xml:space="preserve"> </w:t>
      </w:r>
      <w:r w:rsidR="00D014DD" w:rsidRPr="007E7810">
        <w:rPr>
          <w:b/>
        </w:rPr>
        <w:t>Meeting Workspace</w:t>
      </w:r>
      <w:r w:rsidR="00D014DD">
        <w:t xml:space="preserve"> icon </w:t>
      </w:r>
      <w:r>
        <w:t>in</w:t>
      </w:r>
      <w:r w:rsidR="00D014DD">
        <w:t xml:space="preserve"> </w:t>
      </w:r>
      <w:r w:rsidR="002B4D82">
        <w:t xml:space="preserve">the </w:t>
      </w:r>
      <w:r w:rsidRPr="007E7810">
        <w:rPr>
          <w:b/>
        </w:rPr>
        <w:t>Untitled - Meeting</w:t>
      </w:r>
      <w:r w:rsidR="002B4D82">
        <w:t xml:space="preserve"> window's</w:t>
      </w:r>
      <w:r w:rsidR="00D014DD">
        <w:t xml:space="preserve"> </w:t>
      </w:r>
      <w:r w:rsidR="00D014DD" w:rsidRPr="007E7810">
        <w:rPr>
          <w:b/>
        </w:rPr>
        <w:t>Quick Access Toolbar</w:t>
      </w:r>
      <w:r>
        <w:t xml:space="preserve"> to produce the </w:t>
      </w:r>
      <w:r w:rsidRPr="007E7810">
        <w:rPr>
          <w:b/>
        </w:rPr>
        <w:t>Meeting Workspace</w:t>
      </w:r>
      <w:r>
        <w:t xml:space="preserve"> panel on the right side of the window.</w:t>
      </w:r>
    </w:p>
    <w:p w:rsidR="007E7810" w:rsidRDefault="00887034" w:rsidP="00887034">
      <w:pPr>
        <w:pStyle w:val="LabStepScreenshot"/>
      </w:pPr>
      <w:r>
        <w:rPr>
          <w:noProof/>
        </w:rPr>
        <w:lastRenderedPageBreak/>
        <w:drawing>
          <wp:inline distT="0" distB="0" distL="0" distR="0" wp14:anchorId="2DDA09B5" wp14:editId="20B32951">
            <wp:extent cx="4937760" cy="38505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8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44C6C" w:rsidRDefault="00D44C6C" w:rsidP="009E6D7C">
      <w:pPr>
        <w:pStyle w:val="LabStepNumbered"/>
      </w:pPr>
      <w:r>
        <w:t xml:space="preserve">Use the </w:t>
      </w:r>
      <w:r w:rsidRPr="00887034">
        <w:rPr>
          <w:b/>
        </w:rPr>
        <w:t>Meeting Workspace</w:t>
      </w:r>
      <w:r>
        <w:t xml:space="preserve"> panel to link the new meeting with an existing meeting workspace </w:t>
      </w:r>
      <w:r w:rsidR="00FB313A">
        <w:t>titled</w:t>
      </w:r>
      <w:r w:rsidR="007E7810">
        <w:t xml:space="preserve"> Vendor Meeting:</w:t>
      </w:r>
    </w:p>
    <w:p w:rsidR="00D44C6C" w:rsidRDefault="00D44C6C" w:rsidP="00887034">
      <w:pPr>
        <w:pStyle w:val="LabStepLevel2Numbered"/>
        <w:numPr>
          <w:ilvl w:val="0"/>
          <w:numId w:val="28"/>
        </w:numPr>
      </w:pPr>
      <w:r>
        <w:t xml:space="preserve">Click on the </w:t>
      </w:r>
      <w:r w:rsidRPr="00887034">
        <w:rPr>
          <w:b/>
        </w:rPr>
        <w:t>You can also link to an existing workspace</w:t>
      </w:r>
      <w:r>
        <w:t xml:space="preserve"> hyperlink at the bottom of the Meeting Workspace panel</w:t>
      </w:r>
      <w:r w:rsidR="00CB4341">
        <w:t>:</w:t>
      </w:r>
    </w:p>
    <w:p w:rsidR="00D014DD" w:rsidRDefault="00A83F29" w:rsidP="00D014DD">
      <w:pPr>
        <w:pStyle w:val="LabStepLevel2Numbered"/>
      </w:pPr>
      <w:r>
        <w:t xml:space="preserve">In the next </w:t>
      </w:r>
      <w:r w:rsidRPr="00CB4341">
        <w:rPr>
          <w:b/>
        </w:rPr>
        <w:t>Meeting Workspace</w:t>
      </w:r>
      <w:r>
        <w:t xml:space="preserve"> panel, c</w:t>
      </w:r>
      <w:r w:rsidR="00D014DD">
        <w:t xml:space="preserve">lick on the drop-down </w:t>
      </w:r>
      <w:r w:rsidR="00CB4341">
        <w:t xml:space="preserve">menu of </w:t>
      </w:r>
      <w:r w:rsidRPr="00CB4341">
        <w:rPr>
          <w:b/>
        </w:rPr>
        <w:t>Step 1: Select a location</w:t>
      </w:r>
      <w:r>
        <w:t xml:space="preserve"> and choose </w:t>
      </w:r>
      <w:r w:rsidRPr="00A83F29">
        <w:rPr>
          <w:b/>
        </w:rPr>
        <w:t>Other...</w:t>
      </w:r>
    </w:p>
    <w:p w:rsidR="00CB4341" w:rsidRDefault="00A83F29" w:rsidP="00D014DD">
      <w:pPr>
        <w:pStyle w:val="LabStepLevel2Numbered"/>
      </w:pPr>
      <w:r>
        <w:t xml:space="preserve">In the </w:t>
      </w:r>
      <w:r w:rsidRPr="00CB4341">
        <w:rPr>
          <w:b/>
        </w:rPr>
        <w:t>Other Workspace Server</w:t>
      </w:r>
      <w:r>
        <w:t xml:space="preserve"> pop-up, enter the URL to the </w:t>
      </w:r>
      <w:r w:rsidRPr="00CB4341">
        <w:rPr>
          <w:b/>
        </w:rPr>
        <w:t>Wingtip Team Products</w:t>
      </w:r>
      <w:r>
        <w:t xml:space="preserve"> site:</w:t>
      </w:r>
      <w:r w:rsidR="008F24D4">
        <w:t xml:space="preserve"> </w:t>
      </w:r>
    </w:p>
    <w:p w:rsidR="00A83F29" w:rsidRPr="00CB4341" w:rsidRDefault="00CB4341" w:rsidP="00CB4341">
      <w:pPr>
        <w:pStyle w:val="LabStepLevel2NoBullet"/>
        <w:ind w:left="1080"/>
        <w:rPr>
          <w:rStyle w:val="InlindeCode"/>
        </w:rPr>
      </w:pPr>
      <w:r w:rsidRPr="00CB4341">
        <w:rPr>
          <w:rStyle w:val="InlindeCode"/>
        </w:rPr>
        <w:t>[[URL of your student HOL site collection]]/Products</w:t>
      </w:r>
    </w:p>
    <w:p w:rsidR="00961B25" w:rsidRDefault="00961B25" w:rsidP="00D014DD">
      <w:pPr>
        <w:pStyle w:val="LabStepLevel2Numbered"/>
      </w:pPr>
      <w:r>
        <w:t xml:space="preserve">The </w:t>
      </w:r>
      <w:r w:rsidRPr="00961B25">
        <w:rPr>
          <w:b/>
        </w:rPr>
        <w:t>Meeting Workspace</w:t>
      </w:r>
      <w:r>
        <w:t xml:space="preserve"> panel would now allow you to either create or link to an existing meeting workspace if you had the appropriate permissions. Due to how the lab environment </w:t>
      </w:r>
      <w:r w:rsidR="00D660E4">
        <w:t xml:space="preserve">is configured it </w:t>
      </w:r>
      <w:r>
        <w:t>isn’t possible to load all users with the appropriate permissions ahead of time. You can image how this would work in that the meeting would be added to the calendar and a new workspace would be created, similar to the previous exercise.</w:t>
      </w:r>
    </w:p>
    <w:p w:rsidR="00D660E4" w:rsidRDefault="00D660E4" w:rsidP="00D660E4">
      <w:pPr>
        <w:pStyle w:val="LabStepNumbered"/>
      </w:pPr>
      <w:r>
        <w:t xml:space="preserve">Click the </w:t>
      </w:r>
      <w:r w:rsidRPr="00D660E4">
        <w:rPr>
          <w:b/>
        </w:rPr>
        <w:t>Cancel</w:t>
      </w:r>
      <w:r>
        <w:t xml:space="preserve"> button in the </w:t>
      </w:r>
      <w:r w:rsidRPr="00D660E4">
        <w:rPr>
          <w:b/>
        </w:rPr>
        <w:t>Meeting Workspace</w:t>
      </w:r>
      <w:r>
        <w:t xml:space="preserve"> panel to cancel the link to an existing workspace.</w:t>
      </w:r>
    </w:p>
    <w:p w:rsidR="00D660E4" w:rsidRDefault="00D660E4" w:rsidP="00D660E4">
      <w:pPr>
        <w:pStyle w:val="LabStepNumbered"/>
      </w:pPr>
      <w:r>
        <w:t xml:space="preserve">Click the </w:t>
      </w:r>
      <w:r w:rsidRPr="00D660E4">
        <w:rPr>
          <w:b/>
        </w:rPr>
        <w:t>Delete</w:t>
      </w:r>
      <w:r>
        <w:t xml:space="preserve"> button in the </w:t>
      </w:r>
      <w:r>
        <w:rPr>
          <w:b/>
        </w:rPr>
        <w:t xml:space="preserve">Meeting </w:t>
      </w:r>
      <w:r>
        <w:t xml:space="preserve">ribbon to delete the new meeting from the calendar.  Answer the prompt </w:t>
      </w:r>
      <w:r w:rsidRPr="00D660E4">
        <w:rPr>
          <w:b/>
        </w:rPr>
        <w:t>Yes</w:t>
      </w:r>
      <w:r>
        <w:t xml:space="preserve"> to fully delete the new meeting item.</w:t>
      </w:r>
    </w:p>
    <w:p w:rsidR="00D660E4" w:rsidRDefault="00D660E4" w:rsidP="00D660E4">
      <w:pPr>
        <w:pStyle w:val="LabStepNumbered"/>
      </w:pPr>
      <w:r>
        <w:t xml:space="preserve">Delete the linked </w:t>
      </w:r>
      <w:r w:rsidRPr="00D660E4">
        <w:rPr>
          <w:b/>
        </w:rPr>
        <w:t>Products</w:t>
      </w:r>
      <w:r>
        <w:t xml:space="preserve"> calendar from Outlook by right-clicking the </w:t>
      </w:r>
      <w:r w:rsidRPr="00D660E4">
        <w:rPr>
          <w:b/>
        </w:rPr>
        <w:t>Products – Calendar</w:t>
      </w:r>
      <w:r>
        <w:t xml:space="preserve"> item in the </w:t>
      </w:r>
      <w:r w:rsidRPr="00D660E4">
        <w:rPr>
          <w:b/>
        </w:rPr>
        <w:t>Other Calendars</w:t>
      </w:r>
      <w:r>
        <w:t xml:space="preserve"> section of the Calendar pane at th</w:t>
      </w:r>
      <w:r>
        <w:t xml:space="preserve">e left of Outlook and choosing </w:t>
      </w:r>
      <w:r w:rsidRPr="00D660E4">
        <w:rPr>
          <w:b/>
        </w:rPr>
        <w:t>Delete Calendar</w:t>
      </w:r>
      <w:r>
        <w:t xml:space="preserve">.  Answer the prompt </w:t>
      </w:r>
      <w:r w:rsidRPr="00D660E4">
        <w:rPr>
          <w:b/>
        </w:rPr>
        <w:t>Yes</w:t>
      </w:r>
      <w:r>
        <w:t>.</w:t>
      </w:r>
    </w:p>
    <w:p w:rsidR="003559A2" w:rsidRDefault="00AF5F18" w:rsidP="00D660E4">
      <w:pPr>
        <w:pStyle w:val="LabExerciseText"/>
      </w:pPr>
      <w:r>
        <w:t xml:space="preserve">In this exercise you </w:t>
      </w:r>
      <w:r w:rsidR="00130E4D">
        <w:t>linked a new meeting in Outlook to an existing Meeting Workspace in SharePoint and utilized the workspace to organize meeting details.</w:t>
      </w:r>
    </w:p>
    <w:p w:rsidR="003559A2" w:rsidRDefault="003559A2" w:rsidP="003559A2">
      <w:pPr>
        <w:pStyle w:val="Heading2"/>
      </w:pPr>
      <w:r w:rsidRPr="00FC79BD">
        <w:t xml:space="preserve">Exercise </w:t>
      </w:r>
      <w:r w:rsidR="00130E4D">
        <w:t>3</w:t>
      </w:r>
      <w:r w:rsidRPr="00FC79BD">
        <w:t xml:space="preserve">: </w:t>
      </w:r>
      <w:r w:rsidR="0003492A">
        <w:t>Work on a</w:t>
      </w:r>
      <w:r w:rsidR="00130E4D">
        <w:t xml:space="preserve"> </w:t>
      </w:r>
      <w:r w:rsidR="00C31603">
        <w:t>D</w:t>
      </w:r>
      <w:r w:rsidR="00130E4D">
        <w:t xml:space="preserve">ocument </w:t>
      </w:r>
      <w:r w:rsidR="0003492A">
        <w:t>in</w:t>
      </w:r>
      <w:r w:rsidR="00A450DF">
        <w:t xml:space="preserve"> a Document Workspace</w:t>
      </w:r>
    </w:p>
    <w:p w:rsidR="003559A2" w:rsidRDefault="003559A2" w:rsidP="00D660E4">
      <w:pPr>
        <w:pStyle w:val="LabExerciseText"/>
      </w:pPr>
      <w:r w:rsidRPr="00AB0146">
        <w:t xml:space="preserve">In this exercise you will </w:t>
      </w:r>
      <w:r w:rsidR="00A450DF">
        <w:t xml:space="preserve">create </w:t>
      </w:r>
      <w:r w:rsidR="00130E4D">
        <w:t>a new document and link it to a Document Workspace</w:t>
      </w:r>
      <w:r w:rsidR="00A8107F">
        <w:t>.</w:t>
      </w:r>
      <w:r w:rsidR="008F24D4">
        <w:t xml:space="preserve"> </w:t>
      </w:r>
      <w:r w:rsidR="00130E4D">
        <w:t>You will then edit the document in the workspace and publish your edits to the original source location.</w:t>
      </w:r>
    </w:p>
    <w:p w:rsidR="00BB7ACD" w:rsidRDefault="00BB7ACD" w:rsidP="009E6D7C">
      <w:pPr>
        <w:pStyle w:val="LabStepNumbered"/>
        <w:numPr>
          <w:ilvl w:val="0"/>
          <w:numId w:val="46"/>
        </w:numPr>
      </w:pPr>
      <w:r>
        <w:lastRenderedPageBreak/>
        <w:t xml:space="preserve">Log into your site collection using the account </w:t>
      </w:r>
      <w:r w:rsidR="0080705E" w:rsidRPr="009E6D7C">
        <w:rPr>
          <w:b/>
        </w:rPr>
        <w:t>Ken Sanchez</w:t>
      </w:r>
      <w:r>
        <w:t xml:space="preserve">. </w:t>
      </w:r>
    </w:p>
    <w:p w:rsidR="00BB7ACD" w:rsidRDefault="00BB7ACD" w:rsidP="00961B25">
      <w:pPr>
        <w:pStyle w:val="LabStepLevel2Numbered"/>
        <w:numPr>
          <w:ilvl w:val="0"/>
          <w:numId w:val="33"/>
        </w:numPr>
      </w:pPr>
      <w:r>
        <w:t>Using Internet Explorer, browse to the URL of the SharePoint site collection you were provided to use when working on the hands on labs in this course.</w:t>
      </w:r>
    </w:p>
    <w:p w:rsidR="00BB7ACD" w:rsidRDefault="00BB7ACD" w:rsidP="00961B25">
      <w:pPr>
        <w:pStyle w:val="LabStepLevel2Numbered"/>
      </w:pPr>
      <w:r>
        <w:t xml:space="preserve">When prompted to login, enter </w:t>
      </w:r>
      <w:r w:rsidRPr="00657A9E">
        <w:rPr>
          <w:rStyle w:val="InlindeCode"/>
        </w:rPr>
        <w:t>[</w:t>
      </w:r>
      <w:r>
        <w:rPr>
          <w:rStyle w:val="InlindeCode"/>
        </w:rPr>
        <w:t>[</w:t>
      </w:r>
      <w:r w:rsidRPr="00657A9E">
        <w:rPr>
          <w:rStyle w:val="InlindeCode"/>
        </w:rPr>
        <w:t>AD</w:t>
      </w:r>
      <w:r>
        <w:rPr>
          <w:rStyle w:val="InlindeCode"/>
        </w:rPr>
        <w:t>-DOMAIN]</w:t>
      </w:r>
      <w:r w:rsidRPr="00657A9E">
        <w:rPr>
          <w:rStyle w:val="InlindeCode"/>
        </w:rPr>
        <w:t>]\</w:t>
      </w:r>
      <w:r w:rsidR="0080705E">
        <w:rPr>
          <w:rStyle w:val="InlindeCode"/>
        </w:rPr>
        <w:t>ken</w:t>
      </w:r>
      <w:r w:rsidRPr="00CB2D1D">
        <w:t xml:space="preserve"> </w:t>
      </w:r>
      <w:r>
        <w:t xml:space="preserve">in the </w:t>
      </w:r>
      <w:r w:rsidRPr="00657A9E">
        <w:rPr>
          <w:b/>
        </w:rPr>
        <w:t>User Name</w:t>
      </w:r>
      <w:r>
        <w:t xml:space="preserve"> field and click </w:t>
      </w:r>
      <w:r w:rsidRPr="007A2391">
        <w:rPr>
          <w:b/>
        </w:rPr>
        <w:t>OK</w:t>
      </w:r>
      <w:r>
        <w:t xml:space="preserve">. Use the password specified in the </w:t>
      </w:r>
      <w:r>
        <w:rPr>
          <w:i/>
        </w:rPr>
        <w:t>Hands-</w:t>
      </w:r>
      <w:r w:rsidRPr="007A2391">
        <w:rPr>
          <w:i/>
        </w:rPr>
        <w:t>On Lab Overview</w:t>
      </w:r>
      <w:r>
        <w:t xml:space="preserve"> document provided in the student manual.</w:t>
      </w:r>
    </w:p>
    <w:p w:rsidR="006139D8" w:rsidRDefault="006139D8" w:rsidP="009E6D7C">
      <w:pPr>
        <w:pStyle w:val="LabStepNumbered"/>
      </w:pPr>
      <w:r w:rsidRPr="009E6D7C">
        <w:t>Click</w:t>
      </w:r>
      <w:r>
        <w:t xml:space="preserve"> the link to the </w:t>
      </w:r>
      <w:r w:rsidR="00BB7ACD" w:rsidRPr="009E6D7C">
        <w:rPr>
          <w:b/>
        </w:rPr>
        <w:t>Specifications</w:t>
      </w:r>
      <w:r w:rsidR="00CB59B7">
        <w:t xml:space="preserve"> sub-site </w:t>
      </w:r>
      <w:r w:rsidR="00961B25">
        <w:t>in the Top Navigation Bar</w:t>
      </w:r>
      <w:r>
        <w:t>.</w:t>
      </w:r>
    </w:p>
    <w:p w:rsidR="00691A54" w:rsidRDefault="00691A54" w:rsidP="009E6D7C">
      <w:pPr>
        <w:pStyle w:val="LabStepNumbered"/>
      </w:pPr>
      <w:r>
        <w:t xml:space="preserve">Send the </w:t>
      </w:r>
      <w:r w:rsidR="00C2333F" w:rsidRPr="009E6D7C">
        <w:rPr>
          <w:b/>
        </w:rPr>
        <w:t>Mech</w:t>
      </w:r>
      <w:r w:rsidR="001B25E6" w:rsidRPr="009E6D7C">
        <w:rPr>
          <w:b/>
        </w:rPr>
        <w:t xml:space="preserve"> </w:t>
      </w:r>
      <w:r w:rsidR="00C2333F" w:rsidRPr="009E6D7C">
        <w:rPr>
          <w:b/>
        </w:rPr>
        <w:t>Specs</w:t>
      </w:r>
      <w:r>
        <w:t xml:space="preserve"> document from the </w:t>
      </w:r>
      <w:r w:rsidRPr="009E6D7C">
        <w:rPr>
          <w:b/>
        </w:rPr>
        <w:t>Shared Documents</w:t>
      </w:r>
      <w:r>
        <w:t xml:space="preserve"> document library on the </w:t>
      </w:r>
      <w:r w:rsidR="001B25E6" w:rsidRPr="009E6D7C">
        <w:rPr>
          <w:b/>
        </w:rPr>
        <w:t>Specifications</w:t>
      </w:r>
      <w:r w:rsidR="001B25E6">
        <w:t xml:space="preserve"> </w:t>
      </w:r>
      <w:r>
        <w:t xml:space="preserve">site to </w:t>
      </w:r>
      <w:r w:rsidR="006139D8">
        <w:t>a</w:t>
      </w:r>
      <w:r w:rsidR="00961B25">
        <w:t xml:space="preserve"> new document workspace:</w:t>
      </w:r>
    </w:p>
    <w:p w:rsidR="0062304D" w:rsidRDefault="00691A54" w:rsidP="00961B25">
      <w:pPr>
        <w:pStyle w:val="LabStepLevel2Numbered"/>
        <w:numPr>
          <w:ilvl w:val="0"/>
          <w:numId w:val="35"/>
        </w:numPr>
      </w:pPr>
      <w:r>
        <w:t xml:space="preserve">Click the </w:t>
      </w:r>
      <w:r w:rsidR="0086310D" w:rsidRPr="00961B25">
        <w:rPr>
          <w:b/>
        </w:rPr>
        <w:t>Shared Documents</w:t>
      </w:r>
      <w:r>
        <w:t xml:space="preserve"> </w:t>
      </w:r>
      <w:r w:rsidR="007E2C5D">
        <w:t>W</w:t>
      </w:r>
      <w:r w:rsidR="0086310D">
        <w:t xml:space="preserve">eb </w:t>
      </w:r>
      <w:r w:rsidR="007E2C5D">
        <w:t>P</w:t>
      </w:r>
      <w:r w:rsidR="0086310D">
        <w:t xml:space="preserve">art </w:t>
      </w:r>
      <w:r w:rsidR="0086310D" w:rsidRPr="00961B25">
        <w:rPr>
          <w:b/>
        </w:rPr>
        <w:t>Title</w:t>
      </w:r>
      <w:r w:rsidR="0086310D">
        <w:t xml:space="preserve"> that appears</w:t>
      </w:r>
      <w:r>
        <w:t xml:space="preserve"> in the </w:t>
      </w:r>
      <w:r w:rsidRPr="00961B25">
        <w:rPr>
          <w:b/>
        </w:rPr>
        <w:t>Shared Documents</w:t>
      </w:r>
      <w:r>
        <w:t xml:space="preserve"> document library's </w:t>
      </w:r>
      <w:r w:rsidR="0062304D">
        <w:t>W</w:t>
      </w:r>
      <w:r>
        <w:t xml:space="preserve">eb </w:t>
      </w:r>
      <w:r w:rsidR="0062304D">
        <w:t>P</w:t>
      </w:r>
      <w:r>
        <w:t>art on the home page of th</w:t>
      </w:r>
      <w:r w:rsidR="0086310D">
        <w:t xml:space="preserve">e </w:t>
      </w:r>
      <w:r w:rsidR="00714381" w:rsidRPr="00961B25">
        <w:rPr>
          <w:b/>
        </w:rPr>
        <w:t>Specifications</w:t>
      </w:r>
      <w:r w:rsidR="00714381">
        <w:t xml:space="preserve"> </w:t>
      </w:r>
      <w:r w:rsidR="0086310D">
        <w:t>site to visit the actual library.</w:t>
      </w:r>
      <w:r w:rsidR="0062304D">
        <w:t xml:space="preserve"> </w:t>
      </w:r>
    </w:p>
    <w:p w:rsidR="00691A54" w:rsidRDefault="0062304D" w:rsidP="0062304D">
      <w:pPr>
        <w:pStyle w:val="LabExerciseCallout"/>
      </w:pPr>
      <w:r w:rsidRPr="00961B25">
        <w:rPr>
          <w:b/>
        </w:rPr>
        <w:t>Note</w:t>
      </w:r>
      <w:r w:rsidR="00AB10B9">
        <w:t>: this library has Force Check</w:t>
      </w:r>
      <w:r w:rsidR="00BB7ACD">
        <w:t xml:space="preserve"> </w:t>
      </w:r>
      <w:r w:rsidR="00AB10B9">
        <w:t>Out enabled and Ve</w:t>
      </w:r>
      <w:r>
        <w:t>rsioning set to Major and Minor</w:t>
      </w:r>
      <w:r w:rsidR="00AB10B9">
        <w:t>.</w:t>
      </w:r>
    </w:p>
    <w:p w:rsidR="00AB10B9" w:rsidRDefault="00AB10B9" w:rsidP="00691A54">
      <w:pPr>
        <w:pStyle w:val="LabStepLevel2Numbered"/>
      </w:pPr>
      <w:r>
        <w:t xml:space="preserve">Open the </w:t>
      </w:r>
      <w:r w:rsidRPr="008E3CCF">
        <w:rPr>
          <w:b/>
        </w:rPr>
        <w:t>Mech</w:t>
      </w:r>
      <w:r w:rsidR="008E3CCF" w:rsidRPr="008E3CCF">
        <w:rPr>
          <w:b/>
        </w:rPr>
        <w:t xml:space="preserve"> </w:t>
      </w:r>
      <w:r w:rsidRPr="008E3CCF">
        <w:rPr>
          <w:b/>
        </w:rPr>
        <w:t>Spec</w:t>
      </w:r>
      <w:r>
        <w:t xml:space="preserve"> item in Read-Only view in Microsoft Word and make note of its contents.</w:t>
      </w:r>
      <w:r w:rsidR="008F24D4">
        <w:t xml:space="preserve"> </w:t>
      </w:r>
      <w:r>
        <w:t>Exit M</w:t>
      </w:r>
      <w:r w:rsidR="0046093F">
        <w:t>icrosoft</w:t>
      </w:r>
      <w:r>
        <w:t xml:space="preserve"> Word</w:t>
      </w:r>
      <w:r w:rsidR="0046093F">
        <w:t xml:space="preserve"> (</w:t>
      </w:r>
      <w:r w:rsidR="0046093F" w:rsidRPr="009D391F">
        <w:rPr>
          <w:i/>
        </w:rPr>
        <w:t xml:space="preserve">click </w:t>
      </w:r>
      <w:r w:rsidR="0046093F" w:rsidRPr="009D391F">
        <w:rPr>
          <w:b/>
          <w:i/>
        </w:rPr>
        <w:t>Don't Save</w:t>
      </w:r>
      <w:r w:rsidR="0046093F" w:rsidRPr="009D391F">
        <w:rPr>
          <w:i/>
        </w:rPr>
        <w:t xml:space="preserve"> if prompted</w:t>
      </w:r>
      <w:r w:rsidR="0046093F">
        <w:t>)</w:t>
      </w:r>
      <w:r>
        <w:t>.</w:t>
      </w:r>
    </w:p>
    <w:p w:rsidR="00691A54" w:rsidRDefault="0086310D" w:rsidP="00691A54">
      <w:pPr>
        <w:pStyle w:val="LabStepLevel2Numbered"/>
      </w:pPr>
      <w:r>
        <w:t xml:space="preserve">Check the </w:t>
      </w:r>
      <w:r w:rsidR="00066C2F">
        <w:t xml:space="preserve">checkbox </w:t>
      </w:r>
      <w:r>
        <w:t xml:space="preserve">box for the </w:t>
      </w:r>
      <w:r w:rsidRPr="001B538D">
        <w:rPr>
          <w:b/>
        </w:rPr>
        <w:t>Mech</w:t>
      </w:r>
      <w:r w:rsidR="00531CDB">
        <w:rPr>
          <w:b/>
        </w:rPr>
        <w:t xml:space="preserve"> </w:t>
      </w:r>
      <w:r w:rsidRPr="001B538D">
        <w:rPr>
          <w:b/>
        </w:rPr>
        <w:t>Spec</w:t>
      </w:r>
      <w:r w:rsidR="0080705E">
        <w:rPr>
          <w:b/>
        </w:rPr>
        <w:t>s</w:t>
      </w:r>
      <w:r w:rsidR="0080705E">
        <w:t>:</w:t>
      </w:r>
    </w:p>
    <w:p w:rsidR="0080705E" w:rsidRDefault="0080705E" w:rsidP="0080705E">
      <w:pPr>
        <w:pStyle w:val="LabStepScreenshotLevel2"/>
      </w:pPr>
      <w:r>
        <w:drawing>
          <wp:inline distT="0" distB="0" distL="0" distR="0" wp14:anchorId="15AB9D35" wp14:editId="73BABC90">
            <wp:extent cx="2523810" cy="8666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0D" w:rsidRDefault="00E308CE" w:rsidP="00691A54">
      <w:pPr>
        <w:pStyle w:val="LabStepLevel2Numbered"/>
      </w:pPr>
      <w:r>
        <w:t xml:space="preserve">Click on the </w:t>
      </w:r>
      <w:r w:rsidRPr="00E308CE">
        <w:rPr>
          <w:b/>
        </w:rPr>
        <w:t>Send-To</w:t>
      </w:r>
      <w:r>
        <w:t xml:space="preserve"> button from the </w:t>
      </w:r>
      <w:r w:rsidRPr="00F46812">
        <w:rPr>
          <w:b/>
        </w:rPr>
        <w:t>Copies</w:t>
      </w:r>
      <w:r>
        <w:t xml:space="preserve"> </w:t>
      </w:r>
      <w:r w:rsidR="00F46812">
        <w:t xml:space="preserve">group </w:t>
      </w:r>
      <w:r>
        <w:t xml:space="preserve">of the </w:t>
      </w:r>
      <w:r w:rsidRPr="00F46812">
        <w:rPr>
          <w:b/>
        </w:rPr>
        <w:t>Documents</w:t>
      </w:r>
      <w:r>
        <w:t xml:space="preserve"> </w:t>
      </w:r>
      <w:r w:rsidR="00F46812">
        <w:t xml:space="preserve">tab in the </w:t>
      </w:r>
      <w:r>
        <w:t xml:space="preserve">ribbon and choose </w:t>
      </w:r>
      <w:r w:rsidR="00AB10B9">
        <w:rPr>
          <w:b/>
        </w:rPr>
        <w:t>Create Document Workspace</w:t>
      </w:r>
      <w:r w:rsidR="008E5249" w:rsidRPr="008E5249">
        <w:t>:</w:t>
      </w:r>
    </w:p>
    <w:p w:rsidR="0086310D" w:rsidRDefault="0080705E" w:rsidP="008E5249">
      <w:pPr>
        <w:pStyle w:val="LabStepScreenshotLevel2"/>
      </w:pPr>
      <w:r>
        <w:drawing>
          <wp:inline distT="0" distB="0" distL="0" distR="0" wp14:anchorId="33A27EB0" wp14:editId="4E5E8842">
            <wp:extent cx="4937760" cy="1155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1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0D" w:rsidRDefault="00AB10B9" w:rsidP="00691A54">
      <w:pPr>
        <w:pStyle w:val="LabStepLevel2Numbered"/>
      </w:pPr>
      <w:r>
        <w:t xml:space="preserve">Click </w:t>
      </w:r>
      <w:r w:rsidRPr="00AB10B9">
        <w:rPr>
          <w:b/>
        </w:rPr>
        <w:t>OK</w:t>
      </w:r>
      <w:r>
        <w:t xml:space="preserve"> on the page that asks if you want to create the new </w:t>
      </w:r>
      <w:r w:rsidRPr="008E5249">
        <w:rPr>
          <w:b/>
        </w:rPr>
        <w:t>MechSpec Document Workspace</w:t>
      </w:r>
      <w:r>
        <w:t xml:space="preserve"> to complete creation of a new document workspace for the </w:t>
      </w:r>
      <w:r w:rsidRPr="008E5249">
        <w:rPr>
          <w:rStyle w:val="InlindeCode"/>
        </w:rPr>
        <w:t>MechSpec.docx</w:t>
      </w:r>
      <w:r>
        <w:t xml:space="preserve"> document.</w:t>
      </w:r>
      <w:r w:rsidR="008F24D4">
        <w:t xml:space="preserve"> </w:t>
      </w:r>
      <w:r>
        <w:t>You will arrive into the new workspace automatically.</w:t>
      </w:r>
    </w:p>
    <w:p w:rsidR="006139D8" w:rsidRDefault="006139D8" w:rsidP="009E6D7C">
      <w:pPr>
        <w:pStyle w:val="LabStepNumbered"/>
      </w:pPr>
      <w:r>
        <w:t xml:space="preserve">Examine the </w:t>
      </w:r>
      <w:r>
        <w:rPr>
          <w:b/>
        </w:rPr>
        <w:t>MechSpec Document Workspace</w:t>
      </w:r>
      <w:r>
        <w:t xml:space="preserve"> </w:t>
      </w:r>
      <w:r w:rsidR="00AB10B9" w:rsidRPr="009E6D7C">
        <w:t>document</w:t>
      </w:r>
      <w:r w:rsidR="00AB10B9">
        <w:t xml:space="preserve"> workspace</w:t>
      </w:r>
      <w:r w:rsidR="0080705E">
        <w:t>:</w:t>
      </w:r>
    </w:p>
    <w:p w:rsidR="006139D8" w:rsidRDefault="00C65052" w:rsidP="0080705E">
      <w:pPr>
        <w:pStyle w:val="LabStepLevel2Numbered"/>
        <w:numPr>
          <w:ilvl w:val="0"/>
          <w:numId w:val="38"/>
        </w:numPr>
      </w:pPr>
      <w:r>
        <w:t xml:space="preserve">Note the lists that can be populated with items specific to the work occurring on this </w:t>
      </w:r>
      <w:r w:rsidRPr="0080705E">
        <w:rPr>
          <w:b/>
        </w:rPr>
        <w:t>MechSpec</w:t>
      </w:r>
      <w:r>
        <w:t xml:space="preserve"> document (links to helpful websites, tasks for specific authors, calendar events indicating milestones in the project, etc.).</w:t>
      </w:r>
      <w:r w:rsidR="008F24D4">
        <w:t xml:space="preserve"> </w:t>
      </w:r>
      <w:r>
        <w:t>S</w:t>
      </w:r>
      <w:r w:rsidR="00AB10B9">
        <w:t>ome</w:t>
      </w:r>
      <w:r w:rsidR="006139D8">
        <w:t xml:space="preserve"> of the</w:t>
      </w:r>
      <w:r>
        <w:t>se</w:t>
      </w:r>
      <w:r w:rsidR="006139D8">
        <w:t xml:space="preserve"> list</w:t>
      </w:r>
      <w:r>
        <w:t>s</w:t>
      </w:r>
      <w:r w:rsidR="006139D8">
        <w:t xml:space="preserve"> </w:t>
      </w:r>
      <w:r w:rsidR="00AB10B9">
        <w:t xml:space="preserve">already </w:t>
      </w:r>
      <w:r w:rsidR="006139D8">
        <w:t xml:space="preserve">contain items </w:t>
      </w:r>
      <w:r w:rsidR="00AB10B9">
        <w:t xml:space="preserve">(specifically </w:t>
      </w:r>
      <w:r w:rsidR="00AB10B9" w:rsidRPr="0080705E">
        <w:rPr>
          <w:b/>
        </w:rPr>
        <w:t>Announcements</w:t>
      </w:r>
      <w:r w:rsidR="00AB10B9">
        <w:t xml:space="preserve"> and </w:t>
      </w:r>
      <w:r w:rsidR="00AB10B9" w:rsidRPr="0080705E">
        <w:rPr>
          <w:b/>
        </w:rPr>
        <w:t>Shared Documents</w:t>
      </w:r>
      <w:r w:rsidR="00AB10B9">
        <w:t>)</w:t>
      </w:r>
      <w:r w:rsidR="006139D8">
        <w:t>.</w:t>
      </w:r>
    </w:p>
    <w:p w:rsidR="00F75743" w:rsidRDefault="006139D8" w:rsidP="006139D8">
      <w:pPr>
        <w:pStyle w:val="LabStepLevel2Numbered"/>
      </w:pPr>
      <w:r>
        <w:t xml:space="preserve">Notice the </w:t>
      </w:r>
      <w:r w:rsidRPr="00F75743">
        <w:rPr>
          <w:b/>
        </w:rPr>
        <w:t>Members</w:t>
      </w:r>
      <w:r>
        <w:t xml:space="preserve"> </w:t>
      </w:r>
      <w:r w:rsidR="00F75743">
        <w:t>W</w:t>
      </w:r>
      <w:r>
        <w:t xml:space="preserve">eb </w:t>
      </w:r>
      <w:r w:rsidR="00F75743">
        <w:t>P</w:t>
      </w:r>
      <w:r>
        <w:t>art on the home page, which displays hyperlinks to the SharePoint security principals who have authority to be in the document workspace.</w:t>
      </w:r>
    </w:p>
    <w:p w:rsidR="006139D8" w:rsidRDefault="00F75743" w:rsidP="00F75743">
      <w:pPr>
        <w:pStyle w:val="LabExerciseCallout"/>
      </w:pPr>
      <w:r w:rsidRPr="00F75743">
        <w:rPr>
          <w:b/>
        </w:rPr>
        <w:t>Note</w:t>
      </w:r>
      <w:r w:rsidR="006139D8">
        <w:t>: the Add new user hyperlink appears for everyone whether you have the authority to assign permissions on the workspace or not.</w:t>
      </w:r>
      <w:r w:rsidR="008F24D4">
        <w:t xml:space="preserve"> </w:t>
      </w:r>
      <w:r w:rsidR="006139D8">
        <w:t>But don't worry, SharePoint will display an error if an unauthorized user clicks the link and attempts to add additional users to the w</w:t>
      </w:r>
      <w:r>
        <w:t>orkspace's security structure.</w:t>
      </w:r>
    </w:p>
    <w:p w:rsidR="006139D8" w:rsidRDefault="006139D8" w:rsidP="006139D8">
      <w:pPr>
        <w:pStyle w:val="LabStepLevel2Numbered"/>
      </w:pPr>
      <w:r>
        <w:t xml:space="preserve">Click the </w:t>
      </w:r>
      <w:r w:rsidRPr="00B356D6">
        <w:rPr>
          <w:b/>
        </w:rPr>
        <w:t>All Site Content</w:t>
      </w:r>
      <w:r>
        <w:t xml:space="preserve"> link in the Quick Launch Bar of the document workspace and make note of the various lists and libraries available on the site.</w:t>
      </w:r>
      <w:r w:rsidR="008F24D4">
        <w:t xml:space="preserve"> </w:t>
      </w:r>
      <w:r>
        <w:t>The document workspace contains lists and libraries very similar to the makeup of a default Team site.</w:t>
      </w:r>
    </w:p>
    <w:p w:rsidR="00AB10B9" w:rsidRDefault="00AB10B9" w:rsidP="006139D8">
      <w:pPr>
        <w:pStyle w:val="LabStepLevel2Numbered"/>
      </w:pPr>
      <w:r>
        <w:t xml:space="preserve">Click the </w:t>
      </w:r>
      <w:r w:rsidRPr="0046093F">
        <w:rPr>
          <w:b/>
        </w:rPr>
        <w:t>Shared Document</w:t>
      </w:r>
      <w:r w:rsidR="0046093F" w:rsidRPr="0046093F">
        <w:rPr>
          <w:b/>
        </w:rPr>
        <w:t>s</w:t>
      </w:r>
      <w:r>
        <w:t xml:space="preserve"> library's link and open</w:t>
      </w:r>
      <w:r w:rsidRPr="00AB10B9">
        <w:t xml:space="preserve"> </w:t>
      </w:r>
      <w:r>
        <w:t xml:space="preserve">the </w:t>
      </w:r>
      <w:r w:rsidRPr="0046093F">
        <w:rPr>
          <w:b/>
        </w:rPr>
        <w:t>MechSpec</w:t>
      </w:r>
      <w:r>
        <w:t xml:space="preserve"> item in Read-Only view in Microsoft Word and </w:t>
      </w:r>
      <w:r w:rsidR="0046093F">
        <w:t>notice</w:t>
      </w:r>
      <w:r>
        <w:t xml:space="preserve"> its contents</w:t>
      </w:r>
      <w:r w:rsidR="0046093F">
        <w:t xml:space="preserve"> are identical to the original </w:t>
      </w:r>
      <w:r w:rsidR="0046093F" w:rsidRPr="00F468D4">
        <w:rPr>
          <w:b/>
        </w:rPr>
        <w:t>MechSpec</w:t>
      </w:r>
      <w:r w:rsidR="0046093F">
        <w:t xml:space="preserve"> document in the library on </w:t>
      </w:r>
      <w:r w:rsidR="00F468D4" w:rsidRPr="00F468D4">
        <w:rPr>
          <w:b/>
        </w:rPr>
        <w:t>Specifications</w:t>
      </w:r>
      <w:r w:rsidR="00AD39EB">
        <w:t>.</w:t>
      </w:r>
      <w:r w:rsidR="008F24D4">
        <w:t xml:space="preserve"> </w:t>
      </w:r>
      <w:r w:rsidR="00AD39EB">
        <w:t>Leave the document open in Microsoft Word for the next step.</w:t>
      </w:r>
    </w:p>
    <w:p w:rsidR="003559A2" w:rsidRDefault="00AD39EB" w:rsidP="009E6D7C">
      <w:pPr>
        <w:pStyle w:val="LabStepNumbered"/>
      </w:pPr>
      <w:r>
        <w:t xml:space="preserve">Edit the </w:t>
      </w:r>
      <w:r w:rsidRPr="00582000">
        <w:rPr>
          <w:b/>
        </w:rPr>
        <w:t>MechSpec</w:t>
      </w:r>
      <w:r>
        <w:t xml:space="preserve"> doc</w:t>
      </w:r>
      <w:r w:rsidR="00582000">
        <w:t>ument in the document workspace:</w:t>
      </w:r>
    </w:p>
    <w:p w:rsidR="005719BA" w:rsidRDefault="0046093F" w:rsidP="0080705E">
      <w:pPr>
        <w:pStyle w:val="LabStepLevel2Numbered"/>
        <w:numPr>
          <w:ilvl w:val="0"/>
          <w:numId w:val="39"/>
        </w:numPr>
      </w:pPr>
      <w:r>
        <w:lastRenderedPageBreak/>
        <w:t xml:space="preserve">Use the </w:t>
      </w:r>
      <w:r w:rsidR="008A04C8">
        <w:rPr>
          <w:b/>
        </w:rPr>
        <w:t>Edit Document</w:t>
      </w:r>
      <w:bookmarkStart w:id="5" w:name="_GoBack"/>
      <w:bookmarkEnd w:id="5"/>
      <w:r>
        <w:t xml:space="preserve"> button </w:t>
      </w:r>
      <w:r w:rsidR="0080705E">
        <w:t>area just below the ribbon</w:t>
      </w:r>
      <w:r w:rsidR="00AD39EB">
        <w:t xml:space="preserve"> in Microsoft Word to get the document out of Read-Only view.</w:t>
      </w:r>
    </w:p>
    <w:p w:rsidR="0046093F" w:rsidRDefault="00AD39EB" w:rsidP="005719BA">
      <w:pPr>
        <w:pStyle w:val="LabStepLevel2Numbered"/>
      </w:pPr>
      <w:r>
        <w:t xml:space="preserve">Add a new line to the document indicating you are making this edit on the document located in the </w:t>
      </w:r>
      <w:r w:rsidRPr="000710D6">
        <w:rPr>
          <w:b/>
        </w:rPr>
        <w:t>MechSpec</w:t>
      </w:r>
      <w:r>
        <w:t xml:space="preserve"> </w:t>
      </w:r>
      <w:r w:rsidRPr="000710D6">
        <w:rPr>
          <w:b/>
        </w:rPr>
        <w:t>Document Workspace</w:t>
      </w:r>
      <w:r>
        <w:t xml:space="preserve"> as a user named </w:t>
      </w:r>
      <w:r w:rsidR="00D5017B">
        <w:t>Ken Sanchez</w:t>
      </w:r>
      <w:r>
        <w:t xml:space="preserve"> at the current date and time.</w:t>
      </w:r>
    </w:p>
    <w:p w:rsidR="00AD39EB" w:rsidRDefault="00AD39EB" w:rsidP="005719BA">
      <w:pPr>
        <w:pStyle w:val="LabStepLevel2Numbered"/>
      </w:pPr>
      <w:r>
        <w:t>Save your changes to the document and Exit Microsoft Word.</w:t>
      </w:r>
    </w:p>
    <w:p w:rsidR="00B3503B" w:rsidRDefault="00AD39EB" w:rsidP="005719BA">
      <w:pPr>
        <w:pStyle w:val="LabStepLevel2Numbered"/>
      </w:pPr>
      <w:r>
        <w:t xml:space="preserve">You should still have an Internet Explorer window open to the </w:t>
      </w:r>
      <w:r w:rsidRPr="00B3503B">
        <w:rPr>
          <w:b/>
        </w:rPr>
        <w:t>Shared Documents</w:t>
      </w:r>
      <w:r>
        <w:t xml:space="preserve"> library of the </w:t>
      </w:r>
      <w:r w:rsidRPr="00B3503B">
        <w:rPr>
          <w:b/>
        </w:rPr>
        <w:t>MechSpec Document Workspace</w:t>
      </w:r>
      <w:r>
        <w:t xml:space="preserve"> from the previous step.</w:t>
      </w:r>
      <w:r w:rsidR="008F24D4">
        <w:t xml:space="preserve"> </w:t>
      </w:r>
    </w:p>
    <w:p w:rsidR="00B3503B" w:rsidRDefault="00AD39EB" w:rsidP="005719BA">
      <w:pPr>
        <w:pStyle w:val="LabStepLevel2Numbered"/>
      </w:pPr>
      <w:r>
        <w:t xml:space="preserve">Verify your edit to the </w:t>
      </w:r>
      <w:r w:rsidRPr="00B3503B">
        <w:rPr>
          <w:b/>
        </w:rPr>
        <w:t>MechSpec</w:t>
      </w:r>
      <w:r>
        <w:t xml:space="preserve"> document by opening it again in Read-Only view in Microsoft Word.</w:t>
      </w:r>
      <w:r w:rsidR="008F24D4">
        <w:t xml:space="preserve"> </w:t>
      </w:r>
    </w:p>
    <w:p w:rsidR="00B3503B" w:rsidRDefault="00AD39EB" w:rsidP="005719BA">
      <w:pPr>
        <w:pStyle w:val="LabStepLevel2Numbered"/>
      </w:pPr>
      <w:r>
        <w:t>Exit Microsoft Word.</w:t>
      </w:r>
      <w:r w:rsidR="008F24D4">
        <w:t xml:space="preserve"> </w:t>
      </w:r>
    </w:p>
    <w:p w:rsidR="00AD39EB" w:rsidRDefault="00AD39EB" w:rsidP="005719BA">
      <w:pPr>
        <w:pStyle w:val="LabStepLevel2Numbered"/>
      </w:pPr>
      <w:r>
        <w:t xml:space="preserve">You should still have an Internet Explorer window open to the </w:t>
      </w:r>
      <w:r w:rsidRPr="00B3503B">
        <w:rPr>
          <w:b/>
        </w:rPr>
        <w:t>Shared Documents</w:t>
      </w:r>
      <w:r>
        <w:t xml:space="preserve"> library on the </w:t>
      </w:r>
      <w:r w:rsidRPr="00B3503B">
        <w:rPr>
          <w:b/>
        </w:rPr>
        <w:t>MechSpec Document Workspace</w:t>
      </w:r>
      <w:r>
        <w:t>.</w:t>
      </w:r>
    </w:p>
    <w:p w:rsidR="003559A2" w:rsidRDefault="00D602D2" w:rsidP="009E6D7C">
      <w:pPr>
        <w:pStyle w:val="LabStepNumbered"/>
      </w:pPr>
      <w:r>
        <w:t>Add a Task to the Tasks list in the MechSpec document workspace</w:t>
      </w:r>
      <w:r w:rsidR="00B3503B">
        <w:t>:</w:t>
      </w:r>
    </w:p>
    <w:p w:rsidR="00D602D2" w:rsidRDefault="00D602D2" w:rsidP="00D602D2">
      <w:pPr>
        <w:pStyle w:val="LabStepLevel2Numbered"/>
        <w:numPr>
          <w:ilvl w:val="0"/>
          <w:numId w:val="12"/>
        </w:numPr>
      </w:pPr>
      <w:r>
        <w:t xml:space="preserve">Click the </w:t>
      </w:r>
      <w:r w:rsidRPr="00AF367A">
        <w:rPr>
          <w:b/>
        </w:rPr>
        <w:t>Ad</w:t>
      </w:r>
      <w:r w:rsidR="00E43B3B" w:rsidRPr="00AF367A">
        <w:rPr>
          <w:b/>
        </w:rPr>
        <w:t>d new item</w:t>
      </w:r>
      <w:r w:rsidR="00E43B3B">
        <w:t xml:space="preserve"> in the Tasks list's W</w:t>
      </w:r>
      <w:r>
        <w:t xml:space="preserve">eb </w:t>
      </w:r>
      <w:r w:rsidR="00E43B3B">
        <w:t>P</w:t>
      </w:r>
      <w:r>
        <w:t>art and enter the following:</w:t>
      </w:r>
    </w:p>
    <w:p w:rsidR="00B3503B" w:rsidRDefault="00B3503B" w:rsidP="00E43B3B">
      <w:pPr>
        <w:pStyle w:val="LabStepLevel2NoBullet"/>
        <w:ind w:left="1440"/>
      </w:pPr>
      <w:r w:rsidRPr="00B3503B">
        <w:rPr>
          <w:b/>
        </w:rPr>
        <w:t>Title:</w:t>
      </w:r>
      <w:r>
        <w:t xml:space="preserve"> Finalize Table of Contents pages</w:t>
      </w:r>
    </w:p>
    <w:p w:rsidR="00B3503B" w:rsidRDefault="00B3503B" w:rsidP="00E43B3B">
      <w:pPr>
        <w:pStyle w:val="LabStepLevel2NoBullet"/>
        <w:ind w:left="1440"/>
      </w:pPr>
      <w:r w:rsidRPr="00B3503B">
        <w:rPr>
          <w:b/>
        </w:rPr>
        <w:t>Predecessors:</w:t>
      </w:r>
      <w:r>
        <w:t xml:space="preserve"> &lt;none&gt;</w:t>
      </w:r>
    </w:p>
    <w:p w:rsidR="00B3503B" w:rsidRDefault="00B3503B" w:rsidP="00E43B3B">
      <w:pPr>
        <w:pStyle w:val="LabStepLevel2NoBullet"/>
        <w:ind w:left="1440"/>
      </w:pPr>
      <w:r w:rsidRPr="00B3503B">
        <w:rPr>
          <w:b/>
        </w:rPr>
        <w:t>Priority:</w:t>
      </w:r>
      <w:r>
        <w:t xml:space="preserve"> Normal</w:t>
      </w:r>
    </w:p>
    <w:p w:rsidR="00B3503B" w:rsidRDefault="00B3503B" w:rsidP="00E43B3B">
      <w:pPr>
        <w:pStyle w:val="LabStepLevel2NoBullet"/>
        <w:ind w:left="1440"/>
      </w:pPr>
      <w:r w:rsidRPr="00B3503B">
        <w:rPr>
          <w:b/>
        </w:rPr>
        <w:t>Status:</w:t>
      </w:r>
      <w:r>
        <w:t xml:space="preserve"> Not Started</w:t>
      </w:r>
    </w:p>
    <w:p w:rsidR="00B3503B" w:rsidRDefault="00B3503B" w:rsidP="00E43B3B">
      <w:pPr>
        <w:pStyle w:val="LabStepLevel2NoBullet"/>
        <w:ind w:left="1440"/>
      </w:pPr>
      <w:r w:rsidRPr="00B3503B">
        <w:rPr>
          <w:b/>
        </w:rPr>
        <w:t xml:space="preserve">% Complete: </w:t>
      </w:r>
      <w:r>
        <w:t>0</w:t>
      </w:r>
    </w:p>
    <w:p w:rsidR="00B3503B" w:rsidRDefault="00B3503B" w:rsidP="00E43B3B">
      <w:pPr>
        <w:pStyle w:val="LabStepLevel2NoBullet"/>
        <w:ind w:left="1440"/>
      </w:pPr>
      <w:r w:rsidRPr="00B3503B">
        <w:rPr>
          <w:b/>
        </w:rPr>
        <w:t xml:space="preserve">Assigned To: </w:t>
      </w:r>
      <w:r>
        <w:t>Michael Sullivan</w:t>
      </w:r>
    </w:p>
    <w:p w:rsidR="00B3503B" w:rsidRDefault="00B3503B" w:rsidP="00E43B3B">
      <w:pPr>
        <w:pStyle w:val="LabStepLevel2NoBullet"/>
        <w:ind w:left="1440"/>
      </w:pPr>
      <w:r w:rsidRPr="00B3503B">
        <w:rPr>
          <w:b/>
        </w:rPr>
        <w:t xml:space="preserve">Description: </w:t>
      </w:r>
      <w:r>
        <w:t>Please finalize the TOC pages in the MechSpec document.</w:t>
      </w:r>
    </w:p>
    <w:p w:rsidR="00B3503B" w:rsidRDefault="00B3503B" w:rsidP="00E43B3B">
      <w:pPr>
        <w:pStyle w:val="LabStepLevel2NoBullet"/>
        <w:ind w:left="1440"/>
      </w:pPr>
      <w:r w:rsidRPr="00B3503B">
        <w:rPr>
          <w:b/>
        </w:rPr>
        <w:t xml:space="preserve">Start Date: </w:t>
      </w:r>
      <w:r>
        <w:t>{Today's date}</w:t>
      </w:r>
    </w:p>
    <w:p w:rsidR="00B3503B" w:rsidRDefault="00B3503B" w:rsidP="00E43B3B">
      <w:pPr>
        <w:pStyle w:val="LabStepLevel2NoBullet"/>
        <w:ind w:left="1440"/>
      </w:pPr>
      <w:r w:rsidRPr="00B3503B">
        <w:rPr>
          <w:b/>
        </w:rPr>
        <w:t xml:space="preserve">Due Date: </w:t>
      </w:r>
      <w:r>
        <w:t>{One week from today}</w:t>
      </w:r>
    </w:p>
    <w:p w:rsidR="003559A2" w:rsidRDefault="003559A2" w:rsidP="003559A2">
      <w:pPr>
        <w:pStyle w:val="LabExerciseCallout"/>
      </w:pPr>
      <w:r>
        <w:t xml:space="preserve">In this exercise you </w:t>
      </w:r>
      <w:r w:rsidR="00A8107F">
        <w:t xml:space="preserve">practiced </w:t>
      </w:r>
      <w:r w:rsidR="00A450DF">
        <w:t xml:space="preserve">using a document workspace to work on a </w:t>
      </w:r>
      <w:r w:rsidR="00AF2B50">
        <w:t>document.</w:t>
      </w:r>
    </w:p>
    <w:p w:rsidR="003559A2" w:rsidRDefault="003559A2" w:rsidP="003559A2"/>
    <w:p w:rsidR="003559A2" w:rsidRPr="003559A2" w:rsidRDefault="003559A2" w:rsidP="003559A2"/>
    <w:sectPr w:rsidR="003559A2" w:rsidRPr="003559A2" w:rsidSect="00F21A30">
      <w:headerReference w:type="default" r:id="rId29"/>
      <w:footerReference w:type="default" r:id="rId30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D2F" w:rsidRDefault="00284D2F" w:rsidP="002754DA">
      <w:pPr>
        <w:spacing w:before="0" w:after="0"/>
      </w:pPr>
      <w:r>
        <w:separator/>
      </w:r>
    </w:p>
  </w:endnote>
  <w:endnote w:type="continuationSeparator" w:id="0">
    <w:p w:rsidR="00284D2F" w:rsidRDefault="00284D2F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1D" w:rsidRDefault="00F21A30" w:rsidP="00F21A30">
    <w:pPr>
      <w:pStyle w:val="Footer"/>
    </w:pPr>
    <w:r w:rsidRPr="00F62F1C">
      <w:t xml:space="preserve">© 2009 Critical Path Training, LLC </w:t>
    </w:r>
    <w:r w:rsidRPr="00F62F1C">
      <w:rPr>
        <w:rFonts w:ascii="Cambria Math" w:hAnsi="Cambria Math" w:cs="Cambria Math"/>
      </w:rPr>
      <w:t>‐</w:t>
    </w:r>
    <w:r w:rsidRPr="00F62F1C">
      <w:t xml:space="preserve"> All Rights Reserved</w:t>
    </w:r>
    <w:r w:rsidRPr="00F62F1C">
      <w:tab/>
    </w:r>
    <w:r w:rsidRPr="00F62F1C">
      <w:tab/>
    </w:r>
    <w:r w:rsidR="0009020D" w:rsidRPr="00F62F1C">
      <w:rPr>
        <w:b/>
      </w:rPr>
      <w:t xml:space="preserve">Page </w:t>
    </w:r>
    <w:r w:rsidR="00452FA5" w:rsidRPr="00F62F1C">
      <w:rPr>
        <w:b/>
      </w:rPr>
      <w:fldChar w:fldCharType="begin"/>
    </w:r>
    <w:r w:rsidR="0009020D" w:rsidRPr="00F62F1C">
      <w:rPr>
        <w:b/>
      </w:rPr>
      <w:instrText xml:space="preserve"> PAGE   \* MERGEFORMAT </w:instrText>
    </w:r>
    <w:r w:rsidR="00452FA5" w:rsidRPr="00F62F1C">
      <w:rPr>
        <w:b/>
      </w:rPr>
      <w:fldChar w:fldCharType="separate"/>
    </w:r>
    <w:r w:rsidR="008A04C8">
      <w:rPr>
        <w:b/>
        <w:noProof/>
      </w:rPr>
      <w:t>9</w:t>
    </w:r>
    <w:r w:rsidR="00452FA5" w:rsidRPr="00F62F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D2F" w:rsidRDefault="00284D2F" w:rsidP="002754DA">
      <w:pPr>
        <w:spacing w:before="0" w:after="0"/>
      </w:pPr>
      <w:r>
        <w:separator/>
      </w:r>
    </w:p>
  </w:footnote>
  <w:footnote w:type="continuationSeparator" w:id="0">
    <w:p w:rsidR="00284D2F" w:rsidRDefault="00284D2F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A2F" w:rsidRDefault="00FD1B1D" w:rsidP="005710D5">
    <w:pPr>
      <w:pStyle w:val="Header"/>
      <w:pBdr>
        <w:bottom w:val="single" w:sz="4" w:space="1" w:color="292929"/>
      </w:pBdr>
    </w:pPr>
    <w:r>
      <w:t xml:space="preserve">Lab </w:t>
    </w:r>
    <w:r w:rsidR="006C43CF">
      <w:t>0</w:t>
    </w:r>
    <w:r w:rsidR="00A450DF">
      <w:t>4</w:t>
    </w:r>
    <w:r w:rsidR="00D84A2F">
      <w:t xml:space="preserve">: </w:t>
    </w:r>
    <w:r w:rsidR="00A450DF">
      <w:t>Workspaces</w:t>
    </w:r>
    <w:r w:rsidR="00D84A2F">
      <w:tab/>
    </w:r>
    <w:r w:rsidR="00D84A2F">
      <w:tab/>
    </w:r>
    <w:r w:rsidR="00D84A2F" w:rsidRPr="00F43BFB">
      <w:rPr>
        <w:noProof/>
      </w:rPr>
      <w:drawing>
        <wp:inline distT="0" distB="0" distL="0" distR="0">
          <wp:extent cx="133350" cy="133350"/>
          <wp:effectExtent l="19050" t="0" r="0" b="0"/>
          <wp:docPr id="257" name="Picture 12" descr="CPT_Logo_Manu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PT_Logo_Manu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" cy="133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0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F8E5DD6"/>
    <w:multiLevelType w:val="multilevel"/>
    <w:tmpl w:val="46407B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4C738F"/>
    <w:multiLevelType w:val="multilevel"/>
    <w:tmpl w:val="0DA00C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B420519"/>
    <w:multiLevelType w:val="hybridMultilevel"/>
    <w:tmpl w:val="B2B0A7F8"/>
    <w:lvl w:ilvl="0" w:tplc="199822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>
    <w:nsid w:val="47792B85"/>
    <w:multiLevelType w:val="hybridMultilevel"/>
    <w:tmpl w:val="AC026988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4C326631"/>
    <w:multiLevelType w:val="hybridMultilevel"/>
    <w:tmpl w:val="1E42169E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470FA4"/>
    <w:multiLevelType w:val="hybridMultilevel"/>
    <w:tmpl w:val="AC026988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C1788A"/>
    <w:multiLevelType w:val="hybridMultilevel"/>
    <w:tmpl w:val="AF76EAC2"/>
    <w:lvl w:ilvl="0" w:tplc="1B68B15C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>
    <w:nsid w:val="6CCE7863"/>
    <w:multiLevelType w:val="hybridMultilevel"/>
    <w:tmpl w:val="AC026988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FE2F79"/>
    <w:multiLevelType w:val="multilevel"/>
    <w:tmpl w:val="0DA00C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9A757AB"/>
    <w:multiLevelType w:val="hybridMultilevel"/>
    <w:tmpl w:val="0DA4A8AE"/>
    <w:lvl w:ilvl="0" w:tplc="47364142">
      <w:start w:val="1"/>
      <w:numFmt w:val="lowerLetter"/>
      <w:pStyle w:val="LabStepLevel2Numbered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CA475B"/>
    <w:multiLevelType w:val="hybridMultilevel"/>
    <w:tmpl w:val="AC026988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326B36"/>
    <w:multiLevelType w:val="hybridMultilevel"/>
    <w:tmpl w:val="765AE7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13"/>
  </w:num>
  <w:num w:numId="6">
    <w:abstractNumId w:val="3"/>
  </w:num>
  <w:num w:numId="7">
    <w:abstractNumId w:val="0"/>
  </w:num>
  <w:num w:numId="8">
    <w:abstractNumId w:val="1"/>
  </w:num>
  <w:num w:numId="9">
    <w:abstractNumId w:val="15"/>
  </w:num>
  <w:num w:numId="10">
    <w:abstractNumId w:val="10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4"/>
  </w:num>
  <w:num w:numId="16">
    <w:abstractNumId w:val="13"/>
    <w:lvlOverride w:ilvl="0">
      <w:startOverride w:val="1"/>
    </w:lvlOverride>
  </w:num>
  <w:num w:numId="17">
    <w:abstractNumId w:val="10"/>
  </w:num>
  <w:num w:numId="18">
    <w:abstractNumId w:val="7"/>
  </w:num>
  <w:num w:numId="19">
    <w:abstractNumId w:val="13"/>
    <w:lvlOverride w:ilvl="0">
      <w:startOverride w:val="1"/>
    </w:lvlOverride>
  </w:num>
  <w:num w:numId="20">
    <w:abstractNumId w:val="11"/>
  </w:num>
  <w:num w:numId="21">
    <w:abstractNumId w:val="10"/>
  </w:num>
  <w:num w:numId="22">
    <w:abstractNumId w:val="10"/>
  </w:num>
  <w:num w:numId="23">
    <w:abstractNumId w:val="14"/>
  </w:num>
  <w:num w:numId="24">
    <w:abstractNumId w:val="13"/>
    <w:lvlOverride w:ilvl="0">
      <w:startOverride w:val="1"/>
    </w:lvlOverride>
  </w:num>
  <w:num w:numId="25">
    <w:abstractNumId w:val="10"/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0"/>
  </w:num>
  <w:num w:numId="30">
    <w:abstractNumId w:val="12"/>
  </w:num>
  <w:num w:numId="31">
    <w:abstractNumId w:val="10"/>
  </w:num>
  <w:num w:numId="32">
    <w:abstractNumId w:val="5"/>
  </w:num>
  <w:num w:numId="33">
    <w:abstractNumId w:val="13"/>
    <w:lvlOverride w:ilvl="0">
      <w:startOverride w:val="1"/>
    </w:lvlOverride>
  </w:num>
  <w:num w:numId="34">
    <w:abstractNumId w:val="10"/>
  </w:num>
  <w:num w:numId="35">
    <w:abstractNumId w:val="13"/>
    <w:lvlOverride w:ilvl="0">
      <w:startOverride w:val="1"/>
    </w:lvlOverride>
  </w:num>
  <w:num w:numId="36">
    <w:abstractNumId w:val="10"/>
  </w:num>
  <w:num w:numId="37">
    <w:abstractNumId w:val="10"/>
  </w:num>
  <w:num w:numId="38">
    <w:abstractNumId w:val="13"/>
    <w:lvlOverride w:ilvl="0">
      <w:startOverride w:val="1"/>
    </w:lvlOverride>
  </w:num>
  <w:num w:numId="39">
    <w:abstractNumId w:val="13"/>
    <w:lvlOverride w:ilvl="0">
      <w:startOverride w:val="1"/>
    </w:lvlOverride>
  </w:num>
  <w:num w:numId="40">
    <w:abstractNumId w:val="10"/>
  </w:num>
  <w:num w:numId="41">
    <w:abstractNumId w:val="13"/>
    <w:lvlOverride w:ilvl="0">
      <w:startOverride w:val="1"/>
    </w:lvlOverride>
  </w:num>
  <w:num w:numId="42">
    <w:abstractNumId w:val="10"/>
    <w:lvlOverride w:ilvl="0">
      <w:startOverride w:val="1"/>
    </w:lvlOverride>
  </w:num>
  <w:num w:numId="43">
    <w:abstractNumId w:val="10"/>
  </w:num>
  <w:num w:numId="44">
    <w:abstractNumId w:val="10"/>
    <w:lvlOverride w:ilvl="0">
      <w:startOverride w:val="1"/>
    </w:lvlOverride>
  </w:num>
  <w:num w:numId="45">
    <w:abstractNumId w:val="10"/>
    <w:lvlOverride w:ilvl="0">
      <w:startOverride w:val="1"/>
    </w:lvlOverride>
  </w:num>
  <w:num w:numId="46">
    <w:abstractNumId w:val="10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43F9"/>
    <w:rsid w:val="00005E60"/>
    <w:rsid w:val="00012AC2"/>
    <w:rsid w:val="000164AD"/>
    <w:rsid w:val="00024303"/>
    <w:rsid w:val="000243F6"/>
    <w:rsid w:val="00030FBC"/>
    <w:rsid w:val="00034299"/>
    <w:rsid w:val="00034499"/>
    <w:rsid w:val="0003492A"/>
    <w:rsid w:val="00051385"/>
    <w:rsid w:val="00055C97"/>
    <w:rsid w:val="00066C2F"/>
    <w:rsid w:val="000710D6"/>
    <w:rsid w:val="0007222E"/>
    <w:rsid w:val="00075BE6"/>
    <w:rsid w:val="00082C8E"/>
    <w:rsid w:val="000869CD"/>
    <w:rsid w:val="0009020D"/>
    <w:rsid w:val="000A019A"/>
    <w:rsid w:val="000A0FB8"/>
    <w:rsid w:val="000A4D31"/>
    <w:rsid w:val="000B4798"/>
    <w:rsid w:val="000C2CA3"/>
    <w:rsid w:val="000C54C2"/>
    <w:rsid w:val="000D1CE4"/>
    <w:rsid w:val="000D6CB0"/>
    <w:rsid w:val="000E11EF"/>
    <w:rsid w:val="000E3331"/>
    <w:rsid w:val="000E4786"/>
    <w:rsid w:val="000F23A7"/>
    <w:rsid w:val="000F4900"/>
    <w:rsid w:val="0011020C"/>
    <w:rsid w:val="00110EC0"/>
    <w:rsid w:val="001128F7"/>
    <w:rsid w:val="00123729"/>
    <w:rsid w:val="00123A37"/>
    <w:rsid w:val="00126A24"/>
    <w:rsid w:val="00130E4D"/>
    <w:rsid w:val="00134BFB"/>
    <w:rsid w:val="00140317"/>
    <w:rsid w:val="00141688"/>
    <w:rsid w:val="00147190"/>
    <w:rsid w:val="00150BA6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B176D"/>
    <w:rsid w:val="001B25E6"/>
    <w:rsid w:val="001B538D"/>
    <w:rsid w:val="001B60FC"/>
    <w:rsid w:val="001C086F"/>
    <w:rsid w:val="001C2975"/>
    <w:rsid w:val="001C3C48"/>
    <w:rsid w:val="001D3925"/>
    <w:rsid w:val="001E0EE8"/>
    <w:rsid w:val="001E5FC6"/>
    <w:rsid w:val="001E73CB"/>
    <w:rsid w:val="00203815"/>
    <w:rsid w:val="00204C53"/>
    <w:rsid w:val="00207F56"/>
    <w:rsid w:val="00216298"/>
    <w:rsid w:val="002163DE"/>
    <w:rsid w:val="00217044"/>
    <w:rsid w:val="002243BC"/>
    <w:rsid w:val="00226C32"/>
    <w:rsid w:val="00231D57"/>
    <w:rsid w:val="00234111"/>
    <w:rsid w:val="002376C5"/>
    <w:rsid w:val="00243A3C"/>
    <w:rsid w:val="00243F99"/>
    <w:rsid w:val="002551F8"/>
    <w:rsid w:val="002646DD"/>
    <w:rsid w:val="00265968"/>
    <w:rsid w:val="002663D3"/>
    <w:rsid w:val="00273F7D"/>
    <w:rsid w:val="002754DA"/>
    <w:rsid w:val="002820B9"/>
    <w:rsid w:val="00284D2F"/>
    <w:rsid w:val="002A0A87"/>
    <w:rsid w:val="002B47CB"/>
    <w:rsid w:val="002B4D82"/>
    <w:rsid w:val="002C5CBE"/>
    <w:rsid w:val="002E035E"/>
    <w:rsid w:val="002E1B1D"/>
    <w:rsid w:val="002E259F"/>
    <w:rsid w:val="002E66B3"/>
    <w:rsid w:val="002F2748"/>
    <w:rsid w:val="002F4E3A"/>
    <w:rsid w:val="0030388D"/>
    <w:rsid w:val="003058A6"/>
    <w:rsid w:val="00307288"/>
    <w:rsid w:val="0031741B"/>
    <w:rsid w:val="00327DCA"/>
    <w:rsid w:val="00333042"/>
    <w:rsid w:val="003559A2"/>
    <w:rsid w:val="00361340"/>
    <w:rsid w:val="00364378"/>
    <w:rsid w:val="00367C9B"/>
    <w:rsid w:val="003A6D85"/>
    <w:rsid w:val="003B1609"/>
    <w:rsid w:val="003B1B07"/>
    <w:rsid w:val="003B509E"/>
    <w:rsid w:val="003B6B6E"/>
    <w:rsid w:val="003C6F9B"/>
    <w:rsid w:val="003D4A36"/>
    <w:rsid w:val="003D513A"/>
    <w:rsid w:val="003E193D"/>
    <w:rsid w:val="003E3149"/>
    <w:rsid w:val="003E53A5"/>
    <w:rsid w:val="003F2EDC"/>
    <w:rsid w:val="00403DEF"/>
    <w:rsid w:val="00414108"/>
    <w:rsid w:val="00420D38"/>
    <w:rsid w:val="00427A68"/>
    <w:rsid w:val="004419BA"/>
    <w:rsid w:val="00445241"/>
    <w:rsid w:val="00445F5C"/>
    <w:rsid w:val="00446B8D"/>
    <w:rsid w:val="00452FA5"/>
    <w:rsid w:val="0046093F"/>
    <w:rsid w:val="00463756"/>
    <w:rsid w:val="00474694"/>
    <w:rsid w:val="00474799"/>
    <w:rsid w:val="00475548"/>
    <w:rsid w:val="00481358"/>
    <w:rsid w:val="00481D5B"/>
    <w:rsid w:val="004838B2"/>
    <w:rsid w:val="004A7C45"/>
    <w:rsid w:val="004A7ED7"/>
    <w:rsid w:val="004B75D9"/>
    <w:rsid w:val="004C7D6E"/>
    <w:rsid w:val="004D3A39"/>
    <w:rsid w:val="004E1CBF"/>
    <w:rsid w:val="004E3B42"/>
    <w:rsid w:val="004E45B9"/>
    <w:rsid w:val="004E7C25"/>
    <w:rsid w:val="004F1E4C"/>
    <w:rsid w:val="004F377B"/>
    <w:rsid w:val="004F54BD"/>
    <w:rsid w:val="005004FE"/>
    <w:rsid w:val="00504620"/>
    <w:rsid w:val="00504916"/>
    <w:rsid w:val="0050658A"/>
    <w:rsid w:val="0050746C"/>
    <w:rsid w:val="005106D7"/>
    <w:rsid w:val="00513EAD"/>
    <w:rsid w:val="0051400B"/>
    <w:rsid w:val="00515C63"/>
    <w:rsid w:val="00531CDB"/>
    <w:rsid w:val="00536A2B"/>
    <w:rsid w:val="00536EA7"/>
    <w:rsid w:val="00537866"/>
    <w:rsid w:val="00540A9A"/>
    <w:rsid w:val="00542A64"/>
    <w:rsid w:val="00551DFA"/>
    <w:rsid w:val="00556478"/>
    <w:rsid w:val="00560F81"/>
    <w:rsid w:val="005710D5"/>
    <w:rsid w:val="005719BA"/>
    <w:rsid w:val="0057247C"/>
    <w:rsid w:val="00574574"/>
    <w:rsid w:val="005761D5"/>
    <w:rsid w:val="00580480"/>
    <w:rsid w:val="00580820"/>
    <w:rsid w:val="00582000"/>
    <w:rsid w:val="00583EE8"/>
    <w:rsid w:val="005841FE"/>
    <w:rsid w:val="0059323D"/>
    <w:rsid w:val="00594247"/>
    <w:rsid w:val="005A08C7"/>
    <w:rsid w:val="005A0E17"/>
    <w:rsid w:val="005A3A17"/>
    <w:rsid w:val="005A3E02"/>
    <w:rsid w:val="005A4563"/>
    <w:rsid w:val="005A6D5F"/>
    <w:rsid w:val="005B6F90"/>
    <w:rsid w:val="005C03B9"/>
    <w:rsid w:val="005C1BF8"/>
    <w:rsid w:val="005C3692"/>
    <w:rsid w:val="005D380A"/>
    <w:rsid w:val="005D3854"/>
    <w:rsid w:val="005E054A"/>
    <w:rsid w:val="005E0D54"/>
    <w:rsid w:val="005E79AF"/>
    <w:rsid w:val="00611354"/>
    <w:rsid w:val="006139D8"/>
    <w:rsid w:val="00614FD5"/>
    <w:rsid w:val="00620888"/>
    <w:rsid w:val="0062304D"/>
    <w:rsid w:val="00625F0D"/>
    <w:rsid w:val="00626932"/>
    <w:rsid w:val="00626C96"/>
    <w:rsid w:val="006315EB"/>
    <w:rsid w:val="006316FA"/>
    <w:rsid w:val="0063362B"/>
    <w:rsid w:val="006458DB"/>
    <w:rsid w:val="00650ACD"/>
    <w:rsid w:val="00654F8F"/>
    <w:rsid w:val="0066042A"/>
    <w:rsid w:val="006649DB"/>
    <w:rsid w:val="00667328"/>
    <w:rsid w:val="006677B3"/>
    <w:rsid w:val="00667B58"/>
    <w:rsid w:val="0067766A"/>
    <w:rsid w:val="0069092F"/>
    <w:rsid w:val="00691A54"/>
    <w:rsid w:val="0069296C"/>
    <w:rsid w:val="0069598A"/>
    <w:rsid w:val="006A020F"/>
    <w:rsid w:val="006A105B"/>
    <w:rsid w:val="006A4095"/>
    <w:rsid w:val="006B07C3"/>
    <w:rsid w:val="006B25FA"/>
    <w:rsid w:val="006B6F43"/>
    <w:rsid w:val="006C0157"/>
    <w:rsid w:val="006C43CF"/>
    <w:rsid w:val="006C5C78"/>
    <w:rsid w:val="006E5188"/>
    <w:rsid w:val="006F06F5"/>
    <w:rsid w:val="006F13F6"/>
    <w:rsid w:val="006F64F9"/>
    <w:rsid w:val="0070089C"/>
    <w:rsid w:val="0071144D"/>
    <w:rsid w:val="00711C05"/>
    <w:rsid w:val="00714381"/>
    <w:rsid w:val="0072738D"/>
    <w:rsid w:val="00737FD5"/>
    <w:rsid w:val="00740261"/>
    <w:rsid w:val="00740358"/>
    <w:rsid w:val="007442CF"/>
    <w:rsid w:val="00744981"/>
    <w:rsid w:val="00747129"/>
    <w:rsid w:val="007508E5"/>
    <w:rsid w:val="00754896"/>
    <w:rsid w:val="00754D76"/>
    <w:rsid w:val="0075506B"/>
    <w:rsid w:val="00756862"/>
    <w:rsid w:val="00756C10"/>
    <w:rsid w:val="007600AD"/>
    <w:rsid w:val="0076162E"/>
    <w:rsid w:val="00762A71"/>
    <w:rsid w:val="0076526D"/>
    <w:rsid w:val="00770735"/>
    <w:rsid w:val="00772D50"/>
    <w:rsid w:val="0078348C"/>
    <w:rsid w:val="007A2E8C"/>
    <w:rsid w:val="007A36B7"/>
    <w:rsid w:val="007A3D0E"/>
    <w:rsid w:val="007A6FDB"/>
    <w:rsid w:val="007A7B3A"/>
    <w:rsid w:val="007B01A8"/>
    <w:rsid w:val="007B63AE"/>
    <w:rsid w:val="007B648F"/>
    <w:rsid w:val="007C5EF6"/>
    <w:rsid w:val="007C7C9E"/>
    <w:rsid w:val="007D093B"/>
    <w:rsid w:val="007E240B"/>
    <w:rsid w:val="007E2C5D"/>
    <w:rsid w:val="007E3EED"/>
    <w:rsid w:val="007E7810"/>
    <w:rsid w:val="007F2CD4"/>
    <w:rsid w:val="0080233A"/>
    <w:rsid w:val="0080252D"/>
    <w:rsid w:val="0080705E"/>
    <w:rsid w:val="00812AF5"/>
    <w:rsid w:val="00824B20"/>
    <w:rsid w:val="00826FF7"/>
    <w:rsid w:val="0082729D"/>
    <w:rsid w:val="0083029D"/>
    <w:rsid w:val="00830A82"/>
    <w:rsid w:val="00841F3B"/>
    <w:rsid w:val="00845FAD"/>
    <w:rsid w:val="008530CC"/>
    <w:rsid w:val="00856645"/>
    <w:rsid w:val="0086310D"/>
    <w:rsid w:val="00865AE4"/>
    <w:rsid w:val="0086681C"/>
    <w:rsid w:val="008743F8"/>
    <w:rsid w:val="00880606"/>
    <w:rsid w:val="00887034"/>
    <w:rsid w:val="00893C82"/>
    <w:rsid w:val="008943B0"/>
    <w:rsid w:val="008A04C8"/>
    <w:rsid w:val="008A1B16"/>
    <w:rsid w:val="008A2BA0"/>
    <w:rsid w:val="008A4C4C"/>
    <w:rsid w:val="008A7318"/>
    <w:rsid w:val="008A78BD"/>
    <w:rsid w:val="008B697B"/>
    <w:rsid w:val="008C1C05"/>
    <w:rsid w:val="008D054E"/>
    <w:rsid w:val="008D0899"/>
    <w:rsid w:val="008D261C"/>
    <w:rsid w:val="008D30B0"/>
    <w:rsid w:val="008D7F27"/>
    <w:rsid w:val="008E1CE8"/>
    <w:rsid w:val="008E3CCF"/>
    <w:rsid w:val="008E3F36"/>
    <w:rsid w:val="008E5249"/>
    <w:rsid w:val="008F0587"/>
    <w:rsid w:val="008F095E"/>
    <w:rsid w:val="008F24D4"/>
    <w:rsid w:val="00902FFA"/>
    <w:rsid w:val="00903B98"/>
    <w:rsid w:val="00915A59"/>
    <w:rsid w:val="00915B7E"/>
    <w:rsid w:val="0091656E"/>
    <w:rsid w:val="00925E86"/>
    <w:rsid w:val="00933979"/>
    <w:rsid w:val="009422EE"/>
    <w:rsid w:val="0094363D"/>
    <w:rsid w:val="00944282"/>
    <w:rsid w:val="0095110D"/>
    <w:rsid w:val="009537AB"/>
    <w:rsid w:val="00961B25"/>
    <w:rsid w:val="0096384D"/>
    <w:rsid w:val="00964D6A"/>
    <w:rsid w:val="00964DF1"/>
    <w:rsid w:val="00965C23"/>
    <w:rsid w:val="009753EF"/>
    <w:rsid w:val="009852A2"/>
    <w:rsid w:val="00990EBF"/>
    <w:rsid w:val="009937AF"/>
    <w:rsid w:val="0099661C"/>
    <w:rsid w:val="009A5818"/>
    <w:rsid w:val="009B056A"/>
    <w:rsid w:val="009B78FF"/>
    <w:rsid w:val="009C016D"/>
    <w:rsid w:val="009C2B30"/>
    <w:rsid w:val="009C6E7B"/>
    <w:rsid w:val="009C7E66"/>
    <w:rsid w:val="009D22E7"/>
    <w:rsid w:val="009D3832"/>
    <w:rsid w:val="009D391F"/>
    <w:rsid w:val="009D7AA8"/>
    <w:rsid w:val="009E2AD2"/>
    <w:rsid w:val="009E6D7C"/>
    <w:rsid w:val="009E7836"/>
    <w:rsid w:val="009F0DC1"/>
    <w:rsid w:val="009F13D6"/>
    <w:rsid w:val="00A036FA"/>
    <w:rsid w:val="00A04478"/>
    <w:rsid w:val="00A05D85"/>
    <w:rsid w:val="00A070BA"/>
    <w:rsid w:val="00A10074"/>
    <w:rsid w:val="00A10BF8"/>
    <w:rsid w:val="00A136DF"/>
    <w:rsid w:val="00A15C8C"/>
    <w:rsid w:val="00A161B9"/>
    <w:rsid w:val="00A21EC7"/>
    <w:rsid w:val="00A2430F"/>
    <w:rsid w:val="00A25FC5"/>
    <w:rsid w:val="00A27676"/>
    <w:rsid w:val="00A3093C"/>
    <w:rsid w:val="00A30C18"/>
    <w:rsid w:val="00A32CAE"/>
    <w:rsid w:val="00A36AE5"/>
    <w:rsid w:val="00A4394E"/>
    <w:rsid w:val="00A450DF"/>
    <w:rsid w:val="00A46972"/>
    <w:rsid w:val="00A46E44"/>
    <w:rsid w:val="00A53017"/>
    <w:rsid w:val="00A5490F"/>
    <w:rsid w:val="00A55350"/>
    <w:rsid w:val="00A55EA3"/>
    <w:rsid w:val="00A61324"/>
    <w:rsid w:val="00A6472F"/>
    <w:rsid w:val="00A66755"/>
    <w:rsid w:val="00A714A1"/>
    <w:rsid w:val="00A73931"/>
    <w:rsid w:val="00A73EC0"/>
    <w:rsid w:val="00A8107F"/>
    <w:rsid w:val="00A811F8"/>
    <w:rsid w:val="00A83F29"/>
    <w:rsid w:val="00AA081D"/>
    <w:rsid w:val="00AA1C5E"/>
    <w:rsid w:val="00AB10B9"/>
    <w:rsid w:val="00AD3847"/>
    <w:rsid w:val="00AD39EB"/>
    <w:rsid w:val="00AD46DC"/>
    <w:rsid w:val="00AF0E16"/>
    <w:rsid w:val="00AF2B50"/>
    <w:rsid w:val="00AF367A"/>
    <w:rsid w:val="00AF4F9B"/>
    <w:rsid w:val="00AF5F18"/>
    <w:rsid w:val="00B00883"/>
    <w:rsid w:val="00B01773"/>
    <w:rsid w:val="00B04598"/>
    <w:rsid w:val="00B12347"/>
    <w:rsid w:val="00B13C9B"/>
    <w:rsid w:val="00B22136"/>
    <w:rsid w:val="00B3503B"/>
    <w:rsid w:val="00B356D6"/>
    <w:rsid w:val="00B410F6"/>
    <w:rsid w:val="00B45BFB"/>
    <w:rsid w:val="00B56241"/>
    <w:rsid w:val="00B562C6"/>
    <w:rsid w:val="00B56C9C"/>
    <w:rsid w:val="00B60011"/>
    <w:rsid w:val="00B6212A"/>
    <w:rsid w:val="00B649EB"/>
    <w:rsid w:val="00B64C0D"/>
    <w:rsid w:val="00B70CA1"/>
    <w:rsid w:val="00B73864"/>
    <w:rsid w:val="00B7645C"/>
    <w:rsid w:val="00B76B7E"/>
    <w:rsid w:val="00B80925"/>
    <w:rsid w:val="00B815CE"/>
    <w:rsid w:val="00B838CD"/>
    <w:rsid w:val="00B84304"/>
    <w:rsid w:val="00B86A94"/>
    <w:rsid w:val="00B97B1C"/>
    <w:rsid w:val="00BA332D"/>
    <w:rsid w:val="00BB42DB"/>
    <w:rsid w:val="00BB7ACD"/>
    <w:rsid w:val="00BC1206"/>
    <w:rsid w:val="00BC22EE"/>
    <w:rsid w:val="00BC2C68"/>
    <w:rsid w:val="00BD126B"/>
    <w:rsid w:val="00BE20E7"/>
    <w:rsid w:val="00BE5EE7"/>
    <w:rsid w:val="00BF4AAD"/>
    <w:rsid w:val="00C017ED"/>
    <w:rsid w:val="00C07D01"/>
    <w:rsid w:val="00C12519"/>
    <w:rsid w:val="00C13C1F"/>
    <w:rsid w:val="00C2333F"/>
    <w:rsid w:val="00C30E56"/>
    <w:rsid w:val="00C31603"/>
    <w:rsid w:val="00C3211E"/>
    <w:rsid w:val="00C33D09"/>
    <w:rsid w:val="00C34D0A"/>
    <w:rsid w:val="00C36DD8"/>
    <w:rsid w:val="00C37A3E"/>
    <w:rsid w:val="00C44632"/>
    <w:rsid w:val="00C462A7"/>
    <w:rsid w:val="00C47E42"/>
    <w:rsid w:val="00C47E64"/>
    <w:rsid w:val="00C53882"/>
    <w:rsid w:val="00C62D6E"/>
    <w:rsid w:val="00C642C3"/>
    <w:rsid w:val="00C65052"/>
    <w:rsid w:val="00C70683"/>
    <w:rsid w:val="00C80B2F"/>
    <w:rsid w:val="00C81CBC"/>
    <w:rsid w:val="00C847ED"/>
    <w:rsid w:val="00C9096A"/>
    <w:rsid w:val="00C92678"/>
    <w:rsid w:val="00C92901"/>
    <w:rsid w:val="00C93E0C"/>
    <w:rsid w:val="00C95069"/>
    <w:rsid w:val="00C97674"/>
    <w:rsid w:val="00CA6157"/>
    <w:rsid w:val="00CB4341"/>
    <w:rsid w:val="00CB59B7"/>
    <w:rsid w:val="00CB7A9C"/>
    <w:rsid w:val="00CB7CC1"/>
    <w:rsid w:val="00CC3748"/>
    <w:rsid w:val="00CD0AD0"/>
    <w:rsid w:val="00CD10A1"/>
    <w:rsid w:val="00CD3699"/>
    <w:rsid w:val="00CD4B86"/>
    <w:rsid w:val="00CD5F0F"/>
    <w:rsid w:val="00CE155F"/>
    <w:rsid w:val="00CF0D9B"/>
    <w:rsid w:val="00CF4CA1"/>
    <w:rsid w:val="00D014DD"/>
    <w:rsid w:val="00D057EA"/>
    <w:rsid w:val="00D12B10"/>
    <w:rsid w:val="00D1320B"/>
    <w:rsid w:val="00D15FEC"/>
    <w:rsid w:val="00D20EA9"/>
    <w:rsid w:val="00D213A0"/>
    <w:rsid w:val="00D33840"/>
    <w:rsid w:val="00D3469C"/>
    <w:rsid w:val="00D36F65"/>
    <w:rsid w:val="00D44C6C"/>
    <w:rsid w:val="00D5017B"/>
    <w:rsid w:val="00D50509"/>
    <w:rsid w:val="00D56B22"/>
    <w:rsid w:val="00D602D2"/>
    <w:rsid w:val="00D6413D"/>
    <w:rsid w:val="00D64974"/>
    <w:rsid w:val="00D660E4"/>
    <w:rsid w:val="00D66469"/>
    <w:rsid w:val="00D8031B"/>
    <w:rsid w:val="00D8033D"/>
    <w:rsid w:val="00D8355F"/>
    <w:rsid w:val="00D83893"/>
    <w:rsid w:val="00D84676"/>
    <w:rsid w:val="00D84A2F"/>
    <w:rsid w:val="00D8754C"/>
    <w:rsid w:val="00D92006"/>
    <w:rsid w:val="00D950CC"/>
    <w:rsid w:val="00D97000"/>
    <w:rsid w:val="00DA442B"/>
    <w:rsid w:val="00DA6D71"/>
    <w:rsid w:val="00DB2058"/>
    <w:rsid w:val="00DC252B"/>
    <w:rsid w:val="00DC2A0F"/>
    <w:rsid w:val="00DC2AFF"/>
    <w:rsid w:val="00DC32CF"/>
    <w:rsid w:val="00DD1790"/>
    <w:rsid w:val="00DD40A9"/>
    <w:rsid w:val="00DD5979"/>
    <w:rsid w:val="00DD5DDF"/>
    <w:rsid w:val="00DD5F52"/>
    <w:rsid w:val="00DD7D6E"/>
    <w:rsid w:val="00DE06F4"/>
    <w:rsid w:val="00DE1B67"/>
    <w:rsid w:val="00DE5625"/>
    <w:rsid w:val="00DE58D9"/>
    <w:rsid w:val="00DF0141"/>
    <w:rsid w:val="00DF0E38"/>
    <w:rsid w:val="00E056FD"/>
    <w:rsid w:val="00E07AF0"/>
    <w:rsid w:val="00E12340"/>
    <w:rsid w:val="00E13222"/>
    <w:rsid w:val="00E132BC"/>
    <w:rsid w:val="00E134C1"/>
    <w:rsid w:val="00E15736"/>
    <w:rsid w:val="00E177CD"/>
    <w:rsid w:val="00E22CFC"/>
    <w:rsid w:val="00E308CE"/>
    <w:rsid w:val="00E338DA"/>
    <w:rsid w:val="00E34BA5"/>
    <w:rsid w:val="00E36698"/>
    <w:rsid w:val="00E42402"/>
    <w:rsid w:val="00E43B3B"/>
    <w:rsid w:val="00E45125"/>
    <w:rsid w:val="00E516CB"/>
    <w:rsid w:val="00E51A44"/>
    <w:rsid w:val="00E52656"/>
    <w:rsid w:val="00E56B69"/>
    <w:rsid w:val="00E57901"/>
    <w:rsid w:val="00E60B87"/>
    <w:rsid w:val="00E73C88"/>
    <w:rsid w:val="00E76EEC"/>
    <w:rsid w:val="00E816DC"/>
    <w:rsid w:val="00E90829"/>
    <w:rsid w:val="00E90F24"/>
    <w:rsid w:val="00E95F93"/>
    <w:rsid w:val="00EA0CC6"/>
    <w:rsid w:val="00EA1951"/>
    <w:rsid w:val="00EB0E93"/>
    <w:rsid w:val="00EB27B8"/>
    <w:rsid w:val="00EC02AD"/>
    <w:rsid w:val="00EC1167"/>
    <w:rsid w:val="00EC15A4"/>
    <w:rsid w:val="00EC7AB8"/>
    <w:rsid w:val="00ED1A11"/>
    <w:rsid w:val="00ED43F9"/>
    <w:rsid w:val="00ED5406"/>
    <w:rsid w:val="00ED7F2E"/>
    <w:rsid w:val="00EE2513"/>
    <w:rsid w:val="00EE7A35"/>
    <w:rsid w:val="00EF0B37"/>
    <w:rsid w:val="00EF4B00"/>
    <w:rsid w:val="00F10C41"/>
    <w:rsid w:val="00F175F0"/>
    <w:rsid w:val="00F20761"/>
    <w:rsid w:val="00F218A1"/>
    <w:rsid w:val="00F21A30"/>
    <w:rsid w:val="00F22470"/>
    <w:rsid w:val="00F264B8"/>
    <w:rsid w:val="00F276BD"/>
    <w:rsid w:val="00F34FD2"/>
    <w:rsid w:val="00F43BFB"/>
    <w:rsid w:val="00F4454B"/>
    <w:rsid w:val="00F46812"/>
    <w:rsid w:val="00F468D4"/>
    <w:rsid w:val="00F47AB4"/>
    <w:rsid w:val="00F5138E"/>
    <w:rsid w:val="00F56922"/>
    <w:rsid w:val="00F5761F"/>
    <w:rsid w:val="00F577F9"/>
    <w:rsid w:val="00F60A46"/>
    <w:rsid w:val="00F62F1C"/>
    <w:rsid w:val="00F64CF9"/>
    <w:rsid w:val="00F72607"/>
    <w:rsid w:val="00F734F0"/>
    <w:rsid w:val="00F75743"/>
    <w:rsid w:val="00F81057"/>
    <w:rsid w:val="00F84B8D"/>
    <w:rsid w:val="00F938D8"/>
    <w:rsid w:val="00FA3EB4"/>
    <w:rsid w:val="00FA5E15"/>
    <w:rsid w:val="00FA64CE"/>
    <w:rsid w:val="00FB07B8"/>
    <w:rsid w:val="00FB313A"/>
    <w:rsid w:val="00FB3F0A"/>
    <w:rsid w:val="00FC00E1"/>
    <w:rsid w:val="00FC4087"/>
    <w:rsid w:val="00FC79BD"/>
    <w:rsid w:val="00FD1B1D"/>
    <w:rsid w:val="00FD1FA2"/>
    <w:rsid w:val="00FE0728"/>
    <w:rsid w:val="00FE50F7"/>
    <w:rsid w:val="00FE7461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3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5"/>
      </w:numPr>
      <w:spacing w:before="80" w:after="40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dy\Documents\2010%20Contracts\CriticalPath\Templates\CPT_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3CC2HQU7XWNV-39-18</_dlc_DocId>
    <_dlc_DocIdUrl xmlns="c83d3ea4-1015-4b4b-bfa9-09fbcd7aa64d">
      <Url>http://intranet.sharepointblackops.com/Courses/2010-EndUser/_layouts/DocIdRedir.aspx?ID=3CC2HQU7XWNV-39-18</Url>
      <Description>3CC2HQU7XWNV-39-18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C9A6050EBAF4D82EF5577787F7548" ma:contentTypeVersion="1" ma:contentTypeDescription="Create a new document." ma:contentTypeScope="" ma:versionID="67e15ee91b43982d3e544c0111a56a52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6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1F83E2A-2E8E-47D0-A8D5-4C95E49C73AE}"/>
</file>

<file path=customXml/itemProps2.xml><?xml version="1.0" encoding="utf-8"?>
<ds:datastoreItem xmlns:ds="http://schemas.openxmlformats.org/officeDocument/2006/customXml" ds:itemID="{39316EDB-49BA-4480-A4CC-06A2F75E0759}"/>
</file>

<file path=customXml/itemProps3.xml><?xml version="1.0" encoding="utf-8"?>
<ds:datastoreItem xmlns:ds="http://schemas.openxmlformats.org/officeDocument/2006/customXml" ds:itemID="{4AB4F019-59F6-4F32-9A99-4D00AA33EAC5}"/>
</file>

<file path=customXml/itemProps4.xml><?xml version="1.0" encoding="utf-8"?>
<ds:datastoreItem xmlns:ds="http://schemas.openxmlformats.org/officeDocument/2006/customXml" ds:itemID="{386019A3-03F7-464D-8E8D-922A0B2A0AEB}"/>
</file>

<file path=customXml/itemProps5.xml><?xml version="1.0" encoding="utf-8"?>
<ds:datastoreItem xmlns:ds="http://schemas.openxmlformats.org/officeDocument/2006/customXml" ds:itemID="{26E11BDE-7E31-4B78-8494-AC3EF47CDCC3}"/>
</file>

<file path=customXml/itemProps6.xml><?xml version="1.0" encoding="utf-8"?>
<ds:datastoreItem xmlns:ds="http://schemas.openxmlformats.org/officeDocument/2006/customXml" ds:itemID="{C62A7253-C7F2-4CFD-9071-FF45ABFED8B7}"/>
</file>

<file path=customXml/itemProps7.xml><?xml version="1.0" encoding="utf-8"?>
<ds:datastoreItem xmlns:ds="http://schemas.openxmlformats.org/officeDocument/2006/customXml" ds:itemID="{06A69BBF-CC08-4213-A40C-963505D3FC65}"/>
</file>

<file path=docProps/app.xml><?xml version="1.0" encoding="utf-8"?>
<Properties xmlns="http://schemas.openxmlformats.org/officeDocument/2006/extended-properties" xmlns:vt="http://schemas.openxmlformats.org/officeDocument/2006/docPropsVTypes">
  <Template>CPT_LabTemplate.dotx</Template>
  <TotalTime>774</TotalTime>
  <Pages>9</Pages>
  <Words>2257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 Lab</vt:lpstr>
    </vt:vector>
  </TitlesOfParts>
  <Company>Critical Path Training, LLC</Company>
  <LinksUpToDate>false</LinksUpToDate>
  <CharactersWithSpaces>15094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 Lab</dc:title>
  <dc:creator>Wendy</dc:creator>
  <cp:lastModifiedBy>Andrew Connell</cp:lastModifiedBy>
  <cp:revision>94</cp:revision>
  <cp:lastPrinted>2009-08-12T16:30:00Z</cp:lastPrinted>
  <dcterms:created xsi:type="dcterms:W3CDTF">2010-08-26T03:31:00Z</dcterms:created>
  <dcterms:modified xsi:type="dcterms:W3CDTF">2011-07-30T11:26:00Z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0x010100B57C9A6050EBAF4D82EF5577787F7548</vt:lpwstr>
  </property>
  <property fmtid="{D5CDD505-2E9C-101B-9397-08002B2CF9AE}" pid="3" name="ContentAuthor">
    <vt:lpwstr>4;#Ted Pattison</vt:lpwstr>
  </property>
  <property fmtid="{D5CDD505-2E9C-101B-9397-08002B2CF9AE}" pid="4" name="Order">
    <vt:r8>2000</vt:r8>
  </property>
  <property fmtid="{D5CDD505-2E9C-101B-9397-08002B2CF9AE}" pid="5" name="_dlc_DocIdItemGuid">
    <vt:lpwstr>14b98de4-bd0f-4056-ac42-e170a9300da8</vt:lpwstr>
  </property>
  <property fmtid="{D5CDD505-2E9C-101B-9397-08002B2CF9AE}" pid="6" name="ContentItemStatus">
    <vt:lpwstr>Completed</vt:lpwstr>
  </property>
</Properties>
</file>